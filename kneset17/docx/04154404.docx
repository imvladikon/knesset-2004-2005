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E6BB82" w14:textId="77777777" w:rsidR="00000000" w:rsidRDefault="00F92B3A">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3AB45812" w14:textId="77777777" w:rsidR="00000000" w:rsidRDefault="00F92B3A">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_Toc100391223 \h </w:instrText>
      </w:r>
      <w:r>
        <w:fldChar w:fldCharType="separate"/>
      </w:r>
      <w:r>
        <w:t>5</w:t>
      </w:r>
      <w:r>
        <w:fldChar w:fldCharType="end"/>
      </w:r>
    </w:p>
    <w:p w14:paraId="33A38F78" w14:textId="77777777" w:rsidR="00000000" w:rsidRDefault="00F92B3A">
      <w:pPr>
        <w:pStyle w:val="TOC1"/>
        <w:tabs>
          <w:tab w:val="right" w:leader="dot" w:pos="8296"/>
        </w:tabs>
        <w:ind w:right="0"/>
        <w:rPr>
          <w:rFonts w:ascii="Times New Roman" w:hAnsi="Times New Roman" w:cs="Times New Roman"/>
          <w:sz w:val="24"/>
          <w:szCs w:val="24"/>
        </w:rPr>
      </w:pPr>
      <w:r>
        <w:t xml:space="preserve">216. </w:t>
      </w:r>
      <w:r>
        <w:rPr>
          <w:rtl/>
        </w:rPr>
        <w:t>יישום חוק השילוב</w:t>
      </w:r>
      <w:r>
        <w:tab/>
      </w:r>
      <w:r>
        <w:fldChar w:fldCharType="begin"/>
      </w:r>
      <w:r>
        <w:instrText xml:space="preserve"> PAGEREF _Toc100391224 \h </w:instrText>
      </w:r>
      <w:r>
        <w:fldChar w:fldCharType="separate"/>
      </w:r>
      <w:r>
        <w:t>6</w:t>
      </w:r>
      <w:r>
        <w:fldChar w:fldCharType="end"/>
      </w:r>
    </w:p>
    <w:p w14:paraId="24C3BBC6" w14:textId="77777777" w:rsidR="00000000" w:rsidRDefault="00F92B3A">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_Toc100391225 \h </w:instrText>
      </w:r>
      <w:r>
        <w:fldChar w:fldCharType="separate"/>
      </w:r>
      <w:r>
        <w:t>6</w:t>
      </w:r>
      <w:r>
        <w:fldChar w:fldCharType="end"/>
      </w:r>
    </w:p>
    <w:p w14:paraId="040751DB" w14:textId="77777777" w:rsidR="00000000" w:rsidRDefault="00F92B3A">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_Toc100391226 \h </w:instrText>
      </w:r>
      <w:r>
        <w:fldChar w:fldCharType="separate"/>
      </w:r>
      <w:r>
        <w:t>6</w:t>
      </w:r>
      <w:r>
        <w:fldChar w:fldCharType="end"/>
      </w:r>
    </w:p>
    <w:p w14:paraId="27DBF782" w14:textId="77777777" w:rsidR="00000000" w:rsidRDefault="00F92B3A">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_Toc100391227 \h </w:instrText>
      </w:r>
      <w:r>
        <w:fldChar w:fldCharType="separate"/>
      </w:r>
      <w:r>
        <w:t>7</w:t>
      </w:r>
      <w:r>
        <w:fldChar w:fldCharType="end"/>
      </w:r>
    </w:p>
    <w:p w14:paraId="3CB2EB80" w14:textId="77777777" w:rsidR="00000000" w:rsidRDefault="00F92B3A">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_Toc100391228 \h </w:instrText>
      </w:r>
      <w:r>
        <w:fldChar w:fldCharType="separate"/>
      </w:r>
      <w:r>
        <w:t>7</w:t>
      </w:r>
      <w:r>
        <w:fldChar w:fldCharType="end"/>
      </w:r>
    </w:p>
    <w:p w14:paraId="37016CF6" w14:textId="77777777" w:rsidR="00000000" w:rsidRDefault="00F92B3A">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_Toc100391229 \h </w:instrText>
      </w:r>
      <w:r>
        <w:fldChar w:fldCharType="separate"/>
      </w:r>
      <w:r>
        <w:t>7</w:t>
      </w:r>
      <w:r>
        <w:fldChar w:fldCharType="end"/>
      </w:r>
    </w:p>
    <w:p w14:paraId="4CBDDC94" w14:textId="77777777" w:rsidR="00000000" w:rsidRDefault="00F92B3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w:instrText>
      </w:r>
      <w:r>
        <w:instrText xml:space="preserve">EREF _Toc100391230 \h </w:instrText>
      </w:r>
      <w:r>
        <w:fldChar w:fldCharType="separate"/>
      </w:r>
      <w:r>
        <w:t>8</w:t>
      </w:r>
      <w:r>
        <w:fldChar w:fldCharType="end"/>
      </w:r>
    </w:p>
    <w:p w14:paraId="2AC3F0FC" w14:textId="77777777" w:rsidR="00000000" w:rsidRDefault="00F92B3A">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_Toc100391231 \h </w:instrText>
      </w:r>
      <w:r>
        <w:fldChar w:fldCharType="separate"/>
      </w:r>
      <w:r>
        <w:t>8</w:t>
      </w:r>
      <w:r>
        <w:fldChar w:fldCharType="end"/>
      </w:r>
    </w:p>
    <w:p w14:paraId="3A00B782" w14:textId="77777777" w:rsidR="00000000" w:rsidRDefault="00F92B3A">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_Toc100391232 \h </w:instrText>
      </w:r>
      <w:r>
        <w:fldChar w:fldCharType="separate"/>
      </w:r>
      <w:r>
        <w:t>9</w:t>
      </w:r>
      <w:r>
        <w:fldChar w:fldCharType="end"/>
      </w:r>
    </w:p>
    <w:p w14:paraId="488CC666" w14:textId="77777777" w:rsidR="00000000" w:rsidRDefault="00F92B3A">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_Toc100391233 \h </w:instrText>
      </w:r>
      <w:r>
        <w:fldChar w:fldCharType="separate"/>
      </w:r>
      <w:r>
        <w:t>10</w:t>
      </w:r>
      <w:r>
        <w:fldChar w:fldCharType="end"/>
      </w:r>
    </w:p>
    <w:p w14:paraId="5BA41E87" w14:textId="77777777" w:rsidR="00000000" w:rsidRDefault="00F92B3A">
      <w:pPr>
        <w:pStyle w:val="TOC1"/>
        <w:tabs>
          <w:tab w:val="right" w:leader="dot" w:pos="8296"/>
        </w:tabs>
        <w:ind w:right="0"/>
        <w:rPr>
          <w:rFonts w:ascii="Times New Roman" w:hAnsi="Times New Roman" w:cs="Times New Roman"/>
          <w:sz w:val="24"/>
          <w:szCs w:val="24"/>
        </w:rPr>
      </w:pPr>
      <w:r>
        <w:t xml:space="preserve">217. </w:t>
      </w:r>
      <w:r>
        <w:rPr>
          <w:rtl/>
        </w:rPr>
        <w:t>מתן חיסון מחומש לתינו</w:t>
      </w:r>
      <w:r>
        <w:rPr>
          <w:rtl/>
        </w:rPr>
        <w:t>קות</w:t>
      </w:r>
      <w:r>
        <w:tab/>
      </w:r>
      <w:r>
        <w:fldChar w:fldCharType="begin"/>
      </w:r>
      <w:r>
        <w:instrText xml:space="preserve"> PAGEREF _Toc100391234 \h </w:instrText>
      </w:r>
      <w:r>
        <w:fldChar w:fldCharType="separate"/>
      </w:r>
      <w:r>
        <w:t>14</w:t>
      </w:r>
      <w:r>
        <w:fldChar w:fldCharType="end"/>
      </w:r>
    </w:p>
    <w:p w14:paraId="42341B53" w14:textId="77777777" w:rsidR="00000000" w:rsidRDefault="00F92B3A">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_Toc100391235 \h </w:instrText>
      </w:r>
      <w:r>
        <w:fldChar w:fldCharType="separate"/>
      </w:r>
      <w:r>
        <w:t>14</w:t>
      </w:r>
      <w:r>
        <w:fldChar w:fldCharType="end"/>
      </w:r>
    </w:p>
    <w:p w14:paraId="640929C6" w14:textId="77777777" w:rsidR="00000000" w:rsidRDefault="00F92B3A">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_Toc100391236 \h </w:instrText>
      </w:r>
      <w:r>
        <w:fldChar w:fldCharType="separate"/>
      </w:r>
      <w:r>
        <w:t>14</w:t>
      </w:r>
      <w:r>
        <w:fldChar w:fldCharType="end"/>
      </w:r>
    </w:p>
    <w:p w14:paraId="4E947CFA" w14:textId="77777777" w:rsidR="00000000" w:rsidRDefault="00F92B3A">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_Toc100391237 \h </w:instrText>
      </w:r>
      <w:r>
        <w:fldChar w:fldCharType="separate"/>
      </w:r>
      <w:r>
        <w:t>15</w:t>
      </w:r>
      <w:r>
        <w:fldChar w:fldCharType="end"/>
      </w:r>
    </w:p>
    <w:p w14:paraId="318B59D0" w14:textId="77777777" w:rsidR="00000000" w:rsidRDefault="00F92B3A">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_Toc100391238 \h </w:instrText>
      </w:r>
      <w:r>
        <w:fldChar w:fldCharType="separate"/>
      </w:r>
      <w:r>
        <w:t>15</w:t>
      </w:r>
      <w:r>
        <w:fldChar w:fldCharType="end"/>
      </w:r>
    </w:p>
    <w:p w14:paraId="4A0155FB" w14:textId="77777777" w:rsidR="00000000" w:rsidRDefault="00F92B3A">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w:t>
      </w:r>
      <w:r>
        <w:rPr>
          <w:rtl/>
        </w:rPr>
        <w:t xml:space="preserve"> דני נוה:</w:t>
      </w:r>
      <w:r>
        <w:tab/>
      </w:r>
      <w:r>
        <w:fldChar w:fldCharType="begin"/>
      </w:r>
      <w:r>
        <w:instrText xml:space="preserve"> PAGEREF _Toc100391239 \h </w:instrText>
      </w:r>
      <w:r>
        <w:fldChar w:fldCharType="separate"/>
      </w:r>
      <w:r>
        <w:t>16</w:t>
      </w:r>
      <w:r>
        <w:fldChar w:fldCharType="end"/>
      </w:r>
    </w:p>
    <w:p w14:paraId="304C5AB9" w14:textId="77777777" w:rsidR="00000000" w:rsidRDefault="00F92B3A">
      <w:pPr>
        <w:pStyle w:val="TOC1"/>
        <w:tabs>
          <w:tab w:val="right" w:leader="dot" w:pos="8296"/>
        </w:tabs>
        <w:ind w:right="0"/>
        <w:rPr>
          <w:rFonts w:ascii="Times New Roman" w:hAnsi="Times New Roman" w:cs="Times New Roman"/>
          <w:sz w:val="24"/>
          <w:szCs w:val="24"/>
        </w:rPr>
      </w:pPr>
      <w:r>
        <w:rPr>
          <w:rtl/>
        </w:rPr>
        <w:t>הצעות לסדר-היום</w:t>
      </w:r>
      <w:r>
        <w:t xml:space="preserve">  </w:t>
      </w:r>
      <w:r>
        <w:rPr>
          <w:rtl/>
        </w:rPr>
        <w:t>שחרורו של עזאם עזאם והתחממות היחסים עם מצרים</w:t>
      </w:r>
      <w:r>
        <w:tab/>
      </w:r>
      <w:r>
        <w:fldChar w:fldCharType="begin"/>
      </w:r>
      <w:r>
        <w:instrText xml:space="preserve"> PAGEREF _Toc100391240 \h </w:instrText>
      </w:r>
      <w:r>
        <w:fldChar w:fldCharType="separate"/>
      </w:r>
      <w:r>
        <w:t>17</w:t>
      </w:r>
      <w:r>
        <w:fldChar w:fldCharType="end"/>
      </w:r>
    </w:p>
    <w:p w14:paraId="7C412B31" w14:textId="77777777" w:rsidR="00000000" w:rsidRDefault="00F92B3A">
      <w:pPr>
        <w:pStyle w:val="TOC2"/>
        <w:tabs>
          <w:tab w:val="right" w:leader="dot" w:pos="8296"/>
        </w:tabs>
        <w:ind w:right="0"/>
        <w:rPr>
          <w:rFonts w:ascii="Times New Roman" w:hAnsi="Times New Roman" w:cs="Times New Roman"/>
          <w:sz w:val="24"/>
          <w:szCs w:val="24"/>
        </w:rPr>
      </w:pPr>
      <w:r>
        <w:rPr>
          <w:rtl/>
        </w:rPr>
        <w:t>שר</w:t>
      </w:r>
      <w:r>
        <w:t xml:space="preserve"> </w:t>
      </w:r>
      <w:r>
        <w:rPr>
          <w:rtl/>
        </w:rPr>
        <w:t>החוץ סילבן שלום:</w:t>
      </w:r>
      <w:r>
        <w:tab/>
      </w:r>
      <w:r>
        <w:fldChar w:fldCharType="begin"/>
      </w:r>
      <w:r>
        <w:instrText xml:space="preserve"> PAGEREF _Toc100391241 \h </w:instrText>
      </w:r>
      <w:r>
        <w:fldChar w:fldCharType="separate"/>
      </w:r>
      <w:r>
        <w:t>18</w:t>
      </w:r>
      <w:r>
        <w:fldChar w:fldCharType="end"/>
      </w:r>
    </w:p>
    <w:p w14:paraId="6B22FBA5" w14:textId="77777777" w:rsidR="00000000" w:rsidRDefault="00F92B3A">
      <w:pPr>
        <w:pStyle w:val="TOC2"/>
        <w:tabs>
          <w:tab w:val="right" w:leader="dot" w:pos="8296"/>
        </w:tabs>
        <w:ind w:right="0"/>
        <w:rPr>
          <w:rFonts w:ascii="Times New Roman" w:hAnsi="Times New Roman" w:cs="Times New Roman"/>
          <w:sz w:val="24"/>
          <w:szCs w:val="24"/>
        </w:rPr>
      </w:pPr>
      <w:r>
        <w:rPr>
          <w:rtl/>
        </w:rPr>
        <w:t>שר</w:t>
      </w:r>
      <w:r>
        <w:t xml:space="preserve"> </w:t>
      </w:r>
      <w:r>
        <w:rPr>
          <w:rtl/>
        </w:rPr>
        <w:t>החוץ סילבן שלום:</w:t>
      </w:r>
      <w:r>
        <w:tab/>
      </w:r>
      <w:r>
        <w:fldChar w:fldCharType="begin"/>
      </w:r>
      <w:r>
        <w:instrText xml:space="preserve"> PAGEREF _Toc100391242 \h </w:instrText>
      </w:r>
      <w:r>
        <w:fldChar w:fldCharType="separate"/>
      </w:r>
      <w:r>
        <w:t>23</w:t>
      </w:r>
      <w:r>
        <w:fldChar w:fldCharType="end"/>
      </w:r>
    </w:p>
    <w:p w14:paraId="381CEB18" w14:textId="77777777" w:rsidR="00000000" w:rsidRDefault="00F92B3A">
      <w:pPr>
        <w:pStyle w:val="TOC2"/>
        <w:tabs>
          <w:tab w:val="right" w:leader="dot" w:pos="8296"/>
        </w:tabs>
        <w:ind w:right="0"/>
        <w:rPr>
          <w:rFonts w:ascii="Times New Roman" w:hAnsi="Times New Roman" w:cs="Times New Roman"/>
          <w:sz w:val="24"/>
          <w:szCs w:val="24"/>
        </w:rPr>
      </w:pPr>
      <w:r>
        <w:rPr>
          <w:rtl/>
        </w:rPr>
        <w:t>עבד</w:t>
      </w:r>
      <w:r>
        <w:t>-</w:t>
      </w:r>
      <w:r>
        <w:rPr>
          <w:rtl/>
        </w:rPr>
        <w:t>אלמאלכ ד</w:t>
      </w:r>
      <w:r>
        <w:rPr>
          <w:rtl/>
        </w:rPr>
        <w:t>האמשה (רע"ם):</w:t>
      </w:r>
      <w:r>
        <w:tab/>
      </w:r>
      <w:r>
        <w:fldChar w:fldCharType="begin"/>
      </w:r>
      <w:r>
        <w:instrText xml:space="preserve"> PAGEREF _Toc100391243 \h </w:instrText>
      </w:r>
      <w:r>
        <w:fldChar w:fldCharType="separate"/>
      </w:r>
      <w:r>
        <w:t>30</w:t>
      </w:r>
      <w:r>
        <w:fldChar w:fldCharType="end"/>
      </w:r>
    </w:p>
    <w:p w14:paraId="4873BED3" w14:textId="77777777" w:rsidR="00000000" w:rsidRDefault="00F92B3A">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_Toc100391244 \h </w:instrText>
      </w:r>
      <w:r>
        <w:fldChar w:fldCharType="separate"/>
      </w:r>
      <w:r>
        <w:t>31</w:t>
      </w:r>
      <w:r>
        <w:fldChar w:fldCharType="end"/>
      </w:r>
    </w:p>
    <w:p w14:paraId="1B6C8CF5" w14:textId="77777777" w:rsidR="00000000" w:rsidRDefault="00F92B3A">
      <w:pPr>
        <w:pStyle w:val="TOC2"/>
        <w:tabs>
          <w:tab w:val="right" w:leader="dot" w:pos="8296"/>
        </w:tabs>
        <w:ind w:right="0"/>
        <w:rPr>
          <w:rFonts w:ascii="Times New Roman" w:hAnsi="Times New Roman" w:cs="Times New Roman"/>
          <w:sz w:val="24"/>
          <w:szCs w:val="24"/>
        </w:rPr>
      </w:pPr>
      <w:r>
        <w:rPr>
          <w:rtl/>
        </w:rPr>
        <w:t>צבי הנדל (האיחוד הלאומי - ישראל ביתנו):</w:t>
      </w:r>
      <w:r>
        <w:tab/>
      </w:r>
      <w:r>
        <w:fldChar w:fldCharType="begin"/>
      </w:r>
      <w:r>
        <w:instrText xml:space="preserve"> PAGEREF _Toc100391245 \h </w:instrText>
      </w:r>
      <w:r>
        <w:fldChar w:fldCharType="separate"/>
      </w:r>
      <w:r>
        <w:t>32</w:t>
      </w:r>
      <w:r>
        <w:fldChar w:fldCharType="end"/>
      </w:r>
    </w:p>
    <w:p w14:paraId="2E68407D" w14:textId="77777777" w:rsidR="00000000" w:rsidRDefault="00F92B3A">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_Toc100391246 \h </w:instrText>
      </w:r>
      <w:r>
        <w:fldChar w:fldCharType="separate"/>
      </w:r>
      <w:r>
        <w:t>32</w:t>
      </w:r>
      <w:r>
        <w:fldChar w:fldCharType="end"/>
      </w:r>
    </w:p>
    <w:p w14:paraId="707EB8B3" w14:textId="77777777" w:rsidR="00000000" w:rsidRDefault="00F92B3A">
      <w:pPr>
        <w:pStyle w:val="TOC1"/>
        <w:tabs>
          <w:tab w:val="right" w:leader="dot" w:pos="8296"/>
        </w:tabs>
        <w:ind w:right="0"/>
        <w:rPr>
          <w:rFonts w:ascii="Times New Roman" w:hAnsi="Times New Roman" w:cs="Times New Roman"/>
          <w:sz w:val="24"/>
          <w:szCs w:val="24"/>
        </w:rPr>
      </w:pPr>
      <w:r>
        <w:rPr>
          <w:rtl/>
        </w:rPr>
        <w:t>הצעת חוק שוויון בחינוך,</w:t>
      </w:r>
      <w:r>
        <w:rPr>
          <w:rtl/>
        </w:rPr>
        <w:t xml:space="preserve"> התשס"ד-2004</w:t>
      </w:r>
      <w:r>
        <w:tab/>
      </w:r>
      <w:r>
        <w:fldChar w:fldCharType="begin"/>
      </w:r>
      <w:r>
        <w:instrText xml:space="preserve"> PAGEREF _Toc100391247 \h </w:instrText>
      </w:r>
      <w:r>
        <w:fldChar w:fldCharType="separate"/>
      </w:r>
      <w:r>
        <w:t>34</w:t>
      </w:r>
      <w:r>
        <w:fldChar w:fldCharType="end"/>
      </w:r>
    </w:p>
    <w:p w14:paraId="48809B32" w14:textId="77777777" w:rsidR="00000000" w:rsidRDefault="00F92B3A">
      <w:pPr>
        <w:pStyle w:val="TOC2"/>
        <w:tabs>
          <w:tab w:val="right" w:leader="dot" w:pos="8296"/>
        </w:tabs>
        <w:ind w:right="0"/>
        <w:rPr>
          <w:rFonts w:ascii="Times New Roman" w:hAnsi="Times New Roman" w:cs="Times New Roman"/>
          <w:sz w:val="24"/>
          <w:szCs w:val="24"/>
        </w:rPr>
      </w:pPr>
      <w:r>
        <w:rPr>
          <w:rtl/>
        </w:rPr>
        <w:t>יולי</w:t>
      </w:r>
      <w:r>
        <w:t xml:space="preserve"> </w:t>
      </w:r>
      <w:r>
        <w:rPr>
          <w:rtl/>
        </w:rPr>
        <w:t>תמיר (העבודה-מימד):</w:t>
      </w:r>
      <w:r>
        <w:tab/>
      </w:r>
      <w:r>
        <w:fldChar w:fldCharType="begin"/>
      </w:r>
      <w:r>
        <w:instrText xml:space="preserve"> PAGEREF _Toc100391248 \h </w:instrText>
      </w:r>
      <w:r>
        <w:fldChar w:fldCharType="separate"/>
      </w:r>
      <w:r>
        <w:t>34</w:t>
      </w:r>
      <w:r>
        <w:fldChar w:fldCharType="end"/>
      </w:r>
    </w:p>
    <w:p w14:paraId="08CEA3DC" w14:textId="77777777" w:rsidR="00000000" w:rsidRDefault="00F92B3A">
      <w:pPr>
        <w:pStyle w:val="TOC1"/>
        <w:tabs>
          <w:tab w:val="right" w:leader="dot" w:pos="8296"/>
        </w:tabs>
        <w:ind w:right="0"/>
        <w:rPr>
          <w:rFonts w:ascii="Times New Roman" w:hAnsi="Times New Roman" w:cs="Times New Roman"/>
          <w:sz w:val="24"/>
          <w:szCs w:val="24"/>
        </w:rPr>
      </w:pPr>
      <w:r>
        <w:rPr>
          <w:rtl/>
        </w:rPr>
        <w:t>הצעת חוק שוויון בחינוך, התשס"ד-2004</w:t>
      </w:r>
      <w:r>
        <w:tab/>
      </w:r>
      <w:r>
        <w:fldChar w:fldCharType="begin"/>
      </w:r>
      <w:r>
        <w:instrText xml:space="preserve"> PAGEREF _Toc100391249 \h </w:instrText>
      </w:r>
      <w:r>
        <w:fldChar w:fldCharType="separate"/>
      </w:r>
      <w:r>
        <w:t>39</w:t>
      </w:r>
      <w:r>
        <w:fldChar w:fldCharType="end"/>
      </w:r>
    </w:p>
    <w:p w14:paraId="7A70E877" w14:textId="77777777" w:rsidR="00000000" w:rsidRDefault="00F92B3A">
      <w:pPr>
        <w:pStyle w:val="TOC2"/>
        <w:tabs>
          <w:tab w:val="right" w:leader="dot" w:pos="8296"/>
        </w:tabs>
        <w:ind w:right="0"/>
        <w:rPr>
          <w:rFonts w:ascii="Times New Roman" w:hAnsi="Times New Roman" w:cs="Times New Roman"/>
          <w:sz w:val="24"/>
          <w:szCs w:val="24"/>
        </w:rPr>
      </w:pPr>
      <w:r>
        <w:rPr>
          <w:rtl/>
        </w:rPr>
        <w:t>אתי לבני (שינוי):</w:t>
      </w:r>
      <w:r>
        <w:tab/>
      </w:r>
      <w:r>
        <w:fldChar w:fldCharType="begin"/>
      </w:r>
      <w:r>
        <w:instrText xml:space="preserve"> PAGEREF _Toc100391250 \h </w:instrText>
      </w:r>
      <w:r>
        <w:fldChar w:fldCharType="separate"/>
      </w:r>
      <w:r>
        <w:t>39</w:t>
      </w:r>
      <w:r>
        <w:fldChar w:fldCharType="end"/>
      </w:r>
    </w:p>
    <w:p w14:paraId="58930A40" w14:textId="77777777" w:rsidR="00000000" w:rsidRDefault="00F92B3A">
      <w:pPr>
        <w:pStyle w:val="TOC2"/>
        <w:tabs>
          <w:tab w:val="right" w:leader="dot" w:pos="8296"/>
        </w:tabs>
        <w:ind w:right="0"/>
        <w:rPr>
          <w:rFonts w:ascii="Times New Roman" w:hAnsi="Times New Roman" w:cs="Times New Roman"/>
          <w:sz w:val="24"/>
          <w:szCs w:val="24"/>
        </w:rPr>
      </w:pPr>
      <w:r>
        <w:rPr>
          <w:rtl/>
        </w:rPr>
        <w:t>אילן שלגי (שינוי):</w:t>
      </w:r>
      <w:r>
        <w:tab/>
      </w:r>
      <w:r>
        <w:fldChar w:fldCharType="begin"/>
      </w:r>
      <w:r>
        <w:instrText xml:space="preserve"> PAGEREF _To</w:instrText>
      </w:r>
      <w:r>
        <w:instrText xml:space="preserve">c100391251 \h </w:instrText>
      </w:r>
      <w:r>
        <w:fldChar w:fldCharType="separate"/>
      </w:r>
      <w:r>
        <w:t>40</w:t>
      </w:r>
      <w:r>
        <w:fldChar w:fldCharType="end"/>
      </w:r>
    </w:p>
    <w:p w14:paraId="1BFD1E2E" w14:textId="77777777" w:rsidR="00000000" w:rsidRDefault="00F92B3A">
      <w:pPr>
        <w:pStyle w:val="TOC2"/>
        <w:tabs>
          <w:tab w:val="right" w:leader="dot" w:pos="8296"/>
        </w:tabs>
        <w:ind w:right="0"/>
        <w:rPr>
          <w:rFonts w:ascii="Times New Roman" w:hAnsi="Times New Roman" w:cs="Times New Roman"/>
          <w:sz w:val="24"/>
          <w:szCs w:val="24"/>
        </w:rPr>
      </w:pPr>
      <w:r>
        <w:rPr>
          <w:rtl/>
        </w:rPr>
        <w:t>שרת החינוך, התרבות והספורט לימור לבנת:</w:t>
      </w:r>
      <w:r>
        <w:tab/>
      </w:r>
      <w:r>
        <w:fldChar w:fldCharType="begin"/>
      </w:r>
      <w:r>
        <w:instrText xml:space="preserve"> PAGEREF _Toc100391252 \h </w:instrText>
      </w:r>
      <w:r>
        <w:fldChar w:fldCharType="separate"/>
      </w:r>
      <w:r>
        <w:t>40</w:t>
      </w:r>
      <w:r>
        <w:fldChar w:fldCharType="end"/>
      </w:r>
    </w:p>
    <w:p w14:paraId="587B97E3" w14:textId="77777777" w:rsidR="00000000" w:rsidRDefault="00F92B3A">
      <w:pPr>
        <w:pStyle w:val="TOC2"/>
        <w:tabs>
          <w:tab w:val="right" w:leader="dot" w:pos="8296"/>
        </w:tabs>
        <w:ind w:right="0"/>
        <w:rPr>
          <w:rFonts w:ascii="Times New Roman" w:hAnsi="Times New Roman" w:cs="Times New Roman"/>
          <w:sz w:val="24"/>
          <w:szCs w:val="24"/>
        </w:rPr>
      </w:pPr>
      <w:r>
        <w:rPr>
          <w:rtl/>
        </w:rPr>
        <w:t>יולי</w:t>
      </w:r>
      <w:r>
        <w:t xml:space="preserve"> </w:t>
      </w:r>
      <w:r>
        <w:rPr>
          <w:rtl/>
        </w:rPr>
        <w:t>תמיר (העבודה-מימד):</w:t>
      </w:r>
      <w:r>
        <w:tab/>
      </w:r>
      <w:r>
        <w:fldChar w:fldCharType="begin"/>
      </w:r>
      <w:r>
        <w:instrText xml:space="preserve"> PAGEREF _Toc100391253 \h </w:instrText>
      </w:r>
      <w:r>
        <w:fldChar w:fldCharType="separate"/>
      </w:r>
      <w:r>
        <w:t>43</w:t>
      </w:r>
      <w:r>
        <w:fldChar w:fldCharType="end"/>
      </w:r>
    </w:p>
    <w:p w14:paraId="187EBCC1" w14:textId="77777777" w:rsidR="00000000" w:rsidRDefault="00F92B3A">
      <w:pPr>
        <w:pStyle w:val="TOC1"/>
        <w:tabs>
          <w:tab w:val="right" w:leader="dot" w:pos="8296"/>
        </w:tabs>
        <w:ind w:right="0"/>
        <w:rPr>
          <w:rFonts w:ascii="Times New Roman" w:hAnsi="Times New Roman" w:cs="Times New Roman"/>
          <w:sz w:val="24"/>
          <w:szCs w:val="24"/>
        </w:rPr>
      </w:pPr>
      <w:r>
        <w:rPr>
          <w:rtl/>
        </w:rPr>
        <w:t xml:space="preserve">הצעת חוק זכויות סטודנטים עם לקויות למידה </w:t>
      </w:r>
      <w:r>
        <w:t xml:space="preserve"> </w:t>
      </w:r>
      <w:r>
        <w:rPr>
          <w:rtl/>
        </w:rPr>
        <w:t>במוסדות להשכלה גבוהה, התשס"ד-2004</w:t>
      </w:r>
      <w:r>
        <w:tab/>
      </w:r>
      <w:r>
        <w:fldChar w:fldCharType="begin"/>
      </w:r>
      <w:r>
        <w:instrText xml:space="preserve"> PAGEREF _Toc100391254 \h </w:instrText>
      </w:r>
      <w:r>
        <w:fldChar w:fldCharType="separate"/>
      </w:r>
      <w:r>
        <w:t>4</w:t>
      </w:r>
      <w:r>
        <w:t>5</w:t>
      </w:r>
      <w:r>
        <w:fldChar w:fldCharType="end"/>
      </w:r>
    </w:p>
    <w:p w14:paraId="511BF10F" w14:textId="77777777" w:rsidR="00000000" w:rsidRDefault="00F92B3A">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_Toc100391255 \h </w:instrText>
      </w:r>
      <w:r>
        <w:fldChar w:fldCharType="separate"/>
      </w:r>
      <w:r>
        <w:t>47</w:t>
      </w:r>
      <w:r>
        <w:fldChar w:fldCharType="end"/>
      </w:r>
    </w:p>
    <w:p w14:paraId="37FBA816" w14:textId="77777777" w:rsidR="00000000" w:rsidRDefault="00F92B3A">
      <w:pPr>
        <w:pStyle w:val="TOC1"/>
        <w:tabs>
          <w:tab w:val="right" w:leader="dot" w:pos="8296"/>
        </w:tabs>
        <w:ind w:right="0"/>
        <w:rPr>
          <w:rFonts w:ascii="Times New Roman" w:hAnsi="Times New Roman" w:cs="Times New Roman"/>
          <w:sz w:val="24"/>
          <w:szCs w:val="24"/>
        </w:rPr>
      </w:pPr>
      <w:r>
        <w:rPr>
          <w:rtl/>
        </w:rPr>
        <w:lastRenderedPageBreak/>
        <w:t xml:space="preserve">הצעת חוק לתיקון פקודת המשטרה </w:t>
      </w:r>
      <w:r>
        <w:t xml:space="preserve"> (</w:t>
      </w:r>
      <w:r>
        <w:rPr>
          <w:rtl/>
        </w:rPr>
        <w:t>חקירת סוהר בידי המחלקה לחקירות שוטרים), התשס"ד-2004</w:t>
      </w:r>
      <w:r>
        <w:tab/>
      </w:r>
      <w:r>
        <w:fldChar w:fldCharType="begin"/>
      </w:r>
      <w:r>
        <w:instrText xml:space="preserve"> PAGEREF _Toc100391256 \h </w:instrText>
      </w:r>
      <w:r>
        <w:fldChar w:fldCharType="separate"/>
      </w:r>
      <w:r>
        <w:t>48</w:t>
      </w:r>
      <w:r>
        <w:fldChar w:fldCharType="end"/>
      </w:r>
    </w:p>
    <w:p w14:paraId="4C6C3373" w14:textId="77777777" w:rsidR="00000000" w:rsidRDefault="00F92B3A">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_Toc100391257 \h </w:instrText>
      </w:r>
      <w:r>
        <w:fldChar w:fldCharType="separate"/>
      </w:r>
      <w:r>
        <w:t>48</w:t>
      </w:r>
      <w:r>
        <w:fldChar w:fldCharType="end"/>
      </w:r>
    </w:p>
    <w:p w14:paraId="6DFEAC59" w14:textId="77777777" w:rsidR="00000000" w:rsidRDefault="00F92B3A">
      <w:pPr>
        <w:pStyle w:val="TOC1"/>
        <w:tabs>
          <w:tab w:val="right" w:leader="dot" w:pos="8296"/>
        </w:tabs>
        <w:ind w:right="0"/>
        <w:rPr>
          <w:rFonts w:ascii="Times New Roman" w:hAnsi="Times New Roman" w:cs="Times New Roman"/>
          <w:sz w:val="24"/>
          <w:szCs w:val="24"/>
        </w:rPr>
      </w:pPr>
      <w:r>
        <w:rPr>
          <w:rtl/>
        </w:rPr>
        <w:t>הצעת חוק</w:t>
      </w:r>
      <w:r>
        <w:rPr>
          <w:rtl/>
        </w:rPr>
        <w:t xml:space="preserve"> התכנון והבנייה (תיקון - תסקיר פקיד סעד), התשס"ד-2004</w:t>
      </w:r>
      <w:r>
        <w:tab/>
      </w:r>
      <w:r>
        <w:fldChar w:fldCharType="begin"/>
      </w:r>
      <w:r>
        <w:instrText xml:space="preserve"> PAGEREF _Toc100391258 \h </w:instrText>
      </w:r>
      <w:r>
        <w:fldChar w:fldCharType="separate"/>
      </w:r>
      <w:r>
        <w:t>53</w:t>
      </w:r>
      <w:r>
        <w:fldChar w:fldCharType="end"/>
      </w:r>
    </w:p>
    <w:p w14:paraId="5E26CFE9" w14:textId="77777777" w:rsidR="00000000" w:rsidRDefault="00F92B3A">
      <w:pPr>
        <w:pStyle w:val="TOC2"/>
        <w:tabs>
          <w:tab w:val="right" w:leader="dot" w:pos="8296"/>
        </w:tabs>
        <w:ind w:right="0"/>
        <w:rPr>
          <w:rFonts w:ascii="Times New Roman" w:hAnsi="Times New Roman" w:cs="Times New Roman"/>
          <w:sz w:val="24"/>
          <w:szCs w:val="24"/>
        </w:rPr>
      </w:pPr>
      <w:r>
        <w:rPr>
          <w:rtl/>
        </w:rPr>
        <w:t>עזמי בשארה (בל"ד):</w:t>
      </w:r>
      <w:r>
        <w:tab/>
      </w:r>
      <w:r>
        <w:fldChar w:fldCharType="begin"/>
      </w:r>
      <w:r>
        <w:instrText xml:space="preserve"> PAGEREF _Toc100391259 \h </w:instrText>
      </w:r>
      <w:r>
        <w:fldChar w:fldCharType="separate"/>
      </w:r>
      <w:r>
        <w:t>54</w:t>
      </w:r>
      <w:r>
        <w:fldChar w:fldCharType="end"/>
      </w:r>
    </w:p>
    <w:p w14:paraId="120307F9" w14:textId="77777777" w:rsidR="00000000" w:rsidRDefault="00F92B3A">
      <w:pPr>
        <w:pStyle w:val="TOC1"/>
        <w:tabs>
          <w:tab w:val="right" w:leader="dot" w:pos="8296"/>
        </w:tabs>
        <w:ind w:right="0"/>
        <w:rPr>
          <w:rFonts w:ascii="Times New Roman" w:hAnsi="Times New Roman" w:cs="Times New Roman"/>
          <w:sz w:val="24"/>
          <w:szCs w:val="24"/>
        </w:rPr>
      </w:pPr>
      <w:r>
        <w:rPr>
          <w:rtl/>
        </w:rPr>
        <w:t>הצעת חוק הרשויות המקומיות (מאבק בנגע הסמים),</w:t>
      </w:r>
      <w:r>
        <w:t xml:space="preserve"> </w:t>
      </w:r>
      <w:r>
        <w:rPr>
          <w:rtl/>
        </w:rPr>
        <w:t>התשס"ד-2004</w:t>
      </w:r>
      <w:r>
        <w:tab/>
      </w:r>
      <w:r>
        <w:fldChar w:fldCharType="begin"/>
      </w:r>
      <w:r>
        <w:instrText xml:space="preserve"> PAGEREF _Toc100391260 \h </w:instrText>
      </w:r>
      <w:r>
        <w:fldChar w:fldCharType="separate"/>
      </w:r>
      <w:r>
        <w:t>55</w:t>
      </w:r>
      <w:r>
        <w:fldChar w:fldCharType="end"/>
      </w:r>
    </w:p>
    <w:p w14:paraId="19558545" w14:textId="77777777" w:rsidR="00000000" w:rsidRDefault="00F92B3A">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w:instrText>
      </w:r>
      <w:r>
        <w:instrText xml:space="preserve">GEREF _Toc100391261 \h </w:instrText>
      </w:r>
      <w:r>
        <w:fldChar w:fldCharType="separate"/>
      </w:r>
      <w:r>
        <w:t>55</w:t>
      </w:r>
      <w:r>
        <w:fldChar w:fldCharType="end"/>
      </w:r>
    </w:p>
    <w:p w14:paraId="00E6692F" w14:textId="77777777" w:rsidR="00000000" w:rsidRDefault="00F92B3A">
      <w:pPr>
        <w:pStyle w:val="TOC1"/>
        <w:tabs>
          <w:tab w:val="right" w:leader="dot" w:pos="8296"/>
        </w:tabs>
        <w:ind w:right="0"/>
        <w:rPr>
          <w:rFonts w:ascii="Times New Roman" w:hAnsi="Times New Roman" w:cs="Times New Roman"/>
          <w:sz w:val="24"/>
          <w:szCs w:val="24"/>
        </w:rPr>
      </w:pPr>
      <w:r>
        <w:rPr>
          <w:rtl/>
        </w:rPr>
        <w:t xml:space="preserve">הצעת חוק הרשויות המקומיות </w:t>
      </w:r>
      <w:r>
        <w:t>(</w:t>
      </w:r>
      <w:r>
        <w:rPr>
          <w:rtl/>
        </w:rPr>
        <w:t>מאבק בנגע הסמים), התשס"ד-2004</w:t>
      </w:r>
      <w:r>
        <w:tab/>
      </w:r>
      <w:r>
        <w:fldChar w:fldCharType="begin"/>
      </w:r>
      <w:r>
        <w:instrText xml:space="preserve"> PAGEREF _Toc100391262 \h </w:instrText>
      </w:r>
      <w:r>
        <w:fldChar w:fldCharType="separate"/>
      </w:r>
      <w:r>
        <w:t>56</w:t>
      </w:r>
      <w:r>
        <w:fldChar w:fldCharType="end"/>
      </w:r>
    </w:p>
    <w:p w14:paraId="225DDDA2" w14:textId="77777777" w:rsidR="00000000" w:rsidRDefault="00F92B3A">
      <w:pPr>
        <w:pStyle w:val="TOC1"/>
        <w:tabs>
          <w:tab w:val="right" w:leader="dot" w:pos="8296"/>
        </w:tabs>
        <w:ind w:right="0"/>
        <w:rPr>
          <w:rFonts w:ascii="Times New Roman" w:hAnsi="Times New Roman" w:cs="Times New Roman"/>
          <w:sz w:val="24"/>
          <w:szCs w:val="24"/>
        </w:rPr>
      </w:pPr>
      <w:r>
        <w:rPr>
          <w:rtl/>
        </w:rPr>
        <w:t>הצעת חוק שירותי הדת היהודיים (תיקון - משך כהונת רב עיר), התשס"ג-2003</w:t>
      </w:r>
      <w:r>
        <w:t>;</w:t>
      </w:r>
      <w:r>
        <w:tab/>
      </w:r>
      <w:r>
        <w:fldChar w:fldCharType="begin"/>
      </w:r>
      <w:r>
        <w:instrText xml:space="preserve"> PAGEREF _Toc100391263 \h </w:instrText>
      </w:r>
      <w:r>
        <w:fldChar w:fldCharType="separate"/>
      </w:r>
      <w:r>
        <w:t>57</w:t>
      </w:r>
      <w:r>
        <w:fldChar w:fldCharType="end"/>
      </w:r>
    </w:p>
    <w:p w14:paraId="060C541E" w14:textId="77777777" w:rsidR="00000000" w:rsidRDefault="00F92B3A">
      <w:pPr>
        <w:pStyle w:val="TOC1"/>
        <w:tabs>
          <w:tab w:val="right" w:leader="dot" w:pos="8296"/>
        </w:tabs>
        <w:ind w:right="0"/>
        <w:rPr>
          <w:rFonts w:ascii="Times New Roman" w:hAnsi="Times New Roman" w:cs="Times New Roman"/>
          <w:sz w:val="24"/>
          <w:szCs w:val="24"/>
        </w:rPr>
      </w:pPr>
      <w:r>
        <w:rPr>
          <w:rtl/>
        </w:rPr>
        <w:t>הצעת חוק שירותי הדת היהודיים (תיקו</w:t>
      </w:r>
      <w:r>
        <w:rPr>
          <w:rtl/>
        </w:rPr>
        <w:t>ן - רבני ערים), התשס"ד-2004</w:t>
      </w:r>
      <w:r>
        <w:t>;</w:t>
      </w:r>
      <w:r>
        <w:tab/>
      </w:r>
      <w:r>
        <w:fldChar w:fldCharType="begin"/>
      </w:r>
      <w:r>
        <w:instrText xml:space="preserve"> PAGEREF _Toc100391264 \h </w:instrText>
      </w:r>
      <w:r>
        <w:fldChar w:fldCharType="separate"/>
      </w:r>
      <w:r>
        <w:t>57</w:t>
      </w:r>
      <w:r>
        <w:fldChar w:fldCharType="end"/>
      </w:r>
    </w:p>
    <w:p w14:paraId="2203ADB9" w14:textId="77777777" w:rsidR="00000000" w:rsidRDefault="00F92B3A">
      <w:pPr>
        <w:pStyle w:val="TOC1"/>
        <w:tabs>
          <w:tab w:val="right" w:leader="dot" w:pos="8296"/>
        </w:tabs>
        <w:ind w:right="0"/>
        <w:rPr>
          <w:rFonts w:ascii="Times New Roman" w:hAnsi="Times New Roman" w:cs="Times New Roman"/>
          <w:sz w:val="24"/>
          <w:szCs w:val="24"/>
        </w:rPr>
      </w:pPr>
      <w:r>
        <w:rPr>
          <w:rtl/>
        </w:rPr>
        <w:t>הצעת חוק שירותי הדת היהודיים (תיקון - משך כהונת רב עיר), התשס"ג-2003</w:t>
      </w:r>
      <w:r>
        <w:tab/>
      </w:r>
      <w:r>
        <w:fldChar w:fldCharType="begin"/>
      </w:r>
      <w:r>
        <w:instrText xml:space="preserve"> PAGEREF _Toc100391265 \h </w:instrText>
      </w:r>
      <w:r>
        <w:fldChar w:fldCharType="separate"/>
      </w:r>
      <w:r>
        <w:t>57</w:t>
      </w:r>
      <w:r>
        <w:fldChar w:fldCharType="end"/>
      </w:r>
    </w:p>
    <w:p w14:paraId="022C517D" w14:textId="77777777" w:rsidR="00000000" w:rsidRDefault="00F92B3A">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_Toc100391266 \h </w:instrText>
      </w:r>
      <w:r>
        <w:fldChar w:fldCharType="separate"/>
      </w:r>
      <w:r>
        <w:t>57</w:t>
      </w:r>
      <w:r>
        <w:fldChar w:fldCharType="end"/>
      </w:r>
    </w:p>
    <w:p w14:paraId="793ED7E0" w14:textId="77777777" w:rsidR="00000000" w:rsidRDefault="00F92B3A">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_To</w:instrText>
      </w:r>
      <w:r>
        <w:instrText xml:space="preserve">c100391267 \h </w:instrText>
      </w:r>
      <w:r>
        <w:fldChar w:fldCharType="separate"/>
      </w:r>
      <w:r>
        <w:t>58</w:t>
      </w:r>
      <w:r>
        <w:fldChar w:fldCharType="end"/>
      </w:r>
    </w:p>
    <w:p w14:paraId="7AEC9C0E" w14:textId="77777777" w:rsidR="00000000" w:rsidRDefault="00F92B3A">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_Toc100391268 \h </w:instrText>
      </w:r>
      <w:r>
        <w:fldChar w:fldCharType="separate"/>
      </w:r>
      <w:r>
        <w:t>58</w:t>
      </w:r>
      <w:r>
        <w:fldChar w:fldCharType="end"/>
      </w:r>
    </w:p>
    <w:p w14:paraId="622BBEFE" w14:textId="77777777" w:rsidR="00000000" w:rsidRDefault="00F92B3A">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_Toc100391269 \h </w:instrText>
      </w:r>
      <w:r>
        <w:fldChar w:fldCharType="separate"/>
      </w:r>
      <w:r>
        <w:t>60</w:t>
      </w:r>
      <w:r>
        <w:fldChar w:fldCharType="end"/>
      </w:r>
    </w:p>
    <w:p w14:paraId="434B047E" w14:textId="77777777" w:rsidR="00000000" w:rsidRDefault="00F92B3A">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_Toc100391270 \h </w:instrText>
      </w:r>
      <w:r>
        <w:fldChar w:fldCharType="separate"/>
      </w:r>
      <w:r>
        <w:t>65</w:t>
      </w:r>
      <w:r>
        <w:fldChar w:fldCharType="end"/>
      </w:r>
    </w:p>
    <w:p w14:paraId="2FF83708" w14:textId="77777777" w:rsidR="00000000" w:rsidRDefault="00F92B3A">
      <w:pPr>
        <w:pStyle w:val="TOC1"/>
        <w:tabs>
          <w:tab w:val="right" w:leader="dot" w:pos="8296"/>
        </w:tabs>
        <w:ind w:right="0"/>
        <w:rPr>
          <w:rFonts w:ascii="Times New Roman" w:hAnsi="Times New Roman" w:cs="Times New Roman"/>
          <w:sz w:val="24"/>
          <w:szCs w:val="24"/>
        </w:rPr>
      </w:pPr>
      <w:r>
        <w:rPr>
          <w:rtl/>
        </w:rPr>
        <w:t>הצעת חוק לתיקון פקודת התעבורה (רכב המסיע תלמידים),  התשס"ד-2004</w:t>
      </w:r>
      <w:r>
        <w:tab/>
      </w:r>
      <w:r>
        <w:fldChar w:fldCharType="begin"/>
      </w:r>
      <w:r>
        <w:instrText xml:space="preserve"> PA</w:instrText>
      </w:r>
      <w:r>
        <w:instrText xml:space="preserve">GEREF _Toc100391271 \h </w:instrText>
      </w:r>
      <w:r>
        <w:fldChar w:fldCharType="separate"/>
      </w:r>
      <w:r>
        <w:t>67</w:t>
      </w:r>
      <w:r>
        <w:fldChar w:fldCharType="end"/>
      </w:r>
    </w:p>
    <w:p w14:paraId="6063FEE7" w14:textId="77777777" w:rsidR="00000000" w:rsidRDefault="00F92B3A">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_Toc100391272 \h </w:instrText>
      </w:r>
      <w:r>
        <w:fldChar w:fldCharType="separate"/>
      </w:r>
      <w:r>
        <w:t>68</w:t>
      </w:r>
      <w:r>
        <w:fldChar w:fldCharType="end"/>
      </w:r>
    </w:p>
    <w:p w14:paraId="7736CB51" w14:textId="77777777" w:rsidR="00000000" w:rsidRDefault="00F92B3A">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_Toc100391273 \h </w:instrText>
      </w:r>
      <w:r>
        <w:fldChar w:fldCharType="separate"/>
      </w:r>
      <w:r>
        <w:t>68</w:t>
      </w:r>
      <w:r>
        <w:fldChar w:fldCharType="end"/>
      </w:r>
    </w:p>
    <w:p w14:paraId="0C22D5BE" w14:textId="77777777" w:rsidR="00000000" w:rsidRDefault="00F92B3A">
      <w:pPr>
        <w:pStyle w:val="TOC1"/>
        <w:tabs>
          <w:tab w:val="right" w:leader="dot" w:pos="8296"/>
        </w:tabs>
        <w:ind w:right="0"/>
        <w:rPr>
          <w:rFonts w:ascii="Times New Roman" w:hAnsi="Times New Roman" w:cs="Times New Roman"/>
          <w:sz w:val="24"/>
          <w:szCs w:val="24"/>
        </w:rPr>
      </w:pPr>
      <w:r>
        <w:rPr>
          <w:rtl/>
        </w:rPr>
        <w:t xml:space="preserve">הצעת חוק התכנון והבנייה (תיקון - ועדה לענייני ביקורת </w:t>
      </w:r>
      <w:r>
        <w:t xml:space="preserve"> </w:t>
      </w:r>
      <w:r>
        <w:rPr>
          <w:rtl/>
        </w:rPr>
        <w:t>בוועדה מרחבית), התשס"ד-2004</w:t>
      </w:r>
      <w:r>
        <w:tab/>
      </w:r>
      <w:r>
        <w:fldChar w:fldCharType="begin"/>
      </w:r>
      <w:r>
        <w:instrText xml:space="preserve"> PAGEREF _Toc100391274 \h </w:instrText>
      </w:r>
      <w:r>
        <w:fldChar w:fldCharType="separate"/>
      </w:r>
      <w:r>
        <w:t>70</w:t>
      </w:r>
      <w:r>
        <w:fldChar w:fldCharType="end"/>
      </w:r>
    </w:p>
    <w:p w14:paraId="2F6EA27B" w14:textId="77777777" w:rsidR="00000000" w:rsidRDefault="00F92B3A">
      <w:pPr>
        <w:pStyle w:val="TOC2"/>
        <w:tabs>
          <w:tab w:val="right" w:leader="dot" w:pos="8296"/>
        </w:tabs>
        <w:ind w:right="0"/>
        <w:rPr>
          <w:rFonts w:ascii="Times New Roman" w:hAnsi="Times New Roman" w:cs="Times New Roman"/>
          <w:sz w:val="24"/>
          <w:szCs w:val="24"/>
        </w:rPr>
      </w:pPr>
      <w:r>
        <w:rPr>
          <w:rtl/>
        </w:rPr>
        <w:t>גיל</w:t>
      </w:r>
      <w:r>
        <w:rPr>
          <w:rtl/>
        </w:rPr>
        <w:t>ה</w:t>
      </w:r>
      <w:r>
        <w:t xml:space="preserve"> </w:t>
      </w:r>
      <w:r>
        <w:rPr>
          <w:rtl/>
        </w:rPr>
        <w:t>גמליאל (הליכוד):</w:t>
      </w:r>
      <w:r>
        <w:tab/>
      </w:r>
      <w:r>
        <w:fldChar w:fldCharType="begin"/>
      </w:r>
      <w:r>
        <w:instrText xml:space="preserve"> PAGEREF _Toc100391275 \h </w:instrText>
      </w:r>
      <w:r>
        <w:fldChar w:fldCharType="separate"/>
      </w:r>
      <w:r>
        <w:t>70</w:t>
      </w:r>
      <w:r>
        <w:fldChar w:fldCharType="end"/>
      </w:r>
    </w:p>
    <w:p w14:paraId="425C14F6" w14:textId="77777777" w:rsidR="00000000" w:rsidRDefault="00F92B3A">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_Toc100391276 \h </w:instrText>
      </w:r>
      <w:r>
        <w:fldChar w:fldCharType="separate"/>
      </w:r>
      <w:r>
        <w:t>72</w:t>
      </w:r>
      <w:r>
        <w:fldChar w:fldCharType="end"/>
      </w:r>
    </w:p>
    <w:p w14:paraId="619CF7C2" w14:textId="77777777" w:rsidR="00000000" w:rsidRDefault="00F92B3A">
      <w:pPr>
        <w:pStyle w:val="TOC1"/>
        <w:tabs>
          <w:tab w:val="right" w:leader="dot" w:pos="8296"/>
        </w:tabs>
        <w:ind w:right="0"/>
        <w:rPr>
          <w:rFonts w:ascii="Times New Roman" w:hAnsi="Times New Roman" w:cs="Times New Roman"/>
          <w:sz w:val="24"/>
          <w:szCs w:val="24"/>
        </w:rPr>
      </w:pPr>
      <w:r>
        <w:rPr>
          <w:rtl/>
        </w:rPr>
        <w:t>הצעת חוק לתיקון פקודת העיריות (תיקון ליקויים), התשס"ד-2004</w:t>
      </w:r>
      <w:r>
        <w:tab/>
      </w:r>
      <w:r>
        <w:fldChar w:fldCharType="begin"/>
      </w:r>
      <w:r>
        <w:instrText xml:space="preserve"> PAGEREF _Toc100391277 \h </w:instrText>
      </w:r>
      <w:r>
        <w:fldChar w:fldCharType="separate"/>
      </w:r>
      <w:r>
        <w:t>77</w:t>
      </w:r>
      <w:r>
        <w:fldChar w:fldCharType="end"/>
      </w:r>
    </w:p>
    <w:p w14:paraId="5DD9B7E0" w14:textId="77777777" w:rsidR="00000000" w:rsidRDefault="00F92B3A">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_Toc100391278 \h </w:instrText>
      </w:r>
      <w:r>
        <w:fldChar w:fldCharType="separate"/>
      </w:r>
      <w:r>
        <w:t>77</w:t>
      </w:r>
      <w:r>
        <w:fldChar w:fldCharType="end"/>
      </w:r>
    </w:p>
    <w:p w14:paraId="046FE385" w14:textId="77777777" w:rsidR="00000000" w:rsidRDefault="00F92B3A">
      <w:pPr>
        <w:pStyle w:val="TOC2"/>
        <w:tabs>
          <w:tab w:val="right" w:leader="dot" w:pos="8296"/>
        </w:tabs>
        <w:ind w:right="0"/>
        <w:rPr>
          <w:rFonts w:ascii="Times New Roman" w:hAnsi="Times New Roman" w:cs="Times New Roman"/>
          <w:sz w:val="24"/>
          <w:szCs w:val="24"/>
        </w:rPr>
      </w:pPr>
      <w:r>
        <w:rPr>
          <w:rtl/>
        </w:rPr>
        <w:t>ש</w:t>
      </w:r>
      <w:r>
        <w:rPr>
          <w:rtl/>
        </w:rPr>
        <w:t>ר</w:t>
      </w:r>
      <w:r>
        <w:t xml:space="preserve"> </w:t>
      </w:r>
      <w:r>
        <w:rPr>
          <w:rtl/>
        </w:rPr>
        <w:t>התחבורה מאיר שטרית:</w:t>
      </w:r>
      <w:r>
        <w:tab/>
      </w:r>
      <w:r>
        <w:fldChar w:fldCharType="begin"/>
      </w:r>
      <w:r>
        <w:instrText xml:space="preserve"> PAGEREF _Toc100391279 \h </w:instrText>
      </w:r>
      <w:r>
        <w:fldChar w:fldCharType="separate"/>
      </w:r>
      <w:r>
        <w:t>78</w:t>
      </w:r>
      <w:r>
        <w:fldChar w:fldCharType="end"/>
      </w:r>
    </w:p>
    <w:p w14:paraId="5378224F" w14:textId="77777777" w:rsidR="00000000" w:rsidRDefault="00F92B3A">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_Toc100391280 \h </w:instrText>
      </w:r>
      <w:r>
        <w:fldChar w:fldCharType="separate"/>
      </w:r>
      <w:r>
        <w:t>78</w:t>
      </w:r>
      <w:r>
        <w:fldChar w:fldCharType="end"/>
      </w:r>
    </w:p>
    <w:p w14:paraId="42C904FE" w14:textId="77777777" w:rsidR="00000000" w:rsidRDefault="00F92B3A">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_Toc100391281 \h </w:instrText>
      </w:r>
      <w:r>
        <w:fldChar w:fldCharType="separate"/>
      </w:r>
      <w:r>
        <w:t>79</w:t>
      </w:r>
      <w:r>
        <w:fldChar w:fldCharType="end"/>
      </w:r>
    </w:p>
    <w:p w14:paraId="34D16B60" w14:textId="77777777" w:rsidR="00000000" w:rsidRDefault="00F92B3A">
      <w:pPr>
        <w:pStyle w:val="TOC1"/>
        <w:tabs>
          <w:tab w:val="right" w:leader="dot" w:pos="8296"/>
        </w:tabs>
        <w:ind w:right="0"/>
        <w:rPr>
          <w:rFonts w:ascii="Times New Roman" w:hAnsi="Times New Roman" w:cs="Times New Roman"/>
          <w:sz w:val="24"/>
          <w:szCs w:val="24"/>
        </w:rPr>
      </w:pPr>
      <w:r>
        <w:rPr>
          <w:rtl/>
        </w:rPr>
        <w:t>הצעת חוק אנטנות סלולריות, התשס"ד–2004</w:t>
      </w:r>
      <w:r>
        <w:tab/>
      </w:r>
      <w:r>
        <w:fldChar w:fldCharType="begin"/>
      </w:r>
      <w:r>
        <w:instrText xml:space="preserve"> PAGEREF _Toc100391282 \h </w:instrText>
      </w:r>
      <w:r>
        <w:fldChar w:fldCharType="separate"/>
      </w:r>
      <w:r>
        <w:t>80</w:t>
      </w:r>
      <w:r>
        <w:fldChar w:fldCharType="end"/>
      </w:r>
    </w:p>
    <w:p w14:paraId="61111951" w14:textId="77777777" w:rsidR="00000000" w:rsidRDefault="00F92B3A">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w:t>
      </w:r>
      <w:r>
        <w:rPr>
          <w:rtl/>
        </w:rPr>
        <w:t>יר שטרית:</w:t>
      </w:r>
      <w:r>
        <w:tab/>
      </w:r>
      <w:r>
        <w:fldChar w:fldCharType="begin"/>
      </w:r>
      <w:r>
        <w:instrText xml:space="preserve"> PAGEREF _Toc100391283 \h </w:instrText>
      </w:r>
      <w:r>
        <w:fldChar w:fldCharType="separate"/>
      </w:r>
      <w:r>
        <w:t>80</w:t>
      </w:r>
      <w:r>
        <w:fldChar w:fldCharType="end"/>
      </w:r>
    </w:p>
    <w:p w14:paraId="6805114A" w14:textId="77777777" w:rsidR="00000000" w:rsidRDefault="00F92B3A">
      <w:pPr>
        <w:pStyle w:val="TOC1"/>
        <w:tabs>
          <w:tab w:val="right" w:leader="dot" w:pos="8296"/>
        </w:tabs>
        <w:ind w:right="0"/>
        <w:rPr>
          <w:rFonts w:ascii="Times New Roman" w:hAnsi="Times New Roman" w:cs="Times New Roman"/>
          <w:sz w:val="24"/>
          <w:szCs w:val="24"/>
        </w:rPr>
      </w:pPr>
      <w:r>
        <w:rPr>
          <w:rtl/>
        </w:rPr>
        <w:t xml:space="preserve">הצעת חוק-יסוד: משק המדינה (תיקון </w:t>
      </w:r>
      <w:r>
        <w:t xml:space="preserve">–  </w:t>
      </w:r>
      <w:r>
        <w:rPr>
          <w:rtl/>
        </w:rPr>
        <w:t>הקדמת מועדי הנחת הצעת חוק התקציב)</w:t>
      </w:r>
      <w:r>
        <w:tab/>
      </w:r>
      <w:r>
        <w:fldChar w:fldCharType="begin"/>
      </w:r>
      <w:r>
        <w:instrText xml:space="preserve"> PAGEREF _Toc100391284 \h </w:instrText>
      </w:r>
      <w:r>
        <w:fldChar w:fldCharType="separate"/>
      </w:r>
      <w:r>
        <w:t>83</w:t>
      </w:r>
      <w:r>
        <w:fldChar w:fldCharType="end"/>
      </w:r>
    </w:p>
    <w:p w14:paraId="25752E0F" w14:textId="77777777" w:rsidR="00000000" w:rsidRDefault="00F92B3A">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_Toc100391285 \h </w:instrText>
      </w:r>
      <w:r>
        <w:fldChar w:fldCharType="separate"/>
      </w:r>
      <w:r>
        <w:t>84</w:t>
      </w:r>
      <w:r>
        <w:fldChar w:fldCharType="end"/>
      </w:r>
    </w:p>
    <w:p w14:paraId="1B74B7B0" w14:textId="77777777" w:rsidR="00000000" w:rsidRDefault="00F92B3A">
      <w:pPr>
        <w:pStyle w:val="TOC1"/>
        <w:tabs>
          <w:tab w:val="right" w:leader="dot" w:pos="8296"/>
        </w:tabs>
        <w:ind w:right="0"/>
        <w:rPr>
          <w:rFonts w:ascii="Times New Roman" w:hAnsi="Times New Roman" w:cs="Times New Roman"/>
          <w:sz w:val="24"/>
          <w:szCs w:val="24"/>
        </w:rPr>
      </w:pPr>
      <w:r>
        <w:rPr>
          <w:rtl/>
        </w:rPr>
        <w:t xml:space="preserve">הצעת חוק יסודות התקציב (תיקון - קביעת חובת </w:t>
      </w:r>
      <w:r>
        <w:t xml:space="preserve"> </w:t>
      </w:r>
      <w:r>
        <w:rPr>
          <w:rtl/>
        </w:rPr>
        <w:t>יידוע ומו</w:t>
      </w:r>
      <w:r>
        <w:rPr>
          <w:rtl/>
        </w:rPr>
        <w:t>עד להעברת כספי תמיכות), התשס"ד-2004</w:t>
      </w:r>
      <w:r>
        <w:tab/>
      </w:r>
      <w:r>
        <w:fldChar w:fldCharType="begin"/>
      </w:r>
      <w:r>
        <w:instrText xml:space="preserve"> PAGEREF _Toc100391286 \h </w:instrText>
      </w:r>
      <w:r>
        <w:fldChar w:fldCharType="separate"/>
      </w:r>
      <w:r>
        <w:t>86</w:t>
      </w:r>
      <w:r>
        <w:fldChar w:fldCharType="end"/>
      </w:r>
    </w:p>
    <w:p w14:paraId="67B7A44A" w14:textId="77777777" w:rsidR="00000000" w:rsidRDefault="00F92B3A">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_Toc100391287 \h </w:instrText>
      </w:r>
      <w:r>
        <w:fldChar w:fldCharType="separate"/>
      </w:r>
      <w:r>
        <w:t>86</w:t>
      </w:r>
      <w:r>
        <w:fldChar w:fldCharType="end"/>
      </w:r>
    </w:p>
    <w:p w14:paraId="0B26A46C" w14:textId="77777777" w:rsidR="00000000" w:rsidRDefault="00F92B3A">
      <w:pPr>
        <w:pStyle w:val="TOC2"/>
        <w:tabs>
          <w:tab w:val="right" w:leader="dot" w:pos="8296"/>
        </w:tabs>
        <w:ind w:right="0"/>
        <w:rPr>
          <w:rFonts w:ascii="Times New Roman" w:hAnsi="Times New Roman" w:cs="Times New Roman"/>
          <w:sz w:val="24"/>
          <w:szCs w:val="24"/>
        </w:rPr>
      </w:pPr>
      <w:r>
        <w:rPr>
          <w:rtl/>
        </w:rPr>
        <w:t>שר האוצר בנימין נתניהו:</w:t>
      </w:r>
      <w:r>
        <w:tab/>
      </w:r>
      <w:r>
        <w:fldChar w:fldCharType="begin"/>
      </w:r>
      <w:r>
        <w:instrText xml:space="preserve"> PAGEREF _Toc100391288 \h </w:instrText>
      </w:r>
      <w:r>
        <w:fldChar w:fldCharType="separate"/>
      </w:r>
      <w:r>
        <w:t>87</w:t>
      </w:r>
      <w:r>
        <w:fldChar w:fldCharType="end"/>
      </w:r>
    </w:p>
    <w:p w14:paraId="647E682C" w14:textId="77777777" w:rsidR="00000000" w:rsidRDefault="00F92B3A">
      <w:pPr>
        <w:pStyle w:val="TOC1"/>
        <w:tabs>
          <w:tab w:val="right" w:leader="dot" w:pos="8296"/>
        </w:tabs>
        <w:ind w:right="0"/>
        <w:rPr>
          <w:rFonts w:ascii="Times New Roman" w:hAnsi="Times New Roman" w:cs="Times New Roman"/>
          <w:sz w:val="24"/>
          <w:szCs w:val="24"/>
        </w:rPr>
      </w:pPr>
      <w:r>
        <w:rPr>
          <w:rtl/>
        </w:rPr>
        <w:t xml:space="preserve">הצעת חוק מיסוי מקרקעין (שבח, מכירה ורכישה) </w:t>
      </w:r>
      <w:r>
        <w:t xml:space="preserve"> (</w:t>
      </w:r>
      <w:r>
        <w:rPr>
          <w:rtl/>
        </w:rPr>
        <w:t>תיקון - ניכויים מותרים), ה</w:t>
      </w:r>
      <w:r>
        <w:rPr>
          <w:rtl/>
        </w:rPr>
        <w:t>תשס</w:t>
      </w:r>
      <w:r>
        <w:t>"</w:t>
      </w:r>
      <w:r>
        <w:rPr>
          <w:rtl/>
        </w:rPr>
        <w:t>ד-2004</w:t>
      </w:r>
      <w:r>
        <w:tab/>
      </w:r>
      <w:r>
        <w:fldChar w:fldCharType="begin"/>
      </w:r>
      <w:r>
        <w:instrText xml:space="preserve"> PAGEREF _Toc100391289 \h </w:instrText>
      </w:r>
      <w:r>
        <w:fldChar w:fldCharType="separate"/>
      </w:r>
      <w:r>
        <w:t>88</w:t>
      </w:r>
      <w:r>
        <w:fldChar w:fldCharType="end"/>
      </w:r>
    </w:p>
    <w:p w14:paraId="606F4EE0" w14:textId="77777777" w:rsidR="00000000" w:rsidRDefault="00F92B3A">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_Toc100391290 \h </w:instrText>
      </w:r>
      <w:r>
        <w:fldChar w:fldCharType="separate"/>
      </w:r>
      <w:r>
        <w:t>89</w:t>
      </w:r>
      <w:r>
        <w:fldChar w:fldCharType="end"/>
      </w:r>
    </w:p>
    <w:p w14:paraId="2931E0FC" w14:textId="77777777" w:rsidR="00000000" w:rsidRDefault="00F92B3A">
      <w:pPr>
        <w:pStyle w:val="TOC1"/>
        <w:tabs>
          <w:tab w:val="right" w:leader="dot" w:pos="8296"/>
        </w:tabs>
        <w:ind w:right="0"/>
        <w:rPr>
          <w:rFonts w:ascii="Times New Roman" w:hAnsi="Times New Roman" w:cs="Times New Roman"/>
          <w:sz w:val="24"/>
          <w:szCs w:val="24"/>
        </w:rPr>
      </w:pPr>
      <w:r>
        <w:rPr>
          <w:rtl/>
        </w:rPr>
        <w:t>הצעת חוק</w:t>
      </w:r>
      <w:r>
        <w:t>-</w:t>
      </w:r>
      <w:r>
        <w:rPr>
          <w:rtl/>
        </w:rPr>
        <w:t>יסוד: השוויון האזרחי</w:t>
      </w:r>
      <w:r>
        <w:tab/>
      </w:r>
      <w:r>
        <w:fldChar w:fldCharType="begin"/>
      </w:r>
      <w:r>
        <w:instrText xml:space="preserve"> PAGEREF _Toc100391291 \h </w:instrText>
      </w:r>
      <w:r>
        <w:fldChar w:fldCharType="separate"/>
      </w:r>
      <w:r>
        <w:t>90</w:t>
      </w:r>
      <w:r>
        <w:fldChar w:fldCharType="end"/>
      </w:r>
    </w:p>
    <w:p w14:paraId="7990F5D1" w14:textId="77777777" w:rsidR="00000000" w:rsidRDefault="00F92B3A">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_Toc100391292 \h </w:instrText>
      </w:r>
      <w:r>
        <w:fldChar w:fldCharType="separate"/>
      </w:r>
      <w:r>
        <w:t>90</w:t>
      </w:r>
      <w:r>
        <w:fldChar w:fldCharType="end"/>
      </w:r>
    </w:p>
    <w:p w14:paraId="49333DB3" w14:textId="77777777" w:rsidR="00000000" w:rsidRDefault="00F92B3A">
      <w:pPr>
        <w:pStyle w:val="TOC1"/>
        <w:tabs>
          <w:tab w:val="right" w:leader="dot" w:pos="8296"/>
        </w:tabs>
        <w:ind w:right="0"/>
        <w:rPr>
          <w:rFonts w:ascii="Times New Roman" w:hAnsi="Times New Roman" w:cs="Times New Roman"/>
          <w:sz w:val="24"/>
          <w:szCs w:val="24"/>
        </w:rPr>
      </w:pPr>
      <w:r>
        <w:rPr>
          <w:rtl/>
        </w:rPr>
        <w:t>הצעת חוק</w:t>
      </w:r>
      <w:r>
        <w:t>-</w:t>
      </w:r>
      <w:r>
        <w:rPr>
          <w:rtl/>
        </w:rPr>
        <w:t>יסוד: השוויון האזרחי</w:t>
      </w:r>
      <w:r>
        <w:tab/>
      </w:r>
      <w:r>
        <w:fldChar w:fldCharType="begin"/>
      </w:r>
      <w:r>
        <w:instrText xml:space="preserve"> PAGEREF _T</w:instrText>
      </w:r>
      <w:r>
        <w:instrText xml:space="preserve">oc100391293 \h </w:instrText>
      </w:r>
      <w:r>
        <w:fldChar w:fldCharType="separate"/>
      </w:r>
      <w:r>
        <w:t>94</w:t>
      </w:r>
      <w:r>
        <w:fldChar w:fldCharType="end"/>
      </w:r>
    </w:p>
    <w:p w14:paraId="4DD2CFB9" w14:textId="77777777" w:rsidR="00000000" w:rsidRDefault="00F92B3A">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_Toc100391294 \h </w:instrText>
      </w:r>
      <w:r>
        <w:fldChar w:fldCharType="separate"/>
      </w:r>
      <w:r>
        <w:t>94</w:t>
      </w:r>
      <w:r>
        <w:fldChar w:fldCharType="end"/>
      </w:r>
    </w:p>
    <w:p w14:paraId="2B77C1ED" w14:textId="77777777" w:rsidR="00000000" w:rsidRDefault="00F92B3A">
      <w:pPr>
        <w:pStyle w:val="TOC2"/>
        <w:tabs>
          <w:tab w:val="right" w:leader="dot" w:pos="8296"/>
        </w:tabs>
        <w:ind w:right="0"/>
        <w:rPr>
          <w:rFonts w:ascii="Times New Roman" w:hAnsi="Times New Roman" w:cs="Times New Roman"/>
          <w:sz w:val="24"/>
          <w:szCs w:val="24"/>
        </w:rPr>
      </w:pPr>
      <w:r>
        <w:rPr>
          <w:rtl/>
        </w:rPr>
        <w:t>שרת המשפטים ציפי</w:t>
      </w:r>
      <w:r>
        <w:t xml:space="preserve"> </w:t>
      </w:r>
      <w:r>
        <w:rPr>
          <w:rtl/>
        </w:rPr>
        <w:t>לבני:</w:t>
      </w:r>
      <w:r>
        <w:tab/>
      </w:r>
      <w:r>
        <w:fldChar w:fldCharType="begin"/>
      </w:r>
      <w:r>
        <w:instrText xml:space="preserve"> PAGEREF _Toc100391295 \h </w:instrText>
      </w:r>
      <w:r>
        <w:fldChar w:fldCharType="separate"/>
      </w:r>
      <w:r>
        <w:t>95</w:t>
      </w:r>
      <w:r>
        <w:fldChar w:fldCharType="end"/>
      </w:r>
    </w:p>
    <w:p w14:paraId="2C577325" w14:textId="77777777" w:rsidR="00000000" w:rsidRDefault="00F92B3A">
      <w:pPr>
        <w:pStyle w:val="TOC1"/>
        <w:tabs>
          <w:tab w:val="right" w:leader="dot" w:pos="8296"/>
        </w:tabs>
        <w:ind w:right="0"/>
        <w:rPr>
          <w:rFonts w:ascii="Times New Roman" w:hAnsi="Times New Roman" w:cs="Times New Roman"/>
          <w:sz w:val="24"/>
          <w:szCs w:val="24"/>
        </w:rPr>
      </w:pPr>
      <w:r>
        <w:rPr>
          <w:rtl/>
        </w:rPr>
        <w:t>הצעת חוק בתי</w:t>
      </w:r>
      <w:r>
        <w:t>-</w:t>
      </w:r>
      <w:r>
        <w:rPr>
          <w:rtl/>
        </w:rPr>
        <w:t xml:space="preserve">המשפט (תיקון - תואר מוסמך </w:t>
      </w:r>
      <w:r>
        <w:t xml:space="preserve"> </w:t>
      </w:r>
      <w:r>
        <w:rPr>
          <w:rtl/>
        </w:rPr>
        <w:t>לשופטי בית</w:t>
      </w:r>
      <w:r>
        <w:t>-</w:t>
      </w:r>
      <w:r>
        <w:rPr>
          <w:rtl/>
        </w:rPr>
        <w:t>המשפט העליון והמחוזי), התשס"ד-2004</w:t>
      </w:r>
      <w:r>
        <w:tab/>
      </w:r>
      <w:r>
        <w:fldChar w:fldCharType="begin"/>
      </w:r>
      <w:r>
        <w:instrText xml:space="preserve"> PAGEREF _Toc100391296 \h </w:instrText>
      </w:r>
      <w:r>
        <w:fldChar w:fldCharType="separate"/>
      </w:r>
      <w:r>
        <w:t>99</w:t>
      </w:r>
      <w:r>
        <w:fldChar w:fldCharType="end"/>
      </w:r>
    </w:p>
    <w:p w14:paraId="31E9284F" w14:textId="77777777" w:rsidR="00000000" w:rsidRDefault="00F92B3A">
      <w:pPr>
        <w:pStyle w:val="TOC2"/>
        <w:tabs>
          <w:tab w:val="right" w:leader="dot" w:pos="8296"/>
        </w:tabs>
        <w:ind w:right="0"/>
        <w:rPr>
          <w:rFonts w:ascii="Times New Roman" w:hAnsi="Times New Roman" w:cs="Times New Roman"/>
          <w:sz w:val="24"/>
          <w:szCs w:val="24"/>
        </w:rPr>
      </w:pPr>
      <w:r>
        <w:rPr>
          <w:rtl/>
        </w:rPr>
        <w:t>מרינה סולודקין (הליכוד):</w:t>
      </w:r>
      <w:r>
        <w:tab/>
      </w:r>
      <w:r>
        <w:fldChar w:fldCharType="begin"/>
      </w:r>
      <w:r>
        <w:instrText xml:space="preserve"> PAGEREF _Toc100391297 \h </w:instrText>
      </w:r>
      <w:r>
        <w:fldChar w:fldCharType="separate"/>
      </w:r>
      <w:r>
        <w:t>99</w:t>
      </w:r>
      <w:r>
        <w:fldChar w:fldCharType="end"/>
      </w:r>
    </w:p>
    <w:p w14:paraId="58BC3EAE" w14:textId="77777777" w:rsidR="00000000" w:rsidRDefault="00F92B3A">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w:t>
      </w:r>
      <w:r>
        <w:t xml:space="preserve"> </w:t>
      </w:r>
      <w:r>
        <w:rPr>
          <w:rtl/>
        </w:rPr>
        <w:t>ציפי לבני:</w:t>
      </w:r>
      <w:r>
        <w:tab/>
      </w:r>
      <w:r>
        <w:fldChar w:fldCharType="begin"/>
      </w:r>
      <w:r>
        <w:instrText xml:space="preserve"> PAGEREF _Toc100391298 \h </w:instrText>
      </w:r>
      <w:r>
        <w:fldChar w:fldCharType="separate"/>
      </w:r>
      <w:r>
        <w:t>101</w:t>
      </w:r>
      <w:r>
        <w:fldChar w:fldCharType="end"/>
      </w:r>
    </w:p>
    <w:p w14:paraId="48BD8D33" w14:textId="77777777" w:rsidR="00000000" w:rsidRDefault="00F92B3A">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_Toc100391299 \h </w:instrText>
      </w:r>
      <w:r>
        <w:fldChar w:fldCharType="separate"/>
      </w:r>
      <w:r>
        <w:t>101</w:t>
      </w:r>
      <w:r>
        <w:fldChar w:fldCharType="end"/>
      </w:r>
    </w:p>
    <w:p w14:paraId="2ADEBE43" w14:textId="77777777" w:rsidR="00000000" w:rsidRDefault="00F92B3A">
      <w:pPr>
        <w:pStyle w:val="TOC1"/>
        <w:tabs>
          <w:tab w:val="right" w:leader="dot" w:pos="8296"/>
        </w:tabs>
        <w:ind w:right="0"/>
        <w:rPr>
          <w:rFonts w:ascii="Times New Roman" w:hAnsi="Times New Roman" w:cs="Times New Roman"/>
          <w:sz w:val="24"/>
          <w:szCs w:val="24"/>
        </w:rPr>
      </w:pPr>
      <w:r>
        <w:rPr>
          <w:rtl/>
        </w:rPr>
        <w:t xml:space="preserve">הצעת חוק הגנת הפרטיות (תיקון - מניעת </w:t>
      </w:r>
      <w:r>
        <w:t xml:space="preserve"> </w:t>
      </w:r>
      <w:r>
        <w:rPr>
          <w:rtl/>
        </w:rPr>
        <w:t>פניות בלתי מוזמנות), התשס"ד</w:t>
      </w:r>
      <w:r>
        <w:t>-2004</w:t>
      </w:r>
      <w:r>
        <w:tab/>
      </w:r>
      <w:r>
        <w:fldChar w:fldCharType="begin"/>
      </w:r>
      <w:r>
        <w:instrText xml:space="preserve"> PAGEREF _Toc1</w:instrText>
      </w:r>
      <w:r>
        <w:instrText xml:space="preserve">00391300 \h </w:instrText>
      </w:r>
      <w:r>
        <w:fldChar w:fldCharType="separate"/>
      </w:r>
      <w:r>
        <w:t>102</w:t>
      </w:r>
      <w:r>
        <w:fldChar w:fldCharType="end"/>
      </w:r>
    </w:p>
    <w:p w14:paraId="3E35D6EC" w14:textId="77777777" w:rsidR="00000000" w:rsidRDefault="00F92B3A">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w:t>
      </w:r>
      <w:r>
        <w:t xml:space="preserve"> </w:t>
      </w:r>
      <w:r>
        <w:rPr>
          <w:rtl/>
        </w:rPr>
        <w:t>ציפי לבני</w:t>
      </w:r>
      <w:r>
        <w:t>:</w:t>
      </w:r>
      <w:r>
        <w:tab/>
      </w:r>
      <w:r>
        <w:fldChar w:fldCharType="begin"/>
      </w:r>
      <w:r>
        <w:instrText xml:space="preserve"> PAGEREF _Toc100391301 \h </w:instrText>
      </w:r>
      <w:r>
        <w:fldChar w:fldCharType="separate"/>
      </w:r>
      <w:r>
        <w:t>103</w:t>
      </w:r>
      <w:r>
        <w:fldChar w:fldCharType="end"/>
      </w:r>
    </w:p>
    <w:p w14:paraId="3282F99F" w14:textId="77777777" w:rsidR="00000000" w:rsidRDefault="00F92B3A">
      <w:pPr>
        <w:pStyle w:val="TOC1"/>
        <w:tabs>
          <w:tab w:val="right" w:leader="dot" w:pos="8296"/>
        </w:tabs>
        <w:ind w:right="0"/>
        <w:rPr>
          <w:rFonts w:ascii="Times New Roman" w:hAnsi="Times New Roman" w:cs="Times New Roman"/>
          <w:sz w:val="24"/>
          <w:szCs w:val="24"/>
        </w:rPr>
      </w:pPr>
      <w:r>
        <w:rPr>
          <w:rtl/>
        </w:rPr>
        <w:t xml:space="preserve">הצעת חוק הגנת הפרטיות (תיקון - הסדרת </w:t>
      </w:r>
      <w:r>
        <w:t xml:space="preserve"> </w:t>
      </w:r>
      <w:r>
        <w:rPr>
          <w:rtl/>
        </w:rPr>
        <w:t>פרסום באמצעות דיוור ישיר), התשס"ד-2003</w:t>
      </w:r>
      <w:r>
        <w:tab/>
      </w:r>
      <w:r>
        <w:fldChar w:fldCharType="begin"/>
      </w:r>
      <w:r>
        <w:instrText xml:space="preserve"> PAGEREF _Toc100391302 \h </w:instrText>
      </w:r>
      <w:r>
        <w:fldChar w:fldCharType="separate"/>
      </w:r>
      <w:r>
        <w:t>103</w:t>
      </w:r>
      <w:r>
        <w:fldChar w:fldCharType="end"/>
      </w:r>
    </w:p>
    <w:p w14:paraId="65AF1317" w14:textId="77777777" w:rsidR="00000000" w:rsidRDefault="00F92B3A">
      <w:pPr>
        <w:pStyle w:val="TOC2"/>
        <w:tabs>
          <w:tab w:val="right" w:leader="dot" w:pos="8296"/>
        </w:tabs>
        <w:ind w:right="0"/>
        <w:rPr>
          <w:rFonts w:ascii="Times New Roman" w:hAnsi="Times New Roman" w:cs="Times New Roman"/>
          <w:sz w:val="24"/>
          <w:szCs w:val="24"/>
        </w:rPr>
      </w:pPr>
      <w:r>
        <w:rPr>
          <w:rtl/>
        </w:rPr>
        <w:t>רשף חן (שינוי):</w:t>
      </w:r>
      <w:r>
        <w:tab/>
      </w:r>
      <w:r>
        <w:fldChar w:fldCharType="begin"/>
      </w:r>
      <w:r>
        <w:instrText xml:space="preserve"> PAGEREF _Toc100391303 \h </w:instrText>
      </w:r>
      <w:r>
        <w:fldChar w:fldCharType="separate"/>
      </w:r>
      <w:r>
        <w:t>103</w:t>
      </w:r>
      <w:r>
        <w:fldChar w:fldCharType="end"/>
      </w:r>
    </w:p>
    <w:p w14:paraId="087C3A64" w14:textId="77777777" w:rsidR="00000000" w:rsidRDefault="00F92B3A">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w:t>
      </w:r>
      <w:r>
        <w:t xml:space="preserve"> </w:t>
      </w:r>
      <w:r>
        <w:rPr>
          <w:rtl/>
        </w:rPr>
        <w:t>ציפי לב</w:t>
      </w:r>
      <w:r>
        <w:rPr>
          <w:rtl/>
        </w:rPr>
        <w:t>ני:</w:t>
      </w:r>
      <w:r>
        <w:tab/>
      </w:r>
      <w:r>
        <w:fldChar w:fldCharType="begin"/>
      </w:r>
      <w:r>
        <w:instrText xml:space="preserve"> PAGEREF _Toc100391304 \h </w:instrText>
      </w:r>
      <w:r>
        <w:fldChar w:fldCharType="separate"/>
      </w:r>
      <w:r>
        <w:t>104</w:t>
      </w:r>
      <w:r>
        <w:fldChar w:fldCharType="end"/>
      </w:r>
    </w:p>
    <w:p w14:paraId="20D8CA6C" w14:textId="77777777" w:rsidR="00000000" w:rsidRDefault="00F92B3A">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w:t>
      </w:r>
      <w:r>
        <w:t xml:space="preserve"> </w:t>
      </w:r>
      <w:r>
        <w:rPr>
          <w:rtl/>
        </w:rPr>
        <w:t>ציפי לבני:</w:t>
      </w:r>
      <w:r>
        <w:tab/>
      </w:r>
      <w:r>
        <w:fldChar w:fldCharType="begin"/>
      </w:r>
      <w:r>
        <w:instrText xml:space="preserve"> PAGEREF _Toc100391305 \h </w:instrText>
      </w:r>
      <w:r>
        <w:fldChar w:fldCharType="separate"/>
      </w:r>
      <w:r>
        <w:t>104</w:t>
      </w:r>
      <w:r>
        <w:fldChar w:fldCharType="end"/>
      </w:r>
    </w:p>
    <w:p w14:paraId="37DA5EA3" w14:textId="77777777" w:rsidR="00000000" w:rsidRDefault="00F92B3A">
      <w:pPr>
        <w:pStyle w:val="TOC1"/>
        <w:tabs>
          <w:tab w:val="right" w:leader="dot" w:pos="8296"/>
        </w:tabs>
        <w:ind w:right="0"/>
        <w:rPr>
          <w:rFonts w:ascii="Times New Roman" w:hAnsi="Times New Roman" w:cs="Times New Roman"/>
          <w:sz w:val="24"/>
          <w:szCs w:val="24"/>
        </w:rPr>
      </w:pPr>
      <w:r>
        <w:rPr>
          <w:rtl/>
        </w:rPr>
        <w:t>הצעת חוק-יסוד: מבקר המדינה (תיקון - העברה מכהונה</w:t>
      </w:r>
      <w:r>
        <w:t>)</w:t>
      </w:r>
      <w:r>
        <w:tab/>
      </w:r>
      <w:r>
        <w:fldChar w:fldCharType="begin"/>
      </w:r>
      <w:r>
        <w:instrText xml:space="preserve"> PAGEREF _Toc100391306 \h </w:instrText>
      </w:r>
      <w:r>
        <w:fldChar w:fldCharType="separate"/>
      </w:r>
      <w:r>
        <w:t>106</w:t>
      </w:r>
      <w:r>
        <w:fldChar w:fldCharType="end"/>
      </w:r>
    </w:p>
    <w:p w14:paraId="4F6D5F0B" w14:textId="77777777" w:rsidR="00000000" w:rsidRDefault="00F92B3A">
      <w:pPr>
        <w:pStyle w:val="TOC2"/>
        <w:tabs>
          <w:tab w:val="right" w:leader="dot" w:pos="8296"/>
        </w:tabs>
        <w:ind w:right="0"/>
        <w:rPr>
          <w:rFonts w:ascii="Times New Roman" w:hAnsi="Times New Roman" w:cs="Times New Roman"/>
          <w:sz w:val="24"/>
          <w:szCs w:val="24"/>
        </w:rPr>
      </w:pPr>
      <w:r>
        <w:rPr>
          <w:rtl/>
        </w:rPr>
        <w:t>רן כהן (יחד):</w:t>
      </w:r>
      <w:r>
        <w:tab/>
      </w:r>
      <w:r>
        <w:fldChar w:fldCharType="begin"/>
      </w:r>
      <w:r>
        <w:instrText xml:space="preserve"> PAGEREF _Toc100391307 \h </w:instrText>
      </w:r>
      <w:r>
        <w:fldChar w:fldCharType="separate"/>
      </w:r>
      <w:r>
        <w:t>106</w:t>
      </w:r>
      <w:r>
        <w:fldChar w:fldCharType="end"/>
      </w:r>
    </w:p>
    <w:p w14:paraId="31E3FBF1" w14:textId="77777777" w:rsidR="00000000" w:rsidRDefault="00F92B3A">
      <w:pPr>
        <w:pStyle w:val="TOC2"/>
        <w:tabs>
          <w:tab w:val="right" w:leader="dot" w:pos="8296"/>
        </w:tabs>
        <w:ind w:right="0"/>
        <w:rPr>
          <w:rFonts w:ascii="Times New Roman" w:hAnsi="Times New Roman" w:cs="Times New Roman"/>
          <w:sz w:val="24"/>
          <w:szCs w:val="24"/>
        </w:rPr>
      </w:pPr>
      <w:r>
        <w:rPr>
          <w:rtl/>
        </w:rPr>
        <w:t>שרת המשפטים ציפי לבני:</w:t>
      </w:r>
      <w:r>
        <w:tab/>
      </w:r>
      <w:r>
        <w:fldChar w:fldCharType="begin"/>
      </w:r>
      <w:r>
        <w:instrText xml:space="preserve"> PAGE</w:instrText>
      </w:r>
      <w:r>
        <w:instrText xml:space="preserve">REF _Toc100391308 \h </w:instrText>
      </w:r>
      <w:r>
        <w:fldChar w:fldCharType="separate"/>
      </w:r>
      <w:r>
        <w:t>107</w:t>
      </w:r>
      <w:r>
        <w:fldChar w:fldCharType="end"/>
      </w:r>
    </w:p>
    <w:p w14:paraId="12452951" w14:textId="77777777" w:rsidR="00000000" w:rsidRDefault="00F92B3A">
      <w:pPr>
        <w:pStyle w:val="TOC2"/>
        <w:tabs>
          <w:tab w:val="right" w:leader="dot" w:pos="8296"/>
        </w:tabs>
        <w:ind w:right="0"/>
        <w:rPr>
          <w:rFonts w:ascii="Times New Roman" w:hAnsi="Times New Roman" w:cs="Times New Roman"/>
          <w:sz w:val="24"/>
          <w:szCs w:val="24"/>
        </w:rPr>
      </w:pPr>
      <w:r>
        <w:rPr>
          <w:rtl/>
        </w:rPr>
        <w:t>מיכאל איתן (הליכוד):</w:t>
      </w:r>
      <w:r>
        <w:tab/>
      </w:r>
      <w:r>
        <w:fldChar w:fldCharType="begin"/>
      </w:r>
      <w:r>
        <w:instrText xml:space="preserve"> PAGEREF _Toc100391309 \h </w:instrText>
      </w:r>
      <w:r>
        <w:fldChar w:fldCharType="separate"/>
      </w:r>
      <w:r>
        <w:t>107</w:t>
      </w:r>
      <w:r>
        <w:fldChar w:fldCharType="end"/>
      </w:r>
    </w:p>
    <w:p w14:paraId="024EB6F6" w14:textId="77777777" w:rsidR="00000000" w:rsidRDefault="00F92B3A">
      <w:pPr>
        <w:pStyle w:val="TOC2"/>
        <w:tabs>
          <w:tab w:val="right" w:leader="dot" w:pos="8296"/>
        </w:tabs>
        <w:ind w:right="0"/>
        <w:rPr>
          <w:rFonts w:ascii="Times New Roman" w:hAnsi="Times New Roman" w:cs="Times New Roman"/>
          <w:sz w:val="24"/>
          <w:szCs w:val="24"/>
        </w:rPr>
      </w:pPr>
      <w:r>
        <w:rPr>
          <w:rtl/>
        </w:rPr>
        <w:t>רן כהן (יחד):</w:t>
      </w:r>
      <w:r>
        <w:tab/>
      </w:r>
      <w:r>
        <w:fldChar w:fldCharType="begin"/>
      </w:r>
      <w:r>
        <w:instrText xml:space="preserve"> PAGEREF _Toc100391310 \h </w:instrText>
      </w:r>
      <w:r>
        <w:fldChar w:fldCharType="separate"/>
      </w:r>
      <w:r>
        <w:t>109</w:t>
      </w:r>
      <w:r>
        <w:fldChar w:fldCharType="end"/>
      </w:r>
    </w:p>
    <w:p w14:paraId="20CDA721" w14:textId="77777777" w:rsidR="00000000" w:rsidRDefault="00F92B3A">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_Toc100391311 \h </w:instrText>
      </w:r>
      <w:r>
        <w:fldChar w:fldCharType="separate"/>
      </w:r>
      <w:r>
        <w:t>111</w:t>
      </w:r>
      <w:r>
        <w:fldChar w:fldCharType="end"/>
      </w:r>
    </w:p>
    <w:p w14:paraId="0C915378" w14:textId="77777777" w:rsidR="00000000" w:rsidRDefault="00F92B3A">
      <w:pPr>
        <w:pStyle w:val="TOC1"/>
        <w:tabs>
          <w:tab w:val="right" w:leader="dot" w:pos="8296"/>
        </w:tabs>
        <w:ind w:right="0"/>
        <w:rPr>
          <w:rFonts w:ascii="Times New Roman" w:hAnsi="Times New Roman" w:cs="Times New Roman"/>
          <w:sz w:val="24"/>
          <w:szCs w:val="24"/>
        </w:rPr>
      </w:pPr>
      <w:r>
        <w:rPr>
          <w:rtl/>
        </w:rPr>
        <w:t>הנתונים על התוכנית המדינית לעקירת יישובי גוש</w:t>
      </w:r>
      <w:r>
        <w:t>-</w:t>
      </w:r>
      <w:r>
        <w:rPr>
          <w:rtl/>
        </w:rPr>
        <w:t>קטיף והשומרון</w:t>
      </w:r>
      <w:r>
        <w:tab/>
      </w:r>
      <w:r>
        <w:fldChar w:fldCharType="begin"/>
      </w:r>
      <w:r>
        <w:instrText xml:space="preserve"> PAGEREF _Toc100</w:instrText>
      </w:r>
      <w:r>
        <w:instrText xml:space="preserve">391312 \h </w:instrText>
      </w:r>
      <w:r>
        <w:fldChar w:fldCharType="separate"/>
      </w:r>
      <w:r>
        <w:t>111</w:t>
      </w:r>
      <w:r>
        <w:fldChar w:fldCharType="end"/>
      </w:r>
    </w:p>
    <w:p w14:paraId="3E3BC8BC" w14:textId="77777777" w:rsidR="00000000" w:rsidRDefault="00F92B3A">
      <w:pPr>
        <w:pStyle w:val="TOC1"/>
        <w:tabs>
          <w:tab w:val="right" w:leader="dot" w:pos="8296"/>
        </w:tabs>
        <w:ind w:right="0"/>
        <w:rPr>
          <w:rFonts w:ascii="Times New Roman" w:hAnsi="Times New Roman" w:cs="Times New Roman"/>
          <w:sz w:val="24"/>
          <w:szCs w:val="24"/>
        </w:rPr>
      </w:pPr>
      <w:r>
        <w:rPr>
          <w:rtl/>
        </w:rPr>
        <w:t>מול הנתונים שמפיצים יועצי ראש הממשלה והתקשורת</w:t>
      </w:r>
      <w:r>
        <w:tab/>
      </w:r>
      <w:r>
        <w:fldChar w:fldCharType="begin"/>
      </w:r>
      <w:r>
        <w:instrText xml:space="preserve"> PAGEREF _Toc100391313 \h </w:instrText>
      </w:r>
      <w:r>
        <w:fldChar w:fldCharType="separate"/>
      </w:r>
      <w:r>
        <w:t>111</w:t>
      </w:r>
      <w:r>
        <w:fldChar w:fldCharType="end"/>
      </w:r>
    </w:p>
    <w:p w14:paraId="1690993C" w14:textId="77777777" w:rsidR="00000000" w:rsidRDefault="00F92B3A">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_Toc100391314 \h </w:instrText>
      </w:r>
      <w:r>
        <w:fldChar w:fldCharType="separate"/>
      </w:r>
      <w:r>
        <w:t>111</w:t>
      </w:r>
      <w:r>
        <w:fldChar w:fldCharType="end"/>
      </w:r>
    </w:p>
    <w:p w14:paraId="44534A78" w14:textId="77777777" w:rsidR="00000000" w:rsidRDefault="00F92B3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_Toc100391315 \h </w:instrText>
      </w:r>
      <w:r>
        <w:fldChar w:fldCharType="separate"/>
      </w:r>
      <w:r>
        <w:t>115</w:t>
      </w:r>
      <w:r>
        <w:fldChar w:fldCharType="end"/>
      </w:r>
    </w:p>
    <w:p w14:paraId="4A5CB5DC" w14:textId="77777777" w:rsidR="00000000" w:rsidRDefault="00F92B3A">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(העבודה-מימד):</w:t>
      </w:r>
      <w:r>
        <w:tab/>
      </w:r>
      <w:r>
        <w:fldChar w:fldCharType="begin"/>
      </w:r>
      <w:r>
        <w:instrText xml:space="preserve"> PAGER</w:instrText>
      </w:r>
      <w:r>
        <w:instrText xml:space="preserve">EF _Toc100391316 \h </w:instrText>
      </w:r>
      <w:r>
        <w:fldChar w:fldCharType="separate"/>
      </w:r>
      <w:r>
        <w:t>116</w:t>
      </w:r>
      <w:r>
        <w:fldChar w:fldCharType="end"/>
      </w:r>
    </w:p>
    <w:p w14:paraId="61B991B6" w14:textId="77777777" w:rsidR="00000000" w:rsidRDefault="00F92B3A">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_Toc100391317 \h </w:instrText>
      </w:r>
      <w:r>
        <w:fldChar w:fldCharType="separate"/>
      </w:r>
      <w:r>
        <w:t>117</w:t>
      </w:r>
      <w:r>
        <w:fldChar w:fldCharType="end"/>
      </w:r>
    </w:p>
    <w:p w14:paraId="2717D653" w14:textId="77777777" w:rsidR="00000000" w:rsidRDefault="00F92B3A">
      <w:pPr>
        <w:pStyle w:val="TOC2"/>
        <w:tabs>
          <w:tab w:val="right" w:leader="dot" w:pos="8296"/>
        </w:tabs>
        <w:ind w:right="0"/>
        <w:rPr>
          <w:rFonts w:ascii="Times New Roman" w:hAnsi="Times New Roman" w:cs="Times New Roman"/>
          <w:sz w:val="24"/>
          <w:szCs w:val="24"/>
        </w:rPr>
      </w:pPr>
      <w:r>
        <w:rPr>
          <w:rtl/>
        </w:rPr>
        <w:t>סגנית מזכיר הכנסת ירדנה מלר-הורוביץ:</w:t>
      </w:r>
      <w:r>
        <w:tab/>
      </w:r>
      <w:r>
        <w:fldChar w:fldCharType="begin"/>
      </w:r>
      <w:r>
        <w:instrText xml:space="preserve"> PAGEREF _Toc100391318 \h </w:instrText>
      </w:r>
      <w:r>
        <w:fldChar w:fldCharType="separate"/>
      </w:r>
      <w:r>
        <w:t>117</w:t>
      </w:r>
      <w:r>
        <w:fldChar w:fldCharType="end"/>
      </w:r>
    </w:p>
    <w:p w14:paraId="5885F482" w14:textId="77777777" w:rsidR="00000000" w:rsidRDefault="00F92B3A">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_Toc100391319 \h </w:instrText>
      </w:r>
      <w:r>
        <w:fldChar w:fldCharType="separate"/>
      </w:r>
      <w:r>
        <w:t>117</w:t>
      </w:r>
      <w:r>
        <w:fldChar w:fldCharType="end"/>
      </w:r>
    </w:p>
    <w:p w14:paraId="26020E92" w14:textId="77777777" w:rsidR="00000000" w:rsidRDefault="00F92B3A">
      <w:pPr>
        <w:pStyle w:val="TOC1"/>
        <w:tabs>
          <w:tab w:val="right" w:leader="dot" w:pos="8296"/>
        </w:tabs>
        <w:ind w:right="0"/>
        <w:rPr>
          <w:rFonts w:ascii="Times New Roman" w:hAnsi="Times New Roman" w:cs="Times New Roman"/>
          <w:sz w:val="24"/>
          <w:szCs w:val="24"/>
        </w:rPr>
      </w:pPr>
      <w:r>
        <w:rPr>
          <w:rtl/>
        </w:rPr>
        <w:t>הצורך בהקמתה של עיר ערבית חדשה</w:t>
      </w:r>
      <w:r>
        <w:tab/>
      </w:r>
      <w:r>
        <w:fldChar w:fldCharType="begin"/>
      </w:r>
      <w:r>
        <w:instrText xml:space="preserve"> PAGEREF _Toc1</w:instrText>
      </w:r>
      <w:r>
        <w:instrText xml:space="preserve">00391320 \h </w:instrText>
      </w:r>
      <w:r>
        <w:fldChar w:fldCharType="separate"/>
      </w:r>
      <w:r>
        <w:t>117</w:t>
      </w:r>
      <w:r>
        <w:fldChar w:fldCharType="end"/>
      </w:r>
    </w:p>
    <w:p w14:paraId="37F5CDBB" w14:textId="77777777" w:rsidR="00000000" w:rsidRDefault="00F92B3A">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_Toc100391321 \h </w:instrText>
      </w:r>
      <w:r>
        <w:fldChar w:fldCharType="separate"/>
      </w:r>
      <w:r>
        <w:t>118</w:t>
      </w:r>
      <w:r>
        <w:fldChar w:fldCharType="end"/>
      </w:r>
    </w:p>
    <w:p w14:paraId="6BE25ED7" w14:textId="77777777" w:rsidR="00000000" w:rsidRDefault="00F92B3A">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(העבודה-מימד):</w:t>
      </w:r>
      <w:r>
        <w:tab/>
      </w:r>
      <w:r>
        <w:fldChar w:fldCharType="begin"/>
      </w:r>
      <w:r>
        <w:instrText xml:space="preserve"> PAGEREF _Toc100391322 \h </w:instrText>
      </w:r>
      <w:r>
        <w:fldChar w:fldCharType="separate"/>
      </w:r>
      <w:r>
        <w:t>120</w:t>
      </w:r>
      <w:r>
        <w:fldChar w:fldCharType="end"/>
      </w:r>
    </w:p>
    <w:p w14:paraId="665D4B20" w14:textId="77777777" w:rsidR="00000000" w:rsidRDefault="00F92B3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_Toc100391323 \h </w:instrText>
      </w:r>
      <w:r>
        <w:fldChar w:fldCharType="separate"/>
      </w:r>
      <w:r>
        <w:t>121</w:t>
      </w:r>
      <w:r>
        <w:fldChar w:fldCharType="end"/>
      </w:r>
    </w:p>
    <w:p w14:paraId="2417EF8E" w14:textId="77777777" w:rsidR="00000000" w:rsidRDefault="00F92B3A">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_Toc100391324 \h </w:instrText>
      </w:r>
      <w:r>
        <w:fldChar w:fldCharType="separate"/>
      </w:r>
      <w:r>
        <w:t>122</w:t>
      </w:r>
      <w:r>
        <w:fldChar w:fldCharType="end"/>
      </w:r>
    </w:p>
    <w:p w14:paraId="454DE7C3" w14:textId="77777777" w:rsidR="00000000" w:rsidRDefault="00F92B3A">
      <w:pPr>
        <w:pStyle w:val="TOC1"/>
        <w:tabs>
          <w:tab w:val="right" w:leader="dot" w:pos="8296"/>
        </w:tabs>
        <w:ind w:right="0"/>
        <w:rPr>
          <w:rFonts w:ascii="Times New Roman" w:hAnsi="Times New Roman" w:cs="Times New Roman"/>
          <w:sz w:val="24"/>
          <w:szCs w:val="24"/>
        </w:rPr>
      </w:pPr>
      <w:r>
        <w:rPr>
          <w:rtl/>
        </w:rPr>
        <w:t>ועידת ישראל לעסקים ו</w:t>
      </w:r>
      <w:r>
        <w:rPr>
          <w:rtl/>
        </w:rPr>
        <w:t>פרסום דוח העוני האלטרנטיבי</w:t>
      </w:r>
      <w:r>
        <w:tab/>
      </w:r>
      <w:r>
        <w:fldChar w:fldCharType="begin"/>
      </w:r>
      <w:r>
        <w:instrText xml:space="preserve"> PAGEREF _Toc100391325 \h </w:instrText>
      </w:r>
      <w:r>
        <w:fldChar w:fldCharType="separate"/>
      </w:r>
      <w:r>
        <w:t>122</w:t>
      </w:r>
      <w:r>
        <w:fldChar w:fldCharType="end"/>
      </w:r>
    </w:p>
    <w:p w14:paraId="58C10120" w14:textId="77777777" w:rsidR="00000000" w:rsidRDefault="00F92B3A">
      <w:pPr>
        <w:pStyle w:val="TOC2"/>
        <w:tabs>
          <w:tab w:val="right" w:leader="dot" w:pos="8296"/>
        </w:tabs>
        <w:ind w:right="0"/>
        <w:rPr>
          <w:rFonts w:ascii="Times New Roman" w:hAnsi="Times New Roman" w:cs="Times New Roman"/>
          <w:sz w:val="24"/>
          <w:szCs w:val="24"/>
        </w:rPr>
      </w:pPr>
      <w:r>
        <w:rPr>
          <w:rtl/>
        </w:rPr>
        <w:t>אלי</w:t>
      </w:r>
      <w:r>
        <w:t xml:space="preserve"> </w:t>
      </w:r>
      <w:r>
        <w:rPr>
          <w:rtl/>
        </w:rPr>
        <w:t>בן-מנחם (העבודה-מימד):</w:t>
      </w:r>
      <w:r>
        <w:tab/>
      </w:r>
      <w:r>
        <w:fldChar w:fldCharType="begin"/>
      </w:r>
      <w:r>
        <w:instrText xml:space="preserve"> PAGEREF _Toc100391326 \h </w:instrText>
      </w:r>
      <w:r>
        <w:fldChar w:fldCharType="separate"/>
      </w:r>
      <w:r>
        <w:t>123</w:t>
      </w:r>
      <w:r>
        <w:fldChar w:fldCharType="end"/>
      </w:r>
    </w:p>
    <w:p w14:paraId="7F5507EE" w14:textId="77777777" w:rsidR="00000000" w:rsidRDefault="00F92B3A">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_Toc100391327 \h </w:instrText>
      </w:r>
      <w:r>
        <w:fldChar w:fldCharType="separate"/>
      </w:r>
      <w:r>
        <w:t>124</w:t>
      </w:r>
      <w:r>
        <w:fldChar w:fldCharType="end"/>
      </w:r>
    </w:p>
    <w:p w14:paraId="7C1E3775" w14:textId="77777777" w:rsidR="00000000" w:rsidRDefault="00F92B3A">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_Toc100391328 \h </w:instrText>
      </w:r>
      <w:r>
        <w:fldChar w:fldCharType="separate"/>
      </w:r>
      <w:r>
        <w:t>125</w:t>
      </w:r>
      <w:r>
        <w:fldChar w:fldCharType="end"/>
      </w:r>
    </w:p>
    <w:p w14:paraId="2E428967" w14:textId="77777777" w:rsidR="00000000" w:rsidRDefault="00F92B3A">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w:instrText>
      </w:r>
      <w:r>
        <w:instrText xml:space="preserve">PAGEREF _Toc100391329 \h </w:instrText>
      </w:r>
      <w:r>
        <w:fldChar w:fldCharType="separate"/>
      </w:r>
      <w:r>
        <w:t>127</w:t>
      </w:r>
      <w:r>
        <w:fldChar w:fldCharType="end"/>
      </w:r>
    </w:p>
    <w:p w14:paraId="499DFEAC" w14:textId="77777777" w:rsidR="00000000" w:rsidRDefault="00F92B3A">
      <w:pPr>
        <w:pStyle w:val="TOC2"/>
        <w:tabs>
          <w:tab w:val="right" w:leader="dot" w:pos="8296"/>
        </w:tabs>
        <w:ind w:right="0"/>
        <w:rPr>
          <w:rFonts w:ascii="Times New Roman" w:hAnsi="Times New Roman" w:cs="Times New Roman"/>
          <w:sz w:val="24"/>
          <w:szCs w:val="24"/>
        </w:rPr>
      </w:pPr>
      <w:r>
        <w:rPr>
          <w:rtl/>
        </w:rPr>
        <w:t>יצחק כהן (ש"ס):</w:t>
      </w:r>
      <w:r>
        <w:tab/>
      </w:r>
      <w:r>
        <w:fldChar w:fldCharType="begin"/>
      </w:r>
      <w:r>
        <w:instrText xml:space="preserve"> PAGEREF _Toc100391330 \h </w:instrText>
      </w:r>
      <w:r>
        <w:fldChar w:fldCharType="separate"/>
      </w:r>
      <w:r>
        <w:t>127</w:t>
      </w:r>
      <w:r>
        <w:fldChar w:fldCharType="end"/>
      </w:r>
    </w:p>
    <w:p w14:paraId="4D3FE68C" w14:textId="77777777" w:rsidR="00000000" w:rsidRDefault="00F92B3A">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אלון (האיחוד הלאומי - ישראל ביתנו):</w:t>
      </w:r>
      <w:r>
        <w:tab/>
      </w:r>
      <w:r>
        <w:fldChar w:fldCharType="begin"/>
      </w:r>
      <w:r>
        <w:instrText xml:space="preserve"> PAGEREF _Toc100391331 \h </w:instrText>
      </w:r>
      <w:r>
        <w:fldChar w:fldCharType="separate"/>
      </w:r>
      <w:r>
        <w:t>128</w:t>
      </w:r>
      <w:r>
        <w:fldChar w:fldCharType="end"/>
      </w:r>
    </w:p>
    <w:p w14:paraId="277C6F70" w14:textId="77777777" w:rsidR="00000000" w:rsidRDefault="00F92B3A">
      <w:pPr>
        <w:pStyle w:val="TOC2"/>
        <w:tabs>
          <w:tab w:val="right" w:leader="dot" w:pos="8296"/>
        </w:tabs>
        <w:ind w:right="0"/>
        <w:rPr>
          <w:rFonts w:ascii="Times New Roman" w:hAnsi="Times New Roman" w:cs="Times New Roman"/>
          <w:sz w:val="24"/>
          <w:szCs w:val="24"/>
        </w:rPr>
      </w:pPr>
      <w:r>
        <w:rPr>
          <w:rtl/>
        </w:rPr>
        <w:t>ישראל אייכלר (יהדות התורה):</w:t>
      </w:r>
      <w:r>
        <w:tab/>
      </w:r>
      <w:r>
        <w:fldChar w:fldCharType="begin"/>
      </w:r>
      <w:r>
        <w:instrText xml:space="preserve"> PAGEREF _Toc100391332 \h </w:instrText>
      </w:r>
      <w:r>
        <w:fldChar w:fldCharType="separate"/>
      </w:r>
      <w:r>
        <w:t>130</w:t>
      </w:r>
      <w:r>
        <w:fldChar w:fldCharType="end"/>
      </w:r>
    </w:p>
    <w:p w14:paraId="6BCBE8B6" w14:textId="77777777" w:rsidR="00000000" w:rsidRDefault="00F92B3A">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_Toc100</w:instrText>
      </w:r>
      <w:r>
        <w:instrText xml:space="preserve">391333 \h </w:instrText>
      </w:r>
      <w:r>
        <w:fldChar w:fldCharType="separate"/>
      </w:r>
      <w:r>
        <w:t>133</w:t>
      </w:r>
      <w:r>
        <w:fldChar w:fldCharType="end"/>
      </w:r>
    </w:p>
    <w:p w14:paraId="08AB83D5" w14:textId="77777777" w:rsidR="00000000" w:rsidRDefault="00F92B3A">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_Toc100391334 \h </w:instrText>
      </w:r>
      <w:r>
        <w:fldChar w:fldCharType="separate"/>
      </w:r>
      <w:r>
        <w:t>134</w:t>
      </w:r>
      <w:r>
        <w:fldChar w:fldCharType="end"/>
      </w:r>
    </w:p>
    <w:p w14:paraId="36ED43A4" w14:textId="77777777" w:rsidR="00000000" w:rsidRDefault="00F92B3A">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_Toc100391335 \h </w:instrText>
      </w:r>
      <w:r>
        <w:fldChar w:fldCharType="separate"/>
      </w:r>
      <w:r>
        <w:t>136</w:t>
      </w:r>
      <w:r>
        <w:fldChar w:fldCharType="end"/>
      </w:r>
    </w:p>
    <w:p w14:paraId="4748CC6F" w14:textId="77777777" w:rsidR="00000000" w:rsidRDefault="00F92B3A">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(העבודה-מימד):</w:t>
      </w:r>
      <w:r>
        <w:tab/>
      </w:r>
      <w:r>
        <w:fldChar w:fldCharType="begin"/>
      </w:r>
      <w:r>
        <w:instrText xml:space="preserve"> PAGEREF _Toc100391336 \h </w:instrText>
      </w:r>
      <w:r>
        <w:fldChar w:fldCharType="separate"/>
      </w:r>
      <w:r>
        <w:t>136</w:t>
      </w:r>
      <w:r>
        <w:fldChar w:fldCharType="end"/>
      </w:r>
    </w:p>
    <w:p w14:paraId="4ED7A0B4" w14:textId="77777777" w:rsidR="00000000" w:rsidRDefault="00F92B3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_Toc100391337 \h </w:instrText>
      </w:r>
      <w:r>
        <w:fldChar w:fldCharType="separate"/>
      </w:r>
      <w:r>
        <w:t>137</w:t>
      </w:r>
      <w:r>
        <w:fldChar w:fldCharType="end"/>
      </w:r>
    </w:p>
    <w:p w14:paraId="413D0630" w14:textId="77777777" w:rsidR="00000000" w:rsidRDefault="00F92B3A">
      <w:pPr>
        <w:pStyle w:val="TOC2"/>
        <w:tabs>
          <w:tab w:val="right" w:leader="dot" w:pos="8296"/>
        </w:tabs>
        <w:ind w:right="0"/>
        <w:rPr>
          <w:rFonts w:ascii="Times New Roman" w:hAnsi="Times New Roman" w:cs="Times New Roman"/>
          <w:sz w:val="24"/>
          <w:szCs w:val="24"/>
        </w:rPr>
      </w:pPr>
      <w:r>
        <w:rPr>
          <w:rtl/>
        </w:rPr>
        <w:t>עבד</w:t>
      </w:r>
      <w:r>
        <w:t>-</w:t>
      </w:r>
      <w:r>
        <w:rPr>
          <w:rtl/>
        </w:rPr>
        <w:t>אלמאלכ דהאמ</w:t>
      </w:r>
      <w:r>
        <w:rPr>
          <w:rtl/>
        </w:rPr>
        <w:t>שה (רע"ם):</w:t>
      </w:r>
      <w:r>
        <w:tab/>
      </w:r>
      <w:r>
        <w:fldChar w:fldCharType="begin"/>
      </w:r>
      <w:r>
        <w:instrText xml:space="preserve"> PAGEREF _Toc100391338 \h </w:instrText>
      </w:r>
      <w:r>
        <w:fldChar w:fldCharType="separate"/>
      </w:r>
      <w:r>
        <w:t>138</w:t>
      </w:r>
      <w:r>
        <w:fldChar w:fldCharType="end"/>
      </w:r>
    </w:p>
    <w:p w14:paraId="5D232F62" w14:textId="77777777" w:rsidR="00000000" w:rsidRDefault="00F92B3A">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_Toc100391339 \h </w:instrText>
      </w:r>
      <w:r>
        <w:fldChar w:fldCharType="separate"/>
      </w:r>
      <w:r>
        <w:t>139</w:t>
      </w:r>
      <w:r>
        <w:fldChar w:fldCharType="end"/>
      </w:r>
    </w:p>
    <w:p w14:paraId="29DDBB8A" w14:textId="77777777" w:rsidR="00000000" w:rsidRDefault="00F92B3A">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_Toc100391340 \h </w:instrText>
      </w:r>
      <w:r>
        <w:fldChar w:fldCharType="separate"/>
      </w:r>
      <w:r>
        <w:t>139</w:t>
      </w:r>
      <w:r>
        <w:fldChar w:fldCharType="end"/>
      </w:r>
    </w:p>
    <w:p w14:paraId="3A70570E" w14:textId="77777777" w:rsidR="00000000" w:rsidRDefault="00F92B3A">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_Toc100391341 \h </w:instrText>
      </w:r>
      <w:r>
        <w:fldChar w:fldCharType="separate"/>
      </w:r>
      <w:r>
        <w:t>139</w:t>
      </w:r>
      <w:r>
        <w:fldChar w:fldCharType="end"/>
      </w:r>
    </w:p>
    <w:p w14:paraId="02C8773A" w14:textId="77777777" w:rsidR="00000000" w:rsidRDefault="00F92B3A">
      <w:pPr>
        <w:pStyle w:val="TOC1"/>
        <w:tabs>
          <w:tab w:val="right" w:leader="dot" w:pos="8296"/>
        </w:tabs>
        <w:ind w:right="0"/>
        <w:rPr>
          <w:rFonts w:ascii="Times New Roman" w:hAnsi="Times New Roman" w:cs="Times New Roman"/>
          <w:sz w:val="24"/>
          <w:szCs w:val="24"/>
        </w:rPr>
      </w:pPr>
      <w:r>
        <w:rPr>
          <w:rtl/>
        </w:rPr>
        <w:t>כוונת ה</w:t>
      </w:r>
      <w:r>
        <w:t>"</w:t>
      </w:r>
      <w:r>
        <w:rPr>
          <w:rtl/>
        </w:rPr>
        <w:t>חמאס</w:t>
      </w:r>
      <w:r>
        <w:t xml:space="preserve">" </w:t>
      </w:r>
      <w:r>
        <w:rPr>
          <w:rtl/>
        </w:rPr>
        <w:t>לקיים "הודנה"</w:t>
      </w:r>
      <w:r>
        <w:tab/>
      </w:r>
      <w:r>
        <w:fldChar w:fldCharType="begin"/>
      </w:r>
      <w:r>
        <w:instrText xml:space="preserve"> PAGEREF _T</w:instrText>
      </w:r>
      <w:r>
        <w:instrText xml:space="preserve">oc100391342 \h </w:instrText>
      </w:r>
      <w:r>
        <w:fldChar w:fldCharType="separate"/>
      </w:r>
      <w:r>
        <w:t>139</w:t>
      </w:r>
      <w:r>
        <w:fldChar w:fldCharType="end"/>
      </w:r>
    </w:p>
    <w:p w14:paraId="5F9295F4" w14:textId="77777777" w:rsidR="00000000" w:rsidRDefault="00F92B3A">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_Toc100391343 \h </w:instrText>
      </w:r>
      <w:r>
        <w:fldChar w:fldCharType="separate"/>
      </w:r>
      <w:r>
        <w:t>140</w:t>
      </w:r>
      <w:r>
        <w:fldChar w:fldCharType="end"/>
      </w:r>
    </w:p>
    <w:p w14:paraId="158FA017" w14:textId="77777777" w:rsidR="00000000" w:rsidRDefault="00F92B3A">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_Toc100391344 \h </w:instrText>
      </w:r>
      <w:r>
        <w:fldChar w:fldCharType="separate"/>
      </w:r>
      <w:r>
        <w:t>141</w:t>
      </w:r>
      <w:r>
        <w:fldChar w:fldCharType="end"/>
      </w:r>
    </w:p>
    <w:p w14:paraId="41FD52CB" w14:textId="77777777" w:rsidR="00000000" w:rsidRDefault="00F92B3A">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_Toc100391345 \h </w:instrText>
      </w:r>
      <w:r>
        <w:fldChar w:fldCharType="separate"/>
      </w:r>
      <w:r>
        <w:t>142</w:t>
      </w:r>
      <w:r>
        <w:fldChar w:fldCharType="end"/>
      </w:r>
    </w:p>
    <w:p w14:paraId="2E5E17AE" w14:textId="77777777" w:rsidR="00000000" w:rsidRDefault="00F92B3A">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_Toc100</w:instrText>
      </w:r>
      <w:r>
        <w:instrText xml:space="preserve">391346 \h </w:instrText>
      </w:r>
      <w:r>
        <w:fldChar w:fldCharType="separate"/>
      </w:r>
      <w:r>
        <w:t>143</w:t>
      </w:r>
      <w:r>
        <w:fldChar w:fldCharType="end"/>
      </w:r>
    </w:p>
    <w:p w14:paraId="6ABF3132" w14:textId="77777777" w:rsidR="00000000" w:rsidRDefault="00F92B3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_Toc100391347 \h </w:instrText>
      </w:r>
      <w:r>
        <w:fldChar w:fldCharType="separate"/>
      </w:r>
      <w:r>
        <w:t>144</w:t>
      </w:r>
      <w:r>
        <w:fldChar w:fldCharType="end"/>
      </w:r>
    </w:p>
    <w:p w14:paraId="43CF33D7" w14:textId="77777777" w:rsidR="00000000" w:rsidRDefault="00F92B3A">
      <w:pPr>
        <w:pStyle w:val="TOC2"/>
        <w:tabs>
          <w:tab w:val="right" w:leader="dot" w:pos="8296"/>
        </w:tabs>
        <w:ind w:right="0"/>
        <w:rPr>
          <w:rFonts w:ascii="Times New Roman" w:hAnsi="Times New Roman" w:cs="Times New Roman"/>
          <w:sz w:val="24"/>
          <w:szCs w:val="24"/>
        </w:rPr>
      </w:pPr>
      <w:r>
        <w:rPr>
          <w:rtl/>
        </w:rPr>
        <w:t>אילן ליבוביץ (שינוי):</w:t>
      </w:r>
      <w:r>
        <w:tab/>
      </w:r>
      <w:r>
        <w:fldChar w:fldCharType="begin"/>
      </w:r>
      <w:r>
        <w:instrText xml:space="preserve"> PAGEREF _Toc100391348 \h </w:instrText>
      </w:r>
      <w:r>
        <w:fldChar w:fldCharType="separate"/>
      </w:r>
      <w:r>
        <w:t>145</w:t>
      </w:r>
      <w:r>
        <w:fldChar w:fldCharType="end"/>
      </w:r>
    </w:p>
    <w:p w14:paraId="7F048F6D" w14:textId="77777777" w:rsidR="00000000" w:rsidRDefault="00F92B3A">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_Toc100391349 \h </w:instrText>
      </w:r>
      <w:r>
        <w:fldChar w:fldCharType="separate"/>
      </w:r>
      <w:r>
        <w:t>146</w:t>
      </w:r>
      <w:r>
        <w:fldChar w:fldCharType="end"/>
      </w:r>
    </w:p>
    <w:p w14:paraId="6CFF3E02" w14:textId="77777777" w:rsidR="00000000" w:rsidRDefault="00F92B3A">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_Toc100391350 \h </w:instrText>
      </w:r>
      <w:r>
        <w:fldChar w:fldCharType="separate"/>
      </w:r>
      <w:r>
        <w:t>155</w:t>
      </w:r>
      <w:r>
        <w:fldChar w:fldCharType="end"/>
      </w:r>
    </w:p>
    <w:p w14:paraId="16FAC4D8" w14:textId="77777777" w:rsidR="00000000" w:rsidRDefault="00F92B3A">
      <w:pPr>
        <w:pStyle w:val="TOC2"/>
        <w:tabs>
          <w:tab w:val="right" w:leader="dot" w:pos="8296"/>
        </w:tabs>
        <w:ind w:right="0"/>
        <w:rPr>
          <w:rFonts w:ascii="Times New Roman" w:hAnsi="Times New Roman" w:cs="Times New Roman"/>
          <w:sz w:val="24"/>
          <w:szCs w:val="24"/>
        </w:rPr>
      </w:pPr>
      <w:r>
        <w:rPr>
          <w:rtl/>
        </w:rPr>
        <w:t>צבי</w:t>
      </w:r>
      <w:r>
        <w:t xml:space="preserve"> </w:t>
      </w:r>
      <w:r>
        <w:rPr>
          <w:rtl/>
        </w:rPr>
        <w:t>ה</w:t>
      </w:r>
      <w:r>
        <w:rPr>
          <w:rtl/>
        </w:rPr>
        <w:t>נדל (האיחוד הלאומי - ישראל ביתנו):</w:t>
      </w:r>
      <w:r>
        <w:tab/>
      </w:r>
      <w:r>
        <w:fldChar w:fldCharType="begin"/>
      </w:r>
      <w:r>
        <w:instrText xml:space="preserve"> PAGEREF _Toc100391351 \h </w:instrText>
      </w:r>
      <w:r>
        <w:fldChar w:fldCharType="separate"/>
      </w:r>
      <w:r>
        <w:t>155</w:t>
      </w:r>
      <w:r>
        <w:fldChar w:fldCharType="end"/>
      </w:r>
    </w:p>
    <w:p w14:paraId="2D5E5E86" w14:textId="77777777" w:rsidR="00000000" w:rsidRDefault="00F92B3A">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(העבודה-מימד):</w:t>
      </w:r>
      <w:r>
        <w:tab/>
      </w:r>
      <w:r>
        <w:fldChar w:fldCharType="begin"/>
      </w:r>
      <w:r>
        <w:instrText xml:space="preserve"> PAGEREF _Toc100391352 \h </w:instrText>
      </w:r>
      <w:r>
        <w:fldChar w:fldCharType="separate"/>
      </w:r>
      <w:r>
        <w:t>155</w:t>
      </w:r>
      <w:r>
        <w:fldChar w:fldCharType="end"/>
      </w:r>
    </w:p>
    <w:p w14:paraId="185CFC2B" w14:textId="77777777" w:rsidR="00000000" w:rsidRDefault="00F92B3A">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(העבודה-מימד):</w:t>
      </w:r>
      <w:r>
        <w:tab/>
      </w:r>
      <w:r>
        <w:fldChar w:fldCharType="begin"/>
      </w:r>
      <w:r>
        <w:instrText xml:space="preserve"> PAGEREF _Toc100391353 \h </w:instrText>
      </w:r>
      <w:r>
        <w:fldChar w:fldCharType="separate"/>
      </w:r>
      <w:r>
        <w:t>155</w:t>
      </w:r>
      <w:r>
        <w:fldChar w:fldCharType="end"/>
      </w:r>
    </w:p>
    <w:p w14:paraId="4242CE05" w14:textId="77777777" w:rsidR="00000000" w:rsidRDefault="00F92B3A">
      <w:pPr>
        <w:pStyle w:val="a0"/>
        <w:jc w:val="center"/>
        <w:rPr>
          <w:rtl/>
        </w:rPr>
      </w:pPr>
      <w:r>
        <w:rPr>
          <w:bCs/>
          <w:szCs w:val="36"/>
          <w:u w:val="single"/>
          <w:rtl/>
        </w:rPr>
        <w:fldChar w:fldCharType="end"/>
      </w:r>
    </w:p>
    <w:p w14:paraId="17E66BD6" w14:textId="77777777" w:rsidR="00000000" w:rsidRDefault="00F92B3A">
      <w:pPr>
        <w:pStyle w:val="a0"/>
        <w:rPr>
          <w:rtl/>
        </w:rPr>
      </w:pPr>
      <w:r>
        <w:rPr>
          <w:rtl/>
        </w:rPr>
        <w:br w:type="page"/>
      </w:r>
    </w:p>
    <w:p w14:paraId="7DC3B84C" w14:textId="77777777" w:rsidR="00000000" w:rsidRDefault="00F92B3A">
      <w:pPr>
        <w:pStyle w:val="a0"/>
        <w:rPr>
          <w:rtl/>
        </w:rPr>
      </w:pPr>
    </w:p>
    <w:p w14:paraId="5882275B" w14:textId="77777777" w:rsidR="00000000" w:rsidRDefault="00F92B3A">
      <w:pPr>
        <w:pStyle w:val="a0"/>
        <w:rPr>
          <w:rFonts w:hint="cs"/>
          <w:rtl/>
        </w:rPr>
      </w:pPr>
    </w:p>
    <w:p w14:paraId="142CAFB1" w14:textId="77777777" w:rsidR="00000000" w:rsidRDefault="00F92B3A">
      <w:pPr>
        <w:pStyle w:val="a0"/>
        <w:rPr>
          <w:rFonts w:hint="cs"/>
          <w:rtl/>
        </w:rPr>
      </w:pPr>
      <w:r>
        <w:rPr>
          <w:rFonts w:hint="cs"/>
          <w:rtl/>
        </w:rPr>
        <w:t>חוברת ט'</w:t>
      </w:r>
    </w:p>
    <w:p w14:paraId="115CE6C8" w14:textId="77777777" w:rsidR="00000000" w:rsidRDefault="00F92B3A">
      <w:pPr>
        <w:pStyle w:val="a0"/>
        <w:rPr>
          <w:rFonts w:hint="cs"/>
          <w:rtl/>
        </w:rPr>
      </w:pPr>
      <w:r>
        <w:rPr>
          <w:rFonts w:hint="cs"/>
          <w:rtl/>
        </w:rPr>
        <w:t>ישיבה קצ"ג</w:t>
      </w:r>
    </w:p>
    <w:p w14:paraId="340E3317" w14:textId="77777777" w:rsidR="00000000" w:rsidRDefault="00F92B3A">
      <w:pPr>
        <w:pStyle w:val="a0"/>
        <w:rPr>
          <w:rFonts w:hint="cs"/>
          <w:rtl/>
        </w:rPr>
      </w:pPr>
    </w:p>
    <w:p w14:paraId="1FCAC82F" w14:textId="77777777" w:rsidR="00000000" w:rsidRDefault="00F92B3A">
      <w:pPr>
        <w:pStyle w:val="a0"/>
        <w:rPr>
          <w:rFonts w:hint="cs"/>
          <w:rtl/>
        </w:rPr>
      </w:pPr>
    </w:p>
    <w:p w14:paraId="416E69D9" w14:textId="77777777" w:rsidR="00000000" w:rsidRDefault="00F92B3A">
      <w:pPr>
        <w:pStyle w:val="a5"/>
        <w:bidi/>
        <w:rPr>
          <w:rFonts w:hint="cs"/>
          <w:rtl/>
        </w:rPr>
      </w:pPr>
    </w:p>
    <w:p w14:paraId="43DF7B34" w14:textId="77777777" w:rsidR="00000000" w:rsidRDefault="00F92B3A">
      <w:pPr>
        <w:pStyle w:val="a5"/>
        <w:bidi/>
        <w:rPr>
          <w:rFonts w:hint="cs"/>
          <w:rtl/>
        </w:rPr>
      </w:pPr>
      <w:r>
        <w:rPr>
          <w:rtl/>
        </w:rPr>
        <w:t>הישיבה ה</w:t>
      </w:r>
      <w:r>
        <w:rPr>
          <w:rFonts w:hint="cs"/>
          <w:rtl/>
        </w:rPr>
        <w:t>מאה-ותשעים-ושלוש</w:t>
      </w:r>
      <w:r>
        <w:rPr>
          <w:rtl/>
        </w:rPr>
        <w:t xml:space="preserve"> של הכנסת </w:t>
      </w:r>
      <w:r>
        <w:rPr>
          <w:rtl/>
        </w:rPr>
        <w:t>ה</w:t>
      </w:r>
      <w:r>
        <w:rPr>
          <w:rFonts w:hint="cs"/>
          <w:rtl/>
        </w:rPr>
        <w:t>שש-עשרה</w:t>
      </w:r>
    </w:p>
    <w:p w14:paraId="6F865DC4" w14:textId="77777777" w:rsidR="00000000" w:rsidRDefault="00F92B3A">
      <w:pPr>
        <w:pStyle w:val="a6"/>
        <w:bidi/>
        <w:rPr>
          <w:rtl/>
        </w:rPr>
      </w:pPr>
      <w:r>
        <w:rPr>
          <w:rtl/>
        </w:rPr>
        <w:t>יום רביעי,</w:t>
      </w:r>
      <w:r>
        <w:rPr>
          <w:rFonts w:hint="cs"/>
          <w:rtl/>
        </w:rPr>
        <w:t xml:space="preserve"> </w:t>
      </w:r>
      <w:r>
        <w:rPr>
          <w:rtl/>
        </w:rPr>
        <w:t>כ"ה בכסל</w:t>
      </w:r>
      <w:r>
        <w:rPr>
          <w:rFonts w:hint="cs"/>
          <w:rtl/>
        </w:rPr>
        <w:t>י</w:t>
      </w:r>
      <w:r>
        <w:rPr>
          <w:rtl/>
        </w:rPr>
        <w:t xml:space="preserve">ו </w:t>
      </w:r>
      <w:r>
        <w:rPr>
          <w:rFonts w:hint="cs"/>
          <w:rtl/>
        </w:rPr>
        <w:t>ה</w:t>
      </w:r>
      <w:r>
        <w:rPr>
          <w:rtl/>
        </w:rPr>
        <w:t>תשס"ה (8 בדצמבר 2004)</w:t>
      </w:r>
    </w:p>
    <w:p w14:paraId="10C82D47" w14:textId="77777777" w:rsidR="00000000" w:rsidRDefault="00F92B3A">
      <w:pPr>
        <w:pStyle w:val="a7"/>
        <w:bidi/>
        <w:rPr>
          <w:rtl/>
        </w:rPr>
      </w:pPr>
      <w:r>
        <w:rPr>
          <w:rtl/>
        </w:rPr>
        <w:t>ירושלים, הכנסת, שעה 11:00</w:t>
      </w:r>
    </w:p>
    <w:p w14:paraId="6A7DC70B" w14:textId="77777777" w:rsidR="00000000" w:rsidRDefault="00F92B3A">
      <w:pPr>
        <w:pStyle w:val="a2"/>
        <w:rPr>
          <w:rtl/>
        </w:rPr>
      </w:pPr>
    </w:p>
    <w:p w14:paraId="7649F16C" w14:textId="77777777" w:rsidR="00000000" w:rsidRDefault="00F92B3A">
      <w:pPr>
        <w:pStyle w:val="a2"/>
        <w:rPr>
          <w:rtl/>
        </w:rPr>
      </w:pPr>
    </w:p>
    <w:p w14:paraId="0DBFA2D1" w14:textId="77777777" w:rsidR="00000000" w:rsidRDefault="00F92B3A">
      <w:pPr>
        <w:pStyle w:val="a2"/>
        <w:rPr>
          <w:rtl/>
        </w:rPr>
      </w:pPr>
      <w:bookmarkStart w:id="0" w:name="CS81622FI0081622T08_12_2004_13_17_48"/>
      <w:bookmarkStart w:id="1" w:name="_Toc100391223"/>
      <w:bookmarkEnd w:id="0"/>
      <w:r>
        <w:rPr>
          <w:rtl/>
        </w:rPr>
        <w:t>שאילתות בעל-פה</w:t>
      </w:r>
      <w:bookmarkEnd w:id="1"/>
    </w:p>
    <w:p w14:paraId="0BD5D2AB" w14:textId="77777777" w:rsidR="00000000" w:rsidRDefault="00F92B3A">
      <w:pPr>
        <w:pStyle w:val="-0"/>
        <w:rPr>
          <w:rtl/>
        </w:rPr>
      </w:pPr>
    </w:p>
    <w:p w14:paraId="24FF9A14" w14:textId="77777777" w:rsidR="00000000" w:rsidRDefault="00F92B3A">
      <w:pPr>
        <w:pStyle w:val="a0"/>
        <w:rPr>
          <w:rtl/>
        </w:rPr>
      </w:pPr>
    </w:p>
    <w:p w14:paraId="7CC6AE54" w14:textId="77777777" w:rsidR="00000000" w:rsidRDefault="00F92B3A">
      <w:pPr>
        <w:pStyle w:val="af1"/>
        <w:rPr>
          <w:rtl/>
        </w:rPr>
      </w:pPr>
      <w:r>
        <w:rPr>
          <w:rtl/>
        </w:rPr>
        <w:t>היו"ר ראובן ריבלין:</w:t>
      </w:r>
    </w:p>
    <w:p w14:paraId="6D1ACE24" w14:textId="77777777" w:rsidR="00000000" w:rsidRDefault="00F92B3A">
      <w:pPr>
        <w:pStyle w:val="a0"/>
        <w:rPr>
          <w:rtl/>
        </w:rPr>
      </w:pPr>
    </w:p>
    <w:p w14:paraId="38631E36" w14:textId="77777777" w:rsidR="00000000" w:rsidRDefault="00F92B3A">
      <w:pPr>
        <w:pStyle w:val="a0"/>
        <w:rPr>
          <w:rFonts w:hint="cs"/>
          <w:rtl/>
        </w:rPr>
      </w:pPr>
      <w:r>
        <w:rPr>
          <w:rFonts w:hint="cs"/>
          <w:rtl/>
        </w:rPr>
        <w:t>גבירותי השרות, גבירותי ורבותי חברי הכנסת, היום יום רביעי, כ"ה בכסליו התשס"ה, 8 בחודש דצמבר 2004 למניינם. אני  מתכבד לפתוח את ישיבת הכנסת</w:t>
      </w:r>
      <w:r>
        <w:rPr>
          <w:rFonts w:hint="cs"/>
          <w:rtl/>
        </w:rPr>
        <w:t>.</w:t>
      </w:r>
    </w:p>
    <w:p w14:paraId="4D8ABD15" w14:textId="77777777" w:rsidR="00000000" w:rsidRDefault="00F92B3A">
      <w:pPr>
        <w:pStyle w:val="a0"/>
        <w:rPr>
          <w:rFonts w:hint="cs"/>
          <w:rtl/>
        </w:rPr>
      </w:pPr>
    </w:p>
    <w:p w14:paraId="5E84A2B2" w14:textId="77777777" w:rsidR="00000000" w:rsidRDefault="00F92B3A">
      <w:pPr>
        <w:pStyle w:val="a0"/>
        <w:rPr>
          <w:rFonts w:hint="cs"/>
          <w:rtl/>
        </w:rPr>
      </w:pPr>
      <w:r>
        <w:rPr>
          <w:rFonts w:hint="cs"/>
          <w:rtl/>
        </w:rPr>
        <w:t>ובכן, נעבור מייד לסדר-היום. לרגל החנוכה ישיבת הכנסת תימשך מעכשיו עד השעה  16:00, וסדר-היום די עמוס, אם כי צמצמנו אותו. נפתח בשאילתות בעל-פה. חבר הכנסת אייכלר נמצא כאן. שרת החינוך, התרבות והספורט תשיב על שאילתא בעל-פה מס' 216, מאת חבר הכנסת אייכלר, בנושא</w:t>
      </w:r>
      <w:r>
        <w:rPr>
          <w:rFonts w:hint="cs"/>
          <w:rtl/>
        </w:rPr>
        <w:t>: יישום חוק השילוב. חבר הכנסת אייכלר, אני מציע שאדוני ילך למיקרופון ההוא.</w:t>
      </w:r>
    </w:p>
    <w:p w14:paraId="21627F3A" w14:textId="77777777" w:rsidR="00000000" w:rsidRDefault="00F92B3A">
      <w:pPr>
        <w:pStyle w:val="a0"/>
        <w:ind w:firstLine="0"/>
        <w:rPr>
          <w:rFonts w:hint="cs"/>
          <w:rtl/>
        </w:rPr>
      </w:pPr>
    </w:p>
    <w:p w14:paraId="5AB79183" w14:textId="77777777" w:rsidR="00000000" w:rsidRDefault="00F92B3A">
      <w:pPr>
        <w:pStyle w:val="af0"/>
        <w:rPr>
          <w:rtl/>
        </w:rPr>
      </w:pPr>
      <w:r>
        <w:rPr>
          <w:rFonts w:hint="eastAsia"/>
          <w:rtl/>
        </w:rPr>
        <w:t>שרת</w:t>
      </w:r>
      <w:r>
        <w:rPr>
          <w:rtl/>
        </w:rPr>
        <w:t xml:space="preserve"> החינוך, התרבות והספורט לימור לבנת:</w:t>
      </w:r>
    </w:p>
    <w:p w14:paraId="4F562655" w14:textId="77777777" w:rsidR="00000000" w:rsidRDefault="00F92B3A">
      <w:pPr>
        <w:pStyle w:val="a0"/>
        <w:rPr>
          <w:rFonts w:hint="cs"/>
          <w:rtl/>
        </w:rPr>
      </w:pPr>
    </w:p>
    <w:p w14:paraId="37095941" w14:textId="77777777" w:rsidR="00000000" w:rsidRDefault="00F92B3A">
      <w:pPr>
        <w:pStyle w:val="a0"/>
        <w:rPr>
          <w:rFonts w:hint="cs"/>
          <w:rtl/>
        </w:rPr>
      </w:pPr>
      <w:r>
        <w:rPr>
          <w:rFonts w:hint="cs"/>
          <w:rtl/>
        </w:rPr>
        <w:t>אדוני היושב-ראש, יש חושך מצרים.</w:t>
      </w:r>
    </w:p>
    <w:p w14:paraId="7CB1EC4D" w14:textId="77777777" w:rsidR="00000000" w:rsidRDefault="00F92B3A">
      <w:pPr>
        <w:pStyle w:val="a0"/>
        <w:rPr>
          <w:rFonts w:hint="cs"/>
          <w:rtl/>
        </w:rPr>
      </w:pPr>
    </w:p>
    <w:p w14:paraId="50C33012" w14:textId="77777777" w:rsidR="00000000" w:rsidRDefault="00F92B3A">
      <w:pPr>
        <w:pStyle w:val="af1"/>
        <w:rPr>
          <w:rtl/>
        </w:rPr>
      </w:pPr>
      <w:r>
        <w:rPr>
          <w:rFonts w:hint="eastAsia"/>
          <w:rtl/>
        </w:rPr>
        <w:t>היו</w:t>
      </w:r>
      <w:r>
        <w:rPr>
          <w:rtl/>
        </w:rPr>
        <w:t>"ר ראובן ריבלין:</w:t>
      </w:r>
    </w:p>
    <w:p w14:paraId="6B18042B" w14:textId="77777777" w:rsidR="00000000" w:rsidRDefault="00F92B3A">
      <w:pPr>
        <w:pStyle w:val="a0"/>
        <w:rPr>
          <w:rFonts w:hint="cs"/>
          <w:rtl/>
        </w:rPr>
      </w:pPr>
    </w:p>
    <w:p w14:paraId="1364D977" w14:textId="77777777" w:rsidR="00000000" w:rsidRDefault="00F92B3A">
      <w:pPr>
        <w:pStyle w:val="a0"/>
        <w:ind w:firstLine="0"/>
        <w:rPr>
          <w:rFonts w:hint="cs"/>
          <w:rtl/>
        </w:rPr>
      </w:pPr>
      <w:r>
        <w:rPr>
          <w:rFonts w:hint="cs"/>
          <w:rtl/>
        </w:rPr>
        <w:tab/>
        <w:t xml:space="preserve">מי אמר שבמצרים היום יש חושך? היה מקרה שהיה בה חושך. </w:t>
      </w:r>
    </w:p>
    <w:p w14:paraId="1EF756D1" w14:textId="77777777" w:rsidR="00000000" w:rsidRDefault="00F92B3A">
      <w:pPr>
        <w:pStyle w:val="a0"/>
        <w:ind w:firstLine="0"/>
        <w:rPr>
          <w:rFonts w:hint="cs"/>
          <w:rtl/>
        </w:rPr>
      </w:pPr>
    </w:p>
    <w:p w14:paraId="11CA4654" w14:textId="77777777" w:rsidR="00000000" w:rsidRDefault="00F92B3A">
      <w:pPr>
        <w:pStyle w:val="af0"/>
        <w:rPr>
          <w:rtl/>
        </w:rPr>
      </w:pPr>
      <w:r>
        <w:rPr>
          <w:rFonts w:hint="eastAsia"/>
          <w:rtl/>
        </w:rPr>
        <w:t>אופיר</w:t>
      </w:r>
      <w:r>
        <w:rPr>
          <w:rtl/>
        </w:rPr>
        <w:t xml:space="preserve"> פינס-פז (העבודה-מימד):</w:t>
      </w:r>
    </w:p>
    <w:p w14:paraId="17F8B30D" w14:textId="77777777" w:rsidR="00000000" w:rsidRDefault="00F92B3A">
      <w:pPr>
        <w:pStyle w:val="a0"/>
        <w:rPr>
          <w:rFonts w:hint="cs"/>
          <w:rtl/>
        </w:rPr>
      </w:pPr>
    </w:p>
    <w:p w14:paraId="3AF9A57B" w14:textId="77777777" w:rsidR="00000000" w:rsidRDefault="00F92B3A">
      <w:pPr>
        <w:pStyle w:val="a0"/>
        <w:rPr>
          <w:rFonts w:hint="cs"/>
          <w:rtl/>
        </w:rPr>
      </w:pPr>
      <w:r>
        <w:rPr>
          <w:rFonts w:hint="cs"/>
          <w:rtl/>
        </w:rPr>
        <w:t>הא</w:t>
      </w:r>
      <w:r>
        <w:rPr>
          <w:rFonts w:hint="cs"/>
          <w:rtl/>
        </w:rPr>
        <w:t>ור הגנוז.</w:t>
      </w:r>
    </w:p>
    <w:p w14:paraId="164E3C86" w14:textId="77777777" w:rsidR="00000000" w:rsidRDefault="00F92B3A">
      <w:pPr>
        <w:pStyle w:val="a0"/>
        <w:rPr>
          <w:rFonts w:hint="cs"/>
          <w:rtl/>
        </w:rPr>
      </w:pPr>
    </w:p>
    <w:p w14:paraId="5274962D" w14:textId="77777777" w:rsidR="00000000" w:rsidRDefault="00F92B3A">
      <w:pPr>
        <w:pStyle w:val="af1"/>
        <w:rPr>
          <w:rtl/>
        </w:rPr>
      </w:pPr>
      <w:r>
        <w:rPr>
          <w:rFonts w:hint="eastAsia"/>
          <w:rtl/>
        </w:rPr>
        <w:t>היו</w:t>
      </w:r>
      <w:r>
        <w:rPr>
          <w:rtl/>
        </w:rPr>
        <w:t>"ר ראובן ריבלין:</w:t>
      </w:r>
    </w:p>
    <w:p w14:paraId="5DB230B6" w14:textId="77777777" w:rsidR="00000000" w:rsidRDefault="00F92B3A">
      <w:pPr>
        <w:pStyle w:val="a0"/>
        <w:rPr>
          <w:rFonts w:hint="cs"/>
          <w:rtl/>
        </w:rPr>
      </w:pPr>
    </w:p>
    <w:p w14:paraId="18039355" w14:textId="77777777" w:rsidR="00000000" w:rsidRDefault="00F92B3A">
      <w:pPr>
        <w:pStyle w:val="a0"/>
        <w:ind w:firstLine="720"/>
        <w:rPr>
          <w:rFonts w:hint="cs"/>
          <w:rtl/>
        </w:rPr>
      </w:pPr>
      <w:r>
        <w:rPr>
          <w:rFonts w:hint="cs"/>
          <w:rtl/>
        </w:rPr>
        <w:t>אני מתאר לעצמי שמייד האורות יודלקו. אנו נמצאים באווירת חנוכה נעימה, ותאמינו לי שבטלוויזיה רואים כל אחד מכם בצורה הבהירה ביותר.</w:t>
      </w:r>
    </w:p>
    <w:p w14:paraId="5C37D5DB" w14:textId="77777777" w:rsidR="00000000" w:rsidRDefault="00F92B3A">
      <w:pPr>
        <w:pStyle w:val="a0"/>
        <w:ind w:firstLine="0"/>
        <w:rPr>
          <w:rFonts w:hint="cs"/>
          <w:rtl/>
        </w:rPr>
      </w:pPr>
    </w:p>
    <w:p w14:paraId="65141251" w14:textId="77777777" w:rsidR="00000000" w:rsidRDefault="00F92B3A">
      <w:pPr>
        <w:pStyle w:val="af0"/>
        <w:rPr>
          <w:rtl/>
        </w:rPr>
      </w:pPr>
      <w:bookmarkStart w:id="2" w:name="FS000000470T08_12_2004_11_22_48"/>
      <w:bookmarkEnd w:id="2"/>
      <w:r>
        <w:rPr>
          <w:rFonts w:hint="eastAsia"/>
          <w:rtl/>
        </w:rPr>
        <w:t>שרת</w:t>
      </w:r>
      <w:r>
        <w:rPr>
          <w:rtl/>
        </w:rPr>
        <w:t xml:space="preserve"> החינוך, התרבות והספורט לימור לבנת:</w:t>
      </w:r>
    </w:p>
    <w:p w14:paraId="4E0F8C82" w14:textId="77777777" w:rsidR="00000000" w:rsidRDefault="00F92B3A">
      <w:pPr>
        <w:pStyle w:val="a0"/>
        <w:rPr>
          <w:rFonts w:hint="cs"/>
          <w:rtl/>
        </w:rPr>
      </w:pPr>
    </w:p>
    <w:p w14:paraId="458E4452" w14:textId="77777777" w:rsidR="00000000" w:rsidRDefault="00F92B3A">
      <w:pPr>
        <w:pStyle w:val="a0"/>
        <w:rPr>
          <w:rFonts w:hint="cs"/>
          <w:rtl/>
        </w:rPr>
      </w:pPr>
      <w:r>
        <w:rPr>
          <w:rFonts w:hint="cs"/>
          <w:rtl/>
        </w:rPr>
        <w:t>אנו בטוחים. חוץ מזה, יש פה שתי שרות באולם, זה עושה אור ג</w:t>
      </w:r>
      <w:r>
        <w:rPr>
          <w:rFonts w:hint="cs"/>
          <w:rtl/>
        </w:rPr>
        <w:t>דול.</w:t>
      </w:r>
    </w:p>
    <w:p w14:paraId="7DDFE99C" w14:textId="77777777" w:rsidR="00000000" w:rsidRDefault="00F92B3A">
      <w:pPr>
        <w:pStyle w:val="a0"/>
        <w:rPr>
          <w:rFonts w:hint="cs"/>
          <w:rtl/>
        </w:rPr>
      </w:pPr>
    </w:p>
    <w:p w14:paraId="1211EE20" w14:textId="77777777" w:rsidR="00000000" w:rsidRDefault="00F92B3A">
      <w:pPr>
        <w:pStyle w:val="af1"/>
        <w:rPr>
          <w:rtl/>
        </w:rPr>
      </w:pPr>
      <w:r>
        <w:rPr>
          <w:rFonts w:hint="eastAsia"/>
          <w:rtl/>
        </w:rPr>
        <w:t>היו</w:t>
      </w:r>
      <w:r>
        <w:rPr>
          <w:rtl/>
        </w:rPr>
        <w:t>"ר ראובן ריבלין:</w:t>
      </w:r>
    </w:p>
    <w:p w14:paraId="54E8FD31" w14:textId="77777777" w:rsidR="00000000" w:rsidRDefault="00F92B3A">
      <w:pPr>
        <w:pStyle w:val="a0"/>
        <w:rPr>
          <w:rFonts w:hint="cs"/>
          <w:rtl/>
        </w:rPr>
      </w:pPr>
    </w:p>
    <w:p w14:paraId="09462A27" w14:textId="77777777" w:rsidR="00000000" w:rsidRDefault="00F92B3A">
      <w:pPr>
        <w:pStyle w:val="a0"/>
        <w:rPr>
          <w:rFonts w:hint="cs"/>
          <w:rtl/>
        </w:rPr>
      </w:pPr>
      <w:r>
        <w:rPr>
          <w:rFonts w:hint="cs"/>
          <w:rtl/>
        </w:rPr>
        <w:t>אין על זה ויכוח.</w:t>
      </w:r>
    </w:p>
    <w:p w14:paraId="63CBDC7A" w14:textId="77777777" w:rsidR="00000000" w:rsidRDefault="00F92B3A">
      <w:pPr>
        <w:pStyle w:val="a0"/>
        <w:rPr>
          <w:rFonts w:hint="cs"/>
          <w:rtl/>
        </w:rPr>
      </w:pPr>
    </w:p>
    <w:p w14:paraId="1ED62B02" w14:textId="77777777" w:rsidR="00000000" w:rsidRDefault="00F92B3A">
      <w:pPr>
        <w:pStyle w:val="a0"/>
        <w:rPr>
          <w:rFonts w:hint="cs"/>
          <w:rtl/>
        </w:rPr>
      </w:pPr>
      <w:r>
        <w:rPr>
          <w:rFonts w:hint="cs"/>
          <w:rtl/>
        </w:rPr>
        <w:t>חבר הכנסת אייכלר יואיל לקרוא את השאילתא, והשרה תשיב, ואחר כך תוכלו להרחיב.</w:t>
      </w:r>
    </w:p>
    <w:p w14:paraId="193CBAC7" w14:textId="77777777" w:rsidR="00000000" w:rsidRDefault="00F92B3A">
      <w:pPr>
        <w:pStyle w:val="a0"/>
        <w:ind w:firstLine="0"/>
        <w:rPr>
          <w:rFonts w:hint="cs"/>
          <w:rtl/>
        </w:rPr>
      </w:pPr>
    </w:p>
    <w:p w14:paraId="49D62FF8" w14:textId="77777777" w:rsidR="00000000" w:rsidRDefault="00F92B3A">
      <w:pPr>
        <w:pStyle w:val="a1"/>
        <w:jc w:val="center"/>
        <w:rPr>
          <w:rFonts w:hint="cs"/>
          <w:rtl/>
        </w:rPr>
      </w:pPr>
      <w:bookmarkStart w:id="3" w:name="_Toc100391224"/>
      <w:r>
        <w:rPr>
          <w:rFonts w:hint="cs"/>
          <w:rtl/>
        </w:rPr>
        <w:t>216. יישום חוק השילוב</w:t>
      </w:r>
      <w:bookmarkEnd w:id="3"/>
    </w:p>
    <w:p w14:paraId="38FB2877" w14:textId="77777777" w:rsidR="00000000" w:rsidRDefault="00F92B3A">
      <w:pPr>
        <w:pStyle w:val="a0"/>
        <w:ind w:firstLine="0"/>
        <w:rPr>
          <w:rFonts w:hint="cs"/>
          <w:rtl/>
        </w:rPr>
      </w:pPr>
    </w:p>
    <w:p w14:paraId="164C423D" w14:textId="77777777" w:rsidR="00000000" w:rsidRDefault="00F92B3A">
      <w:pPr>
        <w:pStyle w:val="a"/>
        <w:rPr>
          <w:rtl/>
        </w:rPr>
      </w:pPr>
      <w:bookmarkStart w:id="4" w:name="FS000001057T08_12_2004_11_27_30"/>
      <w:bookmarkStart w:id="5" w:name="FS000001057T08_12_2004_11_27_39"/>
      <w:bookmarkStart w:id="6" w:name="_Toc100391225"/>
      <w:bookmarkEnd w:id="4"/>
      <w:bookmarkEnd w:id="5"/>
      <w:r>
        <w:rPr>
          <w:rFonts w:hint="eastAsia"/>
          <w:rtl/>
        </w:rPr>
        <w:t>ישראל</w:t>
      </w:r>
      <w:r>
        <w:rPr>
          <w:rtl/>
        </w:rPr>
        <w:t xml:space="preserve"> אייכלר (יהדות התורה):</w:t>
      </w:r>
      <w:bookmarkEnd w:id="6"/>
    </w:p>
    <w:p w14:paraId="0695CBF2" w14:textId="77777777" w:rsidR="00000000" w:rsidRDefault="00F92B3A">
      <w:pPr>
        <w:pStyle w:val="a0"/>
        <w:rPr>
          <w:rFonts w:hint="cs"/>
          <w:rtl/>
        </w:rPr>
      </w:pPr>
    </w:p>
    <w:p w14:paraId="3BBDB5B7" w14:textId="77777777" w:rsidR="00000000" w:rsidRDefault="00F92B3A">
      <w:pPr>
        <w:pStyle w:val="a0"/>
        <w:rPr>
          <w:rFonts w:hint="cs"/>
          <w:rtl/>
        </w:rPr>
      </w:pPr>
      <w:r>
        <w:rPr>
          <w:rFonts w:hint="cs"/>
          <w:rtl/>
        </w:rPr>
        <w:t>השאילתא בעניין חוק השילוב, שבא לשלב ילדים שצריכים חינוך מיוחד בבית-הספר עם ילדים רג</w:t>
      </w:r>
      <w:r>
        <w:rPr>
          <w:rFonts w:hint="cs"/>
          <w:rtl/>
        </w:rPr>
        <w:t xml:space="preserve">ילים. </w:t>
      </w:r>
    </w:p>
    <w:p w14:paraId="77F10D29" w14:textId="77777777" w:rsidR="00000000" w:rsidRDefault="00F92B3A">
      <w:pPr>
        <w:pStyle w:val="a0"/>
        <w:rPr>
          <w:rFonts w:hint="cs"/>
          <w:rtl/>
        </w:rPr>
      </w:pPr>
    </w:p>
    <w:p w14:paraId="7592DC5F" w14:textId="77777777" w:rsidR="00000000" w:rsidRDefault="00F92B3A">
      <w:pPr>
        <w:pStyle w:val="a0"/>
        <w:rPr>
          <w:rFonts w:hint="cs"/>
          <w:rtl/>
        </w:rPr>
      </w:pPr>
      <w:r>
        <w:rPr>
          <w:rFonts w:hint="cs"/>
          <w:rtl/>
        </w:rPr>
        <w:t>רצוני לשאול:</w:t>
      </w:r>
    </w:p>
    <w:p w14:paraId="1E1D19BB" w14:textId="77777777" w:rsidR="00000000" w:rsidRDefault="00F92B3A">
      <w:pPr>
        <w:pStyle w:val="a0"/>
        <w:rPr>
          <w:rFonts w:hint="cs"/>
          <w:rtl/>
        </w:rPr>
      </w:pPr>
    </w:p>
    <w:p w14:paraId="5D70E017" w14:textId="77777777" w:rsidR="00000000" w:rsidRDefault="00F92B3A">
      <w:pPr>
        <w:pStyle w:val="a0"/>
        <w:rPr>
          <w:rFonts w:hint="cs"/>
          <w:rtl/>
        </w:rPr>
      </w:pPr>
      <w:r>
        <w:rPr>
          <w:rFonts w:hint="cs"/>
          <w:rtl/>
        </w:rPr>
        <w:t>1. האם החוק מבוצע במוסדות פטור בחינוך החרדי?</w:t>
      </w:r>
    </w:p>
    <w:p w14:paraId="4E51C54B" w14:textId="77777777" w:rsidR="00000000" w:rsidRDefault="00F92B3A">
      <w:pPr>
        <w:pStyle w:val="a0"/>
        <w:rPr>
          <w:rFonts w:hint="cs"/>
          <w:rtl/>
        </w:rPr>
      </w:pPr>
    </w:p>
    <w:p w14:paraId="320AC083" w14:textId="77777777" w:rsidR="00000000" w:rsidRDefault="00F92B3A">
      <w:pPr>
        <w:pStyle w:val="a0"/>
        <w:rPr>
          <w:rFonts w:hint="cs"/>
          <w:rtl/>
        </w:rPr>
      </w:pPr>
      <w:r>
        <w:rPr>
          <w:rFonts w:hint="cs"/>
          <w:rtl/>
        </w:rPr>
        <w:t>2. אם לא - איך מותר להפלות בין ילדים?</w:t>
      </w:r>
    </w:p>
    <w:p w14:paraId="61883B81" w14:textId="77777777" w:rsidR="00000000" w:rsidRDefault="00F92B3A">
      <w:pPr>
        <w:pStyle w:val="a0"/>
        <w:ind w:firstLine="0"/>
        <w:rPr>
          <w:rFonts w:hint="cs"/>
          <w:rtl/>
        </w:rPr>
      </w:pPr>
    </w:p>
    <w:p w14:paraId="425F9C81" w14:textId="77777777" w:rsidR="00000000" w:rsidRDefault="00F92B3A">
      <w:pPr>
        <w:pStyle w:val="af1"/>
        <w:rPr>
          <w:rtl/>
        </w:rPr>
      </w:pPr>
      <w:r>
        <w:rPr>
          <w:rFonts w:hint="eastAsia"/>
          <w:rtl/>
        </w:rPr>
        <w:t>היו</w:t>
      </w:r>
      <w:r>
        <w:rPr>
          <w:rtl/>
        </w:rPr>
        <w:t>"ר ראובן ריבלין:</w:t>
      </w:r>
    </w:p>
    <w:p w14:paraId="6903D621" w14:textId="77777777" w:rsidR="00000000" w:rsidRDefault="00F92B3A">
      <w:pPr>
        <w:pStyle w:val="a0"/>
        <w:rPr>
          <w:rFonts w:hint="cs"/>
          <w:rtl/>
        </w:rPr>
      </w:pPr>
    </w:p>
    <w:p w14:paraId="533AA4F3" w14:textId="77777777" w:rsidR="00000000" w:rsidRDefault="00F92B3A">
      <w:pPr>
        <w:pStyle w:val="a0"/>
        <w:rPr>
          <w:rFonts w:hint="cs"/>
          <w:rtl/>
        </w:rPr>
      </w:pPr>
      <w:r>
        <w:rPr>
          <w:rFonts w:hint="cs"/>
          <w:rtl/>
        </w:rPr>
        <w:t>תודה רבה, בבקשה, גברתי השרה.</w:t>
      </w:r>
    </w:p>
    <w:p w14:paraId="0BD6ECE0" w14:textId="77777777" w:rsidR="00000000" w:rsidRDefault="00F92B3A">
      <w:pPr>
        <w:pStyle w:val="a0"/>
        <w:rPr>
          <w:rFonts w:hint="cs"/>
          <w:rtl/>
        </w:rPr>
      </w:pPr>
    </w:p>
    <w:p w14:paraId="4F4A04BF" w14:textId="77777777" w:rsidR="00000000" w:rsidRDefault="00F92B3A">
      <w:pPr>
        <w:pStyle w:val="a"/>
        <w:rPr>
          <w:rtl/>
        </w:rPr>
      </w:pPr>
      <w:bookmarkStart w:id="7" w:name="FS000000470T08_12_2004_11_29_31"/>
      <w:bookmarkStart w:id="8" w:name="_Toc100391226"/>
      <w:bookmarkEnd w:id="7"/>
      <w:r>
        <w:rPr>
          <w:rFonts w:hint="eastAsia"/>
          <w:rtl/>
        </w:rPr>
        <w:t>שרת</w:t>
      </w:r>
      <w:r>
        <w:rPr>
          <w:rtl/>
        </w:rPr>
        <w:t xml:space="preserve"> החינוך, התרבות והספורט לימור לבנת:</w:t>
      </w:r>
      <w:bookmarkEnd w:id="8"/>
    </w:p>
    <w:p w14:paraId="65A4F624" w14:textId="77777777" w:rsidR="00000000" w:rsidRDefault="00F92B3A">
      <w:pPr>
        <w:pStyle w:val="a0"/>
        <w:rPr>
          <w:rFonts w:hint="cs"/>
          <w:rtl/>
        </w:rPr>
      </w:pPr>
    </w:p>
    <w:p w14:paraId="0483AC5B" w14:textId="77777777" w:rsidR="00000000" w:rsidRDefault="00F92B3A">
      <w:pPr>
        <w:pStyle w:val="a0"/>
        <w:ind w:firstLine="720"/>
        <w:rPr>
          <w:rFonts w:hint="cs"/>
          <w:rtl/>
        </w:rPr>
      </w:pPr>
      <w:r>
        <w:rPr>
          <w:rFonts w:hint="cs"/>
          <w:rtl/>
        </w:rPr>
        <w:t>1. התשובה היא כן, בהחלט. השילוב מתוקצב גם במוסדות מוכרים ש</w:t>
      </w:r>
      <w:r>
        <w:rPr>
          <w:rFonts w:hint="cs"/>
          <w:rtl/>
        </w:rPr>
        <w:t>אינם רשמיים וגם במוסדות הפטור.</w:t>
      </w:r>
    </w:p>
    <w:p w14:paraId="4A77DA67" w14:textId="77777777" w:rsidR="00000000" w:rsidRDefault="00F92B3A">
      <w:pPr>
        <w:pStyle w:val="a0"/>
        <w:ind w:firstLine="0"/>
        <w:rPr>
          <w:rFonts w:hint="cs"/>
          <w:rtl/>
        </w:rPr>
      </w:pPr>
    </w:p>
    <w:p w14:paraId="730275DC" w14:textId="77777777" w:rsidR="00000000" w:rsidRDefault="00F92B3A">
      <w:pPr>
        <w:pStyle w:val="a0"/>
        <w:ind w:firstLine="720"/>
        <w:rPr>
          <w:rFonts w:hint="cs"/>
          <w:rtl/>
        </w:rPr>
      </w:pPr>
      <w:r>
        <w:rPr>
          <w:rFonts w:hint="cs"/>
          <w:rtl/>
        </w:rPr>
        <w:t>2, פרק השילוב בחוק החינוך המיוחד מיושם בכלל המערכת באופן הדרגתי; עבור שנת הלימודים תשס"ה התקבלה תוספת תקציבית לשילוב בהיקף של 100 מיליון ש"ח. אגב, אני אוסיף כאן - בעקבות עתירה לבג"ץ, עיקר התוספת הוקצה והתוספת התקציבית התקבלה</w:t>
      </w:r>
      <w:r>
        <w:rPr>
          <w:rFonts w:hint="cs"/>
          <w:rtl/>
        </w:rPr>
        <w:t xml:space="preserve"> על-ידי משרד האוצר - עיקר התוספת הוקצה לשעות הוראה לצורך שילוב תלמידים עם צרכים מיוחדים, ההקצאה למוסדות אלה נעשתה על-פי המפתח המיושם במוסדות החינוך הרשמיים.</w:t>
      </w:r>
    </w:p>
    <w:p w14:paraId="40706DF6" w14:textId="77777777" w:rsidR="00000000" w:rsidRDefault="00F92B3A">
      <w:pPr>
        <w:pStyle w:val="a0"/>
        <w:ind w:firstLine="0"/>
        <w:rPr>
          <w:rFonts w:hint="cs"/>
          <w:rtl/>
        </w:rPr>
      </w:pPr>
    </w:p>
    <w:p w14:paraId="343745B8" w14:textId="77777777" w:rsidR="00000000" w:rsidRDefault="00F92B3A">
      <w:pPr>
        <w:pStyle w:val="af1"/>
        <w:rPr>
          <w:rtl/>
        </w:rPr>
      </w:pPr>
      <w:r>
        <w:rPr>
          <w:rFonts w:hint="eastAsia"/>
          <w:rtl/>
        </w:rPr>
        <w:t>היו</w:t>
      </w:r>
      <w:r>
        <w:rPr>
          <w:rtl/>
        </w:rPr>
        <w:t>"ר ראובן ריבלין:</w:t>
      </w:r>
    </w:p>
    <w:p w14:paraId="477A6508" w14:textId="77777777" w:rsidR="00000000" w:rsidRDefault="00F92B3A">
      <w:pPr>
        <w:pStyle w:val="a0"/>
        <w:rPr>
          <w:rFonts w:hint="cs"/>
          <w:rtl/>
        </w:rPr>
      </w:pPr>
    </w:p>
    <w:p w14:paraId="3D82BECB" w14:textId="77777777" w:rsidR="00000000" w:rsidRDefault="00F92B3A">
      <w:pPr>
        <w:pStyle w:val="a0"/>
        <w:ind w:firstLine="720"/>
        <w:rPr>
          <w:rFonts w:hint="cs"/>
          <w:rtl/>
        </w:rPr>
      </w:pPr>
      <w:r>
        <w:rPr>
          <w:rFonts w:hint="cs"/>
          <w:rtl/>
        </w:rPr>
        <w:t>תודה לשרה. חבר הכנסת אייכלר ישאל שאלה נוספת וירחיב. חבר הכנסת פרוש הצביע ראשו</w:t>
      </w:r>
      <w:r>
        <w:rPr>
          <w:rFonts w:hint="cs"/>
          <w:rtl/>
        </w:rPr>
        <w:t>ן, אולם הוא מאותה סיעה של חבר הכנסת אייכלר, לכן חברי הכנסת אופיר פינס ודהאמשה יהיו השואלים הנוספים. בבקשה.</w:t>
      </w:r>
    </w:p>
    <w:p w14:paraId="5BDE583F" w14:textId="77777777" w:rsidR="00000000" w:rsidRDefault="00F92B3A">
      <w:pPr>
        <w:pStyle w:val="a0"/>
        <w:ind w:firstLine="0"/>
        <w:rPr>
          <w:rFonts w:hint="cs"/>
          <w:rtl/>
        </w:rPr>
      </w:pPr>
    </w:p>
    <w:p w14:paraId="7BEC554E" w14:textId="77777777" w:rsidR="00000000" w:rsidRDefault="00F92B3A">
      <w:pPr>
        <w:pStyle w:val="a"/>
        <w:rPr>
          <w:rtl/>
        </w:rPr>
      </w:pPr>
      <w:bookmarkStart w:id="9" w:name="FS000001057T08_12_2004_11_44_05"/>
      <w:bookmarkStart w:id="10" w:name="_Toc100391227"/>
      <w:bookmarkEnd w:id="9"/>
      <w:r>
        <w:rPr>
          <w:rFonts w:hint="eastAsia"/>
          <w:rtl/>
        </w:rPr>
        <w:t>ישראל</w:t>
      </w:r>
      <w:r>
        <w:rPr>
          <w:rtl/>
        </w:rPr>
        <w:t xml:space="preserve"> אייכלר (יהדות התורה):</w:t>
      </w:r>
      <w:bookmarkEnd w:id="10"/>
    </w:p>
    <w:p w14:paraId="34918B2C" w14:textId="77777777" w:rsidR="00000000" w:rsidRDefault="00F92B3A">
      <w:pPr>
        <w:pStyle w:val="a0"/>
        <w:rPr>
          <w:rFonts w:hint="cs"/>
          <w:rtl/>
        </w:rPr>
      </w:pPr>
    </w:p>
    <w:p w14:paraId="4E94D7F2" w14:textId="77777777" w:rsidR="00000000" w:rsidRDefault="00F92B3A">
      <w:pPr>
        <w:pStyle w:val="a0"/>
        <w:ind w:firstLine="720"/>
        <w:rPr>
          <w:rFonts w:hint="cs"/>
          <w:rtl/>
        </w:rPr>
      </w:pPr>
      <w:r>
        <w:rPr>
          <w:rFonts w:hint="cs"/>
          <w:rtl/>
        </w:rPr>
        <w:t>האם אני יכול לקבל פירוט, איפה מיושם החוק הזה במוסדות פטור?</w:t>
      </w:r>
    </w:p>
    <w:p w14:paraId="3F2D4B43" w14:textId="77777777" w:rsidR="00000000" w:rsidRDefault="00F92B3A">
      <w:pPr>
        <w:pStyle w:val="a0"/>
        <w:ind w:firstLine="720"/>
        <w:rPr>
          <w:rFonts w:hint="cs"/>
          <w:rtl/>
        </w:rPr>
      </w:pPr>
    </w:p>
    <w:p w14:paraId="47AD15D7" w14:textId="77777777" w:rsidR="00000000" w:rsidRDefault="00F92B3A">
      <w:pPr>
        <w:pStyle w:val="a0"/>
        <w:ind w:firstLine="720"/>
        <w:rPr>
          <w:rFonts w:hint="cs"/>
          <w:rtl/>
        </w:rPr>
      </w:pPr>
      <w:r>
        <w:rPr>
          <w:rFonts w:hint="cs"/>
          <w:rtl/>
        </w:rPr>
        <w:t xml:space="preserve">והשאלה השנייה, קיבלתי מכתב ממנכ"לית משרד החינוך שהפסיקה את </w:t>
      </w:r>
      <w:r>
        <w:rPr>
          <w:rFonts w:hint="cs"/>
          <w:rtl/>
        </w:rPr>
        <w:t>הסעות התלמידים המיוחדים למרכזים רפואיים, תקציב שנלקח עד היום מתקציב ועדת חריגים להסעות, כיוון שהאוצר אמר שמשרד החינוך אינו אמור לספק הסעות אלה. האם תקציבי לשנה הבאה הסעות לתלמידים מיוחדים אלה למרכזים הרפואיים והפארה-רפואיים?</w:t>
      </w:r>
      <w:r>
        <w:rPr>
          <w:rFonts w:hint="cs"/>
          <w:rtl/>
        </w:rPr>
        <w:tab/>
      </w:r>
    </w:p>
    <w:p w14:paraId="562BC467" w14:textId="77777777" w:rsidR="00000000" w:rsidRDefault="00F92B3A">
      <w:pPr>
        <w:pStyle w:val="a0"/>
        <w:ind w:firstLine="0"/>
        <w:rPr>
          <w:rFonts w:hint="cs"/>
          <w:rtl/>
        </w:rPr>
      </w:pPr>
    </w:p>
    <w:p w14:paraId="681A8173" w14:textId="77777777" w:rsidR="00000000" w:rsidRDefault="00F92B3A">
      <w:pPr>
        <w:pStyle w:val="af1"/>
        <w:rPr>
          <w:rtl/>
        </w:rPr>
      </w:pPr>
      <w:r>
        <w:rPr>
          <w:rFonts w:hint="eastAsia"/>
          <w:rtl/>
        </w:rPr>
        <w:t>היו</w:t>
      </w:r>
      <w:r>
        <w:rPr>
          <w:rtl/>
        </w:rPr>
        <w:t>"ר ראובן ריבלין:</w:t>
      </w:r>
    </w:p>
    <w:p w14:paraId="5BE51768" w14:textId="77777777" w:rsidR="00000000" w:rsidRDefault="00F92B3A">
      <w:pPr>
        <w:pStyle w:val="a0"/>
        <w:rPr>
          <w:rFonts w:hint="cs"/>
          <w:rtl/>
        </w:rPr>
      </w:pPr>
    </w:p>
    <w:p w14:paraId="7EBFC991" w14:textId="77777777" w:rsidR="00000000" w:rsidRDefault="00F92B3A">
      <w:pPr>
        <w:pStyle w:val="a0"/>
        <w:rPr>
          <w:rFonts w:hint="cs"/>
          <w:rtl/>
        </w:rPr>
      </w:pPr>
      <w:r>
        <w:rPr>
          <w:rFonts w:hint="cs"/>
          <w:rtl/>
        </w:rPr>
        <w:t>שאלה נוס</w:t>
      </w:r>
      <w:r>
        <w:rPr>
          <w:rFonts w:hint="cs"/>
          <w:rtl/>
        </w:rPr>
        <w:t>פת לחבר הכנסת פינס, ואחריו - לחבר הכנסת דהאמשה.</w:t>
      </w:r>
    </w:p>
    <w:p w14:paraId="1EA4C93F" w14:textId="77777777" w:rsidR="00000000" w:rsidRDefault="00F92B3A">
      <w:pPr>
        <w:pStyle w:val="a0"/>
        <w:rPr>
          <w:rFonts w:hint="cs"/>
          <w:rtl/>
        </w:rPr>
      </w:pPr>
    </w:p>
    <w:p w14:paraId="32C93C3F" w14:textId="77777777" w:rsidR="00000000" w:rsidRDefault="00F92B3A">
      <w:pPr>
        <w:pStyle w:val="a"/>
        <w:rPr>
          <w:rtl/>
        </w:rPr>
      </w:pPr>
      <w:bookmarkStart w:id="11" w:name="FS000000455T08_12_2004_11_48_07"/>
      <w:bookmarkStart w:id="12" w:name="_Toc100391228"/>
      <w:bookmarkEnd w:id="11"/>
      <w:r>
        <w:rPr>
          <w:rFonts w:hint="eastAsia"/>
          <w:rtl/>
        </w:rPr>
        <w:t>אופיר</w:t>
      </w:r>
      <w:r>
        <w:rPr>
          <w:rtl/>
        </w:rPr>
        <w:t xml:space="preserve"> פינס-פז (העבודה-מימד):</w:t>
      </w:r>
      <w:bookmarkEnd w:id="12"/>
    </w:p>
    <w:p w14:paraId="6D1905DD" w14:textId="77777777" w:rsidR="00000000" w:rsidRDefault="00F92B3A">
      <w:pPr>
        <w:pStyle w:val="a0"/>
        <w:rPr>
          <w:rFonts w:hint="cs"/>
          <w:rtl/>
        </w:rPr>
      </w:pPr>
    </w:p>
    <w:p w14:paraId="7402EC56" w14:textId="77777777" w:rsidR="00000000" w:rsidRDefault="00F92B3A">
      <w:pPr>
        <w:pStyle w:val="a0"/>
        <w:ind w:firstLine="720"/>
        <w:rPr>
          <w:rFonts w:hint="cs"/>
          <w:rtl/>
        </w:rPr>
      </w:pPr>
      <w:r>
        <w:rPr>
          <w:rFonts w:hint="cs"/>
          <w:rtl/>
        </w:rPr>
        <w:t xml:space="preserve">אדוני היושב-ראש, גברתי השרה, אני מודה לחבר הכנסת אייכלר על השאילתא, ואני רוצה להצטרף. יש הצעת חוק שתלויה ועומדת בוועדת החינוך כבר תקופה ארוכה בנוגע לתלמידים עם לקויות למידה, אם </w:t>
      </w:r>
      <w:r>
        <w:rPr>
          <w:rFonts w:hint="cs"/>
          <w:rtl/>
        </w:rPr>
        <w:t xml:space="preserve">את זוכרת, ואנחנו כבר מתלבטים תקופה ארוכה אם להחיל עליה דין רציפות; זו הצעת חוק מהכנסת הקודמת. הבעיה היא שיש לה עלויות גבוהות, כמובן, ואולי פתרונות פנימיים. השבוע יש דיון בוועדת החינוך, דיון מיוחד. השאלה היא: מה עמדתך? האם אפשר להחיל עליה דין רציפות? </w:t>
      </w:r>
    </w:p>
    <w:p w14:paraId="2F31A597" w14:textId="77777777" w:rsidR="00000000" w:rsidRDefault="00F92B3A">
      <w:pPr>
        <w:pStyle w:val="a0"/>
        <w:ind w:firstLine="720"/>
        <w:rPr>
          <w:rFonts w:hint="cs"/>
          <w:rtl/>
        </w:rPr>
      </w:pPr>
    </w:p>
    <w:p w14:paraId="1EAA5F8F" w14:textId="77777777" w:rsidR="00000000" w:rsidRDefault="00F92B3A">
      <w:pPr>
        <w:pStyle w:val="a"/>
        <w:rPr>
          <w:rtl/>
        </w:rPr>
      </w:pPr>
      <w:bookmarkStart w:id="13" w:name="FS000000470T08_12_2004_11_49_43"/>
      <w:bookmarkStart w:id="14" w:name="_Toc100391229"/>
      <w:bookmarkEnd w:id="13"/>
      <w:r>
        <w:rPr>
          <w:rFonts w:hint="eastAsia"/>
          <w:rtl/>
        </w:rPr>
        <w:t>שרת</w:t>
      </w:r>
      <w:r>
        <w:rPr>
          <w:rtl/>
        </w:rPr>
        <w:t xml:space="preserve"> </w:t>
      </w:r>
      <w:r>
        <w:rPr>
          <w:rtl/>
        </w:rPr>
        <w:t>החינוך, התרבות והספורט לימור לבנת:</w:t>
      </w:r>
      <w:bookmarkEnd w:id="14"/>
    </w:p>
    <w:p w14:paraId="0920B24A" w14:textId="77777777" w:rsidR="00000000" w:rsidRDefault="00F92B3A">
      <w:pPr>
        <w:pStyle w:val="a0"/>
        <w:rPr>
          <w:rFonts w:hint="cs"/>
          <w:rtl/>
        </w:rPr>
      </w:pPr>
    </w:p>
    <w:p w14:paraId="46648358" w14:textId="77777777" w:rsidR="00000000" w:rsidRDefault="00F92B3A">
      <w:pPr>
        <w:pStyle w:val="a0"/>
        <w:ind w:firstLine="720"/>
        <w:rPr>
          <w:rFonts w:hint="cs"/>
          <w:rtl/>
        </w:rPr>
      </w:pPr>
      <w:r>
        <w:rPr>
          <w:rFonts w:hint="cs"/>
          <w:rtl/>
        </w:rPr>
        <w:t>תזכיר לי את הצעת החוק, אם לא קשה לך.</w:t>
      </w:r>
    </w:p>
    <w:p w14:paraId="190FA53B" w14:textId="77777777" w:rsidR="00000000" w:rsidRDefault="00F92B3A">
      <w:pPr>
        <w:pStyle w:val="a0"/>
        <w:rPr>
          <w:rFonts w:hint="cs"/>
          <w:rtl/>
        </w:rPr>
      </w:pPr>
    </w:p>
    <w:p w14:paraId="08428F3F" w14:textId="77777777" w:rsidR="00000000" w:rsidRDefault="00F92B3A">
      <w:pPr>
        <w:pStyle w:val="-"/>
        <w:rPr>
          <w:rtl/>
        </w:rPr>
      </w:pPr>
      <w:bookmarkStart w:id="15" w:name="FS000000455T08_12_2004_11_49_53"/>
      <w:bookmarkEnd w:id="15"/>
      <w:r>
        <w:rPr>
          <w:rFonts w:hint="eastAsia"/>
          <w:rtl/>
        </w:rPr>
        <w:t>אופיר</w:t>
      </w:r>
      <w:r>
        <w:rPr>
          <w:rtl/>
        </w:rPr>
        <w:t xml:space="preserve"> פינס-פז (העבודה-מימד):</w:t>
      </w:r>
    </w:p>
    <w:p w14:paraId="7C7E09F2" w14:textId="77777777" w:rsidR="00000000" w:rsidRDefault="00F92B3A">
      <w:pPr>
        <w:pStyle w:val="a0"/>
        <w:rPr>
          <w:rFonts w:hint="cs"/>
          <w:rtl/>
        </w:rPr>
      </w:pPr>
    </w:p>
    <w:p w14:paraId="0A50939C" w14:textId="77777777" w:rsidR="00000000" w:rsidRDefault="00F92B3A">
      <w:pPr>
        <w:pStyle w:val="a0"/>
        <w:ind w:firstLine="720"/>
        <w:rPr>
          <w:rFonts w:hint="cs"/>
          <w:rtl/>
        </w:rPr>
      </w:pPr>
      <w:r>
        <w:rPr>
          <w:rFonts w:hint="cs"/>
          <w:rtl/>
        </w:rPr>
        <w:t>הצעת החוק הזאת מדברת על שילוב, בעצם על טיפול מסודר בתלמידים עם ליקויי למידה במסגרת החינוך הרגיל, עם הקצאת שעות, הקצאת תקציבים לכל בתי-הספר. זה פרויקט מא</w:t>
      </w:r>
      <w:r>
        <w:rPr>
          <w:rFonts w:hint="cs"/>
          <w:rtl/>
        </w:rPr>
        <w:t>וד גדול. השאלה היא אם אפשר לבדוק אותו באופן מודולרי, הדרגתי וכדומה.</w:t>
      </w:r>
    </w:p>
    <w:p w14:paraId="503B838A" w14:textId="77777777" w:rsidR="00000000" w:rsidRDefault="00F92B3A">
      <w:pPr>
        <w:pStyle w:val="a0"/>
        <w:ind w:firstLine="0"/>
        <w:rPr>
          <w:rFonts w:hint="cs"/>
          <w:rtl/>
        </w:rPr>
      </w:pPr>
    </w:p>
    <w:p w14:paraId="163223FF" w14:textId="77777777" w:rsidR="00000000" w:rsidRDefault="00F92B3A">
      <w:pPr>
        <w:pStyle w:val="af1"/>
        <w:rPr>
          <w:rtl/>
        </w:rPr>
      </w:pPr>
      <w:r>
        <w:rPr>
          <w:rFonts w:hint="eastAsia"/>
          <w:rtl/>
        </w:rPr>
        <w:t>היו</w:t>
      </w:r>
      <w:r>
        <w:rPr>
          <w:rtl/>
        </w:rPr>
        <w:t>"ר ראובן ריבלין:</w:t>
      </w:r>
    </w:p>
    <w:p w14:paraId="1C9B9F77" w14:textId="77777777" w:rsidR="00000000" w:rsidRDefault="00F92B3A">
      <w:pPr>
        <w:pStyle w:val="a0"/>
        <w:rPr>
          <w:rFonts w:hint="cs"/>
          <w:rtl/>
        </w:rPr>
      </w:pPr>
    </w:p>
    <w:p w14:paraId="19416A0E" w14:textId="77777777" w:rsidR="00000000" w:rsidRDefault="00F92B3A">
      <w:pPr>
        <w:pStyle w:val="a0"/>
        <w:rPr>
          <w:rFonts w:hint="cs"/>
          <w:rtl/>
        </w:rPr>
      </w:pPr>
      <w:r>
        <w:rPr>
          <w:rFonts w:hint="cs"/>
          <w:rtl/>
        </w:rPr>
        <w:t xml:space="preserve">השרה מכינה את עצמה כדי להשיב תשובות נכוחות על שאילתות בעל-פה שאנחנו אישרנו מיום שני ליום רביעי; על שאלות נוספות שאינן במסגרת העניין </w:t>
      </w:r>
      <w:r>
        <w:rPr>
          <w:rtl/>
        </w:rPr>
        <w:t>–</w:t>
      </w:r>
      <w:r>
        <w:rPr>
          <w:rFonts w:hint="cs"/>
          <w:rtl/>
        </w:rPr>
        <w:t xml:space="preserve"> רק אם היא רוצה.</w:t>
      </w:r>
    </w:p>
    <w:p w14:paraId="7D8E5C0C" w14:textId="77777777" w:rsidR="00000000" w:rsidRDefault="00F92B3A">
      <w:pPr>
        <w:pStyle w:val="a0"/>
        <w:ind w:firstLine="0"/>
        <w:rPr>
          <w:rFonts w:hint="cs"/>
          <w:rtl/>
        </w:rPr>
      </w:pPr>
    </w:p>
    <w:p w14:paraId="596E24B4" w14:textId="77777777" w:rsidR="00000000" w:rsidRDefault="00F92B3A">
      <w:pPr>
        <w:pStyle w:val="a"/>
        <w:rPr>
          <w:rtl/>
        </w:rPr>
      </w:pPr>
      <w:bookmarkStart w:id="16" w:name="FS000000455T08_12_2004_11_51_44C"/>
      <w:bookmarkStart w:id="17" w:name="FS000000550T08_12_2004_11_51_57"/>
      <w:bookmarkStart w:id="18" w:name="_Toc100391230"/>
      <w:bookmarkEnd w:id="16"/>
      <w:bookmarkEnd w:id="17"/>
      <w:r>
        <w:rPr>
          <w:rFonts w:hint="eastAsia"/>
          <w:rtl/>
        </w:rPr>
        <w:t>עבד</w:t>
      </w:r>
      <w:r>
        <w:rPr>
          <w:rtl/>
        </w:rPr>
        <w:t>-אלמאלכ דהאמ</w:t>
      </w:r>
      <w:r>
        <w:rPr>
          <w:rtl/>
        </w:rPr>
        <w:t>שה (רע"ם):</w:t>
      </w:r>
      <w:bookmarkEnd w:id="18"/>
    </w:p>
    <w:p w14:paraId="71830067" w14:textId="77777777" w:rsidR="00000000" w:rsidRDefault="00F92B3A">
      <w:pPr>
        <w:pStyle w:val="a0"/>
        <w:rPr>
          <w:rFonts w:hint="cs"/>
          <w:rtl/>
        </w:rPr>
      </w:pPr>
    </w:p>
    <w:p w14:paraId="49B368A7" w14:textId="77777777" w:rsidR="00000000" w:rsidRDefault="00F92B3A">
      <w:pPr>
        <w:pStyle w:val="a0"/>
        <w:ind w:firstLine="720"/>
        <w:rPr>
          <w:rFonts w:hint="cs"/>
          <w:rtl/>
        </w:rPr>
      </w:pPr>
      <w:r>
        <w:rPr>
          <w:rFonts w:hint="cs"/>
          <w:rtl/>
        </w:rPr>
        <w:t>רק במסגרת העניין.</w:t>
      </w:r>
    </w:p>
    <w:p w14:paraId="02C2A49D" w14:textId="77777777" w:rsidR="00000000" w:rsidRDefault="00F92B3A">
      <w:pPr>
        <w:pStyle w:val="a0"/>
        <w:ind w:firstLine="0"/>
        <w:rPr>
          <w:rFonts w:hint="cs"/>
          <w:rtl/>
        </w:rPr>
      </w:pPr>
    </w:p>
    <w:p w14:paraId="0031DBA1" w14:textId="77777777" w:rsidR="00000000" w:rsidRDefault="00F92B3A">
      <w:pPr>
        <w:pStyle w:val="af1"/>
        <w:rPr>
          <w:rtl/>
        </w:rPr>
      </w:pPr>
      <w:r>
        <w:rPr>
          <w:rFonts w:hint="eastAsia"/>
          <w:rtl/>
        </w:rPr>
        <w:t>היו</w:t>
      </w:r>
      <w:r>
        <w:rPr>
          <w:rtl/>
        </w:rPr>
        <w:t>"ר ראובן ריבלין:</w:t>
      </w:r>
    </w:p>
    <w:p w14:paraId="13C352A3" w14:textId="77777777" w:rsidR="00000000" w:rsidRDefault="00F92B3A">
      <w:pPr>
        <w:pStyle w:val="a0"/>
        <w:rPr>
          <w:rFonts w:hint="cs"/>
          <w:rtl/>
        </w:rPr>
      </w:pPr>
    </w:p>
    <w:p w14:paraId="4745E298" w14:textId="77777777" w:rsidR="00000000" w:rsidRDefault="00F92B3A">
      <w:pPr>
        <w:pStyle w:val="a0"/>
        <w:rPr>
          <w:rFonts w:hint="cs"/>
          <w:rtl/>
        </w:rPr>
      </w:pPr>
      <w:r>
        <w:rPr>
          <w:rFonts w:hint="cs"/>
          <w:rtl/>
        </w:rPr>
        <w:t>לא, התייחסתי לשאלתו המעניינת והמלומדת של חבר הכנסת אופיר פינס.</w:t>
      </w:r>
    </w:p>
    <w:p w14:paraId="5F12B151" w14:textId="77777777" w:rsidR="00000000" w:rsidRDefault="00F92B3A">
      <w:pPr>
        <w:pStyle w:val="a0"/>
        <w:rPr>
          <w:rFonts w:hint="cs"/>
          <w:rtl/>
        </w:rPr>
      </w:pPr>
    </w:p>
    <w:p w14:paraId="6B2950EE" w14:textId="77777777" w:rsidR="00000000" w:rsidRDefault="00F92B3A">
      <w:pPr>
        <w:pStyle w:val="-"/>
        <w:rPr>
          <w:rtl/>
        </w:rPr>
      </w:pPr>
      <w:bookmarkStart w:id="19" w:name="FS000000550T08_12_2004_11_52_31C"/>
      <w:bookmarkEnd w:id="19"/>
      <w:r>
        <w:rPr>
          <w:rFonts w:hint="eastAsia"/>
          <w:rtl/>
        </w:rPr>
        <w:t>עבד</w:t>
      </w:r>
      <w:r>
        <w:rPr>
          <w:rtl/>
        </w:rPr>
        <w:t>-אלמאלכ דהאמשה (רע"ם):</w:t>
      </w:r>
    </w:p>
    <w:p w14:paraId="2B12B8DE" w14:textId="77777777" w:rsidR="00000000" w:rsidRDefault="00F92B3A">
      <w:pPr>
        <w:pStyle w:val="a0"/>
        <w:rPr>
          <w:rFonts w:hint="cs"/>
          <w:rtl/>
        </w:rPr>
      </w:pPr>
    </w:p>
    <w:p w14:paraId="084AE09D" w14:textId="77777777" w:rsidR="00000000" w:rsidRDefault="00F92B3A">
      <w:pPr>
        <w:pStyle w:val="a0"/>
        <w:ind w:firstLine="720"/>
        <w:rPr>
          <w:rFonts w:hint="cs"/>
          <w:rtl/>
        </w:rPr>
      </w:pPr>
      <w:r>
        <w:rPr>
          <w:rFonts w:hint="cs"/>
          <w:rtl/>
        </w:rPr>
        <w:t xml:space="preserve">כבוד היושב-ראש, גברתי השרה, שאלתי היא, אם ואיך מיושם חוק השילוב במגזר הערבי ובפרט בנגב. האם את בטוחה שהיום יגיעו </w:t>
      </w:r>
      <w:r>
        <w:rPr>
          <w:rFonts w:hint="cs"/>
          <w:rtl/>
        </w:rPr>
        <w:t>כל התלמידים לבתי-הספר בנגב? מדובר שם במרחקים ובהסעות לא סדירות, כאשר תנאי מזג האוויר והגשם והמים עושים שם את שלהם.</w:t>
      </w:r>
    </w:p>
    <w:p w14:paraId="3B9790D9" w14:textId="77777777" w:rsidR="00000000" w:rsidRDefault="00F92B3A">
      <w:pPr>
        <w:pStyle w:val="a0"/>
        <w:rPr>
          <w:rFonts w:hint="cs"/>
          <w:rtl/>
        </w:rPr>
      </w:pPr>
    </w:p>
    <w:p w14:paraId="409C95F2" w14:textId="77777777" w:rsidR="00000000" w:rsidRDefault="00F92B3A">
      <w:pPr>
        <w:pStyle w:val="af1"/>
        <w:rPr>
          <w:rtl/>
        </w:rPr>
      </w:pPr>
      <w:r>
        <w:rPr>
          <w:rFonts w:hint="eastAsia"/>
          <w:rtl/>
        </w:rPr>
        <w:t>היו</w:t>
      </w:r>
      <w:r>
        <w:rPr>
          <w:rtl/>
        </w:rPr>
        <w:t>"ר ראובן ריבלין:</w:t>
      </w:r>
    </w:p>
    <w:p w14:paraId="523138D5" w14:textId="77777777" w:rsidR="00000000" w:rsidRDefault="00F92B3A">
      <w:pPr>
        <w:pStyle w:val="a0"/>
        <w:rPr>
          <w:rFonts w:hint="cs"/>
          <w:rtl/>
        </w:rPr>
      </w:pPr>
    </w:p>
    <w:p w14:paraId="455E2E00" w14:textId="77777777" w:rsidR="00000000" w:rsidRDefault="00F92B3A">
      <w:pPr>
        <w:pStyle w:val="a0"/>
        <w:ind w:firstLine="720"/>
        <w:rPr>
          <w:rFonts w:hint="cs"/>
          <w:rtl/>
        </w:rPr>
      </w:pPr>
      <w:r>
        <w:rPr>
          <w:rFonts w:hint="cs"/>
          <w:rtl/>
        </w:rPr>
        <w:t>תודה רבה. בבקשה, גברתי, את יכולה לענות.</w:t>
      </w:r>
    </w:p>
    <w:p w14:paraId="4917A20C" w14:textId="77777777" w:rsidR="00000000" w:rsidRDefault="00F92B3A">
      <w:pPr>
        <w:pStyle w:val="a0"/>
        <w:ind w:firstLine="0"/>
        <w:rPr>
          <w:rFonts w:hint="cs"/>
          <w:rtl/>
        </w:rPr>
      </w:pPr>
    </w:p>
    <w:p w14:paraId="2AB07D5A" w14:textId="77777777" w:rsidR="00000000" w:rsidRDefault="00F92B3A">
      <w:pPr>
        <w:pStyle w:val="a"/>
        <w:rPr>
          <w:rtl/>
        </w:rPr>
      </w:pPr>
      <w:bookmarkStart w:id="20" w:name="FS000000470T08_12_2004_11_53_53"/>
      <w:bookmarkStart w:id="21" w:name="_Toc100391231"/>
      <w:bookmarkEnd w:id="20"/>
      <w:r>
        <w:rPr>
          <w:rFonts w:hint="eastAsia"/>
          <w:rtl/>
        </w:rPr>
        <w:t>שרת</w:t>
      </w:r>
      <w:r>
        <w:rPr>
          <w:rtl/>
        </w:rPr>
        <w:t xml:space="preserve"> החינוך, התרבות והספורט לימור לבנת:</w:t>
      </w:r>
      <w:bookmarkEnd w:id="21"/>
    </w:p>
    <w:p w14:paraId="4FC5BB1D" w14:textId="77777777" w:rsidR="00000000" w:rsidRDefault="00F92B3A">
      <w:pPr>
        <w:pStyle w:val="a0"/>
        <w:rPr>
          <w:rFonts w:hint="cs"/>
          <w:rtl/>
        </w:rPr>
      </w:pPr>
    </w:p>
    <w:p w14:paraId="6FA82412" w14:textId="77777777" w:rsidR="00000000" w:rsidRDefault="00F92B3A">
      <w:pPr>
        <w:pStyle w:val="a0"/>
        <w:ind w:firstLine="720"/>
        <w:rPr>
          <w:rFonts w:hint="cs"/>
          <w:rtl/>
        </w:rPr>
      </w:pPr>
      <w:r>
        <w:rPr>
          <w:rFonts w:hint="cs"/>
          <w:rtl/>
        </w:rPr>
        <w:t xml:space="preserve">אדוני היושב-ראש, אני רוצה להודות לראש </w:t>
      </w:r>
      <w:r>
        <w:rPr>
          <w:rFonts w:hint="cs"/>
          <w:rtl/>
        </w:rPr>
        <w:t>הממשלה על כך שהוא הטיל עלי משימות רבות, ובעיקר להיות שרת החינוך של ילדי ישראל וגם שרת התרבות וגם שרת הספורט. אני שמחה שהוא לא הטיל עלי גם להיות שרת הגשם ואשר על המטר. אינני יכולה להיות אחראית לא על המטר, לא על הגשם, ואני ודאי לא יודעת לענות על שאלתו של חבר</w:t>
      </w:r>
      <w:r>
        <w:rPr>
          <w:rFonts w:hint="cs"/>
          <w:rtl/>
        </w:rPr>
        <w:t xml:space="preserve"> הכנסת דהאמשה.</w:t>
      </w:r>
    </w:p>
    <w:p w14:paraId="207CACE5" w14:textId="77777777" w:rsidR="00000000" w:rsidRDefault="00F92B3A">
      <w:pPr>
        <w:pStyle w:val="a0"/>
        <w:ind w:firstLine="720"/>
        <w:rPr>
          <w:rFonts w:hint="cs"/>
          <w:rtl/>
        </w:rPr>
      </w:pPr>
    </w:p>
    <w:p w14:paraId="6A018576" w14:textId="77777777" w:rsidR="00000000" w:rsidRDefault="00F92B3A">
      <w:pPr>
        <w:pStyle w:val="a0"/>
        <w:ind w:firstLine="720"/>
        <w:rPr>
          <w:rFonts w:hint="cs"/>
          <w:rtl/>
        </w:rPr>
      </w:pPr>
      <w:r>
        <w:rPr>
          <w:rFonts w:hint="cs"/>
          <w:rtl/>
        </w:rPr>
        <w:t>אשר לשאלתו של חבר הכנסת אייכלר, איני יכולה לתת כרגע פירוט, כמובן, על מספרי התלמידים ובתי-הספר וכו' וכו'. אם חבר הכנסת אייכלר רוצה, הוא יפנה בצורה מסודרת, ואני אשמח להעביר לו באופן מסודר את פירוט המוסדות והסכומים. נשמח להעביר את זה באופן מסו</w:t>
      </w:r>
      <w:r>
        <w:rPr>
          <w:rFonts w:hint="cs"/>
          <w:rtl/>
        </w:rPr>
        <w:t>דר.</w:t>
      </w:r>
    </w:p>
    <w:p w14:paraId="5769E984" w14:textId="77777777" w:rsidR="00000000" w:rsidRDefault="00F92B3A">
      <w:pPr>
        <w:pStyle w:val="a0"/>
        <w:ind w:firstLine="0"/>
        <w:rPr>
          <w:rFonts w:hint="cs"/>
          <w:rtl/>
        </w:rPr>
      </w:pPr>
    </w:p>
    <w:p w14:paraId="15304B24" w14:textId="77777777" w:rsidR="00000000" w:rsidRDefault="00F92B3A">
      <w:pPr>
        <w:pStyle w:val="af0"/>
        <w:rPr>
          <w:rtl/>
        </w:rPr>
      </w:pPr>
      <w:bookmarkStart w:id="22" w:name="FS000001057T08_12_2004_11_55_52"/>
      <w:bookmarkEnd w:id="22"/>
      <w:r>
        <w:rPr>
          <w:rFonts w:hint="eastAsia"/>
          <w:rtl/>
        </w:rPr>
        <w:t>ישראל</w:t>
      </w:r>
      <w:r>
        <w:rPr>
          <w:rtl/>
        </w:rPr>
        <w:t xml:space="preserve"> אייכלר (יהדות התורה):</w:t>
      </w:r>
    </w:p>
    <w:p w14:paraId="78BF63EA" w14:textId="77777777" w:rsidR="00000000" w:rsidRDefault="00F92B3A">
      <w:pPr>
        <w:pStyle w:val="a0"/>
        <w:rPr>
          <w:rFonts w:hint="cs"/>
          <w:rtl/>
        </w:rPr>
      </w:pPr>
    </w:p>
    <w:p w14:paraId="6168FEEB" w14:textId="77777777" w:rsidR="00000000" w:rsidRDefault="00F92B3A">
      <w:pPr>
        <w:pStyle w:val="a0"/>
        <w:ind w:firstLine="720"/>
        <w:rPr>
          <w:rFonts w:hint="cs"/>
          <w:rtl/>
        </w:rPr>
      </w:pPr>
      <w:r>
        <w:rPr>
          <w:rFonts w:hint="cs"/>
          <w:rtl/>
        </w:rPr>
        <w:t>אני חושב שאין דבר כזה, חוץ ממרכז למידה אחד.</w:t>
      </w:r>
    </w:p>
    <w:p w14:paraId="14086167" w14:textId="77777777" w:rsidR="00000000" w:rsidRDefault="00F92B3A">
      <w:pPr>
        <w:pStyle w:val="a0"/>
        <w:ind w:firstLine="0"/>
        <w:rPr>
          <w:rFonts w:hint="cs"/>
          <w:rtl/>
        </w:rPr>
      </w:pPr>
    </w:p>
    <w:p w14:paraId="208D72B4" w14:textId="77777777" w:rsidR="00000000" w:rsidRDefault="00F92B3A">
      <w:pPr>
        <w:pStyle w:val="af1"/>
        <w:rPr>
          <w:rtl/>
        </w:rPr>
      </w:pPr>
      <w:r>
        <w:rPr>
          <w:rFonts w:hint="eastAsia"/>
          <w:rtl/>
        </w:rPr>
        <w:t>היו</w:t>
      </w:r>
      <w:r>
        <w:rPr>
          <w:rtl/>
        </w:rPr>
        <w:t>"ר ראובן ריבלין:</w:t>
      </w:r>
    </w:p>
    <w:p w14:paraId="6D762566" w14:textId="77777777" w:rsidR="00000000" w:rsidRDefault="00F92B3A">
      <w:pPr>
        <w:pStyle w:val="a0"/>
        <w:rPr>
          <w:rFonts w:hint="cs"/>
          <w:rtl/>
        </w:rPr>
      </w:pPr>
    </w:p>
    <w:p w14:paraId="6885BB3B" w14:textId="77777777" w:rsidR="00000000" w:rsidRDefault="00F92B3A">
      <w:pPr>
        <w:pStyle w:val="a0"/>
        <w:rPr>
          <w:rFonts w:hint="cs"/>
          <w:rtl/>
        </w:rPr>
      </w:pPr>
      <w:r>
        <w:rPr>
          <w:rFonts w:hint="cs"/>
          <w:rtl/>
        </w:rPr>
        <w:t>זו דעתך, היא תשיב לך.</w:t>
      </w:r>
    </w:p>
    <w:p w14:paraId="6D6CA5F7" w14:textId="77777777" w:rsidR="00000000" w:rsidRDefault="00F92B3A">
      <w:pPr>
        <w:pStyle w:val="a0"/>
        <w:rPr>
          <w:rFonts w:hint="cs"/>
          <w:rtl/>
        </w:rPr>
      </w:pPr>
    </w:p>
    <w:p w14:paraId="7C27E545" w14:textId="77777777" w:rsidR="00000000" w:rsidRDefault="00F92B3A">
      <w:pPr>
        <w:pStyle w:val="-"/>
        <w:rPr>
          <w:rtl/>
        </w:rPr>
      </w:pPr>
      <w:bookmarkStart w:id="23" w:name="FS000000470T08_12_2004_11_55_58"/>
      <w:bookmarkEnd w:id="23"/>
      <w:r>
        <w:rPr>
          <w:rFonts w:hint="eastAsia"/>
          <w:rtl/>
        </w:rPr>
        <w:t>שרת</w:t>
      </w:r>
      <w:r>
        <w:rPr>
          <w:rtl/>
        </w:rPr>
        <w:t xml:space="preserve"> החינוך, התרבות והספורט לימור לבנת:</w:t>
      </w:r>
    </w:p>
    <w:p w14:paraId="219381AD" w14:textId="77777777" w:rsidR="00000000" w:rsidRDefault="00F92B3A">
      <w:pPr>
        <w:pStyle w:val="a0"/>
        <w:rPr>
          <w:rFonts w:hint="cs"/>
          <w:rtl/>
        </w:rPr>
      </w:pPr>
    </w:p>
    <w:p w14:paraId="32E29C32" w14:textId="77777777" w:rsidR="00000000" w:rsidRDefault="00F92B3A">
      <w:pPr>
        <w:pStyle w:val="a0"/>
        <w:ind w:firstLine="720"/>
        <w:rPr>
          <w:rFonts w:hint="cs"/>
          <w:rtl/>
        </w:rPr>
      </w:pPr>
      <w:r>
        <w:rPr>
          <w:rFonts w:hint="cs"/>
          <w:rtl/>
        </w:rPr>
        <w:t xml:space="preserve">אדוני אומר דברים שאינם נכונים. אמרתי, אשמח להעביר את זה באופן מסודר אם חבר הכנסת יואיל לפנות </w:t>
      </w:r>
      <w:r>
        <w:rPr>
          <w:rFonts w:hint="cs"/>
          <w:rtl/>
        </w:rPr>
        <w:t>באופן מסודר, ואנו ודאי נעביר את זה. הדברים שאדוני אמר כרגע אינם נכונים, את זה אני אומרת בוודאות מוחלטת. הפירוט לא נמצא כרגע לפני, לכן לא אוכל לפרט את זה כרגע.</w:t>
      </w:r>
    </w:p>
    <w:p w14:paraId="3A8EF58B" w14:textId="77777777" w:rsidR="00000000" w:rsidRDefault="00F92B3A">
      <w:pPr>
        <w:pStyle w:val="a0"/>
        <w:ind w:firstLine="0"/>
        <w:rPr>
          <w:rFonts w:hint="cs"/>
          <w:rtl/>
        </w:rPr>
      </w:pPr>
    </w:p>
    <w:p w14:paraId="196EA4FF" w14:textId="77777777" w:rsidR="00000000" w:rsidRDefault="00F92B3A">
      <w:pPr>
        <w:pStyle w:val="a"/>
        <w:rPr>
          <w:rtl/>
        </w:rPr>
      </w:pPr>
      <w:bookmarkStart w:id="24" w:name="FS000001057T08_12_2004_11_57_05"/>
      <w:bookmarkStart w:id="25" w:name="_Toc100391232"/>
      <w:bookmarkEnd w:id="24"/>
      <w:r>
        <w:rPr>
          <w:rFonts w:hint="eastAsia"/>
          <w:rtl/>
        </w:rPr>
        <w:t>ישראל</w:t>
      </w:r>
      <w:r>
        <w:rPr>
          <w:rtl/>
        </w:rPr>
        <w:t xml:space="preserve"> אייכלר (יהדות התורה):</w:t>
      </w:r>
      <w:bookmarkEnd w:id="25"/>
    </w:p>
    <w:p w14:paraId="44BC99C3" w14:textId="77777777" w:rsidR="00000000" w:rsidRDefault="00F92B3A">
      <w:pPr>
        <w:pStyle w:val="a0"/>
        <w:rPr>
          <w:rFonts w:hint="cs"/>
          <w:rtl/>
        </w:rPr>
      </w:pPr>
    </w:p>
    <w:p w14:paraId="1263A07D" w14:textId="77777777" w:rsidR="00000000" w:rsidRDefault="00F92B3A">
      <w:pPr>
        <w:pStyle w:val="a0"/>
        <w:ind w:firstLine="720"/>
        <w:rPr>
          <w:rFonts w:hint="cs"/>
          <w:rtl/>
        </w:rPr>
      </w:pPr>
      <w:r>
        <w:rPr>
          <w:rFonts w:hint="cs"/>
          <w:rtl/>
        </w:rPr>
        <w:t>חוכמה גדולה להגיד שזה לא נכון.</w:t>
      </w:r>
    </w:p>
    <w:p w14:paraId="13109C4D" w14:textId="77777777" w:rsidR="00000000" w:rsidRDefault="00F92B3A">
      <w:pPr>
        <w:pStyle w:val="a0"/>
        <w:ind w:firstLine="0"/>
        <w:rPr>
          <w:rFonts w:hint="cs"/>
          <w:rtl/>
        </w:rPr>
      </w:pPr>
    </w:p>
    <w:p w14:paraId="7F48F4FC" w14:textId="77777777" w:rsidR="00000000" w:rsidRDefault="00F92B3A">
      <w:pPr>
        <w:pStyle w:val="af1"/>
        <w:rPr>
          <w:rtl/>
        </w:rPr>
      </w:pPr>
      <w:r>
        <w:rPr>
          <w:rFonts w:hint="eastAsia"/>
          <w:rtl/>
        </w:rPr>
        <w:t>היו</w:t>
      </w:r>
      <w:r>
        <w:rPr>
          <w:rtl/>
        </w:rPr>
        <w:t>"ר ראובן ריבלין:</w:t>
      </w:r>
    </w:p>
    <w:p w14:paraId="2CEB5E89" w14:textId="77777777" w:rsidR="00000000" w:rsidRDefault="00F92B3A">
      <w:pPr>
        <w:pStyle w:val="a0"/>
        <w:rPr>
          <w:rFonts w:hint="cs"/>
          <w:rtl/>
        </w:rPr>
      </w:pPr>
    </w:p>
    <w:p w14:paraId="5C967254" w14:textId="77777777" w:rsidR="00000000" w:rsidRDefault="00F92B3A">
      <w:pPr>
        <w:pStyle w:val="a0"/>
        <w:rPr>
          <w:rFonts w:hint="cs"/>
          <w:rtl/>
        </w:rPr>
      </w:pPr>
      <w:r>
        <w:rPr>
          <w:rFonts w:hint="cs"/>
          <w:rtl/>
        </w:rPr>
        <w:t>חבר הכנסת אייכ</w:t>
      </w:r>
      <w:r>
        <w:rPr>
          <w:rFonts w:hint="cs"/>
          <w:rtl/>
        </w:rPr>
        <w:t>לר, זאת פרוצדורה חדשה.</w:t>
      </w:r>
    </w:p>
    <w:p w14:paraId="12ACE213" w14:textId="77777777" w:rsidR="00000000" w:rsidRDefault="00F92B3A">
      <w:pPr>
        <w:pStyle w:val="a0"/>
        <w:rPr>
          <w:rFonts w:hint="cs"/>
          <w:rtl/>
        </w:rPr>
      </w:pPr>
    </w:p>
    <w:p w14:paraId="0D69B96A" w14:textId="77777777" w:rsidR="00000000" w:rsidRDefault="00F92B3A">
      <w:pPr>
        <w:pStyle w:val="-"/>
        <w:rPr>
          <w:rtl/>
        </w:rPr>
      </w:pPr>
      <w:bookmarkStart w:id="26" w:name="FS000000470T08_12_2004_11_57_16"/>
      <w:bookmarkEnd w:id="26"/>
      <w:r>
        <w:rPr>
          <w:rFonts w:hint="eastAsia"/>
          <w:rtl/>
        </w:rPr>
        <w:t>שרת</w:t>
      </w:r>
      <w:r>
        <w:rPr>
          <w:rtl/>
        </w:rPr>
        <w:t xml:space="preserve"> החינוך, התרבות והספורט לימור לבנת:</w:t>
      </w:r>
    </w:p>
    <w:p w14:paraId="2BFAC810" w14:textId="77777777" w:rsidR="00000000" w:rsidRDefault="00F92B3A">
      <w:pPr>
        <w:pStyle w:val="a0"/>
        <w:rPr>
          <w:rFonts w:hint="cs"/>
          <w:rtl/>
        </w:rPr>
      </w:pPr>
    </w:p>
    <w:p w14:paraId="4ED9DC43" w14:textId="77777777" w:rsidR="00000000" w:rsidRDefault="00F92B3A">
      <w:pPr>
        <w:pStyle w:val="a0"/>
        <w:ind w:firstLine="720"/>
        <w:rPr>
          <w:rFonts w:hint="cs"/>
          <w:rtl/>
        </w:rPr>
      </w:pPr>
      <w:r>
        <w:rPr>
          <w:rFonts w:hint="cs"/>
          <w:rtl/>
        </w:rPr>
        <w:t>הדברים שאמרת כרגע אינם נכונים באופן מוחלט. אדוני לא שאל בשאלתו או בשאילתתו, לא ביקש את הפירוט, לכן הפירוט לא ניתן כאן. אין פרוצדורה כזאת בכנסת, שבה לא מבקשים פירוט, אך מבקשים מהשר מעל הדוכן שי</w:t>
      </w:r>
      <w:r>
        <w:rPr>
          <w:rFonts w:hint="cs"/>
          <w:rtl/>
        </w:rPr>
        <w:t>יתן פירוט. לא שמעתי עוד על פרוצדורה כזאת, ומאז אני חברת כנסת, וזה כבר כ-13 שנים, עוד לא שמעתי על שר שיודע לתת בעל-פה מהשרוול פירוט של סכומים של רשויות מקומיות ושל מוסדות. לא שמעתי דבר כזה, גם לא של מוסדות.</w:t>
      </w:r>
    </w:p>
    <w:p w14:paraId="16E3D700" w14:textId="77777777" w:rsidR="00000000" w:rsidRDefault="00F92B3A">
      <w:pPr>
        <w:pStyle w:val="a0"/>
        <w:ind w:firstLine="0"/>
        <w:rPr>
          <w:rFonts w:hint="cs"/>
          <w:rtl/>
        </w:rPr>
      </w:pPr>
    </w:p>
    <w:p w14:paraId="3DBBDA9D" w14:textId="77777777" w:rsidR="00000000" w:rsidRDefault="00F92B3A">
      <w:pPr>
        <w:pStyle w:val="af1"/>
        <w:rPr>
          <w:rtl/>
        </w:rPr>
      </w:pPr>
      <w:r>
        <w:rPr>
          <w:rFonts w:hint="eastAsia"/>
          <w:rtl/>
        </w:rPr>
        <w:t>היו</w:t>
      </w:r>
      <w:r>
        <w:rPr>
          <w:rtl/>
        </w:rPr>
        <w:t>"ר ראובן ריבלין:</w:t>
      </w:r>
    </w:p>
    <w:p w14:paraId="6ABE9B0A" w14:textId="77777777" w:rsidR="00000000" w:rsidRDefault="00F92B3A">
      <w:pPr>
        <w:pStyle w:val="a0"/>
        <w:rPr>
          <w:rFonts w:hint="cs"/>
          <w:rtl/>
        </w:rPr>
      </w:pPr>
    </w:p>
    <w:p w14:paraId="2D4EBEF4" w14:textId="77777777" w:rsidR="00000000" w:rsidRDefault="00F92B3A">
      <w:pPr>
        <w:pStyle w:val="a0"/>
        <w:rPr>
          <w:rFonts w:hint="cs"/>
          <w:rtl/>
        </w:rPr>
      </w:pPr>
      <w:r>
        <w:rPr>
          <w:rFonts w:hint="cs"/>
          <w:rtl/>
        </w:rPr>
        <w:t>מה שחבר הכנסת אייכלר ניסה בש</w:t>
      </w:r>
      <w:r>
        <w:rPr>
          <w:rFonts w:hint="cs"/>
          <w:rtl/>
        </w:rPr>
        <w:t>אלתו לומר - - -</w:t>
      </w:r>
    </w:p>
    <w:p w14:paraId="410054D5" w14:textId="77777777" w:rsidR="00000000" w:rsidRDefault="00F92B3A">
      <w:pPr>
        <w:pStyle w:val="a0"/>
        <w:rPr>
          <w:rFonts w:hint="cs"/>
          <w:rtl/>
        </w:rPr>
      </w:pPr>
    </w:p>
    <w:p w14:paraId="44C34014" w14:textId="77777777" w:rsidR="00000000" w:rsidRDefault="00F92B3A">
      <w:pPr>
        <w:pStyle w:val="af0"/>
        <w:rPr>
          <w:rtl/>
        </w:rPr>
      </w:pPr>
      <w:r>
        <w:rPr>
          <w:rFonts w:hint="eastAsia"/>
          <w:rtl/>
        </w:rPr>
        <w:t>ישראל</w:t>
      </w:r>
      <w:r>
        <w:rPr>
          <w:rtl/>
        </w:rPr>
        <w:t xml:space="preserve"> אייכלר (יהדות התורה):</w:t>
      </w:r>
    </w:p>
    <w:p w14:paraId="117E0ACC" w14:textId="77777777" w:rsidR="00000000" w:rsidRDefault="00F92B3A">
      <w:pPr>
        <w:pStyle w:val="a0"/>
        <w:rPr>
          <w:rFonts w:hint="cs"/>
          <w:rtl/>
        </w:rPr>
      </w:pPr>
    </w:p>
    <w:p w14:paraId="2B70EB2F" w14:textId="77777777" w:rsidR="00000000" w:rsidRDefault="00F92B3A">
      <w:pPr>
        <w:pStyle w:val="a0"/>
        <w:ind w:firstLine="720"/>
        <w:rPr>
          <w:rFonts w:hint="cs"/>
          <w:rtl/>
        </w:rPr>
      </w:pPr>
      <w:r>
        <w:rPr>
          <w:rFonts w:hint="cs"/>
          <w:rtl/>
        </w:rPr>
        <w:t>אין בירושלים אפילו ילד אחד משולב.</w:t>
      </w:r>
    </w:p>
    <w:p w14:paraId="25FB30F5" w14:textId="77777777" w:rsidR="00000000" w:rsidRDefault="00F92B3A">
      <w:pPr>
        <w:pStyle w:val="a0"/>
        <w:ind w:firstLine="0"/>
        <w:rPr>
          <w:rFonts w:hint="cs"/>
          <w:rtl/>
        </w:rPr>
      </w:pPr>
    </w:p>
    <w:p w14:paraId="3091FA66" w14:textId="77777777" w:rsidR="00000000" w:rsidRDefault="00F92B3A">
      <w:pPr>
        <w:pStyle w:val="af1"/>
        <w:rPr>
          <w:rtl/>
        </w:rPr>
      </w:pPr>
      <w:r>
        <w:rPr>
          <w:rFonts w:hint="eastAsia"/>
          <w:rtl/>
        </w:rPr>
        <w:t>היו</w:t>
      </w:r>
      <w:r>
        <w:rPr>
          <w:rtl/>
        </w:rPr>
        <w:t>"ר ראובן ריבלין:</w:t>
      </w:r>
    </w:p>
    <w:p w14:paraId="6B3FFB43" w14:textId="77777777" w:rsidR="00000000" w:rsidRDefault="00F92B3A">
      <w:pPr>
        <w:pStyle w:val="a0"/>
        <w:rPr>
          <w:rFonts w:hint="cs"/>
          <w:rtl/>
        </w:rPr>
      </w:pPr>
    </w:p>
    <w:p w14:paraId="10971BE0" w14:textId="77777777" w:rsidR="00000000" w:rsidRDefault="00F92B3A">
      <w:pPr>
        <w:pStyle w:val="a0"/>
        <w:ind w:firstLine="0"/>
        <w:rPr>
          <w:rFonts w:hint="cs"/>
          <w:rtl/>
        </w:rPr>
      </w:pPr>
      <w:r>
        <w:rPr>
          <w:rFonts w:hint="cs"/>
          <w:rtl/>
        </w:rPr>
        <w:tab/>
        <w:t xml:space="preserve">אדוני יכול לעשות המשך, מה שנקרא בלעז </w:t>
      </w:r>
      <w:r>
        <w:t>follow-up</w:t>
      </w:r>
      <w:r>
        <w:rPr>
          <w:rFonts w:hint="cs"/>
          <w:rtl/>
        </w:rPr>
        <w:t>, ולשאול את השרה.</w:t>
      </w:r>
    </w:p>
    <w:p w14:paraId="10150E76" w14:textId="77777777" w:rsidR="00000000" w:rsidRDefault="00F92B3A">
      <w:pPr>
        <w:pStyle w:val="a0"/>
        <w:ind w:firstLine="0"/>
        <w:rPr>
          <w:rtl/>
        </w:rPr>
      </w:pPr>
    </w:p>
    <w:p w14:paraId="12D86D2F" w14:textId="77777777" w:rsidR="00000000" w:rsidRDefault="00F92B3A">
      <w:pPr>
        <w:pStyle w:val="a"/>
        <w:rPr>
          <w:rtl/>
        </w:rPr>
      </w:pPr>
      <w:bookmarkStart w:id="27" w:name="FS000000470T08_12_2004_11_59_22C"/>
      <w:bookmarkStart w:id="28" w:name="_Toc100391233"/>
      <w:bookmarkEnd w:id="27"/>
      <w:r>
        <w:rPr>
          <w:rFonts w:hint="eastAsia"/>
          <w:rtl/>
        </w:rPr>
        <w:t>שרת</w:t>
      </w:r>
      <w:r>
        <w:rPr>
          <w:rtl/>
        </w:rPr>
        <w:t xml:space="preserve"> החינוך, התרבות והספורט לימור לבנת:</w:t>
      </w:r>
      <w:bookmarkEnd w:id="28"/>
    </w:p>
    <w:p w14:paraId="13E14CEA" w14:textId="77777777" w:rsidR="00000000" w:rsidRDefault="00F92B3A">
      <w:pPr>
        <w:pStyle w:val="a0"/>
        <w:rPr>
          <w:rFonts w:hint="cs"/>
          <w:rtl/>
        </w:rPr>
      </w:pPr>
    </w:p>
    <w:p w14:paraId="45506042" w14:textId="77777777" w:rsidR="00000000" w:rsidRDefault="00F92B3A">
      <w:pPr>
        <w:pStyle w:val="a0"/>
        <w:ind w:firstLine="720"/>
        <w:rPr>
          <w:rFonts w:hint="cs"/>
          <w:color w:val="0000FF"/>
          <w:szCs w:val="28"/>
          <w:rtl/>
        </w:rPr>
      </w:pPr>
      <w:r>
        <w:rPr>
          <w:rFonts w:hint="cs"/>
          <w:rtl/>
        </w:rPr>
        <w:t>לא היה ולא נברא, ודבריו של חבר הכנסת אייכלר פשוט</w:t>
      </w:r>
      <w:r>
        <w:rPr>
          <w:rFonts w:hint="cs"/>
          <w:rtl/>
        </w:rPr>
        <w:t xml:space="preserve"> אינם נכונים, אבל אני רוצה להמשיך.                                           </w:t>
      </w:r>
    </w:p>
    <w:p w14:paraId="3789A71C" w14:textId="77777777" w:rsidR="00000000" w:rsidRDefault="00F92B3A">
      <w:pPr>
        <w:pStyle w:val="a0"/>
        <w:rPr>
          <w:rFonts w:hint="cs"/>
          <w:rtl/>
        </w:rPr>
      </w:pPr>
    </w:p>
    <w:p w14:paraId="36DC9C90" w14:textId="77777777" w:rsidR="00000000" w:rsidRDefault="00F92B3A">
      <w:pPr>
        <w:pStyle w:val="a0"/>
        <w:rPr>
          <w:rFonts w:hint="cs"/>
          <w:rtl/>
        </w:rPr>
      </w:pPr>
      <w:r>
        <w:rPr>
          <w:rFonts w:hint="cs"/>
          <w:rtl/>
        </w:rPr>
        <w:t>לשאלתו של חבר הכנסת אופיר פינס - - -</w:t>
      </w:r>
    </w:p>
    <w:p w14:paraId="486F0D6A" w14:textId="77777777" w:rsidR="00000000" w:rsidRDefault="00F92B3A">
      <w:pPr>
        <w:pStyle w:val="a0"/>
        <w:rPr>
          <w:rFonts w:hint="cs"/>
          <w:rtl/>
        </w:rPr>
      </w:pPr>
    </w:p>
    <w:p w14:paraId="676271D3" w14:textId="77777777" w:rsidR="00000000" w:rsidRDefault="00F92B3A">
      <w:pPr>
        <w:pStyle w:val="af0"/>
        <w:rPr>
          <w:rtl/>
        </w:rPr>
      </w:pPr>
      <w:r>
        <w:rPr>
          <w:rFonts w:hint="eastAsia"/>
          <w:rtl/>
        </w:rPr>
        <w:t>ישראל</w:t>
      </w:r>
      <w:r>
        <w:rPr>
          <w:rtl/>
        </w:rPr>
        <w:t xml:space="preserve"> אייכלר (יהדות התורה):</w:t>
      </w:r>
    </w:p>
    <w:p w14:paraId="46B58F15" w14:textId="77777777" w:rsidR="00000000" w:rsidRDefault="00F92B3A">
      <w:pPr>
        <w:pStyle w:val="a0"/>
        <w:rPr>
          <w:rFonts w:hint="cs"/>
          <w:rtl/>
        </w:rPr>
      </w:pPr>
    </w:p>
    <w:p w14:paraId="3E3EF3E4" w14:textId="77777777" w:rsidR="00000000" w:rsidRDefault="00F92B3A">
      <w:pPr>
        <w:pStyle w:val="a0"/>
        <w:rPr>
          <w:rFonts w:hint="cs"/>
          <w:rtl/>
        </w:rPr>
      </w:pPr>
      <w:r>
        <w:rPr>
          <w:rFonts w:hint="cs"/>
          <w:rtl/>
        </w:rPr>
        <w:t xml:space="preserve">שאלתי עוד שאלה בעניין ההסעות. </w:t>
      </w:r>
    </w:p>
    <w:p w14:paraId="101F54D0" w14:textId="77777777" w:rsidR="00000000" w:rsidRDefault="00F92B3A">
      <w:pPr>
        <w:pStyle w:val="a0"/>
        <w:rPr>
          <w:rFonts w:hint="cs"/>
          <w:rtl/>
        </w:rPr>
      </w:pPr>
    </w:p>
    <w:p w14:paraId="1D056105" w14:textId="77777777" w:rsidR="00000000" w:rsidRDefault="00F92B3A">
      <w:pPr>
        <w:pStyle w:val="af1"/>
        <w:rPr>
          <w:rFonts w:hint="cs"/>
          <w:rtl/>
        </w:rPr>
      </w:pPr>
      <w:r>
        <w:rPr>
          <w:rFonts w:hint="eastAsia"/>
          <w:rtl/>
        </w:rPr>
        <w:t>היו</w:t>
      </w:r>
      <w:r>
        <w:rPr>
          <w:rtl/>
        </w:rPr>
        <w:t>"ר</w:t>
      </w:r>
      <w:r>
        <w:rPr>
          <w:rFonts w:hint="cs"/>
          <w:rtl/>
        </w:rPr>
        <w:t xml:space="preserve"> ראובן ריבלין:</w:t>
      </w:r>
    </w:p>
    <w:p w14:paraId="7267ABCB" w14:textId="77777777" w:rsidR="00000000" w:rsidRDefault="00F92B3A">
      <w:pPr>
        <w:pStyle w:val="a0"/>
        <w:rPr>
          <w:rFonts w:hint="cs"/>
          <w:rtl/>
        </w:rPr>
      </w:pPr>
    </w:p>
    <w:p w14:paraId="0E3686AE" w14:textId="77777777" w:rsidR="00000000" w:rsidRDefault="00F92B3A">
      <w:pPr>
        <w:pStyle w:val="a0"/>
        <w:rPr>
          <w:rFonts w:hint="cs"/>
          <w:rtl/>
        </w:rPr>
      </w:pPr>
      <w:r>
        <w:rPr>
          <w:rFonts w:hint="cs"/>
          <w:rtl/>
        </w:rPr>
        <w:t xml:space="preserve">חבר הכנסת אייכלר, השרה משיבה. </w:t>
      </w:r>
    </w:p>
    <w:p w14:paraId="5CD98578" w14:textId="77777777" w:rsidR="00000000" w:rsidRDefault="00F92B3A">
      <w:pPr>
        <w:pStyle w:val="a0"/>
        <w:rPr>
          <w:rFonts w:hint="cs"/>
          <w:rtl/>
        </w:rPr>
      </w:pPr>
    </w:p>
    <w:p w14:paraId="1FE238A5" w14:textId="77777777" w:rsidR="00000000" w:rsidRDefault="00F92B3A">
      <w:pPr>
        <w:pStyle w:val="-"/>
        <w:rPr>
          <w:rtl/>
        </w:rPr>
      </w:pPr>
      <w:bookmarkStart w:id="29" w:name="FS000000470T08_12_2004_11_34_16"/>
      <w:bookmarkStart w:id="30" w:name="FS000000470T08_12_2004_11_34_19C"/>
      <w:bookmarkEnd w:id="29"/>
      <w:bookmarkEnd w:id="30"/>
      <w:r>
        <w:rPr>
          <w:rFonts w:hint="eastAsia"/>
          <w:rtl/>
        </w:rPr>
        <w:t>שרת</w:t>
      </w:r>
      <w:r>
        <w:rPr>
          <w:rtl/>
        </w:rPr>
        <w:t xml:space="preserve"> החינוך, התרבות והספור</w:t>
      </w:r>
      <w:r>
        <w:rPr>
          <w:rtl/>
        </w:rPr>
        <w:t>ט לימור לבנת:</w:t>
      </w:r>
    </w:p>
    <w:p w14:paraId="44A3C292" w14:textId="77777777" w:rsidR="00000000" w:rsidRDefault="00F92B3A">
      <w:pPr>
        <w:pStyle w:val="a0"/>
        <w:rPr>
          <w:rFonts w:hint="cs"/>
          <w:rtl/>
        </w:rPr>
      </w:pPr>
    </w:p>
    <w:p w14:paraId="596C3075" w14:textId="77777777" w:rsidR="00000000" w:rsidRDefault="00F92B3A">
      <w:pPr>
        <w:pStyle w:val="a0"/>
        <w:rPr>
          <w:rFonts w:hint="cs"/>
          <w:rtl/>
        </w:rPr>
      </w:pPr>
      <w:r>
        <w:rPr>
          <w:rFonts w:hint="cs"/>
          <w:rtl/>
        </w:rPr>
        <w:t xml:space="preserve">אני לא יודעת על מה אתה מדבר. תפנה בשאילתא נפרדת לעניין ההסעות, ואני אענה על כך. שאלת על חוק השילוב, עניתי על חוק השילוב. זה שאתה מנסה לתפוס מרובה באותה שאילתא וגם לומר דברים לא נכונים לכנסת, זה חבל. </w:t>
      </w:r>
    </w:p>
    <w:p w14:paraId="268BD50B" w14:textId="77777777" w:rsidR="00000000" w:rsidRDefault="00F92B3A">
      <w:pPr>
        <w:pStyle w:val="a0"/>
        <w:rPr>
          <w:rFonts w:hint="cs"/>
          <w:rtl/>
        </w:rPr>
      </w:pPr>
    </w:p>
    <w:p w14:paraId="5D78C6FC" w14:textId="77777777" w:rsidR="00000000" w:rsidRDefault="00F92B3A">
      <w:pPr>
        <w:pStyle w:val="af1"/>
        <w:rPr>
          <w:rFonts w:hint="cs"/>
          <w:rtl/>
        </w:rPr>
      </w:pPr>
      <w:r>
        <w:rPr>
          <w:rFonts w:hint="eastAsia"/>
          <w:rtl/>
        </w:rPr>
        <w:t>היו</w:t>
      </w:r>
      <w:r>
        <w:rPr>
          <w:rtl/>
        </w:rPr>
        <w:t>"ר</w:t>
      </w:r>
      <w:r>
        <w:rPr>
          <w:rFonts w:hint="cs"/>
          <w:rtl/>
        </w:rPr>
        <w:t xml:space="preserve"> ראובן ריבלין:</w:t>
      </w:r>
    </w:p>
    <w:p w14:paraId="7D769007" w14:textId="77777777" w:rsidR="00000000" w:rsidRDefault="00F92B3A">
      <w:pPr>
        <w:pStyle w:val="a0"/>
        <w:rPr>
          <w:rFonts w:hint="cs"/>
          <w:rtl/>
        </w:rPr>
      </w:pPr>
    </w:p>
    <w:p w14:paraId="48805E9E" w14:textId="77777777" w:rsidR="00000000" w:rsidRDefault="00F92B3A">
      <w:pPr>
        <w:pStyle w:val="a0"/>
        <w:rPr>
          <w:rFonts w:hint="cs"/>
          <w:rtl/>
        </w:rPr>
      </w:pPr>
      <w:r>
        <w:rPr>
          <w:rFonts w:hint="cs"/>
          <w:rtl/>
        </w:rPr>
        <w:t xml:space="preserve">זו דעתה. </w:t>
      </w:r>
    </w:p>
    <w:p w14:paraId="7FBAB9D2" w14:textId="77777777" w:rsidR="00000000" w:rsidRDefault="00F92B3A">
      <w:pPr>
        <w:pStyle w:val="a0"/>
        <w:rPr>
          <w:rFonts w:hint="cs"/>
          <w:rtl/>
        </w:rPr>
      </w:pPr>
    </w:p>
    <w:p w14:paraId="3977B91B" w14:textId="77777777" w:rsidR="00000000" w:rsidRDefault="00F92B3A">
      <w:pPr>
        <w:pStyle w:val="-"/>
        <w:rPr>
          <w:rtl/>
        </w:rPr>
      </w:pPr>
      <w:bookmarkStart w:id="31" w:name="FS000000470T08_12_2004_11_36_09C"/>
      <w:bookmarkEnd w:id="31"/>
      <w:r>
        <w:rPr>
          <w:rFonts w:hint="eastAsia"/>
          <w:rtl/>
        </w:rPr>
        <w:t>שרת</w:t>
      </w:r>
      <w:r>
        <w:rPr>
          <w:rtl/>
        </w:rPr>
        <w:t xml:space="preserve"> החינ</w:t>
      </w:r>
      <w:r>
        <w:rPr>
          <w:rtl/>
        </w:rPr>
        <w:t>וך, התרבות והספורט לימור לבנת:</w:t>
      </w:r>
    </w:p>
    <w:p w14:paraId="4105188D" w14:textId="77777777" w:rsidR="00000000" w:rsidRDefault="00F92B3A">
      <w:pPr>
        <w:pStyle w:val="a0"/>
        <w:rPr>
          <w:rFonts w:hint="cs"/>
          <w:rtl/>
        </w:rPr>
      </w:pPr>
    </w:p>
    <w:p w14:paraId="7B8BA798" w14:textId="77777777" w:rsidR="00000000" w:rsidRDefault="00F92B3A">
      <w:pPr>
        <w:pStyle w:val="a0"/>
        <w:rPr>
          <w:rFonts w:hint="cs"/>
          <w:rtl/>
        </w:rPr>
      </w:pPr>
      <w:r>
        <w:rPr>
          <w:rFonts w:hint="cs"/>
          <w:rtl/>
        </w:rPr>
        <w:t xml:space="preserve">סליחה, זו לא דעתי. </w:t>
      </w:r>
    </w:p>
    <w:p w14:paraId="37A97246" w14:textId="77777777" w:rsidR="00000000" w:rsidRDefault="00F92B3A">
      <w:pPr>
        <w:pStyle w:val="a0"/>
        <w:rPr>
          <w:rFonts w:hint="cs"/>
          <w:rtl/>
        </w:rPr>
      </w:pPr>
    </w:p>
    <w:p w14:paraId="7A91AB3D" w14:textId="77777777" w:rsidR="00000000" w:rsidRDefault="00F92B3A">
      <w:pPr>
        <w:pStyle w:val="af1"/>
        <w:rPr>
          <w:rFonts w:hint="cs"/>
          <w:rtl/>
        </w:rPr>
      </w:pPr>
      <w:r>
        <w:rPr>
          <w:rFonts w:hint="eastAsia"/>
          <w:rtl/>
        </w:rPr>
        <w:t>היו</w:t>
      </w:r>
      <w:r>
        <w:rPr>
          <w:rtl/>
        </w:rPr>
        <w:t>"ר</w:t>
      </w:r>
      <w:r>
        <w:rPr>
          <w:rFonts w:hint="cs"/>
          <w:rtl/>
        </w:rPr>
        <w:t xml:space="preserve"> ראובן ריבלין:</w:t>
      </w:r>
    </w:p>
    <w:p w14:paraId="41632BC3" w14:textId="77777777" w:rsidR="00000000" w:rsidRDefault="00F92B3A">
      <w:pPr>
        <w:pStyle w:val="a0"/>
        <w:rPr>
          <w:rFonts w:hint="cs"/>
          <w:rtl/>
        </w:rPr>
      </w:pPr>
    </w:p>
    <w:p w14:paraId="1492A133" w14:textId="77777777" w:rsidR="00000000" w:rsidRDefault="00F92B3A">
      <w:pPr>
        <w:pStyle w:val="a0"/>
        <w:rPr>
          <w:rFonts w:hint="cs"/>
          <w:rtl/>
        </w:rPr>
      </w:pPr>
      <w:r>
        <w:rPr>
          <w:rFonts w:hint="cs"/>
          <w:rtl/>
        </w:rPr>
        <w:t xml:space="preserve">לא דעתה, זאת עמדתה ואלה העובדות כפי שהיא יודעת. </w:t>
      </w:r>
    </w:p>
    <w:p w14:paraId="583ECE55" w14:textId="77777777" w:rsidR="00000000" w:rsidRDefault="00F92B3A">
      <w:pPr>
        <w:pStyle w:val="a0"/>
        <w:rPr>
          <w:rFonts w:hint="cs"/>
          <w:rtl/>
        </w:rPr>
      </w:pPr>
    </w:p>
    <w:p w14:paraId="7C7E848B" w14:textId="77777777" w:rsidR="00000000" w:rsidRDefault="00F92B3A">
      <w:pPr>
        <w:pStyle w:val="-"/>
        <w:rPr>
          <w:rtl/>
        </w:rPr>
      </w:pPr>
      <w:bookmarkStart w:id="32" w:name="FS000000470T08_12_2004_11_36_29C"/>
      <w:bookmarkEnd w:id="32"/>
      <w:r>
        <w:rPr>
          <w:rFonts w:hint="eastAsia"/>
          <w:rtl/>
        </w:rPr>
        <w:t>שרת</w:t>
      </w:r>
      <w:r>
        <w:rPr>
          <w:rtl/>
        </w:rPr>
        <w:t xml:space="preserve"> החינוך, התרבות והספורט לימור לבנת:</w:t>
      </w:r>
    </w:p>
    <w:p w14:paraId="1CAFB764" w14:textId="77777777" w:rsidR="00000000" w:rsidRDefault="00F92B3A">
      <w:pPr>
        <w:pStyle w:val="a0"/>
        <w:rPr>
          <w:rFonts w:hint="cs"/>
          <w:rtl/>
        </w:rPr>
      </w:pPr>
    </w:p>
    <w:p w14:paraId="1C1B4A93" w14:textId="77777777" w:rsidR="00000000" w:rsidRDefault="00F92B3A">
      <w:pPr>
        <w:pStyle w:val="a0"/>
        <w:rPr>
          <w:rFonts w:hint="cs"/>
          <w:rtl/>
        </w:rPr>
      </w:pPr>
      <w:r>
        <w:rPr>
          <w:rFonts w:hint="cs"/>
          <w:rtl/>
        </w:rPr>
        <w:t>גם לא. לפי תקנון הכנסת, כאשר הוא שואל אותי על הסעות, אין לזה כל רלוונטיות לחוק השילוב ושילוב</w:t>
      </w:r>
      <w:r>
        <w:rPr>
          <w:rFonts w:hint="cs"/>
          <w:rtl/>
        </w:rPr>
        <w:t xml:space="preserve"> ילדים. </w:t>
      </w:r>
    </w:p>
    <w:p w14:paraId="5E08BBAC" w14:textId="77777777" w:rsidR="00000000" w:rsidRDefault="00F92B3A">
      <w:pPr>
        <w:pStyle w:val="a0"/>
        <w:rPr>
          <w:rFonts w:hint="cs"/>
          <w:rtl/>
        </w:rPr>
      </w:pPr>
    </w:p>
    <w:p w14:paraId="1014A043" w14:textId="77777777" w:rsidR="00000000" w:rsidRDefault="00F92B3A">
      <w:pPr>
        <w:pStyle w:val="af1"/>
        <w:rPr>
          <w:rFonts w:hint="cs"/>
          <w:rtl/>
        </w:rPr>
      </w:pPr>
      <w:r>
        <w:rPr>
          <w:rFonts w:hint="eastAsia"/>
          <w:rtl/>
        </w:rPr>
        <w:t>היו</w:t>
      </w:r>
      <w:r>
        <w:rPr>
          <w:rtl/>
        </w:rPr>
        <w:t>"ר</w:t>
      </w:r>
      <w:r>
        <w:rPr>
          <w:rFonts w:hint="cs"/>
          <w:rtl/>
        </w:rPr>
        <w:t xml:space="preserve"> ראובן ריבלין:</w:t>
      </w:r>
    </w:p>
    <w:p w14:paraId="0254D79A" w14:textId="77777777" w:rsidR="00000000" w:rsidRDefault="00F92B3A">
      <w:pPr>
        <w:pStyle w:val="a0"/>
        <w:rPr>
          <w:rFonts w:hint="cs"/>
          <w:rtl/>
        </w:rPr>
      </w:pPr>
    </w:p>
    <w:p w14:paraId="0BDFD756" w14:textId="77777777" w:rsidR="00000000" w:rsidRDefault="00F92B3A">
      <w:pPr>
        <w:pStyle w:val="a0"/>
        <w:rPr>
          <w:rFonts w:hint="cs"/>
          <w:rtl/>
        </w:rPr>
      </w:pPr>
      <w:r>
        <w:rPr>
          <w:rFonts w:hint="cs"/>
          <w:rtl/>
        </w:rPr>
        <w:t>בסדר גמור. הוא יכול לשאול, את יכולה לבוא - - -</w:t>
      </w:r>
    </w:p>
    <w:p w14:paraId="2554AE0D" w14:textId="77777777" w:rsidR="00000000" w:rsidRDefault="00F92B3A">
      <w:pPr>
        <w:pStyle w:val="a0"/>
        <w:rPr>
          <w:rFonts w:hint="cs"/>
          <w:rtl/>
        </w:rPr>
      </w:pPr>
    </w:p>
    <w:p w14:paraId="3CA5EED9" w14:textId="77777777" w:rsidR="00000000" w:rsidRDefault="00F92B3A">
      <w:pPr>
        <w:pStyle w:val="-"/>
        <w:rPr>
          <w:rtl/>
        </w:rPr>
      </w:pPr>
      <w:bookmarkStart w:id="33" w:name="FS000000470T08_12_2004_11_37_07C"/>
      <w:bookmarkEnd w:id="33"/>
      <w:r>
        <w:rPr>
          <w:rFonts w:hint="eastAsia"/>
          <w:rtl/>
        </w:rPr>
        <w:t>שרת</w:t>
      </w:r>
      <w:r>
        <w:rPr>
          <w:rtl/>
        </w:rPr>
        <w:t xml:space="preserve"> החינוך, התרבות והספורט לימור לבנת:</w:t>
      </w:r>
    </w:p>
    <w:p w14:paraId="44C8C606" w14:textId="77777777" w:rsidR="00000000" w:rsidRDefault="00F92B3A">
      <w:pPr>
        <w:pStyle w:val="a0"/>
        <w:rPr>
          <w:rFonts w:hint="cs"/>
          <w:rtl/>
        </w:rPr>
      </w:pPr>
    </w:p>
    <w:p w14:paraId="6561A566" w14:textId="77777777" w:rsidR="00000000" w:rsidRDefault="00F92B3A">
      <w:pPr>
        <w:pStyle w:val="a0"/>
        <w:rPr>
          <w:rFonts w:hint="cs"/>
          <w:rtl/>
        </w:rPr>
      </w:pPr>
      <w:r>
        <w:rPr>
          <w:rFonts w:hint="cs"/>
          <w:rtl/>
        </w:rPr>
        <w:t xml:space="preserve">זה תקנון הכנסת. </w:t>
      </w:r>
    </w:p>
    <w:p w14:paraId="6E13365C" w14:textId="77777777" w:rsidR="00000000" w:rsidRDefault="00F92B3A">
      <w:pPr>
        <w:pStyle w:val="a0"/>
        <w:rPr>
          <w:rFonts w:hint="cs"/>
          <w:rtl/>
        </w:rPr>
      </w:pPr>
    </w:p>
    <w:p w14:paraId="72194E5F" w14:textId="77777777" w:rsidR="00000000" w:rsidRDefault="00F92B3A">
      <w:pPr>
        <w:pStyle w:val="af1"/>
        <w:rPr>
          <w:rFonts w:hint="cs"/>
          <w:rtl/>
        </w:rPr>
      </w:pPr>
      <w:r>
        <w:rPr>
          <w:rFonts w:hint="eastAsia"/>
          <w:rtl/>
        </w:rPr>
        <w:t>היו</w:t>
      </w:r>
      <w:r>
        <w:rPr>
          <w:rtl/>
        </w:rPr>
        <w:t>"ר</w:t>
      </w:r>
      <w:r>
        <w:rPr>
          <w:rFonts w:hint="cs"/>
          <w:rtl/>
        </w:rPr>
        <w:t xml:space="preserve"> ראובן ריבלין:</w:t>
      </w:r>
    </w:p>
    <w:p w14:paraId="4FE08287" w14:textId="77777777" w:rsidR="00000000" w:rsidRDefault="00F92B3A">
      <w:pPr>
        <w:pStyle w:val="a0"/>
        <w:rPr>
          <w:rFonts w:hint="cs"/>
          <w:rtl/>
        </w:rPr>
      </w:pPr>
    </w:p>
    <w:p w14:paraId="72FC6429" w14:textId="77777777" w:rsidR="00000000" w:rsidRDefault="00F92B3A">
      <w:pPr>
        <w:pStyle w:val="a0"/>
        <w:rPr>
          <w:rFonts w:hint="cs"/>
          <w:rtl/>
        </w:rPr>
      </w:pPr>
      <w:r>
        <w:rPr>
          <w:rFonts w:hint="cs"/>
          <w:rtl/>
        </w:rPr>
        <w:t xml:space="preserve">בלי כל ספק. </w:t>
      </w:r>
    </w:p>
    <w:p w14:paraId="579B610B" w14:textId="77777777" w:rsidR="00000000" w:rsidRDefault="00F92B3A">
      <w:pPr>
        <w:pStyle w:val="a0"/>
        <w:rPr>
          <w:rFonts w:hint="cs"/>
          <w:rtl/>
        </w:rPr>
      </w:pPr>
    </w:p>
    <w:p w14:paraId="7EE6CF6A" w14:textId="77777777" w:rsidR="00000000" w:rsidRDefault="00F92B3A">
      <w:pPr>
        <w:pStyle w:val="af0"/>
        <w:rPr>
          <w:rtl/>
        </w:rPr>
      </w:pPr>
      <w:r>
        <w:rPr>
          <w:rFonts w:hint="eastAsia"/>
          <w:rtl/>
        </w:rPr>
        <w:t>ישראל</w:t>
      </w:r>
      <w:r>
        <w:rPr>
          <w:rtl/>
        </w:rPr>
        <w:t xml:space="preserve"> אייכלר (יהדות התורה):</w:t>
      </w:r>
    </w:p>
    <w:p w14:paraId="77B00F57" w14:textId="77777777" w:rsidR="00000000" w:rsidRDefault="00F92B3A">
      <w:pPr>
        <w:pStyle w:val="a0"/>
        <w:rPr>
          <w:rFonts w:hint="cs"/>
          <w:rtl/>
        </w:rPr>
      </w:pPr>
    </w:p>
    <w:p w14:paraId="384963EF" w14:textId="77777777" w:rsidR="00000000" w:rsidRDefault="00F92B3A">
      <w:pPr>
        <w:pStyle w:val="a0"/>
        <w:rPr>
          <w:rFonts w:hint="cs"/>
          <w:rtl/>
        </w:rPr>
      </w:pPr>
      <w:r>
        <w:rPr>
          <w:rFonts w:hint="cs"/>
          <w:rtl/>
        </w:rPr>
        <w:t xml:space="preserve">תשובותיה בלתי חינוכיות. </w:t>
      </w:r>
    </w:p>
    <w:p w14:paraId="728B8DE1" w14:textId="77777777" w:rsidR="00000000" w:rsidRDefault="00F92B3A">
      <w:pPr>
        <w:pStyle w:val="a0"/>
        <w:rPr>
          <w:rFonts w:hint="cs"/>
          <w:rtl/>
        </w:rPr>
      </w:pPr>
    </w:p>
    <w:p w14:paraId="6ECEEA92" w14:textId="77777777" w:rsidR="00000000" w:rsidRDefault="00F92B3A">
      <w:pPr>
        <w:pStyle w:val="af1"/>
        <w:rPr>
          <w:rFonts w:hint="cs"/>
          <w:rtl/>
        </w:rPr>
      </w:pPr>
      <w:r>
        <w:rPr>
          <w:rFonts w:hint="eastAsia"/>
          <w:rtl/>
        </w:rPr>
        <w:t>היו</w:t>
      </w:r>
      <w:r>
        <w:rPr>
          <w:rtl/>
        </w:rPr>
        <w:t>"ר</w:t>
      </w:r>
      <w:r>
        <w:rPr>
          <w:rFonts w:hint="cs"/>
          <w:rtl/>
        </w:rPr>
        <w:t xml:space="preserve"> ראובן ריבלין:</w:t>
      </w:r>
    </w:p>
    <w:p w14:paraId="1309CA5E" w14:textId="77777777" w:rsidR="00000000" w:rsidRDefault="00F92B3A">
      <w:pPr>
        <w:pStyle w:val="a0"/>
        <w:rPr>
          <w:rFonts w:hint="cs"/>
          <w:rtl/>
        </w:rPr>
      </w:pPr>
    </w:p>
    <w:p w14:paraId="79A53E34" w14:textId="77777777" w:rsidR="00000000" w:rsidRDefault="00F92B3A">
      <w:pPr>
        <w:pStyle w:val="a0"/>
        <w:rPr>
          <w:rFonts w:hint="cs"/>
          <w:rtl/>
        </w:rPr>
      </w:pPr>
      <w:r>
        <w:rPr>
          <w:rFonts w:hint="cs"/>
          <w:rtl/>
        </w:rPr>
        <w:t>חבר הכנס</w:t>
      </w:r>
      <w:r>
        <w:rPr>
          <w:rFonts w:hint="cs"/>
          <w:rtl/>
        </w:rPr>
        <w:t>ת אייכלר - - -</w:t>
      </w:r>
    </w:p>
    <w:p w14:paraId="53504AB9" w14:textId="77777777" w:rsidR="00000000" w:rsidRDefault="00F92B3A">
      <w:pPr>
        <w:pStyle w:val="a0"/>
        <w:rPr>
          <w:rFonts w:hint="cs"/>
          <w:rtl/>
        </w:rPr>
      </w:pPr>
    </w:p>
    <w:p w14:paraId="4A4F8288" w14:textId="77777777" w:rsidR="00000000" w:rsidRDefault="00F92B3A">
      <w:pPr>
        <w:pStyle w:val="-"/>
        <w:rPr>
          <w:rtl/>
        </w:rPr>
      </w:pPr>
      <w:bookmarkStart w:id="34" w:name="FS000000470T08_12_2004_11_37_44C"/>
      <w:bookmarkEnd w:id="34"/>
      <w:r>
        <w:rPr>
          <w:rFonts w:hint="eastAsia"/>
          <w:rtl/>
        </w:rPr>
        <w:t>שרת</w:t>
      </w:r>
      <w:r>
        <w:rPr>
          <w:rtl/>
        </w:rPr>
        <w:t xml:space="preserve"> החינוך, התרבות והספורט לימור לבנת:</w:t>
      </w:r>
    </w:p>
    <w:p w14:paraId="674F87C0" w14:textId="77777777" w:rsidR="00000000" w:rsidRDefault="00F92B3A">
      <w:pPr>
        <w:pStyle w:val="a0"/>
        <w:rPr>
          <w:rFonts w:hint="cs"/>
          <w:rtl/>
        </w:rPr>
      </w:pPr>
    </w:p>
    <w:p w14:paraId="7117C39D" w14:textId="77777777" w:rsidR="00000000" w:rsidRDefault="00F92B3A">
      <w:pPr>
        <w:pStyle w:val="a0"/>
        <w:rPr>
          <w:rFonts w:hint="cs"/>
          <w:rtl/>
        </w:rPr>
      </w:pPr>
      <w:r>
        <w:rPr>
          <w:rFonts w:hint="cs"/>
          <w:rtl/>
        </w:rPr>
        <w:t xml:space="preserve">חבר הכנסת אופיר פינס, אני לא זוכרת כרגע את הנוסח המדויק של הצעת החוק, לכן אני לא רוצה להתייחס כרגע לעניין הרציפות. אני אשמח להתייחס לזה. ברגע שאראה את הנוסח, אני מוכנה להתייחס. </w:t>
      </w:r>
    </w:p>
    <w:p w14:paraId="37B84955" w14:textId="77777777" w:rsidR="00000000" w:rsidRDefault="00F92B3A">
      <w:pPr>
        <w:pStyle w:val="a0"/>
        <w:rPr>
          <w:rFonts w:hint="cs"/>
          <w:rtl/>
        </w:rPr>
      </w:pPr>
    </w:p>
    <w:p w14:paraId="33E21FEA" w14:textId="77777777" w:rsidR="00000000" w:rsidRDefault="00F92B3A">
      <w:pPr>
        <w:pStyle w:val="a0"/>
        <w:rPr>
          <w:rFonts w:hint="cs"/>
          <w:rtl/>
        </w:rPr>
      </w:pPr>
      <w:r>
        <w:rPr>
          <w:rFonts w:hint="cs"/>
          <w:rtl/>
        </w:rPr>
        <w:t>מכל מקום, לגבי נושא ל</w:t>
      </w:r>
      <w:r>
        <w:rPr>
          <w:rFonts w:hint="cs"/>
          <w:rtl/>
        </w:rPr>
        <w:t>קויות הלמידה, על-פי החלטתי, יוזמתי ומדיניותי, נפתחו לפני שנתיים בארץ ארבעה מרכזים לאיתור תלמידים לקויי למידה. זה דבר חדש לחלוטין, שקיים שנתיים, בעצם כבר שלוש שנים, על-פי הנחייתי. במרכזים אלה לאבחון לקויי למידה נותנים שירות חינם לאותם תלמידים שאין יד הוריהם</w:t>
      </w:r>
      <w:r>
        <w:rPr>
          <w:rFonts w:hint="cs"/>
          <w:rtl/>
        </w:rPr>
        <w:t xml:space="preserve"> משגת לבחון אותם, משום שהיום אבחון פרטי כזה עולה בין 1,200 ש"ח ל-1,500 ש"ח. לכן, אנחנו פתחנו את המרכזים האלה. לצערי, לא יכולנו לפתוח יותר מרכזים בגלל חוסר במשאבים. ארבעה כאלה נפתחו. יש שעות שבהן מתאפשרת פנייה מטעם בתי-ספר, אין מספיק שעות כאלה. </w:t>
      </w:r>
    </w:p>
    <w:p w14:paraId="04EF2C47" w14:textId="77777777" w:rsidR="00000000" w:rsidRDefault="00F92B3A">
      <w:pPr>
        <w:pStyle w:val="a0"/>
        <w:rPr>
          <w:rFonts w:hint="cs"/>
          <w:rtl/>
        </w:rPr>
      </w:pPr>
    </w:p>
    <w:p w14:paraId="66825238" w14:textId="77777777" w:rsidR="00000000" w:rsidRDefault="00F92B3A">
      <w:pPr>
        <w:pStyle w:val="a0"/>
        <w:rPr>
          <w:rFonts w:hint="cs"/>
          <w:rtl/>
        </w:rPr>
      </w:pPr>
      <w:r>
        <w:rPr>
          <w:rFonts w:hint="cs"/>
          <w:rtl/>
        </w:rPr>
        <w:t xml:space="preserve">אני מוכנה </w:t>
      </w:r>
      <w:r>
        <w:rPr>
          <w:rFonts w:hint="cs"/>
          <w:rtl/>
        </w:rPr>
        <w:t>לראות את הצעת החוק. בעיני, הנושא של תלמידים לקויי למידה, איתורם וטיפול בהם כדי שיוכלו להגיע - הרי רובם ככולם, או כמעט כולם, יכולים להגיע להישגים בדיוק כמו כל ילד אחר, ורק לקות הלמידה לא מאפשרת להם את זה. צריך לתת להם את כל ההזדמנויות לעשות כן. אני רוצה לרא</w:t>
      </w:r>
      <w:r>
        <w:rPr>
          <w:rFonts w:hint="cs"/>
          <w:rtl/>
        </w:rPr>
        <w:t xml:space="preserve">ות את הצעת החוק שוב, אני לא זוכרת אותה כרגע בעל-פה, לצערי, וכמובן אם זה אפשרי. אם זה תלוי במשאבים רבים, אז זה בעייתי. </w:t>
      </w:r>
    </w:p>
    <w:p w14:paraId="3099118D" w14:textId="77777777" w:rsidR="00000000" w:rsidRDefault="00F92B3A">
      <w:pPr>
        <w:pStyle w:val="af1"/>
        <w:rPr>
          <w:rFonts w:hint="cs"/>
          <w:rtl/>
        </w:rPr>
      </w:pPr>
    </w:p>
    <w:p w14:paraId="7B431494" w14:textId="77777777" w:rsidR="00000000" w:rsidRDefault="00F92B3A">
      <w:pPr>
        <w:pStyle w:val="af1"/>
        <w:rPr>
          <w:rFonts w:hint="cs"/>
          <w:rtl/>
        </w:rPr>
      </w:pPr>
      <w:r>
        <w:rPr>
          <w:rtl/>
        </w:rPr>
        <w:t>היו"ר</w:t>
      </w:r>
      <w:r>
        <w:rPr>
          <w:rFonts w:hint="cs"/>
          <w:rtl/>
        </w:rPr>
        <w:t xml:space="preserve"> ראובן ריבלין:</w:t>
      </w:r>
    </w:p>
    <w:p w14:paraId="5779611C" w14:textId="77777777" w:rsidR="00000000" w:rsidRDefault="00F92B3A">
      <w:pPr>
        <w:pStyle w:val="a0"/>
        <w:rPr>
          <w:rFonts w:hint="cs"/>
          <w:rtl/>
        </w:rPr>
      </w:pPr>
    </w:p>
    <w:p w14:paraId="668F4603" w14:textId="77777777" w:rsidR="00000000" w:rsidRDefault="00F92B3A">
      <w:pPr>
        <w:pStyle w:val="a0"/>
        <w:rPr>
          <w:rFonts w:hint="cs"/>
          <w:rtl/>
        </w:rPr>
      </w:pPr>
      <w:r>
        <w:rPr>
          <w:rFonts w:hint="cs"/>
          <w:rtl/>
        </w:rPr>
        <w:t xml:space="preserve">גברתי השרה, במחילה ממך. חבר הכנסת דהאמשה לא ביקש מגברתי לבוא ולהיות שרת הגשם. </w:t>
      </w:r>
    </w:p>
    <w:p w14:paraId="217DCEF0" w14:textId="77777777" w:rsidR="00000000" w:rsidRDefault="00F92B3A">
      <w:pPr>
        <w:pStyle w:val="a0"/>
        <w:rPr>
          <w:rFonts w:hint="cs"/>
          <w:rtl/>
        </w:rPr>
      </w:pPr>
    </w:p>
    <w:p w14:paraId="72788B9A" w14:textId="77777777" w:rsidR="00000000" w:rsidRDefault="00F92B3A">
      <w:pPr>
        <w:pStyle w:val="-"/>
        <w:rPr>
          <w:rtl/>
        </w:rPr>
      </w:pPr>
      <w:bookmarkStart w:id="35" w:name="FS000000470T08_12_2004_11_42_51C"/>
      <w:bookmarkEnd w:id="35"/>
      <w:r>
        <w:rPr>
          <w:rFonts w:hint="eastAsia"/>
          <w:rtl/>
        </w:rPr>
        <w:t>שרת</w:t>
      </w:r>
      <w:r>
        <w:rPr>
          <w:rtl/>
        </w:rPr>
        <w:t xml:space="preserve"> החינוך, התרבות והספורט לימור לב</w:t>
      </w:r>
      <w:r>
        <w:rPr>
          <w:rtl/>
        </w:rPr>
        <w:t>נת:</w:t>
      </w:r>
    </w:p>
    <w:p w14:paraId="1590788D" w14:textId="77777777" w:rsidR="00000000" w:rsidRDefault="00F92B3A">
      <w:pPr>
        <w:pStyle w:val="a0"/>
        <w:rPr>
          <w:rFonts w:hint="cs"/>
          <w:rtl/>
        </w:rPr>
      </w:pPr>
    </w:p>
    <w:p w14:paraId="626D7863" w14:textId="77777777" w:rsidR="00000000" w:rsidRDefault="00F92B3A">
      <w:pPr>
        <w:pStyle w:val="a0"/>
        <w:rPr>
          <w:rFonts w:hint="cs"/>
          <w:rtl/>
        </w:rPr>
      </w:pPr>
      <w:r>
        <w:rPr>
          <w:rFonts w:hint="cs"/>
          <w:rtl/>
        </w:rPr>
        <w:t xml:space="preserve">המטר. </w:t>
      </w:r>
    </w:p>
    <w:p w14:paraId="1CB04C87" w14:textId="77777777" w:rsidR="00000000" w:rsidRDefault="00F92B3A">
      <w:pPr>
        <w:pStyle w:val="a0"/>
        <w:rPr>
          <w:rFonts w:hint="cs"/>
          <w:rtl/>
        </w:rPr>
      </w:pPr>
    </w:p>
    <w:p w14:paraId="3274935D" w14:textId="77777777" w:rsidR="00000000" w:rsidRDefault="00F92B3A">
      <w:pPr>
        <w:pStyle w:val="af1"/>
        <w:rPr>
          <w:rFonts w:hint="cs"/>
          <w:rtl/>
        </w:rPr>
      </w:pPr>
      <w:r>
        <w:rPr>
          <w:rFonts w:hint="eastAsia"/>
          <w:rtl/>
        </w:rPr>
        <w:t>היו</w:t>
      </w:r>
      <w:r>
        <w:rPr>
          <w:rtl/>
        </w:rPr>
        <w:t>"ר</w:t>
      </w:r>
      <w:r>
        <w:rPr>
          <w:rFonts w:hint="cs"/>
          <w:rtl/>
        </w:rPr>
        <w:t xml:space="preserve"> ראובן ריבלין:</w:t>
      </w:r>
    </w:p>
    <w:p w14:paraId="3D4612BA" w14:textId="77777777" w:rsidR="00000000" w:rsidRDefault="00F92B3A">
      <w:pPr>
        <w:pStyle w:val="a0"/>
        <w:rPr>
          <w:rFonts w:hint="cs"/>
          <w:rtl/>
        </w:rPr>
      </w:pPr>
    </w:p>
    <w:p w14:paraId="44494F66" w14:textId="77777777" w:rsidR="00000000" w:rsidRDefault="00F92B3A">
      <w:pPr>
        <w:pStyle w:val="a0"/>
        <w:rPr>
          <w:rFonts w:hint="cs"/>
          <w:rtl/>
        </w:rPr>
      </w:pPr>
      <w:r>
        <w:rPr>
          <w:rFonts w:hint="cs"/>
          <w:rtl/>
        </w:rPr>
        <w:t xml:space="preserve">המטר, שזה דבר חשוב ביותר. </w:t>
      </w:r>
    </w:p>
    <w:p w14:paraId="4B77D020" w14:textId="77777777" w:rsidR="00000000" w:rsidRDefault="00F92B3A">
      <w:pPr>
        <w:pStyle w:val="a0"/>
        <w:rPr>
          <w:rFonts w:hint="cs"/>
          <w:rtl/>
        </w:rPr>
      </w:pPr>
    </w:p>
    <w:p w14:paraId="4E782DD2" w14:textId="77777777" w:rsidR="00000000" w:rsidRDefault="00F92B3A">
      <w:pPr>
        <w:pStyle w:val="af0"/>
        <w:rPr>
          <w:rtl/>
        </w:rPr>
      </w:pPr>
      <w:r>
        <w:rPr>
          <w:rFonts w:hint="eastAsia"/>
          <w:rtl/>
        </w:rPr>
        <w:t>ישראל</w:t>
      </w:r>
      <w:r>
        <w:rPr>
          <w:rtl/>
        </w:rPr>
        <w:t xml:space="preserve"> אייכלר (יהדות התורה):</w:t>
      </w:r>
    </w:p>
    <w:p w14:paraId="7382B517" w14:textId="77777777" w:rsidR="00000000" w:rsidRDefault="00F92B3A">
      <w:pPr>
        <w:pStyle w:val="a0"/>
        <w:ind w:firstLine="0"/>
        <w:rPr>
          <w:rFonts w:hint="cs"/>
          <w:rtl/>
        </w:rPr>
      </w:pPr>
      <w:r>
        <w:rPr>
          <w:rFonts w:hint="cs"/>
          <w:rtl/>
        </w:rPr>
        <w:t xml:space="preserve"> </w:t>
      </w:r>
    </w:p>
    <w:p w14:paraId="786A3175" w14:textId="77777777" w:rsidR="00000000" w:rsidRDefault="00F92B3A">
      <w:pPr>
        <w:pStyle w:val="a0"/>
        <w:rPr>
          <w:rFonts w:hint="cs"/>
          <w:rtl/>
        </w:rPr>
      </w:pPr>
      <w:r>
        <w:rPr>
          <w:rFonts w:hint="cs"/>
          <w:rtl/>
        </w:rPr>
        <w:t>תשובה חוצפנית ואופיינית של שרת החינוך.</w:t>
      </w:r>
    </w:p>
    <w:p w14:paraId="1CF84A52" w14:textId="77777777" w:rsidR="00000000" w:rsidRDefault="00F92B3A">
      <w:pPr>
        <w:pStyle w:val="a0"/>
        <w:rPr>
          <w:rFonts w:hint="cs"/>
          <w:rtl/>
        </w:rPr>
      </w:pPr>
    </w:p>
    <w:p w14:paraId="7C47E628" w14:textId="77777777" w:rsidR="00000000" w:rsidRDefault="00F92B3A">
      <w:pPr>
        <w:pStyle w:val="af1"/>
        <w:rPr>
          <w:rFonts w:hint="cs"/>
          <w:rtl/>
        </w:rPr>
      </w:pPr>
      <w:r>
        <w:rPr>
          <w:rFonts w:hint="eastAsia"/>
          <w:rtl/>
        </w:rPr>
        <w:t>היו</w:t>
      </w:r>
      <w:r>
        <w:rPr>
          <w:rtl/>
        </w:rPr>
        <w:t>"ר</w:t>
      </w:r>
      <w:r>
        <w:rPr>
          <w:rFonts w:hint="cs"/>
          <w:rtl/>
        </w:rPr>
        <w:t xml:space="preserve"> ראובן ריבלין:</w:t>
      </w:r>
    </w:p>
    <w:p w14:paraId="6D557979" w14:textId="77777777" w:rsidR="00000000" w:rsidRDefault="00F92B3A">
      <w:pPr>
        <w:pStyle w:val="a0"/>
        <w:rPr>
          <w:rFonts w:hint="cs"/>
          <w:rtl/>
        </w:rPr>
      </w:pPr>
    </w:p>
    <w:p w14:paraId="03221B5C" w14:textId="77777777" w:rsidR="00000000" w:rsidRDefault="00F92B3A">
      <w:pPr>
        <w:pStyle w:val="a0"/>
        <w:rPr>
          <w:rFonts w:hint="cs"/>
          <w:rtl/>
        </w:rPr>
      </w:pPr>
      <w:r>
        <w:rPr>
          <w:rFonts w:hint="cs"/>
          <w:rtl/>
        </w:rPr>
        <w:t>לא. חלילה, חלילה. נדמה לי שחבר הכנסת דהאמשה אמר, שבדרך הטבע - - -</w:t>
      </w:r>
    </w:p>
    <w:p w14:paraId="4E804A66" w14:textId="77777777" w:rsidR="00000000" w:rsidRDefault="00F92B3A">
      <w:pPr>
        <w:pStyle w:val="a0"/>
        <w:ind w:firstLine="0"/>
        <w:rPr>
          <w:rFonts w:hint="cs"/>
          <w:rtl/>
        </w:rPr>
      </w:pPr>
    </w:p>
    <w:p w14:paraId="2AB30AD1" w14:textId="77777777" w:rsidR="00000000" w:rsidRDefault="00F92B3A">
      <w:pPr>
        <w:pStyle w:val="af0"/>
        <w:rPr>
          <w:rtl/>
        </w:rPr>
      </w:pPr>
      <w:r>
        <w:rPr>
          <w:rFonts w:hint="eastAsia"/>
          <w:rtl/>
        </w:rPr>
        <w:t>טלב</w:t>
      </w:r>
      <w:r>
        <w:rPr>
          <w:rtl/>
        </w:rPr>
        <w:t xml:space="preserve"> אלסאנע (רע"ם):</w:t>
      </w:r>
    </w:p>
    <w:p w14:paraId="31B2C3A7" w14:textId="77777777" w:rsidR="00000000" w:rsidRDefault="00F92B3A">
      <w:pPr>
        <w:pStyle w:val="a0"/>
        <w:rPr>
          <w:rFonts w:hint="cs"/>
          <w:rtl/>
        </w:rPr>
      </w:pPr>
    </w:p>
    <w:p w14:paraId="32089B56" w14:textId="77777777" w:rsidR="00000000" w:rsidRDefault="00F92B3A">
      <w:pPr>
        <w:pStyle w:val="a0"/>
        <w:rPr>
          <w:rFonts w:hint="cs"/>
          <w:rtl/>
        </w:rPr>
      </w:pPr>
      <w:r>
        <w:rPr>
          <w:rFonts w:hint="cs"/>
          <w:rtl/>
        </w:rPr>
        <w:t>יש בעיה - - -</w:t>
      </w:r>
    </w:p>
    <w:p w14:paraId="0F3BF887" w14:textId="77777777" w:rsidR="00000000" w:rsidRDefault="00F92B3A">
      <w:pPr>
        <w:pStyle w:val="a0"/>
        <w:rPr>
          <w:rFonts w:hint="cs"/>
          <w:rtl/>
        </w:rPr>
      </w:pPr>
    </w:p>
    <w:p w14:paraId="0ABA150F" w14:textId="77777777" w:rsidR="00000000" w:rsidRDefault="00F92B3A">
      <w:pPr>
        <w:pStyle w:val="af1"/>
        <w:rPr>
          <w:rFonts w:hint="cs"/>
          <w:rtl/>
        </w:rPr>
      </w:pPr>
      <w:r>
        <w:rPr>
          <w:rtl/>
        </w:rPr>
        <w:t>ה</w:t>
      </w:r>
      <w:r>
        <w:rPr>
          <w:rtl/>
        </w:rPr>
        <w:t>יו"ר</w:t>
      </w:r>
      <w:r>
        <w:rPr>
          <w:rFonts w:hint="cs"/>
          <w:rtl/>
        </w:rPr>
        <w:t xml:space="preserve"> ראובן ריבלין:</w:t>
      </w:r>
    </w:p>
    <w:p w14:paraId="1FC694E7" w14:textId="77777777" w:rsidR="00000000" w:rsidRDefault="00F92B3A">
      <w:pPr>
        <w:pStyle w:val="a0"/>
        <w:rPr>
          <w:rFonts w:hint="cs"/>
          <w:rtl/>
        </w:rPr>
      </w:pPr>
    </w:p>
    <w:p w14:paraId="204B1B17" w14:textId="77777777" w:rsidR="00000000" w:rsidRDefault="00F92B3A">
      <w:pPr>
        <w:pStyle w:val="a0"/>
        <w:rPr>
          <w:rFonts w:hint="cs"/>
          <w:rtl/>
        </w:rPr>
      </w:pPr>
      <w:r>
        <w:rPr>
          <w:rFonts w:hint="cs"/>
          <w:rtl/>
        </w:rPr>
        <w:t xml:space="preserve">חבר הכנסת טלב אלסאנע, אל תעזור לי. </w:t>
      </w:r>
    </w:p>
    <w:p w14:paraId="7C5B0B88" w14:textId="77777777" w:rsidR="00000000" w:rsidRDefault="00F92B3A">
      <w:pPr>
        <w:pStyle w:val="a0"/>
        <w:rPr>
          <w:rFonts w:hint="cs"/>
          <w:rtl/>
        </w:rPr>
      </w:pPr>
    </w:p>
    <w:p w14:paraId="4BD659DD" w14:textId="77777777" w:rsidR="00000000" w:rsidRDefault="00F92B3A">
      <w:pPr>
        <w:pStyle w:val="a0"/>
        <w:rPr>
          <w:rFonts w:hint="cs"/>
          <w:rtl/>
        </w:rPr>
      </w:pPr>
      <w:r>
        <w:rPr>
          <w:rFonts w:hint="cs"/>
          <w:rtl/>
        </w:rPr>
        <w:t xml:space="preserve">חבר הכנסת דהאמשה, נדמה לי, שאל, יש דברים שהם בדרך הטבע דברים שניתן לצפות אותם בכל מערכת. יכול להיות מצב שבו ילדים לא יוכלו להגיע לבית-הספר בגלל מצב כזה וכזה, ואז זה לא לעניין כוחות הטבע, אלא זה שייך </w:t>
      </w:r>
      <w:r>
        <w:rPr>
          <w:rFonts w:hint="cs"/>
          <w:rtl/>
        </w:rPr>
        <w:t>לדבר שמשרדי הממשלה צריכים לתת את דעתם עליו. שכן יכול בהחלט להיות מצב, ואנחנו מתפללים לו יום-יום, בכל הדתות, שייתן טל ומטר גם בנגב ובכל מקום אחר. זאת היתה שאלתו. נדמה לי שהשרה הקפידה אתו קצת מעבר לשאלה שהוא שאל, ויכול להיות שאת ראית בזה שאלה מתריסה. אבל, שא</w:t>
      </w:r>
      <w:r>
        <w:rPr>
          <w:rFonts w:hint="cs"/>
          <w:rtl/>
        </w:rPr>
        <w:t xml:space="preserve">לתו היתה בהחלט שאלה עניינית. על כל פנים, אני לא מביע את דעתי על התשובה, אלא מבחינת התייחסותו. </w:t>
      </w:r>
    </w:p>
    <w:p w14:paraId="79425E0E" w14:textId="77777777" w:rsidR="00000000" w:rsidRDefault="00F92B3A">
      <w:pPr>
        <w:pStyle w:val="a0"/>
        <w:ind w:firstLine="0"/>
        <w:rPr>
          <w:rFonts w:hint="cs"/>
          <w:rtl/>
        </w:rPr>
      </w:pPr>
    </w:p>
    <w:p w14:paraId="021F3913" w14:textId="77777777" w:rsidR="00000000" w:rsidRDefault="00F92B3A">
      <w:pPr>
        <w:pStyle w:val="-"/>
        <w:rPr>
          <w:rtl/>
        </w:rPr>
      </w:pPr>
      <w:bookmarkStart w:id="36" w:name="FS000000470T08_12_2004_11_15_10"/>
      <w:bookmarkStart w:id="37" w:name="FS000000470T08_12_2004_11_15_18C"/>
      <w:bookmarkEnd w:id="36"/>
      <w:bookmarkEnd w:id="37"/>
      <w:r>
        <w:rPr>
          <w:rtl/>
        </w:rPr>
        <w:t>שרת החינוך, התרבות והספורט לימור לבנת:</w:t>
      </w:r>
    </w:p>
    <w:p w14:paraId="02DD364B" w14:textId="77777777" w:rsidR="00000000" w:rsidRDefault="00F92B3A">
      <w:pPr>
        <w:pStyle w:val="a0"/>
        <w:rPr>
          <w:rtl/>
        </w:rPr>
      </w:pPr>
    </w:p>
    <w:p w14:paraId="7B788B0D" w14:textId="77777777" w:rsidR="00000000" w:rsidRDefault="00F92B3A">
      <w:pPr>
        <w:pStyle w:val="a0"/>
        <w:rPr>
          <w:rFonts w:hint="cs"/>
          <w:rtl/>
        </w:rPr>
      </w:pPr>
      <w:r>
        <w:rPr>
          <w:rFonts w:hint="cs"/>
          <w:rtl/>
        </w:rPr>
        <w:t>אם חבר הכנסת דהאמשה מכיר בעיה מסוימת שקיימת היום או שצפוי שתהיה קיימת היום או מחר, יואיל בטובו להפנות אותה באופן קונקרטי</w:t>
      </w:r>
      <w:r>
        <w:rPr>
          <w:rFonts w:hint="cs"/>
          <w:rtl/>
        </w:rPr>
        <w:t xml:space="preserve">. כל עוד חבר הכנסת דהאמשה שאל באופן כללי שאלה כזאת בנוגע לשאילתא ששייכת לחוק השילוב, ולא פנה אלי באופן קונקרטי, נקודתי, לא בטלפון, לא למנכ"לית המשרד וגם לא כאן - - - </w:t>
      </w:r>
    </w:p>
    <w:p w14:paraId="5A7B5E36" w14:textId="77777777" w:rsidR="00000000" w:rsidRDefault="00F92B3A">
      <w:pPr>
        <w:pStyle w:val="af1"/>
        <w:rPr>
          <w:rFonts w:hint="cs"/>
          <w:rtl/>
        </w:rPr>
      </w:pPr>
    </w:p>
    <w:p w14:paraId="49DA36ED" w14:textId="77777777" w:rsidR="00000000" w:rsidRDefault="00F92B3A">
      <w:pPr>
        <w:pStyle w:val="af1"/>
        <w:rPr>
          <w:rFonts w:hint="cs"/>
          <w:rtl/>
        </w:rPr>
      </w:pPr>
      <w:r>
        <w:rPr>
          <w:rFonts w:hint="eastAsia"/>
          <w:rtl/>
        </w:rPr>
        <w:t>היו</w:t>
      </w:r>
      <w:r>
        <w:rPr>
          <w:rtl/>
        </w:rPr>
        <w:t>"ר</w:t>
      </w:r>
      <w:r>
        <w:rPr>
          <w:rFonts w:hint="cs"/>
          <w:rtl/>
        </w:rPr>
        <w:t xml:space="preserve"> ראובן ריבלין:</w:t>
      </w:r>
    </w:p>
    <w:p w14:paraId="5379FEDC" w14:textId="77777777" w:rsidR="00000000" w:rsidRDefault="00F92B3A">
      <w:pPr>
        <w:pStyle w:val="a0"/>
        <w:rPr>
          <w:rFonts w:hint="cs"/>
          <w:rtl/>
        </w:rPr>
      </w:pPr>
    </w:p>
    <w:p w14:paraId="0A3312D2" w14:textId="77777777" w:rsidR="00000000" w:rsidRDefault="00F92B3A">
      <w:pPr>
        <w:pStyle w:val="a0"/>
        <w:rPr>
          <w:rFonts w:hint="cs"/>
          <w:rtl/>
        </w:rPr>
      </w:pPr>
      <w:r>
        <w:rPr>
          <w:rFonts w:hint="cs"/>
          <w:rtl/>
        </w:rPr>
        <w:t xml:space="preserve">שלח לה מכתב מפורט או תרים טלפון. </w:t>
      </w:r>
    </w:p>
    <w:p w14:paraId="6465AE0C" w14:textId="77777777" w:rsidR="00000000" w:rsidRDefault="00F92B3A">
      <w:pPr>
        <w:pStyle w:val="a0"/>
        <w:rPr>
          <w:rFonts w:hint="cs"/>
          <w:rtl/>
        </w:rPr>
      </w:pPr>
    </w:p>
    <w:p w14:paraId="2BD2DF32" w14:textId="77777777" w:rsidR="00000000" w:rsidRDefault="00F92B3A">
      <w:pPr>
        <w:pStyle w:val="-"/>
        <w:rPr>
          <w:rtl/>
        </w:rPr>
      </w:pPr>
      <w:bookmarkStart w:id="38" w:name="FS000000470T08_12_2004_11_48_21C"/>
      <w:bookmarkEnd w:id="38"/>
      <w:r>
        <w:rPr>
          <w:rFonts w:hint="eastAsia"/>
          <w:rtl/>
        </w:rPr>
        <w:t>שרת</w:t>
      </w:r>
      <w:r>
        <w:rPr>
          <w:rtl/>
        </w:rPr>
        <w:t xml:space="preserve"> החינוך, התרבות והספורט לימור</w:t>
      </w:r>
      <w:r>
        <w:rPr>
          <w:rtl/>
        </w:rPr>
        <w:t xml:space="preserve"> לבנת:</w:t>
      </w:r>
    </w:p>
    <w:p w14:paraId="53C95D06" w14:textId="77777777" w:rsidR="00000000" w:rsidRDefault="00F92B3A">
      <w:pPr>
        <w:pStyle w:val="a0"/>
        <w:rPr>
          <w:rFonts w:hint="cs"/>
          <w:rtl/>
        </w:rPr>
      </w:pPr>
    </w:p>
    <w:p w14:paraId="6F02A38A" w14:textId="77777777" w:rsidR="00000000" w:rsidRDefault="00F92B3A">
      <w:pPr>
        <w:pStyle w:val="a0"/>
        <w:rPr>
          <w:rFonts w:hint="cs"/>
          <w:rtl/>
        </w:rPr>
      </w:pPr>
      <w:r>
        <w:rPr>
          <w:rFonts w:hint="cs"/>
          <w:rtl/>
        </w:rPr>
        <w:t xml:space="preserve"> הוא יכול להרים טלפון אם יש בעיה קונקרטית, אלי או למנכ"לית המשרד. אבל גם כאן, אדוני, במליאת הכנסת כשהוא העלה את שאלתו, הוא לא פנה ואמר: נודע לי, או ידוע שכך וכך, האם גברתי יודעת על כך משהו והאם נעשתה פעולה או מה הפעולה שהמשרד נוקט, אלא שאל שאלה מתר</w:t>
      </w:r>
      <w:r>
        <w:rPr>
          <w:rFonts w:hint="cs"/>
          <w:rtl/>
        </w:rPr>
        <w:t xml:space="preserve">יסה על הערבים. הוא לא שמע על כך שיש חוק השילוב בקרב הערבים, ויש כמובן. חוק השילוב מופעל בקרב הערבים. והאם פעלתי וכו', וכו', והאם לא ידוע לי, והם לא יכולים להגיע לבתי-הספר. </w:t>
      </w:r>
    </w:p>
    <w:p w14:paraId="5348E8B5" w14:textId="77777777" w:rsidR="00000000" w:rsidRDefault="00F92B3A">
      <w:pPr>
        <w:pStyle w:val="af0"/>
        <w:rPr>
          <w:rFonts w:hint="cs"/>
          <w:rtl/>
        </w:rPr>
      </w:pPr>
    </w:p>
    <w:p w14:paraId="2F144019" w14:textId="77777777" w:rsidR="00000000" w:rsidRDefault="00F92B3A">
      <w:pPr>
        <w:pStyle w:val="af0"/>
        <w:rPr>
          <w:rtl/>
        </w:rPr>
      </w:pPr>
      <w:r>
        <w:rPr>
          <w:rFonts w:hint="eastAsia"/>
          <w:rtl/>
        </w:rPr>
        <w:t>עבד</w:t>
      </w:r>
      <w:r>
        <w:rPr>
          <w:rtl/>
        </w:rPr>
        <w:t>-אלמאלכ דהאמשה (רע"ם):</w:t>
      </w:r>
    </w:p>
    <w:p w14:paraId="36EBB87A" w14:textId="77777777" w:rsidR="00000000" w:rsidRDefault="00F92B3A">
      <w:pPr>
        <w:pStyle w:val="a0"/>
        <w:ind w:firstLine="0"/>
        <w:rPr>
          <w:rFonts w:hint="cs"/>
          <w:rtl/>
        </w:rPr>
      </w:pPr>
    </w:p>
    <w:p w14:paraId="0C10FF68" w14:textId="77777777" w:rsidR="00000000" w:rsidRDefault="00F92B3A">
      <w:pPr>
        <w:pStyle w:val="a0"/>
        <w:rPr>
          <w:rFonts w:hint="cs"/>
          <w:rtl/>
        </w:rPr>
      </w:pPr>
      <w:r>
        <w:rPr>
          <w:rFonts w:hint="cs"/>
          <w:rtl/>
        </w:rPr>
        <w:t>שאלתי אם זה מיושם, אז תעני - - -</w:t>
      </w:r>
    </w:p>
    <w:p w14:paraId="0322FF85" w14:textId="77777777" w:rsidR="00000000" w:rsidRDefault="00F92B3A">
      <w:pPr>
        <w:pStyle w:val="a0"/>
        <w:rPr>
          <w:rFonts w:hint="cs"/>
          <w:rtl/>
        </w:rPr>
      </w:pPr>
    </w:p>
    <w:p w14:paraId="70B13069" w14:textId="77777777" w:rsidR="00000000" w:rsidRDefault="00F92B3A">
      <w:pPr>
        <w:pStyle w:val="-"/>
        <w:rPr>
          <w:rtl/>
        </w:rPr>
      </w:pPr>
      <w:bookmarkStart w:id="39" w:name="FS000000470T08_12_2004_11_16_02C"/>
      <w:bookmarkEnd w:id="39"/>
      <w:r>
        <w:rPr>
          <w:rtl/>
        </w:rPr>
        <w:t>שרת החינוך, התרבות וה</w:t>
      </w:r>
      <w:r>
        <w:rPr>
          <w:rtl/>
        </w:rPr>
        <w:t>ספורט לימור לבנת:</w:t>
      </w:r>
    </w:p>
    <w:p w14:paraId="589B1499" w14:textId="77777777" w:rsidR="00000000" w:rsidRDefault="00F92B3A">
      <w:pPr>
        <w:pStyle w:val="a0"/>
        <w:rPr>
          <w:rtl/>
        </w:rPr>
      </w:pPr>
    </w:p>
    <w:p w14:paraId="50720414" w14:textId="77777777" w:rsidR="00000000" w:rsidRDefault="00F92B3A">
      <w:pPr>
        <w:pStyle w:val="a0"/>
        <w:rPr>
          <w:rFonts w:hint="cs"/>
          <w:rtl/>
        </w:rPr>
      </w:pPr>
      <w:r>
        <w:rPr>
          <w:rFonts w:hint="cs"/>
          <w:rtl/>
        </w:rPr>
        <w:t xml:space="preserve">אני בהחלט ראיתי בכך, אדוני היושב ראש, שאלה מתריסה. תודה רבה. </w:t>
      </w:r>
    </w:p>
    <w:p w14:paraId="41134C95" w14:textId="77777777" w:rsidR="00000000" w:rsidRDefault="00F92B3A">
      <w:pPr>
        <w:pStyle w:val="a0"/>
        <w:rPr>
          <w:rFonts w:hint="cs"/>
          <w:rtl/>
        </w:rPr>
      </w:pPr>
    </w:p>
    <w:p w14:paraId="1C6DB763" w14:textId="77777777" w:rsidR="00000000" w:rsidRDefault="00F92B3A">
      <w:pPr>
        <w:pStyle w:val="af1"/>
        <w:rPr>
          <w:rFonts w:hint="cs"/>
          <w:rtl/>
        </w:rPr>
      </w:pPr>
      <w:r>
        <w:rPr>
          <w:rtl/>
        </w:rPr>
        <w:t>היו"ר</w:t>
      </w:r>
      <w:r>
        <w:rPr>
          <w:rFonts w:hint="cs"/>
          <w:rtl/>
        </w:rPr>
        <w:t xml:space="preserve"> ראובן ריבלין:</w:t>
      </w:r>
    </w:p>
    <w:p w14:paraId="382120D7" w14:textId="77777777" w:rsidR="00000000" w:rsidRDefault="00F92B3A">
      <w:pPr>
        <w:pStyle w:val="a0"/>
        <w:rPr>
          <w:rFonts w:hint="cs"/>
          <w:rtl/>
        </w:rPr>
      </w:pPr>
    </w:p>
    <w:p w14:paraId="69F5A3B5" w14:textId="77777777" w:rsidR="00000000" w:rsidRDefault="00F92B3A">
      <w:pPr>
        <w:pStyle w:val="a0"/>
        <w:rPr>
          <w:rFonts w:hint="cs"/>
          <w:rtl/>
        </w:rPr>
      </w:pPr>
      <w:r>
        <w:rPr>
          <w:rFonts w:hint="cs"/>
          <w:rtl/>
        </w:rPr>
        <w:t xml:space="preserve">נדמה לי שלא הבנתי כך. אבל, בהחלט גברתי אם היא ראתה זאת כך, היא ענתה והשיבה. אני מודה. </w:t>
      </w:r>
    </w:p>
    <w:p w14:paraId="0F963B29" w14:textId="77777777" w:rsidR="00000000" w:rsidRDefault="00F92B3A">
      <w:pPr>
        <w:pStyle w:val="a0"/>
        <w:rPr>
          <w:rFonts w:hint="cs"/>
          <w:rtl/>
        </w:rPr>
      </w:pPr>
    </w:p>
    <w:p w14:paraId="116856A9" w14:textId="77777777" w:rsidR="00000000" w:rsidRDefault="00F92B3A">
      <w:pPr>
        <w:pStyle w:val="af0"/>
        <w:rPr>
          <w:rtl/>
        </w:rPr>
      </w:pPr>
      <w:r>
        <w:rPr>
          <w:rFonts w:hint="eastAsia"/>
          <w:rtl/>
        </w:rPr>
        <w:t>קריאות</w:t>
      </w:r>
      <w:r>
        <w:rPr>
          <w:rtl/>
        </w:rPr>
        <w:t>:</w:t>
      </w:r>
    </w:p>
    <w:p w14:paraId="6AD13ECC" w14:textId="77777777" w:rsidR="00000000" w:rsidRDefault="00F92B3A">
      <w:pPr>
        <w:pStyle w:val="a0"/>
        <w:ind w:left="719" w:firstLine="0"/>
        <w:rPr>
          <w:rFonts w:hint="cs"/>
          <w:rtl/>
        </w:rPr>
      </w:pPr>
    </w:p>
    <w:p w14:paraId="78631B28" w14:textId="77777777" w:rsidR="00000000" w:rsidRDefault="00F92B3A">
      <w:pPr>
        <w:pStyle w:val="a0"/>
        <w:rPr>
          <w:rFonts w:hint="cs"/>
          <w:rtl/>
        </w:rPr>
      </w:pPr>
      <w:r>
        <w:rPr>
          <w:rFonts w:hint="cs"/>
          <w:rtl/>
        </w:rPr>
        <w:t>- - -</w:t>
      </w:r>
    </w:p>
    <w:p w14:paraId="0D15C1E6" w14:textId="77777777" w:rsidR="00000000" w:rsidRDefault="00F92B3A">
      <w:pPr>
        <w:pStyle w:val="af1"/>
        <w:rPr>
          <w:rFonts w:hint="cs"/>
          <w:rtl/>
        </w:rPr>
      </w:pPr>
    </w:p>
    <w:p w14:paraId="16BC4B7B" w14:textId="77777777" w:rsidR="00000000" w:rsidRDefault="00F92B3A">
      <w:pPr>
        <w:pStyle w:val="af1"/>
        <w:rPr>
          <w:rFonts w:hint="cs"/>
          <w:rtl/>
        </w:rPr>
      </w:pPr>
      <w:r>
        <w:rPr>
          <w:rFonts w:hint="eastAsia"/>
          <w:rtl/>
        </w:rPr>
        <w:t>היו</w:t>
      </w:r>
      <w:r>
        <w:rPr>
          <w:rtl/>
        </w:rPr>
        <w:t>"ר</w:t>
      </w:r>
      <w:r>
        <w:rPr>
          <w:rFonts w:hint="cs"/>
          <w:rtl/>
        </w:rPr>
        <w:t xml:space="preserve"> ראובן ריבלין:</w:t>
      </w:r>
    </w:p>
    <w:p w14:paraId="50A866A1" w14:textId="77777777" w:rsidR="00000000" w:rsidRDefault="00F92B3A">
      <w:pPr>
        <w:pStyle w:val="a0"/>
        <w:ind w:firstLine="0"/>
        <w:rPr>
          <w:rFonts w:hint="cs"/>
          <w:rtl/>
        </w:rPr>
      </w:pPr>
    </w:p>
    <w:p w14:paraId="67760A20" w14:textId="77777777" w:rsidR="00000000" w:rsidRDefault="00F92B3A">
      <w:pPr>
        <w:pStyle w:val="a0"/>
        <w:rPr>
          <w:rFonts w:hint="cs"/>
          <w:rtl/>
        </w:rPr>
      </w:pPr>
      <w:r>
        <w:rPr>
          <w:rFonts w:hint="cs"/>
          <w:rtl/>
        </w:rPr>
        <w:t>רבותי, זו פרוצדורה של שאילתא</w:t>
      </w:r>
      <w:r>
        <w:rPr>
          <w:rFonts w:hint="cs"/>
          <w:rtl/>
        </w:rPr>
        <w:t xml:space="preserve"> בעל-פה. שאילתא בעל-פה אינה דיון. חבר הכנסת דהאמשה, היא אמרה לך: תטלפן, שלח מכתב. אני הבעתי את דעתי איך אני ראיתי את השאלה. הרי תמיד יהיו פה ויכוחים. חבר הכנסת מרגי, מה עכשיו, אדוני? </w:t>
      </w:r>
    </w:p>
    <w:p w14:paraId="366F4D16" w14:textId="77777777" w:rsidR="00000000" w:rsidRDefault="00F92B3A">
      <w:pPr>
        <w:pStyle w:val="a0"/>
        <w:rPr>
          <w:rFonts w:hint="cs"/>
          <w:rtl/>
        </w:rPr>
      </w:pPr>
    </w:p>
    <w:p w14:paraId="66ED0833" w14:textId="77777777" w:rsidR="00000000" w:rsidRDefault="00F92B3A">
      <w:pPr>
        <w:pStyle w:val="af0"/>
        <w:rPr>
          <w:rtl/>
        </w:rPr>
      </w:pPr>
      <w:r>
        <w:rPr>
          <w:rFonts w:hint="eastAsia"/>
          <w:rtl/>
        </w:rPr>
        <w:t>יעקב</w:t>
      </w:r>
      <w:r>
        <w:rPr>
          <w:rtl/>
        </w:rPr>
        <w:t xml:space="preserve"> מרגי (ש"ס):</w:t>
      </w:r>
    </w:p>
    <w:p w14:paraId="2E608A1C" w14:textId="77777777" w:rsidR="00000000" w:rsidRDefault="00F92B3A">
      <w:pPr>
        <w:pStyle w:val="a0"/>
        <w:rPr>
          <w:rFonts w:hint="cs"/>
          <w:rtl/>
        </w:rPr>
      </w:pPr>
    </w:p>
    <w:p w14:paraId="489F1822" w14:textId="77777777" w:rsidR="00000000" w:rsidRDefault="00F92B3A">
      <w:pPr>
        <w:pStyle w:val="a0"/>
        <w:ind w:firstLine="720"/>
        <w:rPr>
          <w:rFonts w:hint="cs"/>
          <w:rtl/>
        </w:rPr>
      </w:pPr>
      <w:r>
        <w:rPr>
          <w:rFonts w:hint="cs"/>
          <w:rtl/>
        </w:rPr>
        <w:t>אני שואל, למה כל זה חוזר על עצמו - - -</w:t>
      </w:r>
    </w:p>
    <w:p w14:paraId="1A6DA087" w14:textId="77777777" w:rsidR="00000000" w:rsidRDefault="00F92B3A">
      <w:pPr>
        <w:pStyle w:val="a0"/>
        <w:ind w:firstLine="720"/>
        <w:rPr>
          <w:rFonts w:hint="cs"/>
          <w:rtl/>
        </w:rPr>
      </w:pPr>
    </w:p>
    <w:p w14:paraId="7AB41C27" w14:textId="77777777" w:rsidR="00000000" w:rsidRDefault="00F92B3A">
      <w:pPr>
        <w:pStyle w:val="af1"/>
        <w:rPr>
          <w:rFonts w:hint="cs"/>
          <w:rtl/>
        </w:rPr>
      </w:pPr>
      <w:r>
        <w:rPr>
          <w:rFonts w:hint="eastAsia"/>
          <w:rtl/>
        </w:rPr>
        <w:t>היו</w:t>
      </w:r>
      <w:r>
        <w:rPr>
          <w:rtl/>
        </w:rPr>
        <w:t>"ר</w:t>
      </w:r>
      <w:r>
        <w:rPr>
          <w:rFonts w:hint="cs"/>
          <w:rtl/>
        </w:rPr>
        <w:t xml:space="preserve"> ראובן ר</w:t>
      </w:r>
      <w:r>
        <w:rPr>
          <w:rFonts w:hint="cs"/>
          <w:rtl/>
        </w:rPr>
        <w:t>יבלין:</w:t>
      </w:r>
    </w:p>
    <w:p w14:paraId="6AA8FE73" w14:textId="77777777" w:rsidR="00000000" w:rsidRDefault="00F92B3A">
      <w:pPr>
        <w:pStyle w:val="a0"/>
        <w:rPr>
          <w:rFonts w:hint="cs"/>
          <w:rtl/>
        </w:rPr>
      </w:pPr>
    </w:p>
    <w:p w14:paraId="70366C66" w14:textId="77777777" w:rsidR="00000000" w:rsidRDefault="00F92B3A">
      <w:pPr>
        <w:pStyle w:val="a0"/>
        <w:rPr>
          <w:rFonts w:hint="cs"/>
          <w:rtl/>
        </w:rPr>
      </w:pPr>
      <w:r>
        <w:rPr>
          <w:rFonts w:hint="cs"/>
          <w:rtl/>
        </w:rPr>
        <w:t xml:space="preserve">אדוני לא עכשיו בזמן שאלות, כי עכשיו חבר הכנסת בשארה קיבל רשות לשאול את שר הבריאות, אשר יעלה ויבוא. חבר הכנסת מרגי, אולי אדוני לא הבין מה אמרתי לו. יעלה ויבוא שר הבריאות דני נוה על מנת להשיב על שאילתא בעל-פה של חבר הכנסת עזמי בשארה, מס' 217, בנושא: </w:t>
      </w:r>
      <w:r>
        <w:rPr>
          <w:rFonts w:hint="cs"/>
          <w:rtl/>
        </w:rPr>
        <w:t xml:space="preserve">מתן חיסון מחומש לתינוקות. אדוני, בבקשה. נא לקרוא קודם את השאלה ואחרי זה להרחיב. </w:t>
      </w:r>
    </w:p>
    <w:p w14:paraId="72E97119" w14:textId="77777777" w:rsidR="00000000" w:rsidRDefault="00F92B3A">
      <w:pPr>
        <w:pStyle w:val="a0"/>
        <w:rPr>
          <w:rFonts w:hint="cs"/>
          <w:rtl/>
        </w:rPr>
      </w:pPr>
    </w:p>
    <w:p w14:paraId="00A4C997" w14:textId="77777777" w:rsidR="00000000" w:rsidRDefault="00F92B3A">
      <w:pPr>
        <w:pStyle w:val="a1"/>
        <w:jc w:val="center"/>
        <w:rPr>
          <w:rFonts w:hint="cs"/>
          <w:rtl/>
        </w:rPr>
      </w:pPr>
      <w:bookmarkStart w:id="40" w:name="_Toc100391234"/>
      <w:r>
        <w:rPr>
          <w:rFonts w:hint="cs"/>
          <w:rtl/>
        </w:rPr>
        <w:t>217. מתן חיסון מחומש לתינוקות</w:t>
      </w:r>
      <w:bookmarkEnd w:id="40"/>
    </w:p>
    <w:p w14:paraId="4CD662EC" w14:textId="77777777" w:rsidR="00000000" w:rsidRDefault="00F92B3A">
      <w:pPr>
        <w:pStyle w:val="a0"/>
        <w:rPr>
          <w:rFonts w:hint="cs"/>
          <w:rtl/>
        </w:rPr>
      </w:pPr>
    </w:p>
    <w:p w14:paraId="579DD2FF" w14:textId="77777777" w:rsidR="00000000" w:rsidRDefault="00F92B3A">
      <w:pPr>
        <w:pStyle w:val="a"/>
        <w:rPr>
          <w:rtl/>
        </w:rPr>
      </w:pPr>
      <w:bookmarkStart w:id="41" w:name="FS000000558T08_12_2004_13_03_31"/>
      <w:bookmarkStart w:id="42" w:name="_Toc100391235"/>
      <w:bookmarkEnd w:id="41"/>
      <w:r>
        <w:rPr>
          <w:rFonts w:hint="eastAsia"/>
          <w:rtl/>
        </w:rPr>
        <w:t>עזמי</w:t>
      </w:r>
      <w:r>
        <w:rPr>
          <w:rtl/>
        </w:rPr>
        <w:t xml:space="preserve"> בשארה (בל"ד):</w:t>
      </w:r>
      <w:bookmarkEnd w:id="42"/>
    </w:p>
    <w:p w14:paraId="5CB46F14" w14:textId="77777777" w:rsidR="00000000" w:rsidRDefault="00F92B3A">
      <w:pPr>
        <w:pStyle w:val="a0"/>
        <w:rPr>
          <w:rFonts w:hint="cs"/>
          <w:rtl/>
        </w:rPr>
      </w:pPr>
    </w:p>
    <w:p w14:paraId="1116486E" w14:textId="77777777" w:rsidR="00000000" w:rsidRDefault="00F92B3A">
      <w:pPr>
        <w:pStyle w:val="a0"/>
        <w:rPr>
          <w:rFonts w:hint="cs"/>
          <w:rtl/>
        </w:rPr>
      </w:pPr>
      <w:r>
        <w:rPr>
          <w:rFonts w:hint="cs"/>
          <w:rtl/>
        </w:rPr>
        <w:t>אדוני היושב-ראש, אדוני השר, הורים לתינוקות בני חודשיים שפונים למרכזי טיפות-חלב בצפון כדי לקבל חיסון מחומש עבור התינוקות שלה</w:t>
      </w:r>
      <w:r>
        <w:rPr>
          <w:rFonts w:hint="cs"/>
          <w:rtl/>
        </w:rPr>
        <w:t>ם, נתקלים בסירוב בטענה של העדר תקציב.</w:t>
      </w:r>
    </w:p>
    <w:p w14:paraId="1EE56899" w14:textId="77777777" w:rsidR="00000000" w:rsidRDefault="00F92B3A">
      <w:pPr>
        <w:pStyle w:val="a0"/>
        <w:rPr>
          <w:rFonts w:hint="cs"/>
          <w:rtl/>
        </w:rPr>
      </w:pPr>
    </w:p>
    <w:p w14:paraId="61EA77BE" w14:textId="77777777" w:rsidR="00000000" w:rsidRDefault="00F92B3A">
      <w:pPr>
        <w:pStyle w:val="a0"/>
        <w:rPr>
          <w:rFonts w:hint="cs"/>
          <w:rtl/>
        </w:rPr>
      </w:pPr>
      <w:r>
        <w:rPr>
          <w:rFonts w:hint="cs"/>
          <w:rtl/>
        </w:rPr>
        <w:t xml:space="preserve">ברצוני לשאול: </w:t>
      </w:r>
    </w:p>
    <w:p w14:paraId="7B009CC5" w14:textId="77777777" w:rsidR="00000000" w:rsidRDefault="00F92B3A">
      <w:pPr>
        <w:pStyle w:val="a0"/>
        <w:rPr>
          <w:rFonts w:hint="cs"/>
          <w:rtl/>
        </w:rPr>
      </w:pPr>
    </w:p>
    <w:p w14:paraId="618B2F38" w14:textId="77777777" w:rsidR="00000000" w:rsidRDefault="00F92B3A">
      <w:pPr>
        <w:pStyle w:val="a0"/>
        <w:numPr>
          <w:ilvl w:val="0"/>
          <w:numId w:val="2"/>
        </w:numPr>
        <w:ind w:right="0"/>
        <w:rPr>
          <w:rFonts w:hint="cs"/>
        </w:rPr>
      </w:pPr>
      <w:r>
        <w:rPr>
          <w:rFonts w:hint="cs"/>
          <w:rtl/>
        </w:rPr>
        <w:t>האם השר מודע לחומרת הדבר?</w:t>
      </w:r>
    </w:p>
    <w:p w14:paraId="339F68B6" w14:textId="77777777" w:rsidR="00000000" w:rsidRDefault="00F92B3A">
      <w:pPr>
        <w:pStyle w:val="a0"/>
        <w:ind w:left="719" w:firstLine="0"/>
        <w:rPr>
          <w:rFonts w:hint="cs"/>
          <w:rtl/>
        </w:rPr>
      </w:pPr>
    </w:p>
    <w:p w14:paraId="0580E124" w14:textId="77777777" w:rsidR="00000000" w:rsidRDefault="00F92B3A">
      <w:pPr>
        <w:pStyle w:val="a0"/>
        <w:numPr>
          <w:ilvl w:val="0"/>
          <w:numId w:val="2"/>
        </w:numPr>
        <w:ind w:right="0"/>
        <w:rPr>
          <w:rFonts w:hint="cs"/>
        </w:rPr>
      </w:pPr>
      <w:r>
        <w:rPr>
          <w:rFonts w:hint="cs"/>
          <w:rtl/>
        </w:rPr>
        <w:t>מתי יוכלו תינוקות אלה לקבל את החיסון?</w:t>
      </w:r>
    </w:p>
    <w:p w14:paraId="3C49DF72" w14:textId="77777777" w:rsidR="00000000" w:rsidRDefault="00F92B3A">
      <w:pPr>
        <w:pStyle w:val="a0"/>
        <w:ind w:left="719" w:firstLine="0"/>
        <w:rPr>
          <w:rFonts w:hint="cs"/>
        </w:rPr>
      </w:pPr>
    </w:p>
    <w:p w14:paraId="790DE92F" w14:textId="77777777" w:rsidR="00000000" w:rsidRDefault="00F92B3A">
      <w:pPr>
        <w:pStyle w:val="a0"/>
        <w:numPr>
          <w:ilvl w:val="0"/>
          <w:numId w:val="2"/>
        </w:numPr>
        <w:ind w:right="0"/>
        <w:rPr>
          <w:rFonts w:hint="cs"/>
          <w:rtl/>
        </w:rPr>
      </w:pPr>
      <w:r>
        <w:rPr>
          <w:rFonts w:hint="cs"/>
          <w:rtl/>
        </w:rPr>
        <w:t>האם יש תחליף במשרד הבריאות לחיסון זה?</w:t>
      </w:r>
    </w:p>
    <w:p w14:paraId="25B7A8EF" w14:textId="77777777" w:rsidR="00000000" w:rsidRDefault="00F92B3A">
      <w:pPr>
        <w:pStyle w:val="a0"/>
        <w:rPr>
          <w:rFonts w:hint="cs"/>
          <w:rtl/>
        </w:rPr>
      </w:pPr>
    </w:p>
    <w:p w14:paraId="11D8B238" w14:textId="77777777" w:rsidR="00000000" w:rsidRDefault="00F92B3A">
      <w:pPr>
        <w:pStyle w:val="a"/>
        <w:rPr>
          <w:rtl/>
        </w:rPr>
      </w:pPr>
      <w:bookmarkStart w:id="43" w:name="FS000000473T08_12_2004_11_56_55"/>
      <w:bookmarkStart w:id="44" w:name="_Toc100391236"/>
      <w:bookmarkEnd w:id="43"/>
      <w:r>
        <w:rPr>
          <w:rFonts w:hint="eastAsia"/>
          <w:rtl/>
        </w:rPr>
        <w:t>שר</w:t>
      </w:r>
      <w:r>
        <w:rPr>
          <w:rtl/>
        </w:rPr>
        <w:t xml:space="preserve"> הבריאות דני נוה:</w:t>
      </w:r>
      <w:bookmarkEnd w:id="44"/>
    </w:p>
    <w:p w14:paraId="4139B635" w14:textId="77777777" w:rsidR="00000000" w:rsidRDefault="00F92B3A">
      <w:pPr>
        <w:pStyle w:val="a0"/>
        <w:rPr>
          <w:rFonts w:hint="cs"/>
          <w:rtl/>
        </w:rPr>
      </w:pPr>
    </w:p>
    <w:p w14:paraId="5E0FDB01" w14:textId="77777777" w:rsidR="00000000" w:rsidRDefault="00F92B3A">
      <w:pPr>
        <w:pStyle w:val="a0"/>
        <w:rPr>
          <w:rFonts w:hint="cs"/>
          <w:rtl/>
        </w:rPr>
      </w:pPr>
      <w:r>
        <w:rPr>
          <w:rFonts w:hint="cs"/>
          <w:rtl/>
        </w:rPr>
        <w:t>קודם כול, הנושא מוכר לנו היטב. מה שקרה הוא, שבמהלך 2004 היה מחסור תקציבי לר</w:t>
      </w:r>
      <w:r>
        <w:rPr>
          <w:rFonts w:hint="cs"/>
          <w:rtl/>
        </w:rPr>
        <w:t xml:space="preserve">כש חיסונים, והיה דין ודברים בינינו לבין משרד האוצר כדי להשלים את החסר. בסופו של דבר הגענו לסיכום עם משרד האוצר. העברת הכסף גם היא התעכבה. אך לבסוף הכסף הגיע. החיסונים הוזמנו, החיסונים נמצאים כאן. המשלוח החדש הגיע ממש לאחרונה לארץ, והוא יועבר בימים הקרובים </w:t>
      </w:r>
      <w:r>
        <w:rPr>
          <w:rFonts w:hint="cs"/>
          <w:rtl/>
        </w:rPr>
        <w:t xml:space="preserve">לכל טיפות-החלב, כך שלכל המאוחר בשבוע הבא כל התינוקות יוכלו לקבל את החיסונים שמדובר בהם. </w:t>
      </w:r>
    </w:p>
    <w:p w14:paraId="2151A7B5" w14:textId="77777777" w:rsidR="00000000" w:rsidRDefault="00F92B3A">
      <w:pPr>
        <w:pStyle w:val="a0"/>
        <w:rPr>
          <w:rFonts w:hint="cs"/>
          <w:rtl/>
        </w:rPr>
      </w:pPr>
    </w:p>
    <w:p w14:paraId="549B8546" w14:textId="77777777" w:rsidR="00000000" w:rsidRDefault="00F92B3A">
      <w:pPr>
        <w:pStyle w:val="a0"/>
        <w:rPr>
          <w:rFonts w:hint="cs"/>
          <w:rtl/>
        </w:rPr>
      </w:pPr>
      <w:r>
        <w:rPr>
          <w:rFonts w:hint="cs"/>
          <w:rtl/>
        </w:rPr>
        <w:t xml:space="preserve">מדובר בחיסון מחומש שאין לו תחליף, ועם זאת, עיכוב של כמה ימים הוא לא איזה דבר בעייתי. מאחר שהחיסונים פה, ובשבוע הבא כבר כל התינוקות, מי שנוצר אצלו העיכוב, יוזמנו מחדש </w:t>
      </w:r>
      <w:r>
        <w:rPr>
          <w:rFonts w:hint="cs"/>
          <w:rtl/>
        </w:rPr>
        <w:t xml:space="preserve">לקבל את החיסון, לא תיגרם פה איזו בעיה בריאותית או סכנה חס וחלילה לתינוקות הללו. </w:t>
      </w:r>
    </w:p>
    <w:p w14:paraId="6D54A2F2" w14:textId="77777777" w:rsidR="00000000" w:rsidRDefault="00F92B3A">
      <w:pPr>
        <w:pStyle w:val="a0"/>
        <w:rPr>
          <w:rFonts w:hint="cs"/>
          <w:rtl/>
        </w:rPr>
      </w:pPr>
    </w:p>
    <w:p w14:paraId="62FC19EB" w14:textId="77777777" w:rsidR="00000000" w:rsidRDefault="00F92B3A">
      <w:pPr>
        <w:pStyle w:val="af1"/>
        <w:rPr>
          <w:rtl/>
        </w:rPr>
      </w:pPr>
    </w:p>
    <w:p w14:paraId="7C7B3DE2" w14:textId="77777777" w:rsidR="00000000" w:rsidRDefault="00F92B3A">
      <w:pPr>
        <w:pStyle w:val="af1"/>
        <w:rPr>
          <w:rFonts w:hint="cs"/>
          <w:rtl/>
        </w:rPr>
      </w:pPr>
      <w:r>
        <w:rPr>
          <w:rFonts w:hint="eastAsia"/>
          <w:rtl/>
        </w:rPr>
        <w:t>היו</w:t>
      </w:r>
      <w:r>
        <w:rPr>
          <w:rtl/>
        </w:rPr>
        <w:t>"ר</w:t>
      </w:r>
      <w:r>
        <w:rPr>
          <w:rFonts w:hint="cs"/>
          <w:rtl/>
        </w:rPr>
        <w:t xml:space="preserve"> ראובן ריבלין:</w:t>
      </w:r>
    </w:p>
    <w:p w14:paraId="1F020E6D" w14:textId="77777777" w:rsidR="00000000" w:rsidRDefault="00F92B3A">
      <w:pPr>
        <w:pStyle w:val="a0"/>
        <w:rPr>
          <w:rFonts w:hint="cs"/>
          <w:rtl/>
        </w:rPr>
      </w:pPr>
    </w:p>
    <w:p w14:paraId="2CF020E0" w14:textId="77777777" w:rsidR="00000000" w:rsidRDefault="00F92B3A">
      <w:pPr>
        <w:pStyle w:val="a0"/>
        <w:rPr>
          <w:rFonts w:hint="cs"/>
          <w:rtl/>
        </w:rPr>
      </w:pPr>
      <w:r>
        <w:rPr>
          <w:rFonts w:hint="cs"/>
          <w:rtl/>
        </w:rPr>
        <w:t xml:space="preserve">חבר הכנסת בשארה, בבקשה. אחריו - חבר הכנסת טלב אלסאנע, אם הוא יהיה נוכח, כמובן. הנה, חבר הכנסת אלסאנע נמצא פה. </w:t>
      </w:r>
    </w:p>
    <w:p w14:paraId="1329EA79" w14:textId="77777777" w:rsidR="00000000" w:rsidRDefault="00F92B3A">
      <w:pPr>
        <w:pStyle w:val="a0"/>
        <w:rPr>
          <w:rFonts w:hint="cs"/>
          <w:rtl/>
        </w:rPr>
      </w:pPr>
    </w:p>
    <w:p w14:paraId="4A14E72B" w14:textId="77777777" w:rsidR="00000000" w:rsidRDefault="00F92B3A">
      <w:pPr>
        <w:pStyle w:val="a"/>
        <w:rPr>
          <w:rtl/>
        </w:rPr>
      </w:pPr>
      <w:bookmarkStart w:id="45" w:name="FS000000558T08_12_2004_11_18_44"/>
      <w:bookmarkStart w:id="46" w:name="_Toc100391237"/>
      <w:bookmarkEnd w:id="45"/>
      <w:r>
        <w:rPr>
          <w:rFonts w:hint="eastAsia"/>
          <w:rtl/>
        </w:rPr>
        <w:t>עזמי</w:t>
      </w:r>
      <w:r>
        <w:rPr>
          <w:rtl/>
        </w:rPr>
        <w:t xml:space="preserve"> בשארה (בל"ד):</w:t>
      </w:r>
      <w:bookmarkEnd w:id="46"/>
    </w:p>
    <w:p w14:paraId="1EF533D7" w14:textId="77777777" w:rsidR="00000000" w:rsidRDefault="00F92B3A">
      <w:pPr>
        <w:pStyle w:val="a0"/>
        <w:rPr>
          <w:rFonts w:hint="cs"/>
          <w:rtl/>
        </w:rPr>
      </w:pPr>
    </w:p>
    <w:p w14:paraId="3FD28311" w14:textId="77777777" w:rsidR="00000000" w:rsidRDefault="00F92B3A">
      <w:pPr>
        <w:pStyle w:val="a0"/>
        <w:rPr>
          <w:rFonts w:hint="cs"/>
          <w:rtl/>
        </w:rPr>
      </w:pPr>
      <w:r>
        <w:rPr>
          <w:rFonts w:hint="cs"/>
          <w:rtl/>
        </w:rPr>
        <w:t>אדוני היושב-ראש, אדו</w:t>
      </w:r>
      <w:r>
        <w:rPr>
          <w:rFonts w:hint="cs"/>
          <w:rtl/>
        </w:rPr>
        <w:t>ני השר, א. תודה על התשובה. רק הייתי מצפה למרות הנימוסים של השר שמתאימים גם לשר חינוך, להקים שערורייה על דבר כזה. אגיד לך למה, אדוני השר. כי אסור שייעדרו תקציבים ולו ליומיים. בסדר, לא תהיה קטסטרופה גדולה. אבל, הפרינציפ בכל הנוגע לחיסונים הוא - אגב, זה אוניב</w:t>
      </w:r>
      <w:r>
        <w:rPr>
          <w:rFonts w:hint="cs"/>
          <w:rtl/>
        </w:rPr>
        <w:t xml:space="preserve">רסלי, זה בין-לאומי - אסור שייעדרו תקציבים לחיסונים. אדוני השר, בשביל לעזור לך עם התקציבים, חובתו החדשה של הבנק העולמי, שאתה יודע מהי עמדתו הליברלית נגד עמדת האוצר בישראל - כלומר חיסונים וטיפות-חלב צריכים להישאר ישירות בידי מדינות. זה הבנק העולמי, שהוא הכי </w:t>
      </w:r>
      <w:r>
        <w:rPr>
          <w:rFonts w:hint="cs"/>
          <w:rtl/>
        </w:rPr>
        <w:t xml:space="preserve">ליברלי שיש. </w:t>
      </w:r>
    </w:p>
    <w:p w14:paraId="09FAF35A" w14:textId="77777777" w:rsidR="00000000" w:rsidRDefault="00F92B3A">
      <w:pPr>
        <w:pStyle w:val="a0"/>
        <w:ind w:firstLine="0"/>
        <w:rPr>
          <w:rFonts w:hint="cs"/>
          <w:rtl/>
        </w:rPr>
      </w:pPr>
    </w:p>
    <w:p w14:paraId="7B5684CE" w14:textId="77777777" w:rsidR="00000000" w:rsidRDefault="00F92B3A">
      <w:pPr>
        <w:pStyle w:val="a0"/>
        <w:rPr>
          <w:rFonts w:hint="cs"/>
          <w:rtl/>
        </w:rPr>
      </w:pPr>
      <w:r>
        <w:rPr>
          <w:rFonts w:hint="cs"/>
          <w:rtl/>
        </w:rPr>
        <w:t>אדוני השר, אתה יודע שהחיסון המחומש זה בגלל חמשת המרכיבים, אבל המחלות הן דיפתריה, טטנוס, שעלת, והם מוסיפים גם פוליו והמופיליס. זה פשוט בלתי אפשרי. אני חושב שלא צריכים להעלות את זה על דל שפתיים - שאין תקציבים לחיסונים ונתינתם תתעכב. אנחנו רק תו</w:t>
      </w:r>
      <w:r>
        <w:rPr>
          <w:rFonts w:hint="cs"/>
          <w:rtl/>
        </w:rPr>
        <w:t xml:space="preserve">מכים בך בדבר הזה. תודה רבה. </w:t>
      </w:r>
    </w:p>
    <w:p w14:paraId="4131CD1F" w14:textId="77777777" w:rsidR="00000000" w:rsidRDefault="00F92B3A">
      <w:pPr>
        <w:pStyle w:val="a0"/>
        <w:rPr>
          <w:rFonts w:hint="cs"/>
          <w:rtl/>
        </w:rPr>
      </w:pPr>
    </w:p>
    <w:p w14:paraId="2E96E286" w14:textId="77777777" w:rsidR="00000000" w:rsidRDefault="00F92B3A">
      <w:pPr>
        <w:pStyle w:val="af1"/>
        <w:rPr>
          <w:rFonts w:hint="cs"/>
          <w:rtl/>
        </w:rPr>
      </w:pPr>
      <w:r>
        <w:rPr>
          <w:rFonts w:hint="eastAsia"/>
          <w:rtl/>
        </w:rPr>
        <w:t>היו</w:t>
      </w:r>
      <w:r>
        <w:rPr>
          <w:rtl/>
        </w:rPr>
        <w:t>"ר</w:t>
      </w:r>
      <w:r>
        <w:rPr>
          <w:rFonts w:hint="cs"/>
          <w:rtl/>
        </w:rPr>
        <w:t xml:space="preserve"> ראובן ריבלין:</w:t>
      </w:r>
    </w:p>
    <w:p w14:paraId="6D7CF45C" w14:textId="77777777" w:rsidR="00000000" w:rsidRDefault="00F92B3A">
      <w:pPr>
        <w:pStyle w:val="a0"/>
        <w:ind w:firstLine="0"/>
        <w:rPr>
          <w:rFonts w:hint="cs"/>
          <w:rtl/>
        </w:rPr>
      </w:pPr>
    </w:p>
    <w:p w14:paraId="6DB76AC6" w14:textId="77777777" w:rsidR="00000000" w:rsidRDefault="00F92B3A">
      <w:pPr>
        <w:pStyle w:val="a0"/>
        <w:rPr>
          <w:rFonts w:hint="cs"/>
          <w:rtl/>
        </w:rPr>
      </w:pPr>
      <w:r>
        <w:rPr>
          <w:rFonts w:hint="cs"/>
          <w:rtl/>
        </w:rPr>
        <w:t xml:space="preserve">תודה. חבר הכנסת טלב אלסאנע. </w:t>
      </w:r>
    </w:p>
    <w:p w14:paraId="308829CA" w14:textId="77777777" w:rsidR="00000000" w:rsidRDefault="00F92B3A">
      <w:pPr>
        <w:pStyle w:val="a"/>
        <w:rPr>
          <w:rFonts w:hint="cs"/>
          <w:rtl/>
        </w:rPr>
      </w:pPr>
    </w:p>
    <w:p w14:paraId="72B7E799" w14:textId="77777777" w:rsidR="00000000" w:rsidRDefault="00F92B3A">
      <w:pPr>
        <w:pStyle w:val="a"/>
        <w:rPr>
          <w:rtl/>
        </w:rPr>
      </w:pPr>
    </w:p>
    <w:p w14:paraId="143CC1C9" w14:textId="77777777" w:rsidR="00000000" w:rsidRDefault="00F92B3A">
      <w:pPr>
        <w:pStyle w:val="a"/>
        <w:rPr>
          <w:rtl/>
        </w:rPr>
      </w:pPr>
      <w:bookmarkStart w:id="47" w:name="FS000000549T08_12_2004_13_03_53"/>
      <w:bookmarkStart w:id="48" w:name="_Toc100391238"/>
      <w:bookmarkEnd w:id="47"/>
      <w:r>
        <w:rPr>
          <w:rtl/>
        </w:rPr>
        <w:t>טלב אלסאנע (רע"ם):</w:t>
      </w:r>
      <w:bookmarkEnd w:id="48"/>
    </w:p>
    <w:p w14:paraId="79E2F064" w14:textId="77777777" w:rsidR="00000000" w:rsidRDefault="00F92B3A">
      <w:pPr>
        <w:pStyle w:val="a0"/>
        <w:rPr>
          <w:rFonts w:hint="cs"/>
          <w:rtl/>
        </w:rPr>
      </w:pPr>
    </w:p>
    <w:p w14:paraId="122D2B43" w14:textId="77777777" w:rsidR="00000000" w:rsidRDefault="00F92B3A">
      <w:pPr>
        <w:pStyle w:val="a0"/>
        <w:rPr>
          <w:rFonts w:hint="cs"/>
          <w:rtl/>
        </w:rPr>
      </w:pPr>
      <w:r>
        <w:rPr>
          <w:rFonts w:hint="cs"/>
          <w:rtl/>
        </w:rPr>
        <w:t>אדוני היושב-ראש, כבוד השר, חברי הכנסת, אני רוצה לציין שבהתאם לחוק ביטוח בריאות ממלכתי יש חובה של המדינה לספק שירותי בריאות גם בצורה סבירה וגם בנגישות סביר</w:t>
      </w:r>
      <w:r>
        <w:rPr>
          <w:rFonts w:hint="cs"/>
          <w:rtl/>
        </w:rPr>
        <w:t xml:space="preserve">ה. אדם לא צריך לנסוע עשרות קילומטרים כדי לקבל שירותי בריאות. כידוע לך, כבוד השר, ביישובים בנגב, במיוחד ביישובים הלא-מוכרים, בעקבות עתירה לבג"ץ החל משרד הבריאות לאשר הקמת מרפאות. אבל נותרו יישובים שבהם מתגוררים אלפים ואין מרפאות ואין שירותי בריאות. </w:t>
      </w:r>
    </w:p>
    <w:p w14:paraId="69E1516D" w14:textId="77777777" w:rsidR="00000000" w:rsidRDefault="00F92B3A">
      <w:pPr>
        <w:pStyle w:val="a0"/>
        <w:rPr>
          <w:rFonts w:hint="cs"/>
          <w:rtl/>
        </w:rPr>
      </w:pPr>
    </w:p>
    <w:p w14:paraId="03FDA342" w14:textId="77777777" w:rsidR="00000000" w:rsidRDefault="00F92B3A">
      <w:pPr>
        <w:pStyle w:val="a0"/>
        <w:rPr>
          <w:rFonts w:hint="cs"/>
          <w:rtl/>
        </w:rPr>
      </w:pPr>
      <w:r>
        <w:rPr>
          <w:rFonts w:hint="cs"/>
          <w:rtl/>
        </w:rPr>
        <w:t>הסוגיה</w:t>
      </w:r>
      <w:r>
        <w:rPr>
          <w:rFonts w:hint="cs"/>
          <w:rtl/>
        </w:rPr>
        <w:t xml:space="preserve"> החשובה הרלוונטית לעניין היא החיסונים של הילדים באותם יישובים. עד היום היה הסדר בין משרד הבריאות לבין עמותה שנקראת "הגליל", שיש ניידת שמסתובבת ומספקת חיסונים. השאלה, איך משרד הבריאות רואה לנכון לתת שירותי בריאות וגם חיסונים ביישובים הלא-מוכרים בנגב? תודה. </w:t>
      </w:r>
    </w:p>
    <w:p w14:paraId="346CDA97" w14:textId="77777777" w:rsidR="00000000" w:rsidRDefault="00F92B3A">
      <w:pPr>
        <w:pStyle w:val="a0"/>
        <w:rPr>
          <w:rFonts w:hint="cs"/>
          <w:rtl/>
        </w:rPr>
      </w:pPr>
    </w:p>
    <w:p w14:paraId="4F0AB4DC" w14:textId="77777777" w:rsidR="00000000" w:rsidRDefault="00F92B3A">
      <w:pPr>
        <w:pStyle w:val="af1"/>
        <w:rPr>
          <w:rFonts w:hint="cs"/>
          <w:rtl/>
        </w:rPr>
      </w:pPr>
      <w:r>
        <w:rPr>
          <w:rFonts w:hint="eastAsia"/>
          <w:rtl/>
        </w:rPr>
        <w:t>היו</w:t>
      </w:r>
      <w:r>
        <w:rPr>
          <w:rtl/>
        </w:rPr>
        <w:t>"ר</w:t>
      </w:r>
      <w:r>
        <w:rPr>
          <w:rFonts w:hint="cs"/>
          <w:rtl/>
        </w:rPr>
        <w:t xml:space="preserve"> ראובן ריבלין:</w:t>
      </w:r>
    </w:p>
    <w:p w14:paraId="68C94C3D" w14:textId="77777777" w:rsidR="00000000" w:rsidRDefault="00F92B3A">
      <w:pPr>
        <w:pStyle w:val="a0"/>
        <w:rPr>
          <w:rFonts w:hint="cs"/>
          <w:rtl/>
        </w:rPr>
      </w:pPr>
    </w:p>
    <w:p w14:paraId="0D7EA4B8" w14:textId="77777777" w:rsidR="00000000" w:rsidRDefault="00F92B3A">
      <w:pPr>
        <w:pStyle w:val="a0"/>
        <w:rPr>
          <w:rFonts w:hint="cs"/>
          <w:rtl/>
        </w:rPr>
      </w:pPr>
      <w:r>
        <w:rPr>
          <w:rFonts w:hint="cs"/>
          <w:rtl/>
        </w:rPr>
        <w:t xml:space="preserve">תודה לחבר הכנסת טלב אלסאנע. בבקשה, כבוד השר, יענה על שתי השאלות. </w:t>
      </w:r>
    </w:p>
    <w:p w14:paraId="4E81D12D" w14:textId="77777777" w:rsidR="00000000" w:rsidRDefault="00F92B3A">
      <w:pPr>
        <w:pStyle w:val="a0"/>
        <w:rPr>
          <w:rFonts w:hint="cs"/>
          <w:rtl/>
        </w:rPr>
      </w:pPr>
    </w:p>
    <w:p w14:paraId="65429D3D" w14:textId="77777777" w:rsidR="00000000" w:rsidRDefault="00F92B3A">
      <w:pPr>
        <w:pStyle w:val="a"/>
        <w:rPr>
          <w:rtl/>
        </w:rPr>
      </w:pPr>
      <w:bookmarkStart w:id="49" w:name="FS000000473T08_12_2004_12_07_08C"/>
      <w:bookmarkStart w:id="50" w:name="_Toc100391239"/>
      <w:bookmarkEnd w:id="49"/>
      <w:r>
        <w:rPr>
          <w:rFonts w:hint="eastAsia"/>
          <w:rtl/>
        </w:rPr>
        <w:t>שר</w:t>
      </w:r>
      <w:r>
        <w:rPr>
          <w:rtl/>
        </w:rPr>
        <w:t xml:space="preserve"> הבריאות דני נוה:</w:t>
      </w:r>
      <w:bookmarkEnd w:id="50"/>
    </w:p>
    <w:p w14:paraId="47970A98" w14:textId="77777777" w:rsidR="00000000" w:rsidRDefault="00F92B3A">
      <w:pPr>
        <w:pStyle w:val="a0"/>
        <w:rPr>
          <w:rFonts w:hint="cs"/>
          <w:rtl/>
        </w:rPr>
      </w:pPr>
    </w:p>
    <w:p w14:paraId="087E5678" w14:textId="77777777" w:rsidR="00000000" w:rsidRDefault="00F92B3A">
      <w:pPr>
        <w:pStyle w:val="a0"/>
        <w:rPr>
          <w:rFonts w:hint="cs"/>
          <w:rtl/>
        </w:rPr>
      </w:pPr>
      <w:r>
        <w:rPr>
          <w:rFonts w:hint="cs"/>
          <w:rtl/>
        </w:rPr>
        <w:t>קודם כול, אני בהחלט מקבל את דברי חבר הכנסת בשארה, שאסור בשום פנים ואופן לשחק בתקציבים כשמדובר בחיסונים לתינוקות. היתה מחלוקת תקציבית, שנמשכה הרבה</w:t>
      </w:r>
      <w:r>
        <w:rPr>
          <w:rFonts w:hint="cs"/>
          <w:rtl/>
        </w:rPr>
        <w:t xml:space="preserve"> מאוד זמן, בינינו לבין משרד האוצר בנושא החיסונים, שכן נוצר גירעון גדול מאוד בתקציב החיסונים של המשרד כתוצאה מזה שבמשך תקופה מאוד ארוכה משרד האוצר לא כיסה את הפער הזה, שנבע משתי סיבות: מחיסון חדש שהיתוסף ומשחיקת מחירים. כי בסופו של דבר החיסונים נקנים באירופ</w:t>
      </w:r>
      <w:r>
        <w:rPr>
          <w:rFonts w:hint="cs"/>
          <w:rtl/>
        </w:rPr>
        <w:t xml:space="preserve">ה, בעיקר, ולא היה פיצוי אמיתי בשקלים על ההתייקרות הזאת של קניית החיסונים. </w:t>
      </w:r>
    </w:p>
    <w:p w14:paraId="71C7E69F" w14:textId="77777777" w:rsidR="00000000" w:rsidRDefault="00F92B3A">
      <w:pPr>
        <w:pStyle w:val="a0"/>
        <w:rPr>
          <w:rFonts w:hint="cs"/>
          <w:rtl/>
        </w:rPr>
      </w:pPr>
    </w:p>
    <w:p w14:paraId="1CE76856" w14:textId="77777777" w:rsidR="00000000" w:rsidRDefault="00F92B3A">
      <w:pPr>
        <w:pStyle w:val="a0"/>
        <w:rPr>
          <w:rFonts w:hint="cs"/>
          <w:rtl/>
        </w:rPr>
      </w:pPr>
      <w:r>
        <w:rPr>
          <w:rFonts w:hint="cs"/>
          <w:rtl/>
        </w:rPr>
        <w:t>אנחנו ניהלנו על זה קרב לא פשוט. בסופו של דבר הגענו לסיכום הזה, ואני מסכים אתך לחלוטין, שיש דברים שצריכים להיות מעל העניין הזה. ואתה יודע מה? קודם נעביר מקדמה, ואחר כך נתווכח אולי א</w:t>
      </w:r>
      <w:r>
        <w:rPr>
          <w:rFonts w:hint="cs"/>
          <w:rtl/>
        </w:rPr>
        <w:t xml:space="preserve">ם צריך לקצץ במקום אחר. ויחד עם זאת אני שמח שהגענו לסיכום ולהחלטה בנושא הזה. </w:t>
      </w:r>
    </w:p>
    <w:p w14:paraId="749A6768" w14:textId="77777777" w:rsidR="00000000" w:rsidRDefault="00F92B3A">
      <w:pPr>
        <w:pStyle w:val="a0"/>
        <w:rPr>
          <w:rFonts w:hint="cs"/>
          <w:rtl/>
        </w:rPr>
      </w:pPr>
    </w:p>
    <w:p w14:paraId="627DFB83" w14:textId="77777777" w:rsidR="00000000" w:rsidRDefault="00F92B3A">
      <w:pPr>
        <w:pStyle w:val="a0"/>
        <w:rPr>
          <w:rFonts w:hint="cs"/>
          <w:rtl/>
        </w:rPr>
      </w:pPr>
      <w:r>
        <w:rPr>
          <w:rFonts w:hint="cs"/>
          <w:rtl/>
        </w:rPr>
        <w:t>נדמה לי שציינתי פעם אחת גם כאן, שהשנה גם החלטתי להוסיף חיסון, נגד שעלת, לילדי כיתה א'. אין ספק שהוספת החיסונים האלה והמערכת הזאת הם חשובים מאוד, אף שלפעמים יש היום, אתה יודע, איז</w:t>
      </w:r>
      <w:r>
        <w:rPr>
          <w:rFonts w:hint="cs"/>
          <w:rtl/>
        </w:rPr>
        <w:t xml:space="preserve">ו מגמה בקרב הורים בשכבות מסוימות, לחשוב שאולי לא צריך לחסן את הילדים. זו טעות. דעת רוב גורמי המקצוע היא, שהחיסונים האלה חשובים, מונעים מחלות אצל התינוקות ואצל הילדים, ואין ספק שהדבר הזה חשוב. </w:t>
      </w:r>
    </w:p>
    <w:p w14:paraId="1626BED0" w14:textId="77777777" w:rsidR="00000000" w:rsidRDefault="00F92B3A">
      <w:pPr>
        <w:pStyle w:val="a0"/>
        <w:rPr>
          <w:rFonts w:hint="cs"/>
          <w:rtl/>
        </w:rPr>
      </w:pPr>
    </w:p>
    <w:p w14:paraId="6772EC74" w14:textId="77777777" w:rsidR="00000000" w:rsidRDefault="00F92B3A">
      <w:pPr>
        <w:pStyle w:val="a0"/>
        <w:rPr>
          <w:rFonts w:hint="cs"/>
          <w:rtl/>
        </w:rPr>
      </w:pPr>
      <w:r>
        <w:rPr>
          <w:rFonts w:hint="cs"/>
          <w:rtl/>
        </w:rPr>
        <w:t>לגבי העניין שהעלה חבר הכנסת אלסאנע לגבי הנגב, אני מסכים שיש בע</w:t>
      </w:r>
      <w:r>
        <w:rPr>
          <w:rFonts w:hint="cs"/>
          <w:rtl/>
        </w:rPr>
        <w:t xml:space="preserve">יה קשה מאוד של פער בשירותי הבריאות שצריכים להינתן לתושבי הנגב, לתושבים הבדואים בנגב. אנחנו פועלים לפי תוכנית ממשלתית, גם בהקמת תחנות לאם ולילד. לצערי הרב, לפעמים המחסור הוא דווקא המחסור התקציבי באיוש התחנות האלה. אני לא מודע כרגע לבעיה ספציפית בכל מה שנגע </w:t>
      </w:r>
      <w:r>
        <w:rPr>
          <w:rFonts w:hint="cs"/>
          <w:rtl/>
        </w:rPr>
        <w:t>לפעילות של העמותה שציינת, שלדבריך היא זאת שמבצעת את הפעילות באיזה הסכם, כנראה, אם הבנתי נכון מדבריך, עם משרד הבריאות. אבל אם תעביר לי את הפרטים של העמותה הזאת, אני כמובן אבקש מרופאת המחוז לבדוק את הדברים האלה. אם יש בעיה שדורשת פתרון, כמובן יש לעשות את המק</w:t>
      </w:r>
      <w:r>
        <w:rPr>
          <w:rFonts w:hint="cs"/>
          <w:rtl/>
        </w:rPr>
        <w:t>סימום כדי לתת את המענה ואת הפתרון הנחוץ.</w:t>
      </w:r>
    </w:p>
    <w:p w14:paraId="3EE61580" w14:textId="77777777" w:rsidR="00000000" w:rsidRDefault="00F92B3A">
      <w:pPr>
        <w:pStyle w:val="a0"/>
        <w:rPr>
          <w:rFonts w:hint="cs"/>
          <w:rtl/>
        </w:rPr>
      </w:pPr>
    </w:p>
    <w:p w14:paraId="1BD3B6E7" w14:textId="77777777" w:rsidR="00000000" w:rsidRDefault="00F92B3A">
      <w:pPr>
        <w:pStyle w:val="af1"/>
        <w:rPr>
          <w:rtl/>
        </w:rPr>
      </w:pPr>
      <w:r>
        <w:rPr>
          <w:rFonts w:hint="eastAsia"/>
          <w:rtl/>
        </w:rPr>
        <w:t>היו</w:t>
      </w:r>
      <w:r>
        <w:rPr>
          <w:rtl/>
        </w:rPr>
        <w:t>"ר ראובן ריבלין:</w:t>
      </w:r>
    </w:p>
    <w:p w14:paraId="241C88DF" w14:textId="77777777" w:rsidR="00000000" w:rsidRDefault="00F92B3A">
      <w:pPr>
        <w:pStyle w:val="a0"/>
        <w:rPr>
          <w:rFonts w:hint="cs"/>
          <w:rtl/>
        </w:rPr>
      </w:pPr>
    </w:p>
    <w:p w14:paraId="75BB9B64" w14:textId="77777777" w:rsidR="00000000" w:rsidRDefault="00F92B3A">
      <w:pPr>
        <w:pStyle w:val="a0"/>
        <w:rPr>
          <w:rFonts w:hint="cs"/>
          <w:rtl/>
        </w:rPr>
      </w:pPr>
      <w:r>
        <w:rPr>
          <w:rFonts w:hint="cs"/>
          <w:rtl/>
        </w:rPr>
        <w:t xml:space="preserve">אני מאוד מודה לשר הבריאות, שבאמת הוא אולי אחד השרים היחידים שכל שבוע נקרא על-ידינו לתת תשובה על בעיות כואבות, תרתי משמע. </w:t>
      </w:r>
    </w:p>
    <w:p w14:paraId="39453700" w14:textId="77777777" w:rsidR="00000000" w:rsidRDefault="00F92B3A">
      <w:pPr>
        <w:pStyle w:val="a0"/>
        <w:rPr>
          <w:rFonts w:hint="cs"/>
          <w:rtl/>
        </w:rPr>
      </w:pPr>
    </w:p>
    <w:p w14:paraId="2F5BD597" w14:textId="77777777" w:rsidR="00000000" w:rsidRDefault="00F92B3A">
      <w:pPr>
        <w:pStyle w:val="-"/>
        <w:rPr>
          <w:rtl/>
        </w:rPr>
      </w:pPr>
      <w:bookmarkStart w:id="51" w:name="FS000000473T08_12_2004_12_28_49C"/>
      <w:bookmarkEnd w:id="51"/>
      <w:r>
        <w:rPr>
          <w:rFonts w:hint="eastAsia"/>
          <w:rtl/>
        </w:rPr>
        <w:t>שר</w:t>
      </w:r>
      <w:r>
        <w:rPr>
          <w:rtl/>
        </w:rPr>
        <w:t xml:space="preserve"> הבריאות דני נוה:</w:t>
      </w:r>
    </w:p>
    <w:p w14:paraId="711DCC7B" w14:textId="77777777" w:rsidR="00000000" w:rsidRDefault="00F92B3A">
      <w:pPr>
        <w:pStyle w:val="a0"/>
        <w:rPr>
          <w:rFonts w:hint="cs"/>
          <w:rtl/>
        </w:rPr>
      </w:pPr>
    </w:p>
    <w:p w14:paraId="1F3A8797" w14:textId="77777777" w:rsidR="00000000" w:rsidRDefault="00F92B3A">
      <w:pPr>
        <w:pStyle w:val="a0"/>
        <w:rPr>
          <w:rFonts w:hint="cs"/>
          <w:rtl/>
        </w:rPr>
      </w:pPr>
      <w:r>
        <w:rPr>
          <w:rFonts w:hint="cs"/>
          <w:rtl/>
        </w:rPr>
        <w:t xml:space="preserve">בעיות אמיתיות, שצריכות מענה. </w:t>
      </w:r>
    </w:p>
    <w:p w14:paraId="23707DE7" w14:textId="77777777" w:rsidR="00000000" w:rsidRDefault="00F92B3A">
      <w:pPr>
        <w:pStyle w:val="a0"/>
        <w:rPr>
          <w:rFonts w:hint="cs"/>
          <w:rtl/>
        </w:rPr>
      </w:pPr>
    </w:p>
    <w:p w14:paraId="2D9ADCCA" w14:textId="77777777" w:rsidR="00000000" w:rsidRDefault="00F92B3A">
      <w:pPr>
        <w:pStyle w:val="af1"/>
        <w:rPr>
          <w:rtl/>
        </w:rPr>
      </w:pPr>
      <w:r>
        <w:rPr>
          <w:rFonts w:hint="eastAsia"/>
          <w:rtl/>
        </w:rPr>
        <w:t>היו</w:t>
      </w:r>
      <w:r>
        <w:rPr>
          <w:rtl/>
        </w:rPr>
        <w:t>"ר ראובן ריבלין</w:t>
      </w:r>
      <w:r>
        <w:rPr>
          <w:rtl/>
        </w:rPr>
        <w:t>:</w:t>
      </w:r>
    </w:p>
    <w:p w14:paraId="2914EB01" w14:textId="77777777" w:rsidR="00000000" w:rsidRDefault="00F92B3A">
      <w:pPr>
        <w:pStyle w:val="a0"/>
        <w:rPr>
          <w:rFonts w:hint="cs"/>
          <w:rtl/>
        </w:rPr>
      </w:pPr>
    </w:p>
    <w:p w14:paraId="228852FE" w14:textId="77777777" w:rsidR="00000000" w:rsidRDefault="00F92B3A">
      <w:pPr>
        <w:pStyle w:val="a0"/>
        <w:rPr>
          <w:rFonts w:hint="cs"/>
          <w:rtl/>
        </w:rPr>
      </w:pPr>
      <w:r>
        <w:rPr>
          <w:rFonts w:hint="cs"/>
          <w:rtl/>
        </w:rPr>
        <w:t xml:space="preserve">והוא תמיד עומד מוכן ומשיב על כל השאלות, באמת בהתרעה קצרה מאוד. רוב השרים עושים זאת כך, ובאמת אנחנו מודים לכם. </w:t>
      </w:r>
    </w:p>
    <w:p w14:paraId="62E494A4" w14:textId="77777777" w:rsidR="00000000" w:rsidRDefault="00F92B3A">
      <w:pPr>
        <w:pStyle w:val="a0"/>
        <w:rPr>
          <w:rFonts w:hint="cs"/>
          <w:rtl/>
        </w:rPr>
      </w:pPr>
    </w:p>
    <w:p w14:paraId="76274485" w14:textId="77777777" w:rsidR="00000000" w:rsidRDefault="00F92B3A">
      <w:pPr>
        <w:pStyle w:val="af0"/>
        <w:rPr>
          <w:rtl/>
        </w:rPr>
      </w:pPr>
      <w:r>
        <w:rPr>
          <w:rFonts w:hint="eastAsia"/>
          <w:rtl/>
        </w:rPr>
        <w:t>עזמי</w:t>
      </w:r>
      <w:r>
        <w:rPr>
          <w:rtl/>
        </w:rPr>
        <w:t xml:space="preserve"> בשארה (בל"ד):</w:t>
      </w:r>
    </w:p>
    <w:p w14:paraId="5B7CA690" w14:textId="77777777" w:rsidR="00000000" w:rsidRDefault="00F92B3A">
      <w:pPr>
        <w:pStyle w:val="a0"/>
        <w:rPr>
          <w:rFonts w:hint="cs"/>
          <w:rtl/>
        </w:rPr>
      </w:pPr>
    </w:p>
    <w:p w14:paraId="580ED314" w14:textId="77777777" w:rsidR="00000000" w:rsidRDefault="00F92B3A">
      <w:pPr>
        <w:pStyle w:val="a0"/>
        <w:rPr>
          <w:rFonts w:hint="cs"/>
          <w:rtl/>
        </w:rPr>
      </w:pPr>
      <w:r>
        <w:rPr>
          <w:rFonts w:hint="cs"/>
          <w:rtl/>
        </w:rPr>
        <w:t xml:space="preserve">והעניין המיוחד שלו בענייני ילדים. אני מציין גם את זה. </w:t>
      </w:r>
    </w:p>
    <w:p w14:paraId="4BC48E44" w14:textId="77777777" w:rsidR="00000000" w:rsidRDefault="00F92B3A">
      <w:pPr>
        <w:pStyle w:val="a0"/>
        <w:rPr>
          <w:rFonts w:hint="cs"/>
          <w:rtl/>
        </w:rPr>
      </w:pPr>
    </w:p>
    <w:p w14:paraId="4E92A50A" w14:textId="77777777" w:rsidR="00000000" w:rsidRDefault="00F92B3A">
      <w:pPr>
        <w:pStyle w:val="af1"/>
        <w:rPr>
          <w:rtl/>
        </w:rPr>
      </w:pPr>
      <w:r>
        <w:rPr>
          <w:rFonts w:hint="eastAsia"/>
          <w:rtl/>
        </w:rPr>
        <w:t>היו</w:t>
      </w:r>
      <w:r>
        <w:rPr>
          <w:rtl/>
        </w:rPr>
        <w:t>"ר ראובן ריבלין:</w:t>
      </w:r>
    </w:p>
    <w:p w14:paraId="6AD23E68" w14:textId="77777777" w:rsidR="00000000" w:rsidRDefault="00F92B3A">
      <w:pPr>
        <w:pStyle w:val="a0"/>
        <w:rPr>
          <w:rFonts w:hint="cs"/>
          <w:rtl/>
        </w:rPr>
      </w:pPr>
    </w:p>
    <w:p w14:paraId="1EB10A74" w14:textId="77777777" w:rsidR="00000000" w:rsidRDefault="00F92B3A">
      <w:pPr>
        <w:pStyle w:val="a0"/>
        <w:rPr>
          <w:rFonts w:hint="cs"/>
          <w:rtl/>
        </w:rPr>
      </w:pPr>
      <w:r>
        <w:rPr>
          <w:rFonts w:hint="cs"/>
          <w:rtl/>
        </w:rPr>
        <w:t xml:space="preserve">אין ספק. גם פעילותו הפרלמנטרית בעניין זה. </w:t>
      </w:r>
    </w:p>
    <w:p w14:paraId="08EAC28F" w14:textId="77777777" w:rsidR="00000000" w:rsidRDefault="00F92B3A">
      <w:pPr>
        <w:pStyle w:val="a0"/>
        <w:rPr>
          <w:rFonts w:hint="cs"/>
          <w:rtl/>
        </w:rPr>
      </w:pPr>
    </w:p>
    <w:p w14:paraId="3136A731" w14:textId="77777777" w:rsidR="00000000" w:rsidRDefault="00F92B3A">
      <w:pPr>
        <w:pStyle w:val="-"/>
        <w:rPr>
          <w:rtl/>
        </w:rPr>
      </w:pPr>
      <w:bookmarkStart w:id="52" w:name="FS000000473T08_12_2004_12_30_34C"/>
      <w:bookmarkEnd w:id="52"/>
      <w:r>
        <w:rPr>
          <w:rFonts w:hint="eastAsia"/>
          <w:rtl/>
        </w:rPr>
        <w:t>שר</w:t>
      </w:r>
      <w:r>
        <w:rPr>
          <w:rtl/>
        </w:rPr>
        <w:t xml:space="preserve"> הבריאות דני נוה:</w:t>
      </w:r>
    </w:p>
    <w:p w14:paraId="18B8C1F8" w14:textId="77777777" w:rsidR="00000000" w:rsidRDefault="00F92B3A">
      <w:pPr>
        <w:pStyle w:val="a0"/>
        <w:rPr>
          <w:rFonts w:hint="cs"/>
          <w:rtl/>
        </w:rPr>
      </w:pPr>
    </w:p>
    <w:p w14:paraId="02F5FF4B" w14:textId="77777777" w:rsidR="00000000" w:rsidRDefault="00F92B3A">
      <w:pPr>
        <w:pStyle w:val="a0"/>
        <w:rPr>
          <w:rFonts w:hint="cs"/>
          <w:rtl/>
        </w:rPr>
      </w:pPr>
      <w:r>
        <w:rPr>
          <w:rFonts w:hint="cs"/>
          <w:rtl/>
        </w:rPr>
        <w:t xml:space="preserve">תודה רבה. </w:t>
      </w:r>
    </w:p>
    <w:p w14:paraId="324F9C91" w14:textId="77777777" w:rsidR="00000000" w:rsidRDefault="00F92B3A">
      <w:pPr>
        <w:pStyle w:val="a0"/>
        <w:rPr>
          <w:rFonts w:hint="cs"/>
          <w:rtl/>
        </w:rPr>
      </w:pPr>
    </w:p>
    <w:p w14:paraId="3336229F" w14:textId="77777777" w:rsidR="00000000" w:rsidRDefault="00F92B3A">
      <w:pPr>
        <w:pStyle w:val="af1"/>
        <w:rPr>
          <w:rtl/>
        </w:rPr>
      </w:pPr>
      <w:r>
        <w:rPr>
          <w:rFonts w:hint="eastAsia"/>
          <w:rtl/>
        </w:rPr>
        <w:t>היו</w:t>
      </w:r>
      <w:r>
        <w:rPr>
          <w:rtl/>
        </w:rPr>
        <w:t>"ר ראובן ריבלין:</w:t>
      </w:r>
    </w:p>
    <w:p w14:paraId="3EDB043B" w14:textId="77777777" w:rsidR="00000000" w:rsidRDefault="00F92B3A">
      <w:pPr>
        <w:pStyle w:val="a0"/>
        <w:rPr>
          <w:rFonts w:hint="cs"/>
          <w:rtl/>
        </w:rPr>
      </w:pPr>
    </w:p>
    <w:p w14:paraId="733E166F" w14:textId="77777777" w:rsidR="00000000" w:rsidRDefault="00F92B3A">
      <w:pPr>
        <w:pStyle w:val="a0"/>
        <w:rPr>
          <w:rFonts w:hint="cs"/>
          <w:rtl/>
        </w:rPr>
      </w:pPr>
      <w:r>
        <w:rPr>
          <w:rFonts w:hint="cs"/>
          <w:rtl/>
        </w:rPr>
        <w:t xml:space="preserve">אני מאוד מודה לכם ומודה לחבר הכנסת בשארה על השאלה החשובה. תודה רבה. </w:t>
      </w:r>
    </w:p>
    <w:p w14:paraId="2FEF99B6" w14:textId="77777777" w:rsidR="00000000" w:rsidRDefault="00F92B3A">
      <w:pPr>
        <w:pStyle w:val="a0"/>
        <w:rPr>
          <w:rFonts w:hint="cs"/>
          <w:rtl/>
        </w:rPr>
      </w:pPr>
    </w:p>
    <w:p w14:paraId="15E8987D" w14:textId="77777777" w:rsidR="00000000" w:rsidRDefault="00F92B3A">
      <w:pPr>
        <w:pStyle w:val="a2"/>
        <w:rPr>
          <w:rtl/>
        </w:rPr>
      </w:pPr>
    </w:p>
    <w:p w14:paraId="172E9DD3" w14:textId="77777777" w:rsidR="00000000" w:rsidRDefault="00F92B3A">
      <w:pPr>
        <w:pStyle w:val="a2"/>
        <w:rPr>
          <w:rFonts w:hint="cs"/>
          <w:rtl/>
        </w:rPr>
      </w:pPr>
      <w:bookmarkStart w:id="53" w:name="CS81366FI0081366T08_12_2004_12_31_58"/>
      <w:bookmarkStart w:id="54" w:name="_Toc100391240"/>
      <w:bookmarkEnd w:id="53"/>
      <w:r>
        <w:rPr>
          <w:rtl/>
        </w:rPr>
        <w:t>הצעות לסדר-היום</w:t>
      </w:r>
      <w:r>
        <w:rPr>
          <w:rFonts w:hint="cs"/>
          <w:rtl/>
        </w:rPr>
        <w:br/>
      </w:r>
      <w:r>
        <w:rPr>
          <w:rtl/>
        </w:rPr>
        <w:t xml:space="preserve"> שחרורו של עזאם עזאם והתחממות היחסים עם מצרים</w:t>
      </w:r>
      <w:bookmarkEnd w:id="54"/>
      <w:r>
        <w:rPr>
          <w:rtl/>
        </w:rPr>
        <w:t xml:space="preserve"> </w:t>
      </w:r>
    </w:p>
    <w:p w14:paraId="726953C8" w14:textId="77777777" w:rsidR="00000000" w:rsidRDefault="00F92B3A">
      <w:pPr>
        <w:pStyle w:val="a0"/>
        <w:rPr>
          <w:rFonts w:hint="cs"/>
          <w:rtl/>
        </w:rPr>
      </w:pPr>
      <w:r>
        <w:rPr>
          <w:rtl/>
        </w:rPr>
        <w:t>["דברי הכנסת", חוברת זו, עמ'</w:t>
      </w:r>
      <w:r>
        <w:rPr>
          <w:rFonts w:hint="cs"/>
          <w:rtl/>
        </w:rPr>
        <w:t xml:space="preserve">    .</w:t>
      </w:r>
      <w:r>
        <w:rPr>
          <w:rtl/>
        </w:rPr>
        <w:t>]</w:t>
      </w:r>
    </w:p>
    <w:p w14:paraId="4DC01F55" w14:textId="77777777" w:rsidR="00000000" w:rsidRDefault="00F92B3A">
      <w:pPr>
        <w:pStyle w:val="a0"/>
        <w:rPr>
          <w:rFonts w:hint="cs"/>
          <w:rtl/>
        </w:rPr>
      </w:pPr>
    </w:p>
    <w:p w14:paraId="5E7EED7F" w14:textId="77777777" w:rsidR="00000000" w:rsidRDefault="00F92B3A">
      <w:pPr>
        <w:pStyle w:val="af1"/>
        <w:rPr>
          <w:rtl/>
        </w:rPr>
      </w:pPr>
      <w:r>
        <w:rPr>
          <w:rFonts w:hint="eastAsia"/>
          <w:rtl/>
        </w:rPr>
        <w:t>היו</w:t>
      </w:r>
      <w:r>
        <w:rPr>
          <w:rtl/>
        </w:rPr>
        <w:t>"ר ראובן ריבלין:</w:t>
      </w:r>
    </w:p>
    <w:p w14:paraId="466A1760" w14:textId="77777777" w:rsidR="00000000" w:rsidRDefault="00F92B3A">
      <w:pPr>
        <w:pStyle w:val="a0"/>
        <w:rPr>
          <w:rFonts w:hint="cs"/>
          <w:rtl/>
        </w:rPr>
      </w:pPr>
    </w:p>
    <w:p w14:paraId="6F0F897A" w14:textId="77777777" w:rsidR="00000000" w:rsidRDefault="00F92B3A">
      <w:pPr>
        <w:pStyle w:val="a0"/>
        <w:rPr>
          <w:rFonts w:hint="cs"/>
          <w:rtl/>
        </w:rPr>
      </w:pPr>
      <w:r>
        <w:rPr>
          <w:rFonts w:hint="cs"/>
          <w:rtl/>
        </w:rPr>
        <w:t xml:space="preserve">רבותי חברי </w:t>
      </w:r>
      <w:r>
        <w:rPr>
          <w:rFonts w:hint="cs"/>
          <w:rtl/>
        </w:rPr>
        <w:t>הכנסת, לא תם הדיון בנושא התחממות היחסים עם מצרים ושחרור עזאם עזאם, הצעות לסדר-היום שמספריהן 5092, 5096, 5097, 5155, 5118, 5125, 5129, 5136 ו-5116. סגן ראש הממשלה ושר החוץ ישיב היום על ההצעות לסדר-היום של חברי הכנסת, כולן. אם חברי הכנסת יסתפקו בהודעתו, אנחנ</w:t>
      </w:r>
      <w:r>
        <w:rPr>
          <w:rFonts w:hint="cs"/>
          <w:rtl/>
        </w:rPr>
        <w:t xml:space="preserve">ו נמשיך בסדר-היום. אלא אם כן יחליט השר לבקש דיון במליאה או בוועדה. </w:t>
      </w:r>
    </w:p>
    <w:p w14:paraId="4219F1B9" w14:textId="77777777" w:rsidR="00000000" w:rsidRDefault="00F92B3A">
      <w:pPr>
        <w:pStyle w:val="a0"/>
        <w:rPr>
          <w:rFonts w:hint="cs"/>
          <w:rtl/>
        </w:rPr>
      </w:pPr>
    </w:p>
    <w:p w14:paraId="785B2F54" w14:textId="77777777" w:rsidR="00000000" w:rsidRDefault="00F92B3A">
      <w:pPr>
        <w:pStyle w:val="a"/>
        <w:rPr>
          <w:rtl/>
        </w:rPr>
      </w:pPr>
      <w:bookmarkStart w:id="55" w:name="FS000000479T08_12_2004_12_33_44"/>
      <w:bookmarkStart w:id="56" w:name="_Toc100391241"/>
      <w:bookmarkEnd w:id="55"/>
      <w:r>
        <w:rPr>
          <w:rFonts w:hint="eastAsia"/>
          <w:rtl/>
        </w:rPr>
        <w:t>שר</w:t>
      </w:r>
      <w:r>
        <w:rPr>
          <w:rtl/>
        </w:rPr>
        <w:t xml:space="preserve"> החוץ סילבן שלום:</w:t>
      </w:r>
      <w:bookmarkEnd w:id="56"/>
    </w:p>
    <w:p w14:paraId="5D33A3A6" w14:textId="77777777" w:rsidR="00000000" w:rsidRDefault="00F92B3A">
      <w:pPr>
        <w:pStyle w:val="a0"/>
        <w:rPr>
          <w:rFonts w:hint="cs"/>
          <w:rtl/>
        </w:rPr>
      </w:pPr>
    </w:p>
    <w:p w14:paraId="2119F425" w14:textId="77777777" w:rsidR="00000000" w:rsidRDefault="00F92B3A">
      <w:pPr>
        <w:pStyle w:val="a0"/>
        <w:rPr>
          <w:rFonts w:hint="cs"/>
          <w:rtl/>
        </w:rPr>
      </w:pPr>
      <w:r>
        <w:rPr>
          <w:rFonts w:hint="cs"/>
          <w:rtl/>
        </w:rPr>
        <w:t xml:space="preserve">ממש לא. </w:t>
      </w:r>
    </w:p>
    <w:p w14:paraId="7BB7E4F0" w14:textId="77777777" w:rsidR="00000000" w:rsidRDefault="00F92B3A">
      <w:pPr>
        <w:pStyle w:val="a0"/>
        <w:rPr>
          <w:rFonts w:hint="cs"/>
          <w:rtl/>
        </w:rPr>
      </w:pPr>
    </w:p>
    <w:p w14:paraId="58D6BF8D" w14:textId="77777777" w:rsidR="00000000" w:rsidRDefault="00F92B3A">
      <w:pPr>
        <w:pStyle w:val="af1"/>
        <w:rPr>
          <w:rtl/>
        </w:rPr>
      </w:pPr>
      <w:r>
        <w:rPr>
          <w:rFonts w:hint="eastAsia"/>
          <w:rtl/>
        </w:rPr>
        <w:t>היו</w:t>
      </w:r>
      <w:r>
        <w:rPr>
          <w:rtl/>
        </w:rPr>
        <w:t>"ר ראובן ריבלין:</w:t>
      </w:r>
    </w:p>
    <w:p w14:paraId="417F6182" w14:textId="77777777" w:rsidR="00000000" w:rsidRDefault="00F92B3A">
      <w:pPr>
        <w:pStyle w:val="a0"/>
        <w:rPr>
          <w:rFonts w:hint="cs"/>
          <w:rtl/>
        </w:rPr>
      </w:pPr>
    </w:p>
    <w:p w14:paraId="4ECC9789" w14:textId="77777777" w:rsidR="00000000" w:rsidRDefault="00F92B3A">
      <w:pPr>
        <w:pStyle w:val="a0"/>
        <w:rPr>
          <w:rFonts w:hint="cs"/>
          <w:rtl/>
        </w:rPr>
      </w:pPr>
      <w:r>
        <w:rPr>
          <w:rFonts w:hint="cs"/>
          <w:rtl/>
        </w:rPr>
        <w:t>בבקשה, אדוני שר החוץ.</w:t>
      </w:r>
    </w:p>
    <w:p w14:paraId="19DE3E69" w14:textId="77777777" w:rsidR="00000000" w:rsidRDefault="00F92B3A">
      <w:pPr>
        <w:pStyle w:val="a0"/>
        <w:rPr>
          <w:rFonts w:hint="cs"/>
          <w:rtl/>
        </w:rPr>
      </w:pPr>
    </w:p>
    <w:p w14:paraId="7E0CFB3D" w14:textId="77777777" w:rsidR="00000000" w:rsidRDefault="00F92B3A">
      <w:pPr>
        <w:pStyle w:val="-"/>
        <w:rPr>
          <w:rtl/>
        </w:rPr>
      </w:pPr>
      <w:bookmarkStart w:id="57" w:name="FS000000479T08_12_2004_12_33_57C"/>
      <w:bookmarkEnd w:id="57"/>
      <w:r>
        <w:rPr>
          <w:rFonts w:hint="eastAsia"/>
          <w:rtl/>
        </w:rPr>
        <w:t>שר</w:t>
      </w:r>
      <w:r>
        <w:rPr>
          <w:rtl/>
        </w:rPr>
        <w:t xml:space="preserve"> החוץ סילבן שלום:</w:t>
      </w:r>
    </w:p>
    <w:p w14:paraId="530F3CBC" w14:textId="77777777" w:rsidR="00000000" w:rsidRDefault="00F92B3A">
      <w:pPr>
        <w:pStyle w:val="a0"/>
        <w:rPr>
          <w:rFonts w:hint="cs"/>
          <w:rtl/>
        </w:rPr>
      </w:pPr>
    </w:p>
    <w:p w14:paraId="0A99CF98" w14:textId="77777777" w:rsidR="00000000" w:rsidRDefault="00F92B3A">
      <w:pPr>
        <w:pStyle w:val="a0"/>
        <w:rPr>
          <w:rFonts w:hint="cs"/>
          <w:rtl/>
        </w:rPr>
      </w:pPr>
      <w:r>
        <w:rPr>
          <w:rFonts w:hint="cs"/>
          <w:rtl/>
        </w:rPr>
        <w:t>אדוני היושב-ראש, חברי הכנסת, בשנה האחרונה נרשם שיפור הדרגתי ביחסים עם מצרים. במשך כל השנה ה</w:t>
      </w:r>
      <w:r>
        <w:rPr>
          <w:rFonts w:hint="cs"/>
          <w:rtl/>
        </w:rPr>
        <w:t xml:space="preserve">אחרונה אמרתי עשרות פעמים שהגישה המצרית השתנתה, היא גישה הרבה יותר קונסטרוקטיבית והרבה יותר חיובית בנוגע ליחסים עם ישראל. הוספתי ואמרתי, שהיחסים האלה הופכים להיות יחסים שמושתתים על היחסים בין המדינות, ללא לינקג' מוחלט להתקדמות בציר הישראלי-הפלסטיני. </w:t>
      </w:r>
    </w:p>
    <w:p w14:paraId="49BD9EC9" w14:textId="77777777" w:rsidR="00000000" w:rsidRDefault="00F92B3A">
      <w:pPr>
        <w:pStyle w:val="a0"/>
        <w:rPr>
          <w:rFonts w:hint="cs"/>
          <w:rtl/>
        </w:rPr>
      </w:pPr>
    </w:p>
    <w:p w14:paraId="0A815113" w14:textId="77777777" w:rsidR="00000000" w:rsidRDefault="00F92B3A">
      <w:pPr>
        <w:pStyle w:val="a0"/>
        <w:rPr>
          <w:rFonts w:hint="cs"/>
          <w:rtl/>
        </w:rPr>
      </w:pPr>
      <w:r>
        <w:rPr>
          <w:rFonts w:hint="cs"/>
          <w:rtl/>
        </w:rPr>
        <w:t>אני ח</w:t>
      </w:r>
      <w:r>
        <w:rPr>
          <w:rFonts w:hint="cs"/>
          <w:rtl/>
        </w:rPr>
        <w:t>ושב שהגישה הזאת היא הגישה הנכונה שצריכה להיות מצד כל מדינות ערב, כי בדרך הזאת הם תורמים לאפשרות של התקדמות בציר הישראלי-הפלסטיני הרבה יותר מאשר בהקפאת היחסים עם ישראל. ואכן, לפני כשנה, ב-10 בדצמבר, נפגשתי עם הנשיא מובארק בז'נבה, פגישה ראשונה בין מנהיגים יש</w:t>
      </w:r>
      <w:r>
        <w:rPr>
          <w:rFonts w:hint="cs"/>
          <w:rtl/>
        </w:rPr>
        <w:t xml:space="preserve">ראלים ומצרים לאחר תקופה ארוכה, פגישה שהובילה לשורה של הבנות שהתגבשו בביקורים נוספים שערכתי במצרים במרס וביוני 2004 ובשורה של ביקורים של בכירים מצרים בישראל </w:t>
      </w:r>
      <w:r>
        <w:rPr>
          <w:rtl/>
        </w:rPr>
        <w:t>–</w:t>
      </w:r>
      <w:r>
        <w:rPr>
          <w:rFonts w:hint="cs"/>
          <w:rtl/>
        </w:rPr>
        <w:t xml:space="preserve"> ראש המודיעין הכללי המצרי עומר סולימאן, שר החוץ המצרי הקודם אחמד מאהר ושר החוץ הנוכחי, אחמד אבו אל-</w:t>
      </w:r>
      <w:r>
        <w:rPr>
          <w:rFonts w:hint="cs"/>
          <w:rtl/>
        </w:rPr>
        <w:t xml:space="preserve">רייט. </w:t>
      </w:r>
    </w:p>
    <w:p w14:paraId="1E100764" w14:textId="77777777" w:rsidR="00000000" w:rsidRDefault="00F92B3A">
      <w:pPr>
        <w:pStyle w:val="a0"/>
        <w:rPr>
          <w:rFonts w:hint="cs"/>
          <w:rtl/>
        </w:rPr>
      </w:pPr>
    </w:p>
    <w:p w14:paraId="67F857B9" w14:textId="77777777" w:rsidR="00000000" w:rsidRDefault="00F92B3A">
      <w:pPr>
        <w:pStyle w:val="a0"/>
        <w:rPr>
          <w:rFonts w:hint="cs"/>
          <w:rtl/>
        </w:rPr>
      </w:pPr>
      <w:r>
        <w:rPr>
          <w:rFonts w:hint="cs"/>
          <w:rtl/>
        </w:rPr>
        <w:t>בשנה האחרונה ניסינו לצקת תכנים רבים ביחסים בין המדינות. ניסינו לקדם את היחסים בין ישראל לבין מצרים ולהפוך אותם ליחסים שמושתתים על אינטרסים משותפים. כך ניתן לציין את הסכם הסחר החופשי שעומד להיחתם בעוד שבוע; הסכם סחר חופשי בין ישראל, מצרים וארצות-הבר</w:t>
      </w:r>
      <w:r>
        <w:rPr>
          <w:rFonts w:hint="cs"/>
          <w:rtl/>
        </w:rPr>
        <w:t xml:space="preserve">ית - הסכם שנתקל בקשיים רבים, בשל העובדה שהסכם קודם שהבאנו לחתימתו בין ישראל לירדן ולארצות-הברית הוביל לפריצה משמעותית בהיקפי היצוא של ירדן לארצות-הברית. </w:t>
      </w:r>
    </w:p>
    <w:p w14:paraId="3D4A5097" w14:textId="77777777" w:rsidR="00000000" w:rsidRDefault="00F92B3A">
      <w:pPr>
        <w:pStyle w:val="a0"/>
        <w:rPr>
          <w:rFonts w:hint="cs"/>
          <w:rtl/>
        </w:rPr>
      </w:pPr>
    </w:p>
    <w:p w14:paraId="67027869" w14:textId="77777777" w:rsidR="00000000" w:rsidRDefault="00F92B3A">
      <w:pPr>
        <w:pStyle w:val="a0"/>
        <w:rPr>
          <w:rFonts w:hint="cs"/>
          <w:rtl/>
        </w:rPr>
      </w:pPr>
      <w:r>
        <w:rPr>
          <w:rFonts w:hint="cs"/>
          <w:rtl/>
        </w:rPr>
        <w:t xml:space="preserve">ב-1999 עמד היקף היצוא הירדני לארצות-הברית על 13 מיליון דולר בלבד. והנה, לאחר חתימת ההסכם, ב-2003 עמד </w:t>
      </w:r>
      <w:r>
        <w:rPr>
          <w:rFonts w:hint="cs"/>
          <w:rtl/>
        </w:rPr>
        <w:t xml:space="preserve">היקף היצוא הירדני לארצות-הברית על 650 מיליון דולר, ובשנת 2004 הוא יגיע למספר הדמיוני של מיליארד דולר. הדבר יצר, כמובן, עשרות אלפי מקומות עבודה חדשים לירדנים, והוא מאפשר שיפור יחסים בין ישראל לבין ירדן </w:t>
      </w:r>
      <w:r>
        <w:rPr>
          <w:rtl/>
        </w:rPr>
        <w:t>–</w:t>
      </w:r>
      <w:r>
        <w:rPr>
          <w:rFonts w:hint="cs"/>
          <w:rtl/>
        </w:rPr>
        <w:t xml:space="preserve"> שמושתתים גם על ההיבט הכלכלי - וכמובן ביחסים בין ירדן </w:t>
      </w:r>
      <w:r>
        <w:rPr>
          <w:rFonts w:hint="cs"/>
          <w:rtl/>
        </w:rPr>
        <w:t xml:space="preserve">לבין ארצות-הברית. </w:t>
      </w:r>
    </w:p>
    <w:p w14:paraId="64D23FE4" w14:textId="77777777" w:rsidR="00000000" w:rsidRDefault="00F92B3A">
      <w:pPr>
        <w:pStyle w:val="a0"/>
        <w:rPr>
          <w:rFonts w:hint="cs"/>
          <w:rtl/>
        </w:rPr>
      </w:pPr>
    </w:p>
    <w:p w14:paraId="70E9EF4F" w14:textId="77777777" w:rsidR="00000000" w:rsidRDefault="00F92B3A">
      <w:pPr>
        <w:pStyle w:val="a0"/>
        <w:rPr>
          <w:rFonts w:hint="cs"/>
          <w:rtl/>
        </w:rPr>
      </w:pPr>
      <w:r>
        <w:rPr>
          <w:rFonts w:hint="cs"/>
          <w:rtl/>
        </w:rPr>
        <w:t>אין ספק - - -</w:t>
      </w:r>
    </w:p>
    <w:p w14:paraId="598E8F9A" w14:textId="77777777" w:rsidR="00000000" w:rsidRDefault="00F92B3A">
      <w:pPr>
        <w:pStyle w:val="a0"/>
        <w:rPr>
          <w:rFonts w:hint="cs"/>
          <w:rtl/>
        </w:rPr>
      </w:pPr>
    </w:p>
    <w:p w14:paraId="4D27E1FC" w14:textId="77777777" w:rsidR="00000000" w:rsidRDefault="00F92B3A">
      <w:pPr>
        <w:pStyle w:val="af0"/>
        <w:rPr>
          <w:rtl/>
        </w:rPr>
      </w:pPr>
      <w:r>
        <w:rPr>
          <w:rFonts w:hint="eastAsia"/>
          <w:rtl/>
        </w:rPr>
        <w:t>רן</w:t>
      </w:r>
      <w:r>
        <w:rPr>
          <w:rtl/>
        </w:rPr>
        <w:t xml:space="preserve"> כהן (יחד):</w:t>
      </w:r>
    </w:p>
    <w:p w14:paraId="0E154EA0" w14:textId="77777777" w:rsidR="00000000" w:rsidRDefault="00F92B3A">
      <w:pPr>
        <w:pStyle w:val="a0"/>
        <w:rPr>
          <w:rFonts w:hint="cs"/>
          <w:rtl/>
        </w:rPr>
      </w:pPr>
    </w:p>
    <w:p w14:paraId="62760DF0" w14:textId="77777777" w:rsidR="00000000" w:rsidRDefault="00F92B3A">
      <w:pPr>
        <w:pStyle w:val="a0"/>
        <w:rPr>
          <w:rFonts w:hint="cs"/>
          <w:rtl/>
        </w:rPr>
      </w:pPr>
      <w:r>
        <w:rPr>
          <w:rFonts w:hint="cs"/>
          <w:rtl/>
        </w:rPr>
        <w:t xml:space="preserve">זה אחד ההישגים הכי גדולים של הסכם השלום בינינו לבין ירדן. </w:t>
      </w:r>
    </w:p>
    <w:p w14:paraId="6601AAC5" w14:textId="77777777" w:rsidR="00000000" w:rsidRDefault="00F92B3A">
      <w:pPr>
        <w:pStyle w:val="a0"/>
        <w:rPr>
          <w:rFonts w:hint="cs"/>
          <w:rtl/>
        </w:rPr>
      </w:pPr>
    </w:p>
    <w:p w14:paraId="690127B2" w14:textId="77777777" w:rsidR="00000000" w:rsidRDefault="00F92B3A">
      <w:pPr>
        <w:pStyle w:val="-"/>
        <w:rPr>
          <w:rtl/>
        </w:rPr>
      </w:pPr>
      <w:bookmarkStart w:id="58" w:name="FS000000479T08_12_2004_13_25_41C"/>
      <w:bookmarkEnd w:id="58"/>
      <w:r>
        <w:rPr>
          <w:rFonts w:hint="eastAsia"/>
          <w:rtl/>
        </w:rPr>
        <w:t>שר</w:t>
      </w:r>
      <w:r>
        <w:rPr>
          <w:rtl/>
        </w:rPr>
        <w:t xml:space="preserve"> החוץ סילבן שלום:</w:t>
      </w:r>
    </w:p>
    <w:p w14:paraId="6C5CD996" w14:textId="77777777" w:rsidR="00000000" w:rsidRDefault="00F92B3A">
      <w:pPr>
        <w:pStyle w:val="a0"/>
        <w:rPr>
          <w:rFonts w:hint="cs"/>
          <w:rtl/>
        </w:rPr>
      </w:pPr>
    </w:p>
    <w:p w14:paraId="41144E59" w14:textId="77777777" w:rsidR="00000000" w:rsidRDefault="00F92B3A">
      <w:pPr>
        <w:pStyle w:val="a0"/>
        <w:rPr>
          <w:rFonts w:hint="cs"/>
          <w:rtl/>
        </w:rPr>
      </w:pPr>
      <w:r>
        <w:rPr>
          <w:rFonts w:hint="cs"/>
          <w:rtl/>
        </w:rPr>
        <w:t>זה אכן כך, אבל אין ספק שברגע שנחתם ההסכם הזה, והוא הביא לתוצאה הזאת, היו רבים בארצות-הברית שחששו מתקדים נוסף, כי אף אחד לא הא</w:t>
      </w:r>
      <w:r>
        <w:rPr>
          <w:rFonts w:hint="cs"/>
          <w:rtl/>
        </w:rPr>
        <w:t xml:space="preserve">מין שמ-13 מיליון דולר זה יקפוץ למיליארד דולר, יצוא ירדני לארצות-הברית. כך שגם בעניין הזה היו מהמורות לא קטנות. </w:t>
      </w:r>
    </w:p>
    <w:p w14:paraId="430E73BD" w14:textId="77777777" w:rsidR="00000000" w:rsidRDefault="00F92B3A">
      <w:pPr>
        <w:pStyle w:val="a0"/>
        <w:rPr>
          <w:rFonts w:hint="cs"/>
          <w:rtl/>
        </w:rPr>
      </w:pPr>
    </w:p>
    <w:p w14:paraId="1C7AF779" w14:textId="77777777" w:rsidR="00000000" w:rsidRDefault="00F92B3A">
      <w:pPr>
        <w:pStyle w:val="a0"/>
        <w:rPr>
          <w:rFonts w:hint="cs"/>
          <w:rtl/>
        </w:rPr>
      </w:pPr>
      <w:r>
        <w:rPr>
          <w:rFonts w:hint="cs"/>
          <w:rtl/>
        </w:rPr>
        <w:t>אני מאוד שמח שב-14 בדצמבר, קרי בעוד שישה ימים - - -</w:t>
      </w:r>
    </w:p>
    <w:p w14:paraId="3474A052" w14:textId="77777777" w:rsidR="00000000" w:rsidRDefault="00F92B3A">
      <w:pPr>
        <w:pStyle w:val="a0"/>
        <w:rPr>
          <w:rFonts w:hint="cs"/>
          <w:rtl/>
        </w:rPr>
      </w:pPr>
    </w:p>
    <w:p w14:paraId="79372893" w14:textId="77777777" w:rsidR="00000000" w:rsidRDefault="00F92B3A">
      <w:pPr>
        <w:pStyle w:val="af1"/>
        <w:rPr>
          <w:rtl/>
        </w:rPr>
      </w:pPr>
      <w:r>
        <w:rPr>
          <w:rFonts w:hint="eastAsia"/>
          <w:rtl/>
        </w:rPr>
        <w:t>היו</w:t>
      </w:r>
      <w:r>
        <w:rPr>
          <w:rtl/>
        </w:rPr>
        <w:t>"ר ראובן ריבלין:</w:t>
      </w:r>
    </w:p>
    <w:p w14:paraId="541C97D9" w14:textId="77777777" w:rsidR="00000000" w:rsidRDefault="00F92B3A">
      <w:pPr>
        <w:pStyle w:val="a0"/>
        <w:rPr>
          <w:rFonts w:hint="cs"/>
          <w:rtl/>
        </w:rPr>
      </w:pPr>
    </w:p>
    <w:p w14:paraId="67FA30D4" w14:textId="77777777" w:rsidR="00000000" w:rsidRDefault="00F92B3A">
      <w:pPr>
        <w:pStyle w:val="a0"/>
        <w:rPr>
          <w:rFonts w:hint="cs"/>
          <w:rtl/>
        </w:rPr>
      </w:pPr>
      <w:r>
        <w:rPr>
          <w:rFonts w:hint="cs"/>
          <w:rtl/>
        </w:rPr>
        <w:t xml:space="preserve">רבותי הסדרנים, הואיל ואת חברי הכנסת אינני יכול להוציא - להוציא את כל </w:t>
      </w:r>
      <w:r>
        <w:rPr>
          <w:rFonts w:hint="cs"/>
          <w:rtl/>
        </w:rPr>
        <w:t xml:space="preserve">העוזרים, אז לא יהיה להם עם מי לדבר. כי אני לחברי הכנסת לא יכול להעיר. להוציא את כל העוזרים למסדרון. לא יכול להיות ששר - - - </w:t>
      </w:r>
    </w:p>
    <w:p w14:paraId="04301C6C" w14:textId="77777777" w:rsidR="00000000" w:rsidRDefault="00F92B3A">
      <w:pPr>
        <w:pStyle w:val="a0"/>
        <w:rPr>
          <w:rFonts w:hint="cs"/>
          <w:rtl/>
        </w:rPr>
      </w:pPr>
    </w:p>
    <w:p w14:paraId="44BF01D3" w14:textId="77777777" w:rsidR="00000000" w:rsidRDefault="00F92B3A">
      <w:pPr>
        <w:pStyle w:val="-"/>
        <w:rPr>
          <w:rtl/>
        </w:rPr>
      </w:pPr>
      <w:bookmarkStart w:id="59" w:name="FS000000479T08_12_2004_13_28_08C"/>
      <w:bookmarkEnd w:id="59"/>
      <w:r>
        <w:rPr>
          <w:rFonts w:hint="eastAsia"/>
          <w:rtl/>
        </w:rPr>
        <w:t>שר</w:t>
      </w:r>
      <w:r>
        <w:rPr>
          <w:rtl/>
        </w:rPr>
        <w:t xml:space="preserve"> החוץ סילבן שלום:</w:t>
      </w:r>
    </w:p>
    <w:p w14:paraId="6EB5C408" w14:textId="77777777" w:rsidR="00000000" w:rsidRDefault="00F92B3A">
      <w:pPr>
        <w:pStyle w:val="a0"/>
        <w:rPr>
          <w:rFonts w:hint="cs"/>
          <w:rtl/>
        </w:rPr>
      </w:pPr>
    </w:p>
    <w:p w14:paraId="4E2E5294" w14:textId="77777777" w:rsidR="00000000" w:rsidRDefault="00F92B3A">
      <w:pPr>
        <w:pStyle w:val="a0"/>
        <w:rPr>
          <w:rFonts w:hint="cs"/>
          <w:rtl/>
        </w:rPr>
      </w:pPr>
      <w:r>
        <w:rPr>
          <w:rFonts w:hint="cs"/>
          <w:rtl/>
        </w:rPr>
        <w:t xml:space="preserve">להעיר לחברי הכנסת אתה יכול. </w:t>
      </w:r>
    </w:p>
    <w:p w14:paraId="6222D25A" w14:textId="77777777" w:rsidR="00000000" w:rsidRDefault="00F92B3A">
      <w:pPr>
        <w:pStyle w:val="a0"/>
        <w:rPr>
          <w:rFonts w:hint="cs"/>
          <w:rtl/>
        </w:rPr>
      </w:pPr>
    </w:p>
    <w:p w14:paraId="6CECB7AF" w14:textId="77777777" w:rsidR="00000000" w:rsidRDefault="00F92B3A">
      <w:pPr>
        <w:pStyle w:val="af1"/>
        <w:rPr>
          <w:rtl/>
        </w:rPr>
      </w:pPr>
      <w:r>
        <w:rPr>
          <w:rFonts w:hint="eastAsia"/>
          <w:rtl/>
        </w:rPr>
        <w:t>היו</w:t>
      </w:r>
      <w:r>
        <w:rPr>
          <w:rtl/>
        </w:rPr>
        <w:t>"ר ראובן ריבלין:</w:t>
      </w:r>
    </w:p>
    <w:p w14:paraId="504FB17B" w14:textId="77777777" w:rsidR="00000000" w:rsidRDefault="00F92B3A">
      <w:pPr>
        <w:pStyle w:val="a0"/>
        <w:rPr>
          <w:rFonts w:hint="cs"/>
          <w:rtl/>
        </w:rPr>
      </w:pPr>
    </w:p>
    <w:p w14:paraId="1C588DBC" w14:textId="77777777" w:rsidR="00000000" w:rsidRDefault="00F92B3A">
      <w:pPr>
        <w:pStyle w:val="a0"/>
        <w:rPr>
          <w:rFonts w:hint="cs"/>
          <w:rtl/>
        </w:rPr>
      </w:pPr>
      <w:r>
        <w:rPr>
          <w:rFonts w:hint="cs"/>
          <w:rtl/>
        </w:rPr>
        <w:t xml:space="preserve">להעיר אני יכול, אבל להוציא אותם </w:t>
      </w:r>
      <w:r>
        <w:rPr>
          <w:rtl/>
        </w:rPr>
        <w:t>–</w:t>
      </w:r>
      <w:r>
        <w:rPr>
          <w:rFonts w:hint="cs"/>
          <w:rtl/>
        </w:rPr>
        <w:t xml:space="preserve"> לא רוצה. בבקשה, רבותי. ל</w:t>
      </w:r>
      <w:r>
        <w:rPr>
          <w:rFonts w:hint="cs"/>
          <w:rtl/>
        </w:rPr>
        <w:t>א יכול להיות מצב שבו אנחנו מדברים בנושא כל כך חשוב - 13 חברי כנסת הגישו הצעה לסדר-היום, שר החוץ משיב, ופה כל הזמן מתנהלים דיונים. בבקשה, אדוני.</w:t>
      </w:r>
    </w:p>
    <w:p w14:paraId="0C4214CE" w14:textId="77777777" w:rsidR="00000000" w:rsidRDefault="00F92B3A">
      <w:pPr>
        <w:pStyle w:val="a0"/>
        <w:rPr>
          <w:rFonts w:hint="cs"/>
          <w:rtl/>
        </w:rPr>
      </w:pPr>
    </w:p>
    <w:p w14:paraId="5E24DC74" w14:textId="77777777" w:rsidR="00000000" w:rsidRDefault="00F92B3A">
      <w:pPr>
        <w:pStyle w:val="-"/>
        <w:rPr>
          <w:rtl/>
        </w:rPr>
      </w:pPr>
      <w:bookmarkStart w:id="60" w:name="FS000000479T08_12_2004_13_29_34C"/>
      <w:bookmarkEnd w:id="60"/>
      <w:r>
        <w:rPr>
          <w:rFonts w:hint="eastAsia"/>
          <w:rtl/>
        </w:rPr>
        <w:t>שר</w:t>
      </w:r>
      <w:r>
        <w:rPr>
          <w:rtl/>
        </w:rPr>
        <w:t xml:space="preserve"> החוץ סילבן שלום:</w:t>
      </w:r>
    </w:p>
    <w:p w14:paraId="472A4221" w14:textId="77777777" w:rsidR="00000000" w:rsidRDefault="00F92B3A">
      <w:pPr>
        <w:pStyle w:val="a0"/>
        <w:rPr>
          <w:rFonts w:hint="cs"/>
          <w:rtl/>
        </w:rPr>
      </w:pPr>
    </w:p>
    <w:p w14:paraId="3B37CCB9" w14:textId="77777777" w:rsidR="00000000" w:rsidRDefault="00F92B3A">
      <w:pPr>
        <w:pStyle w:val="a0"/>
        <w:rPr>
          <w:rFonts w:hint="cs"/>
          <w:rtl/>
        </w:rPr>
      </w:pPr>
      <w:r>
        <w:rPr>
          <w:rFonts w:hint="cs"/>
          <w:rtl/>
        </w:rPr>
        <w:t>תודה רבה, אדוני היושב ראש. וכמו שאמרתי, ב-14 בדצמבר, בעוד כשישה ימים, ייחתם בקהיר הסכם סחר</w:t>
      </w:r>
      <w:r>
        <w:rPr>
          <w:rFonts w:hint="cs"/>
          <w:rtl/>
        </w:rPr>
        <w:t xml:space="preserve"> חופשי, שקרוי  </w:t>
      </w:r>
      <w:r>
        <w:rPr>
          <w:rFonts w:hint="cs"/>
        </w:rPr>
        <w:t>QIZ</w:t>
      </w:r>
      <w:r>
        <w:rPr>
          <w:rFonts w:hint="cs"/>
          <w:rtl/>
        </w:rPr>
        <w:t>, בין ישראל, מצרים וארצות-הברית; יחתמו עליו השר אולמרט, מקבילו המצרי ומקבילו האמריקני. אני חושב שמדובר בפריצת דרך משמעותית, וזה בעקבות הסכמים נוספים שחתמנו עליהם ואנחנו עומדים לחתום עליהם עם המצרים. עסקת הגז שהוסכם עליה - יש עוד ממש כמה מ</w:t>
      </w:r>
      <w:r>
        <w:rPr>
          <w:rFonts w:hint="cs"/>
          <w:rtl/>
        </w:rPr>
        <w:t>לים, הייתי אומר, שאפשר לשנות אותן וצריך לשנות אותן, אולי. שר התשתיות לשעבר מודי זנדברג - - -</w:t>
      </w:r>
    </w:p>
    <w:p w14:paraId="66B59BCA" w14:textId="77777777" w:rsidR="00000000" w:rsidRDefault="00F92B3A">
      <w:pPr>
        <w:pStyle w:val="a0"/>
        <w:rPr>
          <w:rFonts w:hint="cs"/>
          <w:rtl/>
        </w:rPr>
      </w:pPr>
    </w:p>
    <w:p w14:paraId="60267244" w14:textId="77777777" w:rsidR="00000000" w:rsidRDefault="00F92B3A">
      <w:pPr>
        <w:pStyle w:val="af0"/>
        <w:rPr>
          <w:rtl/>
        </w:rPr>
      </w:pPr>
      <w:r>
        <w:rPr>
          <w:rtl/>
        </w:rPr>
        <w:t>אליעזר זנדברג</w:t>
      </w:r>
      <w:r>
        <w:rPr>
          <w:rFonts w:hint="cs"/>
          <w:rtl/>
        </w:rPr>
        <w:t xml:space="preserve"> (שינוי)</w:t>
      </w:r>
      <w:r>
        <w:rPr>
          <w:rtl/>
        </w:rPr>
        <w:t>:</w:t>
      </w:r>
    </w:p>
    <w:p w14:paraId="3DFA8B65" w14:textId="77777777" w:rsidR="00000000" w:rsidRDefault="00F92B3A">
      <w:pPr>
        <w:pStyle w:val="a0"/>
        <w:rPr>
          <w:rFonts w:hint="cs"/>
          <w:rtl/>
        </w:rPr>
      </w:pPr>
    </w:p>
    <w:p w14:paraId="4FC282B9" w14:textId="77777777" w:rsidR="00000000" w:rsidRDefault="00F92B3A">
      <w:pPr>
        <w:pStyle w:val="a0"/>
        <w:rPr>
          <w:rFonts w:hint="cs"/>
          <w:rtl/>
        </w:rPr>
      </w:pPr>
      <w:r>
        <w:rPr>
          <w:rFonts w:hint="cs"/>
          <w:rtl/>
        </w:rPr>
        <w:t>- - -</w:t>
      </w:r>
    </w:p>
    <w:p w14:paraId="741DD5A9" w14:textId="77777777" w:rsidR="00000000" w:rsidRDefault="00F92B3A">
      <w:pPr>
        <w:pStyle w:val="a0"/>
        <w:rPr>
          <w:rFonts w:hint="cs"/>
          <w:rtl/>
        </w:rPr>
      </w:pPr>
    </w:p>
    <w:p w14:paraId="379AA829" w14:textId="77777777" w:rsidR="00000000" w:rsidRDefault="00F92B3A">
      <w:pPr>
        <w:pStyle w:val="-"/>
        <w:rPr>
          <w:rtl/>
        </w:rPr>
      </w:pPr>
      <w:bookmarkStart w:id="61" w:name="FS000000479T08_12_2004_13_35_33C"/>
      <w:bookmarkEnd w:id="61"/>
      <w:r>
        <w:rPr>
          <w:rFonts w:hint="eastAsia"/>
          <w:rtl/>
        </w:rPr>
        <w:t>שר</w:t>
      </w:r>
      <w:r>
        <w:rPr>
          <w:rtl/>
        </w:rPr>
        <w:t xml:space="preserve"> החוץ סילבן שלום:</w:t>
      </w:r>
    </w:p>
    <w:p w14:paraId="4331F8CC" w14:textId="77777777" w:rsidR="00000000" w:rsidRDefault="00F92B3A">
      <w:pPr>
        <w:pStyle w:val="a0"/>
        <w:rPr>
          <w:rFonts w:hint="cs"/>
          <w:rtl/>
        </w:rPr>
      </w:pPr>
    </w:p>
    <w:p w14:paraId="6F228405" w14:textId="77777777" w:rsidR="00000000" w:rsidRDefault="00F92B3A">
      <w:pPr>
        <w:pStyle w:val="a0"/>
        <w:rPr>
          <w:rFonts w:hint="cs"/>
          <w:rtl/>
        </w:rPr>
      </w:pPr>
      <w:r>
        <w:rPr>
          <w:rFonts w:hint="cs"/>
          <w:rtl/>
        </w:rPr>
        <w:t xml:space="preserve">שר התשתיות הקודם, מודי זנדברג, ממש נשא ונתן עם המצרים יחד עם משרד החוץ בעניין הזה, כדי להגיע לאותה עסקה סופית </w:t>
      </w:r>
      <w:r>
        <w:rPr>
          <w:rFonts w:hint="cs"/>
          <w:rtl/>
        </w:rPr>
        <w:t>שאני מקווה שתיחתם בקרוב. יתגבר שיתוף פעולה בתחום עידוד התיירות, כאשר שר התיירות המצרי מתעתד להגיע ולבקר בארץ; שיתוף פעולה חקלאי ועוד ועוד. עדיין נותרו דברים שצריך להשלים. עדיין נותרו דברים שצריך להשקיע עבודה מאומצת כדי לשפרם. בראש ובראשונה הפסקת ההסתה בכלי</w:t>
      </w:r>
      <w:r>
        <w:rPr>
          <w:rFonts w:hint="cs"/>
          <w:rtl/>
        </w:rPr>
        <w:t xml:space="preserve"> התקשורת במצרים. תבעתי, בביקור האחרון של שר החוץ המצרי אבו אל-רייט ושל עומר סולימאן, להוריד שלט מזעזע, שנמצא מעל בית-הכנסת בקהיר, ששם מופיעה הכתובת: שרון רוצח, רבין רוצח, ברק רוצח - - -</w:t>
      </w:r>
    </w:p>
    <w:p w14:paraId="1A2FB2D3" w14:textId="77777777" w:rsidR="00000000" w:rsidRDefault="00F92B3A">
      <w:pPr>
        <w:pStyle w:val="a0"/>
        <w:rPr>
          <w:rFonts w:hint="cs"/>
          <w:rtl/>
        </w:rPr>
      </w:pPr>
    </w:p>
    <w:p w14:paraId="32EBF7A2" w14:textId="77777777" w:rsidR="00000000" w:rsidRDefault="00F92B3A">
      <w:pPr>
        <w:pStyle w:val="af1"/>
        <w:rPr>
          <w:rtl/>
        </w:rPr>
      </w:pPr>
      <w:r>
        <w:rPr>
          <w:rFonts w:hint="eastAsia"/>
          <w:rtl/>
        </w:rPr>
        <w:t>היו</w:t>
      </w:r>
      <w:r>
        <w:rPr>
          <w:rtl/>
        </w:rPr>
        <w:t>"ר ראובן ריבלין:</w:t>
      </w:r>
    </w:p>
    <w:p w14:paraId="2187D76C" w14:textId="77777777" w:rsidR="00000000" w:rsidRDefault="00F92B3A">
      <w:pPr>
        <w:pStyle w:val="a0"/>
        <w:rPr>
          <w:rFonts w:hint="cs"/>
          <w:rtl/>
        </w:rPr>
      </w:pPr>
    </w:p>
    <w:p w14:paraId="73600E57" w14:textId="77777777" w:rsidR="00000000" w:rsidRDefault="00F92B3A">
      <w:pPr>
        <w:pStyle w:val="a0"/>
        <w:rPr>
          <w:rFonts w:hint="cs"/>
          <w:rtl/>
        </w:rPr>
      </w:pPr>
      <w:r>
        <w:rPr>
          <w:rFonts w:hint="cs"/>
          <w:rtl/>
        </w:rPr>
        <w:t>חברת הכנסת פינקלשטיין, הוא משיב לך. השר משיב לך.</w:t>
      </w:r>
      <w:r>
        <w:rPr>
          <w:rFonts w:hint="cs"/>
          <w:rtl/>
        </w:rPr>
        <w:t xml:space="preserve"> איזה מין התנהגות זאת באולם המליאה?</w:t>
      </w:r>
    </w:p>
    <w:p w14:paraId="47132414" w14:textId="77777777" w:rsidR="00000000" w:rsidRDefault="00F92B3A">
      <w:pPr>
        <w:pStyle w:val="a0"/>
        <w:rPr>
          <w:rFonts w:hint="cs"/>
          <w:rtl/>
        </w:rPr>
      </w:pPr>
    </w:p>
    <w:p w14:paraId="445BF280" w14:textId="77777777" w:rsidR="00000000" w:rsidRDefault="00F92B3A">
      <w:pPr>
        <w:pStyle w:val="af0"/>
        <w:rPr>
          <w:rtl/>
        </w:rPr>
      </w:pPr>
      <w:r>
        <w:rPr>
          <w:rFonts w:hint="eastAsia"/>
          <w:rtl/>
        </w:rPr>
        <w:t>אופיר</w:t>
      </w:r>
      <w:r>
        <w:rPr>
          <w:rtl/>
        </w:rPr>
        <w:t xml:space="preserve"> פינס-פז (העבודה-מימד):</w:t>
      </w:r>
    </w:p>
    <w:p w14:paraId="1672ED2C" w14:textId="77777777" w:rsidR="00000000" w:rsidRDefault="00F92B3A">
      <w:pPr>
        <w:pStyle w:val="a0"/>
        <w:rPr>
          <w:rFonts w:hint="cs"/>
          <w:rtl/>
        </w:rPr>
      </w:pPr>
    </w:p>
    <w:p w14:paraId="52016E33" w14:textId="77777777" w:rsidR="00000000" w:rsidRDefault="00F92B3A">
      <w:pPr>
        <w:pStyle w:val="a0"/>
        <w:rPr>
          <w:rFonts w:hint="cs"/>
          <w:rtl/>
        </w:rPr>
      </w:pPr>
      <w:r>
        <w:rPr>
          <w:rFonts w:hint="cs"/>
          <w:rtl/>
        </w:rPr>
        <w:t>נתניהו לא הופיע שם?</w:t>
      </w:r>
    </w:p>
    <w:p w14:paraId="1BED83BB" w14:textId="77777777" w:rsidR="00000000" w:rsidRDefault="00F92B3A">
      <w:pPr>
        <w:pStyle w:val="a0"/>
        <w:rPr>
          <w:rFonts w:hint="cs"/>
          <w:rtl/>
        </w:rPr>
      </w:pPr>
    </w:p>
    <w:p w14:paraId="01E35150" w14:textId="77777777" w:rsidR="00000000" w:rsidRDefault="00F92B3A">
      <w:pPr>
        <w:pStyle w:val="-"/>
        <w:rPr>
          <w:rtl/>
        </w:rPr>
      </w:pPr>
      <w:bookmarkStart w:id="62" w:name="FS000000479T08_12_2004_13_44_55C"/>
      <w:bookmarkEnd w:id="62"/>
      <w:r>
        <w:rPr>
          <w:rFonts w:hint="eastAsia"/>
          <w:rtl/>
        </w:rPr>
        <w:t>שר</w:t>
      </w:r>
      <w:r>
        <w:rPr>
          <w:rtl/>
        </w:rPr>
        <w:t xml:space="preserve"> החוץ סילבן שלום:</w:t>
      </w:r>
    </w:p>
    <w:p w14:paraId="08B31C45" w14:textId="77777777" w:rsidR="00000000" w:rsidRDefault="00F92B3A">
      <w:pPr>
        <w:pStyle w:val="a0"/>
        <w:rPr>
          <w:rFonts w:hint="cs"/>
          <w:rtl/>
        </w:rPr>
      </w:pPr>
    </w:p>
    <w:p w14:paraId="5A502B01" w14:textId="77777777" w:rsidR="00000000" w:rsidRDefault="00F92B3A">
      <w:pPr>
        <w:pStyle w:val="a0"/>
        <w:rPr>
          <w:rFonts w:hint="cs"/>
          <w:rtl/>
        </w:rPr>
      </w:pPr>
      <w:r>
        <w:rPr>
          <w:rFonts w:hint="cs"/>
          <w:rtl/>
        </w:rPr>
        <w:t>אני מוסיף את השם שלו, בדיוק. כמו שאמרתי, מופיע שלט מזעזע מעל בית-הכנסת בקהיר, ששם כתוב: שרון רוצח, רבין רוצח, ברק רוצח ונתניהו רוצח. ולאחרונה עוד ה</w:t>
      </w:r>
      <w:r>
        <w:rPr>
          <w:rFonts w:hint="cs"/>
          <w:rtl/>
        </w:rPr>
        <w:t>וסיפו חטא על פשע, כאשר החליטו להאיר את השלט הזה, כדי שניתן יהיה לראות אותו גם בלילה. השלטונות המצריים או המנהיגים המצרים אמרו שהם אינם מודעים לדבר, ואמרו שיפעלו להורדת השלט באופן מיידי.</w:t>
      </w:r>
    </w:p>
    <w:p w14:paraId="508EAF14" w14:textId="77777777" w:rsidR="00000000" w:rsidRDefault="00F92B3A">
      <w:pPr>
        <w:pStyle w:val="a0"/>
        <w:rPr>
          <w:rFonts w:hint="cs"/>
          <w:rtl/>
        </w:rPr>
      </w:pPr>
    </w:p>
    <w:p w14:paraId="0CDF6823" w14:textId="77777777" w:rsidR="00000000" w:rsidRDefault="00F92B3A">
      <w:pPr>
        <w:pStyle w:val="a0"/>
        <w:rPr>
          <w:rFonts w:hint="cs"/>
          <w:rtl/>
        </w:rPr>
      </w:pPr>
      <w:r>
        <w:rPr>
          <w:rFonts w:hint="cs"/>
          <w:rtl/>
        </w:rPr>
        <w:t>אנחנו רוצים גם לראות שיפור בהתנהגותה של מצרים בפורומים בין-לאומיים. א</w:t>
      </w:r>
      <w:r>
        <w:rPr>
          <w:rFonts w:hint="cs"/>
          <w:rtl/>
        </w:rPr>
        <w:t>נחנו רוצים לראות את כינוסה של הוועדה הבילטרלית באופן שוטף, לא רק הוועדה הביטחונית. אבל אסור לשכוח שמדובר בתהליך הדרגתי של התחממות היחסים, שאומנם יש לו כבר תוצאות מעשיות, קונקרטיות, אך ניתן עוד רבות לעשות בו.</w:t>
      </w:r>
    </w:p>
    <w:p w14:paraId="71AAC055" w14:textId="77777777" w:rsidR="00000000" w:rsidRDefault="00F92B3A">
      <w:pPr>
        <w:pStyle w:val="a0"/>
        <w:rPr>
          <w:rFonts w:hint="cs"/>
          <w:rtl/>
        </w:rPr>
      </w:pPr>
    </w:p>
    <w:p w14:paraId="3EA170DE" w14:textId="77777777" w:rsidR="00000000" w:rsidRDefault="00F92B3A">
      <w:pPr>
        <w:pStyle w:val="a0"/>
        <w:rPr>
          <w:rFonts w:hint="cs"/>
          <w:rtl/>
        </w:rPr>
      </w:pPr>
      <w:r>
        <w:rPr>
          <w:rFonts w:hint="cs"/>
          <w:rtl/>
        </w:rPr>
        <w:t>אנחנו משתפים פעולה עם המצרים גם בנוגע לתוכנית ה</w:t>
      </w:r>
      <w:r>
        <w:rPr>
          <w:rFonts w:hint="cs"/>
          <w:rtl/>
        </w:rPr>
        <w:t>התנתקות ולנושא הפלסטיני. מצרים נחושה לסייע לפלסטינים למלא אחרי התחייבויותיהם בתחום הרפורמה הביטחונית. מצרים מבינה גם היא, שהרפורמה הביטחונית היא המפתח לכל התקדמות בתהליך מול הפלסטינים. לכן הסכמנו שמצרים תאמן בתחומה אנשי ביטחון פלסטינים, שאינם מעורבים בטרור</w:t>
      </w:r>
      <w:r>
        <w:rPr>
          <w:rFonts w:hint="cs"/>
          <w:rtl/>
        </w:rPr>
        <w:t>, והקבוצה הראשונה אמורה לצאת בקרוב לשם.</w:t>
      </w:r>
    </w:p>
    <w:p w14:paraId="5273D561" w14:textId="77777777" w:rsidR="00000000" w:rsidRDefault="00F92B3A">
      <w:pPr>
        <w:pStyle w:val="a0"/>
        <w:rPr>
          <w:rFonts w:hint="cs"/>
          <w:rtl/>
        </w:rPr>
      </w:pPr>
    </w:p>
    <w:p w14:paraId="40CDD72F" w14:textId="77777777" w:rsidR="00000000" w:rsidRDefault="00F92B3A">
      <w:pPr>
        <w:pStyle w:val="a0"/>
        <w:rPr>
          <w:rFonts w:hint="cs"/>
          <w:rtl/>
        </w:rPr>
      </w:pPr>
      <w:r>
        <w:rPr>
          <w:rFonts w:hint="cs"/>
          <w:rtl/>
        </w:rPr>
        <w:t>אנחנו מתאמים מול המצרים גם את נושא מניעת ההברחות דרך הגבול בציר פילדלפי: הברחות של אנשים, הברחות של סחורות, אך מעל הכול הברחות של נשק. ראינו בשנה האחרונה כמויות נשק בלתי מבוטלות, אשר זורמות באמצעות מנהרות, בעיקר דרך</w:t>
      </w:r>
      <w:r>
        <w:rPr>
          <w:rFonts w:hint="cs"/>
          <w:rtl/>
        </w:rPr>
        <w:t xml:space="preserve"> ציר פילדלפי, לתוך תחום הרצועה.</w:t>
      </w:r>
    </w:p>
    <w:p w14:paraId="33C503F6" w14:textId="77777777" w:rsidR="00000000" w:rsidRDefault="00F92B3A">
      <w:pPr>
        <w:pStyle w:val="a0"/>
        <w:rPr>
          <w:rFonts w:hint="cs"/>
          <w:rtl/>
        </w:rPr>
      </w:pPr>
    </w:p>
    <w:p w14:paraId="2835BEB3" w14:textId="77777777" w:rsidR="00000000" w:rsidRDefault="00F92B3A">
      <w:pPr>
        <w:pStyle w:val="a0"/>
        <w:rPr>
          <w:rFonts w:hint="cs"/>
          <w:rtl/>
        </w:rPr>
      </w:pPr>
      <w:r>
        <w:rPr>
          <w:rFonts w:hint="cs"/>
          <w:rtl/>
        </w:rPr>
        <w:t>רק בשבוע שעבר הגענו להסכמה עם מצרים על הכנסתם של 750 אנשי משמר גבול נוספים לאזור הציר, והדבר הזה צריך להיות מסוכם על-ידי חילופי איגרות בינינו לבין המצרים.</w:t>
      </w:r>
    </w:p>
    <w:p w14:paraId="30E193B3" w14:textId="77777777" w:rsidR="00000000" w:rsidRDefault="00F92B3A">
      <w:pPr>
        <w:pStyle w:val="a0"/>
        <w:rPr>
          <w:rFonts w:hint="cs"/>
          <w:rtl/>
        </w:rPr>
      </w:pPr>
    </w:p>
    <w:p w14:paraId="58EBF61E" w14:textId="77777777" w:rsidR="00000000" w:rsidRDefault="00F92B3A">
      <w:pPr>
        <w:pStyle w:val="a0"/>
        <w:rPr>
          <w:rFonts w:hint="cs"/>
          <w:rtl/>
        </w:rPr>
      </w:pPr>
      <w:r>
        <w:rPr>
          <w:rFonts w:hint="cs"/>
          <w:rtl/>
        </w:rPr>
        <w:t>אבל, אין ספק שהאירוע המשמעותי ביותר קרה ביום ראשון בשעה 12:00. בשעה</w:t>
      </w:r>
      <w:r>
        <w:rPr>
          <w:rFonts w:hint="cs"/>
          <w:rtl/>
        </w:rPr>
        <w:t xml:space="preserve"> 12:00 הגיע לסיומו עוול של שמונה שנים, עוול שנגרם לעזאם עזאם. עזאם עזאם נכנס למאסר לפני שמונה שנים וחודש ימים, ובמשך כל התקופה הזאת הוא טען שהוא חף מפשע, וכולם ידעו שהוא חף מפשע. </w:t>
      </w:r>
    </w:p>
    <w:p w14:paraId="6F4DD0A9" w14:textId="77777777" w:rsidR="00000000" w:rsidRDefault="00F92B3A">
      <w:pPr>
        <w:pStyle w:val="a0"/>
        <w:rPr>
          <w:rFonts w:hint="cs"/>
          <w:rtl/>
        </w:rPr>
      </w:pPr>
    </w:p>
    <w:p w14:paraId="174AD597" w14:textId="77777777" w:rsidR="00000000" w:rsidRDefault="00F92B3A">
      <w:pPr>
        <w:pStyle w:val="a0"/>
        <w:rPr>
          <w:rFonts w:hint="cs"/>
          <w:rtl/>
        </w:rPr>
      </w:pPr>
      <w:r>
        <w:rPr>
          <w:rFonts w:hint="cs"/>
          <w:rtl/>
        </w:rPr>
        <w:t>בפגישתי הראשונה עם הנשיא מובארק, בדצמבר 2003, שוחחנו על כך ועל הדרך להביא ל</w:t>
      </w:r>
      <w:r>
        <w:rPr>
          <w:rFonts w:hint="cs"/>
          <w:rtl/>
        </w:rPr>
        <w:t xml:space="preserve">סיומה של הטרגדיה האנושית הנוראה הזאת. חשבתי שמן הנכון, לאחר ריצוי מחצית מתקופת מאסרו, במאי 2004, ניתן יהיה לעסוק בשחרורו ולהחזירו הביתה. ואכן, בביקורי ביוני בקהיר גובשה למעשה ההבנה הסופית, שמצרים אכן מתכוונת לשחרר את עזאם, והתאריך שסוכם עליו היה פתיחת צום </w:t>
      </w:r>
      <w:r>
        <w:rPr>
          <w:rFonts w:hint="cs"/>
          <w:rtl/>
        </w:rPr>
        <w:t>הרמדאן.</w:t>
      </w:r>
    </w:p>
    <w:p w14:paraId="2CF0AE70" w14:textId="77777777" w:rsidR="00000000" w:rsidRDefault="00F92B3A">
      <w:pPr>
        <w:pStyle w:val="a0"/>
        <w:rPr>
          <w:rFonts w:hint="cs"/>
          <w:rtl/>
        </w:rPr>
      </w:pPr>
    </w:p>
    <w:p w14:paraId="2860DB73" w14:textId="77777777" w:rsidR="00000000" w:rsidRDefault="00F92B3A">
      <w:pPr>
        <w:pStyle w:val="a0"/>
        <w:rPr>
          <w:rFonts w:hint="cs"/>
          <w:rtl/>
        </w:rPr>
      </w:pPr>
      <w:r>
        <w:rPr>
          <w:rFonts w:hint="cs"/>
          <w:rtl/>
        </w:rPr>
        <w:t xml:space="preserve">לאחר תפיסתם של ששת הסטודנטים המצרים, שחצו את הגבול בסוף אוגוסט, דרשה מצרים לקבל אותם בתמורה. בעצה אחת עם ראש הממשלה הוחלט לשחרר את הסטודנטים המצרים תמורת שחרורו של עזאם עזאם. התאריך עוד השתנה פעמיים: מ-14 באוקטובר, פתיחת הרמדאן, ל-14 בנובמבר, סוף </w:t>
      </w:r>
      <w:r>
        <w:rPr>
          <w:rFonts w:hint="cs"/>
          <w:rtl/>
        </w:rPr>
        <w:t>הרמדאן, ולאחר מכן לתאריך שנקבע, אך הסוף הטוב מוכר לכולנו.</w:t>
      </w:r>
    </w:p>
    <w:p w14:paraId="26CF9FAC" w14:textId="77777777" w:rsidR="00000000" w:rsidRDefault="00F92B3A">
      <w:pPr>
        <w:pStyle w:val="a0"/>
        <w:rPr>
          <w:rFonts w:hint="cs"/>
          <w:rtl/>
        </w:rPr>
      </w:pPr>
    </w:p>
    <w:p w14:paraId="062D5B9C" w14:textId="77777777" w:rsidR="00000000" w:rsidRDefault="00F92B3A">
      <w:pPr>
        <w:pStyle w:val="a0"/>
        <w:rPr>
          <w:rFonts w:hint="cs"/>
          <w:rtl/>
        </w:rPr>
      </w:pPr>
      <w:r>
        <w:rPr>
          <w:rFonts w:hint="cs"/>
          <w:rtl/>
        </w:rPr>
        <w:t xml:space="preserve">ללא ספק חלה התקדמות רבה ביחסינו עם מצרים בשנה האחרונה, כאשר ביקורו של שר החוץ, אבו אל-רייט, ביקורו של ראש המטכ"ל, עומר סולימאן, ושחרורו של עזאם בשבוע שעבר היוו נקודות ציון חשובות. </w:t>
      </w:r>
    </w:p>
    <w:p w14:paraId="15202626" w14:textId="77777777" w:rsidR="00000000" w:rsidRDefault="00F92B3A">
      <w:pPr>
        <w:pStyle w:val="a0"/>
        <w:rPr>
          <w:rFonts w:hint="cs"/>
          <w:rtl/>
        </w:rPr>
      </w:pPr>
    </w:p>
    <w:p w14:paraId="0D64354F" w14:textId="77777777" w:rsidR="00000000" w:rsidRDefault="00F92B3A">
      <w:pPr>
        <w:pStyle w:val="a0"/>
        <w:rPr>
          <w:rFonts w:hint="cs"/>
          <w:rtl/>
        </w:rPr>
      </w:pPr>
      <w:r>
        <w:rPr>
          <w:rFonts w:hint="cs"/>
          <w:rtl/>
        </w:rPr>
        <w:t>עם זאת, עלינו ל</w:t>
      </w:r>
      <w:r>
        <w:rPr>
          <w:rFonts w:hint="cs"/>
          <w:rtl/>
        </w:rPr>
        <w:t xml:space="preserve">הגביר את שיתוף הפעולה עם מצרים במטרה לקדם את היחסים הדו-צדדיים ואת ההתרחשויות בערוץ הפלסטיני. מצרים היא מדינת מפתח באזור. אני מאמין שחימום היחסים אתה עשוי להוביל להתפתחויות חיוביות ביחסינו עם מדינות ערביות ומוסלמיות נוספות. </w:t>
      </w:r>
    </w:p>
    <w:p w14:paraId="585DBF56" w14:textId="77777777" w:rsidR="00000000" w:rsidRDefault="00F92B3A">
      <w:pPr>
        <w:pStyle w:val="a0"/>
        <w:rPr>
          <w:rFonts w:hint="cs"/>
          <w:rtl/>
        </w:rPr>
      </w:pPr>
    </w:p>
    <w:p w14:paraId="1F822375" w14:textId="77777777" w:rsidR="00000000" w:rsidRDefault="00F92B3A">
      <w:pPr>
        <w:pStyle w:val="a0"/>
        <w:rPr>
          <w:rFonts w:hint="cs"/>
          <w:rtl/>
        </w:rPr>
      </w:pPr>
      <w:r>
        <w:rPr>
          <w:rFonts w:hint="cs"/>
          <w:rtl/>
        </w:rPr>
        <w:t>במשך תקופה ארוכה אני חוזר וטוע</w:t>
      </w:r>
      <w:r>
        <w:rPr>
          <w:rFonts w:hint="cs"/>
          <w:rtl/>
        </w:rPr>
        <w:t>ן, שאין שום סיבה שלא נשפר את יחסינו עם חלק מכריע של המדינות הערביות והמוסלמיות. עם רובן המכריע אין לנו שום מחלוקת. איזו מחלוקת יש לנו עם מדינות המפרץ הפרסי או עם מדינות צפון אפריקה? אין לנו מחלוקת לא על טריטוריה ולא על נושאים כלכליים, ולכן אנחנו יכולים לצפ</w:t>
      </w:r>
      <w:r>
        <w:rPr>
          <w:rFonts w:hint="cs"/>
          <w:rtl/>
        </w:rPr>
        <w:t>ות להתחממות ביחסים עם שורה של מדינות ערביות. אין ספק שמצרים, שבעבר מנעה התחממות היחסים עם מדינות נוספות, היא זאת היום שמובילה את אפשרות קידום היחסים עם המדינות האלה.</w:t>
      </w:r>
    </w:p>
    <w:p w14:paraId="5E96F17B" w14:textId="77777777" w:rsidR="00000000" w:rsidRDefault="00F92B3A">
      <w:pPr>
        <w:pStyle w:val="a0"/>
        <w:rPr>
          <w:rFonts w:hint="cs"/>
          <w:rtl/>
        </w:rPr>
      </w:pPr>
    </w:p>
    <w:p w14:paraId="5FBADB71" w14:textId="77777777" w:rsidR="00000000" w:rsidRDefault="00F92B3A">
      <w:pPr>
        <w:pStyle w:val="a0"/>
        <w:rPr>
          <w:rFonts w:hint="cs"/>
          <w:rtl/>
        </w:rPr>
      </w:pPr>
      <w:r>
        <w:rPr>
          <w:rFonts w:hint="cs"/>
          <w:rtl/>
        </w:rPr>
        <w:t>לפני שעות אחדות ביקר הנשיא מובארק בכוויית, או סיים את ביקורו בכוויית. גם שם האמירות של הנ</w:t>
      </w:r>
      <w:r>
        <w:rPr>
          <w:rFonts w:hint="cs"/>
          <w:rtl/>
        </w:rPr>
        <w:t xml:space="preserve">שיא מובארק היו חיוביות ודיברו על הצורך להגיע להכרה בישראל מצד ארצות המפרץ הפרסי. </w:t>
      </w:r>
    </w:p>
    <w:p w14:paraId="1E815D23" w14:textId="77777777" w:rsidR="00000000" w:rsidRDefault="00F92B3A">
      <w:pPr>
        <w:pStyle w:val="a0"/>
        <w:rPr>
          <w:rFonts w:hint="cs"/>
          <w:rtl/>
        </w:rPr>
      </w:pPr>
    </w:p>
    <w:p w14:paraId="63DECE72" w14:textId="77777777" w:rsidR="00000000" w:rsidRDefault="00F92B3A">
      <w:pPr>
        <w:pStyle w:val="a0"/>
        <w:rPr>
          <w:rFonts w:hint="cs"/>
          <w:rtl/>
        </w:rPr>
      </w:pPr>
      <w:r>
        <w:rPr>
          <w:rFonts w:hint="cs"/>
          <w:rtl/>
        </w:rPr>
        <w:t xml:space="preserve">אין ספק שהמהלכים האחרונים הם מהלכים מעודדים, הם מהלכים חיוביים. מדיניותה של ממשלת ישראל הוכחה כמדיניות נכונה, כמדיניות שמניבה את הפירות עם המדינות הערביות. </w:t>
      </w:r>
    </w:p>
    <w:p w14:paraId="75A2D73C" w14:textId="77777777" w:rsidR="00000000" w:rsidRDefault="00F92B3A">
      <w:pPr>
        <w:pStyle w:val="a0"/>
        <w:rPr>
          <w:rFonts w:hint="cs"/>
          <w:rtl/>
        </w:rPr>
      </w:pPr>
    </w:p>
    <w:p w14:paraId="03280140" w14:textId="77777777" w:rsidR="00000000" w:rsidRDefault="00F92B3A">
      <w:pPr>
        <w:pStyle w:val="a0"/>
        <w:rPr>
          <w:rFonts w:hint="cs"/>
          <w:rtl/>
        </w:rPr>
      </w:pPr>
      <w:r>
        <w:rPr>
          <w:rFonts w:hint="cs"/>
          <w:rtl/>
        </w:rPr>
        <w:t>ההחלטה של מדינו</w:t>
      </w:r>
      <w:r>
        <w:rPr>
          <w:rFonts w:hint="cs"/>
          <w:rtl/>
        </w:rPr>
        <w:t>ת ערב לשפר את היחסים עם ישראל, ללא קשר לציר הישראלי-הפלסטיני, היא לתועלת המדינות הערביות, לתועלת מדינת ישראל, אבל גם לתועלתם של הפלסטינים עצמם. האפשרות של מדינות ערב לפעול יחד אתנו תסייע גם להנהגה הפלסטינית החדשה.</w:t>
      </w:r>
    </w:p>
    <w:p w14:paraId="30C4AFD2" w14:textId="77777777" w:rsidR="00000000" w:rsidRDefault="00F92B3A">
      <w:pPr>
        <w:pStyle w:val="a0"/>
        <w:rPr>
          <w:rFonts w:hint="cs"/>
          <w:rtl/>
        </w:rPr>
      </w:pPr>
    </w:p>
    <w:p w14:paraId="0499CE48" w14:textId="77777777" w:rsidR="00000000" w:rsidRDefault="00F92B3A">
      <w:pPr>
        <w:pStyle w:val="a0"/>
        <w:rPr>
          <w:rFonts w:hint="cs"/>
          <w:rtl/>
        </w:rPr>
      </w:pPr>
      <w:r>
        <w:rPr>
          <w:rFonts w:hint="cs"/>
          <w:rtl/>
        </w:rPr>
        <w:t>בו בזמן, כאשר אנחנו רוצים לעודד את מדינות</w:t>
      </w:r>
      <w:r>
        <w:rPr>
          <w:rFonts w:hint="cs"/>
          <w:rtl/>
        </w:rPr>
        <w:t xml:space="preserve"> ערב המתונות, אנחנו צריכים להמשיך ולבודד את המדינות המוסלמיות הקיצוניות. אני חושב שהעולם כולו מבין היום, שהמאבק בטרור הוא מאבק גלובלי. הוא איננו מאבקה של ישראל בלבד. וכך, אותן התקפות טרור שמבצע ארגון "אל-קאעידה" נועדו, בראש ובראשונה, לפגוע באותן מדינות מוס</w:t>
      </w:r>
      <w:r>
        <w:rPr>
          <w:rFonts w:hint="cs"/>
          <w:rtl/>
        </w:rPr>
        <w:t xml:space="preserve">למיות שלדעת אותו ארגון הן מתונות מדי, הן קרובות מדי למערב, או שיש להן גישה חיובית מדי כלפי ישראל. כך כל התקפות הטרור האחרונות של "אל-קאעידה" בג'רבה </w:t>
      </w:r>
      <w:r>
        <w:rPr>
          <w:rtl/>
        </w:rPr>
        <w:t>–</w:t>
      </w:r>
      <w:r>
        <w:rPr>
          <w:rFonts w:hint="cs"/>
          <w:rtl/>
        </w:rPr>
        <w:t xml:space="preserve"> תוניסיה, בקזבלנקה </w:t>
      </w:r>
      <w:r>
        <w:rPr>
          <w:rtl/>
        </w:rPr>
        <w:t>–</w:t>
      </w:r>
      <w:r>
        <w:rPr>
          <w:rFonts w:hint="cs"/>
          <w:rtl/>
        </w:rPr>
        <w:t xml:space="preserve"> מרוקו, בריאד </w:t>
      </w:r>
      <w:r>
        <w:rPr>
          <w:rtl/>
        </w:rPr>
        <w:t>–</w:t>
      </w:r>
      <w:r>
        <w:rPr>
          <w:rFonts w:hint="cs"/>
          <w:rtl/>
        </w:rPr>
        <w:t xml:space="preserve"> ערב-הסעודית, באיסטנבול </w:t>
      </w:r>
      <w:r>
        <w:rPr>
          <w:rtl/>
        </w:rPr>
        <w:t>–</w:t>
      </w:r>
      <w:r>
        <w:rPr>
          <w:rFonts w:hint="cs"/>
          <w:rtl/>
        </w:rPr>
        <w:t xml:space="preserve"> טורקיה, באינדונזיה </w:t>
      </w:r>
      <w:r>
        <w:rPr>
          <w:rtl/>
        </w:rPr>
        <w:t>–</w:t>
      </w:r>
      <w:r>
        <w:rPr>
          <w:rFonts w:hint="cs"/>
          <w:rtl/>
        </w:rPr>
        <w:t xml:space="preserve"> באלי, בטאבה - מצרים. מדוב</w:t>
      </w:r>
      <w:r>
        <w:rPr>
          <w:rFonts w:hint="cs"/>
          <w:rtl/>
        </w:rPr>
        <w:t xml:space="preserve">ר בפעולות טרור נגד מדינות ערביות ומוסלמיות, שהיחסים שלהן עם המערב ועם ישראל הם לצנינים בעיניהם של ראשי ארגון הטרור "אל-קאעידה". </w:t>
      </w:r>
    </w:p>
    <w:p w14:paraId="1B8B531C" w14:textId="77777777" w:rsidR="00000000" w:rsidRDefault="00F92B3A">
      <w:pPr>
        <w:pStyle w:val="a0"/>
        <w:rPr>
          <w:rFonts w:hint="cs"/>
          <w:rtl/>
        </w:rPr>
      </w:pPr>
    </w:p>
    <w:p w14:paraId="4B00206E" w14:textId="77777777" w:rsidR="00000000" w:rsidRDefault="00F92B3A">
      <w:pPr>
        <w:pStyle w:val="a0"/>
        <w:rPr>
          <w:rFonts w:hint="cs"/>
          <w:rtl/>
        </w:rPr>
      </w:pPr>
      <w:r>
        <w:rPr>
          <w:rFonts w:hint="cs"/>
          <w:rtl/>
        </w:rPr>
        <w:t>המאבק בטרור הוא מאבק עולמי, אבל הוא לא מאבק רק נגד "אל-קאעידה", הוא מאבק גם נגד ה"חמאס", גם נגד "הג'יהאד האסלאמי" וגם נגד ה"חי</w:t>
      </w:r>
      <w:r>
        <w:rPr>
          <w:rFonts w:hint="cs"/>
          <w:rtl/>
        </w:rPr>
        <w:t>זבאללה". לכן כל מדינה שנותנת חסות לארגוני טרור היא מדינה שאנחנו צריכים לפעול כדי לבודד אותה.</w:t>
      </w:r>
    </w:p>
    <w:p w14:paraId="5EE8EBD5" w14:textId="77777777" w:rsidR="00000000" w:rsidRDefault="00F92B3A">
      <w:pPr>
        <w:pStyle w:val="a0"/>
        <w:rPr>
          <w:rFonts w:hint="cs"/>
          <w:rtl/>
        </w:rPr>
      </w:pPr>
    </w:p>
    <w:p w14:paraId="28AC3C59" w14:textId="77777777" w:rsidR="00000000" w:rsidRDefault="00F92B3A">
      <w:pPr>
        <w:pStyle w:val="af0"/>
        <w:rPr>
          <w:rtl/>
        </w:rPr>
      </w:pPr>
      <w:r>
        <w:rPr>
          <w:rFonts w:hint="eastAsia"/>
          <w:rtl/>
        </w:rPr>
        <w:t>רן</w:t>
      </w:r>
      <w:r>
        <w:rPr>
          <w:rtl/>
        </w:rPr>
        <w:t xml:space="preserve"> כהן (יחד):</w:t>
      </w:r>
    </w:p>
    <w:p w14:paraId="7293E05F" w14:textId="77777777" w:rsidR="00000000" w:rsidRDefault="00F92B3A">
      <w:pPr>
        <w:pStyle w:val="a0"/>
        <w:ind w:firstLine="0"/>
        <w:rPr>
          <w:rFonts w:hint="cs"/>
          <w:rtl/>
        </w:rPr>
      </w:pPr>
    </w:p>
    <w:p w14:paraId="2E1385A3" w14:textId="77777777" w:rsidR="00000000" w:rsidRDefault="00F92B3A">
      <w:pPr>
        <w:pStyle w:val="a0"/>
        <w:ind w:firstLine="0"/>
        <w:rPr>
          <w:rFonts w:hint="cs"/>
          <w:rtl/>
        </w:rPr>
      </w:pPr>
      <w:r>
        <w:rPr>
          <w:rFonts w:hint="cs"/>
          <w:rtl/>
        </w:rPr>
        <w:tab/>
        <w:t>האם אפשר לעשות את זה עם מצרים?</w:t>
      </w:r>
    </w:p>
    <w:p w14:paraId="3DFA920F" w14:textId="77777777" w:rsidR="00000000" w:rsidRDefault="00F92B3A">
      <w:pPr>
        <w:pStyle w:val="a0"/>
        <w:ind w:firstLine="0"/>
        <w:rPr>
          <w:rFonts w:hint="cs"/>
          <w:rtl/>
        </w:rPr>
      </w:pPr>
    </w:p>
    <w:p w14:paraId="50C22D1A" w14:textId="77777777" w:rsidR="00000000" w:rsidRDefault="00F92B3A">
      <w:pPr>
        <w:pStyle w:val="a"/>
        <w:rPr>
          <w:rtl/>
        </w:rPr>
      </w:pPr>
      <w:bookmarkStart w:id="63" w:name="FS000000479T08_12_2004_11_41_19"/>
      <w:bookmarkStart w:id="64" w:name="_Toc100391242"/>
      <w:bookmarkEnd w:id="63"/>
      <w:r>
        <w:rPr>
          <w:rFonts w:hint="eastAsia"/>
          <w:rtl/>
        </w:rPr>
        <w:t>שר</w:t>
      </w:r>
      <w:r>
        <w:rPr>
          <w:rtl/>
        </w:rPr>
        <w:t xml:space="preserve"> החוץ סילבן שלום:</w:t>
      </w:r>
      <w:bookmarkEnd w:id="64"/>
    </w:p>
    <w:p w14:paraId="44492E9D" w14:textId="77777777" w:rsidR="00000000" w:rsidRDefault="00F92B3A">
      <w:pPr>
        <w:pStyle w:val="a0"/>
        <w:rPr>
          <w:rFonts w:hint="cs"/>
          <w:rtl/>
        </w:rPr>
      </w:pPr>
    </w:p>
    <w:p w14:paraId="468E13A7" w14:textId="77777777" w:rsidR="00000000" w:rsidRDefault="00F92B3A">
      <w:pPr>
        <w:pStyle w:val="a0"/>
        <w:rPr>
          <w:rFonts w:hint="cs"/>
          <w:rtl/>
        </w:rPr>
      </w:pPr>
      <w:r>
        <w:rPr>
          <w:rFonts w:hint="cs"/>
          <w:rtl/>
        </w:rPr>
        <w:t>אני חושב שכן. אני חושב שההחלטה של מצרים לשפר את יחסיה עם ישראל ולבקש ממדינות ערב נוספות לעשות</w:t>
      </w:r>
      <w:r>
        <w:rPr>
          <w:rFonts w:hint="cs"/>
          <w:rtl/>
        </w:rPr>
        <w:t xml:space="preserve"> זאת היא לתועלתם של הפלסטינים, בעוד מה שעושות סוריה ואירן, שנותנות חסות לארגוני טרור, זה נגד ההנהגה הפלסטינית, כי כאשר ההנהגה הפלסטינית תיכנס לתפקידה החדש, המטרה והמשימה הראשונות של ההנהגה הזאת יהיו להשליט חוק וסדר, ובעצם לפרק את ארגוני הטרור מהתשתיות שלהם</w:t>
      </w:r>
      <w:r>
        <w:rPr>
          <w:rFonts w:hint="cs"/>
          <w:rtl/>
        </w:rPr>
        <w:t>. הדבר הזה יהיה להם הרבה יותר קל אם הם לא יקבלו את החסות מסוריה ומאירן. הדבר הזה יהיה להן הרבה יותר קל אם ה"חמאס" ו"הג'יהאד האסלאמי" לא יוכלו לתת הוראות מהמפקדות בדמשק לפעילי הטרור כאן, דבר שאם אכן יצא לפועל, יגרום כמובן לבעיות קשות ביחסים בין ישראל לבין ה</w:t>
      </w:r>
      <w:r>
        <w:rPr>
          <w:rFonts w:hint="cs"/>
          <w:rtl/>
        </w:rPr>
        <w:t xml:space="preserve">פלסטינים. לכן, מי שרוצה לעזור להנהגה הפלסטינית החדשה, צריך לפעול נגד ה"חמאס", נגד "הג'יהאד" ונגד ה"חיזבאללה". </w:t>
      </w:r>
    </w:p>
    <w:p w14:paraId="5394C69B" w14:textId="77777777" w:rsidR="00000000" w:rsidRDefault="00F92B3A">
      <w:pPr>
        <w:pStyle w:val="a0"/>
        <w:rPr>
          <w:rFonts w:hint="cs"/>
          <w:rtl/>
        </w:rPr>
      </w:pPr>
    </w:p>
    <w:p w14:paraId="0D941974" w14:textId="77777777" w:rsidR="00000000" w:rsidRDefault="00F92B3A">
      <w:pPr>
        <w:pStyle w:val="a0"/>
        <w:rPr>
          <w:rFonts w:hint="cs"/>
          <w:rtl/>
        </w:rPr>
      </w:pPr>
      <w:r>
        <w:rPr>
          <w:rFonts w:hint="cs"/>
          <w:rtl/>
        </w:rPr>
        <w:t>ה"חיזבאללה" הוא זה שמפעיל את רוב פעולות הטרור, או מפעיל רבות מפעולות הטרור כנגד ישראל. ה"חיזבאללה" הוא זה שהחליף את סדאם חוסיין במתן תשלומי השיק</w:t>
      </w:r>
      <w:r>
        <w:rPr>
          <w:rFonts w:hint="cs"/>
          <w:rtl/>
        </w:rPr>
        <w:t>ים שמגיעים מאירן למשפחות המחבלים המתאבדים. לכן אנחנו פועלים היום בכל החזיתות כדי לכלול את ה"חיזבאללה" ברשימת ארגוני הטרור, דבר שהצלחנו לעשות מול ה"חמאס". הצלחנו להביא לכך שהוא ייכלל ברשימת ארגוני הטרור באירופה, באוסטרליה, בקנדה, ביפן, בארצות-הברית. המטרה ה</w:t>
      </w:r>
      <w:r>
        <w:rPr>
          <w:rFonts w:hint="cs"/>
          <w:rtl/>
        </w:rPr>
        <w:t>יא לעשות אותו דבר עם ה"חיזבאללה", ולמנוע את שידורי ההסתה של "אל-מנאר", אותו ערוץ טלוויזיה שמשדר דברי הסתה ובלע נגד היהודים באשר הם יהודים ונגד מדינת ישראל.</w:t>
      </w:r>
    </w:p>
    <w:p w14:paraId="05A13543" w14:textId="77777777" w:rsidR="00000000" w:rsidRDefault="00F92B3A">
      <w:pPr>
        <w:pStyle w:val="a0"/>
        <w:rPr>
          <w:rFonts w:hint="cs"/>
          <w:rtl/>
        </w:rPr>
      </w:pPr>
    </w:p>
    <w:p w14:paraId="1484EEB5" w14:textId="77777777" w:rsidR="00000000" w:rsidRDefault="00F92B3A">
      <w:pPr>
        <w:pStyle w:val="a0"/>
        <w:rPr>
          <w:rFonts w:hint="cs"/>
          <w:rtl/>
        </w:rPr>
      </w:pPr>
      <w:r>
        <w:rPr>
          <w:rFonts w:hint="cs"/>
          <w:rtl/>
        </w:rPr>
        <w:t>אנחנו פועלים עכשיו בצרפת, ואנחנו מאוד שמחים שממשלת צרפת החליטה לפעול כדי למנוע את שידורי "אל-מנאר".</w:t>
      </w:r>
      <w:r>
        <w:rPr>
          <w:rFonts w:hint="cs"/>
          <w:rtl/>
        </w:rPr>
        <w:t xml:space="preserve"> הפנייה של "חיזבאלללה" ושל "אל-מנאר" לספרד תיענה גם היא כנראה בשלילה, לאור תביעתנו מספרד שלא לאפשר להם להשתמש בלוויין הספרדי. לא מדובר רק בספרד או בצרפת, מדובר בשימוש בלוויין עצמו. </w:t>
      </w:r>
    </w:p>
    <w:p w14:paraId="4AC66567" w14:textId="77777777" w:rsidR="00000000" w:rsidRDefault="00F92B3A">
      <w:pPr>
        <w:pStyle w:val="a0"/>
        <w:rPr>
          <w:rFonts w:hint="cs"/>
          <w:rtl/>
        </w:rPr>
      </w:pPr>
    </w:p>
    <w:p w14:paraId="382CFD7B" w14:textId="77777777" w:rsidR="00000000" w:rsidRDefault="00F92B3A">
      <w:pPr>
        <w:pStyle w:val="a0"/>
        <w:rPr>
          <w:rFonts w:hint="cs"/>
          <w:rtl/>
        </w:rPr>
      </w:pPr>
      <w:r>
        <w:rPr>
          <w:rFonts w:hint="cs"/>
          <w:rtl/>
        </w:rPr>
        <w:t xml:space="preserve">המדיניות של הממשלה הזאת תימשך. כאשר היד מושטת לשלום, היא תיתקל ביד מושטת </w:t>
      </w:r>
      <w:r>
        <w:rPr>
          <w:rFonts w:hint="cs"/>
          <w:rtl/>
        </w:rPr>
        <w:t xml:space="preserve">לשלום מצדה של ישראל. כאשר יש הכרזת מלחמה </w:t>
      </w:r>
      <w:r>
        <w:rPr>
          <w:rtl/>
        </w:rPr>
        <w:t>–</w:t>
      </w:r>
      <w:r>
        <w:rPr>
          <w:rFonts w:hint="cs"/>
          <w:rtl/>
        </w:rPr>
        <w:t xml:space="preserve"> אנחנו נדע לפעול כדי לבער את נגע הטרור. המדיניות הזאת היא מדיניות שמניבה את הפירות שלהם קיווינו זמן רב.</w:t>
      </w:r>
    </w:p>
    <w:p w14:paraId="31052217" w14:textId="77777777" w:rsidR="00000000" w:rsidRDefault="00F92B3A">
      <w:pPr>
        <w:pStyle w:val="a0"/>
        <w:rPr>
          <w:rFonts w:hint="cs"/>
          <w:rtl/>
        </w:rPr>
      </w:pPr>
    </w:p>
    <w:p w14:paraId="2CF98DFF" w14:textId="77777777" w:rsidR="00000000" w:rsidRDefault="00F92B3A">
      <w:pPr>
        <w:pStyle w:val="a0"/>
        <w:rPr>
          <w:rFonts w:hint="cs"/>
          <w:rtl/>
        </w:rPr>
      </w:pPr>
      <w:r>
        <w:rPr>
          <w:rFonts w:hint="cs"/>
          <w:rtl/>
        </w:rPr>
        <w:t xml:space="preserve">אנחנו רוצים לפעול מול מדינות ערב ומול הפלסטינים. אם הפלסטינים יפעלו להביא שקט, אנחנו נשיב בשקט. אם הפלסטינים </w:t>
      </w:r>
      <w:r>
        <w:rPr>
          <w:rFonts w:hint="cs"/>
          <w:rtl/>
        </w:rPr>
        <w:t xml:space="preserve">לא יעשו דבר, אנחנו כמובן נפעל כדי שהטרור לא יפגע בארצנו. אנחנו נמשיך ונפעל בכל דרך כנגד פצצות מתקתקות שמאיימות לפגוע באזרחי ישראל. </w:t>
      </w:r>
    </w:p>
    <w:p w14:paraId="7CC9279B" w14:textId="77777777" w:rsidR="00000000" w:rsidRDefault="00F92B3A">
      <w:pPr>
        <w:pStyle w:val="a0"/>
        <w:rPr>
          <w:rFonts w:hint="cs"/>
          <w:rtl/>
        </w:rPr>
      </w:pPr>
    </w:p>
    <w:p w14:paraId="4C015972" w14:textId="77777777" w:rsidR="00000000" w:rsidRDefault="00F92B3A">
      <w:pPr>
        <w:pStyle w:val="a0"/>
        <w:rPr>
          <w:rFonts w:hint="cs"/>
          <w:rtl/>
        </w:rPr>
      </w:pPr>
      <w:r>
        <w:rPr>
          <w:rFonts w:hint="cs"/>
          <w:rtl/>
        </w:rPr>
        <w:t>אבל הימים האלה, אדוני היושב-ראש, הם ימים של תקווה. הימים האלה הם ימים של תקווה לשינוי, הימים האלה הם ימים של תקווה למשהו חד</w:t>
      </w:r>
      <w:r>
        <w:rPr>
          <w:rFonts w:hint="cs"/>
          <w:rtl/>
        </w:rPr>
        <w:t>ש. כולנו רוצים לסייע, כדי שהמשהו החדש הזה יקרום עור וגידים. לכן אנחנו מסייעים היום לפלסטינים בכל דרך כדי לאפשר להם לקיים את הבחירות כסדרן ב-9 בינואר 2005. וזה המשך למדיניות שלנו לאפשר בזמנו את כל הטיפול הרפואי לערפאת, את הגעתם של רופאים מתוניסיה, מירדן, ממ</w:t>
      </w:r>
      <w:r>
        <w:rPr>
          <w:rFonts w:hint="cs"/>
          <w:rtl/>
        </w:rPr>
        <w:t>צרים; וגם ההתחייבות האישית שניתנה על-ידי ראש הממשלה, שאם ערפאת אכן יחלים הוא יוכל לחזור למוקטעה ברמאללה.</w:t>
      </w:r>
    </w:p>
    <w:p w14:paraId="6AD1593B" w14:textId="77777777" w:rsidR="00000000" w:rsidRDefault="00F92B3A">
      <w:pPr>
        <w:pStyle w:val="a0"/>
        <w:rPr>
          <w:rFonts w:hint="cs"/>
          <w:rtl/>
        </w:rPr>
      </w:pPr>
    </w:p>
    <w:p w14:paraId="7C591F12" w14:textId="77777777" w:rsidR="00000000" w:rsidRDefault="00F92B3A">
      <w:pPr>
        <w:pStyle w:val="a0"/>
        <w:rPr>
          <w:rFonts w:hint="cs"/>
          <w:rtl/>
        </w:rPr>
      </w:pPr>
      <w:r>
        <w:rPr>
          <w:rFonts w:hint="cs"/>
          <w:rtl/>
        </w:rPr>
        <w:t>המגמה הזאת נמשכת. כמו שאמרתי, אנחנו פועלים עכשיו בנושא הבחירות, כדי לאפשר את קיום הבחירות בכל דרך. נעשה זאת כמובן תוך שמירה על צורכי הביטחון, אבל ניתן</w:t>
      </w:r>
      <w:r>
        <w:rPr>
          <w:rFonts w:hint="cs"/>
          <w:rtl/>
        </w:rPr>
        <w:t xml:space="preserve"> גישה חופשית למצביעים להגיע לקלפיות, נאפשר חופש תנועה, וכמובן את כניסתם של משקיפים </w:t>
      </w:r>
      <w:r>
        <w:rPr>
          <w:rtl/>
        </w:rPr>
        <w:t>–</w:t>
      </w:r>
      <w:r>
        <w:rPr>
          <w:rFonts w:hint="cs"/>
          <w:rtl/>
        </w:rPr>
        <w:t xml:space="preserve"> הכול במטרה שיהיו בחירות פתוחות, שוות והוגנות.</w:t>
      </w:r>
    </w:p>
    <w:p w14:paraId="0209F273" w14:textId="77777777" w:rsidR="00000000" w:rsidRDefault="00F92B3A">
      <w:pPr>
        <w:pStyle w:val="a0"/>
        <w:rPr>
          <w:rFonts w:hint="cs"/>
          <w:rtl/>
        </w:rPr>
      </w:pPr>
    </w:p>
    <w:p w14:paraId="52A6D176" w14:textId="77777777" w:rsidR="00000000" w:rsidRDefault="00F92B3A">
      <w:pPr>
        <w:pStyle w:val="a0"/>
        <w:rPr>
          <w:rFonts w:hint="cs"/>
          <w:rtl/>
        </w:rPr>
      </w:pPr>
      <w:r>
        <w:rPr>
          <w:rFonts w:hint="cs"/>
          <w:rtl/>
        </w:rPr>
        <w:t>מייד לאחר כינונה של ההנהגה הפלסטינית נרצה לתאם עם ההנהגה הפלסטינית כמובן את הפסקת ההסתה ואת הנושאים הביטחוניים כדי להביא להפ</w:t>
      </w:r>
      <w:r>
        <w:rPr>
          <w:rFonts w:hint="cs"/>
          <w:rtl/>
        </w:rPr>
        <w:t xml:space="preserve">סקת הטרור. </w:t>
      </w:r>
    </w:p>
    <w:p w14:paraId="64BE71BC" w14:textId="77777777" w:rsidR="00000000" w:rsidRDefault="00F92B3A">
      <w:pPr>
        <w:pStyle w:val="a0"/>
        <w:rPr>
          <w:rFonts w:hint="cs"/>
          <w:rtl/>
        </w:rPr>
      </w:pPr>
    </w:p>
    <w:p w14:paraId="791E3048" w14:textId="77777777" w:rsidR="00000000" w:rsidRDefault="00F92B3A">
      <w:pPr>
        <w:pStyle w:val="a0"/>
        <w:rPr>
          <w:rFonts w:hint="cs"/>
          <w:rtl/>
        </w:rPr>
      </w:pPr>
      <w:r>
        <w:rPr>
          <w:rFonts w:hint="cs"/>
          <w:rtl/>
        </w:rPr>
        <w:t>נושא ההסתה הוא נושא מרכזי. אחרי עשר שנים שבהם הורעל דור שלם של צעירים פלסטינים על-ידי ערפאת, הגיע הזמן לשים לכך סוף. אני זוכר את עצמי, אדוני היושב-ראש, עומד כאן על הדוכן הזה ב-1994, לפני עשר שנים, ושואל את שרת התקשורת דאז, שולמית אלוני, מדוע ה</w:t>
      </w:r>
      <w:r>
        <w:rPr>
          <w:rFonts w:hint="cs"/>
          <w:rtl/>
        </w:rPr>
        <w:t>סכמת לתת את התדר האחרון של שידורי הטלוויזיה שיש לישראל לידי הרשות הפלסטינית. אולי אתם לא יודעים שערוץ-10 היום לא משדר עם תדר פתוח. מי שאין לו כבלים או לוויין, לא יכול לקלוט את ערוץ-10.</w:t>
      </w:r>
    </w:p>
    <w:p w14:paraId="162F2515" w14:textId="77777777" w:rsidR="00000000" w:rsidRDefault="00F92B3A">
      <w:pPr>
        <w:pStyle w:val="a0"/>
        <w:rPr>
          <w:rFonts w:hint="cs"/>
          <w:rtl/>
        </w:rPr>
      </w:pPr>
    </w:p>
    <w:p w14:paraId="29AE51E6" w14:textId="77777777" w:rsidR="00000000" w:rsidRDefault="00F92B3A">
      <w:pPr>
        <w:pStyle w:val="af1"/>
        <w:rPr>
          <w:rtl/>
        </w:rPr>
      </w:pPr>
      <w:r>
        <w:rPr>
          <w:rFonts w:hint="eastAsia"/>
          <w:rtl/>
        </w:rPr>
        <w:t>היו</w:t>
      </w:r>
      <w:r>
        <w:rPr>
          <w:rtl/>
        </w:rPr>
        <w:t>"ר</w:t>
      </w:r>
      <w:r>
        <w:rPr>
          <w:rFonts w:hint="cs"/>
          <w:rtl/>
        </w:rPr>
        <w:t xml:space="preserve"> ראובן ריבלין</w:t>
      </w:r>
      <w:r>
        <w:rPr>
          <w:rtl/>
        </w:rPr>
        <w:t>:</w:t>
      </w:r>
    </w:p>
    <w:p w14:paraId="1F88B208" w14:textId="77777777" w:rsidR="00000000" w:rsidRDefault="00F92B3A">
      <w:pPr>
        <w:pStyle w:val="a0"/>
        <w:rPr>
          <w:rFonts w:hint="cs"/>
          <w:rtl/>
        </w:rPr>
      </w:pPr>
    </w:p>
    <w:p w14:paraId="5A22AFB3" w14:textId="77777777" w:rsidR="00000000" w:rsidRDefault="00F92B3A">
      <w:pPr>
        <w:pStyle w:val="a0"/>
        <w:rPr>
          <w:rFonts w:hint="cs"/>
          <w:rtl/>
        </w:rPr>
      </w:pPr>
      <w:r>
        <w:rPr>
          <w:rFonts w:hint="cs"/>
          <w:rtl/>
        </w:rPr>
        <w:t>זה היה בהתאם להסכמי אוסלו.</w:t>
      </w:r>
    </w:p>
    <w:p w14:paraId="7FBB5B36" w14:textId="77777777" w:rsidR="00000000" w:rsidRDefault="00F92B3A">
      <w:pPr>
        <w:pStyle w:val="a0"/>
        <w:rPr>
          <w:rFonts w:hint="cs"/>
          <w:rtl/>
        </w:rPr>
      </w:pPr>
    </w:p>
    <w:p w14:paraId="51A72A1E" w14:textId="77777777" w:rsidR="00000000" w:rsidRDefault="00F92B3A">
      <w:pPr>
        <w:pStyle w:val="-"/>
        <w:rPr>
          <w:rtl/>
        </w:rPr>
      </w:pPr>
      <w:bookmarkStart w:id="65" w:name="FS000000479T08_12_2004_12_36_28"/>
      <w:bookmarkStart w:id="66" w:name="FS000000479T08_12_2004_12_36_31C"/>
      <w:bookmarkEnd w:id="65"/>
      <w:r>
        <w:rPr>
          <w:rFonts w:hint="eastAsia"/>
          <w:rtl/>
        </w:rPr>
        <w:t>שר</w:t>
      </w:r>
      <w:r>
        <w:rPr>
          <w:rtl/>
        </w:rPr>
        <w:t xml:space="preserve"> החוץ סילבן שלום:</w:t>
      </w:r>
    </w:p>
    <w:p w14:paraId="15079259" w14:textId="77777777" w:rsidR="00000000" w:rsidRDefault="00F92B3A">
      <w:pPr>
        <w:pStyle w:val="a0"/>
        <w:rPr>
          <w:rtl/>
        </w:rPr>
      </w:pPr>
    </w:p>
    <w:bookmarkEnd w:id="66"/>
    <w:p w14:paraId="5E8624D1" w14:textId="77777777" w:rsidR="00000000" w:rsidRDefault="00F92B3A">
      <w:pPr>
        <w:pStyle w:val="a0"/>
        <w:rPr>
          <w:rFonts w:hint="cs"/>
          <w:rtl/>
        </w:rPr>
      </w:pPr>
      <w:r>
        <w:rPr>
          <w:rFonts w:hint="cs"/>
          <w:rtl/>
        </w:rPr>
        <w:t>אכן, זה היה בהתאם להסכמים. אמרה לי אז, בכנות אמיתית, השרה אלוני, והיא כנראה האמינה בכך בכל לבה, שהתדר הזה ניתן כדי להביא סוף לאלימות ולהסתה ולחנך למען השלום. אמרה לי השרה אז, שערפאת אינו יכול לעבור מעיר לעיר, מכפר לכפר ומבית לבית, וכדי להסביר לבני עמו שהסת</w:t>
      </w:r>
      <w:r>
        <w:rPr>
          <w:rFonts w:hint="cs"/>
          <w:rtl/>
        </w:rPr>
        <w:t>יימו מאה שנים של טרור, הוא צריך לעשות זאת בדרך של אמצעי שידור המוניים. אין ספק שהיתה הרבה תמימות במחשבה הזאת.</w:t>
      </w:r>
    </w:p>
    <w:p w14:paraId="5B3F4083" w14:textId="77777777" w:rsidR="00000000" w:rsidRDefault="00F92B3A">
      <w:pPr>
        <w:pStyle w:val="a0"/>
        <w:rPr>
          <w:rFonts w:hint="cs"/>
          <w:rtl/>
        </w:rPr>
      </w:pPr>
    </w:p>
    <w:p w14:paraId="249AD295" w14:textId="77777777" w:rsidR="00000000" w:rsidRDefault="00F92B3A">
      <w:pPr>
        <w:pStyle w:val="a0"/>
        <w:rPr>
          <w:rFonts w:hint="cs"/>
          <w:rtl/>
        </w:rPr>
      </w:pPr>
      <w:r>
        <w:rPr>
          <w:rFonts w:hint="cs"/>
          <w:rtl/>
        </w:rPr>
        <w:t>עשר שנים היתה הרעלה של המוחות, הרעלה של תלמידים שבאו ללמוד בבתי-הספר, והגיע הזמן לשים לכך סוף. אין ספק שגישתו של אבו-מאזן, בתקופת היותו ראש ממשלה</w:t>
      </w:r>
      <w:r>
        <w:rPr>
          <w:rFonts w:hint="cs"/>
          <w:rtl/>
        </w:rPr>
        <w:t>, היתה שונה. כאשר היתה אותה פגישה אצל ראש הממשלה, ואמרתי אז לאבו-מאזן ששידורי הטלוויזיה הפלסטינית, כאשר הוא יושב כאן, ממשיכים להרעיל נגד ישראל, הוא אמר מייד שהוא מוכן להקים את הוועדה למניעת הסתה. הוא מינה את השר נביל עמרו מהצד הפלסטיני, ראש הממשלה שרון מינ</w:t>
      </w:r>
      <w:r>
        <w:rPr>
          <w:rFonts w:hint="cs"/>
          <w:rtl/>
        </w:rPr>
        <w:t>ה אותי לעמוד מהצד הישראלי, אני מיניתי מייד את האלוף עמידרור לעמוד בראש הוועדה שתפעל, הם מינו מנכ"ל ממשרד האינפורמציה, ולצערי הרב לא הצליחו בדיוק לעבוד, כי לאבו-מאזן נדרשו 40-50 יום עד שהוא החליט להתפטר.</w:t>
      </w:r>
    </w:p>
    <w:p w14:paraId="628D74AB" w14:textId="77777777" w:rsidR="00000000" w:rsidRDefault="00F92B3A">
      <w:pPr>
        <w:pStyle w:val="a0"/>
        <w:rPr>
          <w:rFonts w:hint="cs"/>
          <w:rtl/>
        </w:rPr>
      </w:pPr>
    </w:p>
    <w:p w14:paraId="67C1BC74" w14:textId="77777777" w:rsidR="00000000" w:rsidRDefault="00F92B3A">
      <w:pPr>
        <w:pStyle w:val="a0"/>
        <w:rPr>
          <w:rFonts w:hint="cs"/>
          <w:rtl/>
        </w:rPr>
      </w:pPr>
      <w:r>
        <w:rPr>
          <w:rFonts w:hint="cs"/>
          <w:rtl/>
        </w:rPr>
        <w:t xml:space="preserve">הפסקת ההסתה בלבד איננה מספיקה. אנחנו רוצים לראות גם </w:t>
      </w:r>
      <w:r>
        <w:rPr>
          <w:rFonts w:hint="cs"/>
          <w:rtl/>
        </w:rPr>
        <w:t xml:space="preserve">צעדים אמיתיים בנוגע לביטחון. וכמו שאמרנו לכל מנהיגי העולם שהגיעו לכאן ולאלה שיגיעו: לא ניתן לקפוץ לשלבים יותר מאוחרים במפת הדרכים, צריך למלא את השלב הראשון כסדרו, צריך לעשות הכול כדי שהשלב הראשון יבוצע במלואו. </w:t>
      </w:r>
    </w:p>
    <w:p w14:paraId="0E67A368" w14:textId="77777777" w:rsidR="00000000" w:rsidRDefault="00F92B3A">
      <w:pPr>
        <w:pStyle w:val="a0"/>
        <w:rPr>
          <w:rFonts w:hint="cs"/>
          <w:rtl/>
        </w:rPr>
      </w:pPr>
    </w:p>
    <w:p w14:paraId="38F48A86" w14:textId="77777777" w:rsidR="00000000" w:rsidRDefault="00F92B3A">
      <w:pPr>
        <w:pStyle w:val="a0"/>
        <w:rPr>
          <w:rFonts w:hint="cs"/>
          <w:rtl/>
        </w:rPr>
      </w:pPr>
      <w:r>
        <w:rPr>
          <w:rFonts w:hint="cs"/>
          <w:rtl/>
        </w:rPr>
        <w:t>אני מאוד מקווה, אדוני היושב-ראש, שהמנהיגות ה</w:t>
      </w:r>
      <w:r>
        <w:rPr>
          <w:rFonts w:hint="cs"/>
          <w:rtl/>
        </w:rPr>
        <w:t xml:space="preserve">פלסטינית החדשה אכן תעשה זאת. אם היא תעשה זאת, ישראל תהיה מוכנה ללכת לקראת שלום. </w:t>
      </w:r>
    </w:p>
    <w:p w14:paraId="187303EF" w14:textId="77777777" w:rsidR="00000000" w:rsidRDefault="00F92B3A">
      <w:pPr>
        <w:pStyle w:val="a0"/>
        <w:rPr>
          <w:rFonts w:hint="cs"/>
          <w:rtl/>
        </w:rPr>
      </w:pPr>
    </w:p>
    <w:p w14:paraId="0F6AA5B8" w14:textId="77777777" w:rsidR="00000000" w:rsidRDefault="00F92B3A">
      <w:pPr>
        <w:pStyle w:val="a0"/>
        <w:rPr>
          <w:rFonts w:hint="cs"/>
          <w:rtl/>
        </w:rPr>
      </w:pPr>
      <w:r>
        <w:rPr>
          <w:rFonts w:hint="cs"/>
          <w:rtl/>
        </w:rPr>
        <w:t>כל עזרה בין-לאומית שתביא לרפורמות ביטחוניות ברשות הפלסטינית היא חיובית. כל עזרה בין-לאומית שתביא לרפורמות בסדרי הממשל ברשות הפלסטינית היא עזרה חשובה. כל עזרה בין-לאומית לשיקו</w:t>
      </w:r>
      <w:r>
        <w:rPr>
          <w:rFonts w:hint="cs"/>
          <w:rtl/>
        </w:rPr>
        <w:t xml:space="preserve">ם עזה היא תמיכה חשובה. </w:t>
      </w:r>
    </w:p>
    <w:p w14:paraId="096438AC" w14:textId="77777777" w:rsidR="00000000" w:rsidRDefault="00F92B3A">
      <w:pPr>
        <w:pStyle w:val="a0"/>
        <w:rPr>
          <w:rFonts w:hint="cs"/>
          <w:rtl/>
        </w:rPr>
      </w:pPr>
    </w:p>
    <w:p w14:paraId="64DED422" w14:textId="77777777" w:rsidR="00000000" w:rsidRDefault="00F92B3A">
      <w:pPr>
        <w:pStyle w:val="a0"/>
        <w:rPr>
          <w:rFonts w:hint="cs"/>
          <w:rtl/>
        </w:rPr>
      </w:pPr>
      <w:r>
        <w:rPr>
          <w:rFonts w:hint="cs"/>
          <w:rtl/>
        </w:rPr>
        <w:t>לסיום, השיפור ביחסים עם מצרים הוא שיפור מבורך, הוא שיפור שיש לו עוד פירות שאני מקווה שיבשילו בזמן הקרוב. השיפור ביחסים עם מצרים יכול להביא לכך שמדינות ערב רבות נוספות ילכו בעקבותיה. אנחנו מקווים, כמובן, שהדבר יבשיל גם להבנה גדולה י</w:t>
      </w:r>
      <w:r>
        <w:rPr>
          <w:rFonts w:hint="cs"/>
          <w:rtl/>
        </w:rPr>
        <w:t xml:space="preserve">ותר מול הפלסטינים, אבל בו זמנית נמשיך ונפעל נגד הטרור ונגד המדינות שנותנות חסות לטרור. היום העולם כולו מבין מה שאמרנו זה זמן רב: טרור הוא לא רק בעיה של ישראל, וכדי להביא שלום לאזור, צריך להביא שקט ושלווה, שבעקבותיהם יגיע השלום המיוחל. </w:t>
      </w:r>
    </w:p>
    <w:p w14:paraId="537CF84A" w14:textId="77777777" w:rsidR="00000000" w:rsidRDefault="00F92B3A">
      <w:pPr>
        <w:pStyle w:val="af1"/>
        <w:rPr>
          <w:rtl/>
        </w:rPr>
      </w:pPr>
    </w:p>
    <w:p w14:paraId="7C4E03D9" w14:textId="77777777" w:rsidR="00000000" w:rsidRDefault="00F92B3A">
      <w:pPr>
        <w:pStyle w:val="af1"/>
        <w:rPr>
          <w:rtl/>
        </w:rPr>
      </w:pPr>
      <w:r>
        <w:rPr>
          <w:rFonts w:hint="eastAsia"/>
          <w:rtl/>
        </w:rPr>
        <w:t>היו</w:t>
      </w:r>
      <w:r>
        <w:rPr>
          <w:rtl/>
        </w:rPr>
        <w:t>"ר</w:t>
      </w:r>
      <w:r>
        <w:rPr>
          <w:rFonts w:hint="cs"/>
          <w:rtl/>
        </w:rPr>
        <w:t xml:space="preserve"> ראובן ריבלין</w:t>
      </w:r>
      <w:r>
        <w:rPr>
          <w:rtl/>
        </w:rPr>
        <w:t>:</w:t>
      </w:r>
    </w:p>
    <w:p w14:paraId="57F69B49" w14:textId="77777777" w:rsidR="00000000" w:rsidRDefault="00F92B3A">
      <w:pPr>
        <w:pStyle w:val="a0"/>
        <w:rPr>
          <w:rFonts w:hint="cs"/>
          <w:rtl/>
        </w:rPr>
      </w:pPr>
    </w:p>
    <w:p w14:paraId="2AB01850" w14:textId="77777777" w:rsidR="00000000" w:rsidRDefault="00F92B3A">
      <w:pPr>
        <w:pStyle w:val="a0"/>
        <w:rPr>
          <w:rFonts w:hint="cs"/>
          <w:rtl/>
        </w:rPr>
      </w:pPr>
      <w:r>
        <w:rPr>
          <w:rFonts w:hint="cs"/>
          <w:rtl/>
        </w:rPr>
        <w:t>תודה רבה, אדוני השר.</w:t>
      </w:r>
    </w:p>
    <w:p w14:paraId="40A171E8" w14:textId="77777777" w:rsidR="00000000" w:rsidRDefault="00F92B3A">
      <w:pPr>
        <w:pStyle w:val="a0"/>
        <w:rPr>
          <w:rFonts w:hint="cs"/>
          <w:rtl/>
        </w:rPr>
      </w:pPr>
    </w:p>
    <w:p w14:paraId="0C9B97A4" w14:textId="77777777" w:rsidR="00000000" w:rsidRDefault="00F92B3A">
      <w:pPr>
        <w:pStyle w:val="-"/>
        <w:rPr>
          <w:rtl/>
        </w:rPr>
      </w:pPr>
      <w:bookmarkStart w:id="67" w:name="FS000000479T08_12_2004_12_42_34C"/>
      <w:bookmarkEnd w:id="67"/>
      <w:r>
        <w:rPr>
          <w:rFonts w:hint="eastAsia"/>
          <w:rtl/>
        </w:rPr>
        <w:t>שר</w:t>
      </w:r>
      <w:r>
        <w:rPr>
          <w:rtl/>
        </w:rPr>
        <w:t xml:space="preserve"> החוץ סילבן שלום:</w:t>
      </w:r>
    </w:p>
    <w:p w14:paraId="4815378F" w14:textId="77777777" w:rsidR="00000000" w:rsidRDefault="00F92B3A">
      <w:pPr>
        <w:pStyle w:val="a0"/>
        <w:rPr>
          <w:rFonts w:hint="cs"/>
          <w:rtl/>
        </w:rPr>
      </w:pPr>
    </w:p>
    <w:p w14:paraId="71013FA3" w14:textId="77777777" w:rsidR="00000000" w:rsidRDefault="00F92B3A">
      <w:pPr>
        <w:pStyle w:val="a0"/>
        <w:rPr>
          <w:rFonts w:hint="cs"/>
          <w:rtl/>
        </w:rPr>
      </w:pPr>
      <w:r>
        <w:rPr>
          <w:rFonts w:hint="cs"/>
          <w:rtl/>
        </w:rPr>
        <w:t>תודה רבה, אדוני.</w:t>
      </w:r>
    </w:p>
    <w:p w14:paraId="57F3567C" w14:textId="77777777" w:rsidR="00000000" w:rsidRDefault="00F92B3A">
      <w:pPr>
        <w:pStyle w:val="a0"/>
        <w:rPr>
          <w:rFonts w:hint="cs"/>
          <w:rtl/>
        </w:rPr>
      </w:pPr>
    </w:p>
    <w:p w14:paraId="2D49C012" w14:textId="77777777" w:rsidR="00000000" w:rsidRDefault="00F92B3A">
      <w:pPr>
        <w:pStyle w:val="af1"/>
        <w:rPr>
          <w:rtl/>
        </w:rPr>
      </w:pPr>
      <w:r>
        <w:rPr>
          <w:rFonts w:hint="eastAsia"/>
          <w:rtl/>
        </w:rPr>
        <w:t>היו</w:t>
      </w:r>
      <w:r>
        <w:rPr>
          <w:rtl/>
        </w:rPr>
        <w:t>"ר</w:t>
      </w:r>
      <w:r>
        <w:rPr>
          <w:rFonts w:hint="cs"/>
          <w:rtl/>
        </w:rPr>
        <w:t xml:space="preserve"> ראובן ריבלין</w:t>
      </w:r>
      <w:r>
        <w:rPr>
          <w:rtl/>
        </w:rPr>
        <w:t>:</w:t>
      </w:r>
    </w:p>
    <w:p w14:paraId="015A3109" w14:textId="77777777" w:rsidR="00000000" w:rsidRDefault="00F92B3A">
      <w:pPr>
        <w:pStyle w:val="a0"/>
        <w:rPr>
          <w:rFonts w:hint="cs"/>
          <w:rtl/>
        </w:rPr>
      </w:pPr>
    </w:p>
    <w:p w14:paraId="7C17C61C" w14:textId="77777777" w:rsidR="00000000" w:rsidRDefault="00F92B3A">
      <w:pPr>
        <w:pStyle w:val="a0"/>
        <w:rPr>
          <w:rFonts w:hint="cs"/>
          <w:rtl/>
        </w:rPr>
      </w:pPr>
      <w:r>
        <w:rPr>
          <w:rFonts w:hint="cs"/>
          <w:rtl/>
        </w:rPr>
        <w:t>כבוד השר, חבר הכנסת רן כהן ביקש לשאול שאלה, ולא נתתי לו לקרוא קריאת ביניים.</w:t>
      </w:r>
    </w:p>
    <w:p w14:paraId="371827F2" w14:textId="77777777" w:rsidR="00000000" w:rsidRDefault="00F92B3A">
      <w:pPr>
        <w:pStyle w:val="a0"/>
        <w:rPr>
          <w:rFonts w:hint="cs"/>
          <w:rtl/>
        </w:rPr>
      </w:pPr>
    </w:p>
    <w:p w14:paraId="34C13306" w14:textId="77777777" w:rsidR="00000000" w:rsidRDefault="00F92B3A">
      <w:pPr>
        <w:pStyle w:val="af0"/>
        <w:rPr>
          <w:rtl/>
        </w:rPr>
      </w:pPr>
      <w:r>
        <w:rPr>
          <w:rFonts w:hint="eastAsia"/>
          <w:rtl/>
        </w:rPr>
        <w:t>רן</w:t>
      </w:r>
      <w:r>
        <w:rPr>
          <w:rtl/>
        </w:rPr>
        <w:t xml:space="preserve"> כהן (יחד):</w:t>
      </w:r>
    </w:p>
    <w:p w14:paraId="72CF4B49" w14:textId="77777777" w:rsidR="00000000" w:rsidRDefault="00F92B3A">
      <w:pPr>
        <w:pStyle w:val="a0"/>
        <w:rPr>
          <w:rFonts w:hint="cs"/>
          <w:rtl/>
        </w:rPr>
      </w:pPr>
    </w:p>
    <w:p w14:paraId="1588351F" w14:textId="77777777" w:rsidR="00000000" w:rsidRDefault="00F92B3A">
      <w:pPr>
        <w:pStyle w:val="a0"/>
        <w:rPr>
          <w:rFonts w:hint="cs"/>
          <w:rtl/>
        </w:rPr>
      </w:pPr>
      <w:r>
        <w:rPr>
          <w:rFonts w:hint="cs"/>
          <w:rtl/>
        </w:rPr>
        <w:t>מה הערכתך, שר החוץ, לגבי חלקה של תוכנית ההתנתקות באותו שיפור יחסים עם המצרים? הא</w:t>
      </w:r>
      <w:r>
        <w:rPr>
          <w:rFonts w:hint="cs"/>
          <w:rtl/>
        </w:rPr>
        <w:t>ם זה חלק אינטגרלי של שיפור היחסים עם מצרים?</w:t>
      </w:r>
    </w:p>
    <w:p w14:paraId="256A94A5" w14:textId="77777777" w:rsidR="00000000" w:rsidRDefault="00F92B3A">
      <w:pPr>
        <w:pStyle w:val="a0"/>
        <w:rPr>
          <w:rFonts w:hint="cs"/>
          <w:rtl/>
        </w:rPr>
      </w:pPr>
    </w:p>
    <w:p w14:paraId="04D54221" w14:textId="77777777" w:rsidR="00000000" w:rsidRDefault="00F92B3A">
      <w:pPr>
        <w:pStyle w:val="-"/>
        <w:rPr>
          <w:rtl/>
        </w:rPr>
      </w:pPr>
      <w:r>
        <w:rPr>
          <w:rFonts w:hint="eastAsia"/>
          <w:rtl/>
        </w:rPr>
        <w:t>שר</w:t>
      </w:r>
      <w:r>
        <w:rPr>
          <w:rtl/>
        </w:rPr>
        <w:t xml:space="preserve"> החוץ סילבן שלום:</w:t>
      </w:r>
    </w:p>
    <w:p w14:paraId="0456AAB5" w14:textId="77777777" w:rsidR="00000000" w:rsidRDefault="00F92B3A">
      <w:pPr>
        <w:pStyle w:val="a0"/>
        <w:ind w:firstLine="0"/>
        <w:rPr>
          <w:rtl/>
        </w:rPr>
      </w:pPr>
      <w:bookmarkStart w:id="68" w:name="FS000000479T08_12_2004_12_28_20"/>
      <w:bookmarkStart w:id="69" w:name="FS000000479T08_12_2004_12_28_22C"/>
      <w:bookmarkEnd w:id="68"/>
      <w:bookmarkEnd w:id="69"/>
    </w:p>
    <w:p w14:paraId="0BDF9682" w14:textId="77777777" w:rsidR="00000000" w:rsidRDefault="00F92B3A">
      <w:pPr>
        <w:pStyle w:val="a0"/>
        <w:rPr>
          <w:rFonts w:hint="cs"/>
          <w:rtl/>
        </w:rPr>
      </w:pPr>
      <w:r>
        <w:rPr>
          <w:rFonts w:hint="cs"/>
          <w:rtl/>
        </w:rPr>
        <w:t>אומנם, כרונולוגית הפגישה הראשונה שלי עם הנשיא מובארק היתה לפני ההודעה על ההתנתקות, אבל אין ספק שמהרגע שההודעה הזאת יצאה לאוויר העולם החל תיאום עם המצרים בשורה ארוכה של נושאים שנוגעים לתוכנית</w:t>
      </w:r>
      <w:r>
        <w:rPr>
          <w:rFonts w:hint="cs"/>
          <w:rtl/>
        </w:rPr>
        <w:t xml:space="preserve"> ההתנתקות. כך הוחלט על הקמת הוועדות הביטחוניות והבילטרליות, וכך הוחלט על הוספת 750 שוטרים של משמר הגבול המצרי שישבו שם בגבול, וכך סוכם שיוקמו אזורי תעשייה חדשים בצד המצרי של הגבול, בסיני, כדי שיאפשרו מקומות עבודה לפלסטינים מעזה במקום אזור התעשייה בארז. אין</w:t>
      </w:r>
      <w:r>
        <w:rPr>
          <w:rFonts w:hint="cs"/>
          <w:rtl/>
        </w:rPr>
        <w:t xml:space="preserve"> ספק שאולי גם חשש מצרי מפני מצב שבו יחדרו דרך הגבול גם לכיוון מצרים, או מצב של כאוס שיהיה בעזה או השתלטותם של גורמים קיצוניים הביא להגברת שיתוף הפעולה. אני חושב שההחלטה המצרית היא החלטה אסטרטגית, אבל אין ספק שהתוספת הזאת סייעה מאוד ליצירת הדיאלוג, מאחר שהי</w:t>
      </w:r>
      <w:r>
        <w:rPr>
          <w:rFonts w:hint="cs"/>
          <w:rtl/>
        </w:rPr>
        <w:t>א הביאה לביקורים רבים שלנו שם ושלהם אצלנו, דבר שהגביר את שיתוף הפעולה.</w:t>
      </w:r>
    </w:p>
    <w:p w14:paraId="1B9DA7E9" w14:textId="77777777" w:rsidR="00000000" w:rsidRDefault="00F92B3A">
      <w:pPr>
        <w:pStyle w:val="a0"/>
        <w:rPr>
          <w:rFonts w:hint="cs"/>
          <w:rtl/>
        </w:rPr>
      </w:pPr>
    </w:p>
    <w:p w14:paraId="0A3F4F58" w14:textId="77777777" w:rsidR="00000000" w:rsidRDefault="00F92B3A">
      <w:pPr>
        <w:pStyle w:val="a0"/>
        <w:rPr>
          <w:rFonts w:hint="cs"/>
          <w:rtl/>
        </w:rPr>
      </w:pPr>
      <w:r>
        <w:rPr>
          <w:rFonts w:hint="cs"/>
          <w:rtl/>
        </w:rPr>
        <w:t>אומר עכשיו מלה אחרונה. אמרתי אותה במע'אר, ואני רוצה להגיד אותה כאן, היא חשובה. אני חושב שהרגע המרגש ביותר בכל השנה האחרונה שבה עסקנו בשחרור עזאם עזאם לא היה אפילו רגע הפגישה עם עזאם במ</w:t>
      </w:r>
      <w:r>
        <w:rPr>
          <w:rFonts w:hint="cs"/>
          <w:rtl/>
        </w:rPr>
        <w:t>לון, שאין ספק שהיתה מרגשת ביותר. לטעמי, הרגע המרגש ביותר היה כאשר ראינו בטלוויזיה אותם 20,000-30,000 חוגגים במע'אר חוגגים עם דגל ישראל. אני חושב, שמבחינתי זה היה רגע שמסמל יותר מכול את האפשרויות הרבות שיש לשילוב בני המיעוטים במדינת ישראל; אותה תחושה שישראל</w:t>
      </w:r>
      <w:r>
        <w:rPr>
          <w:rFonts w:hint="cs"/>
          <w:rtl/>
        </w:rPr>
        <w:t xml:space="preserve"> לעולם לא תנטוש את בניה, ולא משנה אם הם יהודים, דרוזים, מוסלמים, נוצרים, צ'רקסים או בדואים. ישראל תעשה את הכול בעניין הזה.</w:t>
      </w:r>
    </w:p>
    <w:p w14:paraId="39D39133" w14:textId="77777777" w:rsidR="00000000" w:rsidRDefault="00F92B3A">
      <w:pPr>
        <w:pStyle w:val="a0"/>
        <w:rPr>
          <w:rFonts w:hint="cs"/>
          <w:rtl/>
        </w:rPr>
      </w:pPr>
    </w:p>
    <w:p w14:paraId="04762E25" w14:textId="77777777" w:rsidR="00000000" w:rsidRDefault="00F92B3A">
      <w:pPr>
        <w:pStyle w:val="a0"/>
        <w:rPr>
          <w:rFonts w:hint="cs"/>
          <w:rtl/>
        </w:rPr>
      </w:pPr>
      <w:r>
        <w:rPr>
          <w:rFonts w:hint="cs"/>
          <w:rtl/>
        </w:rPr>
        <w:t>אני חושב שדווקא בימים האלה של חנוכה, כשהצלחנו ברגע האחרון אולי לבער צלם מההיכל, אנו צריכים ללמוד דבר אחד: אחדות פנימית היא תמיד יותר</w:t>
      </w:r>
      <w:r>
        <w:rPr>
          <w:rFonts w:hint="cs"/>
          <w:rtl/>
        </w:rPr>
        <w:t xml:space="preserve"> חשובה מהכול. אחדות פנימית בעם ישראל היא הדבר שנדרש. אדוני היושב-ראש, לא סתם דווקא בשבועות האלה אנחנו קוראים את הפרשות שעוסקות ביוסף. יש לי דקה לדבר תורה?</w:t>
      </w:r>
    </w:p>
    <w:p w14:paraId="44D4E209" w14:textId="77777777" w:rsidR="00000000" w:rsidRDefault="00F92B3A">
      <w:pPr>
        <w:pStyle w:val="a0"/>
        <w:rPr>
          <w:rFonts w:hint="cs"/>
          <w:rtl/>
        </w:rPr>
      </w:pPr>
    </w:p>
    <w:p w14:paraId="35F04DA2" w14:textId="77777777" w:rsidR="00000000" w:rsidRDefault="00F92B3A">
      <w:pPr>
        <w:pStyle w:val="af1"/>
        <w:rPr>
          <w:rtl/>
        </w:rPr>
      </w:pPr>
      <w:r>
        <w:rPr>
          <w:rFonts w:hint="eastAsia"/>
          <w:rtl/>
        </w:rPr>
        <w:t>היו</w:t>
      </w:r>
      <w:r>
        <w:rPr>
          <w:rtl/>
        </w:rPr>
        <w:t>"ר ראובן ריבלין:</w:t>
      </w:r>
    </w:p>
    <w:p w14:paraId="5EDF1BF0" w14:textId="77777777" w:rsidR="00000000" w:rsidRDefault="00F92B3A">
      <w:pPr>
        <w:pStyle w:val="a0"/>
        <w:rPr>
          <w:rFonts w:hint="cs"/>
          <w:rtl/>
        </w:rPr>
      </w:pPr>
    </w:p>
    <w:p w14:paraId="303FA918" w14:textId="77777777" w:rsidR="00000000" w:rsidRDefault="00F92B3A">
      <w:pPr>
        <w:pStyle w:val="a0"/>
        <w:rPr>
          <w:rFonts w:hint="cs"/>
          <w:rtl/>
        </w:rPr>
      </w:pPr>
      <w:r>
        <w:rPr>
          <w:rFonts w:hint="cs"/>
          <w:rtl/>
        </w:rPr>
        <w:t>אני לא יכול להפסיק את אדוני בדבר תורה, והוא גם עונה על 13 הצעות לסדר-היום ואיננ</w:t>
      </w:r>
      <w:r>
        <w:rPr>
          <w:rFonts w:hint="cs"/>
          <w:rtl/>
        </w:rPr>
        <w:t>י יכול להגביל אותו בזמן.</w:t>
      </w:r>
    </w:p>
    <w:p w14:paraId="1546CE92" w14:textId="77777777" w:rsidR="00000000" w:rsidRDefault="00F92B3A">
      <w:pPr>
        <w:pStyle w:val="a0"/>
        <w:rPr>
          <w:rFonts w:hint="cs"/>
          <w:rtl/>
        </w:rPr>
      </w:pPr>
    </w:p>
    <w:p w14:paraId="586F6A24" w14:textId="77777777" w:rsidR="00000000" w:rsidRDefault="00F92B3A">
      <w:pPr>
        <w:pStyle w:val="-"/>
        <w:rPr>
          <w:rtl/>
        </w:rPr>
      </w:pPr>
      <w:bookmarkStart w:id="70" w:name="FS000000479T08_12_2004_12_28_31C"/>
      <w:bookmarkEnd w:id="70"/>
      <w:r>
        <w:rPr>
          <w:rFonts w:hint="eastAsia"/>
          <w:rtl/>
        </w:rPr>
        <w:t>שר</w:t>
      </w:r>
      <w:r>
        <w:rPr>
          <w:rtl/>
        </w:rPr>
        <w:t xml:space="preserve"> החוץ סילבן שלום:</w:t>
      </w:r>
    </w:p>
    <w:p w14:paraId="4547BC46" w14:textId="77777777" w:rsidR="00000000" w:rsidRDefault="00F92B3A">
      <w:pPr>
        <w:pStyle w:val="a0"/>
        <w:ind w:firstLine="0"/>
        <w:rPr>
          <w:rFonts w:hint="cs"/>
          <w:rtl/>
        </w:rPr>
      </w:pPr>
    </w:p>
    <w:p w14:paraId="6C0E910F" w14:textId="77777777" w:rsidR="00000000" w:rsidRDefault="00F92B3A">
      <w:pPr>
        <w:pStyle w:val="a0"/>
        <w:ind w:firstLine="0"/>
        <w:rPr>
          <w:rFonts w:hint="cs"/>
          <w:rtl/>
        </w:rPr>
      </w:pPr>
      <w:r>
        <w:rPr>
          <w:rFonts w:hint="cs"/>
          <w:rtl/>
        </w:rPr>
        <w:tab/>
        <w:t xml:space="preserve">אם זה 13 הצעות, יש לי עוד שתי דקות. </w:t>
      </w:r>
    </w:p>
    <w:p w14:paraId="05DFDF2B" w14:textId="77777777" w:rsidR="00000000" w:rsidRDefault="00F92B3A">
      <w:pPr>
        <w:pStyle w:val="a0"/>
        <w:ind w:firstLine="0"/>
        <w:rPr>
          <w:rFonts w:hint="cs"/>
          <w:rtl/>
        </w:rPr>
      </w:pPr>
    </w:p>
    <w:p w14:paraId="78812BB1" w14:textId="77777777" w:rsidR="00000000" w:rsidRDefault="00F92B3A">
      <w:pPr>
        <w:pStyle w:val="a0"/>
        <w:ind w:firstLine="720"/>
        <w:rPr>
          <w:rFonts w:hint="cs"/>
          <w:rtl/>
        </w:rPr>
      </w:pPr>
      <w:r>
        <w:rPr>
          <w:rFonts w:hint="cs"/>
          <w:rtl/>
        </w:rPr>
        <w:t>פרשת השבוע שעבר היתה פרשת וישב, השבוע זו תהיה פרשת מקץ, ובשבוע הבא - פרשת ויגש. הן עוסקות ביוסף. יוסף חלם שהשמש והירח ו-11 הכוכבים משתחווים לו. כולם פירשו את החלום שהכוונ</w:t>
      </w:r>
      <w:r>
        <w:rPr>
          <w:rFonts w:hint="cs"/>
          <w:rtl/>
        </w:rPr>
        <w:t xml:space="preserve">ה לאביו, לאמו ול-11 אחיו. אמרו: ואביו לא שכח את הדבר. כולם פירשו שאביו לא יכול היה לשכוח את ההתנשאות האדירה הזאת - איך זה יכול להיות שאני אביך משתחווה לפניך? אבל, לדעתי, האמירה הזאת היא עם הרבה יותר משמעות. מה שקורה הוא שהריב בין האחים היה הריב הראשון בין </w:t>
      </w:r>
      <w:r>
        <w:rPr>
          <w:rFonts w:hint="cs"/>
          <w:rtl/>
        </w:rPr>
        <w:t xml:space="preserve">בני ישראל, שהרי יעקב אבינו הוא ישראל. הריב הזה הביא למכירת יוסף לאורחת ישמעאלים, ומשם למצרים ל-210 שנות עבדות ו-40 שנה לאחר מכן במדבר. זה מלמד אותנו, שמאבק פנימי בתוכנו מוביל לעבדות או לחורבן. </w:t>
      </w:r>
    </w:p>
    <w:p w14:paraId="0E76128D" w14:textId="77777777" w:rsidR="00000000" w:rsidRDefault="00F92B3A">
      <w:pPr>
        <w:pStyle w:val="a0"/>
        <w:ind w:firstLine="720"/>
        <w:rPr>
          <w:rFonts w:hint="cs"/>
          <w:rtl/>
        </w:rPr>
      </w:pPr>
    </w:p>
    <w:p w14:paraId="62B25867" w14:textId="77777777" w:rsidR="00000000" w:rsidRDefault="00F92B3A">
      <w:pPr>
        <w:pStyle w:val="a0"/>
        <w:ind w:firstLine="720"/>
        <w:rPr>
          <w:rFonts w:hint="cs"/>
          <w:rtl/>
        </w:rPr>
      </w:pPr>
      <w:r>
        <w:rPr>
          <w:rFonts w:hint="cs"/>
          <w:rtl/>
        </w:rPr>
        <w:t>אולי אכנס עכשיו  לפלפול עוד יותר תורני: אם אתה מחליף את סדר ה</w:t>
      </w:r>
      <w:r>
        <w:rPr>
          <w:rFonts w:hint="cs"/>
          <w:rtl/>
        </w:rPr>
        <w:t>אותיות של השם "יוסף", אתה מגיע לא פחות מאשר למלה "פיוס". בעצם, זה בא לבוא ולומר שרק כאשר אני מאחד את כל האחים מחדש, אנחנו יכולים להיות חזקים, להתגבר על פרעה ומצרים ולצאת מעבדות לחירות. הרי על אותו פילוג חרבה ירושלים בימי בית שני, על שנאת חינם.</w:t>
      </w:r>
    </w:p>
    <w:p w14:paraId="6EF6558F" w14:textId="77777777" w:rsidR="00000000" w:rsidRDefault="00F92B3A">
      <w:pPr>
        <w:pStyle w:val="a0"/>
        <w:ind w:firstLine="0"/>
        <w:rPr>
          <w:rFonts w:hint="cs"/>
          <w:rtl/>
        </w:rPr>
      </w:pPr>
    </w:p>
    <w:p w14:paraId="7B3D4F99" w14:textId="77777777" w:rsidR="00000000" w:rsidRDefault="00F92B3A">
      <w:pPr>
        <w:pStyle w:val="af0"/>
        <w:rPr>
          <w:rtl/>
        </w:rPr>
      </w:pPr>
      <w:r>
        <w:rPr>
          <w:rFonts w:hint="eastAsia"/>
          <w:rtl/>
        </w:rPr>
        <w:t>יוסי</w:t>
      </w:r>
      <w:r>
        <w:rPr>
          <w:rtl/>
        </w:rPr>
        <w:t xml:space="preserve"> שריד (</w:t>
      </w:r>
      <w:r>
        <w:rPr>
          <w:rtl/>
        </w:rPr>
        <w:t>יחד):</w:t>
      </w:r>
    </w:p>
    <w:p w14:paraId="7A239C23" w14:textId="77777777" w:rsidR="00000000" w:rsidRDefault="00F92B3A">
      <w:pPr>
        <w:pStyle w:val="a0"/>
        <w:rPr>
          <w:rFonts w:hint="cs"/>
          <w:rtl/>
        </w:rPr>
      </w:pPr>
    </w:p>
    <w:p w14:paraId="4329D8C9" w14:textId="77777777" w:rsidR="00000000" w:rsidRDefault="00F92B3A">
      <w:pPr>
        <w:pStyle w:val="a0"/>
        <w:rPr>
          <w:rFonts w:hint="cs"/>
          <w:rtl/>
        </w:rPr>
      </w:pPr>
      <w:r>
        <w:rPr>
          <w:rFonts w:hint="cs"/>
          <w:rtl/>
        </w:rPr>
        <w:t>מה? מובארק הוא פרעה?</w:t>
      </w:r>
    </w:p>
    <w:p w14:paraId="376E6A6A" w14:textId="77777777" w:rsidR="00000000" w:rsidRDefault="00F92B3A">
      <w:pPr>
        <w:pStyle w:val="a0"/>
        <w:rPr>
          <w:rFonts w:hint="cs"/>
          <w:rtl/>
        </w:rPr>
      </w:pPr>
    </w:p>
    <w:p w14:paraId="21F544B8" w14:textId="77777777" w:rsidR="00000000" w:rsidRDefault="00F92B3A">
      <w:pPr>
        <w:pStyle w:val="-"/>
        <w:rPr>
          <w:rtl/>
        </w:rPr>
      </w:pPr>
      <w:bookmarkStart w:id="71" w:name="FS000000479T08_12_2004_12_37_33C"/>
      <w:bookmarkEnd w:id="71"/>
      <w:r>
        <w:rPr>
          <w:rFonts w:hint="eastAsia"/>
          <w:rtl/>
        </w:rPr>
        <w:t>שר</w:t>
      </w:r>
      <w:r>
        <w:rPr>
          <w:rtl/>
        </w:rPr>
        <w:t xml:space="preserve"> החוץ סילבן שלום:</w:t>
      </w:r>
    </w:p>
    <w:p w14:paraId="595A0303" w14:textId="77777777" w:rsidR="00000000" w:rsidRDefault="00F92B3A">
      <w:pPr>
        <w:pStyle w:val="a0"/>
        <w:rPr>
          <w:rFonts w:hint="cs"/>
          <w:rtl/>
        </w:rPr>
      </w:pPr>
    </w:p>
    <w:p w14:paraId="6D325E75" w14:textId="77777777" w:rsidR="00000000" w:rsidRDefault="00F92B3A">
      <w:pPr>
        <w:pStyle w:val="a0"/>
        <w:rPr>
          <w:rFonts w:hint="cs"/>
          <w:rtl/>
        </w:rPr>
      </w:pPr>
      <w:r>
        <w:rPr>
          <w:rFonts w:hint="cs"/>
          <w:rtl/>
        </w:rPr>
        <w:t>אני אומר את זה? חלילה וחס. אני אומר את הדברים האלה, כי גם היום בתוך עמנו מדברים על מתיחות פנימית גדולה מאוד - -</w:t>
      </w:r>
    </w:p>
    <w:p w14:paraId="405E9C93" w14:textId="77777777" w:rsidR="00000000" w:rsidRDefault="00F92B3A">
      <w:pPr>
        <w:pStyle w:val="a0"/>
        <w:rPr>
          <w:rFonts w:hint="cs"/>
          <w:rtl/>
        </w:rPr>
      </w:pPr>
    </w:p>
    <w:p w14:paraId="08A986CD" w14:textId="77777777" w:rsidR="00000000" w:rsidRDefault="00F92B3A">
      <w:pPr>
        <w:pStyle w:val="af0"/>
        <w:rPr>
          <w:rtl/>
        </w:rPr>
      </w:pPr>
      <w:r>
        <w:rPr>
          <w:rFonts w:hint="eastAsia"/>
          <w:rtl/>
        </w:rPr>
        <w:t>צבי</w:t>
      </w:r>
      <w:r>
        <w:rPr>
          <w:rtl/>
        </w:rPr>
        <w:t xml:space="preserve"> הנדל (האיחוד הלאומי - ישראל ביתנו):</w:t>
      </w:r>
    </w:p>
    <w:p w14:paraId="6AA52051" w14:textId="77777777" w:rsidR="00000000" w:rsidRDefault="00F92B3A">
      <w:pPr>
        <w:pStyle w:val="a0"/>
        <w:rPr>
          <w:rFonts w:hint="cs"/>
          <w:rtl/>
        </w:rPr>
      </w:pPr>
    </w:p>
    <w:p w14:paraId="5BD5A5F5" w14:textId="77777777" w:rsidR="00000000" w:rsidRDefault="00F92B3A">
      <w:pPr>
        <w:pStyle w:val="a0"/>
        <w:rPr>
          <w:rFonts w:hint="cs"/>
          <w:rtl/>
        </w:rPr>
      </w:pPr>
      <w:r>
        <w:rPr>
          <w:rFonts w:hint="cs"/>
          <w:rtl/>
        </w:rPr>
        <w:t>ההתנתקות.</w:t>
      </w:r>
    </w:p>
    <w:p w14:paraId="2E4C7C60" w14:textId="77777777" w:rsidR="00000000" w:rsidRDefault="00F92B3A">
      <w:pPr>
        <w:pStyle w:val="a0"/>
        <w:rPr>
          <w:rFonts w:hint="cs"/>
          <w:rtl/>
        </w:rPr>
      </w:pPr>
    </w:p>
    <w:p w14:paraId="474C3695" w14:textId="77777777" w:rsidR="00000000" w:rsidRDefault="00F92B3A">
      <w:pPr>
        <w:pStyle w:val="-"/>
        <w:rPr>
          <w:rtl/>
        </w:rPr>
      </w:pPr>
      <w:bookmarkStart w:id="72" w:name="FS000000479T08_12_2004_12_38_10C"/>
      <w:bookmarkEnd w:id="72"/>
      <w:r>
        <w:rPr>
          <w:rFonts w:hint="eastAsia"/>
          <w:rtl/>
        </w:rPr>
        <w:t>שר</w:t>
      </w:r>
      <w:r>
        <w:rPr>
          <w:rtl/>
        </w:rPr>
        <w:t xml:space="preserve"> החוץ סילבן שלום:</w:t>
      </w:r>
    </w:p>
    <w:p w14:paraId="51D6C573" w14:textId="77777777" w:rsidR="00000000" w:rsidRDefault="00F92B3A">
      <w:pPr>
        <w:pStyle w:val="a0"/>
        <w:rPr>
          <w:rFonts w:hint="cs"/>
          <w:rtl/>
        </w:rPr>
      </w:pPr>
    </w:p>
    <w:p w14:paraId="3761A605" w14:textId="77777777" w:rsidR="00000000" w:rsidRDefault="00F92B3A">
      <w:pPr>
        <w:pStyle w:val="a0"/>
        <w:rPr>
          <w:rFonts w:hint="cs"/>
          <w:rtl/>
        </w:rPr>
      </w:pPr>
      <w:r>
        <w:rPr>
          <w:rFonts w:hint="cs"/>
          <w:rtl/>
        </w:rPr>
        <w:t>- - על מתיחות קשה בנ</w:t>
      </w:r>
      <w:r>
        <w:rPr>
          <w:rFonts w:hint="cs"/>
          <w:rtl/>
        </w:rPr>
        <w:t>וגע להתנתקות. אני רוצה לומר לכולנו: בואו ונזכור גם את הדברים האלה. חבר הכנסת הנדל, אני מדבר אליך. בדרך כלל, צריך שתהיה אהבה.</w:t>
      </w:r>
    </w:p>
    <w:p w14:paraId="382ACE1B" w14:textId="77777777" w:rsidR="00000000" w:rsidRDefault="00F92B3A">
      <w:pPr>
        <w:pStyle w:val="a0"/>
        <w:rPr>
          <w:rFonts w:hint="cs"/>
          <w:rtl/>
        </w:rPr>
      </w:pPr>
    </w:p>
    <w:p w14:paraId="5D31B5CD" w14:textId="77777777" w:rsidR="00000000" w:rsidRDefault="00F92B3A">
      <w:pPr>
        <w:pStyle w:val="af1"/>
        <w:rPr>
          <w:rtl/>
        </w:rPr>
      </w:pPr>
      <w:r>
        <w:rPr>
          <w:rFonts w:hint="eastAsia"/>
          <w:rtl/>
        </w:rPr>
        <w:t>היו</w:t>
      </w:r>
      <w:r>
        <w:rPr>
          <w:rtl/>
        </w:rPr>
        <w:t>"ר ראובן ריבלין:</w:t>
      </w:r>
    </w:p>
    <w:p w14:paraId="57186B10" w14:textId="77777777" w:rsidR="00000000" w:rsidRDefault="00F92B3A">
      <w:pPr>
        <w:pStyle w:val="a0"/>
        <w:rPr>
          <w:rFonts w:hint="cs"/>
          <w:rtl/>
        </w:rPr>
      </w:pPr>
    </w:p>
    <w:p w14:paraId="5ED02CBD" w14:textId="77777777" w:rsidR="00000000" w:rsidRDefault="00F92B3A">
      <w:pPr>
        <w:pStyle w:val="a0"/>
        <w:rPr>
          <w:rFonts w:hint="cs"/>
          <w:rtl/>
        </w:rPr>
      </w:pPr>
      <w:r>
        <w:rPr>
          <w:rFonts w:hint="cs"/>
          <w:rtl/>
        </w:rPr>
        <w:t xml:space="preserve"> בכל זאת, היו הרבה מחלוקות בציבוריות הישראלית, ואפילו כאן, בעבר.</w:t>
      </w:r>
    </w:p>
    <w:p w14:paraId="73512606" w14:textId="77777777" w:rsidR="00000000" w:rsidRDefault="00F92B3A">
      <w:pPr>
        <w:pStyle w:val="a0"/>
        <w:rPr>
          <w:rFonts w:hint="cs"/>
          <w:rtl/>
        </w:rPr>
      </w:pPr>
    </w:p>
    <w:p w14:paraId="0B2CAC71" w14:textId="77777777" w:rsidR="00000000" w:rsidRDefault="00F92B3A">
      <w:pPr>
        <w:pStyle w:val="-"/>
        <w:rPr>
          <w:rtl/>
        </w:rPr>
      </w:pPr>
      <w:bookmarkStart w:id="73" w:name="FS000000479T08_12_2004_12_38_20C"/>
      <w:bookmarkEnd w:id="73"/>
      <w:r>
        <w:rPr>
          <w:rtl/>
        </w:rPr>
        <w:t>שר החוץ סילבן שלום:</w:t>
      </w:r>
    </w:p>
    <w:p w14:paraId="4BE0330E" w14:textId="77777777" w:rsidR="00000000" w:rsidRDefault="00F92B3A">
      <w:pPr>
        <w:pStyle w:val="a0"/>
        <w:rPr>
          <w:rFonts w:hint="cs"/>
          <w:rtl/>
        </w:rPr>
      </w:pPr>
    </w:p>
    <w:p w14:paraId="73138F47" w14:textId="77777777" w:rsidR="00000000" w:rsidRDefault="00F92B3A">
      <w:pPr>
        <w:pStyle w:val="a0"/>
        <w:rPr>
          <w:rFonts w:hint="cs"/>
          <w:rtl/>
        </w:rPr>
      </w:pPr>
      <w:r>
        <w:rPr>
          <w:rFonts w:hint="cs"/>
          <w:rtl/>
        </w:rPr>
        <w:t>דרך אגב, פעמיים "אהבה"</w:t>
      </w:r>
      <w:r>
        <w:rPr>
          <w:rFonts w:hint="cs"/>
          <w:rtl/>
        </w:rPr>
        <w:t xml:space="preserve"> זה השם המפורש של הקדוש-ברוך-הוא, ואת זה רבים לא יודעים. אם תיקח את חיבור האותיות, תראה שזה גם שמו המפורש של הקדוש-ברוך-הוא. אהבה בין האחד לשני נותנת לנו גם את הכוח של הקדוש-ברוך-הוא לעבור אותם מכשולים ביחד. אני יודע שאנחנו עוברים תקופה לא קלה, תקופה קשה, </w:t>
      </w:r>
      <w:r>
        <w:rPr>
          <w:rFonts w:hint="cs"/>
          <w:rtl/>
        </w:rPr>
        <w:t>אבל היום, היום הראשון של חנוכה, אני מאוד מקווה שנצליח להתגבר גם בתוכנו כיהודים וגם בתוכנו כישראלים. אני בטוח, שאם נהיה חזקים, נדע לעשות זאת.</w:t>
      </w:r>
    </w:p>
    <w:p w14:paraId="506C85E9" w14:textId="77777777" w:rsidR="00000000" w:rsidRDefault="00F92B3A">
      <w:pPr>
        <w:pStyle w:val="af0"/>
        <w:rPr>
          <w:rtl/>
        </w:rPr>
      </w:pPr>
    </w:p>
    <w:p w14:paraId="6E5A23DE" w14:textId="77777777" w:rsidR="00000000" w:rsidRDefault="00F92B3A">
      <w:pPr>
        <w:pStyle w:val="af0"/>
        <w:rPr>
          <w:rtl/>
        </w:rPr>
      </w:pPr>
      <w:r>
        <w:rPr>
          <w:rFonts w:hint="eastAsia"/>
          <w:rtl/>
        </w:rPr>
        <w:t>צבי</w:t>
      </w:r>
      <w:r>
        <w:rPr>
          <w:rtl/>
        </w:rPr>
        <w:t xml:space="preserve"> הנדל (האיחוד הלאומי - ישראל ביתנו):</w:t>
      </w:r>
    </w:p>
    <w:p w14:paraId="131EEEE4" w14:textId="77777777" w:rsidR="00000000" w:rsidRDefault="00F92B3A">
      <w:pPr>
        <w:pStyle w:val="a0"/>
        <w:rPr>
          <w:rFonts w:hint="cs"/>
          <w:rtl/>
        </w:rPr>
      </w:pPr>
    </w:p>
    <w:p w14:paraId="24BF6264" w14:textId="77777777" w:rsidR="00000000" w:rsidRDefault="00F92B3A">
      <w:pPr>
        <w:pStyle w:val="a0"/>
        <w:rPr>
          <w:rFonts w:hint="cs"/>
          <w:rtl/>
        </w:rPr>
      </w:pPr>
      <w:r>
        <w:rPr>
          <w:rFonts w:hint="cs"/>
          <w:rtl/>
        </w:rPr>
        <w:t>אתה אומר את זה גם בממשלה?</w:t>
      </w:r>
    </w:p>
    <w:p w14:paraId="5D2E6DB1" w14:textId="77777777" w:rsidR="00000000" w:rsidRDefault="00F92B3A">
      <w:pPr>
        <w:pStyle w:val="a0"/>
        <w:rPr>
          <w:rFonts w:hint="cs"/>
          <w:rtl/>
        </w:rPr>
      </w:pPr>
    </w:p>
    <w:p w14:paraId="5933178F" w14:textId="77777777" w:rsidR="00000000" w:rsidRDefault="00F92B3A">
      <w:pPr>
        <w:pStyle w:val="-"/>
        <w:rPr>
          <w:rtl/>
        </w:rPr>
      </w:pPr>
      <w:bookmarkStart w:id="74" w:name="FS000000479T08_12_2004_12_38_22C"/>
      <w:bookmarkEnd w:id="74"/>
      <w:r>
        <w:rPr>
          <w:rFonts w:hint="eastAsia"/>
          <w:rtl/>
        </w:rPr>
        <w:t>שר</w:t>
      </w:r>
      <w:r>
        <w:rPr>
          <w:rtl/>
        </w:rPr>
        <w:t xml:space="preserve"> החוץ סילבן שלום:</w:t>
      </w:r>
    </w:p>
    <w:p w14:paraId="181BB73F" w14:textId="77777777" w:rsidR="00000000" w:rsidRDefault="00F92B3A">
      <w:pPr>
        <w:pStyle w:val="a0"/>
        <w:rPr>
          <w:rFonts w:hint="cs"/>
          <w:rtl/>
        </w:rPr>
      </w:pPr>
    </w:p>
    <w:p w14:paraId="7A51ADBF" w14:textId="77777777" w:rsidR="00000000" w:rsidRDefault="00F92B3A">
      <w:pPr>
        <w:pStyle w:val="a0"/>
        <w:rPr>
          <w:rFonts w:hint="cs"/>
          <w:rtl/>
        </w:rPr>
      </w:pPr>
      <w:r>
        <w:rPr>
          <w:rFonts w:hint="cs"/>
          <w:rtl/>
        </w:rPr>
        <w:t>אני אומר זאת בכל מקום שבו</w:t>
      </w:r>
      <w:r>
        <w:rPr>
          <w:rFonts w:hint="cs"/>
          <w:rtl/>
        </w:rPr>
        <w:t xml:space="preserve"> אני יכול. תודה רבה וחג שמח לכולם.</w:t>
      </w:r>
    </w:p>
    <w:p w14:paraId="2A836BA1" w14:textId="77777777" w:rsidR="00000000" w:rsidRDefault="00F92B3A">
      <w:pPr>
        <w:pStyle w:val="a0"/>
        <w:rPr>
          <w:rFonts w:hint="cs"/>
          <w:rtl/>
        </w:rPr>
      </w:pPr>
    </w:p>
    <w:p w14:paraId="0EC4C10E" w14:textId="77777777" w:rsidR="00000000" w:rsidRDefault="00F92B3A">
      <w:pPr>
        <w:pStyle w:val="af1"/>
        <w:rPr>
          <w:rtl/>
        </w:rPr>
      </w:pPr>
      <w:r>
        <w:rPr>
          <w:rFonts w:hint="eastAsia"/>
          <w:rtl/>
        </w:rPr>
        <w:t>היו</w:t>
      </w:r>
      <w:r>
        <w:rPr>
          <w:rtl/>
        </w:rPr>
        <w:t>"ר ראובן ריבלין:</w:t>
      </w:r>
    </w:p>
    <w:p w14:paraId="2D2EE717" w14:textId="77777777" w:rsidR="00000000" w:rsidRDefault="00F92B3A">
      <w:pPr>
        <w:pStyle w:val="a0"/>
        <w:rPr>
          <w:rFonts w:hint="cs"/>
          <w:rtl/>
        </w:rPr>
      </w:pPr>
    </w:p>
    <w:p w14:paraId="7B642F40" w14:textId="77777777" w:rsidR="00000000" w:rsidRDefault="00F92B3A">
      <w:pPr>
        <w:pStyle w:val="a0"/>
        <w:rPr>
          <w:rFonts w:hint="cs"/>
          <w:rtl/>
        </w:rPr>
      </w:pPr>
      <w:r>
        <w:rPr>
          <w:rFonts w:hint="cs"/>
          <w:rtl/>
        </w:rPr>
        <w:t>אני מאוד מודה לשר החוץ. כבוד השר, אדוני מבקש להסתפק בהודעתו?</w:t>
      </w:r>
    </w:p>
    <w:p w14:paraId="4D75988B" w14:textId="77777777" w:rsidR="00000000" w:rsidRDefault="00F92B3A">
      <w:pPr>
        <w:pStyle w:val="a0"/>
        <w:rPr>
          <w:rFonts w:hint="cs"/>
          <w:rtl/>
        </w:rPr>
      </w:pPr>
    </w:p>
    <w:p w14:paraId="3369F4B9" w14:textId="77777777" w:rsidR="00000000" w:rsidRDefault="00F92B3A">
      <w:pPr>
        <w:pStyle w:val="-"/>
        <w:rPr>
          <w:rtl/>
        </w:rPr>
      </w:pPr>
      <w:bookmarkStart w:id="75" w:name="FS000000479T08_12_2004_12_41_21C"/>
      <w:bookmarkEnd w:id="75"/>
      <w:r>
        <w:rPr>
          <w:rFonts w:hint="eastAsia"/>
          <w:rtl/>
        </w:rPr>
        <w:t>שר</w:t>
      </w:r>
      <w:r>
        <w:rPr>
          <w:rtl/>
        </w:rPr>
        <w:t xml:space="preserve"> החוץ סילבן שלום:</w:t>
      </w:r>
    </w:p>
    <w:p w14:paraId="02DE2A16" w14:textId="77777777" w:rsidR="00000000" w:rsidRDefault="00F92B3A">
      <w:pPr>
        <w:pStyle w:val="a0"/>
        <w:rPr>
          <w:rFonts w:hint="cs"/>
          <w:rtl/>
        </w:rPr>
      </w:pPr>
    </w:p>
    <w:p w14:paraId="20014F68" w14:textId="77777777" w:rsidR="00000000" w:rsidRDefault="00F92B3A">
      <w:pPr>
        <w:pStyle w:val="a0"/>
        <w:rPr>
          <w:rFonts w:hint="cs"/>
          <w:rtl/>
        </w:rPr>
      </w:pPr>
      <w:r>
        <w:rPr>
          <w:rFonts w:hint="cs"/>
          <w:rtl/>
        </w:rPr>
        <w:t>אני מבקש להסתפק בהודעתי. אני חושב שזה יהיה מספיק.</w:t>
      </w:r>
    </w:p>
    <w:p w14:paraId="6D501236" w14:textId="77777777" w:rsidR="00000000" w:rsidRDefault="00F92B3A">
      <w:pPr>
        <w:pStyle w:val="a0"/>
        <w:rPr>
          <w:rFonts w:hint="cs"/>
          <w:rtl/>
        </w:rPr>
      </w:pPr>
    </w:p>
    <w:p w14:paraId="33D792C3" w14:textId="77777777" w:rsidR="00000000" w:rsidRDefault="00F92B3A">
      <w:pPr>
        <w:pStyle w:val="af1"/>
        <w:rPr>
          <w:rtl/>
        </w:rPr>
      </w:pPr>
      <w:r>
        <w:rPr>
          <w:rFonts w:hint="eastAsia"/>
          <w:rtl/>
        </w:rPr>
        <w:t>היו</w:t>
      </w:r>
      <w:r>
        <w:rPr>
          <w:rtl/>
        </w:rPr>
        <w:t>"ר ראובן ריבלין:</w:t>
      </w:r>
    </w:p>
    <w:p w14:paraId="7026011A" w14:textId="77777777" w:rsidR="00000000" w:rsidRDefault="00F92B3A">
      <w:pPr>
        <w:pStyle w:val="a0"/>
        <w:rPr>
          <w:rFonts w:hint="cs"/>
          <w:rtl/>
        </w:rPr>
      </w:pPr>
    </w:p>
    <w:p w14:paraId="7D054079" w14:textId="77777777" w:rsidR="00000000" w:rsidRDefault="00F92B3A">
      <w:pPr>
        <w:pStyle w:val="a0"/>
        <w:rPr>
          <w:rFonts w:hint="cs"/>
          <w:rtl/>
        </w:rPr>
      </w:pPr>
      <w:r>
        <w:rPr>
          <w:rFonts w:hint="cs"/>
          <w:rtl/>
        </w:rPr>
        <w:t>חברי הכנסת הנכבדים, להלן החברים שהגישו את הה</w:t>
      </w:r>
      <w:r>
        <w:rPr>
          <w:rFonts w:hint="cs"/>
          <w:rtl/>
        </w:rPr>
        <w:t>צעות: חבר הכנסת אברהם רביץ - אינו נוכח; חבר הכנסת אחמד טיבי - אינו נוכח; חבר הכנסת אופיר פינס-פז - אינו נוכח. חברת הכנסת הכנסת פינקלשטיין, מסתפקת? לחברת הכנסת גילה פינקלשטיין לא היה זמן לשמוע את תשובת השר. חברת הכנסת זהבה גלאון - איננה נוכחת. חברת הכנסת גי</w:t>
      </w:r>
      <w:r>
        <w:rPr>
          <w:rFonts w:hint="cs"/>
          <w:rtl/>
        </w:rPr>
        <w:t>לה גמליאל, או חבר הכנסת מגלי והבה? אדוני מסתפק.</w:t>
      </w:r>
    </w:p>
    <w:p w14:paraId="4D874FE0" w14:textId="77777777" w:rsidR="00000000" w:rsidRDefault="00F92B3A">
      <w:pPr>
        <w:pStyle w:val="a0"/>
        <w:rPr>
          <w:rFonts w:hint="cs"/>
          <w:rtl/>
        </w:rPr>
      </w:pPr>
    </w:p>
    <w:p w14:paraId="5B103032" w14:textId="77777777" w:rsidR="00000000" w:rsidRDefault="00F92B3A">
      <w:pPr>
        <w:pStyle w:val="af0"/>
        <w:rPr>
          <w:rtl/>
        </w:rPr>
      </w:pPr>
      <w:r>
        <w:rPr>
          <w:rFonts w:hint="eastAsia"/>
          <w:rtl/>
        </w:rPr>
        <w:t>רן</w:t>
      </w:r>
      <w:r>
        <w:rPr>
          <w:rtl/>
        </w:rPr>
        <w:t xml:space="preserve"> כהן (יחד):</w:t>
      </w:r>
    </w:p>
    <w:p w14:paraId="1715D69E" w14:textId="77777777" w:rsidR="00000000" w:rsidRDefault="00F92B3A">
      <w:pPr>
        <w:pStyle w:val="a0"/>
        <w:rPr>
          <w:rFonts w:hint="cs"/>
          <w:rtl/>
        </w:rPr>
      </w:pPr>
    </w:p>
    <w:p w14:paraId="3BD726D1" w14:textId="77777777" w:rsidR="00000000" w:rsidRDefault="00F92B3A">
      <w:pPr>
        <w:pStyle w:val="a0"/>
        <w:rPr>
          <w:rFonts w:hint="cs"/>
          <w:rtl/>
        </w:rPr>
      </w:pPr>
      <w:r>
        <w:rPr>
          <w:rFonts w:hint="cs"/>
          <w:rtl/>
        </w:rPr>
        <w:t>אדוני היושב-ראש, לא. אני העליתי את ההצעה ולא חברת הכנסת זהבה גלאון.</w:t>
      </w:r>
    </w:p>
    <w:p w14:paraId="47F8FB57" w14:textId="77777777" w:rsidR="00000000" w:rsidRDefault="00F92B3A">
      <w:pPr>
        <w:pStyle w:val="a0"/>
        <w:rPr>
          <w:rFonts w:hint="cs"/>
          <w:rtl/>
        </w:rPr>
      </w:pPr>
    </w:p>
    <w:p w14:paraId="35CF0329" w14:textId="77777777" w:rsidR="00000000" w:rsidRDefault="00F92B3A">
      <w:pPr>
        <w:pStyle w:val="af1"/>
        <w:rPr>
          <w:rtl/>
        </w:rPr>
      </w:pPr>
      <w:r>
        <w:rPr>
          <w:rFonts w:hint="eastAsia"/>
          <w:rtl/>
        </w:rPr>
        <w:t>היו</w:t>
      </w:r>
      <w:r>
        <w:rPr>
          <w:rtl/>
        </w:rPr>
        <w:t>"ר ראובן ריבלין:</w:t>
      </w:r>
    </w:p>
    <w:p w14:paraId="61B90B77" w14:textId="77777777" w:rsidR="00000000" w:rsidRDefault="00F92B3A">
      <w:pPr>
        <w:pStyle w:val="a0"/>
        <w:rPr>
          <w:rFonts w:hint="cs"/>
          <w:rtl/>
        </w:rPr>
      </w:pPr>
    </w:p>
    <w:p w14:paraId="12F9D0B0" w14:textId="77777777" w:rsidR="00000000" w:rsidRDefault="00F92B3A">
      <w:pPr>
        <w:pStyle w:val="a0"/>
        <w:rPr>
          <w:rFonts w:hint="cs"/>
          <w:rtl/>
        </w:rPr>
      </w:pPr>
      <w:r>
        <w:rPr>
          <w:rFonts w:hint="cs"/>
          <w:rtl/>
        </w:rPr>
        <w:t>נכון. אדוני צודק.</w:t>
      </w:r>
    </w:p>
    <w:p w14:paraId="14C7BE77" w14:textId="77777777" w:rsidR="00000000" w:rsidRDefault="00F92B3A">
      <w:pPr>
        <w:pStyle w:val="a0"/>
        <w:rPr>
          <w:rFonts w:hint="cs"/>
          <w:rtl/>
        </w:rPr>
      </w:pPr>
    </w:p>
    <w:p w14:paraId="4DE29C7E" w14:textId="77777777" w:rsidR="00000000" w:rsidRDefault="00F92B3A">
      <w:pPr>
        <w:pStyle w:val="af0"/>
        <w:rPr>
          <w:rtl/>
        </w:rPr>
      </w:pPr>
      <w:r>
        <w:rPr>
          <w:rFonts w:hint="eastAsia"/>
          <w:rtl/>
        </w:rPr>
        <w:t>רן</w:t>
      </w:r>
      <w:r>
        <w:rPr>
          <w:rtl/>
        </w:rPr>
        <w:t xml:space="preserve"> כהן (יחד):</w:t>
      </w:r>
    </w:p>
    <w:p w14:paraId="099A6FA2" w14:textId="77777777" w:rsidR="00000000" w:rsidRDefault="00F92B3A">
      <w:pPr>
        <w:pStyle w:val="a0"/>
        <w:rPr>
          <w:rFonts w:hint="cs"/>
          <w:rtl/>
        </w:rPr>
      </w:pPr>
    </w:p>
    <w:p w14:paraId="04B955E0" w14:textId="77777777" w:rsidR="00000000" w:rsidRDefault="00F92B3A">
      <w:pPr>
        <w:pStyle w:val="a0"/>
        <w:rPr>
          <w:rFonts w:hint="cs"/>
          <w:rtl/>
        </w:rPr>
      </w:pPr>
      <w:r>
        <w:rPr>
          <w:rFonts w:hint="cs"/>
          <w:rtl/>
        </w:rPr>
        <w:t>אני מבקש שהנושא יעבור לוועדת חוץ וביטחון, והשר מסכים.</w:t>
      </w:r>
    </w:p>
    <w:p w14:paraId="55201271" w14:textId="77777777" w:rsidR="00000000" w:rsidRDefault="00F92B3A">
      <w:pPr>
        <w:pStyle w:val="a0"/>
        <w:rPr>
          <w:rFonts w:hint="cs"/>
          <w:rtl/>
        </w:rPr>
      </w:pPr>
    </w:p>
    <w:p w14:paraId="4A706F5D" w14:textId="77777777" w:rsidR="00000000" w:rsidRDefault="00F92B3A">
      <w:pPr>
        <w:pStyle w:val="af1"/>
        <w:rPr>
          <w:rtl/>
        </w:rPr>
      </w:pPr>
      <w:r>
        <w:rPr>
          <w:rtl/>
        </w:rPr>
        <w:t>היו"ר ראובן ר</w:t>
      </w:r>
      <w:r>
        <w:rPr>
          <w:rtl/>
        </w:rPr>
        <w:t>יבלין:</w:t>
      </w:r>
    </w:p>
    <w:p w14:paraId="566D155B" w14:textId="77777777" w:rsidR="00000000" w:rsidRDefault="00F92B3A">
      <w:pPr>
        <w:pStyle w:val="a0"/>
        <w:rPr>
          <w:rtl/>
        </w:rPr>
      </w:pPr>
    </w:p>
    <w:p w14:paraId="31D92458" w14:textId="77777777" w:rsidR="00000000" w:rsidRDefault="00F92B3A">
      <w:pPr>
        <w:pStyle w:val="a0"/>
        <w:rPr>
          <w:rFonts w:hint="cs"/>
          <w:rtl/>
        </w:rPr>
      </w:pPr>
      <w:r>
        <w:rPr>
          <w:rFonts w:hint="cs"/>
          <w:rtl/>
        </w:rPr>
        <w:t>ועדת חוץ וביטחון - אתה יכול להעלות זאת בעצמך בוועדה. זו בקשתך - כך יהיה. חבל על הזמן. בסדר.</w:t>
      </w:r>
    </w:p>
    <w:p w14:paraId="7254071A" w14:textId="77777777" w:rsidR="00000000" w:rsidRDefault="00F92B3A">
      <w:pPr>
        <w:pStyle w:val="a0"/>
        <w:rPr>
          <w:rtl/>
        </w:rPr>
      </w:pPr>
    </w:p>
    <w:p w14:paraId="1CA1670F" w14:textId="77777777" w:rsidR="00000000" w:rsidRDefault="00F92B3A">
      <w:pPr>
        <w:pStyle w:val="af0"/>
        <w:rPr>
          <w:rtl/>
        </w:rPr>
      </w:pPr>
      <w:r>
        <w:rPr>
          <w:rtl/>
        </w:rPr>
        <w:t>שר החוץ סילבן שלום:</w:t>
      </w:r>
    </w:p>
    <w:p w14:paraId="76FB729A" w14:textId="77777777" w:rsidR="00000000" w:rsidRDefault="00F92B3A">
      <w:pPr>
        <w:pStyle w:val="a0"/>
        <w:rPr>
          <w:rFonts w:hint="cs"/>
          <w:rtl/>
        </w:rPr>
      </w:pPr>
    </w:p>
    <w:p w14:paraId="27687B14" w14:textId="77777777" w:rsidR="00000000" w:rsidRDefault="00F92B3A">
      <w:pPr>
        <w:pStyle w:val="a0"/>
        <w:rPr>
          <w:rFonts w:hint="cs"/>
          <w:rtl/>
        </w:rPr>
      </w:pPr>
      <w:r>
        <w:rPr>
          <w:rFonts w:hint="cs"/>
          <w:rtl/>
        </w:rPr>
        <w:t>אדוני היושב-ראש, אין לי בעיה שהנושא יעבור לוועדת חוץ וביטחון.</w:t>
      </w:r>
    </w:p>
    <w:p w14:paraId="6E466EED" w14:textId="77777777" w:rsidR="00000000" w:rsidRDefault="00F92B3A">
      <w:pPr>
        <w:pStyle w:val="a0"/>
        <w:rPr>
          <w:rFonts w:hint="cs"/>
          <w:rtl/>
        </w:rPr>
      </w:pPr>
    </w:p>
    <w:p w14:paraId="1F1A70F0" w14:textId="77777777" w:rsidR="00000000" w:rsidRDefault="00F92B3A">
      <w:pPr>
        <w:pStyle w:val="af1"/>
        <w:rPr>
          <w:rtl/>
        </w:rPr>
      </w:pPr>
      <w:r>
        <w:rPr>
          <w:rFonts w:hint="eastAsia"/>
          <w:rtl/>
        </w:rPr>
        <w:t>היו</w:t>
      </w:r>
      <w:r>
        <w:rPr>
          <w:rtl/>
        </w:rPr>
        <w:t>"ר ראובן ריבלין:</w:t>
      </w:r>
    </w:p>
    <w:p w14:paraId="546B5DF6" w14:textId="77777777" w:rsidR="00000000" w:rsidRDefault="00F92B3A">
      <w:pPr>
        <w:pStyle w:val="a0"/>
        <w:rPr>
          <w:rFonts w:hint="cs"/>
          <w:rtl/>
        </w:rPr>
      </w:pPr>
    </w:p>
    <w:p w14:paraId="360077BE" w14:textId="77777777" w:rsidR="00000000" w:rsidRDefault="00F92B3A">
      <w:pPr>
        <w:pStyle w:val="a0"/>
        <w:rPr>
          <w:rFonts w:hint="cs"/>
          <w:rtl/>
        </w:rPr>
      </w:pPr>
      <w:r>
        <w:rPr>
          <w:rFonts w:hint="cs"/>
          <w:rtl/>
        </w:rPr>
        <w:t>אני יודע.</w:t>
      </w:r>
    </w:p>
    <w:p w14:paraId="4AFE718A" w14:textId="77777777" w:rsidR="00000000" w:rsidRDefault="00F92B3A">
      <w:pPr>
        <w:pStyle w:val="a0"/>
        <w:rPr>
          <w:rFonts w:hint="cs"/>
          <w:rtl/>
        </w:rPr>
      </w:pPr>
    </w:p>
    <w:p w14:paraId="1E5699D8" w14:textId="77777777" w:rsidR="00000000" w:rsidRDefault="00F92B3A">
      <w:pPr>
        <w:pStyle w:val="a0"/>
        <w:rPr>
          <w:rFonts w:hint="cs"/>
          <w:rtl/>
        </w:rPr>
      </w:pPr>
      <w:r>
        <w:rPr>
          <w:rFonts w:hint="cs"/>
          <w:rtl/>
        </w:rPr>
        <w:t>חברת הכנסת פינקלשטיין, מסכימה?</w:t>
      </w:r>
    </w:p>
    <w:p w14:paraId="7B58BDB8" w14:textId="77777777" w:rsidR="00000000" w:rsidRDefault="00F92B3A">
      <w:pPr>
        <w:pStyle w:val="a0"/>
        <w:rPr>
          <w:rFonts w:hint="cs"/>
          <w:rtl/>
        </w:rPr>
      </w:pPr>
    </w:p>
    <w:p w14:paraId="16733C46" w14:textId="77777777" w:rsidR="00000000" w:rsidRDefault="00F92B3A">
      <w:pPr>
        <w:pStyle w:val="af0"/>
        <w:rPr>
          <w:rtl/>
        </w:rPr>
      </w:pPr>
      <w:r>
        <w:rPr>
          <w:rFonts w:hint="eastAsia"/>
          <w:rtl/>
        </w:rPr>
        <w:t>גילה</w:t>
      </w:r>
      <w:r>
        <w:rPr>
          <w:rtl/>
        </w:rPr>
        <w:t xml:space="preserve"> פי</w:t>
      </w:r>
      <w:r>
        <w:rPr>
          <w:rtl/>
        </w:rPr>
        <w:t>נקלשטיין (מפד"ל):</w:t>
      </w:r>
    </w:p>
    <w:p w14:paraId="5DDC09CB" w14:textId="77777777" w:rsidR="00000000" w:rsidRDefault="00F92B3A">
      <w:pPr>
        <w:pStyle w:val="a0"/>
        <w:rPr>
          <w:rFonts w:hint="cs"/>
          <w:rtl/>
        </w:rPr>
      </w:pPr>
    </w:p>
    <w:p w14:paraId="5D708BB5" w14:textId="77777777" w:rsidR="00000000" w:rsidRDefault="00F92B3A">
      <w:pPr>
        <w:pStyle w:val="a0"/>
        <w:rPr>
          <w:rFonts w:hint="cs"/>
          <w:rtl/>
        </w:rPr>
      </w:pPr>
      <w:r>
        <w:rPr>
          <w:rFonts w:hint="cs"/>
          <w:rtl/>
        </w:rPr>
        <w:t>כן.</w:t>
      </w:r>
    </w:p>
    <w:p w14:paraId="41AC8C39" w14:textId="77777777" w:rsidR="00000000" w:rsidRDefault="00F92B3A">
      <w:pPr>
        <w:pStyle w:val="a0"/>
        <w:rPr>
          <w:rFonts w:hint="cs"/>
          <w:rtl/>
        </w:rPr>
      </w:pPr>
    </w:p>
    <w:p w14:paraId="138C4F03" w14:textId="77777777" w:rsidR="00000000" w:rsidRDefault="00F92B3A">
      <w:pPr>
        <w:pStyle w:val="af1"/>
        <w:rPr>
          <w:rtl/>
        </w:rPr>
      </w:pPr>
      <w:r>
        <w:rPr>
          <w:rFonts w:hint="eastAsia"/>
          <w:rtl/>
        </w:rPr>
        <w:t>היו</w:t>
      </w:r>
      <w:r>
        <w:rPr>
          <w:rtl/>
        </w:rPr>
        <w:t>"ר ראובן ריבלין:</w:t>
      </w:r>
    </w:p>
    <w:p w14:paraId="08BFD393" w14:textId="77777777" w:rsidR="00000000" w:rsidRDefault="00F92B3A">
      <w:pPr>
        <w:pStyle w:val="a0"/>
        <w:rPr>
          <w:rFonts w:hint="cs"/>
          <w:rtl/>
        </w:rPr>
      </w:pPr>
    </w:p>
    <w:p w14:paraId="42246BB2" w14:textId="77777777" w:rsidR="00000000" w:rsidRDefault="00F92B3A">
      <w:pPr>
        <w:pStyle w:val="a0"/>
        <w:rPr>
          <w:rFonts w:hint="cs"/>
          <w:rtl/>
        </w:rPr>
      </w:pPr>
      <w:r>
        <w:rPr>
          <w:rFonts w:hint="cs"/>
          <w:rtl/>
        </w:rPr>
        <w:t>חבר הכנסת רן כהן?  חבר הכנסת מגלי והבה מסכים. חבר הכנסת יורי שטרן - אינו נוכח. חבר הכנסת טלב אלסאנע - אינו נוכח.</w:t>
      </w:r>
    </w:p>
    <w:p w14:paraId="0A445579" w14:textId="77777777" w:rsidR="00000000" w:rsidRDefault="00F92B3A">
      <w:pPr>
        <w:pStyle w:val="a0"/>
        <w:rPr>
          <w:rFonts w:hint="cs"/>
          <w:rtl/>
        </w:rPr>
      </w:pPr>
    </w:p>
    <w:p w14:paraId="7A8FB335" w14:textId="77777777" w:rsidR="00000000" w:rsidRDefault="00F92B3A">
      <w:pPr>
        <w:pStyle w:val="af0"/>
        <w:rPr>
          <w:rtl/>
        </w:rPr>
      </w:pPr>
      <w:r>
        <w:rPr>
          <w:rFonts w:hint="eastAsia"/>
          <w:rtl/>
        </w:rPr>
        <w:t>יורי</w:t>
      </w:r>
      <w:r>
        <w:rPr>
          <w:rtl/>
        </w:rPr>
        <w:t xml:space="preserve"> שטרן (האיחוד הלאומי - ישראל ביתנו):</w:t>
      </w:r>
    </w:p>
    <w:p w14:paraId="75DAF78E" w14:textId="77777777" w:rsidR="00000000" w:rsidRDefault="00F92B3A">
      <w:pPr>
        <w:pStyle w:val="a0"/>
        <w:rPr>
          <w:rFonts w:hint="cs"/>
          <w:rtl/>
        </w:rPr>
      </w:pPr>
    </w:p>
    <w:p w14:paraId="6C57F3CD" w14:textId="77777777" w:rsidR="00000000" w:rsidRDefault="00F92B3A">
      <w:pPr>
        <w:pStyle w:val="a0"/>
        <w:rPr>
          <w:rFonts w:hint="cs"/>
          <w:rtl/>
        </w:rPr>
      </w:pPr>
      <w:r>
        <w:rPr>
          <w:rFonts w:hint="cs"/>
          <w:rtl/>
        </w:rPr>
        <w:t>למה אני לא נוכח?</w:t>
      </w:r>
    </w:p>
    <w:p w14:paraId="0530EB00" w14:textId="77777777" w:rsidR="00000000" w:rsidRDefault="00F92B3A">
      <w:pPr>
        <w:pStyle w:val="a0"/>
        <w:rPr>
          <w:rFonts w:hint="cs"/>
          <w:rtl/>
        </w:rPr>
      </w:pPr>
    </w:p>
    <w:p w14:paraId="40B4054A" w14:textId="77777777" w:rsidR="00000000" w:rsidRDefault="00F92B3A">
      <w:pPr>
        <w:pStyle w:val="af1"/>
        <w:rPr>
          <w:rtl/>
        </w:rPr>
      </w:pPr>
      <w:r>
        <w:rPr>
          <w:rFonts w:hint="eastAsia"/>
          <w:rtl/>
        </w:rPr>
        <w:t>היו</w:t>
      </w:r>
      <w:r>
        <w:rPr>
          <w:rtl/>
        </w:rPr>
        <w:t>"ר ראובן ריבלין:</w:t>
      </w:r>
    </w:p>
    <w:p w14:paraId="553BBAC1" w14:textId="77777777" w:rsidR="00000000" w:rsidRDefault="00F92B3A">
      <w:pPr>
        <w:pStyle w:val="a0"/>
        <w:rPr>
          <w:rFonts w:hint="cs"/>
          <w:rtl/>
        </w:rPr>
      </w:pPr>
    </w:p>
    <w:p w14:paraId="6F7853E7" w14:textId="77777777" w:rsidR="00000000" w:rsidRDefault="00F92B3A">
      <w:pPr>
        <w:pStyle w:val="a0"/>
        <w:rPr>
          <w:rFonts w:hint="cs"/>
          <w:rtl/>
        </w:rPr>
      </w:pPr>
      <w:r>
        <w:rPr>
          <w:rFonts w:hint="cs"/>
          <w:rtl/>
        </w:rPr>
        <w:t>אני מחפש את אדונ</w:t>
      </w:r>
      <w:r>
        <w:rPr>
          <w:rFonts w:hint="cs"/>
          <w:rtl/>
        </w:rPr>
        <w:t>י במקומו, ואני לא יודע איפה הוא נמצא. למשל, ראיתי היום את חברת הכנסת לבני בכל חלקי הבית. אדוני מסכים?</w:t>
      </w:r>
    </w:p>
    <w:p w14:paraId="7637C44B" w14:textId="77777777" w:rsidR="00000000" w:rsidRDefault="00F92B3A">
      <w:pPr>
        <w:pStyle w:val="a0"/>
        <w:rPr>
          <w:rFonts w:hint="cs"/>
          <w:rtl/>
        </w:rPr>
      </w:pPr>
    </w:p>
    <w:p w14:paraId="5472695B" w14:textId="77777777" w:rsidR="00000000" w:rsidRDefault="00F92B3A">
      <w:pPr>
        <w:pStyle w:val="af0"/>
        <w:rPr>
          <w:rtl/>
        </w:rPr>
      </w:pPr>
      <w:r>
        <w:rPr>
          <w:rFonts w:hint="eastAsia"/>
          <w:rtl/>
        </w:rPr>
        <w:t>יוסי</w:t>
      </w:r>
      <w:r>
        <w:rPr>
          <w:rtl/>
        </w:rPr>
        <w:t xml:space="preserve"> שריד (יחד):</w:t>
      </w:r>
    </w:p>
    <w:p w14:paraId="4440A87E" w14:textId="77777777" w:rsidR="00000000" w:rsidRDefault="00F92B3A">
      <w:pPr>
        <w:pStyle w:val="a0"/>
        <w:rPr>
          <w:rFonts w:hint="cs"/>
          <w:rtl/>
        </w:rPr>
      </w:pPr>
    </w:p>
    <w:p w14:paraId="7F8CBAD8" w14:textId="77777777" w:rsidR="00000000" w:rsidRDefault="00F92B3A">
      <w:pPr>
        <w:pStyle w:val="a0"/>
        <w:rPr>
          <w:rFonts w:hint="cs"/>
          <w:rtl/>
        </w:rPr>
      </w:pPr>
      <w:r>
        <w:rPr>
          <w:rFonts w:hint="cs"/>
          <w:rtl/>
        </w:rPr>
        <w:t>דיון בוועדה.</w:t>
      </w:r>
    </w:p>
    <w:p w14:paraId="54E8DED6" w14:textId="77777777" w:rsidR="00000000" w:rsidRDefault="00F92B3A">
      <w:pPr>
        <w:pStyle w:val="a0"/>
        <w:rPr>
          <w:rFonts w:hint="cs"/>
          <w:rtl/>
        </w:rPr>
      </w:pPr>
    </w:p>
    <w:p w14:paraId="04B9A704" w14:textId="77777777" w:rsidR="00000000" w:rsidRDefault="00F92B3A">
      <w:pPr>
        <w:pStyle w:val="af1"/>
        <w:rPr>
          <w:rtl/>
        </w:rPr>
      </w:pPr>
      <w:r>
        <w:rPr>
          <w:rFonts w:hint="eastAsia"/>
          <w:rtl/>
        </w:rPr>
        <w:t>היו</w:t>
      </w:r>
      <w:r>
        <w:rPr>
          <w:rtl/>
        </w:rPr>
        <w:t>"ר ראובן ריבלין:</w:t>
      </w:r>
    </w:p>
    <w:p w14:paraId="6148EDD0" w14:textId="77777777" w:rsidR="00000000" w:rsidRDefault="00F92B3A">
      <w:pPr>
        <w:pStyle w:val="a0"/>
        <w:rPr>
          <w:rFonts w:hint="cs"/>
          <w:rtl/>
        </w:rPr>
      </w:pPr>
    </w:p>
    <w:p w14:paraId="45D82897" w14:textId="77777777" w:rsidR="00000000" w:rsidRDefault="00F92B3A">
      <w:pPr>
        <w:pStyle w:val="a0"/>
        <w:rPr>
          <w:rFonts w:hint="cs"/>
          <w:rtl/>
        </w:rPr>
      </w:pPr>
      <w:r>
        <w:rPr>
          <w:rFonts w:hint="cs"/>
          <w:rtl/>
        </w:rPr>
        <w:t>אתה מבקש דיון בוועדה.</w:t>
      </w:r>
    </w:p>
    <w:p w14:paraId="109A1581" w14:textId="77777777" w:rsidR="00000000" w:rsidRDefault="00F92B3A">
      <w:pPr>
        <w:pStyle w:val="a0"/>
        <w:rPr>
          <w:rFonts w:hint="cs"/>
          <w:rtl/>
        </w:rPr>
      </w:pPr>
    </w:p>
    <w:p w14:paraId="0237B7E1" w14:textId="77777777" w:rsidR="00000000" w:rsidRDefault="00F92B3A">
      <w:pPr>
        <w:pStyle w:val="a0"/>
        <w:rPr>
          <w:rFonts w:hint="cs"/>
          <w:rtl/>
        </w:rPr>
      </w:pPr>
      <w:r>
        <w:rPr>
          <w:rFonts w:hint="cs"/>
          <w:rtl/>
        </w:rPr>
        <w:t>חבר הכנסת אלסאנע - אינו נוכח. חבר הכנסת חמי דורון - אינו נוכח. חבר הכנסת יאיר</w:t>
      </w:r>
      <w:r>
        <w:rPr>
          <w:rFonts w:hint="cs"/>
          <w:rtl/>
        </w:rPr>
        <w:t xml:space="preserve"> פרץ - אינו נוכח. חבר הכנסת עמיר פרץ - אינו נוכח. חבר הכנסת ג'מאל זחאלקה - אינו נוכח.</w:t>
      </w:r>
    </w:p>
    <w:p w14:paraId="2E95E731" w14:textId="77777777" w:rsidR="00000000" w:rsidRDefault="00F92B3A">
      <w:pPr>
        <w:pStyle w:val="a0"/>
        <w:rPr>
          <w:rtl/>
        </w:rPr>
      </w:pPr>
    </w:p>
    <w:p w14:paraId="47D2FBF9" w14:textId="77777777" w:rsidR="00000000" w:rsidRDefault="00F92B3A">
      <w:pPr>
        <w:pStyle w:val="a0"/>
        <w:rPr>
          <w:rFonts w:hint="cs"/>
          <w:rtl/>
        </w:rPr>
      </w:pPr>
      <w:r>
        <w:rPr>
          <w:rFonts w:hint="cs"/>
          <w:rtl/>
        </w:rPr>
        <w:t>רבותי, שני חברי כנסת ביקשו דיון בוועדה, חברי הכנסת רן כהן ויורי שטרן. אנחנו נצביע - מי בעד ומי נגד?</w:t>
      </w:r>
    </w:p>
    <w:p w14:paraId="041960A5" w14:textId="77777777" w:rsidR="00000000" w:rsidRDefault="00F92B3A">
      <w:pPr>
        <w:pStyle w:val="a0"/>
        <w:rPr>
          <w:rFonts w:hint="cs"/>
          <w:rtl/>
        </w:rPr>
      </w:pPr>
    </w:p>
    <w:p w14:paraId="5C9D3D9B" w14:textId="77777777" w:rsidR="00000000" w:rsidRDefault="00F92B3A">
      <w:pPr>
        <w:pStyle w:val="af0"/>
        <w:rPr>
          <w:rtl/>
        </w:rPr>
      </w:pPr>
      <w:r>
        <w:rPr>
          <w:rFonts w:hint="eastAsia"/>
          <w:rtl/>
        </w:rPr>
        <w:t>ישראל</w:t>
      </w:r>
      <w:r>
        <w:rPr>
          <w:rtl/>
        </w:rPr>
        <w:t xml:space="preserve"> אייכלר (יהדות התורה):</w:t>
      </w:r>
    </w:p>
    <w:p w14:paraId="17514ED5" w14:textId="77777777" w:rsidR="00000000" w:rsidRDefault="00F92B3A">
      <w:pPr>
        <w:pStyle w:val="a0"/>
        <w:rPr>
          <w:rFonts w:hint="cs"/>
          <w:rtl/>
        </w:rPr>
      </w:pPr>
    </w:p>
    <w:p w14:paraId="254A0DF5" w14:textId="77777777" w:rsidR="00000000" w:rsidRDefault="00F92B3A">
      <w:pPr>
        <w:pStyle w:val="a0"/>
        <w:rPr>
          <w:rFonts w:hint="cs"/>
          <w:rtl/>
        </w:rPr>
      </w:pPr>
      <w:r>
        <w:rPr>
          <w:rFonts w:hint="cs"/>
          <w:rtl/>
        </w:rPr>
        <w:t>אפשר הצעה אחרת?</w:t>
      </w:r>
    </w:p>
    <w:p w14:paraId="25063BE9" w14:textId="77777777" w:rsidR="00000000" w:rsidRDefault="00F92B3A">
      <w:pPr>
        <w:pStyle w:val="a0"/>
        <w:rPr>
          <w:rFonts w:hint="cs"/>
          <w:rtl/>
        </w:rPr>
      </w:pPr>
    </w:p>
    <w:p w14:paraId="7B350D31" w14:textId="77777777" w:rsidR="00000000" w:rsidRDefault="00F92B3A">
      <w:pPr>
        <w:pStyle w:val="af1"/>
        <w:rPr>
          <w:rtl/>
        </w:rPr>
      </w:pPr>
      <w:r>
        <w:rPr>
          <w:rFonts w:hint="eastAsia"/>
          <w:rtl/>
        </w:rPr>
        <w:t>היו</w:t>
      </w:r>
      <w:r>
        <w:rPr>
          <w:rtl/>
        </w:rPr>
        <w:t>"ר ראובן ריבלין:</w:t>
      </w:r>
    </w:p>
    <w:p w14:paraId="3D480FCE" w14:textId="77777777" w:rsidR="00000000" w:rsidRDefault="00F92B3A">
      <w:pPr>
        <w:pStyle w:val="a0"/>
        <w:rPr>
          <w:rFonts w:hint="cs"/>
          <w:rtl/>
        </w:rPr>
      </w:pPr>
    </w:p>
    <w:p w14:paraId="1093272F" w14:textId="77777777" w:rsidR="00000000" w:rsidRDefault="00F92B3A">
      <w:pPr>
        <w:pStyle w:val="a0"/>
        <w:rPr>
          <w:rFonts w:hint="cs"/>
          <w:rtl/>
        </w:rPr>
      </w:pPr>
      <w:r>
        <w:rPr>
          <w:rFonts w:hint="cs"/>
          <w:rtl/>
        </w:rPr>
        <w:t>א</w:t>
      </w:r>
      <w:r>
        <w:rPr>
          <w:rFonts w:hint="cs"/>
          <w:rtl/>
        </w:rPr>
        <w:t>תה צודק. הואיל וכך, יש לנו רק שתי הצעות שיש לגביהן הצעה אחרת. חבר הכנסת דהאמשה הוא הראשון, וחבר הכנסת אייכלר הוא השני.</w:t>
      </w:r>
    </w:p>
    <w:p w14:paraId="7852E547" w14:textId="77777777" w:rsidR="00000000" w:rsidRDefault="00F92B3A">
      <w:pPr>
        <w:pStyle w:val="a0"/>
        <w:rPr>
          <w:rFonts w:hint="cs"/>
          <w:rtl/>
        </w:rPr>
      </w:pPr>
    </w:p>
    <w:p w14:paraId="1F32BF45" w14:textId="77777777" w:rsidR="00000000" w:rsidRDefault="00F92B3A">
      <w:pPr>
        <w:pStyle w:val="af0"/>
        <w:rPr>
          <w:rtl/>
        </w:rPr>
      </w:pPr>
      <w:r>
        <w:rPr>
          <w:rFonts w:hint="eastAsia"/>
          <w:rtl/>
        </w:rPr>
        <w:t>ג</w:t>
      </w:r>
      <w:r>
        <w:rPr>
          <w:rtl/>
        </w:rPr>
        <w:t>'מאל זחאלקה (בל"ד):</w:t>
      </w:r>
    </w:p>
    <w:p w14:paraId="78E071E3" w14:textId="77777777" w:rsidR="00000000" w:rsidRDefault="00F92B3A">
      <w:pPr>
        <w:pStyle w:val="a0"/>
        <w:rPr>
          <w:rFonts w:hint="cs"/>
          <w:rtl/>
        </w:rPr>
      </w:pPr>
    </w:p>
    <w:p w14:paraId="557DF7AB" w14:textId="77777777" w:rsidR="00000000" w:rsidRDefault="00F92B3A">
      <w:pPr>
        <w:pStyle w:val="a0"/>
        <w:rPr>
          <w:rFonts w:hint="cs"/>
          <w:rtl/>
        </w:rPr>
      </w:pPr>
      <w:r>
        <w:rPr>
          <w:rFonts w:hint="cs"/>
          <w:rtl/>
        </w:rPr>
        <w:t>אני פה, ולא יצאתי מהאולם.</w:t>
      </w:r>
    </w:p>
    <w:p w14:paraId="5C932BAB" w14:textId="77777777" w:rsidR="00000000" w:rsidRDefault="00F92B3A">
      <w:pPr>
        <w:pStyle w:val="a0"/>
        <w:rPr>
          <w:rFonts w:hint="cs"/>
          <w:rtl/>
        </w:rPr>
      </w:pPr>
    </w:p>
    <w:p w14:paraId="14FF2314" w14:textId="77777777" w:rsidR="00000000" w:rsidRDefault="00F92B3A">
      <w:pPr>
        <w:pStyle w:val="af1"/>
        <w:rPr>
          <w:rtl/>
        </w:rPr>
      </w:pPr>
      <w:r>
        <w:rPr>
          <w:rFonts w:hint="eastAsia"/>
          <w:rtl/>
        </w:rPr>
        <w:t>היו</w:t>
      </w:r>
      <w:r>
        <w:rPr>
          <w:rtl/>
        </w:rPr>
        <w:t>"ר ראובן ריבלין:</w:t>
      </w:r>
    </w:p>
    <w:p w14:paraId="1AF17595" w14:textId="77777777" w:rsidR="00000000" w:rsidRDefault="00F92B3A">
      <w:pPr>
        <w:pStyle w:val="a0"/>
        <w:rPr>
          <w:rFonts w:hint="cs"/>
          <w:rtl/>
        </w:rPr>
      </w:pPr>
    </w:p>
    <w:p w14:paraId="3C389B43" w14:textId="77777777" w:rsidR="00000000" w:rsidRDefault="00F92B3A">
      <w:pPr>
        <w:pStyle w:val="a0"/>
        <w:rPr>
          <w:rFonts w:hint="cs"/>
          <w:rtl/>
        </w:rPr>
      </w:pPr>
      <w:r>
        <w:rPr>
          <w:rFonts w:hint="cs"/>
          <w:rtl/>
        </w:rPr>
        <w:t>אבל אדוני לא נשאל בזמן. אם הוא היה בזמן, הייתי נותן לעוד אחד לדבר.</w:t>
      </w:r>
    </w:p>
    <w:p w14:paraId="62A933C7" w14:textId="77777777" w:rsidR="00000000" w:rsidRDefault="00F92B3A">
      <w:pPr>
        <w:pStyle w:val="a0"/>
        <w:rPr>
          <w:rFonts w:hint="cs"/>
          <w:rtl/>
        </w:rPr>
      </w:pPr>
    </w:p>
    <w:p w14:paraId="10343C5A" w14:textId="77777777" w:rsidR="00000000" w:rsidRDefault="00F92B3A">
      <w:pPr>
        <w:pStyle w:val="af0"/>
        <w:rPr>
          <w:rtl/>
        </w:rPr>
      </w:pPr>
      <w:r>
        <w:rPr>
          <w:rFonts w:hint="eastAsia"/>
          <w:rtl/>
        </w:rPr>
        <w:t>ג</w:t>
      </w:r>
      <w:r>
        <w:rPr>
          <w:rtl/>
        </w:rPr>
        <w:t>'מאל זחאלקה (בל"ד):</w:t>
      </w:r>
    </w:p>
    <w:p w14:paraId="3EFC011E" w14:textId="77777777" w:rsidR="00000000" w:rsidRDefault="00F92B3A">
      <w:pPr>
        <w:pStyle w:val="a0"/>
        <w:rPr>
          <w:rFonts w:hint="cs"/>
          <w:rtl/>
        </w:rPr>
      </w:pPr>
    </w:p>
    <w:p w14:paraId="64C3AD1E" w14:textId="77777777" w:rsidR="00000000" w:rsidRDefault="00F92B3A">
      <w:pPr>
        <w:pStyle w:val="a0"/>
        <w:rPr>
          <w:rFonts w:hint="cs"/>
          <w:rtl/>
        </w:rPr>
      </w:pPr>
      <w:r>
        <w:rPr>
          <w:rFonts w:hint="cs"/>
          <w:rtl/>
        </w:rPr>
        <w:t>הייתי פה כל הזמן.</w:t>
      </w:r>
    </w:p>
    <w:p w14:paraId="41D55434" w14:textId="77777777" w:rsidR="00000000" w:rsidRDefault="00F92B3A">
      <w:pPr>
        <w:pStyle w:val="a0"/>
        <w:rPr>
          <w:rFonts w:hint="cs"/>
          <w:rtl/>
        </w:rPr>
      </w:pPr>
    </w:p>
    <w:p w14:paraId="300C35D8" w14:textId="77777777" w:rsidR="00000000" w:rsidRDefault="00F92B3A">
      <w:pPr>
        <w:pStyle w:val="af1"/>
        <w:rPr>
          <w:rtl/>
        </w:rPr>
      </w:pPr>
      <w:r>
        <w:rPr>
          <w:rFonts w:hint="eastAsia"/>
          <w:rtl/>
        </w:rPr>
        <w:t>היו</w:t>
      </w:r>
      <w:r>
        <w:rPr>
          <w:rtl/>
        </w:rPr>
        <w:t>"ר ראובן ריבלין:</w:t>
      </w:r>
    </w:p>
    <w:p w14:paraId="5F7A68F9" w14:textId="77777777" w:rsidR="00000000" w:rsidRDefault="00F92B3A">
      <w:pPr>
        <w:pStyle w:val="a0"/>
        <w:rPr>
          <w:rFonts w:hint="cs"/>
          <w:rtl/>
        </w:rPr>
      </w:pPr>
    </w:p>
    <w:p w14:paraId="7619F990" w14:textId="77777777" w:rsidR="00000000" w:rsidRDefault="00F92B3A">
      <w:pPr>
        <w:pStyle w:val="a0"/>
        <w:rPr>
          <w:rFonts w:hint="cs"/>
          <w:rtl/>
        </w:rPr>
      </w:pPr>
      <w:r>
        <w:rPr>
          <w:rFonts w:hint="cs"/>
          <w:rtl/>
        </w:rPr>
        <w:t>אם כך, גם לגביך יהיה עוד מי שידבר. חבר הכנסת דהאמשה, בבקשה דקה.</w:t>
      </w:r>
    </w:p>
    <w:p w14:paraId="5D87F2BC" w14:textId="77777777" w:rsidR="00000000" w:rsidRDefault="00F92B3A">
      <w:pPr>
        <w:pStyle w:val="a0"/>
        <w:rPr>
          <w:rFonts w:hint="cs"/>
          <w:rtl/>
        </w:rPr>
      </w:pPr>
    </w:p>
    <w:p w14:paraId="43780604" w14:textId="77777777" w:rsidR="00000000" w:rsidRDefault="00F92B3A">
      <w:pPr>
        <w:pStyle w:val="a"/>
        <w:rPr>
          <w:rtl/>
        </w:rPr>
      </w:pPr>
      <w:bookmarkStart w:id="76" w:name="FS000000550T08_12_2004_12_48_48"/>
      <w:bookmarkStart w:id="77" w:name="_Toc100391243"/>
      <w:bookmarkEnd w:id="76"/>
      <w:r>
        <w:rPr>
          <w:rFonts w:hint="eastAsia"/>
          <w:rtl/>
        </w:rPr>
        <w:t>עבד</w:t>
      </w:r>
      <w:r>
        <w:rPr>
          <w:rtl/>
        </w:rPr>
        <w:t>-אלמאלכ דהאמשה (רע"ם):</w:t>
      </w:r>
      <w:bookmarkEnd w:id="77"/>
    </w:p>
    <w:p w14:paraId="6E8B9A9F" w14:textId="77777777" w:rsidR="00000000" w:rsidRDefault="00F92B3A">
      <w:pPr>
        <w:pStyle w:val="a0"/>
        <w:rPr>
          <w:rFonts w:hint="cs"/>
          <w:rtl/>
        </w:rPr>
      </w:pPr>
    </w:p>
    <w:p w14:paraId="7CB7B76D" w14:textId="77777777" w:rsidR="00000000" w:rsidRDefault="00F92B3A">
      <w:pPr>
        <w:pStyle w:val="a0"/>
        <w:rPr>
          <w:rFonts w:hint="cs"/>
          <w:rtl/>
        </w:rPr>
      </w:pPr>
      <w:r>
        <w:rPr>
          <w:rFonts w:hint="cs"/>
          <w:rtl/>
        </w:rPr>
        <w:t>כבוד היושב-ראש, כנסת נכבדה, שמענו לא מעט את דברי שר החוץ. אני משתאה ומתפלא. הוא רוצה יחסים טובים ונו</w:t>
      </w:r>
      <w:r>
        <w:rPr>
          <w:rFonts w:hint="cs"/>
          <w:rtl/>
        </w:rPr>
        <w:t>רמליים עם כל מדינות ערב, ומשתאה ושואל מה יש עם צפון אפריקה ועם המפרץ הפרסי, כאילו המדינות והאזורים האלה מנותקים. הרי מדינות ערב יזמו והחליטו בהחלטה של ועדת הפסגה של מדינות ערב לעשות שלום עם ישראל בתנאי שהיא תקבל את החלטת מועצת הביטחון 242 ותאפשר לעם הפלסטי</w:t>
      </w:r>
      <w:r>
        <w:rPr>
          <w:rFonts w:hint="cs"/>
          <w:rtl/>
        </w:rPr>
        <w:t xml:space="preserve">ני זכות הגדרה עצמית במולדתו ובמדינתו העצמאית. ישראל ממילא הולכת לקראת זה, אבל שר החוץ והממשלה הזאת לא מוכנים להסתכל על אחרים כשווה אל שווה, אלא תמיד מנקודה של יוהרה. </w:t>
      </w:r>
    </w:p>
    <w:p w14:paraId="2F04BF91" w14:textId="77777777" w:rsidR="00000000" w:rsidRDefault="00F92B3A">
      <w:pPr>
        <w:pStyle w:val="a0"/>
        <w:rPr>
          <w:rFonts w:hint="cs"/>
          <w:rtl/>
        </w:rPr>
      </w:pPr>
    </w:p>
    <w:p w14:paraId="6435F7F6" w14:textId="77777777" w:rsidR="00000000" w:rsidRDefault="00F92B3A">
      <w:pPr>
        <w:pStyle w:val="a0"/>
        <w:rPr>
          <w:rFonts w:hint="cs"/>
          <w:rtl/>
        </w:rPr>
      </w:pPr>
      <w:r>
        <w:rPr>
          <w:rFonts w:hint="cs"/>
          <w:rtl/>
        </w:rPr>
        <w:t>גם במקרה הנדון, המקרה של עזאם עזאם, שבו אנו דנים עכשיו,</w:t>
      </w:r>
      <w:r>
        <w:rPr>
          <w:rtl/>
        </w:rPr>
        <w:t xml:space="preserve"> </w:t>
      </w:r>
      <w:r>
        <w:rPr>
          <w:rFonts w:hint="cs"/>
          <w:rtl/>
        </w:rPr>
        <w:t>עוד מתחילת הפרשה הזאת מצרים שבעה</w:t>
      </w:r>
      <w:r>
        <w:rPr>
          <w:rFonts w:hint="cs"/>
          <w:rtl/>
        </w:rPr>
        <w:t xml:space="preserve"> האשמות ועלילות שאין משפט ואין חוק. גם כאשר שחררה - היום שמענו שהוא אומר אותם הדברים. ישראל ידעה איך לשחרר אסירים אחרים מרבת-עמון בתוך יום, יומיים, אלה שתקפו את חאלד משעל. אחרי יומיים הם הלכו הביתה.</w:t>
      </w:r>
    </w:p>
    <w:p w14:paraId="057693DA" w14:textId="77777777" w:rsidR="00000000" w:rsidRDefault="00F92B3A">
      <w:pPr>
        <w:pStyle w:val="a0"/>
        <w:rPr>
          <w:rFonts w:hint="cs"/>
          <w:rtl/>
        </w:rPr>
      </w:pPr>
    </w:p>
    <w:p w14:paraId="3112D2DC" w14:textId="77777777" w:rsidR="00000000" w:rsidRDefault="00F92B3A">
      <w:pPr>
        <w:pStyle w:val="af1"/>
        <w:rPr>
          <w:rtl/>
        </w:rPr>
      </w:pPr>
      <w:r>
        <w:rPr>
          <w:rFonts w:hint="eastAsia"/>
          <w:rtl/>
        </w:rPr>
        <w:t>היו</w:t>
      </w:r>
      <w:r>
        <w:rPr>
          <w:rtl/>
        </w:rPr>
        <w:t>"ר ראובן ריבלין:</w:t>
      </w:r>
    </w:p>
    <w:p w14:paraId="3A301265" w14:textId="77777777" w:rsidR="00000000" w:rsidRDefault="00F92B3A">
      <w:pPr>
        <w:pStyle w:val="a0"/>
        <w:rPr>
          <w:rFonts w:hint="cs"/>
          <w:rtl/>
        </w:rPr>
      </w:pPr>
    </w:p>
    <w:p w14:paraId="613E89AD" w14:textId="77777777" w:rsidR="00000000" w:rsidRDefault="00F92B3A">
      <w:pPr>
        <w:pStyle w:val="a0"/>
        <w:rPr>
          <w:rFonts w:hint="cs"/>
          <w:rtl/>
        </w:rPr>
      </w:pPr>
      <w:r>
        <w:rPr>
          <w:rFonts w:hint="cs"/>
          <w:rtl/>
        </w:rPr>
        <w:t>נא לסיים.</w:t>
      </w:r>
    </w:p>
    <w:p w14:paraId="37349BA6" w14:textId="77777777" w:rsidR="00000000" w:rsidRDefault="00F92B3A">
      <w:pPr>
        <w:pStyle w:val="a0"/>
        <w:rPr>
          <w:rFonts w:hint="cs"/>
          <w:rtl/>
        </w:rPr>
      </w:pPr>
    </w:p>
    <w:p w14:paraId="7843F50F" w14:textId="77777777" w:rsidR="00000000" w:rsidRDefault="00F92B3A">
      <w:pPr>
        <w:pStyle w:val="-"/>
        <w:rPr>
          <w:rtl/>
        </w:rPr>
      </w:pPr>
      <w:bookmarkStart w:id="78" w:name="FS000000550T08_12_2004_12_51_40C"/>
      <w:bookmarkEnd w:id="78"/>
      <w:r>
        <w:rPr>
          <w:rFonts w:hint="eastAsia"/>
          <w:rtl/>
        </w:rPr>
        <w:t>עבד</w:t>
      </w:r>
      <w:r>
        <w:rPr>
          <w:rtl/>
        </w:rPr>
        <w:t>-אלמאלכ דהאמשה (רע"ם)</w:t>
      </w:r>
      <w:r>
        <w:rPr>
          <w:rtl/>
        </w:rPr>
        <w:t>:</w:t>
      </w:r>
    </w:p>
    <w:p w14:paraId="621D44C5" w14:textId="77777777" w:rsidR="00000000" w:rsidRDefault="00F92B3A">
      <w:pPr>
        <w:pStyle w:val="a0"/>
        <w:rPr>
          <w:rFonts w:hint="cs"/>
          <w:rtl/>
        </w:rPr>
      </w:pPr>
    </w:p>
    <w:p w14:paraId="17E43161" w14:textId="77777777" w:rsidR="00000000" w:rsidRDefault="00F92B3A">
      <w:pPr>
        <w:pStyle w:val="a0"/>
        <w:rPr>
          <w:rFonts w:hint="cs"/>
          <w:rtl/>
        </w:rPr>
      </w:pPr>
      <w:r>
        <w:rPr>
          <w:rFonts w:hint="cs"/>
          <w:rtl/>
        </w:rPr>
        <w:t>עכשיו, אחרי שמונה שנים, עוד מלעיטים אותנו בסיפורים האלה. תודה רבה.</w:t>
      </w:r>
    </w:p>
    <w:p w14:paraId="28471AB9" w14:textId="77777777" w:rsidR="00000000" w:rsidRDefault="00F92B3A">
      <w:pPr>
        <w:pStyle w:val="a0"/>
        <w:rPr>
          <w:rFonts w:hint="cs"/>
          <w:rtl/>
        </w:rPr>
      </w:pPr>
    </w:p>
    <w:p w14:paraId="4AD905CC" w14:textId="77777777" w:rsidR="00000000" w:rsidRDefault="00F92B3A">
      <w:pPr>
        <w:pStyle w:val="af1"/>
        <w:rPr>
          <w:rtl/>
        </w:rPr>
      </w:pPr>
      <w:r>
        <w:rPr>
          <w:rFonts w:hint="eastAsia"/>
          <w:rtl/>
        </w:rPr>
        <w:t>היו</w:t>
      </w:r>
      <w:r>
        <w:rPr>
          <w:rtl/>
        </w:rPr>
        <w:t>"ר ראובן ריבלין:</w:t>
      </w:r>
    </w:p>
    <w:p w14:paraId="02C02DBE" w14:textId="77777777" w:rsidR="00000000" w:rsidRDefault="00F92B3A">
      <w:pPr>
        <w:pStyle w:val="a0"/>
        <w:rPr>
          <w:rFonts w:hint="cs"/>
          <w:rtl/>
        </w:rPr>
      </w:pPr>
    </w:p>
    <w:p w14:paraId="21A78234" w14:textId="77777777" w:rsidR="00000000" w:rsidRDefault="00F92B3A">
      <w:pPr>
        <w:pStyle w:val="a0"/>
        <w:rPr>
          <w:rFonts w:hint="cs"/>
          <w:rtl/>
        </w:rPr>
      </w:pPr>
      <w:r>
        <w:rPr>
          <w:rFonts w:hint="cs"/>
          <w:rtl/>
        </w:rPr>
        <w:t xml:space="preserve">תודה רבה. רבותי, יש לכם דקה, ואקפיד היום כי עלינו לסיים בזמן. חבר הכנסת אייכלר, להצעתו של חבר הכנסת רן כהן </w:t>
      </w:r>
      <w:r>
        <w:rPr>
          <w:rtl/>
        </w:rPr>
        <w:t>–</w:t>
      </w:r>
      <w:r>
        <w:rPr>
          <w:rFonts w:hint="cs"/>
          <w:rtl/>
        </w:rPr>
        <w:t xml:space="preserve"> בבקשה, דקה.</w:t>
      </w:r>
    </w:p>
    <w:p w14:paraId="323AD6DE" w14:textId="77777777" w:rsidR="00000000" w:rsidRDefault="00F92B3A">
      <w:pPr>
        <w:pStyle w:val="a0"/>
        <w:rPr>
          <w:rFonts w:hint="cs"/>
          <w:rtl/>
        </w:rPr>
      </w:pPr>
    </w:p>
    <w:p w14:paraId="1651C231" w14:textId="77777777" w:rsidR="00000000" w:rsidRDefault="00F92B3A">
      <w:pPr>
        <w:pStyle w:val="a"/>
        <w:rPr>
          <w:rtl/>
        </w:rPr>
      </w:pPr>
      <w:bookmarkStart w:id="79" w:name="FS000001057T08_12_2004_12_52_27"/>
      <w:bookmarkStart w:id="80" w:name="_Toc100391244"/>
      <w:bookmarkEnd w:id="79"/>
      <w:r>
        <w:rPr>
          <w:rFonts w:hint="eastAsia"/>
          <w:rtl/>
        </w:rPr>
        <w:t>ישראל</w:t>
      </w:r>
      <w:r>
        <w:rPr>
          <w:rtl/>
        </w:rPr>
        <w:t xml:space="preserve"> אייכלר (יהדות התורה):</w:t>
      </w:r>
      <w:bookmarkEnd w:id="80"/>
    </w:p>
    <w:p w14:paraId="59938679" w14:textId="77777777" w:rsidR="00000000" w:rsidRDefault="00F92B3A">
      <w:pPr>
        <w:pStyle w:val="a0"/>
        <w:rPr>
          <w:rFonts w:hint="cs"/>
          <w:rtl/>
        </w:rPr>
      </w:pPr>
    </w:p>
    <w:p w14:paraId="0B9AC466" w14:textId="77777777" w:rsidR="00000000" w:rsidRDefault="00F92B3A">
      <w:pPr>
        <w:pStyle w:val="a0"/>
        <w:rPr>
          <w:rFonts w:hint="cs"/>
          <w:rtl/>
        </w:rPr>
      </w:pPr>
      <w:r>
        <w:rPr>
          <w:rFonts w:hint="cs"/>
          <w:rtl/>
        </w:rPr>
        <w:t>אדוני היושב-ר</w:t>
      </w:r>
      <w:r>
        <w:rPr>
          <w:rFonts w:hint="cs"/>
          <w:rtl/>
        </w:rPr>
        <w:t>אש, יחד עם כל אזרחי ישראל אני שמח בשמחתם של עזאם עזאם ומשפחתו. אציין את דברי כל קרוביו שהודו לקדוש-ברוך-הוא מתיר אסורים, כאשר כל האינטרסים המדיניים והקשרים בין שרון למובארק הבשילו לכדי שחרור ברגע ובשעה שקבע ברוך מתיר אסורים שעזאם ישוב לחיק משפחתו ולביתו.</w:t>
      </w:r>
    </w:p>
    <w:p w14:paraId="4B6D3ADF" w14:textId="77777777" w:rsidR="00000000" w:rsidRDefault="00F92B3A">
      <w:pPr>
        <w:pStyle w:val="a0"/>
        <w:rPr>
          <w:rFonts w:hint="cs"/>
          <w:rtl/>
        </w:rPr>
      </w:pPr>
    </w:p>
    <w:p w14:paraId="3878513B" w14:textId="77777777" w:rsidR="00000000" w:rsidRDefault="00F92B3A">
      <w:pPr>
        <w:pStyle w:val="a0"/>
        <w:rPr>
          <w:rFonts w:hint="cs"/>
          <w:rtl/>
        </w:rPr>
      </w:pPr>
      <w:r>
        <w:rPr>
          <w:rFonts w:hint="cs"/>
          <w:rtl/>
        </w:rPr>
        <w:t>אבל, אדוני ראש הממשלה, צריך להשתדל לחמם את היחסים גם עם ארצות-הברית, שמתנכרת לסבלו של הסוכן הישראלי ג'ונתן פולארד, שנמק בכלא במשך 20 שנה. אם המצרים מסוגלים להתגבר על רגשות כה עזים של העם המצרי ולשחרר את עזאם עזאם, העם האמריקני, שאוהד את ישראל, ודאי לא יתנג</w:t>
      </w:r>
      <w:r>
        <w:rPr>
          <w:rFonts w:hint="cs"/>
          <w:rtl/>
        </w:rPr>
        <w:t>ד אם הנשיא בוש יתגבר על מנגנוני הביטחון ויורה לשחרר את ג'ונתן פולארד. מן הראוי שבעת הדלקת נר חנוכה נישא כולנו תפילה בפני מתיר אסורים שייתן בלב הנשיאים והשרים לשחרר בקרוב את יונתן פולארד. תודה רבה.</w:t>
      </w:r>
    </w:p>
    <w:p w14:paraId="7AD12490" w14:textId="77777777" w:rsidR="00000000" w:rsidRDefault="00F92B3A">
      <w:pPr>
        <w:pStyle w:val="a0"/>
        <w:rPr>
          <w:rFonts w:hint="cs"/>
          <w:rtl/>
        </w:rPr>
      </w:pPr>
    </w:p>
    <w:p w14:paraId="4474AA3D" w14:textId="77777777" w:rsidR="00000000" w:rsidRDefault="00F92B3A">
      <w:pPr>
        <w:pStyle w:val="af1"/>
        <w:rPr>
          <w:rtl/>
        </w:rPr>
      </w:pPr>
      <w:r>
        <w:rPr>
          <w:rFonts w:hint="eastAsia"/>
          <w:rtl/>
        </w:rPr>
        <w:t>היו</w:t>
      </w:r>
      <w:r>
        <w:rPr>
          <w:rtl/>
        </w:rPr>
        <w:t>"ר ראובן ריבלין:</w:t>
      </w:r>
    </w:p>
    <w:p w14:paraId="4AB3BECD" w14:textId="77777777" w:rsidR="00000000" w:rsidRDefault="00F92B3A">
      <w:pPr>
        <w:pStyle w:val="a0"/>
        <w:rPr>
          <w:rFonts w:hint="cs"/>
          <w:rtl/>
        </w:rPr>
      </w:pPr>
    </w:p>
    <w:p w14:paraId="6CAB93BD" w14:textId="77777777" w:rsidR="00000000" w:rsidRDefault="00F92B3A">
      <w:pPr>
        <w:pStyle w:val="a0"/>
        <w:rPr>
          <w:rFonts w:hint="cs"/>
          <w:rtl/>
        </w:rPr>
      </w:pPr>
      <w:r>
        <w:rPr>
          <w:rFonts w:hint="cs"/>
          <w:rtl/>
        </w:rPr>
        <w:t>תודה רבה.  חבר הכנסת צבי הנדל, להצעתו</w:t>
      </w:r>
      <w:r>
        <w:rPr>
          <w:rFonts w:hint="cs"/>
          <w:rtl/>
        </w:rPr>
        <w:t xml:space="preserve"> של חבר הכנסת זחאלקה, בבקשה. יסיים חבר הכנסת איוב קרא - להצעתה של חברת הכנסת גילה פינקלשטיין.</w:t>
      </w:r>
    </w:p>
    <w:p w14:paraId="0D4FAEA0" w14:textId="77777777" w:rsidR="00000000" w:rsidRDefault="00F92B3A">
      <w:pPr>
        <w:pStyle w:val="a"/>
        <w:rPr>
          <w:rtl/>
        </w:rPr>
      </w:pPr>
    </w:p>
    <w:p w14:paraId="44EAF86E" w14:textId="77777777" w:rsidR="00000000" w:rsidRDefault="00F92B3A">
      <w:pPr>
        <w:pStyle w:val="a"/>
        <w:rPr>
          <w:rtl/>
        </w:rPr>
      </w:pPr>
      <w:bookmarkStart w:id="81" w:name="FS000000412T08_12_2004_12_57_40"/>
      <w:bookmarkStart w:id="82" w:name="_Toc100391245"/>
      <w:bookmarkEnd w:id="81"/>
      <w:r>
        <w:rPr>
          <w:rtl/>
        </w:rPr>
        <w:t>צבי הנדל (האיחוד הלאומי - ישראל ביתנו):</w:t>
      </w:r>
      <w:bookmarkEnd w:id="82"/>
    </w:p>
    <w:p w14:paraId="054978AB" w14:textId="77777777" w:rsidR="00000000" w:rsidRDefault="00F92B3A">
      <w:pPr>
        <w:pStyle w:val="a0"/>
        <w:rPr>
          <w:rFonts w:hint="cs"/>
          <w:rtl/>
        </w:rPr>
      </w:pPr>
    </w:p>
    <w:p w14:paraId="6EA6F064" w14:textId="77777777" w:rsidR="00000000" w:rsidRDefault="00F92B3A">
      <w:pPr>
        <w:pStyle w:val="a0"/>
        <w:rPr>
          <w:rFonts w:hint="cs"/>
          <w:rtl/>
        </w:rPr>
      </w:pPr>
      <w:r>
        <w:rPr>
          <w:rFonts w:hint="cs"/>
          <w:rtl/>
        </w:rPr>
        <w:t>מכובדי היושב בראש, אני מצטרף לכל מלה של חבר הכנסת אייכלר גם בנושא פולארד וגם בנושא השמחה על עזאם עזאם.</w:t>
      </w:r>
    </w:p>
    <w:p w14:paraId="156115FB" w14:textId="77777777" w:rsidR="00000000" w:rsidRDefault="00F92B3A">
      <w:pPr>
        <w:pStyle w:val="a0"/>
        <w:rPr>
          <w:rFonts w:hint="cs"/>
          <w:rtl/>
        </w:rPr>
      </w:pPr>
    </w:p>
    <w:p w14:paraId="4894F628" w14:textId="77777777" w:rsidR="00000000" w:rsidRDefault="00F92B3A">
      <w:pPr>
        <w:pStyle w:val="a0"/>
        <w:rPr>
          <w:rFonts w:hint="cs"/>
          <w:rtl/>
        </w:rPr>
      </w:pPr>
      <w:r>
        <w:rPr>
          <w:rFonts w:hint="cs"/>
          <w:rtl/>
        </w:rPr>
        <w:t>רציתי להוסיף משפ</w:t>
      </w:r>
      <w:r>
        <w:rPr>
          <w:rFonts w:hint="cs"/>
          <w:rtl/>
        </w:rPr>
        <w:t>ט אחד: בואו ולא ניתמם וניכנס לאופוריה מיותרת. מה שקורה היום עם המנהרות בציר פילדלפי, אחת דינן - לולא רצתה מצרים שיבריחו נשק לתוך חבל-עזה, לא היו נחפרות מנהרות. הן נחפרות בחסותה וברשותה של מצרים. בואו לא נהיה טיפשים. הלוואי שנצליח להגיע לאוטופיה שצייר פה שר</w:t>
      </w:r>
      <w:r>
        <w:rPr>
          <w:rFonts w:hint="cs"/>
          <w:rtl/>
        </w:rPr>
        <w:t xml:space="preserve"> החוץ, וכולנו נשמח. אנחנו עדיין רחוקים מזה.</w:t>
      </w:r>
    </w:p>
    <w:p w14:paraId="15B42A4F" w14:textId="77777777" w:rsidR="00000000" w:rsidRDefault="00F92B3A">
      <w:pPr>
        <w:pStyle w:val="a0"/>
        <w:rPr>
          <w:rFonts w:hint="cs"/>
          <w:rtl/>
        </w:rPr>
      </w:pPr>
    </w:p>
    <w:p w14:paraId="3BC7E101" w14:textId="77777777" w:rsidR="00000000" w:rsidRDefault="00F92B3A">
      <w:pPr>
        <w:pStyle w:val="af1"/>
        <w:rPr>
          <w:rtl/>
        </w:rPr>
      </w:pPr>
      <w:r>
        <w:rPr>
          <w:rFonts w:hint="eastAsia"/>
          <w:rtl/>
        </w:rPr>
        <w:t>היו</w:t>
      </w:r>
      <w:r>
        <w:rPr>
          <w:rtl/>
        </w:rPr>
        <w:t>"ר ראובן ריבלין:</w:t>
      </w:r>
    </w:p>
    <w:p w14:paraId="7E0FC810" w14:textId="77777777" w:rsidR="00000000" w:rsidRDefault="00F92B3A">
      <w:pPr>
        <w:pStyle w:val="a0"/>
        <w:rPr>
          <w:rFonts w:hint="cs"/>
          <w:rtl/>
        </w:rPr>
      </w:pPr>
    </w:p>
    <w:p w14:paraId="3E7B12D0" w14:textId="77777777" w:rsidR="00000000" w:rsidRDefault="00F92B3A">
      <w:pPr>
        <w:pStyle w:val="a0"/>
        <w:rPr>
          <w:rFonts w:hint="cs"/>
          <w:rtl/>
        </w:rPr>
      </w:pPr>
      <w:r>
        <w:rPr>
          <w:rFonts w:hint="cs"/>
          <w:rtl/>
        </w:rPr>
        <w:t xml:space="preserve">תודה לחבר הכנסת הנדל. חבר הכנסת איוב קרא, להצעת חברת הכנסת פינקלשטיין </w:t>
      </w:r>
      <w:r>
        <w:rPr>
          <w:rtl/>
        </w:rPr>
        <w:t>–</w:t>
      </w:r>
      <w:r>
        <w:rPr>
          <w:rFonts w:hint="cs"/>
          <w:rtl/>
        </w:rPr>
        <w:t xml:space="preserve"> בבקשה, דקה.</w:t>
      </w:r>
    </w:p>
    <w:p w14:paraId="128D78ED" w14:textId="77777777" w:rsidR="00000000" w:rsidRDefault="00F92B3A">
      <w:pPr>
        <w:pStyle w:val="a0"/>
        <w:rPr>
          <w:rFonts w:hint="cs"/>
          <w:rtl/>
        </w:rPr>
      </w:pPr>
    </w:p>
    <w:p w14:paraId="5864DAE3" w14:textId="77777777" w:rsidR="00000000" w:rsidRDefault="00F92B3A">
      <w:pPr>
        <w:pStyle w:val="a"/>
        <w:rPr>
          <w:rtl/>
        </w:rPr>
      </w:pPr>
      <w:bookmarkStart w:id="83" w:name="FS000000475T08_12_2004_12_59_42"/>
      <w:bookmarkStart w:id="84" w:name="_Toc100391246"/>
      <w:bookmarkEnd w:id="83"/>
      <w:r>
        <w:rPr>
          <w:rFonts w:hint="eastAsia"/>
          <w:rtl/>
        </w:rPr>
        <w:t>איוב</w:t>
      </w:r>
      <w:r>
        <w:rPr>
          <w:rtl/>
        </w:rPr>
        <w:t xml:space="preserve"> קרא (הליכוד):</w:t>
      </w:r>
      <w:bookmarkEnd w:id="84"/>
    </w:p>
    <w:p w14:paraId="302E188C" w14:textId="77777777" w:rsidR="00000000" w:rsidRDefault="00F92B3A">
      <w:pPr>
        <w:pStyle w:val="a0"/>
        <w:rPr>
          <w:rFonts w:hint="cs"/>
          <w:rtl/>
        </w:rPr>
      </w:pPr>
    </w:p>
    <w:p w14:paraId="737083C7" w14:textId="77777777" w:rsidR="00000000" w:rsidRDefault="00F92B3A">
      <w:pPr>
        <w:pStyle w:val="a0"/>
        <w:rPr>
          <w:rFonts w:hint="cs"/>
          <w:rtl/>
        </w:rPr>
      </w:pPr>
      <w:r>
        <w:rPr>
          <w:rFonts w:hint="cs"/>
          <w:rtl/>
        </w:rPr>
        <w:t xml:space="preserve">אדוני היושב-ראש, חברי חברי הכנסת, אני רוצה להודות לראש הממשלה, לשר החוץ, לשר דני נוה </w:t>
      </w:r>
      <w:r>
        <w:rPr>
          <w:rFonts w:hint="cs"/>
          <w:rtl/>
        </w:rPr>
        <w:t>וכמובן גם לשר הביטחון על כל מה שעשו בפרשה הזאת. אבל לא הוזכר שם אדוני היושב-ראש, ראובן ריבלין, שגם לו היתה יד בעניין הזה והוא דאג רבות לכל הפרשה הזאת.</w:t>
      </w:r>
    </w:p>
    <w:p w14:paraId="3E7C7017" w14:textId="77777777" w:rsidR="00000000" w:rsidRDefault="00F92B3A">
      <w:pPr>
        <w:pStyle w:val="a0"/>
        <w:rPr>
          <w:rFonts w:hint="cs"/>
          <w:rtl/>
        </w:rPr>
      </w:pPr>
    </w:p>
    <w:p w14:paraId="46E4F381" w14:textId="77777777" w:rsidR="00000000" w:rsidRDefault="00F92B3A">
      <w:pPr>
        <w:pStyle w:val="af1"/>
        <w:rPr>
          <w:rtl/>
        </w:rPr>
      </w:pPr>
      <w:r>
        <w:rPr>
          <w:rFonts w:hint="eastAsia"/>
          <w:rtl/>
        </w:rPr>
        <w:t>היו</w:t>
      </w:r>
      <w:r>
        <w:rPr>
          <w:rtl/>
        </w:rPr>
        <w:t>"ר ראובן ריבלין:</w:t>
      </w:r>
    </w:p>
    <w:p w14:paraId="585E6AD6" w14:textId="77777777" w:rsidR="00000000" w:rsidRDefault="00F92B3A">
      <w:pPr>
        <w:pStyle w:val="a0"/>
        <w:rPr>
          <w:rFonts w:hint="cs"/>
          <w:rtl/>
        </w:rPr>
      </w:pPr>
    </w:p>
    <w:p w14:paraId="39357ED1" w14:textId="77777777" w:rsidR="00000000" w:rsidRDefault="00F92B3A">
      <w:pPr>
        <w:pStyle w:val="a0"/>
        <w:rPr>
          <w:rFonts w:hint="cs"/>
          <w:rtl/>
        </w:rPr>
      </w:pPr>
      <w:r>
        <w:rPr>
          <w:rFonts w:hint="cs"/>
          <w:rtl/>
        </w:rPr>
        <w:t>לכל הכנסת. עשיתי זאת בשם כולם.</w:t>
      </w:r>
    </w:p>
    <w:p w14:paraId="544EE10E" w14:textId="77777777" w:rsidR="00000000" w:rsidRDefault="00F92B3A">
      <w:pPr>
        <w:pStyle w:val="a0"/>
        <w:rPr>
          <w:rFonts w:hint="cs"/>
          <w:rtl/>
        </w:rPr>
      </w:pPr>
    </w:p>
    <w:p w14:paraId="711CBAB6" w14:textId="77777777" w:rsidR="00000000" w:rsidRDefault="00F92B3A">
      <w:pPr>
        <w:pStyle w:val="-"/>
        <w:rPr>
          <w:rtl/>
        </w:rPr>
      </w:pPr>
      <w:bookmarkStart w:id="85" w:name="FS000000475T08_12_2004_13_00_34C"/>
      <w:bookmarkEnd w:id="85"/>
      <w:r>
        <w:rPr>
          <w:rFonts w:hint="eastAsia"/>
          <w:rtl/>
        </w:rPr>
        <w:t>איוב</w:t>
      </w:r>
      <w:r>
        <w:rPr>
          <w:rtl/>
        </w:rPr>
        <w:t xml:space="preserve"> קרא (הליכוד):</w:t>
      </w:r>
    </w:p>
    <w:p w14:paraId="7633D625" w14:textId="77777777" w:rsidR="00000000" w:rsidRDefault="00F92B3A">
      <w:pPr>
        <w:pStyle w:val="a0"/>
        <w:rPr>
          <w:rFonts w:hint="cs"/>
          <w:rtl/>
        </w:rPr>
      </w:pPr>
    </w:p>
    <w:p w14:paraId="3DAB375D" w14:textId="77777777" w:rsidR="00000000" w:rsidRDefault="00F92B3A">
      <w:pPr>
        <w:pStyle w:val="a0"/>
        <w:rPr>
          <w:rFonts w:hint="cs"/>
          <w:rtl/>
        </w:rPr>
      </w:pPr>
      <w:r>
        <w:rPr>
          <w:rFonts w:hint="cs"/>
          <w:rtl/>
        </w:rPr>
        <w:t>וכל מי שפעל. יש עוד הרבה באופוז</w:t>
      </w:r>
      <w:r>
        <w:rPr>
          <w:rFonts w:hint="cs"/>
          <w:rtl/>
        </w:rPr>
        <w:t>יציה ובקואליציה.</w:t>
      </w:r>
    </w:p>
    <w:p w14:paraId="6C77B03E" w14:textId="77777777" w:rsidR="00000000" w:rsidRDefault="00F92B3A">
      <w:pPr>
        <w:pStyle w:val="a0"/>
        <w:rPr>
          <w:rFonts w:hint="cs"/>
          <w:rtl/>
        </w:rPr>
      </w:pPr>
    </w:p>
    <w:p w14:paraId="46B122F9" w14:textId="77777777" w:rsidR="00000000" w:rsidRDefault="00F92B3A">
      <w:pPr>
        <w:pStyle w:val="a0"/>
        <w:rPr>
          <w:rFonts w:hint="cs"/>
          <w:rtl/>
        </w:rPr>
      </w:pPr>
      <w:r>
        <w:rPr>
          <w:rFonts w:hint="cs"/>
          <w:rtl/>
        </w:rPr>
        <w:t>הפרשה הזאת מלמדת אותי דבר אחד. קודם כול, מאוד חיכיתי לרגע שהוא יהיה בתוכנו, ומהרגע הראשון, ב-1996, כשהחלה הפרשה, ועד היום, סיכנתי את חיי. אבל הדבר הכי חשוב לי, כמו שאמר שר החוץ, שהוא עטף את עצמו בדגל ישראל ובריש גלי בא הביתה. הפרשה הזאת צ</w:t>
      </w:r>
      <w:r>
        <w:rPr>
          <w:rFonts w:hint="cs"/>
          <w:rtl/>
        </w:rPr>
        <w:t>ריכה ללמד אותנו דבר אחד: צריך בחוק - שהגשתי אתמול לכנסת - לדאוג לאזרחי ישראל שמופלים בגלל נתינותם, אזרחותם הישראלית, וצריך שכל הכנסת תתאחד סביב החוק הזה שנותן מענה למצב דומה שהיה בו עזאם עזאם. תודה.</w:t>
      </w:r>
    </w:p>
    <w:p w14:paraId="14978C64" w14:textId="77777777" w:rsidR="00000000" w:rsidRDefault="00F92B3A">
      <w:pPr>
        <w:pStyle w:val="af1"/>
        <w:rPr>
          <w:rtl/>
        </w:rPr>
      </w:pPr>
    </w:p>
    <w:p w14:paraId="14F19B51" w14:textId="77777777" w:rsidR="00000000" w:rsidRDefault="00F92B3A">
      <w:pPr>
        <w:pStyle w:val="af1"/>
        <w:rPr>
          <w:rtl/>
        </w:rPr>
      </w:pPr>
      <w:r>
        <w:rPr>
          <w:rFonts w:hint="eastAsia"/>
          <w:rtl/>
        </w:rPr>
        <w:t>היו</w:t>
      </w:r>
      <w:r>
        <w:rPr>
          <w:rtl/>
        </w:rPr>
        <w:t>"ר ראובן ריבלין:</w:t>
      </w:r>
    </w:p>
    <w:p w14:paraId="13E034BE" w14:textId="77777777" w:rsidR="00000000" w:rsidRDefault="00F92B3A">
      <w:pPr>
        <w:pStyle w:val="a0"/>
        <w:rPr>
          <w:rFonts w:hint="cs"/>
          <w:rtl/>
        </w:rPr>
      </w:pPr>
    </w:p>
    <w:p w14:paraId="1B5406FC" w14:textId="77777777" w:rsidR="00000000" w:rsidRDefault="00F92B3A">
      <w:pPr>
        <w:pStyle w:val="a0"/>
        <w:rPr>
          <w:rFonts w:hint="cs"/>
          <w:rtl/>
        </w:rPr>
      </w:pPr>
      <w:r>
        <w:rPr>
          <w:rFonts w:hint="cs"/>
          <w:rtl/>
        </w:rPr>
        <w:t>תודה רבה לחבר הכנסת איוב קרא.</w:t>
      </w:r>
    </w:p>
    <w:p w14:paraId="019CC09A" w14:textId="77777777" w:rsidR="00000000" w:rsidRDefault="00F92B3A">
      <w:pPr>
        <w:pStyle w:val="a0"/>
        <w:rPr>
          <w:rFonts w:hint="cs"/>
          <w:rtl/>
        </w:rPr>
      </w:pPr>
    </w:p>
    <w:p w14:paraId="75957942" w14:textId="77777777" w:rsidR="00000000" w:rsidRDefault="00F92B3A">
      <w:pPr>
        <w:pStyle w:val="a0"/>
        <w:rPr>
          <w:rFonts w:hint="cs"/>
          <w:rtl/>
        </w:rPr>
      </w:pPr>
      <w:r>
        <w:rPr>
          <w:rFonts w:hint="cs"/>
          <w:rtl/>
        </w:rPr>
        <w:t>רבות</w:t>
      </w:r>
      <w:r>
        <w:rPr>
          <w:rFonts w:hint="cs"/>
          <w:rtl/>
        </w:rPr>
        <w:t>י, שר החוץ הסכים שהעניין יעבור לוועדה. לכן, חלק מההצעות עוברות לוועדת חוץ וביטחון - הצעתה של חברת הכנסת גילה פינקלשטיין, הצעתו של חבר הכנסת רן כהן, הצעתו של חבר הכנסת יורי שטרן, הצעתו של חבר הכנסת צבי הנדל והצעתו של חבר הכנסת זחאלקה, כמובן.</w:t>
      </w:r>
    </w:p>
    <w:p w14:paraId="0259C45B" w14:textId="77777777" w:rsidR="00000000" w:rsidRDefault="00F92B3A">
      <w:pPr>
        <w:pStyle w:val="a0"/>
        <w:rPr>
          <w:rFonts w:hint="cs"/>
          <w:rtl/>
        </w:rPr>
      </w:pPr>
    </w:p>
    <w:p w14:paraId="48CE7AF3" w14:textId="77777777" w:rsidR="00000000" w:rsidRDefault="00F92B3A">
      <w:pPr>
        <w:pStyle w:val="af0"/>
        <w:rPr>
          <w:rtl/>
        </w:rPr>
      </w:pPr>
      <w:r>
        <w:rPr>
          <w:rFonts w:hint="eastAsia"/>
          <w:rtl/>
        </w:rPr>
        <w:t>קריאה</w:t>
      </w:r>
      <w:r>
        <w:rPr>
          <w:rtl/>
        </w:rPr>
        <w:t>:</w:t>
      </w:r>
    </w:p>
    <w:p w14:paraId="344F9658" w14:textId="77777777" w:rsidR="00000000" w:rsidRDefault="00F92B3A">
      <w:pPr>
        <w:pStyle w:val="a0"/>
        <w:rPr>
          <w:rFonts w:hint="cs"/>
          <w:rtl/>
        </w:rPr>
      </w:pPr>
    </w:p>
    <w:p w14:paraId="6C47852F" w14:textId="77777777" w:rsidR="00000000" w:rsidRDefault="00F92B3A">
      <w:pPr>
        <w:pStyle w:val="a0"/>
        <w:rPr>
          <w:rFonts w:hint="cs"/>
          <w:rtl/>
        </w:rPr>
      </w:pPr>
      <w:r>
        <w:rPr>
          <w:rFonts w:hint="cs"/>
          <w:rtl/>
        </w:rPr>
        <w:t>- - -</w:t>
      </w:r>
    </w:p>
    <w:p w14:paraId="0ECD4667" w14:textId="77777777" w:rsidR="00000000" w:rsidRDefault="00F92B3A">
      <w:pPr>
        <w:pStyle w:val="a0"/>
        <w:rPr>
          <w:rFonts w:hint="cs"/>
          <w:rtl/>
        </w:rPr>
      </w:pPr>
    </w:p>
    <w:p w14:paraId="7412874D" w14:textId="77777777" w:rsidR="00000000" w:rsidRDefault="00F92B3A">
      <w:pPr>
        <w:pStyle w:val="af1"/>
        <w:rPr>
          <w:rtl/>
        </w:rPr>
      </w:pPr>
      <w:r>
        <w:rPr>
          <w:rFonts w:hint="eastAsia"/>
          <w:rtl/>
        </w:rPr>
        <w:t>היו</w:t>
      </w:r>
      <w:r>
        <w:rPr>
          <w:rtl/>
        </w:rPr>
        <w:t>"ר ראובן ריבלין:</w:t>
      </w:r>
    </w:p>
    <w:p w14:paraId="05DD836C" w14:textId="77777777" w:rsidR="00000000" w:rsidRDefault="00F92B3A">
      <w:pPr>
        <w:pStyle w:val="a0"/>
        <w:rPr>
          <w:rFonts w:hint="cs"/>
          <w:rtl/>
        </w:rPr>
      </w:pPr>
    </w:p>
    <w:p w14:paraId="1E076FD2" w14:textId="77777777" w:rsidR="00000000" w:rsidRDefault="00F92B3A">
      <w:pPr>
        <w:pStyle w:val="a0"/>
        <w:rPr>
          <w:rFonts w:hint="cs"/>
          <w:rtl/>
        </w:rPr>
      </w:pPr>
      <w:r>
        <w:rPr>
          <w:rFonts w:hint="cs"/>
          <w:rtl/>
        </w:rPr>
        <w:t>מה קרה? שאלתי בזמן. בסדר, גם הצעתו של חבר הכנסת אזולאי.</w:t>
      </w:r>
    </w:p>
    <w:p w14:paraId="1E599DDD" w14:textId="77777777" w:rsidR="00000000" w:rsidRDefault="00F92B3A">
      <w:pPr>
        <w:pStyle w:val="a0"/>
        <w:rPr>
          <w:rFonts w:hint="cs"/>
          <w:rtl/>
        </w:rPr>
      </w:pPr>
    </w:p>
    <w:p w14:paraId="6F09E134" w14:textId="77777777" w:rsidR="00000000" w:rsidRDefault="00F92B3A">
      <w:pPr>
        <w:pStyle w:val="a0"/>
        <w:rPr>
          <w:rFonts w:hint="cs"/>
          <w:rtl/>
        </w:rPr>
      </w:pPr>
      <w:r>
        <w:rPr>
          <w:rFonts w:hint="cs"/>
          <w:rtl/>
        </w:rPr>
        <w:t>רבותי, מי שבעד להעביר לוועדה - זה בעד, ומי שהוא בעד להסיר ולהסתפק בהודעת השר - זה נגד. נא להצביע.</w:t>
      </w:r>
    </w:p>
    <w:p w14:paraId="69117163" w14:textId="77777777" w:rsidR="00000000" w:rsidRDefault="00F92B3A">
      <w:pPr>
        <w:pStyle w:val="a0"/>
        <w:rPr>
          <w:rFonts w:hint="cs"/>
          <w:rtl/>
        </w:rPr>
      </w:pPr>
    </w:p>
    <w:p w14:paraId="5D37D993" w14:textId="77777777" w:rsidR="00000000" w:rsidRDefault="00F92B3A">
      <w:pPr>
        <w:pStyle w:val="af0"/>
        <w:rPr>
          <w:rtl/>
        </w:rPr>
      </w:pPr>
      <w:r>
        <w:rPr>
          <w:rFonts w:hint="eastAsia"/>
          <w:rtl/>
        </w:rPr>
        <w:t>רוני</w:t>
      </w:r>
      <w:r>
        <w:rPr>
          <w:rtl/>
        </w:rPr>
        <w:t xml:space="preserve"> בר-און (הליכוד):</w:t>
      </w:r>
    </w:p>
    <w:p w14:paraId="42A2CAD9" w14:textId="77777777" w:rsidR="00000000" w:rsidRDefault="00F92B3A">
      <w:pPr>
        <w:pStyle w:val="a0"/>
        <w:rPr>
          <w:rFonts w:hint="cs"/>
          <w:rtl/>
        </w:rPr>
      </w:pPr>
    </w:p>
    <w:p w14:paraId="7A4CB6A1" w14:textId="77777777" w:rsidR="00000000" w:rsidRDefault="00F92B3A">
      <w:pPr>
        <w:pStyle w:val="a0"/>
        <w:rPr>
          <w:rFonts w:hint="cs"/>
          <w:rtl/>
        </w:rPr>
      </w:pPr>
      <w:r>
        <w:rPr>
          <w:rFonts w:hint="cs"/>
          <w:rtl/>
        </w:rPr>
        <w:t>השר ביקש להסתפק בדבריו.</w:t>
      </w:r>
    </w:p>
    <w:p w14:paraId="6C07297C" w14:textId="77777777" w:rsidR="00000000" w:rsidRDefault="00F92B3A">
      <w:pPr>
        <w:pStyle w:val="a0"/>
        <w:rPr>
          <w:rFonts w:hint="cs"/>
          <w:rtl/>
        </w:rPr>
      </w:pPr>
    </w:p>
    <w:p w14:paraId="69CF6292" w14:textId="77777777" w:rsidR="00000000" w:rsidRDefault="00F92B3A">
      <w:pPr>
        <w:pStyle w:val="af1"/>
        <w:rPr>
          <w:rtl/>
        </w:rPr>
      </w:pPr>
      <w:r>
        <w:rPr>
          <w:rFonts w:hint="eastAsia"/>
          <w:rtl/>
        </w:rPr>
        <w:t>היו</w:t>
      </w:r>
      <w:r>
        <w:rPr>
          <w:rtl/>
        </w:rPr>
        <w:t>"ר ראובן ריבלין:</w:t>
      </w:r>
    </w:p>
    <w:p w14:paraId="540563DD" w14:textId="77777777" w:rsidR="00000000" w:rsidRDefault="00F92B3A">
      <w:pPr>
        <w:pStyle w:val="a0"/>
        <w:rPr>
          <w:rFonts w:hint="cs"/>
          <w:rtl/>
        </w:rPr>
      </w:pPr>
    </w:p>
    <w:p w14:paraId="6DD4F38B" w14:textId="77777777" w:rsidR="00000000" w:rsidRDefault="00F92B3A">
      <w:pPr>
        <w:pStyle w:val="a0"/>
        <w:rPr>
          <w:rFonts w:hint="cs"/>
          <w:rtl/>
        </w:rPr>
      </w:pPr>
      <w:r>
        <w:rPr>
          <w:rFonts w:hint="cs"/>
          <w:rtl/>
        </w:rPr>
        <w:t>לא. הוא ה</w:t>
      </w:r>
      <w:r>
        <w:rPr>
          <w:rFonts w:hint="cs"/>
          <w:rtl/>
        </w:rPr>
        <w:t>סכים לוועדה, ולא היתה לו שום מניעה.</w:t>
      </w:r>
    </w:p>
    <w:p w14:paraId="1D9008AB" w14:textId="77777777" w:rsidR="00000000" w:rsidRDefault="00F92B3A">
      <w:pPr>
        <w:pStyle w:val="a0"/>
        <w:rPr>
          <w:rFonts w:hint="cs"/>
          <w:rtl/>
        </w:rPr>
      </w:pPr>
    </w:p>
    <w:p w14:paraId="39A954A0" w14:textId="77777777" w:rsidR="00000000" w:rsidRDefault="00F92B3A">
      <w:pPr>
        <w:pStyle w:val="af0"/>
        <w:rPr>
          <w:rtl/>
        </w:rPr>
      </w:pPr>
      <w:r>
        <w:rPr>
          <w:rFonts w:hint="eastAsia"/>
          <w:rtl/>
        </w:rPr>
        <w:t>שר</w:t>
      </w:r>
      <w:r>
        <w:rPr>
          <w:rtl/>
        </w:rPr>
        <w:t xml:space="preserve"> החוץ סילבן שלום:</w:t>
      </w:r>
    </w:p>
    <w:p w14:paraId="3020430F" w14:textId="77777777" w:rsidR="00000000" w:rsidRDefault="00F92B3A">
      <w:pPr>
        <w:pStyle w:val="a0"/>
        <w:rPr>
          <w:rFonts w:hint="cs"/>
          <w:rtl/>
        </w:rPr>
      </w:pPr>
    </w:p>
    <w:p w14:paraId="60B9747C" w14:textId="77777777" w:rsidR="00000000" w:rsidRDefault="00F92B3A">
      <w:pPr>
        <w:pStyle w:val="a0"/>
        <w:rPr>
          <w:rFonts w:hint="cs"/>
          <w:rtl/>
        </w:rPr>
      </w:pPr>
      <w:r>
        <w:rPr>
          <w:rFonts w:hint="cs"/>
          <w:rtl/>
        </w:rPr>
        <w:t>אני מסכים גם לדיון במליאה.</w:t>
      </w:r>
    </w:p>
    <w:p w14:paraId="45B69150" w14:textId="77777777" w:rsidR="00000000" w:rsidRDefault="00F92B3A">
      <w:pPr>
        <w:pStyle w:val="a0"/>
        <w:rPr>
          <w:rFonts w:hint="cs"/>
          <w:rtl/>
        </w:rPr>
      </w:pPr>
    </w:p>
    <w:p w14:paraId="07F182DB" w14:textId="77777777" w:rsidR="00000000" w:rsidRDefault="00F92B3A">
      <w:pPr>
        <w:pStyle w:val="af1"/>
        <w:rPr>
          <w:rtl/>
        </w:rPr>
      </w:pPr>
      <w:r>
        <w:rPr>
          <w:rFonts w:hint="eastAsia"/>
          <w:rtl/>
        </w:rPr>
        <w:t>היו</w:t>
      </w:r>
      <w:r>
        <w:rPr>
          <w:rtl/>
        </w:rPr>
        <w:t>"ר ראובן ריבלין:</w:t>
      </w:r>
    </w:p>
    <w:p w14:paraId="5735C866" w14:textId="77777777" w:rsidR="00000000" w:rsidRDefault="00F92B3A">
      <w:pPr>
        <w:pStyle w:val="a0"/>
        <w:rPr>
          <w:rFonts w:hint="cs"/>
          <w:rtl/>
        </w:rPr>
      </w:pPr>
    </w:p>
    <w:p w14:paraId="4555DDC7" w14:textId="77777777" w:rsidR="00000000" w:rsidRDefault="00F92B3A">
      <w:pPr>
        <w:pStyle w:val="a0"/>
        <w:rPr>
          <w:rFonts w:hint="cs"/>
          <w:rtl/>
        </w:rPr>
      </w:pPr>
      <w:r>
        <w:rPr>
          <w:rFonts w:hint="cs"/>
          <w:rtl/>
        </w:rPr>
        <w:t>אני יודע. אני לא מסכים. היה לנו פה דיון של 13 הסיעות. לא צריך להכביר. תפסת מרובה - לא תפסת.</w:t>
      </w:r>
    </w:p>
    <w:p w14:paraId="0A29E447" w14:textId="77777777" w:rsidR="00000000" w:rsidRDefault="00F92B3A">
      <w:pPr>
        <w:pStyle w:val="a0"/>
        <w:rPr>
          <w:rFonts w:hint="cs"/>
          <w:rtl/>
        </w:rPr>
      </w:pPr>
    </w:p>
    <w:p w14:paraId="04272820" w14:textId="77777777" w:rsidR="00000000" w:rsidRDefault="00F92B3A">
      <w:pPr>
        <w:pStyle w:val="ab"/>
        <w:bidi/>
        <w:rPr>
          <w:rtl/>
        </w:rPr>
      </w:pPr>
    </w:p>
    <w:p w14:paraId="6D3B0D2B" w14:textId="77777777" w:rsidR="00000000" w:rsidRDefault="00F92B3A">
      <w:pPr>
        <w:pStyle w:val="ab"/>
        <w:bidi/>
        <w:rPr>
          <w:rFonts w:hint="cs"/>
          <w:rtl/>
        </w:rPr>
      </w:pPr>
      <w:r>
        <w:rPr>
          <w:rFonts w:hint="cs"/>
          <w:rtl/>
        </w:rPr>
        <w:t>הצבעה מס' 1</w:t>
      </w:r>
    </w:p>
    <w:p w14:paraId="0D7517A5" w14:textId="77777777" w:rsidR="00000000" w:rsidRDefault="00F92B3A">
      <w:pPr>
        <w:pStyle w:val="a0"/>
        <w:rPr>
          <w:rFonts w:hint="cs"/>
          <w:rtl/>
        </w:rPr>
      </w:pPr>
    </w:p>
    <w:p w14:paraId="6018D381" w14:textId="77777777" w:rsidR="00000000" w:rsidRDefault="00F92B3A">
      <w:pPr>
        <w:pStyle w:val="ac"/>
        <w:bidi/>
        <w:rPr>
          <w:rFonts w:hint="cs"/>
          <w:rtl/>
        </w:rPr>
      </w:pPr>
      <w:r>
        <w:rPr>
          <w:rFonts w:hint="cs"/>
          <w:rtl/>
        </w:rPr>
        <w:t>בעד ההצעה להעביר את הנושא לוועדה - 42</w:t>
      </w:r>
    </w:p>
    <w:p w14:paraId="3376EF67" w14:textId="77777777" w:rsidR="00000000" w:rsidRDefault="00F92B3A">
      <w:pPr>
        <w:pStyle w:val="ac"/>
        <w:bidi/>
        <w:rPr>
          <w:rFonts w:hint="cs"/>
          <w:rtl/>
        </w:rPr>
      </w:pPr>
      <w:r>
        <w:rPr>
          <w:rFonts w:hint="cs"/>
          <w:rtl/>
        </w:rPr>
        <w:t xml:space="preserve">בעד </w:t>
      </w:r>
      <w:r>
        <w:rPr>
          <w:rFonts w:hint="cs"/>
          <w:rtl/>
        </w:rPr>
        <w:t>ההצעה שלא לכלול את הנושא בסדר-היום - 1</w:t>
      </w:r>
    </w:p>
    <w:p w14:paraId="74CB1FB3" w14:textId="77777777" w:rsidR="00000000" w:rsidRDefault="00F92B3A">
      <w:pPr>
        <w:pStyle w:val="ac"/>
        <w:bidi/>
        <w:rPr>
          <w:rFonts w:hint="cs"/>
          <w:rtl/>
        </w:rPr>
      </w:pPr>
      <w:r>
        <w:rPr>
          <w:rFonts w:hint="cs"/>
          <w:rtl/>
        </w:rPr>
        <w:t>נמנעים - אין</w:t>
      </w:r>
    </w:p>
    <w:p w14:paraId="2F8C1BB3" w14:textId="77777777" w:rsidR="00000000" w:rsidRDefault="00F92B3A">
      <w:pPr>
        <w:pStyle w:val="ad"/>
        <w:bidi/>
        <w:rPr>
          <w:rFonts w:hint="cs"/>
          <w:rtl/>
        </w:rPr>
      </w:pPr>
      <w:r>
        <w:rPr>
          <w:rFonts w:hint="cs"/>
          <w:rtl/>
        </w:rPr>
        <w:t xml:space="preserve">ההצעה להעביר את הנושא שהעלו חברי הכנסת גילה פינקלשטיין, רן כהן, </w:t>
      </w:r>
    </w:p>
    <w:p w14:paraId="2D0F7DAB" w14:textId="77777777" w:rsidR="00000000" w:rsidRDefault="00F92B3A">
      <w:pPr>
        <w:pStyle w:val="ad"/>
        <w:bidi/>
        <w:rPr>
          <w:rFonts w:hint="cs"/>
          <w:rtl/>
        </w:rPr>
      </w:pPr>
      <w:r>
        <w:rPr>
          <w:rFonts w:hint="cs"/>
          <w:rtl/>
        </w:rPr>
        <w:t>יורי שטרן, צבי הנדל וג'מאל זחאלקה לוועדת החוץ והביטחון נתקבלה.</w:t>
      </w:r>
    </w:p>
    <w:p w14:paraId="4654C237" w14:textId="77777777" w:rsidR="00000000" w:rsidRDefault="00F92B3A">
      <w:pPr>
        <w:pStyle w:val="a0"/>
        <w:rPr>
          <w:rFonts w:hint="cs"/>
          <w:rtl/>
        </w:rPr>
      </w:pPr>
    </w:p>
    <w:p w14:paraId="3CABA18E" w14:textId="77777777" w:rsidR="00000000" w:rsidRDefault="00F92B3A">
      <w:pPr>
        <w:pStyle w:val="af1"/>
        <w:rPr>
          <w:rtl/>
        </w:rPr>
      </w:pPr>
      <w:r>
        <w:rPr>
          <w:rFonts w:hint="eastAsia"/>
          <w:rtl/>
        </w:rPr>
        <w:t>היו</w:t>
      </w:r>
      <w:r>
        <w:rPr>
          <w:rtl/>
        </w:rPr>
        <w:t>"ר ראובן ריבלין:</w:t>
      </w:r>
    </w:p>
    <w:p w14:paraId="1F619BCE" w14:textId="77777777" w:rsidR="00000000" w:rsidRDefault="00F92B3A">
      <w:pPr>
        <w:pStyle w:val="a0"/>
        <w:rPr>
          <w:rFonts w:hint="cs"/>
          <w:rtl/>
        </w:rPr>
      </w:pPr>
    </w:p>
    <w:p w14:paraId="7EA2F1CB" w14:textId="77777777" w:rsidR="00000000" w:rsidRDefault="00F92B3A">
      <w:pPr>
        <w:pStyle w:val="a0"/>
        <w:rPr>
          <w:rFonts w:hint="cs"/>
          <w:rtl/>
        </w:rPr>
      </w:pPr>
      <w:r>
        <w:rPr>
          <w:rFonts w:hint="cs"/>
          <w:rtl/>
        </w:rPr>
        <w:t>בעד - 42, נגד - 1, ואין נמנעים. אני קובע שההצעות לסדר-</w:t>
      </w:r>
      <w:r>
        <w:rPr>
          <w:rFonts w:hint="cs"/>
          <w:rtl/>
        </w:rPr>
        <w:t>היום של חמשת חברי הכנסת יועברו לדיון בוועדת החוץ והביטחון.</w:t>
      </w:r>
    </w:p>
    <w:p w14:paraId="4C22EF48" w14:textId="77777777" w:rsidR="00000000" w:rsidRDefault="00F92B3A">
      <w:pPr>
        <w:pStyle w:val="a2"/>
        <w:rPr>
          <w:rFonts w:hint="cs"/>
          <w:rtl/>
        </w:rPr>
      </w:pPr>
    </w:p>
    <w:p w14:paraId="734284C7" w14:textId="77777777" w:rsidR="00000000" w:rsidRDefault="00F92B3A">
      <w:pPr>
        <w:pStyle w:val="a0"/>
        <w:rPr>
          <w:rFonts w:hint="cs"/>
          <w:rtl/>
        </w:rPr>
      </w:pPr>
    </w:p>
    <w:p w14:paraId="59ECCE83" w14:textId="77777777" w:rsidR="00000000" w:rsidRDefault="00F92B3A">
      <w:pPr>
        <w:pStyle w:val="a2"/>
        <w:rPr>
          <w:rFonts w:hint="cs"/>
          <w:rtl/>
        </w:rPr>
      </w:pPr>
      <w:bookmarkStart w:id="86" w:name="CS27243FI0027243T08_12_2004_13_09_39"/>
      <w:bookmarkStart w:id="87" w:name="_Toc100391247"/>
      <w:bookmarkEnd w:id="86"/>
      <w:r>
        <w:rPr>
          <w:rtl/>
        </w:rPr>
        <w:t>הצעת חוק שוויון בחינוך, התשס"ד-2004</w:t>
      </w:r>
      <w:bookmarkEnd w:id="87"/>
    </w:p>
    <w:p w14:paraId="6CBB5A1E" w14:textId="77777777" w:rsidR="00000000" w:rsidRDefault="00F92B3A">
      <w:pPr>
        <w:pStyle w:val="a0"/>
        <w:ind w:firstLine="0"/>
        <w:rPr>
          <w:rFonts w:hint="cs"/>
          <w:rtl/>
        </w:rPr>
      </w:pPr>
      <w:r>
        <w:rPr>
          <w:rFonts w:hint="cs"/>
          <w:rtl/>
        </w:rPr>
        <w:t xml:space="preserve">[הצעת חוק פ/2775; </w:t>
      </w:r>
      <w:r>
        <w:rPr>
          <w:rFonts w:hint="eastAsia"/>
          <w:rtl/>
        </w:rPr>
        <w:t>נספחות</w:t>
      </w:r>
      <w:r>
        <w:rPr>
          <w:rtl/>
        </w:rPr>
        <w:t>.</w:t>
      </w:r>
      <w:r>
        <w:rPr>
          <w:rFonts w:hint="cs"/>
          <w:rtl/>
        </w:rPr>
        <w:t>]</w:t>
      </w:r>
    </w:p>
    <w:p w14:paraId="6A7D2BA1" w14:textId="77777777" w:rsidR="00000000" w:rsidRDefault="00F92B3A">
      <w:pPr>
        <w:pStyle w:val="-0"/>
        <w:rPr>
          <w:rFonts w:hint="cs"/>
          <w:rtl/>
        </w:rPr>
      </w:pPr>
      <w:r>
        <w:rPr>
          <w:rFonts w:hint="cs"/>
          <w:rtl/>
        </w:rPr>
        <w:t>(הצעת חברת הכנסת יולי תמיר)</w:t>
      </w:r>
    </w:p>
    <w:p w14:paraId="5EFFADB5" w14:textId="77777777" w:rsidR="00000000" w:rsidRDefault="00F92B3A">
      <w:pPr>
        <w:pStyle w:val="a0"/>
        <w:rPr>
          <w:rFonts w:hint="cs"/>
          <w:rtl/>
        </w:rPr>
      </w:pPr>
    </w:p>
    <w:p w14:paraId="11B7DA04" w14:textId="77777777" w:rsidR="00000000" w:rsidRDefault="00F92B3A">
      <w:pPr>
        <w:pStyle w:val="af1"/>
        <w:rPr>
          <w:rtl/>
        </w:rPr>
      </w:pPr>
      <w:r>
        <w:rPr>
          <w:rFonts w:hint="eastAsia"/>
          <w:rtl/>
        </w:rPr>
        <w:t>היו</w:t>
      </w:r>
      <w:r>
        <w:rPr>
          <w:rtl/>
        </w:rPr>
        <w:t>"ר ראובן ריבלין:</w:t>
      </w:r>
    </w:p>
    <w:p w14:paraId="55337616" w14:textId="77777777" w:rsidR="00000000" w:rsidRDefault="00F92B3A">
      <w:pPr>
        <w:pStyle w:val="a0"/>
        <w:rPr>
          <w:rFonts w:hint="cs"/>
          <w:rtl/>
        </w:rPr>
      </w:pPr>
    </w:p>
    <w:p w14:paraId="32461165" w14:textId="77777777" w:rsidR="00000000" w:rsidRDefault="00F92B3A">
      <w:pPr>
        <w:pStyle w:val="a0"/>
        <w:rPr>
          <w:rFonts w:hint="cs"/>
          <w:rtl/>
        </w:rPr>
      </w:pPr>
      <w:r>
        <w:rPr>
          <w:rFonts w:hint="cs"/>
          <w:rtl/>
        </w:rPr>
        <w:t>אנחנו ממשיכים בסדר-היום ועוברים להצעת חוק לדיון מוקדם. הצעת חוק שוויון בחינוך, התש</w:t>
      </w:r>
      <w:r>
        <w:rPr>
          <w:rFonts w:hint="cs"/>
          <w:rtl/>
        </w:rPr>
        <w:t>ס"ד-2004, מאת חברת הכנסת יולי תמיר - היא תעלה ותבוא ותרצה את נימוקיה.</w:t>
      </w:r>
    </w:p>
    <w:p w14:paraId="45161CA5" w14:textId="77777777" w:rsidR="00000000" w:rsidRDefault="00F92B3A">
      <w:pPr>
        <w:pStyle w:val="a0"/>
        <w:rPr>
          <w:rFonts w:hint="cs"/>
          <w:rtl/>
        </w:rPr>
      </w:pPr>
    </w:p>
    <w:p w14:paraId="7C55AE52" w14:textId="77777777" w:rsidR="00000000" w:rsidRDefault="00F92B3A">
      <w:pPr>
        <w:pStyle w:val="a0"/>
        <w:rPr>
          <w:rFonts w:hint="cs"/>
          <w:rtl/>
        </w:rPr>
      </w:pPr>
      <w:r>
        <w:rPr>
          <w:rFonts w:hint="cs"/>
          <w:rtl/>
        </w:rPr>
        <w:t>אני כבר מודיע ששתי הצעות ירדו מסדר-היום: הצעתם של חבר הכנסת יורי שטרן ומיכאל נודלמן והצעתם של חברי הכנסת אתי לבני, רשף חן ואילן ליבוביץ - שתי הצעות חוק האזרחות ירדו מסדר-היום. גברתי, בב</w:t>
      </w:r>
      <w:r>
        <w:rPr>
          <w:rFonts w:hint="cs"/>
          <w:rtl/>
        </w:rPr>
        <w:t>קשה. לרשותך מלוא עשר הדקות.</w:t>
      </w:r>
    </w:p>
    <w:p w14:paraId="7E0D6B75" w14:textId="77777777" w:rsidR="00000000" w:rsidRDefault="00F92B3A">
      <w:pPr>
        <w:pStyle w:val="a0"/>
        <w:rPr>
          <w:rFonts w:hint="cs"/>
          <w:rtl/>
        </w:rPr>
      </w:pPr>
    </w:p>
    <w:p w14:paraId="63E06874" w14:textId="77777777" w:rsidR="00000000" w:rsidRDefault="00F92B3A">
      <w:pPr>
        <w:pStyle w:val="a"/>
        <w:rPr>
          <w:rtl/>
        </w:rPr>
      </w:pPr>
      <w:bookmarkStart w:id="88" w:name="FS000001043T08_12_2004_13_10_23"/>
      <w:bookmarkStart w:id="89" w:name="_Toc100391248"/>
      <w:bookmarkEnd w:id="88"/>
      <w:r>
        <w:rPr>
          <w:rFonts w:hint="eastAsia"/>
          <w:rtl/>
        </w:rPr>
        <w:t>יולי</w:t>
      </w:r>
      <w:r>
        <w:rPr>
          <w:rtl/>
        </w:rPr>
        <w:t xml:space="preserve"> תמיר (העבודה-מימד):</w:t>
      </w:r>
      <w:bookmarkEnd w:id="89"/>
    </w:p>
    <w:p w14:paraId="33141B35" w14:textId="77777777" w:rsidR="00000000" w:rsidRDefault="00F92B3A">
      <w:pPr>
        <w:pStyle w:val="a0"/>
        <w:rPr>
          <w:rFonts w:hint="cs"/>
          <w:rtl/>
        </w:rPr>
      </w:pPr>
    </w:p>
    <w:p w14:paraId="25649DC4" w14:textId="77777777" w:rsidR="00000000" w:rsidRDefault="00F92B3A">
      <w:pPr>
        <w:pStyle w:val="a0"/>
        <w:rPr>
          <w:rFonts w:hint="cs"/>
          <w:rtl/>
        </w:rPr>
      </w:pPr>
      <w:r>
        <w:rPr>
          <w:rFonts w:hint="cs"/>
          <w:rtl/>
        </w:rPr>
        <w:t xml:space="preserve">אדוני היושב-ראש, חברי חברי הכנסת, החוק הזה, שמוצג היום בפני מליאת הכנסת, הוא לא חוק שאני כתבתי. כתבה אותו השופטת סביונה רוטלוי, אחרי שישבה במשך שלוש שנים בראשות ועדה שעסקה במצבם של ילדים במדינת ישראל. </w:t>
      </w:r>
      <w:r>
        <w:rPr>
          <w:rFonts w:hint="cs"/>
          <w:rtl/>
        </w:rPr>
        <w:t>הוועדה הגיעה למסקנה, שאחד הדברים שצריכים להדאיג את כולנו כחברה יותר מכל דבר אחר הוא הפערים המדאיגים בין ילדי ישראל. נדמה לי שאף אחד בבית הזה לא יכול להתעלם מהעובדה, שיש כאן חברה שנותנת לילדיה לא חינוך שווה אלא חינוך שונה, כאשר ילד שחי בפריפריה, בדרום, בכפר</w:t>
      </w:r>
      <w:r>
        <w:rPr>
          <w:rFonts w:hint="cs"/>
          <w:rtl/>
        </w:rPr>
        <w:t xml:space="preserve"> ערבי, בכפר בדואי, מקבל הרבה פחות, ולפעמים רבע ולפעמים שליש, ממה שמקבל ילד במרכז או באזורים היותר שבעים של מדינת ישראל. החוק הזה נועד להביא לכך שכל ילדי ישראל יקבלו חינוך שווה במלוא המשמעות של המושג הזה. ילדי ישראל ידעו שמדינת ישראל רואה בכל אחד ואחת מהם א</w:t>
      </w:r>
      <w:r>
        <w:rPr>
          <w:rFonts w:hint="cs"/>
          <w:rtl/>
        </w:rPr>
        <w:t>דם בוגר שיהפוך לאזרח בוגר, שאנחנו כמדינה חייבים לתמוך בו, לחנך אותו להכשירו להיות אדם יצירתי ופעיל.</w:t>
      </w:r>
    </w:p>
    <w:p w14:paraId="2005360E" w14:textId="77777777" w:rsidR="00000000" w:rsidRDefault="00F92B3A">
      <w:pPr>
        <w:pStyle w:val="a0"/>
        <w:rPr>
          <w:rFonts w:hint="cs"/>
          <w:rtl/>
        </w:rPr>
      </w:pPr>
    </w:p>
    <w:p w14:paraId="02F7865D" w14:textId="77777777" w:rsidR="00000000" w:rsidRDefault="00F92B3A">
      <w:pPr>
        <w:pStyle w:val="a0"/>
        <w:rPr>
          <w:rFonts w:hint="cs"/>
          <w:rtl/>
        </w:rPr>
      </w:pPr>
      <w:r>
        <w:rPr>
          <w:rFonts w:hint="cs"/>
          <w:rtl/>
        </w:rPr>
        <w:t>אפשר לתהות למה מוצאת הממשלה להתנגד לחוק שהוא חוק - - -</w:t>
      </w:r>
    </w:p>
    <w:p w14:paraId="6CEA5801" w14:textId="77777777" w:rsidR="00000000" w:rsidRDefault="00F92B3A">
      <w:pPr>
        <w:pStyle w:val="a0"/>
        <w:rPr>
          <w:rFonts w:hint="cs"/>
          <w:rtl/>
        </w:rPr>
      </w:pPr>
    </w:p>
    <w:p w14:paraId="753EFD5F" w14:textId="77777777" w:rsidR="00000000" w:rsidRDefault="00F92B3A">
      <w:pPr>
        <w:pStyle w:val="af1"/>
        <w:rPr>
          <w:rtl/>
        </w:rPr>
      </w:pPr>
      <w:r>
        <w:rPr>
          <w:rFonts w:hint="eastAsia"/>
          <w:rtl/>
        </w:rPr>
        <w:t>היו</w:t>
      </w:r>
      <w:r>
        <w:rPr>
          <w:rtl/>
        </w:rPr>
        <w:t>"ר ראובן ריבלין:</w:t>
      </w:r>
    </w:p>
    <w:p w14:paraId="0C8B22B8" w14:textId="77777777" w:rsidR="00000000" w:rsidRDefault="00F92B3A">
      <w:pPr>
        <w:pStyle w:val="a0"/>
        <w:rPr>
          <w:rFonts w:hint="cs"/>
          <w:rtl/>
        </w:rPr>
      </w:pPr>
    </w:p>
    <w:p w14:paraId="50BFB466" w14:textId="77777777" w:rsidR="00000000" w:rsidRDefault="00F92B3A">
      <w:pPr>
        <w:pStyle w:val="a0"/>
        <w:rPr>
          <w:rFonts w:hint="cs"/>
          <w:rtl/>
        </w:rPr>
      </w:pPr>
      <w:r>
        <w:rPr>
          <w:rFonts w:hint="cs"/>
          <w:rtl/>
        </w:rPr>
        <w:t>יש יותר מדי עוזרים פרלמנטריים ועוזרים שלא מפסיקים לדבר. יש מנהלי סיעות - שהם י</w:t>
      </w:r>
      <w:r>
        <w:rPr>
          <w:rFonts w:hint="cs"/>
          <w:rtl/>
        </w:rPr>
        <w:t>ישארו באולם. כל האחרים - שיהיו בחוץ. אם הם רוצים להישאר כאן על-פי אישור מיוחד, לפחות שישבו בשקט. הדבר הזה לא ייתכן.</w:t>
      </w:r>
    </w:p>
    <w:p w14:paraId="657898CD" w14:textId="77777777" w:rsidR="00000000" w:rsidRDefault="00F92B3A">
      <w:pPr>
        <w:pStyle w:val="a0"/>
        <w:rPr>
          <w:rFonts w:hint="cs"/>
          <w:rtl/>
        </w:rPr>
      </w:pPr>
    </w:p>
    <w:p w14:paraId="5E8AD1F4" w14:textId="77777777" w:rsidR="00000000" w:rsidRDefault="00F92B3A">
      <w:pPr>
        <w:pStyle w:val="-"/>
        <w:rPr>
          <w:rtl/>
        </w:rPr>
      </w:pPr>
      <w:bookmarkStart w:id="90" w:name="FS000001043T08_12_2004_13_14_41C"/>
      <w:bookmarkEnd w:id="90"/>
      <w:r>
        <w:rPr>
          <w:rFonts w:hint="eastAsia"/>
          <w:rtl/>
        </w:rPr>
        <w:t>יולי</w:t>
      </w:r>
      <w:r>
        <w:rPr>
          <w:rtl/>
        </w:rPr>
        <w:t xml:space="preserve"> תמיר (העבודה-מימד):</w:t>
      </w:r>
    </w:p>
    <w:p w14:paraId="0EA5638C" w14:textId="77777777" w:rsidR="00000000" w:rsidRDefault="00F92B3A">
      <w:pPr>
        <w:pStyle w:val="a0"/>
        <w:rPr>
          <w:rFonts w:hint="cs"/>
          <w:rtl/>
        </w:rPr>
      </w:pPr>
    </w:p>
    <w:p w14:paraId="79E8A688" w14:textId="77777777" w:rsidR="00000000" w:rsidRDefault="00F92B3A">
      <w:pPr>
        <w:pStyle w:val="a0"/>
        <w:rPr>
          <w:rFonts w:hint="cs"/>
          <w:rtl/>
        </w:rPr>
      </w:pPr>
      <w:r>
        <w:rPr>
          <w:rFonts w:hint="cs"/>
          <w:rtl/>
        </w:rPr>
        <w:t>נדמה לי שאף אחד לא יכול להבין מדוע תתנגד כנסת ישראל בשבוע זכויות האדם והאזרח לחוק ששם לו מטרה אחת לנגד עיניו - מט</w:t>
      </w:r>
      <w:r>
        <w:rPr>
          <w:rFonts w:hint="cs"/>
          <w:rtl/>
        </w:rPr>
        <w:t xml:space="preserve">רת השוויון. האם יעלה על הדעת שהכנסת השבוע, אחרי שכולם דיברו על רוממות השוויון - כמה זה חשוב שלכל אדם ולכל ילד יהיו כבוד, חינוך ותמיכה ממשלתית - תצביע נגד? </w:t>
      </w:r>
    </w:p>
    <w:p w14:paraId="6D49A3D8" w14:textId="77777777" w:rsidR="00000000" w:rsidRDefault="00F92B3A">
      <w:pPr>
        <w:pStyle w:val="a0"/>
        <w:rPr>
          <w:rFonts w:hint="cs"/>
          <w:rtl/>
        </w:rPr>
      </w:pPr>
    </w:p>
    <w:p w14:paraId="3D1F79CC" w14:textId="77777777" w:rsidR="00000000" w:rsidRDefault="00F92B3A">
      <w:pPr>
        <w:pStyle w:val="a0"/>
        <w:rPr>
          <w:rFonts w:hint="cs"/>
          <w:rtl/>
        </w:rPr>
      </w:pPr>
      <w:r>
        <w:rPr>
          <w:rFonts w:hint="cs"/>
          <w:rtl/>
        </w:rPr>
        <w:t>אגיד לכם חלק מהטיעונים נגד ששמעתי, כי הם מלמדים הרבה מאוד על הלך הרוחות בבית הזה, וזו רוח רעה ביותר</w:t>
      </w:r>
      <w:r>
        <w:rPr>
          <w:rFonts w:hint="cs"/>
          <w:rtl/>
        </w:rPr>
        <w:t>. היו אנשים שאמרו לי: החוק הזה? זה ייתן  יותר מדי לערבים. אנחנו לא נצביע לחוק שנותן לערבים. יש להם מספיק. אחרים אמרו לי: זה חוק שלא טוב לנו, כי הוא נותן לחרדים. פתאום יהיה שוויון. אנחנו לא רוצים לתת לחרדים. היו שאמרו: אינטגרציה? אנחנו רוצים שילדים מהצפון ו</w:t>
      </w:r>
      <w:r>
        <w:rPr>
          <w:rFonts w:hint="cs"/>
          <w:rtl/>
        </w:rPr>
        <w:t xml:space="preserve">מהדרום ילמדו ביחד, ותהיה חובת אינטגרציה ולא יהיו פה בתי-ספר לעשירים ובתי-ספר למיוחסים? חס וחלילה. אנחנו לא נתמוך. </w:t>
      </w:r>
    </w:p>
    <w:p w14:paraId="7B906956" w14:textId="77777777" w:rsidR="00000000" w:rsidRDefault="00F92B3A">
      <w:pPr>
        <w:pStyle w:val="a0"/>
        <w:rPr>
          <w:rFonts w:hint="cs"/>
          <w:rtl/>
        </w:rPr>
      </w:pPr>
    </w:p>
    <w:p w14:paraId="6E260D76" w14:textId="77777777" w:rsidR="00000000" w:rsidRDefault="00F92B3A">
      <w:pPr>
        <w:pStyle w:val="a0"/>
        <w:rPr>
          <w:rFonts w:hint="cs"/>
          <w:rtl/>
        </w:rPr>
      </w:pPr>
      <w:r>
        <w:rPr>
          <w:rFonts w:hint="cs"/>
          <w:rtl/>
        </w:rPr>
        <w:t>יש בבית הזה פער אדיר בין מה שאנשים אומרים לבין מה שהם תומכים בו בהצבעתם. יש פער אדיר בין הנכונות לדבר על שוויון לבין הנכונות לתמוך למעשה בשו</w:t>
      </w:r>
      <w:r>
        <w:rPr>
          <w:rFonts w:hint="cs"/>
          <w:rtl/>
        </w:rPr>
        <w:t xml:space="preserve">ויון. כן, הבית הזה צריך להגיד היום שלילד ערבי מגיע בדיוק אותו חינוך כמו לילד יהודי, ולילד מהפריפריה מגיע אותו חינוך, וחינוך חינם באמת, כמו שמגיע לילד ממרכז הארץ, וגם לחרדים - שחוששים כל כך מכל חקיקה בתחום החינוך - מגיע שוויון זכויות לא משום שיש להם נציגים </w:t>
      </w:r>
      <w:r>
        <w:rPr>
          <w:rFonts w:hint="cs"/>
          <w:rtl/>
        </w:rPr>
        <w:t>בכנסת אלא כיוון שהילדים האלה הם גם הילדים שלנו.</w:t>
      </w:r>
    </w:p>
    <w:p w14:paraId="44DF6692" w14:textId="77777777" w:rsidR="00000000" w:rsidRDefault="00F92B3A">
      <w:pPr>
        <w:pStyle w:val="a0"/>
        <w:rPr>
          <w:rFonts w:hint="cs"/>
          <w:rtl/>
        </w:rPr>
      </w:pPr>
    </w:p>
    <w:p w14:paraId="496ECEDF" w14:textId="77777777" w:rsidR="00000000" w:rsidRDefault="00F92B3A">
      <w:pPr>
        <w:pStyle w:val="a0"/>
        <w:rPr>
          <w:rFonts w:hint="cs"/>
          <w:rtl/>
        </w:rPr>
      </w:pPr>
      <w:r>
        <w:rPr>
          <w:rFonts w:hint="cs"/>
          <w:rtl/>
        </w:rPr>
        <w:t>לכן, השיקולים להצביע נגד החוק הם שיקולים זרים, ובמידה רבה הם שיקולים מגונים והם חושפים את פניה האמיתיות של החברה הישראלית, שלא רוצה ולא מוכנה לתת יד לשוויון אמיתי ולעצמאות אמיתית של האדם הצעיר במדינת ישראל.</w:t>
      </w:r>
    </w:p>
    <w:p w14:paraId="3B032711" w14:textId="77777777" w:rsidR="00000000" w:rsidRDefault="00F92B3A">
      <w:pPr>
        <w:pStyle w:val="a0"/>
        <w:rPr>
          <w:rFonts w:hint="cs"/>
          <w:rtl/>
        </w:rPr>
      </w:pPr>
    </w:p>
    <w:p w14:paraId="02FE79CB" w14:textId="77777777" w:rsidR="00000000" w:rsidRDefault="00F92B3A">
      <w:pPr>
        <w:pStyle w:val="a0"/>
        <w:rPr>
          <w:rFonts w:hint="cs"/>
          <w:rtl/>
        </w:rPr>
      </w:pPr>
      <w:r>
        <w:rPr>
          <w:rFonts w:hint="cs"/>
          <w:rtl/>
        </w:rPr>
        <w:t>אני רוצה לומר משהו לשרת החינוך - ואני מאוד מעריכה את פעולתה במשרד ואת קידום דוח- דברת. החוק הזה בא לעולם לפני שוועדת-דברת נולדה. הוועדה - - -</w:t>
      </w:r>
    </w:p>
    <w:p w14:paraId="77930037" w14:textId="77777777" w:rsidR="00000000" w:rsidRDefault="00F92B3A">
      <w:pPr>
        <w:pStyle w:val="af0"/>
        <w:rPr>
          <w:rtl/>
        </w:rPr>
      </w:pPr>
      <w:r>
        <w:rPr>
          <w:rtl/>
        </w:rPr>
        <w:br/>
        <w:t>גדעון סער (הליכוד):</w:t>
      </w:r>
    </w:p>
    <w:p w14:paraId="5D7C22E9" w14:textId="77777777" w:rsidR="00000000" w:rsidRDefault="00F92B3A">
      <w:pPr>
        <w:pStyle w:val="a0"/>
        <w:rPr>
          <w:rtl/>
        </w:rPr>
      </w:pPr>
    </w:p>
    <w:p w14:paraId="7E5428D2" w14:textId="77777777" w:rsidR="00000000" w:rsidRDefault="00F92B3A">
      <w:pPr>
        <w:pStyle w:val="a0"/>
        <w:rPr>
          <w:rFonts w:hint="cs"/>
          <w:rtl/>
        </w:rPr>
      </w:pPr>
      <w:r>
        <w:rPr>
          <w:rFonts w:hint="cs"/>
          <w:rtl/>
        </w:rPr>
        <w:t>אבל כל פעם אתם מגישים אי-אמון על החינוך - - -</w:t>
      </w:r>
    </w:p>
    <w:p w14:paraId="7DAEFADE" w14:textId="77777777" w:rsidR="00000000" w:rsidRDefault="00F92B3A">
      <w:pPr>
        <w:pStyle w:val="af1"/>
        <w:rPr>
          <w:rtl/>
        </w:rPr>
      </w:pPr>
      <w:r>
        <w:rPr>
          <w:rtl/>
        </w:rPr>
        <w:br/>
        <w:t>היו"ר ראובן ריבלין:</w:t>
      </w:r>
    </w:p>
    <w:p w14:paraId="3CDB1D25" w14:textId="77777777" w:rsidR="00000000" w:rsidRDefault="00F92B3A">
      <w:pPr>
        <w:pStyle w:val="a0"/>
        <w:rPr>
          <w:rtl/>
        </w:rPr>
      </w:pPr>
    </w:p>
    <w:p w14:paraId="3CF9F014" w14:textId="77777777" w:rsidR="00000000" w:rsidRDefault="00F92B3A">
      <w:pPr>
        <w:pStyle w:val="a0"/>
        <w:rPr>
          <w:rFonts w:hint="cs"/>
          <w:rtl/>
        </w:rPr>
      </w:pPr>
      <w:r>
        <w:rPr>
          <w:rFonts w:hint="cs"/>
          <w:rtl/>
        </w:rPr>
        <w:t>היא הביעה את דעתה האישי</w:t>
      </w:r>
      <w:r>
        <w:rPr>
          <w:rFonts w:hint="cs"/>
          <w:rtl/>
        </w:rPr>
        <w:t>ת - - -</w:t>
      </w:r>
    </w:p>
    <w:p w14:paraId="5B7C0EB9" w14:textId="77777777" w:rsidR="00000000" w:rsidRDefault="00F92B3A">
      <w:pPr>
        <w:pStyle w:val="-"/>
        <w:rPr>
          <w:rtl/>
        </w:rPr>
      </w:pPr>
      <w:r>
        <w:rPr>
          <w:rtl/>
        </w:rPr>
        <w:br/>
      </w:r>
      <w:bookmarkStart w:id="91" w:name="FS000001043T08_12_2004_12_33_30"/>
      <w:bookmarkStart w:id="92" w:name="FS000001043T08_12_2004_12_33_34C"/>
      <w:bookmarkEnd w:id="91"/>
      <w:bookmarkEnd w:id="92"/>
      <w:r>
        <w:rPr>
          <w:rtl/>
        </w:rPr>
        <w:t>יולי תמיר (העבודה-מימד):</w:t>
      </w:r>
    </w:p>
    <w:p w14:paraId="414DB8C8" w14:textId="77777777" w:rsidR="00000000" w:rsidRDefault="00F92B3A">
      <w:pPr>
        <w:pStyle w:val="a0"/>
        <w:rPr>
          <w:rFonts w:hint="cs"/>
          <w:rtl/>
        </w:rPr>
      </w:pPr>
    </w:p>
    <w:p w14:paraId="5DB6A7DF" w14:textId="77777777" w:rsidR="00000000" w:rsidRDefault="00F92B3A">
      <w:pPr>
        <w:pStyle w:val="a0"/>
        <w:rPr>
          <w:rFonts w:hint="cs"/>
          <w:rtl/>
        </w:rPr>
      </w:pPr>
      <w:r>
        <w:rPr>
          <w:rFonts w:hint="cs"/>
          <w:rtl/>
        </w:rPr>
        <w:t>תרשה לי, מר סער - - -</w:t>
      </w:r>
    </w:p>
    <w:p w14:paraId="43530056" w14:textId="77777777" w:rsidR="00000000" w:rsidRDefault="00F92B3A">
      <w:pPr>
        <w:pStyle w:val="af0"/>
        <w:rPr>
          <w:rtl/>
        </w:rPr>
      </w:pPr>
      <w:r>
        <w:rPr>
          <w:rtl/>
        </w:rPr>
        <w:br/>
        <w:t>גדעון סער (הליכוד):</w:t>
      </w:r>
    </w:p>
    <w:p w14:paraId="6240B36A" w14:textId="77777777" w:rsidR="00000000" w:rsidRDefault="00F92B3A">
      <w:pPr>
        <w:pStyle w:val="a0"/>
        <w:rPr>
          <w:rtl/>
        </w:rPr>
      </w:pPr>
    </w:p>
    <w:p w14:paraId="672FD0FB" w14:textId="77777777" w:rsidR="00000000" w:rsidRDefault="00F92B3A">
      <w:pPr>
        <w:pStyle w:val="a0"/>
        <w:rPr>
          <w:rFonts w:hint="cs"/>
          <w:rtl/>
        </w:rPr>
      </w:pPr>
      <w:r>
        <w:rPr>
          <w:rFonts w:hint="cs"/>
          <w:rtl/>
        </w:rPr>
        <w:t xml:space="preserve">את יכולה לחזור על זה. זה טוב. </w:t>
      </w:r>
    </w:p>
    <w:p w14:paraId="30712778" w14:textId="77777777" w:rsidR="00000000" w:rsidRDefault="00F92B3A">
      <w:pPr>
        <w:pStyle w:val="af1"/>
        <w:rPr>
          <w:rtl/>
        </w:rPr>
      </w:pPr>
      <w:r>
        <w:rPr>
          <w:rtl/>
        </w:rPr>
        <w:br/>
        <w:t>היו"ר ראובן ריבלין:</w:t>
      </w:r>
    </w:p>
    <w:p w14:paraId="0003EADC" w14:textId="77777777" w:rsidR="00000000" w:rsidRDefault="00F92B3A">
      <w:pPr>
        <w:pStyle w:val="a0"/>
        <w:rPr>
          <w:rtl/>
        </w:rPr>
      </w:pPr>
    </w:p>
    <w:p w14:paraId="3155993E" w14:textId="77777777" w:rsidR="00000000" w:rsidRDefault="00F92B3A">
      <w:pPr>
        <w:pStyle w:val="a0"/>
        <w:rPr>
          <w:rFonts w:hint="cs"/>
          <w:rtl/>
        </w:rPr>
      </w:pPr>
      <w:r>
        <w:rPr>
          <w:rFonts w:hint="cs"/>
          <w:rtl/>
        </w:rPr>
        <w:t>- - - יושב-ראש הקואליציה, היא חולקת הערכה גם ליריבות.</w:t>
      </w:r>
    </w:p>
    <w:p w14:paraId="3BE4B684" w14:textId="77777777" w:rsidR="00000000" w:rsidRDefault="00F92B3A">
      <w:pPr>
        <w:pStyle w:val="-"/>
        <w:rPr>
          <w:rtl/>
        </w:rPr>
      </w:pPr>
      <w:r>
        <w:rPr>
          <w:rtl/>
        </w:rPr>
        <w:br/>
      </w:r>
      <w:bookmarkStart w:id="93" w:name="FS000001043T08_12_2004_12_34_23C"/>
      <w:bookmarkEnd w:id="93"/>
      <w:r>
        <w:rPr>
          <w:rtl/>
        </w:rPr>
        <w:t>יולי תמיר (העבודה-מימד):</w:t>
      </w:r>
    </w:p>
    <w:p w14:paraId="503AC932" w14:textId="77777777" w:rsidR="00000000" w:rsidRDefault="00F92B3A">
      <w:pPr>
        <w:pStyle w:val="a0"/>
        <w:rPr>
          <w:rtl/>
        </w:rPr>
      </w:pPr>
    </w:p>
    <w:p w14:paraId="7A456039" w14:textId="77777777" w:rsidR="00000000" w:rsidRDefault="00F92B3A">
      <w:pPr>
        <w:pStyle w:val="a0"/>
        <w:rPr>
          <w:rFonts w:hint="cs"/>
          <w:rtl/>
        </w:rPr>
      </w:pPr>
      <w:r>
        <w:rPr>
          <w:rFonts w:hint="cs"/>
          <w:rtl/>
        </w:rPr>
        <w:t>תרשה לי, מר סער, לומר לך - מיקי, אל תפריע ל</w:t>
      </w:r>
      <w:r>
        <w:rPr>
          <w:rFonts w:hint="cs"/>
          <w:rtl/>
        </w:rPr>
        <w:t>י להגיד משהו לחבר הכנסת סער - תרשה לי, חבר הכנסת סער, להגיד לך, שבניגוד אליך, ההצבעה שלי בדרך כלל היא מאוד עניינית - -</w:t>
      </w:r>
    </w:p>
    <w:p w14:paraId="52895B79" w14:textId="77777777" w:rsidR="00000000" w:rsidRDefault="00F92B3A">
      <w:pPr>
        <w:pStyle w:val="af0"/>
        <w:rPr>
          <w:rtl/>
        </w:rPr>
      </w:pPr>
      <w:r>
        <w:rPr>
          <w:rtl/>
        </w:rPr>
        <w:br/>
        <w:t>שרת החינוך, התרבות והספורט לימור לבנת:</w:t>
      </w:r>
    </w:p>
    <w:p w14:paraId="7A871907" w14:textId="77777777" w:rsidR="00000000" w:rsidRDefault="00F92B3A">
      <w:pPr>
        <w:pStyle w:val="a0"/>
        <w:rPr>
          <w:rtl/>
        </w:rPr>
      </w:pPr>
    </w:p>
    <w:p w14:paraId="2BD82D36" w14:textId="77777777" w:rsidR="00000000" w:rsidRDefault="00F92B3A">
      <w:pPr>
        <w:pStyle w:val="a0"/>
        <w:rPr>
          <w:rFonts w:hint="cs"/>
          <w:rtl/>
        </w:rPr>
      </w:pPr>
      <w:r>
        <w:rPr>
          <w:rFonts w:hint="cs"/>
          <w:rtl/>
        </w:rPr>
        <w:t>זה נכון.</w:t>
      </w:r>
    </w:p>
    <w:p w14:paraId="1F4B3A46" w14:textId="77777777" w:rsidR="00000000" w:rsidRDefault="00F92B3A">
      <w:pPr>
        <w:pStyle w:val="-"/>
        <w:rPr>
          <w:rtl/>
        </w:rPr>
      </w:pPr>
      <w:r>
        <w:rPr>
          <w:rtl/>
        </w:rPr>
        <w:br/>
      </w:r>
      <w:bookmarkStart w:id="94" w:name="FS000001043T08_12_2004_12_35_29C"/>
      <w:bookmarkEnd w:id="94"/>
      <w:r>
        <w:rPr>
          <w:rtl/>
        </w:rPr>
        <w:t>יולי תמיר (העבודה-מימד):</w:t>
      </w:r>
    </w:p>
    <w:p w14:paraId="2407581D" w14:textId="77777777" w:rsidR="00000000" w:rsidRDefault="00F92B3A">
      <w:pPr>
        <w:pStyle w:val="a0"/>
        <w:rPr>
          <w:rtl/>
        </w:rPr>
      </w:pPr>
    </w:p>
    <w:p w14:paraId="48CC0B5B" w14:textId="77777777" w:rsidR="00000000" w:rsidRDefault="00F92B3A">
      <w:pPr>
        <w:pStyle w:val="a0"/>
        <w:rPr>
          <w:rFonts w:hint="cs"/>
          <w:rtl/>
        </w:rPr>
      </w:pPr>
      <w:r>
        <w:rPr>
          <w:rFonts w:hint="cs"/>
          <w:rtl/>
        </w:rPr>
        <w:t>- -  וגם שרת החינוך יודעת שאני לא בן-אדם שבא להתנגח בשביל לה</w:t>
      </w:r>
      <w:r>
        <w:rPr>
          <w:rFonts w:hint="cs"/>
          <w:rtl/>
        </w:rPr>
        <w:t xml:space="preserve">תנגח. </w:t>
      </w:r>
    </w:p>
    <w:p w14:paraId="56DC6C16" w14:textId="77777777" w:rsidR="00000000" w:rsidRDefault="00F92B3A">
      <w:pPr>
        <w:pStyle w:val="af0"/>
        <w:rPr>
          <w:rtl/>
        </w:rPr>
      </w:pPr>
      <w:r>
        <w:rPr>
          <w:rtl/>
        </w:rPr>
        <w:br/>
        <w:t>שרת החינוך, התרבות והספורט לימור לבנת:</w:t>
      </w:r>
    </w:p>
    <w:p w14:paraId="612B7383" w14:textId="77777777" w:rsidR="00000000" w:rsidRDefault="00F92B3A">
      <w:pPr>
        <w:pStyle w:val="a0"/>
        <w:rPr>
          <w:rtl/>
        </w:rPr>
      </w:pPr>
    </w:p>
    <w:p w14:paraId="5AFB5B87" w14:textId="77777777" w:rsidR="00000000" w:rsidRDefault="00F92B3A">
      <w:pPr>
        <w:pStyle w:val="a0"/>
        <w:rPr>
          <w:rFonts w:hint="cs"/>
          <w:rtl/>
        </w:rPr>
      </w:pPr>
      <w:r>
        <w:rPr>
          <w:rFonts w:hint="cs"/>
          <w:rtl/>
        </w:rPr>
        <w:t>נכון מאוד.</w:t>
      </w:r>
    </w:p>
    <w:p w14:paraId="77F33C4E" w14:textId="77777777" w:rsidR="00000000" w:rsidRDefault="00F92B3A">
      <w:pPr>
        <w:pStyle w:val="af1"/>
        <w:rPr>
          <w:rtl/>
        </w:rPr>
      </w:pPr>
    </w:p>
    <w:p w14:paraId="495D7C9D" w14:textId="77777777" w:rsidR="00000000" w:rsidRDefault="00F92B3A">
      <w:pPr>
        <w:pStyle w:val="af1"/>
        <w:rPr>
          <w:rtl/>
        </w:rPr>
      </w:pPr>
      <w:r>
        <w:rPr>
          <w:rtl/>
        </w:rPr>
        <w:t>היו"ר ראובן ריבלין:</w:t>
      </w:r>
    </w:p>
    <w:p w14:paraId="22826BAD" w14:textId="77777777" w:rsidR="00000000" w:rsidRDefault="00F92B3A">
      <w:pPr>
        <w:pStyle w:val="a0"/>
        <w:rPr>
          <w:rtl/>
        </w:rPr>
      </w:pPr>
    </w:p>
    <w:p w14:paraId="0069A11F" w14:textId="77777777" w:rsidR="00000000" w:rsidRDefault="00F92B3A">
      <w:pPr>
        <w:pStyle w:val="a0"/>
        <w:rPr>
          <w:rFonts w:hint="cs"/>
          <w:rtl/>
        </w:rPr>
      </w:pPr>
      <w:r>
        <w:rPr>
          <w:rFonts w:hint="cs"/>
          <w:rtl/>
        </w:rPr>
        <w:t xml:space="preserve">בין היחידים במפלגתה שהסכימו לדוח-דברת. </w:t>
      </w:r>
    </w:p>
    <w:p w14:paraId="6F56CA7F" w14:textId="77777777" w:rsidR="00000000" w:rsidRDefault="00F92B3A">
      <w:pPr>
        <w:pStyle w:val="-"/>
        <w:rPr>
          <w:rtl/>
        </w:rPr>
      </w:pPr>
      <w:r>
        <w:rPr>
          <w:rtl/>
        </w:rPr>
        <w:br/>
      </w:r>
      <w:bookmarkStart w:id="95" w:name="FS000001043T08_12_2004_12_36_17C"/>
      <w:bookmarkEnd w:id="95"/>
      <w:r>
        <w:rPr>
          <w:rtl/>
        </w:rPr>
        <w:t>יולי תמיר (העבודה-מימד):</w:t>
      </w:r>
    </w:p>
    <w:p w14:paraId="6FA358BB" w14:textId="77777777" w:rsidR="00000000" w:rsidRDefault="00F92B3A">
      <w:pPr>
        <w:pStyle w:val="a0"/>
        <w:rPr>
          <w:rtl/>
        </w:rPr>
      </w:pPr>
    </w:p>
    <w:p w14:paraId="688FEA0E" w14:textId="77777777" w:rsidR="00000000" w:rsidRDefault="00F92B3A">
      <w:pPr>
        <w:pStyle w:val="a0"/>
        <w:rPr>
          <w:rFonts w:hint="cs"/>
          <w:rtl/>
        </w:rPr>
      </w:pPr>
      <w:r>
        <w:rPr>
          <w:rFonts w:hint="cs"/>
          <w:rtl/>
        </w:rPr>
        <w:t>אם יש דבר שהוא לרוחי - גם אם יש לי הסתייגויות עליו - אני אומר את זה בריש גלי, וזאת לא הפעם הראשונה שאני אומר</w:t>
      </w:r>
      <w:r>
        <w:rPr>
          <w:rFonts w:hint="cs"/>
          <w:rtl/>
        </w:rPr>
        <w:t xml:space="preserve">ת את זה. אז עם כל הכבוד - - - </w:t>
      </w:r>
    </w:p>
    <w:p w14:paraId="7412F91E" w14:textId="77777777" w:rsidR="00000000" w:rsidRDefault="00F92B3A">
      <w:pPr>
        <w:pStyle w:val="af0"/>
        <w:rPr>
          <w:rtl/>
        </w:rPr>
      </w:pPr>
      <w:r>
        <w:rPr>
          <w:rtl/>
        </w:rPr>
        <w:br/>
        <w:t>גדעון סער (הליכוד):</w:t>
      </w:r>
    </w:p>
    <w:p w14:paraId="16EBF288" w14:textId="77777777" w:rsidR="00000000" w:rsidRDefault="00F92B3A">
      <w:pPr>
        <w:pStyle w:val="a0"/>
        <w:rPr>
          <w:rtl/>
        </w:rPr>
      </w:pPr>
    </w:p>
    <w:p w14:paraId="74C3FDFB" w14:textId="77777777" w:rsidR="00000000" w:rsidRDefault="00F92B3A">
      <w:pPr>
        <w:pStyle w:val="a0"/>
        <w:rPr>
          <w:rFonts w:hint="cs"/>
          <w:rtl/>
        </w:rPr>
      </w:pPr>
      <w:r>
        <w:rPr>
          <w:rFonts w:hint="cs"/>
          <w:rtl/>
        </w:rPr>
        <w:t>יישר כוח.</w:t>
      </w:r>
    </w:p>
    <w:p w14:paraId="1DF37754" w14:textId="77777777" w:rsidR="00000000" w:rsidRDefault="00F92B3A">
      <w:pPr>
        <w:pStyle w:val="-"/>
        <w:rPr>
          <w:rtl/>
        </w:rPr>
      </w:pPr>
      <w:r>
        <w:rPr>
          <w:rtl/>
        </w:rPr>
        <w:br/>
      </w:r>
      <w:bookmarkStart w:id="96" w:name="FS000001043T08_12_2004_12_37_12C"/>
      <w:bookmarkEnd w:id="96"/>
      <w:r>
        <w:rPr>
          <w:rtl/>
        </w:rPr>
        <w:t>יולי תמיר (העבודה-מימד):</w:t>
      </w:r>
    </w:p>
    <w:p w14:paraId="20358FC9" w14:textId="77777777" w:rsidR="00000000" w:rsidRDefault="00F92B3A">
      <w:pPr>
        <w:pStyle w:val="a0"/>
        <w:rPr>
          <w:rtl/>
        </w:rPr>
      </w:pPr>
    </w:p>
    <w:p w14:paraId="41D9C353" w14:textId="77777777" w:rsidR="00000000" w:rsidRDefault="00F92B3A">
      <w:pPr>
        <w:pStyle w:val="a0"/>
        <w:rPr>
          <w:rFonts w:hint="cs"/>
          <w:rtl/>
        </w:rPr>
      </w:pPr>
      <w:r>
        <w:rPr>
          <w:rFonts w:hint="cs"/>
          <w:rtl/>
        </w:rPr>
        <w:t>הדוח של הוועדה של סביונה רוטלוי - הוועדה עצמה הוקמה הרבה לפני דוח ועדת-דברת. היא ועדה מכובדת, בראשות אשה מכובדת, שעשתה עבודה יסודית וחשובה.</w:t>
      </w:r>
    </w:p>
    <w:p w14:paraId="5A270E8F" w14:textId="77777777" w:rsidR="00000000" w:rsidRDefault="00F92B3A">
      <w:pPr>
        <w:pStyle w:val="a0"/>
        <w:rPr>
          <w:rFonts w:hint="cs"/>
          <w:rtl/>
        </w:rPr>
      </w:pPr>
    </w:p>
    <w:p w14:paraId="276661C3" w14:textId="77777777" w:rsidR="00000000" w:rsidRDefault="00F92B3A">
      <w:pPr>
        <w:pStyle w:val="a0"/>
        <w:rPr>
          <w:rFonts w:hint="cs"/>
          <w:rtl/>
        </w:rPr>
      </w:pPr>
      <w:r>
        <w:rPr>
          <w:rFonts w:hint="cs"/>
          <w:rtl/>
        </w:rPr>
        <w:t>זה יהיה לכבוד לבית הזה אם</w:t>
      </w:r>
      <w:r>
        <w:rPr>
          <w:rFonts w:hint="cs"/>
          <w:rtl/>
        </w:rPr>
        <w:t xml:space="preserve"> החוק יעבור היום בקריאה טרומית - והוא מוכן - ואני, ונדמה לי שגם חברת הכנסת אתי לבני שמציעה הצעה דומה, אנחנו נמתין בוועדה להצעות שתעלה השרה ויעלה משרד החינוך, ונקדם את החוק ביחד.</w:t>
      </w:r>
    </w:p>
    <w:p w14:paraId="1DC13934" w14:textId="77777777" w:rsidR="00000000" w:rsidRDefault="00F92B3A">
      <w:pPr>
        <w:pStyle w:val="a0"/>
        <w:rPr>
          <w:rFonts w:hint="cs"/>
          <w:rtl/>
        </w:rPr>
      </w:pPr>
    </w:p>
    <w:p w14:paraId="18BC3EAF" w14:textId="77777777" w:rsidR="00000000" w:rsidRDefault="00F92B3A">
      <w:pPr>
        <w:pStyle w:val="a0"/>
        <w:rPr>
          <w:rFonts w:hint="cs"/>
          <w:rtl/>
        </w:rPr>
      </w:pPr>
      <w:r>
        <w:rPr>
          <w:rFonts w:hint="cs"/>
          <w:rtl/>
        </w:rPr>
        <w:t>חלק מהעקרונות חופפים, חלק מהעקרונות אינם חופפים, אבל זה יהיה בעיני סימן רע וב</w:t>
      </w:r>
      <w:r>
        <w:rPr>
          <w:rFonts w:hint="cs"/>
          <w:rtl/>
        </w:rPr>
        <w:t xml:space="preserve">ושה גדולה לכנסת ישראל אם על חוק שעיקרו שוויון - נגיד היום לציבור, לאלה שישבו בוועדה שלוש שנים, לילדי ישראל: אנחנו נגד שוויון. </w:t>
      </w:r>
    </w:p>
    <w:p w14:paraId="08BD7B4C" w14:textId="77777777" w:rsidR="00000000" w:rsidRDefault="00F92B3A">
      <w:pPr>
        <w:pStyle w:val="a0"/>
        <w:rPr>
          <w:rFonts w:hint="cs"/>
          <w:rtl/>
        </w:rPr>
      </w:pPr>
    </w:p>
    <w:p w14:paraId="682FBD2B" w14:textId="77777777" w:rsidR="00000000" w:rsidRDefault="00F92B3A">
      <w:pPr>
        <w:pStyle w:val="a0"/>
        <w:rPr>
          <w:rFonts w:hint="cs"/>
          <w:rtl/>
        </w:rPr>
      </w:pPr>
      <w:r>
        <w:rPr>
          <w:rFonts w:hint="cs"/>
          <w:rtl/>
        </w:rPr>
        <w:t>לכן אני קוראת לחברי הכנסת לעשות את מה שהמלצתי גם לי עצמי לעשות כל זמן שאני יושבת בבית הזה - להיות ענייניים. זה חוק טוב, זה חוק נ</w:t>
      </w:r>
      <w:r>
        <w:rPr>
          <w:rFonts w:hint="cs"/>
          <w:rtl/>
        </w:rPr>
        <w:t>כון. אם יש בו פגמים - יש לו עוד דרך רבה בוועדות. העיקר שאנחנו היום נגיד בפה מלא - - -</w:t>
      </w:r>
    </w:p>
    <w:p w14:paraId="0A78FB0F" w14:textId="77777777" w:rsidR="00000000" w:rsidRDefault="00F92B3A">
      <w:pPr>
        <w:pStyle w:val="af1"/>
        <w:rPr>
          <w:rtl/>
        </w:rPr>
      </w:pPr>
      <w:r>
        <w:rPr>
          <w:rtl/>
        </w:rPr>
        <w:br/>
        <w:t>היו"ר ראובן ריבלין:</w:t>
      </w:r>
    </w:p>
    <w:p w14:paraId="5E441928" w14:textId="77777777" w:rsidR="00000000" w:rsidRDefault="00F92B3A">
      <w:pPr>
        <w:pStyle w:val="a0"/>
        <w:rPr>
          <w:rtl/>
        </w:rPr>
      </w:pPr>
    </w:p>
    <w:p w14:paraId="758601E6" w14:textId="77777777" w:rsidR="00000000" w:rsidRDefault="00F92B3A">
      <w:pPr>
        <w:pStyle w:val="a0"/>
        <w:rPr>
          <w:rFonts w:hint="cs"/>
          <w:rtl/>
        </w:rPr>
      </w:pPr>
      <w:r>
        <w:rPr>
          <w:rFonts w:hint="cs"/>
          <w:rtl/>
        </w:rPr>
        <w:t>מה העלות התקציבית של החוק הזה?</w:t>
      </w:r>
    </w:p>
    <w:p w14:paraId="3103C3C0" w14:textId="77777777" w:rsidR="00000000" w:rsidRDefault="00F92B3A">
      <w:pPr>
        <w:pStyle w:val="-"/>
        <w:rPr>
          <w:rtl/>
        </w:rPr>
      </w:pPr>
    </w:p>
    <w:p w14:paraId="78796581" w14:textId="77777777" w:rsidR="00000000" w:rsidRDefault="00F92B3A">
      <w:pPr>
        <w:pStyle w:val="-"/>
        <w:rPr>
          <w:rtl/>
        </w:rPr>
      </w:pPr>
      <w:r>
        <w:rPr>
          <w:rtl/>
        </w:rPr>
        <w:br/>
      </w:r>
      <w:bookmarkStart w:id="97" w:name="FS000001043T08_12_2004_12_43_21C"/>
      <w:bookmarkEnd w:id="97"/>
      <w:r>
        <w:rPr>
          <w:rtl/>
        </w:rPr>
        <w:t>יולי תמיר (העבודה-מימד):</w:t>
      </w:r>
    </w:p>
    <w:p w14:paraId="6437EE03" w14:textId="77777777" w:rsidR="00000000" w:rsidRDefault="00F92B3A">
      <w:pPr>
        <w:pStyle w:val="a0"/>
        <w:rPr>
          <w:rtl/>
        </w:rPr>
      </w:pPr>
    </w:p>
    <w:p w14:paraId="50B2D583" w14:textId="77777777" w:rsidR="00000000" w:rsidRDefault="00F92B3A">
      <w:pPr>
        <w:pStyle w:val="a0"/>
        <w:rPr>
          <w:rFonts w:hint="cs"/>
          <w:rtl/>
        </w:rPr>
      </w:pPr>
      <w:r>
        <w:rPr>
          <w:rFonts w:hint="cs"/>
          <w:rtl/>
        </w:rPr>
        <w:t xml:space="preserve">העלות התקציבית של החוק הזה בסופו של דבר אינה גדולה, כי נדמה לי שהעיקרון של השוויון מקובל </w:t>
      </w:r>
      <w:r>
        <w:rPr>
          <w:rFonts w:hint="cs"/>
          <w:rtl/>
        </w:rPr>
        <w:t>גם בחוק-יסוד, גם בחקיקה הקיימת היום במשרד החינוך, ויישומו תלוי בשרה ובמשרד. אין פה דרישה חד-משמעית - - -</w:t>
      </w:r>
    </w:p>
    <w:p w14:paraId="77B5D60F" w14:textId="77777777" w:rsidR="00000000" w:rsidRDefault="00F92B3A">
      <w:pPr>
        <w:pStyle w:val="af0"/>
        <w:rPr>
          <w:rtl/>
        </w:rPr>
      </w:pPr>
      <w:r>
        <w:rPr>
          <w:rtl/>
        </w:rPr>
        <w:br/>
        <w:t>עזמי בשארה (בל"ד):</w:t>
      </w:r>
    </w:p>
    <w:p w14:paraId="15E1E4A1" w14:textId="77777777" w:rsidR="00000000" w:rsidRDefault="00F92B3A">
      <w:pPr>
        <w:pStyle w:val="a0"/>
        <w:rPr>
          <w:rtl/>
        </w:rPr>
      </w:pPr>
    </w:p>
    <w:p w14:paraId="160CAC9D" w14:textId="77777777" w:rsidR="00000000" w:rsidRDefault="00F92B3A">
      <w:pPr>
        <w:pStyle w:val="a0"/>
        <w:rPr>
          <w:rFonts w:hint="cs"/>
          <w:rtl/>
        </w:rPr>
      </w:pPr>
      <w:r>
        <w:rPr>
          <w:rFonts w:hint="cs"/>
          <w:rtl/>
        </w:rPr>
        <w:t>את יסוד השוויון לא קיבלו - - -</w:t>
      </w:r>
    </w:p>
    <w:p w14:paraId="7F46B861" w14:textId="77777777" w:rsidR="00000000" w:rsidRDefault="00F92B3A">
      <w:pPr>
        <w:pStyle w:val="-"/>
        <w:rPr>
          <w:rtl/>
        </w:rPr>
      </w:pPr>
      <w:r>
        <w:rPr>
          <w:rtl/>
        </w:rPr>
        <w:br/>
      </w:r>
      <w:bookmarkStart w:id="98" w:name="FS000001043T08_12_2004_12_45_07C"/>
      <w:bookmarkEnd w:id="98"/>
      <w:r>
        <w:rPr>
          <w:rtl/>
        </w:rPr>
        <w:t>יולי תמיר (העבודה-מימד):</w:t>
      </w:r>
    </w:p>
    <w:p w14:paraId="571C6E07" w14:textId="77777777" w:rsidR="00000000" w:rsidRDefault="00F92B3A">
      <w:pPr>
        <w:pStyle w:val="a0"/>
        <w:rPr>
          <w:rtl/>
        </w:rPr>
      </w:pPr>
    </w:p>
    <w:p w14:paraId="78B5E811" w14:textId="77777777" w:rsidR="00000000" w:rsidRDefault="00F92B3A">
      <w:pPr>
        <w:pStyle w:val="a0"/>
        <w:rPr>
          <w:rFonts w:hint="cs"/>
          <w:rtl/>
        </w:rPr>
      </w:pPr>
      <w:r>
        <w:rPr>
          <w:rFonts w:hint="cs"/>
          <w:rtl/>
        </w:rPr>
        <w:t>לא, סליחה. בית-המשפט העליון - - -</w:t>
      </w:r>
    </w:p>
    <w:p w14:paraId="7594D918" w14:textId="77777777" w:rsidR="00000000" w:rsidRDefault="00F92B3A">
      <w:pPr>
        <w:pStyle w:val="af0"/>
        <w:rPr>
          <w:rtl/>
        </w:rPr>
      </w:pPr>
      <w:r>
        <w:rPr>
          <w:rtl/>
        </w:rPr>
        <w:br/>
        <w:t>עזמי בשארה (בל"ד):</w:t>
      </w:r>
    </w:p>
    <w:p w14:paraId="6A5976E9" w14:textId="77777777" w:rsidR="00000000" w:rsidRDefault="00F92B3A">
      <w:pPr>
        <w:pStyle w:val="a0"/>
        <w:rPr>
          <w:rtl/>
        </w:rPr>
      </w:pPr>
    </w:p>
    <w:p w14:paraId="0533B8F7" w14:textId="77777777" w:rsidR="00000000" w:rsidRDefault="00F92B3A">
      <w:pPr>
        <w:pStyle w:val="a0"/>
        <w:rPr>
          <w:rFonts w:hint="cs"/>
          <w:rtl/>
        </w:rPr>
      </w:pPr>
      <w:r>
        <w:rPr>
          <w:rFonts w:hint="cs"/>
          <w:rtl/>
        </w:rPr>
        <w:t>- - -</w:t>
      </w:r>
    </w:p>
    <w:p w14:paraId="2C4B99EC" w14:textId="77777777" w:rsidR="00000000" w:rsidRDefault="00F92B3A">
      <w:pPr>
        <w:pStyle w:val="-"/>
        <w:rPr>
          <w:rtl/>
        </w:rPr>
      </w:pPr>
      <w:r>
        <w:rPr>
          <w:rtl/>
        </w:rPr>
        <w:br/>
      </w:r>
      <w:bookmarkStart w:id="99" w:name="FS000001043T08_12_2004_12_45_28C"/>
      <w:bookmarkEnd w:id="99"/>
      <w:r>
        <w:rPr>
          <w:rtl/>
        </w:rPr>
        <w:t xml:space="preserve">יולי תמיר </w:t>
      </w:r>
      <w:r>
        <w:rPr>
          <w:rtl/>
        </w:rPr>
        <w:t>(העבודה-מימד):</w:t>
      </w:r>
    </w:p>
    <w:p w14:paraId="6B5CC36E" w14:textId="77777777" w:rsidR="00000000" w:rsidRDefault="00F92B3A">
      <w:pPr>
        <w:pStyle w:val="a0"/>
        <w:rPr>
          <w:rtl/>
        </w:rPr>
      </w:pPr>
    </w:p>
    <w:p w14:paraId="60C244DA" w14:textId="77777777" w:rsidR="00000000" w:rsidRDefault="00F92B3A">
      <w:pPr>
        <w:pStyle w:val="a0"/>
        <w:rPr>
          <w:rFonts w:hint="cs"/>
          <w:rtl/>
        </w:rPr>
      </w:pPr>
      <w:r>
        <w:rPr>
          <w:rFonts w:hint="cs"/>
          <w:rtl/>
        </w:rPr>
        <w:t>חבר הכנסת עזמי בשארה, כיוון שאני מעורבת בלא מעט פניות לבית-המשפט העליון בנושאי חינוך, ידוע לי שבית-המשפט העליון מפרש את חוק-יסוד: כבוד האדם וחירותו, כמוהו כחוק שוויון. ולכן, אף שלא התקבל - - -</w:t>
      </w:r>
    </w:p>
    <w:p w14:paraId="17D83CA2" w14:textId="77777777" w:rsidR="00000000" w:rsidRDefault="00F92B3A">
      <w:pPr>
        <w:pStyle w:val="af0"/>
        <w:rPr>
          <w:rtl/>
        </w:rPr>
      </w:pPr>
      <w:r>
        <w:rPr>
          <w:rtl/>
        </w:rPr>
        <w:br/>
        <w:t>עזמי בשארה (בל"ד):</w:t>
      </w:r>
    </w:p>
    <w:p w14:paraId="5D9AD9BB" w14:textId="77777777" w:rsidR="00000000" w:rsidRDefault="00F92B3A">
      <w:pPr>
        <w:pStyle w:val="a0"/>
        <w:rPr>
          <w:rtl/>
        </w:rPr>
      </w:pPr>
    </w:p>
    <w:p w14:paraId="189FD4B2" w14:textId="77777777" w:rsidR="00000000" w:rsidRDefault="00F92B3A">
      <w:pPr>
        <w:pStyle w:val="a0"/>
        <w:rPr>
          <w:rFonts w:hint="cs"/>
          <w:rtl/>
        </w:rPr>
      </w:pPr>
      <w:r>
        <w:rPr>
          <w:rFonts w:hint="cs"/>
          <w:rtl/>
        </w:rPr>
        <w:t>- - -</w:t>
      </w:r>
    </w:p>
    <w:p w14:paraId="46AF6A82" w14:textId="77777777" w:rsidR="00000000" w:rsidRDefault="00F92B3A">
      <w:pPr>
        <w:pStyle w:val="-"/>
        <w:rPr>
          <w:rtl/>
        </w:rPr>
      </w:pPr>
      <w:r>
        <w:rPr>
          <w:rtl/>
        </w:rPr>
        <w:br/>
      </w:r>
      <w:bookmarkStart w:id="100" w:name="FS000001043T08_12_2004_12_46_14C"/>
      <w:bookmarkEnd w:id="100"/>
      <w:r>
        <w:rPr>
          <w:rtl/>
        </w:rPr>
        <w:t>יולי תמיר (העבודה-מ</w:t>
      </w:r>
      <w:r>
        <w:rPr>
          <w:rtl/>
        </w:rPr>
        <w:t>ימד):</w:t>
      </w:r>
    </w:p>
    <w:p w14:paraId="5295DFC2" w14:textId="77777777" w:rsidR="00000000" w:rsidRDefault="00F92B3A">
      <w:pPr>
        <w:pStyle w:val="a0"/>
        <w:rPr>
          <w:rFonts w:hint="cs"/>
          <w:rtl/>
        </w:rPr>
      </w:pPr>
    </w:p>
    <w:p w14:paraId="5AB5E9D8" w14:textId="77777777" w:rsidR="00000000" w:rsidRDefault="00F92B3A">
      <w:pPr>
        <w:pStyle w:val="a0"/>
        <w:rPr>
          <w:rFonts w:hint="cs"/>
          <w:rtl/>
        </w:rPr>
      </w:pPr>
      <w:r>
        <w:rPr>
          <w:rFonts w:hint="cs"/>
          <w:rtl/>
        </w:rPr>
        <w:t>אתה צודק שלא התקבל חוק שוויון, אבל יש לנו עיקרון של שוויון בחקיקה שלנו, וכך רואה את זה בית-המשפט, וצודק בית-המשפט שככה הוא רואה את זה.</w:t>
      </w:r>
    </w:p>
    <w:p w14:paraId="0FD8F18B" w14:textId="77777777" w:rsidR="00000000" w:rsidRDefault="00F92B3A">
      <w:pPr>
        <w:pStyle w:val="af1"/>
        <w:rPr>
          <w:rtl/>
        </w:rPr>
      </w:pPr>
      <w:r>
        <w:rPr>
          <w:rtl/>
        </w:rPr>
        <w:br/>
        <w:t>היו"ר ראובן ריבלין:</w:t>
      </w:r>
    </w:p>
    <w:p w14:paraId="10B70E75" w14:textId="77777777" w:rsidR="00000000" w:rsidRDefault="00F92B3A">
      <w:pPr>
        <w:pStyle w:val="a0"/>
        <w:rPr>
          <w:rtl/>
        </w:rPr>
      </w:pPr>
    </w:p>
    <w:p w14:paraId="59B25161" w14:textId="77777777" w:rsidR="00000000" w:rsidRDefault="00F92B3A">
      <w:pPr>
        <w:pStyle w:val="a0"/>
        <w:rPr>
          <w:rFonts w:hint="cs"/>
          <w:rtl/>
        </w:rPr>
      </w:pPr>
      <w:r>
        <w:rPr>
          <w:rFonts w:hint="cs"/>
          <w:rtl/>
        </w:rPr>
        <w:t xml:space="preserve">קיבלו את העיקרון, לא יישמו אותו. </w:t>
      </w:r>
    </w:p>
    <w:p w14:paraId="28E8DCE4" w14:textId="77777777" w:rsidR="00000000" w:rsidRDefault="00F92B3A">
      <w:pPr>
        <w:pStyle w:val="-"/>
        <w:rPr>
          <w:rtl/>
        </w:rPr>
      </w:pPr>
      <w:r>
        <w:rPr>
          <w:rtl/>
        </w:rPr>
        <w:br/>
      </w:r>
      <w:bookmarkStart w:id="101" w:name="FS000001043T08_12_2004_12_47_18C"/>
      <w:bookmarkEnd w:id="101"/>
      <w:r>
        <w:rPr>
          <w:rtl/>
        </w:rPr>
        <w:t>יולי תמיר (העבודה-מימד):</w:t>
      </w:r>
    </w:p>
    <w:p w14:paraId="086EEAD4" w14:textId="77777777" w:rsidR="00000000" w:rsidRDefault="00F92B3A">
      <w:pPr>
        <w:pStyle w:val="a0"/>
        <w:rPr>
          <w:rtl/>
        </w:rPr>
      </w:pPr>
    </w:p>
    <w:p w14:paraId="22336BE2" w14:textId="77777777" w:rsidR="00000000" w:rsidRDefault="00F92B3A">
      <w:pPr>
        <w:pStyle w:val="a0"/>
        <w:rPr>
          <w:rFonts w:hint="cs"/>
          <w:rtl/>
        </w:rPr>
      </w:pPr>
      <w:r>
        <w:rPr>
          <w:rFonts w:hint="cs"/>
          <w:rtl/>
        </w:rPr>
        <w:t>ולכן, כאשר מדובר בעיקרון, אדוני</w:t>
      </w:r>
      <w:r>
        <w:rPr>
          <w:rFonts w:hint="cs"/>
          <w:rtl/>
        </w:rPr>
        <w:t xml:space="preserve"> היושב-ראש - - -</w:t>
      </w:r>
    </w:p>
    <w:p w14:paraId="29BE7EAA" w14:textId="77777777" w:rsidR="00000000" w:rsidRDefault="00F92B3A">
      <w:pPr>
        <w:pStyle w:val="af1"/>
        <w:rPr>
          <w:rtl/>
        </w:rPr>
      </w:pPr>
      <w:r>
        <w:rPr>
          <w:rtl/>
        </w:rPr>
        <w:br/>
      </w:r>
    </w:p>
    <w:p w14:paraId="0C0E1721" w14:textId="77777777" w:rsidR="00000000" w:rsidRDefault="00F92B3A">
      <w:pPr>
        <w:pStyle w:val="af1"/>
        <w:rPr>
          <w:rtl/>
        </w:rPr>
      </w:pPr>
    </w:p>
    <w:p w14:paraId="1399F886" w14:textId="77777777" w:rsidR="00000000" w:rsidRDefault="00F92B3A">
      <w:pPr>
        <w:pStyle w:val="af1"/>
        <w:rPr>
          <w:rtl/>
        </w:rPr>
      </w:pPr>
      <w:r>
        <w:rPr>
          <w:rtl/>
        </w:rPr>
        <w:t>היו"ר ראובן ריבלין:</w:t>
      </w:r>
    </w:p>
    <w:p w14:paraId="14DFF49D" w14:textId="77777777" w:rsidR="00000000" w:rsidRDefault="00F92B3A">
      <w:pPr>
        <w:pStyle w:val="a0"/>
        <w:rPr>
          <w:rtl/>
        </w:rPr>
      </w:pPr>
    </w:p>
    <w:p w14:paraId="6EB7ECE5" w14:textId="77777777" w:rsidR="00000000" w:rsidRDefault="00F92B3A">
      <w:pPr>
        <w:pStyle w:val="a0"/>
        <w:rPr>
          <w:rFonts w:hint="cs"/>
          <w:rtl/>
        </w:rPr>
      </w:pPr>
      <w:r>
        <w:rPr>
          <w:rFonts w:hint="cs"/>
          <w:rtl/>
        </w:rPr>
        <w:t>יש מקומות מיוחדים שלא קיבלו את העיקרון. יש מקומות מיוחדים - לאומיים ואישיים - שהם דברים שבצריך עיון בכל תקופת קיומה של המדינה, אבל העיקרון נתקבל. היישום הוא בצריך - - -</w:t>
      </w:r>
    </w:p>
    <w:p w14:paraId="2108006F" w14:textId="77777777" w:rsidR="00000000" w:rsidRDefault="00F92B3A">
      <w:pPr>
        <w:pStyle w:val="-"/>
        <w:rPr>
          <w:rtl/>
        </w:rPr>
      </w:pPr>
      <w:r>
        <w:rPr>
          <w:rtl/>
        </w:rPr>
        <w:br/>
      </w:r>
      <w:bookmarkStart w:id="102" w:name="FS000001043T08_12_2004_12_48_23C"/>
      <w:bookmarkEnd w:id="102"/>
      <w:r>
        <w:rPr>
          <w:rtl/>
        </w:rPr>
        <w:t>יולי תמיר (העבודה-מימד):</w:t>
      </w:r>
    </w:p>
    <w:p w14:paraId="4B0563E3" w14:textId="77777777" w:rsidR="00000000" w:rsidRDefault="00F92B3A">
      <w:pPr>
        <w:pStyle w:val="a0"/>
        <w:rPr>
          <w:rtl/>
        </w:rPr>
      </w:pPr>
    </w:p>
    <w:p w14:paraId="28D5D2D5" w14:textId="77777777" w:rsidR="00000000" w:rsidRDefault="00F92B3A">
      <w:pPr>
        <w:pStyle w:val="a0"/>
        <w:rPr>
          <w:rFonts w:hint="cs"/>
          <w:rtl/>
        </w:rPr>
      </w:pPr>
      <w:r>
        <w:rPr>
          <w:rFonts w:hint="cs"/>
          <w:rtl/>
        </w:rPr>
        <w:t>הרי אנחנו יודעים, מ</w:t>
      </w:r>
      <w:r>
        <w:rPr>
          <w:rFonts w:hint="cs"/>
          <w:rtl/>
        </w:rPr>
        <w:t xml:space="preserve">תוך הבג"ץ על שילוב ילדים, שכבוד האדם וחירותו נתפסים על-ידי בית-המשפט העליון - יש היום סעיף מפורש שמתייחס לחינוך. לא במקרה אמרתי שבית-המשפט העליון פירש את זה בנושא החינוך כמחויבות לשוויון. </w:t>
      </w:r>
    </w:p>
    <w:p w14:paraId="2E060747" w14:textId="77777777" w:rsidR="00000000" w:rsidRDefault="00F92B3A">
      <w:pPr>
        <w:pStyle w:val="a0"/>
        <w:rPr>
          <w:rFonts w:hint="cs"/>
          <w:rtl/>
        </w:rPr>
      </w:pPr>
    </w:p>
    <w:p w14:paraId="3851F6BA" w14:textId="77777777" w:rsidR="00000000" w:rsidRDefault="00F92B3A">
      <w:pPr>
        <w:pStyle w:val="a0"/>
        <w:rPr>
          <w:rFonts w:hint="cs"/>
          <w:rtl/>
        </w:rPr>
      </w:pPr>
      <w:r>
        <w:rPr>
          <w:rFonts w:hint="cs"/>
          <w:rtl/>
        </w:rPr>
        <w:t>אז בואו לא נצביע נגד עצמנו, בואו לא ניראה כמי שנותנים יד והצדקה לה</w:t>
      </w:r>
      <w:r>
        <w:rPr>
          <w:rFonts w:hint="cs"/>
          <w:rtl/>
        </w:rPr>
        <w:t>בדלים המזעזעים בין ילד לילד במדינת ישראל. בואו נגיד היום לילדי ישראל: בעינינו, אתם כולכם שווים, מגיע לכם חינוך שווה. איך נעשה את זה - נעשה את זה יחד, אבל לפחות גם את האמירה הזאת נגיד כולנו מכל הלב, מכל חלקי הבית. תודה רבה.</w:t>
      </w:r>
    </w:p>
    <w:p w14:paraId="3B72FF6F" w14:textId="77777777" w:rsidR="00000000" w:rsidRDefault="00F92B3A">
      <w:pPr>
        <w:pStyle w:val="af1"/>
        <w:rPr>
          <w:rtl/>
        </w:rPr>
      </w:pPr>
      <w:r>
        <w:rPr>
          <w:rtl/>
        </w:rPr>
        <w:br/>
        <w:t>היו"ר ראובן ריבלין:</w:t>
      </w:r>
    </w:p>
    <w:p w14:paraId="45BE1233" w14:textId="77777777" w:rsidR="00000000" w:rsidRDefault="00F92B3A">
      <w:pPr>
        <w:pStyle w:val="a0"/>
        <w:rPr>
          <w:rtl/>
        </w:rPr>
      </w:pPr>
    </w:p>
    <w:p w14:paraId="27CD164E" w14:textId="77777777" w:rsidR="00000000" w:rsidRDefault="00F92B3A">
      <w:pPr>
        <w:pStyle w:val="a0"/>
        <w:rPr>
          <w:rFonts w:hint="cs"/>
          <w:rtl/>
        </w:rPr>
      </w:pPr>
      <w:r>
        <w:rPr>
          <w:rFonts w:hint="cs"/>
          <w:rtl/>
        </w:rPr>
        <w:t>תודה רבה לח</w:t>
      </w:r>
      <w:r>
        <w:rPr>
          <w:rFonts w:hint="cs"/>
          <w:rtl/>
        </w:rPr>
        <w:t xml:space="preserve">ברת הכנסת יולי תמיר. </w:t>
      </w:r>
    </w:p>
    <w:p w14:paraId="01DD77C5" w14:textId="77777777" w:rsidR="00000000" w:rsidRDefault="00F92B3A">
      <w:pPr>
        <w:pStyle w:val="a0"/>
        <w:rPr>
          <w:rtl/>
        </w:rPr>
      </w:pPr>
    </w:p>
    <w:p w14:paraId="28487458" w14:textId="77777777" w:rsidR="00000000" w:rsidRDefault="00F92B3A">
      <w:pPr>
        <w:pStyle w:val="a2"/>
        <w:rPr>
          <w:rtl/>
        </w:rPr>
      </w:pPr>
    </w:p>
    <w:p w14:paraId="7EA41B26" w14:textId="77777777" w:rsidR="00000000" w:rsidRDefault="00F92B3A">
      <w:pPr>
        <w:pStyle w:val="a2"/>
        <w:rPr>
          <w:rtl/>
        </w:rPr>
      </w:pPr>
      <w:bookmarkStart w:id="103" w:name="CS27243FI0027243T08_12_2004_12_51_50"/>
      <w:bookmarkStart w:id="104" w:name="_Toc100391249"/>
      <w:bookmarkEnd w:id="103"/>
      <w:r>
        <w:rPr>
          <w:rtl/>
        </w:rPr>
        <w:t>הצעת חוק שוויון בחינוך, התשס"ד-2004</w:t>
      </w:r>
      <w:bookmarkEnd w:id="104"/>
    </w:p>
    <w:p w14:paraId="78B28713" w14:textId="77777777" w:rsidR="00000000" w:rsidRDefault="00F92B3A">
      <w:pPr>
        <w:pStyle w:val="a0"/>
        <w:ind w:firstLine="0"/>
        <w:rPr>
          <w:rFonts w:hint="cs"/>
          <w:rtl/>
        </w:rPr>
      </w:pPr>
      <w:r>
        <w:rPr>
          <w:rFonts w:hint="cs"/>
          <w:rtl/>
        </w:rPr>
        <w:t xml:space="preserve"> [הצעת חוק פ/2438; נספחות.]</w:t>
      </w:r>
    </w:p>
    <w:p w14:paraId="73F4D0EC" w14:textId="77777777" w:rsidR="00000000" w:rsidRDefault="00F92B3A">
      <w:pPr>
        <w:pStyle w:val="-0"/>
        <w:rPr>
          <w:rFonts w:hint="cs"/>
          <w:rtl/>
        </w:rPr>
      </w:pPr>
      <w:r>
        <w:rPr>
          <w:rFonts w:hint="cs"/>
          <w:rtl/>
        </w:rPr>
        <w:t>(הצעת קבוצת חברי הכנסת)</w:t>
      </w:r>
    </w:p>
    <w:p w14:paraId="11FFD2AA" w14:textId="77777777" w:rsidR="00000000" w:rsidRDefault="00F92B3A">
      <w:pPr>
        <w:pStyle w:val="af1"/>
        <w:rPr>
          <w:rFonts w:hint="cs"/>
          <w:rtl/>
        </w:rPr>
      </w:pPr>
    </w:p>
    <w:p w14:paraId="1E419103" w14:textId="77777777" w:rsidR="00000000" w:rsidRDefault="00F92B3A">
      <w:pPr>
        <w:pStyle w:val="af1"/>
        <w:rPr>
          <w:rFonts w:hint="cs"/>
          <w:rtl/>
        </w:rPr>
      </w:pPr>
      <w:r>
        <w:rPr>
          <w:rtl/>
        </w:rPr>
        <w:t>היו"ר ראובן ריבלין:</w:t>
      </w:r>
    </w:p>
    <w:p w14:paraId="5464DDFB" w14:textId="77777777" w:rsidR="00000000" w:rsidRDefault="00F92B3A">
      <w:pPr>
        <w:pStyle w:val="a0"/>
        <w:rPr>
          <w:rFonts w:hint="cs"/>
          <w:rtl/>
        </w:rPr>
      </w:pPr>
    </w:p>
    <w:p w14:paraId="3CA4C15F" w14:textId="77777777" w:rsidR="00000000" w:rsidRDefault="00F92B3A">
      <w:pPr>
        <w:pStyle w:val="a0"/>
        <w:rPr>
          <w:rFonts w:hint="cs"/>
          <w:rtl/>
        </w:rPr>
      </w:pPr>
      <w:r>
        <w:rPr>
          <w:rFonts w:hint="cs"/>
          <w:rtl/>
        </w:rPr>
        <w:t xml:space="preserve">הצעה דומה, כמעט זהה, שהוצמדה להצעתה של חברת הכנסת יולי תמיר היא הצעתה של חברת הכנסת אתי לבני. האם גברתי רוצה להוסיף דברים </w:t>
      </w:r>
      <w:r>
        <w:rPr>
          <w:rFonts w:hint="cs"/>
          <w:rtl/>
        </w:rPr>
        <w:t xml:space="preserve">על מה שאמרה חברת הכנסת תמיר? יש לה שלוש דקות כיוון שההצעה היא הצעה שהוצמדה. בבקשה, נא לעלות. שרת החינוך תשיב על שתי ההצעות. </w:t>
      </w:r>
    </w:p>
    <w:p w14:paraId="179B3587" w14:textId="77777777" w:rsidR="00000000" w:rsidRDefault="00F92B3A">
      <w:pPr>
        <w:pStyle w:val="af0"/>
        <w:rPr>
          <w:rtl/>
        </w:rPr>
      </w:pPr>
      <w:r>
        <w:rPr>
          <w:rtl/>
        </w:rPr>
        <w:br/>
        <w:t>שרת החינוך, התרבות והספורט לימור לבנת:</w:t>
      </w:r>
    </w:p>
    <w:p w14:paraId="3861319E" w14:textId="77777777" w:rsidR="00000000" w:rsidRDefault="00F92B3A">
      <w:pPr>
        <w:pStyle w:val="a0"/>
        <w:rPr>
          <w:rFonts w:hint="cs"/>
          <w:rtl/>
        </w:rPr>
      </w:pPr>
    </w:p>
    <w:p w14:paraId="03B94F5F" w14:textId="77777777" w:rsidR="00000000" w:rsidRDefault="00F92B3A">
      <w:pPr>
        <w:pStyle w:val="a0"/>
        <w:rPr>
          <w:rFonts w:hint="cs"/>
          <w:rtl/>
        </w:rPr>
      </w:pPr>
      <w:r>
        <w:rPr>
          <w:rFonts w:hint="cs"/>
          <w:rtl/>
        </w:rPr>
        <w:t xml:space="preserve">על שתי ההצעות. </w:t>
      </w:r>
    </w:p>
    <w:p w14:paraId="7726A23C" w14:textId="77777777" w:rsidR="00000000" w:rsidRDefault="00F92B3A">
      <w:pPr>
        <w:pStyle w:val="a"/>
        <w:rPr>
          <w:rtl/>
        </w:rPr>
      </w:pPr>
      <w:r>
        <w:rPr>
          <w:rtl/>
        </w:rPr>
        <w:br/>
      </w:r>
      <w:bookmarkStart w:id="105" w:name="FS000001051T08_12_2004_12_53_58"/>
      <w:bookmarkStart w:id="106" w:name="_Toc100391250"/>
      <w:bookmarkEnd w:id="105"/>
      <w:r>
        <w:rPr>
          <w:rtl/>
        </w:rPr>
        <w:t>אתי לבני (שינוי):</w:t>
      </w:r>
      <w:bookmarkEnd w:id="106"/>
    </w:p>
    <w:p w14:paraId="202AD6E1" w14:textId="77777777" w:rsidR="00000000" w:rsidRDefault="00F92B3A">
      <w:pPr>
        <w:pStyle w:val="a0"/>
        <w:rPr>
          <w:rtl/>
        </w:rPr>
      </w:pPr>
    </w:p>
    <w:p w14:paraId="26822B9D" w14:textId="77777777" w:rsidR="00000000" w:rsidRDefault="00F92B3A">
      <w:pPr>
        <w:pStyle w:val="a0"/>
        <w:rPr>
          <w:rFonts w:hint="cs"/>
          <w:rtl/>
        </w:rPr>
      </w:pPr>
      <w:r>
        <w:rPr>
          <w:rFonts w:hint="cs"/>
          <w:rtl/>
        </w:rPr>
        <w:t>אדוני היושב-ראש, חברותי וחברי חברי הכנסת, הצעת החוק של</w:t>
      </w:r>
      <w:r>
        <w:rPr>
          <w:rFonts w:hint="cs"/>
          <w:rtl/>
        </w:rPr>
        <w:t xml:space="preserve">י למעשה זהה להצעת החוק שהציגה לפני חברת הכנסת תמיר, מאחר ששתינו הסתמכנו על הצעת החוק שהיתה פרי עבודתה של הוועדה בראשות השופטת סביונה רוטלוי. אני חושבת שהחוק הזה הוא חוק מפואר, ואני לא מבינה איך חברי הכנסת שיושבים בבית הזה יכולים להתנגד לחוק כזה. </w:t>
      </w:r>
    </w:p>
    <w:p w14:paraId="6ACFF083" w14:textId="77777777" w:rsidR="00000000" w:rsidRDefault="00F92B3A">
      <w:pPr>
        <w:pStyle w:val="a0"/>
        <w:rPr>
          <w:rFonts w:hint="cs"/>
          <w:rtl/>
        </w:rPr>
      </w:pPr>
    </w:p>
    <w:p w14:paraId="464AC08F" w14:textId="77777777" w:rsidR="00000000" w:rsidRDefault="00F92B3A">
      <w:pPr>
        <w:pStyle w:val="a0"/>
        <w:rPr>
          <w:rFonts w:hint="cs"/>
          <w:rtl/>
        </w:rPr>
      </w:pPr>
      <w:r>
        <w:rPr>
          <w:rFonts w:hint="cs"/>
          <w:rtl/>
        </w:rPr>
        <w:t>זה חוק ש</w:t>
      </w:r>
      <w:r>
        <w:rPr>
          <w:rFonts w:hint="cs"/>
          <w:rtl/>
        </w:rPr>
        <w:t>משלב את ערכי מדינת ישראל, עושה את האיזונים הנכונים בין השוויון לבין ערכים אחרים שאנחנו רצינו לקדם. והשוויון הוא לא רק השוויון בקו הזינוק, הוא גם השוויון אחר כך - יצירת הזדמנויות לכל תלמיד ותלמיד על-ידי אימוץ מנגנונים בתוך החוק הזה לשימוש כל המערכת כדי לקדם</w:t>
      </w:r>
      <w:r>
        <w:rPr>
          <w:rFonts w:hint="cs"/>
          <w:rtl/>
        </w:rPr>
        <w:t xml:space="preserve"> את החינוך. </w:t>
      </w:r>
    </w:p>
    <w:p w14:paraId="3CCA083D" w14:textId="77777777" w:rsidR="00000000" w:rsidRDefault="00F92B3A">
      <w:pPr>
        <w:pStyle w:val="a0"/>
        <w:rPr>
          <w:rFonts w:hint="cs"/>
          <w:rtl/>
        </w:rPr>
      </w:pPr>
    </w:p>
    <w:p w14:paraId="2DAAE148" w14:textId="77777777" w:rsidR="00000000" w:rsidRDefault="00F92B3A">
      <w:pPr>
        <w:pStyle w:val="a0"/>
        <w:rPr>
          <w:rFonts w:hint="cs"/>
          <w:rtl/>
        </w:rPr>
      </w:pPr>
      <w:r>
        <w:rPr>
          <w:rFonts w:hint="cs"/>
          <w:rtl/>
        </w:rPr>
        <w:t>אני רוצה לומר, למשל, שאנחנו אימצנו בתוך החקיקה הזאת, או אימצה הוועדה, את ההעדפה המתקנת, ערך מאוד חשוב, כדי לעזור לתלמידים וגם למגזרים אחרים במקומות אחרים, אבל כאן, לתלמידים - להגיע לאותו מצב של שוויון שיוכלו ליהנות ממה שמערכת החינוך נותנת להם</w:t>
      </w:r>
      <w:r>
        <w:rPr>
          <w:rFonts w:hint="cs"/>
          <w:rtl/>
        </w:rPr>
        <w:t>.</w:t>
      </w:r>
    </w:p>
    <w:p w14:paraId="0F9147D3" w14:textId="77777777" w:rsidR="00000000" w:rsidRDefault="00F92B3A">
      <w:pPr>
        <w:pStyle w:val="a0"/>
        <w:rPr>
          <w:rFonts w:hint="cs"/>
          <w:rtl/>
        </w:rPr>
      </w:pPr>
    </w:p>
    <w:p w14:paraId="537D13C3" w14:textId="77777777" w:rsidR="00000000" w:rsidRDefault="00F92B3A">
      <w:pPr>
        <w:pStyle w:val="a0"/>
        <w:rPr>
          <w:rFonts w:hint="cs"/>
          <w:rtl/>
        </w:rPr>
      </w:pPr>
      <w:r>
        <w:rPr>
          <w:rFonts w:hint="cs"/>
          <w:rtl/>
        </w:rPr>
        <w:t xml:space="preserve">אני, כמו חברתי, שמעתי התנגדויות לחוק הזה, ואני רוצה להתייחס להתנגדות של שרת החינוך. הטענה של שרת החינוך היא לא לגופו של עניין - שעוד מעט יבוא חוק שיאמץ את דוח ועדת-דברת, ושם יבוא לציון גואל. הכול יוסדר שם ולא צריך את החוק הזה.  </w:t>
      </w:r>
    </w:p>
    <w:p w14:paraId="006BFCD4" w14:textId="77777777" w:rsidR="00000000" w:rsidRDefault="00F92B3A">
      <w:pPr>
        <w:pStyle w:val="af0"/>
        <w:rPr>
          <w:rFonts w:hint="cs"/>
          <w:rtl/>
        </w:rPr>
      </w:pPr>
    </w:p>
    <w:p w14:paraId="49CF1473" w14:textId="77777777" w:rsidR="00000000" w:rsidRDefault="00F92B3A">
      <w:pPr>
        <w:pStyle w:val="a"/>
        <w:rPr>
          <w:rFonts w:hint="cs"/>
          <w:rtl/>
        </w:rPr>
      </w:pPr>
      <w:bookmarkStart w:id="107" w:name="FS000001046T08_12_2004_13_01_40"/>
      <w:bookmarkStart w:id="108" w:name="_Toc100391251"/>
      <w:bookmarkEnd w:id="107"/>
      <w:r>
        <w:rPr>
          <w:rtl/>
        </w:rPr>
        <w:t>אי</w:t>
      </w:r>
      <w:r>
        <w:rPr>
          <w:rFonts w:hint="cs"/>
          <w:rtl/>
        </w:rPr>
        <w:t>לן שלגי (שינוי):</w:t>
      </w:r>
      <w:bookmarkEnd w:id="108"/>
    </w:p>
    <w:p w14:paraId="28506BE7" w14:textId="77777777" w:rsidR="00000000" w:rsidRDefault="00F92B3A">
      <w:pPr>
        <w:pStyle w:val="a"/>
        <w:rPr>
          <w:rFonts w:hint="cs"/>
          <w:rtl/>
        </w:rPr>
      </w:pPr>
      <w:bookmarkStart w:id="109" w:name="FS000001046T08_12_2004_13_01_57C"/>
      <w:bookmarkStart w:id="110" w:name="FS000001046T08_12_2004_13_02_02C"/>
      <w:bookmarkEnd w:id="109"/>
      <w:bookmarkEnd w:id="110"/>
    </w:p>
    <w:p w14:paraId="30483FFB" w14:textId="77777777" w:rsidR="00000000" w:rsidRDefault="00F92B3A">
      <w:pPr>
        <w:pStyle w:val="a0"/>
        <w:rPr>
          <w:rFonts w:hint="cs"/>
          <w:rtl/>
        </w:rPr>
      </w:pPr>
      <w:r>
        <w:rPr>
          <w:rFonts w:hint="cs"/>
          <w:rtl/>
        </w:rPr>
        <w:t>- -</w:t>
      </w:r>
      <w:r>
        <w:rPr>
          <w:rFonts w:hint="cs"/>
          <w:rtl/>
        </w:rPr>
        <w:t xml:space="preserve"> -</w:t>
      </w:r>
    </w:p>
    <w:p w14:paraId="5ECB4976" w14:textId="77777777" w:rsidR="00000000" w:rsidRDefault="00F92B3A">
      <w:pPr>
        <w:pStyle w:val="-"/>
        <w:rPr>
          <w:rtl/>
        </w:rPr>
      </w:pPr>
      <w:r>
        <w:rPr>
          <w:rtl/>
        </w:rPr>
        <w:br/>
      </w:r>
      <w:bookmarkStart w:id="111" w:name="FS000001051T08_12_2004_13_02_14"/>
      <w:bookmarkStart w:id="112" w:name="FS000001051T08_12_2004_13_02_19C"/>
      <w:bookmarkStart w:id="113" w:name="FS000000470T08_12_2004_13_18_33C"/>
      <w:bookmarkStart w:id="114" w:name="FS000001051T08_12_2004_13_18_39"/>
      <w:bookmarkStart w:id="115" w:name="FS000001051T08_12_2004_13_18_43C"/>
      <w:bookmarkEnd w:id="111"/>
      <w:bookmarkEnd w:id="112"/>
      <w:bookmarkEnd w:id="113"/>
      <w:bookmarkEnd w:id="114"/>
      <w:bookmarkEnd w:id="115"/>
      <w:r>
        <w:rPr>
          <w:rtl/>
        </w:rPr>
        <w:t>אתי לבני (שינוי):</w:t>
      </w:r>
    </w:p>
    <w:p w14:paraId="37CE266F" w14:textId="77777777" w:rsidR="00000000" w:rsidRDefault="00F92B3A">
      <w:pPr>
        <w:pStyle w:val="a0"/>
        <w:rPr>
          <w:rFonts w:hint="cs"/>
          <w:rtl/>
        </w:rPr>
      </w:pPr>
    </w:p>
    <w:p w14:paraId="7AA53FBF" w14:textId="77777777" w:rsidR="00000000" w:rsidRDefault="00F92B3A">
      <w:pPr>
        <w:pStyle w:val="a0"/>
        <w:rPr>
          <w:rFonts w:hint="cs"/>
          <w:rtl/>
        </w:rPr>
      </w:pPr>
      <w:r>
        <w:rPr>
          <w:rFonts w:hint="cs"/>
          <w:rtl/>
        </w:rPr>
        <w:t>ואני אומרת: אין דבר זה סותר את חוק ועדת-דברת שיובא. חוק זה יכול לחכות עד שיגיע חוק ועדת-דברת. אנחנו נאמץ את העיקרון - כמו שהרבה מאוד מדינות בעולם אימצו את זה, את העקרונות שבחוק הזה, בעקבות אמנת האו"ם. נדמה לי שמעל 90 מדינות בעולם אימ</w:t>
      </w:r>
      <w:r>
        <w:rPr>
          <w:rFonts w:hint="cs"/>
          <w:rtl/>
        </w:rPr>
        <w:t>צו את עקרונות האמנה הזאת.</w:t>
      </w:r>
    </w:p>
    <w:p w14:paraId="308B70E8" w14:textId="77777777" w:rsidR="00000000" w:rsidRDefault="00F92B3A">
      <w:pPr>
        <w:pStyle w:val="-"/>
        <w:rPr>
          <w:rFonts w:hint="cs"/>
          <w:b w:val="0"/>
          <w:bCs w:val="0"/>
          <w:u w:val="none"/>
          <w:rtl/>
        </w:rPr>
      </w:pPr>
    </w:p>
    <w:p w14:paraId="70774B1F" w14:textId="77777777" w:rsidR="00000000" w:rsidRDefault="00F92B3A">
      <w:pPr>
        <w:pStyle w:val="a0"/>
        <w:rPr>
          <w:rFonts w:hint="cs"/>
          <w:rtl/>
        </w:rPr>
      </w:pPr>
      <w:r>
        <w:rPr>
          <w:rFonts w:hint="cs"/>
          <w:rtl/>
        </w:rPr>
        <w:t>אני מזמינה אתכם, גם אלה שלא יצביעו בעד החוק הזה - תקראו את החוק הזה. הוא לכבוד מדינת ישראל ולכבוד הבית הזה, ומן הראוי שכולנו נאמץ אותו. ואם יש סעיף אחד של אינטגרציה - כמו שאומרת שרת החינוך - כזה או אחר, אנחנו נמתין ונמצא את הפתרו</w:t>
      </w:r>
      <w:r>
        <w:rPr>
          <w:rFonts w:hint="cs"/>
          <w:rtl/>
        </w:rPr>
        <w:t xml:space="preserve">נות הנכונים בהתאם לניסיון שלנו, בהתאם למקום שבו אנחנו עומדים היום מבחינת מערכת החינוך, ואנחנו ננסה להתאים אותו. </w:t>
      </w:r>
    </w:p>
    <w:p w14:paraId="2B89D21C" w14:textId="77777777" w:rsidR="00000000" w:rsidRDefault="00F92B3A">
      <w:pPr>
        <w:pStyle w:val="a0"/>
        <w:rPr>
          <w:rFonts w:hint="cs"/>
          <w:rtl/>
        </w:rPr>
      </w:pPr>
    </w:p>
    <w:p w14:paraId="614E3ABC" w14:textId="77777777" w:rsidR="00000000" w:rsidRDefault="00F92B3A">
      <w:pPr>
        <w:pStyle w:val="a0"/>
        <w:rPr>
          <w:rFonts w:hint="cs"/>
          <w:rtl/>
        </w:rPr>
      </w:pPr>
      <w:r>
        <w:rPr>
          <w:rFonts w:hint="cs"/>
          <w:rtl/>
        </w:rPr>
        <w:t>יש כאן עקרונות חשובים, יש כאן גם ישימות חשובה, ואני מבקשת מכולם להצביע בעד החוק הזה. תודה.</w:t>
      </w:r>
    </w:p>
    <w:p w14:paraId="113031D7" w14:textId="77777777" w:rsidR="00000000" w:rsidRDefault="00F92B3A">
      <w:pPr>
        <w:pStyle w:val="af1"/>
        <w:rPr>
          <w:rtl/>
        </w:rPr>
      </w:pPr>
      <w:r>
        <w:rPr>
          <w:rtl/>
        </w:rPr>
        <w:br/>
        <w:t>היו"ר ראובן ריבלין:</w:t>
      </w:r>
    </w:p>
    <w:p w14:paraId="00F4BC08" w14:textId="77777777" w:rsidR="00000000" w:rsidRDefault="00F92B3A">
      <w:pPr>
        <w:pStyle w:val="a0"/>
        <w:rPr>
          <w:rtl/>
        </w:rPr>
      </w:pPr>
    </w:p>
    <w:p w14:paraId="47DE37DA" w14:textId="77777777" w:rsidR="00000000" w:rsidRDefault="00F92B3A">
      <w:pPr>
        <w:pStyle w:val="a0"/>
        <w:rPr>
          <w:rFonts w:hint="cs"/>
          <w:rtl/>
        </w:rPr>
      </w:pPr>
      <w:r>
        <w:rPr>
          <w:rFonts w:hint="cs"/>
          <w:rtl/>
        </w:rPr>
        <w:t>תודה לחברת הכנסת אתי לבני. כב</w:t>
      </w:r>
      <w:r>
        <w:rPr>
          <w:rFonts w:hint="cs"/>
          <w:rtl/>
        </w:rPr>
        <w:t>וד שרת החינוך, התרבות והספורט תשיב על שתי הצעות החוק יחד, ולאחר מכן תוכלנה חברות הכנסת להשיב לשרה אם תרצינה ואם אכן יהיה סירוב מצד הממשלה, ונעבור להצבעה.</w:t>
      </w:r>
    </w:p>
    <w:p w14:paraId="331181D6" w14:textId="77777777" w:rsidR="00000000" w:rsidRDefault="00F92B3A">
      <w:pPr>
        <w:pStyle w:val="a"/>
        <w:rPr>
          <w:rtl/>
        </w:rPr>
      </w:pPr>
      <w:r>
        <w:rPr>
          <w:rtl/>
        </w:rPr>
        <w:br/>
      </w:r>
      <w:bookmarkStart w:id="116" w:name="FS000000470T08_12_2004_13_07_03"/>
      <w:bookmarkStart w:id="117" w:name="_Toc100391252"/>
      <w:bookmarkEnd w:id="116"/>
      <w:r>
        <w:rPr>
          <w:rtl/>
        </w:rPr>
        <w:t>שרת החינוך, התרבות והספורט לימור לבנת:</w:t>
      </w:r>
      <w:bookmarkEnd w:id="117"/>
    </w:p>
    <w:p w14:paraId="41AEB34D" w14:textId="77777777" w:rsidR="00000000" w:rsidRDefault="00F92B3A">
      <w:pPr>
        <w:pStyle w:val="a0"/>
        <w:rPr>
          <w:rtl/>
        </w:rPr>
      </w:pPr>
    </w:p>
    <w:p w14:paraId="66217287" w14:textId="77777777" w:rsidR="00000000" w:rsidRDefault="00F92B3A">
      <w:pPr>
        <w:pStyle w:val="a0"/>
        <w:rPr>
          <w:rFonts w:hint="cs"/>
          <w:rtl/>
        </w:rPr>
      </w:pPr>
      <w:r>
        <w:rPr>
          <w:rFonts w:hint="cs"/>
          <w:rtl/>
        </w:rPr>
        <w:t>אדוני היושב-ראש, חברי הכנסת, אני רוצה לפתוח ולומר, שאני מכבדת</w:t>
      </w:r>
      <w:r>
        <w:rPr>
          <w:rFonts w:hint="cs"/>
          <w:rtl/>
        </w:rPr>
        <w:t xml:space="preserve"> לא רק את שתי חברות הכנסת המציעות, חברת הכנסת יולי תמיר וחברת הכנסת אתי לבני, אלא אני מכבדת גם את הצעות החוק שהן הביאו ואת הרצון שלהן להביא לחוק חינוך שנקרא חוק שוויון בחינוך, שבוודאי הכוונה העומדת מאחוריו היא ראויה וחשובה; אולי בתנאים אחרים - אף שיש לי הס</w:t>
      </w:r>
      <w:r>
        <w:rPr>
          <w:rFonts w:hint="cs"/>
          <w:rtl/>
        </w:rPr>
        <w:t xml:space="preserve">תייגויות מחלקים בהצעת החוק הזאת - לא הייתי מציעה לכנסת להתנגד להצעת החוק הזאת. אלא שבתנאים הנוכחיים, אני חושבת שלא נכון שהכנסת אכן תתמוך בחוק ותקדם את החקיקה שלו, או בכלל תתמוך בו. </w:t>
      </w:r>
    </w:p>
    <w:p w14:paraId="2C3391EA" w14:textId="77777777" w:rsidR="00000000" w:rsidRDefault="00F92B3A">
      <w:pPr>
        <w:pStyle w:val="a0"/>
        <w:rPr>
          <w:rFonts w:hint="cs"/>
          <w:rtl/>
        </w:rPr>
      </w:pPr>
    </w:p>
    <w:p w14:paraId="517194ED" w14:textId="77777777" w:rsidR="00000000" w:rsidRDefault="00F92B3A">
      <w:pPr>
        <w:pStyle w:val="a0"/>
        <w:rPr>
          <w:rFonts w:hint="cs"/>
          <w:rtl/>
        </w:rPr>
      </w:pPr>
      <w:r>
        <w:rPr>
          <w:rFonts w:hint="cs"/>
          <w:rtl/>
        </w:rPr>
        <w:t>ראוי כאן לציין, שכוח המשימה הלאומי לקידום החינוך בראשותו של שלמה דברת, שמ</w:t>
      </w:r>
      <w:r>
        <w:rPr>
          <w:rFonts w:hint="cs"/>
          <w:rtl/>
        </w:rPr>
        <w:t>ינתה הממשלה, ומכוחו ועדת היישום, שהיום כבר - - -</w:t>
      </w:r>
    </w:p>
    <w:p w14:paraId="0D6B168D" w14:textId="77777777" w:rsidR="00000000" w:rsidRDefault="00F92B3A">
      <w:pPr>
        <w:pStyle w:val="af1"/>
        <w:rPr>
          <w:rFonts w:hint="cs"/>
          <w:rtl/>
        </w:rPr>
      </w:pPr>
    </w:p>
    <w:p w14:paraId="604CD984" w14:textId="77777777" w:rsidR="00000000" w:rsidRDefault="00F92B3A">
      <w:pPr>
        <w:pStyle w:val="af1"/>
        <w:rPr>
          <w:rtl/>
        </w:rPr>
      </w:pPr>
      <w:r>
        <w:rPr>
          <w:rtl/>
        </w:rPr>
        <w:t>היו"ר ראובן ריבלין:</w:t>
      </w:r>
    </w:p>
    <w:p w14:paraId="7F4182ED" w14:textId="77777777" w:rsidR="00000000" w:rsidRDefault="00F92B3A">
      <w:pPr>
        <w:pStyle w:val="a0"/>
        <w:rPr>
          <w:rtl/>
        </w:rPr>
      </w:pPr>
    </w:p>
    <w:p w14:paraId="0F48C678" w14:textId="77777777" w:rsidR="00000000" w:rsidRDefault="00F92B3A">
      <w:pPr>
        <w:pStyle w:val="a0"/>
        <w:rPr>
          <w:rFonts w:hint="cs"/>
          <w:rtl/>
        </w:rPr>
      </w:pPr>
      <w:r>
        <w:rPr>
          <w:rFonts w:hint="cs"/>
          <w:rtl/>
        </w:rPr>
        <w:t xml:space="preserve">רבותי חברי הכנסת, כל מי שרוצה לשוחח, יצא לאכסדרה וישוחח. תראו כמה אורחים יש לנו בחג החנוכה, רצוי שנדע לכבד אותם ולכבד את עצמנו. </w:t>
      </w:r>
    </w:p>
    <w:p w14:paraId="75F2B38C" w14:textId="77777777" w:rsidR="00000000" w:rsidRDefault="00F92B3A">
      <w:pPr>
        <w:pStyle w:val="-"/>
        <w:rPr>
          <w:rtl/>
        </w:rPr>
      </w:pPr>
      <w:r>
        <w:rPr>
          <w:rtl/>
        </w:rPr>
        <w:br/>
      </w:r>
      <w:bookmarkStart w:id="118" w:name="FS000000470T08_12_2004_13_10_32C"/>
      <w:bookmarkEnd w:id="118"/>
      <w:r>
        <w:rPr>
          <w:rtl/>
        </w:rPr>
        <w:t>שרת החינוך, התרבות והספורט לימור לבנת:</w:t>
      </w:r>
    </w:p>
    <w:p w14:paraId="7ADEE669" w14:textId="77777777" w:rsidR="00000000" w:rsidRDefault="00F92B3A">
      <w:pPr>
        <w:pStyle w:val="a0"/>
        <w:rPr>
          <w:rtl/>
        </w:rPr>
      </w:pPr>
    </w:p>
    <w:p w14:paraId="543A415B" w14:textId="77777777" w:rsidR="00000000" w:rsidRDefault="00F92B3A">
      <w:pPr>
        <w:pStyle w:val="a0"/>
        <w:rPr>
          <w:rFonts w:hint="cs"/>
          <w:rtl/>
        </w:rPr>
      </w:pPr>
      <w:r>
        <w:rPr>
          <w:rFonts w:hint="cs"/>
          <w:rtl/>
        </w:rPr>
        <w:t>אדוני היושב-ראש</w:t>
      </w:r>
      <w:r>
        <w:rPr>
          <w:rFonts w:hint="cs"/>
          <w:rtl/>
        </w:rPr>
        <w:t xml:space="preserve">, אני מוכרחה להתפעל מהמלה אכסדרה. נכון? זה יפה. </w:t>
      </w:r>
    </w:p>
    <w:p w14:paraId="59EA1999" w14:textId="77777777" w:rsidR="00000000" w:rsidRDefault="00F92B3A">
      <w:pPr>
        <w:pStyle w:val="a0"/>
        <w:rPr>
          <w:rFonts w:hint="cs"/>
          <w:rtl/>
        </w:rPr>
      </w:pPr>
    </w:p>
    <w:p w14:paraId="04E4DEBF" w14:textId="77777777" w:rsidR="00000000" w:rsidRDefault="00F92B3A">
      <w:pPr>
        <w:pStyle w:val="a0"/>
        <w:rPr>
          <w:rFonts w:hint="cs"/>
          <w:rtl/>
        </w:rPr>
      </w:pPr>
      <w:r>
        <w:rPr>
          <w:rFonts w:hint="cs"/>
          <w:rtl/>
        </w:rPr>
        <w:t>ובכן, אמרתי שוועדת-דברת, ויחד אתה ועדת היישום שכבר פועלת בתוך משרד החינוך מכוחה של ועדת-דברת, עוסקות היום בהכנת חקיקה נרחבת בוועדת משנה של ועדת-דברת, שבראשה עומד פרופסור אמנון רובינשטיין - הוא עומד בראש ועד</w:t>
      </w:r>
      <w:r>
        <w:rPr>
          <w:rFonts w:hint="cs"/>
          <w:rtl/>
        </w:rPr>
        <w:t xml:space="preserve">ת משנה כאמור שמכינה את החקיקה, וחברים בה גם אנשים אחרים, לרבות מתחום האקדמיה, כמו פרופסור נילי כהן ואחרים, שמכינים למעשה היום חוק חינוך חדש, שמבטל את חוקי החינוך האחרים שנבנו מאז קום המדינה כטלאי על טלאי. </w:t>
      </w:r>
    </w:p>
    <w:p w14:paraId="5B4208E5" w14:textId="77777777" w:rsidR="00000000" w:rsidRDefault="00F92B3A">
      <w:pPr>
        <w:pStyle w:val="a0"/>
        <w:rPr>
          <w:rtl/>
        </w:rPr>
      </w:pPr>
    </w:p>
    <w:p w14:paraId="0F5C2C49" w14:textId="77777777" w:rsidR="00000000" w:rsidRDefault="00F92B3A">
      <w:pPr>
        <w:pStyle w:val="a0"/>
        <w:rPr>
          <w:rFonts w:hint="cs"/>
          <w:rtl/>
        </w:rPr>
      </w:pPr>
      <w:r>
        <w:rPr>
          <w:rFonts w:hint="cs"/>
          <w:rtl/>
        </w:rPr>
        <w:t xml:space="preserve">הצעת החוק הזאת, חוק החינוך החדש - - - </w:t>
      </w:r>
    </w:p>
    <w:p w14:paraId="5E1B9FFE" w14:textId="77777777" w:rsidR="00000000" w:rsidRDefault="00F92B3A">
      <w:pPr>
        <w:pStyle w:val="a0"/>
        <w:ind w:firstLine="0"/>
        <w:rPr>
          <w:rFonts w:hint="cs"/>
          <w:rtl/>
        </w:rPr>
      </w:pPr>
    </w:p>
    <w:p w14:paraId="64D5CB4E" w14:textId="77777777" w:rsidR="00000000" w:rsidRDefault="00F92B3A">
      <w:pPr>
        <w:pStyle w:val="af1"/>
        <w:rPr>
          <w:rtl/>
        </w:rPr>
      </w:pPr>
      <w:r>
        <w:rPr>
          <w:rFonts w:hint="eastAsia"/>
          <w:rtl/>
        </w:rPr>
        <w:t>היו</w:t>
      </w:r>
      <w:r>
        <w:rPr>
          <w:rtl/>
        </w:rPr>
        <w:t>"ר ראו</w:t>
      </w:r>
      <w:r>
        <w:rPr>
          <w:rtl/>
        </w:rPr>
        <w:t>בן ריבלין:</w:t>
      </w:r>
    </w:p>
    <w:p w14:paraId="78E56F16" w14:textId="77777777" w:rsidR="00000000" w:rsidRDefault="00F92B3A">
      <w:pPr>
        <w:pStyle w:val="a0"/>
        <w:rPr>
          <w:rFonts w:hint="cs"/>
          <w:rtl/>
        </w:rPr>
      </w:pPr>
    </w:p>
    <w:p w14:paraId="14E39395" w14:textId="77777777" w:rsidR="00000000" w:rsidRDefault="00F92B3A">
      <w:pPr>
        <w:pStyle w:val="a0"/>
        <w:rPr>
          <w:rFonts w:hint="cs"/>
          <w:rtl/>
        </w:rPr>
      </w:pPr>
      <w:r>
        <w:rPr>
          <w:rFonts w:hint="cs"/>
          <w:rtl/>
        </w:rPr>
        <w:t xml:space="preserve">חבר הכנסת אהוד יתום, אדוני נואם וקולו גובר על קולה של הנואמת. </w:t>
      </w:r>
    </w:p>
    <w:p w14:paraId="79A186E1" w14:textId="77777777" w:rsidR="00000000" w:rsidRDefault="00F92B3A">
      <w:pPr>
        <w:pStyle w:val="a0"/>
        <w:ind w:firstLine="0"/>
        <w:rPr>
          <w:rFonts w:hint="cs"/>
          <w:rtl/>
        </w:rPr>
      </w:pPr>
    </w:p>
    <w:p w14:paraId="44C05814" w14:textId="77777777" w:rsidR="00000000" w:rsidRDefault="00F92B3A">
      <w:pPr>
        <w:pStyle w:val="af0"/>
        <w:rPr>
          <w:rtl/>
        </w:rPr>
      </w:pPr>
      <w:r>
        <w:rPr>
          <w:rFonts w:hint="eastAsia"/>
          <w:rtl/>
        </w:rPr>
        <w:t>אהוד</w:t>
      </w:r>
      <w:r>
        <w:rPr>
          <w:rtl/>
        </w:rPr>
        <w:t xml:space="preserve"> יתום (הליכוד):</w:t>
      </w:r>
    </w:p>
    <w:p w14:paraId="21FFD84D" w14:textId="77777777" w:rsidR="00000000" w:rsidRDefault="00F92B3A">
      <w:pPr>
        <w:pStyle w:val="a0"/>
        <w:rPr>
          <w:rFonts w:hint="cs"/>
          <w:rtl/>
        </w:rPr>
      </w:pPr>
    </w:p>
    <w:p w14:paraId="6F19BE10" w14:textId="77777777" w:rsidR="00000000" w:rsidRDefault="00F92B3A">
      <w:pPr>
        <w:pStyle w:val="a0"/>
        <w:rPr>
          <w:rFonts w:hint="cs"/>
          <w:rtl/>
        </w:rPr>
      </w:pPr>
      <w:r>
        <w:rPr>
          <w:rFonts w:hint="cs"/>
          <w:rtl/>
        </w:rPr>
        <w:t xml:space="preserve">- - - </w:t>
      </w:r>
    </w:p>
    <w:p w14:paraId="499D5F94" w14:textId="77777777" w:rsidR="00000000" w:rsidRDefault="00F92B3A">
      <w:pPr>
        <w:pStyle w:val="a0"/>
        <w:ind w:firstLine="0"/>
        <w:rPr>
          <w:rFonts w:hint="cs"/>
          <w:rtl/>
        </w:rPr>
      </w:pPr>
    </w:p>
    <w:p w14:paraId="35687CAB" w14:textId="77777777" w:rsidR="00000000" w:rsidRDefault="00F92B3A">
      <w:pPr>
        <w:pStyle w:val="af1"/>
        <w:rPr>
          <w:rtl/>
        </w:rPr>
      </w:pPr>
      <w:r>
        <w:rPr>
          <w:rFonts w:hint="eastAsia"/>
          <w:rtl/>
        </w:rPr>
        <w:t>היו</w:t>
      </w:r>
      <w:r>
        <w:rPr>
          <w:rtl/>
        </w:rPr>
        <w:t>"ר ראובן ריבלין:</w:t>
      </w:r>
    </w:p>
    <w:p w14:paraId="0483860A" w14:textId="77777777" w:rsidR="00000000" w:rsidRDefault="00F92B3A">
      <w:pPr>
        <w:pStyle w:val="a0"/>
        <w:rPr>
          <w:rFonts w:hint="cs"/>
          <w:rtl/>
        </w:rPr>
      </w:pPr>
    </w:p>
    <w:p w14:paraId="44B9DFE9" w14:textId="77777777" w:rsidR="00000000" w:rsidRDefault="00F92B3A">
      <w:pPr>
        <w:pStyle w:val="a0"/>
        <w:rPr>
          <w:rFonts w:hint="cs"/>
          <w:rtl/>
        </w:rPr>
      </w:pPr>
      <w:r>
        <w:rPr>
          <w:rFonts w:hint="cs"/>
          <w:rtl/>
        </w:rPr>
        <w:t>לא צריך להתנצל. צריך פשוט להתנהג. בבקשה, גברתי.</w:t>
      </w:r>
    </w:p>
    <w:p w14:paraId="29CFC2EA" w14:textId="77777777" w:rsidR="00000000" w:rsidRDefault="00F92B3A">
      <w:pPr>
        <w:pStyle w:val="a0"/>
        <w:ind w:firstLine="0"/>
        <w:rPr>
          <w:rFonts w:hint="cs"/>
          <w:rtl/>
        </w:rPr>
      </w:pPr>
    </w:p>
    <w:p w14:paraId="2275599C" w14:textId="77777777" w:rsidR="00000000" w:rsidRDefault="00F92B3A">
      <w:pPr>
        <w:pStyle w:val="-"/>
        <w:rPr>
          <w:rtl/>
        </w:rPr>
      </w:pPr>
      <w:bookmarkStart w:id="119" w:name="FS000000470T08_12_2004_12_51_02"/>
      <w:bookmarkStart w:id="120" w:name="FS000000470T08_12_2004_12_51_07C"/>
      <w:bookmarkEnd w:id="119"/>
      <w:bookmarkEnd w:id="120"/>
      <w:r>
        <w:rPr>
          <w:rFonts w:hint="eastAsia"/>
          <w:rtl/>
        </w:rPr>
        <w:t>שרת</w:t>
      </w:r>
      <w:r>
        <w:rPr>
          <w:rtl/>
        </w:rPr>
        <w:t xml:space="preserve"> החינוך, התרבות והספורט לימור לבנת:</w:t>
      </w:r>
    </w:p>
    <w:p w14:paraId="0AFB7DE8" w14:textId="77777777" w:rsidR="00000000" w:rsidRDefault="00F92B3A">
      <w:pPr>
        <w:pStyle w:val="a0"/>
        <w:rPr>
          <w:rFonts w:hint="cs"/>
          <w:rtl/>
        </w:rPr>
      </w:pPr>
    </w:p>
    <w:p w14:paraId="6D19E4A7" w14:textId="77777777" w:rsidR="00000000" w:rsidRDefault="00F92B3A">
      <w:pPr>
        <w:pStyle w:val="a0"/>
        <w:rPr>
          <w:rFonts w:hint="cs"/>
          <w:rtl/>
        </w:rPr>
      </w:pPr>
      <w:r>
        <w:rPr>
          <w:rFonts w:hint="cs"/>
          <w:rtl/>
        </w:rPr>
        <w:t>עבודת ההכנה של טיוטת החוק הזה מתקיימת תוך</w:t>
      </w:r>
      <w:r>
        <w:rPr>
          <w:rFonts w:hint="cs"/>
          <w:rtl/>
        </w:rPr>
        <w:t xml:space="preserve"> כדי הידברות עם המגזרים השונים. אני  חושבת שנכון וראוי, כיוון שוועדת-דברת עומדת לפרסם את מסקנותיה בתוך פחות מחודש, להמתין לאותה הצעת חוק כוללת, ולא להביא לכאן היום ולהצביע בעד הצעת חוק פרטית שכוללת רק חלקים, וגם הם בחלקם בעייתיים. לכן אני תומכת בהצעת ועדת </w:t>
      </w:r>
      <w:r>
        <w:rPr>
          <w:rFonts w:hint="cs"/>
          <w:rtl/>
        </w:rPr>
        <w:t>השרים לחקיקה שהחליטה להתנגד להצעת החוק הזאת.</w:t>
      </w:r>
    </w:p>
    <w:p w14:paraId="1565BD6D" w14:textId="77777777" w:rsidR="00000000" w:rsidRDefault="00F92B3A">
      <w:pPr>
        <w:pStyle w:val="a0"/>
        <w:rPr>
          <w:rFonts w:hint="cs"/>
          <w:rtl/>
        </w:rPr>
      </w:pPr>
    </w:p>
    <w:p w14:paraId="7B20C1A8" w14:textId="77777777" w:rsidR="00000000" w:rsidRDefault="00F92B3A">
      <w:pPr>
        <w:pStyle w:val="a0"/>
        <w:rPr>
          <w:rFonts w:hint="cs"/>
          <w:rtl/>
        </w:rPr>
      </w:pPr>
      <w:r>
        <w:rPr>
          <w:rFonts w:hint="cs"/>
          <w:rtl/>
        </w:rPr>
        <w:t>אבל, אני רוצה כאן אולי להדגיש כמה נקודות, לפני שהכנסת אכן תצביע בעוד דקות אחדות. אני רוצה להדגיש כמה נקודות מתוך ועדת-דברת, שכפי שאמרתי תפרסם את מסקנותיה בימים הקרובים, בעוד פחות מחודש ימים.</w:t>
      </w:r>
    </w:p>
    <w:p w14:paraId="32B239AD" w14:textId="77777777" w:rsidR="00000000" w:rsidRDefault="00F92B3A">
      <w:pPr>
        <w:pStyle w:val="a0"/>
        <w:rPr>
          <w:rFonts w:hint="cs"/>
          <w:rtl/>
        </w:rPr>
      </w:pPr>
    </w:p>
    <w:p w14:paraId="7A5B6E32" w14:textId="77777777" w:rsidR="00000000" w:rsidRDefault="00F92B3A">
      <w:pPr>
        <w:pStyle w:val="a0"/>
        <w:rPr>
          <w:rFonts w:hint="cs"/>
          <w:rtl/>
        </w:rPr>
      </w:pPr>
      <w:r>
        <w:rPr>
          <w:rFonts w:hint="cs"/>
          <w:rtl/>
        </w:rPr>
        <w:t>אני חושבת, שבמדינת</w:t>
      </w:r>
      <w:r>
        <w:rPr>
          <w:rFonts w:hint="cs"/>
          <w:rtl/>
        </w:rPr>
        <w:t xml:space="preserve"> ישראל אין חולק</w:t>
      </w:r>
      <w:r>
        <w:rPr>
          <w:rtl/>
        </w:rPr>
        <w:t xml:space="preserve"> </w:t>
      </w:r>
      <w:r>
        <w:rPr>
          <w:rFonts w:hint="cs"/>
          <w:rtl/>
        </w:rPr>
        <w:t>על כך שחייב לבוא שינוי משמעותי בתוך מערכת החינוך, על מנת לשפר את הישגי התלמידים וכדי שנוכל למקסם את ההישגים של התלמידים. על כן הוועדה ממליצה, וכך אכן יהיה, החל משנת הלימודים תשס"ו, בתהליך חמש שנתי, לעבור ליום חינוך מלא מ-08:00 עד 16:00, שבמ</w:t>
      </w:r>
      <w:r>
        <w:rPr>
          <w:rFonts w:hint="cs"/>
          <w:rtl/>
        </w:rPr>
        <w:t>סגרתו יהיו לימודים גם בתוך כיתות-אם, גם בקבוצות קטנות יותר, גם בפעילות חברתית קהילתית, גם הכנת שיעורים בתוך כך, תוך כדי העצמת המורים, בהגדלת שכרם, בכך שהכשרת מורים תהיה הכשרה משמעותית יותר מזו הקיימת היום, תוך כדי תגמול מורים מצטיינים, תוך כדי הענקת תנאי פ</w:t>
      </w:r>
      <w:r>
        <w:rPr>
          <w:rFonts w:hint="cs"/>
          <w:rtl/>
        </w:rPr>
        <w:t>רישה למורים, כדי שהמורים השחוקים יוכלו לפרוש מתפקידם, תוך כדי העשרה והתמחות של המורים, ותוך כדי כך שמתקיימים היום דיונים מאוד אינטנסיביים עם ארגוני המורים.</w:t>
      </w:r>
    </w:p>
    <w:p w14:paraId="209F77E4" w14:textId="77777777" w:rsidR="00000000" w:rsidRDefault="00F92B3A">
      <w:pPr>
        <w:pStyle w:val="a0"/>
        <w:ind w:firstLine="0"/>
        <w:rPr>
          <w:rFonts w:hint="cs"/>
          <w:rtl/>
        </w:rPr>
      </w:pPr>
    </w:p>
    <w:p w14:paraId="20C725E5" w14:textId="77777777" w:rsidR="00000000" w:rsidRDefault="00F92B3A">
      <w:pPr>
        <w:pStyle w:val="a0"/>
        <w:rPr>
          <w:rFonts w:hint="cs"/>
          <w:rtl/>
        </w:rPr>
      </w:pPr>
      <w:r>
        <w:rPr>
          <w:rFonts w:hint="cs"/>
          <w:rtl/>
        </w:rPr>
        <w:t>אדוני היושב-ראש, יש כאן חיזוק של החינוך הציבורי. לא אכנס ליתר הפרטים, אולי לעוד משפט אחד, והוא תקצו</w:t>
      </w:r>
      <w:r>
        <w:rPr>
          <w:rFonts w:hint="cs"/>
          <w:rtl/>
        </w:rPr>
        <w:t>ב שוויוני של הזרמים השונים, כך שהחלשים יותר בחברה יקבלו יותר והחזקים יקבלו פחות, כך שנדע שאנחנו מחזקים באופן שוויוני - לא שווה אלא שוויוני - את השכבות שיש לחזק אותן, שיש לתעדף אותן ויש לדאוג לכך שיוכלו לקבל שוויון הזדמנויות; להעדיף אותן, כדי שיוכלו אכן למצ</w:t>
      </w:r>
      <w:r>
        <w:rPr>
          <w:rFonts w:hint="cs"/>
          <w:rtl/>
        </w:rPr>
        <w:t>ות מתוכן את המירב ואת המיטב ויוכלו אכן להגיע להישגים מקסימליים.</w:t>
      </w:r>
    </w:p>
    <w:p w14:paraId="13058149" w14:textId="77777777" w:rsidR="00000000" w:rsidRDefault="00F92B3A">
      <w:pPr>
        <w:pStyle w:val="a0"/>
        <w:rPr>
          <w:rFonts w:hint="cs"/>
          <w:rtl/>
        </w:rPr>
      </w:pPr>
    </w:p>
    <w:p w14:paraId="553D7EBF" w14:textId="77777777" w:rsidR="00000000" w:rsidRDefault="00F92B3A">
      <w:pPr>
        <w:pStyle w:val="a0"/>
        <w:rPr>
          <w:rFonts w:hint="cs"/>
          <w:rtl/>
        </w:rPr>
      </w:pPr>
      <w:r>
        <w:rPr>
          <w:rFonts w:hint="cs"/>
          <w:rtl/>
        </w:rPr>
        <w:t>אני יכולה לומר כאן רק, אדוני היושב-ראש, שכבר התחלנו במהלכים על-פי ועדה שאני הקמתי, ועדת-שושני. בבתי-הספר היסודיים אנחנו מתקצבים על-פי מדד אישי, פרופיל אישי לכל תלמיד. התקצוב הזה כבר נותן העדפ</w:t>
      </w:r>
      <w:r>
        <w:rPr>
          <w:rFonts w:hint="cs"/>
          <w:rtl/>
        </w:rPr>
        <w:t>ה לתלמידים החלשים יותר, ובכך אנחנו מאפשרים לתלמידים שוויון הזדמנויות.</w:t>
      </w:r>
    </w:p>
    <w:p w14:paraId="33344C30" w14:textId="77777777" w:rsidR="00000000" w:rsidRDefault="00F92B3A">
      <w:pPr>
        <w:pStyle w:val="a0"/>
        <w:rPr>
          <w:rFonts w:hint="cs"/>
          <w:rtl/>
        </w:rPr>
      </w:pPr>
    </w:p>
    <w:p w14:paraId="785BAF5E" w14:textId="77777777" w:rsidR="00000000" w:rsidRDefault="00F92B3A">
      <w:pPr>
        <w:pStyle w:val="a0"/>
        <w:rPr>
          <w:rFonts w:hint="cs"/>
          <w:rtl/>
        </w:rPr>
      </w:pPr>
      <w:r>
        <w:rPr>
          <w:rFonts w:hint="cs"/>
          <w:rtl/>
        </w:rPr>
        <w:t xml:space="preserve"> על כן, אדוני היושב-ראש, אני תומכת בהחלטת ועדת השרים לחקיקה ומבקשת להסיר את ההצעה מסדר-היום, לא כי העיקרון איננו ראוי, אלא כדי להמתין להצעת החקיקה של הוועדה שעוסקת בכך, שתהיה מלאה, תהיה</w:t>
      </w:r>
      <w:r>
        <w:rPr>
          <w:rFonts w:hint="cs"/>
          <w:rtl/>
        </w:rPr>
        <w:t xml:space="preserve"> מגובשת ותבוא לכנסת. תודה רבה. </w:t>
      </w:r>
    </w:p>
    <w:p w14:paraId="7063927F" w14:textId="77777777" w:rsidR="00000000" w:rsidRDefault="00F92B3A">
      <w:pPr>
        <w:pStyle w:val="a0"/>
        <w:ind w:firstLine="0"/>
        <w:rPr>
          <w:rFonts w:hint="cs"/>
          <w:rtl/>
        </w:rPr>
      </w:pPr>
    </w:p>
    <w:p w14:paraId="36F7FAF6" w14:textId="77777777" w:rsidR="00000000" w:rsidRDefault="00F92B3A">
      <w:pPr>
        <w:pStyle w:val="af1"/>
        <w:rPr>
          <w:rtl/>
        </w:rPr>
      </w:pPr>
      <w:r>
        <w:rPr>
          <w:rtl/>
        </w:rPr>
        <w:t>היו"ר ראובן ריבלין:</w:t>
      </w:r>
    </w:p>
    <w:p w14:paraId="62638DB3" w14:textId="77777777" w:rsidR="00000000" w:rsidRDefault="00F92B3A">
      <w:pPr>
        <w:pStyle w:val="a0"/>
        <w:rPr>
          <w:rtl/>
        </w:rPr>
      </w:pPr>
    </w:p>
    <w:p w14:paraId="2040002B" w14:textId="77777777" w:rsidR="00000000" w:rsidRDefault="00F92B3A">
      <w:pPr>
        <w:pStyle w:val="a0"/>
        <w:rPr>
          <w:rFonts w:hint="cs"/>
          <w:rtl/>
        </w:rPr>
      </w:pPr>
      <w:r>
        <w:rPr>
          <w:rFonts w:hint="cs"/>
          <w:rtl/>
        </w:rPr>
        <w:t xml:space="preserve">תודה רבה. אני מתנצל לפני השרה. בימי רביעי, כאשר כולנו נמצאים כאן, הסחר בין חברי הכנסת השונים לגבי הצעות החוק העתידיות, איננו מאפשר לשמוע את הדוברים בצורה נאותה. </w:t>
      </w:r>
    </w:p>
    <w:p w14:paraId="525339ED" w14:textId="77777777" w:rsidR="00000000" w:rsidRDefault="00F92B3A">
      <w:pPr>
        <w:pStyle w:val="a0"/>
        <w:ind w:firstLine="0"/>
        <w:rPr>
          <w:rFonts w:hint="cs"/>
          <w:rtl/>
        </w:rPr>
      </w:pPr>
    </w:p>
    <w:p w14:paraId="5DE21DCD" w14:textId="77777777" w:rsidR="00000000" w:rsidRDefault="00F92B3A">
      <w:pPr>
        <w:pStyle w:val="a0"/>
        <w:rPr>
          <w:rFonts w:hint="cs"/>
          <w:rtl/>
        </w:rPr>
      </w:pPr>
      <w:r>
        <w:rPr>
          <w:rFonts w:hint="cs"/>
          <w:rtl/>
        </w:rPr>
        <w:t xml:space="preserve">חברת הכנסת תמיר רוצה להשיב לשרה, על-פי </w:t>
      </w:r>
      <w:r>
        <w:rPr>
          <w:rFonts w:hint="cs"/>
          <w:rtl/>
        </w:rPr>
        <w:t>זכותה. בבקשה, גברתי. רבותי חברי הכנסת, אני לא רוצה לומר קן צרעות, אז אומר קן דבורים.</w:t>
      </w:r>
    </w:p>
    <w:p w14:paraId="469E201B" w14:textId="77777777" w:rsidR="00000000" w:rsidRDefault="00F92B3A">
      <w:pPr>
        <w:pStyle w:val="a0"/>
        <w:ind w:firstLine="0"/>
        <w:rPr>
          <w:rFonts w:hint="cs"/>
          <w:rtl/>
        </w:rPr>
      </w:pPr>
    </w:p>
    <w:p w14:paraId="3B429575" w14:textId="77777777" w:rsidR="00000000" w:rsidRDefault="00F92B3A">
      <w:pPr>
        <w:pStyle w:val="a"/>
        <w:rPr>
          <w:rtl/>
        </w:rPr>
      </w:pPr>
      <w:bookmarkStart w:id="121" w:name="FS000001043T08_12_2004_12_26_31"/>
      <w:bookmarkStart w:id="122" w:name="FS000001043T08_12_2004_13_02_10"/>
      <w:bookmarkStart w:id="123" w:name="_Toc100391253"/>
      <w:bookmarkEnd w:id="121"/>
      <w:bookmarkEnd w:id="122"/>
      <w:r>
        <w:rPr>
          <w:rFonts w:hint="eastAsia"/>
          <w:rtl/>
        </w:rPr>
        <w:t>יולי</w:t>
      </w:r>
      <w:r>
        <w:rPr>
          <w:rtl/>
        </w:rPr>
        <w:t xml:space="preserve"> תמיר (העבודה-מימד):</w:t>
      </w:r>
      <w:bookmarkEnd w:id="123"/>
    </w:p>
    <w:p w14:paraId="046C87B1" w14:textId="77777777" w:rsidR="00000000" w:rsidRDefault="00F92B3A">
      <w:pPr>
        <w:pStyle w:val="a0"/>
        <w:ind w:firstLine="0"/>
        <w:rPr>
          <w:rFonts w:hint="cs"/>
          <w:rtl/>
        </w:rPr>
      </w:pPr>
    </w:p>
    <w:p w14:paraId="529E5124" w14:textId="77777777" w:rsidR="00000000" w:rsidRDefault="00F92B3A">
      <w:pPr>
        <w:pStyle w:val="a0"/>
        <w:rPr>
          <w:rFonts w:hint="cs"/>
          <w:rtl/>
        </w:rPr>
      </w:pPr>
      <w:r>
        <w:rPr>
          <w:rFonts w:hint="cs"/>
          <w:rtl/>
        </w:rPr>
        <w:t xml:space="preserve">אכן, ההבדל הוא רב.  גברתי השרה, תרשי לי רק - - - </w:t>
      </w:r>
    </w:p>
    <w:p w14:paraId="1E9BA2A1" w14:textId="77777777" w:rsidR="00000000" w:rsidRDefault="00F92B3A">
      <w:pPr>
        <w:pStyle w:val="a0"/>
        <w:ind w:firstLine="0"/>
        <w:rPr>
          <w:rFonts w:hint="cs"/>
          <w:rtl/>
        </w:rPr>
      </w:pPr>
    </w:p>
    <w:p w14:paraId="53BAB814" w14:textId="77777777" w:rsidR="00000000" w:rsidRDefault="00F92B3A">
      <w:pPr>
        <w:pStyle w:val="af1"/>
        <w:rPr>
          <w:rtl/>
        </w:rPr>
      </w:pPr>
      <w:r>
        <w:rPr>
          <w:rtl/>
        </w:rPr>
        <w:t>היו"ר ראובן ריבלין:</w:t>
      </w:r>
    </w:p>
    <w:p w14:paraId="3D34BCF2" w14:textId="77777777" w:rsidR="00000000" w:rsidRDefault="00F92B3A">
      <w:pPr>
        <w:pStyle w:val="a0"/>
        <w:rPr>
          <w:rtl/>
        </w:rPr>
      </w:pPr>
    </w:p>
    <w:p w14:paraId="2B41560C" w14:textId="77777777" w:rsidR="00000000" w:rsidRDefault="00F92B3A">
      <w:pPr>
        <w:pStyle w:val="a0"/>
        <w:rPr>
          <w:rFonts w:hint="cs"/>
          <w:rtl/>
        </w:rPr>
      </w:pPr>
      <w:r>
        <w:rPr>
          <w:rFonts w:hint="cs"/>
          <w:rtl/>
        </w:rPr>
        <w:t>רבותי חברי הכנסת, למה אתם מנהלים את כל הדיונים הסיעתיים והבין-סיעתיים במ</w:t>
      </w:r>
      <w:r>
        <w:rPr>
          <w:rFonts w:hint="cs"/>
          <w:rtl/>
        </w:rPr>
        <w:t xml:space="preserve">ליאה? אדוני יושב-ראש תנועת ש"ס, יש לו זכויות רבות בכנסת אבל - חבר הכנסת אלי ישי, יש לאדוני זכויות רבות בוודאי אצל יושב-ראש הכנסת, אבל לא כך שהכנסת - - - </w:t>
      </w:r>
    </w:p>
    <w:p w14:paraId="048EE4CD" w14:textId="77777777" w:rsidR="00000000" w:rsidRDefault="00F92B3A">
      <w:pPr>
        <w:pStyle w:val="a0"/>
        <w:ind w:firstLine="0"/>
        <w:rPr>
          <w:rFonts w:hint="cs"/>
          <w:rtl/>
        </w:rPr>
      </w:pPr>
    </w:p>
    <w:p w14:paraId="78EC4929" w14:textId="77777777" w:rsidR="00000000" w:rsidRDefault="00F92B3A">
      <w:pPr>
        <w:pStyle w:val="-"/>
        <w:rPr>
          <w:rFonts w:hint="cs"/>
          <w:rtl/>
        </w:rPr>
      </w:pPr>
      <w:bookmarkStart w:id="124" w:name="FS000001043T08_12_2004_12_27_03"/>
      <w:bookmarkStart w:id="125" w:name="FS000000470T08_12_2004_13_01_30C"/>
      <w:bookmarkStart w:id="126" w:name="FS000001043T08_12_2004_13_02_16C"/>
      <w:bookmarkEnd w:id="124"/>
      <w:bookmarkEnd w:id="125"/>
      <w:bookmarkEnd w:id="126"/>
      <w:r>
        <w:rPr>
          <w:rFonts w:hint="eastAsia"/>
          <w:rtl/>
        </w:rPr>
        <w:t>יולי</w:t>
      </w:r>
      <w:r>
        <w:rPr>
          <w:rtl/>
        </w:rPr>
        <w:t xml:space="preserve"> תמיר (העבודה-מימד):</w:t>
      </w:r>
    </w:p>
    <w:p w14:paraId="1BBFAF0B" w14:textId="77777777" w:rsidR="00000000" w:rsidRDefault="00F92B3A">
      <w:pPr>
        <w:pStyle w:val="a0"/>
        <w:rPr>
          <w:rFonts w:hint="cs"/>
          <w:rtl/>
        </w:rPr>
      </w:pPr>
    </w:p>
    <w:p w14:paraId="23AB0A4C" w14:textId="77777777" w:rsidR="00000000" w:rsidRDefault="00F92B3A">
      <w:pPr>
        <w:pStyle w:val="a0"/>
        <w:rPr>
          <w:rFonts w:hint="cs"/>
          <w:rtl/>
        </w:rPr>
      </w:pPr>
      <w:r>
        <w:rPr>
          <w:rFonts w:hint="cs"/>
          <w:rtl/>
        </w:rPr>
        <w:t>גברתי השרה, אני רוצה להשיב על שלושה מהטיעונים שהעלית כאן, ולו למען הפרוטוקו</w:t>
      </w:r>
      <w:r>
        <w:rPr>
          <w:rFonts w:hint="cs"/>
          <w:rtl/>
        </w:rPr>
        <w:t xml:space="preserve">ל. הדבר הראשון: נדמה לי שמקובל עלינו, כמו שאמרת, שנחכה לדוח-דברת בוועדה. לכן אין סיבה להפיל את החוק עכשיו. אמרת גם שמעשה החקיקה בתחום החינוך, ואת צודקת, הוא טלאי על טלאי. </w:t>
      </w:r>
    </w:p>
    <w:p w14:paraId="73B6BC28" w14:textId="77777777" w:rsidR="00000000" w:rsidRDefault="00F92B3A">
      <w:pPr>
        <w:pStyle w:val="a0"/>
        <w:ind w:firstLine="0"/>
        <w:rPr>
          <w:rFonts w:hint="cs"/>
          <w:rtl/>
        </w:rPr>
      </w:pPr>
    </w:p>
    <w:p w14:paraId="445D2D5D" w14:textId="77777777" w:rsidR="00000000" w:rsidRDefault="00F92B3A">
      <w:pPr>
        <w:pStyle w:val="af1"/>
        <w:rPr>
          <w:rtl/>
        </w:rPr>
      </w:pPr>
      <w:r>
        <w:rPr>
          <w:rFonts w:hint="eastAsia"/>
          <w:rtl/>
        </w:rPr>
        <w:t>היו</w:t>
      </w:r>
      <w:r>
        <w:rPr>
          <w:rtl/>
        </w:rPr>
        <w:t>"ר ראובן ריבלין:</w:t>
      </w:r>
    </w:p>
    <w:p w14:paraId="45A212BD" w14:textId="77777777" w:rsidR="00000000" w:rsidRDefault="00F92B3A">
      <w:pPr>
        <w:pStyle w:val="a0"/>
        <w:rPr>
          <w:rFonts w:hint="cs"/>
          <w:rtl/>
        </w:rPr>
      </w:pPr>
    </w:p>
    <w:p w14:paraId="75B5C136" w14:textId="77777777" w:rsidR="00000000" w:rsidRDefault="00F92B3A">
      <w:pPr>
        <w:pStyle w:val="a0"/>
        <w:rPr>
          <w:rFonts w:hint="cs"/>
          <w:rtl/>
        </w:rPr>
      </w:pPr>
      <w:r>
        <w:rPr>
          <w:rFonts w:hint="cs"/>
          <w:rtl/>
        </w:rPr>
        <w:t xml:space="preserve">חבר הכנסת רמון, חברה מסיעתך - - - </w:t>
      </w:r>
    </w:p>
    <w:p w14:paraId="58C22BAD" w14:textId="77777777" w:rsidR="00000000" w:rsidRDefault="00F92B3A">
      <w:pPr>
        <w:pStyle w:val="a0"/>
        <w:ind w:firstLine="0"/>
        <w:rPr>
          <w:rFonts w:hint="cs"/>
          <w:rtl/>
        </w:rPr>
      </w:pPr>
    </w:p>
    <w:p w14:paraId="2C127DD1" w14:textId="77777777" w:rsidR="00000000" w:rsidRDefault="00F92B3A">
      <w:pPr>
        <w:pStyle w:val="-"/>
        <w:rPr>
          <w:rtl/>
        </w:rPr>
      </w:pPr>
      <w:bookmarkStart w:id="127" w:name="FS000001043T08_12_2004_13_03_22C"/>
      <w:bookmarkEnd w:id="127"/>
      <w:r>
        <w:rPr>
          <w:rFonts w:hint="eastAsia"/>
          <w:rtl/>
        </w:rPr>
        <w:t>יולי</w:t>
      </w:r>
      <w:r>
        <w:rPr>
          <w:rtl/>
        </w:rPr>
        <w:t xml:space="preserve"> תמיר (העבודה-מימד):</w:t>
      </w:r>
    </w:p>
    <w:p w14:paraId="5C7178F7" w14:textId="77777777" w:rsidR="00000000" w:rsidRDefault="00F92B3A">
      <w:pPr>
        <w:pStyle w:val="a0"/>
        <w:ind w:firstLine="0"/>
        <w:rPr>
          <w:rFonts w:hint="cs"/>
          <w:rtl/>
        </w:rPr>
      </w:pPr>
    </w:p>
    <w:p w14:paraId="083A84DC" w14:textId="77777777" w:rsidR="00000000" w:rsidRDefault="00F92B3A">
      <w:pPr>
        <w:pStyle w:val="a0"/>
        <w:rPr>
          <w:rFonts w:hint="cs"/>
          <w:rtl/>
        </w:rPr>
      </w:pPr>
      <w:r>
        <w:rPr>
          <w:rFonts w:hint="cs"/>
          <w:rtl/>
        </w:rPr>
        <w:t xml:space="preserve">ראוי שהטלאי האחרון יהיה טלאי השוויון שיתחשבו בו כשיגיעו לחקיקה הכוללת. </w:t>
      </w:r>
    </w:p>
    <w:p w14:paraId="48079954" w14:textId="77777777" w:rsidR="00000000" w:rsidRDefault="00F92B3A">
      <w:pPr>
        <w:pStyle w:val="a0"/>
        <w:rPr>
          <w:rFonts w:hint="cs"/>
          <w:rtl/>
        </w:rPr>
      </w:pPr>
    </w:p>
    <w:p w14:paraId="66920833" w14:textId="77777777" w:rsidR="00000000" w:rsidRDefault="00F92B3A">
      <w:pPr>
        <w:pStyle w:val="a0"/>
        <w:rPr>
          <w:rFonts w:hint="cs"/>
          <w:rtl/>
        </w:rPr>
      </w:pPr>
      <w:r>
        <w:rPr>
          <w:rFonts w:hint="cs"/>
          <w:rtl/>
        </w:rPr>
        <w:t>אבל אגיד לך דבר שאולי לא צריך להגיד, כי לא נהוג להגיד פה דברים בגלוי, אבל אני אעשה את זה: אנחנו הולכים להפסיד היום בהצבעה, גברתי השרה, כי החרדים יצביעו נגדנו. בעוד חודש, בעוד חודשיים,</w:t>
      </w:r>
      <w:r>
        <w:rPr>
          <w:rFonts w:hint="cs"/>
          <w:rtl/>
        </w:rPr>
        <w:t xml:space="preserve"> כשתבוא ההצבעה על דוח ועדת-דברת לכנסת, את תבקשי את תמיכתנו, בניגוד לעמדת החרדים, כי חלק מהדברים בדוח מפריעים להם, לרבות הצורך במיומנויות יסוד ותוכנית ליבה ופיקוח של המשרד, ויפריעו להם גם אז, ואת תבואי אלינו לבקש תמיכה. אני אומרת לך עכשיו שאני אתמוך בך אז, </w:t>
      </w:r>
      <w:r>
        <w:rPr>
          <w:rFonts w:hint="cs"/>
          <w:rtl/>
        </w:rPr>
        <w:t>כי אני לא עושה סחר-מכר על גב ילדי ישראל ואני לא עושה סחר-מכר בנושא החינוך. אבל האמת היא שכרגע החוק הזה נופל מטעמים שגם את מתנגדת להם.</w:t>
      </w:r>
    </w:p>
    <w:p w14:paraId="0B5180D2" w14:textId="77777777" w:rsidR="00000000" w:rsidRDefault="00F92B3A">
      <w:pPr>
        <w:pStyle w:val="a0"/>
        <w:ind w:firstLine="0"/>
        <w:rPr>
          <w:rFonts w:hint="cs"/>
          <w:rtl/>
        </w:rPr>
      </w:pPr>
    </w:p>
    <w:p w14:paraId="50C7A82B" w14:textId="77777777" w:rsidR="00000000" w:rsidRDefault="00F92B3A">
      <w:pPr>
        <w:pStyle w:val="af1"/>
        <w:rPr>
          <w:rtl/>
        </w:rPr>
      </w:pPr>
      <w:r>
        <w:rPr>
          <w:rtl/>
        </w:rPr>
        <w:t>היו"ר ראובן ריבלין:</w:t>
      </w:r>
    </w:p>
    <w:p w14:paraId="168B5616" w14:textId="77777777" w:rsidR="00000000" w:rsidRDefault="00F92B3A">
      <w:pPr>
        <w:pStyle w:val="a0"/>
        <w:rPr>
          <w:rtl/>
        </w:rPr>
      </w:pPr>
    </w:p>
    <w:p w14:paraId="7A724302" w14:textId="77777777" w:rsidR="00000000" w:rsidRDefault="00F92B3A">
      <w:pPr>
        <w:pStyle w:val="a0"/>
        <w:rPr>
          <w:rFonts w:hint="cs"/>
          <w:rtl/>
        </w:rPr>
      </w:pPr>
      <w:r>
        <w:rPr>
          <w:rFonts w:hint="cs"/>
          <w:rtl/>
        </w:rPr>
        <w:t xml:space="preserve">השרה רוצה לומר לך מלה. </w:t>
      </w:r>
    </w:p>
    <w:p w14:paraId="0C81ACB3" w14:textId="77777777" w:rsidR="00000000" w:rsidRDefault="00F92B3A">
      <w:pPr>
        <w:pStyle w:val="a0"/>
        <w:ind w:firstLine="0"/>
        <w:rPr>
          <w:rFonts w:hint="cs"/>
          <w:rtl/>
        </w:rPr>
      </w:pPr>
    </w:p>
    <w:p w14:paraId="65CB0400" w14:textId="77777777" w:rsidR="00000000" w:rsidRDefault="00F92B3A">
      <w:pPr>
        <w:pStyle w:val="-"/>
        <w:rPr>
          <w:rtl/>
        </w:rPr>
      </w:pPr>
      <w:bookmarkStart w:id="128" w:name="FS000001043T08_12_2004_13_06_07C"/>
      <w:bookmarkEnd w:id="128"/>
      <w:r>
        <w:rPr>
          <w:rFonts w:hint="eastAsia"/>
          <w:rtl/>
        </w:rPr>
        <w:t>יולי</w:t>
      </w:r>
      <w:r>
        <w:rPr>
          <w:rtl/>
        </w:rPr>
        <w:t xml:space="preserve"> תמיר (העבודה-מימד):</w:t>
      </w:r>
    </w:p>
    <w:p w14:paraId="38655DF3" w14:textId="77777777" w:rsidR="00000000" w:rsidRDefault="00F92B3A">
      <w:pPr>
        <w:pStyle w:val="a0"/>
        <w:rPr>
          <w:rFonts w:hint="cs"/>
          <w:rtl/>
        </w:rPr>
      </w:pPr>
    </w:p>
    <w:p w14:paraId="23D206F9" w14:textId="77777777" w:rsidR="00000000" w:rsidRDefault="00F92B3A">
      <w:pPr>
        <w:pStyle w:val="a0"/>
        <w:rPr>
          <w:rFonts w:hint="cs"/>
          <w:rtl/>
        </w:rPr>
      </w:pPr>
      <w:r>
        <w:rPr>
          <w:rFonts w:hint="cs"/>
          <w:rtl/>
        </w:rPr>
        <w:t xml:space="preserve">בבקשה. </w:t>
      </w:r>
    </w:p>
    <w:p w14:paraId="4B62542D" w14:textId="77777777" w:rsidR="00000000" w:rsidRDefault="00F92B3A">
      <w:pPr>
        <w:pStyle w:val="a0"/>
        <w:ind w:firstLine="0"/>
        <w:rPr>
          <w:rFonts w:hint="cs"/>
          <w:rtl/>
        </w:rPr>
      </w:pPr>
    </w:p>
    <w:p w14:paraId="16441466" w14:textId="77777777" w:rsidR="00000000" w:rsidRDefault="00F92B3A">
      <w:pPr>
        <w:pStyle w:val="af0"/>
        <w:rPr>
          <w:rtl/>
        </w:rPr>
      </w:pPr>
      <w:r>
        <w:rPr>
          <w:rFonts w:hint="eastAsia"/>
          <w:rtl/>
        </w:rPr>
        <w:t>שרת</w:t>
      </w:r>
      <w:r>
        <w:rPr>
          <w:rtl/>
        </w:rPr>
        <w:t xml:space="preserve"> החינוך, התרבות והספורט לימור לבנת:</w:t>
      </w:r>
    </w:p>
    <w:p w14:paraId="4CCF3C8F" w14:textId="77777777" w:rsidR="00000000" w:rsidRDefault="00F92B3A">
      <w:pPr>
        <w:pStyle w:val="a0"/>
        <w:rPr>
          <w:rFonts w:hint="cs"/>
          <w:rtl/>
        </w:rPr>
      </w:pPr>
    </w:p>
    <w:p w14:paraId="455319EF" w14:textId="77777777" w:rsidR="00000000" w:rsidRDefault="00F92B3A">
      <w:pPr>
        <w:pStyle w:val="a0"/>
        <w:rPr>
          <w:rFonts w:hint="cs"/>
          <w:rtl/>
        </w:rPr>
      </w:pPr>
      <w:r>
        <w:rPr>
          <w:rFonts w:hint="cs"/>
          <w:rtl/>
        </w:rPr>
        <w:t>- - -</w:t>
      </w:r>
    </w:p>
    <w:p w14:paraId="2016B374" w14:textId="77777777" w:rsidR="00000000" w:rsidRDefault="00F92B3A">
      <w:pPr>
        <w:pStyle w:val="a0"/>
        <w:ind w:firstLine="0"/>
        <w:rPr>
          <w:rFonts w:hint="cs"/>
          <w:rtl/>
        </w:rPr>
      </w:pPr>
    </w:p>
    <w:p w14:paraId="21EF2383" w14:textId="77777777" w:rsidR="00000000" w:rsidRDefault="00F92B3A">
      <w:pPr>
        <w:pStyle w:val="af1"/>
        <w:rPr>
          <w:rtl/>
        </w:rPr>
      </w:pPr>
      <w:r>
        <w:rPr>
          <w:rFonts w:hint="eastAsia"/>
          <w:rtl/>
        </w:rPr>
        <w:t>היו</w:t>
      </w:r>
      <w:r>
        <w:rPr>
          <w:rtl/>
        </w:rPr>
        <w:t>"ר ראובן ריבלין:</w:t>
      </w:r>
    </w:p>
    <w:p w14:paraId="6E321F2B" w14:textId="77777777" w:rsidR="00000000" w:rsidRDefault="00F92B3A">
      <w:pPr>
        <w:pStyle w:val="a0"/>
        <w:rPr>
          <w:rFonts w:hint="cs"/>
          <w:rtl/>
        </w:rPr>
      </w:pPr>
    </w:p>
    <w:p w14:paraId="13E2B8DF" w14:textId="77777777" w:rsidR="00000000" w:rsidRDefault="00F92B3A">
      <w:pPr>
        <w:pStyle w:val="a0"/>
        <w:rPr>
          <w:rFonts w:hint="cs"/>
          <w:rtl/>
        </w:rPr>
      </w:pPr>
      <w:r>
        <w:rPr>
          <w:rFonts w:hint="cs"/>
          <w:rtl/>
        </w:rPr>
        <w:t xml:space="preserve">כשאת תסיימי, השרה תאמר. </w:t>
      </w:r>
    </w:p>
    <w:p w14:paraId="7BDB0D6A" w14:textId="77777777" w:rsidR="00000000" w:rsidRDefault="00F92B3A">
      <w:pPr>
        <w:pStyle w:val="a0"/>
        <w:ind w:firstLine="0"/>
        <w:rPr>
          <w:rFonts w:hint="cs"/>
          <w:rtl/>
        </w:rPr>
      </w:pPr>
    </w:p>
    <w:p w14:paraId="1D9E8383" w14:textId="77777777" w:rsidR="00000000" w:rsidRDefault="00F92B3A">
      <w:pPr>
        <w:pStyle w:val="-"/>
        <w:rPr>
          <w:rtl/>
        </w:rPr>
      </w:pPr>
      <w:bookmarkStart w:id="129" w:name="FS000001043T08_12_2004_13_06_59C"/>
      <w:bookmarkEnd w:id="129"/>
      <w:r>
        <w:rPr>
          <w:rtl/>
        </w:rPr>
        <w:t>יולי תמיר (העבודה-מימד):</w:t>
      </w:r>
    </w:p>
    <w:p w14:paraId="6527F08F" w14:textId="77777777" w:rsidR="00000000" w:rsidRDefault="00F92B3A">
      <w:pPr>
        <w:pStyle w:val="a0"/>
        <w:rPr>
          <w:rtl/>
        </w:rPr>
      </w:pPr>
    </w:p>
    <w:p w14:paraId="48449216" w14:textId="77777777" w:rsidR="00000000" w:rsidRDefault="00F92B3A">
      <w:pPr>
        <w:pStyle w:val="a0"/>
        <w:rPr>
          <w:rFonts w:hint="cs"/>
          <w:rtl/>
        </w:rPr>
      </w:pPr>
      <w:r>
        <w:rPr>
          <w:rFonts w:hint="cs"/>
          <w:rtl/>
        </w:rPr>
        <w:t>נדמה לי שלמען היושר ושיתוף הפעולה הטבעי של כל חלקי הבית הזה, שחושבים שצריך להחיל את החינוך הממלכתי על כל ילדי ישראל, ולהקנות מיומנויות יסוד לכל ילדי ישראל, למען הברית העתידית ו</w:t>
      </w:r>
      <w:r>
        <w:rPr>
          <w:rFonts w:hint="cs"/>
          <w:rtl/>
        </w:rPr>
        <w:t>למען היושר, אתם צריכים לתמוך בזה. אני לא מתנה בזה את תמיכתי העתידית, אני חושבת שהיושר מחייב את זה.</w:t>
      </w:r>
    </w:p>
    <w:p w14:paraId="09A544AA" w14:textId="77777777" w:rsidR="00000000" w:rsidRDefault="00F92B3A">
      <w:pPr>
        <w:pStyle w:val="a0"/>
        <w:ind w:firstLine="0"/>
        <w:rPr>
          <w:rFonts w:hint="cs"/>
          <w:rtl/>
        </w:rPr>
      </w:pPr>
    </w:p>
    <w:p w14:paraId="2447EC1A" w14:textId="77777777" w:rsidR="00000000" w:rsidRDefault="00F92B3A">
      <w:pPr>
        <w:pStyle w:val="af1"/>
        <w:rPr>
          <w:rtl/>
        </w:rPr>
      </w:pPr>
      <w:r>
        <w:rPr>
          <w:rFonts w:hint="eastAsia"/>
          <w:rtl/>
        </w:rPr>
        <w:t>היו</w:t>
      </w:r>
      <w:r>
        <w:rPr>
          <w:rtl/>
        </w:rPr>
        <w:t>"ר ראובן ריבלין:</w:t>
      </w:r>
    </w:p>
    <w:p w14:paraId="763959B7" w14:textId="77777777" w:rsidR="00000000" w:rsidRDefault="00F92B3A">
      <w:pPr>
        <w:pStyle w:val="a0"/>
        <w:rPr>
          <w:rFonts w:hint="cs"/>
          <w:rtl/>
        </w:rPr>
      </w:pPr>
    </w:p>
    <w:p w14:paraId="1133AB22" w14:textId="77777777" w:rsidR="00000000" w:rsidRDefault="00F92B3A">
      <w:pPr>
        <w:pStyle w:val="a0"/>
        <w:rPr>
          <w:rFonts w:hint="cs"/>
          <w:rtl/>
        </w:rPr>
      </w:pPr>
      <w:r>
        <w:rPr>
          <w:rFonts w:hint="cs"/>
          <w:rtl/>
        </w:rPr>
        <w:t>חבר הכנסת פרוש.  גברתי השרה, את מבקשת לומר משהו מהצד?</w:t>
      </w:r>
    </w:p>
    <w:p w14:paraId="0638EF54" w14:textId="77777777" w:rsidR="00000000" w:rsidRDefault="00F92B3A">
      <w:pPr>
        <w:pStyle w:val="a0"/>
        <w:rPr>
          <w:rFonts w:hint="cs"/>
          <w:rtl/>
        </w:rPr>
      </w:pPr>
    </w:p>
    <w:p w14:paraId="514210ED" w14:textId="77777777" w:rsidR="00000000" w:rsidRDefault="00F92B3A">
      <w:pPr>
        <w:pStyle w:val="af0"/>
        <w:rPr>
          <w:rtl/>
        </w:rPr>
      </w:pPr>
      <w:r>
        <w:rPr>
          <w:rFonts w:hint="eastAsia"/>
          <w:rtl/>
        </w:rPr>
        <w:t>שרת</w:t>
      </w:r>
      <w:r>
        <w:rPr>
          <w:rtl/>
        </w:rPr>
        <w:t xml:space="preserve"> החינוך, התרבות והספורט לימור לבנת:</w:t>
      </w:r>
    </w:p>
    <w:p w14:paraId="6E9042C4" w14:textId="77777777" w:rsidR="00000000" w:rsidRDefault="00F92B3A">
      <w:pPr>
        <w:pStyle w:val="a0"/>
        <w:rPr>
          <w:rFonts w:hint="cs"/>
          <w:rtl/>
        </w:rPr>
      </w:pPr>
    </w:p>
    <w:p w14:paraId="2F5E3DE8" w14:textId="77777777" w:rsidR="00000000" w:rsidRDefault="00F92B3A">
      <w:pPr>
        <w:pStyle w:val="a0"/>
        <w:rPr>
          <w:rFonts w:hint="cs"/>
          <w:rtl/>
        </w:rPr>
      </w:pPr>
      <w:r>
        <w:rPr>
          <w:rFonts w:hint="cs"/>
          <w:rtl/>
        </w:rPr>
        <w:t>אני רק רוצה להגיד שאין בינינו חילוקי דעו</w:t>
      </w:r>
      <w:r>
        <w:rPr>
          <w:rFonts w:hint="cs"/>
          <w:rtl/>
        </w:rPr>
        <w:t xml:space="preserve">ת. </w:t>
      </w:r>
    </w:p>
    <w:p w14:paraId="4D79CBEA" w14:textId="77777777" w:rsidR="00000000" w:rsidRDefault="00F92B3A">
      <w:pPr>
        <w:pStyle w:val="a0"/>
        <w:ind w:firstLine="0"/>
        <w:rPr>
          <w:rFonts w:hint="cs"/>
          <w:rtl/>
        </w:rPr>
      </w:pPr>
    </w:p>
    <w:p w14:paraId="5490B9A8" w14:textId="77777777" w:rsidR="00000000" w:rsidRDefault="00F92B3A">
      <w:pPr>
        <w:pStyle w:val="af1"/>
        <w:rPr>
          <w:rtl/>
        </w:rPr>
      </w:pPr>
      <w:r>
        <w:rPr>
          <w:rtl/>
        </w:rPr>
        <w:t>היו"ר ראובן ריבלין:</w:t>
      </w:r>
    </w:p>
    <w:p w14:paraId="4F2F4037" w14:textId="77777777" w:rsidR="00000000" w:rsidRDefault="00F92B3A">
      <w:pPr>
        <w:pStyle w:val="a0"/>
        <w:rPr>
          <w:rtl/>
        </w:rPr>
      </w:pPr>
    </w:p>
    <w:p w14:paraId="62BF642E" w14:textId="77777777" w:rsidR="00000000" w:rsidRDefault="00F92B3A">
      <w:pPr>
        <w:pStyle w:val="a0"/>
        <w:rPr>
          <w:rFonts w:hint="cs"/>
          <w:rtl/>
        </w:rPr>
      </w:pPr>
      <w:r>
        <w:rPr>
          <w:rFonts w:hint="cs"/>
          <w:rtl/>
        </w:rPr>
        <w:t xml:space="preserve">זה השתמע מדברייך בצורה הברורה ביותר. יש פה לפעמים צרכים פוליטיים שמשבשים את הדעת.   </w:t>
      </w:r>
    </w:p>
    <w:p w14:paraId="63732F9F" w14:textId="77777777" w:rsidR="00000000" w:rsidRDefault="00F92B3A">
      <w:pPr>
        <w:pStyle w:val="a0"/>
        <w:rPr>
          <w:rFonts w:hint="cs"/>
          <w:rtl/>
        </w:rPr>
      </w:pPr>
    </w:p>
    <w:p w14:paraId="54F6CAB7" w14:textId="77777777" w:rsidR="00000000" w:rsidRDefault="00F92B3A">
      <w:pPr>
        <w:pStyle w:val="a0"/>
        <w:rPr>
          <w:rFonts w:hint="cs"/>
          <w:rtl/>
        </w:rPr>
      </w:pPr>
      <w:r>
        <w:rPr>
          <w:rFonts w:hint="cs"/>
          <w:rtl/>
        </w:rPr>
        <w:t xml:space="preserve">רבותי חברי הכנסת, אנחנו עוברים להצבעה. נא לשבת. רבותי חברי הכנסת, לפנינו שתי הצעת חוק </w:t>
      </w:r>
      <w:r>
        <w:rPr>
          <w:rtl/>
        </w:rPr>
        <w:t>–</w:t>
      </w:r>
      <w:r>
        <w:rPr>
          <w:rFonts w:hint="cs"/>
          <w:rtl/>
        </w:rPr>
        <w:t xml:space="preserve"> הצעת חוק שוויון בחינוך. ההצעה הראשונה היא הצעתה של חברת </w:t>
      </w:r>
      <w:r>
        <w:rPr>
          <w:rFonts w:hint="cs"/>
          <w:rtl/>
        </w:rPr>
        <w:t xml:space="preserve">הכנסת יולי תמיר. אני מבקש להצביע עליה. </w:t>
      </w:r>
    </w:p>
    <w:p w14:paraId="1ACBB429" w14:textId="77777777" w:rsidR="00000000" w:rsidRDefault="00F92B3A">
      <w:pPr>
        <w:pStyle w:val="a0"/>
        <w:rPr>
          <w:rFonts w:hint="cs"/>
          <w:rtl/>
        </w:rPr>
      </w:pPr>
    </w:p>
    <w:p w14:paraId="13CB4F08" w14:textId="77777777" w:rsidR="00000000" w:rsidRDefault="00F92B3A">
      <w:pPr>
        <w:pStyle w:val="a0"/>
        <w:rPr>
          <w:rFonts w:hint="cs"/>
          <w:rtl/>
        </w:rPr>
      </w:pPr>
      <w:r>
        <w:rPr>
          <w:rFonts w:hint="cs"/>
          <w:rtl/>
        </w:rPr>
        <w:t xml:space="preserve">חברי הכנסת, נא להצביע - מי בעד, מי נגד, מי נמנע? </w:t>
      </w:r>
    </w:p>
    <w:p w14:paraId="79A399FA" w14:textId="77777777" w:rsidR="00000000" w:rsidRDefault="00F92B3A">
      <w:pPr>
        <w:pStyle w:val="a0"/>
        <w:ind w:firstLine="0"/>
        <w:rPr>
          <w:rFonts w:hint="cs"/>
          <w:rtl/>
        </w:rPr>
      </w:pPr>
    </w:p>
    <w:p w14:paraId="1457153E" w14:textId="77777777" w:rsidR="00000000" w:rsidRDefault="00F92B3A">
      <w:pPr>
        <w:pStyle w:val="ab"/>
        <w:bidi/>
        <w:rPr>
          <w:rFonts w:hint="cs"/>
          <w:rtl/>
        </w:rPr>
      </w:pPr>
      <w:r>
        <w:rPr>
          <w:rFonts w:hint="cs"/>
          <w:rtl/>
        </w:rPr>
        <w:t>הצבעה מס'  2</w:t>
      </w:r>
    </w:p>
    <w:p w14:paraId="6BD6A418" w14:textId="77777777" w:rsidR="00000000" w:rsidRDefault="00F92B3A">
      <w:pPr>
        <w:pStyle w:val="a0"/>
        <w:ind w:firstLine="0"/>
        <w:jc w:val="center"/>
        <w:rPr>
          <w:rFonts w:hint="cs"/>
          <w:rtl/>
        </w:rPr>
      </w:pPr>
    </w:p>
    <w:p w14:paraId="24620BE1" w14:textId="77777777" w:rsidR="00000000" w:rsidRDefault="00F92B3A">
      <w:pPr>
        <w:pStyle w:val="ac"/>
        <w:bidi/>
        <w:rPr>
          <w:rFonts w:hint="cs"/>
          <w:rtl/>
        </w:rPr>
      </w:pPr>
      <w:r>
        <w:rPr>
          <w:rFonts w:hint="cs"/>
          <w:rtl/>
        </w:rPr>
        <w:t>בעד ההצעה להעביר את הצעת החוק לדיון מוקדם בוועדה - 38</w:t>
      </w:r>
    </w:p>
    <w:p w14:paraId="606E8496" w14:textId="77777777" w:rsidR="00000000" w:rsidRDefault="00F92B3A">
      <w:pPr>
        <w:pStyle w:val="ac"/>
        <w:bidi/>
        <w:rPr>
          <w:rFonts w:hint="cs"/>
          <w:rtl/>
        </w:rPr>
      </w:pPr>
      <w:r>
        <w:rPr>
          <w:rFonts w:hint="cs"/>
          <w:rtl/>
        </w:rPr>
        <w:t>בעד ההצעה להסיר מסדר-היום את הצעת החוק - 53</w:t>
      </w:r>
    </w:p>
    <w:p w14:paraId="0AE16422" w14:textId="77777777" w:rsidR="00000000" w:rsidRDefault="00F92B3A">
      <w:pPr>
        <w:pStyle w:val="ac"/>
        <w:bidi/>
        <w:rPr>
          <w:rFonts w:hint="cs"/>
          <w:rtl/>
        </w:rPr>
      </w:pPr>
      <w:r>
        <w:rPr>
          <w:rFonts w:hint="cs"/>
          <w:rtl/>
        </w:rPr>
        <w:t>נמנעים - אין</w:t>
      </w:r>
    </w:p>
    <w:p w14:paraId="03CB2693" w14:textId="77777777" w:rsidR="00000000" w:rsidRDefault="00F92B3A">
      <w:pPr>
        <w:pStyle w:val="ad"/>
        <w:bidi/>
        <w:rPr>
          <w:rFonts w:hint="cs"/>
          <w:rtl/>
        </w:rPr>
      </w:pPr>
      <w:r>
        <w:rPr>
          <w:rFonts w:hint="cs"/>
          <w:rtl/>
        </w:rPr>
        <w:t>ההצעה להסיר מסדר-היום את הצעת חוק שוויו</w:t>
      </w:r>
      <w:r>
        <w:rPr>
          <w:rFonts w:hint="cs"/>
          <w:rtl/>
        </w:rPr>
        <w:t xml:space="preserve">ן בחינוך, התשס"ד-2004, נתקבלה. </w:t>
      </w:r>
    </w:p>
    <w:p w14:paraId="23938E0D" w14:textId="77777777" w:rsidR="00000000" w:rsidRDefault="00F92B3A">
      <w:pPr>
        <w:pStyle w:val="a0"/>
        <w:ind w:firstLine="0"/>
        <w:rPr>
          <w:rFonts w:hint="cs"/>
          <w:rtl/>
        </w:rPr>
      </w:pPr>
    </w:p>
    <w:p w14:paraId="6EBD487C" w14:textId="77777777" w:rsidR="00000000" w:rsidRDefault="00F92B3A">
      <w:pPr>
        <w:pStyle w:val="af1"/>
        <w:rPr>
          <w:rtl/>
        </w:rPr>
      </w:pPr>
      <w:r>
        <w:rPr>
          <w:rtl/>
        </w:rPr>
        <w:t>היו"ר ראובן ריבלין:</w:t>
      </w:r>
    </w:p>
    <w:p w14:paraId="6E92ACFD" w14:textId="77777777" w:rsidR="00000000" w:rsidRDefault="00F92B3A">
      <w:pPr>
        <w:pStyle w:val="a0"/>
        <w:rPr>
          <w:rFonts w:hint="cs"/>
          <w:rtl/>
        </w:rPr>
      </w:pPr>
    </w:p>
    <w:p w14:paraId="0C034E24" w14:textId="77777777" w:rsidR="00000000" w:rsidRDefault="00F92B3A">
      <w:pPr>
        <w:pStyle w:val="a0"/>
        <w:rPr>
          <w:rFonts w:hint="cs"/>
          <w:rtl/>
        </w:rPr>
      </w:pPr>
      <w:r>
        <w:rPr>
          <w:rFonts w:hint="cs"/>
          <w:rtl/>
        </w:rPr>
        <w:t xml:space="preserve">בעד - 38, נגד - 53, אין נמנעים. אני קובע שהצעת החוק לא עברה.  </w:t>
      </w:r>
    </w:p>
    <w:p w14:paraId="75D961AA" w14:textId="77777777" w:rsidR="00000000" w:rsidRDefault="00F92B3A">
      <w:pPr>
        <w:pStyle w:val="a0"/>
        <w:rPr>
          <w:rFonts w:hint="cs"/>
          <w:rtl/>
        </w:rPr>
      </w:pPr>
    </w:p>
    <w:p w14:paraId="2F84A581" w14:textId="77777777" w:rsidR="00000000" w:rsidRDefault="00F92B3A">
      <w:pPr>
        <w:pStyle w:val="a0"/>
        <w:rPr>
          <w:rFonts w:hint="cs"/>
          <w:rtl/>
        </w:rPr>
      </w:pPr>
      <w:r>
        <w:rPr>
          <w:rFonts w:hint="cs"/>
          <w:rtl/>
        </w:rPr>
        <w:t xml:space="preserve">אנחנו עוברים להצעת חוק שוויון בחינוך של חברת הכנסת אתי לבני. רבותי חברי הכנסת, נא להצביע - מי בעד, מי נגד, מי נמנע? </w:t>
      </w:r>
    </w:p>
    <w:p w14:paraId="0ECE0B53" w14:textId="77777777" w:rsidR="00000000" w:rsidRDefault="00F92B3A">
      <w:pPr>
        <w:pStyle w:val="a0"/>
        <w:rPr>
          <w:rFonts w:hint="cs"/>
          <w:rtl/>
        </w:rPr>
      </w:pPr>
    </w:p>
    <w:p w14:paraId="1195313E" w14:textId="77777777" w:rsidR="00000000" w:rsidRDefault="00F92B3A">
      <w:pPr>
        <w:pStyle w:val="ab"/>
        <w:bidi/>
        <w:rPr>
          <w:rFonts w:hint="cs"/>
          <w:rtl/>
        </w:rPr>
      </w:pPr>
      <w:r>
        <w:rPr>
          <w:rFonts w:hint="cs"/>
          <w:rtl/>
        </w:rPr>
        <w:t>הצבעה מס'  3</w:t>
      </w:r>
    </w:p>
    <w:p w14:paraId="238ED2F2" w14:textId="77777777" w:rsidR="00000000" w:rsidRDefault="00F92B3A">
      <w:pPr>
        <w:pStyle w:val="a0"/>
        <w:ind w:firstLine="0"/>
        <w:jc w:val="center"/>
        <w:rPr>
          <w:rFonts w:hint="cs"/>
          <w:rtl/>
        </w:rPr>
      </w:pPr>
    </w:p>
    <w:p w14:paraId="393F42F7" w14:textId="77777777" w:rsidR="00000000" w:rsidRDefault="00F92B3A">
      <w:pPr>
        <w:pStyle w:val="ac"/>
        <w:bidi/>
        <w:rPr>
          <w:rFonts w:hint="cs"/>
          <w:rtl/>
        </w:rPr>
      </w:pPr>
      <w:r>
        <w:rPr>
          <w:rFonts w:hint="cs"/>
          <w:rtl/>
        </w:rPr>
        <w:t>בעד הה</w:t>
      </w:r>
      <w:r>
        <w:rPr>
          <w:rFonts w:hint="cs"/>
          <w:rtl/>
        </w:rPr>
        <w:t>צעה להעביר את הצעת החוק לדיון מוקדם בוועדה - 36</w:t>
      </w:r>
    </w:p>
    <w:p w14:paraId="4AF8C849" w14:textId="77777777" w:rsidR="00000000" w:rsidRDefault="00F92B3A">
      <w:pPr>
        <w:pStyle w:val="ac"/>
        <w:bidi/>
        <w:rPr>
          <w:rFonts w:hint="cs"/>
          <w:rtl/>
        </w:rPr>
      </w:pPr>
      <w:r>
        <w:rPr>
          <w:rFonts w:hint="cs"/>
          <w:rtl/>
        </w:rPr>
        <w:t>בעד ההצעה להסיר מסדר-היום את הצעת החוק - 53</w:t>
      </w:r>
    </w:p>
    <w:p w14:paraId="45286818" w14:textId="77777777" w:rsidR="00000000" w:rsidRDefault="00F92B3A">
      <w:pPr>
        <w:pStyle w:val="ac"/>
        <w:bidi/>
        <w:rPr>
          <w:rFonts w:hint="cs"/>
          <w:rtl/>
        </w:rPr>
      </w:pPr>
      <w:r>
        <w:rPr>
          <w:rFonts w:hint="cs"/>
          <w:rtl/>
        </w:rPr>
        <w:t>נמנעים - 1</w:t>
      </w:r>
    </w:p>
    <w:p w14:paraId="3A2E36D0" w14:textId="77777777" w:rsidR="00000000" w:rsidRDefault="00F92B3A">
      <w:pPr>
        <w:pStyle w:val="ad"/>
        <w:bidi/>
        <w:rPr>
          <w:rFonts w:hint="cs"/>
          <w:rtl/>
        </w:rPr>
      </w:pPr>
      <w:r>
        <w:rPr>
          <w:rFonts w:hint="cs"/>
          <w:rtl/>
        </w:rPr>
        <w:t xml:space="preserve">ההצעה להסיר מסדר-היום את הצעת חוק שוויון בחינוך, התשס"ד-2004, נתקבלה. </w:t>
      </w:r>
    </w:p>
    <w:p w14:paraId="19F99817" w14:textId="77777777" w:rsidR="00000000" w:rsidRDefault="00F92B3A">
      <w:pPr>
        <w:pStyle w:val="a0"/>
        <w:rPr>
          <w:rFonts w:hint="cs"/>
          <w:rtl/>
        </w:rPr>
      </w:pPr>
    </w:p>
    <w:p w14:paraId="174C6B9F" w14:textId="77777777" w:rsidR="00000000" w:rsidRDefault="00F92B3A">
      <w:pPr>
        <w:pStyle w:val="af1"/>
        <w:rPr>
          <w:rtl/>
        </w:rPr>
      </w:pPr>
    </w:p>
    <w:p w14:paraId="69C96E41" w14:textId="77777777" w:rsidR="00000000" w:rsidRDefault="00F92B3A">
      <w:pPr>
        <w:pStyle w:val="af1"/>
        <w:rPr>
          <w:rtl/>
        </w:rPr>
      </w:pPr>
      <w:r>
        <w:rPr>
          <w:rFonts w:hint="eastAsia"/>
          <w:rtl/>
        </w:rPr>
        <w:t>היו</w:t>
      </w:r>
      <w:r>
        <w:rPr>
          <w:rtl/>
        </w:rPr>
        <w:t>"ר ראובן ריבלין:</w:t>
      </w:r>
    </w:p>
    <w:p w14:paraId="6F9795FE" w14:textId="77777777" w:rsidR="00000000" w:rsidRDefault="00F92B3A">
      <w:pPr>
        <w:pStyle w:val="a0"/>
        <w:rPr>
          <w:rFonts w:hint="cs"/>
          <w:rtl/>
        </w:rPr>
      </w:pPr>
    </w:p>
    <w:p w14:paraId="25621E12" w14:textId="77777777" w:rsidR="00000000" w:rsidRDefault="00F92B3A">
      <w:pPr>
        <w:pStyle w:val="a0"/>
        <w:rPr>
          <w:rFonts w:hint="cs"/>
          <w:rtl/>
        </w:rPr>
      </w:pPr>
      <w:r>
        <w:rPr>
          <w:rFonts w:hint="cs"/>
          <w:rtl/>
        </w:rPr>
        <w:t>36 בעד, 53 נגד, אחד נמנע. אני קובע שהצעת החוק של חברת הכנסת</w:t>
      </w:r>
      <w:r>
        <w:rPr>
          <w:rFonts w:hint="cs"/>
          <w:rtl/>
        </w:rPr>
        <w:t xml:space="preserve"> לבני בעניין שוויון בחינוך לא נתקבלה. </w:t>
      </w:r>
    </w:p>
    <w:p w14:paraId="4028687D" w14:textId="77777777" w:rsidR="00000000" w:rsidRDefault="00F92B3A">
      <w:pPr>
        <w:pStyle w:val="a0"/>
        <w:ind w:firstLine="0"/>
        <w:rPr>
          <w:rFonts w:hint="cs"/>
          <w:rtl/>
        </w:rPr>
      </w:pPr>
    </w:p>
    <w:p w14:paraId="693D55FB" w14:textId="77777777" w:rsidR="00000000" w:rsidRDefault="00F92B3A">
      <w:pPr>
        <w:pStyle w:val="a0"/>
        <w:rPr>
          <w:rFonts w:hint="cs"/>
          <w:rtl/>
        </w:rPr>
      </w:pPr>
    </w:p>
    <w:p w14:paraId="71185E77" w14:textId="77777777" w:rsidR="00000000" w:rsidRDefault="00F92B3A">
      <w:pPr>
        <w:pStyle w:val="a2"/>
        <w:rPr>
          <w:rtl/>
        </w:rPr>
      </w:pPr>
    </w:p>
    <w:p w14:paraId="4EECE4BB" w14:textId="77777777" w:rsidR="00000000" w:rsidRDefault="00F92B3A">
      <w:pPr>
        <w:pStyle w:val="a2"/>
        <w:rPr>
          <w:rFonts w:hint="cs"/>
          <w:rtl/>
        </w:rPr>
      </w:pPr>
      <w:bookmarkStart w:id="130" w:name="CS28330FI0028330T08_12_2004_12_31_41"/>
      <w:bookmarkStart w:id="131" w:name="_Toc100391254"/>
      <w:bookmarkEnd w:id="130"/>
      <w:r>
        <w:rPr>
          <w:rtl/>
        </w:rPr>
        <w:t xml:space="preserve">הצעת חוק זכויות סטודנטים עם לקויות למידה </w:t>
      </w:r>
      <w:r>
        <w:rPr>
          <w:rFonts w:hint="cs"/>
          <w:rtl/>
        </w:rPr>
        <w:br/>
      </w:r>
      <w:r>
        <w:rPr>
          <w:rtl/>
        </w:rPr>
        <w:t>במוסדות להשכלה גבוהה, התשס"ד-2004</w:t>
      </w:r>
      <w:bookmarkEnd w:id="131"/>
      <w:r>
        <w:rPr>
          <w:rtl/>
        </w:rPr>
        <w:t xml:space="preserve"> </w:t>
      </w:r>
    </w:p>
    <w:p w14:paraId="710FAA2E" w14:textId="77777777" w:rsidR="00000000" w:rsidRDefault="00F92B3A">
      <w:pPr>
        <w:pStyle w:val="a0"/>
        <w:rPr>
          <w:rFonts w:hint="cs"/>
          <w:rtl/>
        </w:rPr>
      </w:pPr>
      <w:r>
        <w:rPr>
          <w:rtl/>
        </w:rPr>
        <w:t>["דברי הכנסת", חוב</w:t>
      </w:r>
      <w:r>
        <w:rPr>
          <w:rFonts w:hint="cs"/>
          <w:rtl/>
        </w:rPr>
        <w:t>' ה'</w:t>
      </w:r>
      <w:r>
        <w:rPr>
          <w:rtl/>
        </w:rPr>
        <w:t>, עמ'</w:t>
      </w:r>
      <w:r>
        <w:rPr>
          <w:rFonts w:hint="cs"/>
          <w:rtl/>
        </w:rPr>
        <w:t xml:space="preserve">     .</w:t>
      </w:r>
      <w:r>
        <w:rPr>
          <w:rtl/>
        </w:rPr>
        <w:t>]</w:t>
      </w:r>
    </w:p>
    <w:p w14:paraId="01009529" w14:textId="77777777" w:rsidR="00000000" w:rsidRDefault="00F92B3A">
      <w:pPr>
        <w:pStyle w:val="-0"/>
        <w:rPr>
          <w:rFonts w:hint="cs"/>
          <w:rtl/>
        </w:rPr>
      </w:pPr>
      <w:r>
        <w:rPr>
          <w:rFonts w:hint="cs"/>
          <w:rtl/>
        </w:rPr>
        <w:t>(הצעת חברת הכנסת גילה פינקלשטיין)</w:t>
      </w:r>
    </w:p>
    <w:p w14:paraId="0E66EF7C" w14:textId="77777777" w:rsidR="00000000" w:rsidRDefault="00F92B3A">
      <w:pPr>
        <w:pStyle w:val="af1"/>
        <w:rPr>
          <w:rFonts w:hint="cs"/>
          <w:rtl/>
        </w:rPr>
      </w:pPr>
    </w:p>
    <w:p w14:paraId="1DFE1442" w14:textId="77777777" w:rsidR="00000000" w:rsidRDefault="00F92B3A">
      <w:pPr>
        <w:pStyle w:val="af1"/>
        <w:rPr>
          <w:rtl/>
        </w:rPr>
      </w:pPr>
      <w:r>
        <w:rPr>
          <w:rtl/>
        </w:rPr>
        <w:t>היו"ר ראובן ריבלין:</w:t>
      </w:r>
    </w:p>
    <w:p w14:paraId="375BED66" w14:textId="77777777" w:rsidR="00000000" w:rsidRDefault="00F92B3A">
      <w:pPr>
        <w:pStyle w:val="a0"/>
        <w:ind w:firstLine="0"/>
        <w:rPr>
          <w:rFonts w:hint="cs"/>
          <w:rtl/>
        </w:rPr>
      </w:pPr>
    </w:p>
    <w:p w14:paraId="5CAF33D6" w14:textId="77777777" w:rsidR="00000000" w:rsidRDefault="00F92B3A">
      <w:pPr>
        <w:pStyle w:val="a0"/>
        <w:rPr>
          <w:rFonts w:hint="cs"/>
          <w:rtl/>
        </w:rPr>
      </w:pPr>
      <w:r>
        <w:rPr>
          <w:rFonts w:hint="cs"/>
          <w:rtl/>
        </w:rPr>
        <w:t>חברי הכנסת, אנחנו עוברים להצבעה נוספת, על הצעת</w:t>
      </w:r>
      <w:r>
        <w:rPr>
          <w:rFonts w:hint="cs"/>
          <w:rtl/>
        </w:rPr>
        <w:t xml:space="preserve"> חוק של חברת הכנסת גילה פינקלשטיין, הצעת חוק זכויות סטודנטים</w:t>
      </w:r>
      <w:r>
        <w:rPr>
          <w:rtl/>
        </w:rPr>
        <w:t xml:space="preserve"> עם לקויות למידה במוסדות להשכלה גבוהה</w:t>
      </w:r>
      <w:r>
        <w:rPr>
          <w:rFonts w:hint="cs"/>
          <w:rtl/>
        </w:rPr>
        <w:t>.</w:t>
      </w:r>
    </w:p>
    <w:p w14:paraId="48648FBA" w14:textId="77777777" w:rsidR="00000000" w:rsidRDefault="00F92B3A">
      <w:pPr>
        <w:pStyle w:val="a0"/>
        <w:rPr>
          <w:rFonts w:hint="cs"/>
          <w:rtl/>
        </w:rPr>
      </w:pPr>
    </w:p>
    <w:p w14:paraId="54EABD7E" w14:textId="77777777" w:rsidR="00000000" w:rsidRDefault="00F92B3A">
      <w:pPr>
        <w:pStyle w:val="a0"/>
        <w:rPr>
          <w:rFonts w:hint="cs"/>
          <w:rtl/>
        </w:rPr>
      </w:pPr>
      <w:r>
        <w:rPr>
          <w:rFonts w:hint="cs"/>
          <w:rtl/>
        </w:rPr>
        <w:t>חברת הכנסת יולי תמיר הודיעה שהיא וחיים רמון, כיוון שהיו עסוקים בדיבורים, הצביעו הפוך ממה שהתכוונו. אני לא משנה את ההצבעה. אינני משנה את ההצבעה, וגם בעתיד לא</w:t>
      </w:r>
      <w:r>
        <w:rPr>
          <w:rFonts w:hint="cs"/>
          <w:rtl/>
        </w:rPr>
        <w:t xml:space="preserve"> אשנה את ההצבעה.</w:t>
      </w:r>
    </w:p>
    <w:p w14:paraId="4C746C54" w14:textId="77777777" w:rsidR="00000000" w:rsidRDefault="00F92B3A">
      <w:pPr>
        <w:pStyle w:val="a0"/>
        <w:rPr>
          <w:rFonts w:hint="cs"/>
          <w:rtl/>
        </w:rPr>
      </w:pPr>
      <w:r>
        <w:rPr>
          <w:rFonts w:hint="cs"/>
          <w:rtl/>
        </w:rPr>
        <w:t xml:space="preserve">   </w:t>
      </w:r>
    </w:p>
    <w:p w14:paraId="296CBF63" w14:textId="77777777" w:rsidR="00000000" w:rsidRDefault="00F92B3A">
      <w:pPr>
        <w:pStyle w:val="a0"/>
        <w:rPr>
          <w:rFonts w:hint="cs"/>
          <w:rtl/>
        </w:rPr>
      </w:pPr>
      <w:r>
        <w:rPr>
          <w:rFonts w:hint="cs"/>
          <w:rtl/>
        </w:rPr>
        <w:t>רבותי חברי הכנסת, הצעתה של חברת הכנסת גילה פינקלשטיין - הצעת חוק זכויות סטודנטים עם ליקויי למידה במוסדות להשכלה גבוהה. רבותי חברי הכנסת, מי בעד? מי נגד? מי נמנע? נא להצביע.</w:t>
      </w:r>
    </w:p>
    <w:p w14:paraId="4BF70FE2" w14:textId="77777777" w:rsidR="00000000" w:rsidRDefault="00F92B3A">
      <w:pPr>
        <w:pStyle w:val="a0"/>
        <w:rPr>
          <w:rFonts w:hint="cs"/>
          <w:rtl/>
        </w:rPr>
      </w:pPr>
    </w:p>
    <w:p w14:paraId="60291F8D" w14:textId="77777777" w:rsidR="00000000" w:rsidRDefault="00F92B3A">
      <w:pPr>
        <w:pStyle w:val="af0"/>
        <w:rPr>
          <w:rtl/>
        </w:rPr>
      </w:pPr>
      <w:r>
        <w:rPr>
          <w:rFonts w:hint="eastAsia"/>
          <w:rtl/>
        </w:rPr>
        <w:t>קריאה</w:t>
      </w:r>
      <w:r>
        <w:rPr>
          <w:rtl/>
        </w:rPr>
        <w:t>:</w:t>
      </w:r>
    </w:p>
    <w:p w14:paraId="24AC44E2" w14:textId="77777777" w:rsidR="00000000" w:rsidRDefault="00F92B3A">
      <w:pPr>
        <w:pStyle w:val="a0"/>
        <w:rPr>
          <w:rFonts w:hint="cs"/>
          <w:rtl/>
        </w:rPr>
      </w:pPr>
    </w:p>
    <w:p w14:paraId="7FDB51B6" w14:textId="77777777" w:rsidR="00000000" w:rsidRDefault="00F92B3A">
      <w:pPr>
        <w:pStyle w:val="a0"/>
        <w:rPr>
          <w:rFonts w:hint="cs"/>
          <w:rtl/>
        </w:rPr>
      </w:pPr>
      <w:r>
        <w:rPr>
          <w:rFonts w:hint="cs"/>
          <w:rtl/>
        </w:rPr>
        <w:t xml:space="preserve">אדוני היושב-ראש, יש תשובה. </w:t>
      </w:r>
    </w:p>
    <w:p w14:paraId="1BDABB7D" w14:textId="77777777" w:rsidR="00000000" w:rsidRDefault="00F92B3A">
      <w:pPr>
        <w:pStyle w:val="a0"/>
        <w:ind w:firstLine="0"/>
        <w:rPr>
          <w:rFonts w:hint="cs"/>
          <w:rtl/>
        </w:rPr>
      </w:pPr>
    </w:p>
    <w:p w14:paraId="3157745E" w14:textId="77777777" w:rsidR="00000000" w:rsidRDefault="00F92B3A">
      <w:pPr>
        <w:pStyle w:val="af1"/>
        <w:rPr>
          <w:rtl/>
        </w:rPr>
      </w:pPr>
      <w:r>
        <w:rPr>
          <w:rFonts w:hint="eastAsia"/>
          <w:rtl/>
        </w:rPr>
        <w:t>היו</w:t>
      </w:r>
      <w:r>
        <w:rPr>
          <w:rtl/>
        </w:rPr>
        <w:t>"ר ראובן ריבלין:</w:t>
      </w:r>
    </w:p>
    <w:p w14:paraId="0317F858" w14:textId="77777777" w:rsidR="00000000" w:rsidRDefault="00F92B3A">
      <w:pPr>
        <w:pStyle w:val="a0"/>
        <w:rPr>
          <w:rFonts w:hint="cs"/>
          <w:rtl/>
        </w:rPr>
      </w:pPr>
    </w:p>
    <w:p w14:paraId="499EF24E" w14:textId="77777777" w:rsidR="00000000" w:rsidRDefault="00F92B3A">
      <w:pPr>
        <w:pStyle w:val="a0"/>
        <w:rPr>
          <w:rFonts w:hint="cs"/>
          <w:rtl/>
        </w:rPr>
      </w:pPr>
      <w:r>
        <w:rPr>
          <w:rFonts w:hint="cs"/>
          <w:rtl/>
        </w:rPr>
        <w:t>סלי</w:t>
      </w:r>
      <w:r>
        <w:rPr>
          <w:rFonts w:hint="cs"/>
          <w:rtl/>
        </w:rPr>
        <w:t>חה, כתוב אצלי תשובה והצבעה.  אני מבקש את סליחתכם. גברתי השרה מסכימה?</w:t>
      </w:r>
    </w:p>
    <w:p w14:paraId="71C265DD" w14:textId="77777777" w:rsidR="00000000" w:rsidRDefault="00F92B3A">
      <w:pPr>
        <w:pStyle w:val="a0"/>
        <w:ind w:firstLine="0"/>
        <w:rPr>
          <w:rFonts w:hint="cs"/>
          <w:rtl/>
        </w:rPr>
      </w:pPr>
    </w:p>
    <w:p w14:paraId="49CAC3B9" w14:textId="77777777" w:rsidR="00000000" w:rsidRDefault="00F92B3A">
      <w:pPr>
        <w:pStyle w:val="af0"/>
        <w:rPr>
          <w:rtl/>
        </w:rPr>
      </w:pPr>
      <w:r>
        <w:rPr>
          <w:rFonts w:hint="eastAsia"/>
          <w:rtl/>
        </w:rPr>
        <w:t>שרת</w:t>
      </w:r>
      <w:r>
        <w:rPr>
          <w:rtl/>
        </w:rPr>
        <w:t xml:space="preserve"> החינוך, התרבות והספורט לימור לבנת:</w:t>
      </w:r>
    </w:p>
    <w:p w14:paraId="02C3748A" w14:textId="77777777" w:rsidR="00000000" w:rsidRDefault="00F92B3A">
      <w:pPr>
        <w:pStyle w:val="a0"/>
        <w:rPr>
          <w:rFonts w:hint="cs"/>
          <w:rtl/>
        </w:rPr>
      </w:pPr>
    </w:p>
    <w:p w14:paraId="1F5A8DEE" w14:textId="77777777" w:rsidR="00000000" w:rsidRDefault="00F92B3A">
      <w:pPr>
        <w:pStyle w:val="a0"/>
        <w:rPr>
          <w:rFonts w:hint="cs"/>
          <w:rtl/>
        </w:rPr>
      </w:pPr>
      <w:r>
        <w:rPr>
          <w:rFonts w:hint="cs"/>
          <w:rtl/>
        </w:rPr>
        <w:t>ההסכמה היא רק לגבי סעיף 3. אם המציעה מסכימה, אפשר להצביע בעד.</w:t>
      </w:r>
    </w:p>
    <w:p w14:paraId="700394FD" w14:textId="77777777" w:rsidR="00000000" w:rsidRDefault="00F92B3A">
      <w:pPr>
        <w:pStyle w:val="a0"/>
        <w:ind w:firstLine="0"/>
        <w:rPr>
          <w:rFonts w:hint="cs"/>
          <w:rtl/>
        </w:rPr>
      </w:pPr>
    </w:p>
    <w:p w14:paraId="5477A139" w14:textId="77777777" w:rsidR="00000000" w:rsidRDefault="00F92B3A">
      <w:pPr>
        <w:pStyle w:val="af1"/>
        <w:rPr>
          <w:rtl/>
        </w:rPr>
      </w:pPr>
      <w:r>
        <w:rPr>
          <w:rtl/>
        </w:rPr>
        <w:t>היו"ר ראובן ריבלין:</w:t>
      </w:r>
    </w:p>
    <w:p w14:paraId="0C70F688" w14:textId="77777777" w:rsidR="00000000" w:rsidRDefault="00F92B3A">
      <w:pPr>
        <w:pStyle w:val="a0"/>
        <w:rPr>
          <w:rtl/>
        </w:rPr>
      </w:pPr>
    </w:p>
    <w:p w14:paraId="64AE6551" w14:textId="77777777" w:rsidR="00000000" w:rsidRDefault="00F92B3A">
      <w:pPr>
        <w:pStyle w:val="a0"/>
        <w:rPr>
          <w:rFonts w:hint="cs"/>
          <w:rtl/>
        </w:rPr>
      </w:pPr>
      <w:r>
        <w:rPr>
          <w:rFonts w:hint="cs"/>
          <w:rtl/>
        </w:rPr>
        <w:t xml:space="preserve">ההצבעה בטלה. ההצבעה לא קיימת. </w:t>
      </w:r>
    </w:p>
    <w:p w14:paraId="1171D12F" w14:textId="77777777" w:rsidR="00000000" w:rsidRDefault="00F92B3A">
      <w:pPr>
        <w:pStyle w:val="a0"/>
        <w:ind w:firstLine="0"/>
        <w:rPr>
          <w:rFonts w:hint="cs"/>
          <w:rtl/>
        </w:rPr>
      </w:pPr>
    </w:p>
    <w:p w14:paraId="5672BC1C" w14:textId="77777777" w:rsidR="00000000" w:rsidRDefault="00F92B3A">
      <w:pPr>
        <w:pStyle w:val="af0"/>
        <w:rPr>
          <w:rtl/>
        </w:rPr>
      </w:pPr>
      <w:r>
        <w:rPr>
          <w:rFonts w:hint="eastAsia"/>
          <w:rtl/>
        </w:rPr>
        <w:t>גילה</w:t>
      </w:r>
      <w:r>
        <w:rPr>
          <w:rtl/>
        </w:rPr>
        <w:t xml:space="preserve"> פינקלשטיין (מפד"ל):</w:t>
      </w:r>
    </w:p>
    <w:p w14:paraId="0AA75551" w14:textId="77777777" w:rsidR="00000000" w:rsidRDefault="00F92B3A">
      <w:pPr>
        <w:pStyle w:val="a0"/>
        <w:rPr>
          <w:rFonts w:hint="cs"/>
          <w:rtl/>
        </w:rPr>
      </w:pPr>
    </w:p>
    <w:p w14:paraId="5080C16B" w14:textId="77777777" w:rsidR="00000000" w:rsidRDefault="00F92B3A">
      <w:pPr>
        <w:pStyle w:val="a0"/>
        <w:rPr>
          <w:rFonts w:hint="cs"/>
          <w:rtl/>
        </w:rPr>
      </w:pPr>
      <w:r>
        <w:rPr>
          <w:rFonts w:hint="cs"/>
          <w:rtl/>
        </w:rPr>
        <w:t>מה ה</w:t>
      </w:r>
      <w:r>
        <w:rPr>
          <w:rFonts w:hint="cs"/>
          <w:rtl/>
        </w:rPr>
        <w:t>שרה מציעה?</w:t>
      </w:r>
    </w:p>
    <w:p w14:paraId="7688FA2A" w14:textId="77777777" w:rsidR="00000000" w:rsidRDefault="00F92B3A">
      <w:pPr>
        <w:pStyle w:val="af1"/>
        <w:rPr>
          <w:rtl/>
        </w:rPr>
      </w:pPr>
    </w:p>
    <w:p w14:paraId="7FF2045B" w14:textId="77777777" w:rsidR="00000000" w:rsidRDefault="00F92B3A">
      <w:pPr>
        <w:pStyle w:val="af1"/>
        <w:rPr>
          <w:rtl/>
        </w:rPr>
      </w:pPr>
      <w:r>
        <w:rPr>
          <w:rFonts w:hint="eastAsia"/>
          <w:rtl/>
        </w:rPr>
        <w:t>היו</w:t>
      </w:r>
      <w:r>
        <w:rPr>
          <w:rtl/>
        </w:rPr>
        <w:t>"ר ראובן ריבלין:</w:t>
      </w:r>
    </w:p>
    <w:p w14:paraId="029E14DE" w14:textId="77777777" w:rsidR="00000000" w:rsidRDefault="00F92B3A">
      <w:pPr>
        <w:pStyle w:val="a0"/>
        <w:rPr>
          <w:rFonts w:hint="cs"/>
          <w:rtl/>
        </w:rPr>
      </w:pPr>
    </w:p>
    <w:p w14:paraId="05933B3B" w14:textId="77777777" w:rsidR="00000000" w:rsidRDefault="00F92B3A">
      <w:pPr>
        <w:pStyle w:val="a0"/>
        <w:rPr>
          <w:rFonts w:hint="cs"/>
          <w:rtl/>
        </w:rPr>
      </w:pPr>
      <w:r>
        <w:rPr>
          <w:rFonts w:hint="cs"/>
          <w:rtl/>
        </w:rPr>
        <w:t xml:space="preserve">האם גברתי רוצה להשיב? חברת הכנסת פינקלשטיין, הפעם באופן מיוחד מדברים אלייך. אני מציע לך להקשיב כמנהלת בית-ספר ותיקה ומנוסה. </w:t>
      </w:r>
    </w:p>
    <w:p w14:paraId="7C53EAD9" w14:textId="77777777" w:rsidR="00000000" w:rsidRDefault="00F92B3A">
      <w:pPr>
        <w:pStyle w:val="a0"/>
        <w:ind w:firstLine="0"/>
        <w:rPr>
          <w:rFonts w:hint="cs"/>
          <w:rtl/>
        </w:rPr>
      </w:pPr>
    </w:p>
    <w:p w14:paraId="3A65824E" w14:textId="77777777" w:rsidR="00000000" w:rsidRDefault="00F92B3A">
      <w:pPr>
        <w:pStyle w:val="a"/>
        <w:rPr>
          <w:rtl/>
        </w:rPr>
      </w:pPr>
      <w:bookmarkStart w:id="132" w:name="FS000000470T08_12_2004_13_21_09"/>
      <w:bookmarkStart w:id="133" w:name="_Toc100391255"/>
      <w:bookmarkEnd w:id="132"/>
      <w:r>
        <w:rPr>
          <w:rFonts w:hint="eastAsia"/>
          <w:rtl/>
        </w:rPr>
        <w:t>שרת</w:t>
      </w:r>
      <w:r>
        <w:rPr>
          <w:rtl/>
        </w:rPr>
        <w:t xml:space="preserve"> החינוך, התרבות והספורט לימור לבנת:</w:t>
      </w:r>
      <w:bookmarkEnd w:id="133"/>
    </w:p>
    <w:p w14:paraId="6344C23A" w14:textId="77777777" w:rsidR="00000000" w:rsidRDefault="00F92B3A">
      <w:pPr>
        <w:pStyle w:val="a0"/>
        <w:ind w:firstLine="0"/>
        <w:rPr>
          <w:rFonts w:hint="cs"/>
          <w:rtl/>
        </w:rPr>
      </w:pPr>
    </w:p>
    <w:p w14:paraId="5FDC0761" w14:textId="77777777" w:rsidR="00000000" w:rsidRDefault="00F92B3A">
      <w:pPr>
        <w:pStyle w:val="a0"/>
        <w:rPr>
          <w:rFonts w:hint="cs"/>
          <w:rtl/>
        </w:rPr>
      </w:pPr>
      <w:r>
        <w:rPr>
          <w:rFonts w:hint="cs"/>
          <w:rtl/>
        </w:rPr>
        <w:t>אדוני היושב-ראש, היתה כאן הסכמה עם המציעה, ואני מציעה שהמ</w:t>
      </w:r>
      <w:r>
        <w:rPr>
          <w:rFonts w:hint="cs"/>
          <w:rtl/>
        </w:rPr>
        <w:t xml:space="preserve">ציעה תודיע אם היא מסכימה או לא, שאנחנו מסכימים רק לסעיף 3. אם יש הסכמה על כך, אנחנו מסכימים. </w:t>
      </w:r>
    </w:p>
    <w:p w14:paraId="17140C0D" w14:textId="77777777" w:rsidR="00000000" w:rsidRDefault="00F92B3A">
      <w:pPr>
        <w:pStyle w:val="a0"/>
        <w:ind w:firstLine="0"/>
        <w:rPr>
          <w:rFonts w:hint="cs"/>
          <w:rtl/>
        </w:rPr>
      </w:pPr>
      <w:bookmarkStart w:id="134" w:name="FS000000470T08_12_2004_12_32_48"/>
      <w:bookmarkEnd w:id="134"/>
    </w:p>
    <w:p w14:paraId="771F1334" w14:textId="77777777" w:rsidR="00000000" w:rsidRDefault="00F92B3A">
      <w:pPr>
        <w:pStyle w:val="af0"/>
        <w:rPr>
          <w:rtl/>
        </w:rPr>
      </w:pPr>
      <w:r>
        <w:rPr>
          <w:rFonts w:hint="eastAsia"/>
          <w:rtl/>
        </w:rPr>
        <w:t>חיים</w:t>
      </w:r>
      <w:r>
        <w:rPr>
          <w:rtl/>
        </w:rPr>
        <w:t xml:space="preserve"> אורון (יחד):</w:t>
      </w:r>
    </w:p>
    <w:p w14:paraId="7E30B2D7" w14:textId="77777777" w:rsidR="00000000" w:rsidRDefault="00F92B3A">
      <w:pPr>
        <w:pStyle w:val="a0"/>
        <w:rPr>
          <w:rFonts w:hint="cs"/>
          <w:rtl/>
        </w:rPr>
      </w:pPr>
    </w:p>
    <w:p w14:paraId="2D49D32C" w14:textId="77777777" w:rsidR="00000000" w:rsidRDefault="00F92B3A">
      <w:pPr>
        <w:pStyle w:val="a0"/>
        <w:rPr>
          <w:rFonts w:hint="cs"/>
          <w:rtl/>
        </w:rPr>
      </w:pPr>
      <w:r>
        <w:rPr>
          <w:rFonts w:hint="cs"/>
          <w:rtl/>
        </w:rPr>
        <w:t>מה זה סעיף 3?</w:t>
      </w:r>
    </w:p>
    <w:p w14:paraId="04371C93" w14:textId="77777777" w:rsidR="00000000" w:rsidRDefault="00F92B3A">
      <w:pPr>
        <w:pStyle w:val="a0"/>
        <w:ind w:firstLine="0"/>
        <w:rPr>
          <w:rFonts w:hint="cs"/>
          <w:rtl/>
        </w:rPr>
      </w:pPr>
    </w:p>
    <w:p w14:paraId="514FE1DB" w14:textId="77777777" w:rsidR="00000000" w:rsidRDefault="00F92B3A">
      <w:pPr>
        <w:pStyle w:val="-"/>
        <w:rPr>
          <w:rtl/>
        </w:rPr>
      </w:pPr>
      <w:bookmarkStart w:id="135" w:name="FS000001043T08_12_2004_13_20_46C"/>
      <w:bookmarkStart w:id="136" w:name="FS000000470T08_12_2004_13_21_17C"/>
      <w:bookmarkEnd w:id="135"/>
      <w:bookmarkEnd w:id="136"/>
      <w:r>
        <w:rPr>
          <w:rtl/>
        </w:rPr>
        <w:t>שרת החינוך, התרבות והספורט לימור לבנת:</w:t>
      </w:r>
    </w:p>
    <w:p w14:paraId="00988014" w14:textId="77777777" w:rsidR="00000000" w:rsidRDefault="00F92B3A">
      <w:pPr>
        <w:pStyle w:val="a0"/>
        <w:rPr>
          <w:rtl/>
        </w:rPr>
      </w:pPr>
    </w:p>
    <w:p w14:paraId="757639DB" w14:textId="77777777" w:rsidR="00000000" w:rsidRDefault="00F92B3A">
      <w:pPr>
        <w:pStyle w:val="a0"/>
        <w:rPr>
          <w:rFonts w:hint="cs"/>
          <w:rtl/>
        </w:rPr>
      </w:pPr>
      <w:r>
        <w:rPr>
          <w:rFonts w:hint="cs"/>
          <w:rtl/>
        </w:rPr>
        <w:t>סעיף 3 קובע כך: "המועצה להשכלה גבוהה תקבע ותפרסם הנחיות בנוגע להתאמות ללקויי למידה, כאמ</w:t>
      </w:r>
      <w:r>
        <w:rPr>
          <w:rFonts w:hint="cs"/>
          <w:rtl/>
        </w:rPr>
        <w:t xml:space="preserve">ור בסעיף 2, לשם שילוב לקויי למידה בלימודים במוסדות להשכלה גבוהה, וההנחיות יתייחסו, בין היתר" - ויש כאן פירוט למה יתייחסו ההנחיות. לזה אני מסכימה. אם המציעה מסכימה, רק לסעיף 3, יש הסכמה שלי - אפשר להצביע בעד. </w:t>
      </w:r>
    </w:p>
    <w:p w14:paraId="53968869" w14:textId="77777777" w:rsidR="00000000" w:rsidRDefault="00F92B3A">
      <w:pPr>
        <w:pStyle w:val="a0"/>
        <w:ind w:firstLine="0"/>
        <w:rPr>
          <w:rFonts w:hint="cs"/>
          <w:rtl/>
        </w:rPr>
      </w:pPr>
    </w:p>
    <w:p w14:paraId="50FC0148" w14:textId="77777777" w:rsidR="00000000" w:rsidRDefault="00F92B3A">
      <w:pPr>
        <w:pStyle w:val="af1"/>
        <w:rPr>
          <w:rtl/>
        </w:rPr>
      </w:pPr>
      <w:r>
        <w:rPr>
          <w:rtl/>
        </w:rPr>
        <w:t>היו"ר ראובן ריבלין:</w:t>
      </w:r>
    </w:p>
    <w:p w14:paraId="6EC9F887" w14:textId="77777777" w:rsidR="00000000" w:rsidRDefault="00F92B3A">
      <w:pPr>
        <w:pStyle w:val="a0"/>
        <w:rPr>
          <w:rtl/>
        </w:rPr>
      </w:pPr>
    </w:p>
    <w:p w14:paraId="555036EC" w14:textId="77777777" w:rsidR="00000000" w:rsidRDefault="00F92B3A">
      <w:pPr>
        <w:pStyle w:val="a0"/>
        <w:rPr>
          <w:rFonts w:hint="cs"/>
          <w:rtl/>
        </w:rPr>
      </w:pPr>
      <w:r>
        <w:rPr>
          <w:rFonts w:hint="cs"/>
          <w:rtl/>
        </w:rPr>
        <w:t>חברת הכנסת פינקלשטיין, הא</w:t>
      </w:r>
      <w:r>
        <w:rPr>
          <w:rFonts w:hint="cs"/>
          <w:rtl/>
        </w:rPr>
        <w:t>ם את מסכימה להתניות הממשלה?</w:t>
      </w:r>
    </w:p>
    <w:p w14:paraId="0157DA86" w14:textId="77777777" w:rsidR="00000000" w:rsidRDefault="00F92B3A">
      <w:pPr>
        <w:pStyle w:val="a0"/>
        <w:ind w:firstLine="0"/>
        <w:rPr>
          <w:rFonts w:hint="cs"/>
          <w:rtl/>
        </w:rPr>
      </w:pPr>
    </w:p>
    <w:p w14:paraId="2266F18A" w14:textId="77777777" w:rsidR="00000000" w:rsidRDefault="00F92B3A">
      <w:pPr>
        <w:pStyle w:val="af0"/>
        <w:rPr>
          <w:rtl/>
        </w:rPr>
      </w:pPr>
      <w:r>
        <w:rPr>
          <w:rFonts w:hint="eastAsia"/>
          <w:rtl/>
        </w:rPr>
        <w:t>גילה</w:t>
      </w:r>
      <w:r>
        <w:rPr>
          <w:rtl/>
        </w:rPr>
        <w:t xml:space="preserve"> פינקלשטיין (מפד"ל):</w:t>
      </w:r>
    </w:p>
    <w:p w14:paraId="624D1113" w14:textId="77777777" w:rsidR="00000000" w:rsidRDefault="00F92B3A">
      <w:pPr>
        <w:pStyle w:val="a0"/>
        <w:ind w:firstLine="0"/>
        <w:rPr>
          <w:rFonts w:hint="cs"/>
          <w:rtl/>
        </w:rPr>
      </w:pPr>
    </w:p>
    <w:p w14:paraId="4194F85B" w14:textId="77777777" w:rsidR="00000000" w:rsidRDefault="00F92B3A">
      <w:pPr>
        <w:pStyle w:val="a0"/>
        <w:rPr>
          <w:rFonts w:hint="cs"/>
          <w:rtl/>
        </w:rPr>
      </w:pPr>
      <w:r>
        <w:rPr>
          <w:rFonts w:hint="cs"/>
          <w:rtl/>
        </w:rPr>
        <w:t xml:space="preserve">אני מסכימה. </w:t>
      </w:r>
    </w:p>
    <w:p w14:paraId="0B08932E" w14:textId="77777777" w:rsidR="00000000" w:rsidRDefault="00F92B3A">
      <w:pPr>
        <w:pStyle w:val="a0"/>
        <w:ind w:firstLine="0"/>
        <w:rPr>
          <w:rFonts w:hint="cs"/>
          <w:rtl/>
        </w:rPr>
      </w:pPr>
    </w:p>
    <w:p w14:paraId="6302F033" w14:textId="77777777" w:rsidR="00000000" w:rsidRDefault="00F92B3A">
      <w:pPr>
        <w:pStyle w:val="af1"/>
        <w:rPr>
          <w:rtl/>
        </w:rPr>
      </w:pPr>
      <w:r>
        <w:rPr>
          <w:rtl/>
        </w:rPr>
        <w:t>היו"ר ראובן ריבלין:</w:t>
      </w:r>
    </w:p>
    <w:p w14:paraId="02C5BFFB" w14:textId="77777777" w:rsidR="00000000" w:rsidRDefault="00F92B3A">
      <w:pPr>
        <w:pStyle w:val="a0"/>
        <w:rPr>
          <w:rtl/>
        </w:rPr>
      </w:pPr>
    </w:p>
    <w:p w14:paraId="77629F6D" w14:textId="77777777" w:rsidR="00000000" w:rsidRDefault="00F92B3A">
      <w:pPr>
        <w:pStyle w:val="a0"/>
        <w:rPr>
          <w:rFonts w:hint="cs"/>
          <w:rtl/>
        </w:rPr>
      </w:pPr>
      <w:r>
        <w:rPr>
          <w:rFonts w:hint="cs"/>
          <w:rtl/>
        </w:rPr>
        <w:t>אז למרות הדרך שבה הוצגה ונוסחה הצעת החוק, אנחנו מסכימים שההצבעה היא רק לאישור סעיף 3 והעברתו להכנה לקריאה ראשונה בוועדת החינוך. האם זה נכון, חברת הכנסת פינקלשטיין?</w:t>
      </w:r>
    </w:p>
    <w:p w14:paraId="1D8B0EFD" w14:textId="77777777" w:rsidR="00000000" w:rsidRDefault="00F92B3A">
      <w:pPr>
        <w:pStyle w:val="a0"/>
        <w:ind w:firstLine="0"/>
        <w:rPr>
          <w:rFonts w:hint="cs"/>
          <w:rtl/>
        </w:rPr>
      </w:pPr>
    </w:p>
    <w:p w14:paraId="7ACACA29" w14:textId="77777777" w:rsidR="00000000" w:rsidRDefault="00F92B3A">
      <w:pPr>
        <w:pStyle w:val="af0"/>
        <w:rPr>
          <w:rtl/>
        </w:rPr>
      </w:pPr>
      <w:r>
        <w:rPr>
          <w:rFonts w:hint="eastAsia"/>
          <w:rtl/>
        </w:rPr>
        <w:t>ג</w:t>
      </w:r>
      <w:r>
        <w:rPr>
          <w:rFonts w:hint="eastAsia"/>
          <w:rtl/>
        </w:rPr>
        <w:t>ילה</w:t>
      </w:r>
      <w:r>
        <w:rPr>
          <w:rtl/>
        </w:rPr>
        <w:t xml:space="preserve"> פינקלשטיין (מפד"ל):</w:t>
      </w:r>
    </w:p>
    <w:p w14:paraId="50BA8752" w14:textId="77777777" w:rsidR="00000000" w:rsidRDefault="00F92B3A">
      <w:pPr>
        <w:pStyle w:val="a0"/>
        <w:rPr>
          <w:rFonts w:hint="cs"/>
          <w:rtl/>
        </w:rPr>
      </w:pPr>
    </w:p>
    <w:p w14:paraId="1EE63B85" w14:textId="77777777" w:rsidR="00000000" w:rsidRDefault="00F92B3A">
      <w:pPr>
        <w:pStyle w:val="a0"/>
        <w:rPr>
          <w:rFonts w:hint="cs"/>
          <w:rtl/>
        </w:rPr>
      </w:pPr>
      <w:r>
        <w:rPr>
          <w:rFonts w:hint="cs"/>
          <w:rtl/>
        </w:rPr>
        <w:t>נכון.</w:t>
      </w:r>
    </w:p>
    <w:p w14:paraId="018611EC" w14:textId="77777777" w:rsidR="00000000" w:rsidRDefault="00F92B3A">
      <w:pPr>
        <w:pStyle w:val="a0"/>
        <w:ind w:firstLine="0"/>
        <w:rPr>
          <w:rFonts w:hint="cs"/>
          <w:rtl/>
        </w:rPr>
      </w:pPr>
    </w:p>
    <w:p w14:paraId="0F6A2B7B" w14:textId="77777777" w:rsidR="00000000" w:rsidRDefault="00F92B3A">
      <w:pPr>
        <w:pStyle w:val="af1"/>
        <w:rPr>
          <w:rtl/>
        </w:rPr>
      </w:pPr>
      <w:r>
        <w:rPr>
          <w:rFonts w:hint="eastAsia"/>
          <w:rtl/>
        </w:rPr>
        <w:t>היו</w:t>
      </w:r>
      <w:r>
        <w:rPr>
          <w:rtl/>
        </w:rPr>
        <w:t>"ר ראובן ריבלין:</w:t>
      </w:r>
    </w:p>
    <w:p w14:paraId="7712CF9E" w14:textId="77777777" w:rsidR="00000000" w:rsidRDefault="00F92B3A">
      <w:pPr>
        <w:pStyle w:val="a0"/>
        <w:ind w:firstLine="0"/>
        <w:rPr>
          <w:rFonts w:hint="cs"/>
          <w:rtl/>
        </w:rPr>
      </w:pPr>
    </w:p>
    <w:p w14:paraId="27B3E61C" w14:textId="77777777" w:rsidR="00000000" w:rsidRDefault="00F92B3A">
      <w:pPr>
        <w:pStyle w:val="a0"/>
        <w:rPr>
          <w:rFonts w:hint="cs"/>
          <w:rtl/>
        </w:rPr>
      </w:pPr>
      <w:r>
        <w:rPr>
          <w:rFonts w:hint="cs"/>
          <w:rtl/>
        </w:rPr>
        <w:t>תודה רבה. בתיקון שהוצע על-ידי שרת החינוך, ובהסכמת חברת הכנסת פינקלשטיין, נא להצביע - מי בעד, מי נגד, מי נמנע?</w:t>
      </w:r>
    </w:p>
    <w:p w14:paraId="3B8F8C3A" w14:textId="77777777" w:rsidR="00000000" w:rsidRDefault="00F92B3A">
      <w:pPr>
        <w:pStyle w:val="a0"/>
        <w:rPr>
          <w:rFonts w:hint="cs"/>
          <w:rtl/>
        </w:rPr>
      </w:pPr>
    </w:p>
    <w:p w14:paraId="0D034E90" w14:textId="77777777" w:rsidR="00000000" w:rsidRDefault="00F92B3A">
      <w:pPr>
        <w:pStyle w:val="ab"/>
        <w:bidi/>
        <w:rPr>
          <w:rFonts w:hint="cs"/>
          <w:rtl/>
        </w:rPr>
      </w:pPr>
      <w:r>
        <w:rPr>
          <w:rFonts w:hint="cs"/>
          <w:rtl/>
        </w:rPr>
        <w:t>הצבעה מס' 5</w:t>
      </w:r>
    </w:p>
    <w:p w14:paraId="52E99459" w14:textId="77777777" w:rsidR="00000000" w:rsidRDefault="00F92B3A">
      <w:pPr>
        <w:pStyle w:val="a0"/>
        <w:ind w:firstLine="0"/>
        <w:jc w:val="center"/>
        <w:rPr>
          <w:rFonts w:hint="cs"/>
          <w:rtl/>
        </w:rPr>
      </w:pPr>
    </w:p>
    <w:p w14:paraId="65ECF059" w14:textId="77777777" w:rsidR="00000000" w:rsidRDefault="00F92B3A">
      <w:pPr>
        <w:pStyle w:val="ac"/>
        <w:bidi/>
        <w:rPr>
          <w:rFonts w:hint="cs"/>
          <w:rtl/>
        </w:rPr>
      </w:pPr>
      <w:r>
        <w:rPr>
          <w:rFonts w:hint="cs"/>
          <w:rtl/>
        </w:rPr>
        <w:t>בעד ההצעה להעביר את הצעת החוק לדיון מוקדם בוועדה - 82</w:t>
      </w:r>
    </w:p>
    <w:p w14:paraId="4DCD7440" w14:textId="77777777" w:rsidR="00000000" w:rsidRDefault="00F92B3A">
      <w:pPr>
        <w:pStyle w:val="ac"/>
        <w:bidi/>
        <w:rPr>
          <w:rFonts w:hint="cs"/>
          <w:rtl/>
        </w:rPr>
      </w:pPr>
      <w:r>
        <w:rPr>
          <w:rFonts w:hint="cs"/>
          <w:rtl/>
        </w:rPr>
        <w:t>נגד - 1</w:t>
      </w:r>
    </w:p>
    <w:p w14:paraId="5DF1A6FF" w14:textId="77777777" w:rsidR="00000000" w:rsidRDefault="00F92B3A">
      <w:pPr>
        <w:pStyle w:val="ac"/>
        <w:bidi/>
        <w:rPr>
          <w:rFonts w:hint="cs"/>
          <w:rtl/>
        </w:rPr>
      </w:pPr>
      <w:r>
        <w:rPr>
          <w:rFonts w:hint="cs"/>
          <w:rtl/>
        </w:rPr>
        <w:t>נמנעים - 1</w:t>
      </w:r>
    </w:p>
    <w:p w14:paraId="1AA0661F" w14:textId="77777777" w:rsidR="00000000" w:rsidRDefault="00F92B3A">
      <w:pPr>
        <w:pStyle w:val="ad"/>
        <w:bidi/>
        <w:rPr>
          <w:rFonts w:hint="cs"/>
          <w:rtl/>
        </w:rPr>
      </w:pPr>
      <w:r>
        <w:rPr>
          <w:rFonts w:hint="cs"/>
          <w:rtl/>
        </w:rPr>
        <w:t xml:space="preserve">ההצעה </w:t>
      </w:r>
      <w:r>
        <w:rPr>
          <w:rFonts w:hint="cs"/>
          <w:rtl/>
        </w:rPr>
        <w:t xml:space="preserve">להעביר את הצעת חוק זכויות סטודנטים עם לקויות למידה במוסדות להשכלה גבוהה, </w:t>
      </w:r>
    </w:p>
    <w:p w14:paraId="167A72CE" w14:textId="77777777" w:rsidR="00000000" w:rsidRDefault="00F92B3A">
      <w:pPr>
        <w:pStyle w:val="ad"/>
        <w:bidi/>
        <w:rPr>
          <w:rFonts w:hint="cs"/>
          <w:rtl/>
        </w:rPr>
      </w:pPr>
      <w:r>
        <w:rPr>
          <w:rFonts w:hint="cs"/>
          <w:rtl/>
        </w:rPr>
        <w:t xml:space="preserve">התשס"ד-2004, לדיון מוקדם בוועדת החינוך, התרבות והספורט נתקבלה. </w:t>
      </w:r>
    </w:p>
    <w:p w14:paraId="7292FD82" w14:textId="77777777" w:rsidR="00000000" w:rsidRDefault="00F92B3A">
      <w:pPr>
        <w:pStyle w:val="a0"/>
        <w:rPr>
          <w:rFonts w:hint="cs"/>
          <w:rtl/>
        </w:rPr>
      </w:pPr>
    </w:p>
    <w:p w14:paraId="0C1458AB" w14:textId="77777777" w:rsidR="00000000" w:rsidRDefault="00F92B3A">
      <w:pPr>
        <w:pStyle w:val="af1"/>
        <w:rPr>
          <w:rtl/>
        </w:rPr>
      </w:pPr>
      <w:r>
        <w:rPr>
          <w:rtl/>
        </w:rPr>
        <w:t>היו"ר ראובן ריבלין:</w:t>
      </w:r>
    </w:p>
    <w:p w14:paraId="039A5617" w14:textId="77777777" w:rsidR="00000000" w:rsidRDefault="00F92B3A">
      <w:pPr>
        <w:pStyle w:val="a0"/>
        <w:rPr>
          <w:rtl/>
        </w:rPr>
      </w:pPr>
    </w:p>
    <w:p w14:paraId="52E56C26" w14:textId="77777777" w:rsidR="00000000" w:rsidRDefault="00F92B3A">
      <w:pPr>
        <w:pStyle w:val="a0"/>
        <w:rPr>
          <w:rFonts w:hint="cs"/>
          <w:rtl/>
        </w:rPr>
      </w:pPr>
      <w:r>
        <w:rPr>
          <w:rFonts w:hint="cs"/>
          <w:rtl/>
        </w:rPr>
        <w:t>82 בעד, אחד נגד, אחד נמנע. אני קובע שהצעת החוק עברה, אף שאינה הצעת חוק-יסוד, ברוב של 82 חברי כנס</w:t>
      </w:r>
      <w:r>
        <w:rPr>
          <w:rFonts w:hint="cs"/>
          <w:rtl/>
        </w:rPr>
        <w:t>ת.</w:t>
      </w:r>
    </w:p>
    <w:p w14:paraId="4672C5B2" w14:textId="77777777" w:rsidR="00000000" w:rsidRDefault="00F92B3A">
      <w:pPr>
        <w:pStyle w:val="a0"/>
        <w:rPr>
          <w:rFonts w:hint="cs"/>
          <w:rtl/>
        </w:rPr>
      </w:pPr>
    </w:p>
    <w:p w14:paraId="3C1719FA" w14:textId="77777777" w:rsidR="00000000" w:rsidRDefault="00F92B3A">
      <w:pPr>
        <w:pStyle w:val="a2"/>
        <w:rPr>
          <w:rtl/>
        </w:rPr>
      </w:pPr>
    </w:p>
    <w:p w14:paraId="5D4C5D44" w14:textId="77777777" w:rsidR="00000000" w:rsidRDefault="00F92B3A">
      <w:pPr>
        <w:pStyle w:val="a2"/>
        <w:rPr>
          <w:rFonts w:hint="cs"/>
          <w:rtl/>
        </w:rPr>
      </w:pPr>
      <w:bookmarkStart w:id="137" w:name="CS30070FI0030070T08_12_2004_12_34_45"/>
      <w:bookmarkStart w:id="138" w:name="CS29926FI0029926T08_12_2004_12_34_56"/>
      <w:bookmarkStart w:id="139" w:name="_Toc100391256"/>
      <w:bookmarkEnd w:id="137"/>
      <w:bookmarkEnd w:id="138"/>
      <w:r>
        <w:rPr>
          <w:rtl/>
        </w:rPr>
        <w:t xml:space="preserve">הצעת חוק לתיקון פקודת המשטרה </w:t>
      </w:r>
      <w:r>
        <w:rPr>
          <w:rFonts w:hint="cs"/>
          <w:rtl/>
        </w:rPr>
        <w:br/>
      </w:r>
      <w:r>
        <w:rPr>
          <w:rtl/>
        </w:rPr>
        <w:t>(חקירת סוהר בידי המחלקה לחקיר</w:t>
      </w:r>
      <w:r>
        <w:rPr>
          <w:rFonts w:hint="cs"/>
          <w:rtl/>
        </w:rPr>
        <w:t>ו</w:t>
      </w:r>
      <w:r>
        <w:rPr>
          <w:rtl/>
        </w:rPr>
        <w:t>ת שוטרים), התשס"ד-2004</w:t>
      </w:r>
      <w:bookmarkEnd w:id="139"/>
    </w:p>
    <w:p w14:paraId="55A2E48D" w14:textId="77777777" w:rsidR="00000000" w:rsidRDefault="00F92B3A">
      <w:pPr>
        <w:pStyle w:val="a0"/>
        <w:rPr>
          <w:rFonts w:hint="cs"/>
          <w:rtl/>
        </w:rPr>
      </w:pPr>
      <w:r>
        <w:rPr>
          <w:rtl/>
        </w:rPr>
        <w:t>[</w:t>
      </w:r>
      <w:r>
        <w:rPr>
          <w:rFonts w:hint="cs"/>
          <w:rtl/>
        </w:rPr>
        <w:t xml:space="preserve">הצעת חוק פ/2693; </w:t>
      </w:r>
      <w:r>
        <w:rPr>
          <w:rtl/>
        </w:rPr>
        <w:t>נספחות.]</w:t>
      </w:r>
    </w:p>
    <w:p w14:paraId="6526CFCF" w14:textId="77777777" w:rsidR="00000000" w:rsidRDefault="00F92B3A">
      <w:pPr>
        <w:pStyle w:val="-0"/>
        <w:rPr>
          <w:rFonts w:hint="cs"/>
          <w:rtl/>
        </w:rPr>
      </w:pPr>
      <w:r>
        <w:rPr>
          <w:rFonts w:hint="cs"/>
          <w:rtl/>
        </w:rPr>
        <w:t>(הצעת חבר הכנסת משה גפני)</w:t>
      </w:r>
    </w:p>
    <w:p w14:paraId="1CFF2932" w14:textId="77777777" w:rsidR="00000000" w:rsidRDefault="00F92B3A">
      <w:pPr>
        <w:pStyle w:val="-0"/>
        <w:rPr>
          <w:rtl/>
        </w:rPr>
      </w:pPr>
      <w:r>
        <w:rPr>
          <w:rtl/>
        </w:rPr>
        <w:t xml:space="preserve"> </w:t>
      </w:r>
    </w:p>
    <w:p w14:paraId="03DC1359" w14:textId="77777777" w:rsidR="00000000" w:rsidRDefault="00F92B3A">
      <w:pPr>
        <w:pStyle w:val="af1"/>
        <w:rPr>
          <w:rtl/>
        </w:rPr>
      </w:pPr>
      <w:r>
        <w:rPr>
          <w:rtl/>
        </w:rPr>
        <w:t>היו"ר ראובן ריבלין:</w:t>
      </w:r>
    </w:p>
    <w:p w14:paraId="2CDEE8F1" w14:textId="77777777" w:rsidR="00000000" w:rsidRDefault="00F92B3A">
      <w:pPr>
        <w:pStyle w:val="a0"/>
        <w:rPr>
          <w:rtl/>
        </w:rPr>
      </w:pPr>
    </w:p>
    <w:p w14:paraId="7E9B3472" w14:textId="77777777" w:rsidR="00000000" w:rsidRDefault="00F92B3A">
      <w:pPr>
        <w:pStyle w:val="a0"/>
        <w:ind w:firstLine="720"/>
        <w:rPr>
          <w:rFonts w:hint="cs"/>
          <w:rtl/>
        </w:rPr>
      </w:pPr>
      <w:r>
        <w:rPr>
          <w:rFonts w:hint="cs"/>
          <w:rtl/>
        </w:rPr>
        <w:t xml:space="preserve">רבותי חברי הכנסת, אנחנו עוברים להצעת חוק לתיקון פקודת המשטרה, של חבר הכנסת משה גפני. בבקשה, </w:t>
      </w:r>
      <w:r>
        <w:rPr>
          <w:rFonts w:hint="cs"/>
          <w:rtl/>
        </w:rPr>
        <w:t>אדוני.</w:t>
      </w:r>
    </w:p>
    <w:p w14:paraId="233803E2" w14:textId="77777777" w:rsidR="00000000" w:rsidRDefault="00F92B3A">
      <w:pPr>
        <w:pStyle w:val="a0"/>
        <w:ind w:firstLine="720"/>
        <w:rPr>
          <w:rFonts w:hint="cs"/>
          <w:rtl/>
        </w:rPr>
      </w:pPr>
    </w:p>
    <w:p w14:paraId="36F9C25A" w14:textId="77777777" w:rsidR="00000000" w:rsidRDefault="00F92B3A">
      <w:pPr>
        <w:pStyle w:val="a"/>
        <w:rPr>
          <w:rFonts w:hint="cs"/>
          <w:rtl/>
        </w:rPr>
      </w:pPr>
      <w:bookmarkStart w:id="140" w:name="FS000000526T08_12_2004_12_35_08"/>
      <w:bookmarkStart w:id="141" w:name="FS000000526T08_12_2004_13_27_34"/>
      <w:bookmarkStart w:id="142" w:name="FS000000526T08_12_2004_13_44_29"/>
      <w:bookmarkStart w:id="143" w:name="_Toc100391257"/>
      <w:bookmarkEnd w:id="140"/>
      <w:bookmarkEnd w:id="141"/>
      <w:bookmarkEnd w:id="142"/>
      <w:r>
        <w:rPr>
          <w:rFonts w:hint="eastAsia"/>
          <w:rtl/>
        </w:rPr>
        <w:t>משה</w:t>
      </w:r>
      <w:r>
        <w:rPr>
          <w:rtl/>
        </w:rPr>
        <w:t xml:space="preserve"> גפני (יהדות התורה):</w:t>
      </w:r>
      <w:bookmarkEnd w:id="143"/>
    </w:p>
    <w:p w14:paraId="26A1DAF4" w14:textId="77777777" w:rsidR="00000000" w:rsidRDefault="00F92B3A">
      <w:pPr>
        <w:pStyle w:val="a0"/>
        <w:rPr>
          <w:rtl/>
        </w:rPr>
      </w:pPr>
    </w:p>
    <w:p w14:paraId="2A597777" w14:textId="77777777" w:rsidR="00000000" w:rsidRDefault="00F92B3A">
      <w:pPr>
        <w:pStyle w:val="a0"/>
        <w:rPr>
          <w:rFonts w:hint="cs"/>
          <w:rtl/>
        </w:rPr>
      </w:pPr>
      <w:r>
        <w:rPr>
          <w:rFonts w:hint="cs"/>
          <w:rtl/>
        </w:rPr>
        <w:t xml:space="preserve">אדוני היושב-ראש, כנסת נכבדה, אני מתכבד להגיש הצעת חוק לתיקון פקודת המשטרה (חקירת סוהר בידי המחלקה לחקירות שוטרים), התשס"ד-2004. </w:t>
      </w:r>
    </w:p>
    <w:p w14:paraId="4548EC3E" w14:textId="77777777" w:rsidR="00000000" w:rsidRDefault="00F92B3A">
      <w:pPr>
        <w:pStyle w:val="a0"/>
        <w:ind w:firstLine="0"/>
        <w:rPr>
          <w:rFonts w:hint="cs"/>
          <w:rtl/>
        </w:rPr>
      </w:pPr>
      <w:r>
        <w:rPr>
          <w:rFonts w:hint="cs"/>
          <w:rtl/>
        </w:rPr>
        <w:tab/>
      </w:r>
    </w:p>
    <w:p w14:paraId="199BE277" w14:textId="77777777" w:rsidR="00000000" w:rsidRDefault="00F92B3A">
      <w:pPr>
        <w:pStyle w:val="a0"/>
        <w:ind w:firstLine="0"/>
        <w:rPr>
          <w:rFonts w:hint="cs"/>
          <w:rtl/>
        </w:rPr>
      </w:pPr>
      <w:r>
        <w:rPr>
          <w:rFonts w:hint="cs"/>
          <w:rtl/>
        </w:rPr>
        <w:tab/>
        <w:t xml:space="preserve">פקודת המשטרה [נוסח חדש], התשל"א-1971, קובעת בפרק ד2 את סמכויותיה של המחלקה לחקירות שוטרים. </w:t>
      </w:r>
      <w:r>
        <w:rPr>
          <w:rFonts w:hint="cs"/>
          <w:rtl/>
        </w:rPr>
        <w:t>קיומה של המחלקה בא למנוע מצב שבו חקירת עבירות שבוצעו לפי החשד בידי שוטרים תיעשה על-ידי שוטרים.</w:t>
      </w:r>
    </w:p>
    <w:p w14:paraId="0C4B9DD7" w14:textId="77777777" w:rsidR="00000000" w:rsidRDefault="00F92B3A">
      <w:pPr>
        <w:pStyle w:val="a0"/>
        <w:ind w:firstLine="0"/>
        <w:rPr>
          <w:rFonts w:hint="cs"/>
          <w:rtl/>
        </w:rPr>
      </w:pPr>
    </w:p>
    <w:p w14:paraId="4BF2F3D5" w14:textId="77777777" w:rsidR="00000000" w:rsidRDefault="00F92B3A">
      <w:pPr>
        <w:pStyle w:val="a0"/>
        <w:ind w:firstLine="0"/>
        <w:rPr>
          <w:rFonts w:hint="cs"/>
          <w:rtl/>
        </w:rPr>
      </w:pPr>
      <w:r>
        <w:rPr>
          <w:rFonts w:hint="cs"/>
          <w:rtl/>
        </w:rPr>
        <w:tab/>
        <w:t xml:space="preserve">אדוני היושב-ראש, מה שקורה מבחינת המצב החוקי, מה שלא היה לפני שנים רבות - - - </w:t>
      </w:r>
    </w:p>
    <w:p w14:paraId="42810B18" w14:textId="77777777" w:rsidR="00000000" w:rsidRDefault="00F92B3A">
      <w:pPr>
        <w:pStyle w:val="a0"/>
        <w:ind w:firstLine="0"/>
        <w:rPr>
          <w:rFonts w:hint="cs"/>
          <w:rtl/>
        </w:rPr>
      </w:pPr>
    </w:p>
    <w:p w14:paraId="6B9373F4" w14:textId="77777777" w:rsidR="00000000" w:rsidRDefault="00F92B3A">
      <w:pPr>
        <w:pStyle w:val="af1"/>
        <w:rPr>
          <w:rtl/>
        </w:rPr>
      </w:pPr>
      <w:r>
        <w:rPr>
          <w:rFonts w:hint="eastAsia"/>
          <w:rtl/>
        </w:rPr>
        <w:t>היו</w:t>
      </w:r>
      <w:r>
        <w:rPr>
          <w:rtl/>
        </w:rPr>
        <w:t>"ר ראובן ריבלין:</w:t>
      </w:r>
    </w:p>
    <w:p w14:paraId="12D4487C" w14:textId="77777777" w:rsidR="00000000" w:rsidRDefault="00F92B3A">
      <w:pPr>
        <w:pStyle w:val="a0"/>
        <w:rPr>
          <w:rFonts w:hint="cs"/>
          <w:rtl/>
        </w:rPr>
      </w:pPr>
    </w:p>
    <w:p w14:paraId="74ED85CD" w14:textId="77777777" w:rsidR="00000000" w:rsidRDefault="00F92B3A">
      <w:pPr>
        <w:pStyle w:val="a0"/>
        <w:rPr>
          <w:rFonts w:hint="cs"/>
          <w:rtl/>
        </w:rPr>
      </w:pPr>
      <w:r>
        <w:rPr>
          <w:rFonts w:hint="cs"/>
          <w:rtl/>
        </w:rPr>
        <w:t>תסביר לי כאדם שצופה מלמעלה. הקואליציות משתנות בהצבעה הזאת?</w:t>
      </w:r>
    </w:p>
    <w:p w14:paraId="5732F19F" w14:textId="77777777" w:rsidR="00000000" w:rsidRDefault="00F92B3A">
      <w:pPr>
        <w:pStyle w:val="a0"/>
        <w:ind w:firstLine="0"/>
        <w:rPr>
          <w:rFonts w:hint="cs"/>
          <w:rtl/>
        </w:rPr>
      </w:pPr>
    </w:p>
    <w:p w14:paraId="586C4D2F" w14:textId="77777777" w:rsidR="00000000" w:rsidRDefault="00F92B3A">
      <w:pPr>
        <w:pStyle w:val="-"/>
        <w:rPr>
          <w:rtl/>
        </w:rPr>
      </w:pPr>
      <w:bookmarkStart w:id="144" w:name="FS000000526T08_12_2004_13_30_10C"/>
      <w:bookmarkEnd w:id="144"/>
      <w:r>
        <w:rPr>
          <w:rFonts w:hint="eastAsia"/>
          <w:rtl/>
        </w:rPr>
        <w:t>משה</w:t>
      </w:r>
      <w:r>
        <w:rPr>
          <w:rtl/>
        </w:rPr>
        <w:t xml:space="preserve"> גפני (יהדות התורה):</w:t>
      </w:r>
    </w:p>
    <w:p w14:paraId="4DD9D78B" w14:textId="77777777" w:rsidR="00000000" w:rsidRDefault="00F92B3A">
      <w:pPr>
        <w:pStyle w:val="a0"/>
        <w:rPr>
          <w:rFonts w:hint="cs"/>
          <w:rtl/>
        </w:rPr>
      </w:pPr>
    </w:p>
    <w:p w14:paraId="392ED6AC" w14:textId="77777777" w:rsidR="00000000" w:rsidRDefault="00F92B3A">
      <w:pPr>
        <w:pStyle w:val="a0"/>
        <w:rPr>
          <w:rFonts w:hint="cs"/>
          <w:rtl/>
        </w:rPr>
      </w:pPr>
      <w:r>
        <w:rPr>
          <w:rFonts w:hint="cs"/>
          <w:rtl/>
        </w:rPr>
        <w:t>המצב של הקואליציות ממש לא ברור. העניין הזה מאוד נזיל.</w:t>
      </w:r>
    </w:p>
    <w:p w14:paraId="54EE62E5" w14:textId="77777777" w:rsidR="00000000" w:rsidRDefault="00F92B3A">
      <w:pPr>
        <w:pStyle w:val="a0"/>
        <w:ind w:firstLine="0"/>
        <w:rPr>
          <w:rFonts w:hint="cs"/>
          <w:rtl/>
        </w:rPr>
      </w:pPr>
    </w:p>
    <w:p w14:paraId="5854BFEF" w14:textId="77777777" w:rsidR="00000000" w:rsidRDefault="00F92B3A">
      <w:pPr>
        <w:pStyle w:val="af1"/>
        <w:rPr>
          <w:rtl/>
        </w:rPr>
      </w:pPr>
      <w:r>
        <w:rPr>
          <w:rFonts w:hint="eastAsia"/>
          <w:rtl/>
        </w:rPr>
        <w:t>היו</w:t>
      </w:r>
      <w:r>
        <w:rPr>
          <w:rtl/>
        </w:rPr>
        <w:t>"ר ראובן ריבלין:</w:t>
      </w:r>
    </w:p>
    <w:p w14:paraId="46541E5F" w14:textId="77777777" w:rsidR="00000000" w:rsidRDefault="00F92B3A">
      <w:pPr>
        <w:pStyle w:val="a0"/>
        <w:rPr>
          <w:rFonts w:hint="cs"/>
          <w:rtl/>
        </w:rPr>
      </w:pPr>
    </w:p>
    <w:p w14:paraId="241E0798" w14:textId="77777777" w:rsidR="00000000" w:rsidRDefault="00F92B3A">
      <w:pPr>
        <w:pStyle w:val="a0"/>
        <w:rPr>
          <w:rFonts w:hint="cs"/>
          <w:rtl/>
        </w:rPr>
      </w:pPr>
      <w:r>
        <w:rPr>
          <w:rFonts w:hint="cs"/>
          <w:rtl/>
        </w:rPr>
        <w:t>כי כל רגע הקואליציות משתנות.</w:t>
      </w:r>
    </w:p>
    <w:p w14:paraId="2F1606F8" w14:textId="77777777" w:rsidR="00000000" w:rsidRDefault="00F92B3A">
      <w:pPr>
        <w:pStyle w:val="a0"/>
        <w:ind w:firstLine="0"/>
        <w:rPr>
          <w:rFonts w:hint="cs"/>
          <w:rtl/>
        </w:rPr>
      </w:pPr>
    </w:p>
    <w:p w14:paraId="7B162D22" w14:textId="77777777" w:rsidR="00000000" w:rsidRDefault="00F92B3A">
      <w:pPr>
        <w:pStyle w:val="-"/>
        <w:rPr>
          <w:rtl/>
        </w:rPr>
      </w:pPr>
      <w:bookmarkStart w:id="145" w:name="FS000000526T08_12_2004_13_30_27C"/>
      <w:bookmarkEnd w:id="145"/>
      <w:r>
        <w:rPr>
          <w:rFonts w:hint="eastAsia"/>
          <w:rtl/>
        </w:rPr>
        <w:t>משה</w:t>
      </w:r>
      <w:r>
        <w:rPr>
          <w:rtl/>
        </w:rPr>
        <w:t xml:space="preserve"> גפני (יהדות התורה):</w:t>
      </w:r>
    </w:p>
    <w:p w14:paraId="1CCE77C7" w14:textId="77777777" w:rsidR="00000000" w:rsidRDefault="00F92B3A">
      <w:pPr>
        <w:pStyle w:val="a0"/>
        <w:rPr>
          <w:rFonts w:hint="cs"/>
          <w:rtl/>
        </w:rPr>
      </w:pPr>
    </w:p>
    <w:p w14:paraId="37D5BBAD" w14:textId="77777777" w:rsidR="00000000" w:rsidRDefault="00F92B3A">
      <w:pPr>
        <w:pStyle w:val="a0"/>
        <w:rPr>
          <w:rFonts w:hint="cs"/>
          <w:rtl/>
        </w:rPr>
      </w:pPr>
      <w:r>
        <w:rPr>
          <w:rFonts w:hint="cs"/>
          <w:rtl/>
        </w:rPr>
        <w:t>זה נכון. התקופה הזאת מאוד מעניינת מבחינת המערכת הפוליטית.</w:t>
      </w:r>
    </w:p>
    <w:p w14:paraId="1D8DA009" w14:textId="77777777" w:rsidR="00000000" w:rsidRDefault="00F92B3A">
      <w:pPr>
        <w:pStyle w:val="a0"/>
        <w:ind w:firstLine="0"/>
        <w:rPr>
          <w:rFonts w:hint="cs"/>
          <w:rtl/>
        </w:rPr>
      </w:pPr>
    </w:p>
    <w:p w14:paraId="5D4137FC" w14:textId="77777777" w:rsidR="00000000" w:rsidRDefault="00F92B3A">
      <w:pPr>
        <w:pStyle w:val="af1"/>
        <w:rPr>
          <w:rtl/>
        </w:rPr>
      </w:pPr>
      <w:r>
        <w:rPr>
          <w:rFonts w:hint="eastAsia"/>
          <w:rtl/>
        </w:rPr>
        <w:t>היו</w:t>
      </w:r>
      <w:r>
        <w:rPr>
          <w:rtl/>
        </w:rPr>
        <w:t>"ר ראובן ריבלין:</w:t>
      </w:r>
    </w:p>
    <w:p w14:paraId="2A0D99A9" w14:textId="77777777" w:rsidR="00000000" w:rsidRDefault="00F92B3A">
      <w:pPr>
        <w:pStyle w:val="a0"/>
        <w:rPr>
          <w:rFonts w:hint="cs"/>
          <w:rtl/>
        </w:rPr>
      </w:pPr>
    </w:p>
    <w:p w14:paraId="66CCBD70" w14:textId="77777777" w:rsidR="00000000" w:rsidRDefault="00F92B3A">
      <w:pPr>
        <w:pStyle w:val="a0"/>
        <w:rPr>
          <w:rFonts w:hint="cs"/>
          <w:rtl/>
        </w:rPr>
      </w:pPr>
      <w:r>
        <w:rPr>
          <w:rFonts w:hint="cs"/>
          <w:rtl/>
        </w:rPr>
        <w:t>לפחות מבחינת החקיקה</w:t>
      </w:r>
      <w:r>
        <w:rPr>
          <w:rFonts w:hint="cs"/>
          <w:rtl/>
        </w:rPr>
        <w:t xml:space="preserve"> הפרטית. </w:t>
      </w:r>
    </w:p>
    <w:p w14:paraId="578C51BF" w14:textId="77777777" w:rsidR="00000000" w:rsidRDefault="00F92B3A">
      <w:pPr>
        <w:pStyle w:val="a0"/>
        <w:ind w:firstLine="0"/>
        <w:rPr>
          <w:rFonts w:hint="cs"/>
          <w:rtl/>
        </w:rPr>
      </w:pPr>
    </w:p>
    <w:p w14:paraId="3D28E0FB" w14:textId="77777777" w:rsidR="00000000" w:rsidRDefault="00F92B3A">
      <w:pPr>
        <w:pStyle w:val="-"/>
        <w:rPr>
          <w:rtl/>
        </w:rPr>
      </w:pPr>
      <w:bookmarkStart w:id="146" w:name="FS000000526T08_12_2004_13_30_44C"/>
      <w:bookmarkEnd w:id="146"/>
      <w:r>
        <w:rPr>
          <w:rFonts w:hint="eastAsia"/>
          <w:rtl/>
        </w:rPr>
        <w:t>משה</w:t>
      </w:r>
      <w:r>
        <w:rPr>
          <w:rtl/>
        </w:rPr>
        <w:t xml:space="preserve"> גפני (יהדות התורה):</w:t>
      </w:r>
    </w:p>
    <w:p w14:paraId="644BD9CB" w14:textId="77777777" w:rsidR="00000000" w:rsidRDefault="00F92B3A">
      <w:pPr>
        <w:pStyle w:val="a0"/>
        <w:ind w:firstLine="0"/>
        <w:rPr>
          <w:rFonts w:hint="cs"/>
          <w:rtl/>
        </w:rPr>
      </w:pPr>
    </w:p>
    <w:p w14:paraId="4CEF2E11" w14:textId="77777777" w:rsidR="00000000" w:rsidRDefault="00F92B3A">
      <w:pPr>
        <w:pStyle w:val="a0"/>
        <w:ind w:firstLine="0"/>
        <w:rPr>
          <w:rFonts w:hint="cs"/>
          <w:rtl/>
        </w:rPr>
      </w:pPr>
      <w:r>
        <w:rPr>
          <w:rFonts w:hint="cs"/>
          <w:rtl/>
        </w:rPr>
        <w:tab/>
        <w:t xml:space="preserve">על כל פנים, המצב הזה שבו מדובר בגוף שפועל על-פי חוק, שיש לו סמכויות, ואין לו ועד עובדים, כמו משטרת ישראל, כאשר יש תלונה נגד שוטר הוציאו את חקירת התלונה, מטבע הדברים, מהמשטרה והעבירו אותה למח"ש </w:t>
      </w:r>
      <w:r>
        <w:rPr>
          <w:rtl/>
        </w:rPr>
        <w:t>–</w:t>
      </w:r>
      <w:r>
        <w:rPr>
          <w:rFonts w:hint="cs"/>
          <w:rtl/>
        </w:rPr>
        <w:t xml:space="preserve"> למשרד המשפטים, למחלקה לח</w:t>
      </w:r>
      <w:r>
        <w:rPr>
          <w:rFonts w:hint="cs"/>
          <w:rtl/>
        </w:rPr>
        <w:t>קירות שוטרים. לא מכבר הביאה ממשלת ישראל הצעת חוק שאושרה כאן, שגם את אנשי השב"כ, לא רק בדברים שנוגעים למעצר, כל הנושא של חקירות פנימיות בשירות הביטחון הכללי - כאשר יש תלונה נגד איש שב"כ, היא עוברת למחלקה לחקירות שוטרים. כך הביאה הממשלה, הכנסת אישרה את זה, ו</w:t>
      </w:r>
      <w:r>
        <w:rPr>
          <w:rFonts w:hint="cs"/>
          <w:rtl/>
        </w:rPr>
        <w:t>החוק צודק. כאשר מדובר בגופים מהסוג הזה צריך שיהיה גוף אחד שמנוטרל מהמשרד לביטחון פנים או ממשרד הביטחון, והוא נמצא במשרד המשפטים, והוא בודק כאשר יש חקירות נגד שוטרים.</w:t>
      </w:r>
    </w:p>
    <w:p w14:paraId="0EC71C8B" w14:textId="77777777" w:rsidR="00000000" w:rsidRDefault="00F92B3A">
      <w:pPr>
        <w:pStyle w:val="a0"/>
        <w:ind w:firstLine="0"/>
        <w:rPr>
          <w:rFonts w:hint="cs"/>
          <w:rtl/>
        </w:rPr>
      </w:pPr>
    </w:p>
    <w:p w14:paraId="079EB639" w14:textId="77777777" w:rsidR="00000000" w:rsidRDefault="00F92B3A">
      <w:pPr>
        <w:pStyle w:val="a0"/>
        <w:ind w:firstLine="0"/>
        <w:rPr>
          <w:rFonts w:hint="cs"/>
          <w:rtl/>
        </w:rPr>
      </w:pPr>
      <w:r>
        <w:rPr>
          <w:rFonts w:hint="cs"/>
          <w:rtl/>
        </w:rPr>
        <w:tab/>
        <w:t>כאשר עלה לדיון העניין של הוצאת החקירות של אנשי השב"כ והעברתן למשרד המשפטים, למח"ש, ביקשת</w:t>
      </w:r>
      <w:r>
        <w:rPr>
          <w:rFonts w:hint="cs"/>
          <w:rtl/>
        </w:rPr>
        <w:t>י - יש גוף נוסף שהוא גוף מקביל, השב"ס, שירות בתי-הסוהר, ששם, כאשר יש תלונה נגד סוהר, חוקר את זה המשרד לביטחון פנים, המשטרה. ביקשתי להכניס בהסתייגות, שגם הנושא של שירות בתי-הסוהר, כאשר יש תלונה נגד סוהר, היא תעבור לאותה יחידה, ליחידת המח"ש. אמרו שזה נושא חד</w:t>
      </w:r>
      <w:r>
        <w:rPr>
          <w:rFonts w:hint="cs"/>
          <w:rtl/>
        </w:rPr>
        <w:t xml:space="preserve">ש ואני צריך להביא הצעת חוק חדשה, הצעת חוק פרטית. זה מה שאני עושה היום. </w:t>
      </w:r>
    </w:p>
    <w:p w14:paraId="6EC1653F" w14:textId="77777777" w:rsidR="00000000" w:rsidRDefault="00F92B3A">
      <w:pPr>
        <w:pStyle w:val="a0"/>
        <w:ind w:firstLine="0"/>
        <w:rPr>
          <w:rFonts w:hint="cs"/>
          <w:rtl/>
        </w:rPr>
      </w:pPr>
    </w:p>
    <w:p w14:paraId="0C56191A" w14:textId="77777777" w:rsidR="00000000" w:rsidRDefault="00F92B3A">
      <w:pPr>
        <w:pStyle w:val="a0"/>
        <w:ind w:firstLine="720"/>
        <w:rPr>
          <w:rFonts w:hint="cs"/>
          <w:rtl/>
        </w:rPr>
      </w:pPr>
      <w:r>
        <w:rPr>
          <w:rFonts w:hint="cs"/>
          <w:rtl/>
        </w:rPr>
        <w:t>אני חושב שמן הראוי, גם למען שהצדק ייעשה וגם למען שהצדק ייראה, שזה יהיה באותו מקום,  במחלקה לחקירות שוטרים. לא שאין לנו ביקורת על המח"ש, לא שהכול שם הוא טלית שכולה תכלת ובאמת אנחנו מגי</w:t>
      </w:r>
      <w:r>
        <w:rPr>
          <w:rFonts w:hint="cs"/>
          <w:rtl/>
        </w:rPr>
        <w:t>עים לחקר האמת בתלונות נגד שוטרים או נגד אנשי שב"כ, ואם החוק הזה יעבור - גם על סוהרים. אבל בכל אופן, אנחנו מעמידים כאן את העניין של ניקיון הכפיים בנושא זה באותה רמה.</w:t>
      </w:r>
    </w:p>
    <w:p w14:paraId="5E0DAD9F" w14:textId="77777777" w:rsidR="00000000" w:rsidRDefault="00F92B3A">
      <w:pPr>
        <w:pStyle w:val="a0"/>
        <w:ind w:firstLine="0"/>
        <w:rPr>
          <w:rFonts w:hint="cs"/>
          <w:rtl/>
        </w:rPr>
      </w:pPr>
    </w:p>
    <w:p w14:paraId="4DCA88EC" w14:textId="77777777" w:rsidR="00000000" w:rsidRDefault="00F92B3A">
      <w:pPr>
        <w:pStyle w:val="a0"/>
        <w:ind w:firstLine="0"/>
        <w:rPr>
          <w:rFonts w:hint="cs"/>
          <w:rtl/>
        </w:rPr>
      </w:pPr>
      <w:r>
        <w:rPr>
          <w:rFonts w:hint="cs"/>
          <w:rtl/>
        </w:rPr>
        <w:tab/>
        <w:t>אדוני היושב-ראש, הרבה פעמים יש פה חברי כנסת מאוד מוגדרים, הרוב לא כזה, אבל יש פה חברי כנס</w:t>
      </w:r>
      <w:r>
        <w:rPr>
          <w:rFonts w:hint="cs"/>
          <w:rtl/>
        </w:rPr>
        <w:t>ת ששואלים אותי תמיד כשאני מעלה הצעת חוק: תגיד לי, איזה אינטרס יש לך? העברתי יחסית הרבה חוקים, ורוב החקיקה שלי איננה חקיקה דתית ואיננה סקטוריאלית, מה שתמיד מדביקים לנו. החוק הוא כללי. אבל יש כמה חברי כנסת, אני כמובן לא אומר את שמותיהם ואת שם המפלגה שלהם, שש</w:t>
      </w:r>
      <w:r>
        <w:rPr>
          <w:rFonts w:hint="cs"/>
          <w:rtl/>
        </w:rPr>
        <w:t xml:space="preserve">ואלים אותי: איזה אינטרס יש לך? </w:t>
      </w:r>
    </w:p>
    <w:p w14:paraId="6DF3AF9B" w14:textId="77777777" w:rsidR="00000000" w:rsidRDefault="00F92B3A">
      <w:pPr>
        <w:pStyle w:val="a0"/>
        <w:ind w:firstLine="0"/>
        <w:rPr>
          <w:rFonts w:hint="cs"/>
          <w:rtl/>
        </w:rPr>
      </w:pPr>
    </w:p>
    <w:p w14:paraId="38A4C066" w14:textId="77777777" w:rsidR="00000000" w:rsidRDefault="00F92B3A">
      <w:pPr>
        <w:pStyle w:val="af0"/>
        <w:rPr>
          <w:rtl/>
        </w:rPr>
      </w:pPr>
      <w:r>
        <w:rPr>
          <w:rFonts w:hint="eastAsia"/>
          <w:rtl/>
        </w:rPr>
        <w:t>רוני</w:t>
      </w:r>
      <w:r>
        <w:rPr>
          <w:rtl/>
        </w:rPr>
        <w:t xml:space="preserve"> בר-און (הליכוד):</w:t>
      </w:r>
    </w:p>
    <w:p w14:paraId="2375E2E5" w14:textId="77777777" w:rsidR="00000000" w:rsidRDefault="00F92B3A">
      <w:pPr>
        <w:pStyle w:val="a0"/>
        <w:rPr>
          <w:rFonts w:hint="cs"/>
          <w:rtl/>
        </w:rPr>
      </w:pPr>
    </w:p>
    <w:p w14:paraId="7C8E3CDC" w14:textId="77777777" w:rsidR="00000000" w:rsidRDefault="00F92B3A">
      <w:pPr>
        <w:pStyle w:val="a0"/>
        <w:rPr>
          <w:rFonts w:hint="cs"/>
          <w:rtl/>
        </w:rPr>
      </w:pPr>
      <w:r>
        <w:rPr>
          <w:rFonts w:hint="cs"/>
          <w:rtl/>
        </w:rPr>
        <w:t>אם תגיד את  שם המפלגה, לא תצטרך להגיד את השמות.</w:t>
      </w:r>
    </w:p>
    <w:p w14:paraId="77C1C3AC" w14:textId="77777777" w:rsidR="00000000" w:rsidRDefault="00F92B3A">
      <w:pPr>
        <w:pStyle w:val="a0"/>
        <w:ind w:firstLine="0"/>
        <w:rPr>
          <w:rFonts w:hint="cs"/>
          <w:rtl/>
        </w:rPr>
      </w:pPr>
    </w:p>
    <w:p w14:paraId="5F7C9225" w14:textId="77777777" w:rsidR="00000000" w:rsidRDefault="00F92B3A">
      <w:pPr>
        <w:pStyle w:val="-"/>
        <w:rPr>
          <w:rtl/>
        </w:rPr>
      </w:pPr>
      <w:bookmarkStart w:id="147" w:name="FS000000526T08_12_2004_13_36_27C"/>
      <w:bookmarkEnd w:id="147"/>
      <w:r>
        <w:rPr>
          <w:rFonts w:hint="eastAsia"/>
          <w:rtl/>
        </w:rPr>
        <w:t>משה</w:t>
      </w:r>
      <w:r>
        <w:rPr>
          <w:rtl/>
        </w:rPr>
        <w:t xml:space="preserve"> גפני (יהדות התורה):</w:t>
      </w:r>
    </w:p>
    <w:p w14:paraId="48FF8E9A" w14:textId="77777777" w:rsidR="00000000" w:rsidRDefault="00F92B3A">
      <w:pPr>
        <w:pStyle w:val="a0"/>
        <w:rPr>
          <w:rFonts w:hint="cs"/>
          <w:rtl/>
        </w:rPr>
      </w:pPr>
    </w:p>
    <w:p w14:paraId="0F0E78C6" w14:textId="77777777" w:rsidR="00000000" w:rsidRDefault="00F92B3A">
      <w:pPr>
        <w:pStyle w:val="a0"/>
        <w:rPr>
          <w:rFonts w:hint="cs"/>
          <w:rtl/>
        </w:rPr>
      </w:pPr>
      <w:r>
        <w:rPr>
          <w:rFonts w:hint="cs"/>
          <w:rtl/>
        </w:rPr>
        <w:t>למען השקיפות אני רוצה להגיד, אדוני היושב-ראש, בלי נדר, אין לי תוכנית, על-כל-פנים לא מוגדרת כרגע, להיות אסיר. אין לי תוכנית ללכ</w:t>
      </w:r>
      <w:r>
        <w:rPr>
          <w:rFonts w:hint="cs"/>
          <w:rtl/>
        </w:rPr>
        <w:t>ת לבית-סוהר.</w:t>
      </w:r>
    </w:p>
    <w:p w14:paraId="393BFAB4" w14:textId="77777777" w:rsidR="00000000" w:rsidRDefault="00F92B3A">
      <w:pPr>
        <w:pStyle w:val="af0"/>
        <w:rPr>
          <w:rFonts w:hint="cs"/>
          <w:rtl/>
        </w:rPr>
      </w:pPr>
    </w:p>
    <w:p w14:paraId="4D0D9CC3" w14:textId="77777777" w:rsidR="00000000" w:rsidRDefault="00F92B3A">
      <w:pPr>
        <w:pStyle w:val="af0"/>
        <w:rPr>
          <w:rtl/>
        </w:rPr>
      </w:pPr>
      <w:r>
        <w:rPr>
          <w:rFonts w:hint="eastAsia"/>
          <w:rtl/>
        </w:rPr>
        <w:t>קריאה</w:t>
      </w:r>
      <w:r>
        <w:rPr>
          <w:rtl/>
        </w:rPr>
        <w:t>:</w:t>
      </w:r>
    </w:p>
    <w:p w14:paraId="1E43C8B9" w14:textId="77777777" w:rsidR="00000000" w:rsidRDefault="00F92B3A">
      <w:pPr>
        <w:pStyle w:val="a0"/>
        <w:rPr>
          <w:rFonts w:hint="cs"/>
          <w:rtl/>
        </w:rPr>
      </w:pPr>
    </w:p>
    <w:p w14:paraId="2978198E" w14:textId="77777777" w:rsidR="00000000" w:rsidRDefault="00F92B3A">
      <w:pPr>
        <w:pStyle w:val="a0"/>
        <w:rPr>
          <w:rFonts w:hint="cs"/>
          <w:rtl/>
        </w:rPr>
      </w:pPr>
      <w:r>
        <w:rPr>
          <w:rFonts w:hint="cs"/>
          <w:rtl/>
        </w:rPr>
        <w:t xml:space="preserve">- - - </w:t>
      </w:r>
    </w:p>
    <w:p w14:paraId="7F7926D6" w14:textId="77777777" w:rsidR="00000000" w:rsidRDefault="00F92B3A">
      <w:pPr>
        <w:pStyle w:val="a0"/>
        <w:ind w:firstLine="0"/>
        <w:rPr>
          <w:rFonts w:hint="cs"/>
          <w:rtl/>
        </w:rPr>
      </w:pPr>
    </w:p>
    <w:p w14:paraId="65D3E02B" w14:textId="77777777" w:rsidR="00000000" w:rsidRDefault="00F92B3A">
      <w:pPr>
        <w:pStyle w:val="af1"/>
        <w:rPr>
          <w:rtl/>
        </w:rPr>
      </w:pPr>
      <w:r>
        <w:rPr>
          <w:rFonts w:hint="eastAsia"/>
          <w:rtl/>
        </w:rPr>
        <w:t>היו</w:t>
      </w:r>
      <w:r>
        <w:rPr>
          <w:rtl/>
        </w:rPr>
        <w:t>"ר ראובן ריבלין:</w:t>
      </w:r>
    </w:p>
    <w:p w14:paraId="0C4BB85A" w14:textId="77777777" w:rsidR="00000000" w:rsidRDefault="00F92B3A">
      <w:pPr>
        <w:pStyle w:val="a0"/>
        <w:rPr>
          <w:rFonts w:hint="cs"/>
          <w:rtl/>
        </w:rPr>
      </w:pPr>
    </w:p>
    <w:p w14:paraId="4FEC094B" w14:textId="77777777" w:rsidR="00000000" w:rsidRDefault="00F92B3A">
      <w:pPr>
        <w:pStyle w:val="a0"/>
        <w:rPr>
          <w:rFonts w:hint="cs"/>
          <w:rtl/>
        </w:rPr>
      </w:pPr>
      <w:r>
        <w:rPr>
          <w:rFonts w:hint="cs"/>
          <w:rtl/>
        </w:rPr>
        <w:t>אתה יכול להפתיע.</w:t>
      </w:r>
    </w:p>
    <w:p w14:paraId="2D2D6FB8" w14:textId="77777777" w:rsidR="00000000" w:rsidRDefault="00F92B3A">
      <w:pPr>
        <w:pStyle w:val="a0"/>
        <w:ind w:firstLine="0"/>
        <w:rPr>
          <w:rFonts w:hint="cs"/>
          <w:rtl/>
        </w:rPr>
      </w:pPr>
    </w:p>
    <w:p w14:paraId="4323A7C8" w14:textId="77777777" w:rsidR="00000000" w:rsidRDefault="00F92B3A">
      <w:pPr>
        <w:pStyle w:val="-"/>
        <w:rPr>
          <w:rtl/>
        </w:rPr>
      </w:pPr>
      <w:bookmarkStart w:id="148" w:name="FS000000526T08_12_2004_13_37_12C"/>
      <w:bookmarkEnd w:id="148"/>
      <w:r>
        <w:rPr>
          <w:rFonts w:hint="eastAsia"/>
          <w:rtl/>
        </w:rPr>
        <w:t>משה</w:t>
      </w:r>
      <w:r>
        <w:rPr>
          <w:rtl/>
        </w:rPr>
        <w:t xml:space="preserve"> גפני (יהדות התורה):</w:t>
      </w:r>
    </w:p>
    <w:p w14:paraId="49E87780" w14:textId="77777777" w:rsidR="00000000" w:rsidRDefault="00F92B3A">
      <w:pPr>
        <w:pStyle w:val="a0"/>
        <w:rPr>
          <w:rFonts w:hint="cs"/>
          <w:rtl/>
        </w:rPr>
      </w:pPr>
    </w:p>
    <w:p w14:paraId="763D4D27" w14:textId="77777777" w:rsidR="00000000" w:rsidRDefault="00F92B3A">
      <w:pPr>
        <w:pStyle w:val="a0"/>
        <w:rPr>
          <w:rFonts w:hint="cs"/>
          <w:rtl/>
        </w:rPr>
      </w:pPr>
      <w:r>
        <w:rPr>
          <w:rFonts w:hint="cs"/>
          <w:rtl/>
        </w:rPr>
        <w:t xml:space="preserve">אמרתי בלי נדר. אין לי תוכנית כזאת. בטווח הנראה לעין אין לי תוכנית כזאת. גם אם, חס וחלילה, אגיע לשם, אין לי תוכנית לריב עם איזה סוהר שאצטרך להתלונן נגדו. אז לאותם </w:t>
      </w:r>
      <w:r>
        <w:rPr>
          <w:rFonts w:hint="cs"/>
          <w:rtl/>
        </w:rPr>
        <w:t>חברי כנסת שכל פעם שואלים אותי: תגיד לי מה האינטרס שלך בחוק הזה - אפשר לבדוק אותי בסטטיסטיקה, רוב החוקים הם חוקים כלליים, ואני חושב שכך צריך להיות. תמיד שואלים אותי את השאלה הזאת: אתה מגיש הצעת חוק - אמר לי אחד מהם - אני הולך לבדוק את פירוש רש"י, מה מסתתר מ</w:t>
      </w:r>
      <w:r>
        <w:rPr>
          <w:rFonts w:hint="cs"/>
          <w:rtl/>
        </w:rPr>
        <w:t>אחורי העניין. ברוך השם, אין לי תוכנית ללכת לבית-סוהר, אין לי קרוב משפחה בבית-סוהר, ואני מקווה שגם לא יהיה, אז למען השקיפות אני מודיע שאין לי אינטרס בחוק הזה, אלא רק טובתה של מדינת ישראל, שהצדק לא רק ייעשה בה אלא  גם ייראה בה.</w:t>
      </w:r>
    </w:p>
    <w:p w14:paraId="28C5C156" w14:textId="77777777" w:rsidR="00000000" w:rsidRDefault="00F92B3A">
      <w:pPr>
        <w:pStyle w:val="a0"/>
        <w:ind w:firstLine="0"/>
        <w:rPr>
          <w:rFonts w:hint="cs"/>
          <w:rtl/>
        </w:rPr>
      </w:pPr>
    </w:p>
    <w:p w14:paraId="4596D6EF" w14:textId="77777777" w:rsidR="00000000" w:rsidRDefault="00F92B3A">
      <w:pPr>
        <w:pStyle w:val="a0"/>
        <w:rPr>
          <w:rFonts w:hint="cs"/>
          <w:rtl/>
        </w:rPr>
      </w:pPr>
      <w:r>
        <w:rPr>
          <w:rFonts w:hint="cs"/>
          <w:rtl/>
        </w:rPr>
        <w:t>עכשיו אני רוצה לומר, אדוני הי</w:t>
      </w:r>
      <w:r>
        <w:rPr>
          <w:rFonts w:hint="cs"/>
          <w:rtl/>
        </w:rPr>
        <w:t xml:space="preserve">ושב-ראש, שאלת לגבי הקואליציה. אין לזה שום קשר לקואליציה. אבל באה הממשלה, ועדת השרים, ואמרה שתי טענות. טענה אחת </w:t>
      </w:r>
      <w:r>
        <w:rPr>
          <w:rtl/>
        </w:rPr>
        <w:t>–</w:t>
      </w:r>
      <w:r>
        <w:rPr>
          <w:rFonts w:hint="cs"/>
          <w:rtl/>
        </w:rPr>
        <w:t xml:space="preserve"> שיש לזה עלות תקציבית, שיצטרכו מנגנון וכו'.</w:t>
      </w:r>
    </w:p>
    <w:p w14:paraId="46C06EBB" w14:textId="77777777" w:rsidR="00000000" w:rsidRDefault="00F92B3A">
      <w:pPr>
        <w:pStyle w:val="a0"/>
        <w:ind w:firstLine="0"/>
        <w:rPr>
          <w:rFonts w:hint="cs"/>
          <w:rtl/>
        </w:rPr>
      </w:pPr>
    </w:p>
    <w:p w14:paraId="5F64E8F4" w14:textId="77777777" w:rsidR="00000000" w:rsidRDefault="00F92B3A">
      <w:pPr>
        <w:pStyle w:val="af1"/>
        <w:rPr>
          <w:rtl/>
        </w:rPr>
      </w:pPr>
      <w:r>
        <w:rPr>
          <w:rFonts w:hint="eastAsia"/>
          <w:rtl/>
        </w:rPr>
        <w:t>היו</w:t>
      </w:r>
      <w:r>
        <w:rPr>
          <w:rtl/>
        </w:rPr>
        <w:t>"ר ראובן ריבלין:</w:t>
      </w:r>
    </w:p>
    <w:p w14:paraId="3D49BD7F" w14:textId="77777777" w:rsidR="00000000" w:rsidRDefault="00F92B3A">
      <w:pPr>
        <w:pStyle w:val="a0"/>
        <w:rPr>
          <w:rFonts w:hint="cs"/>
          <w:rtl/>
        </w:rPr>
      </w:pPr>
    </w:p>
    <w:p w14:paraId="50F77758" w14:textId="77777777" w:rsidR="00000000" w:rsidRDefault="00F92B3A">
      <w:pPr>
        <w:pStyle w:val="a0"/>
        <w:rPr>
          <w:rFonts w:hint="cs"/>
          <w:rtl/>
        </w:rPr>
      </w:pPr>
      <w:r>
        <w:rPr>
          <w:rFonts w:hint="cs"/>
          <w:rtl/>
        </w:rPr>
        <w:t>למה? המנגנון קיים.</w:t>
      </w:r>
    </w:p>
    <w:p w14:paraId="40AA4C60" w14:textId="77777777" w:rsidR="00000000" w:rsidRDefault="00F92B3A">
      <w:pPr>
        <w:pStyle w:val="a0"/>
        <w:ind w:firstLine="0"/>
        <w:rPr>
          <w:rFonts w:hint="cs"/>
          <w:rtl/>
        </w:rPr>
      </w:pPr>
    </w:p>
    <w:p w14:paraId="6040DDCF" w14:textId="77777777" w:rsidR="00000000" w:rsidRDefault="00F92B3A">
      <w:pPr>
        <w:pStyle w:val="-"/>
        <w:rPr>
          <w:rtl/>
        </w:rPr>
      </w:pPr>
      <w:bookmarkStart w:id="149" w:name="FS000000526T08_12_2004_13_40_31C"/>
      <w:bookmarkEnd w:id="149"/>
      <w:r>
        <w:rPr>
          <w:rFonts w:hint="eastAsia"/>
          <w:rtl/>
        </w:rPr>
        <w:t>משה</w:t>
      </w:r>
      <w:r>
        <w:rPr>
          <w:rtl/>
        </w:rPr>
        <w:t xml:space="preserve"> גפני (יהדות התורה):</w:t>
      </w:r>
    </w:p>
    <w:p w14:paraId="338A2D5C" w14:textId="77777777" w:rsidR="00000000" w:rsidRDefault="00F92B3A">
      <w:pPr>
        <w:pStyle w:val="a0"/>
        <w:rPr>
          <w:rFonts w:hint="cs"/>
          <w:rtl/>
        </w:rPr>
      </w:pPr>
    </w:p>
    <w:p w14:paraId="56FAF01F" w14:textId="77777777" w:rsidR="00000000" w:rsidRDefault="00F92B3A">
      <w:pPr>
        <w:pStyle w:val="a0"/>
        <w:rPr>
          <w:rFonts w:hint="cs"/>
          <w:rtl/>
        </w:rPr>
      </w:pPr>
      <w:r>
        <w:rPr>
          <w:rFonts w:hint="cs"/>
          <w:rtl/>
        </w:rPr>
        <w:t>הוויכוח לא הסתיים. אמרתי להם, אות</w:t>
      </w:r>
      <w:r>
        <w:rPr>
          <w:rFonts w:hint="cs"/>
          <w:rtl/>
        </w:rPr>
        <w:t xml:space="preserve">ו מנגנון שקיים היום במשרד לביטחון פנים או במשטרה, להעביר למח"ש. אז למה צריך עלות תקציבית? אבל מתעקשים על עלות תקציבית.  נטענה עוד טענה, שמי שבעצם חוקר את הסוהרים, זה משטרת ישראל ולא השב"ס. אני מתווכח על העניין הזה. אבל כיוון שאני איש של דרכי נועם, ואני לא </w:t>
      </w:r>
      <w:r>
        <w:rPr>
          <w:rFonts w:hint="cs"/>
          <w:rtl/>
        </w:rPr>
        <w:t>רוצה ללכת למאבק, אני איש של פשרות, הסכמתי לנהל את הדיון אתם.</w:t>
      </w:r>
    </w:p>
    <w:p w14:paraId="73DABCF6" w14:textId="77777777" w:rsidR="00000000" w:rsidRDefault="00F92B3A">
      <w:pPr>
        <w:pStyle w:val="a0"/>
        <w:rPr>
          <w:rFonts w:hint="cs"/>
          <w:rtl/>
        </w:rPr>
      </w:pPr>
    </w:p>
    <w:p w14:paraId="29901232" w14:textId="77777777" w:rsidR="00000000" w:rsidRDefault="00F92B3A">
      <w:pPr>
        <w:pStyle w:val="a0"/>
        <w:rPr>
          <w:rFonts w:hint="cs"/>
          <w:rtl/>
        </w:rPr>
      </w:pPr>
      <w:r>
        <w:rPr>
          <w:rFonts w:hint="cs"/>
          <w:rtl/>
        </w:rPr>
        <w:t>דיברו אתי גם סגן השר לביטחון פנים וגם חבר הכנסת גדעון סער. אני הסכמתי לקיים דיון נוסף על העניין הזה, ונחליט - או שאני אשכנע אותם, ואז הם יצביעו בעד החוק; אם הם ישכנעו אותי, אני אוריד את החוק הזה</w:t>
      </w:r>
      <w:r>
        <w:rPr>
          <w:rFonts w:hint="cs"/>
          <w:rtl/>
        </w:rPr>
        <w:t xml:space="preserve">. אבל אני חושב שאני אעשה כל מאמץ לשכנע אותם. גם אם הם צודקים, צריך שהדבר הזה ייעשה.  </w:t>
      </w:r>
    </w:p>
    <w:p w14:paraId="1716C023" w14:textId="77777777" w:rsidR="00000000" w:rsidRDefault="00F92B3A">
      <w:pPr>
        <w:pStyle w:val="a0"/>
        <w:rPr>
          <w:rFonts w:hint="cs"/>
          <w:rtl/>
        </w:rPr>
      </w:pPr>
    </w:p>
    <w:p w14:paraId="5ED5CC7D" w14:textId="77777777" w:rsidR="00000000" w:rsidRDefault="00F92B3A">
      <w:pPr>
        <w:pStyle w:val="af1"/>
        <w:rPr>
          <w:rtl/>
        </w:rPr>
      </w:pPr>
      <w:r>
        <w:rPr>
          <w:rtl/>
        </w:rPr>
        <w:t>היו"ר ראובן ריבלין:</w:t>
      </w:r>
    </w:p>
    <w:p w14:paraId="4B12C614" w14:textId="77777777" w:rsidR="00000000" w:rsidRDefault="00F92B3A">
      <w:pPr>
        <w:pStyle w:val="a0"/>
        <w:rPr>
          <w:rFonts w:hint="cs"/>
          <w:rtl/>
        </w:rPr>
      </w:pPr>
    </w:p>
    <w:p w14:paraId="2A45D1F9" w14:textId="77777777" w:rsidR="00000000" w:rsidRDefault="00F92B3A">
      <w:pPr>
        <w:pStyle w:val="a0"/>
        <w:rPr>
          <w:rFonts w:hint="cs"/>
          <w:rtl/>
        </w:rPr>
      </w:pPr>
      <w:r>
        <w:rPr>
          <w:rFonts w:hint="cs"/>
          <w:rtl/>
        </w:rPr>
        <w:t>האם אתה מבקש שהתשובה וההצבעה יידחו למועד מאוחר יותר?</w:t>
      </w:r>
    </w:p>
    <w:p w14:paraId="5394F5BA" w14:textId="77777777" w:rsidR="00000000" w:rsidRDefault="00F92B3A">
      <w:pPr>
        <w:pStyle w:val="a0"/>
        <w:rPr>
          <w:rFonts w:hint="cs"/>
          <w:rtl/>
        </w:rPr>
      </w:pPr>
    </w:p>
    <w:p w14:paraId="14A3CA39" w14:textId="77777777" w:rsidR="00000000" w:rsidRDefault="00F92B3A">
      <w:pPr>
        <w:pStyle w:val="-"/>
        <w:rPr>
          <w:rtl/>
        </w:rPr>
      </w:pPr>
      <w:bookmarkStart w:id="150" w:name="FS000000526T08_12_2004_13_18_33"/>
      <w:bookmarkStart w:id="151" w:name="FS000000526T08_12_2004_13_18_39C"/>
      <w:bookmarkEnd w:id="150"/>
      <w:bookmarkEnd w:id="151"/>
      <w:r>
        <w:rPr>
          <w:rFonts w:hint="eastAsia"/>
          <w:rtl/>
        </w:rPr>
        <w:t>משה</w:t>
      </w:r>
      <w:r>
        <w:rPr>
          <w:rtl/>
        </w:rPr>
        <w:t xml:space="preserve"> גפני (יהדות התורה):</w:t>
      </w:r>
    </w:p>
    <w:p w14:paraId="6A91A487" w14:textId="77777777" w:rsidR="00000000" w:rsidRDefault="00F92B3A">
      <w:pPr>
        <w:pStyle w:val="a0"/>
        <w:rPr>
          <w:rFonts w:hint="cs"/>
          <w:rtl/>
        </w:rPr>
      </w:pPr>
    </w:p>
    <w:p w14:paraId="7061B53E" w14:textId="77777777" w:rsidR="00000000" w:rsidRDefault="00F92B3A">
      <w:pPr>
        <w:pStyle w:val="a0"/>
        <w:rPr>
          <w:rFonts w:hint="cs"/>
          <w:rtl/>
        </w:rPr>
      </w:pPr>
      <w:r>
        <w:rPr>
          <w:rFonts w:hint="cs"/>
          <w:rtl/>
        </w:rPr>
        <w:t xml:space="preserve">האמת היא שאני הייתי מבקש שיצביעו על זה היום וזה יעבור. </w:t>
      </w:r>
    </w:p>
    <w:p w14:paraId="6F73026F" w14:textId="77777777" w:rsidR="00000000" w:rsidRDefault="00F92B3A">
      <w:pPr>
        <w:pStyle w:val="a0"/>
        <w:rPr>
          <w:rFonts w:hint="cs"/>
          <w:rtl/>
        </w:rPr>
      </w:pPr>
    </w:p>
    <w:p w14:paraId="2A31405B" w14:textId="77777777" w:rsidR="00000000" w:rsidRDefault="00F92B3A">
      <w:pPr>
        <w:pStyle w:val="af1"/>
        <w:rPr>
          <w:rtl/>
        </w:rPr>
      </w:pPr>
      <w:r>
        <w:rPr>
          <w:rFonts w:hint="eastAsia"/>
          <w:rtl/>
        </w:rPr>
        <w:t>היו</w:t>
      </w:r>
      <w:r>
        <w:rPr>
          <w:rtl/>
        </w:rPr>
        <w:t xml:space="preserve">"ר ראובן </w:t>
      </w:r>
      <w:r>
        <w:rPr>
          <w:rtl/>
        </w:rPr>
        <w:t>ריבלין:</w:t>
      </w:r>
    </w:p>
    <w:p w14:paraId="3E7EA96B" w14:textId="77777777" w:rsidR="00000000" w:rsidRDefault="00F92B3A">
      <w:pPr>
        <w:pStyle w:val="a0"/>
        <w:rPr>
          <w:rFonts w:hint="cs"/>
          <w:rtl/>
        </w:rPr>
      </w:pPr>
    </w:p>
    <w:p w14:paraId="1C3636DB" w14:textId="77777777" w:rsidR="00000000" w:rsidRDefault="00F92B3A">
      <w:pPr>
        <w:pStyle w:val="a0"/>
        <w:rPr>
          <w:rFonts w:hint="cs"/>
          <w:rtl/>
        </w:rPr>
      </w:pPr>
      <w:r>
        <w:rPr>
          <w:rFonts w:hint="cs"/>
          <w:rtl/>
        </w:rPr>
        <w:t xml:space="preserve">בבקשה. </w:t>
      </w:r>
    </w:p>
    <w:p w14:paraId="66E31FE3" w14:textId="77777777" w:rsidR="00000000" w:rsidRDefault="00F92B3A">
      <w:pPr>
        <w:pStyle w:val="a0"/>
        <w:rPr>
          <w:rFonts w:hint="cs"/>
          <w:rtl/>
        </w:rPr>
      </w:pPr>
    </w:p>
    <w:p w14:paraId="324B2760" w14:textId="77777777" w:rsidR="00000000" w:rsidRDefault="00F92B3A">
      <w:pPr>
        <w:pStyle w:val="-"/>
        <w:rPr>
          <w:rtl/>
        </w:rPr>
      </w:pPr>
      <w:bookmarkStart w:id="152" w:name="FS000000526T08_12_2004_13_18_56C"/>
      <w:bookmarkEnd w:id="152"/>
      <w:r>
        <w:rPr>
          <w:rFonts w:hint="eastAsia"/>
          <w:rtl/>
        </w:rPr>
        <w:t>משה</w:t>
      </w:r>
      <w:r>
        <w:rPr>
          <w:rtl/>
        </w:rPr>
        <w:t xml:space="preserve"> גפני (יהדות התורה):</w:t>
      </w:r>
    </w:p>
    <w:p w14:paraId="08325489" w14:textId="77777777" w:rsidR="00000000" w:rsidRDefault="00F92B3A">
      <w:pPr>
        <w:pStyle w:val="a0"/>
        <w:rPr>
          <w:rFonts w:hint="cs"/>
          <w:rtl/>
        </w:rPr>
      </w:pPr>
    </w:p>
    <w:p w14:paraId="0DE1CA43" w14:textId="77777777" w:rsidR="00000000" w:rsidRDefault="00F92B3A">
      <w:pPr>
        <w:pStyle w:val="a0"/>
        <w:rPr>
          <w:rFonts w:hint="cs"/>
          <w:rtl/>
        </w:rPr>
      </w:pPr>
      <w:r>
        <w:rPr>
          <w:rFonts w:hint="cs"/>
          <w:rtl/>
        </w:rPr>
        <w:t xml:space="preserve">לא, רגע אדוני היושב-ראש. </w:t>
      </w:r>
    </w:p>
    <w:p w14:paraId="2A19328D" w14:textId="77777777" w:rsidR="00000000" w:rsidRDefault="00F92B3A">
      <w:pPr>
        <w:pStyle w:val="a0"/>
        <w:rPr>
          <w:rFonts w:hint="cs"/>
          <w:rtl/>
        </w:rPr>
      </w:pPr>
    </w:p>
    <w:p w14:paraId="23B50645" w14:textId="77777777" w:rsidR="00000000" w:rsidRDefault="00F92B3A">
      <w:pPr>
        <w:pStyle w:val="af1"/>
        <w:rPr>
          <w:rtl/>
        </w:rPr>
      </w:pPr>
      <w:r>
        <w:rPr>
          <w:rFonts w:hint="eastAsia"/>
          <w:rtl/>
        </w:rPr>
        <w:t>היו</w:t>
      </w:r>
      <w:r>
        <w:rPr>
          <w:rtl/>
        </w:rPr>
        <w:t>"ר ראובן ריבלין:</w:t>
      </w:r>
    </w:p>
    <w:p w14:paraId="72BE3DA2" w14:textId="77777777" w:rsidR="00000000" w:rsidRDefault="00F92B3A">
      <w:pPr>
        <w:pStyle w:val="a0"/>
        <w:rPr>
          <w:rFonts w:hint="cs"/>
          <w:rtl/>
        </w:rPr>
      </w:pPr>
    </w:p>
    <w:p w14:paraId="074F7561" w14:textId="77777777" w:rsidR="00000000" w:rsidRDefault="00F92B3A">
      <w:pPr>
        <w:pStyle w:val="a0"/>
        <w:rPr>
          <w:rFonts w:hint="cs"/>
          <w:rtl/>
        </w:rPr>
      </w:pPr>
      <w:r>
        <w:rPr>
          <w:rFonts w:hint="cs"/>
          <w:rtl/>
        </w:rPr>
        <w:t xml:space="preserve">לא, אני לא מנהל משאים-ומתנים. אני רוצה לדעת. זה על סדר-היום, וחברי הכנסת צריכים לדעת. </w:t>
      </w:r>
    </w:p>
    <w:p w14:paraId="0E56B1BB" w14:textId="77777777" w:rsidR="00000000" w:rsidRDefault="00F92B3A">
      <w:pPr>
        <w:pStyle w:val="a0"/>
        <w:rPr>
          <w:rFonts w:hint="cs"/>
          <w:rtl/>
        </w:rPr>
      </w:pPr>
    </w:p>
    <w:p w14:paraId="2EECFBD9" w14:textId="77777777" w:rsidR="00000000" w:rsidRDefault="00F92B3A">
      <w:pPr>
        <w:pStyle w:val="-"/>
        <w:rPr>
          <w:rtl/>
        </w:rPr>
      </w:pPr>
      <w:bookmarkStart w:id="153" w:name="FS000000526T08_12_2004_13_19_20C"/>
      <w:bookmarkEnd w:id="153"/>
      <w:r>
        <w:rPr>
          <w:rFonts w:hint="eastAsia"/>
          <w:rtl/>
        </w:rPr>
        <w:t>משה</w:t>
      </w:r>
      <w:r>
        <w:rPr>
          <w:rtl/>
        </w:rPr>
        <w:t xml:space="preserve"> גפני (יהדות התורה):</w:t>
      </w:r>
    </w:p>
    <w:p w14:paraId="54866E0D" w14:textId="77777777" w:rsidR="00000000" w:rsidRDefault="00F92B3A">
      <w:pPr>
        <w:pStyle w:val="a0"/>
        <w:rPr>
          <w:rFonts w:hint="cs"/>
          <w:rtl/>
        </w:rPr>
      </w:pPr>
    </w:p>
    <w:p w14:paraId="4438C7BB" w14:textId="77777777" w:rsidR="00000000" w:rsidRDefault="00F92B3A">
      <w:pPr>
        <w:pStyle w:val="a0"/>
        <w:rPr>
          <w:rFonts w:hint="cs"/>
          <w:rtl/>
        </w:rPr>
      </w:pPr>
      <w:r>
        <w:rPr>
          <w:rFonts w:hint="cs"/>
          <w:rtl/>
        </w:rPr>
        <w:t xml:space="preserve">התשובה היא שתשובה והצבעה יינתנו במועד אחר. </w:t>
      </w:r>
    </w:p>
    <w:p w14:paraId="5153370F" w14:textId="77777777" w:rsidR="00000000" w:rsidRDefault="00F92B3A">
      <w:pPr>
        <w:pStyle w:val="a0"/>
        <w:rPr>
          <w:rFonts w:hint="cs"/>
          <w:rtl/>
        </w:rPr>
      </w:pPr>
    </w:p>
    <w:p w14:paraId="00742A65" w14:textId="77777777" w:rsidR="00000000" w:rsidRDefault="00F92B3A">
      <w:pPr>
        <w:pStyle w:val="af1"/>
        <w:rPr>
          <w:rtl/>
        </w:rPr>
      </w:pPr>
      <w:r>
        <w:rPr>
          <w:rFonts w:hint="eastAsia"/>
          <w:rtl/>
        </w:rPr>
        <w:t>היו</w:t>
      </w:r>
      <w:r>
        <w:rPr>
          <w:rtl/>
        </w:rPr>
        <w:t>"ר ר</w:t>
      </w:r>
      <w:r>
        <w:rPr>
          <w:rtl/>
        </w:rPr>
        <w:t>אובן ריבלין:</w:t>
      </w:r>
    </w:p>
    <w:p w14:paraId="038B2668" w14:textId="77777777" w:rsidR="00000000" w:rsidRDefault="00F92B3A">
      <w:pPr>
        <w:pStyle w:val="a0"/>
        <w:rPr>
          <w:rFonts w:hint="cs"/>
          <w:rtl/>
        </w:rPr>
      </w:pPr>
    </w:p>
    <w:p w14:paraId="0C4D22BA" w14:textId="77777777" w:rsidR="00000000" w:rsidRDefault="00F92B3A">
      <w:pPr>
        <w:pStyle w:val="a0"/>
        <w:rPr>
          <w:rFonts w:hint="cs"/>
          <w:rtl/>
        </w:rPr>
      </w:pPr>
      <w:r>
        <w:rPr>
          <w:rFonts w:hint="cs"/>
          <w:rtl/>
        </w:rPr>
        <w:t>אתה מסכים לזה?</w:t>
      </w:r>
    </w:p>
    <w:p w14:paraId="0639E85D" w14:textId="77777777" w:rsidR="00000000" w:rsidRDefault="00F92B3A">
      <w:pPr>
        <w:pStyle w:val="a0"/>
        <w:rPr>
          <w:rFonts w:hint="cs"/>
          <w:rtl/>
        </w:rPr>
      </w:pPr>
    </w:p>
    <w:p w14:paraId="7693E120" w14:textId="77777777" w:rsidR="00000000" w:rsidRDefault="00F92B3A">
      <w:pPr>
        <w:pStyle w:val="-"/>
        <w:rPr>
          <w:rtl/>
        </w:rPr>
      </w:pPr>
      <w:bookmarkStart w:id="154" w:name="FS000000526T08_12_2004_13_20_39C"/>
      <w:bookmarkEnd w:id="154"/>
      <w:r>
        <w:rPr>
          <w:rFonts w:hint="eastAsia"/>
          <w:rtl/>
        </w:rPr>
        <w:t>משה</w:t>
      </w:r>
      <w:r>
        <w:rPr>
          <w:rtl/>
        </w:rPr>
        <w:t xml:space="preserve"> גפני (יהדות התורה):</w:t>
      </w:r>
    </w:p>
    <w:p w14:paraId="22307481" w14:textId="77777777" w:rsidR="00000000" w:rsidRDefault="00F92B3A">
      <w:pPr>
        <w:pStyle w:val="a0"/>
        <w:rPr>
          <w:rFonts w:hint="cs"/>
          <w:rtl/>
        </w:rPr>
      </w:pPr>
    </w:p>
    <w:p w14:paraId="37F249DD" w14:textId="77777777" w:rsidR="00000000" w:rsidRDefault="00F92B3A">
      <w:pPr>
        <w:pStyle w:val="a0"/>
        <w:rPr>
          <w:rFonts w:hint="cs"/>
          <w:rtl/>
        </w:rPr>
      </w:pPr>
      <w:r>
        <w:rPr>
          <w:rFonts w:hint="cs"/>
          <w:rtl/>
        </w:rPr>
        <w:t xml:space="preserve">אני מסכים. תודה רבה. </w:t>
      </w:r>
    </w:p>
    <w:p w14:paraId="65086452" w14:textId="77777777" w:rsidR="00000000" w:rsidRDefault="00F92B3A">
      <w:pPr>
        <w:pStyle w:val="af1"/>
        <w:rPr>
          <w:rtl/>
        </w:rPr>
      </w:pPr>
    </w:p>
    <w:p w14:paraId="0DFD911B" w14:textId="77777777" w:rsidR="00000000" w:rsidRDefault="00F92B3A">
      <w:pPr>
        <w:pStyle w:val="af1"/>
        <w:rPr>
          <w:rtl/>
        </w:rPr>
      </w:pPr>
      <w:r>
        <w:rPr>
          <w:rFonts w:hint="eastAsia"/>
          <w:rtl/>
        </w:rPr>
        <w:t>היו</w:t>
      </w:r>
      <w:r>
        <w:rPr>
          <w:rtl/>
        </w:rPr>
        <w:t>"ר ראובן ריבלין:</w:t>
      </w:r>
    </w:p>
    <w:p w14:paraId="53B48130" w14:textId="77777777" w:rsidR="00000000" w:rsidRDefault="00F92B3A">
      <w:pPr>
        <w:pStyle w:val="a0"/>
        <w:rPr>
          <w:rFonts w:hint="cs"/>
          <w:rtl/>
        </w:rPr>
      </w:pPr>
    </w:p>
    <w:p w14:paraId="4ECCFA1C" w14:textId="77777777" w:rsidR="00000000" w:rsidRDefault="00F92B3A">
      <w:pPr>
        <w:pStyle w:val="a0"/>
        <w:rPr>
          <w:rFonts w:hint="cs"/>
          <w:rtl/>
        </w:rPr>
      </w:pPr>
      <w:r>
        <w:rPr>
          <w:rFonts w:hint="cs"/>
          <w:rtl/>
        </w:rPr>
        <w:t xml:space="preserve">לזה אני יכול להסכים, כי הקווטה שלך שמורה. תודה רבה. אדוני סגן השר, אני מבין שאדוני מסכים שתשובה והצבעה יהיו במועד אחר, ואתה לא מבקש להשיב היום. </w:t>
      </w:r>
    </w:p>
    <w:p w14:paraId="28A3DEB0" w14:textId="77777777" w:rsidR="00000000" w:rsidRDefault="00F92B3A">
      <w:pPr>
        <w:pStyle w:val="af0"/>
        <w:rPr>
          <w:rFonts w:hint="cs"/>
          <w:rtl/>
        </w:rPr>
      </w:pPr>
    </w:p>
    <w:p w14:paraId="31A2C999" w14:textId="77777777" w:rsidR="00000000" w:rsidRDefault="00F92B3A">
      <w:pPr>
        <w:pStyle w:val="af0"/>
        <w:rPr>
          <w:rFonts w:hint="cs"/>
          <w:b w:val="0"/>
          <w:bCs w:val="0"/>
          <w:u w:val="none"/>
          <w:rtl/>
        </w:rPr>
      </w:pPr>
      <w:r>
        <w:rPr>
          <w:rFonts w:hint="cs"/>
          <w:b w:val="0"/>
          <w:bCs w:val="0"/>
          <w:u w:val="none"/>
          <w:rtl/>
        </w:rPr>
        <w:tab/>
        <w:t>ובכן, אנחנ</w:t>
      </w:r>
      <w:r>
        <w:rPr>
          <w:rFonts w:hint="cs"/>
          <w:b w:val="0"/>
          <w:bCs w:val="0"/>
          <w:u w:val="none"/>
          <w:rtl/>
        </w:rPr>
        <w:t xml:space="preserve">ו ממשיכים בסדר-היום. אני מודיע לכם שהצעת חבר הכנסת נסים זאב ירדה מסדר-היום בהסכמתו. </w:t>
      </w:r>
    </w:p>
    <w:p w14:paraId="4D1CCD3F" w14:textId="77777777" w:rsidR="00000000" w:rsidRDefault="00F92B3A">
      <w:pPr>
        <w:pStyle w:val="af0"/>
        <w:rPr>
          <w:rFonts w:hint="cs"/>
          <w:b w:val="0"/>
          <w:bCs w:val="0"/>
          <w:u w:val="none"/>
          <w:rtl/>
        </w:rPr>
      </w:pPr>
    </w:p>
    <w:p w14:paraId="64FABB7B" w14:textId="77777777" w:rsidR="00000000" w:rsidRDefault="00F92B3A">
      <w:pPr>
        <w:pStyle w:val="af0"/>
        <w:rPr>
          <w:rFonts w:hint="cs"/>
          <w:rtl/>
        </w:rPr>
      </w:pPr>
    </w:p>
    <w:p w14:paraId="01F75679" w14:textId="77777777" w:rsidR="00000000" w:rsidRDefault="00F92B3A">
      <w:pPr>
        <w:pStyle w:val="af0"/>
        <w:rPr>
          <w:rtl/>
        </w:rPr>
      </w:pPr>
      <w:r>
        <w:rPr>
          <w:rtl/>
        </w:rPr>
        <w:t>אליהו ישי (ש"ס):</w:t>
      </w:r>
    </w:p>
    <w:p w14:paraId="08BD0BF2" w14:textId="77777777" w:rsidR="00000000" w:rsidRDefault="00F92B3A">
      <w:pPr>
        <w:pStyle w:val="a0"/>
        <w:rPr>
          <w:rtl/>
        </w:rPr>
      </w:pPr>
    </w:p>
    <w:p w14:paraId="577FE7EE" w14:textId="77777777" w:rsidR="00000000" w:rsidRDefault="00F92B3A">
      <w:pPr>
        <w:pStyle w:val="a0"/>
        <w:rPr>
          <w:rFonts w:hint="cs"/>
          <w:rtl/>
        </w:rPr>
      </w:pPr>
      <w:r>
        <w:rPr>
          <w:rFonts w:hint="cs"/>
          <w:rtl/>
        </w:rPr>
        <w:t xml:space="preserve">כן, תתקדם הלאה. </w:t>
      </w:r>
    </w:p>
    <w:p w14:paraId="60F17BF4" w14:textId="77777777" w:rsidR="00000000" w:rsidRDefault="00F92B3A">
      <w:pPr>
        <w:pStyle w:val="a0"/>
        <w:rPr>
          <w:rFonts w:hint="cs"/>
          <w:rtl/>
        </w:rPr>
      </w:pPr>
    </w:p>
    <w:p w14:paraId="2B2D1CC7" w14:textId="77777777" w:rsidR="00000000" w:rsidRDefault="00F92B3A">
      <w:pPr>
        <w:pStyle w:val="af1"/>
        <w:rPr>
          <w:rtl/>
        </w:rPr>
      </w:pPr>
      <w:r>
        <w:rPr>
          <w:rFonts w:hint="eastAsia"/>
          <w:rtl/>
        </w:rPr>
        <w:t>היו</w:t>
      </w:r>
      <w:r>
        <w:rPr>
          <w:rtl/>
        </w:rPr>
        <w:t>"ר ראובן ריבלין:</w:t>
      </w:r>
    </w:p>
    <w:p w14:paraId="7CB5CFA9" w14:textId="77777777" w:rsidR="00000000" w:rsidRDefault="00F92B3A">
      <w:pPr>
        <w:pStyle w:val="a0"/>
        <w:rPr>
          <w:rFonts w:hint="cs"/>
          <w:rtl/>
        </w:rPr>
      </w:pPr>
    </w:p>
    <w:p w14:paraId="65EC90A3" w14:textId="77777777" w:rsidR="00000000" w:rsidRDefault="00F92B3A">
      <w:pPr>
        <w:pStyle w:val="a0"/>
        <w:rPr>
          <w:rFonts w:hint="cs"/>
          <w:rtl/>
        </w:rPr>
      </w:pPr>
      <w:r>
        <w:rPr>
          <w:rFonts w:hint="cs"/>
          <w:rtl/>
        </w:rPr>
        <w:t>אם ראש התנועה אומר לי שהוא מסכים, זה בסדר. חבר הכנסת נסים זאב, אתה מוריד אותה?</w:t>
      </w:r>
    </w:p>
    <w:p w14:paraId="3F759C00" w14:textId="77777777" w:rsidR="00000000" w:rsidRDefault="00F92B3A">
      <w:pPr>
        <w:pStyle w:val="a0"/>
        <w:rPr>
          <w:rFonts w:hint="cs"/>
          <w:rtl/>
        </w:rPr>
      </w:pPr>
    </w:p>
    <w:p w14:paraId="1DEE7D3A" w14:textId="77777777" w:rsidR="00000000" w:rsidRDefault="00F92B3A">
      <w:pPr>
        <w:pStyle w:val="af0"/>
        <w:rPr>
          <w:rtl/>
        </w:rPr>
      </w:pPr>
      <w:r>
        <w:rPr>
          <w:rFonts w:hint="eastAsia"/>
          <w:rtl/>
        </w:rPr>
        <w:t>נסים</w:t>
      </w:r>
      <w:r>
        <w:rPr>
          <w:rtl/>
        </w:rPr>
        <w:t xml:space="preserve"> זאב (ש"ס):</w:t>
      </w:r>
    </w:p>
    <w:p w14:paraId="6146C9A6" w14:textId="77777777" w:rsidR="00000000" w:rsidRDefault="00F92B3A">
      <w:pPr>
        <w:pStyle w:val="a0"/>
        <w:rPr>
          <w:rFonts w:hint="cs"/>
          <w:rtl/>
        </w:rPr>
      </w:pPr>
    </w:p>
    <w:p w14:paraId="73B2CC41" w14:textId="77777777" w:rsidR="00000000" w:rsidRDefault="00F92B3A">
      <w:pPr>
        <w:pStyle w:val="a0"/>
        <w:rPr>
          <w:rFonts w:hint="cs"/>
          <w:rtl/>
        </w:rPr>
      </w:pPr>
      <w:r>
        <w:rPr>
          <w:rFonts w:hint="cs"/>
          <w:rtl/>
        </w:rPr>
        <w:t xml:space="preserve">לכבוד חנוכה. </w:t>
      </w:r>
    </w:p>
    <w:p w14:paraId="2D52C97C" w14:textId="77777777" w:rsidR="00000000" w:rsidRDefault="00F92B3A">
      <w:pPr>
        <w:pStyle w:val="a0"/>
        <w:rPr>
          <w:rFonts w:hint="cs"/>
          <w:rtl/>
        </w:rPr>
      </w:pPr>
    </w:p>
    <w:p w14:paraId="5C0854DD" w14:textId="77777777" w:rsidR="00000000" w:rsidRDefault="00F92B3A">
      <w:pPr>
        <w:pStyle w:val="af1"/>
        <w:rPr>
          <w:rtl/>
        </w:rPr>
      </w:pPr>
      <w:r>
        <w:rPr>
          <w:rFonts w:hint="eastAsia"/>
          <w:rtl/>
        </w:rPr>
        <w:t>היו</w:t>
      </w:r>
      <w:r>
        <w:rPr>
          <w:rtl/>
        </w:rPr>
        <w:t>"ר ראובן ריבלין:</w:t>
      </w:r>
    </w:p>
    <w:p w14:paraId="46AC92AD" w14:textId="77777777" w:rsidR="00000000" w:rsidRDefault="00F92B3A">
      <w:pPr>
        <w:pStyle w:val="a0"/>
        <w:rPr>
          <w:rFonts w:hint="cs"/>
          <w:rtl/>
        </w:rPr>
      </w:pPr>
    </w:p>
    <w:p w14:paraId="6583E25E" w14:textId="77777777" w:rsidR="00000000" w:rsidRDefault="00F92B3A">
      <w:pPr>
        <w:pStyle w:val="a0"/>
        <w:rPr>
          <w:rFonts w:hint="cs"/>
          <w:rtl/>
        </w:rPr>
      </w:pPr>
      <w:r>
        <w:rPr>
          <w:rFonts w:hint="cs"/>
          <w:rtl/>
        </w:rPr>
        <w:t xml:space="preserve">לכבוד חנוכה זה בסדר גמור, שלא תבוא ותאמר לי אחרי זה: חברי כפו עלי הר כגיגית וכו' וכו'. </w:t>
      </w:r>
    </w:p>
    <w:p w14:paraId="0F902317" w14:textId="77777777" w:rsidR="00000000" w:rsidRDefault="00F92B3A">
      <w:pPr>
        <w:pStyle w:val="a0"/>
        <w:rPr>
          <w:rFonts w:hint="cs"/>
          <w:rtl/>
        </w:rPr>
      </w:pPr>
    </w:p>
    <w:p w14:paraId="279EF542" w14:textId="77777777" w:rsidR="00000000" w:rsidRDefault="00F92B3A">
      <w:pPr>
        <w:pStyle w:val="af0"/>
        <w:rPr>
          <w:rtl/>
        </w:rPr>
      </w:pPr>
      <w:r>
        <w:rPr>
          <w:rFonts w:hint="eastAsia"/>
          <w:rtl/>
        </w:rPr>
        <w:t>נסים</w:t>
      </w:r>
      <w:r>
        <w:rPr>
          <w:rtl/>
        </w:rPr>
        <w:t xml:space="preserve"> זאב (ש"ס):</w:t>
      </w:r>
    </w:p>
    <w:p w14:paraId="1833BEE5" w14:textId="77777777" w:rsidR="00000000" w:rsidRDefault="00F92B3A">
      <w:pPr>
        <w:pStyle w:val="a0"/>
        <w:rPr>
          <w:rFonts w:hint="cs"/>
          <w:rtl/>
        </w:rPr>
      </w:pPr>
    </w:p>
    <w:p w14:paraId="142F0979" w14:textId="77777777" w:rsidR="00000000" w:rsidRDefault="00F92B3A">
      <w:pPr>
        <w:pStyle w:val="a0"/>
        <w:rPr>
          <w:rFonts w:hint="cs"/>
          <w:rtl/>
        </w:rPr>
      </w:pPr>
      <w:r>
        <w:rPr>
          <w:rFonts w:hint="cs"/>
          <w:rtl/>
        </w:rPr>
        <w:t xml:space="preserve">תשאיר את זה לשבוע הבא. </w:t>
      </w:r>
    </w:p>
    <w:p w14:paraId="6B8B15DC" w14:textId="77777777" w:rsidR="00000000" w:rsidRDefault="00F92B3A">
      <w:pPr>
        <w:pStyle w:val="a0"/>
        <w:rPr>
          <w:rFonts w:hint="cs"/>
          <w:rtl/>
        </w:rPr>
      </w:pPr>
    </w:p>
    <w:p w14:paraId="51D28DE2" w14:textId="77777777" w:rsidR="00000000" w:rsidRDefault="00F92B3A">
      <w:pPr>
        <w:pStyle w:val="af1"/>
        <w:rPr>
          <w:rtl/>
        </w:rPr>
      </w:pPr>
      <w:r>
        <w:rPr>
          <w:rtl/>
        </w:rPr>
        <w:t>היו"ר ראובן ריבלין:</w:t>
      </w:r>
    </w:p>
    <w:p w14:paraId="159A05C6" w14:textId="77777777" w:rsidR="00000000" w:rsidRDefault="00F92B3A">
      <w:pPr>
        <w:pStyle w:val="a0"/>
        <w:rPr>
          <w:rtl/>
        </w:rPr>
      </w:pPr>
    </w:p>
    <w:p w14:paraId="50DC3B45" w14:textId="77777777" w:rsidR="00000000" w:rsidRDefault="00F92B3A">
      <w:pPr>
        <w:pStyle w:val="a0"/>
        <w:rPr>
          <w:rFonts w:hint="cs"/>
          <w:rtl/>
        </w:rPr>
      </w:pPr>
      <w:r>
        <w:rPr>
          <w:rFonts w:hint="cs"/>
          <w:rtl/>
        </w:rPr>
        <w:t>אם יושב-ראש הסיעה שלך יאפשר לך קווטה. שלא תהיינה אי-הבנות, זה לא עובר לשבוע הבא. זה</w:t>
      </w:r>
      <w:r>
        <w:rPr>
          <w:rFonts w:hint="cs"/>
          <w:rtl/>
        </w:rPr>
        <w:t xml:space="preserve"> יהיה בשבוע הבא, אם הסיעה תחליט שזה בקווטה.  </w:t>
      </w:r>
    </w:p>
    <w:p w14:paraId="2BDAA4B4" w14:textId="77777777" w:rsidR="00000000" w:rsidRDefault="00F92B3A">
      <w:pPr>
        <w:pStyle w:val="a2"/>
        <w:rPr>
          <w:rFonts w:hint="cs"/>
          <w:rtl/>
        </w:rPr>
      </w:pPr>
    </w:p>
    <w:p w14:paraId="7DED50AC" w14:textId="77777777" w:rsidR="00000000" w:rsidRDefault="00F92B3A">
      <w:pPr>
        <w:pStyle w:val="a0"/>
        <w:rPr>
          <w:rFonts w:hint="cs"/>
          <w:rtl/>
        </w:rPr>
      </w:pPr>
    </w:p>
    <w:p w14:paraId="143CDB09" w14:textId="77777777" w:rsidR="00000000" w:rsidRDefault="00F92B3A">
      <w:pPr>
        <w:pStyle w:val="a2"/>
        <w:rPr>
          <w:rtl/>
        </w:rPr>
      </w:pPr>
      <w:bookmarkStart w:id="155" w:name="CS30544FI0030544T08_12_2004_13_30_02"/>
      <w:bookmarkStart w:id="156" w:name="_Toc100391258"/>
      <w:bookmarkEnd w:id="155"/>
      <w:r>
        <w:rPr>
          <w:rtl/>
        </w:rPr>
        <w:t>הצעת חוק התכנון והבנייה (תיקון - תסקיר פקיד סעד), התשס"ד-2004</w:t>
      </w:r>
      <w:bookmarkEnd w:id="156"/>
    </w:p>
    <w:p w14:paraId="7DABA82E" w14:textId="77777777" w:rsidR="00000000" w:rsidRDefault="00F92B3A">
      <w:pPr>
        <w:pStyle w:val="a0"/>
        <w:ind w:firstLine="0"/>
        <w:rPr>
          <w:rFonts w:hint="cs"/>
          <w:rtl/>
        </w:rPr>
      </w:pPr>
      <w:r>
        <w:rPr>
          <w:rFonts w:hint="cs"/>
          <w:rtl/>
        </w:rPr>
        <w:t xml:space="preserve"> [</w:t>
      </w:r>
      <w:r>
        <w:rPr>
          <w:rtl/>
        </w:rPr>
        <w:t xml:space="preserve"> "דברי הכנסת", חוב' </w:t>
      </w:r>
      <w:r>
        <w:rPr>
          <w:rFonts w:hint="cs"/>
          <w:rtl/>
        </w:rPr>
        <w:t>ז'</w:t>
      </w:r>
      <w:r>
        <w:rPr>
          <w:rtl/>
        </w:rPr>
        <w:t xml:space="preserve">, עמ' </w:t>
      </w:r>
      <w:r>
        <w:rPr>
          <w:rFonts w:hint="cs"/>
          <w:rtl/>
        </w:rPr>
        <w:t>.]</w:t>
      </w:r>
    </w:p>
    <w:p w14:paraId="3D5FEA97" w14:textId="77777777" w:rsidR="00000000" w:rsidRDefault="00F92B3A">
      <w:pPr>
        <w:pStyle w:val="-0"/>
        <w:rPr>
          <w:rFonts w:hint="cs"/>
          <w:rtl/>
        </w:rPr>
      </w:pPr>
      <w:r>
        <w:rPr>
          <w:rFonts w:hint="cs"/>
          <w:rtl/>
        </w:rPr>
        <w:t>(הצעת קבוצת חברי הכנסת)</w:t>
      </w:r>
    </w:p>
    <w:p w14:paraId="23B782B1" w14:textId="77777777" w:rsidR="00000000" w:rsidRDefault="00F92B3A">
      <w:pPr>
        <w:pStyle w:val="a0"/>
        <w:rPr>
          <w:rFonts w:hint="cs"/>
          <w:rtl/>
        </w:rPr>
      </w:pPr>
    </w:p>
    <w:p w14:paraId="521D7FFD" w14:textId="77777777" w:rsidR="00000000" w:rsidRDefault="00F92B3A">
      <w:pPr>
        <w:pStyle w:val="af1"/>
        <w:rPr>
          <w:rtl/>
        </w:rPr>
      </w:pPr>
      <w:r>
        <w:rPr>
          <w:rFonts w:hint="eastAsia"/>
          <w:rtl/>
        </w:rPr>
        <w:t>היו</w:t>
      </w:r>
      <w:r>
        <w:rPr>
          <w:rtl/>
        </w:rPr>
        <w:t>"ר ראובן ריבלין:</w:t>
      </w:r>
    </w:p>
    <w:p w14:paraId="50C3F5E2" w14:textId="77777777" w:rsidR="00000000" w:rsidRDefault="00F92B3A">
      <w:pPr>
        <w:pStyle w:val="a0"/>
        <w:rPr>
          <w:rFonts w:hint="cs"/>
          <w:rtl/>
        </w:rPr>
      </w:pPr>
    </w:p>
    <w:p w14:paraId="08BCCB4D" w14:textId="77777777" w:rsidR="00000000" w:rsidRDefault="00F92B3A">
      <w:pPr>
        <w:pStyle w:val="a0"/>
        <w:rPr>
          <w:rFonts w:hint="cs"/>
          <w:rtl/>
        </w:rPr>
      </w:pPr>
      <w:r>
        <w:rPr>
          <w:rFonts w:hint="cs"/>
          <w:rtl/>
        </w:rPr>
        <w:t xml:space="preserve">חבר הכנסת עזמי בשארה, בבקשה. רבותי, אנחנו עוברים לסדרת הצבעות, אבל </w:t>
      </w:r>
      <w:r>
        <w:rPr>
          <w:rFonts w:hint="cs"/>
          <w:rtl/>
        </w:rPr>
        <w:t xml:space="preserve">הואיל וההצבעה נדחתה - - - </w:t>
      </w:r>
    </w:p>
    <w:p w14:paraId="4DD0078A" w14:textId="77777777" w:rsidR="00000000" w:rsidRDefault="00F92B3A">
      <w:pPr>
        <w:pStyle w:val="a0"/>
        <w:rPr>
          <w:rFonts w:hint="cs"/>
          <w:rtl/>
        </w:rPr>
      </w:pPr>
    </w:p>
    <w:p w14:paraId="40BE064F" w14:textId="77777777" w:rsidR="00000000" w:rsidRDefault="00F92B3A">
      <w:pPr>
        <w:pStyle w:val="af0"/>
        <w:rPr>
          <w:rtl/>
        </w:rPr>
      </w:pPr>
      <w:r>
        <w:rPr>
          <w:rFonts w:hint="eastAsia"/>
          <w:rtl/>
        </w:rPr>
        <w:t>גדעון</w:t>
      </w:r>
      <w:r>
        <w:rPr>
          <w:rtl/>
        </w:rPr>
        <w:t xml:space="preserve"> סער (הליכוד):</w:t>
      </w:r>
    </w:p>
    <w:p w14:paraId="5504E1FC" w14:textId="77777777" w:rsidR="00000000" w:rsidRDefault="00F92B3A">
      <w:pPr>
        <w:pStyle w:val="a0"/>
        <w:rPr>
          <w:rFonts w:hint="cs"/>
          <w:rtl/>
        </w:rPr>
      </w:pPr>
    </w:p>
    <w:p w14:paraId="375E5FDB" w14:textId="77777777" w:rsidR="00000000" w:rsidRDefault="00F92B3A">
      <w:pPr>
        <w:pStyle w:val="a0"/>
        <w:rPr>
          <w:rFonts w:hint="cs"/>
          <w:rtl/>
        </w:rPr>
      </w:pPr>
      <w:r>
        <w:rPr>
          <w:rFonts w:hint="cs"/>
          <w:rtl/>
        </w:rPr>
        <w:t>- - -</w:t>
      </w:r>
    </w:p>
    <w:p w14:paraId="3A903032" w14:textId="77777777" w:rsidR="00000000" w:rsidRDefault="00F92B3A">
      <w:pPr>
        <w:pStyle w:val="a0"/>
        <w:rPr>
          <w:rFonts w:hint="cs"/>
          <w:rtl/>
        </w:rPr>
      </w:pPr>
    </w:p>
    <w:p w14:paraId="4895CD9F" w14:textId="77777777" w:rsidR="00000000" w:rsidRDefault="00F92B3A">
      <w:pPr>
        <w:pStyle w:val="af1"/>
        <w:rPr>
          <w:rtl/>
        </w:rPr>
      </w:pPr>
      <w:r>
        <w:rPr>
          <w:rtl/>
        </w:rPr>
        <w:t>היו"ר ראובן ריבלין:</w:t>
      </w:r>
    </w:p>
    <w:p w14:paraId="35FE3656" w14:textId="77777777" w:rsidR="00000000" w:rsidRDefault="00F92B3A">
      <w:pPr>
        <w:pStyle w:val="a0"/>
        <w:rPr>
          <w:rFonts w:hint="cs"/>
          <w:rtl/>
        </w:rPr>
      </w:pPr>
    </w:p>
    <w:p w14:paraId="74775875" w14:textId="77777777" w:rsidR="00000000" w:rsidRDefault="00F92B3A">
      <w:pPr>
        <w:pStyle w:val="a0"/>
        <w:rPr>
          <w:rFonts w:hint="cs"/>
          <w:rtl/>
        </w:rPr>
      </w:pPr>
      <w:r>
        <w:rPr>
          <w:rFonts w:hint="cs"/>
          <w:rtl/>
        </w:rPr>
        <w:t xml:space="preserve">כן, מדובר בהצבעה, אבל הוא רוצה לומר מלה לפני ההצבעה. זאת לא תשובה, זאת הצבעה בלבד. הצעת חוק התכנון והבנייה, מטעם חבר הכנסת בשארה, המבקש תסקיר סוציאלי לפני כל צו הריסה כתוספת לחוק </w:t>
      </w:r>
      <w:r>
        <w:rPr>
          <w:rFonts w:hint="cs"/>
          <w:rtl/>
        </w:rPr>
        <w:t>התכנון והבנייה.</w:t>
      </w:r>
    </w:p>
    <w:p w14:paraId="21896AD4" w14:textId="77777777" w:rsidR="00000000" w:rsidRDefault="00F92B3A">
      <w:pPr>
        <w:pStyle w:val="a0"/>
        <w:rPr>
          <w:rFonts w:hint="cs"/>
          <w:rtl/>
        </w:rPr>
      </w:pPr>
    </w:p>
    <w:p w14:paraId="2FD41744" w14:textId="77777777" w:rsidR="00000000" w:rsidRDefault="00F92B3A">
      <w:pPr>
        <w:pStyle w:val="af0"/>
        <w:rPr>
          <w:rtl/>
        </w:rPr>
      </w:pPr>
      <w:r>
        <w:rPr>
          <w:rFonts w:hint="eastAsia"/>
          <w:rtl/>
        </w:rPr>
        <w:t>שר</w:t>
      </w:r>
      <w:r>
        <w:rPr>
          <w:rtl/>
        </w:rPr>
        <w:t xml:space="preserve"> התחבורה מאיר שטרית:</w:t>
      </w:r>
    </w:p>
    <w:p w14:paraId="768D53C8" w14:textId="77777777" w:rsidR="00000000" w:rsidRDefault="00F92B3A">
      <w:pPr>
        <w:pStyle w:val="a0"/>
        <w:rPr>
          <w:rFonts w:hint="cs"/>
          <w:rtl/>
        </w:rPr>
      </w:pPr>
    </w:p>
    <w:p w14:paraId="26D415D2" w14:textId="77777777" w:rsidR="00000000" w:rsidRDefault="00F92B3A">
      <w:pPr>
        <w:pStyle w:val="a0"/>
        <w:rPr>
          <w:rFonts w:hint="cs"/>
          <w:rtl/>
        </w:rPr>
      </w:pPr>
      <w:r>
        <w:rPr>
          <w:rFonts w:hint="cs"/>
          <w:rtl/>
        </w:rPr>
        <w:t>מה עם ההצעות האלה?</w:t>
      </w:r>
    </w:p>
    <w:p w14:paraId="3155DE00" w14:textId="77777777" w:rsidR="00000000" w:rsidRDefault="00F92B3A">
      <w:pPr>
        <w:pStyle w:val="a0"/>
        <w:rPr>
          <w:rFonts w:hint="cs"/>
          <w:rtl/>
        </w:rPr>
      </w:pPr>
    </w:p>
    <w:p w14:paraId="46326F21" w14:textId="77777777" w:rsidR="00000000" w:rsidRDefault="00F92B3A">
      <w:pPr>
        <w:pStyle w:val="af1"/>
        <w:rPr>
          <w:rtl/>
        </w:rPr>
      </w:pPr>
      <w:r>
        <w:rPr>
          <w:rFonts w:hint="eastAsia"/>
          <w:rtl/>
        </w:rPr>
        <w:t>היו</w:t>
      </w:r>
      <w:r>
        <w:rPr>
          <w:rtl/>
        </w:rPr>
        <w:t>"ר ראובן ריבלין:</w:t>
      </w:r>
    </w:p>
    <w:p w14:paraId="17DE299F" w14:textId="77777777" w:rsidR="00000000" w:rsidRDefault="00F92B3A">
      <w:pPr>
        <w:pStyle w:val="a0"/>
        <w:rPr>
          <w:rFonts w:hint="cs"/>
          <w:rtl/>
        </w:rPr>
      </w:pPr>
    </w:p>
    <w:p w14:paraId="40EF6A11" w14:textId="77777777" w:rsidR="00000000" w:rsidRDefault="00F92B3A">
      <w:pPr>
        <w:pStyle w:val="a0"/>
        <w:rPr>
          <w:rFonts w:hint="cs"/>
          <w:rtl/>
        </w:rPr>
      </w:pPr>
      <w:r>
        <w:rPr>
          <w:rFonts w:hint="cs"/>
          <w:rtl/>
        </w:rPr>
        <w:t xml:space="preserve">ההצעה של חבר הכנסת זאב נסים ירדה, נפלה. </w:t>
      </w:r>
    </w:p>
    <w:p w14:paraId="3BC4D595" w14:textId="77777777" w:rsidR="00000000" w:rsidRDefault="00F92B3A">
      <w:pPr>
        <w:pStyle w:val="a0"/>
        <w:rPr>
          <w:rFonts w:hint="cs"/>
          <w:rtl/>
        </w:rPr>
      </w:pPr>
    </w:p>
    <w:p w14:paraId="094292F1" w14:textId="77777777" w:rsidR="00000000" w:rsidRDefault="00F92B3A">
      <w:pPr>
        <w:pStyle w:val="a"/>
        <w:rPr>
          <w:rtl/>
        </w:rPr>
      </w:pPr>
      <w:bookmarkStart w:id="157" w:name="FS000000558T08_12_2004_12_43_59"/>
      <w:bookmarkStart w:id="158" w:name="_Toc100391259"/>
      <w:bookmarkEnd w:id="157"/>
      <w:r>
        <w:rPr>
          <w:rtl/>
        </w:rPr>
        <w:t>עזמי בשארה (בל"ד):</w:t>
      </w:r>
      <w:bookmarkEnd w:id="158"/>
    </w:p>
    <w:p w14:paraId="5A0BEAE9" w14:textId="77777777" w:rsidR="00000000" w:rsidRDefault="00F92B3A">
      <w:pPr>
        <w:pStyle w:val="a0"/>
        <w:rPr>
          <w:rtl/>
        </w:rPr>
      </w:pPr>
    </w:p>
    <w:p w14:paraId="163FD1CD" w14:textId="77777777" w:rsidR="00000000" w:rsidRDefault="00F92B3A">
      <w:pPr>
        <w:pStyle w:val="a0"/>
        <w:rPr>
          <w:rFonts w:hint="cs"/>
          <w:rtl/>
        </w:rPr>
      </w:pPr>
      <w:r>
        <w:rPr>
          <w:rFonts w:hint="cs"/>
          <w:rtl/>
        </w:rPr>
        <w:t>אדוני היושב-ראש, חברי הכנסת, זה כיוון שלא השבתי לשר אחרי תשובתו. רק להזכיר, כי אחרי שבועיים בטח חברי הכנסת שכחו,</w:t>
      </w:r>
      <w:r>
        <w:rPr>
          <w:rFonts w:hint="cs"/>
          <w:rtl/>
        </w:rPr>
        <w:t xml:space="preserve"> לא מדובר בהמלצה מחייבת. מדובר בכך ששופט במדינת ישראל יהיה רשאי לבקש חוות דעת מפקיד סעד רשמי לגבי מצבה של משפחה, אם הוא רוצה. הוא יכול להתחשב בו וגם יכול שלא להתחשב בו, רק שאני רוצה להכניס את האלמנט הסוציאלי בנושא סוציאלי, זה כל העניין. זה לא מחייב, זה לא </w:t>
      </w:r>
      <w:r>
        <w:rPr>
          <w:rFonts w:hint="cs"/>
          <w:rtl/>
        </w:rPr>
        <w:t xml:space="preserve">הכרחי. לא על-פי זה יחליט השופט, אבל מותר לשופט לבקש חוות דעת סוציאלית. תודה. </w:t>
      </w:r>
    </w:p>
    <w:p w14:paraId="29606131" w14:textId="77777777" w:rsidR="00000000" w:rsidRDefault="00F92B3A">
      <w:pPr>
        <w:pStyle w:val="af1"/>
        <w:rPr>
          <w:rtl/>
        </w:rPr>
      </w:pPr>
    </w:p>
    <w:p w14:paraId="717D65B8" w14:textId="77777777" w:rsidR="00000000" w:rsidRDefault="00F92B3A">
      <w:pPr>
        <w:pStyle w:val="af1"/>
        <w:rPr>
          <w:rtl/>
        </w:rPr>
      </w:pPr>
      <w:r>
        <w:rPr>
          <w:rtl/>
        </w:rPr>
        <w:t>היו"ר ראובן ריבלין:</w:t>
      </w:r>
    </w:p>
    <w:p w14:paraId="72B44AA3" w14:textId="77777777" w:rsidR="00000000" w:rsidRDefault="00F92B3A">
      <w:pPr>
        <w:pStyle w:val="a0"/>
        <w:rPr>
          <w:rtl/>
        </w:rPr>
      </w:pPr>
    </w:p>
    <w:p w14:paraId="09A046BB" w14:textId="77777777" w:rsidR="00000000" w:rsidRDefault="00F92B3A">
      <w:pPr>
        <w:pStyle w:val="a0"/>
        <w:rPr>
          <w:rFonts w:hint="cs"/>
          <w:rtl/>
        </w:rPr>
      </w:pPr>
      <w:r>
        <w:rPr>
          <w:rFonts w:hint="cs"/>
          <w:rtl/>
        </w:rPr>
        <w:t>אתה אומר שאתה מבקש תסקיר סוציאלי גם לגבי אדם שהורשע ונקבע שהוא עבר על החוק, כאשר אתה רואה בצו ההריסה - - -</w:t>
      </w:r>
    </w:p>
    <w:p w14:paraId="64C61C9E" w14:textId="77777777" w:rsidR="00000000" w:rsidRDefault="00F92B3A">
      <w:pPr>
        <w:pStyle w:val="af0"/>
        <w:rPr>
          <w:rFonts w:hint="cs"/>
          <w:rtl/>
        </w:rPr>
      </w:pPr>
    </w:p>
    <w:p w14:paraId="1F44CB71" w14:textId="77777777" w:rsidR="00000000" w:rsidRDefault="00F92B3A">
      <w:pPr>
        <w:pStyle w:val="af0"/>
        <w:rPr>
          <w:rtl/>
        </w:rPr>
      </w:pPr>
      <w:r>
        <w:rPr>
          <w:rFonts w:hint="eastAsia"/>
          <w:rtl/>
        </w:rPr>
        <w:t>עמרם</w:t>
      </w:r>
      <w:r>
        <w:rPr>
          <w:rtl/>
        </w:rPr>
        <w:t xml:space="preserve"> מצנע (העבודה-מימד):</w:t>
      </w:r>
    </w:p>
    <w:p w14:paraId="2D3D7310" w14:textId="77777777" w:rsidR="00000000" w:rsidRDefault="00F92B3A">
      <w:pPr>
        <w:pStyle w:val="a0"/>
        <w:rPr>
          <w:rFonts w:hint="cs"/>
          <w:rtl/>
        </w:rPr>
      </w:pPr>
    </w:p>
    <w:p w14:paraId="2973EB74" w14:textId="77777777" w:rsidR="00000000" w:rsidRDefault="00F92B3A">
      <w:pPr>
        <w:pStyle w:val="a0"/>
        <w:rPr>
          <w:rFonts w:hint="cs"/>
          <w:rtl/>
        </w:rPr>
      </w:pPr>
      <w:r>
        <w:rPr>
          <w:rFonts w:hint="cs"/>
          <w:rtl/>
        </w:rPr>
        <w:t>פה זה לא עונש. להרוס א</w:t>
      </w:r>
      <w:r>
        <w:rPr>
          <w:rFonts w:hint="cs"/>
          <w:rtl/>
        </w:rPr>
        <w:t xml:space="preserve">ת הבית זה לא עונש.  </w:t>
      </w:r>
    </w:p>
    <w:p w14:paraId="5F1C9549" w14:textId="77777777" w:rsidR="00000000" w:rsidRDefault="00F92B3A">
      <w:pPr>
        <w:pStyle w:val="a0"/>
        <w:rPr>
          <w:rFonts w:hint="cs"/>
          <w:rtl/>
        </w:rPr>
      </w:pPr>
    </w:p>
    <w:p w14:paraId="6697EAAF" w14:textId="77777777" w:rsidR="00000000" w:rsidRDefault="00F92B3A">
      <w:pPr>
        <w:pStyle w:val="af1"/>
        <w:rPr>
          <w:rtl/>
        </w:rPr>
      </w:pPr>
      <w:r>
        <w:rPr>
          <w:rtl/>
        </w:rPr>
        <w:t>היו"ר ראובן ריבלין:</w:t>
      </w:r>
    </w:p>
    <w:p w14:paraId="6D131B41" w14:textId="77777777" w:rsidR="00000000" w:rsidRDefault="00F92B3A">
      <w:pPr>
        <w:pStyle w:val="a0"/>
        <w:rPr>
          <w:rtl/>
        </w:rPr>
      </w:pPr>
    </w:p>
    <w:p w14:paraId="11098B18" w14:textId="77777777" w:rsidR="00000000" w:rsidRDefault="00F92B3A">
      <w:pPr>
        <w:pStyle w:val="a0"/>
        <w:rPr>
          <w:rFonts w:hint="cs"/>
          <w:rtl/>
        </w:rPr>
      </w:pPr>
      <w:r>
        <w:rPr>
          <w:rFonts w:hint="cs"/>
          <w:rtl/>
        </w:rPr>
        <w:t xml:space="preserve">ברור, אדוני ראש העיר מבין את זה. חבר הכנסת בשארה רוצה לבוא ולראות זאת כעונש שניתן להתחשב בו, בעוד שחוק התכנון והבנייה בא וקובע קטגורית. תודה רבה לחבר הכנסת בשארה. </w:t>
      </w:r>
    </w:p>
    <w:p w14:paraId="3629E293" w14:textId="77777777" w:rsidR="00000000" w:rsidRDefault="00F92B3A">
      <w:pPr>
        <w:pStyle w:val="a0"/>
        <w:rPr>
          <w:rFonts w:hint="cs"/>
          <w:rtl/>
        </w:rPr>
      </w:pPr>
    </w:p>
    <w:p w14:paraId="7FE5E67C" w14:textId="77777777" w:rsidR="00000000" w:rsidRDefault="00F92B3A">
      <w:pPr>
        <w:pStyle w:val="a0"/>
        <w:rPr>
          <w:rFonts w:hint="cs"/>
          <w:rtl/>
        </w:rPr>
      </w:pPr>
      <w:r>
        <w:rPr>
          <w:rFonts w:hint="cs"/>
          <w:rtl/>
        </w:rPr>
        <w:t>רבותי חברי הכנסת, אנחנו עוברים לסדרת הצבעות שנדח</w:t>
      </w:r>
      <w:r>
        <w:rPr>
          <w:rFonts w:hint="cs"/>
          <w:rtl/>
        </w:rPr>
        <w:t xml:space="preserve">ו כיוון שהממשלה לא היתה נוכחת. </w:t>
      </w:r>
    </w:p>
    <w:p w14:paraId="31C80F05" w14:textId="77777777" w:rsidR="00000000" w:rsidRDefault="00F92B3A">
      <w:pPr>
        <w:pStyle w:val="a0"/>
        <w:rPr>
          <w:rFonts w:hint="cs"/>
          <w:rtl/>
        </w:rPr>
      </w:pPr>
    </w:p>
    <w:p w14:paraId="62F502EA" w14:textId="77777777" w:rsidR="00000000" w:rsidRDefault="00F92B3A">
      <w:pPr>
        <w:pStyle w:val="a0"/>
        <w:rPr>
          <w:rFonts w:hint="cs"/>
          <w:rtl/>
        </w:rPr>
      </w:pPr>
      <w:r>
        <w:rPr>
          <w:rFonts w:hint="cs"/>
          <w:rtl/>
        </w:rPr>
        <w:t xml:space="preserve">רבותי חברי הכנסת, אנחנו עוברים להצבעה על הצעת חוק התכנון והבנייה (תיקון </w:t>
      </w:r>
      <w:r>
        <w:rPr>
          <w:rtl/>
        </w:rPr>
        <w:t>–</w:t>
      </w:r>
      <w:r>
        <w:rPr>
          <w:rFonts w:hint="cs"/>
          <w:rtl/>
        </w:rPr>
        <w:t xml:space="preserve"> תסקיר פקיד סעד), התשס"ד-2004, של חבר הכנסת עזמי בשארה. נא להצביע. מי בעד? מי נגד? מי נמנע?</w:t>
      </w:r>
    </w:p>
    <w:p w14:paraId="6C7DAB83" w14:textId="77777777" w:rsidR="00000000" w:rsidRDefault="00F92B3A">
      <w:pPr>
        <w:pStyle w:val="a0"/>
        <w:rPr>
          <w:rFonts w:hint="cs"/>
          <w:rtl/>
        </w:rPr>
      </w:pPr>
    </w:p>
    <w:p w14:paraId="2C29BEFF" w14:textId="77777777" w:rsidR="00000000" w:rsidRDefault="00F92B3A">
      <w:pPr>
        <w:pStyle w:val="ab"/>
        <w:bidi/>
        <w:rPr>
          <w:rFonts w:hint="cs"/>
          <w:rtl/>
        </w:rPr>
      </w:pPr>
      <w:r>
        <w:rPr>
          <w:rFonts w:hint="cs"/>
          <w:rtl/>
        </w:rPr>
        <w:t>הצבעה מס' 6</w:t>
      </w:r>
    </w:p>
    <w:p w14:paraId="58910098" w14:textId="77777777" w:rsidR="00000000" w:rsidRDefault="00F92B3A">
      <w:pPr>
        <w:pStyle w:val="a0"/>
        <w:rPr>
          <w:rFonts w:hint="cs"/>
          <w:rtl/>
        </w:rPr>
      </w:pPr>
    </w:p>
    <w:p w14:paraId="4DD0BDC1" w14:textId="77777777" w:rsidR="00000000" w:rsidRDefault="00F92B3A">
      <w:pPr>
        <w:pStyle w:val="ac"/>
        <w:bidi/>
        <w:rPr>
          <w:rFonts w:hint="cs"/>
          <w:rtl/>
        </w:rPr>
      </w:pPr>
      <w:r>
        <w:rPr>
          <w:rFonts w:hint="cs"/>
          <w:rtl/>
        </w:rPr>
        <w:t>בעד ההצעה להעביר את הצעת החוק לדיון מוקדם בו</w:t>
      </w:r>
      <w:r>
        <w:rPr>
          <w:rFonts w:hint="cs"/>
          <w:rtl/>
        </w:rPr>
        <w:t>ועדה - 31</w:t>
      </w:r>
    </w:p>
    <w:p w14:paraId="5C0C7C96" w14:textId="77777777" w:rsidR="00000000" w:rsidRDefault="00F92B3A">
      <w:pPr>
        <w:pStyle w:val="ac"/>
        <w:bidi/>
        <w:rPr>
          <w:rFonts w:hint="cs"/>
          <w:rtl/>
        </w:rPr>
      </w:pPr>
      <w:r>
        <w:rPr>
          <w:rFonts w:hint="cs"/>
          <w:rtl/>
        </w:rPr>
        <w:t xml:space="preserve">בעד ההצעה להסיר מסדר-היום את הצעת החוק </w:t>
      </w:r>
      <w:r>
        <w:rPr>
          <w:rtl/>
        </w:rPr>
        <w:t>–</w:t>
      </w:r>
      <w:r>
        <w:rPr>
          <w:rFonts w:hint="cs"/>
          <w:rtl/>
        </w:rPr>
        <w:t xml:space="preserve"> 54</w:t>
      </w:r>
    </w:p>
    <w:p w14:paraId="661480C6" w14:textId="77777777" w:rsidR="00000000" w:rsidRDefault="00F92B3A">
      <w:pPr>
        <w:pStyle w:val="ac"/>
        <w:bidi/>
        <w:rPr>
          <w:rFonts w:hint="cs"/>
          <w:rtl/>
        </w:rPr>
      </w:pPr>
      <w:r>
        <w:rPr>
          <w:rFonts w:hint="cs"/>
          <w:rtl/>
        </w:rPr>
        <w:t xml:space="preserve">נמנעים </w:t>
      </w:r>
      <w:r>
        <w:rPr>
          <w:rtl/>
        </w:rPr>
        <w:t>–</w:t>
      </w:r>
      <w:r>
        <w:rPr>
          <w:rFonts w:hint="cs"/>
          <w:rtl/>
        </w:rPr>
        <w:t xml:space="preserve"> 2</w:t>
      </w:r>
    </w:p>
    <w:p w14:paraId="3B9D168E" w14:textId="77777777" w:rsidR="00000000" w:rsidRDefault="00F92B3A">
      <w:pPr>
        <w:pStyle w:val="ad"/>
        <w:bidi/>
        <w:rPr>
          <w:rFonts w:hint="cs"/>
          <w:rtl/>
        </w:rPr>
      </w:pPr>
      <w:r>
        <w:rPr>
          <w:rFonts w:hint="cs"/>
          <w:rtl/>
        </w:rPr>
        <w:t xml:space="preserve">ההצעה להסיר מסדר-היום את הצעת חוק התכנון והבנייה </w:t>
      </w:r>
    </w:p>
    <w:p w14:paraId="14770B46" w14:textId="77777777" w:rsidR="00000000" w:rsidRDefault="00F92B3A">
      <w:pPr>
        <w:pStyle w:val="ad"/>
        <w:bidi/>
        <w:rPr>
          <w:rFonts w:hint="cs"/>
          <w:rtl/>
        </w:rPr>
      </w:pPr>
      <w:r>
        <w:rPr>
          <w:rFonts w:hint="cs"/>
          <w:rtl/>
        </w:rPr>
        <w:t xml:space="preserve">(תיקון </w:t>
      </w:r>
      <w:r>
        <w:rPr>
          <w:rtl/>
        </w:rPr>
        <w:t>–</w:t>
      </w:r>
      <w:r>
        <w:rPr>
          <w:rFonts w:hint="cs"/>
          <w:rtl/>
        </w:rPr>
        <w:t xml:space="preserve"> תסקיר פקיד סעד), התשס"ד-2004, נתקבלה. </w:t>
      </w:r>
    </w:p>
    <w:p w14:paraId="35F82D0F" w14:textId="77777777" w:rsidR="00000000" w:rsidRDefault="00F92B3A">
      <w:pPr>
        <w:pStyle w:val="a0"/>
        <w:rPr>
          <w:rFonts w:hint="cs"/>
          <w:rtl/>
        </w:rPr>
      </w:pPr>
    </w:p>
    <w:p w14:paraId="0CE56DDF" w14:textId="77777777" w:rsidR="00000000" w:rsidRDefault="00F92B3A">
      <w:pPr>
        <w:pStyle w:val="af1"/>
        <w:rPr>
          <w:rFonts w:hint="cs"/>
          <w:rtl/>
        </w:rPr>
      </w:pPr>
      <w:r>
        <w:rPr>
          <w:rtl/>
        </w:rPr>
        <w:t>היו"ר ראובן ריבלין:</w:t>
      </w:r>
    </w:p>
    <w:p w14:paraId="58B4BA2F" w14:textId="77777777" w:rsidR="00000000" w:rsidRDefault="00F92B3A">
      <w:pPr>
        <w:pStyle w:val="a0"/>
        <w:rPr>
          <w:rFonts w:hint="cs"/>
          <w:rtl/>
        </w:rPr>
      </w:pPr>
    </w:p>
    <w:p w14:paraId="2857836E" w14:textId="77777777" w:rsidR="00000000" w:rsidRDefault="00F92B3A">
      <w:pPr>
        <w:pStyle w:val="a0"/>
        <w:rPr>
          <w:rFonts w:hint="cs"/>
          <w:rtl/>
        </w:rPr>
      </w:pPr>
      <w:r>
        <w:rPr>
          <w:rFonts w:hint="cs"/>
          <w:rtl/>
        </w:rPr>
        <w:t xml:space="preserve">31 בעד, 54 נגד, שני נמנעים. אני קובע שהצעת החוק לא נתקבלה. </w:t>
      </w:r>
    </w:p>
    <w:p w14:paraId="4059CB15" w14:textId="77777777" w:rsidR="00000000" w:rsidRDefault="00F92B3A">
      <w:pPr>
        <w:pStyle w:val="a2"/>
        <w:rPr>
          <w:rFonts w:hint="cs"/>
          <w:rtl/>
        </w:rPr>
      </w:pPr>
    </w:p>
    <w:p w14:paraId="4FD0C057" w14:textId="77777777" w:rsidR="00000000" w:rsidRDefault="00F92B3A">
      <w:pPr>
        <w:pStyle w:val="a0"/>
        <w:rPr>
          <w:rFonts w:hint="cs"/>
          <w:rtl/>
        </w:rPr>
      </w:pPr>
    </w:p>
    <w:p w14:paraId="166FB009" w14:textId="77777777" w:rsidR="00000000" w:rsidRDefault="00F92B3A">
      <w:pPr>
        <w:pStyle w:val="a2"/>
        <w:rPr>
          <w:rtl/>
        </w:rPr>
      </w:pPr>
      <w:bookmarkStart w:id="159" w:name="CS30643FI0030643T08_12_2004_13_43_08"/>
      <w:bookmarkStart w:id="160" w:name="_Toc100391260"/>
      <w:bookmarkEnd w:id="159"/>
      <w:r>
        <w:rPr>
          <w:rtl/>
        </w:rPr>
        <w:t xml:space="preserve">הצעת חוק </w:t>
      </w:r>
      <w:r>
        <w:rPr>
          <w:rtl/>
        </w:rPr>
        <w:t>הרשויות המקומיות (מאבק בנגע הסמים), התשס"ד-2004</w:t>
      </w:r>
      <w:bookmarkEnd w:id="160"/>
    </w:p>
    <w:p w14:paraId="55C1085C" w14:textId="77777777" w:rsidR="00000000" w:rsidRDefault="00F92B3A">
      <w:pPr>
        <w:pStyle w:val="a0"/>
        <w:ind w:firstLine="0"/>
        <w:rPr>
          <w:rFonts w:hint="cs"/>
          <w:rtl/>
        </w:rPr>
      </w:pPr>
      <w:r>
        <w:rPr>
          <w:rFonts w:hint="cs"/>
          <w:rtl/>
        </w:rPr>
        <w:t xml:space="preserve"> [</w:t>
      </w:r>
      <w:r>
        <w:rPr>
          <w:rtl/>
        </w:rPr>
        <w:t>"דברי הכנסת", חוב</w:t>
      </w:r>
      <w:r>
        <w:rPr>
          <w:rFonts w:hint="cs"/>
          <w:rtl/>
        </w:rPr>
        <w:t>'</w:t>
      </w:r>
      <w:r>
        <w:rPr>
          <w:rtl/>
        </w:rPr>
        <w:t xml:space="preserve"> ז</w:t>
      </w:r>
      <w:r>
        <w:rPr>
          <w:rFonts w:hint="cs"/>
          <w:rtl/>
        </w:rPr>
        <w:t>'</w:t>
      </w:r>
      <w:r>
        <w:rPr>
          <w:rtl/>
        </w:rPr>
        <w:t>, עמ'</w:t>
      </w:r>
      <w:r>
        <w:rPr>
          <w:rFonts w:hint="cs"/>
          <w:rtl/>
        </w:rPr>
        <w:t xml:space="preserve">      .]</w:t>
      </w:r>
    </w:p>
    <w:p w14:paraId="696A8903" w14:textId="77777777" w:rsidR="00000000" w:rsidRDefault="00F92B3A">
      <w:pPr>
        <w:pStyle w:val="-0"/>
        <w:rPr>
          <w:rFonts w:hint="cs"/>
          <w:rtl/>
        </w:rPr>
      </w:pPr>
      <w:r>
        <w:rPr>
          <w:rFonts w:hint="cs"/>
          <w:rtl/>
        </w:rPr>
        <w:t>(הצעת חבר הכנסת אחמד טיבי)</w:t>
      </w:r>
    </w:p>
    <w:p w14:paraId="37171EE4" w14:textId="77777777" w:rsidR="00000000" w:rsidRDefault="00F92B3A">
      <w:pPr>
        <w:pStyle w:val="a0"/>
        <w:rPr>
          <w:rFonts w:hint="cs"/>
          <w:rtl/>
        </w:rPr>
      </w:pPr>
    </w:p>
    <w:p w14:paraId="0D08F2C3" w14:textId="77777777" w:rsidR="00000000" w:rsidRDefault="00F92B3A">
      <w:pPr>
        <w:pStyle w:val="af1"/>
        <w:rPr>
          <w:rtl/>
        </w:rPr>
      </w:pPr>
      <w:bookmarkStart w:id="161" w:name="FS000000560T08_12_2004_12_46_19"/>
      <w:bookmarkEnd w:id="161"/>
      <w:r>
        <w:rPr>
          <w:rFonts w:hint="eastAsia"/>
          <w:rtl/>
        </w:rPr>
        <w:t>היו</w:t>
      </w:r>
      <w:r>
        <w:rPr>
          <w:rtl/>
        </w:rPr>
        <w:t>"ר ראובן ריבלין:</w:t>
      </w:r>
    </w:p>
    <w:p w14:paraId="2B55E5D4" w14:textId="77777777" w:rsidR="00000000" w:rsidRDefault="00F92B3A">
      <w:pPr>
        <w:pStyle w:val="a0"/>
        <w:rPr>
          <w:rFonts w:hint="cs"/>
          <w:rtl/>
        </w:rPr>
      </w:pPr>
    </w:p>
    <w:p w14:paraId="195EB854" w14:textId="77777777" w:rsidR="00000000" w:rsidRDefault="00F92B3A">
      <w:pPr>
        <w:pStyle w:val="a0"/>
        <w:rPr>
          <w:rFonts w:hint="cs"/>
          <w:rtl/>
        </w:rPr>
      </w:pPr>
      <w:r>
        <w:rPr>
          <w:rFonts w:hint="cs"/>
          <w:rtl/>
        </w:rPr>
        <w:t xml:space="preserve">הצעת חוק הרשויות המקומיות (מאבק בנגע הסמים), התשס"ד-2004 - חבר הכנסת אחמד טיבי, בבקשה. </w:t>
      </w:r>
    </w:p>
    <w:p w14:paraId="61D23ED6" w14:textId="77777777" w:rsidR="00000000" w:rsidRDefault="00F92B3A">
      <w:pPr>
        <w:pStyle w:val="a0"/>
        <w:rPr>
          <w:rFonts w:hint="cs"/>
          <w:rtl/>
        </w:rPr>
      </w:pPr>
    </w:p>
    <w:p w14:paraId="59C18D27" w14:textId="77777777" w:rsidR="00000000" w:rsidRDefault="00F92B3A">
      <w:pPr>
        <w:pStyle w:val="a"/>
        <w:rPr>
          <w:rtl/>
        </w:rPr>
      </w:pPr>
      <w:bookmarkStart w:id="162" w:name="FS000000560T08_12_2004_15_00_23"/>
      <w:bookmarkStart w:id="163" w:name="_Toc100391261"/>
      <w:bookmarkEnd w:id="162"/>
      <w:r>
        <w:rPr>
          <w:rFonts w:hint="eastAsia"/>
          <w:rtl/>
        </w:rPr>
        <w:t>אחמד</w:t>
      </w:r>
      <w:r>
        <w:rPr>
          <w:rtl/>
        </w:rPr>
        <w:t xml:space="preserve"> טיבי (חד"ש-תע"ל):</w:t>
      </w:r>
      <w:bookmarkEnd w:id="163"/>
    </w:p>
    <w:p w14:paraId="71510335" w14:textId="77777777" w:rsidR="00000000" w:rsidRDefault="00F92B3A">
      <w:pPr>
        <w:pStyle w:val="a0"/>
        <w:rPr>
          <w:rFonts w:hint="cs"/>
          <w:rtl/>
        </w:rPr>
      </w:pPr>
    </w:p>
    <w:p w14:paraId="4BF4F3A0" w14:textId="77777777" w:rsidR="00000000" w:rsidRDefault="00F92B3A">
      <w:pPr>
        <w:pStyle w:val="a0"/>
        <w:rPr>
          <w:rFonts w:hint="cs"/>
          <w:rtl/>
        </w:rPr>
      </w:pPr>
      <w:r>
        <w:rPr>
          <w:rFonts w:hint="cs"/>
          <w:rtl/>
        </w:rPr>
        <w:t>תודה, אדו</w:t>
      </w:r>
      <w:r>
        <w:rPr>
          <w:rFonts w:hint="cs"/>
          <w:rtl/>
        </w:rPr>
        <w:t xml:space="preserve">ני. קיבלתי את הסיכום שהיה ביני לבין הממשלה, שההחלטה תדבר על הקמת ועדה בכל רשות מקומית, על מנת שתהיה ועדה מיוחדת לעניין המלחמה בנגע הסמים. תודה, אדוני. </w:t>
      </w:r>
    </w:p>
    <w:p w14:paraId="0F332635" w14:textId="77777777" w:rsidR="00000000" w:rsidRDefault="00F92B3A">
      <w:pPr>
        <w:pStyle w:val="a0"/>
        <w:rPr>
          <w:rFonts w:hint="cs"/>
          <w:rtl/>
        </w:rPr>
      </w:pPr>
    </w:p>
    <w:p w14:paraId="384D7401" w14:textId="77777777" w:rsidR="00000000" w:rsidRDefault="00F92B3A">
      <w:pPr>
        <w:pStyle w:val="af1"/>
        <w:rPr>
          <w:rtl/>
        </w:rPr>
      </w:pPr>
      <w:r>
        <w:rPr>
          <w:rtl/>
        </w:rPr>
        <w:t>היו"ר ראובן ריבלין:</w:t>
      </w:r>
    </w:p>
    <w:p w14:paraId="0E681F69" w14:textId="77777777" w:rsidR="00000000" w:rsidRDefault="00F92B3A">
      <w:pPr>
        <w:pStyle w:val="a0"/>
        <w:rPr>
          <w:rtl/>
        </w:rPr>
      </w:pPr>
    </w:p>
    <w:p w14:paraId="4B89B8D7" w14:textId="77777777" w:rsidR="00000000" w:rsidRDefault="00F92B3A">
      <w:pPr>
        <w:pStyle w:val="a0"/>
        <w:rPr>
          <w:rFonts w:hint="cs"/>
          <w:rtl/>
        </w:rPr>
      </w:pPr>
      <w:r>
        <w:rPr>
          <w:rFonts w:hint="cs"/>
          <w:rtl/>
        </w:rPr>
        <w:t>תודה רבה. חבר הכנסת אחמד טיבי הסכים להצעת הממשלה, שהצעת החוק תתייחס לוועדה שתוקם ל</w:t>
      </w:r>
      <w:r>
        <w:rPr>
          <w:rFonts w:hint="cs"/>
          <w:rtl/>
        </w:rPr>
        <w:t xml:space="preserve">יד כל מועצה מקומית, ולא כפי שהוא קבע בהצעת החוק המקורית. </w:t>
      </w:r>
    </w:p>
    <w:p w14:paraId="7D84E4B2" w14:textId="77777777" w:rsidR="00000000" w:rsidRDefault="00F92B3A">
      <w:pPr>
        <w:pStyle w:val="a0"/>
        <w:rPr>
          <w:rFonts w:hint="cs"/>
          <w:rtl/>
        </w:rPr>
      </w:pPr>
    </w:p>
    <w:p w14:paraId="6E4683A3" w14:textId="77777777" w:rsidR="00000000" w:rsidRDefault="00F92B3A">
      <w:pPr>
        <w:pStyle w:val="a0"/>
        <w:rPr>
          <w:rFonts w:hint="cs"/>
          <w:rtl/>
        </w:rPr>
      </w:pPr>
      <w:r>
        <w:rPr>
          <w:rFonts w:hint="cs"/>
          <w:rtl/>
        </w:rPr>
        <w:t xml:space="preserve">מי בעד ההצעה הנתמכת על-ידי הממשלה ומי לא? נא להצביע. </w:t>
      </w:r>
    </w:p>
    <w:p w14:paraId="2234F18A" w14:textId="77777777" w:rsidR="00000000" w:rsidRDefault="00F92B3A">
      <w:pPr>
        <w:pStyle w:val="a0"/>
        <w:rPr>
          <w:rFonts w:hint="cs"/>
          <w:rtl/>
        </w:rPr>
      </w:pPr>
    </w:p>
    <w:p w14:paraId="6422EF35" w14:textId="77777777" w:rsidR="00000000" w:rsidRDefault="00F92B3A">
      <w:pPr>
        <w:pStyle w:val="ab"/>
        <w:bidi/>
        <w:rPr>
          <w:rFonts w:hint="cs"/>
          <w:rtl/>
        </w:rPr>
      </w:pPr>
      <w:r>
        <w:rPr>
          <w:rFonts w:hint="cs"/>
          <w:rtl/>
        </w:rPr>
        <w:t>הצבעה מס' 7</w:t>
      </w:r>
    </w:p>
    <w:p w14:paraId="2B3FA750" w14:textId="77777777" w:rsidR="00000000" w:rsidRDefault="00F92B3A">
      <w:pPr>
        <w:pStyle w:val="a0"/>
        <w:rPr>
          <w:rFonts w:hint="cs"/>
          <w:rtl/>
        </w:rPr>
      </w:pPr>
    </w:p>
    <w:p w14:paraId="4402607C" w14:textId="77777777" w:rsidR="00000000" w:rsidRDefault="00F92B3A">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76</w:t>
      </w:r>
    </w:p>
    <w:p w14:paraId="2A3C4645" w14:textId="77777777" w:rsidR="00000000" w:rsidRDefault="00F92B3A">
      <w:pPr>
        <w:pStyle w:val="ac"/>
        <w:bidi/>
        <w:rPr>
          <w:rFonts w:hint="cs"/>
          <w:rtl/>
        </w:rPr>
      </w:pPr>
      <w:r>
        <w:rPr>
          <w:rFonts w:hint="cs"/>
          <w:rtl/>
        </w:rPr>
        <w:t xml:space="preserve">נגד </w:t>
      </w:r>
      <w:r>
        <w:rPr>
          <w:rtl/>
        </w:rPr>
        <w:t>–</w:t>
      </w:r>
      <w:r>
        <w:rPr>
          <w:rFonts w:hint="cs"/>
          <w:rtl/>
        </w:rPr>
        <w:t xml:space="preserve">  5</w:t>
      </w:r>
    </w:p>
    <w:p w14:paraId="65609B02" w14:textId="77777777" w:rsidR="00000000" w:rsidRDefault="00F92B3A">
      <w:pPr>
        <w:pStyle w:val="ac"/>
        <w:bidi/>
        <w:rPr>
          <w:rFonts w:hint="cs"/>
          <w:rtl/>
        </w:rPr>
      </w:pPr>
      <w:r>
        <w:rPr>
          <w:rFonts w:hint="cs"/>
          <w:rtl/>
        </w:rPr>
        <w:t xml:space="preserve">נמנעים </w:t>
      </w:r>
      <w:r>
        <w:rPr>
          <w:rtl/>
        </w:rPr>
        <w:t>–</w:t>
      </w:r>
      <w:r>
        <w:rPr>
          <w:rFonts w:hint="cs"/>
          <w:rtl/>
        </w:rPr>
        <w:t>1</w:t>
      </w:r>
    </w:p>
    <w:p w14:paraId="462782AE" w14:textId="77777777" w:rsidR="00000000" w:rsidRDefault="00F92B3A">
      <w:pPr>
        <w:pStyle w:val="ad"/>
        <w:bidi/>
        <w:rPr>
          <w:rFonts w:hint="cs"/>
          <w:rtl/>
        </w:rPr>
      </w:pPr>
      <w:r>
        <w:rPr>
          <w:rFonts w:hint="cs"/>
          <w:rtl/>
        </w:rPr>
        <w:t>ההצעה להעביר את הצעת חוק הרשויות המקומיות (מאבק בנגע הסמ</w:t>
      </w:r>
      <w:r>
        <w:rPr>
          <w:rFonts w:hint="cs"/>
          <w:rtl/>
        </w:rPr>
        <w:t xml:space="preserve">ים), </w:t>
      </w:r>
    </w:p>
    <w:p w14:paraId="74CD16B6" w14:textId="77777777" w:rsidR="00000000" w:rsidRDefault="00F92B3A">
      <w:pPr>
        <w:pStyle w:val="ad"/>
        <w:bidi/>
        <w:rPr>
          <w:rFonts w:hint="cs"/>
          <w:rtl/>
        </w:rPr>
      </w:pPr>
      <w:r>
        <w:rPr>
          <w:rFonts w:hint="cs"/>
          <w:rtl/>
        </w:rPr>
        <w:t xml:space="preserve">התשס"ד-2004, לדיון מוקדם בוועדת הפנים ואיכות הסביבה נתקבלה. </w:t>
      </w:r>
    </w:p>
    <w:p w14:paraId="7AED4B96" w14:textId="77777777" w:rsidR="00000000" w:rsidRDefault="00F92B3A">
      <w:pPr>
        <w:pStyle w:val="a0"/>
        <w:rPr>
          <w:rFonts w:hint="cs"/>
          <w:rtl/>
        </w:rPr>
      </w:pPr>
    </w:p>
    <w:p w14:paraId="7C79A2EA" w14:textId="77777777" w:rsidR="00000000" w:rsidRDefault="00F92B3A">
      <w:pPr>
        <w:pStyle w:val="af0"/>
        <w:rPr>
          <w:rtl/>
        </w:rPr>
      </w:pPr>
      <w:r>
        <w:rPr>
          <w:rFonts w:hint="eastAsia"/>
          <w:rtl/>
        </w:rPr>
        <w:t>אופיר</w:t>
      </w:r>
      <w:r>
        <w:rPr>
          <w:rtl/>
        </w:rPr>
        <w:t xml:space="preserve"> פינס-פז (העבודה-מימד):</w:t>
      </w:r>
    </w:p>
    <w:p w14:paraId="616BDAB9" w14:textId="77777777" w:rsidR="00000000" w:rsidRDefault="00F92B3A">
      <w:pPr>
        <w:pStyle w:val="a0"/>
        <w:rPr>
          <w:rFonts w:hint="cs"/>
          <w:rtl/>
        </w:rPr>
      </w:pPr>
    </w:p>
    <w:p w14:paraId="01B2E4D2" w14:textId="77777777" w:rsidR="00000000" w:rsidRDefault="00F92B3A">
      <w:pPr>
        <w:pStyle w:val="a0"/>
        <w:rPr>
          <w:rFonts w:hint="cs"/>
          <w:rtl/>
        </w:rPr>
      </w:pPr>
      <w:r>
        <w:rPr>
          <w:rFonts w:hint="cs"/>
          <w:rtl/>
        </w:rPr>
        <w:t xml:space="preserve">הממשלה נשענת על חד"ש. </w:t>
      </w:r>
    </w:p>
    <w:p w14:paraId="4700F832" w14:textId="77777777" w:rsidR="00000000" w:rsidRDefault="00F92B3A">
      <w:pPr>
        <w:pStyle w:val="a0"/>
        <w:rPr>
          <w:rFonts w:hint="cs"/>
          <w:rtl/>
        </w:rPr>
      </w:pPr>
    </w:p>
    <w:p w14:paraId="0B3E80F1" w14:textId="77777777" w:rsidR="00000000" w:rsidRDefault="00F92B3A">
      <w:pPr>
        <w:pStyle w:val="af1"/>
        <w:rPr>
          <w:rtl/>
        </w:rPr>
      </w:pPr>
      <w:r>
        <w:rPr>
          <w:rFonts w:hint="eastAsia"/>
          <w:rtl/>
        </w:rPr>
        <w:t>היו</w:t>
      </w:r>
      <w:r>
        <w:rPr>
          <w:rtl/>
        </w:rPr>
        <w:t>"ר ראובן ריבלין:</w:t>
      </w:r>
    </w:p>
    <w:p w14:paraId="77E561CF" w14:textId="77777777" w:rsidR="00000000" w:rsidRDefault="00F92B3A">
      <w:pPr>
        <w:pStyle w:val="a0"/>
        <w:rPr>
          <w:rFonts w:hint="cs"/>
          <w:rtl/>
        </w:rPr>
      </w:pPr>
    </w:p>
    <w:p w14:paraId="35E62E3F" w14:textId="77777777" w:rsidR="00000000" w:rsidRDefault="00F92B3A">
      <w:pPr>
        <w:pStyle w:val="a0"/>
        <w:rPr>
          <w:rFonts w:hint="cs"/>
          <w:rtl/>
        </w:rPr>
      </w:pPr>
      <w:r>
        <w:rPr>
          <w:rFonts w:hint="cs"/>
          <w:rtl/>
        </w:rPr>
        <w:t>76 בעד, חמישה נגד ואחד נמנע. הצעת החוק עברה בקריאה טרומית, והיא תועבר לוועדת הפנים ואיכות הסביבה להכנתה לקריאה רא</w:t>
      </w:r>
      <w:r>
        <w:rPr>
          <w:rFonts w:hint="cs"/>
          <w:rtl/>
        </w:rPr>
        <w:t xml:space="preserve">שונה. </w:t>
      </w:r>
    </w:p>
    <w:p w14:paraId="5A88FE07" w14:textId="77777777" w:rsidR="00000000" w:rsidRDefault="00F92B3A">
      <w:pPr>
        <w:pStyle w:val="a2"/>
        <w:rPr>
          <w:rtl/>
        </w:rPr>
      </w:pPr>
    </w:p>
    <w:p w14:paraId="548635E6" w14:textId="77777777" w:rsidR="00000000" w:rsidRDefault="00F92B3A">
      <w:pPr>
        <w:pStyle w:val="a2"/>
        <w:rPr>
          <w:rFonts w:hint="cs"/>
          <w:rtl/>
        </w:rPr>
      </w:pPr>
      <w:bookmarkStart w:id="164" w:name="CS31042FI0031042T08_12_2004_13_48_35"/>
      <w:bookmarkEnd w:id="164"/>
    </w:p>
    <w:p w14:paraId="3BCE8CD9" w14:textId="77777777" w:rsidR="00000000" w:rsidRDefault="00F92B3A">
      <w:pPr>
        <w:pStyle w:val="a2"/>
        <w:rPr>
          <w:rFonts w:hint="cs"/>
          <w:rtl/>
        </w:rPr>
      </w:pPr>
      <w:bookmarkStart w:id="165" w:name="_Toc100391262"/>
      <w:r>
        <w:rPr>
          <w:rtl/>
        </w:rPr>
        <w:t>הצעת חוק הרשויות המקומיות (מאבק בנגע הסמים), התשס"ד-2004</w:t>
      </w:r>
      <w:bookmarkEnd w:id="165"/>
    </w:p>
    <w:p w14:paraId="7DFE47EE" w14:textId="77777777" w:rsidR="00000000" w:rsidRDefault="00F92B3A">
      <w:pPr>
        <w:pStyle w:val="a0"/>
        <w:rPr>
          <w:rFonts w:hint="cs"/>
          <w:rtl/>
        </w:rPr>
      </w:pPr>
      <w:r>
        <w:rPr>
          <w:rtl/>
        </w:rPr>
        <w:t>["דברי הכנסת", חוב</w:t>
      </w:r>
      <w:r>
        <w:rPr>
          <w:rFonts w:hint="cs"/>
          <w:rtl/>
        </w:rPr>
        <w:t xml:space="preserve">' </w:t>
      </w:r>
      <w:r>
        <w:rPr>
          <w:rtl/>
        </w:rPr>
        <w:t xml:space="preserve"> ז</w:t>
      </w:r>
      <w:r>
        <w:rPr>
          <w:rFonts w:hint="cs"/>
          <w:rtl/>
        </w:rPr>
        <w:t>'</w:t>
      </w:r>
      <w:r>
        <w:rPr>
          <w:rtl/>
        </w:rPr>
        <w:t>, עמ'</w:t>
      </w:r>
      <w:r>
        <w:rPr>
          <w:rFonts w:hint="cs"/>
          <w:rtl/>
        </w:rPr>
        <w:t xml:space="preserve">   .</w:t>
      </w:r>
      <w:r>
        <w:rPr>
          <w:rtl/>
        </w:rPr>
        <w:t>]</w:t>
      </w:r>
    </w:p>
    <w:p w14:paraId="1F1A7345" w14:textId="77777777" w:rsidR="00000000" w:rsidRDefault="00F92B3A">
      <w:pPr>
        <w:pStyle w:val="-0"/>
        <w:rPr>
          <w:rFonts w:hint="cs"/>
          <w:rtl/>
        </w:rPr>
      </w:pPr>
      <w:r>
        <w:rPr>
          <w:rFonts w:hint="cs"/>
          <w:rtl/>
        </w:rPr>
        <w:t>(הצעת חברת הכנסת גילה גמליאל)</w:t>
      </w:r>
    </w:p>
    <w:p w14:paraId="54C4D0A4" w14:textId="77777777" w:rsidR="00000000" w:rsidRDefault="00F92B3A">
      <w:pPr>
        <w:pStyle w:val="af1"/>
        <w:rPr>
          <w:rFonts w:hint="cs"/>
          <w:rtl/>
        </w:rPr>
      </w:pPr>
    </w:p>
    <w:p w14:paraId="1D8514B9" w14:textId="77777777" w:rsidR="00000000" w:rsidRDefault="00F92B3A">
      <w:pPr>
        <w:pStyle w:val="af1"/>
        <w:rPr>
          <w:rtl/>
        </w:rPr>
      </w:pPr>
      <w:r>
        <w:rPr>
          <w:rtl/>
        </w:rPr>
        <w:t>היו"ר ראובן ריבלין:</w:t>
      </w:r>
    </w:p>
    <w:p w14:paraId="1578BB53" w14:textId="77777777" w:rsidR="00000000" w:rsidRDefault="00F92B3A">
      <w:pPr>
        <w:pStyle w:val="a0"/>
        <w:rPr>
          <w:rtl/>
        </w:rPr>
      </w:pPr>
    </w:p>
    <w:p w14:paraId="53B728E2" w14:textId="77777777" w:rsidR="00000000" w:rsidRDefault="00F92B3A">
      <w:pPr>
        <w:pStyle w:val="a0"/>
        <w:rPr>
          <w:rFonts w:hint="cs"/>
          <w:rtl/>
        </w:rPr>
      </w:pPr>
      <w:r>
        <w:rPr>
          <w:rFonts w:hint="cs"/>
          <w:rtl/>
        </w:rPr>
        <w:t xml:space="preserve">רבותי חברי הכנסת, אנחנו ממשיכים לחברת הכנסת גילה גמליאל. האם גברתי רוצה לומר כמה  מלים? </w:t>
      </w:r>
    </w:p>
    <w:p w14:paraId="34A835C0" w14:textId="77777777" w:rsidR="00000000" w:rsidRDefault="00F92B3A">
      <w:pPr>
        <w:pStyle w:val="a0"/>
        <w:rPr>
          <w:rFonts w:hint="cs"/>
          <w:rtl/>
        </w:rPr>
      </w:pPr>
    </w:p>
    <w:p w14:paraId="3422E3D0" w14:textId="77777777" w:rsidR="00000000" w:rsidRDefault="00F92B3A">
      <w:pPr>
        <w:pStyle w:val="af0"/>
        <w:rPr>
          <w:rtl/>
        </w:rPr>
      </w:pPr>
      <w:r>
        <w:rPr>
          <w:rFonts w:hint="eastAsia"/>
          <w:rtl/>
        </w:rPr>
        <w:t>גילה</w:t>
      </w:r>
      <w:r>
        <w:rPr>
          <w:rtl/>
        </w:rPr>
        <w:t xml:space="preserve"> גמליאל (ה</w:t>
      </w:r>
      <w:r>
        <w:rPr>
          <w:rtl/>
        </w:rPr>
        <w:t>ליכוד):</w:t>
      </w:r>
    </w:p>
    <w:p w14:paraId="398A6CF8" w14:textId="77777777" w:rsidR="00000000" w:rsidRDefault="00F92B3A">
      <w:pPr>
        <w:pStyle w:val="a0"/>
        <w:rPr>
          <w:rFonts w:hint="cs"/>
          <w:rtl/>
        </w:rPr>
      </w:pPr>
    </w:p>
    <w:p w14:paraId="0E8327BC" w14:textId="77777777" w:rsidR="00000000" w:rsidRDefault="00F92B3A">
      <w:pPr>
        <w:pStyle w:val="a0"/>
        <w:rPr>
          <w:rFonts w:hint="cs"/>
          <w:rtl/>
        </w:rPr>
      </w:pPr>
      <w:r>
        <w:rPr>
          <w:rFonts w:hint="cs"/>
          <w:rtl/>
        </w:rPr>
        <w:t>- - -</w:t>
      </w:r>
    </w:p>
    <w:p w14:paraId="58980F44" w14:textId="77777777" w:rsidR="00000000" w:rsidRDefault="00F92B3A">
      <w:pPr>
        <w:pStyle w:val="a0"/>
        <w:rPr>
          <w:rFonts w:hint="cs"/>
          <w:rtl/>
        </w:rPr>
      </w:pPr>
    </w:p>
    <w:p w14:paraId="5C8E97D7" w14:textId="77777777" w:rsidR="00000000" w:rsidRDefault="00F92B3A">
      <w:pPr>
        <w:pStyle w:val="af1"/>
        <w:rPr>
          <w:rtl/>
        </w:rPr>
      </w:pPr>
      <w:r>
        <w:rPr>
          <w:rFonts w:hint="eastAsia"/>
          <w:rtl/>
        </w:rPr>
        <w:t>היו</w:t>
      </w:r>
      <w:r>
        <w:rPr>
          <w:rtl/>
        </w:rPr>
        <w:t>"ר ראובן ריבלין:</w:t>
      </w:r>
    </w:p>
    <w:p w14:paraId="656401C6" w14:textId="77777777" w:rsidR="00000000" w:rsidRDefault="00F92B3A">
      <w:pPr>
        <w:pStyle w:val="a0"/>
        <w:rPr>
          <w:rFonts w:hint="cs"/>
          <w:rtl/>
        </w:rPr>
      </w:pPr>
    </w:p>
    <w:p w14:paraId="48A4EDA2" w14:textId="77777777" w:rsidR="00000000" w:rsidRDefault="00F92B3A">
      <w:pPr>
        <w:pStyle w:val="a0"/>
        <w:rPr>
          <w:rFonts w:hint="cs"/>
          <w:rtl/>
        </w:rPr>
      </w:pPr>
      <w:r>
        <w:rPr>
          <w:rFonts w:hint="cs"/>
          <w:rtl/>
        </w:rPr>
        <w:t>חברי הכנסת, הצעת חוק הרשויות המקומיות (מאבק בנגע הסמים), התשס"ד-2004, של חברת הכנסת גילה גמליאל. נא להצביע - מי בעד? מי נגד? מי נמנע?</w:t>
      </w:r>
    </w:p>
    <w:p w14:paraId="7A3D3E7C" w14:textId="77777777" w:rsidR="00000000" w:rsidRDefault="00F92B3A">
      <w:pPr>
        <w:pStyle w:val="a0"/>
        <w:rPr>
          <w:rFonts w:hint="cs"/>
          <w:rtl/>
        </w:rPr>
      </w:pPr>
    </w:p>
    <w:p w14:paraId="1A9304B3" w14:textId="77777777" w:rsidR="00000000" w:rsidRDefault="00F92B3A">
      <w:pPr>
        <w:pStyle w:val="ab"/>
        <w:bidi/>
        <w:rPr>
          <w:rFonts w:hint="cs"/>
          <w:rtl/>
        </w:rPr>
      </w:pPr>
      <w:r>
        <w:rPr>
          <w:rFonts w:hint="cs"/>
          <w:rtl/>
        </w:rPr>
        <w:t>הצבעה מס' 8</w:t>
      </w:r>
    </w:p>
    <w:p w14:paraId="1527FF00" w14:textId="77777777" w:rsidR="00000000" w:rsidRDefault="00F92B3A">
      <w:pPr>
        <w:pStyle w:val="a0"/>
        <w:rPr>
          <w:rtl/>
        </w:rPr>
      </w:pPr>
    </w:p>
    <w:p w14:paraId="3A6E70C7" w14:textId="77777777" w:rsidR="00000000" w:rsidRDefault="00F92B3A">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70</w:t>
      </w:r>
    </w:p>
    <w:p w14:paraId="39E94A99" w14:textId="77777777" w:rsidR="00000000" w:rsidRDefault="00F92B3A">
      <w:pPr>
        <w:pStyle w:val="ac"/>
        <w:bidi/>
        <w:rPr>
          <w:rFonts w:hint="cs"/>
          <w:rtl/>
        </w:rPr>
      </w:pPr>
      <w:r>
        <w:rPr>
          <w:rFonts w:hint="cs"/>
          <w:rtl/>
        </w:rPr>
        <w:t xml:space="preserve">נגד </w:t>
      </w:r>
      <w:r>
        <w:rPr>
          <w:rtl/>
        </w:rPr>
        <w:t>–</w:t>
      </w:r>
      <w:r>
        <w:rPr>
          <w:rFonts w:hint="cs"/>
          <w:rtl/>
        </w:rPr>
        <w:t xml:space="preserve"> 4</w:t>
      </w:r>
    </w:p>
    <w:p w14:paraId="45DFB449" w14:textId="77777777" w:rsidR="00000000" w:rsidRDefault="00F92B3A">
      <w:pPr>
        <w:pStyle w:val="ac"/>
        <w:bidi/>
        <w:rPr>
          <w:rFonts w:hint="cs"/>
          <w:rtl/>
        </w:rPr>
      </w:pPr>
      <w:r>
        <w:rPr>
          <w:rFonts w:hint="cs"/>
          <w:rtl/>
        </w:rPr>
        <w:t xml:space="preserve">נמנעים </w:t>
      </w:r>
      <w:r>
        <w:rPr>
          <w:rtl/>
        </w:rPr>
        <w:t>–</w:t>
      </w:r>
      <w:r>
        <w:rPr>
          <w:rFonts w:hint="cs"/>
          <w:rtl/>
        </w:rPr>
        <w:t xml:space="preserve"> </w:t>
      </w:r>
      <w:r>
        <w:rPr>
          <w:rFonts w:hint="cs"/>
          <w:rtl/>
        </w:rPr>
        <w:t xml:space="preserve">אין </w:t>
      </w:r>
    </w:p>
    <w:p w14:paraId="32143328" w14:textId="77777777" w:rsidR="00000000" w:rsidRDefault="00F92B3A">
      <w:pPr>
        <w:pStyle w:val="ad"/>
        <w:bidi/>
        <w:rPr>
          <w:rFonts w:hint="cs"/>
          <w:rtl/>
        </w:rPr>
      </w:pPr>
      <w:r>
        <w:rPr>
          <w:rFonts w:hint="cs"/>
          <w:rtl/>
        </w:rPr>
        <w:t xml:space="preserve">ההצעה להעביר את הצעת חוק הרשויות המקומיות (מאבק בנגע הסמים), </w:t>
      </w:r>
    </w:p>
    <w:p w14:paraId="4BFB48D1" w14:textId="77777777" w:rsidR="00000000" w:rsidRDefault="00F92B3A">
      <w:pPr>
        <w:pStyle w:val="ad"/>
        <w:bidi/>
        <w:rPr>
          <w:rFonts w:hint="cs"/>
          <w:rtl/>
        </w:rPr>
      </w:pPr>
      <w:r>
        <w:rPr>
          <w:rFonts w:hint="cs"/>
          <w:rtl/>
        </w:rPr>
        <w:t xml:space="preserve">התשס"ד-2004, לדיון מוקדם בוועדת הפנים ואיכות הסביבה נתקבלה. </w:t>
      </w:r>
    </w:p>
    <w:p w14:paraId="0225581D" w14:textId="77777777" w:rsidR="00000000" w:rsidRDefault="00F92B3A">
      <w:pPr>
        <w:pStyle w:val="a2"/>
        <w:rPr>
          <w:rFonts w:hint="cs"/>
          <w:rtl/>
        </w:rPr>
      </w:pPr>
    </w:p>
    <w:p w14:paraId="6DB2105F" w14:textId="77777777" w:rsidR="00000000" w:rsidRDefault="00F92B3A">
      <w:pPr>
        <w:pStyle w:val="af1"/>
        <w:rPr>
          <w:rtl/>
        </w:rPr>
      </w:pPr>
      <w:r>
        <w:rPr>
          <w:rtl/>
        </w:rPr>
        <w:t>היו"ר ראובן ריבלין:</w:t>
      </w:r>
    </w:p>
    <w:p w14:paraId="632B036C" w14:textId="77777777" w:rsidR="00000000" w:rsidRDefault="00F92B3A">
      <w:pPr>
        <w:pStyle w:val="a0"/>
        <w:rPr>
          <w:rtl/>
        </w:rPr>
      </w:pPr>
    </w:p>
    <w:p w14:paraId="042F4132" w14:textId="77777777" w:rsidR="00000000" w:rsidRDefault="00F92B3A">
      <w:pPr>
        <w:pStyle w:val="a0"/>
        <w:rPr>
          <w:rFonts w:hint="cs"/>
          <w:rtl/>
        </w:rPr>
      </w:pPr>
      <w:r>
        <w:rPr>
          <w:rFonts w:hint="cs"/>
          <w:rtl/>
        </w:rPr>
        <w:t xml:space="preserve">70 בעד, ארבעה נגד, אין נמנעים. אני קובע שהצעתה של חברת הכנסת גילה גמליאל, הצעת חוק הרשויות המקומיות (מאבק </w:t>
      </w:r>
      <w:r>
        <w:rPr>
          <w:rFonts w:hint="cs"/>
          <w:rtl/>
        </w:rPr>
        <w:t xml:space="preserve">בנגע הסמים), עברה בקריאה טרומית, והיא תועבר לוועדת הפנים ואיכות הסביבה על מנת להכינה לקריאה ראשונה. </w:t>
      </w:r>
    </w:p>
    <w:p w14:paraId="23E4D16A" w14:textId="77777777" w:rsidR="00000000" w:rsidRDefault="00F92B3A">
      <w:pPr>
        <w:pStyle w:val="a2"/>
        <w:rPr>
          <w:rtl/>
        </w:rPr>
      </w:pPr>
    </w:p>
    <w:p w14:paraId="1C429678" w14:textId="77777777" w:rsidR="00000000" w:rsidRDefault="00F92B3A">
      <w:pPr>
        <w:pStyle w:val="a2"/>
        <w:rPr>
          <w:rFonts w:hint="cs"/>
          <w:rtl/>
        </w:rPr>
      </w:pPr>
      <w:bookmarkStart w:id="166" w:name="CS81589FI0081589T08_12_2004_13_51_55"/>
      <w:bookmarkEnd w:id="166"/>
    </w:p>
    <w:p w14:paraId="41932D98" w14:textId="77777777" w:rsidR="00000000" w:rsidRDefault="00F92B3A">
      <w:pPr>
        <w:pStyle w:val="a2"/>
        <w:rPr>
          <w:rFonts w:hint="cs"/>
          <w:rtl/>
        </w:rPr>
      </w:pPr>
      <w:bookmarkStart w:id="167" w:name="CS81589FI0081589T08_12_2004_12_49_04"/>
      <w:bookmarkStart w:id="168" w:name="CS81590FI0081590T08_12_2004_13_52_16"/>
      <w:bookmarkStart w:id="169" w:name="_Toc100391263"/>
      <w:bookmarkEnd w:id="167"/>
      <w:bookmarkEnd w:id="168"/>
      <w:r>
        <w:rPr>
          <w:rtl/>
        </w:rPr>
        <w:t>הצעת חוק שירותי הדת היהודיים (תיקון - משך כהונת רב עיר), התשס"ג-2003</w:t>
      </w:r>
      <w:r>
        <w:rPr>
          <w:rFonts w:hint="cs"/>
          <w:rtl/>
        </w:rPr>
        <w:t>;</w:t>
      </w:r>
      <w:bookmarkEnd w:id="169"/>
    </w:p>
    <w:p w14:paraId="4648FC4E" w14:textId="77777777" w:rsidR="00000000" w:rsidRDefault="00F92B3A">
      <w:pPr>
        <w:pStyle w:val="-0"/>
        <w:rPr>
          <w:rFonts w:hint="cs"/>
          <w:rtl/>
        </w:rPr>
      </w:pPr>
      <w:r>
        <w:rPr>
          <w:rFonts w:hint="cs"/>
          <w:rtl/>
        </w:rPr>
        <w:t>(הצעת חבר הכנסת אופיר פינס-פז)</w:t>
      </w:r>
    </w:p>
    <w:p w14:paraId="79041F3D" w14:textId="77777777" w:rsidR="00000000" w:rsidRDefault="00F92B3A">
      <w:pPr>
        <w:pStyle w:val="a2"/>
        <w:rPr>
          <w:rFonts w:hint="cs"/>
          <w:rtl/>
        </w:rPr>
      </w:pPr>
      <w:bookmarkStart w:id="170" w:name="_Toc100391264"/>
      <w:r>
        <w:rPr>
          <w:rtl/>
        </w:rPr>
        <w:t>הצעת חוק שירותי הדת היהודיים (תיקון - רבני ערים), הת</w:t>
      </w:r>
      <w:r>
        <w:rPr>
          <w:rtl/>
        </w:rPr>
        <w:t>שס"ד-2004</w:t>
      </w:r>
      <w:r>
        <w:rPr>
          <w:rFonts w:hint="cs"/>
          <w:rtl/>
        </w:rPr>
        <w:t>;</w:t>
      </w:r>
      <w:bookmarkEnd w:id="170"/>
    </w:p>
    <w:p w14:paraId="2E2F5E5F" w14:textId="77777777" w:rsidR="00000000" w:rsidRDefault="00F92B3A">
      <w:pPr>
        <w:pStyle w:val="-0"/>
        <w:rPr>
          <w:rFonts w:hint="cs"/>
          <w:rtl/>
        </w:rPr>
      </w:pPr>
      <w:r>
        <w:rPr>
          <w:rFonts w:hint="cs"/>
          <w:rtl/>
        </w:rPr>
        <w:t>(הצעת קבוצת חברי הכנסת)</w:t>
      </w:r>
    </w:p>
    <w:p w14:paraId="6A443C0C" w14:textId="77777777" w:rsidR="00000000" w:rsidRDefault="00F92B3A">
      <w:pPr>
        <w:pStyle w:val="a2"/>
        <w:rPr>
          <w:rtl/>
        </w:rPr>
      </w:pPr>
      <w:bookmarkStart w:id="171" w:name="CS81591FI0081591T08_12_2004_13_52_33"/>
      <w:bookmarkStart w:id="172" w:name="_Toc100391265"/>
      <w:bookmarkEnd w:id="171"/>
      <w:r>
        <w:rPr>
          <w:rtl/>
        </w:rPr>
        <w:t>הצעת חוק שירותי הדת היהודיים (תיקון - משך כהונת רב עיר), התשס"ג-2003</w:t>
      </w:r>
      <w:bookmarkEnd w:id="172"/>
    </w:p>
    <w:p w14:paraId="56C09AE2" w14:textId="77777777" w:rsidR="00000000" w:rsidRDefault="00F92B3A">
      <w:pPr>
        <w:pStyle w:val="-0"/>
        <w:rPr>
          <w:rFonts w:hint="cs"/>
          <w:rtl/>
        </w:rPr>
      </w:pPr>
      <w:r>
        <w:rPr>
          <w:rFonts w:hint="cs"/>
          <w:rtl/>
        </w:rPr>
        <w:t>(הצעת קבוצת חברי הכנסת)</w:t>
      </w:r>
    </w:p>
    <w:p w14:paraId="3602B9FA" w14:textId="77777777" w:rsidR="00000000" w:rsidRDefault="00F92B3A">
      <w:pPr>
        <w:pStyle w:val="a0"/>
        <w:ind w:firstLine="0"/>
        <w:rPr>
          <w:rFonts w:hint="cs"/>
          <w:rtl/>
        </w:rPr>
      </w:pPr>
      <w:r>
        <w:rPr>
          <w:rtl/>
        </w:rPr>
        <w:t xml:space="preserve">["דברי הכנסת", </w:t>
      </w:r>
      <w:r>
        <w:rPr>
          <w:rFonts w:hint="cs"/>
          <w:rtl/>
        </w:rPr>
        <w:t xml:space="preserve">מושב שני, </w:t>
      </w:r>
      <w:r>
        <w:rPr>
          <w:rtl/>
        </w:rPr>
        <w:t>חוב</w:t>
      </w:r>
      <w:r>
        <w:rPr>
          <w:rFonts w:hint="cs"/>
          <w:rtl/>
        </w:rPr>
        <w:t>' כ"ב</w:t>
      </w:r>
      <w:r>
        <w:rPr>
          <w:rtl/>
        </w:rPr>
        <w:t>, עמ'</w:t>
      </w:r>
      <w:r>
        <w:rPr>
          <w:rFonts w:hint="cs"/>
          <w:rtl/>
        </w:rPr>
        <w:t xml:space="preserve"> .</w:t>
      </w:r>
      <w:r>
        <w:rPr>
          <w:rtl/>
        </w:rPr>
        <w:t>]</w:t>
      </w:r>
    </w:p>
    <w:p w14:paraId="21A5788D" w14:textId="77777777" w:rsidR="00000000" w:rsidRDefault="00F92B3A">
      <w:pPr>
        <w:pStyle w:val="a0"/>
        <w:ind w:firstLine="0"/>
        <w:rPr>
          <w:rFonts w:hint="cs"/>
          <w:rtl/>
        </w:rPr>
      </w:pPr>
    </w:p>
    <w:p w14:paraId="640E6CB2" w14:textId="77777777" w:rsidR="00000000" w:rsidRDefault="00F92B3A">
      <w:pPr>
        <w:pStyle w:val="af1"/>
        <w:rPr>
          <w:rtl/>
        </w:rPr>
      </w:pPr>
      <w:r>
        <w:rPr>
          <w:rFonts w:hint="eastAsia"/>
          <w:rtl/>
        </w:rPr>
        <w:t>היו</w:t>
      </w:r>
      <w:r>
        <w:rPr>
          <w:rtl/>
        </w:rPr>
        <w:t>"ר ראובן ריבלין:</w:t>
      </w:r>
    </w:p>
    <w:p w14:paraId="186CE0B4" w14:textId="77777777" w:rsidR="00000000" w:rsidRDefault="00F92B3A">
      <w:pPr>
        <w:pStyle w:val="a0"/>
        <w:rPr>
          <w:rFonts w:hint="cs"/>
          <w:rtl/>
        </w:rPr>
      </w:pPr>
    </w:p>
    <w:p w14:paraId="23F50C6B" w14:textId="77777777" w:rsidR="00000000" w:rsidRDefault="00F92B3A">
      <w:pPr>
        <w:pStyle w:val="a0"/>
        <w:rPr>
          <w:rFonts w:hint="cs"/>
          <w:rtl/>
        </w:rPr>
      </w:pPr>
      <w:r>
        <w:rPr>
          <w:rFonts w:hint="cs"/>
          <w:rtl/>
        </w:rPr>
        <w:t>כבוד השר מאיר שטרית, באיזה כובע אתה עולה לפה?</w:t>
      </w:r>
    </w:p>
    <w:p w14:paraId="0AEA331A" w14:textId="77777777" w:rsidR="00000000" w:rsidRDefault="00F92B3A">
      <w:pPr>
        <w:pStyle w:val="a0"/>
        <w:rPr>
          <w:rFonts w:hint="cs"/>
          <w:rtl/>
        </w:rPr>
      </w:pPr>
    </w:p>
    <w:p w14:paraId="55B711D5" w14:textId="77777777" w:rsidR="00000000" w:rsidRDefault="00F92B3A">
      <w:pPr>
        <w:pStyle w:val="a"/>
        <w:rPr>
          <w:rtl/>
        </w:rPr>
      </w:pPr>
      <w:bookmarkStart w:id="173" w:name="FS000000478T08_12_2004_13_58_04"/>
      <w:bookmarkStart w:id="174" w:name="_Toc100391266"/>
      <w:bookmarkEnd w:id="173"/>
      <w:r>
        <w:rPr>
          <w:rFonts w:hint="eastAsia"/>
          <w:rtl/>
        </w:rPr>
        <w:t>שר</w:t>
      </w:r>
      <w:r>
        <w:rPr>
          <w:rtl/>
        </w:rPr>
        <w:t xml:space="preserve"> התחבורה מאיר ש</w:t>
      </w:r>
      <w:r>
        <w:rPr>
          <w:rtl/>
        </w:rPr>
        <w:t>טרית:</w:t>
      </w:r>
      <w:bookmarkEnd w:id="174"/>
    </w:p>
    <w:p w14:paraId="6B340AB8" w14:textId="77777777" w:rsidR="00000000" w:rsidRDefault="00F92B3A">
      <w:pPr>
        <w:pStyle w:val="a0"/>
        <w:rPr>
          <w:rFonts w:hint="cs"/>
          <w:rtl/>
        </w:rPr>
      </w:pPr>
    </w:p>
    <w:p w14:paraId="468C15BA" w14:textId="77777777" w:rsidR="00000000" w:rsidRDefault="00F92B3A">
      <w:pPr>
        <w:pStyle w:val="a0"/>
        <w:rPr>
          <w:rFonts w:hint="cs"/>
          <w:rtl/>
        </w:rPr>
      </w:pPr>
      <w:r>
        <w:rPr>
          <w:rFonts w:hint="cs"/>
          <w:rtl/>
        </w:rPr>
        <w:t xml:space="preserve">השר המקשר. </w:t>
      </w:r>
    </w:p>
    <w:p w14:paraId="072A552B" w14:textId="77777777" w:rsidR="00000000" w:rsidRDefault="00F92B3A">
      <w:pPr>
        <w:pStyle w:val="a0"/>
        <w:rPr>
          <w:rFonts w:hint="cs"/>
          <w:rtl/>
        </w:rPr>
      </w:pPr>
    </w:p>
    <w:p w14:paraId="7E1208DE" w14:textId="77777777" w:rsidR="00000000" w:rsidRDefault="00F92B3A">
      <w:pPr>
        <w:pStyle w:val="af1"/>
        <w:rPr>
          <w:rtl/>
        </w:rPr>
      </w:pPr>
      <w:r>
        <w:rPr>
          <w:rFonts w:hint="eastAsia"/>
          <w:rtl/>
        </w:rPr>
        <w:t>היו</w:t>
      </w:r>
      <w:r>
        <w:rPr>
          <w:rtl/>
        </w:rPr>
        <w:t>"ר ראובן ריבלין:</w:t>
      </w:r>
    </w:p>
    <w:p w14:paraId="14EB19F9" w14:textId="77777777" w:rsidR="00000000" w:rsidRDefault="00F92B3A">
      <w:pPr>
        <w:pStyle w:val="a0"/>
        <w:rPr>
          <w:rFonts w:hint="cs"/>
          <w:rtl/>
        </w:rPr>
      </w:pPr>
    </w:p>
    <w:p w14:paraId="1A501989" w14:textId="77777777" w:rsidR="00000000" w:rsidRDefault="00F92B3A">
      <w:pPr>
        <w:pStyle w:val="a0"/>
        <w:rPr>
          <w:rFonts w:hint="cs"/>
          <w:rtl/>
        </w:rPr>
      </w:pPr>
      <w:r>
        <w:rPr>
          <w:rFonts w:hint="cs"/>
          <w:rtl/>
        </w:rPr>
        <w:t xml:space="preserve">הצעת חוק שירותי הדת היהודיים (תיקון </w:t>
      </w:r>
      <w:r>
        <w:rPr>
          <w:rtl/>
        </w:rPr>
        <w:t>–</w:t>
      </w:r>
      <w:r>
        <w:rPr>
          <w:rFonts w:hint="cs"/>
          <w:rtl/>
        </w:rPr>
        <w:t xml:space="preserve"> משך כהונת רב עיר), התשס"ג-2003, תשובה על הצעתו של חבר הכנסת אופיר פינס-פז. כבר לא ידעתי מה לעשות, עוד אין אפילו הצעה אחת עד רגע זה שהיא מטעמך. זה היה קשה מאוד. </w:t>
      </w:r>
    </w:p>
    <w:p w14:paraId="0DF05977" w14:textId="77777777" w:rsidR="00000000" w:rsidRDefault="00F92B3A">
      <w:pPr>
        <w:pStyle w:val="a0"/>
        <w:rPr>
          <w:rFonts w:hint="cs"/>
          <w:rtl/>
        </w:rPr>
      </w:pPr>
    </w:p>
    <w:p w14:paraId="58A4E2A6" w14:textId="77777777" w:rsidR="00000000" w:rsidRDefault="00F92B3A">
      <w:pPr>
        <w:pStyle w:val="-"/>
        <w:rPr>
          <w:rtl/>
        </w:rPr>
      </w:pPr>
      <w:bookmarkStart w:id="175" w:name="FS000000478T08_12_2004_14_01_30"/>
      <w:bookmarkStart w:id="176" w:name="FS000000478T08_12_2004_14_01_33C"/>
      <w:bookmarkEnd w:id="175"/>
      <w:bookmarkEnd w:id="176"/>
      <w:r>
        <w:rPr>
          <w:rFonts w:hint="eastAsia"/>
          <w:rtl/>
        </w:rPr>
        <w:t>שר</w:t>
      </w:r>
      <w:r>
        <w:rPr>
          <w:rtl/>
        </w:rPr>
        <w:t xml:space="preserve"> התחבורה מאיר</w:t>
      </w:r>
      <w:r>
        <w:rPr>
          <w:rtl/>
        </w:rPr>
        <w:t xml:space="preserve"> שטרית:</w:t>
      </w:r>
    </w:p>
    <w:p w14:paraId="4897F1E4" w14:textId="77777777" w:rsidR="00000000" w:rsidRDefault="00F92B3A">
      <w:pPr>
        <w:pStyle w:val="a0"/>
        <w:rPr>
          <w:rFonts w:hint="cs"/>
          <w:rtl/>
        </w:rPr>
      </w:pPr>
    </w:p>
    <w:p w14:paraId="08278DC6" w14:textId="77777777" w:rsidR="00000000" w:rsidRDefault="00F92B3A">
      <w:pPr>
        <w:pStyle w:val="a0"/>
        <w:rPr>
          <w:rFonts w:hint="cs"/>
          <w:rtl/>
        </w:rPr>
      </w:pPr>
      <w:r>
        <w:rPr>
          <w:rFonts w:hint="cs"/>
          <w:rtl/>
        </w:rPr>
        <w:t xml:space="preserve">אדוני היושב-ראש, הממשלה מתנגדת להצעת החוק. הצעת החוק לא נדונה בוועדת שרים לחקיקה. </w:t>
      </w:r>
    </w:p>
    <w:p w14:paraId="7076A584" w14:textId="77777777" w:rsidR="00000000" w:rsidRDefault="00F92B3A">
      <w:pPr>
        <w:pStyle w:val="a0"/>
        <w:rPr>
          <w:rFonts w:hint="cs"/>
          <w:rtl/>
        </w:rPr>
      </w:pPr>
    </w:p>
    <w:p w14:paraId="12B8A8D3" w14:textId="77777777" w:rsidR="00000000" w:rsidRDefault="00F92B3A">
      <w:pPr>
        <w:pStyle w:val="af1"/>
        <w:rPr>
          <w:rtl/>
        </w:rPr>
      </w:pPr>
      <w:r>
        <w:rPr>
          <w:rFonts w:hint="eastAsia"/>
          <w:rtl/>
        </w:rPr>
        <w:t>היו</w:t>
      </w:r>
      <w:r>
        <w:rPr>
          <w:rtl/>
        </w:rPr>
        <w:t>"ר ראובן ריבלין:</w:t>
      </w:r>
    </w:p>
    <w:p w14:paraId="51316178" w14:textId="77777777" w:rsidR="00000000" w:rsidRDefault="00F92B3A">
      <w:pPr>
        <w:pStyle w:val="a0"/>
        <w:rPr>
          <w:rFonts w:hint="cs"/>
          <w:rtl/>
        </w:rPr>
      </w:pPr>
    </w:p>
    <w:p w14:paraId="6E7528FC" w14:textId="77777777" w:rsidR="00000000" w:rsidRDefault="00F92B3A">
      <w:pPr>
        <w:pStyle w:val="a0"/>
        <w:rPr>
          <w:rFonts w:hint="cs"/>
          <w:rtl/>
        </w:rPr>
      </w:pPr>
      <w:r>
        <w:rPr>
          <w:rFonts w:hint="cs"/>
          <w:rtl/>
        </w:rPr>
        <w:t xml:space="preserve">השר משיב על שתי הצעות - הצעתו של חבר הכנסת פינס-פז והצעתם של חברי הכנסת חיים אורון, רן כהן, יוסי שריד ואבשלום וילן. בבקשה, אדוני. </w:t>
      </w:r>
    </w:p>
    <w:p w14:paraId="1FB23712" w14:textId="77777777" w:rsidR="00000000" w:rsidRDefault="00F92B3A">
      <w:pPr>
        <w:pStyle w:val="a0"/>
        <w:rPr>
          <w:rFonts w:hint="cs"/>
          <w:rtl/>
        </w:rPr>
      </w:pPr>
    </w:p>
    <w:p w14:paraId="12F77A32" w14:textId="77777777" w:rsidR="00000000" w:rsidRDefault="00F92B3A">
      <w:pPr>
        <w:pStyle w:val="af0"/>
        <w:rPr>
          <w:rtl/>
        </w:rPr>
      </w:pPr>
      <w:r>
        <w:rPr>
          <w:rFonts w:hint="eastAsia"/>
          <w:rtl/>
        </w:rPr>
        <w:t>אופיר</w:t>
      </w:r>
      <w:r>
        <w:rPr>
          <w:rtl/>
        </w:rPr>
        <w:t xml:space="preserve"> פינס</w:t>
      </w:r>
      <w:r>
        <w:rPr>
          <w:rtl/>
        </w:rPr>
        <w:t>-פז (העבודה-מימד):</w:t>
      </w:r>
    </w:p>
    <w:p w14:paraId="3B177CAC" w14:textId="77777777" w:rsidR="00000000" w:rsidRDefault="00F92B3A">
      <w:pPr>
        <w:pStyle w:val="a0"/>
        <w:rPr>
          <w:rFonts w:hint="cs"/>
          <w:rtl/>
        </w:rPr>
      </w:pPr>
    </w:p>
    <w:p w14:paraId="0F16A848" w14:textId="77777777" w:rsidR="00000000" w:rsidRDefault="00F92B3A">
      <w:pPr>
        <w:pStyle w:val="a0"/>
        <w:rPr>
          <w:rFonts w:hint="cs"/>
          <w:rtl/>
        </w:rPr>
      </w:pPr>
      <w:r>
        <w:rPr>
          <w:rFonts w:hint="cs"/>
          <w:rtl/>
        </w:rPr>
        <w:t xml:space="preserve">יש עוד הצעת חוק, של אילן ליבוביץ. </w:t>
      </w:r>
    </w:p>
    <w:p w14:paraId="734284CE" w14:textId="77777777" w:rsidR="00000000" w:rsidRDefault="00F92B3A">
      <w:pPr>
        <w:pStyle w:val="a0"/>
        <w:rPr>
          <w:rFonts w:hint="cs"/>
          <w:rtl/>
        </w:rPr>
      </w:pPr>
    </w:p>
    <w:p w14:paraId="59EDCAF2" w14:textId="77777777" w:rsidR="00000000" w:rsidRDefault="00F92B3A">
      <w:pPr>
        <w:pStyle w:val="af1"/>
        <w:rPr>
          <w:rtl/>
        </w:rPr>
      </w:pPr>
      <w:r>
        <w:rPr>
          <w:rtl/>
        </w:rPr>
        <w:t>היו"ר ראובן ריבלין:</w:t>
      </w:r>
    </w:p>
    <w:p w14:paraId="128F865A" w14:textId="77777777" w:rsidR="00000000" w:rsidRDefault="00F92B3A">
      <w:pPr>
        <w:pStyle w:val="a0"/>
        <w:rPr>
          <w:rFonts w:hint="cs"/>
          <w:rtl/>
        </w:rPr>
      </w:pPr>
    </w:p>
    <w:p w14:paraId="2721D568" w14:textId="77777777" w:rsidR="00000000" w:rsidRDefault="00F92B3A">
      <w:pPr>
        <w:pStyle w:val="a0"/>
        <w:rPr>
          <w:rFonts w:hint="cs"/>
          <w:rtl/>
        </w:rPr>
      </w:pPr>
      <w:r>
        <w:rPr>
          <w:rFonts w:hint="cs"/>
          <w:rtl/>
        </w:rPr>
        <w:t xml:space="preserve">וגם הצעת חוק נוספת, שגם עליה משיב השר כרגע: הצעת חוק שירותי הדת היהודיים, של חבר הכנסת אילן ליבוביץ וקבוצת חברי הכנסת. </w:t>
      </w:r>
    </w:p>
    <w:p w14:paraId="5804BEC9" w14:textId="77777777" w:rsidR="00000000" w:rsidRDefault="00F92B3A">
      <w:pPr>
        <w:pStyle w:val="a0"/>
        <w:rPr>
          <w:rFonts w:hint="cs"/>
          <w:rtl/>
        </w:rPr>
      </w:pPr>
    </w:p>
    <w:p w14:paraId="49181436" w14:textId="77777777" w:rsidR="00000000" w:rsidRDefault="00F92B3A">
      <w:pPr>
        <w:pStyle w:val="a"/>
        <w:rPr>
          <w:rtl/>
        </w:rPr>
      </w:pPr>
      <w:bookmarkStart w:id="177" w:name="FS000000478T08_12_2004_12_49_22"/>
      <w:bookmarkStart w:id="178" w:name="_Toc100391267"/>
      <w:bookmarkEnd w:id="177"/>
      <w:r>
        <w:rPr>
          <w:rtl/>
        </w:rPr>
        <w:t>שר התחבורה מאיר שטרית:</w:t>
      </w:r>
      <w:bookmarkEnd w:id="178"/>
    </w:p>
    <w:p w14:paraId="3BCC4ABD" w14:textId="77777777" w:rsidR="00000000" w:rsidRDefault="00F92B3A">
      <w:pPr>
        <w:pStyle w:val="a0"/>
        <w:rPr>
          <w:rtl/>
        </w:rPr>
      </w:pPr>
    </w:p>
    <w:p w14:paraId="275BF673" w14:textId="77777777" w:rsidR="00000000" w:rsidRDefault="00F92B3A">
      <w:pPr>
        <w:pStyle w:val="a0"/>
        <w:rPr>
          <w:rFonts w:hint="cs"/>
          <w:rtl/>
        </w:rPr>
      </w:pPr>
      <w:r>
        <w:rPr>
          <w:rFonts w:hint="cs"/>
          <w:rtl/>
        </w:rPr>
        <w:t>אדוני היושב-ראש, הצעת החוק הזאת לא</w:t>
      </w:r>
      <w:r>
        <w:rPr>
          <w:rFonts w:hint="cs"/>
          <w:rtl/>
        </w:rPr>
        <w:t xml:space="preserve"> נדונה בוועדת שרים לחקיקה, ולכן הממשלה מתנגדת להצעת החוק. מובן שלפני שיש החלטה של ועדת שרים לחקיקה, הממשלה לא יכולה לתמוך בהצעת החוק. אנחנו מתנגדים לכל הצעות החוק הללו. אני מבקש להסיר אותן מסדר-היום. </w:t>
      </w:r>
    </w:p>
    <w:p w14:paraId="0E0A5FB0" w14:textId="77777777" w:rsidR="00000000" w:rsidRDefault="00F92B3A">
      <w:pPr>
        <w:pStyle w:val="a0"/>
        <w:rPr>
          <w:rFonts w:hint="cs"/>
          <w:rtl/>
        </w:rPr>
      </w:pPr>
    </w:p>
    <w:p w14:paraId="3F05A879" w14:textId="77777777" w:rsidR="00000000" w:rsidRDefault="00F92B3A">
      <w:pPr>
        <w:pStyle w:val="af0"/>
        <w:rPr>
          <w:rtl/>
        </w:rPr>
      </w:pPr>
      <w:r>
        <w:rPr>
          <w:rFonts w:hint="eastAsia"/>
          <w:rtl/>
        </w:rPr>
        <w:t>קריאה</w:t>
      </w:r>
      <w:r>
        <w:rPr>
          <w:rtl/>
        </w:rPr>
        <w:t>:</w:t>
      </w:r>
    </w:p>
    <w:p w14:paraId="571CF303" w14:textId="77777777" w:rsidR="00000000" w:rsidRDefault="00F92B3A">
      <w:pPr>
        <w:pStyle w:val="a0"/>
        <w:rPr>
          <w:rFonts w:hint="cs"/>
          <w:rtl/>
        </w:rPr>
      </w:pPr>
    </w:p>
    <w:p w14:paraId="0CA397C1" w14:textId="77777777" w:rsidR="00000000" w:rsidRDefault="00F92B3A">
      <w:pPr>
        <w:pStyle w:val="a0"/>
        <w:rPr>
          <w:rFonts w:hint="cs"/>
          <w:rtl/>
        </w:rPr>
      </w:pPr>
      <w:r>
        <w:rPr>
          <w:rFonts w:hint="cs"/>
          <w:rtl/>
        </w:rPr>
        <w:t>- - -</w:t>
      </w:r>
    </w:p>
    <w:p w14:paraId="7B017C89" w14:textId="77777777" w:rsidR="00000000" w:rsidRDefault="00F92B3A">
      <w:pPr>
        <w:pStyle w:val="a0"/>
        <w:rPr>
          <w:rFonts w:hint="cs"/>
          <w:rtl/>
        </w:rPr>
      </w:pPr>
    </w:p>
    <w:p w14:paraId="0313812B" w14:textId="77777777" w:rsidR="00000000" w:rsidRDefault="00F92B3A">
      <w:pPr>
        <w:pStyle w:val="af1"/>
        <w:rPr>
          <w:rtl/>
        </w:rPr>
      </w:pPr>
      <w:r>
        <w:rPr>
          <w:rtl/>
        </w:rPr>
        <w:t>היו"ר ראובן ריבלין:</w:t>
      </w:r>
    </w:p>
    <w:p w14:paraId="1E4F0998" w14:textId="77777777" w:rsidR="00000000" w:rsidRDefault="00F92B3A">
      <w:pPr>
        <w:pStyle w:val="a0"/>
        <w:rPr>
          <w:rtl/>
        </w:rPr>
      </w:pPr>
    </w:p>
    <w:p w14:paraId="592FBDD3" w14:textId="77777777" w:rsidR="00000000" w:rsidRDefault="00F92B3A">
      <w:pPr>
        <w:pStyle w:val="a0"/>
        <w:ind w:firstLine="0"/>
        <w:rPr>
          <w:rFonts w:hint="cs"/>
          <w:rtl/>
        </w:rPr>
      </w:pPr>
      <w:r>
        <w:rPr>
          <w:rFonts w:hint="cs"/>
          <w:rtl/>
        </w:rPr>
        <w:tab/>
        <w:t>כמובן, לא ייפקד מ</w:t>
      </w:r>
      <w:r>
        <w:rPr>
          <w:rFonts w:hint="cs"/>
          <w:rtl/>
        </w:rPr>
        <w:t xml:space="preserve">קומך, חבר הכנסת ליבוביץ. אצלי לא חשוב אם אתה כאן או שם, אני מהמקום הזה רואה הכול אותו דבר. בבקשה, חבר הכנסת פינס-פז, ואחרי זה - חבר הכנסת אורון. </w:t>
      </w:r>
    </w:p>
    <w:p w14:paraId="17921B93" w14:textId="77777777" w:rsidR="00000000" w:rsidRDefault="00F92B3A">
      <w:pPr>
        <w:pStyle w:val="a0"/>
        <w:ind w:firstLine="0"/>
        <w:rPr>
          <w:rFonts w:hint="cs"/>
          <w:rtl/>
        </w:rPr>
      </w:pPr>
    </w:p>
    <w:p w14:paraId="5B389AA9" w14:textId="77777777" w:rsidR="00000000" w:rsidRDefault="00F92B3A">
      <w:pPr>
        <w:pStyle w:val="a"/>
        <w:rPr>
          <w:rtl/>
        </w:rPr>
      </w:pPr>
      <w:bookmarkStart w:id="179" w:name="FS000000455T08_12_2004_12_50_06"/>
      <w:bookmarkStart w:id="180" w:name="_Toc100391268"/>
      <w:bookmarkEnd w:id="179"/>
      <w:r>
        <w:rPr>
          <w:rFonts w:hint="eastAsia"/>
          <w:rtl/>
        </w:rPr>
        <w:t>אופיר</w:t>
      </w:r>
      <w:r>
        <w:rPr>
          <w:rtl/>
        </w:rPr>
        <w:t xml:space="preserve"> פינס-פז (העבודה-מימד):</w:t>
      </w:r>
      <w:bookmarkEnd w:id="180"/>
    </w:p>
    <w:p w14:paraId="25923171" w14:textId="77777777" w:rsidR="00000000" w:rsidRDefault="00F92B3A">
      <w:pPr>
        <w:pStyle w:val="a0"/>
        <w:rPr>
          <w:rFonts w:hint="cs"/>
          <w:rtl/>
        </w:rPr>
      </w:pPr>
    </w:p>
    <w:p w14:paraId="747F930A" w14:textId="77777777" w:rsidR="00000000" w:rsidRDefault="00F92B3A">
      <w:pPr>
        <w:pStyle w:val="a0"/>
        <w:rPr>
          <w:rFonts w:hint="cs"/>
          <w:rtl/>
        </w:rPr>
      </w:pPr>
      <w:r>
        <w:rPr>
          <w:rFonts w:hint="cs"/>
          <w:rtl/>
        </w:rPr>
        <w:t>תודה, אדוני היושב-ראש. אני מתפלא על עמדת הממשלה. בסך הכול אני בא כאן כשליח רצון</w:t>
      </w:r>
      <w:r>
        <w:rPr>
          <w:rFonts w:hint="cs"/>
          <w:rtl/>
        </w:rPr>
        <w:t xml:space="preserve"> טוב מטעם סיעת ש"ס וסיעת יהדות התורה, שחלק לא מבוטל מחברי הכנסת שלהן באו אלי ואמרו לי: חבר הכנסת פינס, תעשה משהו כדי שנפסיק עם העניין הזה. יש לנו רבנים שיושבים שם, הם כבר בני 80, 90, 100, תעשה לנו טובה ותפטור אותנו מהעניין הזה, כדי שבאמת נוכל לנהל את זה בצ</w:t>
      </w:r>
      <w:r>
        <w:rPr>
          <w:rFonts w:hint="cs"/>
          <w:rtl/>
        </w:rPr>
        <w:t>ורה רצינית. ואתם, על מה אתם מגינים?</w:t>
      </w:r>
    </w:p>
    <w:p w14:paraId="5D38E26A" w14:textId="77777777" w:rsidR="00000000" w:rsidRDefault="00F92B3A">
      <w:pPr>
        <w:pStyle w:val="a0"/>
        <w:rPr>
          <w:rFonts w:hint="cs"/>
          <w:rtl/>
        </w:rPr>
      </w:pPr>
    </w:p>
    <w:p w14:paraId="6A52D90B" w14:textId="77777777" w:rsidR="00000000" w:rsidRDefault="00F92B3A">
      <w:pPr>
        <w:pStyle w:val="af0"/>
        <w:rPr>
          <w:rtl/>
        </w:rPr>
      </w:pPr>
      <w:r>
        <w:rPr>
          <w:rFonts w:hint="eastAsia"/>
          <w:rtl/>
        </w:rPr>
        <w:t>גלעד</w:t>
      </w:r>
      <w:r>
        <w:rPr>
          <w:rtl/>
        </w:rPr>
        <w:t xml:space="preserve"> ארדן (הליכוד):</w:t>
      </w:r>
    </w:p>
    <w:p w14:paraId="075D615A" w14:textId="77777777" w:rsidR="00000000" w:rsidRDefault="00F92B3A">
      <w:pPr>
        <w:pStyle w:val="a0"/>
        <w:ind w:left="719" w:firstLine="0"/>
        <w:rPr>
          <w:rFonts w:hint="cs"/>
          <w:rtl/>
        </w:rPr>
      </w:pPr>
    </w:p>
    <w:p w14:paraId="246C71D2" w14:textId="77777777" w:rsidR="00000000" w:rsidRDefault="00F92B3A">
      <w:pPr>
        <w:pStyle w:val="a0"/>
        <w:ind w:left="719" w:firstLine="0"/>
        <w:rPr>
          <w:rFonts w:hint="cs"/>
          <w:rtl/>
        </w:rPr>
      </w:pPr>
      <w:r>
        <w:rPr>
          <w:rFonts w:hint="cs"/>
          <w:rtl/>
        </w:rPr>
        <w:t>למפלגת העבודה אין בעיות יותר?</w:t>
      </w:r>
    </w:p>
    <w:p w14:paraId="6F573AA3" w14:textId="77777777" w:rsidR="00000000" w:rsidRDefault="00F92B3A">
      <w:pPr>
        <w:pStyle w:val="a0"/>
        <w:ind w:left="719" w:firstLine="0"/>
        <w:rPr>
          <w:rFonts w:hint="cs"/>
          <w:rtl/>
        </w:rPr>
      </w:pPr>
    </w:p>
    <w:p w14:paraId="007165A5" w14:textId="77777777" w:rsidR="00000000" w:rsidRDefault="00F92B3A">
      <w:pPr>
        <w:pStyle w:val="af0"/>
        <w:rPr>
          <w:rtl/>
        </w:rPr>
      </w:pPr>
      <w:r>
        <w:rPr>
          <w:rFonts w:hint="eastAsia"/>
          <w:rtl/>
        </w:rPr>
        <w:t>נסים</w:t>
      </w:r>
      <w:r>
        <w:rPr>
          <w:rtl/>
        </w:rPr>
        <w:t xml:space="preserve"> זאב (ש"ס):</w:t>
      </w:r>
    </w:p>
    <w:p w14:paraId="19552A1C" w14:textId="77777777" w:rsidR="00000000" w:rsidRDefault="00F92B3A">
      <w:pPr>
        <w:pStyle w:val="a0"/>
        <w:rPr>
          <w:rFonts w:hint="cs"/>
          <w:rtl/>
        </w:rPr>
      </w:pPr>
    </w:p>
    <w:p w14:paraId="733D2C5E" w14:textId="77777777" w:rsidR="00000000" w:rsidRDefault="00F92B3A">
      <w:pPr>
        <w:pStyle w:val="a0"/>
        <w:rPr>
          <w:rFonts w:hint="cs"/>
          <w:rtl/>
        </w:rPr>
      </w:pPr>
      <w:r>
        <w:rPr>
          <w:rFonts w:hint="cs"/>
          <w:rtl/>
        </w:rPr>
        <w:t>למה לא לכבד את - - -</w:t>
      </w:r>
    </w:p>
    <w:p w14:paraId="0CDC0055" w14:textId="77777777" w:rsidR="00000000" w:rsidRDefault="00F92B3A">
      <w:pPr>
        <w:pStyle w:val="a0"/>
        <w:rPr>
          <w:rFonts w:hint="cs"/>
          <w:rtl/>
        </w:rPr>
      </w:pPr>
    </w:p>
    <w:p w14:paraId="6F058794" w14:textId="77777777" w:rsidR="00000000" w:rsidRDefault="00F92B3A">
      <w:pPr>
        <w:pStyle w:val="-"/>
        <w:rPr>
          <w:rtl/>
        </w:rPr>
      </w:pPr>
      <w:bookmarkStart w:id="181" w:name="FS000000455T08_12_2004_14_29_34"/>
      <w:bookmarkStart w:id="182" w:name="FS000000455T08_12_2004_14_29_37C"/>
      <w:bookmarkEnd w:id="181"/>
      <w:bookmarkEnd w:id="182"/>
      <w:r>
        <w:rPr>
          <w:rFonts w:hint="eastAsia"/>
          <w:rtl/>
        </w:rPr>
        <w:t>אופיר</w:t>
      </w:r>
      <w:r>
        <w:rPr>
          <w:rtl/>
        </w:rPr>
        <w:t xml:space="preserve"> פינס-פז (העבודה-מימד):</w:t>
      </w:r>
    </w:p>
    <w:p w14:paraId="422F3CA4" w14:textId="77777777" w:rsidR="00000000" w:rsidRDefault="00F92B3A">
      <w:pPr>
        <w:pStyle w:val="a0"/>
        <w:rPr>
          <w:rFonts w:hint="cs"/>
          <w:rtl/>
        </w:rPr>
      </w:pPr>
    </w:p>
    <w:p w14:paraId="29362D6E" w14:textId="77777777" w:rsidR="00000000" w:rsidRDefault="00F92B3A">
      <w:pPr>
        <w:pStyle w:val="a0"/>
        <w:rPr>
          <w:rFonts w:hint="cs"/>
          <w:rtl/>
        </w:rPr>
      </w:pPr>
      <w:r>
        <w:rPr>
          <w:rFonts w:hint="cs"/>
          <w:rtl/>
        </w:rPr>
        <w:t>חברי חברי הכנסת, הצעת החוק הזאת היא מאוד פשוטה. אני מציע אחת משתיים, ואפשר להחליט כך או אחרת: או ל</w:t>
      </w:r>
      <w:r>
        <w:rPr>
          <w:rFonts w:hint="cs"/>
          <w:rtl/>
        </w:rPr>
        <w:t xml:space="preserve">פי הכלל הנהוג, או החוק הנהוג כלפי הרבנים הראשיים לישראל שמכהנים בקדנציה של עשר שנים, וכך יחול גם לגבי הרבנים ברשויות המקומיות אותו דין - מה רע בזה? </w:t>
      </w:r>
      <w:bookmarkStart w:id="183" w:name="FS000000455T08_12_2004_14_26_30"/>
      <w:bookmarkEnd w:id="183"/>
      <w:r>
        <w:rPr>
          <w:rFonts w:hint="cs"/>
          <w:rtl/>
        </w:rPr>
        <w:t>הדבר השני, אם לא רוצים בזה, אז לומר שבגיל 70, כמו שופטים, יפרשו, במחילה מכבודם אותם רבנים, ויאפשרו לאחרים לב</w:t>
      </w:r>
      <w:r>
        <w:rPr>
          <w:rFonts w:hint="cs"/>
          <w:rtl/>
        </w:rPr>
        <w:t xml:space="preserve">וא במקומם. </w:t>
      </w:r>
    </w:p>
    <w:p w14:paraId="1E79A43D" w14:textId="77777777" w:rsidR="00000000" w:rsidRDefault="00F92B3A">
      <w:pPr>
        <w:pStyle w:val="a0"/>
        <w:rPr>
          <w:rFonts w:hint="cs"/>
          <w:rtl/>
        </w:rPr>
      </w:pPr>
    </w:p>
    <w:p w14:paraId="3B9E7261" w14:textId="77777777" w:rsidR="00000000" w:rsidRDefault="00F92B3A">
      <w:pPr>
        <w:pStyle w:val="a0"/>
        <w:rPr>
          <w:rFonts w:hint="cs"/>
          <w:rtl/>
        </w:rPr>
      </w:pPr>
      <w:r>
        <w:rPr>
          <w:rFonts w:hint="cs"/>
          <w:rtl/>
        </w:rPr>
        <w:t>על מה אתם קופצים? מישהו מציע פה לבטל משרות רבנים, חס וחלילה? לא. מישהו מציע לפגוע במעמד של מישהו? לא. בסך הכול מנסים לייעל את העניין הזה, את השירות שאותם רבנים אמורים לתת ולגרום לכך, שכמו שקיים לגבי רבנים ראשיים לישראל, יהיה קיים גם לגבי רבנים</w:t>
      </w:r>
      <w:r>
        <w:rPr>
          <w:rFonts w:hint="cs"/>
          <w:rtl/>
        </w:rPr>
        <w:t xml:space="preserve"> עירוניים, או הכלל של גיל 70. ואני אומר לכם: זה חוק נכון, זה חוק צודק, שהציבור הדתי חושב שהוא צודק, ואתם פשוט נותנים יד לסתם - - -</w:t>
      </w:r>
    </w:p>
    <w:p w14:paraId="4896D23F" w14:textId="77777777" w:rsidR="00000000" w:rsidRDefault="00F92B3A">
      <w:pPr>
        <w:pStyle w:val="a0"/>
        <w:rPr>
          <w:rFonts w:hint="cs"/>
          <w:rtl/>
        </w:rPr>
      </w:pPr>
    </w:p>
    <w:p w14:paraId="5D0CA103" w14:textId="77777777" w:rsidR="00000000" w:rsidRDefault="00F92B3A">
      <w:pPr>
        <w:pStyle w:val="af0"/>
        <w:rPr>
          <w:rtl/>
        </w:rPr>
      </w:pPr>
      <w:r>
        <w:rPr>
          <w:rFonts w:hint="eastAsia"/>
          <w:rtl/>
        </w:rPr>
        <w:t>שר</w:t>
      </w:r>
      <w:r>
        <w:rPr>
          <w:rtl/>
        </w:rPr>
        <w:t xml:space="preserve"> התחבורה מאיר שטרית:</w:t>
      </w:r>
    </w:p>
    <w:p w14:paraId="4889E008" w14:textId="77777777" w:rsidR="00000000" w:rsidRDefault="00F92B3A">
      <w:pPr>
        <w:pStyle w:val="a0"/>
        <w:rPr>
          <w:rFonts w:hint="cs"/>
          <w:rtl/>
        </w:rPr>
      </w:pPr>
    </w:p>
    <w:p w14:paraId="6C647AFB" w14:textId="77777777" w:rsidR="00000000" w:rsidRDefault="00F92B3A">
      <w:pPr>
        <w:pStyle w:val="a0"/>
        <w:rPr>
          <w:rFonts w:hint="cs"/>
          <w:rtl/>
        </w:rPr>
      </w:pPr>
      <w:r>
        <w:rPr>
          <w:rFonts w:hint="cs"/>
          <w:rtl/>
        </w:rPr>
        <w:t xml:space="preserve">תוריד אותו. תשלח אותו לוועדת שרים לחקיקה. ועדת השרים לחקיקה תחליט. </w:t>
      </w:r>
    </w:p>
    <w:p w14:paraId="65CED47C" w14:textId="77777777" w:rsidR="00000000" w:rsidRDefault="00F92B3A">
      <w:pPr>
        <w:pStyle w:val="a0"/>
        <w:rPr>
          <w:rFonts w:hint="cs"/>
          <w:rtl/>
        </w:rPr>
      </w:pPr>
    </w:p>
    <w:p w14:paraId="4ABA8910" w14:textId="77777777" w:rsidR="00000000" w:rsidRDefault="00F92B3A">
      <w:pPr>
        <w:pStyle w:val="af1"/>
        <w:rPr>
          <w:rtl/>
        </w:rPr>
      </w:pPr>
      <w:r>
        <w:rPr>
          <w:rFonts w:hint="eastAsia"/>
          <w:rtl/>
        </w:rPr>
        <w:t>היו</w:t>
      </w:r>
      <w:r>
        <w:rPr>
          <w:rtl/>
        </w:rPr>
        <w:t>"ר ראובן ריבלין:</w:t>
      </w:r>
    </w:p>
    <w:p w14:paraId="712919DB" w14:textId="77777777" w:rsidR="00000000" w:rsidRDefault="00F92B3A">
      <w:pPr>
        <w:pStyle w:val="a0"/>
        <w:rPr>
          <w:rFonts w:hint="cs"/>
          <w:rtl/>
        </w:rPr>
      </w:pPr>
    </w:p>
    <w:p w14:paraId="50D1C7BD" w14:textId="77777777" w:rsidR="00000000" w:rsidRDefault="00F92B3A">
      <w:pPr>
        <w:pStyle w:val="a0"/>
        <w:rPr>
          <w:rFonts w:hint="cs"/>
          <w:rtl/>
        </w:rPr>
      </w:pPr>
      <w:r>
        <w:rPr>
          <w:rFonts w:hint="cs"/>
          <w:rtl/>
        </w:rPr>
        <w:t>כבוד השר ש</w:t>
      </w:r>
      <w:r>
        <w:rPr>
          <w:rFonts w:hint="cs"/>
          <w:rtl/>
        </w:rPr>
        <w:t>טרית.</w:t>
      </w:r>
    </w:p>
    <w:p w14:paraId="1AE88E21" w14:textId="77777777" w:rsidR="00000000" w:rsidRDefault="00F92B3A">
      <w:pPr>
        <w:pStyle w:val="a0"/>
        <w:rPr>
          <w:rFonts w:hint="cs"/>
          <w:rtl/>
        </w:rPr>
      </w:pPr>
    </w:p>
    <w:p w14:paraId="66A1541D" w14:textId="77777777" w:rsidR="00000000" w:rsidRDefault="00F92B3A">
      <w:pPr>
        <w:pStyle w:val="-"/>
        <w:rPr>
          <w:rtl/>
        </w:rPr>
      </w:pPr>
      <w:bookmarkStart w:id="184" w:name="FS000000455T08_12_2004_14_29_40C"/>
      <w:bookmarkEnd w:id="184"/>
      <w:r>
        <w:rPr>
          <w:rFonts w:hint="eastAsia"/>
          <w:rtl/>
        </w:rPr>
        <w:t>אופיר</w:t>
      </w:r>
      <w:r>
        <w:rPr>
          <w:rtl/>
        </w:rPr>
        <w:t xml:space="preserve"> פינס-פז (העבודה-מימד):</w:t>
      </w:r>
    </w:p>
    <w:p w14:paraId="5624CB5A" w14:textId="77777777" w:rsidR="00000000" w:rsidRDefault="00F92B3A">
      <w:pPr>
        <w:pStyle w:val="a0"/>
        <w:rPr>
          <w:rFonts w:hint="cs"/>
          <w:rtl/>
        </w:rPr>
      </w:pPr>
    </w:p>
    <w:p w14:paraId="5C9A2E56" w14:textId="77777777" w:rsidR="00000000" w:rsidRDefault="00F92B3A">
      <w:pPr>
        <w:pStyle w:val="a0"/>
        <w:rPr>
          <w:rFonts w:hint="cs"/>
          <w:rtl/>
        </w:rPr>
      </w:pPr>
      <w:r>
        <w:rPr>
          <w:rFonts w:hint="cs"/>
          <w:rtl/>
        </w:rPr>
        <w:t xml:space="preserve">עשיתם פה פשרות, אדוני השר, אתה יודע </w:t>
      </w:r>
      <w:r>
        <w:rPr>
          <w:rtl/>
        </w:rPr>
        <w:t>–</w:t>
      </w:r>
      <w:r>
        <w:rPr>
          <w:rFonts w:hint="cs"/>
          <w:rtl/>
        </w:rPr>
        <w:t xml:space="preserve"> אתם עושים פשרות עם כל העולם. עם גילה פינקלשטיין לקחתם את סעיף 3(א), אמרתם בסדר. עם ההוא לקחתם את ההוא. אלף קומבינות הליכוד עושה, חוץ מאשר לעשות את הדברים הנכונים. </w:t>
      </w:r>
    </w:p>
    <w:p w14:paraId="21F06FA3" w14:textId="77777777" w:rsidR="00000000" w:rsidRDefault="00F92B3A">
      <w:pPr>
        <w:pStyle w:val="a0"/>
        <w:rPr>
          <w:rFonts w:hint="cs"/>
          <w:rtl/>
        </w:rPr>
      </w:pPr>
    </w:p>
    <w:p w14:paraId="1FF78441" w14:textId="77777777" w:rsidR="00000000" w:rsidRDefault="00F92B3A">
      <w:pPr>
        <w:pStyle w:val="af1"/>
        <w:rPr>
          <w:rtl/>
        </w:rPr>
      </w:pPr>
      <w:r>
        <w:rPr>
          <w:rFonts w:hint="eastAsia"/>
          <w:rtl/>
        </w:rPr>
        <w:t>היו</w:t>
      </w:r>
      <w:r>
        <w:rPr>
          <w:rtl/>
        </w:rPr>
        <w:t>"ר ראובן ריבל</w:t>
      </w:r>
      <w:r>
        <w:rPr>
          <w:rtl/>
        </w:rPr>
        <w:t>ין:</w:t>
      </w:r>
    </w:p>
    <w:p w14:paraId="75996263" w14:textId="77777777" w:rsidR="00000000" w:rsidRDefault="00F92B3A">
      <w:pPr>
        <w:pStyle w:val="a0"/>
        <w:rPr>
          <w:rFonts w:hint="cs"/>
          <w:rtl/>
        </w:rPr>
      </w:pPr>
    </w:p>
    <w:p w14:paraId="186079B0" w14:textId="77777777" w:rsidR="00000000" w:rsidRDefault="00F92B3A">
      <w:pPr>
        <w:pStyle w:val="a0"/>
        <w:rPr>
          <w:rFonts w:hint="cs"/>
          <w:rtl/>
        </w:rPr>
      </w:pPr>
      <w:r>
        <w:rPr>
          <w:rFonts w:hint="cs"/>
          <w:rtl/>
        </w:rPr>
        <w:t>חבר הכנסת פינס, אנחנו בימים של פשרות. למה אדוני מקלקל?</w:t>
      </w:r>
    </w:p>
    <w:p w14:paraId="48290305" w14:textId="77777777" w:rsidR="00000000" w:rsidRDefault="00F92B3A">
      <w:pPr>
        <w:pStyle w:val="a0"/>
        <w:rPr>
          <w:rFonts w:hint="cs"/>
          <w:rtl/>
        </w:rPr>
      </w:pPr>
    </w:p>
    <w:p w14:paraId="6865A57D" w14:textId="77777777" w:rsidR="00000000" w:rsidRDefault="00F92B3A">
      <w:pPr>
        <w:pStyle w:val="-"/>
        <w:rPr>
          <w:rtl/>
        </w:rPr>
      </w:pPr>
      <w:bookmarkStart w:id="185" w:name="FS000000455T08_12_2004_14_32_11C"/>
      <w:bookmarkEnd w:id="185"/>
      <w:r>
        <w:rPr>
          <w:rFonts w:hint="eastAsia"/>
          <w:rtl/>
        </w:rPr>
        <w:t>אופיר</w:t>
      </w:r>
      <w:r>
        <w:rPr>
          <w:rtl/>
        </w:rPr>
        <w:t xml:space="preserve"> פינס-פז (העבודה-מימד):</w:t>
      </w:r>
    </w:p>
    <w:p w14:paraId="1E8AA1FA" w14:textId="77777777" w:rsidR="00000000" w:rsidRDefault="00F92B3A">
      <w:pPr>
        <w:pStyle w:val="a0"/>
        <w:rPr>
          <w:rFonts w:hint="cs"/>
          <w:rtl/>
        </w:rPr>
      </w:pPr>
    </w:p>
    <w:p w14:paraId="4774A712" w14:textId="77777777" w:rsidR="00000000" w:rsidRDefault="00F92B3A">
      <w:pPr>
        <w:pStyle w:val="a0"/>
        <w:rPr>
          <w:rFonts w:hint="cs"/>
          <w:rtl/>
        </w:rPr>
      </w:pPr>
      <w:r>
        <w:rPr>
          <w:rFonts w:hint="cs"/>
          <w:rtl/>
        </w:rPr>
        <w:t>לא, לא. אני עדיין באווירה של המפלגה שלי.</w:t>
      </w:r>
    </w:p>
    <w:p w14:paraId="613A40AB" w14:textId="77777777" w:rsidR="00000000" w:rsidRDefault="00F92B3A">
      <w:pPr>
        <w:pStyle w:val="a0"/>
        <w:rPr>
          <w:rFonts w:hint="cs"/>
          <w:rtl/>
        </w:rPr>
      </w:pPr>
    </w:p>
    <w:p w14:paraId="12CFC5E0" w14:textId="77777777" w:rsidR="00000000" w:rsidRDefault="00F92B3A">
      <w:pPr>
        <w:pStyle w:val="af1"/>
        <w:rPr>
          <w:rtl/>
        </w:rPr>
      </w:pPr>
      <w:r>
        <w:rPr>
          <w:rFonts w:hint="eastAsia"/>
          <w:rtl/>
        </w:rPr>
        <w:t>היו</w:t>
      </w:r>
      <w:r>
        <w:rPr>
          <w:rtl/>
        </w:rPr>
        <w:t>"ר ראובן ריבלין:</w:t>
      </w:r>
    </w:p>
    <w:p w14:paraId="47E6EF7A" w14:textId="77777777" w:rsidR="00000000" w:rsidRDefault="00F92B3A">
      <w:pPr>
        <w:pStyle w:val="a0"/>
        <w:rPr>
          <w:rFonts w:hint="cs"/>
          <w:rtl/>
        </w:rPr>
      </w:pPr>
    </w:p>
    <w:p w14:paraId="017DF1A4" w14:textId="77777777" w:rsidR="00000000" w:rsidRDefault="00F92B3A">
      <w:pPr>
        <w:pStyle w:val="a0"/>
        <w:rPr>
          <w:rFonts w:hint="cs"/>
          <w:rtl/>
        </w:rPr>
      </w:pPr>
      <w:r>
        <w:rPr>
          <w:rFonts w:hint="cs"/>
          <w:rtl/>
        </w:rPr>
        <w:t>למה אדוני מקלקל את השורה?</w:t>
      </w:r>
    </w:p>
    <w:p w14:paraId="57ABDDA5" w14:textId="77777777" w:rsidR="00000000" w:rsidRDefault="00F92B3A">
      <w:pPr>
        <w:pStyle w:val="a0"/>
        <w:rPr>
          <w:rFonts w:hint="cs"/>
          <w:rtl/>
        </w:rPr>
      </w:pPr>
    </w:p>
    <w:p w14:paraId="7762DE34" w14:textId="77777777" w:rsidR="00000000" w:rsidRDefault="00F92B3A">
      <w:pPr>
        <w:pStyle w:val="-"/>
        <w:rPr>
          <w:rtl/>
        </w:rPr>
      </w:pPr>
      <w:bookmarkStart w:id="186" w:name="FS000000455T08_12_2004_14_31_52C"/>
      <w:bookmarkEnd w:id="186"/>
      <w:r>
        <w:rPr>
          <w:rFonts w:hint="eastAsia"/>
          <w:rtl/>
        </w:rPr>
        <w:t>אופיר</w:t>
      </w:r>
      <w:r>
        <w:rPr>
          <w:rtl/>
        </w:rPr>
        <w:t xml:space="preserve"> פינס-פז (העבודה-מימד):</w:t>
      </w:r>
    </w:p>
    <w:p w14:paraId="26F35F56" w14:textId="77777777" w:rsidR="00000000" w:rsidRDefault="00F92B3A">
      <w:pPr>
        <w:pStyle w:val="a0"/>
        <w:rPr>
          <w:rFonts w:hint="cs"/>
          <w:rtl/>
        </w:rPr>
      </w:pPr>
    </w:p>
    <w:p w14:paraId="619D3630" w14:textId="77777777" w:rsidR="00000000" w:rsidRDefault="00F92B3A">
      <w:pPr>
        <w:pStyle w:val="a0"/>
        <w:rPr>
          <w:rFonts w:hint="cs"/>
          <w:rtl/>
        </w:rPr>
      </w:pPr>
      <w:r>
        <w:rPr>
          <w:rFonts w:hint="cs"/>
          <w:rtl/>
        </w:rPr>
        <w:t>אה, או.קיי., סליחה, אני עדיין תחת הרושם של מה</w:t>
      </w:r>
      <w:r>
        <w:rPr>
          <w:rFonts w:hint="cs"/>
          <w:rtl/>
        </w:rPr>
        <w:t xml:space="preserve"> שקורה במפלגה שלי. </w:t>
      </w:r>
    </w:p>
    <w:p w14:paraId="6734C85F" w14:textId="77777777" w:rsidR="00000000" w:rsidRDefault="00F92B3A">
      <w:pPr>
        <w:pStyle w:val="af1"/>
        <w:rPr>
          <w:rFonts w:hint="cs"/>
          <w:rtl/>
        </w:rPr>
      </w:pPr>
    </w:p>
    <w:p w14:paraId="6EF7C4CB" w14:textId="77777777" w:rsidR="00000000" w:rsidRDefault="00F92B3A">
      <w:pPr>
        <w:pStyle w:val="af1"/>
        <w:rPr>
          <w:rtl/>
        </w:rPr>
      </w:pPr>
      <w:r>
        <w:rPr>
          <w:rFonts w:hint="eastAsia"/>
          <w:rtl/>
        </w:rPr>
        <w:t>היו</w:t>
      </w:r>
      <w:r>
        <w:rPr>
          <w:rtl/>
        </w:rPr>
        <w:t>"ר ראובן ריבלין:</w:t>
      </w:r>
    </w:p>
    <w:p w14:paraId="3245893F" w14:textId="77777777" w:rsidR="00000000" w:rsidRDefault="00F92B3A">
      <w:pPr>
        <w:pStyle w:val="a0"/>
        <w:rPr>
          <w:rFonts w:hint="cs"/>
          <w:rtl/>
        </w:rPr>
      </w:pPr>
    </w:p>
    <w:p w14:paraId="30AF0623" w14:textId="77777777" w:rsidR="00000000" w:rsidRDefault="00F92B3A">
      <w:pPr>
        <w:pStyle w:val="a0"/>
        <w:rPr>
          <w:rFonts w:hint="cs"/>
          <w:rtl/>
        </w:rPr>
      </w:pPr>
      <w:r>
        <w:rPr>
          <w:rFonts w:hint="cs"/>
          <w:rtl/>
        </w:rPr>
        <w:t xml:space="preserve">ימים של פיוסים. </w:t>
      </w:r>
    </w:p>
    <w:p w14:paraId="458B34CC" w14:textId="77777777" w:rsidR="00000000" w:rsidRDefault="00F92B3A">
      <w:pPr>
        <w:pStyle w:val="a0"/>
        <w:rPr>
          <w:rFonts w:hint="cs"/>
          <w:rtl/>
        </w:rPr>
      </w:pPr>
    </w:p>
    <w:p w14:paraId="087545E9" w14:textId="77777777" w:rsidR="00000000" w:rsidRDefault="00F92B3A">
      <w:pPr>
        <w:pStyle w:val="-"/>
        <w:rPr>
          <w:rtl/>
        </w:rPr>
      </w:pPr>
      <w:bookmarkStart w:id="187" w:name="FS000000455T08_12_2004_14_33_18C"/>
      <w:bookmarkEnd w:id="187"/>
      <w:r>
        <w:rPr>
          <w:rFonts w:hint="eastAsia"/>
          <w:rtl/>
        </w:rPr>
        <w:t>אופיר</w:t>
      </w:r>
      <w:r>
        <w:rPr>
          <w:rtl/>
        </w:rPr>
        <w:t xml:space="preserve"> פינס-פז (העבודה-מימד):</w:t>
      </w:r>
    </w:p>
    <w:p w14:paraId="1607C048" w14:textId="77777777" w:rsidR="00000000" w:rsidRDefault="00F92B3A">
      <w:pPr>
        <w:pStyle w:val="a0"/>
        <w:rPr>
          <w:rFonts w:hint="cs"/>
          <w:rtl/>
        </w:rPr>
      </w:pPr>
    </w:p>
    <w:p w14:paraId="42684C51" w14:textId="77777777" w:rsidR="00000000" w:rsidRDefault="00F92B3A">
      <w:pPr>
        <w:pStyle w:val="a0"/>
        <w:rPr>
          <w:rFonts w:hint="cs"/>
          <w:rtl/>
        </w:rPr>
      </w:pPr>
      <w:r>
        <w:rPr>
          <w:rFonts w:hint="cs"/>
          <w:rtl/>
        </w:rPr>
        <w:t xml:space="preserve">אז אני עוד לא באווירה של פשרות, אבל גם זה יקרה. </w:t>
      </w:r>
    </w:p>
    <w:p w14:paraId="3644A82D" w14:textId="77777777" w:rsidR="00000000" w:rsidRDefault="00F92B3A">
      <w:pPr>
        <w:pStyle w:val="a0"/>
        <w:rPr>
          <w:rFonts w:hint="cs"/>
          <w:rtl/>
        </w:rPr>
      </w:pPr>
    </w:p>
    <w:p w14:paraId="02F49DA5" w14:textId="77777777" w:rsidR="00000000" w:rsidRDefault="00F92B3A">
      <w:pPr>
        <w:pStyle w:val="af0"/>
        <w:rPr>
          <w:rtl/>
        </w:rPr>
      </w:pPr>
      <w:r>
        <w:rPr>
          <w:rFonts w:hint="eastAsia"/>
          <w:rtl/>
        </w:rPr>
        <w:t>צבי</w:t>
      </w:r>
      <w:r>
        <w:rPr>
          <w:rtl/>
        </w:rPr>
        <w:t xml:space="preserve"> הנדל (האיחוד הלאומי - ישראל ביתנו):</w:t>
      </w:r>
    </w:p>
    <w:p w14:paraId="7D506781" w14:textId="77777777" w:rsidR="00000000" w:rsidRDefault="00F92B3A">
      <w:pPr>
        <w:pStyle w:val="a0"/>
        <w:rPr>
          <w:rFonts w:hint="cs"/>
          <w:rtl/>
        </w:rPr>
      </w:pPr>
    </w:p>
    <w:p w14:paraId="109FB249" w14:textId="77777777" w:rsidR="00000000" w:rsidRDefault="00F92B3A">
      <w:pPr>
        <w:pStyle w:val="a0"/>
        <w:rPr>
          <w:rFonts w:hint="cs"/>
          <w:rtl/>
        </w:rPr>
      </w:pPr>
      <w:r>
        <w:rPr>
          <w:rFonts w:hint="cs"/>
          <w:rtl/>
        </w:rPr>
        <w:t xml:space="preserve">תרחיב את זה גם לראשות ממשלה, כמו שופטים. </w:t>
      </w:r>
    </w:p>
    <w:p w14:paraId="59874CA5" w14:textId="77777777" w:rsidR="00000000" w:rsidRDefault="00F92B3A">
      <w:pPr>
        <w:pStyle w:val="a0"/>
        <w:rPr>
          <w:rFonts w:hint="cs"/>
          <w:rtl/>
        </w:rPr>
      </w:pPr>
    </w:p>
    <w:p w14:paraId="369443A3" w14:textId="77777777" w:rsidR="00000000" w:rsidRDefault="00F92B3A">
      <w:pPr>
        <w:pStyle w:val="af1"/>
        <w:rPr>
          <w:rtl/>
        </w:rPr>
      </w:pPr>
      <w:r>
        <w:rPr>
          <w:rFonts w:hint="eastAsia"/>
          <w:rtl/>
        </w:rPr>
        <w:t>היו</w:t>
      </w:r>
      <w:r>
        <w:rPr>
          <w:rtl/>
        </w:rPr>
        <w:t>"ר ראובן ריבלין:</w:t>
      </w:r>
    </w:p>
    <w:p w14:paraId="70F39B0E" w14:textId="77777777" w:rsidR="00000000" w:rsidRDefault="00F92B3A">
      <w:pPr>
        <w:pStyle w:val="a0"/>
        <w:rPr>
          <w:rFonts w:hint="cs"/>
          <w:rtl/>
        </w:rPr>
      </w:pPr>
    </w:p>
    <w:p w14:paraId="4C9055EE" w14:textId="77777777" w:rsidR="00000000" w:rsidRDefault="00F92B3A">
      <w:pPr>
        <w:pStyle w:val="a0"/>
        <w:rPr>
          <w:rFonts w:hint="cs"/>
          <w:rtl/>
        </w:rPr>
      </w:pPr>
      <w:r>
        <w:rPr>
          <w:rFonts w:hint="cs"/>
          <w:rtl/>
        </w:rPr>
        <w:t>תודה, חבר ה</w:t>
      </w:r>
      <w:r>
        <w:rPr>
          <w:rFonts w:hint="cs"/>
          <w:rtl/>
        </w:rPr>
        <w:t xml:space="preserve">כנסת הנדל. </w:t>
      </w:r>
    </w:p>
    <w:p w14:paraId="583D7063" w14:textId="77777777" w:rsidR="00000000" w:rsidRDefault="00F92B3A">
      <w:pPr>
        <w:pStyle w:val="a0"/>
        <w:rPr>
          <w:rFonts w:hint="cs"/>
          <w:rtl/>
        </w:rPr>
      </w:pPr>
    </w:p>
    <w:p w14:paraId="480D7981" w14:textId="77777777" w:rsidR="00000000" w:rsidRDefault="00F92B3A">
      <w:pPr>
        <w:pStyle w:val="-"/>
        <w:rPr>
          <w:rtl/>
        </w:rPr>
      </w:pPr>
      <w:bookmarkStart w:id="188" w:name="FS000000455T08_12_2004_14_34_39C"/>
      <w:bookmarkEnd w:id="188"/>
      <w:r>
        <w:rPr>
          <w:rFonts w:hint="eastAsia"/>
          <w:rtl/>
        </w:rPr>
        <w:t>אופיר</w:t>
      </w:r>
      <w:r>
        <w:rPr>
          <w:rtl/>
        </w:rPr>
        <w:t xml:space="preserve"> פינס-פז (העבודה-מימד):</w:t>
      </w:r>
    </w:p>
    <w:p w14:paraId="47FB2726" w14:textId="77777777" w:rsidR="00000000" w:rsidRDefault="00F92B3A">
      <w:pPr>
        <w:pStyle w:val="a0"/>
        <w:rPr>
          <w:rFonts w:hint="cs"/>
          <w:rtl/>
        </w:rPr>
      </w:pPr>
    </w:p>
    <w:p w14:paraId="0919BC1E" w14:textId="77777777" w:rsidR="00000000" w:rsidRDefault="00F92B3A">
      <w:pPr>
        <w:pStyle w:val="a0"/>
        <w:rPr>
          <w:rFonts w:hint="cs"/>
          <w:rtl/>
        </w:rPr>
      </w:pPr>
      <w:r>
        <w:rPr>
          <w:rFonts w:hint="cs"/>
          <w:rtl/>
        </w:rPr>
        <w:t xml:space="preserve">אנחנו נשקול את זה, בהזדמנות. תודה רבה, אדוני היושב-ראש. </w:t>
      </w:r>
    </w:p>
    <w:p w14:paraId="3B52802C" w14:textId="77777777" w:rsidR="00000000" w:rsidRDefault="00F92B3A">
      <w:pPr>
        <w:pStyle w:val="a0"/>
        <w:rPr>
          <w:rFonts w:hint="cs"/>
          <w:rtl/>
        </w:rPr>
      </w:pPr>
    </w:p>
    <w:p w14:paraId="670BF771" w14:textId="77777777" w:rsidR="00000000" w:rsidRDefault="00F92B3A">
      <w:pPr>
        <w:pStyle w:val="af1"/>
        <w:rPr>
          <w:rtl/>
        </w:rPr>
      </w:pPr>
      <w:r>
        <w:rPr>
          <w:rFonts w:hint="eastAsia"/>
          <w:rtl/>
        </w:rPr>
        <w:t>היו</w:t>
      </w:r>
      <w:r>
        <w:rPr>
          <w:rtl/>
        </w:rPr>
        <w:t>"ר ראובן ריבלין:</w:t>
      </w:r>
    </w:p>
    <w:p w14:paraId="512093A0" w14:textId="77777777" w:rsidR="00000000" w:rsidRDefault="00F92B3A">
      <w:pPr>
        <w:pStyle w:val="a0"/>
        <w:rPr>
          <w:rFonts w:hint="cs"/>
          <w:rtl/>
        </w:rPr>
      </w:pPr>
    </w:p>
    <w:p w14:paraId="69CC3857" w14:textId="77777777" w:rsidR="00000000" w:rsidRDefault="00F92B3A">
      <w:pPr>
        <w:pStyle w:val="a0"/>
        <w:rPr>
          <w:rFonts w:hint="cs"/>
          <w:rtl/>
        </w:rPr>
      </w:pPr>
      <w:r>
        <w:rPr>
          <w:rFonts w:hint="cs"/>
          <w:rtl/>
        </w:rPr>
        <w:t>תודה רבה. חבר הכנסת פינס סיים את דבריו. חבר הכנסת אורון, האם אדוני רוצה לומר דברים?</w:t>
      </w:r>
    </w:p>
    <w:p w14:paraId="5A9A4BED" w14:textId="77777777" w:rsidR="00000000" w:rsidRDefault="00F92B3A">
      <w:pPr>
        <w:pStyle w:val="a0"/>
        <w:rPr>
          <w:rFonts w:hint="cs"/>
          <w:rtl/>
        </w:rPr>
      </w:pPr>
    </w:p>
    <w:p w14:paraId="6C5FB9A2" w14:textId="77777777" w:rsidR="00000000" w:rsidRDefault="00F92B3A">
      <w:pPr>
        <w:pStyle w:val="af0"/>
        <w:rPr>
          <w:rtl/>
        </w:rPr>
      </w:pPr>
      <w:r>
        <w:rPr>
          <w:rFonts w:hint="eastAsia"/>
          <w:rtl/>
        </w:rPr>
        <w:t>חיים</w:t>
      </w:r>
      <w:r>
        <w:rPr>
          <w:rtl/>
        </w:rPr>
        <w:t xml:space="preserve"> אורון (יחד):</w:t>
      </w:r>
    </w:p>
    <w:p w14:paraId="2F616354" w14:textId="77777777" w:rsidR="00000000" w:rsidRDefault="00F92B3A">
      <w:pPr>
        <w:pStyle w:val="a0"/>
        <w:rPr>
          <w:rFonts w:hint="cs"/>
          <w:rtl/>
        </w:rPr>
      </w:pPr>
    </w:p>
    <w:p w14:paraId="462C6183" w14:textId="77777777" w:rsidR="00000000" w:rsidRDefault="00F92B3A">
      <w:pPr>
        <w:pStyle w:val="a0"/>
        <w:rPr>
          <w:rFonts w:hint="cs"/>
          <w:rtl/>
        </w:rPr>
      </w:pPr>
      <w:r>
        <w:rPr>
          <w:rFonts w:hint="cs"/>
          <w:rtl/>
        </w:rPr>
        <w:t xml:space="preserve">בוודאי, אני מציע. </w:t>
      </w:r>
    </w:p>
    <w:p w14:paraId="2FA5A9D2" w14:textId="77777777" w:rsidR="00000000" w:rsidRDefault="00F92B3A">
      <w:pPr>
        <w:pStyle w:val="a0"/>
        <w:rPr>
          <w:rFonts w:hint="cs"/>
          <w:rtl/>
        </w:rPr>
      </w:pPr>
    </w:p>
    <w:p w14:paraId="01709EDB" w14:textId="77777777" w:rsidR="00000000" w:rsidRDefault="00F92B3A">
      <w:pPr>
        <w:pStyle w:val="af1"/>
        <w:rPr>
          <w:rtl/>
        </w:rPr>
      </w:pPr>
      <w:r>
        <w:rPr>
          <w:rFonts w:hint="eastAsia"/>
          <w:rtl/>
        </w:rPr>
        <w:t>היו</w:t>
      </w:r>
      <w:r>
        <w:rPr>
          <w:rtl/>
        </w:rPr>
        <w:t>"ר ראוב</w:t>
      </w:r>
      <w:r>
        <w:rPr>
          <w:rtl/>
        </w:rPr>
        <w:t>ן ריבלין:</w:t>
      </w:r>
    </w:p>
    <w:p w14:paraId="588AE88F" w14:textId="77777777" w:rsidR="00000000" w:rsidRDefault="00F92B3A">
      <w:pPr>
        <w:pStyle w:val="a0"/>
        <w:rPr>
          <w:rFonts w:hint="cs"/>
          <w:rtl/>
        </w:rPr>
      </w:pPr>
    </w:p>
    <w:p w14:paraId="6408AE35" w14:textId="77777777" w:rsidR="00000000" w:rsidRDefault="00F92B3A">
      <w:pPr>
        <w:pStyle w:val="a0"/>
        <w:rPr>
          <w:rFonts w:hint="cs"/>
          <w:rtl/>
        </w:rPr>
      </w:pPr>
      <w:r>
        <w:rPr>
          <w:rFonts w:hint="cs"/>
          <w:rtl/>
        </w:rPr>
        <w:t xml:space="preserve">בוודאי. ידוע לי. וגם אדוני יעשה ולא יקופח זמנו. בבקשה, גם לרשות אדוני שלוש דקות, אחרי שגזלתי ממנו שתי דקות כבר, מראש.  </w:t>
      </w:r>
    </w:p>
    <w:p w14:paraId="3C102103" w14:textId="77777777" w:rsidR="00000000" w:rsidRDefault="00F92B3A">
      <w:pPr>
        <w:pStyle w:val="a0"/>
        <w:rPr>
          <w:rFonts w:hint="cs"/>
          <w:rtl/>
        </w:rPr>
      </w:pPr>
    </w:p>
    <w:p w14:paraId="51CF504C" w14:textId="77777777" w:rsidR="00000000" w:rsidRDefault="00F92B3A">
      <w:pPr>
        <w:pStyle w:val="a"/>
        <w:rPr>
          <w:rtl/>
        </w:rPr>
      </w:pPr>
      <w:bookmarkStart w:id="189" w:name="FS000001065T08_12_2004_14_37_16"/>
      <w:bookmarkStart w:id="190" w:name="_Toc100391269"/>
      <w:bookmarkEnd w:id="189"/>
      <w:r>
        <w:rPr>
          <w:rFonts w:hint="eastAsia"/>
          <w:rtl/>
        </w:rPr>
        <w:t>חיים</w:t>
      </w:r>
      <w:r>
        <w:rPr>
          <w:rtl/>
        </w:rPr>
        <w:t xml:space="preserve"> אורון (יחד):</w:t>
      </w:r>
      <w:bookmarkEnd w:id="190"/>
    </w:p>
    <w:p w14:paraId="19485625" w14:textId="77777777" w:rsidR="00000000" w:rsidRDefault="00F92B3A">
      <w:pPr>
        <w:pStyle w:val="a0"/>
        <w:rPr>
          <w:rFonts w:hint="cs"/>
          <w:rtl/>
        </w:rPr>
      </w:pPr>
    </w:p>
    <w:p w14:paraId="071D7774" w14:textId="77777777" w:rsidR="00000000" w:rsidRDefault="00F92B3A">
      <w:pPr>
        <w:pStyle w:val="a0"/>
        <w:rPr>
          <w:rFonts w:hint="cs"/>
          <w:rtl/>
        </w:rPr>
      </w:pPr>
      <w:r>
        <w:rPr>
          <w:rFonts w:hint="cs"/>
          <w:rtl/>
        </w:rPr>
        <w:t xml:space="preserve">אדוני היושב-ראש, חברי הכנסת, כמה חברי כנסת שילמו היום </w:t>
      </w:r>
      <w:r>
        <w:rPr>
          <w:rtl/>
        </w:rPr>
        <w:t>–</w:t>
      </w:r>
      <w:r>
        <w:rPr>
          <w:rFonts w:hint="cs"/>
          <w:rtl/>
        </w:rPr>
        <w:t xml:space="preserve"> גדעון סער </w:t>
      </w:r>
      <w:r>
        <w:rPr>
          <w:rtl/>
        </w:rPr>
        <w:t>–</w:t>
      </w:r>
      <w:r>
        <w:rPr>
          <w:rFonts w:hint="cs"/>
          <w:rtl/>
        </w:rPr>
        <w:t xml:space="preserve"> לרבות חברת הכנסת תמיר, את המחיר של הה</w:t>
      </w:r>
      <w:r>
        <w:rPr>
          <w:rFonts w:hint="cs"/>
          <w:rtl/>
        </w:rPr>
        <w:t>צעה הזאת. כי ה"דיל" היה: אתם תפילו את החוקים האלה, ואנחנו נפיל לכם את החוק על כהונת רבני ערים. החוק שלי - - -</w:t>
      </w:r>
    </w:p>
    <w:p w14:paraId="107C3E7D" w14:textId="77777777" w:rsidR="00000000" w:rsidRDefault="00F92B3A">
      <w:pPr>
        <w:pStyle w:val="a0"/>
        <w:rPr>
          <w:rFonts w:hint="cs"/>
          <w:rtl/>
        </w:rPr>
      </w:pPr>
    </w:p>
    <w:p w14:paraId="0975EE5F" w14:textId="77777777" w:rsidR="00000000" w:rsidRDefault="00F92B3A">
      <w:pPr>
        <w:pStyle w:val="af0"/>
        <w:rPr>
          <w:rtl/>
        </w:rPr>
      </w:pPr>
      <w:r>
        <w:rPr>
          <w:rFonts w:hint="eastAsia"/>
          <w:rtl/>
        </w:rPr>
        <w:t>גדעון</w:t>
      </w:r>
      <w:r>
        <w:rPr>
          <w:rtl/>
        </w:rPr>
        <w:t xml:space="preserve"> סער (הליכוד):</w:t>
      </w:r>
    </w:p>
    <w:p w14:paraId="0C466564" w14:textId="77777777" w:rsidR="00000000" w:rsidRDefault="00F92B3A">
      <w:pPr>
        <w:pStyle w:val="a0"/>
        <w:rPr>
          <w:rFonts w:hint="cs"/>
          <w:rtl/>
        </w:rPr>
      </w:pPr>
    </w:p>
    <w:p w14:paraId="03AC6D9F" w14:textId="77777777" w:rsidR="00000000" w:rsidRDefault="00F92B3A">
      <w:pPr>
        <w:pStyle w:val="a0"/>
        <w:rPr>
          <w:rFonts w:hint="cs"/>
          <w:rtl/>
        </w:rPr>
      </w:pPr>
      <w:r>
        <w:rPr>
          <w:rFonts w:hint="cs"/>
          <w:rtl/>
        </w:rPr>
        <w:t xml:space="preserve">- - - ועדת שרים לחקיקה. </w:t>
      </w:r>
    </w:p>
    <w:p w14:paraId="08F61A66" w14:textId="77777777" w:rsidR="00000000" w:rsidRDefault="00F92B3A">
      <w:pPr>
        <w:pStyle w:val="a0"/>
        <w:rPr>
          <w:rFonts w:hint="cs"/>
          <w:rtl/>
        </w:rPr>
      </w:pPr>
    </w:p>
    <w:p w14:paraId="645F5FEB" w14:textId="77777777" w:rsidR="00000000" w:rsidRDefault="00F92B3A">
      <w:pPr>
        <w:pStyle w:val="af1"/>
        <w:rPr>
          <w:rtl/>
        </w:rPr>
      </w:pPr>
      <w:r>
        <w:rPr>
          <w:rFonts w:hint="eastAsia"/>
          <w:rtl/>
        </w:rPr>
        <w:t>היו</w:t>
      </w:r>
      <w:r>
        <w:rPr>
          <w:rtl/>
        </w:rPr>
        <w:t>"ר ראובן ריבלין:</w:t>
      </w:r>
    </w:p>
    <w:p w14:paraId="39EFA24C" w14:textId="77777777" w:rsidR="00000000" w:rsidRDefault="00F92B3A">
      <w:pPr>
        <w:pStyle w:val="a0"/>
        <w:rPr>
          <w:rFonts w:hint="cs"/>
          <w:rtl/>
        </w:rPr>
      </w:pPr>
    </w:p>
    <w:p w14:paraId="393214FA" w14:textId="77777777" w:rsidR="00000000" w:rsidRDefault="00F92B3A">
      <w:pPr>
        <w:pStyle w:val="a0"/>
        <w:rPr>
          <w:rFonts w:hint="cs"/>
          <w:rtl/>
        </w:rPr>
      </w:pPr>
      <w:r>
        <w:rPr>
          <w:rFonts w:hint="cs"/>
          <w:rtl/>
        </w:rPr>
        <w:t xml:space="preserve">כבוד יושב-ראש הקואליציה - - </w:t>
      </w:r>
    </w:p>
    <w:p w14:paraId="515B8CB7" w14:textId="77777777" w:rsidR="00000000" w:rsidRDefault="00F92B3A">
      <w:pPr>
        <w:pStyle w:val="a0"/>
        <w:rPr>
          <w:rFonts w:hint="cs"/>
          <w:rtl/>
        </w:rPr>
      </w:pPr>
    </w:p>
    <w:p w14:paraId="403236C6" w14:textId="77777777" w:rsidR="00000000" w:rsidRDefault="00F92B3A">
      <w:pPr>
        <w:pStyle w:val="af0"/>
        <w:rPr>
          <w:rtl/>
        </w:rPr>
      </w:pPr>
      <w:r>
        <w:rPr>
          <w:rFonts w:hint="eastAsia"/>
          <w:rtl/>
        </w:rPr>
        <w:t>גדעון</w:t>
      </w:r>
      <w:r>
        <w:rPr>
          <w:rtl/>
        </w:rPr>
        <w:t xml:space="preserve"> סער (הליכוד):</w:t>
      </w:r>
    </w:p>
    <w:p w14:paraId="616C3227" w14:textId="77777777" w:rsidR="00000000" w:rsidRDefault="00F92B3A">
      <w:pPr>
        <w:pStyle w:val="a0"/>
        <w:rPr>
          <w:rFonts w:hint="cs"/>
          <w:rtl/>
        </w:rPr>
      </w:pPr>
    </w:p>
    <w:p w14:paraId="0ECCF569" w14:textId="77777777" w:rsidR="00000000" w:rsidRDefault="00F92B3A">
      <w:pPr>
        <w:pStyle w:val="a0"/>
        <w:rPr>
          <w:rFonts w:hint="cs"/>
          <w:rtl/>
        </w:rPr>
      </w:pPr>
      <w:r>
        <w:rPr>
          <w:rFonts w:hint="cs"/>
          <w:rtl/>
        </w:rPr>
        <w:t xml:space="preserve">לא, הוא פשוט טועה. </w:t>
      </w:r>
    </w:p>
    <w:p w14:paraId="67EF7E8E" w14:textId="77777777" w:rsidR="00000000" w:rsidRDefault="00F92B3A">
      <w:pPr>
        <w:pStyle w:val="a0"/>
        <w:rPr>
          <w:rFonts w:hint="cs"/>
          <w:rtl/>
        </w:rPr>
      </w:pPr>
    </w:p>
    <w:p w14:paraId="69D6FD60" w14:textId="77777777" w:rsidR="00000000" w:rsidRDefault="00F92B3A">
      <w:pPr>
        <w:pStyle w:val="af1"/>
        <w:rPr>
          <w:rtl/>
        </w:rPr>
      </w:pPr>
      <w:r>
        <w:rPr>
          <w:rFonts w:hint="eastAsia"/>
          <w:rtl/>
        </w:rPr>
        <w:t>היו</w:t>
      </w:r>
      <w:r>
        <w:rPr>
          <w:rtl/>
        </w:rPr>
        <w:t>"ר</w:t>
      </w:r>
      <w:r>
        <w:rPr>
          <w:rtl/>
        </w:rPr>
        <w:t xml:space="preserve"> ראובן ריבלין:</w:t>
      </w:r>
    </w:p>
    <w:p w14:paraId="77C34C60" w14:textId="77777777" w:rsidR="00000000" w:rsidRDefault="00F92B3A">
      <w:pPr>
        <w:pStyle w:val="a0"/>
        <w:rPr>
          <w:rFonts w:hint="cs"/>
          <w:rtl/>
        </w:rPr>
      </w:pPr>
    </w:p>
    <w:p w14:paraId="1A55EC6C" w14:textId="77777777" w:rsidR="00000000" w:rsidRDefault="00F92B3A">
      <w:pPr>
        <w:pStyle w:val="a0"/>
        <w:rPr>
          <w:rFonts w:hint="cs"/>
          <w:rtl/>
        </w:rPr>
      </w:pPr>
      <w:r>
        <w:rPr>
          <w:rFonts w:hint="cs"/>
          <w:rtl/>
        </w:rPr>
        <w:t>- - זכותך יותר מאשר זכויות חברי כנסת מן השורה, אבל - - -</w:t>
      </w:r>
    </w:p>
    <w:p w14:paraId="6D5BB449" w14:textId="77777777" w:rsidR="00000000" w:rsidRDefault="00F92B3A">
      <w:pPr>
        <w:pStyle w:val="a0"/>
        <w:rPr>
          <w:rFonts w:hint="cs"/>
          <w:rtl/>
        </w:rPr>
      </w:pPr>
    </w:p>
    <w:p w14:paraId="7220588A" w14:textId="77777777" w:rsidR="00000000" w:rsidRDefault="00F92B3A">
      <w:pPr>
        <w:pStyle w:val="-"/>
        <w:rPr>
          <w:rtl/>
        </w:rPr>
      </w:pPr>
      <w:bookmarkStart w:id="191" w:name="FS000001065T08_12_2004_14_39_42C"/>
      <w:bookmarkEnd w:id="191"/>
      <w:r>
        <w:rPr>
          <w:rFonts w:hint="eastAsia"/>
          <w:rtl/>
        </w:rPr>
        <w:t>חיים</w:t>
      </w:r>
      <w:r>
        <w:rPr>
          <w:rtl/>
        </w:rPr>
        <w:t xml:space="preserve"> אורון (יחד):</w:t>
      </w:r>
    </w:p>
    <w:p w14:paraId="5DF1A86E" w14:textId="77777777" w:rsidR="00000000" w:rsidRDefault="00F92B3A">
      <w:pPr>
        <w:pStyle w:val="a0"/>
        <w:rPr>
          <w:rFonts w:hint="cs"/>
          <w:rtl/>
        </w:rPr>
      </w:pPr>
    </w:p>
    <w:p w14:paraId="1AD77F5F" w14:textId="77777777" w:rsidR="00000000" w:rsidRDefault="00F92B3A">
      <w:pPr>
        <w:pStyle w:val="a0"/>
        <w:rPr>
          <w:rFonts w:hint="cs"/>
          <w:rtl/>
        </w:rPr>
      </w:pPr>
      <w:r>
        <w:rPr>
          <w:rFonts w:hint="cs"/>
          <w:rtl/>
        </w:rPr>
        <w:t>החוק שלי היה בוועדת השרים לחקיקה. ועמדת הממשלה היתה שהיא לא נגד החוק הזה. ואני לא מצפה מהממשלה לשום דבר. אני פונה אל חברי הכנסת הדתיים: למה רב עיר צריך להיות לכל ח</w:t>
      </w:r>
      <w:r>
        <w:rPr>
          <w:rFonts w:hint="cs"/>
          <w:rtl/>
        </w:rPr>
        <w:t>ייו? אתם מכירים את רבני הערים, אתם מכירים אותם; את אלה שלא מתפקדים, את אלה שלא גרים במקום שלהם, את אלה שהציבור אומר: תביאו מישהו אחר, אבל הוא תקוע כמו מסמר בלי ראש. אתם הרי אומרים לנו את זה. אז למה אתם לא תומכים בזה? לי אין בעיה עם רב עיר. אני לא הולך אליו</w:t>
      </w:r>
      <w:r>
        <w:rPr>
          <w:rFonts w:hint="cs"/>
          <w:rtl/>
        </w:rPr>
        <w:t xml:space="preserve">, ממילא. אבל הציבור שלכם הוא בעיקר הציבור המסורתי שנזקק לרבני ערים. הרי יש רבני ערים שגרים במרחק שנות אור מהעיר שלהם ומקבלים משכורת. </w:t>
      </w:r>
    </w:p>
    <w:p w14:paraId="583E1935" w14:textId="77777777" w:rsidR="00000000" w:rsidRDefault="00F92B3A">
      <w:pPr>
        <w:pStyle w:val="a0"/>
        <w:rPr>
          <w:rFonts w:hint="cs"/>
          <w:rtl/>
        </w:rPr>
      </w:pPr>
    </w:p>
    <w:p w14:paraId="6159DAD9" w14:textId="77777777" w:rsidR="00000000" w:rsidRDefault="00F92B3A">
      <w:pPr>
        <w:pStyle w:val="a0"/>
        <w:rPr>
          <w:rFonts w:hint="cs"/>
          <w:rtl/>
        </w:rPr>
      </w:pPr>
      <w:r>
        <w:rPr>
          <w:rFonts w:hint="cs"/>
          <w:rtl/>
        </w:rPr>
        <w:t xml:space="preserve">ואתה יודע, בניזרי, שאני צודק. בחיוך שלך אתה יודע שאני צודק. רק אין לכם אומץ. אתם תמיד מחכים לחטוף מכות בראש. </w:t>
      </w:r>
    </w:p>
    <w:p w14:paraId="4F2D9371" w14:textId="77777777" w:rsidR="00000000" w:rsidRDefault="00F92B3A">
      <w:pPr>
        <w:pStyle w:val="a0"/>
        <w:rPr>
          <w:rFonts w:hint="cs"/>
          <w:rtl/>
        </w:rPr>
      </w:pPr>
    </w:p>
    <w:p w14:paraId="227E4360" w14:textId="77777777" w:rsidR="00000000" w:rsidRDefault="00F92B3A">
      <w:pPr>
        <w:pStyle w:val="af1"/>
        <w:rPr>
          <w:rtl/>
        </w:rPr>
      </w:pPr>
      <w:r>
        <w:rPr>
          <w:rFonts w:hint="eastAsia"/>
          <w:rtl/>
        </w:rPr>
        <w:t>היו</w:t>
      </w:r>
      <w:r>
        <w:rPr>
          <w:rtl/>
        </w:rPr>
        <w:t>"ר ראוב</w:t>
      </w:r>
      <w:r>
        <w:rPr>
          <w:rtl/>
        </w:rPr>
        <w:t>ן ריבלין:</w:t>
      </w:r>
    </w:p>
    <w:p w14:paraId="60EB6DE0" w14:textId="77777777" w:rsidR="00000000" w:rsidRDefault="00F92B3A">
      <w:pPr>
        <w:pStyle w:val="a0"/>
        <w:rPr>
          <w:rFonts w:hint="cs"/>
          <w:rtl/>
        </w:rPr>
      </w:pPr>
    </w:p>
    <w:p w14:paraId="42E30676" w14:textId="77777777" w:rsidR="00000000" w:rsidRDefault="00F92B3A">
      <w:pPr>
        <w:pStyle w:val="a0"/>
        <w:rPr>
          <w:rFonts w:hint="cs"/>
          <w:rtl/>
        </w:rPr>
      </w:pPr>
      <w:r>
        <w:rPr>
          <w:rFonts w:hint="cs"/>
          <w:rtl/>
        </w:rPr>
        <w:t xml:space="preserve">אולי זה חוק מוקדם, שכל חברי הכנסת ייבחרו לכל החיים, גם כן. </w:t>
      </w:r>
    </w:p>
    <w:p w14:paraId="1A7BBFC6" w14:textId="77777777" w:rsidR="00000000" w:rsidRDefault="00F92B3A">
      <w:pPr>
        <w:pStyle w:val="a0"/>
        <w:rPr>
          <w:rFonts w:hint="cs"/>
          <w:rtl/>
        </w:rPr>
      </w:pPr>
    </w:p>
    <w:p w14:paraId="1878DFC8" w14:textId="77777777" w:rsidR="00000000" w:rsidRDefault="00F92B3A">
      <w:pPr>
        <w:pStyle w:val="-"/>
        <w:rPr>
          <w:rtl/>
        </w:rPr>
      </w:pPr>
      <w:bookmarkStart w:id="192" w:name="FS000001065T08_12_2004_14_44_36C"/>
      <w:bookmarkEnd w:id="192"/>
      <w:r>
        <w:rPr>
          <w:rFonts w:hint="eastAsia"/>
          <w:rtl/>
        </w:rPr>
        <w:t>חיים</w:t>
      </w:r>
      <w:r>
        <w:rPr>
          <w:rtl/>
        </w:rPr>
        <w:t xml:space="preserve"> אורון (יחד):</w:t>
      </w:r>
    </w:p>
    <w:p w14:paraId="702DAEC1" w14:textId="77777777" w:rsidR="00000000" w:rsidRDefault="00F92B3A">
      <w:pPr>
        <w:pStyle w:val="a0"/>
        <w:rPr>
          <w:rFonts w:hint="cs"/>
          <w:rtl/>
        </w:rPr>
      </w:pPr>
    </w:p>
    <w:p w14:paraId="23961DAC" w14:textId="77777777" w:rsidR="00000000" w:rsidRDefault="00F92B3A">
      <w:pPr>
        <w:pStyle w:val="a0"/>
        <w:rPr>
          <w:rFonts w:hint="cs"/>
          <w:rtl/>
        </w:rPr>
      </w:pPr>
      <w:r>
        <w:rPr>
          <w:rFonts w:hint="cs"/>
          <w:rtl/>
        </w:rPr>
        <w:t xml:space="preserve">לא. אז פה יוצרים קואליציה, והליכוד תומך בדבר. איזה אינטרס יש? למי יש אינטרס בזה? אז עשר שנים. תגידו לא עשר שנים </w:t>
      </w:r>
      <w:r>
        <w:rPr>
          <w:rtl/>
        </w:rPr>
        <w:t>–</w:t>
      </w:r>
      <w:r>
        <w:rPr>
          <w:rFonts w:hint="cs"/>
          <w:rtl/>
        </w:rPr>
        <w:t xml:space="preserve"> 12 שנים, 15 שנים. אבל לא לכל החיים. </w:t>
      </w:r>
    </w:p>
    <w:p w14:paraId="50FD1731" w14:textId="77777777" w:rsidR="00000000" w:rsidRDefault="00F92B3A">
      <w:pPr>
        <w:pStyle w:val="af0"/>
        <w:rPr>
          <w:rFonts w:hint="cs"/>
          <w:rtl/>
        </w:rPr>
      </w:pPr>
    </w:p>
    <w:p w14:paraId="186F8620" w14:textId="77777777" w:rsidR="00000000" w:rsidRDefault="00F92B3A">
      <w:pPr>
        <w:pStyle w:val="af0"/>
        <w:rPr>
          <w:rFonts w:hint="cs"/>
          <w:rtl/>
        </w:rPr>
      </w:pPr>
    </w:p>
    <w:p w14:paraId="09792C81" w14:textId="77777777" w:rsidR="00000000" w:rsidRDefault="00F92B3A">
      <w:pPr>
        <w:pStyle w:val="af0"/>
        <w:rPr>
          <w:rtl/>
        </w:rPr>
      </w:pPr>
      <w:r>
        <w:rPr>
          <w:rFonts w:hint="eastAsia"/>
          <w:rtl/>
        </w:rPr>
        <w:t>שר</w:t>
      </w:r>
      <w:r>
        <w:rPr>
          <w:rtl/>
        </w:rPr>
        <w:t xml:space="preserve"> התחבורה מ</w:t>
      </w:r>
      <w:r>
        <w:rPr>
          <w:rtl/>
        </w:rPr>
        <w:t>איר שטרית:</w:t>
      </w:r>
    </w:p>
    <w:p w14:paraId="08AD1128" w14:textId="77777777" w:rsidR="00000000" w:rsidRDefault="00F92B3A">
      <w:pPr>
        <w:pStyle w:val="a0"/>
        <w:rPr>
          <w:rFonts w:hint="cs"/>
          <w:rtl/>
        </w:rPr>
      </w:pPr>
    </w:p>
    <w:p w14:paraId="7277D929" w14:textId="77777777" w:rsidR="00000000" w:rsidRDefault="00F92B3A">
      <w:pPr>
        <w:pStyle w:val="a0"/>
        <w:ind w:left="719" w:firstLine="0"/>
        <w:rPr>
          <w:rFonts w:hint="cs"/>
          <w:rtl/>
        </w:rPr>
      </w:pPr>
      <w:r>
        <w:rPr>
          <w:rFonts w:hint="cs"/>
          <w:rtl/>
        </w:rPr>
        <w:t xml:space="preserve">- - -  לוועדת שרים לחקיקה. </w:t>
      </w:r>
    </w:p>
    <w:p w14:paraId="7AD2EB7C" w14:textId="77777777" w:rsidR="00000000" w:rsidRDefault="00F92B3A">
      <w:pPr>
        <w:pStyle w:val="a0"/>
        <w:ind w:left="719" w:firstLine="0"/>
        <w:rPr>
          <w:rFonts w:hint="cs"/>
          <w:rtl/>
        </w:rPr>
      </w:pPr>
    </w:p>
    <w:p w14:paraId="08A0DBFA" w14:textId="77777777" w:rsidR="00000000" w:rsidRDefault="00F92B3A">
      <w:pPr>
        <w:pStyle w:val="-"/>
        <w:rPr>
          <w:rtl/>
        </w:rPr>
      </w:pPr>
      <w:bookmarkStart w:id="193" w:name="FS000001065T08_12_2004_14_46_25C"/>
      <w:bookmarkEnd w:id="193"/>
      <w:r>
        <w:rPr>
          <w:rFonts w:hint="eastAsia"/>
          <w:rtl/>
        </w:rPr>
        <w:t>חיים</w:t>
      </w:r>
      <w:r>
        <w:rPr>
          <w:rtl/>
        </w:rPr>
        <w:t xml:space="preserve"> אורון (יחד):</w:t>
      </w:r>
    </w:p>
    <w:p w14:paraId="1E23B6E7" w14:textId="77777777" w:rsidR="00000000" w:rsidRDefault="00F92B3A">
      <w:pPr>
        <w:pStyle w:val="a0"/>
        <w:rPr>
          <w:rFonts w:hint="cs"/>
          <w:rtl/>
        </w:rPr>
      </w:pPr>
    </w:p>
    <w:p w14:paraId="5B2C6E6B" w14:textId="77777777" w:rsidR="00000000" w:rsidRDefault="00F92B3A">
      <w:pPr>
        <w:pStyle w:val="a0"/>
        <w:rPr>
          <w:rFonts w:hint="cs"/>
          <w:rtl/>
        </w:rPr>
      </w:pPr>
      <w:r>
        <w:rPr>
          <w:rFonts w:hint="cs"/>
          <w:rtl/>
        </w:rPr>
        <w:t>אז תתמוך בזה. אם לא תתמוך בזה - - -</w:t>
      </w:r>
    </w:p>
    <w:p w14:paraId="5294E90B" w14:textId="77777777" w:rsidR="00000000" w:rsidRDefault="00F92B3A">
      <w:pPr>
        <w:pStyle w:val="a0"/>
        <w:rPr>
          <w:rFonts w:hint="cs"/>
          <w:rtl/>
        </w:rPr>
      </w:pPr>
    </w:p>
    <w:p w14:paraId="35BD3399" w14:textId="77777777" w:rsidR="00000000" w:rsidRDefault="00F92B3A">
      <w:pPr>
        <w:pStyle w:val="af0"/>
        <w:rPr>
          <w:rtl/>
        </w:rPr>
      </w:pPr>
      <w:r>
        <w:rPr>
          <w:rFonts w:hint="eastAsia"/>
          <w:rtl/>
        </w:rPr>
        <w:t>שר</w:t>
      </w:r>
      <w:r>
        <w:rPr>
          <w:rtl/>
        </w:rPr>
        <w:t xml:space="preserve"> התחבורה מאיר שטרית:</w:t>
      </w:r>
    </w:p>
    <w:p w14:paraId="36713DF0" w14:textId="77777777" w:rsidR="00000000" w:rsidRDefault="00F92B3A">
      <w:pPr>
        <w:pStyle w:val="a0"/>
        <w:rPr>
          <w:rFonts w:hint="cs"/>
          <w:rtl/>
        </w:rPr>
      </w:pPr>
    </w:p>
    <w:p w14:paraId="3161F35C" w14:textId="77777777" w:rsidR="00000000" w:rsidRDefault="00F92B3A">
      <w:pPr>
        <w:pStyle w:val="a0"/>
        <w:rPr>
          <w:rFonts w:hint="cs"/>
          <w:rtl/>
        </w:rPr>
      </w:pPr>
      <w:r>
        <w:rPr>
          <w:rFonts w:hint="cs"/>
          <w:rtl/>
        </w:rPr>
        <w:t xml:space="preserve">תביא את זה לוועדת שרים לחקיקה. </w:t>
      </w:r>
    </w:p>
    <w:p w14:paraId="15C1DBBA" w14:textId="77777777" w:rsidR="00000000" w:rsidRDefault="00F92B3A">
      <w:pPr>
        <w:pStyle w:val="a0"/>
        <w:rPr>
          <w:rFonts w:hint="cs"/>
          <w:rtl/>
        </w:rPr>
      </w:pPr>
    </w:p>
    <w:p w14:paraId="4917371A" w14:textId="77777777" w:rsidR="00000000" w:rsidRDefault="00F92B3A">
      <w:pPr>
        <w:pStyle w:val="-"/>
        <w:rPr>
          <w:rtl/>
        </w:rPr>
      </w:pPr>
      <w:bookmarkStart w:id="194" w:name="FS000001065T08_12_2004_14_46_57C"/>
      <w:bookmarkEnd w:id="194"/>
      <w:r>
        <w:rPr>
          <w:rFonts w:hint="eastAsia"/>
          <w:rtl/>
        </w:rPr>
        <w:t>חיים</w:t>
      </w:r>
      <w:r>
        <w:rPr>
          <w:rtl/>
        </w:rPr>
        <w:t xml:space="preserve"> אורון (יחד):</w:t>
      </w:r>
    </w:p>
    <w:p w14:paraId="1AA9B3B1" w14:textId="77777777" w:rsidR="00000000" w:rsidRDefault="00F92B3A">
      <w:pPr>
        <w:pStyle w:val="a0"/>
        <w:rPr>
          <w:rFonts w:hint="cs"/>
          <w:rtl/>
        </w:rPr>
      </w:pPr>
    </w:p>
    <w:p w14:paraId="7B5F5F92" w14:textId="77777777" w:rsidR="00000000" w:rsidRDefault="00F92B3A">
      <w:pPr>
        <w:pStyle w:val="a0"/>
        <w:rPr>
          <w:rFonts w:hint="cs"/>
          <w:rtl/>
        </w:rPr>
      </w:pPr>
      <w:r>
        <w:rPr>
          <w:rFonts w:hint="cs"/>
          <w:rtl/>
        </w:rPr>
        <w:t xml:space="preserve">אז זה היה בוועדת שרים לחקיקה. הצבעתם נגד, משיקולים קואליציוניים. </w:t>
      </w:r>
    </w:p>
    <w:p w14:paraId="14E24ED1" w14:textId="77777777" w:rsidR="00000000" w:rsidRDefault="00F92B3A">
      <w:pPr>
        <w:pStyle w:val="a0"/>
        <w:rPr>
          <w:rFonts w:hint="cs"/>
          <w:rtl/>
        </w:rPr>
      </w:pPr>
    </w:p>
    <w:p w14:paraId="48F65542" w14:textId="77777777" w:rsidR="00000000" w:rsidRDefault="00F92B3A">
      <w:pPr>
        <w:pStyle w:val="af1"/>
        <w:rPr>
          <w:rtl/>
        </w:rPr>
      </w:pPr>
      <w:r>
        <w:rPr>
          <w:rFonts w:hint="eastAsia"/>
          <w:rtl/>
        </w:rPr>
        <w:t>היו</w:t>
      </w:r>
      <w:r>
        <w:rPr>
          <w:rtl/>
        </w:rPr>
        <w:t>"ר ראובן ריבל</w:t>
      </w:r>
      <w:r>
        <w:rPr>
          <w:rtl/>
        </w:rPr>
        <w:t>ין:</w:t>
      </w:r>
    </w:p>
    <w:p w14:paraId="2D319AB2" w14:textId="77777777" w:rsidR="00000000" w:rsidRDefault="00F92B3A">
      <w:pPr>
        <w:pStyle w:val="a0"/>
        <w:rPr>
          <w:rFonts w:hint="cs"/>
          <w:rtl/>
        </w:rPr>
      </w:pPr>
    </w:p>
    <w:p w14:paraId="630870B5" w14:textId="77777777" w:rsidR="00000000" w:rsidRDefault="00F92B3A">
      <w:pPr>
        <w:pStyle w:val="a0"/>
        <w:rPr>
          <w:rFonts w:hint="cs"/>
          <w:rtl/>
        </w:rPr>
      </w:pPr>
      <w:r>
        <w:rPr>
          <w:rFonts w:hint="cs"/>
          <w:rtl/>
        </w:rPr>
        <w:t xml:space="preserve">לא, לא. זה לא הובא בפני ועדת השרים. </w:t>
      </w:r>
    </w:p>
    <w:p w14:paraId="55D8CBFC" w14:textId="77777777" w:rsidR="00000000" w:rsidRDefault="00F92B3A">
      <w:pPr>
        <w:pStyle w:val="a0"/>
        <w:rPr>
          <w:rFonts w:hint="cs"/>
          <w:rtl/>
        </w:rPr>
      </w:pPr>
    </w:p>
    <w:p w14:paraId="79166287" w14:textId="77777777" w:rsidR="00000000" w:rsidRDefault="00F92B3A">
      <w:pPr>
        <w:pStyle w:val="af0"/>
        <w:rPr>
          <w:rtl/>
        </w:rPr>
      </w:pPr>
      <w:r>
        <w:rPr>
          <w:rFonts w:hint="eastAsia"/>
          <w:rtl/>
        </w:rPr>
        <w:t>שר</w:t>
      </w:r>
      <w:r>
        <w:rPr>
          <w:rtl/>
        </w:rPr>
        <w:t xml:space="preserve"> התחבורה מאיר שטרית:</w:t>
      </w:r>
    </w:p>
    <w:p w14:paraId="6ACEC908" w14:textId="77777777" w:rsidR="00000000" w:rsidRDefault="00F92B3A">
      <w:pPr>
        <w:pStyle w:val="a0"/>
        <w:rPr>
          <w:rFonts w:hint="cs"/>
          <w:rtl/>
        </w:rPr>
      </w:pPr>
    </w:p>
    <w:p w14:paraId="1A0318A4" w14:textId="77777777" w:rsidR="00000000" w:rsidRDefault="00F92B3A">
      <w:pPr>
        <w:pStyle w:val="a0"/>
        <w:rPr>
          <w:rFonts w:hint="cs"/>
          <w:rtl/>
        </w:rPr>
      </w:pPr>
      <w:r>
        <w:rPr>
          <w:rFonts w:hint="cs"/>
          <w:rtl/>
        </w:rPr>
        <w:t>תשנו את החוק ותביאו את זה לוועדת שרים לחקיקה.</w:t>
      </w:r>
    </w:p>
    <w:p w14:paraId="03D5123D" w14:textId="77777777" w:rsidR="00000000" w:rsidRDefault="00F92B3A">
      <w:pPr>
        <w:pStyle w:val="a0"/>
        <w:rPr>
          <w:rFonts w:hint="cs"/>
          <w:rtl/>
        </w:rPr>
      </w:pPr>
    </w:p>
    <w:p w14:paraId="20296CA7" w14:textId="77777777" w:rsidR="00000000" w:rsidRDefault="00F92B3A">
      <w:pPr>
        <w:pStyle w:val="af1"/>
        <w:rPr>
          <w:rtl/>
        </w:rPr>
      </w:pPr>
      <w:r>
        <w:rPr>
          <w:rFonts w:hint="eastAsia"/>
          <w:rtl/>
        </w:rPr>
        <w:t>היו</w:t>
      </w:r>
      <w:r>
        <w:rPr>
          <w:rtl/>
        </w:rPr>
        <w:t>"ר ראובן ריבלין:</w:t>
      </w:r>
    </w:p>
    <w:p w14:paraId="703A08E0" w14:textId="77777777" w:rsidR="00000000" w:rsidRDefault="00F92B3A">
      <w:pPr>
        <w:pStyle w:val="a0"/>
        <w:rPr>
          <w:rFonts w:hint="cs"/>
          <w:rtl/>
        </w:rPr>
      </w:pPr>
    </w:p>
    <w:p w14:paraId="7D735AC7" w14:textId="77777777" w:rsidR="00000000" w:rsidRDefault="00F92B3A">
      <w:pPr>
        <w:pStyle w:val="a0"/>
        <w:rPr>
          <w:rFonts w:hint="cs"/>
          <w:rtl/>
        </w:rPr>
      </w:pPr>
      <w:r>
        <w:rPr>
          <w:rFonts w:hint="cs"/>
          <w:rtl/>
        </w:rPr>
        <w:t>מה שאומר, חבר הכנסת אורון, צריך להקפיד עם הממשלה, אבל לא צריך לומר דבר שהיא לא אמרה. מה שאמר השר שטרית הוא, שהעניין לא הו</w:t>
      </w:r>
      <w:r>
        <w:rPr>
          <w:rFonts w:hint="cs"/>
          <w:rtl/>
        </w:rPr>
        <w:t xml:space="preserve">בא בפני ועדת השרים לענייני חקיקה. </w:t>
      </w:r>
    </w:p>
    <w:p w14:paraId="4D6E8997" w14:textId="77777777" w:rsidR="00000000" w:rsidRDefault="00F92B3A">
      <w:pPr>
        <w:pStyle w:val="a0"/>
        <w:rPr>
          <w:rFonts w:hint="cs"/>
          <w:rtl/>
        </w:rPr>
      </w:pPr>
    </w:p>
    <w:p w14:paraId="24A14517" w14:textId="77777777" w:rsidR="00000000" w:rsidRDefault="00F92B3A">
      <w:pPr>
        <w:pStyle w:val="-"/>
        <w:rPr>
          <w:rtl/>
        </w:rPr>
      </w:pPr>
      <w:bookmarkStart w:id="195" w:name="FS000001065T08_12_2004_14_49_40C"/>
      <w:bookmarkEnd w:id="195"/>
      <w:r>
        <w:rPr>
          <w:rFonts w:hint="eastAsia"/>
          <w:rtl/>
        </w:rPr>
        <w:t>חיים</w:t>
      </w:r>
      <w:r>
        <w:rPr>
          <w:rtl/>
        </w:rPr>
        <w:t xml:space="preserve"> אורון (יחד):</w:t>
      </w:r>
    </w:p>
    <w:p w14:paraId="59E45806" w14:textId="77777777" w:rsidR="00000000" w:rsidRDefault="00F92B3A">
      <w:pPr>
        <w:pStyle w:val="a0"/>
        <w:rPr>
          <w:rFonts w:hint="cs"/>
          <w:rtl/>
        </w:rPr>
      </w:pPr>
    </w:p>
    <w:p w14:paraId="2811C1C3" w14:textId="77777777" w:rsidR="00000000" w:rsidRDefault="00F92B3A">
      <w:pPr>
        <w:pStyle w:val="a0"/>
        <w:rPr>
          <w:rFonts w:hint="cs"/>
          <w:rtl/>
        </w:rPr>
      </w:pPr>
      <w:r>
        <w:rPr>
          <w:rFonts w:hint="cs"/>
          <w:rtl/>
        </w:rPr>
        <w:t xml:space="preserve">הוא היה בפעם הקודמת. הוא היה בפעם הקודמת. </w:t>
      </w:r>
    </w:p>
    <w:p w14:paraId="4C4318AD" w14:textId="77777777" w:rsidR="00000000" w:rsidRDefault="00F92B3A">
      <w:pPr>
        <w:pStyle w:val="a0"/>
        <w:rPr>
          <w:rFonts w:hint="cs"/>
          <w:rtl/>
        </w:rPr>
      </w:pPr>
    </w:p>
    <w:p w14:paraId="45167F96" w14:textId="77777777" w:rsidR="00000000" w:rsidRDefault="00F92B3A">
      <w:pPr>
        <w:pStyle w:val="af0"/>
        <w:rPr>
          <w:rtl/>
        </w:rPr>
      </w:pPr>
      <w:r>
        <w:rPr>
          <w:rFonts w:hint="eastAsia"/>
          <w:rtl/>
        </w:rPr>
        <w:t>אופיר</w:t>
      </w:r>
      <w:r>
        <w:rPr>
          <w:rtl/>
        </w:rPr>
        <w:t xml:space="preserve"> פינס-פז (העבודה-מימד):</w:t>
      </w:r>
    </w:p>
    <w:p w14:paraId="0B297610" w14:textId="77777777" w:rsidR="00000000" w:rsidRDefault="00F92B3A">
      <w:pPr>
        <w:pStyle w:val="a0"/>
        <w:rPr>
          <w:rFonts w:hint="cs"/>
          <w:rtl/>
        </w:rPr>
      </w:pPr>
    </w:p>
    <w:p w14:paraId="50A2EBC0" w14:textId="77777777" w:rsidR="00000000" w:rsidRDefault="00F92B3A">
      <w:pPr>
        <w:pStyle w:val="a0"/>
        <w:rPr>
          <w:rFonts w:hint="cs"/>
          <w:rtl/>
        </w:rPr>
      </w:pPr>
      <w:r>
        <w:rPr>
          <w:rFonts w:hint="cs"/>
          <w:rtl/>
        </w:rPr>
        <w:t xml:space="preserve">היה, היה. </w:t>
      </w:r>
    </w:p>
    <w:p w14:paraId="153AF779" w14:textId="77777777" w:rsidR="00000000" w:rsidRDefault="00F92B3A">
      <w:pPr>
        <w:pStyle w:val="a0"/>
        <w:rPr>
          <w:rFonts w:hint="cs"/>
          <w:rtl/>
        </w:rPr>
      </w:pPr>
    </w:p>
    <w:p w14:paraId="1234A4D1" w14:textId="77777777" w:rsidR="00000000" w:rsidRDefault="00F92B3A">
      <w:pPr>
        <w:pStyle w:val="af1"/>
        <w:rPr>
          <w:rtl/>
        </w:rPr>
      </w:pPr>
      <w:r>
        <w:rPr>
          <w:rFonts w:hint="eastAsia"/>
          <w:rtl/>
        </w:rPr>
        <w:t>היו</w:t>
      </w:r>
      <w:r>
        <w:rPr>
          <w:rtl/>
        </w:rPr>
        <w:t>"ר ראובן ריבלין:</w:t>
      </w:r>
    </w:p>
    <w:p w14:paraId="08A3A0D3" w14:textId="77777777" w:rsidR="00000000" w:rsidRDefault="00F92B3A">
      <w:pPr>
        <w:pStyle w:val="a0"/>
        <w:rPr>
          <w:rFonts w:hint="cs"/>
          <w:rtl/>
        </w:rPr>
      </w:pPr>
    </w:p>
    <w:p w14:paraId="085D694A" w14:textId="77777777" w:rsidR="00000000" w:rsidRDefault="00F92B3A">
      <w:pPr>
        <w:pStyle w:val="a0"/>
        <w:rPr>
          <w:rFonts w:hint="cs"/>
          <w:rtl/>
        </w:rPr>
      </w:pPr>
      <w:r>
        <w:rPr>
          <w:rFonts w:hint="cs"/>
          <w:rtl/>
        </w:rPr>
        <w:t>היה?</w:t>
      </w:r>
    </w:p>
    <w:p w14:paraId="029CFCED" w14:textId="77777777" w:rsidR="00000000" w:rsidRDefault="00F92B3A">
      <w:pPr>
        <w:pStyle w:val="a0"/>
        <w:rPr>
          <w:rFonts w:hint="cs"/>
          <w:rtl/>
        </w:rPr>
      </w:pPr>
    </w:p>
    <w:p w14:paraId="5B9FB6AF" w14:textId="77777777" w:rsidR="00000000" w:rsidRDefault="00F92B3A">
      <w:pPr>
        <w:pStyle w:val="-"/>
        <w:rPr>
          <w:rtl/>
        </w:rPr>
      </w:pPr>
      <w:bookmarkStart w:id="196" w:name="FS000001065T08_12_2004_14_50_15C"/>
      <w:bookmarkEnd w:id="196"/>
      <w:r>
        <w:rPr>
          <w:rFonts w:hint="eastAsia"/>
          <w:rtl/>
        </w:rPr>
        <w:t>חיים</w:t>
      </w:r>
      <w:r>
        <w:rPr>
          <w:rtl/>
        </w:rPr>
        <w:t xml:space="preserve"> אורון (יחד):</w:t>
      </w:r>
    </w:p>
    <w:p w14:paraId="19304653" w14:textId="77777777" w:rsidR="00000000" w:rsidRDefault="00F92B3A">
      <w:pPr>
        <w:pStyle w:val="a0"/>
        <w:rPr>
          <w:rFonts w:hint="cs"/>
          <w:rtl/>
        </w:rPr>
      </w:pPr>
    </w:p>
    <w:p w14:paraId="6C069419" w14:textId="77777777" w:rsidR="00000000" w:rsidRDefault="00F92B3A">
      <w:pPr>
        <w:pStyle w:val="a0"/>
        <w:rPr>
          <w:rFonts w:hint="cs"/>
          <w:rtl/>
        </w:rPr>
      </w:pPr>
      <w:r>
        <w:rPr>
          <w:rFonts w:hint="cs"/>
          <w:rtl/>
        </w:rPr>
        <w:t xml:space="preserve">היה בפעם הקודמת. </w:t>
      </w:r>
    </w:p>
    <w:p w14:paraId="536C7AE4" w14:textId="77777777" w:rsidR="00000000" w:rsidRDefault="00F92B3A">
      <w:pPr>
        <w:pStyle w:val="a0"/>
        <w:rPr>
          <w:rFonts w:hint="cs"/>
          <w:rtl/>
        </w:rPr>
      </w:pPr>
    </w:p>
    <w:p w14:paraId="03B367C1" w14:textId="77777777" w:rsidR="00000000" w:rsidRDefault="00F92B3A">
      <w:pPr>
        <w:pStyle w:val="af1"/>
        <w:rPr>
          <w:rtl/>
        </w:rPr>
      </w:pPr>
      <w:r>
        <w:rPr>
          <w:rFonts w:hint="eastAsia"/>
          <w:rtl/>
        </w:rPr>
        <w:t>היו</w:t>
      </w:r>
      <w:r>
        <w:rPr>
          <w:rtl/>
        </w:rPr>
        <w:t>"ר ראובן ריבלין:</w:t>
      </w:r>
    </w:p>
    <w:p w14:paraId="14A0124F" w14:textId="77777777" w:rsidR="00000000" w:rsidRDefault="00F92B3A">
      <w:pPr>
        <w:pStyle w:val="a0"/>
        <w:rPr>
          <w:rFonts w:hint="cs"/>
          <w:rtl/>
        </w:rPr>
      </w:pPr>
    </w:p>
    <w:p w14:paraId="5BEB2735" w14:textId="77777777" w:rsidR="00000000" w:rsidRDefault="00F92B3A">
      <w:pPr>
        <w:pStyle w:val="a0"/>
        <w:rPr>
          <w:rFonts w:hint="cs"/>
          <w:rtl/>
        </w:rPr>
      </w:pPr>
      <w:r>
        <w:rPr>
          <w:rFonts w:hint="cs"/>
          <w:rtl/>
        </w:rPr>
        <w:t xml:space="preserve">הנה, ממלאת-מקום שר המשפטים. </w:t>
      </w:r>
    </w:p>
    <w:p w14:paraId="674BF32B" w14:textId="77777777" w:rsidR="00000000" w:rsidRDefault="00F92B3A">
      <w:pPr>
        <w:pStyle w:val="a0"/>
        <w:rPr>
          <w:rFonts w:hint="cs"/>
          <w:rtl/>
        </w:rPr>
      </w:pPr>
    </w:p>
    <w:p w14:paraId="67BCAD6F" w14:textId="77777777" w:rsidR="00000000" w:rsidRDefault="00F92B3A">
      <w:pPr>
        <w:pStyle w:val="-"/>
        <w:rPr>
          <w:rtl/>
        </w:rPr>
      </w:pPr>
      <w:bookmarkStart w:id="197" w:name="FS000001065T08_12_2004_14_52_41C"/>
      <w:bookmarkEnd w:id="197"/>
      <w:r>
        <w:rPr>
          <w:rFonts w:hint="eastAsia"/>
          <w:rtl/>
        </w:rPr>
        <w:t>חיים</w:t>
      </w:r>
      <w:r>
        <w:rPr>
          <w:rtl/>
        </w:rPr>
        <w:t xml:space="preserve"> אורון (יחד):</w:t>
      </w:r>
    </w:p>
    <w:p w14:paraId="4C565BFB" w14:textId="77777777" w:rsidR="00000000" w:rsidRDefault="00F92B3A">
      <w:pPr>
        <w:pStyle w:val="a0"/>
        <w:rPr>
          <w:rFonts w:hint="cs"/>
          <w:rtl/>
        </w:rPr>
      </w:pPr>
    </w:p>
    <w:p w14:paraId="2813922A" w14:textId="77777777" w:rsidR="00000000" w:rsidRDefault="00F92B3A">
      <w:pPr>
        <w:pStyle w:val="a0"/>
        <w:rPr>
          <w:rFonts w:hint="cs"/>
          <w:rtl/>
        </w:rPr>
      </w:pPr>
      <w:r>
        <w:rPr>
          <w:rFonts w:hint="cs"/>
          <w:rtl/>
        </w:rPr>
        <w:t xml:space="preserve">שרת המשפטים, איזה אינטרס? </w:t>
      </w:r>
    </w:p>
    <w:p w14:paraId="11DB10E7" w14:textId="77777777" w:rsidR="00000000" w:rsidRDefault="00F92B3A">
      <w:pPr>
        <w:pStyle w:val="a0"/>
        <w:rPr>
          <w:rFonts w:hint="cs"/>
          <w:rtl/>
        </w:rPr>
      </w:pPr>
    </w:p>
    <w:p w14:paraId="1C2437E0" w14:textId="77777777" w:rsidR="00000000" w:rsidRDefault="00F92B3A">
      <w:pPr>
        <w:pStyle w:val="af1"/>
        <w:rPr>
          <w:rtl/>
        </w:rPr>
      </w:pPr>
      <w:r>
        <w:rPr>
          <w:rFonts w:hint="eastAsia"/>
          <w:rtl/>
        </w:rPr>
        <w:t>היו</w:t>
      </w:r>
      <w:r>
        <w:rPr>
          <w:rtl/>
        </w:rPr>
        <w:t>"ר ראובן ריבלין:</w:t>
      </w:r>
    </w:p>
    <w:p w14:paraId="34804A91" w14:textId="77777777" w:rsidR="00000000" w:rsidRDefault="00F92B3A">
      <w:pPr>
        <w:pStyle w:val="a0"/>
        <w:rPr>
          <w:rFonts w:hint="cs"/>
          <w:rtl/>
        </w:rPr>
      </w:pPr>
    </w:p>
    <w:p w14:paraId="38B96D60" w14:textId="77777777" w:rsidR="00000000" w:rsidRDefault="00F92B3A">
      <w:pPr>
        <w:pStyle w:val="a0"/>
        <w:rPr>
          <w:rFonts w:hint="cs"/>
          <w:rtl/>
        </w:rPr>
      </w:pPr>
      <w:r>
        <w:rPr>
          <w:rFonts w:hint="cs"/>
          <w:rtl/>
        </w:rPr>
        <w:t>האם זה יובא - - -</w:t>
      </w:r>
    </w:p>
    <w:p w14:paraId="3CA5C767" w14:textId="77777777" w:rsidR="00000000" w:rsidRDefault="00F92B3A">
      <w:pPr>
        <w:pStyle w:val="a0"/>
        <w:rPr>
          <w:rFonts w:hint="cs"/>
          <w:rtl/>
        </w:rPr>
      </w:pPr>
    </w:p>
    <w:p w14:paraId="3EDF97DB" w14:textId="77777777" w:rsidR="00000000" w:rsidRDefault="00F92B3A">
      <w:pPr>
        <w:pStyle w:val="-"/>
        <w:rPr>
          <w:rtl/>
        </w:rPr>
      </w:pPr>
      <w:bookmarkStart w:id="198" w:name="FS000001065T08_12_2004_14_54_20C"/>
      <w:bookmarkEnd w:id="198"/>
      <w:r>
        <w:rPr>
          <w:rFonts w:hint="eastAsia"/>
          <w:rtl/>
        </w:rPr>
        <w:t>חיים</w:t>
      </w:r>
      <w:r>
        <w:rPr>
          <w:rtl/>
        </w:rPr>
        <w:t xml:space="preserve"> אורון (יחד):</w:t>
      </w:r>
    </w:p>
    <w:p w14:paraId="22D17371" w14:textId="77777777" w:rsidR="00000000" w:rsidRDefault="00F92B3A">
      <w:pPr>
        <w:pStyle w:val="a0"/>
        <w:rPr>
          <w:rFonts w:hint="cs"/>
          <w:rtl/>
        </w:rPr>
      </w:pPr>
    </w:p>
    <w:p w14:paraId="58468972" w14:textId="77777777" w:rsidR="00000000" w:rsidRDefault="00F92B3A">
      <w:pPr>
        <w:pStyle w:val="a0"/>
        <w:rPr>
          <w:rFonts w:hint="cs"/>
          <w:rtl/>
        </w:rPr>
      </w:pPr>
      <w:r>
        <w:rPr>
          <w:rFonts w:hint="cs"/>
          <w:rtl/>
        </w:rPr>
        <w:t>האם זה יבוא בקריאה טרומית?</w:t>
      </w:r>
    </w:p>
    <w:p w14:paraId="2513BAA0" w14:textId="77777777" w:rsidR="00000000" w:rsidRDefault="00F92B3A">
      <w:pPr>
        <w:pStyle w:val="a0"/>
        <w:rPr>
          <w:rFonts w:hint="cs"/>
          <w:rtl/>
        </w:rPr>
      </w:pPr>
    </w:p>
    <w:p w14:paraId="00EB484C" w14:textId="77777777" w:rsidR="00000000" w:rsidRDefault="00F92B3A">
      <w:pPr>
        <w:pStyle w:val="af1"/>
        <w:rPr>
          <w:rtl/>
        </w:rPr>
      </w:pPr>
      <w:r>
        <w:rPr>
          <w:rFonts w:hint="eastAsia"/>
          <w:rtl/>
        </w:rPr>
        <w:t>היו</w:t>
      </w:r>
      <w:r>
        <w:rPr>
          <w:rtl/>
        </w:rPr>
        <w:t>"ר ראובן ריבלין:</w:t>
      </w:r>
    </w:p>
    <w:p w14:paraId="5D41399D" w14:textId="77777777" w:rsidR="00000000" w:rsidRDefault="00F92B3A">
      <w:pPr>
        <w:pStyle w:val="a0"/>
        <w:rPr>
          <w:rFonts w:hint="cs"/>
          <w:rtl/>
        </w:rPr>
      </w:pPr>
    </w:p>
    <w:p w14:paraId="2A4C2A1C" w14:textId="77777777" w:rsidR="00000000" w:rsidRDefault="00F92B3A">
      <w:pPr>
        <w:pStyle w:val="a0"/>
        <w:rPr>
          <w:rFonts w:hint="cs"/>
          <w:rtl/>
        </w:rPr>
      </w:pPr>
      <w:r>
        <w:rPr>
          <w:rFonts w:hint="cs"/>
          <w:rtl/>
        </w:rPr>
        <w:t>רק רגע, אני רוצה לעזור לך. האם יש לכם כוונה להביא זאת בפני ועדת השרים?</w:t>
      </w:r>
    </w:p>
    <w:p w14:paraId="46F82C98" w14:textId="77777777" w:rsidR="00000000" w:rsidRDefault="00F92B3A">
      <w:pPr>
        <w:pStyle w:val="a0"/>
        <w:rPr>
          <w:rFonts w:hint="cs"/>
          <w:rtl/>
        </w:rPr>
      </w:pPr>
    </w:p>
    <w:p w14:paraId="39D39471" w14:textId="77777777" w:rsidR="00000000" w:rsidRDefault="00F92B3A">
      <w:pPr>
        <w:pStyle w:val="af0"/>
        <w:rPr>
          <w:rtl/>
        </w:rPr>
      </w:pPr>
      <w:r>
        <w:rPr>
          <w:rFonts w:hint="cs"/>
          <w:rtl/>
        </w:rPr>
        <w:t>שרת המשפטים</w:t>
      </w:r>
      <w:r>
        <w:rPr>
          <w:rtl/>
        </w:rPr>
        <w:t xml:space="preserve"> ציפי לבני:</w:t>
      </w:r>
    </w:p>
    <w:p w14:paraId="04F288FF" w14:textId="77777777" w:rsidR="00000000" w:rsidRDefault="00F92B3A">
      <w:pPr>
        <w:pStyle w:val="a0"/>
        <w:rPr>
          <w:rFonts w:hint="cs"/>
          <w:rtl/>
        </w:rPr>
      </w:pPr>
    </w:p>
    <w:p w14:paraId="677E5F39" w14:textId="77777777" w:rsidR="00000000" w:rsidRDefault="00F92B3A">
      <w:pPr>
        <w:pStyle w:val="a0"/>
        <w:rPr>
          <w:rFonts w:hint="cs"/>
          <w:rtl/>
        </w:rPr>
      </w:pPr>
      <w:r>
        <w:rPr>
          <w:rFonts w:hint="cs"/>
          <w:rtl/>
        </w:rPr>
        <w:t>בעבר</w:t>
      </w:r>
      <w:r>
        <w:rPr>
          <w:rFonts w:hint="cs"/>
          <w:rtl/>
        </w:rPr>
        <w:t xml:space="preserve"> היתה לנו הצעה מן הסוג הזה, אני לא יודעת - - - </w:t>
      </w:r>
    </w:p>
    <w:p w14:paraId="7617FD92" w14:textId="77777777" w:rsidR="00000000" w:rsidRDefault="00F92B3A">
      <w:pPr>
        <w:pStyle w:val="a0"/>
        <w:rPr>
          <w:rFonts w:hint="cs"/>
          <w:rtl/>
        </w:rPr>
      </w:pPr>
    </w:p>
    <w:p w14:paraId="1167D183" w14:textId="77777777" w:rsidR="00000000" w:rsidRDefault="00F92B3A">
      <w:pPr>
        <w:pStyle w:val="af1"/>
        <w:rPr>
          <w:rtl/>
        </w:rPr>
      </w:pPr>
      <w:r>
        <w:rPr>
          <w:rFonts w:hint="eastAsia"/>
          <w:rtl/>
        </w:rPr>
        <w:t>היו</w:t>
      </w:r>
      <w:r>
        <w:rPr>
          <w:rtl/>
        </w:rPr>
        <w:t>"ר ראובן ריבלין:</w:t>
      </w:r>
    </w:p>
    <w:p w14:paraId="56DD51A6" w14:textId="77777777" w:rsidR="00000000" w:rsidRDefault="00F92B3A">
      <w:pPr>
        <w:pStyle w:val="a0"/>
        <w:rPr>
          <w:rFonts w:hint="cs"/>
          <w:rtl/>
        </w:rPr>
      </w:pPr>
    </w:p>
    <w:p w14:paraId="03923CF4" w14:textId="77777777" w:rsidR="00000000" w:rsidRDefault="00F92B3A">
      <w:pPr>
        <w:pStyle w:val="a0"/>
        <w:rPr>
          <w:rFonts w:hint="cs"/>
          <w:rtl/>
        </w:rPr>
      </w:pPr>
      <w:r>
        <w:rPr>
          <w:rFonts w:hint="cs"/>
          <w:rtl/>
        </w:rPr>
        <w:t>לא הובאה?</w:t>
      </w:r>
    </w:p>
    <w:p w14:paraId="1C39027B" w14:textId="77777777" w:rsidR="00000000" w:rsidRDefault="00F92B3A">
      <w:pPr>
        <w:pStyle w:val="a0"/>
        <w:rPr>
          <w:rFonts w:hint="cs"/>
          <w:rtl/>
        </w:rPr>
      </w:pPr>
    </w:p>
    <w:p w14:paraId="5220F81B" w14:textId="77777777" w:rsidR="00000000" w:rsidRDefault="00F92B3A">
      <w:pPr>
        <w:pStyle w:val="af0"/>
        <w:rPr>
          <w:rtl/>
        </w:rPr>
      </w:pPr>
      <w:r>
        <w:rPr>
          <w:rFonts w:hint="eastAsia"/>
          <w:rtl/>
        </w:rPr>
        <w:t>אופיר</w:t>
      </w:r>
      <w:r>
        <w:rPr>
          <w:rtl/>
        </w:rPr>
        <w:t xml:space="preserve"> פינס-פז (העבודה-מימד):</w:t>
      </w:r>
    </w:p>
    <w:p w14:paraId="55DB1254" w14:textId="77777777" w:rsidR="00000000" w:rsidRDefault="00F92B3A">
      <w:pPr>
        <w:pStyle w:val="a0"/>
        <w:rPr>
          <w:rFonts w:hint="cs"/>
          <w:rtl/>
        </w:rPr>
      </w:pPr>
    </w:p>
    <w:p w14:paraId="505AF748" w14:textId="77777777" w:rsidR="00000000" w:rsidRDefault="00F92B3A">
      <w:pPr>
        <w:pStyle w:val="a0"/>
        <w:rPr>
          <w:rFonts w:hint="cs"/>
          <w:rtl/>
        </w:rPr>
      </w:pPr>
      <w:r>
        <w:rPr>
          <w:rFonts w:hint="cs"/>
          <w:rtl/>
        </w:rPr>
        <w:t xml:space="preserve">הובאה. </w:t>
      </w:r>
    </w:p>
    <w:p w14:paraId="4CCD6C08" w14:textId="77777777" w:rsidR="00000000" w:rsidRDefault="00F92B3A">
      <w:pPr>
        <w:pStyle w:val="a0"/>
        <w:rPr>
          <w:rFonts w:hint="cs"/>
          <w:rtl/>
        </w:rPr>
      </w:pPr>
    </w:p>
    <w:p w14:paraId="7FB657CD" w14:textId="77777777" w:rsidR="00000000" w:rsidRDefault="00F92B3A">
      <w:pPr>
        <w:pStyle w:val="af0"/>
        <w:rPr>
          <w:rtl/>
        </w:rPr>
      </w:pPr>
      <w:bookmarkStart w:id="199" w:name="FS000001065T08_12_2004_14_57_14C"/>
      <w:bookmarkEnd w:id="199"/>
      <w:r>
        <w:rPr>
          <w:rFonts w:hint="cs"/>
          <w:rtl/>
        </w:rPr>
        <w:t>שרת המשפטים</w:t>
      </w:r>
      <w:r>
        <w:rPr>
          <w:rtl/>
        </w:rPr>
        <w:t xml:space="preserve"> ציפי לבני:</w:t>
      </w:r>
    </w:p>
    <w:p w14:paraId="11535F11" w14:textId="77777777" w:rsidR="00000000" w:rsidRDefault="00F92B3A">
      <w:pPr>
        <w:pStyle w:val="a0"/>
        <w:rPr>
          <w:rFonts w:hint="cs"/>
          <w:rtl/>
        </w:rPr>
      </w:pPr>
    </w:p>
    <w:p w14:paraId="4672D1F0" w14:textId="77777777" w:rsidR="00000000" w:rsidRDefault="00F92B3A">
      <w:pPr>
        <w:pStyle w:val="a0"/>
        <w:rPr>
          <w:rFonts w:hint="cs"/>
          <w:rtl/>
        </w:rPr>
      </w:pPr>
      <w:r>
        <w:rPr>
          <w:rFonts w:hint="cs"/>
          <w:rtl/>
        </w:rPr>
        <w:t xml:space="preserve">הובאה לוועדת שרים לחקיקה, זה הועבר לוועדה ממשלתית שהיתה בזמנה בראשות השר שלום, וביקשו מהמציעים </w:t>
      </w:r>
      <w:r>
        <w:rPr>
          <w:rtl/>
        </w:rPr>
        <w:t>–</w:t>
      </w:r>
      <w:r>
        <w:rPr>
          <w:rFonts w:hint="cs"/>
          <w:rtl/>
        </w:rPr>
        <w:t xml:space="preserve"> אני לא יודעת אם</w:t>
      </w:r>
      <w:r>
        <w:rPr>
          <w:rFonts w:hint="cs"/>
          <w:rtl/>
        </w:rPr>
        <w:t xml:space="preserve"> מדובר גם בחבר הכנסת אופיר פינס - להמתין - - -</w:t>
      </w:r>
    </w:p>
    <w:p w14:paraId="3DECB7F5" w14:textId="77777777" w:rsidR="00000000" w:rsidRDefault="00F92B3A">
      <w:pPr>
        <w:pStyle w:val="a0"/>
        <w:rPr>
          <w:rFonts w:hint="cs"/>
          <w:rtl/>
        </w:rPr>
      </w:pPr>
    </w:p>
    <w:p w14:paraId="3D5A0EB1" w14:textId="77777777" w:rsidR="00000000" w:rsidRDefault="00F92B3A">
      <w:pPr>
        <w:pStyle w:val="-"/>
        <w:rPr>
          <w:rtl/>
        </w:rPr>
      </w:pPr>
      <w:bookmarkStart w:id="200" w:name="FS000001065T08_12_2004_14_59_35C"/>
      <w:bookmarkEnd w:id="200"/>
      <w:r>
        <w:rPr>
          <w:rFonts w:hint="eastAsia"/>
          <w:rtl/>
        </w:rPr>
        <w:t>חיים</w:t>
      </w:r>
      <w:r>
        <w:rPr>
          <w:rtl/>
        </w:rPr>
        <w:t xml:space="preserve"> אורון (יחד):</w:t>
      </w:r>
    </w:p>
    <w:p w14:paraId="42F26A3A" w14:textId="77777777" w:rsidR="00000000" w:rsidRDefault="00F92B3A">
      <w:pPr>
        <w:pStyle w:val="a0"/>
        <w:rPr>
          <w:rFonts w:hint="cs"/>
          <w:rtl/>
        </w:rPr>
      </w:pPr>
    </w:p>
    <w:p w14:paraId="68E20950" w14:textId="77777777" w:rsidR="00000000" w:rsidRDefault="00F92B3A">
      <w:pPr>
        <w:pStyle w:val="a0"/>
        <w:rPr>
          <w:rFonts w:hint="cs"/>
          <w:rtl/>
        </w:rPr>
      </w:pPr>
      <w:r>
        <w:rPr>
          <w:rFonts w:hint="cs"/>
          <w:rtl/>
        </w:rPr>
        <w:t xml:space="preserve">המתנו. </w:t>
      </w:r>
    </w:p>
    <w:p w14:paraId="428C1E86" w14:textId="77777777" w:rsidR="00000000" w:rsidRDefault="00F92B3A">
      <w:pPr>
        <w:pStyle w:val="a0"/>
        <w:rPr>
          <w:rFonts w:hint="cs"/>
          <w:rtl/>
        </w:rPr>
      </w:pPr>
    </w:p>
    <w:p w14:paraId="147BDA11" w14:textId="77777777" w:rsidR="00000000" w:rsidRDefault="00F92B3A">
      <w:pPr>
        <w:pStyle w:val="af0"/>
        <w:rPr>
          <w:rtl/>
        </w:rPr>
      </w:pPr>
      <w:r>
        <w:rPr>
          <w:rFonts w:hint="cs"/>
          <w:rtl/>
        </w:rPr>
        <w:t>שרת המשפטים</w:t>
      </w:r>
      <w:r>
        <w:rPr>
          <w:rtl/>
        </w:rPr>
        <w:t xml:space="preserve"> ציפי לבני:</w:t>
      </w:r>
    </w:p>
    <w:p w14:paraId="6E697A6A" w14:textId="77777777" w:rsidR="00000000" w:rsidRDefault="00F92B3A">
      <w:pPr>
        <w:pStyle w:val="a0"/>
        <w:rPr>
          <w:rFonts w:hint="cs"/>
          <w:rtl/>
        </w:rPr>
      </w:pPr>
    </w:p>
    <w:p w14:paraId="5F8A3635" w14:textId="77777777" w:rsidR="00000000" w:rsidRDefault="00F92B3A">
      <w:pPr>
        <w:pStyle w:val="a0"/>
        <w:rPr>
          <w:rFonts w:hint="cs"/>
          <w:rtl/>
        </w:rPr>
      </w:pPr>
      <w:r>
        <w:rPr>
          <w:rFonts w:hint="cs"/>
          <w:rtl/>
        </w:rPr>
        <w:t>ולהתקרב להחלטה, שאם זה עולה קודם, לפני ההחלטה - - -</w:t>
      </w:r>
    </w:p>
    <w:p w14:paraId="544E7947" w14:textId="77777777" w:rsidR="00000000" w:rsidRDefault="00F92B3A">
      <w:pPr>
        <w:pStyle w:val="a0"/>
        <w:rPr>
          <w:rFonts w:hint="cs"/>
          <w:rtl/>
        </w:rPr>
      </w:pPr>
    </w:p>
    <w:p w14:paraId="618F7374" w14:textId="77777777" w:rsidR="00000000" w:rsidRDefault="00F92B3A">
      <w:pPr>
        <w:pStyle w:val="af1"/>
        <w:rPr>
          <w:rtl/>
        </w:rPr>
      </w:pPr>
      <w:r>
        <w:rPr>
          <w:rFonts w:hint="eastAsia"/>
          <w:rtl/>
        </w:rPr>
        <w:t>היו</w:t>
      </w:r>
      <w:r>
        <w:rPr>
          <w:rtl/>
        </w:rPr>
        <w:t>"ר ראובן ריבלין:</w:t>
      </w:r>
    </w:p>
    <w:p w14:paraId="574D211A" w14:textId="77777777" w:rsidR="00000000" w:rsidRDefault="00F92B3A">
      <w:pPr>
        <w:pStyle w:val="a0"/>
        <w:rPr>
          <w:rFonts w:hint="cs"/>
          <w:rtl/>
        </w:rPr>
      </w:pPr>
    </w:p>
    <w:p w14:paraId="44FBB4DE" w14:textId="77777777" w:rsidR="00000000" w:rsidRDefault="00F92B3A">
      <w:pPr>
        <w:pStyle w:val="a0"/>
        <w:rPr>
          <w:rFonts w:hint="cs"/>
          <w:rtl/>
        </w:rPr>
      </w:pPr>
      <w:r>
        <w:rPr>
          <w:rFonts w:hint="cs"/>
          <w:rtl/>
        </w:rPr>
        <w:t xml:space="preserve">הבנתי. </w:t>
      </w:r>
    </w:p>
    <w:p w14:paraId="07567B00" w14:textId="77777777" w:rsidR="00000000" w:rsidRDefault="00F92B3A">
      <w:pPr>
        <w:pStyle w:val="a0"/>
        <w:rPr>
          <w:rFonts w:hint="cs"/>
          <w:rtl/>
        </w:rPr>
      </w:pPr>
    </w:p>
    <w:p w14:paraId="1BB95404" w14:textId="77777777" w:rsidR="00000000" w:rsidRDefault="00F92B3A">
      <w:pPr>
        <w:pStyle w:val="a0"/>
        <w:rPr>
          <w:rFonts w:hint="cs"/>
          <w:rtl/>
        </w:rPr>
      </w:pPr>
      <w:r>
        <w:rPr>
          <w:rFonts w:hint="cs"/>
          <w:rtl/>
        </w:rPr>
        <w:t>יש תשובה של ועדת השרים, המבקשת מהמציעים להמתין עד פרסום מסקנות הוועדה שהו</w:t>
      </w:r>
      <w:r>
        <w:rPr>
          <w:rFonts w:hint="cs"/>
          <w:rtl/>
        </w:rPr>
        <w:t xml:space="preserve">קמה לדיון בנושא זה. ואם אתם מתעקשים על העמדת הנושא על סדר-היום, אז כמובן יש התנגדות. </w:t>
      </w:r>
    </w:p>
    <w:p w14:paraId="2FD8ECF4" w14:textId="77777777" w:rsidR="00000000" w:rsidRDefault="00F92B3A">
      <w:pPr>
        <w:pStyle w:val="a0"/>
        <w:rPr>
          <w:rFonts w:hint="cs"/>
          <w:rtl/>
        </w:rPr>
      </w:pPr>
    </w:p>
    <w:p w14:paraId="30071BC4" w14:textId="77777777" w:rsidR="00000000" w:rsidRDefault="00F92B3A">
      <w:pPr>
        <w:pStyle w:val="-"/>
        <w:rPr>
          <w:rtl/>
        </w:rPr>
      </w:pPr>
      <w:bookmarkStart w:id="201" w:name="FS000001065T08_12_2004_15_01_23C"/>
      <w:bookmarkEnd w:id="201"/>
      <w:r>
        <w:rPr>
          <w:rFonts w:hint="eastAsia"/>
          <w:rtl/>
        </w:rPr>
        <w:t>חיים</w:t>
      </w:r>
      <w:r>
        <w:rPr>
          <w:rtl/>
        </w:rPr>
        <w:t xml:space="preserve"> אורון (יחד):</w:t>
      </w:r>
    </w:p>
    <w:p w14:paraId="1BC100DA" w14:textId="77777777" w:rsidR="00000000" w:rsidRDefault="00F92B3A">
      <w:pPr>
        <w:pStyle w:val="a0"/>
        <w:rPr>
          <w:rFonts w:hint="cs"/>
          <w:rtl/>
        </w:rPr>
      </w:pPr>
    </w:p>
    <w:p w14:paraId="564A6C15" w14:textId="77777777" w:rsidR="00000000" w:rsidRDefault="00F92B3A">
      <w:pPr>
        <w:pStyle w:val="a0"/>
        <w:rPr>
          <w:rFonts w:hint="cs"/>
          <w:rtl/>
        </w:rPr>
      </w:pPr>
      <w:r>
        <w:rPr>
          <w:rFonts w:hint="cs"/>
          <w:rtl/>
        </w:rPr>
        <w:t>כמה זמן? שרת המשפטים, כמה זמן?</w:t>
      </w:r>
    </w:p>
    <w:p w14:paraId="00214703" w14:textId="77777777" w:rsidR="00000000" w:rsidRDefault="00F92B3A">
      <w:pPr>
        <w:pStyle w:val="a0"/>
        <w:rPr>
          <w:rFonts w:hint="cs"/>
          <w:rtl/>
        </w:rPr>
      </w:pPr>
    </w:p>
    <w:p w14:paraId="17ADE85A" w14:textId="77777777" w:rsidR="00000000" w:rsidRDefault="00F92B3A">
      <w:pPr>
        <w:pStyle w:val="af0"/>
        <w:rPr>
          <w:rtl/>
        </w:rPr>
      </w:pPr>
      <w:r>
        <w:rPr>
          <w:rFonts w:hint="cs"/>
          <w:rtl/>
        </w:rPr>
        <w:t>שרת המשפטים</w:t>
      </w:r>
      <w:r>
        <w:rPr>
          <w:rtl/>
        </w:rPr>
        <w:t xml:space="preserve"> ציפי לבני:</w:t>
      </w:r>
    </w:p>
    <w:p w14:paraId="05B78943" w14:textId="77777777" w:rsidR="00000000" w:rsidRDefault="00F92B3A">
      <w:pPr>
        <w:pStyle w:val="a0"/>
        <w:rPr>
          <w:rFonts w:hint="cs"/>
          <w:rtl/>
        </w:rPr>
      </w:pPr>
    </w:p>
    <w:p w14:paraId="6D197289" w14:textId="77777777" w:rsidR="00000000" w:rsidRDefault="00F92B3A">
      <w:pPr>
        <w:pStyle w:val="a0"/>
        <w:rPr>
          <w:rFonts w:hint="cs"/>
          <w:rtl/>
        </w:rPr>
      </w:pPr>
      <w:r>
        <w:rPr>
          <w:rFonts w:hint="cs"/>
          <w:rtl/>
        </w:rPr>
        <w:t xml:space="preserve">לא יודעת. אני צריכה לבדוק את זה. </w:t>
      </w:r>
    </w:p>
    <w:p w14:paraId="044BE1B3" w14:textId="77777777" w:rsidR="00000000" w:rsidRDefault="00F92B3A">
      <w:pPr>
        <w:pStyle w:val="a0"/>
        <w:rPr>
          <w:rFonts w:hint="cs"/>
          <w:rtl/>
        </w:rPr>
      </w:pPr>
    </w:p>
    <w:p w14:paraId="6E1E3351" w14:textId="77777777" w:rsidR="00000000" w:rsidRDefault="00F92B3A">
      <w:pPr>
        <w:pStyle w:val="af1"/>
        <w:rPr>
          <w:rtl/>
        </w:rPr>
      </w:pPr>
      <w:r>
        <w:rPr>
          <w:rFonts w:hint="eastAsia"/>
          <w:rtl/>
        </w:rPr>
        <w:t>היו</w:t>
      </w:r>
      <w:r>
        <w:rPr>
          <w:rtl/>
        </w:rPr>
        <w:t>"ר ראובן ריבלין:</w:t>
      </w:r>
    </w:p>
    <w:p w14:paraId="17A39979" w14:textId="77777777" w:rsidR="00000000" w:rsidRDefault="00F92B3A">
      <w:pPr>
        <w:pStyle w:val="a0"/>
        <w:rPr>
          <w:rFonts w:hint="cs"/>
          <w:rtl/>
        </w:rPr>
      </w:pPr>
    </w:p>
    <w:p w14:paraId="7A4371EC" w14:textId="77777777" w:rsidR="00000000" w:rsidRDefault="00F92B3A">
      <w:pPr>
        <w:pStyle w:val="a0"/>
        <w:rPr>
          <w:rFonts w:hint="cs"/>
          <w:rtl/>
        </w:rPr>
      </w:pPr>
      <w:r>
        <w:rPr>
          <w:rFonts w:hint="cs"/>
          <w:rtl/>
        </w:rPr>
        <w:t xml:space="preserve">שכן אם זה ייפול, שישה חודשים לא תוכלו </w:t>
      </w:r>
      <w:r>
        <w:rPr>
          <w:rFonts w:hint="cs"/>
          <w:rtl/>
        </w:rPr>
        <w:t xml:space="preserve">להעלות את ההצעה הזאת. </w:t>
      </w:r>
    </w:p>
    <w:p w14:paraId="08766911" w14:textId="77777777" w:rsidR="00000000" w:rsidRDefault="00F92B3A">
      <w:pPr>
        <w:pStyle w:val="a0"/>
        <w:rPr>
          <w:rFonts w:hint="cs"/>
          <w:rtl/>
        </w:rPr>
      </w:pPr>
    </w:p>
    <w:p w14:paraId="41A96E3E" w14:textId="77777777" w:rsidR="00000000" w:rsidRDefault="00F92B3A">
      <w:pPr>
        <w:pStyle w:val="-"/>
        <w:rPr>
          <w:rtl/>
        </w:rPr>
      </w:pPr>
      <w:bookmarkStart w:id="202" w:name="FS000001065T08_12_2004_15_01_57C"/>
      <w:bookmarkEnd w:id="202"/>
      <w:r>
        <w:rPr>
          <w:rFonts w:hint="eastAsia"/>
          <w:rtl/>
        </w:rPr>
        <w:t>חיים</w:t>
      </w:r>
      <w:r>
        <w:rPr>
          <w:rtl/>
        </w:rPr>
        <w:t xml:space="preserve"> אורון (יחד):</w:t>
      </w:r>
    </w:p>
    <w:p w14:paraId="1BF71BCA" w14:textId="77777777" w:rsidR="00000000" w:rsidRDefault="00F92B3A">
      <w:pPr>
        <w:pStyle w:val="a0"/>
        <w:rPr>
          <w:rFonts w:hint="cs"/>
          <w:rtl/>
        </w:rPr>
      </w:pPr>
    </w:p>
    <w:p w14:paraId="71F1D0FF" w14:textId="77777777" w:rsidR="00000000" w:rsidRDefault="00F92B3A">
      <w:pPr>
        <w:pStyle w:val="a0"/>
        <w:rPr>
          <w:rFonts w:hint="cs"/>
          <w:rtl/>
        </w:rPr>
      </w:pPr>
      <w:r>
        <w:rPr>
          <w:rFonts w:hint="cs"/>
          <w:rtl/>
        </w:rPr>
        <w:t>גברתי שרת המשפטים, אנחנו יכולים להסכים על החלטה בתוך שבועיים-שלושה?</w:t>
      </w:r>
    </w:p>
    <w:p w14:paraId="64EBC4D0" w14:textId="77777777" w:rsidR="00000000" w:rsidRDefault="00F92B3A">
      <w:pPr>
        <w:pStyle w:val="a0"/>
        <w:rPr>
          <w:rFonts w:hint="cs"/>
          <w:rtl/>
        </w:rPr>
      </w:pPr>
    </w:p>
    <w:p w14:paraId="43EA5B45" w14:textId="77777777" w:rsidR="00000000" w:rsidRDefault="00F92B3A">
      <w:pPr>
        <w:pStyle w:val="af0"/>
        <w:rPr>
          <w:rtl/>
        </w:rPr>
      </w:pPr>
      <w:r>
        <w:rPr>
          <w:rFonts w:hint="cs"/>
          <w:rtl/>
        </w:rPr>
        <w:t>שרת המשפטים</w:t>
      </w:r>
      <w:r>
        <w:rPr>
          <w:rtl/>
        </w:rPr>
        <w:t xml:space="preserve"> ציפי לבני:</w:t>
      </w:r>
    </w:p>
    <w:p w14:paraId="10BC3BA3" w14:textId="77777777" w:rsidR="00000000" w:rsidRDefault="00F92B3A">
      <w:pPr>
        <w:pStyle w:val="a0"/>
        <w:rPr>
          <w:rFonts w:hint="cs"/>
          <w:rtl/>
        </w:rPr>
      </w:pPr>
    </w:p>
    <w:p w14:paraId="2048A054" w14:textId="77777777" w:rsidR="00000000" w:rsidRDefault="00F92B3A">
      <w:pPr>
        <w:pStyle w:val="a0"/>
        <w:rPr>
          <w:rFonts w:hint="cs"/>
          <w:rtl/>
        </w:rPr>
      </w:pPr>
      <w:r>
        <w:rPr>
          <w:rFonts w:hint="cs"/>
          <w:rtl/>
        </w:rPr>
        <w:t xml:space="preserve">אני לא יודעת. אני לא מכירה, אני אבדוק את זה. </w:t>
      </w:r>
    </w:p>
    <w:p w14:paraId="1D3B6E44" w14:textId="77777777" w:rsidR="00000000" w:rsidRDefault="00F92B3A">
      <w:pPr>
        <w:pStyle w:val="a0"/>
        <w:rPr>
          <w:rFonts w:hint="cs"/>
          <w:rtl/>
        </w:rPr>
      </w:pPr>
    </w:p>
    <w:p w14:paraId="0C01DF94" w14:textId="77777777" w:rsidR="00000000" w:rsidRDefault="00F92B3A">
      <w:pPr>
        <w:pStyle w:val="-"/>
        <w:rPr>
          <w:rtl/>
        </w:rPr>
      </w:pPr>
      <w:bookmarkStart w:id="203" w:name="FS000001065T08_12_2004_15_02_53C"/>
      <w:bookmarkEnd w:id="203"/>
      <w:r>
        <w:rPr>
          <w:rFonts w:hint="eastAsia"/>
          <w:rtl/>
        </w:rPr>
        <w:t>חיים</w:t>
      </w:r>
      <w:r>
        <w:rPr>
          <w:rtl/>
        </w:rPr>
        <w:t xml:space="preserve"> אורון (יחד):</w:t>
      </w:r>
    </w:p>
    <w:p w14:paraId="3EEADF12" w14:textId="77777777" w:rsidR="00000000" w:rsidRDefault="00F92B3A">
      <w:pPr>
        <w:pStyle w:val="a0"/>
        <w:rPr>
          <w:rFonts w:hint="cs"/>
          <w:rtl/>
        </w:rPr>
      </w:pPr>
    </w:p>
    <w:p w14:paraId="537C991E" w14:textId="77777777" w:rsidR="00000000" w:rsidRDefault="00F92B3A">
      <w:pPr>
        <w:pStyle w:val="a0"/>
        <w:rPr>
          <w:rFonts w:hint="cs"/>
          <w:rtl/>
        </w:rPr>
      </w:pPr>
      <w:r>
        <w:rPr>
          <w:rFonts w:hint="cs"/>
          <w:rtl/>
        </w:rPr>
        <w:t xml:space="preserve">טוב, אז אני מבקש להצביע. גמרנו. </w:t>
      </w:r>
    </w:p>
    <w:p w14:paraId="6E0AFD18" w14:textId="77777777" w:rsidR="00000000" w:rsidRDefault="00F92B3A">
      <w:pPr>
        <w:pStyle w:val="a0"/>
        <w:rPr>
          <w:rFonts w:hint="cs"/>
          <w:rtl/>
        </w:rPr>
      </w:pPr>
    </w:p>
    <w:p w14:paraId="369C82D2" w14:textId="77777777" w:rsidR="00000000" w:rsidRDefault="00F92B3A">
      <w:pPr>
        <w:pStyle w:val="af1"/>
        <w:rPr>
          <w:rtl/>
        </w:rPr>
      </w:pPr>
      <w:r>
        <w:rPr>
          <w:rFonts w:hint="eastAsia"/>
          <w:rtl/>
        </w:rPr>
        <w:t>היו</w:t>
      </w:r>
      <w:r>
        <w:rPr>
          <w:rtl/>
        </w:rPr>
        <w:t>"ר ראובן ריבלין:</w:t>
      </w:r>
    </w:p>
    <w:p w14:paraId="2D538AEE" w14:textId="77777777" w:rsidR="00000000" w:rsidRDefault="00F92B3A">
      <w:pPr>
        <w:pStyle w:val="a0"/>
        <w:rPr>
          <w:rFonts w:hint="cs"/>
          <w:rtl/>
        </w:rPr>
      </w:pPr>
    </w:p>
    <w:p w14:paraId="7905A1BA" w14:textId="77777777" w:rsidR="00000000" w:rsidRDefault="00F92B3A">
      <w:pPr>
        <w:pStyle w:val="a0"/>
        <w:rPr>
          <w:rFonts w:hint="cs"/>
          <w:rtl/>
        </w:rPr>
      </w:pPr>
      <w:r>
        <w:rPr>
          <w:rFonts w:hint="cs"/>
          <w:rtl/>
        </w:rPr>
        <w:t xml:space="preserve">ובכן, אנחנו רואים זאת כהתנגדות הממשלה, חבר הכנסת אורון. </w:t>
      </w:r>
    </w:p>
    <w:p w14:paraId="681A5188" w14:textId="77777777" w:rsidR="00000000" w:rsidRDefault="00F92B3A">
      <w:pPr>
        <w:pStyle w:val="a0"/>
        <w:rPr>
          <w:rFonts w:hint="cs"/>
          <w:rtl/>
        </w:rPr>
      </w:pPr>
    </w:p>
    <w:p w14:paraId="54B6BD13" w14:textId="77777777" w:rsidR="00000000" w:rsidRDefault="00F92B3A">
      <w:pPr>
        <w:pStyle w:val="a0"/>
        <w:rPr>
          <w:rFonts w:hint="cs"/>
          <w:rtl/>
        </w:rPr>
      </w:pPr>
      <w:r>
        <w:rPr>
          <w:rFonts w:hint="cs"/>
          <w:rtl/>
        </w:rPr>
        <w:t xml:space="preserve">חבר הכנסת אילן ליבוביץ - בבקשה, אדוני. גם לרשות אדוני שלוש דקות, ולאחר מכן אנחנו עוברים ברצף להצבעה על כל אחת מההצעות בנפרד. שלוש הצעות, שלוש הצבעות. בבקשה. </w:t>
      </w:r>
    </w:p>
    <w:p w14:paraId="0180669C" w14:textId="77777777" w:rsidR="00000000" w:rsidRDefault="00F92B3A">
      <w:pPr>
        <w:pStyle w:val="a0"/>
        <w:rPr>
          <w:rFonts w:hint="cs"/>
          <w:rtl/>
        </w:rPr>
      </w:pPr>
    </w:p>
    <w:p w14:paraId="35ED26F2" w14:textId="77777777" w:rsidR="00000000" w:rsidRDefault="00F92B3A">
      <w:pPr>
        <w:pStyle w:val="a"/>
        <w:rPr>
          <w:rtl/>
        </w:rPr>
      </w:pPr>
      <w:bookmarkStart w:id="204" w:name="FS000001052T08_12_2004_15_04_50"/>
      <w:bookmarkStart w:id="205" w:name="_Toc100391270"/>
      <w:bookmarkEnd w:id="204"/>
      <w:r>
        <w:rPr>
          <w:rFonts w:hint="eastAsia"/>
          <w:rtl/>
        </w:rPr>
        <w:t>אילן</w:t>
      </w:r>
      <w:r>
        <w:rPr>
          <w:rtl/>
        </w:rPr>
        <w:t xml:space="preserve"> ליבוביץ (שינוי):</w:t>
      </w:r>
      <w:bookmarkEnd w:id="205"/>
    </w:p>
    <w:p w14:paraId="65FBD533" w14:textId="77777777" w:rsidR="00000000" w:rsidRDefault="00F92B3A">
      <w:pPr>
        <w:pStyle w:val="a0"/>
        <w:rPr>
          <w:rFonts w:hint="cs"/>
          <w:rtl/>
        </w:rPr>
      </w:pPr>
    </w:p>
    <w:p w14:paraId="092EEF2E" w14:textId="77777777" w:rsidR="00000000" w:rsidRDefault="00F92B3A">
      <w:pPr>
        <w:pStyle w:val="a0"/>
        <w:rPr>
          <w:rFonts w:hint="cs"/>
          <w:rtl/>
        </w:rPr>
      </w:pPr>
      <w:r>
        <w:rPr>
          <w:rFonts w:hint="cs"/>
          <w:rtl/>
        </w:rPr>
        <w:t>אדוני היושב-ראש</w:t>
      </w:r>
      <w:r>
        <w:rPr>
          <w:rFonts w:hint="cs"/>
          <w:rtl/>
        </w:rPr>
        <w:t xml:space="preserve">, חברות וחברי הכנסת, אני רוצה להזכיר לכולם: הצעת החוק שלי באה להחיל על רבני הערים אותם כללים החלים על הרבנים הראשיים למדינת ישראל. אני לא מוצא שום סיבה שחברי הכנסת </w:t>
      </w:r>
      <w:r>
        <w:rPr>
          <w:rtl/>
        </w:rPr>
        <w:t>–</w:t>
      </w:r>
      <w:r>
        <w:rPr>
          <w:rFonts w:hint="cs"/>
          <w:rtl/>
        </w:rPr>
        <w:t xml:space="preserve"> גם הממשלה, אדוני השר שטרית </w:t>
      </w:r>
      <w:r>
        <w:rPr>
          <w:rtl/>
        </w:rPr>
        <w:t>–</w:t>
      </w:r>
      <w:r>
        <w:rPr>
          <w:rFonts w:hint="cs"/>
          <w:rtl/>
        </w:rPr>
        <w:t xml:space="preserve"> יתנגדו לזה שרב עיר יכהן באותם תנאים שמכהן הרב הראשי למדינת יש</w:t>
      </w:r>
      <w:r>
        <w:rPr>
          <w:rFonts w:hint="cs"/>
          <w:rtl/>
        </w:rPr>
        <w:t xml:space="preserve">ראל. </w:t>
      </w:r>
    </w:p>
    <w:p w14:paraId="689A6F88" w14:textId="77777777" w:rsidR="00000000" w:rsidRDefault="00F92B3A">
      <w:pPr>
        <w:pStyle w:val="a0"/>
        <w:rPr>
          <w:rFonts w:hint="cs"/>
          <w:rtl/>
        </w:rPr>
      </w:pPr>
    </w:p>
    <w:p w14:paraId="07B59A9D" w14:textId="77777777" w:rsidR="00000000" w:rsidRDefault="00F92B3A">
      <w:pPr>
        <w:pStyle w:val="a0"/>
        <w:rPr>
          <w:rFonts w:hint="cs"/>
          <w:rtl/>
        </w:rPr>
      </w:pPr>
      <w:r>
        <w:rPr>
          <w:rFonts w:hint="cs"/>
          <w:rtl/>
        </w:rPr>
        <w:t>ההצעות האלה עלו פה למליאה, וביקשתם מאתנו להמתין עם זה, ואני חושב שלבוא היום ולומר שאין החלטה - - -</w:t>
      </w:r>
    </w:p>
    <w:p w14:paraId="5CF92338" w14:textId="77777777" w:rsidR="00000000" w:rsidRDefault="00F92B3A">
      <w:pPr>
        <w:pStyle w:val="a0"/>
        <w:rPr>
          <w:rFonts w:hint="cs"/>
          <w:rtl/>
        </w:rPr>
      </w:pPr>
    </w:p>
    <w:p w14:paraId="5CC8FF4C" w14:textId="77777777" w:rsidR="00000000" w:rsidRDefault="00F92B3A">
      <w:pPr>
        <w:pStyle w:val="af1"/>
        <w:rPr>
          <w:rtl/>
        </w:rPr>
      </w:pPr>
      <w:r>
        <w:rPr>
          <w:rFonts w:hint="eastAsia"/>
          <w:rtl/>
        </w:rPr>
        <w:t>היו</w:t>
      </w:r>
      <w:r>
        <w:rPr>
          <w:rtl/>
        </w:rPr>
        <w:t>"ר ראובן ריבלין:</w:t>
      </w:r>
    </w:p>
    <w:p w14:paraId="25F6EC4A" w14:textId="77777777" w:rsidR="00000000" w:rsidRDefault="00F92B3A">
      <w:pPr>
        <w:pStyle w:val="a0"/>
        <w:rPr>
          <w:rFonts w:hint="cs"/>
          <w:rtl/>
        </w:rPr>
      </w:pPr>
    </w:p>
    <w:p w14:paraId="0CD39905" w14:textId="77777777" w:rsidR="00000000" w:rsidRDefault="00F92B3A">
      <w:pPr>
        <w:pStyle w:val="a0"/>
        <w:rPr>
          <w:rFonts w:hint="cs"/>
          <w:rtl/>
        </w:rPr>
      </w:pPr>
      <w:r>
        <w:rPr>
          <w:rFonts w:hint="cs"/>
          <w:rtl/>
        </w:rPr>
        <w:t xml:space="preserve">אתה מציב את השאלה: האם רב עיר הוא כמו שופט שנבחר לכל חייו, או הוא כמו נבחר ציבור שנבחר לתקופה. </w:t>
      </w:r>
    </w:p>
    <w:p w14:paraId="2CA208E5" w14:textId="77777777" w:rsidR="00000000" w:rsidRDefault="00F92B3A">
      <w:pPr>
        <w:pStyle w:val="a0"/>
        <w:rPr>
          <w:rFonts w:hint="cs"/>
          <w:rtl/>
        </w:rPr>
      </w:pPr>
    </w:p>
    <w:p w14:paraId="5F3BF5E2" w14:textId="77777777" w:rsidR="00000000" w:rsidRDefault="00F92B3A">
      <w:pPr>
        <w:pStyle w:val="-"/>
        <w:rPr>
          <w:rtl/>
        </w:rPr>
      </w:pPr>
      <w:bookmarkStart w:id="206" w:name="FS000001052T08_12_2004_15_07_17C"/>
      <w:bookmarkEnd w:id="206"/>
      <w:r>
        <w:rPr>
          <w:rFonts w:hint="eastAsia"/>
          <w:rtl/>
        </w:rPr>
        <w:t>אילן</w:t>
      </w:r>
      <w:r>
        <w:rPr>
          <w:rtl/>
        </w:rPr>
        <w:t xml:space="preserve"> ליבוביץ (שינוי):</w:t>
      </w:r>
    </w:p>
    <w:p w14:paraId="1A54BDE3" w14:textId="77777777" w:rsidR="00000000" w:rsidRDefault="00F92B3A">
      <w:pPr>
        <w:pStyle w:val="a0"/>
        <w:rPr>
          <w:rFonts w:hint="cs"/>
          <w:rtl/>
        </w:rPr>
      </w:pPr>
    </w:p>
    <w:p w14:paraId="40057EB0" w14:textId="77777777" w:rsidR="00000000" w:rsidRDefault="00F92B3A">
      <w:pPr>
        <w:pStyle w:val="a0"/>
        <w:rPr>
          <w:rFonts w:hint="cs"/>
          <w:rtl/>
        </w:rPr>
      </w:pPr>
      <w:r>
        <w:rPr>
          <w:rFonts w:hint="cs"/>
          <w:rtl/>
        </w:rPr>
        <w:t xml:space="preserve">מכיוון, </w:t>
      </w:r>
      <w:r>
        <w:rPr>
          <w:rFonts w:hint="cs"/>
          <w:rtl/>
        </w:rPr>
        <w:t xml:space="preserve">אדוני היושב-ראש, שאנחנו יודעים טוב מאוד ומכירים, אדוני השר, אותם רבנים </w:t>
      </w:r>
      <w:r>
        <w:rPr>
          <w:rtl/>
        </w:rPr>
        <w:t>–</w:t>
      </w:r>
      <w:r>
        <w:rPr>
          <w:rFonts w:hint="cs"/>
          <w:rtl/>
        </w:rPr>
        <w:t xml:space="preserve"> והחברים פה מכירים אותם רבנים שלא מתפקדים, שממונים, ואי-אפשר להעביר אותם מתפקידם מהסיבה הזאת. בדיוק בהצעת החוק הזאת נפתור את העניין. לפתור את העניין ב"אין תשובה" של ועדת השרים, זה קל מ</w:t>
      </w:r>
      <w:r>
        <w:rPr>
          <w:rFonts w:hint="cs"/>
          <w:rtl/>
        </w:rPr>
        <w:t xml:space="preserve">אוד. העניין הזה כבר עלה במליאה פעם אחת, ביקשתם מאתנו להמתין לתשובה של ועדת השרים, ועכשיו אתם אומרים עוד הפעם: אין תשובה של ועדת השרים. </w:t>
      </w:r>
    </w:p>
    <w:p w14:paraId="2DD9FBE2" w14:textId="77777777" w:rsidR="00000000" w:rsidRDefault="00F92B3A">
      <w:pPr>
        <w:pStyle w:val="a0"/>
        <w:rPr>
          <w:rFonts w:hint="cs"/>
          <w:rtl/>
        </w:rPr>
      </w:pPr>
    </w:p>
    <w:p w14:paraId="1EA0CDB1" w14:textId="77777777" w:rsidR="00000000" w:rsidRDefault="00F92B3A">
      <w:pPr>
        <w:pStyle w:val="af0"/>
        <w:rPr>
          <w:rtl/>
        </w:rPr>
      </w:pPr>
      <w:r>
        <w:rPr>
          <w:rFonts w:hint="cs"/>
          <w:rtl/>
        </w:rPr>
        <w:t>שרת המשפטים</w:t>
      </w:r>
      <w:r>
        <w:rPr>
          <w:rtl/>
        </w:rPr>
        <w:t xml:space="preserve"> ציפי לבני:</w:t>
      </w:r>
    </w:p>
    <w:p w14:paraId="19FFC8CF" w14:textId="77777777" w:rsidR="00000000" w:rsidRDefault="00F92B3A">
      <w:pPr>
        <w:pStyle w:val="a0"/>
        <w:rPr>
          <w:rFonts w:hint="cs"/>
          <w:rtl/>
        </w:rPr>
      </w:pPr>
    </w:p>
    <w:p w14:paraId="04C767F2" w14:textId="77777777" w:rsidR="00000000" w:rsidRDefault="00F92B3A">
      <w:pPr>
        <w:pStyle w:val="a0"/>
        <w:ind w:firstLine="0"/>
        <w:rPr>
          <w:rFonts w:hint="cs"/>
          <w:rtl/>
        </w:rPr>
      </w:pPr>
      <w:r>
        <w:rPr>
          <w:rFonts w:hint="cs"/>
          <w:rtl/>
        </w:rPr>
        <w:tab/>
        <w:t>הוועדה לא דנה בזה מחדש עכשיו - - -</w:t>
      </w:r>
    </w:p>
    <w:p w14:paraId="70EB71F9" w14:textId="77777777" w:rsidR="00000000" w:rsidRDefault="00F92B3A">
      <w:pPr>
        <w:pStyle w:val="a0"/>
        <w:ind w:firstLine="0"/>
        <w:rPr>
          <w:rFonts w:hint="cs"/>
          <w:rtl/>
        </w:rPr>
      </w:pPr>
    </w:p>
    <w:p w14:paraId="13804D1A" w14:textId="77777777" w:rsidR="00000000" w:rsidRDefault="00F92B3A">
      <w:pPr>
        <w:pStyle w:val="-"/>
        <w:rPr>
          <w:rtl/>
        </w:rPr>
      </w:pPr>
      <w:bookmarkStart w:id="207" w:name="FS000001052T08_12_2004_15_09_41C"/>
      <w:bookmarkEnd w:id="207"/>
      <w:r>
        <w:rPr>
          <w:rFonts w:hint="eastAsia"/>
          <w:rtl/>
        </w:rPr>
        <w:t>אילן</w:t>
      </w:r>
      <w:r>
        <w:rPr>
          <w:rtl/>
        </w:rPr>
        <w:t xml:space="preserve"> ליבוביץ (שינוי):</w:t>
      </w:r>
    </w:p>
    <w:p w14:paraId="3C1AAACC" w14:textId="77777777" w:rsidR="00000000" w:rsidRDefault="00F92B3A">
      <w:pPr>
        <w:pStyle w:val="a0"/>
        <w:rPr>
          <w:rFonts w:hint="cs"/>
          <w:rtl/>
        </w:rPr>
      </w:pPr>
    </w:p>
    <w:p w14:paraId="66173178" w14:textId="77777777" w:rsidR="00000000" w:rsidRDefault="00F92B3A">
      <w:pPr>
        <w:pStyle w:val="a0"/>
        <w:rPr>
          <w:rFonts w:hint="cs"/>
          <w:rtl/>
        </w:rPr>
      </w:pPr>
      <w:r>
        <w:rPr>
          <w:rFonts w:hint="cs"/>
          <w:rtl/>
        </w:rPr>
        <w:t xml:space="preserve">הוועדה לא </w:t>
      </w:r>
      <w:r>
        <w:rPr>
          <w:rtl/>
        </w:rPr>
        <w:t>–</w:t>
      </w:r>
      <w:r>
        <w:rPr>
          <w:rFonts w:hint="cs"/>
          <w:rtl/>
        </w:rPr>
        <w:t xml:space="preserve"> תראו, רבותי חברות וחברי</w:t>
      </w:r>
      <w:r>
        <w:rPr>
          <w:rFonts w:hint="cs"/>
          <w:rtl/>
        </w:rPr>
        <w:t xml:space="preserve"> הכנסת. אני חושב שזה הזמן להכריע. יש פה מספיק אנשים שמבינים את חשיבות העניין. אני יודע שגם חברים בסיעות אחרות, לרבות הסיעות הדתיות, לרבות ש"ס, יהדות התורה, מבינים ומסכימים לעניין, וישלמו פה מס שפתיים עכשיו לאותם רבנים שלוחצים עליהם, ולא יצביעו. אני קורא לכ</w:t>
      </w:r>
      <w:r>
        <w:rPr>
          <w:rFonts w:hint="cs"/>
          <w:rtl/>
        </w:rPr>
        <w:t xml:space="preserve">ם, לאותם חברים שאמרו לי כאן, מאחורי המליאה, שהם מסכימים הסכמה מלאה להצעה הזאת </w:t>
      </w:r>
      <w:r>
        <w:rPr>
          <w:rtl/>
        </w:rPr>
        <w:t>–</w:t>
      </w:r>
      <w:r>
        <w:rPr>
          <w:rFonts w:hint="cs"/>
          <w:rtl/>
        </w:rPr>
        <w:t xml:space="preserve"> פשוט קומו וצאו, ואל תתבזו ואל תיתנו למצב הזה להימשך. תודה רבה, אדוני. </w:t>
      </w:r>
    </w:p>
    <w:p w14:paraId="22D1AEDF" w14:textId="77777777" w:rsidR="00000000" w:rsidRDefault="00F92B3A">
      <w:pPr>
        <w:pStyle w:val="a0"/>
        <w:rPr>
          <w:rFonts w:hint="cs"/>
          <w:rtl/>
        </w:rPr>
      </w:pPr>
    </w:p>
    <w:p w14:paraId="612E7887" w14:textId="77777777" w:rsidR="00000000" w:rsidRDefault="00F92B3A">
      <w:pPr>
        <w:pStyle w:val="af1"/>
        <w:rPr>
          <w:rtl/>
        </w:rPr>
      </w:pPr>
      <w:r>
        <w:rPr>
          <w:rFonts w:hint="eastAsia"/>
          <w:rtl/>
        </w:rPr>
        <w:t>היו</w:t>
      </w:r>
      <w:r>
        <w:rPr>
          <w:rtl/>
        </w:rPr>
        <w:t>"ר ראובן ריבלין:</w:t>
      </w:r>
    </w:p>
    <w:p w14:paraId="4ED2B2E0" w14:textId="77777777" w:rsidR="00000000" w:rsidRDefault="00F92B3A">
      <w:pPr>
        <w:pStyle w:val="a0"/>
        <w:rPr>
          <w:rFonts w:hint="cs"/>
          <w:rtl/>
        </w:rPr>
      </w:pPr>
    </w:p>
    <w:p w14:paraId="0425216E" w14:textId="77777777" w:rsidR="00000000" w:rsidRDefault="00F92B3A">
      <w:pPr>
        <w:pStyle w:val="a0"/>
        <w:rPr>
          <w:rFonts w:hint="cs"/>
          <w:rtl/>
        </w:rPr>
      </w:pPr>
      <w:r>
        <w:rPr>
          <w:rFonts w:hint="cs"/>
          <w:rtl/>
        </w:rPr>
        <w:t>תודה רבה לחבר הכנסת אילן ליבוביץ. רבותי חברי הכנסת, נא לשבת. נא לשבת, אני עוד רגע מ</w:t>
      </w:r>
      <w:r>
        <w:rPr>
          <w:rFonts w:hint="cs"/>
          <w:rtl/>
        </w:rPr>
        <w:t xml:space="preserve">צביע. מי שממשיך לדבר כשאני אומר לשבת, שלא יבוא בטענות אחר כך. כל עוד אנשים הם בדרך למקומם, מובן שאני אאפשר להם. חבר הכנסת גורלובסקי, תודה רבה. נא לשבת. </w:t>
      </w:r>
    </w:p>
    <w:p w14:paraId="1F803B93" w14:textId="77777777" w:rsidR="00000000" w:rsidRDefault="00F92B3A">
      <w:pPr>
        <w:pStyle w:val="a0"/>
        <w:rPr>
          <w:rFonts w:hint="cs"/>
          <w:rtl/>
        </w:rPr>
      </w:pPr>
    </w:p>
    <w:p w14:paraId="157A3C3D" w14:textId="77777777" w:rsidR="00000000" w:rsidRDefault="00F92B3A">
      <w:pPr>
        <w:pStyle w:val="a0"/>
        <w:rPr>
          <w:rFonts w:hint="cs"/>
          <w:rtl/>
        </w:rPr>
      </w:pPr>
      <w:r>
        <w:rPr>
          <w:rFonts w:hint="cs"/>
          <w:rtl/>
        </w:rPr>
        <w:t>רבותי חברי הכנסת, שלוש הצעות באותו עניין מונחות לפנינו. הראשונה, הצעתו של חבר הכנסת אופיר פינס, פ/1044</w:t>
      </w:r>
      <w:r>
        <w:rPr>
          <w:rFonts w:hint="cs"/>
          <w:rtl/>
        </w:rPr>
        <w:t xml:space="preserve">, הצעת חוק שירותי הדת היהודיים (תיקון </w:t>
      </w:r>
      <w:r>
        <w:rPr>
          <w:rtl/>
        </w:rPr>
        <w:t>–</w:t>
      </w:r>
      <w:r>
        <w:rPr>
          <w:rFonts w:hint="cs"/>
          <w:rtl/>
        </w:rPr>
        <w:t xml:space="preserve"> משך כהונת רב העיר), התשס"ג-2003. רבותי חברי הכנסת, מי בעד מי נגד, מי נמנע - נא להצביע. </w:t>
      </w:r>
    </w:p>
    <w:p w14:paraId="0D65AEBB" w14:textId="77777777" w:rsidR="00000000" w:rsidRDefault="00F92B3A">
      <w:pPr>
        <w:pStyle w:val="a0"/>
        <w:rPr>
          <w:rFonts w:hint="cs"/>
          <w:rtl/>
        </w:rPr>
      </w:pPr>
    </w:p>
    <w:p w14:paraId="10ECE2C0" w14:textId="77777777" w:rsidR="00000000" w:rsidRDefault="00F92B3A">
      <w:pPr>
        <w:pStyle w:val="ab"/>
        <w:bidi/>
        <w:rPr>
          <w:rFonts w:hint="cs"/>
          <w:rtl/>
        </w:rPr>
      </w:pPr>
      <w:r>
        <w:rPr>
          <w:rFonts w:hint="cs"/>
          <w:rtl/>
        </w:rPr>
        <w:t>הצבעה מס' 10</w:t>
      </w:r>
    </w:p>
    <w:p w14:paraId="6AC396AC" w14:textId="77777777" w:rsidR="00000000" w:rsidRDefault="00F92B3A">
      <w:pPr>
        <w:pStyle w:val="a0"/>
        <w:rPr>
          <w:rFonts w:hint="cs"/>
          <w:rtl/>
        </w:rPr>
      </w:pPr>
    </w:p>
    <w:p w14:paraId="6C7823CA" w14:textId="77777777" w:rsidR="00000000" w:rsidRDefault="00F92B3A">
      <w:pPr>
        <w:pStyle w:val="ac"/>
        <w:bidi/>
        <w:rPr>
          <w:rFonts w:hint="cs"/>
          <w:rtl/>
        </w:rPr>
      </w:pPr>
      <w:r>
        <w:rPr>
          <w:rFonts w:hint="cs"/>
          <w:rtl/>
        </w:rPr>
        <w:t>בעד ההצעה להעביר את הצעת החוק לדיון מוקדם בוועדה - 32</w:t>
      </w:r>
    </w:p>
    <w:p w14:paraId="5801FE62" w14:textId="77777777" w:rsidR="00000000" w:rsidRDefault="00F92B3A">
      <w:pPr>
        <w:pStyle w:val="ac"/>
        <w:bidi/>
        <w:rPr>
          <w:rFonts w:hint="cs"/>
          <w:rtl/>
        </w:rPr>
      </w:pPr>
      <w:r>
        <w:rPr>
          <w:rFonts w:hint="cs"/>
          <w:rtl/>
        </w:rPr>
        <w:t>בעד ההצעה להסיר מסדר-היום את הצעת החוק - 52</w:t>
      </w:r>
    </w:p>
    <w:p w14:paraId="5F88D522" w14:textId="77777777" w:rsidR="00000000" w:rsidRDefault="00F92B3A">
      <w:pPr>
        <w:pStyle w:val="ac"/>
        <w:bidi/>
        <w:rPr>
          <w:rFonts w:hint="cs"/>
          <w:rtl/>
        </w:rPr>
      </w:pPr>
      <w:r>
        <w:rPr>
          <w:rFonts w:hint="cs"/>
          <w:rtl/>
        </w:rPr>
        <w:t>נמנעים - אין</w:t>
      </w:r>
    </w:p>
    <w:p w14:paraId="1F6569E5" w14:textId="77777777" w:rsidR="00000000" w:rsidRDefault="00F92B3A">
      <w:pPr>
        <w:pStyle w:val="ad"/>
        <w:bidi/>
        <w:rPr>
          <w:rFonts w:hint="cs"/>
          <w:rtl/>
        </w:rPr>
      </w:pPr>
      <w:r>
        <w:rPr>
          <w:rFonts w:hint="cs"/>
          <w:rtl/>
        </w:rPr>
        <w:t>הה</w:t>
      </w:r>
      <w:r>
        <w:rPr>
          <w:rFonts w:hint="cs"/>
          <w:rtl/>
        </w:rPr>
        <w:t xml:space="preserve">צעה להסיר מסדר-היום את הצעת חוק שירותי הדת היהודיים </w:t>
      </w:r>
    </w:p>
    <w:p w14:paraId="109C494A" w14:textId="77777777" w:rsidR="00000000" w:rsidRDefault="00F92B3A">
      <w:pPr>
        <w:pStyle w:val="ad"/>
        <w:bidi/>
        <w:rPr>
          <w:rFonts w:hint="cs"/>
          <w:rtl/>
        </w:rPr>
      </w:pPr>
      <w:r>
        <w:rPr>
          <w:rFonts w:hint="cs"/>
          <w:rtl/>
        </w:rPr>
        <w:t xml:space="preserve">(תיקון </w:t>
      </w:r>
      <w:r>
        <w:rPr>
          <w:rtl/>
        </w:rPr>
        <w:t>–</w:t>
      </w:r>
      <w:r>
        <w:rPr>
          <w:rFonts w:hint="cs"/>
          <w:rtl/>
        </w:rPr>
        <w:t xml:space="preserve"> משך כהונת רב העיר), התשס"ג-2003, נתקבלה.</w:t>
      </w:r>
    </w:p>
    <w:p w14:paraId="56B46037" w14:textId="77777777" w:rsidR="00000000" w:rsidRDefault="00F92B3A">
      <w:pPr>
        <w:pStyle w:val="ad"/>
        <w:bidi/>
        <w:rPr>
          <w:rFonts w:hint="cs"/>
          <w:rtl/>
        </w:rPr>
      </w:pPr>
    </w:p>
    <w:p w14:paraId="60DC10FE" w14:textId="77777777" w:rsidR="00000000" w:rsidRDefault="00F92B3A">
      <w:pPr>
        <w:pStyle w:val="af1"/>
        <w:rPr>
          <w:rtl/>
        </w:rPr>
      </w:pPr>
      <w:r>
        <w:rPr>
          <w:rFonts w:hint="eastAsia"/>
          <w:rtl/>
        </w:rPr>
        <w:t>היו</w:t>
      </w:r>
      <w:r>
        <w:rPr>
          <w:rtl/>
        </w:rPr>
        <w:t>"ר ראובן ריבלין:</w:t>
      </w:r>
    </w:p>
    <w:p w14:paraId="7584D981" w14:textId="77777777" w:rsidR="00000000" w:rsidRDefault="00F92B3A">
      <w:pPr>
        <w:pStyle w:val="a0"/>
        <w:rPr>
          <w:rFonts w:hint="cs"/>
          <w:rtl/>
        </w:rPr>
      </w:pPr>
    </w:p>
    <w:p w14:paraId="04992606" w14:textId="77777777" w:rsidR="00000000" w:rsidRDefault="00F92B3A">
      <w:pPr>
        <w:pStyle w:val="a0"/>
        <w:rPr>
          <w:rFonts w:hint="cs"/>
          <w:rtl/>
        </w:rPr>
      </w:pPr>
      <w:r>
        <w:rPr>
          <w:rFonts w:hint="cs"/>
          <w:rtl/>
        </w:rPr>
        <w:t xml:space="preserve">32 בעד, 52 נגד, אין נמנעים, אני קובע שהצעת חוק שירותי הדת היהודיים (תיקון </w:t>
      </w:r>
      <w:r>
        <w:rPr>
          <w:rtl/>
        </w:rPr>
        <w:t>–</w:t>
      </w:r>
      <w:r>
        <w:rPr>
          <w:rFonts w:hint="cs"/>
          <w:rtl/>
        </w:rPr>
        <w:t xml:space="preserve"> משך כהונת רב העיר) של חבר הכנסת אופיר פינס לא נתקבלה. </w:t>
      </w:r>
    </w:p>
    <w:p w14:paraId="025466E9" w14:textId="77777777" w:rsidR="00000000" w:rsidRDefault="00F92B3A">
      <w:pPr>
        <w:pStyle w:val="a0"/>
        <w:rPr>
          <w:rFonts w:hint="cs"/>
          <w:rtl/>
        </w:rPr>
      </w:pPr>
    </w:p>
    <w:p w14:paraId="7AFCAAFE" w14:textId="77777777" w:rsidR="00000000" w:rsidRDefault="00F92B3A">
      <w:pPr>
        <w:pStyle w:val="a0"/>
        <w:rPr>
          <w:rFonts w:hint="cs"/>
          <w:rtl/>
        </w:rPr>
      </w:pPr>
      <w:r>
        <w:rPr>
          <w:rFonts w:hint="cs"/>
          <w:rtl/>
        </w:rPr>
        <w:t xml:space="preserve">אנחנו עוברים, חברי הכנסת, להצעת חוק דומה של חברי הכנסת חיים אורון, רן כהן, יוסי שריד ואבשלום וילן. נא להצביע. מי בעד, מי נגד, מי נמנע - נא להצביע. לא לדבר בזמן הצבעה.  </w:t>
      </w:r>
    </w:p>
    <w:p w14:paraId="4A38D4E0" w14:textId="77777777" w:rsidR="00000000" w:rsidRDefault="00F92B3A">
      <w:pPr>
        <w:pStyle w:val="a0"/>
        <w:rPr>
          <w:rFonts w:hint="cs"/>
          <w:rtl/>
        </w:rPr>
      </w:pPr>
    </w:p>
    <w:p w14:paraId="014B76DC" w14:textId="77777777" w:rsidR="00000000" w:rsidRDefault="00F92B3A">
      <w:pPr>
        <w:pStyle w:val="a0"/>
        <w:rPr>
          <w:rFonts w:hint="cs"/>
          <w:rtl/>
        </w:rPr>
      </w:pPr>
    </w:p>
    <w:p w14:paraId="471B9576" w14:textId="77777777" w:rsidR="00000000" w:rsidRDefault="00F92B3A">
      <w:pPr>
        <w:pStyle w:val="ab"/>
        <w:bidi/>
        <w:rPr>
          <w:rFonts w:hint="cs"/>
          <w:rtl/>
        </w:rPr>
      </w:pPr>
      <w:r>
        <w:rPr>
          <w:rFonts w:hint="cs"/>
          <w:rtl/>
        </w:rPr>
        <w:t>הצבעה מס' 11</w:t>
      </w:r>
    </w:p>
    <w:p w14:paraId="0841AAE9" w14:textId="77777777" w:rsidR="00000000" w:rsidRDefault="00F92B3A">
      <w:pPr>
        <w:pStyle w:val="a0"/>
        <w:rPr>
          <w:rFonts w:hint="cs"/>
          <w:rtl/>
        </w:rPr>
      </w:pPr>
    </w:p>
    <w:p w14:paraId="5A465FD2" w14:textId="77777777" w:rsidR="00000000" w:rsidRDefault="00F92B3A">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30</w:t>
      </w:r>
    </w:p>
    <w:p w14:paraId="58D6D773" w14:textId="77777777" w:rsidR="00000000" w:rsidRDefault="00F92B3A">
      <w:pPr>
        <w:pStyle w:val="ac"/>
        <w:bidi/>
        <w:rPr>
          <w:rFonts w:hint="cs"/>
          <w:rtl/>
        </w:rPr>
      </w:pPr>
      <w:r>
        <w:rPr>
          <w:rFonts w:hint="cs"/>
          <w:rtl/>
        </w:rPr>
        <w:t xml:space="preserve">בעד ההצעה להסיר </w:t>
      </w:r>
      <w:r>
        <w:rPr>
          <w:rFonts w:hint="cs"/>
          <w:rtl/>
        </w:rPr>
        <w:t xml:space="preserve">מסדר-היום את הצעת החוק </w:t>
      </w:r>
      <w:r>
        <w:rPr>
          <w:rtl/>
        </w:rPr>
        <w:t>–</w:t>
      </w:r>
      <w:r>
        <w:rPr>
          <w:rFonts w:hint="cs"/>
          <w:rtl/>
        </w:rPr>
        <w:t xml:space="preserve"> 53</w:t>
      </w:r>
    </w:p>
    <w:p w14:paraId="451440A7" w14:textId="77777777" w:rsidR="00000000" w:rsidRDefault="00F92B3A">
      <w:pPr>
        <w:pStyle w:val="ac"/>
        <w:bidi/>
        <w:rPr>
          <w:rFonts w:hint="cs"/>
          <w:rtl/>
        </w:rPr>
      </w:pPr>
      <w:r>
        <w:rPr>
          <w:rFonts w:hint="cs"/>
          <w:rtl/>
        </w:rPr>
        <w:t xml:space="preserve">נמנעים </w:t>
      </w:r>
      <w:r>
        <w:rPr>
          <w:rtl/>
        </w:rPr>
        <w:t>–</w:t>
      </w:r>
      <w:r>
        <w:rPr>
          <w:rFonts w:hint="cs"/>
          <w:rtl/>
        </w:rPr>
        <w:t xml:space="preserve"> 2</w:t>
      </w:r>
    </w:p>
    <w:p w14:paraId="35011365" w14:textId="77777777" w:rsidR="00000000" w:rsidRDefault="00F92B3A">
      <w:pPr>
        <w:pStyle w:val="ad"/>
        <w:bidi/>
        <w:rPr>
          <w:rFonts w:hint="cs"/>
          <w:rtl/>
        </w:rPr>
      </w:pPr>
      <w:r>
        <w:rPr>
          <w:rFonts w:hint="cs"/>
          <w:rtl/>
        </w:rPr>
        <w:t xml:space="preserve">ההצעה להסיר מסדר-היום את הצעת חוק שירותי הדת היהודיים </w:t>
      </w:r>
    </w:p>
    <w:p w14:paraId="0551E389" w14:textId="77777777" w:rsidR="00000000" w:rsidRDefault="00F92B3A">
      <w:pPr>
        <w:pStyle w:val="ad"/>
        <w:bidi/>
        <w:rPr>
          <w:rFonts w:hint="cs"/>
          <w:rtl/>
        </w:rPr>
      </w:pPr>
      <w:r>
        <w:rPr>
          <w:rFonts w:hint="cs"/>
          <w:rtl/>
        </w:rPr>
        <w:t xml:space="preserve">(תיקון </w:t>
      </w:r>
      <w:r>
        <w:rPr>
          <w:rtl/>
        </w:rPr>
        <w:t>–</w:t>
      </w:r>
      <w:r>
        <w:rPr>
          <w:rFonts w:hint="cs"/>
          <w:rtl/>
        </w:rPr>
        <w:t xml:space="preserve"> משך כהונת רב עיר), התשס"ג-2003, נתקבלה. </w:t>
      </w:r>
    </w:p>
    <w:p w14:paraId="3192AA14" w14:textId="77777777" w:rsidR="00000000" w:rsidRDefault="00F92B3A">
      <w:pPr>
        <w:pStyle w:val="a0"/>
        <w:rPr>
          <w:rFonts w:hint="cs"/>
          <w:rtl/>
        </w:rPr>
      </w:pPr>
    </w:p>
    <w:p w14:paraId="62939AA7" w14:textId="77777777" w:rsidR="00000000" w:rsidRDefault="00F92B3A">
      <w:pPr>
        <w:pStyle w:val="af1"/>
        <w:rPr>
          <w:rtl/>
        </w:rPr>
      </w:pPr>
      <w:r>
        <w:rPr>
          <w:rFonts w:hint="eastAsia"/>
          <w:rtl/>
        </w:rPr>
        <w:t>היו</w:t>
      </w:r>
      <w:r>
        <w:rPr>
          <w:rtl/>
        </w:rPr>
        <w:t>"ר ראובן ריבלין:</w:t>
      </w:r>
    </w:p>
    <w:p w14:paraId="53A0ED41" w14:textId="77777777" w:rsidR="00000000" w:rsidRDefault="00F92B3A">
      <w:pPr>
        <w:pStyle w:val="a0"/>
        <w:rPr>
          <w:rFonts w:hint="cs"/>
          <w:rtl/>
        </w:rPr>
      </w:pPr>
    </w:p>
    <w:p w14:paraId="5FBAC8BA" w14:textId="77777777" w:rsidR="00000000" w:rsidRDefault="00F92B3A">
      <w:pPr>
        <w:pStyle w:val="a0"/>
        <w:rPr>
          <w:rFonts w:hint="cs"/>
          <w:rtl/>
        </w:rPr>
      </w:pPr>
      <w:r>
        <w:rPr>
          <w:rFonts w:hint="cs"/>
          <w:rtl/>
        </w:rPr>
        <w:t xml:space="preserve">30 בעד, 53 נגד, שני נמנעים. אני קובע שהצעת החוק של חבר הכנסת אורון ואחרים לא נתקבלה. </w:t>
      </w:r>
    </w:p>
    <w:p w14:paraId="1BB379EA" w14:textId="77777777" w:rsidR="00000000" w:rsidRDefault="00F92B3A">
      <w:pPr>
        <w:pStyle w:val="a0"/>
        <w:rPr>
          <w:rFonts w:hint="cs"/>
          <w:rtl/>
        </w:rPr>
      </w:pPr>
    </w:p>
    <w:p w14:paraId="4F58C087" w14:textId="77777777" w:rsidR="00000000" w:rsidRDefault="00F92B3A">
      <w:pPr>
        <w:pStyle w:val="a0"/>
        <w:rPr>
          <w:rFonts w:hint="cs"/>
          <w:rtl/>
        </w:rPr>
      </w:pPr>
      <w:r>
        <w:rPr>
          <w:rFonts w:hint="cs"/>
          <w:rtl/>
        </w:rPr>
        <w:t>אנח</w:t>
      </w:r>
      <w:r>
        <w:rPr>
          <w:rFonts w:hint="cs"/>
          <w:rtl/>
        </w:rPr>
        <w:t>נו עוברים להצעת החוק של אילן ליבוביץ וקבוצת חברי הכנסת באותו עניין. נא להצביע, רבותי חברי הכנסת. מי בעד, מי נגד, מי נמנע?</w:t>
      </w:r>
    </w:p>
    <w:p w14:paraId="1ADECF91" w14:textId="77777777" w:rsidR="00000000" w:rsidRDefault="00F92B3A">
      <w:pPr>
        <w:pStyle w:val="a0"/>
        <w:rPr>
          <w:rFonts w:hint="cs"/>
          <w:rtl/>
        </w:rPr>
      </w:pPr>
    </w:p>
    <w:p w14:paraId="70CD9CF4" w14:textId="77777777" w:rsidR="00000000" w:rsidRDefault="00F92B3A">
      <w:pPr>
        <w:pStyle w:val="a0"/>
        <w:rPr>
          <w:rFonts w:hint="cs"/>
          <w:color w:val="0000FF"/>
          <w:szCs w:val="28"/>
          <w:rtl/>
        </w:rPr>
      </w:pPr>
    </w:p>
    <w:p w14:paraId="1B0B2E16" w14:textId="77777777" w:rsidR="00000000" w:rsidRDefault="00F92B3A">
      <w:pPr>
        <w:pStyle w:val="ab"/>
        <w:bidi/>
        <w:rPr>
          <w:rFonts w:hint="cs"/>
          <w:rtl/>
        </w:rPr>
      </w:pPr>
      <w:r>
        <w:rPr>
          <w:rFonts w:hint="cs"/>
          <w:rtl/>
        </w:rPr>
        <w:t>הצבעה מס' 12</w:t>
      </w:r>
    </w:p>
    <w:p w14:paraId="16F3B5C5" w14:textId="77777777" w:rsidR="00000000" w:rsidRDefault="00F92B3A">
      <w:pPr>
        <w:pStyle w:val="a0"/>
        <w:rPr>
          <w:rFonts w:hint="cs"/>
          <w:rtl/>
        </w:rPr>
      </w:pPr>
    </w:p>
    <w:p w14:paraId="1E910DC0" w14:textId="77777777" w:rsidR="00000000" w:rsidRDefault="00F92B3A">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30</w:t>
      </w:r>
    </w:p>
    <w:p w14:paraId="3DC947A8" w14:textId="77777777" w:rsidR="00000000" w:rsidRDefault="00F92B3A">
      <w:pPr>
        <w:pStyle w:val="ac"/>
        <w:bidi/>
        <w:rPr>
          <w:rFonts w:hint="cs"/>
          <w:rtl/>
        </w:rPr>
      </w:pPr>
      <w:r>
        <w:rPr>
          <w:rFonts w:hint="cs"/>
          <w:rtl/>
        </w:rPr>
        <w:t xml:space="preserve">בעד ההצעה להסיר מסדר-היום את הצעת החוק </w:t>
      </w:r>
      <w:r>
        <w:rPr>
          <w:rtl/>
        </w:rPr>
        <w:t>–</w:t>
      </w:r>
      <w:r>
        <w:rPr>
          <w:rFonts w:hint="cs"/>
          <w:rtl/>
        </w:rPr>
        <w:t xml:space="preserve"> 53</w:t>
      </w:r>
    </w:p>
    <w:p w14:paraId="6DCEC7C1" w14:textId="77777777" w:rsidR="00000000" w:rsidRDefault="00F92B3A">
      <w:pPr>
        <w:pStyle w:val="ac"/>
        <w:bidi/>
        <w:rPr>
          <w:rFonts w:hint="cs"/>
          <w:rtl/>
        </w:rPr>
      </w:pPr>
      <w:r>
        <w:rPr>
          <w:rFonts w:hint="cs"/>
          <w:rtl/>
        </w:rPr>
        <w:t xml:space="preserve">נמנעים </w:t>
      </w:r>
      <w:r>
        <w:rPr>
          <w:rtl/>
        </w:rPr>
        <w:t>–</w:t>
      </w:r>
      <w:r>
        <w:rPr>
          <w:rFonts w:hint="cs"/>
          <w:rtl/>
        </w:rPr>
        <w:t xml:space="preserve"> 2</w:t>
      </w:r>
    </w:p>
    <w:p w14:paraId="30D21B25" w14:textId="77777777" w:rsidR="00000000" w:rsidRDefault="00F92B3A">
      <w:pPr>
        <w:pStyle w:val="ad"/>
        <w:bidi/>
        <w:rPr>
          <w:rFonts w:hint="cs"/>
          <w:rtl/>
        </w:rPr>
      </w:pPr>
      <w:r>
        <w:rPr>
          <w:rFonts w:hint="cs"/>
          <w:rtl/>
        </w:rPr>
        <w:t>ההצעה להס</w:t>
      </w:r>
      <w:r>
        <w:rPr>
          <w:rFonts w:hint="cs"/>
          <w:rtl/>
        </w:rPr>
        <w:t xml:space="preserve">יר מסדר-היום את הצעת חוק שירותי הדת היהודיים </w:t>
      </w:r>
      <w:r>
        <w:rPr>
          <w:rtl/>
        </w:rPr>
        <w:br/>
      </w:r>
      <w:r>
        <w:rPr>
          <w:rFonts w:hint="cs"/>
          <w:rtl/>
        </w:rPr>
        <w:t xml:space="preserve">(תיקון </w:t>
      </w:r>
      <w:r>
        <w:rPr>
          <w:rtl/>
        </w:rPr>
        <w:t>–</w:t>
      </w:r>
      <w:r>
        <w:rPr>
          <w:rFonts w:hint="cs"/>
          <w:rtl/>
        </w:rPr>
        <w:t xml:space="preserve"> רבני ערים), התשס"ד-2004, נתקבלה.</w:t>
      </w:r>
    </w:p>
    <w:p w14:paraId="076820CE" w14:textId="77777777" w:rsidR="00000000" w:rsidRDefault="00F92B3A">
      <w:pPr>
        <w:pStyle w:val="a0"/>
        <w:rPr>
          <w:rFonts w:hint="cs"/>
          <w:rtl/>
        </w:rPr>
      </w:pPr>
    </w:p>
    <w:p w14:paraId="40BF2174" w14:textId="77777777" w:rsidR="00000000" w:rsidRDefault="00F92B3A">
      <w:pPr>
        <w:pStyle w:val="af1"/>
        <w:rPr>
          <w:rtl/>
        </w:rPr>
      </w:pPr>
      <w:r>
        <w:rPr>
          <w:rFonts w:hint="eastAsia"/>
          <w:rtl/>
        </w:rPr>
        <w:t>היו</w:t>
      </w:r>
      <w:r>
        <w:rPr>
          <w:rtl/>
        </w:rPr>
        <w:t>"ר ראובן ריבלין:</w:t>
      </w:r>
    </w:p>
    <w:p w14:paraId="7F7335D4" w14:textId="77777777" w:rsidR="00000000" w:rsidRDefault="00F92B3A">
      <w:pPr>
        <w:pStyle w:val="a0"/>
        <w:rPr>
          <w:rFonts w:hint="cs"/>
          <w:rtl/>
        </w:rPr>
      </w:pPr>
    </w:p>
    <w:p w14:paraId="01E50C4B" w14:textId="77777777" w:rsidR="00000000" w:rsidRDefault="00F92B3A">
      <w:pPr>
        <w:pStyle w:val="a0"/>
        <w:rPr>
          <w:rFonts w:hint="cs"/>
          <w:rtl/>
        </w:rPr>
      </w:pPr>
      <w:r>
        <w:rPr>
          <w:rFonts w:hint="cs"/>
          <w:rtl/>
        </w:rPr>
        <w:t>בעד - 30, 53 נגד, שני נמנעים. אני קובע שגם הצעתו של חבר הכנסת אילן ליבוביץ לא נתקבלה.</w:t>
      </w:r>
    </w:p>
    <w:p w14:paraId="4B15398A" w14:textId="77777777" w:rsidR="00000000" w:rsidRDefault="00F92B3A">
      <w:pPr>
        <w:pStyle w:val="a0"/>
        <w:rPr>
          <w:rFonts w:hint="cs"/>
          <w:rtl/>
        </w:rPr>
      </w:pPr>
    </w:p>
    <w:p w14:paraId="084D47FE" w14:textId="77777777" w:rsidR="00000000" w:rsidRDefault="00F92B3A">
      <w:pPr>
        <w:pStyle w:val="a2"/>
        <w:rPr>
          <w:rtl/>
        </w:rPr>
      </w:pPr>
    </w:p>
    <w:p w14:paraId="17CF9220" w14:textId="77777777" w:rsidR="00000000" w:rsidRDefault="00F92B3A">
      <w:pPr>
        <w:pStyle w:val="a2"/>
        <w:rPr>
          <w:rFonts w:hint="cs"/>
          <w:rtl/>
        </w:rPr>
      </w:pPr>
      <w:bookmarkStart w:id="208" w:name="CS30641FI0030641T08_12_2004_13_22_47"/>
      <w:bookmarkStart w:id="209" w:name="_Toc100391271"/>
      <w:bookmarkEnd w:id="208"/>
      <w:r>
        <w:rPr>
          <w:rtl/>
        </w:rPr>
        <w:t>הצעת חוק לתיקון פקודת התעבורה (רכב המסיע תלמידים),  התשס"ד</w:t>
      </w:r>
      <w:r>
        <w:rPr>
          <w:rtl/>
        </w:rPr>
        <w:t>-2004</w:t>
      </w:r>
      <w:bookmarkEnd w:id="209"/>
    </w:p>
    <w:p w14:paraId="1125879B" w14:textId="77777777" w:rsidR="00000000" w:rsidRDefault="00F92B3A">
      <w:pPr>
        <w:pStyle w:val="a0"/>
        <w:ind w:firstLine="0"/>
        <w:rPr>
          <w:rFonts w:hint="cs"/>
          <w:rtl/>
        </w:rPr>
      </w:pPr>
      <w:r>
        <w:rPr>
          <w:rFonts w:hint="cs"/>
          <w:rtl/>
        </w:rPr>
        <w:t xml:space="preserve">[הצעת חוק פ/2765; </w:t>
      </w:r>
      <w:r>
        <w:rPr>
          <w:rFonts w:hint="eastAsia"/>
          <w:rtl/>
        </w:rPr>
        <w:t>נספחות</w:t>
      </w:r>
      <w:r>
        <w:rPr>
          <w:rtl/>
        </w:rPr>
        <w:t>.</w:t>
      </w:r>
      <w:r>
        <w:rPr>
          <w:rFonts w:hint="cs"/>
          <w:rtl/>
        </w:rPr>
        <w:t>]</w:t>
      </w:r>
    </w:p>
    <w:p w14:paraId="67CFFEB4" w14:textId="77777777" w:rsidR="00000000" w:rsidRDefault="00F92B3A">
      <w:pPr>
        <w:pStyle w:val="-0"/>
        <w:rPr>
          <w:rFonts w:hint="cs"/>
          <w:rtl/>
        </w:rPr>
      </w:pPr>
      <w:r>
        <w:rPr>
          <w:rFonts w:hint="cs"/>
          <w:rtl/>
        </w:rPr>
        <w:t>(הצעת חבר הכנסת שאול יהלום)</w:t>
      </w:r>
    </w:p>
    <w:p w14:paraId="316B1E7A" w14:textId="77777777" w:rsidR="00000000" w:rsidRDefault="00F92B3A">
      <w:pPr>
        <w:pStyle w:val="a0"/>
        <w:rPr>
          <w:rFonts w:hint="cs"/>
          <w:rtl/>
        </w:rPr>
      </w:pPr>
    </w:p>
    <w:p w14:paraId="757CF50D" w14:textId="77777777" w:rsidR="00000000" w:rsidRDefault="00F92B3A">
      <w:pPr>
        <w:pStyle w:val="af1"/>
        <w:rPr>
          <w:rtl/>
        </w:rPr>
      </w:pPr>
      <w:r>
        <w:rPr>
          <w:rFonts w:hint="eastAsia"/>
          <w:rtl/>
        </w:rPr>
        <w:t>היו</w:t>
      </w:r>
      <w:r>
        <w:rPr>
          <w:rtl/>
        </w:rPr>
        <w:t>"ר ראובן ריבלין:</w:t>
      </w:r>
    </w:p>
    <w:p w14:paraId="55D1DF8B" w14:textId="77777777" w:rsidR="00000000" w:rsidRDefault="00F92B3A">
      <w:pPr>
        <w:pStyle w:val="a0"/>
        <w:rPr>
          <w:rFonts w:hint="cs"/>
          <w:rtl/>
        </w:rPr>
      </w:pPr>
    </w:p>
    <w:p w14:paraId="6F79C005" w14:textId="77777777" w:rsidR="00000000" w:rsidRDefault="00F92B3A">
      <w:pPr>
        <w:pStyle w:val="a0"/>
        <w:rPr>
          <w:rFonts w:hint="cs"/>
          <w:rtl/>
        </w:rPr>
      </w:pPr>
      <w:r>
        <w:rPr>
          <w:rFonts w:hint="cs"/>
          <w:rtl/>
        </w:rPr>
        <w:t>רבותי חברי הכנסת, אנחנו עוברים להצעת חוק לתיקון פקודת התעבורה (רכב המסיע תלמידים), התשס"ד-2004, של חבר הכנסת, יושב-ראש ועדת העבודה והרווחה והשר לשעבר שאול יהלום.</w:t>
      </w:r>
    </w:p>
    <w:p w14:paraId="2CC86891" w14:textId="77777777" w:rsidR="00000000" w:rsidRDefault="00F92B3A">
      <w:pPr>
        <w:pStyle w:val="a0"/>
        <w:rPr>
          <w:rFonts w:hint="cs"/>
          <w:rtl/>
        </w:rPr>
      </w:pPr>
    </w:p>
    <w:p w14:paraId="1F605A1F" w14:textId="77777777" w:rsidR="00000000" w:rsidRDefault="00F92B3A">
      <w:pPr>
        <w:pStyle w:val="a"/>
        <w:rPr>
          <w:rtl/>
        </w:rPr>
      </w:pPr>
      <w:bookmarkStart w:id="210" w:name="FS000000524T08_12_2004_13_23_58"/>
      <w:bookmarkStart w:id="211" w:name="_Toc100391272"/>
      <w:bookmarkEnd w:id="210"/>
      <w:r>
        <w:rPr>
          <w:rFonts w:hint="eastAsia"/>
          <w:rtl/>
        </w:rPr>
        <w:t>שאול</w:t>
      </w:r>
      <w:r>
        <w:rPr>
          <w:rtl/>
        </w:rPr>
        <w:t xml:space="preserve"> יהלום</w:t>
      </w:r>
      <w:r>
        <w:rPr>
          <w:rtl/>
        </w:rPr>
        <w:t xml:space="preserve"> (מפד"ל):</w:t>
      </w:r>
      <w:bookmarkEnd w:id="211"/>
    </w:p>
    <w:p w14:paraId="4E6E09C3" w14:textId="77777777" w:rsidR="00000000" w:rsidRDefault="00F92B3A">
      <w:pPr>
        <w:pStyle w:val="a0"/>
        <w:rPr>
          <w:rFonts w:hint="cs"/>
          <w:rtl/>
        </w:rPr>
      </w:pPr>
    </w:p>
    <w:p w14:paraId="6E796803" w14:textId="77777777" w:rsidR="00000000" w:rsidRDefault="00F92B3A">
      <w:pPr>
        <w:pStyle w:val="a0"/>
        <w:rPr>
          <w:rFonts w:hint="cs"/>
          <w:rtl/>
        </w:rPr>
      </w:pPr>
      <w:r>
        <w:rPr>
          <w:rFonts w:hint="cs"/>
          <w:rtl/>
        </w:rPr>
        <w:t>אדוני היושב-ראש, חברי הכנסת, הצעה זו, ברוב טובה של הממשלה, מוסכמת על שר התחבורה, ואני מתחייב בזה להובילה כמציע רק בהסכמת משרד התחבורה.</w:t>
      </w:r>
    </w:p>
    <w:p w14:paraId="429823B1" w14:textId="77777777" w:rsidR="00000000" w:rsidRDefault="00F92B3A">
      <w:pPr>
        <w:pStyle w:val="a0"/>
        <w:rPr>
          <w:rFonts w:hint="cs"/>
          <w:rtl/>
        </w:rPr>
      </w:pPr>
    </w:p>
    <w:p w14:paraId="619E06A7" w14:textId="77777777" w:rsidR="00000000" w:rsidRDefault="00F92B3A">
      <w:pPr>
        <w:pStyle w:val="a0"/>
        <w:rPr>
          <w:rFonts w:hint="cs"/>
          <w:rtl/>
        </w:rPr>
      </w:pPr>
      <w:r>
        <w:rPr>
          <w:rFonts w:hint="cs"/>
          <w:rtl/>
        </w:rPr>
        <w:t xml:space="preserve">רבות התאונות שקורות כאשר רכבים מסיעים תלמידים. הם עוצרים להוריד את התלמידים או להעלות תלמידים, וקורות תאונות </w:t>
      </w:r>
      <w:r>
        <w:rPr>
          <w:rFonts w:hint="cs"/>
          <w:rtl/>
        </w:rPr>
        <w:t>כאשר רכב לא זהיר פוגע בילדים. הרבה ניסו למצוא פתרונות על-ידי מלווים, שירדו עם הילדים, יאחזו בידם, יעבירו אותם את הכביש. מובן שהרבה תקציב דרוש לכך, ואנחנו לא יכולים לחוקק חוק כזה.</w:t>
      </w:r>
    </w:p>
    <w:p w14:paraId="06722E35" w14:textId="77777777" w:rsidR="00000000" w:rsidRDefault="00F92B3A">
      <w:pPr>
        <w:pStyle w:val="a0"/>
        <w:rPr>
          <w:rFonts w:hint="cs"/>
          <w:rtl/>
        </w:rPr>
      </w:pPr>
    </w:p>
    <w:p w14:paraId="65634C31" w14:textId="77777777" w:rsidR="00000000" w:rsidRDefault="00F92B3A">
      <w:pPr>
        <w:pStyle w:val="a0"/>
        <w:rPr>
          <w:rFonts w:hint="cs"/>
          <w:rtl/>
        </w:rPr>
      </w:pPr>
      <w:r>
        <w:rPr>
          <w:rFonts w:hint="cs"/>
          <w:rtl/>
        </w:rPr>
        <w:t>לכן הצעת החוק שלי נוגעת יותר לסימונים. אני לא רוצה להציג את כל הצעת החוק, כי</w:t>
      </w:r>
      <w:r>
        <w:rPr>
          <w:rFonts w:hint="cs"/>
          <w:rtl/>
        </w:rPr>
        <w:t xml:space="preserve"> משרד התחבורה מסכים רק לחלקה, אבל הרעיון הבסיסי יהיה, שכאשר אותו רכב מלא תלמידים עוצר בתחנה, מוריד את הילדים, יהיו פנס קדמי ופנס אחורי שיהבהבו ויאותתו לכל אדם שעובר בקרבת המכונית הזאת שעכשיו יורדים או עולים תלמידים, וזה יהווה מרכיב חשוב בזהירות של הנהגים ה</w:t>
      </w:r>
      <w:r>
        <w:rPr>
          <w:rFonts w:hint="cs"/>
          <w:rtl/>
        </w:rPr>
        <w:t xml:space="preserve">באים מול האוטובוס או הבאים לעקוף את האוטובוס. </w:t>
      </w:r>
    </w:p>
    <w:p w14:paraId="2D6EE2B2" w14:textId="77777777" w:rsidR="00000000" w:rsidRDefault="00F92B3A">
      <w:pPr>
        <w:pStyle w:val="a0"/>
        <w:rPr>
          <w:rFonts w:hint="cs"/>
          <w:rtl/>
        </w:rPr>
      </w:pPr>
    </w:p>
    <w:p w14:paraId="11FB99EA" w14:textId="77777777" w:rsidR="00000000" w:rsidRDefault="00F92B3A">
      <w:pPr>
        <w:pStyle w:val="a0"/>
        <w:rPr>
          <w:rFonts w:hint="cs"/>
          <w:rtl/>
        </w:rPr>
      </w:pPr>
      <w:r>
        <w:rPr>
          <w:rFonts w:hint="cs"/>
          <w:rtl/>
        </w:rPr>
        <w:t>אני מבקש לתמוך בהצעת החוק. תודה רבה.</w:t>
      </w:r>
    </w:p>
    <w:p w14:paraId="7C4C51EA" w14:textId="77777777" w:rsidR="00000000" w:rsidRDefault="00F92B3A">
      <w:pPr>
        <w:pStyle w:val="a0"/>
        <w:rPr>
          <w:rFonts w:hint="cs"/>
          <w:rtl/>
        </w:rPr>
      </w:pPr>
    </w:p>
    <w:p w14:paraId="16EF68C9" w14:textId="77777777" w:rsidR="00000000" w:rsidRDefault="00F92B3A">
      <w:pPr>
        <w:pStyle w:val="af1"/>
        <w:rPr>
          <w:rtl/>
        </w:rPr>
      </w:pPr>
      <w:r>
        <w:rPr>
          <w:rtl/>
        </w:rPr>
        <w:t>היו"ר ראובן ריבלין:</w:t>
      </w:r>
    </w:p>
    <w:p w14:paraId="79939459" w14:textId="77777777" w:rsidR="00000000" w:rsidRDefault="00F92B3A">
      <w:pPr>
        <w:pStyle w:val="a0"/>
        <w:rPr>
          <w:rtl/>
        </w:rPr>
      </w:pPr>
    </w:p>
    <w:p w14:paraId="2DAF166A" w14:textId="77777777" w:rsidR="00000000" w:rsidRDefault="00F92B3A">
      <w:pPr>
        <w:pStyle w:val="a0"/>
        <w:rPr>
          <w:rFonts w:hint="cs"/>
          <w:rtl/>
        </w:rPr>
      </w:pPr>
      <w:r>
        <w:rPr>
          <w:rFonts w:hint="cs"/>
          <w:rtl/>
        </w:rPr>
        <w:t>תודה. כבוד השר, האם הממשלה מסכימה להצעת החוק הזאת?</w:t>
      </w:r>
    </w:p>
    <w:p w14:paraId="30FBB28E" w14:textId="77777777" w:rsidR="00000000" w:rsidRDefault="00F92B3A">
      <w:pPr>
        <w:pStyle w:val="a0"/>
        <w:rPr>
          <w:rFonts w:hint="cs"/>
          <w:rtl/>
        </w:rPr>
      </w:pPr>
    </w:p>
    <w:p w14:paraId="42FDC774" w14:textId="77777777" w:rsidR="00000000" w:rsidRDefault="00F92B3A">
      <w:pPr>
        <w:pStyle w:val="af0"/>
        <w:rPr>
          <w:rtl/>
        </w:rPr>
      </w:pPr>
      <w:r>
        <w:rPr>
          <w:rFonts w:hint="eastAsia"/>
          <w:rtl/>
        </w:rPr>
        <w:t>שר</w:t>
      </w:r>
      <w:r>
        <w:rPr>
          <w:rtl/>
        </w:rPr>
        <w:t xml:space="preserve"> התחבורה מאיר שטרית:</w:t>
      </w:r>
    </w:p>
    <w:p w14:paraId="1CD98D20" w14:textId="77777777" w:rsidR="00000000" w:rsidRDefault="00F92B3A">
      <w:pPr>
        <w:pStyle w:val="a0"/>
        <w:rPr>
          <w:rFonts w:hint="cs"/>
          <w:rtl/>
        </w:rPr>
      </w:pPr>
    </w:p>
    <w:p w14:paraId="6107D240" w14:textId="77777777" w:rsidR="00000000" w:rsidRDefault="00F92B3A">
      <w:pPr>
        <w:pStyle w:val="a0"/>
        <w:rPr>
          <w:rFonts w:hint="cs"/>
          <w:rtl/>
        </w:rPr>
      </w:pPr>
      <w:r>
        <w:rPr>
          <w:rFonts w:hint="cs"/>
          <w:rtl/>
        </w:rPr>
        <w:t>- - -</w:t>
      </w:r>
    </w:p>
    <w:p w14:paraId="0419C1FD" w14:textId="77777777" w:rsidR="00000000" w:rsidRDefault="00F92B3A">
      <w:pPr>
        <w:pStyle w:val="a0"/>
        <w:rPr>
          <w:rFonts w:hint="cs"/>
          <w:rtl/>
        </w:rPr>
      </w:pPr>
    </w:p>
    <w:p w14:paraId="6B33A721" w14:textId="77777777" w:rsidR="00000000" w:rsidRDefault="00F92B3A">
      <w:pPr>
        <w:pStyle w:val="af1"/>
        <w:rPr>
          <w:rtl/>
        </w:rPr>
      </w:pPr>
      <w:r>
        <w:rPr>
          <w:rFonts w:hint="eastAsia"/>
          <w:rtl/>
        </w:rPr>
        <w:t>היו</w:t>
      </w:r>
      <w:r>
        <w:rPr>
          <w:rtl/>
        </w:rPr>
        <w:t>"ר ראובן ריבלין:</w:t>
      </w:r>
    </w:p>
    <w:p w14:paraId="379F7AE0" w14:textId="77777777" w:rsidR="00000000" w:rsidRDefault="00F92B3A">
      <w:pPr>
        <w:pStyle w:val="a0"/>
        <w:rPr>
          <w:rFonts w:hint="cs"/>
          <w:rtl/>
        </w:rPr>
      </w:pPr>
    </w:p>
    <w:p w14:paraId="7C39ADC7" w14:textId="77777777" w:rsidR="00000000" w:rsidRDefault="00F92B3A">
      <w:pPr>
        <w:pStyle w:val="a0"/>
        <w:rPr>
          <w:rFonts w:hint="cs"/>
          <w:rtl/>
        </w:rPr>
      </w:pPr>
      <w:r>
        <w:rPr>
          <w:rFonts w:hint="cs"/>
          <w:rtl/>
        </w:rPr>
        <w:t xml:space="preserve">חבל שאדוני לא נימק אותה מהמקום, הוא היה חוסך </w:t>
      </w:r>
      <w:r>
        <w:rPr>
          <w:rFonts w:hint="cs"/>
          <w:rtl/>
        </w:rPr>
        <w:t>קווטה.</w:t>
      </w:r>
    </w:p>
    <w:p w14:paraId="4BCC934B" w14:textId="77777777" w:rsidR="00000000" w:rsidRDefault="00F92B3A">
      <w:pPr>
        <w:pStyle w:val="a0"/>
        <w:rPr>
          <w:rFonts w:hint="cs"/>
          <w:rtl/>
        </w:rPr>
      </w:pPr>
    </w:p>
    <w:p w14:paraId="023B8296" w14:textId="77777777" w:rsidR="00000000" w:rsidRDefault="00F92B3A">
      <w:pPr>
        <w:pStyle w:val="a"/>
        <w:rPr>
          <w:rtl/>
        </w:rPr>
      </w:pPr>
      <w:bookmarkStart w:id="212" w:name="FS000000478T08_12_2004_13_27_09"/>
      <w:bookmarkStart w:id="213" w:name="_Toc100391273"/>
      <w:bookmarkEnd w:id="212"/>
      <w:r>
        <w:rPr>
          <w:rFonts w:hint="eastAsia"/>
          <w:rtl/>
        </w:rPr>
        <w:t>שר</w:t>
      </w:r>
      <w:r>
        <w:rPr>
          <w:rtl/>
        </w:rPr>
        <w:t xml:space="preserve"> התחבורה מאיר שטרית:</w:t>
      </w:r>
      <w:bookmarkEnd w:id="213"/>
    </w:p>
    <w:p w14:paraId="400D5BE8" w14:textId="77777777" w:rsidR="00000000" w:rsidRDefault="00F92B3A">
      <w:pPr>
        <w:pStyle w:val="a0"/>
        <w:rPr>
          <w:rFonts w:hint="cs"/>
          <w:rtl/>
        </w:rPr>
      </w:pPr>
    </w:p>
    <w:p w14:paraId="5B8B9B97" w14:textId="77777777" w:rsidR="00000000" w:rsidRDefault="00F92B3A">
      <w:pPr>
        <w:pStyle w:val="a0"/>
        <w:rPr>
          <w:rFonts w:hint="cs"/>
          <w:rtl/>
        </w:rPr>
      </w:pPr>
      <w:bookmarkStart w:id="214" w:name="FS000000478T08_12_2004_13_03_51"/>
      <w:bookmarkEnd w:id="214"/>
      <w:r>
        <w:rPr>
          <w:rFonts w:hint="cs"/>
          <w:rtl/>
        </w:rPr>
        <w:t xml:space="preserve">אדוני היושב-ראש, רבותי חברי הכנסת, הצעת החוק של חבר הכנסת שאול יהלום באה לטפל ביצירת ביטחון יתר לרכבים שמסיעים ילדים. </w:t>
      </w:r>
    </w:p>
    <w:p w14:paraId="15DCC534" w14:textId="77777777" w:rsidR="00000000" w:rsidRDefault="00F92B3A">
      <w:pPr>
        <w:pStyle w:val="a0"/>
        <w:rPr>
          <w:rFonts w:hint="cs"/>
          <w:rtl/>
        </w:rPr>
      </w:pPr>
    </w:p>
    <w:p w14:paraId="51860B18" w14:textId="77777777" w:rsidR="00000000" w:rsidRDefault="00F92B3A">
      <w:pPr>
        <w:pStyle w:val="a0"/>
        <w:rPr>
          <w:rFonts w:hint="cs"/>
          <w:rtl/>
        </w:rPr>
      </w:pPr>
      <w:r>
        <w:rPr>
          <w:rFonts w:hint="cs"/>
          <w:rtl/>
        </w:rPr>
        <w:t>לנוסח המוצע בהצעת החוק כפי שהיא, אנחנו לא מסכימים, מכיוון שהחוק כפי שהוא מוצע יוצר בעיות אחדות, שאני מני</w:t>
      </w:r>
      <w:r>
        <w:rPr>
          <w:rFonts w:hint="cs"/>
          <w:rtl/>
        </w:rPr>
        <w:t xml:space="preserve">ח ששאול יהלום, עם כוונתו הטובה בעניין הזה, אולי לא הביא אותן בחשבון מלכתחילה. למשל, לשים בחלון האחורי מדבקות - זה יכול להסתיר את שדה הראייה של הנהג. לקבוע ברשיון שהרכב יסיע רק תלמידים </w:t>
      </w:r>
      <w:r>
        <w:rPr>
          <w:rtl/>
        </w:rPr>
        <w:t>–</w:t>
      </w:r>
      <w:r>
        <w:rPr>
          <w:rFonts w:hint="cs"/>
          <w:rtl/>
        </w:rPr>
        <w:t xml:space="preserve"> זה פוגע ביכולת של הנהג לעשות מטלות אחרות. זו בעיה לקבוע ברשיון שזה רק </w:t>
      </w:r>
      <w:r>
        <w:rPr>
          <w:rFonts w:hint="cs"/>
          <w:rtl/>
        </w:rPr>
        <w:t>במטרה של הסעת תלמידים, כי היום, כידוע, אוטובוסים שמסיעים תלמידים עושים גם מטלות אחרות, ועוד לא הגענו למצב שמגבילים אותם רק לזה.</w:t>
      </w:r>
    </w:p>
    <w:p w14:paraId="1E648232" w14:textId="77777777" w:rsidR="00000000" w:rsidRDefault="00F92B3A">
      <w:pPr>
        <w:pStyle w:val="a0"/>
        <w:rPr>
          <w:rFonts w:hint="cs"/>
          <w:rtl/>
        </w:rPr>
      </w:pPr>
    </w:p>
    <w:p w14:paraId="10E36FEA" w14:textId="77777777" w:rsidR="00000000" w:rsidRDefault="00F92B3A">
      <w:pPr>
        <w:pStyle w:val="a0"/>
        <w:rPr>
          <w:rFonts w:hint="cs"/>
          <w:rtl/>
        </w:rPr>
      </w:pPr>
      <w:r>
        <w:rPr>
          <w:rFonts w:hint="cs"/>
          <w:rtl/>
        </w:rPr>
        <w:t>עם זאת, חבר הכנסת יהלום הסכים בשיחה אתי ועם אנשי מקצוע במשרדי, כפי שהוא הודיע פה מעל הבמה, לתאם את המשך החקיקה, כי יש כמה דברים</w:t>
      </w:r>
      <w:r>
        <w:rPr>
          <w:rFonts w:hint="cs"/>
          <w:rtl/>
        </w:rPr>
        <w:t xml:space="preserve"> שכן ניתן לעשות, רק בהסכמת משרד התחבורה. על בסיס הסכמה זאת אנחנו מסכימים להעביר את הצעת החוק הזאת בקריאה טרומית ולהעביר אותה לוועדת הכלכלה של הכנסת, על מנת שתכין אותה לקריאה ראשונה. מובן שההכנה לקריאה ראשונה כבר תכלול בתוכה את ההסכמות שלנו.</w:t>
      </w:r>
    </w:p>
    <w:p w14:paraId="00491CE2" w14:textId="77777777" w:rsidR="00000000" w:rsidRDefault="00F92B3A">
      <w:pPr>
        <w:pStyle w:val="a0"/>
        <w:rPr>
          <w:rFonts w:hint="cs"/>
          <w:rtl/>
        </w:rPr>
      </w:pPr>
    </w:p>
    <w:p w14:paraId="0FE5B869" w14:textId="77777777" w:rsidR="00000000" w:rsidRDefault="00F92B3A">
      <w:pPr>
        <w:pStyle w:val="af1"/>
        <w:rPr>
          <w:rtl/>
        </w:rPr>
      </w:pPr>
      <w:r>
        <w:rPr>
          <w:rFonts w:hint="eastAsia"/>
          <w:rtl/>
        </w:rPr>
        <w:t>היו</w:t>
      </w:r>
      <w:r>
        <w:rPr>
          <w:rtl/>
        </w:rPr>
        <w:t>"ר ראובן רי</w:t>
      </w:r>
      <w:r>
        <w:rPr>
          <w:rtl/>
        </w:rPr>
        <w:t>בלין:</w:t>
      </w:r>
    </w:p>
    <w:p w14:paraId="7AE0515C" w14:textId="77777777" w:rsidR="00000000" w:rsidRDefault="00F92B3A">
      <w:pPr>
        <w:pStyle w:val="a0"/>
        <w:rPr>
          <w:rFonts w:hint="cs"/>
          <w:rtl/>
        </w:rPr>
      </w:pPr>
    </w:p>
    <w:p w14:paraId="0A9E2DFE" w14:textId="77777777" w:rsidR="00000000" w:rsidRDefault="00F92B3A">
      <w:pPr>
        <w:pStyle w:val="a0"/>
        <w:rPr>
          <w:rFonts w:hint="cs"/>
          <w:rtl/>
        </w:rPr>
      </w:pPr>
      <w:r>
        <w:rPr>
          <w:rFonts w:hint="cs"/>
          <w:rtl/>
        </w:rPr>
        <w:t>שאלה לחבר הכנסת ארדן. בבקשה.</w:t>
      </w:r>
    </w:p>
    <w:p w14:paraId="715720CB" w14:textId="77777777" w:rsidR="00000000" w:rsidRDefault="00F92B3A">
      <w:pPr>
        <w:pStyle w:val="a0"/>
        <w:rPr>
          <w:rFonts w:hint="cs"/>
          <w:rtl/>
        </w:rPr>
      </w:pPr>
    </w:p>
    <w:p w14:paraId="3691FC70" w14:textId="77777777" w:rsidR="00000000" w:rsidRDefault="00F92B3A">
      <w:pPr>
        <w:pStyle w:val="af0"/>
        <w:rPr>
          <w:rtl/>
        </w:rPr>
      </w:pPr>
      <w:r>
        <w:rPr>
          <w:rFonts w:hint="eastAsia"/>
          <w:rtl/>
        </w:rPr>
        <w:t>גלעד</w:t>
      </w:r>
      <w:r>
        <w:rPr>
          <w:rtl/>
        </w:rPr>
        <w:t xml:space="preserve"> ארדן (הליכוד):</w:t>
      </w:r>
    </w:p>
    <w:p w14:paraId="198E35B9" w14:textId="77777777" w:rsidR="00000000" w:rsidRDefault="00F92B3A">
      <w:pPr>
        <w:pStyle w:val="a0"/>
        <w:rPr>
          <w:rFonts w:hint="cs"/>
          <w:rtl/>
        </w:rPr>
      </w:pPr>
    </w:p>
    <w:p w14:paraId="7FAFB64C" w14:textId="77777777" w:rsidR="00000000" w:rsidRDefault="00F92B3A">
      <w:pPr>
        <w:pStyle w:val="a0"/>
        <w:rPr>
          <w:rFonts w:hint="cs"/>
          <w:rtl/>
        </w:rPr>
      </w:pPr>
      <w:r>
        <w:rPr>
          <w:rFonts w:hint="cs"/>
          <w:rtl/>
        </w:rPr>
        <w:t>למה הממשלה מסכימה, האם לכך שאסור יהיה לעקוף רכב שמסיע תלמידים?</w:t>
      </w:r>
    </w:p>
    <w:p w14:paraId="12F17560" w14:textId="77777777" w:rsidR="00000000" w:rsidRDefault="00F92B3A">
      <w:pPr>
        <w:pStyle w:val="a0"/>
        <w:rPr>
          <w:rFonts w:hint="cs"/>
          <w:rtl/>
        </w:rPr>
      </w:pPr>
    </w:p>
    <w:p w14:paraId="5430AFC7" w14:textId="77777777" w:rsidR="00000000" w:rsidRDefault="00F92B3A">
      <w:pPr>
        <w:pStyle w:val="-"/>
        <w:rPr>
          <w:rtl/>
        </w:rPr>
      </w:pPr>
      <w:bookmarkStart w:id="215" w:name="FS000000478T08_12_2004_13_30_39C"/>
      <w:bookmarkEnd w:id="215"/>
      <w:r>
        <w:rPr>
          <w:rFonts w:hint="eastAsia"/>
          <w:rtl/>
        </w:rPr>
        <w:t>שר</w:t>
      </w:r>
      <w:r>
        <w:rPr>
          <w:rtl/>
        </w:rPr>
        <w:t xml:space="preserve"> התחבורה מאיר שטרית:</w:t>
      </w:r>
    </w:p>
    <w:p w14:paraId="6AD43F34" w14:textId="77777777" w:rsidR="00000000" w:rsidRDefault="00F92B3A">
      <w:pPr>
        <w:pStyle w:val="a0"/>
        <w:rPr>
          <w:rFonts w:hint="cs"/>
          <w:rtl/>
        </w:rPr>
      </w:pPr>
    </w:p>
    <w:p w14:paraId="6B89ACE4" w14:textId="77777777" w:rsidR="00000000" w:rsidRDefault="00F92B3A">
      <w:pPr>
        <w:pStyle w:val="a0"/>
        <w:rPr>
          <w:rFonts w:hint="cs"/>
          <w:rtl/>
        </w:rPr>
      </w:pPr>
      <w:r>
        <w:rPr>
          <w:rFonts w:hint="cs"/>
          <w:rtl/>
        </w:rPr>
        <w:t xml:space="preserve">לא. חבר הכנסת יהלום מציע לעשות כמה דברים בעניין של אוטובוס שמסיע ילדים, שיהוו תמרור או התרעה בפני אלה שנוסעים </w:t>
      </w:r>
      <w:r>
        <w:rPr>
          <w:rFonts w:hint="cs"/>
          <w:rtl/>
        </w:rPr>
        <w:t>אחריו ולמנוע שיעקפו אותו. אני חושב שיש אמצעים לעשות את זה, ולכן חבר הכנסת יהלום הסכים ללכת עם הוועדה המקצועית של משרד התחבורה, כדי שהאמצעים האלה יתואמו אתנו, כי רק האמצעים האלה יופעלו. אנחנו הרי לא רוצים לפגוע בבטיחות של אף אחד, ולכן הכוונה היא לקדם את הבט</w:t>
      </w:r>
      <w:r>
        <w:rPr>
          <w:rFonts w:hint="cs"/>
          <w:rtl/>
        </w:rPr>
        <w:t>יחות ולא חלילה לפגוע בה. מאחר שהוא הסכים, אין שום מניעה לקדם את הצעת החוק, אדוני היושב-ראש, בתנאים האלה. חבר הכנסת יהלום אמר שהוא מסכים, והנה הוא גם מהנהן בראשו שהוא מסכים, ובתנאים האלה אנחנו מסכימים לקבל את הצעת החוק.</w:t>
      </w:r>
    </w:p>
    <w:p w14:paraId="1BBAA28A" w14:textId="77777777" w:rsidR="00000000" w:rsidRDefault="00F92B3A">
      <w:pPr>
        <w:pStyle w:val="af1"/>
        <w:rPr>
          <w:rtl/>
        </w:rPr>
      </w:pPr>
    </w:p>
    <w:p w14:paraId="61FA3769" w14:textId="77777777" w:rsidR="00000000" w:rsidRDefault="00F92B3A">
      <w:pPr>
        <w:pStyle w:val="af1"/>
        <w:rPr>
          <w:rtl/>
        </w:rPr>
      </w:pPr>
      <w:r>
        <w:rPr>
          <w:rFonts w:hint="eastAsia"/>
          <w:rtl/>
        </w:rPr>
        <w:t>היו</w:t>
      </w:r>
      <w:r>
        <w:rPr>
          <w:rtl/>
        </w:rPr>
        <w:t>"ר ראובן ריבלין:</w:t>
      </w:r>
    </w:p>
    <w:p w14:paraId="572CA896" w14:textId="77777777" w:rsidR="00000000" w:rsidRDefault="00F92B3A">
      <w:pPr>
        <w:pStyle w:val="a0"/>
        <w:rPr>
          <w:rFonts w:hint="cs"/>
          <w:rtl/>
        </w:rPr>
      </w:pPr>
    </w:p>
    <w:p w14:paraId="674C5C7B" w14:textId="77777777" w:rsidR="00000000" w:rsidRDefault="00F92B3A">
      <w:pPr>
        <w:pStyle w:val="a0"/>
        <w:rPr>
          <w:rFonts w:hint="cs"/>
          <w:rtl/>
        </w:rPr>
      </w:pPr>
      <w:r>
        <w:rPr>
          <w:rFonts w:hint="cs"/>
          <w:rtl/>
        </w:rPr>
        <w:t>חבר הכנסת יהלום</w:t>
      </w:r>
      <w:r>
        <w:rPr>
          <w:rFonts w:hint="cs"/>
          <w:rtl/>
        </w:rPr>
        <w:t>, האם אדוני מסכים בהתניית הממשלה להעברת הצעת החוק להכנה לקריאה ראשונה - על-פי דרישת הממשלה?</w:t>
      </w:r>
    </w:p>
    <w:p w14:paraId="7784BA4A" w14:textId="77777777" w:rsidR="00000000" w:rsidRDefault="00F92B3A">
      <w:pPr>
        <w:pStyle w:val="a0"/>
        <w:rPr>
          <w:rFonts w:hint="cs"/>
          <w:rtl/>
        </w:rPr>
      </w:pPr>
    </w:p>
    <w:p w14:paraId="39EBA065" w14:textId="77777777" w:rsidR="00000000" w:rsidRDefault="00F92B3A">
      <w:pPr>
        <w:pStyle w:val="af0"/>
        <w:rPr>
          <w:rtl/>
        </w:rPr>
      </w:pPr>
      <w:r>
        <w:rPr>
          <w:rFonts w:hint="eastAsia"/>
          <w:rtl/>
        </w:rPr>
        <w:t>שאול</w:t>
      </w:r>
      <w:r>
        <w:rPr>
          <w:rtl/>
        </w:rPr>
        <w:t xml:space="preserve"> יהלום (מפד"ל):</w:t>
      </w:r>
    </w:p>
    <w:p w14:paraId="1F7511BE" w14:textId="77777777" w:rsidR="00000000" w:rsidRDefault="00F92B3A">
      <w:pPr>
        <w:pStyle w:val="a0"/>
        <w:rPr>
          <w:rFonts w:hint="cs"/>
          <w:rtl/>
        </w:rPr>
      </w:pPr>
    </w:p>
    <w:p w14:paraId="693671B3" w14:textId="77777777" w:rsidR="00000000" w:rsidRDefault="00F92B3A">
      <w:pPr>
        <w:pStyle w:val="a0"/>
        <w:rPr>
          <w:rFonts w:hint="cs"/>
          <w:rtl/>
        </w:rPr>
      </w:pPr>
      <w:r>
        <w:rPr>
          <w:rFonts w:hint="cs"/>
          <w:rtl/>
        </w:rPr>
        <w:t>מסכים.</w:t>
      </w:r>
    </w:p>
    <w:p w14:paraId="68B4CB66" w14:textId="77777777" w:rsidR="00000000" w:rsidRDefault="00F92B3A">
      <w:pPr>
        <w:pStyle w:val="a0"/>
        <w:rPr>
          <w:rFonts w:hint="cs"/>
          <w:rtl/>
        </w:rPr>
      </w:pPr>
    </w:p>
    <w:p w14:paraId="7AEBED0E" w14:textId="77777777" w:rsidR="00000000" w:rsidRDefault="00F92B3A">
      <w:pPr>
        <w:pStyle w:val="af1"/>
        <w:rPr>
          <w:rtl/>
        </w:rPr>
      </w:pPr>
      <w:r>
        <w:rPr>
          <w:rFonts w:hint="eastAsia"/>
          <w:rtl/>
        </w:rPr>
        <w:t>היו</w:t>
      </w:r>
      <w:r>
        <w:rPr>
          <w:rtl/>
        </w:rPr>
        <w:t>"ר ראובן ריבלין:</w:t>
      </w:r>
    </w:p>
    <w:p w14:paraId="47F22C98" w14:textId="77777777" w:rsidR="00000000" w:rsidRDefault="00F92B3A">
      <w:pPr>
        <w:pStyle w:val="a0"/>
        <w:rPr>
          <w:rFonts w:hint="cs"/>
          <w:rtl/>
        </w:rPr>
      </w:pPr>
    </w:p>
    <w:p w14:paraId="30A59C76" w14:textId="77777777" w:rsidR="00000000" w:rsidRDefault="00F92B3A">
      <w:pPr>
        <w:pStyle w:val="a0"/>
        <w:rPr>
          <w:rFonts w:hint="cs"/>
          <w:rtl/>
        </w:rPr>
      </w:pPr>
      <w:r>
        <w:rPr>
          <w:rFonts w:hint="cs"/>
          <w:rtl/>
        </w:rPr>
        <w:t xml:space="preserve">חבר הכנסת יהלום מסכים. רבותי חברי הכנסת, אין מתנגדים, אנחנו עוברים להצבעה. </w:t>
      </w:r>
    </w:p>
    <w:p w14:paraId="5C701B27" w14:textId="77777777" w:rsidR="00000000" w:rsidRDefault="00F92B3A">
      <w:pPr>
        <w:pStyle w:val="a0"/>
        <w:rPr>
          <w:rFonts w:hint="cs"/>
          <w:rtl/>
        </w:rPr>
      </w:pPr>
    </w:p>
    <w:p w14:paraId="53CEA186" w14:textId="77777777" w:rsidR="00000000" w:rsidRDefault="00F92B3A">
      <w:pPr>
        <w:pStyle w:val="a0"/>
        <w:rPr>
          <w:rFonts w:hint="cs"/>
          <w:rtl/>
        </w:rPr>
      </w:pPr>
      <w:r>
        <w:rPr>
          <w:rFonts w:hint="cs"/>
          <w:rtl/>
        </w:rPr>
        <w:t xml:space="preserve">רבותי חברי הכנסת, נא להצביע. מי בעד </w:t>
      </w:r>
      <w:r>
        <w:rPr>
          <w:rFonts w:hint="cs"/>
          <w:rtl/>
        </w:rPr>
        <w:t>ומי נגד הצעת חוק לתיקון פקודת התעבורה (רכב המסיע תלמידים), התשס"ד-2004, של חבר הכנסת שאול יהלום, בתיקוני הממשלה?</w:t>
      </w:r>
    </w:p>
    <w:p w14:paraId="39178346" w14:textId="77777777" w:rsidR="00000000" w:rsidRDefault="00F92B3A">
      <w:pPr>
        <w:pStyle w:val="a0"/>
        <w:rPr>
          <w:rFonts w:hint="cs"/>
          <w:rtl/>
        </w:rPr>
      </w:pPr>
    </w:p>
    <w:p w14:paraId="5613D5FE" w14:textId="77777777" w:rsidR="00000000" w:rsidRDefault="00F92B3A">
      <w:pPr>
        <w:pStyle w:val="ab"/>
        <w:bidi/>
        <w:rPr>
          <w:rFonts w:hint="cs"/>
          <w:rtl/>
        </w:rPr>
      </w:pPr>
      <w:r>
        <w:rPr>
          <w:rFonts w:hint="cs"/>
          <w:rtl/>
        </w:rPr>
        <w:t>הצבעה מס' 13</w:t>
      </w:r>
    </w:p>
    <w:p w14:paraId="520548A4" w14:textId="77777777" w:rsidR="00000000" w:rsidRDefault="00F92B3A">
      <w:pPr>
        <w:pStyle w:val="a0"/>
        <w:rPr>
          <w:rFonts w:hint="cs"/>
          <w:rtl/>
        </w:rPr>
      </w:pPr>
    </w:p>
    <w:p w14:paraId="2FC08D7A" w14:textId="77777777" w:rsidR="00000000" w:rsidRDefault="00F92B3A">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46</w:t>
      </w:r>
    </w:p>
    <w:p w14:paraId="09004941" w14:textId="77777777" w:rsidR="00000000" w:rsidRDefault="00F92B3A">
      <w:pPr>
        <w:pStyle w:val="ac"/>
        <w:bidi/>
        <w:rPr>
          <w:rFonts w:hint="cs"/>
          <w:rtl/>
        </w:rPr>
      </w:pPr>
      <w:r>
        <w:rPr>
          <w:rFonts w:hint="cs"/>
          <w:rtl/>
        </w:rPr>
        <w:t xml:space="preserve">נגד </w:t>
      </w:r>
      <w:r>
        <w:rPr>
          <w:rtl/>
        </w:rPr>
        <w:t>–</w:t>
      </w:r>
      <w:r>
        <w:rPr>
          <w:rFonts w:hint="cs"/>
          <w:rtl/>
        </w:rPr>
        <w:t xml:space="preserve"> 1</w:t>
      </w:r>
    </w:p>
    <w:p w14:paraId="6B070479" w14:textId="77777777" w:rsidR="00000000" w:rsidRDefault="00F92B3A">
      <w:pPr>
        <w:pStyle w:val="ac"/>
        <w:bidi/>
        <w:rPr>
          <w:rFonts w:hint="cs"/>
          <w:rtl/>
        </w:rPr>
      </w:pPr>
      <w:r>
        <w:rPr>
          <w:rFonts w:hint="cs"/>
          <w:rtl/>
        </w:rPr>
        <w:t xml:space="preserve"> נמנעים </w:t>
      </w:r>
      <w:r>
        <w:rPr>
          <w:rtl/>
        </w:rPr>
        <w:t>–</w:t>
      </w:r>
      <w:r>
        <w:rPr>
          <w:rFonts w:hint="cs"/>
          <w:rtl/>
        </w:rPr>
        <w:t xml:space="preserve"> אין</w:t>
      </w:r>
    </w:p>
    <w:p w14:paraId="07438933" w14:textId="77777777" w:rsidR="00000000" w:rsidRDefault="00F92B3A">
      <w:pPr>
        <w:pStyle w:val="ad"/>
        <w:bidi/>
        <w:rPr>
          <w:rFonts w:hint="cs"/>
          <w:rtl/>
        </w:rPr>
      </w:pPr>
      <w:r>
        <w:rPr>
          <w:rFonts w:hint="cs"/>
          <w:rtl/>
        </w:rPr>
        <w:t xml:space="preserve">ההצעה להעביר את הצעת חוק לתיקון פקודת התעבורה </w:t>
      </w:r>
    </w:p>
    <w:p w14:paraId="44F32B17" w14:textId="77777777" w:rsidR="00000000" w:rsidRDefault="00F92B3A">
      <w:pPr>
        <w:pStyle w:val="ad"/>
        <w:bidi/>
        <w:rPr>
          <w:rFonts w:hint="cs"/>
          <w:rtl/>
        </w:rPr>
      </w:pPr>
      <w:r>
        <w:rPr>
          <w:rFonts w:hint="cs"/>
          <w:rtl/>
        </w:rPr>
        <w:t>(רכב</w:t>
      </w:r>
      <w:r>
        <w:rPr>
          <w:rFonts w:hint="cs"/>
          <w:rtl/>
        </w:rPr>
        <w:t xml:space="preserve"> המסיע תלמידים), התשס"ד-2004, לדיון מוקדם בוועדת הכלכלה נתקבלה.</w:t>
      </w:r>
    </w:p>
    <w:p w14:paraId="3FC8E8B9" w14:textId="77777777" w:rsidR="00000000" w:rsidRDefault="00F92B3A">
      <w:pPr>
        <w:pStyle w:val="af1"/>
        <w:rPr>
          <w:rFonts w:hint="cs"/>
          <w:rtl/>
        </w:rPr>
      </w:pPr>
    </w:p>
    <w:p w14:paraId="1994D31B" w14:textId="77777777" w:rsidR="00000000" w:rsidRDefault="00F92B3A">
      <w:pPr>
        <w:pStyle w:val="af1"/>
        <w:rPr>
          <w:rtl/>
        </w:rPr>
      </w:pPr>
      <w:r>
        <w:rPr>
          <w:rFonts w:hint="eastAsia"/>
          <w:rtl/>
        </w:rPr>
        <w:t>היו</w:t>
      </w:r>
      <w:r>
        <w:rPr>
          <w:rtl/>
        </w:rPr>
        <w:t>"ר ראובן ריבלין:</w:t>
      </w:r>
    </w:p>
    <w:p w14:paraId="7D737ABD" w14:textId="77777777" w:rsidR="00000000" w:rsidRDefault="00F92B3A">
      <w:pPr>
        <w:pStyle w:val="a0"/>
        <w:rPr>
          <w:rFonts w:hint="cs"/>
          <w:rtl/>
        </w:rPr>
      </w:pPr>
    </w:p>
    <w:p w14:paraId="52388CE2" w14:textId="77777777" w:rsidR="00000000" w:rsidRDefault="00F92B3A">
      <w:pPr>
        <w:pStyle w:val="a0"/>
        <w:rPr>
          <w:rFonts w:hint="cs"/>
          <w:rtl/>
        </w:rPr>
      </w:pPr>
      <w:r>
        <w:rPr>
          <w:rFonts w:hint="cs"/>
          <w:rtl/>
        </w:rPr>
        <w:t>בעד - 46, אחד נגד, אין נמנעים. אני קובע שהצעת החוק נתקבלה ותועבר לוועדת הכלכלה להכנתה לקריאה ראשונה.</w:t>
      </w:r>
    </w:p>
    <w:p w14:paraId="5E81AD6A" w14:textId="77777777" w:rsidR="00000000" w:rsidRDefault="00F92B3A">
      <w:pPr>
        <w:pStyle w:val="a2"/>
        <w:rPr>
          <w:rFonts w:hint="cs"/>
          <w:rtl/>
        </w:rPr>
      </w:pPr>
    </w:p>
    <w:p w14:paraId="2FE6AA41" w14:textId="77777777" w:rsidR="00000000" w:rsidRDefault="00F92B3A">
      <w:pPr>
        <w:pStyle w:val="a0"/>
        <w:rPr>
          <w:rFonts w:hint="cs"/>
          <w:rtl/>
        </w:rPr>
      </w:pPr>
    </w:p>
    <w:p w14:paraId="3F1E44EC" w14:textId="77777777" w:rsidR="00000000" w:rsidRDefault="00F92B3A">
      <w:pPr>
        <w:pStyle w:val="a2"/>
        <w:rPr>
          <w:rFonts w:hint="cs"/>
          <w:rtl/>
        </w:rPr>
      </w:pPr>
      <w:bookmarkStart w:id="216" w:name="CS30644FI0030644T08_12_2004_13_38_19"/>
      <w:bookmarkStart w:id="217" w:name="_Toc100391274"/>
      <w:bookmarkEnd w:id="216"/>
      <w:r>
        <w:rPr>
          <w:rtl/>
        </w:rPr>
        <w:t>הצעת חוק התכנון והבנ</w:t>
      </w:r>
      <w:r>
        <w:rPr>
          <w:rFonts w:hint="cs"/>
          <w:rtl/>
        </w:rPr>
        <w:t>י</w:t>
      </w:r>
      <w:r>
        <w:rPr>
          <w:rtl/>
        </w:rPr>
        <w:t xml:space="preserve">יה (תיקון - ועדה לענייני ביקורת </w:t>
      </w:r>
      <w:r>
        <w:rPr>
          <w:rFonts w:hint="cs"/>
          <w:rtl/>
        </w:rPr>
        <w:br/>
      </w:r>
      <w:r>
        <w:rPr>
          <w:rtl/>
        </w:rPr>
        <w:t>בו</w:t>
      </w:r>
      <w:r>
        <w:rPr>
          <w:rFonts w:hint="cs"/>
          <w:rtl/>
        </w:rPr>
        <w:t>ו</w:t>
      </w:r>
      <w:r>
        <w:rPr>
          <w:rtl/>
        </w:rPr>
        <w:t>עדה מרחבית</w:t>
      </w:r>
      <w:r>
        <w:rPr>
          <w:rtl/>
        </w:rPr>
        <w:t>), התשס"ד-2004</w:t>
      </w:r>
      <w:bookmarkEnd w:id="217"/>
      <w:r>
        <w:rPr>
          <w:rFonts w:hint="cs"/>
          <w:rtl/>
        </w:rPr>
        <w:t xml:space="preserve"> </w:t>
      </w:r>
    </w:p>
    <w:p w14:paraId="0746EC40" w14:textId="77777777" w:rsidR="00000000" w:rsidRDefault="00F92B3A">
      <w:pPr>
        <w:pStyle w:val="a0"/>
        <w:ind w:firstLine="0"/>
        <w:rPr>
          <w:rFonts w:hint="cs"/>
          <w:rtl/>
        </w:rPr>
      </w:pPr>
      <w:r>
        <w:rPr>
          <w:rFonts w:hint="cs"/>
          <w:rtl/>
        </w:rPr>
        <w:t xml:space="preserve">[הצעת חוק פ/2732; </w:t>
      </w:r>
      <w:r>
        <w:rPr>
          <w:rFonts w:hint="eastAsia"/>
          <w:rtl/>
        </w:rPr>
        <w:t>נספחות</w:t>
      </w:r>
      <w:r>
        <w:rPr>
          <w:rtl/>
        </w:rPr>
        <w:t>.</w:t>
      </w:r>
      <w:r>
        <w:rPr>
          <w:rFonts w:hint="cs"/>
          <w:rtl/>
        </w:rPr>
        <w:t>]</w:t>
      </w:r>
    </w:p>
    <w:p w14:paraId="46E216E9" w14:textId="77777777" w:rsidR="00000000" w:rsidRDefault="00F92B3A">
      <w:pPr>
        <w:pStyle w:val="-0"/>
        <w:rPr>
          <w:rFonts w:hint="cs"/>
          <w:rtl/>
        </w:rPr>
      </w:pPr>
      <w:r>
        <w:rPr>
          <w:rFonts w:hint="cs"/>
          <w:rtl/>
        </w:rPr>
        <w:t>(הצעת חברת הכנסת גילה גמליאל)</w:t>
      </w:r>
    </w:p>
    <w:p w14:paraId="6A95C34E" w14:textId="77777777" w:rsidR="00000000" w:rsidRDefault="00F92B3A">
      <w:pPr>
        <w:pStyle w:val="a0"/>
        <w:rPr>
          <w:rFonts w:hint="cs"/>
          <w:rtl/>
        </w:rPr>
      </w:pPr>
    </w:p>
    <w:p w14:paraId="0E727F4D" w14:textId="77777777" w:rsidR="00000000" w:rsidRDefault="00F92B3A">
      <w:pPr>
        <w:pStyle w:val="af1"/>
        <w:rPr>
          <w:rtl/>
        </w:rPr>
      </w:pPr>
      <w:r>
        <w:rPr>
          <w:rFonts w:hint="eastAsia"/>
          <w:rtl/>
        </w:rPr>
        <w:t>היו</w:t>
      </w:r>
      <w:r>
        <w:rPr>
          <w:rtl/>
        </w:rPr>
        <w:t>"ר ראובן ריבלין:</w:t>
      </w:r>
    </w:p>
    <w:p w14:paraId="598A5907" w14:textId="77777777" w:rsidR="00000000" w:rsidRDefault="00F92B3A">
      <w:pPr>
        <w:pStyle w:val="a0"/>
        <w:rPr>
          <w:rFonts w:hint="cs"/>
          <w:rtl/>
        </w:rPr>
      </w:pPr>
    </w:p>
    <w:p w14:paraId="2B865A41" w14:textId="77777777" w:rsidR="00000000" w:rsidRDefault="00F92B3A">
      <w:pPr>
        <w:pStyle w:val="a0"/>
        <w:rPr>
          <w:rFonts w:hint="cs"/>
          <w:rtl/>
        </w:rPr>
      </w:pPr>
      <w:r>
        <w:rPr>
          <w:rFonts w:hint="cs"/>
          <w:rtl/>
        </w:rPr>
        <w:t xml:space="preserve">רבותי חברי הכנסת, הנמקה מהמקום להצעת החוק של חברת הכנסת גילה גמליאל, הצעת חוק התכנון והבנייה (תיקון </w:t>
      </w:r>
      <w:r>
        <w:rPr>
          <w:rtl/>
        </w:rPr>
        <w:t>–</w:t>
      </w:r>
      <w:r>
        <w:rPr>
          <w:rFonts w:hint="cs"/>
          <w:rtl/>
        </w:rPr>
        <w:t xml:space="preserve"> ועדה לענייני ביקורת בוועדה מרחבית), התשס"ד-2004. בבקשה, גבר</w:t>
      </w:r>
      <w:r>
        <w:rPr>
          <w:rFonts w:hint="cs"/>
          <w:rtl/>
        </w:rPr>
        <w:t>תי.</w:t>
      </w:r>
    </w:p>
    <w:p w14:paraId="5C413AFD" w14:textId="77777777" w:rsidR="00000000" w:rsidRDefault="00F92B3A">
      <w:pPr>
        <w:pStyle w:val="a0"/>
        <w:rPr>
          <w:rFonts w:hint="cs"/>
          <w:rtl/>
        </w:rPr>
      </w:pPr>
    </w:p>
    <w:p w14:paraId="4D80F1C6" w14:textId="77777777" w:rsidR="00000000" w:rsidRDefault="00F92B3A">
      <w:pPr>
        <w:pStyle w:val="a"/>
        <w:rPr>
          <w:rtl/>
        </w:rPr>
      </w:pPr>
      <w:bookmarkStart w:id="218" w:name="FS000001025T08_12_2004_13_07_12"/>
      <w:bookmarkStart w:id="219" w:name="_Toc100391275"/>
      <w:bookmarkEnd w:id="218"/>
      <w:r>
        <w:rPr>
          <w:rFonts w:hint="eastAsia"/>
          <w:rtl/>
        </w:rPr>
        <w:t>גילה</w:t>
      </w:r>
      <w:r>
        <w:rPr>
          <w:rtl/>
        </w:rPr>
        <w:t xml:space="preserve"> גמליאל (הליכוד):</w:t>
      </w:r>
      <w:bookmarkEnd w:id="219"/>
    </w:p>
    <w:p w14:paraId="66C8080D" w14:textId="77777777" w:rsidR="00000000" w:rsidRDefault="00F92B3A">
      <w:pPr>
        <w:pStyle w:val="a0"/>
        <w:rPr>
          <w:rFonts w:hint="cs"/>
          <w:rtl/>
        </w:rPr>
      </w:pPr>
    </w:p>
    <w:p w14:paraId="22E9D3BC" w14:textId="77777777" w:rsidR="00000000" w:rsidRDefault="00F92B3A">
      <w:pPr>
        <w:pStyle w:val="a0"/>
        <w:rPr>
          <w:rFonts w:hint="cs"/>
          <w:rtl/>
        </w:rPr>
      </w:pPr>
      <w:r>
        <w:rPr>
          <w:rFonts w:hint="cs"/>
          <w:rtl/>
        </w:rPr>
        <w:t>אדוני היושב-ראש, כבוד ראש הממשלה, שרים, שרות, חברות וחברי הכנסת, היום אני מבקשת את תמיכתם בקריאה טרומית של הצעת חוק התכנון והבנייה</w:t>
      </w:r>
      <w:r>
        <w:rPr>
          <w:rtl/>
        </w:rPr>
        <w:t xml:space="preserve"> (תיקון - ועדה לענייני ביקורת בו</w:t>
      </w:r>
      <w:r>
        <w:rPr>
          <w:rFonts w:hint="cs"/>
          <w:rtl/>
        </w:rPr>
        <w:t>ו</w:t>
      </w:r>
      <w:r>
        <w:rPr>
          <w:rtl/>
        </w:rPr>
        <w:t>עדה מרחבית)</w:t>
      </w:r>
      <w:r>
        <w:rPr>
          <w:rFonts w:hint="cs"/>
          <w:rtl/>
        </w:rPr>
        <w:t>. אני מראש מודיעה שאני מקבלת את ההסתייגויות של ועדת הש</w:t>
      </w:r>
      <w:r>
        <w:rPr>
          <w:rFonts w:hint="cs"/>
          <w:rtl/>
        </w:rPr>
        <w:t>רים לחקיקה בכל מה שקשור לשינויים שהתקיימו בוועדה.</w:t>
      </w:r>
    </w:p>
    <w:p w14:paraId="7F6C942E" w14:textId="77777777" w:rsidR="00000000" w:rsidRDefault="00F92B3A">
      <w:pPr>
        <w:pStyle w:val="a0"/>
        <w:rPr>
          <w:rFonts w:hint="cs"/>
          <w:rtl/>
        </w:rPr>
      </w:pPr>
    </w:p>
    <w:p w14:paraId="037DB475" w14:textId="77777777" w:rsidR="00000000" w:rsidRDefault="00F92B3A">
      <w:pPr>
        <w:pStyle w:val="a0"/>
        <w:rPr>
          <w:rFonts w:hint="cs"/>
          <w:rtl/>
        </w:rPr>
      </w:pPr>
      <w:r>
        <w:rPr>
          <w:rFonts w:hint="cs"/>
          <w:rtl/>
        </w:rPr>
        <w:t xml:space="preserve">מטרת הצעת החוק היא לקבוע, כי ועדה מקומית מרחבית, המשותפת לכמה רשויות מקומיות, תבחר מבין חבריה ועדה לענייני ביקורת, שתפקידה לדון בדוחות של מבקר המדינה ושל נציב תלונות הציבור על פעולות הוועדה, וגם בדוחות של </w:t>
      </w:r>
      <w:r>
        <w:rPr>
          <w:rFonts w:hint="cs"/>
          <w:rtl/>
        </w:rPr>
        <w:t xml:space="preserve">משרד הפנים על פעולות הוועדה, ולעקוב אחרי תיקון הליקויים שהעלתה הביקורת. אחרת אין תוקף לכל הפעילות של המבקרים - במידה שזה לא בא לידי ביטוי על-ידי הוועדות המוניציפליות. </w:t>
      </w:r>
    </w:p>
    <w:p w14:paraId="088096D8" w14:textId="77777777" w:rsidR="00000000" w:rsidRDefault="00F92B3A">
      <w:pPr>
        <w:pStyle w:val="a0"/>
        <w:rPr>
          <w:rFonts w:hint="cs"/>
          <w:rtl/>
        </w:rPr>
      </w:pPr>
    </w:p>
    <w:p w14:paraId="482781A2" w14:textId="77777777" w:rsidR="00000000" w:rsidRDefault="00F92B3A">
      <w:pPr>
        <w:pStyle w:val="a0"/>
        <w:rPr>
          <w:rFonts w:hint="cs"/>
          <w:rtl/>
        </w:rPr>
      </w:pPr>
      <w:r>
        <w:rPr>
          <w:rFonts w:hint="cs"/>
          <w:rtl/>
        </w:rPr>
        <w:t>זה בהמשך להצעת החוק שהתקבלה היום כאן בקריאה טרומית בדבר הקמת ועדה לענייני סמים.</w:t>
      </w:r>
    </w:p>
    <w:p w14:paraId="2EA5014A" w14:textId="77777777" w:rsidR="00000000" w:rsidRDefault="00F92B3A">
      <w:pPr>
        <w:pStyle w:val="a0"/>
        <w:rPr>
          <w:rFonts w:hint="cs"/>
          <w:rtl/>
        </w:rPr>
      </w:pPr>
    </w:p>
    <w:p w14:paraId="0B2F3AC5" w14:textId="77777777" w:rsidR="00000000" w:rsidRDefault="00F92B3A">
      <w:pPr>
        <w:pStyle w:val="af1"/>
        <w:rPr>
          <w:rtl/>
        </w:rPr>
      </w:pPr>
      <w:r>
        <w:rPr>
          <w:rFonts w:hint="eastAsia"/>
          <w:rtl/>
        </w:rPr>
        <w:t>היו</w:t>
      </w:r>
      <w:r>
        <w:rPr>
          <w:rtl/>
        </w:rPr>
        <w:t xml:space="preserve">"ר </w:t>
      </w:r>
      <w:r>
        <w:rPr>
          <w:rtl/>
        </w:rPr>
        <w:t>ראובן ריבלין:</w:t>
      </w:r>
    </w:p>
    <w:p w14:paraId="2DEE449A" w14:textId="77777777" w:rsidR="00000000" w:rsidRDefault="00F92B3A">
      <w:pPr>
        <w:pStyle w:val="a0"/>
        <w:rPr>
          <w:rFonts w:hint="cs"/>
          <w:rtl/>
        </w:rPr>
      </w:pPr>
    </w:p>
    <w:p w14:paraId="28CA81CB" w14:textId="77777777" w:rsidR="00000000" w:rsidRDefault="00F92B3A">
      <w:pPr>
        <w:pStyle w:val="a0"/>
        <w:rPr>
          <w:rFonts w:hint="cs"/>
          <w:rtl/>
        </w:rPr>
      </w:pPr>
      <w:r>
        <w:rPr>
          <w:rFonts w:hint="cs"/>
          <w:rtl/>
        </w:rPr>
        <w:t>חברת הכנסת גמליאל, אולי תוכלי לסייע בידי. הייתי חבר מועצת עיר רק עשר שנים, הייתי גם יושב-ראש ועדת ביקורת, כי הייתי באופוזיציה, והקפדתי להיות באופוזיציה - - -</w:t>
      </w:r>
    </w:p>
    <w:p w14:paraId="7BE204E9" w14:textId="77777777" w:rsidR="00000000" w:rsidRDefault="00F92B3A">
      <w:pPr>
        <w:pStyle w:val="a0"/>
        <w:rPr>
          <w:rFonts w:hint="cs"/>
          <w:rtl/>
        </w:rPr>
      </w:pPr>
    </w:p>
    <w:p w14:paraId="28E35961" w14:textId="77777777" w:rsidR="00000000" w:rsidRDefault="00F92B3A">
      <w:pPr>
        <w:pStyle w:val="-"/>
        <w:rPr>
          <w:rtl/>
        </w:rPr>
      </w:pPr>
      <w:bookmarkStart w:id="220" w:name="FS000001025T08_12_2004_13_42_15"/>
      <w:bookmarkStart w:id="221" w:name="FS000001025T08_12_2004_13_42_18C"/>
      <w:bookmarkEnd w:id="220"/>
      <w:r>
        <w:rPr>
          <w:rFonts w:hint="eastAsia"/>
          <w:rtl/>
        </w:rPr>
        <w:t>גילה</w:t>
      </w:r>
      <w:r>
        <w:rPr>
          <w:rtl/>
        </w:rPr>
        <w:t xml:space="preserve"> גמליאל (הליכוד):</w:t>
      </w:r>
    </w:p>
    <w:p w14:paraId="34E8A618" w14:textId="77777777" w:rsidR="00000000" w:rsidRDefault="00F92B3A">
      <w:pPr>
        <w:pStyle w:val="a0"/>
        <w:rPr>
          <w:rtl/>
        </w:rPr>
      </w:pPr>
    </w:p>
    <w:p w14:paraId="5C38C7F9" w14:textId="77777777" w:rsidR="00000000" w:rsidRDefault="00F92B3A">
      <w:pPr>
        <w:pStyle w:val="a0"/>
        <w:rPr>
          <w:rFonts w:hint="cs"/>
          <w:rtl/>
        </w:rPr>
      </w:pPr>
      <w:r>
        <w:rPr>
          <w:rFonts w:hint="cs"/>
          <w:rtl/>
        </w:rPr>
        <w:t>אני שמחה לשמוע.</w:t>
      </w:r>
    </w:p>
    <w:bookmarkEnd w:id="221"/>
    <w:p w14:paraId="095C92D2" w14:textId="77777777" w:rsidR="00000000" w:rsidRDefault="00F92B3A">
      <w:pPr>
        <w:pStyle w:val="a0"/>
        <w:rPr>
          <w:rFonts w:hint="cs"/>
          <w:rtl/>
        </w:rPr>
      </w:pPr>
    </w:p>
    <w:p w14:paraId="3F794354" w14:textId="77777777" w:rsidR="00000000" w:rsidRDefault="00F92B3A">
      <w:pPr>
        <w:pStyle w:val="af1"/>
        <w:rPr>
          <w:rtl/>
        </w:rPr>
      </w:pPr>
      <w:r>
        <w:rPr>
          <w:rFonts w:hint="eastAsia"/>
          <w:rtl/>
        </w:rPr>
        <w:t>היו</w:t>
      </w:r>
      <w:r>
        <w:rPr>
          <w:rtl/>
        </w:rPr>
        <w:t>"ר ראובן ריבלין:</w:t>
      </w:r>
    </w:p>
    <w:p w14:paraId="2A18BA78" w14:textId="77777777" w:rsidR="00000000" w:rsidRDefault="00F92B3A">
      <w:pPr>
        <w:pStyle w:val="a0"/>
        <w:rPr>
          <w:rFonts w:hint="cs"/>
          <w:rtl/>
        </w:rPr>
      </w:pPr>
    </w:p>
    <w:p w14:paraId="11B655FA" w14:textId="77777777" w:rsidR="00000000" w:rsidRDefault="00F92B3A">
      <w:pPr>
        <w:pStyle w:val="a0"/>
        <w:rPr>
          <w:rFonts w:hint="cs"/>
          <w:rtl/>
        </w:rPr>
      </w:pPr>
      <w:r>
        <w:rPr>
          <w:rFonts w:hint="cs"/>
          <w:rtl/>
        </w:rPr>
        <w:t>אני לא מבין. האם אנחנ</w:t>
      </w:r>
      <w:r>
        <w:rPr>
          <w:rFonts w:hint="cs"/>
          <w:rtl/>
        </w:rPr>
        <w:t>ו מקיימים דבר שהוא מובן מאליו?</w:t>
      </w:r>
    </w:p>
    <w:p w14:paraId="1B0D1D22" w14:textId="77777777" w:rsidR="00000000" w:rsidRDefault="00F92B3A">
      <w:pPr>
        <w:pStyle w:val="af0"/>
        <w:rPr>
          <w:rtl/>
        </w:rPr>
      </w:pPr>
    </w:p>
    <w:p w14:paraId="61235580" w14:textId="77777777" w:rsidR="00000000" w:rsidRDefault="00F92B3A">
      <w:pPr>
        <w:pStyle w:val="af0"/>
        <w:rPr>
          <w:rtl/>
        </w:rPr>
      </w:pPr>
      <w:r>
        <w:rPr>
          <w:rFonts w:hint="eastAsia"/>
          <w:rtl/>
        </w:rPr>
        <w:t>השרה</w:t>
      </w:r>
      <w:r>
        <w:rPr>
          <w:rtl/>
        </w:rPr>
        <w:t xml:space="preserve"> לקליטת העלייה ציפי לבני:</w:t>
      </w:r>
    </w:p>
    <w:p w14:paraId="2393F987" w14:textId="77777777" w:rsidR="00000000" w:rsidRDefault="00F92B3A">
      <w:pPr>
        <w:pStyle w:val="a0"/>
        <w:rPr>
          <w:rFonts w:hint="cs"/>
          <w:rtl/>
        </w:rPr>
      </w:pPr>
    </w:p>
    <w:p w14:paraId="7ED86457" w14:textId="77777777" w:rsidR="00000000" w:rsidRDefault="00F92B3A">
      <w:pPr>
        <w:pStyle w:val="a0"/>
        <w:rPr>
          <w:rFonts w:hint="cs"/>
          <w:rtl/>
        </w:rPr>
      </w:pPr>
      <w:r>
        <w:rPr>
          <w:rFonts w:hint="cs"/>
          <w:rtl/>
        </w:rPr>
        <w:t>זו ועדה מרחבית.</w:t>
      </w:r>
    </w:p>
    <w:p w14:paraId="4E8E5591" w14:textId="77777777" w:rsidR="00000000" w:rsidRDefault="00F92B3A">
      <w:pPr>
        <w:pStyle w:val="a0"/>
        <w:rPr>
          <w:rFonts w:hint="cs"/>
          <w:rtl/>
        </w:rPr>
      </w:pPr>
    </w:p>
    <w:p w14:paraId="45756E2C" w14:textId="77777777" w:rsidR="00000000" w:rsidRDefault="00F92B3A">
      <w:pPr>
        <w:pStyle w:val="-"/>
        <w:rPr>
          <w:rtl/>
        </w:rPr>
      </w:pPr>
      <w:bookmarkStart w:id="222" w:name="FS000001025T08_12_2004_13_42_50C"/>
      <w:bookmarkEnd w:id="222"/>
      <w:r>
        <w:rPr>
          <w:rFonts w:hint="eastAsia"/>
          <w:rtl/>
        </w:rPr>
        <w:t>גילה</w:t>
      </w:r>
      <w:r>
        <w:rPr>
          <w:rtl/>
        </w:rPr>
        <w:t xml:space="preserve"> גמליאל (הליכוד):</w:t>
      </w:r>
    </w:p>
    <w:p w14:paraId="4510674D" w14:textId="77777777" w:rsidR="00000000" w:rsidRDefault="00F92B3A">
      <w:pPr>
        <w:pStyle w:val="a0"/>
        <w:rPr>
          <w:rFonts w:hint="cs"/>
          <w:rtl/>
        </w:rPr>
      </w:pPr>
    </w:p>
    <w:p w14:paraId="2157BC3B" w14:textId="77777777" w:rsidR="00000000" w:rsidRDefault="00F92B3A">
      <w:pPr>
        <w:pStyle w:val="a0"/>
        <w:rPr>
          <w:rFonts w:hint="cs"/>
          <w:rtl/>
        </w:rPr>
      </w:pPr>
      <w:r>
        <w:rPr>
          <w:rFonts w:hint="cs"/>
          <w:rtl/>
        </w:rPr>
        <w:t>מדובר בוועדה מרחבית. אני אחדד את ההבדלים הקיימים היום. מדובר בוועדה מקומית-מרחבית, שמשותפת לכמה רשויות מקומיות; מה שלא קיים בפועל.</w:t>
      </w:r>
    </w:p>
    <w:p w14:paraId="3DDCF34F" w14:textId="77777777" w:rsidR="00000000" w:rsidRDefault="00F92B3A">
      <w:pPr>
        <w:pStyle w:val="a0"/>
        <w:rPr>
          <w:rFonts w:hint="cs"/>
          <w:rtl/>
        </w:rPr>
      </w:pPr>
    </w:p>
    <w:p w14:paraId="606EE94D" w14:textId="77777777" w:rsidR="00000000" w:rsidRDefault="00F92B3A">
      <w:pPr>
        <w:pStyle w:val="a0"/>
        <w:rPr>
          <w:rFonts w:hint="cs"/>
          <w:rtl/>
        </w:rPr>
      </w:pPr>
      <w:r>
        <w:rPr>
          <w:rFonts w:hint="cs"/>
          <w:rtl/>
        </w:rPr>
        <w:t xml:space="preserve">אני רוצה לברך את סגן </w:t>
      </w:r>
      <w:r>
        <w:rPr>
          <w:rFonts w:hint="cs"/>
          <w:rtl/>
        </w:rPr>
        <w:t>ראש עיריית קריית-ביאליק, אלי דוקורסקי, שהגיש בפני את שתי ההצעות האלה, שהיום נתמכות על-ידי הממשלה, בהסתייגויות המדוברות. תודה רבה.</w:t>
      </w:r>
    </w:p>
    <w:p w14:paraId="19F91361" w14:textId="77777777" w:rsidR="00000000" w:rsidRDefault="00F92B3A">
      <w:pPr>
        <w:pStyle w:val="a0"/>
        <w:rPr>
          <w:rFonts w:hint="cs"/>
          <w:rtl/>
        </w:rPr>
      </w:pPr>
    </w:p>
    <w:p w14:paraId="03693301" w14:textId="77777777" w:rsidR="00000000" w:rsidRDefault="00F92B3A">
      <w:pPr>
        <w:pStyle w:val="af1"/>
        <w:rPr>
          <w:rtl/>
        </w:rPr>
      </w:pPr>
      <w:r>
        <w:rPr>
          <w:rFonts w:hint="eastAsia"/>
          <w:rtl/>
        </w:rPr>
        <w:t>היו</w:t>
      </w:r>
      <w:r>
        <w:rPr>
          <w:rtl/>
        </w:rPr>
        <w:t>"ר ראובן ריבלין:</w:t>
      </w:r>
    </w:p>
    <w:p w14:paraId="75D65AC4" w14:textId="77777777" w:rsidR="00000000" w:rsidRDefault="00F92B3A">
      <w:pPr>
        <w:pStyle w:val="a0"/>
        <w:rPr>
          <w:rFonts w:hint="cs"/>
          <w:rtl/>
        </w:rPr>
      </w:pPr>
    </w:p>
    <w:p w14:paraId="3B651441" w14:textId="77777777" w:rsidR="00000000" w:rsidRDefault="00F92B3A">
      <w:pPr>
        <w:pStyle w:val="a0"/>
        <w:rPr>
          <w:rFonts w:hint="cs"/>
          <w:rtl/>
        </w:rPr>
      </w:pPr>
      <w:r>
        <w:rPr>
          <w:rFonts w:hint="cs"/>
          <w:rtl/>
        </w:rPr>
        <w:t>בבקשה, כבוד השר שטרית מהמקום.</w:t>
      </w:r>
    </w:p>
    <w:p w14:paraId="2FC6CF9D" w14:textId="77777777" w:rsidR="00000000" w:rsidRDefault="00F92B3A">
      <w:pPr>
        <w:pStyle w:val="a0"/>
        <w:rPr>
          <w:rFonts w:hint="cs"/>
          <w:rtl/>
        </w:rPr>
      </w:pPr>
    </w:p>
    <w:p w14:paraId="7917973E" w14:textId="77777777" w:rsidR="00000000" w:rsidRDefault="00F92B3A">
      <w:pPr>
        <w:pStyle w:val="a"/>
        <w:rPr>
          <w:rtl/>
        </w:rPr>
      </w:pPr>
      <w:bookmarkStart w:id="223" w:name="FS000000478T08_12_2004_13_08_51"/>
      <w:bookmarkStart w:id="224" w:name="_Toc100391276"/>
      <w:bookmarkEnd w:id="223"/>
      <w:r>
        <w:rPr>
          <w:rFonts w:hint="eastAsia"/>
          <w:rtl/>
        </w:rPr>
        <w:t>שר</w:t>
      </w:r>
      <w:r>
        <w:rPr>
          <w:rtl/>
        </w:rPr>
        <w:t xml:space="preserve"> התחבורה מאיר שטרית:</w:t>
      </w:r>
      <w:bookmarkEnd w:id="224"/>
    </w:p>
    <w:p w14:paraId="1912243B" w14:textId="77777777" w:rsidR="00000000" w:rsidRDefault="00F92B3A">
      <w:pPr>
        <w:pStyle w:val="a0"/>
        <w:rPr>
          <w:rFonts w:hint="cs"/>
          <w:rtl/>
        </w:rPr>
      </w:pPr>
    </w:p>
    <w:p w14:paraId="6804A4E7" w14:textId="77777777" w:rsidR="00000000" w:rsidRDefault="00F92B3A">
      <w:pPr>
        <w:pStyle w:val="a0"/>
        <w:rPr>
          <w:rFonts w:hint="cs"/>
          <w:rtl/>
        </w:rPr>
      </w:pPr>
      <w:r>
        <w:rPr>
          <w:rFonts w:hint="cs"/>
          <w:rtl/>
        </w:rPr>
        <w:t>אדוני היושב-ראש, רבותי חברי הכנסת, אני מתכבד להשי</w:t>
      </w:r>
      <w:r>
        <w:rPr>
          <w:rFonts w:hint="cs"/>
          <w:rtl/>
        </w:rPr>
        <w:t>ב על הצעתה של חברת הכנסת גילה גמליאל. ההצעה באמת באה לתקן ליקוי מסוים שקיים היום במתכונת הנוכחית. להווי ידוע שוועדה מרחבית זו ועדה לתכנון ובנייה שמוקמת לצורך טיפול בענייני התכנון והבנייה של כמה רשויות מקומיות קטנות, שאין הצדקה להקים בכל אחת מהן ועדה לתכנון</w:t>
      </w:r>
      <w:r>
        <w:rPr>
          <w:rFonts w:hint="cs"/>
          <w:rtl/>
        </w:rPr>
        <w:t xml:space="preserve"> ובנייה נפרדת. יש במדינה דוגמאות רבות כאלה של ועדות מרחביות בכל רחבי הארץ, ובעיקר ביישובים הכפריים יותר, במועצות האזוריות, וכנ"ל גם בחלק מהיישובים הקטנים יותר, ביישובי המיעוטים. יש ועדות תכנון ובנייה מרחביות, שהן אחראיות לכל התכנון והבנייה כמו ועדה מקומית.</w:t>
      </w:r>
    </w:p>
    <w:p w14:paraId="153717F9" w14:textId="77777777" w:rsidR="00000000" w:rsidRDefault="00F92B3A">
      <w:pPr>
        <w:pStyle w:val="a0"/>
        <w:rPr>
          <w:rFonts w:hint="cs"/>
          <w:rtl/>
        </w:rPr>
      </w:pPr>
    </w:p>
    <w:p w14:paraId="7D9F6E11" w14:textId="77777777" w:rsidR="00000000" w:rsidRDefault="00F92B3A">
      <w:pPr>
        <w:pStyle w:val="a0"/>
        <w:rPr>
          <w:rFonts w:hint="cs"/>
          <w:rtl/>
        </w:rPr>
      </w:pPr>
      <w:r>
        <w:rPr>
          <w:rFonts w:hint="cs"/>
          <w:rtl/>
        </w:rPr>
        <w:t xml:space="preserve">מסתבר, אדוני היושב-ראש, שבחוק הקיים היום אין התייחסות לעניין של הקמת ועדת ביקורת לוועדה המרחבית. הווי אומר, שאין על הוועדות המרחביות הללו ביקורת אפקטיבית על-פי החוק. הצעת החוק של חברת הכנסת גילה גמליאל מציעה לתקן זאת. </w:t>
      </w:r>
    </w:p>
    <w:p w14:paraId="684E6E5F" w14:textId="77777777" w:rsidR="00000000" w:rsidRDefault="00F92B3A">
      <w:pPr>
        <w:pStyle w:val="a0"/>
        <w:rPr>
          <w:rFonts w:hint="cs"/>
          <w:rtl/>
        </w:rPr>
      </w:pPr>
    </w:p>
    <w:p w14:paraId="23ED1771" w14:textId="77777777" w:rsidR="00000000" w:rsidRDefault="00F92B3A">
      <w:pPr>
        <w:pStyle w:val="a0"/>
        <w:rPr>
          <w:rFonts w:hint="cs"/>
          <w:rtl/>
        </w:rPr>
      </w:pPr>
      <w:r>
        <w:rPr>
          <w:rFonts w:hint="cs"/>
          <w:rtl/>
        </w:rPr>
        <w:t>אני חושב שזה נכון, רצוי, ודווקא בו</w:t>
      </w:r>
      <w:r>
        <w:rPr>
          <w:rFonts w:hint="cs"/>
          <w:rtl/>
        </w:rPr>
        <w:t xml:space="preserve">ועדה המרחבית הביקורת חשובה עוד יותר מאשר בוועדה מקומית רגילה, כי שם המלחמות הרבה יותר גדולות ויש כל מיני התנגדויות וניגודי אינטרסים בין הרשויות. סביר להניח שדווקא במקומות האלה, שם חשובה הביקורת לפעמים לא פחות, אולי אפילו יותר מאשר בוועדה מקומית רגילה. </w:t>
      </w:r>
    </w:p>
    <w:p w14:paraId="59A9173A" w14:textId="77777777" w:rsidR="00000000" w:rsidRDefault="00F92B3A">
      <w:pPr>
        <w:pStyle w:val="a0"/>
        <w:rPr>
          <w:rFonts w:hint="cs"/>
          <w:rtl/>
        </w:rPr>
      </w:pPr>
    </w:p>
    <w:p w14:paraId="46ECE95B" w14:textId="77777777" w:rsidR="00000000" w:rsidRDefault="00F92B3A">
      <w:pPr>
        <w:pStyle w:val="a0"/>
        <w:rPr>
          <w:rFonts w:hint="cs"/>
          <w:rtl/>
        </w:rPr>
      </w:pPr>
      <w:r>
        <w:rPr>
          <w:rFonts w:hint="cs"/>
          <w:rtl/>
        </w:rPr>
        <w:t>מא</w:t>
      </w:r>
      <w:r>
        <w:rPr>
          <w:rFonts w:hint="cs"/>
          <w:rtl/>
        </w:rPr>
        <w:t>חר שחברת הכנסת גילה גמליאל גם הסכימה שהמשך קידום החקיקה יתואם עם הממשלה, עם משרד הפנים בעניין הזה, אנחנו מסכימים להעביר את הצעת החוק בקריאה טרומית ולהעביר אותה לוועדת הפנים ואיכות הסביבה להכנה לקריאה ראשונה.</w:t>
      </w:r>
    </w:p>
    <w:p w14:paraId="09C1275F" w14:textId="77777777" w:rsidR="00000000" w:rsidRDefault="00F92B3A">
      <w:pPr>
        <w:pStyle w:val="a0"/>
        <w:rPr>
          <w:rFonts w:hint="cs"/>
          <w:rtl/>
        </w:rPr>
      </w:pPr>
    </w:p>
    <w:p w14:paraId="52101CC9" w14:textId="77777777" w:rsidR="00000000" w:rsidRDefault="00F92B3A">
      <w:pPr>
        <w:pStyle w:val="af1"/>
        <w:rPr>
          <w:rtl/>
        </w:rPr>
      </w:pPr>
      <w:r>
        <w:rPr>
          <w:rFonts w:hint="eastAsia"/>
          <w:rtl/>
        </w:rPr>
        <w:t>היו</w:t>
      </w:r>
      <w:r>
        <w:rPr>
          <w:rtl/>
        </w:rPr>
        <w:t>"ר ראובן ריבלין:</w:t>
      </w:r>
    </w:p>
    <w:p w14:paraId="4F2D2A7A" w14:textId="77777777" w:rsidR="00000000" w:rsidRDefault="00F92B3A">
      <w:pPr>
        <w:pStyle w:val="a0"/>
        <w:rPr>
          <w:rFonts w:hint="cs"/>
          <w:rtl/>
        </w:rPr>
      </w:pPr>
    </w:p>
    <w:p w14:paraId="12C373E6" w14:textId="77777777" w:rsidR="00000000" w:rsidRDefault="00F92B3A">
      <w:pPr>
        <w:pStyle w:val="a0"/>
        <w:rPr>
          <w:rFonts w:hint="cs"/>
          <w:rtl/>
        </w:rPr>
      </w:pPr>
      <w:r>
        <w:rPr>
          <w:rFonts w:hint="cs"/>
          <w:rtl/>
        </w:rPr>
        <w:t>שאלה לחבר הכנסת דניאל בנלו</w:t>
      </w:r>
      <w:r>
        <w:rPr>
          <w:rFonts w:hint="cs"/>
          <w:rtl/>
        </w:rPr>
        <w:t>לו. בבקשה.</w:t>
      </w:r>
    </w:p>
    <w:p w14:paraId="6F41EF68" w14:textId="77777777" w:rsidR="00000000" w:rsidRDefault="00F92B3A">
      <w:pPr>
        <w:pStyle w:val="a0"/>
        <w:rPr>
          <w:rFonts w:hint="cs"/>
          <w:rtl/>
        </w:rPr>
      </w:pPr>
    </w:p>
    <w:p w14:paraId="4F8A531B" w14:textId="77777777" w:rsidR="00000000" w:rsidRDefault="00F92B3A">
      <w:pPr>
        <w:pStyle w:val="af0"/>
        <w:rPr>
          <w:rtl/>
        </w:rPr>
      </w:pPr>
      <w:r>
        <w:rPr>
          <w:rFonts w:hint="eastAsia"/>
          <w:rtl/>
        </w:rPr>
        <w:t>דניאל</w:t>
      </w:r>
      <w:r>
        <w:rPr>
          <w:rtl/>
        </w:rPr>
        <w:t xml:space="preserve"> בנלולו (הליכוד):</w:t>
      </w:r>
    </w:p>
    <w:p w14:paraId="08A3030F" w14:textId="77777777" w:rsidR="00000000" w:rsidRDefault="00F92B3A">
      <w:pPr>
        <w:pStyle w:val="a0"/>
        <w:rPr>
          <w:rFonts w:hint="cs"/>
          <w:rtl/>
        </w:rPr>
      </w:pPr>
    </w:p>
    <w:p w14:paraId="70B91E87" w14:textId="77777777" w:rsidR="00000000" w:rsidRDefault="00F92B3A">
      <w:pPr>
        <w:pStyle w:val="a0"/>
        <w:rPr>
          <w:rFonts w:hint="cs"/>
          <w:rtl/>
        </w:rPr>
      </w:pPr>
      <w:r>
        <w:rPr>
          <w:rFonts w:hint="cs"/>
          <w:rtl/>
        </w:rPr>
        <w:t>אפשר לעשות את זה לא רק בוועדה מרחבית, אלא גם בוועדה המחוזית.</w:t>
      </w:r>
    </w:p>
    <w:p w14:paraId="08D51735" w14:textId="77777777" w:rsidR="00000000" w:rsidRDefault="00F92B3A">
      <w:pPr>
        <w:pStyle w:val="a0"/>
        <w:rPr>
          <w:rFonts w:hint="cs"/>
          <w:rtl/>
        </w:rPr>
      </w:pPr>
    </w:p>
    <w:p w14:paraId="71E810F6" w14:textId="77777777" w:rsidR="00000000" w:rsidRDefault="00F92B3A">
      <w:pPr>
        <w:pStyle w:val="af1"/>
        <w:rPr>
          <w:rtl/>
        </w:rPr>
      </w:pPr>
      <w:r>
        <w:rPr>
          <w:rFonts w:hint="eastAsia"/>
          <w:rtl/>
        </w:rPr>
        <w:t>היו</w:t>
      </w:r>
      <w:r>
        <w:rPr>
          <w:rtl/>
        </w:rPr>
        <w:t>"ר ראובן ריבלין:</w:t>
      </w:r>
    </w:p>
    <w:p w14:paraId="6EDF9CDC" w14:textId="77777777" w:rsidR="00000000" w:rsidRDefault="00F92B3A">
      <w:pPr>
        <w:pStyle w:val="a0"/>
        <w:rPr>
          <w:rFonts w:hint="cs"/>
          <w:rtl/>
        </w:rPr>
      </w:pPr>
    </w:p>
    <w:p w14:paraId="1391888E" w14:textId="77777777" w:rsidR="00000000" w:rsidRDefault="00F92B3A">
      <w:pPr>
        <w:pStyle w:val="a0"/>
        <w:rPr>
          <w:rFonts w:hint="cs"/>
          <w:rtl/>
        </w:rPr>
      </w:pPr>
      <w:r>
        <w:rPr>
          <w:rFonts w:hint="cs"/>
          <w:rtl/>
        </w:rPr>
        <w:t>את זה תציע בוועדה. זה לא כאן.</w:t>
      </w:r>
    </w:p>
    <w:p w14:paraId="513060F7" w14:textId="77777777" w:rsidR="00000000" w:rsidRDefault="00F92B3A">
      <w:pPr>
        <w:pStyle w:val="a0"/>
        <w:rPr>
          <w:rFonts w:hint="cs"/>
          <w:rtl/>
        </w:rPr>
      </w:pPr>
    </w:p>
    <w:p w14:paraId="4804B21B" w14:textId="77777777" w:rsidR="00000000" w:rsidRDefault="00F92B3A">
      <w:pPr>
        <w:pStyle w:val="-"/>
        <w:rPr>
          <w:rtl/>
        </w:rPr>
      </w:pPr>
      <w:bookmarkStart w:id="225" w:name="FS000000478T08_12_2004_13_50_16"/>
      <w:bookmarkStart w:id="226" w:name="FS000000478T08_12_2004_13_50_19C"/>
      <w:bookmarkEnd w:id="225"/>
      <w:r>
        <w:rPr>
          <w:rFonts w:hint="eastAsia"/>
          <w:rtl/>
        </w:rPr>
        <w:t>שר</w:t>
      </w:r>
      <w:r>
        <w:rPr>
          <w:rtl/>
        </w:rPr>
        <w:t xml:space="preserve"> התחבורה מאיר שטרית:</w:t>
      </w:r>
    </w:p>
    <w:p w14:paraId="77318F7F" w14:textId="77777777" w:rsidR="00000000" w:rsidRDefault="00F92B3A">
      <w:pPr>
        <w:pStyle w:val="a0"/>
        <w:rPr>
          <w:rtl/>
        </w:rPr>
      </w:pPr>
    </w:p>
    <w:p w14:paraId="435AE53C" w14:textId="77777777" w:rsidR="00000000" w:rsidRDefault="00F92B3A">
      <w:pPr>
        <w:pStyle w:val="a0"/>
        <w:rPr>
          <w:rFonts w:hint="cs"/>
          <w:rtl/>
        </w:rPr>
      </w:pPr>
      <w:r>
        <w:rPr>
          <w:rFonts w:hint="cs"/>
          <w:rtl/>
        </w:rPr>
        <w:t>חבר הכנסת בנלולו, בוועדה מחוזית יש ביקורת. שם אין צורך.</w:t>
      </w:r>
    </w:p>
    <w:bookmarkEnd w:id="226"/>
    <w:p w14:paraId="1119106E" w14:textId="77777777" w:rsidR="00000000" w:rsidRDefault="00F92B3A">
      <w:pPr>
        <w:pStyle w:val="a0"/>
        <w:rPr>
          <w:rFonts w:hint="cs"/>
          <w:rtl/>
        </w:rPr>
      </w:pPr>
    </w:p>
    <w:p w14:paraId="09981971" w14:textId="77777777" w:rsidR="00000000" w:rsidRDefault="00F92B3A">
      <w:pPr>
        <w:pStyle w:val="af1"/>
        <w:rPr>
          <w:rtl/>
        </w:rPr>
      </w:pPr>
      <w:r>
        <w:rPr>
          <w:rFonts w:hint="eastAsia"/>
          <w:rtl/>
        </w:rPr>
        <w:t>היו</w:t>
      </w:r>
      <w:r>
        <w:rPr>
          <w:rtl/>
        </w:rPr>
        <w:t>"ר ראובן ריבלין:</w:t>
      </w:r>
    </w:p>
    <w:p w14:paraId="2B14B07C" w14:textId="77777777" w:rsidR="00000000" w:rsidRDefault="00F92B3A">
      <w:pPr>
        <w:pStyle w:val="a0"/>
        <w:rPr>
          <w:rFonts w:hint="cs"/>
          <w:rtl/>
        </w:rPr>
      </w:pPr>
    </w:p>
    <w:p w14:paraId="53C353DF" w14:textId="77777777" w:rsidR="00000000" w:rsidRDefault="00F92B3A">
      <w:pPr>
        <w:pStyle w:val="a0"/>
        <w:rPr>
          <w:rFonts w:hint="cs"/>
          <w:rtl/>
        </w:rPr>
      </w:pPr>
      <w:r>
        <w:rPr>
          <w:rFonts w:hint="cs"/>
          <w:rtl/>
        </w:rPr>
        <w:t>ובכן</w:t>
      </w:r>
      <w:r>
        <w:rPr>
          <w:rFonts w:hint="cs"/>
          <w:rtl/>
        </w:rPr>
        <w:t>, חברת הכנסת גמליאל, האם את מסכימה להתניות של השר המקשר?</w:t>
      </w:r>
    </w:p>
    <w:p w14:paraId="07756F27" w14:textId="77777777" w:rsidR="00000000" w:rsidRDefault="00F92B3A">
      <w:pPr>
        <w:pStyle w:val="a0"/>
        <w:rPr>
          <w:rFonts w:hint="cs"/>
          <w:rtl/>
        </w:rPr>
      </w:pPr>
    </w:p>
    <w:p w14:paraId="3F35D62D" w14:textId="77777777" w:rsidR="00000000" w:rsidRDefault="00F92B3A">
      <w:pPr>
        <w:pStyle w:val="af0"/>
        <w:rPr>
          <w:rtl/>
        </w:rPr>
      </w:pPr>
      <w:r>
        <w:rPr>
          <w:rFonts w:hint="eastAsia"/>
          <w:rtl/>
        </w:rPr>
        <w:t>גילה</w:t>
      </w:r>
      <w:r>
        <w:rPr>
          <w:rtl/>
        </w:rPr>
        <w:t xml:space="preserve"> גמליאל (הליכוד):</w:t>
      </w:r>
    </w:p>
    <w:p w14:paraId="0F66603B" w14:textId="77777777" w:rsidR="00000000" w:rsidRDefault="00F92B3A">
      <w:pPr>
        <w:pStyle w:val="a0"/>
        <w:rPr>
          <w:rFonts w:hint="cs"/>
          <w:rtl/>
        </w:rPr>
      </w:pPr>
    </w:p>
    <w:p w14:paraId="65866FC7" w14:textId="77777777" w:rsidR="00000000" w:rsidRDefault="00F92B3A">
      <w:pPr>
        <w:pStyle w:val="a0"/>
        <w:rPr>
          <w:rFonts w:hint="cs"/>
          <w:rtl/>
        </w:rPr>
      </w:pPr>
      <w:r>
        <w:rPr>
          <w:rFonts w:hint="cs"/>
          <w:rtl/>
        </w:rPr>
        <w:t>אני מסכימה.</w:t>
      </w:r>
    </w:p>
    <w:p w14:paraId="717B15E8" w14:textId="77777777" w:rsidR="00000000" w:rsidRDefault="00F92B3A">
      <w:pPr>
        <w:pStyle w:val="a0"/>
        <w:rPr>
          <w:rFonts w:hint="cs"/>
          <w:rtl/>
        </w:rPr>
      </w:pPr>
    </w:p>
    <w:p w14:paraId="1A0465B6" w14:textId="77777777" w:rsidR="00000000" w:rsidRDefault="00F92B3A">
      <w:pPr>
        <w:pStyle w:val="af1"/>
        <w:rPr>
          <w:rtl/>
        </w:rPr>
      </w:pPr>
      <w:r>
        <w:rPr>
          <w:rFonts w:hint="eastAsia"/>
          <w:rtl/>
        </w:rPr>
        <w:t>היו</w:t>
      </w:r>
      <w:r>
        <w:rPr>
          <w:rtl/>
        </w:rPr>
        <w:t>"ר ראובן ריבלין:</w:t>
      </w:r>
    </w:p>
    <w:p w14:paraId="35BEB77B" w14:textId="77777777" w:rsidR="00000000" w:rsidRDefault="00F92B3A">
      <w:pPr>
        <w:pStyle w:val="a0"/>
        <w:rPr>
          <w:rFonts w:hint="cs"/>
          <w:rtl/>
        </w:rPr>
      </w:pPr>
    </w:p>
    <w:p w14:paraId="7091C4A5" w14:textId="77777777" w:rsidR="00000000" w:rsidRDefault="00F92B3A">
      <w:pPr>
        <w:pStyle w:val="a0"/>
        <w:rPr>
          <w:rFonts w:hint="cs"/>
          <w:rtl/>
        </w:rPr>
      </w:pPr>
      <w:r>
        <w:rPr>
          <w:rFonts w:hint="cs"/>
          <w:rtl/>
        </w:rPr>
        <w:t>הואיל והממשלה מסכימה, מבקש חבר הכנסת פרוש להתנגד מהמקום. בבקשה.</w:t>
      </w:r>
    </w:p>
    <w:p w14:paraId="2331DB6A" w14:textId="77777777" w:rsidR="00000000" w:rsidRDefault="00F92B3A">
      <w:pPr>
        <w:pStyle w:val="a0"/>
        <w:rPr>
          <w:rFonts w:hint="cs"/>
          <w:rtl/>
        </w:rPr>
      </w:pPr>
    </w:p>
    <w:p w14:paraId="4ABB3385" w14:textId="77777777" w:rsidR="00000000" w:rsidRDefault="00F92B3A">
      <w:pPr>
        <w:pStyle w:val="af0"/>
        <w:rPr>
          <w:rtl/>
        </w:rPr>
      </w:pPr>
      <w:r>
        <w:rPr>
          <w:rFonts w:hint="eastAsia"/>
          <w:rtl/>
        </w:rPr>
        <w:t>מאיר</w:t>
      </w:r>
      <w:r>
        <w:rPr>
          <w:rtl/>
        </w:rPr>
        <w:t xml:space="preserve"> פרוש (יהדות התורה):</w:t>
      </w:r>
    </w:p>
    <w:p w14:paraId="0AB45022" w14:textId="77777777" w:rsidR="00000000" w:rsidRDefault="00F92B3A">
      <w:pPr>
        <w:pStyle w:val="a0"/>
        <w:rPr>
          <w:rFonts w:hint="cs"/>
          <w:rtl/>
        </w:rPr>
      </w:pPr>
    </w:p>
    <w:p w14:paraId="4272E186" w14:textId="77777777" w:rsidR="00000000" w:rsidRDefault="00F92B3A">
      <w:pPr>
        <w:pStyle w:val="a0"/>
        <w:rPr>
          <w:rFonts w:hint="cs"/>
          <w:rtl/>
        </w:rPr>
      </w:pPr>
      <w:r>
        <w:rPr>
          <w:rFonts w:hint="cs"/>
          <w:rtl/>
        </w:rPr>
        <w:t>אדוני היושב-ראש, אחת הסיבות שאני מבקש לקחת את המיק</w:t>
      </w:r>
      <w:r>
        <w:rPr>
          <w:rFonts w:hint="cs"/>
          <w:rtl/>
        </w:rPr>
        <w:t>רופון ליד היא כדי להזכיר לכנסת, שמי שחוקק את החוק שלפיו צריך לקחת מבקר עירייה לכל רשות מקומית, היה יושב-ראש הכנסת הנוכחי, חבר הכנסת רובי ריבלין, שאז ביקש - - -</w:t>
      </w:r>
    </w:p>
    <w:p w14:paraId="4C429BDC" w14:textId="77777777" w:rsidR="00000000" w:rsidRDefault="00F92B3A">
      <w:pPr>
        <w:pStyle w:val="a0"/>
        <w:rPr>
          <w:rFonts w:hint="cs"/>
          <w:rtl/>
        </w:rPr>
      </w:pPr>
    </w:p>
    <w:p w14:paraId="32621A05" w14:textId="77777777" w:rsidR="00000000" w:rsidRDefault="00F92B3A">
      <w:pPr>
        <w:pStyle w:val="af1"/>
        <w:rPr>
          <w:rtl/>
        </w:rPr>
      </w:pPr>
      <w:r>
        <w:rPr>
          <w:rFonts w:hint="eastAsia"/>
          <w:rtl/>
        </w:rPr>
        <w:t>היו</w:t>
      </w:r>
      <w:r>
        <w:rPr>
          <w:rtl/>
        </w:rPr>
        <w:t>"ר ראובן ריבלין:</w:t>
      </w:r>
    </w:p>
    <w:p w14:paraId="788CF626" w14:textId="77777777" w:rsidR="00000000" w:rsidRDefault="00F92B3A">
      <w:pPr>
        <w:pStyle w:val="a0"/>
        <w:rPr>
          <w:rFonts w:hint="cs"/>
          <w:rtl/>
        </w:rPr>
      </w:pPr>
    </w:p>
    <w:p w14:paraId="52CC02D2" w14:textId="77777777" w:rsidR="00000000" w:rsidRDefault="00F92B3A">
      <w:pPr>
        <w:pStyle w:val="a0"/>
        <w:rPr>
          <w:rtl/>
        </w:rPr>
      </w:pPr>
      <w:r>
        <w:rPr>
          <w:rFonts w:hint="cs"/>
          <w:rtl/>
        </w:rPr>
        <w:t>יחד עם חבר הכנסת ליבאי.</w:t>
      </w:r>
    </w:p>
    <w:p w14:paraId="7795053B" w14:textId="77777777" w:rsidR="00000000" w:rsidRDefault="00F92B3A">
      <w:pPr>
        <w:pStyle w:val="a0"/>
        <w:rPr>
          <w:rFonts w:hint="cs"/>
          <w:rtl/>
        </w:rPr>
      </w:pPr>
    </w:p>
    <w:p w14:paraId="2AF6AB8F" w14:textId="77777777" w:rsidR="00000000" w:rsidRDefault="00F92B3A">
      <w:pPr>
        <w:pStyle w:val="-"/>
        <w:rPr>
          <w:rtl/>
        </w:rPr>
      </w:pPr>
      <w:bookmarkStart w:id="227" w:name="FS000000563T08_12_2004_13_52_12"/>
      <w:bookmarkStart w:id="228" w:name="FS000000563T08_12_2004_13_52_15C"/>
      <w:bookmarkEnd w:id="227"/>
      <w:r>
        <w:rPr>
          <w:rFonts w:hint="eastAsia"/>
          <w:rtl/>
        </w:rPr>
        <w:t>מאיר</w:t>
      </w:r>
      <w:r>
        <w:rPr>
          <w:rtl/>
        </w:rPr>
        <w:t xml:space="preserve"> פרוש (יהדות התורה):</w:t>
      </w:r>
    </w:p>
    <w:p w14:paraId="542061FE" w14:textId="77777777" w:rsidR="00000000" w:rsidRDefault="00F92B3A">
      <w:pPr>
        <w:pStyle w:val="a0"/>
        <w:rPr>
          <w:rtl/>
        </w:rPr>
      </w:pPr>
    </w:p>
    <w:p w14:paraId="795C2D54" w14:textId="77777777" w:rsidR="00000000" w:rsidRDefault="00F92B3A">
      <w:pPr>
        <w:pStyle w:val="a0"/>
        <w:rPr>
          <w:rFonts w:hint="cs"/>
          <w:rtl/>
        </w:rPr>
      </w:pPr>
      <w:r>
        <w:rPr>
          <w:rFonts w:hint="cs"/>
          <w:rtl/>
        </w:rPr>
        <w:t>מצטער. אז הוא אמר שכל ר</w:t>
      </w:r>
      <w:r>
        <w:rPr>
          <w:rFonts w:hint="cs"/>
          <w:rtl/>
        </w:rPr>
        <w:t>שות שיש בה 30,000 תושבים - לפי החוק יהיו חייבים לקחת מבקר עירייה.</w:t>
      </w:r>
    </w:p>
    <w:bookmarkEnd w:id="228"/>
    <w:p w14:paraId="6043EA79" w14:textId="77777777" w:rsidR="00000000" w:rsidRDefault="00F92B3A">
      <w:pPr>
        <w:pStyle w:val="a0"/>
        <w:rPr>
          <w:rFonts w:hint="cs"/>
          <w:rtl/>
        </w:rPr>
      </w:pPr>
    </w:p>
    <w:p w14:paraId="288700A5" w14:textId="77777777" w:rsidR="00000000" w:rsidRDefault="00F92B3A">
      <w:pPr>
        <w:pStyle w:val="a0"/>
        <w:rPr>
          <w:rFonts w:hint="cs"/>
          <w:rtl/>
        </w:rPr>
      </w:pPr>
      <w:r>
        <w:rPr>
          <w:rFonts w:hint="cs"/>
          <w:rtl/>
        </w:rPr>
        <w:t xml:space="preserve"> ואני אומר את זה לחברת הכנסת גמליאל, שאם מדברים על הנושא הזה, היה מן הראוי להזכיר. לכן, ביקשתי את המיקרופון. </w:t>
      </w:r>
    </w:p>
    <w:p w14:paraId="5E3087DE" w14:textId="77777777" w:rsidR="00000000" w:rsidRDefault="00F92B3A">
      <w:pPr>
        <w:pStyle w:val="a0"/>
        <w:rPr>
          <w:rFonts w:hint="cs"/>
          <w:rtl/>
        </w:rPr>
      </w:pPr>
    </w:p>
    <w:p w14:paraId="06D925E5" w14:textId="77777777" w:rsidR="00000000" w:rsidRDefault="00F92B3A">
      <w:pPr>
        <w:pStyle w:val="af1"/>
        <w:rPr>
          <w:rFonts w:hint="cs"/>
          <w:rtl/>
        </w:rPr>
      </w:pPr>
      <w:r>
        <w:rPr>
          <w:rFonts w:hint="eastAsia"/>
          <w:rtl/>
        </w:rPr>
        <w:t>היו</w:t>
      </w:r>
      <w:r>
        <w:rPr>
          <w:rtl/>
        </w:rPr>
        <w:t>"ר</w:t>
      </w:r>
      <w:r>
        <w:rPr>
          <w:rFonts w:hint="cs"/>
          <w:rtl/>
        </w:rPr>
        <w:t xml:space="preserve"> ראובן ריבלין:</w:t>
      </w:r>
    </w:p>
    <w:p w14:paraId="538F784A" w14:textId="77777777" w:rsidR="00000000" w:rsidRDefault="00F92B3A">
      <w:pPr>
        <w:pStyle w:val="a0"/>
        <w:rPr>
          <w:rFonts w:hint="cs"/>
          <w:rtl/>
        </w:rPr>
      </w:pPr>
    </w:p>
    <w:p w14:paraId="42068E44" w14:textId="77777777" w:rsidR="00000000" w:rsidRDefault="00F92B3A">
      <w:pPr>
        <w:pStyle w:val="a0"/>
        <w:rPr>
          <w:rFonts w:hint="cs"/>
          <w:rtl/>
        </w:rPr>
      </w:pPr>
      <w:r>
        <w:rPr>
          <w:rFonts w:hint="cs"/>
          <w:rtl/>
        </w:rPr>
        <w:t>לא, לא. אף שאדוני מנצל את הזכות לדבר על נושא מאוד חשוב, ש</w:t>
      </w:r>
      <w:r>
        <w:rPr>
          <w:rFonts w:hint="cs"/>
          <w:rtl/>
        </w:rPr>
        <w:t xml:space="preserve">הוא יושב-ראש הכנסת, אדוני צריך לדבר רק לגופו של עניין. </w:t>
      </w:r>
    </w:p>
    <w:p w14:paraId="108CA950" w14:textId="77777777" w:rsidR="00000000" w:rsidRDefault="00F92B3A">
      <w:pPr>
        <w:pStyle w:val="a0"/>
        <w:rPr>
          <w:rFonts w:hint="cs"/>
          <w:rtl/>
        </w:rPr>
      </w:pPr>
    </w:p>
    <w:p w14:paraId="7F481709" w14:textId="77777777" w:rsidR="00000000" w:rsidRDefault="00F92B3A">
      <w:pPr>
        <w:pStyle w:val="-"/>
        <w:rPr>
          <w:rtl/>
        </w:rPr>
      </w:pPr>
      <w:bookmarkStart w:id="229" w:name="FS000000563T08_12_2004_13_31_27"/>
      <w:bookmarkStart w:id="230" w:name="FS000000563T08_12_2004_13_31_29C"/>
      <w:bookmarkEnd w:id="229"/>
      <w:bookmarkEnd w:id="230"/>
      <w:r>
        <w:rPr>
          <w:rFonts w:hint="eastAsia"/>
          <w:rtl/>
        </w:rPr>
        <w:t>מאיר</w:t>
      </w:r>
      <w:r>
        <w:rPr>
          <w:rtl/>
        </w:rPr>
        <w:t xml:space="preserve"> פרוש (יהדות התורה):</w:t>
      </w:r>
    </w:p>
    <w:p w14:paraId="0BA89E39" w14:textId="77777777" w:rsidR="00000000" w:rsidRDefault="00F92B3A">
      <w:pPr>
        <w:pStyle w:val="a0"/>
        <w:rPr>
          <w:rFonts w:hint="cs"/>
          <w:rtl/>
        </w:rPr>
      </w:pPr>
    </w:p>
    <w:p w14:paraId="5ECA9E30" w14:textId="77777777" w:rsidR="00000000" w:rsidRDefault="00F92B3A">
      <w:pPr>
        <w:pStyle w:val="a0"/>
        <w:rPr>
          <w:rFonts w:hint="cs"/>
          <w:rtl/>
        </w:rPr>
      </w:pPr>
      <w:r>
        <w:rPr>
          <w:rFonts w:hint="cs"/>
          <w:rtl/>
        </w:rPr>
        <w:t>לגופו של עניין. אני רוצה לומר מאין שאבה חברת הכנסת - - -</w:t>
      </w:r>
    </w:p>
    <w:p w14:paraId="1E237B18" w14:textId="77777777" w:rsidR="00000000" w:rsidRDefault="00F92B3A">
      <w:pPr>
        <w:pStyle w:val="a0"/>
        <w:rPr>
          <w:rFonts w:hint="cs"/>
          <w:rtl/>
        </w:rPr>
      </w:pPr>
    </w:p>
    <w:p w14:paraId="52361186" w14:textId="77777777" w:rsidR="00000000" w:rsidRDefault="00F92B3A">
      <w:pPr>
        <w:pStyle w:val="af1"/>
        <w:rPr>
          <w:rFonts w:hint="cs"/>
          <w:rtl/>
        </w:rPr>
      </w:pPr>
      <w:r>
        <w:rPr>
          <w:rFonts w:hint="eastAsia"/>
          <w:rtl/>
        </w:rPr>
        <w:t>היו</w:t>
      </w:r>
      <w:r>
        <w:rPr>
          <w:rtl/>
        </w:rPr>
        <w:t>"ר</w:t>
      </w:r>
      <w:r>
        <w:rPr>
          <w:rFonts w:hint="cs"/>
          <w:rtl/>
        </w:rPr>
        <w:t xml:space="preserve"> ראובן ריבלין:</w:t>
      </w:r>
    </w:p>
    <w:p w14:paraId="7F4B184B" w14:textId="77777777" w:rsidR="00000000" w:rsidRDefault="00F92B3A">
      <w:pPr>
        <w:pStyle w:val="a0"/>
        <w:rPr>
          <w:rFonts w:hint="cs"/>
          <w:rtl/>
        </w:rPr>
      </w:pPr>
    </w:p>
    <w:p w14:paraId="7EEFF48C" w14:textId="77777777" w:rsidR="00000000" w:rsidRDefault="00F92B3A">
      <w:pPr>
        <w:pStyle w:val="a0"/>
        <w:rPr>
          <w:rFonts w:hint="cs"/>
          <w:rtl/>
        </w:rPr>
      </w:pPr>
      <w:r>
        <w:rPr>
          <w:rFonts w:hint="cs"/>
          <w:rtl/>
        </w:rPr>
        <w:t xml:space="preserve">לא, לא. אם אדוני לא מתנגד, אני מבקש. </w:t>
      </w:r>
    </w:p>
    <w:p w14:paraId="56859013" w14:textId="77777777" w:rsidR="00000000" w:rsidRDefault="00F92B3A">
      <w:pPr>
        <w:pStyle w:val="a0"/>
        <w:rPr>
          <w:rFonts w:hint="cs"/>
          <w:rtl/>
        </w:rPr>
      </w:pPr>
    </w:p>
    <w:p w14:paraId="5CF5146C" w14:textId="77777777" w:rsidR="00000000" w:rsidRDefault="00F92B3A">
      <w:pPr>
        <w:pStyle w:val="-"/>
        <w:rPr>
          <w:rtl/>
        </w:rPr>
      </w:pPr>
      <w:bookmarkStart w:id="231" w:name="FS000000563T08_12_2004_13_31_53C"/>
      <w:bookmarkEnd w:id="231"/>
      <w:r>
        <w:rPr>
          <w:rFonts w:hint="eastAsia"/>
          <w:rtl/>
        </w:rPr>
        <w:t>מאיר</w:t>
      </w:r>
      <w:r>
        <w:rPr>
          <w:rtl/>
        </w:rPr>
        <w:t xml:space="preserve"> פרוש (יהדות התורה):</w:t>
      </w:r>
    </w:p>
    <w:p w14:paraId="411D662D" w14:textId="77777777" w:rsidR="00000000" w:rsidRDefault="00F92B3A">
      <w:pPr>
        <w:pStyle w:val="a0"/>
        <w:rPr>
          <w:rFonts w:hint="cs"/>
          <w:rtl/>
        </w:rPr>
      </w:pPr>
    </w:p>
    <w:p w14:paraId="1FE59841" w14:textId="77777777" w:rsidR="00000000" w:rsidRDefault="00F92B3A">
      <w:pPr>
        <w:pStyle w:val="a0"/>
        <w:rPr>
          <w:rFonts w:hint="cs"/>
          <w:rtl/>
        </w:rPr>
      </w:pPr>
      <w:r>
        <w:rPr>
          <w:rFonts w:hint="cs"/>
          <w:rtl/>
        </w:rPr>
        <w:t xml:space="preserve"> מאין שאבה חברת הכנסת גמליאל </w:t>
      </w:r>
      <w:r>
        <w:rPr>
          <w:rFonts w:hint="cs"/>
          <w:rtl/>
        </w:rPr>
        <w:t>את ההשראה הזאת, ואני אומר, מזה - - -</w:t>
      </w:r>
    </w:p>
    <w:p w14:paraId="460EA92A" w14:textId="77777777" w:rsidR="00000000" w:rsidRDefault="00F92B3A">
      <w:pPr>
        <w:pStyle w:val="a0"/>
        <w:rPr>
          <w:rFonts w:hint="cs"/>
          <w:rtl/>
        </w:rPr>
      </w:pPr>
    </w:p>
    <w:p w14:paraId="3B7C88E6" w14:textId="77777777" w:rsidR="00000000" w:rsidRDefault="00F92B3A">
      <w:pPr>
        <w:pStyle w:val="af1"/>
        <w:rPr>
          <w:rFonts w:hint="cs"/>
          <w:rtl/>
        </w:rPr>
      </w:pPr>
      <w:r>
        <w:rPr>
          <w:rFonts w:hint="eastAsia"/>
          <w:rtl/>
        </w:rPr>
        <w:t>היו</w:t>
      </w:r>
      <w:r>
        <w:rPr>
          <w:rtl/>
        </w:rPr>
        <w:t>"ר</w:t>
      </w:r>
      <w:r>
        <w:rPr>
          <w:rFonts w:hint="cs"/>
          <w:rtl/>
        </w:rPr>
        <w:t xml:space="preserve"> ראובן ריבלין:</w:t>
      </w:r>
    </w:p>
    <w:p w14:paraId="339CB4D3" w14:textId="77777777" w:rsidR="00000000" w:rsidRDefault="00F92B3A">
      <w:pPr>
        <w:pStyle w:val="a0"/>
        <w:rPr>
          <w:rFonts w:hint="cs"/>
          <w:rtl/>
        </w:rPr>
      </w:pPr>
    </w:p>
    <w:p w14:paraId="1DD1D141" w14:textId="77777777" w:rsidR="00000000" w:rsidRDefault="00F92B3A">
      <w:pPr>
        <w:pStyle w:val="a0"/>
        <w:rPr>
          <w:rFonts w:hint="cs"/>
          <w:rtl/>
        </w:rPr>
      </w:pPr>
      <w:r>
        <w:rPr>
          <w:rFonts w:hint="cs"/>
          <w:rtl/>
        </w:rPr>
        <w:t xml:space="preserve">לא, לא. אדוני, רק אם הוא מתנגד. אם אדוני מתנגד להשראה זה גם נכון, אבל לא כאן המקום. נא לשבת, חבר הכנסת פרוש. </w:t>
      </w:r>
    </w:p>
    <w:p w14:paraId="155572D9" w14:textId="77777777" w:rsidR="00000000" w:rsidRDefault="00F92B3A">
      <w:pPr>
        <w:pStyle w:val="a0"/>
        <w:rPr>
          <w:rFonts w:hint="cs"/>
          <w:rtl/>
        </w:rPr>
      </w:pPr>
    </w:p>
    <w:p w14:paraId="0A23A635" w14:textId="77777777" w:rsidR="00000000" w:rsidRDefault="00F92B3A">
      <w:pPr>
        <w:pStyle w:val="-"/>
        <w:rPr>
          <w:rtl/>
        </w:rPr>
      </w:pPr>
      <w:bookmarkStart w:id="232" w:name="FS000000563T08_12_2004_13_32_45C"/>
      <w:bookmarkEnd w:id="232"/>
      <w:r>
        <w:rPr>
          <w:rFonts w:hint="eastAsia"/>
          <w:rtl/>
        </w:rPr>
        <w:t>מאיר</w:t>
      </w:r>
      <w:r>
        <w:rPr>
          <w:rtl/>
        </w:rPr>
        <w:t xml:space="preserve"> פרוש (יהדות התורה):</w:t>
      </w:r>
    </w:p>
    <w:p w14:paraId="14ABFBA6" w14:textId="77777777" w:rsidR="00000000" w:rsidRDefault="00F92B3A">
      <w:pPr>
        <w:pStyle w:val="a0"/>
        <w:rPr>
          <w:rFonts w:hint="cs"/>
          <w:rtl/>
        </w:rPr>
      </w:pPr>
    </w:p>
    <w:p w14:paraId="24E1D238" w14:textId="77777777" w:rsidR="00000000" w:rsidRDefault="00F92B3A">
      <w:pPr>
        <w:pStyle w:val="a0"/>
        <w:rPr>
          <w:rFonts w:hint="cs"/>
          <w:rtl/>
        </w:rPr>
      </w:pPr>
      <w:r>
        <w:rPr>
          <w:rFonts w:hint="cs"/>
          <w:rtl/>
        </w:rPr>
        <w:t>אבל אני רוצה לומר לאדוני היושב-ראש, ייתכן מאוד שחברת הכנסת ג</w:t>
      </w:r>
      <w:r>
        <w:rPr>
          <w:rFonts w:hint="cs"/>
          <w:rtl/>
        </w:rPr>
        <w:t xml:space="preserve">מליאל סוברת שאנחנו במציאות אחרת כיום. </w:t>
      </w:r>
    </w:p>
    <w:p w14:paraId="064A69B1" w14:textId="77777777" w:rsidR="00000000" w:rsidRDefault="00F92B3A">
      <w:pPr>
        <w:pStyle w:val="a0"/>
        <w:rPr>
          <w:rFonts w:hint="cs"/>
          <w:rtl/>
        </w:rPr>
      </w:pPr>
    </w:p>
    <w:p w14:paraId="6FC55961" w14:textId="77777777" w:rsidR="00000000" w:rsidRDefault="00F92B3A">
      <w:pPr>
        <w:pStyle w:val="af1"/>
        <w:rPr>
          <w:rFonts w:hint="cs"/>
          <w:rtl/>
        </w:rPr>
      </w:pPr>
      <w:r>
        <w:rPr>
          <w:rFonts w:hint="eastAsia"/>
          <w:rtl/>
        </w:rPr>
        <w:t>היו</w:t>
      </w:r>
      <w:r>
        <w:rPr>
          <w:rtl/>
        </w:rPr>
        <w:t>"ר</w:t>
      </w:r>
      <w:r>
        <w:rPr>
          <w:rFonts w:hint="cs"/>
          <w:rtl/>
        </w:rPr>
        <w:t xml:space="preserve"> ראובן ריבלין:</w:t>
      </w:r>
    </w:p>
    <w:p w14:paraId="0102D348" w14:textId="77777777" w:rsidR="00000000" w:rsidRDefault="00F92B3A">
      <w:pPr>
        <w:pStyle w:val="a0"/>
        <w:rPr>
          <w:rFonts w:hint="cs"/>
          <w:rtl/>
        </w:rPr>
      </w:pPr>
    </w:p>
    <w:p w14:paraId="64701A24" w14:textId="77777777" w:rsidR="00000000" w:rsidRDefault="00F92B3A">
      <w:pPr>
        <w:pStyle w:val="a0"/>
        <w:rPr>
          <w:rFonts w:hint="cs"/>
          <w:rtl/>
        </w:rPr>
      </w:pPr>
      <w:r>
        <w:rPr>
          <w:rFonts w:hint="cs"/>
          <w:rtl/>
        </w:rPr>
        <w:t>חבר הכנסת פרוש - - -</w:t>
      </w:r>
    </w:p>
    <w:p w14:paraId="3BA7BEA1" w14:textId="77777777" w:rsidR="00000000" w:rsidRDefault="00F92B3A">
      <w:pPr>
        <w:pStyle w:val="a0"/>
        <w:rPr>
          <w:rFonts w:hint="cs"/>
          <w:rtl/>
        </w:rPr>
      </w:pPr>
    </w:p>
    <w:p w14:paraId="2D490CD7" w14:textId="77777777" w:rsidR="00000000" w:rsidRDefault="00F92B3A">
      <w:pPr>
        <w:pStyle w:val="-"/>
        <w:rPr>
          <w:rtl/>
        </w:rPr>
      </w:pPr>
      <w:bookmarkStart w:id="233" w:name="FS000000563T08_12_2004_13_33_27C"/>
      <w:bookmarkEnd w:id="233"/>
      <w:r>
        <w:rPr>
          <w:rFonts w:hint="eastAsia"/>
          <w:rtl/>
        </w:rPr>
        <w:t>מאיר</w:t>
      </w:r>
      <w:r>
        <w:rPr>
          <w:rtl/>
        </w:rPr>
        <w:t xml:space="preserve"> פרוש (יהדות התורה):</w:t>
      </w:r>
    </w:p>
    <w:p w14:paraId="667E7297" w14:textId="77777777" w:rsidR="00000000" w:rsidRDefault="00F92B3A">
      <w:pPr>
        <w:pStyle w:val="a0"/>
        <w:rPr>
          <w:rFonts w:hint="cs"/>
          <w:rtl/>
        </w:rPr>
      </w:pPr>
    </w:p>
    <w:p w14:paraId="1BFEE692" w14:textId="77777777" w:rsidR="00000000" w:rsidRDefault="00F92B3A">
      <w:pPr>
        <w:pStyle w:val="a0"/>
        <w:rPr>
          <w:rFonts w:hint="cs"/>
          <w:rtl/>
        </w:rPr>
      </w:pPr>
      <w:r>
        <w:rPr>
          <w:rFonts w:hint="cs"/>
          <w:rtl/>
        </w:rPr>
        <w:t xml:space="preserve">בשנת 2004 היא סוברת שאנחנו במציאות אחרת, כמו שהיועץ המשפטי לממשלה היום למשל הכריע ואמר שאנחנו במציאות אחרת. </w:t>
      </w:r>
    </w:p>
    <w:p w14:paraId="1CE02F1B" w14:textId="77777777" w:rsidR="00000000" w:rsidRDefault="00F92B3A">
      <w:pPr>
        <w:pStyle w:val="a0"/>
        <w:rPr>
          <w:rFonts w:hint="cs"/>
          <w:rtl/>
        </w:rPr>
      </w:pPr>
    </w:p>
    <w:p w14:paraId="5F7BDDE6" w14:textId="77777777" w:rsidR="00000000" w:rsidRDefault="00F92B3A">
      <w:pPr>
        <w:pStyle w:val="af1"/>
        <w:rPr>
          <w:rFonts w:hint="cs"/>
          <w:rtl/>
        </w:rPr>
      </w:pPr>
      <w:r>
        <w:rPr>
          <w:rFonts w:hint="eastAsia"/>
          <w:rtl/>
        </w:rPr>
        <w:t>היו</w:t>
      </w:r>
      <w:r>
        <w:rPr>
          <w:rtl/>
        </w:rPr>
        <w:t>"ר</w:t>
      </w:r>
      <w:r>
        <w:rPr>
          <w:rFonts w:hint="cs"/>
          <w:rtl/>
        </w:rPr>
        <w:t xml:space="preserve"> מאיר פרוש. </w:t>
      </w:r>
    </w:p>
    <w:p w14:paraId="2DFC9826" w14:textId="77777777" w:rsidR="00000000" w:rsidRDefault="00F92B3A">
      <w:pPr>
        <w:pStyle w:val="a0"/>
        <w:rPr>
          <w:rFonts w:hint="cs"/>
          <w:rtl/>
        </w:rPr>
      </w:pPr>
    </w:p>
    <w:p w14:paraId="4E65AA3E" w14:textId="77777777" w:rsidR="00000000" w:rsidRDefault="00F92B3A">
      <w:pPr>
        <w:pStyle w:val="a0"/>
        <w:rPr>
          <w:rFonts w:hint="cs"/>
          <w:rtl/>
        </w:rPr>
      </w:pPr>
      <w:r>
        <w:rPr>
          <w:rFonts w:hint="cs"/>
          <w:rtl/>
        </w:rPr>
        <w:t>חבר הכנסת פרוש, אנ</w:t>
      </w:r>
      <w:r>
        <w:rPr>
          <w:rFonts w:hint="cs"/>
          <w:rtl/>
        </w:rPr>
        <w:t xml:space="preserve">א ממך, אדוני. </w:t>
      </w:r>
    </w:p>
    <w:p w14:paraId="2D40EE75" w14:textId="77777777" w:rsidR="00000000" w:rsidRDefault="00F92B3A">
      <w:pPr>
        <w:pStyle w:val="a0"/>
        <w:rPr>
          <w:rFonts w:hint="cs"/>
          <w:rtl/>
        </w:rPr>
      </w:pPr>
    </w:p>
    <w:p w14:paraId="2F08C17E" w14:textId="77777777" w:rsidR="00000000" w:rsidRDefault="00F92B3A">
      <w:pPr>
        <w:pStyle w:val="af0"/>
        <w:rPr>
          <w:rtl/>
        </w:rPr>
      </w:pPr>
      <w:r>
        <w:rPr>
          <w:rFonts w:hint="eastAsia"/>
          <w:rtl/>
        </w:rPr>
        <w:t>גילה</w:t>
      </w:r>
      <w:r>
        <w:rPr>
          <w:rtl/>
        </w:rPr>
        <w:t xml:space="preserve"> גמליאל (הליכוד):</w:t>
      </w:r>
    </w:p>
    <w:p w14:paraId="7DF3C115" w14:textId="77777777" w:rsidR="00000000" w:rsidRDefault="00F92B3A">
      <w:pPr>
        <w:pStyle w:val="a0"/>
        <w:rPr>
          <w:rFonts w:hint="cs"/>
          <w:rtl/>
        </w:rPr>
      </w:pPr>
    </w:p>
    <w:p w14:paraId="0B433952" w14:textId="77777777" w:rsidR="00000000" w:rsidRDefault="00F92B3A">
      <w:pPr>
        <w:pStyle w:val="a0"/>
        <w:ind w:left="719" w:firstLine="0"/>
        <w:rPr>
          <w:rFonts w:hint="cs"/>
          <w:rtl/>
        </w:rPr>
      </w:pPr>
      <w:r>
        <w:rPr>
          <w:rFonts w:hint="cs"/>
          <w:rtl/>
        </w:rPr>
        <w:t xml:space="preserve"> - - -</w:t>
      </w:r>
    </w:p>
    <w:p w14:paraId="2CFAA77A" w14:textId="77777777" w:rsidR="00000000" w:rsidRDefault="00F92B3A">
      <w:pPr>
        <w:pStyle w:val="a0"/>
        <w:rPr>
          <w:rFonts w:hint="cs"/>
          <w:rtl/>
        </w:rPr>
      </w:pPr>
    </w:p>
    <w:p w14:paraId="26F7BF00" w14:textId="77777777" w:rsidR="00000000" w:rsidRDefault="00F92B3A">
      <w:pPr>
        <w:pStyle w:val="af1"/>
        <w:rPr>
          <w:rFonts w:hint="cs"/>
          <w:rtl/>
        </w:rPr>
      </w:pPr>
      <w:r>
        <w:rPr>
          <w:rFonts w:hint="eastAsia"/>
          <w:rtl/>
        </w:rPr>
        <w:t>היו</w:t>
      </w:r>
      <w:r>
        <w:rPr>
          <w:rtl/>
        </w:rPr>
        <w:t>"ר</w:t>
      </w:r>
      <w:r>
        <w:rPr>
          <w:rFonts w:hint="cs"/>
          <w:rtl/>
        </w:rPr>
        <w:t xml:space="preserve"> ראובן ריבלין:</w:t>
      </w:r>
    </w:p>
    <w:p w14:paraId="09672803" w14:textId="77777777" w:rsidR="00000000" w:rsidRDefault="00F92B3A">
      <w:pPr>
        <w:pStyle w:val="a0"/>
        <w:ind w:firstLine="0"/>
        <w:rPr>
          <w:rFonts w:hint="cs"/>
          <w:rtl/>
        </w:rPr>
      </w:pPr>
    </w:p>
    <w:p w14:paraId="5576B9BB" w14:textId="77777777" w:rsidR="00000000" w:rsidRDefault="00F92B3A">
      <w:pPr>
        <w:pStyle w:val="a0"/>
        <w:rPr>
          <w:rFonts w:hint="cs"/>
          <w:rtl/>
        </w:rPr>
      </w:pPr>
      <w:r>
        <w:rPr>
          <w:rFonts w:hint="cs"/>
          <w:rtl/>
        </w:rPr>
        <w:t xml:space="preserve"> גברתי, הוא לא התנגד, ולכן אין צורך. </w:t>
      </w:r>
    </w:p>
    <w:p w14:paraId="46C00F14" w14:textId="77777777" w:rsidR="00000000" w:rsidRDefault="00F92B3A">
      <w:pPr>
        <w:pStyle w:val="a0"/>
        <w:rPr>
          <w:rFonts w:hint="cs"/>
          <w:rtl/>
        </w:rPr>
      </w:pPr>
    </w:p>
    <w:p w14:paraId="510F4B6E" w14:textId="77777777" w:rsidR="00000000" w:rsidRDefault="00F92B3A">
      <w:pPr>
        <w:pStyle w:val="-"/>
        <w:rPr>
          <w:rtl/>
        </w:rPr>
      </w:pPr>
      <w:bookmarkStart w:id="234" w:name="FS000000563T08_12_2004_13_34_50C"/>
      <w:bookmarkEnd w:id="234"/>
      <w:r>
        <w:rPr>
          <w:rFonts w:hint="eastAsia"/>
          <w:rtl/>
        </w:rPr>
        <w:t>מאיר</w:t>
      </w:r>
      <w:r>
        <w:rPr>
          <w:rtl/>
        </w:rPr>
        <w:t xml:space="preserve"> פרוש (יהדות התורה):</w:t>
      </w:r>
    </w:p>
    <w:p w14:paraId="52CD9AA5" w14:textId="77777777" w:rsidR="00000000" w:rsidRDefault="00F92B3A">
      <w:pPr>
        <w:pStyle w:val="a0"/>
        <w:rPr>
          <w:rFonts w:hint="cs"/>
          <w:rtl/>
        </w:rPr>
      </w:pPr>
    </w:p>
    <w:p w14:paraId="34B2840F" w14:textId="77777777" w:rsidR="00000000" w:rsidRDefault="00F92B3A">
      <w:pPr>
        <w:pStyle w:val="a0"/>
        <w:rPr>
          <w:rFonts w:hint="cs"/>
          <w:rtl/>
        </w:rPr>
      </w:pPr>
      <w:r>
        <w:rPr>
          <w:rFonts w:hint="cs"/>
          <w:rtl/>
        </w:rPr>
        <w:t>אני רוצה להגיע למשפט ולומר.</w:t>
      </w:r>
    </w:p>
    <w:p w14:paraId="3F80FE4E" w14:textId="77777777" w:rsidR="00000000" w:rsidRDefault="00F92B3A">
      <w:pPr>
        <w:pStyle w:val="a0"/>
        <w:rPr>
          <w:rFonts w:hint="cs"/>
          <w:rtl/>
        </w:rPr>
      </w:pPr>
    </w:p>
    <w:p w14:paraId="52A8BB6B" w14:textId="77777777" w:rsidR="00000000" w:rsidRDefault="00F92B3A">
      <w:pPr>
        <w:pStyle w:val="af1"/>
        <w:rPr>
          <w:rFonts w:hint="cs"/>
          <w:rtl/>
        </w:rPr>
      </w:pPr>
      <w:r>
        <w:rPr>
          <w:rFonts w:hint="eastAsia"/>
          <w:rtl/>
        </w:rPr>
        <w:t>היו</w:t>
      </w:r>
      <w:r>
        <w:rPr>
          <w:rtl/>
        </w:rPr>
        <w:t>"ר</w:t>
      </w:r>
      <w:r>
        <w:rPr>
          <w:rFonts w:hint="cs"/>
          <w:rtl/>
        </w:rPr>
        <w:t xml:space="preserve"> ראובן ריבלין:</w:t>
      </w:r>
    </w:p>
    <w:p w14:paraId="2E2AE3D8" w14:textId="77777777" w:rsidR="00000000" w:rsidRDefault="00F92B3A">
      <w:pPr>
        <w:pStyle w:val="a0"/>
        <w:rPr>
          <w:rFonts w:hint="cs"/>
          <w:rtl/>
        </w:rPr>
      </w:pPr>
    </w:p>
    <w:p w14:paraId="3E73A57E" w14:textId="77777777" w:rsidR="00000000" w:rsidRDefault="00F92B3A">
      <w:pPr>
        <w:pStyle w:val="a0"/>
        <w:rPr>
          <w:rFonts w:hint="cs"/>
          <w:rtl/>
        </w:rPr>
      </w:pPr>
      <w:r>
        <w:rPr>
          <w:rFonts w:hint="cs"/>
          <w:rtl/>
        </w:rPr>
        <w:t xml:space="preserve">לא, אם אתה מתנגד תאמר למה אתה מתנגד. </w:t>
      </w:r>
    </w:p>
    <w:p w14:paraId="75A0AC4F" w14:textId="77777777" w:rsidR="00000000" w:rsidRDefault="00F92B3A">
      <w:pPr>
        <w:pStyle w:val="a0"/>
        <w:rPr>
          <w:rFonts w:hint="cs"/>
          <w:rtl/>
        </w:rPr>
      </w:pPr>
    </w:p>
    <w:p w14:paraId="2FFF553A" w14:textId="77777777" w:rsidR="00000000" w:rsidRDefault="00F92B3A">
      <w:pPr>
        <w:pStyle w:val="-"/>
        <w:rPr>
          <w:rtl/>
        </w:rPr>
      </w:pPr>
      <w:bookmarkStart w:id="235" w:name="FS000000563T08_12_2004_13_35_17C"/>
      <w:bookmarkEnd w:id="235"/>
      <w:r>
        <w:rPr>
          <w:rFonts w:hint="eastAsia"/>
          <w:rtl/>
        </w:rPr>
        <w:t>מאיר</w:t>
      </w:r>
      <w:r>
        <w:rPr>
          <w:rtl/>
        </w:rPr>
        <w:t xml:space="preserve"> פרוש (יהדות התורה):</w:t>
      </w:r>
    </w:p>
    <w:p w14:paraId="717555BA" w14:textId="77777777" w:rsidR="00000000" w:rsidRDefault="00F92B3A">
      <w:pPr>
        <w:pStyle w:val="a0"/>
        <w:rPr>
          <w:rFonts w:hint="cs"/>
          <w:rtl/>
        </w:rPr>
      </w:pPr>
    </w:p>
    <w:p w14:paraId="3D66C199" w14:textId="77777777" w:rsidR="00000000" w:rsidRDefault="00F92B3A">
      <w:pPr>
        <w:pStyle w:val="a0"/>
        <w:rPr>
          <w:rFonts w:hint="cs"/>
          <w:rtl/>
        </w:rPr>
      </w:pPr>
      <w:r>
        <w:rPr>
          <w:rFonts w:hint="cs"/>
          <w:rtl/>
        </w:rPr>
        <w:t>ודאי שאנ</w:t>
      </w:r>
      <w:r>
        <w:rPr>
          <w:rFonts w:hint="cs"/>
          <w:rtl/>
        </w:rPr>
        <w:t>י רוצה לומר. היועץ המשפטי לממשלה אומר שהוא במציאות אחרת, אחרת מהיועץ המשפטי לממשלה הקודם, והוא לצערנו הכיר ביחסים חד-מיניים כדבר לכל דבר. ולכן אני רוצה לומר - - -</w:t>
      </w:r>
    </w:p>
    <w:p w14:paraId="2A1DDC55" w14:textId="77777777" w:rsidR="00000000" w:rsidRDefault="00F92B3A">
      <w:pPr>
        <w:pStyle w:val="a0"/>
        <w:rPr>
          <w:rFonts w:hint="cs"/>
          <w:rtl/>
        </w:rPr>
      </w:pPr>
    </w:p>
    <w:p w14:paraId="569A62DF" w14:textId="77777777" w:rsidR="00000000" w:rsidRDefault="00F92B3A">
      <w:pPr>
        <w:pStyle w:val="af1"/>
        <w:rPr>
          <w:rFonts w:hint="cs"/>
          <w:rtl/>
        </w:rPr>
      </w:pPr>
      <w:r>
        <w:rPr>
          <w:rFonts w:hint="eastAsia"/>
          <w:rtl/>
        </w:rPr>
        <w:t>היו</w:t>
      </w:r>
      <w:r>
        <w:rPr>
          <w:rtl/>
        </w:rPr>
        <w:t>"ר</w:t>
      </w:r>
      <w:r>
        <w:rPr>
          <w:rFonts w:hint="cs"/>
          <w:rtl/>
        </w:rPr>
        <w:t xml:space="preserve"> ראובן ריבלין:</w:t>
      </w:r>
    </w:p>
    <w:p w14:paraId="7BCFF57A" w14:textId="77777777" w:rsidR="00000000" w:rsidRDefault="00F92B3A">
      <w:pPr>
        <w:pStyle w:val="a0"/>
        <w:rPr>
          <w:rFonts w:hint="cs"/>
          <w:rtl/>
        </w:rPr>
      </w:pPr>
    </w:p>
    <w:p w14:paraId="74093BCF" w14:textId="77777777" w:rsidR="00000000" w:rsidRDefault="00F92B3A">
      <w:pPr>
        <w:pStyle w:val="a0"/>
        <w:rPr>
          <w:rFonts w:hint="cs"/>
          <w:rtl/>
        </w:rPr>
      </w:pPr>
      <w:r>
        <w:rPr>
          <w:rFonts w:hint="cs"/>
          <w:rtl/>
        </w:rPr>
        <w:t xml:space="preserve">לסגור את המיקרופון בבקשה. תודה רבה. </w:t>
      </w:r>
    </w:p>
    <w:p w14:paraId="21486305" w14:textId="77777777" w:rsidR="00000000" w:rsidRDefault="00F92B3A">
      <w:pPr>
        <w:pStyle w:val="a0"/>
        <w:rPr>
          <w:rFonts w:hint="cs"/>
          <w:rtl/>
        </w:rPr>
      </w:pPr>
    </w:p>
    <w:p w14:paraId="710B832A" w14:textId="77777777" w:rsidR="00000000" w:rsidRDefault="00F92B3A">
      <w:pPr>
        <w:pStyle w:val="-"/>
        <w:rPr>
          <w:rtl/>
        </w:rPr>
      </w:pPr>
      <w:bookmarkStart w:id="236" w:name="FS000000563T08_12_2004_13_36_07C"/>
      <w:bookmarkEnd w:id="236"/>
      <w:r>
        <w:rPr>
          <w:rFonts w:hint="eastAsia"/>
          <w:rtl/>
        </w:rPr>
        <w:t>מאיר</w:t>
      </w:r>
      <w:r>
        <w:rPr>
          <w:rtl/>
        </w:rPr>
        <w:t xml:space="preserve"> פרוש (יהדות התורה):</w:t>
      </w:r>
    </w:p>
    <w:p w14:paraId="61B3E5FB" w14:textId="77777777" w:rsidR="00000000" w:rsidRDefault="00F92B3A">
      <w:pPr>
        <w:pStyle w:val="a0"/>
        <w:rPr>
          <w:rFonts w:hint="cs"/>
          <w:rtl/>
        </w:rPr>
      </w:pPr>
    </w:p>
    <w:p w14:paraId="4D8AB49C" w14:textId="77777777" w:rsidR="00000000" w:rsidRDefault="00F92B3A">
      <w:pPr>
        <w:pStyle w:val="a0"/>
        <w:rPr>
          <w:rFonts w:hint="cs"/>
          <w:rtl/>
        </w:rPr>
      </w:pPr>
      <w:r>
        <w:rPr>
          <w:rFonts w:hint="cs"/>
          <w:rtl/>
        </w:rPr>
        <w:t>אני יכו</w:t>
      </w:r>
      <w:r>
        <w:rPr>
          <w:rFonts w:hint="cs"/>
          <w:rtl/>
        </w:rPr>
        <w:t xml:space="preserve">ל לומר בלי מיקרופון. </w:t>
      </w:r>
    </w:p>
    <w:p w14:paraId="5D3FAA20" w14:textId="77777777" w:rsidR="00000000" w:rsidRDefault="00F92B3A">
      <w:pPr>
        <w:pStyle w:val="a0"/>
        <w:rPr>
          <w:rFonts w:hint="cs"/>
          <w:rtl/>
        </w:rPr>
      </w:pPr>
    </w:p>
    <w:p w14:paraId="6E6E6537" w14:textId="77777777" w:rsidR="00000000" w:rsidRDefault="00F92B3A">
      <w:pPr>
        <w:pStyle w:val="af1"/>
        <w:rPr>
          <w:rFonts w:hint="cs"/>
          <w:rtl/>
        </w:rPr>
      </w:pPr>
      <w:r>
        <w:rPr>
          <w:rFonts w:hint="eastAsia"/>
          <w:rtl/>
        </w:rPr>
        <w:t>היו</w:t>
      </w:r>
      <w:r>
        <w:rPr>
          <w:rtl/>
        </w:rPr>
        <w:t>"ר</w:t>
      </w:r>
      <w:r>
        <w:rPr>
          <w:rFonts w:hint="cs"/>
          <w:rtl/>
        </w:rPr>
        <w:t xml:space="preserve"> ראובן ריבלין:</w:t>
      </w:r>
    </w:p>
    <w:p w14:paraId="1C2DD5C9" w14:textId="77777777" w:rsidR="00000000" w:rsidRDefault="00F92B3A">
      <w:pPr>
        <w:pStyle w:val="a0"/>
        <w:rPr>
          <w:rFonts w:hint="cs"/>
          <w:rtl/>
        </w:rPr>
      </w:pPr>
    </w:p>
    <w:p w14:paraId="256F3B97" w14:textId="77777777" w:rsidR="00000000" w:rsidRDefault="00F92B3A">
      <w:pPr>
        <w:pStyle w:val="a0"/>
        <w:rPr>
          <w:rFonts w:hint="cs"/>
          <w:rtl/>
        </w:rPr>
      </w:pPr>
      <w:r>
        <w:rPr>
          <w:rFonts w:hint="cs"/>
          <w:rtl/>
        </w:rPr>
        <w:t>חבר הכנסת פרוש, יש פה פרוצדורה ברורה. ייתכן מאוד שהיה חבר כנסת שביקש להתנגד להצעת החוק של חברת הכנסת גמליאל כפי שהיא הוסכמה על-ידי הממשלה. זכותו של חבר כנסת לנמק, ורק לאחד עומדת הזכות הזאת. אדוני מנצל את המיקרופו</w:t>
      </w:r>
      <w:r>
        <w:rPr>
          <w:rFonts w:hint="cs"/>
          <w:rtl/>
        </w:rPr>
        <w:t>ן לעניין אחר. זה המקרה היחיד בכנסת ישראל שכולנו הסכמנו שהדברים צריכים להיאמר לגופו של העניין. בכל שאר המקרים, אנחנו פטורים ומחול לנו כאשר אנחנו מדברים מה שאנחנו רוצים. לכן, חבר הכנסת פרוש, אף שאתה - - -</w:t>
      </w:r>
    </w:p>
    <w:p w14:paraId="374DD2D8" w14:textId="77777777" w:rsidR="00000000" w:rsidRDefault="00F92B3A">
      <w:pPr>
        <w:pStyle w:val="a0"/>
        <w:rPr>
          <w:rFonts w:hint="cs"/>
          <w:rtl/>
        </w:rPr>
      </w:pPr>
    </w:p>
    <w:p w14:paraId="3F9E6AC8" w14:textId="77777777" w:rsidR="00000000" w:rsidRDefault="00F92B3A">
      <w:pPr>
        <w:pStyle w:val="-"/>
        <w:rPr>
          <w:rtl/>
        </w:rPr>
      </w:pPr>
      <w:bookmarkStart w:id="237" w:name="FS000000563T08_12_2004_13_37_52C"/>
      <w:bookmarkEnd w:id="237"/>
      <w:r>
        <w:rPr>
          <w:rFonts w:hint="eastAsia"/>
          <w:rtl/>
        </w:rPr>
        <w:t>מאיר</w:t>
      </w:r>
      <w:r>
        <w:rPr>
          <w:rtl/>
        </w:rPr>
        <w:t xml:space="preserve"> פרוש (יהדות התורה):</w:t>
      </w:r>
    </w:p>
    <w:p w14:paraId="3B734AFB" w14:textId="77777777" w:rsidR="00000000" w:rsidRDefault="00F92B3A">
      <w:pPr>
        <w:pStyle w:val="a0"/>
        <w:rPr>
          <w:rFonts w:hint="cs"/>
          <w:rtl/>
        </w:rPr>
      </w:pPr>
    </w:p>
    <w:p w14:paraId="51104E3B" w14:textId="77777777" w:rsidR="00000000" w:rsidRDefault="00F92B3A">
      <w:pPr>
        <w:pStyle w:val="a0"/>
        <w:rPr>
          <w:rFonts w:hint="cs"/>
          <w:rtl/>
        </w:rPr>
      </w:pPr>
      <w:r>
        <w:rPr>
          <w:rFonts w:hint="cs"/>
          <w:rtl/>
        </w:rPr>
        <w:t>אני רוצה לומר רק - - -</w:t>
      </w:r>
    </w:p>
    <w:p w14:paraId="79961F79" w14:textId="77777777" w:rsidR="00000000" w:rsidRDefault="00F92B3A">
      <w:pPr>
        <w:pStyle w:val="a0"/>
        <w:rPr>
          <w:rFonts w:hint="cs"/>
          <w:rtl/>
        </w:rPr>
      </w:pPr>
    </w:p>
    <w:p w14:paraId="0F425055" w14:textId="77777777" w:rsidR="00000000" w:rsidRDefault="00F92B3A">
      <w:pPr>
        <w:pStyle w:val="af1"/>
        <w:rPr>
          <w:rFonts w:hint="cs"/>
          <w:rtl/>
        </w:rPr>
      </w:pPr>
      <w:r>
        <w:rPr>
          <w:rFonts w:hint="eastAsia"/>
          <w:rtl/>
        </w:rPr>
        <w:t>הי</w:t>
      </w:r>
      <w:r>
        <w:rPr>
          <w:rFonts w:hint="eastAsia"/>
          <w:rtl/>
        </w:rPr>
        <w:t>ו</w:t>
      </w:r>
      <w:r>
        <w:rPr>
          <w:rtl/>
        </w:rPr>
        <w:t>"ר</w:t>
      </w:r>
      <w:r>
        <w:rPr>
          <w:rFonts w:hint="cs"/>
          <w:rtl/>
        </w:rPr>
        <w:t xml:space="preserve"> ראובן ריבלין:</w:t>
      </w:r>
    </w:p>
    <w:p w14:paraId="7E108B97" w14:textId="77777777" w:rsidR="00000000" w:rsidRDefault="00F92B3A">
      <w:pPr>
        <w:pStyle w:val="a0"/>
        <w:rPr>
          <w:rFonts w:hint="cs"/>
          <w:rtl/>
        </w:rPr>
      </w:pPr>
    </w:p>
    <w:p w14:paraId="5BC82155" w14:textId="77777777" w:rsidR="00000000" w:rsidRDefault="00F92B3A">
      <w:pPr>
        <w:pStyle w:val="a0"/>
        <w:rPr>
          <w:rFonts w:hint="cs"/>
          <w:rtl/>
        </w:rPr>
      </w:pPr>
      <w:r>
        <w:rPr>
          <w:rFonts w:hint="cs"/>
          <w:rtl/>
        </w:rPr>
        <w:t xml:space="preserve">לא, לא. אתה לא יכול לומר. חברת הכנסת גמליאל, את לא יכולה להשיב. אנחנו עוברים להצבעה. </w:t>
      </w:r>
    </w:p>
    <w:p w14:paraId="27B38EED" w14:textId="77777777" w:rsidR="00000000" w:rsidRDefault="00F92B3A">
      <w:pPr>
        <w:pStyle w:val="a0"/>
        <w:rPr>
          <w:rFonts w:hint="cs"/>
          <w:rtl/>
        </w:rPr>
      </w:pPr>
    </w:p>
    <w:p w14:paraId="2E7ED3CB" w14:textId="77777777" w:rsidR="00000000" w:rsidRDefault="00F92B3A">
      <w:pPr>
        <w:pStyle w:val="-"/>
        <w:rPr>
          <w:rtl/>
        </w:rPr>
      </w:pPr>
      <w:bookmarkStart w:id="238" w:name="FS000000563T08_12_2004_13_38_30C"/>
      <w:bookmarkEnd w:id="238"/>
      <w:r>
        <w:rPr>
          <w:rFonts w:hint="eastAsia"/>
          <w:rtl/>
        </w:rPr>
        <w:t>מאיר</w:t>
      </w:r>
      <w:r>
        <w:rPr>
          <w:rtl/>
        </w:rPr>
        <w:t xml:space="preserve"> פרוש (יהדות התורה):</w:t>
      </w:r>
    </w:p>
    <w:p w14:paraId="528FE757" w14:textId="77777777" w:rsidR="00000000" w:rsidRDefault="00F92B3A">
      <w:pPr>
        <w:pStyle w:val="a0"/>
        <w:ind w:firstLine="0"/>
        <w:rPr>
          <w:rFonts w:hint="cs"/>
          <w:rtl/>
        </w:rPr>
      </w:pPr>
    </w:p>
    <w:p w14:paraId="75AAD137" w14:textId="77777777" w:rsidR="00000000" w:rsidRDefault="00F92B3A">
      <w:pPr>
        <w:pStyle w:val="a0"/>
        <w:rPr>
          <w:rFonts w:hint="cs"/>
          <w:rtl/>
        </w:rPr>
      </w:pPr>
      <w:r>
        <w:rPr>
          <w:rFonts w:hint="cs"/>
          <w:rtl/>
        </w:rPr>
        <w:t>אני רוצה לומר שמזוז - - -</w:t>
      </w:r>
    </w:p>
    <w:p w14:paraId="3529184D" w14:textId="77777777" w:rsidR="00000000" w:rsidRDefault="00F92B3A">
      <w:pPr>
        <w:pStyle w:val="a0"/>
        <w:rPr>
          <w:rFonts w:hint="cs"/>
          <w:rtl/>
        </w:rPr>
      </w:pPr>
    </w:p>
    <w:p w14:paraId="04961C6A" w14:textId="77777777" w:rsidR="00000000" w:rsidRDefault="00F92B3A">
      <w:pPr>
        <w:pStyle w:val="af1"/>
        <w:rPr>
          <w:rFonts w:hint="cs"/>
          <w:rtl/>
        </w:rPr>
      </w:pPr>
      <w:r>
        <w:rPr>
          <w:rFonts w:hint="eastAsia"/>
          <w:rtl/>
        </w:rPr>
        <w:t>היו</w:t>
      </w:r>
      <w:r>
        <w:rPr>
          <w:rtl/>
        </w:rPr>
        <w:t>"ר</w:t>
      </w:r>
      <w:r>
        <w:rPr>
          <w:rFonts w:hint="cs"/>
          <w:rtl/>
        </w:rPr>
        <w:t xml:space="preserve"> ראובן ריבלין:</w:t>
      </w:r>
    </w:p>
    <w:p w14:paraId="0DCCCB34" w14:textId="77777777" w:rsidR="00000000" w:rsidRDefault="00F92B3A">
      <w:pPr>
        <w:pStyle w:val="a0"/>
        <w:rPr>
          <w:rFonts w:hint="cs"/>
          <w:rtl/>
        </w:rPr>
      </w:pPr>
    </w:p>
    <w:p w14:paraId="049C4251" w14:textId="77777777" w:rsidR="00000000" w:rsidRDefault="00F92B3A">
      <w:pPr>
        <w:pStyle w:val="a0"/>
        <w:rPr>
          <w:rFonts w:hint="cs"/>
          <w:rtl/>
        </w:rPr>
      </w:pPr>
      <w:r>
        <w:rPr>
          <w:rFonts w:hint="cs"/>
          <w:rtl/>
        </w:rPr>
        <w:t xml:space="preserve">בסדר, אתה יכול לומר. יש לך אחרי זה. </w:t>
      </w:r>
    </w:p>
    <w:p w14:paraId="79A8C848" w14:textId="77777777" w:rsidR="00000000" w:rsidRDefault="00F92B3A">
      <w:pPr>
        <w:pStyle w:val="a0"/>
        <w:rPr>
          <w:rFonts w:hint="cs"/>
          <w:rtl/>
        </w:rPr>
      </w:pPr>
    </w:p>
    <w:p w14:paraId="5B186E76" w14:textId="77777777" w:rsidR="00000000" w:rsidRDefault="00F92B3A">
      <w:pPr>
        <w:pStyle w:val="-"/>
        <w:rPr>
          <w:rtl/>
        </w:rPr>
      </w:pPr>
      <w:bookmarkStart w:id="239" w:name="FS000000563T08_12_2004_13_40_42C"/>
      <w:bookmarkEnd w:id="239"/>
      <w:r>
        <w:rPr>
          <w:rFonts w:hint="eastAsia"/>
          <w:rtl/>
        </w:rPr>
        <w:t>מאיר</w:t>
      </w:r>
      <w:r>
        <w:rPr>
          <w:rtl/>
        </w:rPr>
        <w:t xml:space="preserve"> פרוש (יהדות התורה):</w:t>
      </w:r>
    </w:p>
    <w:p w14:paraId="53528BE5" w14:textId="77777777" w:rsidR="00000000" w:rsidRDefault="00F92B3A">
      <w:pPr>
        <w:pStyle w:val="a0"/>
        <w:rPr>
          <w:rFonts w:hint="cs"/>
          <w:rtl/>
        </w:rPr>
      </w:pPr>
    </w:p>
    <w:p w14:paraId="20CDA0AB" w14:textId="77777777" w:rsidR="00000000" w:rsidRDefault="00F92B3A">
      <w:pPr>
        <w:pStyle w:val="a0"/>
        <w:ind w:left="780" w:firstLine="0"/>
        <w:rPr>
          <w:rFonts w:hint="cs"/>
          <w:rtl/>
        </w:rPr>
      </w:pPr>
      <w:r>
        <w:rPr>
          <w:rFonts w:hint="cs"/>
          <w:rtl/>
        </w:rPr>
        <w:t xml:space="preserve"> - - - את המ</w:t>
      </w:r>
      <w:r>
        <w:rPr>
          <w:rFonts w:hint="cs"/>
          <w:rtl/>
        </w:rPr>
        <w:t xml:space="preserve">דינה למדינת סדום ועמורה בגלל השאלה - - - למדינת סדום ועמורה - - - </w:t>
      </w:r>
    </w:p>
    <w:p w14:paraId="0B9976BF" w14:textId="77777777" w:rsidR="00000000" w:rsidRDefault="00F92B3A">
      <w:pPr>
        <w:pStyle w:val="a0"/>
        <w:rPr>
          <w:rFonts w:hint="cs"/>
          <w:rtl/>
        </w:rPr>
      </w:pPr>
    </w:p>
    <w:p w14:paraId="196D40D3" w14:textId="77777777" w:rsidR="00000000" w:rsidRDefault="00F92B3A">
      <w:pPr>
        <w:pStyle w:val="af1"/>
        <w:rPr>
          <w:rFonts w:hint="cs"/>
          <w:rtl/>
        </w:rPr>
      </w:pPr>
      <w:r>
        <w:rPr>
          <w:rFonts w:hint="eastAsia"/>
          <w:rtl/>
        </w:rPr>
        <w:t>היו</w:t>
      </w:r>
      <w:r>
        <w:rPr>
          <w:rtl/>
        </w:rPr>
        <w:t>"ר</w:t>
      </w:r>
      <w:r>
        <w:rPr>
          <w:rFonts w:hint="cs"/>
          <w:rtl/>
        </w:rPr>
        <w:t xml:space="preserve"> ראובן ריבלין:</w:t>
      </w:r>
    </w:p>
    <w:p w14:paraId="0F5CA46A" w14:textId="77777777" w:rsidR="00000000" w:rsidRDefault="00F92B3A">
      <w:pPr>
        <w:pStyle w:val="a0"/>
        <w:rPr>
          <w:rFonts w:hint="cs"/>
          <w:rtl/>
        </w:rPr>
      </w:pPr>
    </w:p>
    <w:p w14:paraId="701C2E1A" w14:textId="77777777" w:rsidR="00000000" w:rsidRDefault="00F92B3A">
      <w:pPr>
        <w:pStyle w:val="a0"/>
        <w:rPr>
          <w:rFonts w:hint="cs"/>
          <w:rtl/>
        </w:rPr>
      </w:pPr>
      <w:r>
        <w:rPr>
          <w:rFonts w:hint="cs"/>
          <w:rtl/>
        </w:rPr>
        <w:t xml:space="preserve">חבר הכנסת פרוש, אדוני פורק כל עול. חבר הכנסת פרוש, אני קורא את אדוני לסדר פעם ראשונה. </w:t>
      </w:r>
    </w:p>
    <w:p w14:paraId="0421931C" w14:textId="77777777" w:rsidR="00000000" w:rsidRDefault="00F92B3A">
      <w:pPr>
        <w:pStyle w:val="a0"/>
        <w:rPr>
          <w:rFonts w:hint="cs"/>
          <w:rtl/>
        </w:rPr>
      </w:pPr>
    </w:p>
    <w:p w14:paraId="17154FCC" w14:textId="77777777" w:rsidR="00000000" w:rsidRDefault="00F92B3A">
      <w:pPr>
        <w:pStyle w:val="-"/>
        <w:rPr>
          <w:rtl/>
        </w:rPr>
      </w:pPr>
      <w:bookmarkStart w:id="240" w:name="FS000000563T08_12_2004_13_41_34C"/>
      <w:bookmarkEnd w:id="240"/>
      <w:r>
        <w:rPr>
          <w:rFonts w:hint="eastAsia"/>
          <w:rtl/>
        </w:rPr>
        <w:t>מאיר</w:t>
      </w:r>
      <w:r>
        <w:rPr>
          <w:rtl/>
        </w:rPr>
        <w:t xml:space="preserve"> פרוש (יהדות התורה):</w:t>
      </w:r>
    </w:p>
    <w:p w14:paraId="27A3088C" w14:textId="77777777" w:rsidR="00000000" w:rsidRDefault="00F92B3A">
      <w:pPr>
        <w:pStyle w:val="a0"/>
        <w:rPr>
          <w:rFonts w:hint="cs"/>
          <w:rtl/>
        </w:rPr>
      </w:pPr>
    </w:p>
    <w:p w14:paraId="348BA89E" w14:textId="77777777" w:rsidR="00000000" w:rsidRDefault="00F92B3A">
      <w:pPr>
        <w:pStyle w:val="a0"/>
        <w:rPr>
          <w:rFonts w:hint="cs"/>
          <w:rtl/>
        </w:rPr>
      </w:pPr>
      <w:r>
        <w:rPr>
          <w:rFonts w:hint="cs"/>
          <w:rtl/>
        </w:rPr>
        <w:t>- - - מדינת סדום ועמורה.</w:t>
      </w:r>
    </w:p>
    <w:p w14:paraId="6CD0935B" w14:textId="77777777" w:rsidR="00000000" w:rsidRDefault="00F92B3A">
      <w:pPr>
        <w:pStyle w:val="a0"/>
        <w:rPr>
          <w:rFonts w:hint="cs"/>
          <w:rtl/>
        </w:rPr>
      </w:pPr>
    </w:p>
    <w:p w14:paraId="18B201B9" w14:textId="77777777" w:rsidR="00000000" w:rsidRDefault="00F92B3A">
      <w:pPr>
        <w:pStyle w:val="af1"/>
        <w:rPr>
          <w:rFonts w:hint="cs"/>
          <w:rtl/>
        </w:rPr>
      </w:pPr>
      <w:r>
        <w:rPr>
          <w:rFonts w:hint="eastAsia"/>
          <w:rtl/>
        </w:rPr>
        <w:t>היו</w:t>
      </w:r>
      <w:r>
        <w:rPr>
          <w:rtl/>
        </w:rPr>
        <w:t>"ר</w:t>
      </w:r>
      <w:r>
        <w:rPr>
          <w:rFonts w:hint="cs"/>
          <w:rtl/>
        </w:rPr>
        <w:t xml:space="preserve"> ראובן ריבלין:</w:t>
      </w:r>
    </w:p>
    <w:p w14:paraId="7FF8CCD4" w14:textId="77777777" w:rsidR="00000000" w:rsidRDefault="00F92B3A">
      <w:pPr>
        <w:pStyle w:val="a0"/>
        <w:ind w:firstLine="0"/>
        <w:rPr>
          <w:rFonts w:hint="cs"/>
          <w:rtl/>
        </w:rPr>
      </w:pPr>
    </w:p>
    <w:p w14:paraId="06D6CAD1" w14:textId="77777777" w:rsidR="00000000" w:rsidRDefault="00F92B3A">
      <w:pPr>
        <w:pStyle w:val="a0"/>
        <w:rPr>
          <w:rFonts w:hint="cs"/>
          <w:rtl/>
        </w:rPr>
      </w:pPr>
      <w:r>
        <w:rPr>
          <w:rFonts w:hint="cs"/>
          <w:rtl/>
        </w:rPr>
        <w:t>אני קו</w:t>
      </w:r>
      <w:r>
        <w:rPr>
          <w:rFonts w:hint="cs"/>
          <w:rtl/>
        </w:rPr>
        <w:t xml:space="preserve">רא לסדר את אדוני. </w:t>
      </w:r>
    </w:p>
    <w:p w14:paraId="792F79AE" w14:textId="77777777" w:rsidR="00000000" w:rsidRDefault="00F92B3A">
      <w:pPr>
        <w:pStyle w:val="a0"/>
        <w:rPr>
          <w:rFonts w:hint="cs"/>
          <w:rtl/>
        </w:rPr>
      </w:pPr>
    </w:p>
    <w:p w14:paraId="2D5C0C89" w14:textId="77777777" w:rsidR="00000000" w:rsidRDefault="00F92B3A">
      <w:pPr>
        <w:pStyle w:val="a0"/>
        <w:rPr>
          <w:rFonts w:hint="cs"/>
          <w:rtl/>
        </w:rPr>
      </w:pPr>
      <w:r>
        <w:rPr>
          <w:rFonts w:hint="cs"/>
          <w:rtl/>
        </w:rPr>
        <w:t>רבותי חברי הכנסת, נא להצביע. מי בעד הצעת חוק התכנון והבנייה (תיקון - ועדה לענייני ביקורת בוועדה מרחבית), התשס"ד-2004, של חברת הכנסת גמליאל? מי נגד? מי נמנע? בבקשה.</w:t>
      </w:r>
    </w:p>
    <w:p w14:paraId="3F59B538" w14:textId="77777777" w:rsidR="00000000" w:rsidRDefault="00F92B3A">
      <w:pPr>
        <w:pStyle w:val="a0"/>
        <w:rPr>
          <w:rFonts w:hint="cs"/>
          <w:rtl/>
        </w:rPr>
      </w:pPr>
    </w:p>
    <w:p w14:paraId="6F89E9D3" w14:textId="77777777" w:rsidR="00000000" w:rsidRDefault="00F92B3A">
      <w:pPr>
        <w:pStyle w:val="ab"/>
        <w:bidi/>
        <w:rPr>
          <w:rFonts w:hint="cs"/>
          <w:rtl/>
        </w:rPr>
      </w:pPr>
      <w:r>
        <w:rPr>
          <w:rFonts w:hint="cs"/>
          <w:rtl/>
        </w:rPr>
        <w:t>הצבעה מס' 14</w:t>
      </w:r>
    </w:p>
    <w:p w14:paraId="18DC449B" w14:textId="77777777" w:rsidR="00000000" w:rsidRDefault="00F92B3A">
      <w:pPr>
        <w:pStyle w:val="ac"/>
        <w:bidi/>
        <w:rPr>
          <w:rFonts w:hint="cs"/>
          <w:rtl/>
        </w:rPr>
      </w:pPr>
    </w:p>
    <w:p w14:paraId="5540B903" w14:textId="77777777" w:rsidR="00000000" w:rsidRDefault="00F92B3A">
      <w:pPr>
        <w:pStyle w:val="ac"/>
        <w:bidi/>
        <w:rPr>
          <w:rFonts w:hint="cs"/>
          <w:rtl/>
        </w:rPr>
      </w:pPr>
      <w:r>
        <w:rPr>
          <w:rFonts w:hint="cs"/>
          <w:rtl/>
        </w:rPr>
        <w:t>בעד ההצעה להעביר את הצעת החוק לדיון מוקדם בוועדה - 43</w:t>
      </w:r>
    </w:p>
    <w:p w14:paraId="2F06859A" w14:textId="77777777" w:rsidR="00000000" w:rsidRDefault="00F92B3A">
      <w:pPr>
        <w:pStyle w:val="ac"/>
        <w:bidi/>
        <w:rPr>
          <w:rFonts w:hint="cs"/>
          <w:rtl/>
        </w:rPr>
      </w:pPr>
      <w:r>
        <w:rPr>
          <w:rFonts w:hint="cs"/>
          <w:rtl/>
        </w:rPr>
        <w:t>נגד</w:t>
      </w:r>
      <w:r>
        <w:rPr>
          <w:rFonts w:hint="cs"/>
          <w:rtl/>
        </w:rPr>
        <w:t xml:space="preserve"> - 1 </w:t>
      </w:r>
    </w:p>
    <w:p w14:paraId="284032CC" w14:textId="77777777" w:rsidR="00000000" w:rsidRDefault="00F92B3A">
      <w:pPr>
        <w:pStyle w:val="ac"/>
        <w:bidi/>
        <w:rPr>
          <w:rFonts w:hint="cs"/>
          <w:rtl/>
        </w:rPr>
      </w:pPr>
      <w:r>
        <w:rPr>
          <w:rFonts w:hint="cs"/>
          <w:rtl/>
        </w:rPr>
        <w:t>נמנעים - 2</w:t>
      </w:r>
    </w:p>
    <w:p w14:paraId="41E98B62" w14:textId="77777777" w:rsidR="00000000" w:rsidRDefault="00F92B3A">
      <w:pPr>
        <w:pStyle w:val="ad"/>
        <w:bidi/>
        <w:rPr>
          <w:rFonts w:hint="cs"/>
          <w:rtl/>
        </w:rPr>
      </w:pPr>
      <w:r>
        <w:rPr>
          <w:rFonts w:hint="cs"/>
          <w:rtl/>
        </w:rPr>
        <w:t xml:space="preserve">ההצעה להעביר את הצעת חוק התכנון והבנייה (תיקון - ועדה לענייני ביקורת </w:t>
      </w:r>
    </w:p>
    <w:p w14:paraId="37950F2F" w14:textId="77777777" w:rsidR="00000000" w:rsidRDefault="00F92B3A">
      <w:pPr>
        <w:pStyle w:val="ad"/>
        <w:bidi/>
        <w:rPr>
          <w:rFonts w:hint="cs"/>
          <w:rtl/>
        </w:rPr>
      </w:pPr>
      <w:r>
        <w:rPr>
          <w:rFonts w:hint="cs"/>
          <w:rtl/>
        </w:rPr>
        <w:t xml:space="preserve">בוועדה מרחבית), התשס"ד-2004, לדיון מוקדם בוועדת הפנים ואיכות הסביבה נתקבלה. </w:t>
      </w:r>
    </w:p>
    <w:p w14:paraId="6C745D15" w14:textId="77777777" w:rsidR="00000000" w:rsidRDefault="00F92B3A">
      <w:pPr>
        <w:pStyle w:val="a0"/>
        <w:rPr>
          <w:rFonts w:hint="cs"/>
          <w:rtl/>
        </w:rPr>
      </w:pPr>
    </w:p>
    <w:p w14:paraId="4723D4C2" w14:textId="77777777" w:rsidR="00000000" w:rsidRDefault="00F92B3A">
      <w:pPr>
        <w:pStyle w:val="af1"/>
        <w:rPr>
          <w:rFonts w:hint="cs"/>
          <w:rtl/>
        </w:rPr>
      </w:pPr>
      <w:r>
        <w:rPr>
          <w:rFonts w:hint="eastAsia"/>
          <w:rtl/>
        </w:rPr>
        <w:t>היו</w:t>
      </w:r>
      <w:r>
        <w:rPr>
          <w:rtl/>
        </w:rPr>
        <w:t>"ר</w:t>
      </w:r>
      <w:r>
        <w:rPr>
          <w:rFonts w:hint="cs"/>
          <w:rtl/>
        </w:rPr>
        <w:t xml:space="preserve"> ראובן ריבלין:</w:t>
      </w:r>
    </w:p>
    <w:p w14:paraId="44A5E022" w14:textId="77777777" w:rsidR="00000000" w:rsidRDefault="00F92B3A">
      <w:pPr>
        <w:pStyle w:val="a0"/>
        <w:rPr>
          <w:rFonts w:hint="cs"/>
          <w:rtl/>
        </w:rPr>
      </w:pPr>
    </w:p>
    <w:p w14:paraId="2A944109" w14:textId="77777777" w:rsidR="00000000" w:rsidRDefault="00F92B3A">
      <w:pPr>
        <w:pStyle w:val="a0"/>
        <w:rPr>
          <w:rFonts w:hint="cs"/>
          <w:rtl/>
        </w:rPr>
      </w:pPr>
      <w:r>
        <w:rPr>
          <w:rFonts w:hint="cs"/>
          <w:rtl/>
        </w:rPr>
        <w:t xml:space="preserve">43 בעד, אחד נגד, שני נמנעים. אני קובע שהצעת חוק התכנון והבנייה (תיקון </w:t>
      </w:r>
      <w:r>
        <w:rPr>
          <w:rFonts w:hint="cs"/>
          <w:rtl/>
        </w:rPr>
        <w:t xml:space="preserve">- ועדה לענייני ביקורת בוועדה מרחבית), התשס"ד-2004, עברה בקריאה טרומית, והיא תועבר לוועדת הפנים על מנת להכינה לקריאה ראשונה. </w:t>
      </w:r>
    </w:p>
    <w:p w14:paraId="148FB117" w14:textId="77777777" w:rsidR="00000000" w:rsidRDefault="00F92B3A">
      <w:pPr>
        <w:pStyle w:val="a0"/>
        <w:rPr>
          <w:rFonts w:hint="cs"/>
          <w:rtl/>
        </w:rPr>
      </w:pPr>
    </w:p>
    <w:p w14:paraId="67898962" w14:textId="77777777" w:rsidR="00000000" w:rsidRDefault="00F92B3A">
      <w:pPr>
        <w:pStyle w:val="a0"/>
        <w:rPr>
          <w:rFonts w:hint="cs"/>
          <w:rtl/>
        </w:rPr>
      </w:pPr>
    </w:p>
    <w:p w14:paraId="22686020" w14:textId="77777777" w:rsidR="00000000" w:rsidRDefault="00F92B3A">
      <w:pPr>
        <w:pStyle w:val="a2"/>
        <w:rPr>
          <w:rFonts w:hint="cs"/>
          <w:rtl/>
        </w:rPr>
      </w:pPr>
      <w:bookmarkStart w:id="241" w:name="CS30070FI0030070T08_12_2004_13_50_46"/>
      <w:bookmarkStart w:id="242" w:name="_Toc100391277"/>
      <w:bookmarkEnd w:id="241"/>
      <w:r>
        <w:rPr>
          <w:rtl/>
        </w:rPr>
        <w:t>הצעת חוק לתיקון פקודת העיריות (תיקון ליקויים), התשס"ד-2004</w:t>
      </w:r>
      <w:bookmarkEnd w:id="242"/>
      <w:r>
        <w:rPr>
          <w:rtl/>
        </w:rPr>
        <w:t xml:space="preserve"> </w:t>
      </w:r>
    </w:p>
    <w:p w14:paraId="193C7834" w14:textId="77777777" w:rsidR="00000000" w:rsidRDefault="00F92B3A">
      <w:pPr>
        <w:pStyle w:val="a0"/>
        <w:ind w:firstLine="0"/>
        <w:rPr>
          <w:rFonts w:hint="cs"/>
          <w:rtl/>
        </w:rPr>
      </w:pPr>
      <w:r>
        <w:rPr>
          <w:rFonts w:hint="cs"/>
          <w:rtl/>
        </w:rPr>
        <w:t xml:space="preserve">[הצעת חוק פ/2735; </w:t>
      </w:r>
      <w:r>
        <w:rPr>
          <w:rFonts w:hint="eastAsia"/>
          <w:rtl/>
        </w:rPr>
        <w:t>נספחות</w:t>
      </w:r>
      <w:r>
        <w:rPr>
          <w:rtl/>
        </w:rPr>
        <w:t>.</w:t>
      </w:r>
      <w:r>
        <w:rPr>
          <w:rFonts w:hint="cs"/>
          <w:rtl/>
        </w:rPr>
        <w:t>]</w:t>
      </w:r>
    </w:p>
    <w:p w14:paraId="3FDC2ECB" w14:textId="77777777" w:rsidR="00000000" w:rsidRDefault="00F92B3A">
      <w:pPr>
        <w:pStyle w:val="-0"/>
        <w:rPr>
          <w:rFonts w:hint="cs"/>
          <w:rtl/>
        </w:rPr>
      </w:pPr>
      <w:r>
        <w:rPr>
          <w:rFonts w:hint="cs"/>
          <w:rtl/>
        </w:rPr>
        <w:t>(הצעת קבוצת חברי הכנסת)</w:t>
      </w:r>
    </w:p>
    <w:p w14:paraId="7CFBFBA8" w14:textId="77777777" w:rsidR="00000000" w:rsidRDefault="00F92B3A">
      <w:pPr>
        <w:pStyle w:val="af1"/>
        <w:rPr>
          <w:rFonts w:hint="cs"/>
          <w:rtl/>
        </w:rPr>
      </w:pPr>
    </w:p>
    <w:p w14:paraId="69F25B08" w14:textId="77777777" w:rsidR="00000000" w:rsidRDefault="00F92B3A">
      <w:pPr>
        <w:pStyle w:val="af1"/>
        <w:rPr>
          <w:rFonts w:hint="cs"/>
          <w:rtl/>
        </w:rPr>
      </w:pPr>
      <w:r>
        <w:rPr>
          <w:rFonts w:hint="eastAsia"/>
          <w:rtl/>
        </w:rPr>
        <w:t>היו</w:t>
      </w:r>
      <w:r>
        <w:rPr>
          <w:rtl/>
        </w:rPr>
        <w:t>"ר</w:t>
      </w:r>
      <w:r>
        <w:rPr>
          <w:rFonts w:hint="cs"/>
          <w:rtl/>
        </w:rPr>
        <w:t xml:space="preserve"> ראובן ריבלי</w:t>
      </w:r>
      <w:r>
        <w:rPr>
          <w:rFonts w:hint="cs"/>
          <w:rtl/>
        </w:rPr>
        <w:t>ן:</w:t>
      </w:r>
    </w:p>
    <w:p w14:paraId="119B3D9E" w14:textId="77777777" w:rsidR="00000000" w:rsidRDefault="00F92B3A">
      <w:pPr>
        <w:pStyle w:val="a0"/>
        <w:rPr>
          <w:rFonts w:hint="cs"/>
          <w:rtl/>
        </w:rPr>
      </w:pPr>
    </w:p>
    <w:p w14:paraId="0B97859B" w14:textId="77777777" w:rsidR="00000000" w:rsidRDefault="00F92B3A">
      <w:pPr>
        <w:pStyle w:val="a0"/>
        <w:rPr>
          <w:rFonts w:hint="cs"/>
          <w:rtl/>
        </w:rPr>
      </w:pPr>
      <w:r>
        <w:rPr>
          <w:rFonts w:hint="cs"/>
          <w:rtl/>
        </w:rPr>
        <w:t xml:space="preserve">אנחנו ממשיכים. הנמקה מהמקום להצעת חוק לתיקון פקודת העיריות (תיקון ליקויים), התשס"ד-2004, של חבר הכנסת יגאל יאסינוב. אדוני, בבקשה. </w:t>
      </w:r>
    </w:p>
    <w:p w14:paraId="4EED4F6B" w14:textId="77777777" w:rsidR="00000000" w:rsidRDefault="00F92B3A">
      <w:pPr>
        <w:pStyle w:val="a0"/>
        <w:rPr>
          <w:rFonts w:hint="cs"/>
          <w:rtl/>
        </w:rPr>
      </w:pPr>
    </w:p>
    <w:p w14:paraId="010C99FC" w14:textId="77777777" w:rsidR="00000000" w:rsidRDefault="00F92B3A">
      <w:pPr>
        <w:pStyle w:val="a"/>
        <w:rPr>
          <w:rtl/>
        </w:rPr>
      </w:pPr>
      <w:bookmarkStart w:id="243" w:name="FS000001054T08_12_2004_13_52_16"/>
      <w:bookmarkStart w:id="244" w:name="_Toc100391278"/>
      <w:bookmarkEnd w:id="243"/>
      <w:r>
        <w:rPr>
          <w:rFonts w:hint="eastAsia"/>
          <w:rtl/>
        </w:rPr>
        <w:t>יגאל</w:t>
      </w:r>
      <w:r>
        <w:rPr>
          <w:rtl/>
        </w:rPr>
        <w:t xml:space="preserve"> יאסינוב (שינוי):</w:t>
      </w:r>
      <w:bookmarkEnd w:id="244"/>
    </w:p>
    <w:p w14:paraId="5B7C116B" w14:textId="77777777" w:rsidR="00000000" w:rsidRDefault="00F92B3A">
      <w:pPr>
        <w:pStyle w:val="a0"/>
        <w:rPr>
          <w:rFonts w:hint="cs"/>
          <w:rtl/>
        </w:rPr>
      </w:pPr>
    </w:p>
    <w:p w14:paraId="41B50A8B" w14:textId="77777777" w:rsidR="00000000" w:rsidRDefault="00F92B3A">
      <w:pPr>
        <w:pStyle w:val="a0"/>
        <w:rPr>
          <w:rFonts w:hint="cs"/>
          <w:rtl/>
        </w:rPr>
      </w:pPr>
      <w:r>
        <w:rPr>
          <w:rFonts w:hint="cs"/>
          <w:rtl/>
        </w:rPr>
        <w:t xml:space="preserve">תודה. </w:t>
      </w:r>
    </w:p>
    <w:p w14:paraId="59623F2D" w14:textId="77777777" w:rsidR="00000000" w:rsidRDefault="00F92B3A">
      <w:pPr>
        <w:pStyle w:val="a0"/>
        <w:rPr>
          <w:rFonts w:hint="cs"/>
          <w:rtl/>
        </w:rPr>
      </w:pPr>
    </w:p>
    <w:p w14:paraId="291E8288" w14:textId="77777777" w:rsidR="00000000" w:rsidRDefault="00F92B3A">
      <w:pPr>
        <w:pStyle w:val="a0"/>
        <w:rPr>
          <w:rFonts w:hint="cs"/>
          <w:rtl/>
        </w:rPr>
      </w:pPr>
      <w:r>
        <w:rPr>
          <w:rFonts w:hint="cs"/>
          <w:rtl/>
        </w:rPr>
        <w:t>אדוני היושב-ראש, חברי הכנסת, הצעת החוק שלי דנה בתיקון לקונה בפקודת העיריות. מצד אחד, מבקר</w:t>
      </w:r>
      <w:r>
        <w:rPr>
          <w:rFonts w:hint="cs"/>
          <w:rtl/>
        </w:rPr>
        <w:t xml:space="preserve"> העירייה או רשות מקומית עושה עבודה, הוא מוצא את הבעיות שצריך לתקן אותן, ומצד שני ראש עירייה או רשות מקומית לא חייבים לתקן אותן. </w:t>
      </w:r>
    </w:p>
    <w:p w14:paraId="12826570" w14:textId="77777777" w:rsidR="00000000" w:rsidRDefault="00F92B3A">
      <w:pPr>
        <w:pStyle w:val="a0"/>
        <w:rPr>
          <w:rFonts w:hint="cs"/>
          <w:rtl/>
        </w:rPr>
      </w:pPr>
    </w:p>
    <w:p w14:paraId="2F7A3ED9" w14:textId="77777777" w:rsidR="00000000" w:rsidRDefault="00F92B3A">
      <w:pPr>
        <w:pStyle w:val="a0"/>
        <w:rPr>
          <w:rFonts w:hint="cs"/>
          <w:rtl/>
        </w:rPr>
      </w:pPr>
      <w:r>
        <w:rPr>
          <w:rFonts w:hint="cs"/>
          <w:rtl/>
        </w:rPr>
        <w:t xml:space="preserve">אני מציע שבכל עירייה תהיה ועדה שראש העיר יהיה חייב להקים אותה, בראשות מנכ"ל או מזכיר העירייה. היא תהיה חייבת לתקן את הליקויים </w:t>
      </w:r>
      <w:r>
        <w:rPr>
          <w:rFonts w:hint="cs"/>
          <w:rtl/>
        </w:rPr>
        <w:t xml:space="preserve">ולדווח על כך למועצת העיר, לראש העיר ולמבקר העירייה. </w:t>
      </w:r>
    </w:p>
    <w:p w14:paraId="7FC9D768" w14:textId="77777777" w:rsidR="00000000" w:rsidRDefault="00F92B3A">
      <w:pPr>
        <w:pStyle w:val="a0"/>
        <w:rPr>
          <w:rFonts w:hint="cs"/>
          <w:rtl/>
        </w:rPr>
      </w:pPr>
    </w:p>
    <w:p w14:paraId="7D59A30B" w14:textId="77777777" w:rsidR="00000000" w:rsidRDefault="00F92B3A">
      <w:pPr>
        <w:pStyle w:val="a0"/>
        <w:rPr>
          <w:rFonts w:hint="cs"/>
          <w:rtl/>
        </w:rPr>
      </w:pPr>
      <w:r>
        <w:rPr>
          <w:rFonts w:hint="cs"/>
          <w:rtl/>
        </w:rPr>
        <w:t>בנוסף, ראש העיר יהיה רשאי לדחות תיקון של ליקויים מסוימים. אבל הוא יהיה חייב לעשות את זה בכתב, ורק במשך שלושה חודשים מהגשת דוח. זאת אומרת, אנחנו ניתן גם לתקן את הבעיות, וגם ניתן לראש העיר אולי להסביר לגב</w:t>
      </w:r>
      <w:r>
        <w:rPr>
          <w:rFonts w:hint="cs"/>
          <w:rtl/>
        </w:rPr>
        <w:t xml:space="preserve">י איזה דבר שהוא לא רואה כלקונה. </w:t>
      </w:r>
    </w:p>
    <w:p w14:paraId="72D0DD58" w14:textId="77777777" w:rsidR="00000000" w:rsidRDefault="00F92B3A">
      <w:pPr>
        <w:pStyle w:val="a0"/>
        <w:rPr>
          <w:rFonts w:hint="cs"/>
          <w:rtl/>
        </w:rPr>
      </w:pPr>
    </w:p>
    <w:p w14:paraId="51C87F04" w14:textId="77777777" w:rsidR="00000000" w:rsidRDefault="00F92B3A">
      <w:pPr>
        <w:pStyle w:val="a0"/>
        <w:rPr>
          <w:rFonts w:hint="cs"/>
          <w:rtl/>
        </w:rPr>
      </w:pPr>
      <w:r>
        <w:rPr>
          <w:rFonts w:hint="cs"/>
          <w:rtl/>
        </w:rPr>
        <w:t xml:space="preserve">כמובן, אני מסכים להצעת הממשלה. </w:t>
      </w:r>
    </w:p>
    <w:p w14:paraId="13BD94A6" w14:textId="77777777" w:rsidR="00000000" w:rsidRDefault="00F92B3A">
      <w:pPr>
        <w:pStyle w:val="a0"/>
        <w:rPr>
          <w:rFonts w:hint="cs"/>
          <w:rtl/>
        </w:rPr>
      </w:pPr>
    </w:p>
    <w:p w14:paraId="6AFC4FC3" w14:textId="77777777" w:rsidR="00000000" w:rsidRDefault="00F92B3A">
      <w:pPr>
        <w:pStyle w:val="af1"/>
        <w:rPr>
          <w:rFonts w:hint="cs"/>
          <w:rtl/>
        </w:rPr>
      </w:pPr>
      <w:r>
        <w:rPr>
          <w:rFonts w:hint="eastAsia"/>
          <w:rtl/>
        </w:rPr>
        <w:t>היו</w:t>
      </w:r>
      <w:r>
        <w:rPr>
          <w:rtl/>
        </w:rPr>
        <w:t>"ר</w:t>
      </w:r>
      <w:r>
        <w:rPr>
          <w:rFonts w:hint="cs"/>
          <w:rtl/>
        </w:rPr>
        <w:t xml:space="preserve"> ראובן ריבלין:</w:t>
      </w:r>
    </w:p>
    <w:p w14:paraId="6C8CD32A" w14:textId="77777777" w:rsidR="00000000" w:rsidRDefault="00F92B3A">
      <w:pPr>
        <w:pStyle w:val="a0"/>
        <w:ind w:firstLine="0"/>
        <w:rPr>
          <w:rFonts w:hint="cs"/>
          <w:rtl/>
        </w:rPr>
      </w:pPr>
    </w:p>
    <w:p w14:paraId="718DDEAD" w14:textId="77777777" w:rsidR="00000000" w:rsidRDefault="00F92B3A">
      <w:pPr>
        <w:pStyle w:val="a0"/>
        <w:rPr>
          <w:rFonts w:hint="cs"/>
          <w:rtl/>
        </w:rPr>
      </w:pPr>
      <w:r>
        <w:rPr>
          <w:rFonts w:hint="cs"/>
          <w:rtl/>
        </w:rPr>
        <w:t xml:space="preserve">קודם הממשלה תציע ואחר כך אני אשאל אותך. תודה רבה. כבוד השר מאיר שטרית ישיב. </w:t>
      </w:r>
    </w:p>
    <w:p w14:paraId="6AA48CC1" w14:textId="77777777" w:rsidR="00000000" w:rsidRDefault="00F92B3A">
      <w:pPr>
        <w:pStyle w:val="a0"/>
        <w:rPr>
          <w:rFonts w:hint="cs"/>
          <w:rtl/>
        </w:rPr>
      </w:pPr>
    </w:p>
    <w:p w14:paraId="45B8B655" w14:textId="77777777" w:rsidR="00000000" w:rsidRDefault="00F92B3A">
      <w:pPr>
        <w:pStyle w:val="a"/>
        <w:rPr>
          <w:rtl/>
        </w:rPr>
      </w:pPr>
      <w:bookmarkStart w:id="245" w:name="FS000000478T08_12_2004_13_16_12"/>
      <w:bookmarkStart w:id="246" w:name="_Toc100391279"/>
      <w:bookmarkEnd w:id="245"/>
      <w:r>
        <w:rPr>
          <w:rFonts w:hint="eastAsia"/>
          <w:rtl/>
        </w:rPr>
        <w:t>שר</w:t>
      </w:r>
      <w:r>
        <w:rPr>
          <w:rtl/>
        </w:rPr>
        <w:t xml:space="preserve"> התחבורה מאיר שטרית:</w:t>
      </w:r>
      <w:bookmarkEnd w:id="246"/>
    </w:p>
    <w:p w14:paraId="5A37BC22" w14:textId="77777777" w:rsidR="00000000" w:rsidRDefault="00F92B3A">
      <w:pPr>
        <w:pStyle w:val="a0"/>
        <w:rPr>
          <w:rFonts w:hint="cs"/>
          <w:rtl/>
        </w:rPr>
      </w:pPr>
    </w:p>
    <w:p w14:paraId="27395BB7" w14:textId="77777777" w:rsidR="00000000" w:rsidRDefault="00F92B3A">
      <w:pPr>
        <w:pStyle w:val="a0"/>
        <w:rPr>
          <w:rFonts w:hint="cs"/>
          <w:rtl/>
        </w:rPr>
      </w:pPr>
      <w:r>
        <w:rPr>
          <w:rFonts w:hint="cs"/>
          <w:rtl/>
        </w:rPr>
        <w:t>אדוני היושב-ראש, אני מתכבד להשיב על הצעת החוק של חבר הכנסת יגאל יא</w:t>
      </w:r>
      <w:r>
        <w:rPr>
          <w:rFonts w:hint="cs"/>
          <w:rtl/>
        </w:rPr>
        <w:t>סינוב. הצעתו באה לעשות פעולה ברשות המקומית במטרה לגרום לכך שבסוף, אחרי שיש ביקורת, יש איזה טיפול בביקורת הזאת. לכן הוא מציע שזה לא רק יישאר על הנייר, והמועצה דנה וזה נגמר, אלא שיהיה כמו שיש בממשלה: יש ועדת שרים שעוקבת אחרי דוח מבקר המדינה ופועלת כדי שהדברי</w:t>
      </w:r>
      <w:r>
        <w:rPr>
          <w:rFonts w:hint="cs"/>
          <w:rtl/>
        </w:rPr>
        <w:t xml:space="preserve">ם האלה יתוקנו. כך יוקם בכל רשות מקומית צוות לתיקון הליקויים הללו, וידווח לראש העיר ולמועצה על תיקון הליקויים, כדי לעקוב באמת שהליקויים לא רק נכתבו על-ידי המבקר, ונכתבו לפעמים על נייר דק - דוח מבקר המדינה נכתב על ניירות מאוד דקים - אלא שמישהו מטפל בליקויים </w:t>
      </w:r>
      <w:r>
        <w:rPr>
          <w:rFonts w:hint="cs"/>
          <w:rtl/>
        </w:rPr>
        <w:t xml:space="preserve">הללו ומתקן אותם. אני חושב שזו הצעה נכונה וראויה. </w:t>
      </w:r>
    </w:p>
    <w:p w14:paraId="5E803C84" w14:textId="77777777" w:rsidR="00000000" w:rsidRDefault="00F92B3A">
      <w:pPr>
        <w:pStyle w:val="a0"/>
        <w:rPr>
          <w:rFonts w:hint="cs"/>
          <w:rtl/>
        </w:rPr>
      </w:pPr>
    </w:p>
    <w:p w14:paraId="789E8744" w14:textId="77777777" w:rsidR="00000000" w:rsidRDefault="00F92B3A">
      <w:pPr>
        <w:pStyle w:val="a0"/>
        <w:rPr>
          <w:rFonts w:hint="cs"/>
          <w:rtl/>
        </w:rPr>
      </w:pPr>
      <w:r>
        <w:rPr>
          <w:rFonts w:hint="cs"/>
          <w:rtl/>
        </w:rPr>
        <w:t>הסכים חבר הכנסת יאסינוב, הוא חוזר על הסכמתו גם פה, הנה הוא מהנהן בראשו באופן חיובי, שהמשך קידום הצעת החוק הזאת יתואם עם משרד הפנים, ובתנאי הזה כמובן, אדוני היושב-ראש, אנחנו מסכימים לאשר את הצעת החוק בקריאה</w:t>
      </w:r>
      <w:r>
        <w:rPr>
          <w:rFonts w:hint="cs"/>
          <w:rtl/>
        </w:rPr>
        <w:t xml:space="preserve"> טרומית ולהעבירה לוועדת הפנים להכנה לקריאה ראשונה. </w:t>
      </w:r>
    </w:p>
    <w:p w14:paraId="74B82A72" w14:textId="77777777" w:rsidR="00000000" w:rsidRDefault="00F92B3A">
      <w:pPr>
        <w:pStyle w:val="a0"/>
        <w:rPr>
          <w:rFonts w:hint="cs"/>
          <w:rtl/>
        </w:rPr>
      </w:pPr>
    </w:p>
    <w:p w14:paraId="5841433C" w14:textId="77777777" w:rsidR="00000000" w:rsidRDefault="00F92B3A">
      <w:pPr>
        <w:pStyle w:val="af1"/>
        <w:rPr>
          <w:rFonts w:hint="cs"/>
          <w:rtl/>
        </w:rPr>
      </w:pPr>
      <w:r>
        <w:rPr>
          <w:rFonts w:hint="eastAsia"/>
          <w:rtl/>
        </w:rPr>
        <w:t>היו</w:t>
      </w:r>
      <w:r>
        <w:rPr>
          <w:rtl/>
        </w:rPr>
        <w:t>"ר</w:t>
      </w:r>
      <w:r>
        <w:rPr>
          <w:rFonts w:hint="cs"/>
          <w:rtl/>
        </w:rPr>
        <w:t xml:space="preserve"> ראובן ריבלין:</w:t>
      </w:r>
    </w:p>
    <w:p w14:paraId="5ABD3D52" w14:textId="77777777" w:rsidR="00000000" w:rsidRDefault="00F92B3A">
      <w:pPr>
        <w:pStyle w:val="a0"/>
        <w:rPr>
          <w:rFonts w:hint="cs"/>
          <w:rtl/>
        </w:rPr>
      </w:pPr>
    </w:p>
    <w:p w14:paraId="28E65B8A" w14:textId="77777777" w:rsidR="00000000" w:rsidRDefault="00F92B3A">
      <w:pPr>
        <w:pStyle w:val="a0"/>
        <w:rPr>
          <w:rFonts w:hint="cs"/>
          <w:rtl/>
        </w:rPr>
      </w:pPr>
      <w:r>
        <w:rPr>
          <w:rFonts w:hint="cs"/>
          <w:rtl/>
        </w:rPr>
        <w:t>תודה רבה. האם חבר הכנסת יאסינוב מסכים להתניות הממשלה?</w:t>
      </w:r>
    </w:p>
    <w:p w14:paraId="2852946D" w14:textId="77777777" w:rsidR="00000000" w:rsidRDefault="00F92B3A">
      <w:pPr>
        <w:pStyle w:val="a0"/>
        <w:rPr>
          <w:rFonts w:hint="cs"/>
          <w:rtl/>
        </w:rPr>
      </w:pPr>
    </w:p>
    <w:p w14:paraId="0314E488" w14:textId="77777777" w:rsidR="00000000" w:rsidRDefault="00F92B3A">
      <w:pPr>
        <w:pStyle w:val="af0"/>
        <w:rPr>
          <w:rtl/>
        </w:rPr>
      </w:pPr>
      <w:bookmarkStart w:id="247" w:name="FS000001054T08_12_2004_14_02_26"/>
      <w:bookmarkEnd w:id="247"/>
      <w:r>
        <w:rPr>
          <w:rFonts w:hint="eastAsia"/>
          <w:rtl/>
        </w:rPr>
        <w:t>יגאל</w:t>
      </w:r>
      <w:r>
        <w:rPr>
          <w:rtl/>
        </w:rPr>
        <w:t xml:space="preserve"> יאסינוב (שינוי):</w:t>
      </w:r>
    </w:p>
    <w:p w14:paraId="538FDB18" w14:textId="77777777" w:rsidR="00000000" w:rsidRDefault="00F92B3A">
      <w:pPr>
        <w:pStyle w:val="a0"/>
        <w:rPr>
          <w:rFonts w:hint="cs"/>
          <w:rtl/>
        </w:rPr>
      </w:pPr>
    </w:p>
    <w:p w14:paraId="50D50F92" w14:textId="77777777" w:rsidR="00000000" w:rsidRDefault="00F92B3A">
      <w:pPr>
        <w:pStyle w:val="a0"/>
        <w:rPr>
          <w:rFonts w:hint="cs"/>
          <w:rtl/>
        </w:rPr>
      </w:pPr>
      <w:r>
        <w:rPr>
          <w:rFonts w:hint="cs"/>
          <w:rtl/>
        </w:rPr>
        <w:t>אני מסכים.</w:t>
      </w:r>
    </w:p>
    <w:p w14:paraId="18C33B71" w14:textId="77777777" w:rsidR="00000000" w:rsidRDefault="00F92B3A">
      <w:pPr>
        <w:pStyle w:val="a0"/>
        <w:rPr>
          <w:rFonts w:hint="cs"/>
          <w:rtl/>
        </w:rPr>
      </w:pPr>
    </w:p>
    <w:p w14:paraId="14CC2B01" w14:textId="77777777" w:rsidR="00000000" w:rsidRDefault="00F92B3A">
      <w:pPr>
        <w:pStyle w:val="af1"/>
        <w:rPr>
          <w:rFonts w:hint="cs"/>
          <w:rtl/>
        </w:rPr>
      </w:pPr>
      <w:r>
        <w:rPr>
          <w:rFonts w:hint="eastAsia"/>
          <w:rtl/>
        </w:rPr>
        <w:t>היו</w:t>
      </w:r>
      <w:r>
        <w:rPr>
          <w:rtl/>
        </w:rPr>
        <w:t>"ר</w:t>
      </w:r>
      <w:r>
        <w:rPr>
          <w:rFonts w:hint="cs"/>
          <w:rtl/>
        </w:rPr>
        <w:t xml:space="preserve"> ראובן ריבלין:</w:t>
      </w:r>
    </w:p>
    <w:p w14:paraId="779A8DBE" w14:textId="77777777" w:rsidR="00000000" w:rsidRDefault="00F92B3A">
      <w:pPr>
        <w:pStyle w:val="a0"/>
        <w:rPr>
          <w:rFonts w:hint="cs"/>
          <w:rtl/>
        </w:rPr>
      </w:pPr>
    </w:p>
    <w:p w14:paraId="7F3C9DB1" w14:textId="77777777" w:rsidR="00000000" w:rsidRDefault="00F92B3A">
      <w:pPr>
        <w:pStyle w:val="a0"/>
        <w:rPr>
          <w:rFonts w:hint="cs"/>
          <w:rtl/>
        </w:rPr>
      </w:pPr>
      <w:r>
        <w:rPr>
          <w:rFonts w:hint="cs"/>
          <w:rtl/>
        </w:rPr>
        <w:t>תודה רבה. ובכן, יש הסכמה של הממשלה. לכן, קמה הזכות להתנגד. חבר הכנסת או</w:t>
      </w:r>
      <w:r>
        <w:rPr>
          <w:rFonts w:hint="cs"/>
          <w:rtl/>
        </w:rPr>
        <w:t xml:space="preserve">פיר פינס היה ראשון המתנגדים, ולכן חבר הכנסת כבל לא יוכל להביע את הסתייגותו. חבר הכנסת אופיר פינס, אני מזכיר לאדוני שהוא צריך להתייחס לגופו של עניין, ואני יודע שאני אומר זאת כדבר מובן מאליו. </w:t>
      </w:r>
    </w:p>
    <w:p w14:paraId="537A9040" w14:textId="77777777" w:rsidR="00000000" w:rsidRDefault="00F92B3A">
      <w:pPr>
        <w:pStyle w:val="a0"/>
        <w:ind w:firstLine="0"/>
        <w:rPr>
          <w:rFonts w:hint="cs"/>
          <w:rtl/>
        </w:rPr>
      </w:pPr>
    </w:p>
    <w:p w14:paraId="1FFCD852" w14:textId="77777777" w:rsidR="00000000" w:rsidRDefault="00F92B3A">
      <w:pPr>
        <w:pStyle w:val="a"/>
        <w:rPr>
          <w:rtl/>
        </w:rPr>
      </w:pPr>
      <w:bookmarkStart w:id="248" w:name="FS000000455T08_12_2004_13_17_22"/>
      <w:bookmarkStart w:id="249" w:name="_Toc100391280"/>
      <w:bookmarkEnd w:id="248"/>
      <w:r>
        <w:rPr>
          <w:rFonts w:hint="eastAsia"/>
          <w:rtl/>
        </w:rPr>
        <w:t>אופיר</w:t>
      </w:r>
      <w:r>
        <w:rPr>
          <w:rtl/>
        </w:rPr>
        <w:t xml:space="preserve"> פינס-פז (העבודה-מימד):</w:t>
      </w:r>
      <w:bookmarkEnd w:id="249"/>
    </w:p>
    <w:p w14:paraId="420378F0" w14:textId="77777777" w:rsidR="00000000" w:rsidRDefault="00F92B3A">
      <w:pPr>
        <w:pStyle w:val="a0"/>
        <w:rPr>
          <w:rFonts w:hint="cs"/>
          <w:rtl/>
        </w:rPr>
      </w:pPr>
    </w:p>
    <w:p w14:paraId="1A435D0A" w14:textId="77777777" w:rsidR="00000000" w:rsidRDefault="00F92B3A">
      <w:pPr>
        <w:pStyle w:val="a0"/>
        <w:rPr>
          <w:rFonts w:hint="cs"/>
          <w:rtl/>
        </w:rPr>
      </w:pPr>
      <w:r>
        <w:rPr>
          <w:rFonts w:hint="cs"/>
          <w:rtl/>
        </w:rPr>
        <w:t xml:space="preserve">נכון. חבר הכנסת יאסינוב, אני מבקש </w:t>
      </w:r>
      <w:r>
        <w:rPr>
          <w:rFonts w:hint="cs"/>
          <w:rtl/>
        </w:rPr>
        <w:t xml:space="preserve">שאתה לא תיקח את ההערות שלי באופן אישי כמובן, כי יש לי הרבה מאוד הערכה אליך. </w:t>
      </w:r>
    </w:p>
    <w:p w14:paraId="255517E9" w14:textId="77777777" w:rsidR="00000000" w:rsidRDefault="00F92B3A">
      <w:pPr>
        <w:pStyle w:val="a0"/>
        <w:rPr>
          <w:rFonts w:hint="cs"/>
          <w:rtl/>
        </w:rPr>
      </w:pPr>
    </w:p>
    <w:p w14:paraId="4C82FFDD" w14:textId="77777777" w:rsidR="00000000" w:rsidRDefault="00F92B3A">
      <w:pPr>
        <w:pStyle w:val="a0"/>
        <w:rPr>
          <w:rFonts w:hint="cs"/>
          <w:rtl/>
        </w:rPr>
      </w:pPr>
      <w:r>
        <w:rPr>
          <w:rFonts w:hint="cs"/>
          <w:rtl/>
        </w:rPr>
        <w:t xml:space="preserve">חברים, יש ועדת ביקורת בכל עירייה. לא צריך לחוקק בכל מחיר. לא פעם באים אלינו בטענות, ובצדק. אנחנו מכל דבר עושים הצעת חוק. באמת, פה זה מוגזם. הצעת החוק הזאת בעצם אומרת שעד היום כל </w:t>
      </w:r>
      <w:r>
        <w:rPr>
          <w:rFonts w:hint="cs"/>
          <w:rtl/>
        </w:rPr>
        <w:t xml:space="preserve">דוח ביקורת עירוני לא טופל, או לא טופל כהלכה. או לא ניסו לקדם אותו, או לא ניסו ליישם אותו. </w:t>
      </w:r>
    </w:p>
    <w:p w14:paraId="589EA04B" w14:textId="77777777" w:rsidR="00000000" w:rsidRDefault="00F92B3A">
      <w:pPr>
        <w:pStyle w:val="a0"/>
        <w:rPr>
          <w:rFonts w:hint="cs"/>
          <w:rtl/>
        </w:rPr>
      </w:pPr>
    </w:p>
    <w:p w14:paraId="5878435F" w14:textId="77777777" w:rsidR="00000000" w:rsidRDefault="00F92B3A">
      <w:pPr>
        <w:pStyle w:val="a0"/>
        <w:rPr>
          <w:rFonts w:hint="cs"/>
          <w:rtl/>
        </w:rPr>
      </w:pPr>
      <w:r>
        <w:rPr>
          <w:rFonts w:hint="cs"/>
          <w:rtl/>
        </w:rPr>
        <w:t>חברים, ההצעה הזאת עוד עלולה להוביל אותנו למצב שבו ראש העיר בכלל יתנער מדוח הביקורת. ראש העיר יקבל דוח ביקורת ויגיד: זה לא אני, יקימו ועדה והיא תצטרך לעשות את עבודתה</w:t>
      </w:r>
      <w:r>
        <w:rPr>
          <w:rFonts w:hint="cs"/>
          <w:rtl/>
        </w:rPr>
        <w:t>. הוא בכלל פטור מהעניין. חברים, זו לא הצעה נכונה לגופו של עניין. חבל לחוקק חוק באופן מלאכותי שבאמת אין בו צורך.</w:t>
      </w:r>
    </w:p>
    <w:p w14:paraId="18BD8375" w14:textId="77777777" w:rsidR="00000000" w:rsidRDefault="00F92B3A">
      <w:pPr>
        <w:pStyle w:val="af1"/>
        <w:rPr>
          <w:rtl/>
        </w:rPr>
      </w:pPr>
    </w:p>
    <w:p w14:paraId="3968E137" w14:textId="77777777" w:rsidR="00000000" w:rsidRDefault="00F92B3A">
      <w:pPr>
        <w:pStyle w:val="af1"/>
        <w:rPr>
          <w:rFonts w:hint="cs"/>
          <w:rtl/>
        </w:rPr>
      </w:pPr>
      <w:r>
        <w:rPr>
          <w:rFonts w:hint="eastAsia"/>
          <w:rtl/>
        </w:rPr>
        <w:t>היו</w:t>
      </w:r>
      <w:r>
        <w:rPr>
          <w:rtl/>
        </w:rPr>
        <w:t>"ר</w:t>
      </w:r>
      <w:r>
        <w:rPr>
          <w:rFonts w:hint="cs"/>
          <w:rtl/>
        </w:rPr>
        <w:t xml:space="preserve"> ראובן ריבלין:</w:t>
      </w:r>
    </w:p>
    <w:p w14:paraId="0794E04A" w14:textId="77777777" w:rsidR="00000000" w:rsidRDefault="00F92B3A">
      <w:pPr>
        <w:pStyle w:val="a0"/>
        <w:rPr>
          <w:rFonts w:hint="cs"/>
          <w:rtl/>
        </w:rPr>
      </w:pPr>
    </w:p>
    <w:p w14:paraId="756D1A2C" w14:textId="77777777" w:rsidR="00000000" w:rsidRDefault="00F92B3A">
      <w:pPr>
        <w:pStyle w:val="a0"/>
        <w:rPr>
          <w:rFonts w:hint="cs"/>
          <w:rtl/>
        </w:rPr>
      </w:pPr>
      <w:r>
        <w:rPr>
          <w:rFonts w:hint="cs"/>
          <w:rtl/>
        </w:rPr>
        <w:t>לא הכול סטטיסטיקה, אתה אומר. חבר הכנסת יאסינוב, אדוני יכול לענות, והפעם מהבמה, על התנגדותו. הוא לא צריך אם הוא לא רוצה. אם</w:t>
      </w:r>
      <w:r>
        <w:rPr>
          <w:rFonts w:hint="cs"/>
          <w:rtl/>
        </w:rPr>
        <w:t xml:space="preserve"> הוא רוצה, הוא יכול לענות. </w:t>
      </w:r>
    </w:p>
    <w:p w14:paraId="7591F906" w14:textId="77777777" w:rsidR="00000000" w:rsidRDefault="00F92B3A">
      <w:pPr>
        <w:pStyle w:val="a0"/>
        <w:rPr>
          <w:rFonts w:hint="cs"/>
          <w:rtl/>
        </w:rPr>
      </w:pPr>
    </w:p>
    <w:p w14:paraId="7C0B62DF" w14:textId="77777777" w:rsidR="00000000" w:rsidRDefault="00F92B3A">
      <w:pPr>
        <w:pStyle w:val="a"/>
        <w:rPr>
          <w:rtl/>
        </w:rPr>
      </w:pPr>
      <w:bookmarkStart w:id="250" w:name="FS000001054T08_12_2004_14_07_29"/>
      <w:bookmarkStart w:id="251" w:name="_Toc100391281"/>
      <w:bookmarkEnd w:id="250"/>
      <w:r>
        <w:rPr>
          <w:rFonts w:hint="eastAsia"/>
          <w:rtl/>
        </w:rPr>
        <w:t>יגאל</w:t>
      </w:r>
      <w:r>
        <w:rPr>
          <w:rtl/>
        </w:rPr>
        <w:t xml:space="preserve"> יאסינוב (שינוי):</w:t>
      </w:r>
      <w:bookmarkEnd w:id="251"/>
    </w:p>
    <w:p w14:paraId="5BDD036A" w14:textId="77777777" w:rsidR="00000000" w:rsidRDefault="00F92B3A">
      <w:pPr>
        <w:pStyle w:val="a0"/>
        <w:ind w:firstLine="0"/>
        <w:rPr>
          <w:rFonts w:hint="cs"/>
          <w:rtl/>
        </w:rPr>
      </w:pPr>
      <w:r>
        <w:rPr>
          <w:rFonts w:hint="cs"/>
          <w:rtl/>
        </w:rPr>
        <w:t xml:space="preserve"> </w:t>
      </w:r>
    </w:p>
    <w:p w14:paraId="48D8E3D5" w14:textId="77777777" w:rsidR="00000000" w:rsidRDefault="00F92B3A">
      <w:pPr>
        <w:pStyle w:val="a0"/>
        <w:rPr>
          <w:rFonts w:hint="cs"/>
          <w:rtl/>
        </w:rPr>
      </w:pPr>
      <w:r>
        <w:rPr>
          <w:rFonts w:hint="cs"/>
          <w:rtl/>
        </w:rPr>
        <w:t xml:space="preserve">אני רק רוצה להגיד לחבר הכנסת אופיר פינס, אתה כנראה לא קראת, כי זה בדיוק הפוך ממה שאני כתבתי פה. אני אמרתי שראש העיר, ועם כל הכבוד שאני נותן לראשי ערים, הם לפעמים פשוט לא מטפלים. </w:t>
      </w:r>
    </w:p>
    <w:p w14:paraId="43A9328D" w14:textId="77777777" w:rsidR="00000000" w:rsidRDefault="00F92B3A">
      <w:pPr>
        <w:pStyle w:val="a0"/>
        <w:rPr>
          <w:rFonts w:hint="cs"/>
          <w:rtl/>
        </w:rPr>
      </w:pPr>
    </w:p>
    <w:p w14:paraId="4D0532B3" w14:textId="77777777" w:rsidR="00000000" w:rsidRDefault="00F92B3A">
      <w:pPr>
        <w:pStyle w:val="af1"/>
        <w:rPr>
          <w:rFonts w:hint="cs"/>
          <w:rtl/>
        </w:rPr>
      </w:pPr>
      <w:r>
        <w:rPr>
          <w:rFonts w:hint="eastAsia"/>
          <w:rtl/>
        </w:rPr>
        <w:t>היו</w:t>
      </w:r>
      <w:r>
        <w:rPr>
          <w:rtl/>
        </w:rPr>
        <w:t>"ר</w:t>
      </w:r>
      <w:r>
        <w:rPr>
          <w:rFonts w:hint="cs"/>
          <w:rtl/>
        </w:rPr>
        <w:t xml:space="preserve"> ראובן ריבלין:</w:t>
      </w:r>
    </w:p>
    <w:p w14:paraId="5B76D0F2" w14:textId="77777777" w:rsidR="00000000" w:rsidRDefault="00F92B3A">
      <w:pPr>
        <w:pStyle w:val="a0"/>
        <w:ind w:firstLine="0"/>
        <w:rPr>
          <w:rFonts w:hint="cs"/>
          <w:rtl/>
        </w:rPr>
      </w:pPr>
    </w:p>
    <w:p w14:paraId="783ABE89" w14:textId="77777777" w:rsidR="00000000" w:rsidRDefault="00F92B3A">
      <w:pPr>
        <w:pStyle w:val="a0"/>
        <w:rPr>
          <w:rFonts w:hint="cs"/>
          <w:rtl/>
        </w:rPr>
      </w:pPr>
      <w:r>
        <w:rPr>
          <w:rFonts w:hint="cs"/>
          <w:rtl/>
        </w:rPr>
        <w:t>רב</w:t>
      </w:r>
      <w:r>
        <w:rPr>
          <w:rFonts w:hint="cs"/>
          <w:rtl/>
        </w:rPr>
        <w:t xml:space="preserve">ותי חברי הכנסת, אנחנו עוברים להצבעה על הצעת חוק לתיקון פקודת העיריות (תיקון ליקויים), התשס"ד-2004, של חבר הכנסת יגאל יאסינוב. נא להצביע - מי בעד, מי נגד, מי נמנע? </w:t>
      </w:r>
    </w:p>
    <w:p w14:paraId="00AC79D2" w14:textId="77777777" w:rsidR="00000000" w:rsidRDefault="00F92B3A">
      <w:pPr>
        <w:pStyle w:val="a0"/>
        <w:rPr>
          <w:rFonts w:hint="cs"/>
          <w:rtl/>
        </w:rPr>
      </w:pPr>
    </w:p>
    <w:p w14:paraId="73CA1E11" w14:textId="77777777" w:rsidR="00000000" w:rsidRDefault="00F92B3A">
      <w:pPr>
        <w:pStyle w:val="ab"/>
        <w:bidi/>
        <w:rPr>
          <w:rFonts w:hint="cs"/>
          <w:rtl/>
        </w:rPr>
      </w:pPr>
      <w:r>
        <w:rPr>
          <w:rFonts w:hint="cs"/>
          <w:rtl/>
        </w:rPr>
        <w:t>הצבעה מס' 15</w:t>
      </w:r>
    </w:p>
    <w:p w14:paraId="2BF05589" w14:textId="77777777" w:rsidR="00000000" w:rsidRDefault="00F92B3A">
      <w:pPr>
        <w:pStyle w:val="a0"/>
        <w:ind w:firstLine="0"/>
        <w:rPr>
          <w:rFonts w:hint="cs"/>
          <w:rtl/>
        </w:rPr>
      </w:pPr>
    </w:p>
    <w:p w14:paraId="3E0E223D" w14:textId="77777777" w:rsidR="00000000" w:rsidRDefault="00F92B3A">
      <w:pPr>
        <w:pStyle w:val="ac"/>
        <w:bidi/>
        <w:rPr>
          <w:rFonts w:hint="cs"/>
          <w:rtl/>
        </w:rPr>
      </w:pPr>
      <w:r>
        <w:rPr>
          <w:rFonts w:hint="cs"/>
          <w:rtl/>
        </w:rPr>
        <w:t>בעד ההצעה להעביר את הצעת החוק לדיון מוקדם בוועדה - 31</w:t>
      </w:r>
    </w:p>
    <w:p w14:paraId="3F446436" w14:textId="77777777" w:rsidR="00000000" w:rsidRDefault="00F92B3A">
      <w:pPr>
        <w:pStyle w:val="ac"/>
        <w:bidi/>
        <w:rPr>
          <w:rFonts w:hint="cs"/>
          <w:rtl/>
        </w:rPr>
      </w:pPr>
      <w:r>
        <w:rPr>
          <w:rFonts w:hint="cs"/>
          <w:rtl/>
        </w:rPr>
        <w:t>בעד ההצעה להסיר מסדר-הי</w:t>
      </w:r>
      <w:r>
        <w:rPr>
          <w:rFonts w:hint="cs"/>
          <w:rtl/>
        </w:rPr>
        <w:t>ום את הצעת החוק - 4</w:t>
      </w:r>
    </w:p>
    <w:p w14:paraId="3DC55498" w14:textId="77777777" w:rsidR="00000000" w:rsidRDefault="00F92B3A">
      <w:pPr>
        <w:pStyle w:val="ac"/>
        <w:bidi/>
        <w:rPr>
          <w:rFonts w:hint="cs"/>
          <w:rtl/>
        </w:rPr>
      </w:pPr>
      <w:r>
        <w:rPr>
          <w:rFonts w:hint="cs"/>
          <w:rtl/>
        </w:rPr>
        <w:t>נמנעים - 1</w:t>
      </w:r>
    </w:p>
    <w:p w14:paraId="564B110D" w14:textId="77777777" w:rsidR="00000000" w:rsidRDefault="00F92B3A">
      <w:pPr>
        <w:pStyle w:val="ad"/>
        <w:bidi/>
        <w:rPr>
          <w:rFonts w:hint="cs"/>
          <w:rtl/>
        </w:rPr>
      </w:pPr>
      <w:r>
        <w:rPr>
          <w:rFonts w:hint="cs"/>
          <w:rtl/>
        </w:rPr>
        <w:t xml:space="preserve">ההצעה להעביר את הצעת חוק לתיקון פקודת העיריות (תיקון ליקויים), </w:t>
      </w:r>
    </w:p>
    <w:p w14:paraId="18DA04A7" w14:textId="77777777" w:rsidR="00000000" w:rsidRDefault="00F92B3A">
      <w:pPr>
        <w:pStyle w:val="ad"/>
        <w:bidi/>
        <w:rPr>
          <w:rFonts w:hint="cs"/>
          <w:rtl/>
        </w:rPr>
      </w:pPr>
      <w:r>
        <w:rPr>
          <w:rFonts w:hint="cs"/>
          <w:rtl/>
        </w:rPr>
        <w:t xml:space="preserve">התשס"ד-2004, לדיון מוקדם בוועדת הפנים ואיכות הסביבה נתקבלה. </w:t>
      </w:r>
    </w:p>
    <w:p w14:paraId="7EF147D7" w14:textId="77777777" w:rsidR="00000000" w:rsidRDefault="00F92B3A">
      <w:pPr>
        <w:pStyle w:val="a0"/>
        <w:rPr>
          <w:rFonts w:hint="cs"/>
          <w:rtl/>
        </w:rPr>
      </w:pPr>
    </w:p>
    <w:p w14:paraId="095E06C2" w14:textId="77777777" w:rsidR="00000000" w:rsidRDefault="00F92B3A">
      <w:pPr>
        <w:pStyle w:val="af0"/>
        <w:rPr>
          <w:rtl/>
        </w:rPr>
      </w:pPr>
      <w:r>
        <w:rPr>
          <w:rFonts w:hint="eastAsia"/>
          <w:rtl/>
        </w:rPr>
        <w:t>משה</w:t>
      </w:r>
      <w:r>
        <w:rPr>
          <w:rtl/>
        </w:rPr>
        <w:t xml:space="preserve"> גפני (יהדות התורה):</w:t>
      </w:r>
    </w:p>
    <w:p w14:paraId="7735F97E" w14:textId="77777777" w:rsidR="00000000" w:rsidRDefault="00F92B3A">
      <w:pPr>
        <w:pStyle w:val="a0"/>
        <w:rPr>
          <w:rFonts w:hint="cs"/>
          <w:rtl/>
        </w:rPr>
      </w:pPr>
    </w:p>
    <w:p w14:paraId="6CB15FBD" w14:textId="77777777" w:rsidR="00000000" w:rsidRDefault="00F92B3A">
      <w:pPr>
        <w:pStyle w:val="a0"/>
        <w:rPr>
          <w:rFonts w:hint="cs"/>
          <w:rtl/>
        </w:rPr>
      </w:pPr>
      <w:r>
        <w:rPr>
          <w:rFonts w:hint="cs"/>
          <w:rtl/>
        </w:rPr>
        <w:t>אדוני היושב-ראש, אם אפשר היה להוסיף.</w:t>
      </w:r>
    </w:p>
    <w:p w14:paraId="6BB2D75C" w14:textId="77777777" w:rsidR="00000000" w:rsidRDefault="00F92B3A">
      <w:pPr>
        <w:pStyle w:val="a0"/>
        <w:rPr>
          <w:rFonts w:hint="cs"/>
          <w:rtl/>
        </w:rPr>
      </w:pPr>
    </w:p>
    <w:p w14:paraId="46FCCE72" w14:textId="77777777" w:rsidR="00000000" w:rsidRDefault="00F92B3A">
      <w:pPr>
        <w:pStyle w:val="af1"/>
        <w:rPr>
          <w:rFonts w:hint="cs"/>
          <w:rtl/>
        </w:rPr>
      </w:pPr>
      <w:r>
        <w:rPr>
          <w:rFonts w:hint="eastAsia"/>
          <w:rtl/>
        </w:rPr>
        <w:t>היו</w:t>
      </w:r>
      <w:r>
        <w:rPr>
          <w:rtl/>
        </w:rPr>
        <w:t>"ר</w:t>
      </w:r>
      <w:r>
        <w:rPr>
          <w:rFonts w:hint="cs"/>
          <w:rtl/>
        </w:rPr>
        <w:t xml:space="preserve"> ראובן ריבלין:</w:t>
      </w:r>
    </w:p>
    <w:p w14:paraId="6B88C626" w14:textId="77777777" w:rsidR="00000000" w:rsidRDefault="00F92B3A">
      <w:pPr>
        <w:pStyle w:val="a0"/>
        <w:rPr>
          <w:rFonts w:hint="cs"/>
          <w:rtl/>
        </w:rPr>
      </w:pPr>
    </w:p>
    <w:p w14:paraId="79269EBB" w14:textId="77777777" w:rsidR="00000000" w:rsidRDefault="00F92B3A">
      <w:pPr>
        <w:pStyle w:val="a0"/>
        <w:rPr>
          <w:rFonts w:hint="cs"/>
          <w:rtl/>
        </w:rPr>
      </w:pPr>
      <w:r>
        <w:rPr>
          <w:rFonts w:hint="cs"/>
          <w:rtl/>
        </w:rPr>
        <w:t xml:space="preserve">לא בזמן הצבעה. </w:t>
      </w:r>
      <w:r>
        <w:rPr>
          <w:rFonts w:hint="cs"/>
          <w:rtl/>
        </w:rPr>
        <w:t xml:space="preserve">לא להוסיף כלום. </w:t>
      </w:r>
    </w:p>
    <w:p w14:paraId="59A460BF" w14:textId="77777777" w:rsidR="00000000" w:rsidRDefault="00F92B3A">
      <w:pPr>
        <w:pStyle w:val="a0"/>
        <w:rPr>
          <w:rFonts w:hint="cs"/>
          <w:rtl/>
        </w:rPr>
      </w:pPr>
    </w:p>
    <w:p w14:paraId="1220601F" w14:textId="77777777" w:rsidR="00000000" w:rsidRDefault="00F92B3A">
      <w:pPr>
        <w:pStyle w:val="a0"/>
        <w:rPr>
          <w:rFonts w:hint="cs"/>
          <w:rtl/>
        </w:rPr>
      </w:pPr>
      <w:r>
        <w:rPr>
          <w:rFonts w:hint="cs"/>
          <w:rtl/>
        </w:rPr>
        <w:t xml:space="preserve">31 בעד, ארבעה נגד, אחד נמנע. חבר הכנסת גפני ביקש להוסיף את קולו בעד. אני לא מוסיף. אני רק מזכיר שרצית להוסיף. </w:t>
      </w:r>
    </w:p>
    <w:p w14:paraId="7F144BD7" w14:textId="77777777" w:rsidR="00000000" w:rsidRDefault="00F92B3A">
      <w:pPr>
        <w:pStyle w:val="a0"/>
        <w:rPr>
          <w:rFonts w:hint="cs"/>
          <w:rtl/>
        </w:rPr>
      </w:pPr>
    </w:p>
    <w:p w14:paraId="48AE7B5B" w14:textId="77777777" w:rsidR="00000000" w:rsidRDefault="00F92B3A">
      <w:pPr>
        <w:pStyle w:val="af0"/>
        <w:rPr>
          <w:rtl/>
        </w:rPr>
      </w:pPr>
      <w:r>
        <w:rPr>
          <w:rFonts w:hint="eastAsia"/>
          <w:rtl/>
        </w:rPr>
        <w:t>משה</w:t>
      </w:r>
      <w:r>
        <w:rPr>
          <w:rtl/>
        </w:rPr>
        <w:t xml:space="preserve"> גפני (יהדות התורה):</w:t>
      </w:r>
    </w:p>
    <w:p w14:paraId="68BF1C76" w14:textId="77777777" w:rsidR="00000000" w:rsidRDefault="00F92B3A">
      <w:pPr>
        <w:pStyle w:val="a0"/>
        <w:rPr>
          <w:rFonts w:hint="cs"/>
          <w:rtl/>
        </w:rPr>
      </w:pPr>
    </w:p>
    <w:p w14:paraId="06B3C2DF" w14:textId="77777777" w:rsidR="00000000" w:rsidRDefault="00F92B3A">
      <w:pPr>
        <w:pStyle w:val="a0"/>
        <w:rPr>
          <w:rFonts w:hint="cs"/>
          <w:rtl/>
        </w:rPr>
      </w:pPr>
      <w:r>
        <w:rPr>
          <w:rFonts w:hint="cs"/>
          <w:rtl/>
        </w:rPr>
        <w:t xml:space="preserve">להצביע בעד. </w:t>
      </w:r>
    </w:p>
    <w:p w14:paraId="39479CFC" w14:textId="77777777" w:rsidR="00000000" w:rsidRDefault="00F92B3A">
      <w:pPr>
        <w:pStyle w:val="a0"/>
        <w:rPr>
          <w:rFonts w:hint="cs"/>
          <w:rtl/>
        </w:rPr>
      </w:pPr>
    </w:p>
    <w:p w14:paraId="0B5E3D53" w14:textId="77777777" w:rsidR="00000000" w:rsidRDefault="00F92B3A">
      <w:pPr>
        <w:pStyle w:val="af1"/>
        <w:rPr>
          <w:rFonts w:hint="cs"/>
          <w:rtl/>
        </w:rPr>
      </w:pPr>
      <w:r>
        <w:rPr>
          <w:rFonts w:hint="eastAsia"/>
          <w:rtl/>
        </w:rPr>
        <w:t>היו</w:t>
      </w:r>
      <w:r>
        <w:rPr>
          <w:rtl/>
        </w:rPr>
        <w:t>"ר</w:t>
      </w:r>
      <w:r>
        <w:rPr>
          <w:rFonts w:hint="cs"/>
          <w:rtl/>
        </w:rPr>
        <w:t xml:space="preserve"> ראובן ריבלין:</w:t>
      </w:r>
    </w:p>
    <w:p w14:paraId="39636175" w14:textId="77777777" w:rsidR="00000000" w:rsidRDefault="00F92B3A">
      <w:pPr>
        <w:pStyle w:val="a0"/>
        <w:rPr>
          <w:rFonts w:hint="cs"/>
          <w:rtl/>
        </w:rPr>
      </w:pPr>
    </w:p>
    <w:p w14:paraId="349EAA35" w14:textId="77777777" w:rsidR="00000000" w:rsidRDefault="00F92B3A">
      <w:pPr>
        <w:pStyle w:val="a0"/>
        <w:rPr>
          <w:rFonts w:hint="cs"/>
          <w:rtl/>
        </w:rPr>
      </w:pPr>
      <w:r>
        <w:rPr>
          <w:rFonts w:hint="cs"/>
          <w:rtl/>
        </w:rPr>
        <w:t>אתה רצית להצביע בעד, לא הצבעת. אינני מוסיף את קולך, כי אין שום סיב</w:t>
      </w:r>
      <w:r>
        <w:rPr>
          <w:rFonts w:hint="cs"/>
          <w:rtl/>
        </w:rPr>
        <w:t xml:space="preserve">ה שאוסיף. </w:t>
      </w:r>
    </w:p>
    <w:p w14:paraId="45F491E3" w14:textId="77777777" w:rsidR="00000000" w:rsidRDefault="00F92B3A">
      <w:pPr>
        <w:pStyle w:val="a0"/>
        <w:rPr>
          <w:rFonts w:hint="cs"/>
          <w:rtl/>
        </w:rPr>
      </w:pPr>
    </w:p>
    <w:p w14:paraId="528D9B1D" w14:textId="77777777" w:rsidR="00000000" w:rsidRDefault="00F92B3A">
      <w:pPr>
        <w:pStyle w:val="af0"/>
        <w:rPr>
          <w:rtl/>
        </w:rPr>
      </w:pPr>
      <w:r>
        <w:rPr>
          <w:rFonts w:hint="eastAsia"/>
          <w:rtl/>
        </w:rPr>
        <w:t>גלעד</w:t>
      </w:r>
      <w:r>
        <w:rPr>
          <w:rtl/>
        </w:rPr>
        <w:t xml:space="preserve"> ארדן (הליכוד):</w:t>
      </w:r>
    </w:p>
    <w:p w14:paraId="1D8485B9" w14:textId="77777777" w:rsidR="00000000" w:rsidRDefault="00F92B3A">
      <w:pPr>
        <w:pStyle w:val="a0"/>
        <w:rPr>
          <w:rFonts w:hint="cs"/>
          <w:rtl/>
        </w:rPr>
      </w:pPr>
    </w:p>
    <w:p w14:paraId="000ACA0D" w14:textId="77777777" w:rsidR="00000000" w:rsidRDefault="00F92B3A">
      <w:pPr>
        <w:pStyle w:val="a0"/>
        <w:rPr>
          <w:rFonts w:hint="cs"/>
          <w:rtl/>
        </w:rPr>
      </w:pPr>
      <w:r>
        <w:rPr>
          <w:rFonts w:hint="cs"/>
          <w:rtl/>
        </w:rPr>
        <w:t>אפשר - - -</w:t>
      </w:r>
    </w:p>
    <w:p w14:paraId="38F5FEE8" w14:textId="77777777" w:rsidR="00000000" w:rsidRDefault="00F92B3A">
      <w:pPr>
        <w:pStyle w:val="a0"/>
        <w:rPr>
          <w:rFonts w:hint="cs"/>
          <w:rtl/>
        </w:rPr>
      </w:pPr>
    </w:p>
    <w:p w14:paraId="5040EE3C" w14:textId="77777777" w:rsidR="00000000" w:rsidRDefault="00F92B3A">
      <w:pPr>
        <w:pStyle w:val="af1"/>
        <w:rPr>
          <w:rFonts w:hint="cs"/>
          <w:rtl/>
        </w:rPr>
      </w:pPr>
      <w:r>
        <w:rPr>
          <w:rFonts w:hint="eastAsia"/>
          <w:rtl/>
        </w:rPr>
        <w:t>היו</w:t>
      </w:r>
      <w:r>
        <w:rPr>
          <w:rtl/>
        </w:rPr>
        <w:t>"ר</w:t>
      </w:r>
      <w:r>
        <w:rPr>
          <w:rFonts w:hint="cs"/>
          <w:rtl/>
        </w:rPr>
        <w:t xml:space="preserve"> ראובן ריבלין:</w:t>
      </w:r>
    </w:p>
    <w:p w14:paraId="6600671C" w14:textId="77777777" w:rsidR="00000000" w:rsidRDefault="00F92B3A">
      <w:pPr>
        <w:pStyle w:val="a0"/>
        <w:rPr>
          <w:rFonts w:hint="cs"/>
          <w:rtl/>
        </w:rPr>
      </w:pPr>
    </w:p>
    <w:p w14:paraId="38808BEB" w14:textId="77777777" w:rsidR="00000000" w:rsidRDefault="00F92B3A">
      <w:pPr>
        <w:pStyle w:val="a0"/>
        <w:rPr>
          <w:rFonts w:hint="cs"/>
          <w:rtl/>
        </w:rPr>
      </w:pPr>
      <w:r>
        <w:rPr>
          <w:rFonts w:hint="cs"/>
          <w:rtl/>
        </w:rPr>
        <w:t xml:space="preserve">לא, לא. חבר הכנסת ארדן, אם אדוני רוצה, הוא יוכל בהזדמנות הבאה להתפרץ, כי יש פה הרבה הצעות חוק שנזכיר את השם, אז למה לא. אני בעד להזכיר את השם. כמובן, גם חבר הכנסת בנלולו מסכים שאני אזכיר את </w:t>
      </w:r>
      <w:r>
        <w:rPr>
          <w:rFonts w:hint="cs"/>
          <w:rtl/>
        </w:rPr>
        <w:t xml:space="preserve">השם שלך. </w:t>
      </w:r>
    </w:p>
    <w:p w14:paraId="36847BAE" w14:textId="77777777" w:rsidR="00000000" w:rsidRDefault="00F92B3A">
      <w:pPr>
        <w:pStyle w:val="a0"/>
        <w:ind w:firstLine="0"/>
        <w:rPr>
          <w:rFonts w:hint="cs"/>
          <w:rtl/>
        </w:rPr>
      </w:pPr>
    </w:p>
    <w:p w14:paraId="13899CBA" w14:textId="77777777" w:rsidR="00000000" w:rsidRDefault="00F92B3A">
      <w:pPr>
        <w:pStyle w:val="a2"/>
        <w:rPr>
          <w:rtl/>
        </w:rPr>
      </w:pPr>
    </w:p>
    <w:p w14:paraId="214E4F3C" w14:textId="77777777" w:rsidR="00000000" w:rsidRDefault="00F92B3A">
      <w:pPr>
        <w:pStyle w:val="a2"/>
        <w:rPr>
          <w:rFonts w:hint="cs"/>
          <w:rtl/>
        </w:rPr>
      </w:pPr>
      <w:bookmarkStart w:id="252" w:name="CS30392FI0030392T08_12_2004_14_16_52"/>
      <w:bookmarkStart w:id="253" w:name="_Toc100391282"/>
      <w:bookmarkEnd w:id="252"/>
      <w:r>
        <w:rPr>
          <w:rtl/>
        </w:rPr>
        <w:t>הצעת חוק אנטנות סלולריות, התשס"ד–2004</w:t>
      </w:r>
      <w:bookmarkEnd w:id="253"/>
    </w:p>
    <w:p w14:paraId="54426519" w14:textId="77777777" w:rsidR="00000000" w:rsidRDefault="00F92B3A">
      <w:pPr>
        <w:pStyle w:val="a0"/>
        <w:rPr>
          <w:rFonts w:hint="cs"/>
          <w:rtl/>
        </w:rPr>
      </w:pPr>
      <w:r>
        <w:rPr>
          <w:rtl/>
        </w:rPr>
        <w:t>["דברי הכנסת", חוב</w:t>
      </w:r>
      <w:r>
        <w:rPr>
          <w:rFonts w:hint="cs"/>
          <w:rtl/>
        </w:rPr>
        <w:t>' ה'</w:t>
      </w:r>
      <w:r>
        <w:rPr>
          <w:rtl/>
        </w:rPr>
        <w:t>, עמ'</w:t>
      </w:r>
      <w:r>
        <w:rPr>
          <w:rFonts w:hint="cs"/>
          <w:rtl/>
        </w:rPr>
        <w:t xml:space="preserve">          . </w:t>
      </w:r>
      <w:r>
        <w:rPr>
          <w:rtl/>
        </w:rPr>
        <w:t>]</w:t>
      </w:r>
    </w:p>
    <w:p w14:paraId="122D41AF" w14:textId="77777777" w:rsidR="00000000" w:rsidRDefault="00F92B3A">
      <w:pPr>
        <w:pStyle w:val="-0"/>
        <w:rPr>
          <w:rFonts w:hint="cs"/>
          <w:rtl/>
        </w:rPr>
      </w:pPr>
      <w:r>
        <w:rPr>
          <w:rFonts w:hint="cs"/>
          <w:rtl/>
        </w:rPr>
        <w:t>(הצעת חבר הכנסת דני יתום)</w:t>
      </w:r>
    </w:p>
    <w:p w14:paraId="6D3D82A1" w14:textId="77777777" w:rsidR="00000000" w:rsidRDefault="00F92B3A">
      <w:pPr>
        <w:pStyle w:val="af1"/>
        <w:rPr>
          <w:rFonts w:hint="cs"/>
          <w:rtl/>
        </w:rPr>
      </w:pPr>
    </w:p>
    <w:p w14:paraId="6BC95332" w14:textId="77777777" w:rsidR="00000000" w:rsidRDefault="00F92B3A">
      <w:pPr>
        <w:pStyle w:val="af1"/>
        <w:rPr>
          <w:rFonts w:hint="cs"/>
          <w:rtl/>
        </w:rPr>
      </w:pPr>
      <w:r>
        <w:rPr>
          <w:rFonts w:hint="eastAsia"/>
          <w:rtl/>
        </w:rPr>
        <w:t>היו</w:t>
      </w:r>
      <w:r>
        <w:rPr>
          <w:rtl/>
        </w:rPr>
        <w:t>"ר</w:t>
      </w:r>
      <w:r>
        <w:rPr>
          <w:rFonts w:hint="cs"/>
          <w:rtl/>
        </w:rPr>
        <w:t xml:space="preserve"> ראובן ריבלין:</w:t>
      </w:r>
    </w:p>
    <w:p w14:paraId="258996FB" w14:textId="77777777" w:rsidR="00000000" w:rsidRDefault="00F92B3A">
      <w:pPr>
        <w:pStyle w:val="a0"/>
        <w:rPr>
          <w:rFonts w:hint="cs"/>
          <w:rtl/>
        </w:rPr>
      </w:pPr>
    </w:p>
    <w:p w14:paraId="2A71F1BA" w14:textId="77777777" w:rsidR="00000000" w:rsidRDefault="00F92B3A">
      <w:pPr>
        <w:pStyle w:val="a0"/>
        <w:rPr>
          <w:rFonts w:hint="cs"/>
          <w:rtl/>
        </w:rPr>
      </w:pPr>
      <w:r>
        <w:rPr>
          <w:rFonts w:hint="cs"/>
          <w:rtl/>
        </w:rPr>
        <w:t xml:space="preserve">רבותי, אנחנו ממשיכים. הצעות חוק אנטנות סלולריות, התשס"ד-2004, של חבר הכנסת דני יתום. אדוני משיב בשם שר התקשורת. </w:t>
      </w:r>
    </w:p>
    <w:p w14:paraId="70533E8A" w14:textId="77777777" w:rsidR="00000000" w:rsidRDefault="00F92B3A">
      <w:pPr>
        <w:pStyle w:val="a0"/>
        <w:rPr>
          <w:rFonts w:hint="cs"/>
          <w:rtl/>
        </w:rPr>
      </w:pPr>
    </w:p>
    <w:p w14:paraId="44932965" w14:textId="77777777" w:rsidR="00000000" w:rsidRDefault="00F92B3A">
      <w:pPr>
        <w:pStyle w:val="a"/>
        <w:rPr>
          <w:rtl/>
        </w:rPr>
      </w:pPr>
      <w:bookmarkStart w:id="254" w:name="FS000000478T08_12_2004_14_18_01"/>
      <w:bookmarkStart w:id="255" w:name="_Toc100391283"/>
      <w:bookmarkEnd w:id="254"/>
      <w:r>
        <w:rPr>
          <w:rFonts w:hint="eastAsia"/>
          <w:rtl/>
        </w:rPr>
        <w:t>שר</w:t>
      </w:r>
      <w:r>
        <w:rPr>
          <w:rtl/>
        </w:rPr>
        <w:t xml:space="preserve"> </w:t>
      </w:r>
      <w:r>
        <w:rPr>
          <w:rtl/>
        </w:rPr>
        <w:t>התחבורה מאיר שטרית:</w:t>
      </w:r>
      <w:bookmarkEnd w:id="255"/>
    </w:p>
    <w:p w14:paraId="5CA7EBDE" w14:textId="77777777" w:rsidR="00000000" w:rsidRDefault="00F92B3A">
      <w:pPr>
        <w:pStyle w:val="a0"/>
        <w:rPr>
          <w:rFonts w:hint="cs"/>
          <w:rtl/>
        </w:rPr>
      </w:pPr>
    </w:p>
    <w:p w14:paraId="31109E3B" w14:textId="77777777" w:rsidR="00000000" w:rsidRDefault="00F92B3A">
      <w:pPr>
        <w:pStyle w:val="a0"/>
        <w:rPr>
          <w:rFonts w:hint="cs"/>
          <w:rtl/>
        </w:rPr>
      </w:pPr>
      <w:r>
        <w:rPr>
          <w:rFonts w:hint="cs"/>
          <w:rtl/>
        </w:rPr>
        <w:t xml:space="preserve">כן, הוא לא פה. </w:t>
      </w:r>
    </w:p>
    <w:p w14:paraId="65931D91" w14:textId="77777777" w:rsidR="00000000" w:rsidRDefault="00F92B3A">
      <w:pPr>
        <w:pStyle w:val="a0"/>
        <w:rPr>
          <w:rFonts w:hint="cs"/>
          <w:rtl/>
        </w:rPr>
      </w:pPr>
    </w:p>
    <w:p w14:paraId="57E21F3D" w14:textId="77777777" w:rsidR="00000000" w:rsidRDefault="00F92B3A">
      <w:pPr>
        <w:pStyle w:val="a0"/>
        <w:rPr>
          <w:rFonts w:hint="cs"/>
          <w:rtl/>
        </w:rPr>
      </w:pPr>
      <w:r>
        <w:rPr>
          <w:rFonts w:hint="cs"/>
          <w:rtl/>
        </w:rPr>
        <w:t>אדוני היושב-ראש, להצעתו של חבר הכנסת דני יתום - חבר הכנסת יתום הסכים לכך שההצעה אכן תועבר בקריאה טרומית, אבל תמתין בוועדת הכלכלה, אם אני לא טועה לגבי העניין הזה, עד להצעת החוק הממשלתית שתבוא בעניין הזה, ויצטרף אליה. הא</w:t>
      </w:r>
      <w:r>
        <w:rPr>
          <w:rFonts w:hint="cs"/>
          <w:rtl/>
        </w:rPr>
        <w:t>ומנם נכון, חבר הכנסת יתום?</w:t>
      </w:r>
    </w:p>
    <w:p w14:paraId="18D53FA7" w14:textId="77777777" w:rsidR="00000000" w:rsidRDefault="00F92B3A">
      <w:pPr>
        <w:pStyle w:val="a0"/>
        <w:rPr>
          <w:rFonts w:hint="cs"/>
          <w:rtl/>
        </w:rPr>
      </w:pPr>
    </w:p>
    <w:p w14:paraId="47F7B100" w14:textId="77777777" w:rsidR="00000000" w:rsidRDefault="00F92B3A">
      <w:pPr>
        <w:pStyle w:val="af1"/>
        <w:rPr>
          <w:rFonts w:hint="cs"/>
          <w:rtl/>
        </w:rPr>
      </w:pPr>
      <w:r>
        <w:rPr>
          <w:rFonts w:hint="eastAsia"/>
          <w:rtl/>
        </w:rPr>
        <w:t>היו</w:t>
      </w:r>
      <w:r>
        <w:rPr>
          <w:rtl/>
        </w:rPr>
        <w:t>"ר</w:t>
      </w:r>
      <w:r>
        <w:rPr>
          <w:rFonts w:hint="cs"/>
          <w:rtl/>
        </w:rPr>
        <w:t xml:space="preserve"> ראובן ריבלין:</w:t>
      </w:r>
    </w:p>
    <w:p w14:paraId="044E23D9" w14:textId="77777777" w:rsidR="00000000" w:rsidRDefault="00F92B3A">
      <w:pPr>
        <w:pStyle w:val="a0"/>
        <w:rPr>
          <w:rFonts w:hint="cs"/>
          <w:rtl/>
        </w:rPr>
      </w:pPr>
    </w:p>
    <w:p w14:paraId="44C1DCF3" w14:textId="77777777" w:rsidR="00000000" w:rsidRDefault="00F92B3A">
      <w:pPr>
        <w:pStyle w:val="a0"/>
        <w:rPr>
          <w:rFonts w:hint="cs"/>
          <w:rtl/>
        </w:rPr>
      </w:pPr>
      <w:r>
        <w:rPr>
          <w:rFonts w:hint="cs"/>
          <w:rtl/>
        </w:rPr>
        <w:t xml:space="preserve">האם חבר הכנסת יתום מסכים להתניה זאת? כן או לא. אם אתה מתנגד תוכל לעלות. </w:t>
      </w:r>
    </w:p>
    <w:p w14:paraId="5C463B0E" w14:textId="77777777" w:rsidR="00000000" w:rsidRDefault="00F92B3A">
      <w:pPr>
        <w:pStyle w:val="a0"/>
        <w:rPr>
          <w:rFonts w:hint="cs"/>
          <w:rtl/>
        </w:rPr>
      </w:pPr>
    </w:p>
    <w:p w14:paraId="0D546DB1" w14:textId="77777777" w:rsidR="00000000" w:rsidRDefault="00F92B3A">
      <w:pPr>
        <w:pStyle w:val="af0"/>
        <w:rPr>
          <w:rtl/>
        </w:rPr>
      </w:pPr>
      <w:r>
        <w:rPr>
          <w:rFonts w:hint="eastAsia"/>
          <w:rtl/>
        </w:rPr>
        <w:t>דני</w:t>
      </w:r>
      <w:r>
        <w:rPr>
          <w:rtl/>
        </w:rPr>
        <w:t xml:space="preserve"> יתום (העבודה-מימד):</w:t>
      </w:r>
    </w:p>
    <w:p w14:paraId="7B00DE76" w14:textId="77777777" w:rsidR="00000000" w:rsidRDefault="00F92B3A">
      <w:pPr>
        <w:pStyle w:val="a0"/>
        <w:rPr>
          <w:rFonts w:hint="cs"/>
          <w:rtl/>
        </w:rPr>
      </w:pPr>
    </w:p>
    <w:p w14:paraId="6B6359CA" w14:textId="77777777" w:rsidR="00000000" w:rsidRDefault="00F92B3A">
      <w:pPr>
        <w:pStyle w:val="a0"/>
        <w:rPr>
          <w:rFonts w:hint="cs"/>
          <w:rtl/>
        </w:rPr>
      </w:pPr>
      <w:r>
        <w:rPr>
          <w:rFonts w:hint="cs"/>
          <w:rtl/>
        </w:rPr>
        <w:t xml:space="preserve">לא, אני מסכים. </w:t>
      </w:r>
    </w:p>
    <w:p w14:paraId="5D787D36" w14:textId="77777777" w:rsidR="00000000" w:rsidRDefault="00F92B3A">
      <w:pPr>
        <w:pStyle w:val="a0"/>
        <w:rPr>
          <w:rFonts w:hint="cs"/>
          <w:rtl/>
        </w:rPr>
      </w:pPr>
    </w:p>
    <w:p w14:paraId="726870EF" w14:textId="77777777" w:rsidR="00000000" w:rsidRDefault="00F92B3A">
      <w:pPr>
        <w:pStyle w:val="-"/>
        <w:rPr>
          <w:rtl/>
        </w:rPr>
      </w:pPr>
      <w:bookmarkStart w:id="256" w:name="FS000000478T08_12_2004_14_20_20C"/>
      <w:bookmarkEnd w:id="256"/>
      <w:r>
        <w:rPr>
          <w:rFonts w:hint="eastAsia"/>
          <w:rtl/>
        </w:rPr>
        <w:t>שר</w:t>
      </w:r>
      <w:r>
        <w:rPr>
          <w:rtl/>
        </w:rPr>
        <w:t xml:space="preserve"> התחבורה מאיר שטרית:</w:t>
      </w:r>
    </w:p>
    <w:p w14:paraId="2BC16561" w14:textId="77777777" w:rsidR="00000000" w:rsidRDefault="00F92B3A">
      <w:pPr>
        <w:pStyle w:val="a0"/>
        <w:rPr>
          <w:rFonts w:hint="cs"/>
          <w:rtl/>
        </w:rPr>
      </w:pPr>
    </w:p>
    <w:p w14:paraId="355B0B16" w14:textId="77777777" w:rsidR="00000000" w:rsidRDefault="00F92B3A">
      <w:pPr>
        <w:pStyle w:val="a0"/>
        <w:rPr>
          <w:rFonts w:hint="cs"/>
          <w:rtl/>
        </w:rPr>
      </w:pPr>
      <w:r>
        <w:rPr>
          <w:rFonts w:hint="cs"/>
          <w:rtl/>
        </w:rPr>
        <w:t xml:space="preserve">מסכים. </w:t>
      </w:r>
    </w:p>
    <w:p w14:paraId="00C52476" w14:textId="77777777" w:rsidR="00000000" w:rsidRDefault="00F92B3A">
      <w:pPr>
        <w:pStyle w:val="a0"/>
        <w:rPr>
          <w:rFonts w:hint="cs"/>
          <w:rtl/>
        </w:rPr>
      </w:pPr>
    </w:p>
    <w:p w14:paraId="261471B3" w14:textId="77777777" w:rsidR="00000000" w:rsidRDefault="00F92B3A">
      <w:pPr>
        <w:pStyle w:val="af0"/>
        <w:rPr>
          <w:rtl/>
        </w:rPr>
      </w:pPr>
      <w:r>
        <w:rPr>
          <w:rFonts w:hint="eastAsia"/>
          <w:rtl/>
        </w:rPr>
        <w:t>דני</w:t>
      </w:r>
      <w:r>
        <w:rPr>
          <w:rtl/>
        </w:rPr>
        <w:t xml:space="preserve"> יתום (העבודה-מימד):</w:t>
      </w:r>
    </w:p>
    <w:p w14:paraId="795AA7A8" w14:textId="77777777" w:rsidR="00000000" w:rsidRDefault="00F92B3A">
      <w:pPr>
        <w:pStyle w:val="a0"/>
        <w:rPr>
          <w:rFonts w:hint="cs"/>
          <w:rtl/>
        </w:rPr>
      </w:pPr>
    </w:p>
    <w:p w14:paraId="25DED640" w14:textId="77777777" w:rsidR="00000000" w:rsidRDefault="00F92B3A">
      <w:pPr>
        <w:pStyle w:val="a0"/>
        <w:rPr>
          <w:rFonts w:hint="cs"/>
          <w:rtl/>
        </w:rPr>
      </w:pPr>
      <w:r>
        <w:rPr>
          <w:rFonts w:hint="cs"/>
          <w:rtl/>
        </w:rPr>
        <w:t>הבנתי רק דבר אחד, שהצעת החוק הממש</w:t>
      </w:r>
      <w:r>
        <w:rPr>
          <w:rFonts w:hint="cs"/>
          <w:rtl/>
        </w:rPr>
        <w:t xml:space="preserve">לתית אמורה להיות מונחת בפני ועדת השרים לחקיקה בתוך שבועיים. </w:t>
      </w:r>
    </w:p>
    <w:p w14:paraId="70CE1B01" w14:textId="77777777" w:rsidR="00000000" w:rsidRDefault="00F92B3A">
      <w:pPr>
        <w:pStyle w:val="a0"/>
        <w:rPr>
          <w:rFonts w:hint="cs"/>
          <w:rtl/>
        </w:rPr>
      </w:pPr>
    </w:p>
    <w:p w14:paraId="2DEEF9B0" w14:textId="77777777" w:rsidR="00000000" w:rsidRDefault="00F92B3A">
      <w:pPr>
        <w:pStyle w:val="-"/>
        <w:rPr>
          <w:rtl/>
        </w:rPr>
      </w:pPr>
      <w:bookmarkStart w:id="257" w:name="FS000000478T08_12_2004_14_20_57C"/>
      <w:bookmarkEnd w:id="257"/>
      <w:r>
        <w:rPr>
          <w:rFonts w:hint="eastAsia"/>
          <w:rtl/>
        </w:rPr>
        <w:t>שר</w:t>
      </w:r>
      <w:r>
        <w:rPr>
          <w:rtl/>
        </w:rPr>
        <w:t xml:space="preserve"> התחבורה מאיר שטרית:</w:t>
      </w:r>
    </w:p>
    <w:p w14:paraId="43EDA662" w14:textId="77777777" w:rsidR="00000000" w:rsidRDefault="00F92B3A">
      <w:pPr>
        <w:pStyle w:val="a0"/>
        <w:rPr>
          <w:rFonts w:hint="cs"/>
          <w:rtl/>
        </w:rPr>
      </w:pPr>
    </w:p>
    <w:p w14:paraId="0F14E874" w14:textId="77777777" w:rsidR="00000000" w:rsidRDefault="00F92B3A">
      <w:pPr>
        <w:pStyle w:val="a0"/>
        <w:rPr>
          <w:rFonts w:hint="cs"/>
          <w:rtl/>
        </w:rPr>
      </w:pPr>
      <w:r>
        <w:rPr>
          <w:rFonts w:hint="cs"/>
          <w:rtl/>
        </w:rPr>
        <w:t>בסדר, אז היא תבוא. אני רק רוצה להוסיף - - -</w:t>
      </w:r>
    </w:p>
    <w:p w14:paraId="30265E5E" w14:textId="77777777" w:rsidR="00000000" w:rsidRDefault="00F92B3A">
      <w:pPr>
        <w:pStyle w:val="a0"/>
        <w:rPr>
          <w:rFonts w:hint="cs"/>
          <w:rtl/>
        </w:rPr>
      </w:pPr>
    </w:p>
    <w:p w14:paraId="4AFF06C7" w14:textId="77777777" w:rsidR="00000000" w:rsidRDefault="00F92B3A">
      <w:pPr>
        <w:pStyle w:val="af0"/>
        <w:rPr>
          <w:rtl/>
        </w:rPr>
      </w:pPr>
      <w:r>
        <w:rPr>
          <w:rFonts w:hint="eastAsia"/>
          <w:rtl/>
        </w:rPr>
        <w:t>דני</w:t>
      </w:r>
      <w:r>
        <w:rPr>
          <w:rtl/>
        </w:rPr>
        <w:t xml:space="preserve"> יתום (העבודה-מימד):</w:t>
      </w:r>
    </w:p>
    <w:p w14:paraId="34B3D6D6" w14:textId="77777777" w:rsidR="00000000" w:rsidRDefault="00F92B3A">
      <w:pPr>
        <w:pStyle w:val="a0"/>
        <w:ind w:firstLine="0"/>
        <w:rPr>
          <w:rFonts w:hint="cs"/>
          <w:rtl/>
        </w:rPr>
      </w:pPr>
    </w:p>
    <w:p w14:paraId="7245A1B6" w14:textId="77777777" w:rsidR="00000000" w:rsidRDefault="00F92B3A">
      <w:pPr>
        <w:pStyle w:val="a0"/>
        <w:rPr>
          <w:rFonts w:hint="cs"/>
          <w:rtl/>
        </w:rPr>
      </w:pPr>
      <w:r>
        <w:rPr>
          <w:rFonts w:hint="cs"/>
          <w:rtl/>
        </w:rPr>
        <w:t xml:space="preserve">לא, הבנתי מהנוסח - - - </w:t>
      </w:r>
    </w:p>
    <w:p w14:paraId="7459B861" w14:textId="77777777" w:rsidR="00000000" w:rsidRDefault="00F92B3A">
      <w:pPr>
        <w:pStyle w:val="a0"/>
        <w:rPr>
          <w:rFonts w:hint="cs"/>
          <w:rtl/>
        </w:rPr>
      </w:pPr>
    </w:p>
    <w:p w14:paraId="3103456B" w14:textId="77777777" w:rsidR="00000000" w:rsidRDefault="00F92B3A">
      <w:pPr>
        <w:pStyle w:val="-"/>
        <w:rPr>
          <w:rtl/>
        </w:rPr>
      </w:pPr>
      <w:bookmarkStart w:id="258" w:name="FS000000478T08_12_2004_14_22_07C"/>
      <w:bookmarkEnd w:id="258"/>
      <w:r>
        <w:rPr>
          <w:rFonts w:hint="eastAsia"/>
          <w:rtl/>
        </w:rPr>
        <w:t>שר</w:t>
      </w:r>
      <w:r>
        <w:rPr>
          <w:rtl/>
        </w:rPr>
        <w:t xml:space="preserve"> התחבורה מאיר שטרית:</w:t>
      </w:r>
    </w:p>
    <w:p w14:paraId="658AEE2A" w14:textId="77777777" w:rsidR="00000000" w:rsidRDefault="00F92B3A">
      <w:pPr>
        <w:pStyle w:val="a0"/>
        <w:rPr>
          <w:rFonts w:hint="cs"/>
          <w:rtl/>
        </w:rPr>
      </w:pPr>
    </w:p>
    <w:p w14:paraId="1DDFA85D" w14:textId="77777777" w:rsidR="00000000" w:rsidRDefault="00F92B3A">
      <w:pPr>
        <w:pStyle w:val="a0"/>
        <w:rPr>
          <w:rFonts w:hint="cs"/>
          <w:rtl/>
        </w:rPr>
      </w:pPr>
      <w:r>
        <w:rPr>
          <w:rFonts w:hint="cs"/>
          <w:rtl/>
        </w:rPr>
        <w:t xml:space="preserve">אני לא אמרתי שבועיים. </w:t>
      </w:r>
    </w:p>
    <w:p w14:paraId="284AA8DD" w14:textId="77777777" w:rsidR="00000000" w:rsidRDefault="00F92B3A">
      <w:pPr>
        <w:pStyle w:val="af1"/>
        <w:rPr>
          <w:rFonts w:hint="cs"/>
          <w:rtl/>
        </w:rPr>
      </w:pPr>
    </w:p>
    <w:p w14:paraId="533CFF26" w14:textId="77777777" w:rsidR="00000000" w:rsidRDefault="00F92B3A">
      <w:pPr>
        <w:pStyle w:val="af1"/>
        <w:rPr>
          <w:rFonts w:hint="cs"/>
          <w:rtl/>
        </w:rPr>
      </w:pPr>
      <w:r>
        <w:rPr>
          <w:rFonts w:hint="eastAsia"/>
          <w:rtl/>
        </w:rPr>
        <w:t>היו</w:t>
      </w:r>
      <w:r>
        <w:rPr>
          <w:rtl/>
        </w:rPr>
        <w:t>"ר</w:t>
      </w:r>
      <w:r>
        <w:rPr>
          <w:rFonts w:hint="cs"/>
          <w:rtl/>
        </w:rPr>
        <w:t xml:space="preserve"> ראובן ריבלין:</w:t>
      </w:r>
    </w:p>
    <w:p w14:paraId="66153EFA" w14:textId="77777777" w:rsidR="00000000" w:rsidRDefault="00F92B3A">
      <w:pPr>
        <w:pStyle w:val="a0"/>
        <w:rPr>
          <w:rFonts w:hint="cs"/>
          <w:rtl/>
        </w:rPr>
      </w:pPr>
    </w:p>
    <w:p w14:paraId="581DE56B" w14:textId="77777777" w:rsidR="00000000" w:rsidRDefault="00F92B3A">
      <w:pPr>
        <w:pStyle w:val="a0"/>
        <w:rPr>
          <w:rFonts w:hint="cs"/>
          <w:rtl/>
        </w:rPr>
      </w:pPr>
      <w:r>
        <w:rPr>
          <w:rFonts w:hint="cs"/>
          <w:rtl/>
        </w:rPr>
        <w:t>חברי ה</w:t>
      </w:r>
      <w:r>
        <w:rPr>
          <w:rFonts w:hint="cs"/>
          <w:rtl/>
        </w:rPr>
        <w:t xml:space="preserve">כנסת, התניה זאת לא מוספת. יש הצעת חוק. </w:t>
      </w:r>
    </w:p>
    <w:p w14:paraId="0DF72998" w14:textId="77777777" w:rsidR="00000000" w:rsidRDefault="00F92B3A">
      <w:pPr>
        <w:pStyle w:val="a0"/>
        <w:rPr>
          <w:rFonts w:hint="cs"/>
          <w:rtl/>
        </w:rPr>
      </w:pPr>
    </w:p>
    <w:p w14:paraId="5E035906" w14:textId="77777777" w:rsidR="00000000" w:rsidRDefault="00F92B3A">
      <w:pPr>
        <w:pStyle w:val="-"/>
        <w:rPr>
          <w:rtl/>
        </w:rPr>
      </w:pPr>
      <w:bookmarkStart w:id="259" w:name="FS000000478T08_12_2004_14_22_22C"/>
      <w:bookmarkEnd w:id="259"/>
      <w:r>
        <w:rPr>
          <w:rFonts w:hint="eastAsia"/>
          <w:rtl/>
        </w:rPr>
        <w:t>שר</w:t>
      </w:r>
      <w:r>
        <w:rPr>
          <w:rtl/>
        </w:rPr>
        <w:t xml:space="preserve"> התחבורה מאיר שטרית:</w:t>
      </w:r>
    </w:p>
    <w:p w14:paraId="417B2CD9" w14:textId="77777777" w:rsidR="00000000" w:rsidRDefault="00F92B3A">
      <w:pPr>
        <w:pStyle w:val="a0"/>
        <w:rPr>
          <w:rFonts w:hint="cs"/>
          <w:rtl/>
        </w:rPr>
      </w:pPr>
    </w:p>
    <w:p w14:paraId="2D74495D" w14:textId="77777777" w:rsidR="00000000" w:rsidRDefault="00F92B3A">
      <w:pPr>
        <w:pStyle w:val="a0"/>
        <w:rPr>
          <w:rFonts w:hint="cs"/>
          <w:rtl/>
        </w:rPr>
      </w:pPr>
      <w:r>
        <w:rPr>
          <w:rFonts w:hint="cs"/>
          <w:rtl/>
        </w:rPr>
        <w:t xml:space="preserve">חבר הכנסת דני יתום, לא אמרתי שבועיים. אין התניה. </w:t>
      </w:r>
    </w:p>
    <w:p w14:paraId="612F4807" w14:textId="77777777" w:rsidR="00000000" w:rsidRDefault="00F92B3A">
      <w:pPr>
        <w:pStyle w:val="a0"/>
        <w:rPr>
          <w:rFonts w:hint="cs"/>
          <w:rtl/>
        </w:rPr>
      </w:pPr>
    </w:p>
    <w:p w14:paraId="6DEB2D2D" w14:textId="77777777" w:rsidR="00000000" w:rsidRDefault="00F92B3A">
      <w:pPr>
        <w:pStyle w:val="af1"/>
        <w:rPr>
          <w:rtl/>
        </w:rPr>
      </w:pPr>
      <w:r>
        <w:rPr>
          <w:rFonts w:hint="eastAsia"/>
          <w:rtl/>
        </w:rPr>
        <w:t>היו</w:t>
      </w:r>
      <w:r>
        <w:rPr>
          <w:rtl/>
        </w:rPr>
        <w:t>"ר ראובן ריבלין:</w:t>
      </w:r>
    </w:p>
    <w:p w14:paraId="7231021E" w14:textId="77777777" w:rsidR="00000000" w:rsidRDefault="00F92B3A">
      <w:pPr>
        <w:pStyle w:val="a0"/>
        <w:rPr>
          <w:rFonts w:hint="cs"/>
          <w:rtl/>
        </w:rPr>
      </w:pPr>
    </w:p>
    <w:p w14:paraId="5D2B32F5" w14:textId="77777777" w:rsidR="00000000" w:rsidRDefault="00F92B3A">
      <w:pPr>
        <w:pStyle w:val="a0"/>
        <w:rPr>
          <w:rFonts w:hint="cs"/>
          <w:rtl/>
        </w:rPr>
      </w:pPr>
      <w:r>
        <w:rPr>
          <w:rFonts w:hint="cs"/>
          <w:rtl/>
        </w:rPr>
        <w:t>אני אסביר לאדוני את ההתניה. חבר הכנסת יתום, חבל על הזמן. יש לי מספיק ניסיון. חבר הכנסת יתום, הממשלה אומרת שהיא מסכימה ל</w:t>
      </w:r>
      <w:r>
        <w:rPr>
          <w:rFonts w:hint="cs"/>
          <w:rtl/>
        </w:rPr>
        <w:t>העביר בקריאה טרומית, אבל אתה תמתין עם החוק שלך עד שהממשלה תעביר בקריאה ראשונה את החוק שלה.</w:t>
      </w:r>
    </w:p>
    <w:p w14:paraId="5D4EB6CC" w14:textId="77777777" w:rsidR="00000000" w:rsidRDefault="00F92B3A">
      <w:pPr>
        <w:pStyle w:val="a0"/>
        <w:ind w:firstLine="0"/>
        <w:rPr>
          <w:rFonts w:hint="cs"/>
          <w:rtl/>
        </w:rPr>
      </w:pPr>
    </w:p>
    <w:p w14:paraId="2FC78920" w14:textId="77777777" w:rsidR="00000000" w:rsidRDefault="00F92B3A">
      <w:pPr>
        <w:pStyle w:val="-"/>
        <w:rPr>
          <w:rtl/>
        </w:rPr>
      </w:pPr>
      <w:bookmarkStart w:id="260" w:name="FS000000478T08_12_2004_13_40_22"/>
      <w:bookmarkStart w:id="261" w:name="FS000000478T08_12_2004_13_40_28C"/>
      <w:bookmarkEnd w:id="260"/>
      <w:bookmarkEnd w:id="261"/>
      <w:r>
        <w:rPr>
          <w:rtl/>
        </w:rPr>
        <w:t>שר התחבורה מאיר שטרית:</w:t>
      </w:r>
    </w:p>
    <w:p w14:paraId="14E46260" w14:textId="77777777" w:rsidR="00000000" w:rsidRDefault="00F92B3A">
      <w:pPr>
        <w:pStyle w:val="a0"/>
        <w:rPr>
          <w:rtl/>
        </w:rPr>
      </w:pPr>
    </w:p>
    <w:p w14:paraId="189EB6DF" w14:textId="77777777" w:rsidR="00000000" w:rsidRDefault="00F92B3A">
      <w:pPr>
        <w:pStyle w:val="a0"/>
        <w:rPr>
          <w:rFonts w:hint="cs"/>
          <w:rtl/>
        </w:rPr>
      </w:pPr>
      <w:r>
        <w:rPr>
          <w:rFonts w:hint="cs"/>
          <w:rtl/>
        </w:rPr>
        <w:t>הוא מסכים.</w:t>
      </w:r>
    </w:p>
    <w:p w14:paraId="1BDA531E" w14:textId="77777777" w:rsidR="00000000" w:rsidRDefault="00F92B3A">
      <w:pPr>
        <w:pStyle w:val="a0"/>
        <w:rPr>
          <w:rFonts w:hint="cs"/>
          <w:rtl/>
        </w:rPr>
      </w:pPr>
    </w:p>
    <w:p w14:paraId="21B37207" w14:textId="77777777" w:rsidR="00000000" w:rsidRDefault="00F92B3A">
      <w:pPr>
        <w:pStyle w:val="af1"/>
        <w:rPr>
          <w:rtl/>
        </w:rPr>
      </w:pPr>
      <w:r>
        <w:rPr>
          <w:rFonts w:hint="eastAsia"/>
          <w:rtl/>
        </w:rPr>
        <w:t>היו</w:t>
      </w:r>
      <w:r>
        <w:rPr>
          <w:rtl/>
        </w:rPr>
        <w:t>"ר ראובן ריבלין:</w:t>
      </w:r>
    </w:p>
    <w:p w14:paraId="7C2A3EFF" w14:textId="77777777" w:rsidR="00000000" w:rsidRDefault="00F92B3A">
      <w:pPr>
        <w:pStyle w:val="a0"/>
        <w:rPr>
          <w:rFonts w:hint="cs"/>
          <w:rtl/>
        </w:rPr>
      </w:pPr>
    </w:p>
    <w:p w14:paraId="7BBFAF46" w14:textId="77777777" w:rsidR="00000000" w:rsidRDefault="00F92B3A">
      <w:pPr>
        <w:pStyle w:val="a0"/>
        <w:rPr>
          <w:rFonts w:hint="cs"/>
          <w:rtl/>
        </w:rPr>
      </w:pPr>
      <w:r>
        <w:rPr>
          <w:rFonts w:hint="cs"/>
          <w:rtl/>
        </w:rPr>
        <w:t>תודה רבה.</w:t>
      </w:r>
    </w:p>
    <w:p w14:paraId="03B40D57" w14:textId="77777777" w:rsidR="00000000" w:rsidRDefault="00F92B3A">
      <w:pPr>
        <w:pStyle w:val="a0"/>
        <w:ind w:firstLine="0"/>
        <w:rPr>
          <w:rFonts w:hint="cs"/>
          <w:rtl/>
        </w:rPr>
      </w:pPr>
    </w:p>
    <w:p w14:paraId="2D706E4A" w14:textId="77777777" w:rsidR="00000000" w:rsidRDefault="00F92B3A">
      <w:pPr>
        <w:pStyle w:val="-"/>
        <w:rPr>
          <w:rtl/>
        </w:rPr>
      </w:pPr>
      <w:bookmarkStart w:id="262" w:name="FS000000478T08_12_2004_13_40_36C"/>
      <w:bookmarkEnd w:id="262"/>
      <w:r>
        <w:rPr>
          <w:rFonts w:hint="eastAsia"/>
          <w:rtl/>
        </w:rPr>
        <w:t>שר</w:t>
      </w:r>
      <w:r>
        <w:rPr>
          <w:rtl/>
        </w:rPr>
        <w:t xml:space="preserve"> התחבורה מאיר שטרית:</w:t>
      </w:r>
    </w:p>
    <w:p w14:paraId="4D43E2C0" w14:textId="77777777" w:rsidR="00000000" w:rsidRDefault="00F92B3A">
      <w:pPr>
        <w:pStyle w:val="a0"/>
        <w:rPr>
          <w:rFonts w:hint="cs"/>
          <w:rtl/>
        </w:rPr>
      </w:pPr>
    </w:p>
    <w:p w14:paraId="405EBFBC" w14:textId="77777777" w:rsidR="00000000" w:rsidRDefault="00F92B3A">
      <w:pPr>
        <w:pStyle w:val="a0"/>
        <w:rPr>
          <w:rFonts w:hint="cs"/>
          <w:rtl/>
        </w:rPr>
      </w:pPr>
      <w:r>
        <w:rPr>
          <w:rFonts w:hint="cs"/>
          <w:rtl/>
        </w:rPr>
        <w:t>ובכן, אדוני היושב-ראש, מעבר להסכמה, כי רציתי לדעת אותה מראש, שאדע מה לענ</w:t>
      </w:r>
      <w:r>
        <w:rPr>
          <w:rFonts w:hint="cs"/>
          <w:rtl/>
        </w:rPr>
        <w:t>ות. מאחר שאתה מסכים, אני רוצה לומר שהצעת החוק בעיקרון נכונה. מה שמציע חבר הכנסת יתום זה למנוע הקמתן של אנטנות סלולריות במרחק של 150 מטר מבתי-ספר וגני-ילדים, שבהם יש ריכוז גדול של ילדים. הבעיה היא לא כל כך פשוטה ולכן באמת מגובשת הצעת חוק ממשלתית. אני לא יכו</w:t>
      </w:r>
      <w:r>
        <w:rPr>
          <w:rFonts w:hint="cs"/>
          <w:rtl/>
        </w:rPr>
        <w:t>ל להגיד לך מתי היא תבוא, אבל זו הצעה טובה להסכים לה - לחכות שתבוא הצעת חוק ממשלתית ולהצטרף אליה. אתה הרי רוצה להשיג את המטרה של העניין ולא התנגחות. לכן, אדוני היושב-ראש, בתנאי זה אנחנו מסכימים להעביר את הצעת החוק לדיון בוועדת הכלכלה, להכנתה לקריאה ראשונה.</w:t>
      </w:r>
    </w:p>
    <w:p w14:paraId="0DEE5CED" w14:textId="77777777" w:rsidR="00000000" w:rsidRDefault="00F92B3A">
      <w:pPr>
        <w:pStyle w:val="a0"/>
        <w:rPr>
          <w:rFonts w:hint="cs"/>
          <w:rtl/>
        </w:rPr>
      </w:pPr>
    </w:p>
    <w:p w14:paraId="0C6FAA78" w14:textId="77777777" w:rsidR="00000000" w:rsidRDefault="00F92B3A">
      <w:pPr>
        <w:pStyle w:val="af1"/>
        <w:rPr>
          <w:rtl/>
        </w:rPr>
      </w:pPr>
      <w:r>
        <w:rPr>
          <w:rFonts w:hint="eastAsia"/>
          <w:rtl/>
        </w:rPr>
        <w:t>היו</w:t>
      </w:r>
      <w:r>
        <w:rPr>
          <w:rtl/>
        </w:rPr>
        <w:t>"ר ראובן ריבלין:</w:t>
      </w:r>
    </w:p>
    <w:p w14:paraId="32EB842D" w14:textId="77777777" w:rsidR="00000000" w:rsidRDefault="00F92B3A">
      <w:pPr>
        <w:pStyle w:val="a0"/>
        <w:rPr>
          <w:rFonts w:hint="cs"/>
          <w:rtl/>
        </w:rPr>
      </w:pPr>
    </w:p>
    <w:p w14:paraId="103A903C" w14:textId="77777777" w:rsidR="00000000" w:rsidRDefault="00F92B3A">
      <w:pPr>
        <w:pStyle w:val="a0"/>
        <w:rPr>
          <w:rFonts w:hint="cs"/>
          <w:rtl/>
        </w:rPr>
      </w:pPr>
      <w:r>
        <w:rPr>
          <w:rFonts w:hint="cs"/>
          <w:rtl/>
        </w:rPr>
        <w:t>הממשלה כבר דנה בזה במשרד התקשורת בזמנו. זו הצעה טובה להסכים לה. האם יש מישהו שמתנגד?</w:t>
      </w:r>
    </w:p>
    <w:p w14:paraId="31BC1820" w14:textId="77777777" w:rsidR="00000000" w:rsidRDefault="00F92B3A">
      <w:pPr>
        <w:pStyle w:val="a0"/>
        <w:rPr>
          <w:rFonts w:hint="cs"/>
          <w:rtl/>
        </w:rPr>
      </w:pPr>
    </w:p>
    <w:p w14:paraId="17F664A9" w14:textId="77777777" w:rsidR="00000000" w:rsidRDefault="00F92B3A">
      <w:pPr>
        <w:pStyle w:val="af0"/>
        <w:rPr>
          <w:rtl/>
        </w:rPr>
      </w:pPr>
      <w:r>
        <w:rPr>
          <w:rFonts w:hint="eastAsia"/>
          <w:rtl/>
        </w:rPr>
        <w:t>דני</w:t>
      </w:r>
      <w:r>
        <w:rPr>
          <w:rtl/>
        </w:rPr>
        <w:t xml:space="preserve"> יתום (העבודה-מימד):</w:t>
      </w:r>
    </w:p>
    <w:p w14:paraId="6280637C" w14:textId="77777777" w:rsidR="00000000" w:rsidRDefault="00F92B3A">
      <w:pPr>
        <w:pStyle w:val="a0"/>
        <w:rPr>
          <w:rFonts w:hint="cs"/>
          <w:rtl/>
        </w:rPr>
      </w:pPr>
    </w:p>
    <w:p w14:paraId="72757FCF" w14:textId="77777777" w:rsidR="00000000" w:rsidRDefault="00F92B3A">
      <w:pPr>
        <w:pStyle w:val="a0"/>
        <w:rPr>
          <w:rFonts w:hint="cs"/>
          <w:rtl/>
        </w:rPr>
      </w:pPr>
      <w:r>
        <w:rPr>
          <w:rFonts w:hint="cs"/>
          <w:rtl/>
        </w:rPr>
        <w:t>אמרתי שאני מסכים.</w:t>
      </w:r>
    </w:p>
    <w:p w14:paraId="20B51A64" w14:textId="77777777" w:rsidR="00000000" w:rsidRDefault="00F92B3A">
      <w:pPr>
        <w:pStyle w:val="a0"/>
        <w:rPr>
          <w:rFonts w:hint="cs"/>
          <w:rtl/>
        </w:rPr>
      </w:pPr>
    </w:p>
    <w:p w14:paraId="5EC24146" w14:textId="77777777" w:rsidR="00000000" w:rsidRDefault="00F92B3A">
      <w:pPr>
        <w:pStyle w:val="af1"/>
        <w:rPr>
          <w:rtl/>
        </w:rPr>
      </w:pPr>
      <w:r>
        <w:rPr>
          <w:rFonts w:hint="eastAsia"/>
          <w:rtl/>
        </w:rPr>
        <w:t>היו</w:t>
      </w:r>
      <w:r>
        <w:rPr>
          <w:rtl/>
        </w:rPr>
        <w:t>"ר ראובן ריבלין:</w:t>
      </w:r>
    </w:p>
    <w:p w14:paraId="5D4EF730" w14:textId="77777777" w:rsidR="00000000" w:rsidRDefault="00F92B3A">
      <w:pPr>
        <w:pStyle w:val="a0"/>
        <w:rPr>
          <w:rFonts w:hint="cs"/>
          <w:rtl/>
        </w:rPr>
      </w:pPr>
    </w:p>
    <w:p w14:paraId="396DE7B2" w14:textId="77777777" w:rsidR="00000000" w:rsidRDefault="00F92B3A">
      <w:pPr>
        <w:pStyle w:val="a0"/>
        <w:rPr>
          <w:rFonts w:hint="cs"/>
          <w:rtl/>
        </w:rPr>
      </w:pPr>
      <w:r>
        <w:rPr>
          <w:rFonts w:hint="cs"/>
          <w:rtl/>
        </w:rPr>
        <w:t>רבותי, אנחנו עוברים להצבעה. הצעת חוק אנטנות סלולריות, התשס"ד-2004, בהתניית הממשלה ש</w:t>
      </w:r>
      <w:r>
        <w:rPr>
          <w:rFonts w:hint="cs"/>
          <w:rtl/>
        </w:rPr>
        <w:t>הסכים לה חבר הכנסת יתום. אנחנו מצביעים. מי בעד, מי נגד, מי נמנע? בבקשה להצביע.</w:t>
      </w:r>
    </w:p>
    <w:p w14:paraId="485E69C9" w14:textId="77777777" w:rsidR="00000000" w:rsidRDefault="00F92B3A">
      <w:pPr>
        <w:pStyle w:val="a0"/>
        <w:rPr>
          <w:rFonts w:hint="cs"/>
          <w:rtl/>
        </w:rPr>
      </w:pPr>
    </w:p>
    <w:p w14:paraId="690D20DA" w14:textId="77777777" w:rsidR="00000000" w:rsidRDefault="00F92B3A">
      <w:pPr>
        <w:pStyle w:val="ab"/>
        <w:bidi/>
        <w:rPr>
          <w:rFonts w:hint="cs"/>
          <w:rtl/>
        </w:rPr>
      </w:pPr>
      <w:r>
        <w:rPr>
          <w:rFonts w:hint="cs"/>
          <w:rtl/>
        </w:rPr>
        <w:t>הצבעה מס' 16</w:t>
      </w:r>
    </w:p>
    <w:p w14:paraId="37B24D6C" w14:textId="77777777" w:rsidR="00000000" w:rsidRDefault="00F92B3A">
      <w:pPr>
        <w:pStyle w:val="a0"/>
        <w:rPr>
          <w:rFonts w:hint="cs"/>
          <w:rtl/>
        </w:rPr>
      </w:pPr>
    </w:p>
    <w:p w14:paraId="4E50F63C" w14:textId="77777777" w:rsidR="00000000" w:rsidRDefault="00F92B3A">
      <w:pPr>
        <w:pStyle w:val="ac"/>
        <w:bidi/>
        <w:rPr>
          <w:rFonts w:hint="cs"/>
          <w:rtl/>
        </w:rPr>
      </w:pPr>
      <w:r>
        <w:rPr>
          <w:rFonts w:hint="cs"/>
          <w:rtl/>
        </w:rPr>
        <w:t>בעד ההצעה להעביר את הצעת החוק לדיון מוקדם בוועדה - 26</w:t>
      </w:r>
    </w:p>
    <w:p w14:paraId="13033903" w14:textId="77777777" w:rsidR="00000000" w:rsidRDefault="00F92B3A">
      <w:pPr>
        <w:pStyle w:val="ac"/>
        <w:bidi/>
        <w:rPr>
          <w:rFonts w:hint="cs"/>
          <w:rtl/>
        </w:rPr>
      </w:pPr>
      <w:r>
        <w:rPr>
          <w:rFonts w:hint="cs"/>
          <w:rtl/>
        </w:rPr>
        <w:t xml:space="preserve">נגד </w:t>
      </w:r>
      <w:r>
        <w:rPr>
          <w:rtl/>
        </w:rPr>
        <w:t>–</w:t>
      </w:r>
      <w:r>
        <w:rPr>
          <w:rFonts w:hint="cs"/>
          <w:rtl/>
        </w:rPr>
        <w:t xml:space="preserve"> 6</w:t>
      </w:r>
    </w:p>
    <w:p w14:paraId="7DAEDA10" w14:textId="77777777" w:rsidR="00000000" w:rsidRDefault="00F92B3A">
      <w:pPr>
        <w:pStyle w:val="ac"/>
        <w:bidi/>
        <w:rPr>
          <w:rFonts w:hint="cs"/>
          <w:rtl/>
        </w:rPr>
      </w:pPr>
      <w:r>
        <w:rPr>
          <w:rFonts w:hint="cs"/>
          <w:rtl/>
        </w:rPr>
        <w:t xml:space="preserve">נמנעים </w:t>
      </w:r>
      <w:r>
        <w:rPr>
          <w:rtl/>
        </w:rPr>
        <w:t>–</w:t>
      </w:r>
      <w:r>
        <w:rPr>
          <w:rFonts w:hint="cs"/>
          <w:rtl/>
        </w:rPr>
        <w:t xml:space="preserve"> 1</w:t>
      </w:r>
    </w:p>
    <w:p w14:paraId="37F09DEF" w14:textId="77777777" w:rsidR="00000000" w:rsidRDefault="00F92B3A">
      <w:pPr>
        <w:pStyle w:val="ad"/>
        <w:bidi/>
        <w:rPr>
          <w:rFonts w:hint="cs"/>
          <w:rtl/>
        </w:rPr>
      </w:pPr>
      <w:r>
        <w:rPr>
          <w:rFonts w:hint="cs"/>
          <w:rtl/>
        </w:rPr>
        <w:t xml:space="preserve">ההצעה להעביר את הצעת חוק אנטנות סלולריות, </w:t>
      </w:r>
    </w:p>
    <w:p w14:paraId="24E7B90F" w14:textId="77777777" w:rsidR="00000000" w:rsidRDefault="00F92B3A">
      <w:pPr>
        <w:pStyle w:val="ad"/>
        <w:bidi/>
        <w:rPr>
          <w:rFonts w:hint="cs"/>
          <w:rtl/>
        </w:rPr>
      </w:pPr>
      <w:r>
        <w:rPr>
          <w:rFonts w:hint="cs"/>
          <w:rtl/>
        </w:rPr>
        <w:t>התשס"ד-2004, לדיון מוקדם בוועדת הכלכלה נתקבלה.</w:t>
      </w:r>
    </w:p>
    <w:p w14:paraId="68B3491E" w14:textId="77777777" w:rsidR="00000000" w:rsidRDefault="00F92B3A">
      <w:pPr>
        <w:pStyle w:val="a0"/>
        <w:rPr>
          <w:rFonts w:hint="cs"/>
          <w:rtl/>
        </w:rPr>
      </w:pPr>
    </w:p>
    <w:p w14:paraId="4108E77A" w14:textId="77777777" w:rsidR="00000000" w:rsidRDefault="00F92B3A">
      <w:pPr>
        <w:pStyle w:val="af1"/>
        <w:rPr>
          <w:rtl/>
        </w:rPr>
      </w:pPr>
      <w:r>
        <w:rPr>
          <w:rFonts w:hint="eastAsia"/>
          <w:rtl/>
        </w:rPr>
        <w:t>היו</w:t>
      </w:r>
      <w:r>
        <w:rPr>
          <w:rtl/>
        </w:rPr>
        <w:t>"ר ראובן ריבלין:</w:t>
      </w:r>
    </w:p>
    <w:p w14:paraId="0DA51C86" w14:textId="77777777" w:rsidR="00000000" w:rsidRDefault="00F92B3A">
      <w:pPr>
        <w:pStyle w:val="a0"/>
        <w:rPr>
          <w:rFonts w:hint="cs"/>
          <w:rtl/>
        </w:rPr>
      </w:pPr>
    </w:p>
    <w:p w14:paraId="1243F50F" w14:textId="77777777" w:rsidR="00000000" w:rsidRDefault="00F92B3A">
      <w:pPr>
        <w:pStyle w:val="a0"/>
        <w:rPr>
          <w:rFonts w:hint="cs"/>
          <w:rtl/>
        </w:rPr>
      </w:pPr>
      <w:r>
        <w:rPr>
          <w:rFonts w:hint="cs"/>
          <w:rtl/>
        </w:rPr>
        <w:t>26 בעד, שישה נגד, אחד נמנע. אני קובע שהצעת החוק נתקבלה ותועבר לוועדת הכלכלה, על מנת להכינה לקריאה ראשונה בהתניית הממשלה. תודה רבה.</w:t>
      </w:r>
    </w:p>
    <w:p w14:paraId="541CF2A6" w14:textId="77777777" w:rsidR="00000000" w:rsidRDefault="00F92B3A">
      <w:pPr>
        <w:pStyle w:val="a0"/>
        <w:rPr>
          <w:rFonts w:hint="cs"/>
          <w:rtl/>
        </w:rPr>
      </w:pPr>
    </w:p>
    <w:p w14:paraId="7595BEF7" w14:textId="77777777" w:rsidR="00000000" w:rsidRDefault="00F92B3A">
      <w:pPr>
        <w:pStyle w:val="af0"/>
        <w:rPr>
          <w:rtl/>
        </w:rPr>
      </w:pPr>
      <w:r>
        <w:rPr>
          <w:rFonts w:hint="eastAsia"/>
          <w:rtl/>
        </w:rPr>
        <w:t>יצחק</w:t>
      </w:r>
      <w:r>
        <w:rPr>
          <w:rtl/>
        </w:rPr>
        <w:t xml:space="preserve"> כהן (ש"ס):</w:t>
      </w:r>
    </w:p>
    <w:p w14:paraId="0CCC02D1" w14:textId="77777777" w:rsidR="00000000" w:rsidRDefault="00F92B3A">
      <w:pPr>
        <w:pStyle w:val="a0"/>
        <w:rPr>
          <w:rFonts w:hint="cs"/>
          <w:rtl/>
        </w:rPr>
      </w:pPr>
    </w:p>
    <w:p w14:paraId="0994D3C9" w14:textId="77777777" w:rsidR="00000000" w:rsidRDefault="00F92B3A">
      <w:pPr>
        <w:pStyle w:val="a0"/>
        <w:rPr>
          <w:rFonts w:hint="cs"/>
          <w:rtl/>
        </w:rPr>
      </w:pPr>
      <w:r>
        <w:rPr>
          <w:rFonts w:hint="cs"/>
          <w:rtl/>
        </w:rPr>
        <w:t>לוועדת העבודה והרווחה.</w:t>
      </w:r>
    </w:p>
    <w:p w14:paraId="2D8D80EA" w14:textId="77777777" w:rsidR="00000000" w:rsidRDefault="00F92B3A">
      <w:pPr>
        <w:pStyle w:val="a0"/>
        <w:rPr>
          <w:rFonts w:hint="cs"/>
          <w:rtl/>
        </w:rPr>
      </w:pPr>
    </w:p>
    <w:p w14:paraId="28976202" w14:textId="77777777" w:rsidR="00000000" w:rsidRDefault="00F92B3A">
      <w:pPr>
        <w:pStyle w:val="af1"/>
        <w:rPr>
          <w:rtl/>
        </w:rPr>
      </w:pPr>
      <w:r>
        <w:rPr>
          <w:rtl/>
        </w:rPr>
        <w:t>היו"ר ראובן ריבלין:</w:t>
      </w:r>
    </w:p>
    <w:p w14:paraId="5297A7C3" w14:textId="77777777" w:rsidR="00000000" w:rsidRDefault="00F92B3A">
      <w:pPr>
        <w:pStyle w:val="a0"/>
        <w:rPr>
          <w:rtl/>
        </w:rPr>
      </w:pPr>
    </w:p>
    <w:p w14:paraId="1F0BD728" w14:textId="77777777" w:rsidR="00000000" w:rsidRDefault="00F92B3A">
      <w:pPr>
        <w:pStyle w:val="a0"/>
        <w:rPr>
          <w:rFonts w:hint="cs"/>
          <w:rtl/>
        </w:rPr>
      </w:pPr>
      <w:r>
        <w:rPr>
          <w:rFonts w:hint="cs"/>
          <w:rtl/>
        </w:rPr>
        <w:t>אדוני מבקש עבודה ורווחה?</w:t>
      </w:r>
    </w:p>
    <w:p w14:paraId="2449E1EA" w14:textId="77777777" w:rsidR="00000000" w:rsidRDefault="00F92B3A">
      <w:pPr>
        <w:pStyle w:val="a0"/>
        <w:rPr>
          <w:rtl/>
        </w:rPr>
      </w:pPr>
    </w:p>
    <w:p w14:paraId="416C9351" w14:textId="77777777" w:rsidR="00000000" w:rsidRDefault="00F92B3A">
      <w:pPr>
        <w:pStyle w:val="af0"/>
        <w:rPr>
          <w:rtl/>
        </w:rPr>
      </w:pPr>
      <w:r>
        <w:rPr>
          <w:rFonts w:hint="eastAsia"/>
          <w:rtl/>
        </w:rPr>
        <w:t>שר</w:t>
      </w:r>
      <w:r>
        <w:rPr>
          <w:rtl/>
        </w:rPr>
        <w:t xml:space="preserve"> התחבורה מא</w:t>
      </w:r>
      <w:r>
        <w:rPr>
          <w:rtl/>
        </w:rPr>
        <w:t>יר שטרית:</w:t>
      </w:r>
    </w:p>
    <w:p w14:paraId="7D5C64F0" w14:textId="77777777" w:rsidR="00000000" w:rsidRDefault="00F92B3A">
      <w:pPr>
        <w:pStyle w:val="a0"/>
        <w:rPr>
          <w:rFonts w:hint="cs"/>
          <w:rtl/>
        </w:rPr>
      </w:pPr>
    </w:p>
    <w:p w14:paraId="5C993536" w14:textId="77777777" w:rsidR="00000000" w:rsidRDefault="00F92B3A">
      <w:pPr>
        <w:pStyle w:val="a0"/>
        <w:rPr>
          <w:rFonts w:hint="cs"/>
          <w:rtl/>
        </w:rPr>
      </w:pPr>
      <w:r>
        <w:rPr>
          <w:rFonts w:hint="cs"/>
          <w:rtl/>
        </w:rPr>
        <w:t>תקשורת זה כלכלה, אדוני.</w:t>
      </w:r>
    </w:p>
    <w:p w14:paraId="7C9B335A" w14:textId="77777777" w:rsidR="00000000" w:rsidRDefault="00F92B3A">
      <w:pPr>
        <w:pStyle w:val="a0"/>
        <w:ind w:firstLine="0"/>
        <w:rPr>
          <w:rFonts w:hint="cs"/>
          <w:rtl/>
        </w:rPr>
      </w:pPr>
    </w:p>
    <w:p w14:paraId="690E029F" w14:textId="77777777" w:rsidR="00000000" w:rsidRDefault="00F92B3A">
      <w:pPr>
        <w:pStyle w:val="af1"/>
        <w:rPr>
          <w:rtl/>
        </w:rPr>
      </w:pPr>
      <w:r>
        <w:rPr>
          <w:rFonts w:hint="eastAsia"/>
          <w:rtl/>
        </w:rPr>
        <w:t>היו</w:t>
      </w:r>
      <w:r>
        <w:rPr>
          <w:rtl/>
        </w:rPr>
        <w:t>"ר ראובן ריבלין:</w:t>
      </w:r>
    </w:p>
    <w:p w14:paraId="59878293" w14:textId="77777777" w:rsidR="00000000" w:rsidRDefault="00F92B3A">
      <w:pPr>
        <w:pStyle w:val="a0"/>
        <w:rPr>
          <w:rFonts w:hint="cs"/>
          <w:rtl/>
        </w:rPr>
      </w:pPr>
    </w:p>
    <w:p w14:paraId="3EA9220F" w14:textId="77777777" w:rsidR="00000000" w:rsidRDefault="00F92B3A">
      <w:pPr>
        <w:pStyle w:val="a0"/>
        <w:rPr>
          <w:rFonts w:hint="cs"/>
          <w:rtl/>
        </w:rPr>
      </w:pPr>
      <w:r>
        <w:rPr>
          <w:rFonts w:hint="cs"/>
          <w:rtl/>
        </w:rPr>
        <w:t>הנושא יעבור לוועדת הכלכלה.</w:t>
      </w:r>
    </w:p>
    <w:p w14:paraId="798C7F6C" w14:textId="77777777" w:rsidR="00000000" w:rsidRDefault="00F92B3A">
      <w:pPr>
        <w:pStyle w:val="a2"/>
        <w:rPr>
          <w:rFonts w:hint="cs"/>
          <w:rtl/>
        </w:rPr>
      </w:pPr>
    </w:p>
    <w:p w14:paraId="1E015A9B" w14:textId="77777777" w:rsidR="00000000" w:rsidRDefault="00F92B3A">
      <w:pPr>
        <w:pStyle w:val="a0"/>
        <w:rPr>
          <w:rFonts w:hint="cs"/>
          <w:rtl/>
        </w:rPr>
      </w:pPr>
    </w:p>
    <w:p w14:paraId="34FDB644" w14:textId="77777777" w:rsidR="00000000" w:rsidRDefault="00F92B3A">
      <w:pPr>
        <w:pStyle w:val="a2"/>
        <w:rPr>
          <w:rFonts w:hint="cs"/>
          <w:rtl/>
        </w:rPr>
      </w:pPr>
      <w:bookmarkStart w:id="263" w:name="CS29427FI0029427T08_12_2004_13_23_53"/>
      <w:bookmarkStart w:id="264" w:name="_Toc100391284"/>
      <w:bookmarkEnd w:id="263"/>
      <w:r>
        <w:rPr>
          <w:rtl/>
        </w:rPr>
        <w:t>הצעת חוק-יסוד: משק המדינ</w:t>
      </w:r>
      <w:r>
        <w:rPr>
          <w:rFonts w:hint="cs"/>
          <w:rtl/>
        </w:rPr>
        <w:t xml:space="preserve">ה (תיקון </w:t>
      </w:r>
      <w:r>
        <w:rPr>
          <w:rtl/>
        </w:rPr>
        <w:t>–</w:t>
      </w:r>
      <w:r>
        <w:rPr>
          <w:rFonts w:hint="cs"/>
          <w:rtl/>
        </w:rPr>
        <w:t xml:space="preserve"> </w:t>
      </w:r>
      <w:r>
        <w:rPr>
          <w:rtl/>
        </w:rPr>
        <w:br/>
      </w:r>
      <w:r>
        <w:rPr>
          <w:rFonts w:hint="cs"/>
          <w:rtl/>
        </w:rPr>
        <w:t>הקדמת מועדי הנחת הצעת חוק התקציב)</w:t>
      </w:r>
      <w:bookmarkEnd w:id="264"/>
      <w:r>
        <w:rPr>
          <w:rFonts w:hint="cs"/>
          <w:rtl/>
        </w:rPr>
        <w:t xml:space="preserve"> </w:t>
      </w:r>
    </w:p>
    <w:p w14:paraId="04460CE6" w14:textId="77777777" w:rsidR="00000000" w:rsidRDefault="00F92B3A">
      <w:pPr>
        <w:pStyle w:val="a0"/>
        <w:rPr>
          <w:rFonts w:hint="cs"/>
          <w:rtl/>
        </w:rPr>
      </w:pPr>
      <w:r>
        <w:rPr>
          <w:rtl/>
        </w:rPr>
        <w:t>["דברי הכנסת", חוב</w:t>
      </w:r>
      <w:r>
        <w:rPr>
          <w:rFonts w:hint="cs"/>
          <w:rtl/>
        </w:rPr>
        <w:t>' ז'</w:t>
      </w:r>
      <w:r>
        <w:rPr>
          <w:rtl/>
        </w:rPr>
        <w:t>, עמ'</w:t>
      </w:r>
      <w:r>
        <w:rPr>
          <w:rFonts w:hint="cs"/>
          <w:rtl/>
        </w:rPr>
        <w:t xml:space="preserve">    . </w:t>
      </w:r>
      <w:r>
        <w:rPr>
          <w:rtl/>
        </w:rPr>
        <w:t>]</w:t>
      </w:r>
    </w:p>
    <w:p w14:paraId="0E697DE4" w14:textId="77777777" w:rsidR="00000000" w:rsidRDefault="00F92B3A">
      <w:pPr>
        <w:pStyle w:val="-0"/>
        <w:rPr>
          <w:rFonts w:hint="cs"/>
          <w:rtl/>
        </w:rPr>
      </w:pPr>
      <w:r>
        <w:rPr>
          <w:rFonts w:hint="cs"/>
          <w:rtl/>
        </w:rPr>
        <w:t>(הצעת קבוצת חברי הכנסת)</w:t>
      </w:r>
    </w:p>
    <w:p w14:paraId="000F5F5C" w14:textId="77777777" w:rsidR="00000000" w:rsidRDefault="00F92B3A">
      <w:pPr>
        <w:pStyle w:val="a0"/>
        <w:ind w:firstLine="0"/>
        <w:rPr>
          <w:rFonts w:hint="cs"/>
          <w:rtl/>
        </w:rPr>
      </w:pPr>
    </w:p>
    <w:p w14:paraId="68CA037E" w14:textId="77777777" w:rsidR="00000000" w:rsidRDefault="00F92B3A">
      <w:pPr>
        <w:pStyle w:val="af1"/>
        <w:rPr>
          <w:rtl/>
        </w:rPr>
      </w:pPr>
      <w:r>
        <w:rPr>
          <w:rFonts w:hint="eastAsia"/>
          <w:rtl/>
        </w:rPr>
        <w:t>היו</w:t>
      </w:r>
      <w:r>
        <w:rPr>
          <w:rtl/>
        </w:rPr>
        <w:t>"ר ראובן ריבלין:</w:t>
      </w:r>
    </w:p>
    <w:p w14:paraId="28F4E606" w14:textId="77777777" w:rsidR="00000000" w:rsidRDefault="00F92B3A">
      <w:pPr>
        <w:pStyle w:val="a0"/>
        <w:spacing w:before="240"/>
        <w:rPr>
          <w:rFonts w:hint="cs"/>
          <w:rtl/>
        </w:rPr>
      </w:pPr>
      <w:r>
        <w:rPr>
          <w:rFonts w:hint="cs"/>
          <w:rtl/>
        </w:rPr>
        <w:t xml:space="preserve">אנחנו עוברים לנושא </w:t>
      </w:r>
      <w:r>
        <w:rPr>
          <w:rFonts w:hint="cs"/>
          <w:rtl/>
        </w:rPr>
        <w:t xml:space="preserve">הבא: הצעת חוק-יסוד: משק המדינה (תיקון </w:t>
      </w:r>
      <w:r>
        <w:rPr>
          <w:rtl/>
        </w:rPr>
        <w:t>–</w:t>
      </w:r>
      <w:r>
        <w:rPr>
          <w:rFonts w:hint="cs"/>
          <w:rtl/>
        </w:rPr>
        <w:t xml:space="preserve"> הקדמת מועדי הנחת הצעת חוק התקציב), של חבר הכנסת אמנון כהן. אמנון כהן באבל. כולנו משתתפים באבלו. האם יש מישהו שמדבר בשמו? לא.</w:t>
      </w:r>
    </w:p>
    <w:p w14:paraId="56292ED9" w14:textId="77777777" w:rsidR="00000000" w:rsidRDefault="00F92B3A">
      <w:pPr>
        <w:pStyle w:val="a0"/>
        <w:rPr>
          <w:rtl/>
        </w:rPr>
      </w:pPr>
    </w:p>
    <w:p w14:paraId="04F71D4B" w14:textId="77777777" w:rsidR="00000000" w:rsidRDefault="00F92B3A">
      <w:pPr>
        <w:pStyle w:val="af0"/>
        <w:rPr>
          <w:rtl/>
        </w:rPr>
      </w:pPr>
      <w:bookmarkStart w:id="265" w:name="FS000000965T08_12_2004_13_24_13"/>
      <w:bookmarkEnd w:id="265"/>
      <w:r>
        <w:rPr>
          <w:rFonts w:hint="eastAsia"/>
          <w:rtl/>
        </w:rPr>
        <w:t>שר</w:t>
      </w:r>
      <w:r>
        <w:rPr>
          <w:rtl/>
        </w:rPr>
        <w:t xml:space="preserve"> התחבורה מאיר שטרית:</w:t>
      </w:r>
    </w:p>
    <w:p w14:paraId="172B6D49" w14:textId="77777777" w:rsidR="00000000" w:rsidRDefault="00F92B3A">
      <w:pPr>
        <w:pStyle w:val="a0"/>
        <w:rPr>
          <w:rFonts w:hint="cs"/>
          <w:rtl/>
        </w:rPr>
      </w:pPr>
    </w:p>
    <w:p w14:paraId="780C5558" w14:textId="77777777" w:rsidR="00000000" w:rsidRDefault="00F92B3A">
      <w:pPr>
        <w:pStyle w:val="a0"/>
        <w:rPr>
          <w:rFonts w:hint="cs"/>
          <w:rtl/>
        </w:rPr>
      </w:pPr>
      <w:r>
        <w:rPr>
          <w:rFonts w:hint="cs"/>
          <w:rtl/>
        </w:rPr>
        <w:t>זה רק תשובה והצבעה.</w:t>
      </w:r>
    </w:p>
    <w:p w14:paraId="0C330A48" w14:textId="77777777" w:rsidR="00000000" w:rsidRDefault="00F92B3A">
      <w:pPr>
        <w:pStyle w:val="a0"/>
        <w:ind w:firstLine="0"/>
        <w:rPr>
          <w:rFonts w:hint="cs"/>
          <w:rtl/>
        </w:rPr>
      </w:pPr>
    </w:p>
    <w:p w14:paraId="1D1E22A2" w14:textId="77777777" w:rsidR="00000000" w:rsidRDefault="00F92B3A">
      <w:pPr>
        <w:pStyle w:val="af1"/>
        <w:rPr>
          <w:rtl/>
        </w:rPr>
      </w:pPr>
      <w:r>
        <w:rPr>
          <w:rFonts w:hint="eastAsia"/>
          <w:rtl/>
        </w:rPr>
        <w:t>היו</w:t>
      </w:r>
      <w:r>
        <w:rPr>
          <w:rtl/>
        </w:rPr>
        <w:t>"ר ראובן ריבלין:</w:t>
      </w:r>
    </w:p>
    <w:p w14:paraId="2823565A" w14:textId="77777777" w:rsidR="00000000" w:rsidRDefault="00F92B3A">
      <w:pPr>
        <w:pStyle w:val="a0"/>
        <w:rPr>
          <w:rFonts w:hint="cs"/>
          <w:rtl/>
        </w:rPr>
      </w:pPr>
    </w:p>
    <w:p w14:paraId="6EB488B1" w14:textId="77777777" w:rsidR="00000000" w:rsidRDefault="00F92B3A">
      <w:pPr>
        <w:pStyle w:val="a0"/>
        <w:rPr>
          <w:rFonts w:hint="cs"/>
          <w:rtl/>
        </w:rPr>
      </w:pPr>
      <w:r>
        <w:rPr>
          <w:rFonts w:hint="cs"/>
          <w:rtl/>
        </w:rPr>
        <w:t>נכון. כבוד שר האוצר, אדו</w:t>
      </w:r>
      <w:r>
        <w:rPr>
          <w:rFonts w:hint="cs"/>
          <w:rtl/>
        </w:rPr>
        <w:t>ני רוצה לומר דברים.</w:t>
      </w:r>
    </w:p>
    <w:p w14:paraId="1EECF1E1" w14:textId="77777777" w:rsidR="00000000" w:rsidRDefault="00F92B3A">
      <w:pPr>
        <w:pStyle w:val="a"/>
        <w:rPr>
          <w:rFonts w:hint="cs"/>
          <w:rtl/>
        </w:rPr>
      </w:pPr>
    </w:p>
    <w:p w14:paraId="0307F6B8" w14:textId="77777777" w:rsidR="00000000" w:rsidRDefault="00F92B3A">
      <w:pPr>
        <w:pStyle w:val="af0"/>
        <w:rPr>
          <w:rtl/>
        </w:rPr>
      </w:pPr>
      <w:bookmarkStart w:id="266" w:name="FS000000455T08_12_2004_13_24_17"/>
      <w:bookmarkEnd w:id="266"/>
      <w:r>
        <w:rPr>
          <w:rFonts w:hint="eastAsia"/>
          <w:rtl/>
        </w:rPr>
        <w:t>אופיר</w:t>
      </w:r>
      <w:r>
        <w:rPr>
          <w:rtl/>
        </w:rPr>
        <w:t xml:space="preserve"> פינס-פז (העבודה-מימד):</w:t>
      </w:r>
    </w:p>
    <w:p w14:paraId="6390AA3D" w14:textId="77777777" w:rsidR="00000000" w:rsidRDefault="00F92B3A">
      <w:pPr>
        <w:pStyle w:val="a0"/>
        <w:rPr>
          <w:rFonts w:hint="cs"/>
          <w:rtl/>
        </w:rPr>
      </w:pPr>
    </w:p>
    <w:p w14:paraId="3FDFC53F" w14:textId="77777777" w:rsidR="00000000" w:rsidRDefault="00F92B3A">
      <w:pPr>
        <w:pStyle w:val="a0"/>
        <w:rPr>
          <w:rFonts w:hint="cs"/>
          <w:rtl/>
        </w:rPr>
      </w:pPr>
      <w:r>
        <w:rPr>
          <w:rFonts w:hint="cs"/>
          <w:rtl/>
        </w:rPr>
        <w:t>אדוני, אולי נחכה שחבר הכנסת כהן יחזור מהאבל. חבריו רוצים להפיל את החוק. אני חברו, ואני לא רוצה להפיל את החוק.</w:t>
      </w:r>
    </w:p>
    <w:p w14:paraId="069EDFA0" w14:textId="77777777" w:rsidR="00000000" w:rsidRDefault="00F92B3A">
      <w:pPr>
        <w:pStyle w:val="a0"/>
        <w:rPr>
          <w:rFonts w:hint="cs"/>
          <w:rtl/>
        </w:rPr>
      </w:pPr>
    </w:p>
    <w:p w14:paraId="17F5B985" w14:textId="77777777" w:rsidR="00000000" w:rsidRDefault="00F92B3A">
      <w:pPr>
        <w:pStyle w:val="af1"/>
        <w:rPr>
          <w:rtl/>
        </w:rPr>
      </w:pPr>
      <w:r>
        <w:rPr>
          <w:rFonts w:hint="eastAsia"/>
          <w:rtl/>
        </w:rPr>
        <w:t>היו</w:t>
      </w:r>
      <w:r>
        <w:rPr>
          <w:rtl/>
        </w:rPr>
        <w:t>"ר ראובן ריבלין:</w:t>
      </w:r>
    </w:p>
    <w:p w14:paraId="48DAE63A" w14:textId="77777777" w:rsidR="00000000" w:rsidRDefault="00F92B3A">
      <w:pPr>
        <w:pStyle w:val="a0"/>
        <w:rPr>
          <w:rFonts w:hint="cs"/>
          <w:rtl/>
        </w:rPr>
      </w:pPr>
    </w:p>
    <w:p w14:paraId="10BF20C8" w14:textId="77777777" w:rsidR="00000000" w:rsidRDefault="00F92B3A">
      <w:pPr>
        <w:pStyle w:val="a0"/>
        <w:rPr>
          <w:rFonts w:hint="cs"/>
          <w:rtl/>
        </w:rPr>
      </w:pPr>
      <w:r>
        <w:rPr>
          <w:rFonts w:hint="cs"/>
          <w:rtl/>
        </w:rPr>
        <w:t>אתה לא רוצה להפיל לו את החוק, זה עניין אחר. רק רגע. כבוד השר, יש הצעה שאד</w:t>
      </w:r>
      <w:r>
        <w:rPr>
          <w:rFonts w:hint="cs"/>
          <w:rtl/>
        </w:rPr>
        <w:t>וני ישיב במועד מאוחר יותר, כאשר חבר הכנסת כהן יהיה נוכח.</w:t>
      </w:r>
    </w:p>
    <w:p w14:paraId="0F5946BE" w14:textId="77777777" w:rsidR="00000000" w:rsidRDefault="00F92B3A">
      <w:pPr>
        <w:pStyle w:val="a0"/>
        <w:rPr>
          <w:rFonts w:hint="cs"/>
          <w:rtl/>
        </w:rPr>
      </w:pPr>
    </w:p>
    <w:p w14:paraId="6EFB8F55" w14:textId="77777777" w:rsidR="00000000" w:rsidRDefault="00F92B3A">
      <w:pPr>
        <w:pStyle w:val="a"/>
        <w:rPr>
          <w:rtl/>
        </w:rPr>
      </w:pPr>
      <w:bookmarkStart w:id="267" w:name="FS000000965T08_12_2004_13_24_51"/>
      <w:bookmarkStart w:id="268" w:name="_Toc100391285"/>
      <w:bookmarkEnd w:id="267"/>
      <w:r>
        <w:rPr>
          <w:rFonts w:hint="eastAsia"/>
          <w:rtl/>
        </w:rPr>
        <w:t>שר</w:t>
      </w:r>
      <w:r>
        <w:rPr>
          <w:rtl/>
        </w:rPr>
        <w:t xml:space="preserve"> האוצר בנימין נתניהו:</w:t>
      </w:r>
      <w:bookmarkEnd w:id="268"/>
    </w:p>
    <w:p w14:paraId="43B6A571" w14:textId="77777777" w:rsidR="00000000" w:rsidRDefault="00F92B3A">
      <w:pPr>
        <w:pStyle w:val="a0"/>
        <w:rPr>
          <w:rFonts w:hint="cs"/>
          <w:rtl/>
        </w:rPr>
      </w:pPr>
    </w:p>
    <w:p w14:paraId="50F5B9BD" w14:textId="77777777" w:rsidR="00000000" w:rsidRDefault="00F92B3A">
      <w:pPr>
        <w:pStyle w:val="a0"/>
        <w:rPr>
          <w:rFonts w:hint="cs"/>
          <w:rtl/>
        </w:rPr>
      </w:pPr>
      <w:r>
        <w:rPr>
          <w:rFonts w:hint="cs"/>
          <w:rtl/>
        </w:rPr>
        <w:t xml:space="preserve">אני אשיב ונחכה ונצביע.  </w:t>
      </w:r>
    </w:p>
    <w:p w14:paraId="7DE371C1" w14:textId="77777777" w:rsidR="00000000" w:rsidRDefault="00F92B3A">
      <w:pPr>
        <w:pStyle w:val="a0"/>
        <w:ind w:firstLine="0"/>
        <w:rPr>
          <w:rFonts w:hint="cs"/>
          <w:rtl/>
        </w:rPr>
      </w:pPr>
    </w:p>
    <w:p w14:paraId="1990011C" w14:textId="77777777" w:rsidR="00000000" w:rsidRDefault="00F92B3A">
      <w:pPr>
        <w:pStyle w:val="af1"/>
        <w:rPr>
          <w:rtl/>
        </w:rPr>
      </w:pPr>
      <w:r>
        <w:rPr>
          <w:rFonts w:hint="eastAsia"/>
          <w:rtl/>
        </w:rPr>
        <w:t>היו</w:t>
      </w:r>
      <w:r>
        <w:rPr>
          <w:rtl/>
        </w:rPr>
        <w:t>"ר ראובן ריבלין:</w:t>
      </w:r>
    </w:p>
    <w:p w14:paraId="44875CB9" w14:textId="77777777" w:rsidR="00000000" w:rsidRDefault="00F92B3A">
      <w:pPr>
        <w:pStyle w:val="a0"/>
        <w:rPr>
          <w:rFonts w:hint="cs"/>
          <w:rtl/>
        </w:rPr>
      </w:pPr>
    </w:p>
    <w:p w14:paraId="17FCFEF9" w14:textId="77777777" w:rsidR="00000000" w:rsidRDefault="00F92B3A">
      <w:pPr>
        <w:pStyle w:val="a0"/>
        <w:rPr>
          <w:rFonts w:hint="cs"/>
          <w:rtl/>
        </w:rPr>
      </w:pPr>
      <w:r>
        <w:rPr>
          <w:rFonts w:hint="cs"/>
          <w:rtl/>
        </w:rPr>
        <w:t>גם זה אפשרי, כי אדוני הוזמן ולא יודעים מה ילד יום. השר בא על מנת להשיב. כולנו מסכימים שההצבעה תידחה עד לשובו של חבר הכנסת אמנו</w:t>
      </w:r>
      <w:r>
        <w:rPr>
          <w:rFonts w:hint="cs"/>
          <w:rtl/>
        </w:rPr>
        <w:t>ן כהן מאבלו. אנחנו משתתפים בצערו בהילקח אביו בטרם עת ממש. בבקשה, כבוד השר.</w:t>
      </w:r>
    </w:p>
    <w:p w14:paraId="5FCE6129" w14:textId="77777777" w:rsidR="00000000" w:rsidRDefault="00F92B3A">
      <w:pPr>
        <w:pStyle w:val="a0"/>
        <w:rPr>
          <w:rFonts w:hint="cs"/>
          <w:rtl/>
        </w:rPr>
      </w:pPr>
    </w:p>
    <w:p w14:paraId="0B723F69" w14:textId="77777777" w:rsidR="00000000" w:rsidRDefault="00F92B3A">
      <w:pPr>
        <w:pStyle w:val="-"/>
        <w:rPr>
          <w:rtl/>
        </w:rPr>
      </w:pPr>
      <w:bookmarkStart w:id="269" w:name="FS000000478T08_12_2004_13_55_06C"/>
      <w:bookmarkStart w:id="270" w:name="FS000000965T08_12_2004_13_55_12"/>
      <w:bookmarkStart w:id="271" w:name="FS000000965T08_12_2004_13_56_07C"/>
      <w:bookmarkEnd w:id="269"/>
      <w:bookmarkEnd w:id="270"/>
      <w:bookmarkEnd w:id="271"/>
      <w:r>
        <w:rPr>
          <w:rFonts w:hint="eastAsia"/>
          <w:rtl/>
        </w:rPr>
        <w:t>שר</w:t>
      </w:r>
      <w:r>
        <w:rPr>
          <w:rtl/>
        </w:rPr>
        <w:t xml:space="preserve"> האוצר בנימין נתניהו:</w:t>
      </w:r>
    </w:p>
    <w:p w14:paraId="38F746A2" w14:textId="77777777" w:rsidR="00000000" w:rsidRDefault="00F92B3A">
      <w:pPr>
        <w:pStyle w:val="a0"/>
        <w:rPr>
          <w:rFonts w:hint="cs"/>
          <w:rtl/>
        </w:rPr>
      </w:pPr>
    </w:p>
    <w:p w14:paraId="015D8421" w14:textId="77777777" w:rsidR="00000000" w:rsidRDefault="00F92B3A">
      <w:pPr>
        <w:pStyle w:val="a0"/>
        <w:rPr>
          <w:rFonts w:hint="cs"/>
          <w:rtl/>
        </w:rPr>
      </w:pPr>
      <w:r>
        <w:rPr>
          <w:rFonts w:hint="cs"/>
          <w:rtl/>
        </w:rPr>
        <w:t xml:space="preserve">אני דוחה את ההצבעה, אני לא דוחה את ההסבר. </w:t>
      </w:r>
    </w:p>
    <w:p w14:paraId="7BA2A034" w14:textId="77777777" w:rsidR="00000000" w:rsidRDefault="00F92B3A">
      <w:pPr>
        <w:pStyle w:val="a0"/>
        <w:rPr>
          <w:rFonts w:hint="cs"/>
          <w:rtl/>
        </w:rPr>
      </w:pPr>
    </w:p>
    <w:p w14:paraId="28E8F044" w14:textId="77777777" w:rsidR="00000000" w:rsidRDefault="00F92B3A">
      <w:pPr>
        <w:pStyle w:val="a0"/>
        <w:rPr>
          <w:rFonts w:hint="cs"/>
          <w:rtl/>
        </w:rPr>
      </w:pPr>
      <w:r>
        <w:rPr>
          <w:rFonts w:hint="cs"/>
          <w:rtl/>
        </w:rPr>
        <w:t>ההצעה של חבר הכנסת אמנון כהן היא להציג את התקציב 180 יום לפני המועד. זאת אומרת, חצי שנה לפני מועד העברתו. יש שת</w:t>
      </w:r>
      <w:r>
        <w:rPr>
          <w:rFonts w:hint="cs"/>
          <w:rtl/>
        </w:rPr>
        <w:t xml:space="preserve">י בעיות עם ההצעה הזאת, שלדעתי מביאות לכך שהכנסת חייבת לדחות אותה. </w:t>
      </w:r>
    </w:p>
    <w:p w14:paraId="0B562C02" w14:textId="77777777" w:rsidR="00000000" w:rsidRDefault="00F92B3A">
      <w:pPr>
        <w:pStyle w:val="a0"/>
        <w:rPr>
          <w:rFonts w:hint="cs"/>
          <w:rtl/>
        </w:rPr>
      </w:pPr>
    </w:p>
    <w:p w14:paraId="03E31143" w14:textId="77777777" w:rsidR="00000000" w:rsidRDefault="00F92B3A">
      <w:pPr>
        <w:pStyle w:val="a0"/>
        <w:rPr>
          <w:rFonts w:hint="cs"/>
          <w:rtl/>
        </w:rPr>
      </w:pPr>
      <w:r>
        <w:rPr>
          <w:rFonts w:hint="cs"/>
          <w:rtl/>
        </w:rPr>
        <w:t>אנחנו מייצרים את התקציב לפי נתונים מקרו-כלכליים. זאת אומרת, אנחנו עוקבים במהלך השנה אחרי ההתנהגות של הכלכלה שלנו ושל העולם ואנחנו רואים את צפי הצמיחה, את צפי הצניחה או ההתכווצות, אם יש דבר</w:t>
      </w:r>
      <w:r>
        <w:rPr>
          <w:rFonts w:hint="cs"/>
          <w:rtl/>
        </w:rPr>
        <w:t xml:space="preserve">ים כאלה וזה קורה לעתים, ולפיכך אנחנו מתאימים את התקציב. אנחנו בודקים את תנאי הכלכלה החיצוניים. </w:t>
      </w:r>
    </w:p>
    <w:p w14:paraId="3919E439" w14:textId="77777777" w:rsidR="00000000" w:rsidRDefault="00F92B3A">
      <w:pPr>
        <w:pStyle w:val="a0"/>
        <w:rPr>
          <w:rFonts w:hint="cs"/>
          <w:rtl/>
        </w:rPr>
      </w:pPr>
    </w:p>
    <w:p w14:paraId="315530FB" w14:textId="77777777" w:rsidR="00000000" w:rsidRDefault="00F92B3A">
      <w:pPr>
        <w:pStyle w:val="a0"/>
        <w:rPr>
          <w:rFonts w:hint="cs"/>
          <w:rtl/>
        </w:rPr>
      </w:pPr>
      <w:r>
        <w:rPr>
          <w:rFonts w:hint="cs"/>
          <w:rtl/>
        </w:rPr>
        <w:t xml:space="preserve">שנית, אנחנו בודקים במהלך השנה את ביצוע המשרדים הממשלתיים; גם את תקבולי המסים וגם את הוצאות הממשלה. בהתאם לכך, אנחנו מכינים את התקציב לשנה הבאה. </w:t>
      </w:r>
    </w:p>
    <w:p w14:paraId="2C44D198" w14:textId="77777777" w:rsidR="00000000" w:rsidRDefault="00F92B3A">
      <w:pPr>
        <w:pStyle w:val="a0"/>
        <w:rPr>
          <w:rFonts w:hint="cs"/>
          <w:rtl/>
        </w:rPr>
      </w:pPr>
    </w:p>
    <w:p w14:paraId="672987D6" w14:textId="77777777" w:rsidR="00000000" w:rsidRDefault="00F92B3A">
      <w:pPr>
        <w:pStyle w:val="a0"/>
        <w:rPr>
          <w:rFonts w:hint="cs"/>
          <w:rtl/>
        </w:rPr>
      </w:pPr>
      <w:r>
        <w:rPr>
          <w:rFonts w:hint="cs"/>
          <w:rtl/>
        </w:rPr>
        <w:t xml:space="preserve">אם נקבל הלכה </w:t>
      </w:r>
      <w:r>
        <w:rPr>
          <w:rFonts w:hint="cs"/>
          <w:rtl/>
        </w:rPr>
        <w:t>למעשה את ההצעה של חבר הכנסת כהן, למעשה, נצטרך להגיש את התקציב או להתחיל לבנות אותו בינואר. זו המשמעות. לכן, זה בלתי אפשרי. אין שום סיבה שבמתכונת שלנו הוא לא יפעל. הוא יפעל היטב, בהתאם לניתוח המתמשך במהלך השנה ולהיפך. יש לנו עניין כמדינה ויש לנו עניין כממשל</w:t>
      </w:r>
      <w:r>
        <w:rPr>
          <w:rFonts w:hint="cs"/>
          <w:rtl/>
        </w:rPr>
        <w:t xml:space="preserve">ה וככנסת לקדם אותו ככל שאפשר, עד גבול צורך הזמנים של ההתדיינות וההכרעה בכנסת. אבל להקדים אותו, אומר שאנחנו נחטיא. במלים פשוטות, אנחנו נפספס את היעדים שאנחנו מציבים. </w:t>
      </w:r>
    </w:p>
    <w:p w14:paraId="3F4D11DB" w14:textId="77777777" w:rsidR="00000000" w:rsidRDefault="00F92B3A">
      <w:pPr>
        <w:pStyle w:val="a0"/>
        <w:rPr>
          <w:rFonts w:hint="cs"/>
          <w:rtl/>
        </w:rPr>
      </w:pPr>
    </w:p>
    <w:p w14:paraId="0AB2D4BB" w14:textId="77777777" w:rsidR="00000000" w:rsidRDefault="00F92B3A">
      <w:pPr>
        <w:pStyle w:val="a0"/>
        <w:rPr>
          <w:rFonts w:hint="cs"/>
          <w:rtl/>
        </w:rPr>
      </w:pPr>
      <w:r>
        <w:rPr>
          <w:rFonts w:hint="cs"/>
          <w:rtl/>
        </w:rPr>
        <w:t>אם תשימו לב, לפחות בשנתיים האחרונות התחזיות שלנו התממשו די במדויק, והסיבה לכך, או הייתי א</w:t>
      </w:r>
      <w:r>
        <w:rPr>
          <w:rFonts w:hint="cs"/>
          <w:rtl/>
        </w:rPr>
        <w:t xml:space="preserve">ומר כך - אלמלא היינו יכולים להגיש את התקציב במועד שאנחנו מגישים אותו והיינו צריכים ללכת שלושה או ארבעה חודשים קודם לכן, אנחנו לא היינו יכולים לעמוד בזה. </w:t>
      </w:r>
    </w:p>
    <w:p w14:paraId="0997B911" w14:textId="77777777" w:rsidR="00000000" w:rsidRDefault="00F92B3A">
      <w:pPr>
        <w:pStyle w:val="a0"/>
        <w:rPr>
          <w:rFonts w:hint="cs"/>
          <w:rtl/>
        </w:rPr>
      </w:pPr>
    </w:p>
    <w:p w14:paraId="1CA37E52" w14:textId="77777777" w:rsidR="00000000" w:rsidRDefault="00F92B3A">
      <w:pPr>
        <w:pStyle w:val="a0"/>
        <w:rPr>
          <w:rFonts w:hint="cs"/>
          <w:rtl/>
        </w:rPr>
      </w:pPr>
      <w:r>
        <w:rPr>
          <w:rFonts w:hint="cs"/>
          <w:rtl/>
        </w:rPr>
        <w:t>לכן, נראה לי, עם כל הרצון להיענות לבקשה של חבר הכנסת כהן, שהניסיון המצטבר של ממשלות ישראל מוכיח שלא כ</w:t>
      </w:r>
      <w:r>
        <w:rPr>
          <w:rFonts w:hint="cs"/>
          <w:rtl/>
        </w:rPr>
        <w:t>דאי לשנות את המועד, ולכן אני מבקש מחברי הכנסת בבוא העת להסיר את ההצעה הזאת. תודה רבה.</w:t>
      </w:r>
    </w:p>
    <w:p w14:paraId="4731CBA8" w14:textId="77777777" w:rsidR="00000000" w:rsidRDefault="00F92B3A">
      <w:pPr>
        <w:pStyle w:val="a0"/>
        <w:rPr>
          <w:rFonts w:hint="cs"/>
          <w:rtl/>
        </w:rPr>
      </w:pPr>
    </w:p>
    <w:p w14:paraId="5C5ECAE4" w14:textId="77777777" w:rsidR="00000000" w:rsidRDefault="00F92B3A">
      <w:pPr>
        <w:pStyle w:val="af1"/>
        <w:rPr>
          <w:rtl/>
        </w:rPr>
      </w:pPr>
      <w:r>
        <w:rPr>
          <w:rFonts w:hint="eastAsia"/>
          <w:rtl/>
        </w:rPr>
        <w:t>היו</w:t>
      </w:r>
      <w:r>
        <w:rPr>
          <w:rtl/>
        </w:rPr>
        <w:t>"ר חמי דורון:</w:t>
      </w:r>
    </w:p>
    <w:p w14:paraId="3B9A6505" w14:textId="77777777" w:rsidR="00000000" w:rsidRDefault="00F92B3A">
      <w:pPr>
        <w:pStyle w:val="a0"/>
        <w:rPr>
          <w:rFonts w:hint="cs"/>
          <w:rtl/>
        </w:rPr>
      </w:pPr>
    </w:p>
    <w:p w14:paraId="2D2242A4" w14:textId="77777777" w:rsidR="00000000" w:rsidRDefault="00F92B3A">
      <w:pPr>
        <w:pStyle w:val="a0"/>
        <w:rPr>
          <w:rFonts w:hint="cs"/>
          <w:rtl/>
        </w:rPr>
      </w:pPr>
      <w:r>
        <w:rPr>
          <w:rFonts w:hint="cs"/>
          <w:rtl/>
        </w:rPr>
        <w:t>תודה רבה לאדוני שר האוצר.</w:t>
      </w:r>
    </w:p>
    <w:p w14:paraId="16634E8B" w14:textId="77777777" w:rsidR="00000000" w:rsidRDefault="00F92B3A">
      <w:pPr>
        <w:pStyle w:val="a0"/>
        <w:rPr>
          <w:rFonts w:hint="cs"/>
          <w:rtl/>
        </w:rPr>
      </w:pPr>
    </w:p>
    <w:p w14:paraId="7AC8F07A" w14:textId="77777777" w:rsidR="00000000" w:rsidRDefault="00F92B3A">
      <w:pPr>
        <w:pStyle w:val="af0"/>
        <w:rPr>
          <w:rtl/>
        </w:rPr>
      </w:pPr>
      <w:r>
        <w:rPr>
          <w:rFonts w:hint="eastAsia"/>
          <w:rtl/>
        </w:rPr>
        <w:t>דוד</w:t>
      </w:r>
      <w:r>
        <w:rPr>
          <w:rtl/>
        </w:rPr>
        <w:t xml:space="preserve"> אזולאי (ש"ס):</w:t>
      </w:r>
    </w:p>
    <w:p w14:paraId="09BE6B30" w14:textId="77777777" w:rsidR="00000000" w:rsidRDefault="00F92B3A">
      <w:pPr>
        <w:pStyle w:val="a0"/>
        <w:rPr>
          <w:rFonts w:hint="cs"/>
          <w:rtl/>
        </w:rPr>
      </w:pPr>
    </w:p>
    <w:p w14:paraId="6922D572" w14:textId="77777777" w:rsidR="00000000" w:rsidRDefault="00F92B3A">
      <w:pPr>
        <w:pStyle w:val="a0"/>
        <w:rPr>
          <w:rFonts w:hint="cs"/>
          <w:rtl/>
        </w:rPr>
      </w:pPr>
      <w:r>
        <w:rPr>
          <w:rFonts w:hint="cs"/>
          <w:rtl/>
        </w:rPr>
        <w:t xml:space="preserve">יש לאפשר לחבר הכנסת כהן להשיב. </w:t>
      </w:r>
    </w:p>
    <w:p w14:paraId="78635B6A" w14:textId="77777777" w:rsidR="00000000" w:rsidRDefault="00F92B3A">
      <w:pPr>
        <w:pStyle w:val="a0"/>
        <w:rPr>
          <w:rFonts w:hint="cs"/>
          <w:rtl/>
        </w:rPr>
      </w:pPr>
    </w:p>
    <w:p w14:paraId="16B6EC05" w14:textId="77777777" w:rsidR="00000000" w:rsidRDefault="00F92B3A">
      <w:pPr>
        <w:pStyle w:val="af1"/>
        <w:rPr>
          <w:rtl/>
        </w:rPr>
      </w:pPr>
      <w:r>
        <w:rPr>
          <w:rFonts w:hint="eastAsia"/>
          <w:rtl/>
        </w:rPr>
        <w:t>היו</w:t>
      </w:r>
      <w:r>
        <w:rPr>
          <w:rtl/>
        </w:rPr>
        <w:t>"ר חמי דורון:</w:t>
      </w:r>
    </w:p>
    <w:p w14:paraId="02892EB2" w14:textId="77777777" w:rsidR="00000000" w:rsidRDefault="00F92B3A">
      <w:pPr>
        <w:pStyle w:val="a0"/>
        <w:rPr>
          <w:rFonts w:hint="cs"/>
          <w:rtl/>
        </w:rPr>
      </w:pPr>
    </w:p>
    <w:p w14:paraId="63D122F3" w14:textId="77777777" w:rsidR="00000000" w:rsidRDefault="00F92B3A">
      <w:pPr>
        <w:pStyle w:val="a0"/>
        <w:rPr>
          <w:rFonts w:hint="cs"/>
          <w:rtl/>
        </w:rPr>
      </w:pPr>
      <w:r>
        <w:rPr>
          <w:rFonts w:hint="cs"/>
          <w:rtl/>
        </w:rPr>
        <w:t xml:space="preserve">מאחר שהממשלה מתנגדת להצעת החוק, על-פי התקנון הוא רשאי </w:t>
      </w:r>
      <w:r>
        <w:rPr>
          <w:rFonts w:hint="cs"/>
          <w:rtl/>
        </w:rPr>
        <w:t>יהיה להשיב וההצבעה תהיה בהחלט במועד אחר, כפי שסוכם.</w:t>
      </w:r>
    </w:p>
    <w:p w14:paraId="6936BEA3" w14:textId="77777777" w:rsidR="00000000" w:rsidRDefault="00F92B3A">
      <w:pPr>
        <w:pStyle w:val="a0"/>
        <w:ind w:firstLine="0"/>
        <w:rPr>
          <w:rFonts w:hint="cs"/>
          <w:rtl/>
        </w:rPr>
      </w:pPr>
    </w:p>
    <w:p w14:paraId="743C5571" w14:textId="77777777" w:rsidR="00000000" w:rsidRDefault="00F92B3A">
      <w:pPr>
        <w:pStyle w:val="a0"/>
        <w:ind w:firstLine="0"/>
        <w:rPr>
          <w:rFonts w:hint="cs"/>
          <w:rtl/>
        </w:rPr>
      </w:pPr>
    </w:p>
    <w:p w14:paraId="49A6D546" w14:textId="77777777" w:rsidR="00000000" w:rsidRDefault="00F92B3A">
      <w:pPr>
        <w:pStyle w:val="a0"/>
        <w:rPr>
          <w:rFonts w:hint="cs"/>
          <w:rtl/>
        </w:rPr>
      </w:pPr>
    </w:p>
    <w:p w14:paraId="2050B6C6" w14:textId="77777777" w:rsidR="00000000" w:rsidRDefault="00F92B3A">
      <w:pPr>
        <w:pStyle w:val="a2"/>
        <w:rPr>
          <w:rtl/>
        </w:rPr>
      </w:pPr>
    </w:p>
    <w:p w14:paraId="53808353" w14:textId="77777777" w:rsidR="00000000" w:rsidRDefault="00F92B3A">
      <w:pPr>
        <w:pStyle w:val="a2"/>
        <w:rPr>
          <w:rFonts w:hint="cs"/>
          <w:rtl/>
        </w:rPr>
      </w:pPr>
      <w:bookmarkStart w:id="272" w:name="CS26156FI0026156T08_12_2004_13_28_45"/>
      <w:bookmarkStart w:id="273" w:name="CS30715FI0030715T08_12_2004_14_03_09"/>
      <w:bookmarkStart w:id="274" w:name="_Toc100391286"/>
      <w:bookmarkEnd w:id="272"/>
      <w:bookmarkEnd w:id="273"/>
      <w:r>
        <w:rPr>
          <w:rtl/>
        </w:rPr>
        <w:t xml:space="preserve">הצעת חוק יסודות התקציב (תיקון - קביעת חובת </w:t>
      </w:r>
      <w:r>
        <w:rPr>
          <w:rFonts w:hint="cs"/>
          <w:rtl/>
        </w:rPr>
        <w:br/>
      </w:r>
      <w:r>
        <w:rPr>
          <w:rtl/>
        </w:rPr>
        <w:t>יידוע ומועד להעברת כספי תמיכות), התשס"ד-2004</w:t>
      </w:r>
      <w:bookmarkEnd w:id="274"/>
    </w:p>
    <w:p w14:paraId="043AE63E" w14:textId="77777777" w:rsidR="00000000" w:rsidRDefault="00F92B3A">
      <w:pPr>
        <w:pStyle w:val="a0"/>
        <w:ind w:firstLine="0"/>
        <w:rPr>
          <w:rFonts w:hint="cs"/>
          <w:rtl/>
        </w:rPr>
      </w:pPr>
      <w:r>
        <w:rPr>
          <w:rFonts w:hint="cs"/>
          <w:rtl/>
        </w:rPr>
        <w:t xml:space="preserve">[הצעת חוק פ/2623; </w:t>
      </w:r>
      <w:r>
        <w:rPr>
          <w:rFonts w:hint="eastAsia"/>
          <w:rtl/>
        </w:rPr>
        <w:t>נספחות</w:t>
      </w:r>
      <w:r>
        <w:rPr>
          <w:rtl/>
        </w:rPr>
        <w:t>.</w:t>
      </w:r>
      <w:r>
        <w:rPr>
          <w:rFonts w:hint="cs"/>
          <w:rtl/>
        </w:rPr>
        <w:t>]</w:t>
      </w:r>
    </w:p>
    <w:p w14:paraId="629F78E4" w14:textId="77777777" w:rsidR="00000000" w:rsidRDefault="00F92B3A">
      <w:pPr>
        <w:pStyle w:val="-0"/>
        <w:rPr>
          <w:rFonts w:hint="cs"/>
          <w:rtl/>
        </w:rPr>
      </w:pPr>
      <w:r>
        <w:rPr>
          <w:rFonts w:hint="cs"/>
          <w:rtl/>
        </w:rPr>
        <w:t>(הצעת חברת הכנסת קולט אביטל)</w:t>
      </w:r>
    </w:p>
    <w:p w14:paraId="1AEDAEA7" w14:textId="77777777" w:rsidR="00000000" w:rsidRDefault="00F92B3A">
      <w:pPr>
        <w:pStyle w:val="a0"/>
        <w:ind w:firstLine="0"/>
        <w:rPr>
          <w:rFonts w:hint="cs"/>
          <w:rtl/>
        </w:rPr>
      </w:pPr>
    </w:p>
    <w:p w14:paraId="2B51FEC2" w14:textId="77777777" w:rsidR="00000000" w:rsidRDefault="00F92B3A">
      <w:pPr>
        <w:pStyle w:val="af1"/>
        <w:rPr>
          <w:rtl/>
        </w:rPr>
      </w:pPr>
      <w:bookmarkStart w:id="275" w:name="FS000000431T08_12_2004_13_28_50"/>
      <w:bookmarkEnd w:id="275"/>
      <w:r>
        <w:rPr>
          <w:rFonts w:hint="eastAsia"/>
          <w:rtl/>
        </w:rPr>
        <w:t>היו</w:t>
      </w:r>
      <w:r>
        <w:rPr>
          <w:rtl/>
        </w:rPr>
        <w:t>"ר חמי דורון:</w:t>
      </w:r>
    </w:p>
    <w:p w14:paraId="03A713E6" w14:textId="77777777" w:rsidR="00000000" w:rsidRDefault="00F92B3A">
      <w:pPr>
        <w:pStyle w:val="a0"/>
        <w:rPr>
          <w:rFonts w:hint="cs"/>
          <w:rtl/>
        </w:rPr>
      </w:pPr>
    </w:p>
    <w:p w14:paraId="3BB3139B" w14:textId="77777777" w:rsidR="00000000" w:rsidRDefault="00F92B3A">
      <w:pPr>
        <w:pStyle w:val="a0"/>
        <w:rPr>
          <w:rFonts w:hint="cs"/>
          <w:rtl/>
        </w:rPr>
      </w:pPr>
      <w:r>
        <w:rPr>
          <w:rFonts w:hint="cs"/>
          <w:rtl/>
        </w:rPr>
        <w:t>אנחנו עוברים להצעת חוק יסודות התקציב</w:t>
      </w:r>
      <w:r>
        <w:rPr>
          <w:rFonts w:hint="cs"/>
          <w:rtl/>
        </w:rPr>
        <w:t xml:space="preserve"> (תיקון </w:t>
      </w:r>
      <w:r>
        <w:rPr>
          <w:rtl/>
        </w:rPr>
        <w:t>–</w:t>
      </w:r>
      <w:r>
        <w:rPr>
          <w:rFonts w:hint="cs"/>
          <w:rtl/>
        </w:rPr>
        <w:t xml:space="preserve"> קביעת חובת יידוע ומועד להעברת כספי תמיכות), התשס"ד-2004. חברת הכנסת קולט אביטל, בבקשה.</w:t>
      </w:r>
    </w:p>
    <w:p w14:paraId="6003EBDC" w14:textId="77777777" w:rsidR="00000000" w:rsidRDefault="00F92B3A">
      <w:pPr>
        <w:pStyle w:val="a0"/>
        <w:rPr>
          <w:rFonts w:hint="cs"/>
          <w:rtl/>
        </w:rPr>
      </w:pPr>
    </w:p>
    <w:p w14:paraId="117C4CDD" w14:textId="77777777" w:rsidR="00000000" w:rsidRDefault="00F92B3A">
      <w:pPr>
        <w:pStyle w:val="a"/>
        <w:rPr>
          <w:rtl/>
        </w:rPr>
      </w:pPr>
      <w:bookmarkStart w:id="276" w:name="FS000000431T08_12_2004_15_26_30"/>
      <w:bookmarkStart w:id="277" w:name="_Toc100391287"/>
      <w:bookmarkEnd w:id="276"/>
      <w:r>
        <w:rPr>
          <w:rFonts w:hint="eastAsia"/>
          <w:rtl/>
        </w:rPr>
        <w:t>קולט</w:t>
      </w:r>
      <w:r>
        <w:rPr>
          <w:rtl/>
        </w:rPr>
        <w:t xml:space="preserve"> אביטל (העבודה-מימד):</w:t>
      </w:r>
      <w:bookmarkEnd w:id="277"/>
    </w:p>
    <w:p w14:paraId="689D6A03" w14:textId="77777777" w:rsidR="00000000" w:rsidRDefault="00F92B3A">
      <w:pPr>
        <w:pStyle w:val="a0"/>
        <w:rPr>
          <w:rFonts w:hint="cs"/>
          <w:rtl/>
        </w:rPr>
      </w:pPr>
    </w:p>
    <w:p w14:paraId="79F8E9FA" w14:textId="77777777" w:rsidR="00000000" w:rsidRDefault="00F92B3A">
      <w:pPr>
        <w:pStyle w:val="a0"/>
        <w:rPr>
          <w:rFonts w:hint="cs"/>
          <w:rtl/>
        </w:rPr>
      </w:pPr>
      <w:r>
        <w:rPr>
          <w:rFonts w:hint="cs"/>
          <w:rtl/>
        </w:rPr>
        <w:t>אדוני היושב-ראש, חברי חברי הכנסת, ראש הממשלה, שר האוצר, הצעת החוק שלי לא צריכה לעלות פרוטה לאוצר המדינה. אלה החדשות הטובות. היא בסך</w:t>
      </w:r>
      <w:r>
        <w:rPr>
          <w:rFonts w:hint="cs"/>
          <w:rtl/>
        </w:rPr>
        <w:t xml:space="preserve"> הכול באה להסדיר דבר שלוקה בחסר הרבה מאוד שנים. </w:t>
      </w:r>
    </w:p>
    <w:p w14:paraId="5D350372" w14:textId="77777777" w:rsidR="00000000" w:rsidRDefault="00F92B3A">
      <w:pPr>
        <w:pStyle w:val="a0"/>
        <w:rPr>
          <w:rFonts w:hint="cs"/>
          <w:rtl/>
        </w:rPr>
      </w:pPr>
    </w:p>
    <w:p w14:paraId="55D20E58" w14:textId="77777777" w:rsidR="00000000" w:rsidRDefault="00F92B3A">
      <w:pPr>
        <w:pStyle w:val="a0"/>
        <w:rPr>
          <w:rFonts w:hint="cs"/>
          <w:rtl/>
        </w:rPr>
      </w:pPr>
      <w:r>
        <w:rPr>
          <w:rFonts w:hint="cs"/>
          <w:rtl/>
        </w:rPr>
        <w:t>אנחנו יודעים מראש מה הם תקציבי משרדי הממשלה. אנחנו יודעים שבכמה משרדי ממשלה, המשרדים עצמם קובעים לפי קריטריונים משלהם את התקציבים או את הסכומים שמעבירים כתמיכות לגופים, למוסדות, למוסדות תרבות, למוסדות אמנות</w:t>
      </w:r>
      <w:r>
        <w:rPr>
          <w:rFonts w:hint="cs"/>
          <w:rtl/>
        </w:rPr>
        <w:t>, לארגוני עולים, למה שנקרא המגזר השלישי. אלא משהו קורה בפועל, ואני עוקבת אחרי זה הרבה שנים. לא אחת, הפקידות עצמה סוחבת את הנושא עד כדי כך, שאני הייתי עדה לכמה מוסדות תרבות שקרסו משום שהודיעו להם על התקציב שלהם, על הקצבה שאושרה להם כדין באותה שנה, בסוף נובמ</w:t>
      </w:r>
      <w:r>
        <w:rPr>
          <w:rFonts w:hint="cs"/>
          <w:rtl/>
        </w:rPr>
        <w:t>בר. עד שאותו גוף מקבל את התקציב, הוא הספיק להיות שקוע בחובות ולפעמים הוא מקבל הודעה על תקציב מקוצץ, ואני מכירה כמה גופים או מוסדות, כמו למשל להקות ריקוד, שקרסו בגלל זה.</w:t>
      </w:r>
    </w:p>
    <w:p w14:paraId="767D2F51" w14:textId="77777777" w:rsidR="00000000" w:rsidRDefault="00F92B3A">
      <w:pPr>
        <w:pStyle w:val="a0"/>
        <w:rPr>
          <w:rFonts w:hint="cs"/>
          <w:rtl/>
        </w:rPr>
      </w:pPr>
    </w:p>
    <w:p w14:paraId="3B8D1F1A" w14:textId="77777777" w:rsidR="00000000" w:rsidRDefault="00F92B3A">
      <w:pPr>
        <w:pStyle w:val="a0"/>
        <w:rPr>
          <w:rFonts w:hint="cs"/>
          <w:rtl/>
        </w:rPr>
      </w:pPr>
      <w:r>
        <w:rPr>
          <w:rFonts w:hint="cs"/>
          <w:rtl/>
        </w:rPr>
        <w:t>מה שחשוב עוד יותר הוא המגזר השלישי. גברתי השרה לקליטת העלייה יודעת למשל כמה גופים וולו</w:t>
      </w:r>
      <w:r>
        <w:rPr>
          <w:rFonts w:hint="cs"/>
          <w:rtl/>
        </w:rPr>
        <w:t>נטריים עוזרים לנו בקליטת עלייה. מן הדין להודיע להם מבעוד מועד, בתחילת השנה, מה הוא גובה התקציב. אני לא מתערבת בגובה התקציב, אבל במקום להודיע להם באוקטובר או בנובמבר, יש להודיע להם בתחילת השנה. מתי תעבירו את התקציב, באילו דרכים תעבירו את התקציב, זה דבר שאני</w:t>
      </w:r>
      <w:r>
        <w:rPr>
          <w:rFonts w:hint="cs"/>
          <w:rtl/>
        </w:rPr>
        <w:t xml:space="preserve"> לא נוגעת בו. אבל חייבים להודיע לאנשים, שאם לא כן, הגופים האלה קורסים. מה עוד, שלפעמים חלק מהגופים האלה סומכים על תקציב המדינה שהם מקבלים כדי לקבל גם תמיכות מגופים אחרים. </w:t>
      </w:r>
    </w:p>
    <w:p w14:paraId="2FEEF8D8" w14:textId="77777777" w:rsidR="00000000" w:rsidRDefault="00F92B3A">
      <w:pPr>
        <w:pStyle w:val="a0"/>
        <w:rPr>
          <w:rFonts w:hint="cs"/>
          <w:rtl/>
        </w:rPr>
      </w:pPr>
    </w:p>
    <w:p w14:paraId="7DCD4C7C" w14:textId="77777777" w:rsidR="00000000" w:rsidRDefault="00F92B3A">
      <w:pPr>
        <w:pStyle w:val="a0"/>
        <w:rPr>
          <w:rFonts w:hint="cs"/>
          <w:rtl/>
        </w:rPr>
      </w:pPr>
      <w:r>
        <w:rPr>
          <w:rFonts w:hint="cs"/>
          <w:rtl/>
        </w:rPr>
        <w:t>אינני יודעת מדוע הממשלה מתנגדת לזה. אני, אישית, רואה כמה פעמים השרים שבויים בידי פק</w:t>
      </w:r>
      <w:r>
        <w:rPr>
          <w:rFonts w:hint="cs"/>
          <w:rtl/>
        </w:rPr>
        <w:t>ידות שלא מבצעת את מדיניות המשרדים. בקשתי היא כי תסייעו בעניין הזה ותאפשרו לנו, לכולנו, לראות שהממשלה והפקידות מתפקדים בצורה מסודרת. בסך הכול, הצעת החוק הזאת באה להבטיח מינהל תקין. אני מקווה שהממשלה תסיר את התנגדותה ואני מקווה שנוכל כולנו להצביע בעד.</w:t>
      </w:r>
    </w:p>
    <w:p w14:paraId="47FC1EF7" w14:textId="77777777" w:rsidR="00000000" w:rsidRDefault="00F92B3A">
      <w:pPr>
        <w:pStyle w:val="af1"/>
        <w:rPr>
          <w:rFonts w:hint="cs"/>
          <w:rtl/>
        </w:rPr>
      </w:pPr>
    </w:p>
    <w:p w14:paraId="2E3CD58E" w14:textId="77777777" w:rsidR="00000000" w:rsidRDefault="00F92B3A">
      <w:pPr>
        <w:pStyle w:val="af1"/>
        <w:rPr>
          <w:rtl/>
        </w:rPr>
      </w:pPr>
      <w:r>
        <w:rPr>
          <w:rtl/>
        </w:rPr>
        <w:t>היו"ר</w:t>
      </w:r>
      <w:r>
        <w:rPr>
          <w:rtl/>
        </w:rPr>
        <w:t xml:space="preserve"> חמי דורון:</w:t>
      </w:r>
    </w:p>
    <w:p w14:paraId="6ED96AAC" w14:textId="77777777" w:rsidR="00000000" w:rsidRDefault="00F92B3A">
      <w:pPr>
        <w:pStyle w:val="a0"/>
        <w:rPr>
          <w:rtl/>
        </w:rPr>
      </w:pPr>
    </w:p>
    <w:p w14:paraId="25DE2A45" w14:textId="77777777" w:rsidR="00000000" w:rsidRDefault="00F92B3A">
      <w:pPr>
        <w:pStyle w:val="a0"/>
        <w:rPr>
          <w:rFonts w:hint="cs"/>
          <w:rtl/>
        </w:rPr>
      </w:pPr>
      <w:r>
        <w:rPr>
          <w:rFonts w:hint="cs"/>
          <w:rtl/>
        </w:rPr>
        <w:t xml:space="preserve">תודה רבה. מה עמדת הממשלה? מי משיב?   </w:t>
      </w:r>
    </w:p>
    <w:p w14:paraId="57084E31" w14:textId="77777777" w:rsidR="00000000" w:rsidRDefault="00F92B3A">
      <w:pPr>
        <w:pStyle w:val="a0"/>
        <w:rPr>
          <w:rFonts w:hint="cs"/>
          <w:color w:val="0000FF"/>
          <w:szCs w:val="28"/>
          <w:rtl/>
        </w:rPr>
      </w:pPr>
    </w:p>
    <w:p w14:paraId="74AC7F52" w14:textId="77777777" w:rsidR="00000000" w:rsidRDefault="00F92B3A">
      <w:pPr>
        <w:pStyle w:val="a"/>
        <w:rPr>
          <w:rtl/>
        </w:rPr>
      </w:pPr>
      <w:bookmarkStart w:id="278" w:name="FS000000965T08_12_2004_13_47_54"/>
      <w:bookmarkStart w:id="279" w:name="_Toc100391288"/>
      <w:bookmarkEnd w:id="278"/>
      <w:r>
        <w:rPr>
          <w:rtl/>
        </w:rPr>
        <w:t>שר האוצר בנימין נתניהו:</w:t>
      </w:r>
      <w:bookmarkEnd w:id="279"/>
    </w:p>
    <w:p w14:paraId="189D5E9C" w14:textId="77777777" w:rsidR="00000000" w:rsidRDefault="00F92B3A">
      <w:pPr>
        <w:pStyle w:val="a0"/>
        <w:rPr>
          <w:rtl/>
        </w:rPr>
      </w:pPr>
    </w:p>
    <w:p w14:paraId="684336D9" w14:textId="77777777" w:rsidR="00000000" w:rsidRDefault="00F92B3A">
      <w:pPr>
        <w:pStyle w:val="a0"/>
        <w:rPr>
          <w:rFonts w:hint="cs"/>
          <w:rtl/>
        </w:rPr>
      </w:pPr>
      <w:r>
        <w:rPr>
          <w:rFonts w:hint="cs"/>
          <w:rtl/>
        </w:rPr>
        <w:t>חברת הכנסת אביטל, אני ער לבעיה שאת מתארת, אני גם חושב שניתן למצוא לזה פתרון. אני יכול להגיד במהירות מה הבעיות שאנחנו רואים עם זה. למשל, בעיה אחת שאת מדברת עליה בפסקה (2) בהצעת החו</w:t>
      </w:r>
      <w:r>
        <w:rPr>
          <w:rFonts w:hint="cs"/>
          <w:rtl/>
        </w:rPr>
        <w:t>ק - לעמותות בתחום החינוך או הפועלות במתכונת שנת לימודים עברית, שנת התקציב אינה תואמת את שנת הלימודים, שמתפרסת על פני שתי שנות תקציב. לכן, אם נסכים לדרישתך להעביר את כל התקציבים בחציון הראשון של התקציב, הרי יכול להיגרם גירעון תקציבי או עודף תקציבי, מאחר שבס</w:t>
      </w:r>
      <w:r>
        <w:rPr>
          <w:rFonts w:hint="cs"/>
          <w:rtl/>
        </w:rPr>
        <w:t>פטמבר משתנים הנתונים במוסדות השונים, ולא ניתן יהיה לעשות התאמות בהתאם, דבר שכמובן יפגע בתפקודם של מקבלי התמיכות.</w:t>
      </w:r>
    </w:p>
    <w:p w14:paraId="759C1B2A" w14:textId="77777777" w:rsidR="00000000" w:rsidRDefault="00F92B3A">
      <w:pPr>
        <w:pStyle w:val="a0"/>
        <w:rPr>
          <w:rFonts w:hint="cs"/>
          <w:rtl/>
        </w:rPr>
      </w:pPr>
    </w:p>
    <w:p w14:paraId="00CB0F86" w14:textId="77777777" w:rsidR="00000000" w:rsidRDefault="00F92B3A">
      <w:pPr>
        <w:pStyle w:val="a0"/>
        <w:rPr>
          <w:rFonts w:hint="cs"/>
          <w:rtl/>
        </w:rPr>
      </w:pPr>
      <w:r>
        <w:rPr>
          <w:rFonts w:hint="cs"/>
          <w:rtl/>
        </w:rPr>
        <w:t>באותה מידה יש לנו בעיה עם פסקה (1). ייתכן מצב על-פי חוק התקציב, שהוא לא יאושר, או שיאושר במועד מאוחר מ-1 בינואר. דבר כזה יגרום לדחייה של כינוס</w:t>
      </w:r>
      <w:r>
        <w:rPr>
          <w:rFonts w:hint="cs"/>
          <w:rtl/>
        </w:rPr>
        <w:t xml:space="preserve"> ועדת התמיכות, וזה יביא לעיכוב באישור התמיכות, ואני לא חושב שמישהו מאתנו יוכל לעמוד בסעיף הזה. יש גם תקציבים שמגיעים במהלך השנה - זה גם קורה, לכן קשה מאוד ליידע את המוסד הנתמך עד ליום 1 במרס.</w:t>
      </w:r>
    </w:p>
    <w:p w14:paraId="091F4580" w14:textId="77777777" w:rsidR="00000000" w:rsidRDefault="00F92B3A">
      <w:pPr>
        <w:pStyle w:val="a0"/>
        <w:ind w:firstLine="0"/>
        <w:rPr>
          <w:rFonts w:hint="cs"/>
          <w:rtl/>
        </w:rPr>
      </w:pPr>
    </w:p>
    <w:p w14:paraId="0FB9ED5C" w14:textId="77777777" w:rsidR="00000000" w:rsidRDefault="00F92B3A">
      <w:pPr>
        <w:pStyle w:val="af0"/>
        <w:rPr>
          <w:rtl/>
        </w:rPr>
      </w:pPr>
      <w:r>
        <w:rPr>
          <w:rFonts w:hint="eastAsia"/>
          <w:rtl/>
        </w:rPr>
        <w:t>משה</w:t>
      </w:r>
      <w:r>
        <w:rPr>
          <w:rtl/>
        </w:rPr>
        <w:t xml:space="preserve"> גפני (יהדות התורה):</w:t>
      </w:r>
    </w:p>
    <w:p w14:paraId="6AD3A7B1" w14:textId="77777777" w:rsidR="00000000" w:rsidRDefault="00F92B3A">
      <w:pPr>
        <w:pStyle w:val="a0"/>
        <w:rPr>
          <w:rFonts w:hint="cs"/>
          <w:rtl/>
        </w:rPr>
      </w:pPr>
    </w:p>
    <w:p w14:paraId="54D51B83" w14:textId="77777777" w:rsidR="00000000" w:rsidRDefault="00F92B3A">
      <w:pPr>
        <w:pStyle w:val="a0"/>
        <w:rPr>
          <w:rFonts w:hint="cs"/>
          <w:rtl/>
        </w:rPr>
      </w:pPr>
      <w:r>
        <w:rPr>
          <w:rFonts w:hint="cs"/>
          <w:rtl/>
        </w:rPr>
        <w:t>אבל אגף התקציבים מנהל את המדינה לגמרי.</w:t>
      </w:r>
    </w:p>
    <w:p w14:paraId="0E8D4988" w14:textId="77777777" w:rsidR="00000000" w:rsidRDefault="00F92B3A">
      <w:pPr>
        <w:pStyle w:val="a0"/>
        <w:ind w:firstLine="0"/>
        <w:rPr>
          <w:rFonts w:hint="cs"/>
          <w:rtl/>
        </w:rPr>
      </w:pPr>
    </w:p>
    <w:p w14:paraId="5D4AB12F" w14:textId="77777777" w:rsidR="00000000" w:rsidRDefault="00F92B3A">
      <w:pPr>
        <w:pStyle w:val="-"/>
        <w:rPr>
          <w:rtl/>
        </w:rPr>
      </w:pPr>
      <w:bookmarkStart w:id="280" w:name="FS000000965T08_12_2004_13_51_27C"/>
      <w:bookmarkEnd w:id="280"/>
      <w:r>
        <w:rPr>
          <w:rFonts w:hint="eastAsia"/>
          <w:rtl/>
        </w:rPr>
        <w:t>שר</w:t>
      </w:r>
      <w:r>
        <w:rPr>
          <w:rtl/>
        </w:rPr>
        <w:t xml:space="preserve"> האוצר בנימין נתניהו:</w:t>
      </w:r>
    </w:p>
    <w:p w14:paraId="157C3C8E" w14:textId="77777777" w:rsidR="00000000" w:rsidRDefault="00F92B3A">
      <w:pPr>
        <w:pStyle w:val="a0"/>
        <w:rPr>
          <w:rFonts w:hint="cs"/>
          <w:rtl/>
        </w:rPr>
      </w:pPr>
    </w:p>
    <w:p w14:paraId="5A2BDD50" w14:textId="77777777" w:rsidR="00000000" w:rsidRDefault="00F92B3A">
      <w:pPr>
        <w:pStyle w:val="a0"/>
        <w:rPr>
          <w:rFonts w:hint="cs"/>
          <w:rtl/>
        </w:rPr>
      </w:pPr>
      <w:r>
        <w:rPr>
          <w:rFonts w:hint="cs"/>
          <w:rtl/>
        </w:rPr>
        <w:t>מנהל ומנהל, אבל אפשר לנהל אותו אולי יותר טוב.</w:t>
      </w:r>
    </w:p>
    <w:p w14:paraId="5FD63C13" w14:textId="77777777" w:rsidR="00000000" w:rsidRDefault="00F92B3A">
      <w:pPr>
        <w:pStyle w:val="a0"/>
        <w:rPr>
          <w:rFonts w:hint="cs"/>
          <w:rtl/>
        </w:rPr>
      </w:pPr>
    </w:p>
    <w:p w14:paraId="38CB81F7" w14:textId="77777777" w:rsidR="00000000" w:rsidRDefault="00F92B3A">
      <w:pPr>
        <w:pStyle w:val="a0"/>
        <w:rPr>
          <w:rFonts w:hint="cs"/>
          <w:rtl/>
        </w:rPr>
      </w:pPr>
      <w:r>
        <w:rPr>
          <w:rFonts w:hint="cs"/>
          <w:rtl/>
        </w:rPr>
        <w:t xml:space="preserve">כיוון שאני נכנסתי לזה רק עכשיו, אני מבין את הטיעונים של אנשייך, אני מבין גם את הטיעון שלך, אני הייתי מציע שתסירי את זה להיום </w:t>
      </w:r>
      <w:r>
        <w:rPr>
          <w:rtl/>
        </w:rPr>
        <w:t>–</w:t>
      </w:r>
      <w:r>
        <w:rPr>
          <w:rFonts w:hint="cs"/>
          <w:rtl/>
        </w:rPr>
        <w:t xml:space="preserve"> לא בכלל; תשבי אתי, יכול להיות שנמצא פתרון, כי אני חושב </w:t>
      </w:r>
      <w:r>
        <w:rPr>
          <w:rFonts w:hint="cs"/>
          <w:rtl/>
        </w:rPr>
        <w:t>שיש בעיה עם מה שאת אומרת. את מצביעה על בעיה אמיתית. יכול להיות שנוכל לבוא, אנחנו, בתוך שבוע-שבועיים עם פתרון מוסכם, ואני חושב שזה עדיף, כי יש בעיה שרוצים לפתור אותה. מוסכם?</w:t>
      </w:r>
    </w:p>
    <w:p w14:paraId="7245AB22" w14:textId="77777777" w:rsidR="00000000" w:rsidRDefault="00F92B3A">
      <w:pPr>
        <w:pStyle w:val="a0"/>
        <w:rPr>
          <w:rFonts w:hint="cs"/>
          <w:rtl/>
        </w:rPr>
      </w:pPr>
    </w:p>
    <w:p w14:paraId="75C31F59" w14:textId="77777777" w:rsidR="00000000" w:rsidRDefault="00F92B3A">
      <w:pPr>
        <w:pStyle w:val="af0"/>
        <w:rPr>
          <w:rtl/>
        </w:rPr>
      </w:pPr>
      <w:r>
        <w:rPr>
          <w:rFonts w:hint="eastAsia"/>
          <w:rtl/>
        </w:rPr>
        <w:t>קריאה</w:t>
      </w:r>
      <w:r>
        <w:rPr>
          <w:rtl/>
        </w:rPr>
        <w:t>:</w:t>
      </w:r>
    </w:p>
    <w:p w14:paraId="59969E07" w14:textId="77777777" w:rsidR="00000000" w:rsidRDefault="00F92B3A">
      <w:pPr>
        <w:pStyle w:val="a0"/>
        <w:rPr>
          <w:rFonts w:hint="cs"/>
          <w:rtl/>
        </w:rPr>
      </w:pPr>
    </w:p>
    <w:p w14:paraId="023966C3" w14:textId="77777777" w:rsidR="00000000" w:rsidRDefault="00F92B3A">
      <w:pPr>
        <w:pStyle w:val="a0"/>
        <w:ind w:left="719" w:firstLine="0"/>
        <w:rPr>
          <w:rFonts w:hint="cs"/>
          <w:rtl/>
        </w:rPr>
      </w:pPr>
      <w:r>
        <w:rPr>
          <w:rFonts w:hint="cs"/>
          <w:rtl/>
        </w:rPr>
        <w:t>- - -</w:t>
      </w:r>
    </w:p>
    <w:p w14:paraId="6F27EFC0" w14:textId="77777777" w:rsidR="00000000" w:rsidRDefault="00F92B3A">
      <w:pPr>
        <w:pStyle w:val="a0"/>
        <w:rPr>
          <w:rFonts w:hint="cs"/>
          <w:rtl/>
        </w:rPr>
      </w:pPr>
    </w:p>
    <w:p w14:paraId="6A257955" w14:textId="77777777" w:rsidR="00000000" w:rsidRDefault="00F92B3A">
      <w:pPr>
        <w:pStyle w:val="-"/>
        <w:rPr>
          <w:rtl/>
        </w:rPr>
      </w:pPr>
      <w:bookmarkStart w:id="281" w:name="FS000000965T08_12_2004_13_52_57C"/>
      <w:bookmarkEnd w:id="281"/>
      <w:r>
        <w:rPr>
          <w:rFonts w:hint="eastAsia"/>
          <w:rtl/>
        </w:rPr>
        <w:t>שר</w:t>
      </w:r>
      <w:r>
        <w:rPr>
          <w:rtl/>
        </w:rPr>
        <w:t xml:space="preserve"> האוצר בנימין נתניהו:</w:t>
      </w:r>
    </w:p>
    <w:p w14:paraId="3AACA7E4" w14:textId="77777777" w:rsidR="00000000" w:rsidRDefault="00F92B3A">
      <w:pPr>
        <w:pStyle w:val="a0"/>
        <w:rPr>
          <w:rFonts w:hint="cs"/>
          <w:rtl/>
        </w:rPr>
      </w:pPr>
    </w:p>
    <w:p w14:paraId="0CB1B2E4" w14:textId="77777777" w:rsidR="00000000" w:rsidRDefault="00F92B3A">
      <w:pPr>
        <w:pStyle w:val="a0"/>
        <w:rPr>
          <w:rFonts w:hint="cs"/>
          <w:rtl/>
        </w:rPr>
      </w:pPr>
      <w:r>
        <w:rPr>
          <w:rFonts w:hint="cs"/>
          <w:rtl/>
        </w:rPr>
        <w:t>אני חושב שחברת הכנסת אביטל נוגעת בבעיה שכו</w:t>
      </w:r>
      <w:r>
        <w:rPr>
          <w:rFonts w:hint="cs"/>
          <w:rtl/>
        </w:rPr>
        <w:t xml:space="preserve">לנו מכירים אותה. היא אומרת דבר אחד; האנשים שלי אומרים: תפיל. נפיל </w:t>
      </w:r>
      <w:r>
        <w:rPr>
          <w:rtl/>
        </w:rPr>
        <w:t>–</w:t>
      </w:r>
      <w:r>
        <w:rPr>
          <w:rFonts w:hint="cs"/>
          <w:rtl/>
        </w:rPr>
        <w:t xml:space="preserve"> לא נפתור את הבעיה. בגלל הבעיות שהועלו שם, נפתור את זה באופן פרטני. אני מציע שנעשה את זה. מקובל עלייך? תודה.</w:t>
      </w:r>
    </w:p>
    <w:p w14:paraId="18289F3C" w14:textId="77777777" w:rsidR="00000000" w:rsidRDefault="00F92B3A">
      <w:pPr>
        <w:pStyle w:val="a0"/>
        <w:rPr>
          <w:rFonts w:hint="cs"/>
          <w:rtl/>
        </w:rPr>
      </w:pPr>
    </w:p>
    <w:p w14:paraId="6971826F" w14:textId="77777777" w:rsidR="00000000" w:rsidRDefault="00F92B3A">
      <w:pPr>
        <w:pStyle w:val="af1"/>
        <w:rPr>
          <w:rtl/>
        </w:rPr>
      </w:pPr>
      <w:r>
        <w:rPr>
          <w:rFonts w:hint="eastAsia"/>
          <w:rtl/>
        </w:rPr>
        <w:t>היו</w:t>
      </w:r>
      <w:r>
        <w:rPr>
          <w:rtl/>
        </w:rPr>
        <w:t>"ר חמי דורון:</w:t>
      </w:r>
    </w:p>
    <w:p w14:paraId="42A5BAA9" w14:textId="77777777" w:rsidR="00000000" w:rsidRDefault="00F92B3A">
      <w:pPr>
        <w:pStyle w:val="a0"/>
        <w:rPr>
          <w:rFonts w:hint="cs"/>
          <w:rtl/>
        </w:rPr>
      </w:pPr>
    </w:p>
    <w:p w14:paraId="6AF6B32B" w14:textId="77777777" w:rsidR="00000000" w:rsidRDefault="00F92B3A">
      <w:pPr>
        <w:pStyle w:val="a0"/>
        <w:rPr>
          <w:rtl/>
        </w:rPr>
      </w:pPr>
      <w:r>
        <w:rPr>
          <w:rFonts w:hint="cs"/>
          <w:rtl/>
        </w:rPr>
        <w:t>חברת הכנסת קולט אביטל, את מקבלת את הצעת שר האוצר? טוב. נדחה א</w:t>
      </w:r>
      <w:r>
        <w:rPr>
          <w:rFonts w:hint="cs"/>
          <w:rtl/>
        </w:rPr>
        <w:t xml:space="preserve">ת ההצבעה על הצעת חוק יסודות התקציב (תיקון </w:t>
      </w:r>
      <w:r>
        <w:rPr>
          <w:rtl/>
        </w:rPr>
        <w:t>–</w:t>
      </w:r>
      <w:r>
        <w:rPr>
          <w:rFonts w:hint="cs"/>
          <w:rtl/>
        </w:rPr>
        <w:t xml:space="preserve"> קביעת חובת יידוע ומועד להעברת כספי תמיכות) למועד אחר. אני מבקש ליידע את מזכירות הכנסת.</w:t>
      </w:r>
    </w:p>
    <w:p w14:paraId="1544674B" w14:textId="77777777" w:rsidR="00000000" w:rsidRDefault="00F92B3A">
      <w:pPr>
        <w:pStyle w:val="a2"/>
        <w:rPr>
          <w:rFonts w:hint="cs"/>
          <w:rtl/>
        </w:rPr>
      </w:pPr>
    </w:p>
    <w:p w14:paraId="7C3B66A8" w14:textId="77777777" w:rsidR="00000000" w:rsidRDefault="00F92B3A">
      <w:pPr>
        <w:pStyle w:val="a0"/>
        <w:rPr>
          <w:rFonts w:hint="cs"/>
          <w:rtl/>
        </w:rPr>
      </w:pPr>
    </w:p>
    <w:p w14:paraId="0DDE4700" w14:textId="77777777" w:rsidR="00000000" w:rsidRDefault="00F92B3A">
      <w:pPr>
        <w:pStyle w:val="a2"/>
        <w:rPr>
          <w:rFonts w:hint="cs"/>
          <w:rtl/>
        </w:rPr>
      </w:pPr>
      <w:bookmarkStart w:id="282" w:name="CS26156FI0026156T08_12_2004_14_00_06"/>
      <w:bookmarkStart w:id="283" w:name="_Toc100391289"/>
      <w:bookmarkEnd w:id="282"/>
      <w:r>
        <w:rPr>
          <w:rtl/>
        </w:rPr>
        <w:t xml:space="preserve">הצעת חוק מיסוי מקרקעין (שבח, מכירה ורכישה) </w:t>
      </w:r>
      <w:r>
        <w:rPr>
          <w:rFonts w:hint="cs"/>
          <w:rtl/>
        </w:rPr>
        <w:br/>
      </w:r>
      <w:r>
        <w:rPr>
          <w:rtl/>
        </w:rPr>
        <w:t>(תיקון - ניכויים מותרים), התשס</w:t>
      </w:r>
      <w:r>
        <w:rPr>
          <w:rFonts w:hint="cs"/>
          <w:rtl/>
        </w:rPr>
        <w:t>"</w:t>
      </w:r>
      <w:r>
        <w:rPr>
          <w:rtl/>
        </w:rPr>
        <w:t>ד-2004</w:t>
      </w:r>
      <w:bookmarkEnd w:id="283"/>
    </w:p>
    <w:p w14:paraId="23568A2B" w14:textId="77777777" w:rsidR="00000000" w:rsidRDefault="00F92B3A">
      <w:pPr>
        <w:pStyle w:val="a0"/>
        <w:ind w:firstLine="0"/>
        <w:rPr>
          <w:rFonts w:hint="cs"/>
          <w:rtl/>
        </w:rPr>
      </w:pPr>
      <w:r>
        <w:rPr>
          <w:rFonts w:hint="cs"/>
          <w:rtl/>
        </w:rPr>
        <w:t>[הצעת חוק פ/2359; נספחות.]</w:t>
      </w:r>
    </w:p>
    <w:p w14:paraId="49FF4BD1" w14:textId="77777777" w:rsidR="00000000" w:rsidRDefault="00F92B3A">
      <w:pPr>
        <w:pStyle w:val="-0"/>
        <w:rPr>
          <w:rFonts w:hint="cs"/>
          <w:rtl/>
        </w:rPr>
      </w:pPr>
      <w:r>
        <w:rPr>
          <w:rFonts w:hint="cs"/>
          <w:rtl/>
        </w:rPr>
        <w:t>(הצעת קבוצת חב</w:t>
      </w:r>
      <w:r>
        <w:rPr>
          <w:rFonts w:hint="cs"/>
          <w:rtl/>
        </w:rPr>
        <w:t>רי הכנסת)</w:t>
      </w:r>
    </w:p>
    <w:p w14:paraId="620C739B" w14:textId="77777777" w:rsidR="00000000" w:rsidRDefault="00F92B3A">
      <w:pPr>
        <w:pStyle w:val="-0"/>
        <w:rPr>
          <w:rFonts w:hint="cs"/>
          <w:rtl/>
        </w:rPr>
      </w:pPr>
    </w:p>
    <w:p w14:paraId="12BBE39E" w14:textId="77777777" w:rsidR="00000000" w:rsidRDefault="00F92B3A">
      <w:pPr>
        <w:pStyle w:val="af1"/>
        <w:rPr>
          <w:rtl/>
        </w:rPr>
      </w:pPr>
      <w:r>
        <w:rPr>
          <w:rFonts w:hint="eastAsia"/>
          <w:rtl/>
        </w:rPr>
        <w:t>היו</w:t>
      </w:r>
      <w:r>
        <w:rPr>
          <w:rtl/>
        </w:rPr>
        <w:t>"ר חמי דורון:</w:t>
      </w:r>
    </w:p>
    <w:p w14:paraId="4D17E3DD" w14:textId="77777777" w:rsidR="00000000" w:rsidRDefault="00F92B3A">
      <w:pPr>
        <w:pStyle w:val="a0"/>
        <w:rPr>
          <w:rFonts w:hint="cs"/>
          <w:rtl/>
        </w:rPr>
      </w:pPr>
    </w:p>
    <w:p w14:paraId="288D695B" w14:textId="77777777" w:rsidR="00000000" w:rsidRDefault="00F92B3A">
      <w:pPr>
        <w:pStyle w:val="a0"/>
        <w:rPr>
          <w:rFonts w:hint="cs"/>
          <w:rtl/>
        </w:rPr>
      </w:pPr>
      <w:r>
        <w:rPr>
          <w:rFonts w:hint="cs"/>
          <w:rtl/>
        </w:rPr>
        <w:t xml:space="preserve">אנו עוברים להצעת החוק הבאה: הצעת חוק מיסוי מקרקעין (שבח, מכירה ורכישה) (תיקון </w:t>
      </w:r>
      <w:r>
        <w:rPr>
          <w:rtl/>
        </w:rPr>
        <w:t>–</w:t>
      </w:r>
      <w:r>
        <w:rPr>
          <w:rFonts w:hint="cs"/>
          <w:rtl/>
        </w:rPr>
        <w:t xml:space="preserve"> ניכויים מותרים), התשס"ד-2004, של חבר הכנסת אילן ליבוביץ וקבוצת חברי הכנסת.</w:t>
      </w:r>
    </w:p>
    <w:p w14:paraId="540F9A41" w14:textId="77777777" w:rsidR="00000000" w:rsidRDefault="00F92B3A">
      <w:pPr>
        <w:pStyle w:val="a0"/>
        <w:rPr>
          <w:rFonts w:hint="cs"/>
          <w:rtl/>
        </w:rPr>
      </w:pPr>
    </w:p>
    <w:p w14:paraId="759D936A" w14:textId="77777777" w:rsidR="00000000" w:rsidRDefault="00F92B3A">
      <w:pPr>
        <w:pStyle w:val="a0"/>
        <w:rPr>
          <w:rFonts w:hint="cs"/>
          <w:rtl/>
        </w:rPr>
      </w:pPr>
      <w:r>
        <w:rPr>
          <w:rFonts w:hint="cs"/>
          <w:rtl/>
        </w:rPr>
        <w:t>אדוני שר האוצר, הממשלה מסכימה להצעת החוק?</w:t>
      </w:r>
    </w:p>
    <w:p w14:paraId="392D479D" w14:textId="77777777" w:rsidR="00000000" w:rsidRDefault="00F92B3A">
      <w:pPr>
        <w:pStyle w:val="a0"/>
        <w:ind w:firstLine="0"/>
        <w:rPr>
          <w:rFonts w:hint="cs"/>
          <w:rtl/>
        </w:rPr>
      </w:pPr>
    </w:p>
    <w:p w14:paraId="1921207D" w14:textId="77777777" w:rsidR="00000000" w:rsidRDefault="00F92B3A">
      <w:pPr>
        <w:pStyle w:val="af0"/>
        <w:rPr>
          <w:rtl/>
        </w:rPr>
      </w:pPr>
      <w:r>
        <w:rPr>
          <w:rFonts w:hint="eastAsia"/>
          <w:rtl/>
        </w:rPr>
        <w:t>שר</w:t>
      </w:r>
      <w:r>
        <w:rPr>
          <w:rtl/>
        </w:rPr>
        <w:t xml:space="preserve"> האוצר בנימין נתניהו:</w:t>
      </w:r>
    </w:p>
    <w:p w14:paraId="26E815B5" w14:textId="77777777" w:rsidR="00000000" w:rsidRDefault="00F92B3A">
      <w:pPr>
        <w:pStyle w:val="a0"/>
        <w:rPr>
          <w:rFonts w:hint="cs"/>
          <w:rtl/>
        </w:rPr>
      </w:pPr>
    </w:p>
    <w:p w14:paraId="3095805F" w14:textId="77777777" w:rsidR="00000000" w:rsidRDefault="00F92B3A">
      <w:pPr>
        <w:pStyle w:val="a0"/>
        <w:rPr>
          <w:rFonts w:hint="cs"/>
          <w:rtl/>
        </w:rPr>
      </w:pPr>
      <w:r>
        <w:rPr>
          <w:rFonts w:hint="cs"/>
          <w:rtl/>
        </w:rPr>
        <w:t>אנח</w:t>
      </w:r>
      <w:r>
        <w:rPr>
          <w:rFonts w:hint="cs"/>
          <w:rtl/>
        </w:rPr>
        <w:t>נו מסכימים בתנאי  - - -</w:t>
      </w:r>
    </w:p>
    <w:p w14:paraId="726A7827" w14:textId="77777777" w:rsidR="00000000" w:rsidRDefault="00F92B3A">
      <w:pPr>
        <w:pStyle w:val="a0"/>
        <w:rPr>
          <w:rFonts w:hint="cs"/>
          <w:rtl/>
        </w:rPr>
      </w:pPr>
    </w:p>
    <w:p w14:paraId="7990607B" w14:textId="77777777" w:rsidR="00000000" w:rsidRDefault="00F92B3A">
      <w:pPr>
        <w:pStyle w:val="af1"/>
        <w:rPr>
          <w:rtl/>
        </w:rPr>
      </w:pPr>
      <w:r>
        <w:rPr>
          <w:rFonts w:hint="eastAsia"/>
          <w:rtl/>
        </w:rPr>
        <w:t>היו</w:t>
      </w:r>
      <w:r>
        <w:rPr>
          <w:rtl/>
        </w:rPr>
        <w:t>"ר חמי דורון:</w:t>
      </w:r>
    </w:p>
    <w:p w14:paraId="32D259AD" w14:textId="77777777" w:rsidR="00000000" w:rsidRDefault="00F92B3A">
      <w:pPr>
        <w:pStyle w:val="a0"/>
        <w:rPr>
          <w:rFonts w:hint="cs"/>
          <w:rtl/>
        </w:rPr>
      </w:pPr>
    </w:p>
    <w:p w14:paraId="4AC71997" w14:textId="77777777" w:rsidR="00000000" w:rsidRDefault="00F92B3A">
      <w:pPr>
        <w:pStyle w:val="a0"/>
        <w:rPr>
          <w:rFonts w:hint="cs"/>
          <w:rtl/>
        </w:rPr>
      </w:pPr>
      <w:r>
        <w:rPr>
          <w:rFonts w:hint="cs"/>
          <w:rtl/>
        </w:rPr>
        <w:t>אז ניתן לחבר הכנסת ליבוביץ לנמק מהצד, בבקשה. חבר הכנסת בשארה, אני מבקש להירגע קצת עכשיו. אתם נראים לי סוערים היום.</w:t>
      </w:r>
    </w:p>
    <w:p w14:paraId="532D843B" w14:textId="77777777" w:rsidR="00000000" w:rsidRDefault="00F92B3A">
      <w:pPr>
        <w:pStyle w:val="a0"/>
        <w:ind w:firstLine="0"/>
        <w:rPr>
          <w:rFonts w:hint="cs"/>
          <w:rtl/>
        </w:rPr>
      </w:pPr>
    </w:p>
    <w:p w14:paraId="1436A520" w14:textId="77777777" w:rsidR="00000000" w:rsidRDefault="00F92B3A">
      <w:pPr>
        <w:pStyle w:val="af0"/>
        <w:rPr>
          <w:rtl/>
        </w:rPr>
      </w:pPr>
      <w:r>
        <w:rPr>
          <w:rFonts w:hint="eastAsia"/>
          <w:rtl/>
        </w:rPr>
        <w:t>עזמי</w:t>
      </w:r>
      <w:r>
        <w:rPr>
          <w:rtl/>
        </w:rPr>
        <w:t xml:space="preserve"> בשארה (בל"ד):</w:t>
      </w:r>
    </w:p>
    <w:p w14:paraId="0F69805D" w14:textId="77777777" w:rsidR="00000000" w:rsidRDefault="00F92B3A">
      <w:pPr>
        <w:pStyle w:val="a0"/>
        <w:rPr>
          <w:rFonts w:hint="cs"/>
          <w:rtl/>
        </w:rPr>
      </w:pPr>
    </w:p>
    <w:p w14:paraId="5D6E2B0D" w14:textId="77777777" w:rsidR="00000000" w:rsidRDefault="00F92B3A">
      <w:pPr>
        <w:pStyle w:val="a0"/>
        <w:rPr>
          <w:rFonts w:hint="cs"/>
          <w:rtl/>
        </w:rPr>
      </w:pPr>
      <w:r>
        <w:rPr>
          <w:rFonts w:hint="cs"/>
          <w:rtl/>
        </w:rPr>
        <w:t>רגועים.</w:t>
      </w:r>
    </w:p>
    <w:p w14:paraId="6676858F" w14:textId="77777777" w:rsidR="00000000" w:rsidRDefault="00F92B3A">
      <w:pPr>
        <w:pStyle w:val="a0"/>
        <w:ind w:firstLine="0"/>
        <w:rPr>
          <w:rFonts w:hint="cs"/>
          <w:rtl/>
        </w:rPr>
      </w:pPr>
    </w:p>
    <w:p w14:paraId="6BEEB81B" w14:textId="77777777" w:rsidR="00000000" w:rsidRDefault="00F92B3A">
      <w:pPr>
        <w:pStyle w:val="af1"/>
        <w:rPr>
          <w:rtl/>
        </w:rPr>
      </w:pPr>
      <w:r>
        <w:rPr>
          <w:rFonts w:hint="eastAsia"/>
          <w:rtl/>
        </w:rPr>
        <w:t>היו</w:t>
      </w:r>
      <w:r>
        <w:rPr>
          <w:rtl/>
        </w:rPr>
        <w:t>"ר חמי דורון:</w:t>
      </w:r>
    </w:p>
    <w:p w14:paraId="4019D8FF" w14:textId="77777777" w:rsidR="00000000" w:rsidRDefault="00F92B3A">
      <w:pPr>
        <w:pStyle w:val="a0"/>
        <w:rPr>
          <w:rFonts w:hint="cs"/>
          <w:rtl/>
        </w:rPr>
      </w:pPr>
    </w:p>
    <w:p w14:paraId="3AA68BC6" w14:textId="77777777" w:rsidR="00000000" w:rsidRDefault="00F92B3A">
      <w:pPr>
        <w:pStyle w:val="a0"/>
        <w:rPr>
          <w:rFonts w:hint="cs"/>
          <w:rtl/>
        </w:rPr>
      </w:pPr>
      <w:r>
        <w:rPr>
          <w:rFonts w:hint="cs"/>
          <w:rtl/>
        </w:rPr>
        <w:t>אני שמח.</w:t>
      </w:r>
    </w:p>
    <w:p w14:paraId="224CFC4E" w14:textId="77777777" w:rsidR="00000000" w:rsidRDefault="00F92B3A">
      <w:pPr>
        <w:pStyle w:val="a0"/>
        <w:rPr>
          <w:rFonts w:hint="cs"/>
          <w:rtl/>
        </w:rPr>
      </w:pPr>
    </w:p>
    <w:p w14:paraId="7E77F9D9" w14:textId="77777777" w:rsidR="00000000" w:rsidRDefault="00F92B3A">
      <w:pPr>
        <w:pStyle w:val="a"/>
        <w:rPr>
          <w:rtl/>
        </w:rPr>
      </w:pPr>
      <w:bookmarkStart w:id="284" w:name="FS000001052T08_12_2004_14_01_52"/>
      <w:bookmarkStart w:id="285" w:name="_Toc100391290"/>
      <w:bookmarkEnd w:id="284"/>
      <w:r>
        <w:rPr>
          <w:rFonts w:hint="eastAsia"/>
          <w:rtl/>
        </w:rPr>
        <w:t>אילן</w:t>
      </w:r>
      <w:r>
        <w:rPr>
          <w:rtl/>
        </w:rPr>
        <w:t xml:space="preserve"> ליבוביץ (שינוי):</w:t>
      </w:r>
      <w:bookmarkEnd w:id="285"/>
    </w:p>
    <w:p w14:paraId="5BB8FEE7" w14:textId="77777777" w:rsidR="00000000" w:rsidRDefault="00F92B3A">
      <w:pPr>
        <w:pStyle w:val="a0"/>
        <w:rPr>
          <w:rFonts w:hint="cs"/>
          <w:rtl/>
        </w:rPr>
      </w:pPr>
    </w:p>
    <w:p w14:paraId="6317D489" w14:textId="77777777" w:rsidR="00000000" w:rsidRDefault="00F92B3A">
      <w:pPr>
        <w:pStyle w:val="a0"/>
        <w:rPr>
          <w:rFonts w:hint="cs"/>
          <w:rtl/>
        </w:rPr>
      </w:pPr>
      <w:r>
        <w:rPr>
          <w:rFonts w:hint="cs"/>
          <w:rtl/>
        </w:rPr>
        <w:t xml:space="preserve">אדוני היושב-ראש, </w:t>
      </w:r>
      <w:r>
        <w:rPr>
          <w:rFonts w:hint="cs"/>
          <w:rtl/>
        </w:rPr>
        <w:t>חברות וחברי הכנסת, רבותי השרים, סעיף 39 לחוק מיסוי מקרקעין קובע מהן ההוצאות המותרות בניכוי מהשבח במכירת זכות במקרקעין. ההצעה שלי באה להוסיף לרשימת ההוצאות המותרות בניכוי את שכר טרחת שמאי, שכר טרחת מודד ודמי היוון זכות חכירה, כהוצאות המותרות בניכוי לשם קביע</w:t>
      </w:r>
      <w:r>
        <w:rPr>
          <w:rFonts w:hint="cs"/>
          <w:rtl/>
        </w:rPr>
        <w:t xml:space="preserve">ת השבח. מדובר בהוצאות הנושאות אופי הוני כשהן מוצאות על-ידי בעל זכות במקרקעין לשם השבחת נכסו, זאת אומרת להעלאת השווי או לשמירה על הערך ההוני, והן ראויות להיות מנוכות במכירת אותה זכות ממס השבח שמהווה מס על הרווח ההוני. </w:t>
      </w:r>
    </w:p>
    <w:p w14:paraId="244165D6" w14:textId="77777777" w:rsidR="00000000" w:rsidRDefault="00F92B3A">
      <w:pPr>
        <w:pStyle w:val="a0"/>
        <w:rPr>
          <w:rFonts w:hint="cs"/>
          <w:rtl/>
        </w:rPr>
      </w:pPr>
    </w:p>
    <w:p w14:paraId="7BEC82F4" w14:textId="77777777" w:rsidR="00000000" w:rsidRDefault="00F92B3A">
      <w:pPr>
        <w:pStyle w:val="a0"/>
        <w:rPr>
          <w:rFonts w:hint="cs"/>
          <w:rtl/>
        </w:rPr>
      </w:pPr>
      <w:r>
        <w:rPr>
          <w:rFonts w:hint="cs"/>
          <w:rtl/>
        </w:rPr>
        <w:t>אני הסכמתי לתאם את המשך החקיקה ואת הנ</w:t>
      </w:r>
      <w:r>
        <w:rPr>
          <w:rFonts w:hint="cs"/>
          <w:rtl/>
        </w:rPr>
        <w:t>יסוח עם משרד האוצר.</w:t>
      </w:r>
    </w:p>
    <w:p w14:paraId="3B68BE08" w14:textId="77777777" w:rsidR="00000000" w:rsidRDefault="00F92B3A">
      <w:pPr>
        <w:pStyle w:val="a0"/>
        <w:rPr>
          <w:rFonts w:hint="cs"/>
          <w:rtl/>
        </w:rPr>
      </w:pPr>
    </w:p>
    <w:p w14:paraId="3C4F0842" w14:textId="77777777" w:rsidR="00000000" w:rsidRDefault="00F92B3A">
      <w:pPr>
        <w:pStyle w:val="af1"/>
        <w:rPr>
          <w:rtl/>
        </w:rPr>
      </w:pPr>
      <w:r>
        <w:rPr>
          <w:rFonts w:hint="eastAsia"/>
          <w:rtl/>
        </w:rPr>
        <w:t>היו</w:t>
      </w:r>
      <w:r>
        <w:rPr>
          <w:rtl/>
        </w:rPr>
        <w:t>"ר חמי דורון:</w:t>
      </w:r>
    </w:p>
    <w:p w14:paraId="3EFC8D2A" w14:textId="77777777" w:rsidR="00000000" w:rsidRDefault="00F92B3A">
      <w:pPr>
        <w:pStyle w:val="a0"/>
        <w:rPr>
          <w:rFonts w:hint="cs"/>
          <w:rtl/>
        </w:rPr>
      </w:pPr>
    </w:p>
    <w:p w14:paraId="79C05F25" w14:textId="77777777" w:rsidR="00000000" w:rsidRDefault="00F92B3A">
      <w:pPr>
        <w:pStyle w:val="a0"/>
        <w:rPr>
          <w:rFonts w:hint="cs"/>
          <w:rtl/>
        </w:rPr>
      </w:pPr>
      <w:r>
        <w:rPr>
          <w:rFonts w:hint="cs"/>
          <w:rtl/>
        </w:rPr>
        <w:t>תודה רבה. תשובת הממשלה, בבקשה.</w:t>
      </w:r>
    </w:p>
    <w:p w14:paraId="640EF4F1" w14:textId="77777777" w:rsidR="00000000" w:rsidRDefault="00F92B3A">
      <w:pPr>
        <w:pStyle w:val="a0"/>
        <w:rPr>
          <w:rFonts w:hint="cs"/>
          <w:rtl/>
        </w:rPr>
      </w:pPr>
    </w:p>
    <w:p w14:paraId="2CD7ADF9" w14:textId="77777777" w:rsidR="00000000" w:rsidRDefault="00F92B3A">
      <w:pPr>
        <w:pStyle w:val="af0"/>
        <w:rPr>
          <w:rtl/>
        </w:rPr>
      </w:pPr>
      <w:r>
        <w:rPr>
          <w:rFonts w:hint="eastAsia"/>
          <w:rtl/>
        </w:rPr>
        <w:t>שר</w:t>
      </w:r>
      <w:r>
        <w:rPr>
          <w:rtl/>
        </w:rPr>
        <w:t xml:space="preserve"> האוצר בנימין נתניהו:</w:t>
      </w:r>
    </w:p>
    <w:p w14:paraId="6939FCED" w14:textId="77777777" w:rsidR="00000000" w:rsidRDefault="00F92B3A">
      <w:pPr>
        <w:pStyle w:val="a0"/>
        <w:ind w:firstLine="0"/>
        <w:rPr>
          <w:rFonts w:hint="cs"/>
          <w:rtl/>
        </w:rPr>
      </w:pPr>
    </w:p>
    <w:p w14:paraId="70A8F745" w14:textId="77777777" w:rsidR="00000000" w:rsidRDefault="00F92B3A">
      <w:pPr>
        <w:pStyle w:val="a0"/>
        <w:rPr>
          <w:rFonts w:hint="cs"/>
          <w:rtl/>
        </w:rPr>
      </w:pPr>
      <w:r>
        <w:rPr>
          <w:rFonts w:hint="cs"/>
          <w:rtl/>
        </w:rPr>
        <w:t>מקובל עלינו.</w:t>
      </w:r>
    </w:p>
    <w:p w14:paraId="1D2316D7" w14:textId="77777777" w:rsidR="00000000" w:rsidRDefault="00F92B3A">
      <w:pPr>
        <w:pStyle w:val="a0"/>
        <w:ind w:firstLine="0"/>
        <w:rPr>
          <w:rFonts w:hint="cs"/>
          <w:rtl/>
        </w:rPr>
      </w:pPr>
    </w:p>
    <w:p w14:paraId="66300AD9" w14:textId="77777777" w:rsidR="00000000" w:rsidRDefault="00F92B3A">
      <w:pPr>
        <w:pStyle w:val="af1"/>
        <w:rPr>
          <w:rtl/>
        </w:rPr>
      </w:pPr>
      <w:r>
        <w:rPr>
          <w:rFonts w:hint="eastAsia"/>
          <w:rtl/>
        </w:rPr>
        <w:t>היו</w:t>
      </w:r>
      <w:r>
        <w:rPr>
          <w:rtl/>
        </w:rPr>
        <w:t>"ר חמי דורון:</w:t>
      </w:r>
    </w:p>
    <w:p w14:paraId="5C1D1161" w14:textId="77777777" w:rsidR="00000000" w:rsidRDefault="00F92B3A">
      <w:pPr>
        <w:pStyle w:val="a0"/>
        <w:ind w:firstLine="0"/>
        <w:rPr>
          <w:rFonts w:hint="cs"/>
          <w:rtl/>
        </w:rPr>
      </w:pPr>
    </w:p>
    <w:p w14:paraId="62309B51" w14:textId="77777777" w:rsidR="00000000" w:rsidRDefault="00F92B3A">
      <w:pPr>
        <w:pStyle w:val="a0"/>
        <w:rPr>
          <w:rFonts w:hint="cs"/>
          <w:rtl/>
        </w:rPr>
      </w:pPr>
      <w:r>
        <w:rPr>
          <w:rFonts w:hint="cs"/>
          <w:rtl/>
        </w:rPr>
        <w:t>אנו פונים להצבעה.</w:t>
      </w:r>
    </w:p>
    <w:p w14:paraId="7DC34D89" w14:textId="77777777" w:rsidR="00000000" w:rsidRDefault="00F92B3A">
      <w:pPr>
        <w:pStyle w:val="a0"/>
        <w:rPr>
          <w:rFonts w:hint="cs"/>
          <w:rtl/>
        </w:rPr>
      </w:pPr>
    </w:p>
    <w:p w14:paraId="48827C2D" w14:textId="77777777" w:rsidR="00000000" w:rsidRDefault="00F92B3A">
      <w:pPr>
        <w:pStyle w:val="ab"/>
        <w:bidi/>
        <w:rPr>
          <w:rFonts w:hint="cs"/>
          <w:rtl/>
        </w:rPr>
      </w:pPr>
      <w:r>
        <w:rPr>
          <w:rFonts w:hint="cs"/>
          <w:rtl/>
        </w:rPr>
        <w:t>הצבעה מס' 17</w:t>
      </w:r>
    </w:p>
    <w:p w14:paraId="50E2AA7B" w14:textId="77777777" w:rsidR="00000000" w:rsidRDefault="00F92B3A">
      <w:pPr>
        <w:pStyle w:val="a0"/>
        <w:rPr>
          <w:rFonts w:hint="cs"/>
          <w:rtl/>
        </w:rPr>
      </w:pPr>
    </w:p>
    <w:p w14:paraId="22B30C40" w14:textId="77777777" w:rsidR="00000000" w:rsidRDefault="00F92B3A">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34</w:t>
      </w:r>
    </w:p>
    <w:p w14:paraId="49E9A560" w14:textId="77777777" w:rsidR="00000000" w:rsidRDefault="00F92B3A">
      <w:pPr>
        <w:pStyle w:val="ac"/>
        <w:bidi/>
        <w:rPr>
          <w:rFonts w:hint="cs"/>
          <w:rtl/>
        </w:rPr>
      </w:pPr>
      <w:r>
        <w:rPr>
          <w:rFonts w:hint="cs"/>
          <w:rtl/>
        </w:rPr>
        <w:t xml:space="preserve">נגד </w:t>
      </w:r>
      <w:r>
        <w:rPr>
          <w:rtl/>
        </w:rPr>
        <w:t>–</w:t>
      </w:r>
      <w:r>
        <w:rPr>
          <w:rFonts w:hint="cs"/>
          <w:rtl/>
        </w:rPr>
        <w:t xml:space="preserve"> 1</w:t>
      </w:r>
    </w:p>
    <w:p w14:paraId="237A4192" w14:textId="77777777" w:rsidR="00000000" w:rsidRDefault="00F92B3A">
      <w:pPr>
        <w:pStyle w:val="ac"/>
        <w:bidi/>
        <w:rPr>
          <w:rFonts w:hint="cs"/>
          <w:rtl/>
        </w:rPr>
      </w:pPr>
      <w:r>
        <w:rPr>
          <w:rFonts w:hint="cs"/>
          <w:rtl/>
        </w:rPr>
        <w:t xml:space="preserve">נמנעים </w:t>
      </w:r>
      <w:r>
        <w:rPr>
          <w:rtl/>
        </w:rPr>
        <w:t>–</w:t>
      </w:r>
      <w:r>
        <w:rPr>
          <w:rFonts w:hint="cs"/>
          <w:rtl/>
        </w:rPr>
        <w:t xml:space="preserve"> 1</w:t>
      </w:r>
    </w:p>
    <w:p w14:paraId="243254E2" w14:textId="77777777" w:rsidR="00000000" w:rsidRDefault="00F92B3A">
      <w:pPr>
        <w:pStyle w:val="ad"/>
        <w:bidi/>
        <w:rPr>
          <w:rFonts w:hint="cs"/>
          <w:rtl/>
        </w:rPr>
      </w:pPr>
      <w:r>
        <w:rPr>
          <w:rFonts w:hint="cs"/>
          <w:rtl/>
        </w:rPr>
        <w:t>ההצעה להעביר את הצעת ה</w:t>
      </w:r>
      <w:r>
        <w:rPr>
          <w:rFonts w:hint="cs"/>
          <w:rtl/>
        </w:rPr>
        <w:t xml:space="preserve">חוק מיסוי מקרקעין (שבח, מכירה ורכישה) </w:t>
      </w:r>
    </w:p>
    <w:p w14:paraId="39EF2995" w14:textId="77777777" w:rsidR="00000000" w:rsidRDefault="00F92B3A">
      <w:pPr>
        <w:pStyle w:val="ad"/>
        <w:bidi/>
        <w:rPr>
          <w:rFonts w:hint="cs"/>
          <w:rtl/>
        </w:rPr>
      </w:pPr>
      <w:r>
        <w:rPr>
          <w:rFonts w:hint="cs"/>
          <w:rtl/>
        </w:rPr>
        <w:t xml:space="preserve">(תיקון </w:t>
      </w:r>
      <w:r>
        <w:rPr>
          <w:rtl/>
        </w:rPr>
        <w:t>–</w:t>
      </w:r>
      <w:r>
        <w:rPr>
          <w:rFonts w:hint="cs"/>
          <w:rtl/>
        </w:rPr>
        <w:t xml:space="preserve"> ניכויים מותרים), התשס"ד-2004, לדיון מוקדם בוועדת הכספים נתקבלה.</w:t>
      </w:r>
    </w:p>
    <w:p w14:paraId="271B1DE9" w14:textId="77777777" w:rsidR="00000000" w:rsidRDefault="00F92B3A">
      <w:pPr>
        <w:pStyle w:val="af1"/>
        <w:rPr>
          <w:rFonts w:hint="cs"/>
          <w:rtl/>
        </w:rPr>
      </w:pPr>
    </w:p>
    <w:p w14:paraId="565732E2" w14:textId="77777777" w:rsidR="00000000" w:rsidRDefault="00F92B3A">
      <w:pPr>
        <w:pStyle w:val="af1"/>
        <w:rPr>
          <w:rtl/>
        </w:rPr>
      </w:pPr>
      <w:r>
        <w:rPr>
          <w:rFonts w:hint="eastAsia"/>
          <w:rtl/>
        </w:rPr>
        <w:t>היו</w:t>
      </w:r>
      <w:r>
        <w:rPr>
          <w:rtl/>
        </w:rPr>
        <w:t>"ר חמי דורון:</w:t>
      </w:r>
    </w:p>
    <w:p w14:paraId="6A47EDA1" w14:textId="77777777" w:rsidR="00000000" w:rsidRDefault="00F92B3A">
      <w:pPr>
        <w:pStyle w:val="a0"/>
        <w:rPr>
          <w:rFonts w:hint="cs"/>
          <w:rtl/>
        </w:rPr>
      </w:pPr>
    </w:p>
    <w:p w14:paraId="6474180C" w14:textId="77777777" w:rsidR="00000000" w:rsidRDefault="00F92B3A">
      <w:pPr>
        <w:pStyle w:val="a0"/>
        <w:rPr>
          <w:rFonts w:hint="cs"/>
          <w:rtl/>
        </w:rPr>
      </w:pPr>
      <w:r>
        <w:rPr>
          <w:rFonts w:hint="cs"/>
          <w:rtl/>
        </w:rPr>
        <w:t xml:space="preserve">אדוני היושב ראש, נוסיף את הקולות של שנינו. בעד </w:t>
      </w:r>
      <w:r>
        <w:rPr>
          <w:rtl/>
        </w:rPr>
        <w:t>–</w:t>
      </w:r>
      <w:r>
        <w:rPr>
          <w:rFonts w:hint="cs"/>
          <w:rtl/>
        </w:rPr>
        <w:t xml:space="preserve"> 34, נגד </w:t>
      </w:r>
      <w:r>
        <w:rPr>
          <w:rtl/>
        </w:rPr>
        <w:t>–</w:t>
      </w:r>
      <w:r>
        <w:rPr>
          <w:rFonts w:hint="cs"/>
          <w:rtl/>
        </w:rPr>
        <w:t xml:space="preserve"> 1, אחד נמנע, אנו מוסיפים את קולו של יושב-ראש הכנסת </w:t>
      </w:r>
      <w:r>
        <w:rPr>
          <w:rtl/>
        </w:rPr>
        <w:t>–</w:t>
      </w:r>
      <w:r>
        <w:rPr>
          <w:rFonts w:hint="cs"/>
          <w:rtl/>
        </w:rPr>
        <w:t xml:space="preserve"> 1. אני מופיע </w:t>
      </w:r>
      <w:r>
        <w:rPr>
          <w:rFonts w:hint="cs"/>
          <w:rtl/>
        </w:rPr>
        <w:t>למעשה כיושב-ראש הכנסת פה, אז יצטרכו לתקן את זה בהצבעה.</w:t>
      </w:r>
    </w:p>
    <w:p w14:paraId="54CB670A" w14:textId="77777777" w:rsidR="00000000" w:rsidRDefault="00F92B3A">
      <w:pPr>
        <w:pStyle w:val="a0"/>
        <w:rPr>
          <w:rFonts w:hint="cs"/>
          <w:rtl/>
        </w:rPr>
      </w:pPr>
    </w:p>
    <w:p w14:paraId="1A3CCCF1" w14:textId="77777777" w:rsidR="00000000" w:rsidRDefault="00F92B3A">
      <w:pPr>
        <w:pStyle w:val="af0"/>
        <w:rPr>
          <w:rtl/>
        </w:rPr>
      </w:pPr>
      <w:r>
        <w:rPr>
          <w:rFonts w:hint="eastAsia"/>
          <w:rtl/>
        </w:rPr>
        <w:t>היו</w:t>
      </w:r>
      <w:r>
        <w:rPr>
          <w:rtl/>
        </w:rPr>
        <w:t>"ר ראובן ריבלין:</w:t>
      </w:r>
    </w:p>
    <w:p w14:paraId="298EF904" w14:textId="77777777" w:rsidR="00000000" w:rsidRDefault="00F92B3A">
      <w:pPr>
        <w:pStyle w:val="a0"/>
        <w:rPr>
          <w:rFonts w:hint="cs"/>
          <w:rtl/>
        </w:rPr>
      </w:pPr>
    </w:p>
    <w:p w14:paraId="6CF3E285" w14:textId="77777777" w:rsidR="00000000" w:rsidRDefault="00F92B3A">
      <w:pPr>
        <w:pStyle w:val="a0"/>
        <w:ind w:left="719" w:firstLine="0"/>
        <w:rPr>
          <w:rFonts w:hint="cs"/>
          <w:rtl/>
        </w:rPr>
      </w:pPr>
      <w:r>
        <w:rPr>
          <w:rFonts w:hint="cs"/>
          <w:rtl/>
        </w:rPr>
        <w:t>- - -</w:t>
      </w:r>
    </w:p>
    <w:p w14:paraId="634600E0" w14:textId="77777777" w:rsidR="00000000" w:rsidRDefault="00F92B3A">
      <w:pPr>
        <w:pStyle w:val="a0"/>
        <w:rPr>
          <w:rFonts w:hint="cs"/>
          <w:rtl/>
        </w:rPr>
      </w:pPr>
    </w:p>
    <w:p w14:paraId="0F9C7542" w14:textId="77777777" w:rsidR="00000000" w:rsidRDefault="00F92B3A">
      <w:pPr>
        <w:pStyle w:val="af1"/>
        <w:rPr>
          <w:rtl/>
        </w:rPr>
      </w:pPr>
      <w:r>
        <w:rPr>
          <w:rFonts w:hint="eastAsia"/>
          <w:rtl/>
        </w:rPr>
        <w:t>היו</w:t>
      </w:r>
      <w:r>
        <w:rPr>
          <w:rtl/>
        </w:rPr>
        <w:t>"ר חמי דורון:</w:t>
      </w:r>
    </w:p>
    <w:p w14:paraId="004B1D54" w14:textId="77777777" w:rsidR="00000000" w:rsidRDefault="00F92B3A">
      <w:pPr>
        <w:pStyle w:val="a0"/>
        <w:rPr>
          <w:rFonts w:hint="cs"/>
          <w:rtl/>
        </w:rPr>
      </w:pPr>
    </w:p>
    <w:p w14:paraId="5CB0C368" w14:textId="77777777" w:rsidR="00000000" w:rsidRDefault="00F92B3A">
      <w:pPr>
        <w:pStyle w:val="a0"/>
        <w:rPr>
          <w:rFonts w:hint="cs"/>
          <w:rtl/>
        </w:rPr>
      </w:pPr>
      <w:r>
        <w:rPr>
          <w:rFonts w:hint="cs"/>
          <w:rtl/>
        </w:rPr>
        <w:t>אתה נקלטת. אנחנו מוסיפים עדכונים, אני רואה שעכשיו זה כבר סודר, אז אין בעיה.</w:t>
      </w:r>
    </w:p>
    <w:p w14:paraId="044546DA" w14:textId="77777777" w:rsidR="00000000" w:rsidRDefault="00F92B3A">
      <w:pPr>
        <w:pStyle w:val="a2"/>
        <w:rPr>
          <w:rFonts w:hint="cs"/>
          <w:rtl/>
        </w:rPr>
      </w:pPr>
    </w:p>
    <w:p w14:paraId="70BBC16E" w14:textId="77777777" w:rsidR="00000000" w:rsidRDefault="00F92B3A">
      <w:pPr>
        <w:pStyle w:val="a0"/>
        <w:rPr>
          <w:rFonts w:hint="cs"/>
          <w:rtl/>
        </w:rPr>
      </w:pPr>
    </w:p>
    <w:p w14:paraId="6DF8878D" w14:textId="77777777" w:rsidR="00000000" w:rsidRDefault="00F92B3A">
      <w:pPr>
        <w:pStyle w:val="a2"/>
        <w:rPr>
          <w:rFonts w:hint="cs"/>
          <w:rtl/>
        </w:rPr>
      </w:pPr>
      <w:bookmarkStart w:id="286" w:name="CS23148FI0023148T08_12_2004_14_08_13"/>
      <w:bookmarkStart w:id="287" w:name="_Toc100391291"/>
      <w:bookmarkEnd w:id="286"/>
      <w:r>
        <w:rPr>
          <w:rtl/>
        </w:rPr>
        <w:t>הצעת חוק</w:t>
      </w:r>
      <w:r>
        <w:rPr>
          <w:rFonts w:hint="cs"/>
          <w:rtl/>
        </w:rPr>
        <w:t>-</w:t>
      </w:r>
      <w:r>
        <w:rPr>
          <w:rtl/>
        </w:rPr>
        <w:t>יסוד: השוויון האזרחי</w:t>
      </w:r>
      <w:bookmarkEnd w:id="287"/>
    </w:p>
    <w:p w14:paraId="72753052" w14:textId="77777777" w:rsidR="00000000" w:rsidRDefault="00F92B3A">
      <w:pPr>
        <w:pStyle w:val="a0"/>
        <w:ind w:firstLine="0"/>
        <w:rPr>
          <w:rFonts w:hint="cs"/>
          <w:rtl/>
        </w:rPr>
      </w:pPr>
      <w:r>
        <w:rPr>
          <w:rFonts w:hint="cs"/>
          <w:rtl/>
        </w:rPr>
        <w:t>[הצעת חוק פ/1955; נספחות.]</w:t>
      </w:r>
    </w:p>
    <w:p w14:paraId="14CB9C9F" w14:textId="77777777" w:rsidR="00000000" w:rsidRDefault="00F92B3A">
      <w:pPr>
        <w:pStyle w:val="-0"/>
        <w:rPr>
          <w:rFonts w:hint="cs"/>
          <w:rtl/>
        </w:rPr>
      </w:pPr>
      <w:r>
        <w:rPr>
          <w:rFonts w:hint="cs"/>
          <w:rtl/>
        </w:rPr>
        <w:t>(הצעת קבוצת חברי הכ</w:t>
      </w:r>
      <w:r>
        <w:rPr>
          <w:rFonts w:hint="cs"/>
          <w:rtl/>
        </w:rPr>
        <w:t>נסת)</w:t>
      </w:r>
    </w:p>
    <w:p w14:paraId="624449B7" w14:textId="77777777" w:rsidR="00000000" w:rsidRDefault="00F92B3A">
      <w:pPr>
        <w:pStyle w:val="-0"/>
        <w:rPr>
          <w:rFonts w:hint="cs"/>
          <w:rtl/>
        </w:rPr>
      </w:pPr>
    </w:p>
    <w:p w14:paraId="70CCD608" w14:textId="77777777" w:rsidR="00000000" w:rsidRDefault="00F92B3A">
      <w:pPr>
        <w:pStyle w:val="af1"/>
        <w:rPr>
          <w:rtl/>
        </w:rPr>
      </w:pPr>
      <w:r>
        <w:rPr>
          <w:rFonts w:hint="eastAsia"/>
          <w:rtl/>
        </w:rPr>
        <w:t>היו</w:t>
      </w:r>
      <w:r>
        <w:rPr>
          <w:rtl/>
        </w:rPr>
        <w:t>"ר חמי דורון:</w:t>
      </w:r>
    </w:p>
    <w:p w14:paraId="7D3BE7F7" w14:textId="77777777" w:rsidR="00000000" w:rsidRDefault="00F92B3A">
      <w:pPr>
        <w:pStyle w:val="a0"/>
        <w:rPr>
          <w:rFonts w:hint="cs"/>
          <w:rtl/>
        </w:rPr>
      </w:pPr>
    </w:p>
    <w:p w14:paraId="7E3EE0B1" w14:textId="77777777" w:rsidR="00000000" w:rsidRDefault="00F92B3A">
      <w:pPr>
        <w:pStyle w:val="a0"/>
        <w:rPr>
          <w:rFonts w:hint="cs"/>
          <w:rtl/>
        </w:rPr>
      </w:pPr>
      <w:r>
        <w:rPr>
          <w:rFonts w:hint="cs"/>
          <w:rtl/>
        </w:rPr>
        <w:t xml:space="preserve">אנו עוברים להצעת החוק הבאה: הצעת חוק-יסוד: השוויון האזרחי, של חברי הכנסת טלב אלסאנע ועבד-אלמאלכ דהאמשה. ינמק חבר הכנסת טלב אלסאנע. </w:t>
      </w:r>
    </w:p>
    <w:p w14:paraId="4D3EF124" w14:textId="77777777" w:rsidR="00000000" w:rsidRDefault="00F92B3A">
      <w:pPr>
        <w:pStyle w:val="a0"/>
        <w:rPr>
          <w:rFonts w:hint="cs"/>
          <w:rtl/>
        </w:rPr>
      </w:pPr>
    </w:p>
    <w:p w14:paraId="02B5E240" w14:textId="77777777" w:rsidR="00000000" w:rsidRDefault="00F92B3A">
      <w:pPr>
        <w:pStyle w:val="a0"/>
        <w:rPr>
          <w:rFonts w:hint="cs"/>
          <w:rtl/>
        </w:rPr>
      </w:pPr>
      <w:r>
        <w:rPr>
          <w:rFonts w:hint="cs"/>
          <w:rtl/>
        </w:rPr>
        <w:t>הבנתי את פשר מצב רוחך הזחוח, חבר הכנסת בשארה. עכשיו הבנתי למה.</w:t>
      </w:r>
    </w:p>
    <w:p w14:paraId="16B56182" w14:textId="77777777" w:rsidR="00000000" w:rsidRDefault="00F92B3A">
      <w:pPr>
        <w:pStyle w:val="a0"/>
        <w:rPr>
          <w:rFonts w:hint="cs"/>
          <w:rtl/>
        </w:rPr>
      </w:pPr>
    </w:p>
    <w:p w14:paraId="476A6ACE" w14:textId="77777777" w:rsidR="00000000" w:rsidRDefault="00F92B3A">
      <w:pPr>
        <w:pStyle w:val="a"/>
        <w:rPr>
          <w:rtl/>
        </w:rPr>
      </w:pPr>
      <w:bookmarkStart w:id="288" w:name="FS000000549T08_12_2004_14_15_49"/>
      <w:bookmarkStart w:id="289" w:name="_Toc100391292"/>
      <w:bookmarkEnd w:id="288"/>
      <w:r>
        <w:rPr>
          <w:rFonts w:hint="eastAsia"/>
          <w:rtl/>
        </w:rPr>
        <w:t>טלב</w:t>
      </w:r>
      <w:r>
        <w:rPr>
          <w:rtl/>
        </w:rPr>
        <w:t xml:space="preserve"> אלסאנע (רע"ם):</w:t>
      </w:r>
      <w:bookmarkEnd w:id="289"/>
    </w:p>
    <w:p w14:paraId="5890429E" w14:textId="77777777" w:rsidR="00000000" w:rsidRDefault="00F92B3A">
      <w:pPr>
        <w:pStyle w:val="a0"/>
        <w:rPr>
          <w:rFonts w:hint="cs"/>
          <w:rtl/>
        </w:rPr>
      </w:pPr>
    </w:p>
    <w:p w14:paraId="315882D0" w14:textId="77777777" w:rsidR="00000000" w:rsidRDefault="00F92B3A">
      <w:pPr>
        <w:pStyle w:val="a0"/>
        <w:rPr>
          <w:rFonts w:hint="cs"/>
          <w:rtl/>
        </w:rPr>
      </w:pPr>
      <w:r>
        <w:rPr>
          <w:rFonts w:hint="cs"/>
          <w:rtl/>
        </w:rPr>
        <w:t>אדוני היושב-ראש</w:t>
      </w:r>
      <w:r>
        <w:rPr>
          <w:rFonts w:hint="cs"/>
          <w:rtl/>
        </w:rPr>
        <w:t xml:space="preserve">, האמת היא, שכשחברי שמו לב להצעת החוק, הם הופתעו. הם אמרו: לא יכול להיות שאחרי 56 שנים מקום המדינה, מגישים את החוק הזה, זה צריך להיות החוק הראשון שמדינת ישראל מחוקקת כמדינה דמוקרטית, כי השוויון אמור להיות נשמת אפה של מדינה המתיימרת להיות דמוקרטית. </w:t>
      </w:r>
    </w:p>
    <w:p w14:paraId="2B9F301E" w14:textId="77777777" w:rsidR="00000000" w:rsidRDefault="00F92B3A">
      <w:pPr>
        <w:pStyle w:val="a0"/>
        <w:rPr>
          <w:rFonts w:hint="cs"/>
          <w:rtl/>
        </w:rPr>
      </w:pPr>
    </w:p>
    <w:p w14:paraId="1505BE7A" w14:textId="77777777" w:rsidR="00000000" w:rsidRDefault="00F92B3A">
      <w:pPr>
        <w:pStyle w:val="a0"/>
        <w:rPr>
          <w:rFonts w:hint="cs"/>
          <w:rtl/>
        </w:rPr>
      </w:pPr>
      <w:r>
        <w:rPr>
          <w:rFonts w:hint="cs"/>
          <w:rtl/>
        </w:rPr>
        <w:t>אבל מה</w:t>
      </w:r>
      <w:r>
        <w:rPr>
          <w:rFonts w:hint="cs"/>
          <w:rtl/>
        </w:rPr>
        <w:t xml:space="preserve"> שיותר מעניין, כבוד היושב-ראש, שאני, שלא הייתי מבין מייסדיה של מדינת ישראל ולא חתמתי על מגילת העצמאות, אני ראיתי לנכון, אחרי שעיינתי במגילת העצמאות, שאכן ב-1948 מייסדי המדינה היו מאוד דמוקרטיים, ולכן הלכתי וציטטתי מבחינת מה שנאמר במגילת העצמאות, ציטטתי מלה</w:t>
      </w:r>
      <w:r>
        <w:rPr>
          <w:rFonts w:hint="cs"/>
          <w:rtl/>
        </w:rPr>
        <w:t xml:space="preserve"> במלה מה שנאמר במגילת העצמאות. ואני מביא את זה לדיון במליאת הכנסת מתוך אמונה שמה שנאמר במגילת העצמאות מחייב את הכנסת, ולא נאמר מן השפה ולחוץ, אלא מתוך אמונה בתוכן אותם דברים ומתוך רצון ליישם אותם דברים. </w:t>
      </w:r>
    </w:p>
    <w:p w14:paraId="1868FE0D" w14:textId="77777777" w:rsidR="00000000" w:rsidRDefault="00F92B3A">
      <w:pPr>
        <w:pStyle w:val="a0"/>
        <w:rPr>
          <w:rFonts w:hint="cs"/>
          <w:rtl/>
        </w:rPr>
      </w:pPr>
    </w:p>
    <w:p w14:paraId="0EE70740" w14:textId="77777777" w:rsidR="00000000" w:rsidRDefault="00F92B3A">
      <w:pPr>
        <w:pStyle w:val="a0"/>
        <w:rPr>
          <w:rFonts w:hint="cs"/>
          <w:rtl/>
        </w:rPr>
      </w:pPr>
      <w:r>
        <w:rPr>
          <w:rFonts w:hint="cs"/>
          <w:rtl/>
        </w:rPr>
        <w:t>ואני מצטט מתוך מגילת העצמאות מתוך חשש שאולי אני מתב</w:t>
      </w:r>
      <w:r>
        <w:rPr>
          <w:rFonts w:hint="cs"/>
          <w:rtl/>
        </w:rPr>
        <w:t xml:space="preserve">דה, שאני לא טועה, אולי יש חברי כנסת שלא קראו את מגילת העצמאות. אז במגילה נאמר: מדינת ישראל תהיה פתוחה לעלייה יהודית ולקיבוץ גלויות, ופה הציטוט שאימצתי אותו בתור הצעת חוק, וממש מלה במלה הכנסתי אותו להצעת החוק שאני מעלה כאן לדיון: מדינת ישראל תשקוד על פיתוח </w:t>
      </w:r>
      <w:r>
        <w:rPr>
          <w:rFonts w:hint="cs"/>
          <w:rtl/>
        </w:rPr>
        <w:t>הארץ לכל תושביה; תהיה מושתתת על יסודות החירות, הצדק והשלום לאור חזונם של נביאי ישראל; תקיים שוויון זכויות חברתי ומדיני גמור לכל אזרחיה בלי הבדל דת, גזע ומין; תבטיח חופש דת, מצפון, לשון, חינוך ותרבות; תשמור על המקומות הקדושים של הדתות; ותהיה נאמנה לעקרונותי</w:t>
      </w:r>
      <w:r>
        <w:rPr>
          <w:rFonts w:hint="cs"/>
          <w:rtl/>
        </w:rPr>
        <w:t>ה של מגילת האומות המאוחדות.</w:t>
      </w:r>
    </w:p>
    <w:p w14:paraId="500DE383" w14:textId="77777777" w:rsidR="00000000" w:rsidRDefault="00F92B3A">
      <w:pPr>
        <w:pStyle w:val="a0"/>
        <w:rPr>
          <w:rFonts w:hint="cs"/>
          <w:rtl/>
        </w:rPr>
      </w:pPr>
    </w:p>
    <w:p w14:paraId="3FDDFA72" w14:textId="77777777" w:rsidR="00000000" w:rsidRDefault="00F92B3A">
      <w:pPr>
        <w:pStyle w:val="a0"/>
        <w:rPr>
          <w:rFonts w:hint="cs"/>
          <w:rtl/>
        </w:rPr>
      </w:pPr>
      <w:r>
        <w:rPr>
          <w:rFonts w:hint="cs"/>
          <w:rtl/>
        </w:rPr>
        <w:t xml:space="preserve">אני חושב שהפסקה הזאת חשובה מאוד, היא מעוגנת במגילת העצמאות, היא ראויה להיות חוק במדינת ישראל, ולכן הגשתי הצעת חוק אשר מאמצת את הפסקה הזאת, ומוסיפים כי אין פוגעים בזכויות לפי חוק-יסוד זה, אלא בחוק ההולם את ערכיה של מדינת ישראל, </w:t>
      </w:r>
      <w:r>
        <w:rPr>
          <w:rFonts w:hint="cs"/>
          <w:rtl/>
        </w:rPr>
        <w:t>לתכלית ראויה ובמידה שאינה עולה על הנדרש.</w:t>
      </w:r>
    </w:p>
    <w:p w14:paraId="41DDC9CC" w14:textId="77777777" w:rsidR="00000000" w:rsidRDefault="00F92B3A">
      <w:pPr>
        <w:pStyle w:val="a0"/>
        <w:rPr>
          <w:rFonts w:hint="cs"/>
          <w:rtl/>
        </w:rPr>
      </w:pPr>
    </w:p>
    <w:p w14:paraId="74935D8A" w14:textId="77777777" w:rsidR="00000000" w:rsidRDefault="00F92B3A">
      <w:pPr>
        <w:pStyle w:val="a0"/>
        <w:rPr>
          <w:rFonts w:hint="cs"/>
          <w:rtl/>
        </w:rPr>
      </w:pPr>
      <w:r>
        <w:rPr>
          <w:rFonts w:hint="cs"/>
          <w:rtl/>
        </w:rPr>
        <w:t>אני סבור שאין סיבה להתנגד להצעת החוק, ואני סבור, אם יש בעיה, שהצעת החוק הזאת מועלית באיחור, כי לא פעם קורה שבתי-משפט בישראל מאמצים את העקרונות של מגילת העצמאות ונותנים לאותם עקרונות מעמד של חוק-על בפסיקתם. לכן אי-א</w:t>
      </w:r>
      <w:r>
        <w:rPr>
          <w:rFonts w:hint="cs"/>
          <w:rtl/>
        </w:rPr>
        <w:t xml:space="preserve">פשר, רבותי, לדבר על דמוקרטיה, ולא פעם במהלך הדיונים אומרים: מדינת ישראל </w:t>
      </w:r>
      <w:r>
        <w:rPr>
          <w:rtl/>
        </w:rPr>
        <w:t>–</w:t>
      </w:r>
      <w:r>
        <w:rPr>
          <w:rFonts w:hint="cs"/>
          <w:rtl/>
        </w:rPr>
        <w:t xml:space="preserve"> מדינה יהודית, ומוסיפים: דמוקרטית. אי-אפשר לדבר על דמוקרטית ללא השוויון.</w:t>
      </w:r>
    </w:p>
    <w:p w14:paraId="54786D72" w14:textId="77777777" w:rsidR="00000000" w:rsidRDefault="00F92B3A">
      <w:pPr>
        <w:pStyle w:val="a0"/>
        <w:rPr>
          <w:rFonts w:hint="cs"/>
          <w:rtl/>
        </w:rPr>
      </w:pPr>
    </w:p>
    <w:p w14:paraId="2B0B8110" w14:textId="77777777" w:rsidR="00000000" w:rsidRDefault="00F92B3A">
      <w:pPr>
        <w:pStyle w:val="a0"/>
        <w:rPr>
          <w:rFonts w:hint="cs"/>
          <w:rtl/>
        </w:rPr>
      </w:pPr>
      <w:r>
        <w:rPr>
          <w:rFonts w:hint="cs"/>
          <w:rtl/>
        </w:rPr>
        <w:t>אי-אפשר להשאיר את השוויון לפרשנויות מדי פעם או למדיניות של פוליטיקאים שמשתנים מדי בחירות. כל עוד העיקרון של ה</w:t>
      </w:r>
      <w:r>
        <w:rPr>
          <w:rFonts w:hint="cs"/>
          <w:rtl/>
        </w:rPr>
        <w:t xml:space="preserve">שוויון איננו מעוגן בחוק, זה נשאר נתון לטוב לבו של השר לאמץ אותו במדיניותו, או לתת לו את המשמעות שהוא סבור כי היא נכונה. </w:t>
      </w:r>
    </w:p>
    <w:p w14:paraId="736303B3" w14:textId="77777777" w:rsidR="00000000" w:rsidRDefault="00F92B3A">
      <w:pPr>
        <w:pStyle w:val="a0"/>
        <w:rPr>
          <w:rFonts w:hint="cs"/>
          <w:rtl/>
        </w:rPr>
      </w:pPr>
    </w:p>
    <w:p w14:paraId="3891CF68" w14:textId="77777777" w:rsidR="00000000" w:rsidRDefault="00F92B3A">
      <w:pPr>
        <w:pStyle w:val="a0"/>
        <w:ind w:firstLine="0"/>
        <w:rPr>
          <w:rFonts w:hint="cs"/>
          <w:rtl/>
        </w:rPr>
      </w:pPr>
      <w:r>
        <w:rPr>
          <w:rFonts w:hint="cs"/>
          <w:rtl/>
        </w:rPr>
        <w:tab/>
        <w:t>אני רוצה לציין, רבותי, שמדינת ישראל לא יכולה להיות מדינה דמוקרטית בלי לתת תוכן אמיתי לסוגיית השוויון. אנחנו רואים העדר שוויון בכל תחו</w:t>
      </w:r>
      <w:r>
        <w:rPr>
          <w:rFonts w:hint="cs"/>
          <w:rtl/>
        </w:rPr>
        <w:t xml:space="preserve">ם ותחום, אם בתחום החינוך, אם בתחום התקציבים אם בהקצאת הקרקעות. לכן, על מנת לתת משמעות הלכה למעשה, יש לחוקק חוק שוויון אזרחי. </w:t>
      </w:r>
    </w:p>
    <w:p w14:paraId="4CCE997B" w14:textId="77777777" w:rsidR="00000000" w:rsidRDefault="00F92B3A">
      <w:pPr>
        <w:pStyle w:val="a0"/>
        <w:ind w:firstLine="0"/>
        <w:rPr>
          <w:rFonts w:hint="cs"/>
          <w:rtl/>
        </w:rPr>
      </w:pPr>
    </w:p>
    <w:p w14:paraId="2CE2CF36" w14:textId="77777777" w:rsidR="00000000" w:rsidRDefault="00F92B3A">
      <w:pPr>
        <w:pStyle w:val="a0"/>
        <w:rPr>
          <w:rFonts w:hint="cs"/>
          <w:rtl/>
        </w:rPr>
      </w:pPr>
      <w:r>
        <w:rPr>
          <w:rFonts w:hint="cs"/>
          <w:rtl/>
        </w:rPr>
        <w:t xml:space="preserve">מדוע אני סבור שיש חשיבות לחוק הזה? כי בהעדר חוק שוויון אזרחי, הדמוקרטיה האזרחית הולכת ונשחקת. לדעתי, יש כאן איזה פרדוקס בין הממד </w:t>
      </w:r>
      <w:r>
        <w:rPr>
          <w:rFonts w:hint="cs"/>
          <w:rtl/>
        </w:rPr>
        <w:t xml:space="preserve">היהודי לממד הדמוקרטי. אם אין חוק שוויון שיבטיח את הזכויות האזרחיות, הממד הדמוקרטי הולך ומצטמק לאור התפשטות והתרחבות הממד היהודי, שהולך ומשתלט על כל תחומי החיים. אני סבור שהמדינה בסופו של דבר תהפוך להיות מדינה אנטי-דמוקרטית. </w:t>
      </w:r>
    </w:p>
    <w:p w14:paraId="1434280E" w14:textId="77777777" w:rsidR="00000000" w:rsidRDefault="00F92B3A">
      <w:pPr>
        <w:pStyle w:val="a0"/>
        <w:rPr>
          <w:rFonts w:hint="cs"/>
          <w:rtl/>
        </w:rPr>
      </w:pPr>
    </w:p>
    <w:p w14:paraId="2FF167F8" w14:textId="77777777" w:rsidR="00000000" w:rsidRDefault="00F92B3A">
      <w:pPr>
        <w:pStyle w:val="a0"/>
        <w:rPr>
          <w:rFonts w:hint="cs"/>
          <w:rtl/>
        </w:rPr>
      </w:pPr>
      <w:r>
        <w:rPr>
          <w:rFonts w:hint="cs"/>
          <w:rtl/>
        </w:rPr>
        <w:t>לכן, בשני תחומים חשובים מאוד -</w:t>
      </w:r>
      <w:r>
        <w:rPr>
          <w:rFonts w:hint="cs"/>
          <w:rtl/>
        </w:rPr>
        <w:t xml:space="preserve"> בתחום האזרחות של מדינת ישראל, בתחום הזה, מה שקובע את עניין האזרחות זה לא חוק אזרחי - - - </w:t>
      </w:r>
    </w:p>
    <w:p w14:paraId="5B2E687D" w14:textId="77777777" w:rsidR="00000000" w:rsidRDefault="00F92B3A">
      <w:pPr>
        <w:pStyle w:val="a0"/>
        <w:rPr>
          <w:rFonts w:hint="cs"/>
          <w:rtl/>
        </w:rPr>
      </w:pPr>
    </w:p>
    <w:p w14:paraId="1E6B639F" w14:textId="77777777" w:rsidR="00000000" w:rsidRDefault="00F92B3A">
      <w:pPr>
        <w:pStyle w:val="af0"/>
        <w:rPr>
          <w:rtl/>
        </w:rPr>
      </w:pPr>
      <w:r>
        <w:rPr>
          <w:rFonts w:hint="eastAsia"/>
          <w:rtl/>
        </w:rPr>
        <w:t>צבי</w:t>
      </w:r>
      <w:r>
        <w:rPr>
          <w:rtl/>
        </w:rPr>
        <w:t xml:space="preserve"> הנדל (האיחוד הלאומי - ישראל ביתנו):</w:t>
      </w:r>
    </w:p>
    <w:p w14:paraId="18D986EF" w14:textId="77777777" w:rsidR="00000000" w:rsidRDefault="00F92B3A">
      <w:pPr>
        <w:pStyle w:val="a0"/>
        <w:rPr>
          <w:rFonts w:hint="cs"/>
          <w:rtl/>
        </w:rPr>
      </w:pPr>
    </w:p>
    <w:p w14:paraId="6C1A2CD4" w14:textId="77777777" w:rsidR="00000000" w:rsidRDefault="00F92B3A">
      <w:pPr>
        <w:pStyle w:val="a0"/>
        <w:rPr>
          <w:rFonts w:hint="cs"/>
          <w:rtl/>
        </w:rPr>
      </w:pPr>
      <w:r>
        <w:rPr>
          <w:rFonts w:hint="cs"/>
          <w:rtl/>
        </w:rPr>
        <w:t xml:space="preserve">אם אתה רוצה שוויון, כשמגרשים אותי מהבית, אתה מוכן שיגרשו גם אותך? </w:t>
      </w:r>
    </w:p>
    <w:p w14:paraId="4336AF16" w14:textId="77777777" w:rsidR="00000000" w:rsidRDefault="00F92B3A">
      <w:pPr>
        <w:pStyle w:val="a0"/>
        <w:ind w:firstLine="0"/>
        <w:rPr>
          <w:rFonts w:hint="cs"/>
          <w:rtl/>
        </w:rPr>
      </w:pPr>
    </w:p>
    <w:p w14:paraId="23E7B264" w14:textId="77777777" w:rsidR="00000000" w:rsidRDefault="00F92B3A">
      <w:pPr>
        <w:pStyle w:val="-"/>
        <w:rPr>
          <w:rtl/>
        </w:rPr>
      </w:pPr>
      <w:bookmarkStart w:id="290" w:name="FS000000549T08_12_2004_13_43_49C"/>
      <w:bookmarkEnd w:id="290"/>
      <w:r>
        <w:rPr>
          <w:rtl/>
        </w:rPr>
        <w:t>טלב אלסאנע (רע"ם):</w:t>
      </w:r>
    </w:p>
    <w:p w14:paraId="0AB3602D" w14:textId="77777777" w:rsidR="00000000" w:rsidRDefault="00F92B3A">
      <w:pPr>
        <w:pStyle w:val="a0"/>
        <w:rPr>
          <w:rtl/>
        </w:rPr>
      </w:pPr>
    </w:p>
    <w:p w14:paraId="1E7D5A84" w14:textId="77777777" w:rsidR="00000000" w:rsidRDefault="00F92B3A">
      <w:pPr>
        <w:pStyle w:val="a0"/>
        <w:rPr>
          <w:rFonts w:hint="cs"/>
          <w:rtl/>
        </w:rPr>
      </w:pPr>
      <w:r>
        <w:rPr>
          <w:rFonts w:hint="cs"/>
          <w:rtl/>
        </w:rPr>
        <w:t>אם אני נמצא מחוץ לגבולות המדינה, אנ</w:t>
      </w:r>
      <w:r>
        <w:rPr>
          <w:rFonts w:hint="cs"/>
          <w:rtl/>
        </w:rPr>
        <w:t xml:space="preserve">י בעד שיחזירו אותי לגבולות המדינה. אני חושב שמחזירים אותך לגבולות המדינה, לא מגרשים אותך למדינה אחרת. לכן, השאלה אינה במקום. </w:t>
      </w:r>
    </w:p>
    <w:p w14:paraId="4A064E52" w14:textId="77777777" w:rsidR="00000000" w:rsidRDefault="00F92B3A">
      <w:pPr>
        <w:pStyle w:val="a0"/>
        <w:rPr>
          <w:rFonts w:hint="cs"/>
          <w:rtl/>
        </w:rPr>
      </w:pPr>
    </w:p>
    <w:p w14:paraId="6EF78DDB" w14:textId="77777777" w:rsidR="00000000" w:rsidRDefault="00F92B3A">
      <w:pPr>
        <w:pStyle w:val="a0"/>
        <w:rPr>
          <w:rFonts w:hint="cs"/>
          <w:rtl/>
        </w:rPr>
      </w:pPr>
      <w:r>
        <w:rPr>
          <w:rFonts w:hint="cs"/>
          <w:rtl/>
        </w:rPr>
        <w:t>אדוני היושב-ראש, מדינת ישראל חייבת להחליט אם היא רוצה להיות מדינה אזרחית, אם היא רוצה לעגן את עקרונות היסוד על בסיס עקרונות אזרחי</w:t>
      </w:r>
      <w:r>
        <w:rPr>
          <w:rFonts w:hint="cs"/>
          <w:rtl/>
        </w:rPr>
        <w:t>ים או על בסיס עקרונות דתיים יהודיים. אי-אפשר שסוגיית האזרחות תיקבע על-פי עיקרון הלכתי, עניין היהודי והגר. כאשר האזרחות נגזרת על-פי שני חוקים שונים, חוק השבות, שמעניק אזרחות ליהודים, וחוק אחר, שמעניק נתינות ולא אזרחות לערבים, אי-אפשר שבסוגיות האדמה והמקרקעי</w:t>
      </w:r>
      <w:r>
        <w:rPr>
          <w:rFonts w:hint="cs"/>
          <w:rtl/>
        </w:rPr>
        <w:t xml:space="preserve">ן ייקבעו - - - </w:t>
      </w:r>
    </w:p>
    <w:p w14:paraId="2A0A043E" w14:textId="77777777" w:rsidR="00000000" w:rsidRDefault="00F92B3A">
      <w:pPr>
        <w:pStyle w:val="a0"/>
        <w:rPr>
          <w:rFonts w:hint="cs"/>
          <w:rtl/>
        </w:rPr>
      </w:pPr>
    </w:p>
    <w:p w14:paraId="5D5197C3" w14:textId="77777777" w:rsidR="00000000" w:rsidRDefault="00F92B3A">
      <w:pPr>
        <w:pStyle w:val="af1"/>
        <w:rPr>
          <w:rtl/>
        </w:rPr>
      </w:pPr>
      <w:r>
        <w:rPr>
          <w:rtl/>
        </w:rPr>
        <w:t>היו"ר חמי דורון:</w:t>
      </w:r>
    </w:p>
    <w:p w14:paraId="1E37FA7E" w14:textId="77777777" w:rsidR="00000000" w:rsidRDefault="00F92B3A">
      <w:pPr>
        <w:pStyle w:val="a0"/>
        <w:rPr>
          <w:rtl/>
        </w:rPr>
      </w:pPr>
    </w:p>
    <w:p w14:paraId="649187C4" w14:textId="77777777" w:rsidR="00000000" w:rsidRDefault="00F92B3A">
      <w:pPr>
        <w:pStyle w:val="a0"/>
        <w:rPr>
          <w:rFonts w:hint="cs"/>
          <w:rtl/>
        </w:rPr>
      </w:pPr>
      <w:r>
        <w:rPr>
          <w:rFonts w:hint="cs"/>
          <w:rtl/>
        </w:rPr>
        <w:t xml:space="preserve">שנייה. רבותי חברי הכנסת, חבר הכנסת גלעד ארדן, עם כל הכבוד, הרעשים האלה מפריעים. חבר הכנסת שטרן, אתם מפריעים. </w:t>
      </w:r>
    </w:p>
    <w:p w14:paraId="3E125BCB" w14:textId="77777777" w:rsidR="00000000" w:rsidRDefault="00F92B3A">
      <w:pPr>
        <w:pStyle w:val="a0"/>
        <w:rPr>
          <w:rFonts w:hint="cs"/>
          <w:rtl/>
        </w:rPr>
      </w:pPr>
    </w:p>
    <w:p w14:paraId="615862AC" w14:textId="77777777" w:rsidR="00000000" w:rsidRDefault="00F92B3A">
      <w:pPr>
        <w:pStyle w:val="af0"/>
        <w:rPr>
          <w:rtl/>
        </w:rPr>
      </w:pPr>
      <w:r>
        <w:rPr>
          <w:rFonts w:hint="eastAsia"/>
          <w:rtl/>
        </w:rPr>
        <w:t>אופיר</w:t>
      </w:r>
      <w:r>
        <w:rPr>
          <w:rtl/>
        </w:rPr>
        <w:t xml:space="preserve"> פינס-פז (העבודה-מימד):</w:t>
      </w:r>
    </w:p>
    <w:p w14:paraId="16CE37DB" w14:textId="77777777" w:rsidR="00000000" w:rsidRDefault="00F92B3A">
      <w:pPr>
        <w:pStyle w:val="a0"/>
        <w:rPr>
          <w:rFonts w:hint="cs"/>
          <w:rtl/>
        </w:rPr>
      </w:pPr>
    </w:p>
    <w:p w14:paraId="00417819" w14:textId="77777777" w:rsidR="00000000" w:rsidRDefault="00F92B3A">
      <w:pPr>
        <w:pStyle w:val="a0"/>
        <w:rPr>
          <w:rFonts w:hint="cs"/>
          <w:rtl/>
        </w:rPr>
      </w:pPr>
      <w:r>
        <w:rPr>
          <w:rFonts w:hint="cs"/>
          <w:rtl/>
        </w:rPr>
        <w:t xml:space="preserve">אדוני היושב-ראש, תמשיך את השעון. </w:t>
      </w:r>
    </w:p>
    <w:p w14:paraId="6AA8F8A6" w14:textId="77777777" w:rsidR="00000000" w:rsidRDefault="00F92B3A">
      <w:pPr>
        <w:pStyle w:val="a0"/>
        <w:rPr>
          <w:rFonts w:hint="cs"/>
          <w:rtl/>
        </w:rPr>
      </w:pPr>
    </w:p>
    <w:p w14:paraId="6F57E087" w14:textId="77777777" w:rsidR="00000000" w:rsidRDefault="00F92B3A">
      <w:pPr>
        <w:pStyle w:val="af1"/>
        <w:rPr>
          <w:rtl/>
        </w:rPr>
      </w:pPr>
      <w:r>
        <w:rPr>
          <w:rtl/>
        </w:rPr>
        <w:t>היו"ר חמי דורון:</w:t>
      </w:r>
    </w:p>
    <w:p w14:paraId="194D9CAC" w14:textId="77777777" w:rsidR="00000000" w:rsidRDefault="00F92B3A">
      <w:pPr>
        <w:pStyle w:val="a0"/>
        <w:rPr>
          <w:rtl/>
        </w:rPr>
      </w:pPr>
    </w:p>
    <w:p w14:paraId="51802F40" w14:textId="77777777" w:rsidR="00000000" w:rsidRDefault="00F92B3A">
      <w:pPr>
        <w:pStyle w:val="a0"/>
        <w:rPr>
          <w:rFonts w:hint="cs"/>
          <w:rtl/>
        </w:rPr>
      </w:pPr>
      <w:r>
        <w:rPr>
          <w:rFonts w:hint="cs"/>
          <w:rtl/>
        </w:rPr>
        <w:t>לא, אני לא אמשיך את השעון כ</w:t>
      </w:r>
      <w:r>
        <w:rPr>
          <w:rFonts w:hint="cs"/>
          <w:rtl/>
        </w:rPr>
        <w:t xml:space="preserve">י לא מגיע לו שהזמן שלו יתבזבז. גם אתה לא תרצה, חבר הכנסת פינס, שיפריעו לך. </w:t>
      </w:r>
    </w:p>
    <w:p w14:paraId="3DA19001" w14:textId="77777777" w:rsidR="00000000" w:rsidRDefault="00F92B3A">
      <w:pPr>
        <w:pStyle w:val="a0"/>
        <w:rPr>
          <w:rFonts w:hint="cs"/>
          <w:rtl/>
        </w:rPr>
      </w:pPr>
    </w:p>
    <w:p w14:paraId="7A1E4376" w14:textId="77777777" w:rsidR="00000000" w:rsidRDefault="00F92B3A">
      <w:pPr>
        <w:pStyle w:val="af0"/>
        <w:rPr>
          <w:rtl/>
        </w:rPr>
      </w:pPr>
      <w:r>
        <w:rPr>
          <w:rFonts w:hint="eastAsia"/>
          <w:rtl/>
        </w:rPr>
        <w:t>אופיר</w:t>
      </w:r>
      <w:r>
        <w:rPr>
          <w:rtl/>
        </w:rPr>
        <w:t xml:space="preserve"> פינס-פז (העבודה-מימד):</w:t>
      </w:r>
    </w:p>
    <w:p w14:paraId="760F028B" w14:textId="77777777" w:rsidR="00000000" w:rsidRDefault="00F92B3A">
      <w:pPr>
        <w:pStyle w:val="a0"/>
        <w:rPr>
          <w:rFonts w:hint="cs"/>
          <w:rtl/>
        </w:rPr>
      </w:pPr>
    </w:p>
    <w:p w14:paraId="38E1984A" w14:textId="77777777" w:rsidR="00000000" w:rsidRDefault="00F92B3A">
      <w:pPr>
        <w:pStyle w:val="a0"/>
        <w:rPr>
          <w:rFonts w:hint="cs"/>
          <w:rtl/>
        </w:rPr>
      </w:pPr>
      <w:r>
        <w:rPr>
          <w:rFonts w:hint="cs"/>
          <w:rtl/>
        </w:rPr>
        <w:t xml:space="preserve">אצלי אתה יכול. </w:t>
      </w:r>
    </w:p>
    <w:p w14:paraId="419C2A38" w14:textId="77777777" w:rsidR="00000000" w:rsidRDefault="00F92B3A">
      <w:pPr>
        <w:pStyle w:val="a0"/>
        <w:ind w:firstLine="0"/>
        <w:rPr>
          <w:rFonts w:hint="cs"/>
          <w:rtl/>
        </w:rPr>
      </w:pPr>
    </w:p>
    <w:p w14:paraId="1F0C904B" w14:textId="77777777" w:rsidR="00000000" w:rsidRDefault="00F92B3A">
      <w:pPr>
        <w:pStyle w:val="af1"/>
        <w:rPr>
          <w:rtl/>
        </w:rPr>
      </w:pPr>
      <w:r>
        <w:rPr>
          <w:rtl/>
        </w:rPr>
        <w:t>היו"ר חמי דורון:</w:t>
      </w:r>
    </w:p>
    <w:p w14:paraId="400860F1" w14:textId="77777777" w:rsidR="00000000" w:rsidRDefault="00F92B3A">
      <w:pPr>
        <w:pStyle w:val="a0"/>
        <w:rPr>
          <w:rtl/>
        </w:rPr>
      </w:pPr>
    </w:p>
    <w:p w14:paraId="1C7BD345" w14:textId="77777777" w:rsidR="00000000" w:rsidRDefault="00F92B3A">
      <w:pPr>
        <w:pStyle w:val="a0"/>
        <w:rPr>
          <w:rFonts w:hint="cs"/>
          <w:rtl/>
        </w:rPr>
      </w:pPr>
      <w:r>
        <w:rPr>
          <w:rFonts w:hint="cs"/>
          <w:rtl/>
        </w:rPr>
        <w:t xml:space="preserve">אני יודע, הספקתי להכיר את זה. </w:t>
      </w:r>
    </w:p>
    <w:p w14:paraId="5564D01D" w14:textId="77777777" w:rsidR="00000000" w:rsidRDefault="00F92B3A">
      <w:pPr>
        <w:pStyle w:val="a0"/>
        <w:rPr>
          <w:rFonts w:hint="cs"/>
          <w:rtl/>
        </w:rPr>
      </w:pPr>
    </w:p>
    <w:p w14:paraId="1790BE68" w14:textId="77777777" w:rsidR="00000000" w:rsidRDefault="00F92B3A">
      <w:pPr>
        <w:pStyle w:val="-"/>
        <w:rPr>
          <w:rtl/>
        </w:rPr>
      </w:pPr>
      <w:bookmarkStart w:id="291" w:name="FS000000549T08_12_2004_13_44_43C"/>
      <w:bookmarkEnd w:id="291"/>
      <w:r>
        <w:rPr>
          <w:rtl/>
        </w:rPr>
        <w:t>טלב אלסאנע (רע"ם):</w:t>
      </w:r>
    </w:p>
    <w:p w14:paraId="26E55567" w14:textId="77777777" w:rsidR="00000000" w:rsidRDefault="00F92B3A">
      <w:pPr>
        <w:pStyle w:val="a0"/>
        <w:rPr>
          <w:rtl/>
        </w:rPr>
      </w:pPr>
    </w:p>
    <w:p w14:paraId="470A1E0B" w14:textId="77777777" w:rsidR="00000000" w:rsidRDefault="00F92B3A">
      <w:pPr>
        <w:pStyle w:val="a0"/>
        <w:rPr>
          <w:rFonts w:hint="cs"/>
          <w:rtl/>
        </w:rPr>
      </w:pPr>
      <w:r>
        <w:rPr>
          <w:rFonts w:hint="cs"/>
          <w:rtl/>
        </w:rPr>
        <w:t>אדוני היושב-ראש, מה שמפתיע בכל העניין, בשנת 1948, כאשר מדינת י</w:t>
      </w:r>
      <w:r>
        <w:rPr>
          <w:rFonts w:hint="cs"/>
          <w:rtl/>
        </w:rPr>
        <w:t>שראל היתה במצב חירום, במצב של מלחמה עם הקמת המדינה, היה מקום לפסקה הזאת במגילת העצמאות. בשנת 2004, אנחנו לקראת 2005, כשמדינת ישראל מבססת את קיומה, יש לה הסכמי שלום עם מצרים, עם ירדן, אין מצב של לוחמה, הקיום שלה אינו בסכנה, את הפסקה הזאת לא מפנימים ולא מעגנ</w:t>
      </w:r>
      <w:r>
        <w:rPr>
          <w:rFonts w:hint="cs"/>
          <w:rtl/>
        </w:rPr>
        <w:t xml:space="preserve">ים בחוק. </w:t>
      </w:r>
    </w:p>
    <w:p w14:paraId="6A2F6CBA" w14:textId="77777777" w:rsidR="00000000" w:rsidRDefault="00F92B3A">
      <w:pPr>
        <w:pStyle w:val="a0"/>
        <w:rPr>
          <w:rFonts w:hint="cs"/>
          <w:rtl/>
        </w:rPr>
      </w:pPr>
    </w:p>
    <w:p w14:paraId="386B0884" w14:textId="77777777" w:rsidR="00000000" w:rsidRDefault="00F92B3A">
      <w:pPr>
        <w:pStyle w:val="a0"/>
        <w:rPr>
          <w:rFonts w:hint="cs"/>
          <w:rtl/>
        </w:rPr>
      </w:pPr>
      <w:r>
        <w:rPr>
          <w:rFonts w:hint="cs"/>
          <w:rtl/>
        </w:rPr>
        <w:t xml:space="preserve">מה שמפריע, ביישום הדמוקרטיה, המרחק בין ההצהרה לבין היישום הוא כמרחק שבין שמים לארץ. אילו היתה מדינת ישראל באמת מדינה דמוקרטית, לא היה מקום, חבר הכנסת עסאם מח'ול, לתופעה של יישובים לא-מוכרים בשנת 2005, 56 שנה אחרי קום המדינה. אין שום יישוב יהודי </w:t>
      </w:r>
      <w:r>
        <w:rPr>
          <w:rFonts w:hint="cs"/>
          <w:rtl/>
        </w:rPr>
        <w:t xml:space="preserve">- - - </w:t>
      </w:r>
    </w:p>
    <w:p w14:paraId="7D328DD6" w14:textId="77777777" w:rsidR="00000000" w:rsidRDefault="00F92B3A">
      <w:pPr>
        <w:pStyle w:val="a0"/>
        <w:rPr>
          <w:rFonts w:hint="cs"/>
          <w:rtl/>
        </w:rPr>
      </w:pPr>
    </w:p>
    <w:p w14:paraId="17783B70" w14:textId="77777777" w:rsidR="00000000" w:rsidRDefault="00F92B3A">
      <w:pPr>
        <w:pStyle w:val="af0"/>
        <w:rPr>
          <w:rtl/>
        </w:rPr>
      </w:pPr>
      <w:r>
        <w:rPr>
          <w:rFonts w:hint="eastAsia"/>
          <w:rtl/>
        </w:rPr>
        <w:t>עסאם</w:t>
      </w:r>
      <w:r>
        <w:rPr>
          <w:rtl/>
        </w:rPr>
        <w:t xml:space="preserve"> מח'ול (חד"ש-תע"ל):</w:t>
      </w:r>
    </w:p>
    <w:p w14:paraId="7A8CF25A" w14:textId="77777777" w:rsidR="00000000" w:rsidRDefault="00F92B3A">
      <w:pPr>
        <w:pStyle w:val="a0"/>
        <w:rPr>
          <w:rFonts w:hint="cs"/>
          <w:rtl/>
        </w:rPr>
      </w:pPr>
    </w:p>
    <w:p w14:paraId="0C3A6F85" w14:textId="77777777" w:rsidR="00000000" w:rsidRDefault="00F92B3A">
      <w:pPr>
        <w:pStyle w:val="a0"/>
        <w:rPr>
          <w:rFonts w:hint="cs"/>
          <w:rtl/>
        </w:rPr>
      </w:pPr>
      <w:r>
        <w:rPr>
          <w:rFonts w:hint="cs"/>
          <w:rtl/>
        </w:rPr>
        <w:t xml:space="preserve">בז'רגון של הממשלה, זה יכול להיות - - - </w:t>
      </w:r>
    </w:p>
    <w:p w14:paraId="38D4E881" w14:textId="77777777" w:rsidR="00000000" w:rsidRDefault="00F92B3A">
      <w:pPr>
        <w:pStyle w:val="a0"/>
        <w:ind w:firstLine="0"/>
        <w:rPr>
          <w:rFonts w:hint="cs"/>
          <w:rtl/>
        </w:rPr>
      </w:pPr>
    </w:p>
    <w:p w14:paraId="5AE876A0" w14:textId="77777777" w:rsidR="00000000" w:rsidRDefault="00F92B3A">
      <w:pPr>
        <w:pStyle w:val="af1"/>
        <w:rPr>
          <w:rtl/>
        </w:rPr>
      </w:pPr>
      <w:r>
        <w:rPr>
          <w:rtl/>
        </w:rPr>
        <w:t>היו"ר חמי דורון:</w:t>
      </w:r>
    </w:p>
    <w:p w14:paraId="231BC932" w14:textId="77777777" w:rsidR="00000000" w:rsidRDefault="00F92B3A">
      <w:pPr>
        <w:pStyle w:val="a0"/>
        <w:rPr>
          <w:rtl/>
        </w:rPr>
      </w:pPr>
    </w:p>
    <w:p w14:paraId="7C023A4F" w14:textId="77777777" w:rsidR="00000000" w:rsidRDefault="00F92B3A">
      <w:pPr>
        <w:pStyle w:val="a0"/>
        <w:rPr>
          <w:rFonts w:hint="cs"/>
          <w:rtl/>
        </w:rPr>
      </w:pPr>
      <w:r>
        <w:rPr>
          <w:rFonts w:hint="cs"/>
          <w:rtl/>
        </w:rPr>
        <w:t xml:space="preserve">חבר הכנסת עסאם מח'ול, זה לא דיאלוג בין שניכם. </w:t>
      </w:r>
    </w:p>
    <w:p w14:paraId="7C83DCE9" w14:textId="77777777" w:rsidR="00000000" w:rsidRDefault="00F92B3A">
      <w:pPr>
        <w:pStyle w:val="a0"/>
        <w:rPr>
          <w:rFonts w:hint="cs"/>
          <w:rtl/>
        </w:rPr>
      </w:pPr>
    </w:p>
    <w:p w14:paraId="69BECC5B" w14:textId="77777777" w:rsidR="00000000" w:rsidRDefault="00F92B3A">
      <w:pPr>
        <w:pStyle w:val="-"/>
        <w:rPr>
          <w:rtl/>
        </w:rPr>
      </w:pPr>
      <w:bookmarkStart w:id="292" w:name="FS000000549T08_12_2004_13_45_44C"/>
      <w:bookmarkEnd w:id="292"/>
      <w:r>
        <w:rPr>
          <w:rtl/>
        </w:rPr>
        <w:t>טלב אלסאנע (רע"ם):</w:t>
      </w:r>
    </w:p>
    <w:p w14:paraId="57B2A6AF" w14:textId="77777777" w:rsidR="00000000" w:rsidRDefault="00F92B3A">
      <w:pPr>
        <w:pStyle w:val="a0"/>
        <w:rPr>
          <w:rFonts w:hint="cs"/>
          <w:rtl/>
        </w:rPr>
      </w:pPr>
    </w:p>
    <w:p w14:paraId="7BB1696D" w14:textId="77777777" w:rsidR="00000000" w:rsidRDefault="00F92B3A">
      <w:pPr>
        <w:pStyle w:val="a0"/>
        <w:rPr>
          <w:rFonts w:hint="cs"/>
          <w:rtl/>
        </w:rPr>
      </w:pPr>
      <w:r>
        <w:rPr>
          <w:rFonts w:hint="cs"/>
          <w:rtl/>
        </w:rPr>
        <w:t>חבר הכנסת עסאם מח'ול, אילו היה חוק שוויון אזרחי, אין דבר כזה - יישובים לא-מוכרים; לא יהודיים ולא</w:t>
      </w:r>
      <w:r>
        <w:rPr>
          <w:rFonts w:hint="cs"/>
          <w:rtl/>
        </w:rPr>
        <w:t xml:space="preserve"> ערביים. אבל אין יישוב יהודי אחד שהוא לא מוכר, יש יישובים ערביים שהם לא מוכרים. לא צריך להיות מקום לדבר הזה, שמי שאיננו אזרח מדינת ישראל, לא חי במדינת ישראל, לא מחזיק באזרחות מדינת ישראל, לא משלם מסים במדינת ישראל, יש לו יותר זכויות מלאזרח מדינת ישראל שיש </w:t>
      </w:r>
      <w:r>
        <w:rPr>
          <w:rFonts w:hint="cs"/>
          <w:rtl/>
        </w:rPr>
        <w:t xml:space="preserve">לו אזרחות, שחי במדינה ומשלם מסים במדינה. </w:t>
      </w:r>
    </w:p>
    <w:p w14:paraId="60268357" w14:textId="77777777" w:rsidR="00000000" w:rsidRDefault="00F92B3A">
      <w:pPr>
        <w:pStyle w:val="a0"/>
        <w:rPr>
          <w:rFonts w:hint="cs"/>
          <w:rtl/>
        </w:rPr>
      </w:pPr>
    </w:p>
    <w:p w14:paraId="40898D7A" w14:textId="77777777" w:rsidR="00000000" w:rsidRDefault="00F92B3A">
      <w:pPr>
        <w:pStyle w:val="a0"/>
        <w:rPr>
          <w:rFonts w:hint="cs"/>
          <w:rtl/>
        </w:rPr>
      </w:pPr>
      <w:r>
        <w:rPr>
          <w:rFonts w:hint="cs"/>
          <w:rtl/>
        </w:rPr>
        <w:t xml:space="preserve">אילו היו מיישמים את הדמוקרטיה הלכה למעשה, היתה צריכה להיות חלוקה שוויונית, שותפות אמיתית, גם בהכרעות, גם בהחלטות, גם בהוויה של המשטר. מאז קום המדינה ועד היום ערבים כמעט שלא היו שותפים בקבלת החלטות. פעם אחת הם היו </w:t>
      </w:r>
      <w:r>
        <w:rPr>
          <w:rFonts w:hint="cs"/>
          <w:rtl/>
        </w:rPr>
        <w:t xml:space="preserve">שותפים, כשהיינו גוש חוסם, בתקופת ממשלתו של יצחק רבין. לאחר מכן, האוכלוסייה הערבית ונציגיה, על שולי החברה, על שולי ההוויה של המשטר, אינה שותפה להכרעות. </w:t>
      </w:r>
    </w:p>
    <w:p w14:paraId="7805583C" w14:textId="77777777" w:rsidR="00000000" w:rsidRDefault="00F92B3A">
      <w:pPr>
        <w:pStyle w:val="a0"/>
        <w:rPr>
          <w:rFonts w:hint="cs"/>
          <w:rtl/>
        </w:rPr>
      </w:pPr>
    </w:p>
    <w:p w14:paraId="0016EA9D" w14:textId="77777777" w:rsidR="00000000" w:rsidRDefault="00F92B3A">
      <w:pPr>
        <w:pStyle w:val="a0"/>
        <w:rPr>
          <w:rFonts w:hint="cs"/>
          <w:rtl/>
        </w:rPr>
      </w:pPr>
      <w:r>
        <w:rPr>
          <w:rFonts w:hint="cs"/>
          <w:rtl/>
        </w:rPr>
        <w:t>זה לא מקרי, רבותי. זה לא מקרי שהציבור הערבי תופס את המקום הראשון באבטלה או בעוני. זאת התוצאה של המדיניו</w:t>
      </w:r>
      <w:r>
        <w:rPr>
          <w:rFonts w:hint="cs"/>
          <w:rtl/>
        </w:rPr>
        <w:t xml:space="preserve">ת. את המדיניות הזאת אי-אפשר לשנות בלי לאמץ את השוויון ובלי לכפות אותו במסגרת חוק על מקבלי ההחלטות. אי-אפשר להשאיר את הדברים להצהרות טובות או לטוב לבו של משטר זה או אחר. </w:t>
      </w:r>
    </w:p>
    <w:p w14:paraId="0A334368" w14:textId="77777777" w:rsidR="00000000" w:rsidRDefault="00F92B3A">
      <w:pPr>
        <w:pStyle w:val="a0"/>
        <w:rPr>
          <w:rFonts w:hint="cs"/>
          <w:rtl/>
        </w:rPr>
      </w:pPr>
    </w:p>
    <w:p w14:paraId="6BADB35D" w14:textId="77777777" w:rsidR="00000000" w:rsidRDefault="00F92B3A">
      <w:pPr>
        <w:pStyle w:val="a0"/>
        <w:rPr>
          <w:rFonts w:hint="cs"/>
          <w:rtl/>
        </w:rPr>
      </w:pPr>
      <w:r>
        <w:rPr>
          <w:rFonts w:hint="cs"/>
          <w:rtl/>
        </w:rPr>
        <w:t>לכן, לדעתי, הגיע הזמן לאמץ את מגילת העצמאות, לא המגילה שלי, מגילת העצמאות שאתם מדברים</w:t>
      </w:r>
      <w:r>
        <w:rPr>
          <w:rFonts w:hint="cs"/>
          <w:rtl/>
        </w:rPr>
        <w:t xml:space="preserve"> עליה כל הזמן. אם לא, נבטל אותה. או שמאמצים אותה במסגרת חוק או שמבטלים אותה ואין לה שום משמעות - זה המבחן האמיתי. תודה רבה. </w:t>
      </w:r>
    </w:p>
    <w:p w14:paraId="01C6E255" w14:textId="77777777" w:rsidR="00000000" w:rsidRDefault="00F92B3A">
      <w:pPr>
        <w:pStyle w:val="a0"/>
        <w:rPr>
          <w:rFonts w:hint="cs"/>
          <w:rtl/>
        </w:rPr>
      </w:pPr>
    </w:p>
    <w:p w14:paraId="45E57560" w14:textId="77777777" w:rsidR="00000000" w:rsidRDefault="00F92B3A">
      <w:pPr>
        <w:pStyle w:val="af1"/>
        <w:rPr>
          <w:rtl/>
        </w:rPr>
      </w:pPr>
      <w:r>
        <w:rPr>
          <w:rtl/>
        </w:rPr>
        <w:t>היו"ר חמי דורון:</w:t>
      </w:r>
    </w:p>
    <w:p w14:paraId="0ED4BAF3" w14:textId="77777777" w:rsidR="00000000" w:rsidRDefault="00F92B3A">
      <w:pPr>
        <w:pStyle w:val="a0"/>
        <w:rPr>
          <w:rtl/>
        </w:rPr>
      </w:pPr>
    </w:p>
    <w:p w14:paraId="1214A2F2" w14:textId="77777777" w:rsidR="00000000" w:rsidRDefault="00F92B3A">
      <w:pPr>
        <w:pStyle w:val="a0"/>
        <w:rPr>
          <w:rFonts w:hint="cs"/>
          <w:rtl/>
        </w:rPr>
      </w:pPr>
      <w:r>
        <w:rPr>
          <w:rFonts w:hint="cs"/>
          <w:rtl/>
        </w:rPr>
        <w:t xml:space="preserve">תודה רבה לחבר הכנסת טלב אלסאנע. </w:t>
      </w:r>
    </w:p>
    <w:p w14:paraId="3CBBC6E6" w14:textId="77777777" w:rsidR="00000000" w:rsidRDefault="00F92B3A">
      <w:pPr>
        <w:pStyle w:val="a0"/>
        <w:rPr>
          <w:rFonts w:hint="cs"/>
          <w:rtl/>
        </w:rPr>
      </w:pPr>
    </w:p>
    <w:p w14:paraId="0ACA4D1C" w14:textId="77777777" w:rsidR="00000000" w:rsidRDefault="00F92B3A">
      <w:pPr>
        <w:pStyle w:val="a2"/>
        <w:rPr>
          <w:rtl/>
        </w:rPr>
      </w:pPr>
    </w:p>
    <w:p w14:paraId="0DFCDFB3" w14:textId="77777777" w:rsidR="00000000" w:rsidRDefault="00F92B3A">
      <w:pPr>
        <w:pStyle w:val="a2"/>
        <w:rPr>
          <w:rtl/>
        </w:rPr>
      </w:pPr>
      <w:bookmarkStart w:id="293" w:name="CS23148FI0023148T08_12_2004_14_16_29"/>
      <w:bookmarkStart w:id="294" w:name="_Toc100391293"/>
      <w:bookmarkEnd w:id="293"/>
      <w:r>
        <w:rPr>
          <w:rtl/>
        </w:rPr>
        <w:t>הצעת חוק</w:t>
      </w:r>
      <w:r>
        <w:rPr>
          <w:rFonts w:hint="cs"/>
          <w:rtl/>
        </w:rPr>
        <w:t>-</w:t>
      </w:r>
      <w:r>
        <w:rPr>
          <w:rtl/>
        </w:rPr>
        <w:t>יסוד: השוויון האזרחי</w:t>
      </w:r>
      <w:bookmarkEnd w:id="294"/>
    </w:p>
    <w:p w14:paraId="391E962B" w14:textId="77777777" w:rsidR="00000000" w:rsidRDefault="00F92B3A">
      <w:pPr>
        <w:pStyle w:val="a0"/>
        <w:ind w:firstLine="0"/>
        <w:rPr>
          <w:rFonts w:hint="cs"/>
          <w:rtl/>
        </w:rPr>
      </w:pPr>
      <w:r>
        <w:rPr>
          <w:rFonts w:hint="cs"/>
          <w:rtl/>
        </w:rPr>
        <w:t xml:space="preserve"> [הצעת חוק פ/2028; נספחות.]</w:t>
      </w:r>
    </w:p>
    <w:p w14:paraId="6573B5AD" w14:textId="77777777" w:rsidR="00000000" w:rsidRDefault="00F92B3A">
      <w:pPr>
        <w:pStyle w:val="-0"/>
        <w:rPr>
          <w:rFonts w:hint="cs"/>
          <w:rtl/>
        </w:rPr>
      </w:pPr>
      <w:r>
        <w:rPr>
          <w:rFonts w:hint="cs"/>
          <w:rtl/>
        </w:rPr>
        <w:t>(הצעת חבר הכנסת אופ</w:t>
      </w:r>
      <w:r>
        <w:rPr>
          <w:rFonts w:hint="cs"/>
          <w:rtl/>
        </w:rPr>
        <w:t>יר פינס-פז)</w:t>
      </w:r>
    </w:p>
    <w:p w14:paraId="230DA7AF" w14:textId="77777777" w:rsidR="00000000" w:rsidRDefault="00F92B3A">
      <w:pPr>
        <w:pStyle w:val="a0"/>
        <w:ind w:firstLine="0"/>
        <w:rPr>
          <w:rFonts w:hint="cs"/>
          <w:rtl/>
        </w:rPr>
      </w:pPr>
    </w:p>
    <w:p w14:paraId="5DE6A563" w14:textId="77777777" w:rsidR="00000000" w:rsidRDefault="00F92B3A">
      <w:pPr>
        <w:pStyle w:val="af1"/>
        <w:rPr>
          <w:rtl/>
        </w:rPr>
      </w:pPr>
      <w:r>
        <w:rPr>
          <w:rtl/>
        </w:rPr>
        <w:t>היו"ר חמי דורון:</w:t>
      </w:r>
    </w:p>
    <w:p w14:paraId="7463A55F" w14:textId="77777777" w:rsidR="00000000" w:rsidRDefault="00F92B3A">
      <w:pPr>
        <w:pStyle w:val="a0"/>
        <w:rPr>
          <w:rtl/>
        </w:rPr>
      </w:pPr>
    </w:p>
    <w:p w14:paraId="2DCC289F" w14:textId="77777777" w:rsidR="00000000" w:rsidRDefault="00F92B3A">
      <w:pPr>
        <w:pStyle w:val="a0"/>
        <w:rPr>
          <w:rFonts w:hint="cs"/>
          <w:rtl/>
        </w:rPr>
      </w:pPr>
      <w:r>
        <w:rPr>
          <w:rFonts w:hint="cs"/>
          <w:rtl/>
        </w:rPr>
        <w:t xml:space="preserve">חבר הכנסת אופיר פינס, אתה תעלה גם את הצעת החוק שלך, הצעת חוק-יסוד: השוויון האזרחי,  וממלאת-מקום שר המשפטים תשיב על שני החוקים האלה יחד. </w:t>
      </w:r>
    </w:p>
    <w:p w14:paraId="0C3F2006" w14:textId="77777777" w:rsidR="00000000" w:rsidRDefault="00F92B3A">
      <w:pPr>
        <w:pStyle w:val="a0"/>
        <w:rPr>
          <w:rFonts w:hint="cs"/>
          <w:rtl/>
        </w:rPr>
      </w:pPr>
    </w:p>
    <w:p w14:paraId="6CBC4BDC" w14:textId="77777777" w:rsidR="00000000" w:rsidRDefault="00F92B3A">
      <w:pPr>
        <w:pStyle w:val="a0"/>
        <w:rPr>
          <w:rFonts w:hint="cs"/>
          <w:rtl/>
        </w:rPr>
      </w:pPr>
      <w:r>
        <w:rPr>
          <w:rFonts w:hint="cs"/>
          <w:rtl/>
        </w:rPr>
        <w:t>לפני כן אני רוצה לומר לפרוטוקול, שהצעת חוק מיסוי מקרקעין (שבח, מכירה ורכישה) (תיקון - נ</w:t>
      </w:r>
      <w:r>
        <w:rPr>
          <w:rFonts w:hint="cs"/>
          <w:rtl/>
        </w:rPr>
        <w:t xml:space="preserve">יכויים מותרים), התשס"ד-2004, של חבר הכנסת אילן ליבוביץ וקבוצת חברי הכנסת, תעבור להכנה לקריאה ראשונה לוועדת הכספים. חבר הכנסת פינס, בבקשה. </w:t>
      </w:r>
    </w:p>
    <w:p w14:paraId="0EB73448" w14:textId="77777777" w:rsidR="00000000" w:rsidRDefault="00F92B3A">
      <w:pPr>
        <w:pStyle w:val="a0"/>
        <w:rPr>
          <w:rFonts w:hint="cs"/>
          <w:rtl/>
        </w:rPr>
      </w:pPr>
    </w:p>
    <w:p w14:paraId="255D5D4A" w14:textId="77777777" w:rsidR="00000000" w:rsidRDefault="00F92B3A">
      <w:pPr>
        <w:pStyle w:val="a"/>
        <w:rPr>
          <w:rtl/>
        </w:rPr>
      </w:pPr>
      <w:bookmarkStart w:id="295" w:name="FS000000455T08_12_2004_13_47_41"/>
      <w:bookmarkStart w:id="296" w:name="_Toc100391294"/>
      <w:bookmarkEnd w:id="295"/>
      <w:r>
        <w:rPr>
          <w:rFonts w:hint="eastAsia"/>
          <w:rtl/>
        </w:rPr>
        <w:t>אופיר</w:t>
      </w:r>
      <w:r>
        <w:rPr>
          <w:rtl/>
        </w:rPr>
        <w:t xml:space="preserve"> פינס-פז (העבודה-מימד):</w:t>
      </w:r>
      <w:bookmarkEnd w:id="296"/>
    </w:p>
    <w:p w14:paraId="09D09D07" w14:textId="77777777" w:rsidR="00000000" w:rsidRDefault="00F92B3A">
      <w:pPr>
        <w:pStyle w:val="a0"/>
        <w:rPr>
          <w:rFonts w:hint="cs"/>
          <w:rtl/>
        </w:rPr>
      </w:pPr>
    </w:p>
    <w:p w14:paraId="2324D16A" w14:textId="77777777" w:rsidR="00000000" w:rsidRDefault="00F92B3A">
      <w:pPr>
        <w:pStyle w:val="a0"/>
        <w:rPr>
          <w:rFonts w:hint="cs"/>
          <w:rtl/>
        </w:rPr>
      </w:pPr>
      <w:r>
        <w:rPr>
          <w:rFonts w:hint="cs"/>
          <w:rtl/>
        </w:rPr>
        <w:t>אדוני היושב-ראש, אדוני ראש הממשלה, חברי חברי הכנסת, אני נאלץ להסכים עם חבר הכנסת אלסאנ</w:t>
      </w:r>
      <w:r>
        <w:rPr>
          <w:rFonts w:hint="cs"/>
          <w:rtl/>
        </w:rPr>
        <w:t xml:space="preserve">ע בביקורת שלו עלינו. בסופו של דבר, חבר הכנסת טלב אלסאנע מציע את הצעת החוק מטעם המיעוט הערבי. אני מציע את הצעת החוק  מטעם הרוב היהודי. </w:t>
      </w:r>
    </w:p>
    <w:p w14:paraId="56828801" w14:textId="77777777" w:rsidR="00000000" w:rsidRDefault="00F92B3A">
      <w:pPr>
        <w:pStyle w:val="a0"/>
        <w:rPr>
          <w:rFonts w:hint="cs"/>
          <w:rtl/>
        </w:rPr>
      </w:pPr>
    </w:p>
    <w:p w14:paraId="68A8668D" w14:textId="77777777" w:rsidR="00000000" w:rsidRDefault="00F92B3A">
      <w:pPr>
        <w:pStyle w:val="a0"/>
        <w:rPr>
          <w:rFonts w:hint="cs"/>
          <w:rtl/>
        </w:rPr>
      </w:pPr>
      <w:r>
        <w:rPr>
          <w:rFonts w:hint="cs"/>
          <w:rtl/>
        </w:rPr>
        <w:t>כי כשמדינת ישראל קוראת לעצמה מדינה יהודית ודמוקרטית וערך השוויון היום הוא לא ערך, הוא ערך ששנוי במחלוקת, אין עליו קונסנז</w:t>
      </w:r>
      <w:r>
        <w:rPr>
          <w:rFonts w:hint="cs"/>
          <w:rtl/>
        </w:rPr>
        <w:t xml:space="preserve">וס ואין עליו הסכמה רחבה, תסלחו לי, אני לא רוצה בכלל לדבר לחברי חברי הכנסת הערבים. זאת בעיה שלנו, בעיה של הרוב היהודי שמנהל ומוביל את המדינה הזאת. כל זמן שהשוויון איננו חוק-יסוד בתוכנו, המדינה הזאת היא מדינה דמוקרטית נכה, חלקית, בעייתית. </w:t>
      </w:r>
    </w:p>
    <w:p w14:paraId="1F732769" w14:textId="77777777" w:rsidR="00000000" w:rsidRDefault="00F92B3A">
      <w:pPr>
        <w:pStyle w:val="a0"/>
        <w:rPr>
          <w:rFonts w:hint="cs"/>
          <w:rtl/>
        </w:rPr>
      </w:pPr>
    </w:p>
    <w:p w14:paraId="1FBBA81C" w14:textId="77777777" w:rsidR="00000000" w:rsidRDefault="00F92B3A">
      <w:pPr>
        <w:pStyle w:val="a0"/>
        <w:rPr>
          <w:rFonts w:hint="cs"/>
          <w:rtl/>
        </w:rPr>
      </w:pPr>
      <w:r>
        <w:rPr>
          <w:rFonts w:hint="cs"/>
          <w:rtl/>
        </w:rPr>
        <w:t>בתור חבר כנסת שמא</w:t>
      </w:r>
      <w:r>
        <w:rPr>
          <w:rFonts w:hint="cs"/>
          <w:rtl/>
        </w:rPr>
        <w:t xml:space="preserve">מין בצדקת דרכה של הציונות ומאמין בזכותנו הלגיטימית להקים בית יהודי לעם היהודי בארץ-ישראל, אני חושב שחובתנו שהמדינה הזאת תכיר בשוויון  האזרחי של כל אזרחיה. </w:t>
      </w:r>
    </w:p>
    <w:p w14:paraId="7D2D0027" w14:textId="77777777" w:rsidR="00000000" w:rsidRDefault="00F92B3A">
      <w:pPr>
        <w:pStyle w:val="a0"/>
        <w:rPr>
          <w:rFonts w:hint="cs"/>
          <w:rtl/>
        </w:rPr>
      </w:pPr>
    </w:p>
    <w:p w14:paraId="426BCB09" w14:textId="77777777" w:rsidR="00000000" w:rsidRDefault="00F92B3A">
      <w:pPr>
        <w:pStyle w:val="a0"/>
        <w:rPr>
          <w:rFonts w:hint="cs"/>
          <w:rtl/>
        </w:rPr>
      </w:pPr>
      <w:r>
        <w:rPr>
          <w:rFonts w:hint="cs"/>
          <w:rtl/>
        </w:rPr>
        <w:t>מדינת ישראל היא מדינת העם היהודי ומדינת כל אזרחיה. זה לא או, או, זה גם וגם. היא קודם כול קמה עבור ה</w:t>
      </w:r>
      <w:r>
        <w:rPr>
          <w:rFonts w:hint="cs"/>
          <w:rtl/>
        </w:rPr>
        <w:t>עם היהודי, כדי שירוכז כאן בתוך גבולות המדינה, ומצד שני, היא לא יכולה להתעלם מהמיעוט הערבי, מהמיעוט הלא-יהודי, שמגיע לו בדין שוויון אזרחי. זאת תפיסת העולם בעיני, הקוהרנטית, הכוללת, שנותנת מענה אמיתי  גם לשאיפות הציונות וגם לזכויות האזרחים הערבים במדינה הזאת</w:t>
      </w:r>
      <w:r>
        <w:rPr>
          <w:rFonts w:hint="cs"/>
          <w:rtl/>
        </w:rPr>
        <w:t xml:space="preserve">. </w:t>
      </w:r>
    </w:p>
    <w:p w14:paraId="3C58DD47" w14:textId="77777777" w:rsidR="00000000" w:rsidRDefault="00F92B3A">
      <w:pPr>
        <w:pStyle w:val="a0"/>
        <w:rPr>
          <w:rFonts w:hint="cs"/>
          <w:rtl/>
        </w:rPr>
      </w:pPr>
    </w:p>
    <w:p w14:paraId="382DD1CC" w14:textId="77777777" w:rsidR="00000000" w:rsidRDefault="00F92B3A">
      <w:pPr>
        <w:pStyle w:val="a0"/>
        <w:rPr>
          <w:rFonts w:hint="cs"/>
          <w:rtl/>
        </w:rPr>
      </w:pPr>
      <w:r>
        <w:rPr>
          <w:rFonts w:hint="cs"/>
          <w:rtl/>
        </w:rPr>
        <w:t>אני שואל את עצמי, מתי יהיה לנו עוז הרוח, האומץ הציבורי לבוא ולהתייצב בפני הציבור ולומר: סליחה, הגענו לרגע שבו אנחנו מגשימים את הצהרת העצמאות. הרי הצהרת העצמאות של המכוננים קבעה את הערך הזה, אף שנעשו דברים קשים, אף שעמדנו במבחנים קשים. אנחנו התחייבנו לה</w:t>
      </w:r>
      <w:r>
        <w:rPr>
          <w:rFonts w:hint="cs"/>
          <w:rtl/>
        </w:rPr>
        <w:t xml:space="preserve">גשים את הערך הזה כי הבנו, שאם לא נכתוב את זה במגילת העצמאות שלנו, אנחנו שומטים את הבסיס הערכי לזכות הקיום שלנו כאן. וכשקיבלנו גיבוי באו"ם להקים בית לעם היהודי כאן, זה היה מבוסס גם על זה שנתחייב לשמירת השוויון האזרחי של האזרחים הלא-יהודים במדינה. </w:t>
      </w:r>
    </w:p>
    <w:p w14:paraId="50D65341" w14:textId="77777777" w:rsidR="00000000" w:rsidRDefault="00F92B3A">
      <w:pPr>
        <w:pStyle w:val="a0"/>
        <w:rPr>
          <w:rFonts w:hint="cs"/>
          <w:rtl/>
        </w:rPr>
      </w:pPr>
    </w:p>
    <w:p w14:paraId="4944BDC7" w14:textId="77777777" w:rsidR="00000000" w:rsidRDefault="00F92B3A">
      <w:pPr>
        <w:pStyle w:val="a0"/>
        <w:rPr>
          <w:rFonts w:hint="cs"/>
          <w:rtl/>
        </w:rPr>
      </w:pPr>
      <w:r>
        <w:rPr>
          <w:rFonts w:hint="cs"/>
          <w:rtl/>
        </w:rPr>
        <w:t>אני אומר</w:t>
      </w:r>
      <w:r>
        <w:rPr>
          <w:rFonts w:hint="cs"/>
          <w:rtl/>
        </w:rPr>
        <w:t xml:space="preserve"> לכם, אני אומר לך, אדוני ראש הממשלה, זה מסוג הדברים שהמנהיגות של המדינה צריכה יום אחד להחליט לעשות. זאת לא צריכה להיות יוזמה של חברי הכנסת הערבים, זאת צריכה להיות יוזמה שלנו לטובת המדינה הזאת, לטובת עתידה ולטובת היכולת לקיים כאן חיים משותפים בצורה נכונה וב</w:t>
      </w:r>
      <w:r>
        <w:rPr>
          <w:rFonts w:hint="cs"/>
          <w:rtl/>
        </w:rPr>
        <w:t xml:space="preserve">צורה הוגנת ולאורך זמן. תודה רבה. </w:t>
      </w:r>
    </w:p>
    <w:p w14:paraId="6D315AF9" w14:textId="77777777" w:rsidR="00000000" w:rsidRDefault="00F92B3A">
      <w:pPr>
        <w:pStyle w:val="a0"/>
        <w:ind w:firstLine="0"/>
        <w:rPr>
          <w:rFonts w:hint="cs"/>
          <w:rtl/>
        </w:rPr>
      </w:pPr>
    </w:p>
    <w:p w14:paraId="197C00F0" w14:textId="77777777" w:rsidR="00000000" w:rsidRDefault="00F92B3A">
      <w:pPr>
        <w:pStyle w:val="af1"/>
        <w:rPr>
          <w:rtl/>
        </w:rPr>
      </w:pPr>
      <w:r>
        <w:rPr>
          <w:rtl/>
        </w:rPr>
        <w:t>היו"ר חמי דורון:</w:t>
      </w:r>
    </w:p>
    <w:p w14:paraId="453CC20A" w14:textId="77777777" w:rsidR="00000000" w:rsidRDefault="00F92B3A">
      <w:pPr>
        <w:pStyle w:val="a0"/>
        <w:rPr>
          <w:rtl/>
        </w:rPr>
      </w:pPr>
    </w:p>
    <w:p w14:paraId="46ECE514" w14:textId="77777777" w:rsidR="00000000" w:rsidRDefault="00F92B3A">
      <w:pPr>
        <w:pStyle w:val="a0"/>
        <w:rPr>
          <w:rFonts w:hint="cs"/>
          <w:rtl/>
        </w:rPr>
      </w:pPr>
      <w:r>
        <w:rPr>
          <w:rFonts w:hint="cs"/>
          <w:rtl/>
        </w:rPr>
        <w:t xml:space="preserve">תודה לחבר הכנסת פינס. תשובה, ממלאת-מקום שר המשפטים, השרה ציפי לבני. </w:t>
      </w:r>
    </w:p>
    <w:p w14:paraId="091D1C3E" w14:textId="77777777" w:rsidR="00000000" w:rsidRDefault="00F92B3A">
      <w:pPr>
        <w:pStyle w:val="a0"/>
        <w:ind w:firstLine="0"/>
        <w:rPr>
          <w:rFonts w:hint="cs"/>
          <w:rtl/>
        </w:rPr>
      </w:pPr>
    </w:p>
    <w:p w14:paraId="3CD1202F" w14:textId="77777777" w:rsidR="00000000" w:rsidRDefault="00F92B3A">
      <w:pPr>
        <w:pStyle w:val="a"/>
        <w:rPr>
          <w:rtl/>
        </w:rPr>
      </w:pPr>
      <w:bookmarkStart w:id="297" w:name="_Toc100391295"/>
      <w:r>
        <w:rPr>
          <w:rFonts w:hint="eastAsia"/>
          <w:rtl/>
        </w:rPr>
        <w:t>שרת המשפטים ציפי</w:t>
      </w:r>
      <w:r>
        <w:rPr>
          <w:rtl/>
        </w:rPr>
        <w:t xml:space="preserve"> לבני:</w:t>
      </w:r>
      <w:bookmarkEnd w:id="297"/>
    </w:p>
    <w:p w14:paraId="3DCC849D" w14:textId="77777777" w:rsidR="00000000" w:rsidRDefault="00F92B3A">
      <w:pPr>
        <w:pStyle w:val="a0"/>
        <w:rPr>
          <w:rFonts w:hint="cs"/>
          <w:rtl/>
        </w:rPr>
      </w:pPr>
    </w:p>
    <w:p w14:paraId="6A085732" w14:textId="77777777" w:rsidR="00000000" w:rsidRDefault="00F92B3A">
      <w:pPr>
        <w:pStyle w:val="a0"/>
        <w:rPr>
          <w:rFonts w:hint="cs"/>
          <w:rtl/>
        </w:rPr>
      </w:pPr>
      <w:r>
        <w:rPr>
          <w:rFonts w:hint="cs"/>
          <w:rtl/>
        </w:rPr>
        <w:t>אדוני היושב-ראש, חברי הכנסת, אכן, אני מסכימה עם הדברים שאמר חבר הכנסת אופיר פינס, שאין זה עניינו של המיעוט במ</w:t>
      </w:r>
      <w:r>
        <w:rPr>
          <w:rFonts w:hint="cs"/>
          <w:rtl/>
        </w:rPr>
        <w:t xml:space="preserve">דינת ישראל לקבוע את ערך השוויון. זה עניינה של החברה הישראלית, וערך השוויון מהווה כבר היום ערך בסיסי ויסודי בדמוקרטיה הישראלית. </w:t>
      </w:r>
    </w:p>
    <w:p w14:paraId="5D060309" w14:textId="77777777" w:rsidR="00000000" w:rsidRDefault="00F92B3A">
      <w:pPr>
        <w:pStyle w:val="a0"/>
        <w:rPr>
          <w:rFonts w:hint="cs"/>
          <w:rtl/>
        </w:rPr>
      </w:pPr>
    </w:p>
    <w:p w14:paraId="4AAF635C" w14:textId="77777777" w:rsidR="00000000" w:rsidRDefault="00F92B3A">
      <w:pPr>
        <w:pStyle w:val="a0"/>
        <w:rPr>
          <w:rFonts w:hint="cs"/>
          <w:rtl/>
        </w:rPr>
      </w:pPr>
      <w:r>
        <w:rPr>
          <w:rFonts w:hint="cs"/>
          <w:rtl/>
        </w:rPr>
        <w:t>ציטט חבר הכנסת טלב אלסאנע את מגילת העצמאות, שהיא אכן המסמך המכונן של מדינת ישראל. הבסיס - וכך גם נקבע על-ידי בית-המשפט העליון -</w:t>
      </w:r>
      <w:r>
        <w:rPr>
          <w:rFonts w:hint="cs"/>
          <w:rtl/>
        </w:rPr>
        <w:t xml:space="preserve"> קובע את עקרונות היסוד של שיטת המשפט הישראלית, את עקרונות היסוד של הדמוקרטיה הישראלית. רק עם מסמך מובנה על כל חלקיו הוא קובע גם את זהותה של מדינת ישראל כמדינה יהודית וגם את זהותה של מדינת ישראל כמדינה דמוקרטית, כששני הערכים האלה שלובים זה בזה.</w:t>
      </w:r>
    </w:p>
    <w:p w14:paraId="45839A43" w14:textId="77777777" w:rsidR="00000000" w:rsidRDefault="00F92B3A">
      <w:pPr>
        <w:pStyle w:val="a0"/>
        <w:rPr>
          <w:rFonts w:hint="cs"/>
          <w:rtl/>
        </w:rPr>
      </w:pPr>
    </w:p>
    <w:p w14:paraId="64C1CE02" w14:textId="77777777" w:rsidR="00000000" w:rsidRDefault="00F92B3A">
      <w:pPr>
        <w:pStyle w:val="a0"/>
        <w:rPr>
          <w:rFonts w:hint="cs"/>
          <w:rtl/>
        </w:rPr>
      </w:pPr>
      <w:r>
        <w:rPr>
          <w:rFonts w:hint="cs"/>
          <w:rtl/>
        </w:rPr>
        <w:t>לקח חבר הכנ</w:t>
      </w:r>
      <w:r>
        <w:rPr>
          <w:rFonts w:hint="cs"/>
          <w:rtl/>
        </w:rPr>
        <w:t>סת טלב אלסאנע רק משפט אחד, והוא אומר: את זה אני רוצה לחוקק כחוק-יסוד. ואני אומרת: בואו נלך ונחוקק באמת חוקה שמקיימת את עקרונותיה של מדינת ישראל כמדינה יהודית ודמוקרטית, כששני הערכים האלה שלובים זה בזה; לא ניקח משפט אחד ונעלה אותו מדרגה חוקתית מול השאר, אלא</w:t>
      </w:r>
      <w:r>
        <w:rPr>
          <w:rFonts w:hint="cs"/>
          <w:rtl/>
        </w:rPr>
        <w:t xml:space="preserve"> נקבע מסמך אחד שהוא מסמך שלם, כפי שנקבע באמת במגילת העצמאות. </w:t>
      </w:r>
    </w:p>
    <w:p w14:paraId="7A09227A" w14:textId="77777777" w:rsidR="00000000" w:rsidRDefault="00F92B3A">
      <w:pPr>
        <w:pStyle w:val="a0"/>
        <w:rPr>
          <w:rFonts w:hint="cs"/>
          <w:rtl/>
        </w:rPr>
      </w:pPr>
    </w:p>
    <w:p w14:paraId="4B7C96E9" w14:textId="77777777" w:rsidR="00000000" w:rsidRDefault="00F92B3A">
      <w:pPr>
        <w:pStyle w:val="a0"/>
        <w:rPr>
          <w:rFonts w:hint="cs"/>
          <w:rtl/>
        </w:rPr>
      </w:pPr>
      <w:r>
        <w:rPr>
          <w:rFonts w:hint="cs"/>
          <w:rtl/>
        </w:rPr>
        <w:t>ועדת החוקה של הכנסת - ויושב יושב-ראש ועדת החוקה של הכנסת - עושה בחודשים האחרונים עבודה במטרה לקיים תהליך שבו הכנסת תוריד את כובע הרשות המחוקקת ותחבוש סוף-סוף, אחרי 56 שנה, על ראשה את כובע הרשות</w:t>
      </w:r>
      <w:r>
        <w:rPr>
          <w:rFonts w:hint="cs"/>
          <w:rtl/>
        </w:rPr>
        <w:t xml:space="preserve"> המכוננת, ותיצור חוקה שקובעת את כל מרכיביה של מדינת ישראל, הן כמדינה יהודית, כבית לאומי לעם היהודי, והן כמדינה דמוקרטית. </w:t>
      </w:r>
    </w:p>
    <w:p w14:paraId="05B63467" w14:textId="77777777" w:rsidR="00000000" w:rsidRDefault="00F92B3A">
      <w:pPr>
        <w:pStyle w:val="a0"/>
        <w:rPr>
          <w:rFonts w:hint="cs"/>
          <w:rtl/>
        </w:rPr>
      </w:pPr>
    </w:p>
    <w:p w14:paraId="3A04F908" w14:textId="77777777" w:rsidR="00000000" w:rsidRDefault="00F92B3A">
      <w:pPr>
        <w:pStyle w:val="a0"/>
        <w:rPr>
          <w:rFonts w:hint="cs"/>
          <w:rtl/>
        </w:rPr>
      </w:pPr>
      <w:r>
        <w:rPr>
          <w:rFonts w:hint="cs"/>
          <w:rtl/>
        </w:rPr>
        <w:t>כדי שלא נימצא חסרים - הרי עד שתחוקק אותה חוקה, שאני חושבת שטוב היה אם מדינת ישראל היתה מחוקקת אותה בעבר, הרי אין חשש שהיום מדינת ישרא</w:t>
      </w:r>
      <w:r>
        <w:rPr>
          <w:rFonts w:hint="cs"/>
          <w:rtl/>
        </w:rPr>
        <w:t>ל אינה פועלת או אינה מחויבת לערכי השוויון. מאז הקמתה של מדינת ישראל, וכאמור במגילת העצמאות, וכנובע גם מחוקי-יסוד שחוקקו בשנות ה-90 על-ידי כנסת ישראל - נקבע בשורה ארוכה של פסקי-דין בבית-המשפט העליון, שערך השוויון הוא ערך יסוד של החברה הישראלית, של הדמוקרטיה</w:t>
      </w:r>
      <w:r>
        <w:rPr>
          <w:rFonts w:hint="cs"/>
          <w:rtl/>
        </w:rPr>
        <w:t xml:space="preserve"> הישראלית. </w:t>
      </w:r>
    </w:p>
    <w:p w14:paraId="6BD288C9" w14:textId="77777777" w:rsidR="00000000" w:rsidRDefault="00F92B3A">
      <w:pPr>
        <w:pStyle w:val="a0"/>
        <w:rPr>
          <w:rFonts w:hint="cs"/>
          <w:rtl/>
        </w:rPr>
      </w:pPr>
    </w:p>
    <w:p w14:paraId="06D681E8" w14:textId="77777777" w:rsidR="00000000" w:rsidRDefault="00F92B3A">
      <w:pPr>
        <w:pStyle w:val="a0"/>
        <w:rPr>
          <w:rFonts w:hint="cs"/>
          <w:rtl/>
        </w:rPr>
      </w:pPr>
      <w:r>
        <w:rPr>
          <w:rFonts w:hint="cs"/>
          <w:rtl/>
        </w:rPr>
        <w:t>ולכן, הממשלה ודאי שמכירה בערך השוויון, ודאי שפועלת לפי עקרונות השוויון, ודאי שמסכימה לכך שעקרון השוויון הוא עיקרון בסיסי בקיומה של מדינת ישראל. הממשלה רק אינה יכולה לתמוך בהצעת חוק פרטית שמבקשת רק לכונן את הערך הזה. ובעיני ראוי לקדם אותה חוקה.</w:t>
      </w:r>
    </w:p>
    <w:p w14:paraId="6E42508F" w14:textId="77777777" w:rsidR="00000000" w:rsidRDefault="00F92B3A">
      <w:pPr>
        <w:pStyle w:val="a0"/>
        <w:rPr>
          <w:rFonts w:hint="cs"/>
          <w:rtl/>
        </w:rPr>
      </w:pPr>
    </w:p>
    <w:p w14:paraId="01196F65" w14:textId="77777777" w:rsidR="00000000" w:rsidRDefault="00F92B3A">
      <w:pPr>
        <w:pStyle w:val="a0"/>
        <w:rPr>
          <w:rFonts w:hint="cs"/>
          <w:rtl/>
        </w:rPr>
      </w:pPr>
      <w:r>
        <w:rPr>
          <w:rFonts w:hint="cs"/>
          <w:rtl/>
        </w:rPr>
        <w:t>הערה נוספת שמתייחסת ליישובים המוכרים, ליישובים הלא-מוכרים כטענה שבעצם אין מדינת ישראל מקיימת את ערך השוויון, כפי שנאמר על-ידי חבר הכנסת אלסאנע. ההבחנה איננה על בסיס זהותו הלאומית של מי שבונה את ביתו ביישוב מוכר או לא-מוכר. היישובים הלא-מוכרים, תחילתם בהפ</w:t>
      </w:r>
      <w:r>
        <w:rPr>
          <w:rFonts w:hint="cs"/>
          <w:rtl/>
        </w:rPr>
        <w:t>רת החוק, בפלישה למקרקעין ובדרישה מהמדינה להכיר בדבר שנבנה שלא כחוק, בעוד - - -</w:t>
      </w:r>
    </w:p>
    <w:p w14:paraId="47D32977" w14:textId="77777777" w:rsidR="00000000" w:rsidRDefault="00F92B3A">
      <w:pPr>
        <w:pStyle w:val="af0"/>
        <w:rPr>
          <w:rtl/>
        </w:rPr>
      </w:pPr>
      <w:r>
        <w:rPr>
          <w:rtl/>
        </w:rPr>
        <w:br/>
        <w:t>ואסל טאהא (בל"ד):</w:t>
      </w:r>
    </w:p>
    <w:p w14:paraId="0AEAA7C8" w14:textId="77777777" w:rsidR="00000000" w:rsidRDefault="00F92B3A">
      <w:pPr>
        <w:pStyle w:val="a0"/>
        <w:rPr>
          <w:rtl/>
        </w:rPr>
      </w:pPr>
    </w:p>
    <w:p w14:paraId="673351A9" w14:textId="77777777" w:rsidR="00000000" w:rsidRDefault="00F92B3A">
      <w:pPr>
        <w:pStyle w:val="a0"/>
        <w:rPr>
          <w:rFonts w:hint="cs"/>
          <w:rtl/>
        </w:rPr>
      </w:pPr>
      <w:r>
        <w:rPr>
          <w:rFonts w:hint="cs"/>
          <w:rtl/>
        </w:rPr>
        <w:t>- - -</w:t>
      </w:r>
    </w:p>
    <w:p w14:paraId="36D0AE77" w14:textId="77777777" w:rsidR="00000000" w:rsidRDefault="00F92B3A">
      <w:pPr>
        <w:pStyle w:val="af0"/>
        <w:rPr>
          <w:rtl/>
        </w:rPr>
      </w:pPr>
      <w:r>
        <w:rPr>
          <w:rtl/>
        </w:rPr>
        <w:br/>
        <w:t>מיכאל מלכיאור (העבודה-מימד):</w:t>
      </w:r>
    </w:p>
    <w:p w14:paraId="7EC1DE8C" w14:textId="77777777" w:rsidR="00000000" w:rsidRDefault="00F92B3A">
      <w:pPr>
        <w:pStyle w:val="a0"/>
        <w:rPr>
          <w:rtl/>
        </w:rPr>
      </w:pPr>
    </w:p>
    <w:p w14:paraId="6E83A076" w14:textId="77777777" w:rsidR="00000000" w:rsidRDefault="00F92B3A">
      <w:pPr>
        <w:pStyle w:val="a0"/>
        <w:rPr>
          <w:rFonts w:hint="cs"/>
          <w:rtl/>
        </w:rPr>
      </w:pPr>
      <w:r>
        <w:rPr>
          <w:rFonts w:hint="cs"/>
          <w:rtl/>
        </w:rPr>
        <w:t>- - -</w:t>
      </w:r>
    </w:p>
    <w:p w14:paraId="4AAFB598" w14:textId="77777777" w:rsidR="00000000" w:rsidRDefault="00F92B3A">
      <w:pPr>
        <w:pStyle w:val="af0"/>
        <w:rPr>
          <w:rtl/>
        </w:rPr>
      </w:pPr>
      <w:r>
        <w:rPr>
          <w:rtl/>
        </w:rPr>
        <w:br/>
        <w:t>חיים אורון (יחד):</w:t>
      </w:r>
    </w:p>
    <w:p w14:paraId="51D66342" w14:textId="77777777" w:rsidR="00000000" w:rsidRDefault="00F92B3A">
      <w:pPr>
        <w:pStyle w:val="a0"/>
        <w:rPr>
          <w:rtl/>
        </w:rPr>
      </w:pPr>
    </w:p>
    <w:p w14:paraId="28AAA90E" w14:textId="77777777" w:rsidR="00000000" w:rsidRDefault="00F92B3A">
      <w:pPr>
        <w:pStyle w:val="a0"/>
        <w:rPr>
          <w:rFonts w:hint="cs"/>
          <w:rtl/>
        </w:rPr>
      </w:pPr>
      <w:r>
        <w:rPr>
          <w:rFonts w:hint="cs"/>
          <w:rtl/>
        </w:rPr>
        <w:t>- - -</w:t>
      </w:r>
    </w:p>
    <w:p w14:paraId="36243BE7" w14:textId="77777777" w:rsidR="00000000" w:rsidRDefault="00F92B3A">
      <w:pPr>
        <w:pStyle w:val="af0"/>
        <w:rPr>
          <w:rtl/>
        </w:rPr>
      </w:pPr>
      <w:r>
        <w:rPr>
          <w:rtl/>
        </w:rPr>
        <w:br/>
        <w:t>קריאות:</w:t>
      </w:r>
    </w:p>
    <w:p w14:paraId="271AE124" w14:textId="77777777" w:rsidR="00000000" w:rsidRDefault="00F92B3A">
      <w:pPr>
        <w:pStyle w:val="a0"/>
        <w:rPr>
          <w:rtl/>
        </w:rPr>
      </w:pPr>
    </w:p>
    <w:p w14:paraId="4D3BDBD9" w14:textId="77777777" w:rsidR="00000000" w:rsidRDefault="00F92B3A">
      <w:pPr>
        <w:pStyle w:val="a0"/>
        <w:rPr>
          <w:rFonts w:hint="cs"/>
          <w:rtl/>
        </w:rPr>
      </w:pPr>
      <w:r>
        <w:rPr>
          <w:rFonts w:hint="cs"/>
          <w:rtl/>
        </w:rPr>
        <w:t>- - -</w:t>
      </w:r>
    </w:p>
    <w:p w14:paraId="0C6DEF66" w14:textId="77777777" w:rsidR="00000000" w:rsidRDefault="00F92B3A">
      <w:pPr>
        <w:pStyle w:val="af1"/>
        <w:rPr>
          <w:rtl/>
        </w:rPr>
      </w:pPr>
      <w:r>
        <w:rPr>
          <w:rtl/>
        </w:rPr>
        <w:br/>
        <w:t>היו"ר חמי דורון:</w:t>
      </w:r>
    </w:p>
    <w:p w14:paraId="7085CE2E" w14:textId="77777777" w:rsidR="00000000" w:rsidRDefault="00F92B3A">
      <w:pPr>
        <w:pStyle w:val="a0"/>
        <w:rPr>
          <w:rtl/>
        </w:rPr>
      </w:pPr>
    </w:p>
    <w:p w14:paraId="5843A868" w14:textId="77777777" w:rsidR="00000000" w:rsidRDefault="00F92B3A">
      <w:pPr>
        <w:pStyle w:val="a0"/>
        <w:rPr>
          <w:rFonts w:hint="cs"/>
          <w:rtl/>
        </w:rPr>
      </w:pPr>
      <w:r>
        <w:rPr>
          <w:rFonts w:hint="cs"/>
          <w:rtl/>
        </w:rPr>
        <w:t>חברי הכנסת, חבר הכנסת ברונפמן, לא צריך לצעוק.</w:t>
      </w:r>
    </w:p>
    <w:p w14:paraId="36A074A0" w14:textId="77777777" w:rsidR="00000000" w:rsidRDefault="00F92B3A">
      <w:pPr>
        <w:pStyle w:val="-"/>
        <w:rPr>
          <w:rtl/>
        </w:rPr>
      </w:pPr>
      <w:r>
        <w:rPr>
          <w:rFonts w:hint="cs"/>
          <w:rtl/>
        </w:rPr>
        <w:br/>
      </w:r>
      <w:bookmarkStart w:id="298" w:name="FS000000469T08_12_2004_14_29_11C"/>
      <w:bookmarkEnd w:id="298"/>
      <w:r>
        <w:rPr>
          <w:rFonts w:hint="eastAsia"/>
          <w:rtl/>
        </w:rPr>
        <w:t>שרת המ</w:t>
      </w:r>
      <w:r>
        <w:rPr>
          <w:rFonts w:hint="eastAsia"/>
          <w:rtl/>
        </w:rPr>
        <w:t>שפטים ציפי</w:t>
      </w:r>
      <w:r>
        <w:rPr>
          <w:rtl/>
        </w:rPr>
        <w:t xml:space="preserve"> לבני:</w:t>
      </w:r>
    </w:p>
    <w:p w14:paraId="44A6E59B" w14:textId="77777777" w:rsidR="00000000" w:rsidRDefault="00F92B3A">
      <w:pPr>
        <w:pStyle w:val="a0"/>
        <w:rPr>
          <w:rtl/>
        </w:rPr>
      </w:pPr>
    </w:p>
    <w:p w14:paraId="51C35016" w14:textId="77777777" w:rsidR="00000000" w:rsidRDefault="00F92B3A">
      <w:pPr>
        <w:pStyle w:val="a0"/>
        <w:rPr>
          <w:rFonts w:hint="cs"/>
          <w:rtl/>
        </w:rPr>
      </w:pPr>
      <w:r>
        <w:rPr>
          <w:rFonts w:hint="cs"/>
          <w:rtl/>
        </w:rPr>
        <w:t>- - - בעוד שבמקביל, גם ביחס ליישובים אלה - רק להשלים את התמונה - - -</w:t>
      </w:r>
    </w:p>
    <w:p w14:paraId="4CE44198" w14:textId="77777777" w:rsidR="00000000" w:rsidRDefault="00F92B3A">
      <w:pPr>
        <w:pStyle w:val="af0"/>
        <w:rPr>
          <w:rtl/>
        </w:rPr>
      </w:pPr>
      <w:r>
        <w:rPr>
          <w:rtl/>
        </w:rPr>
        <w:br/>
        <w:t>קריאות:</w:t>
      </w:r>
    </w:p>
    <w:p w14:paraId="6BB549BF" w14:textId="77777777" w:rsidR="00000000" w:rsidRDefault="00F92B3A">
      <w:pPr>
        <w:pStyle w:val="a0"/>
        <w:rPr>
          <w:rtl/>
        </w:rPr>
      </w:pPr>
    </w:p>
    <w:p w14:paraId="24DB02F3" w14:textId="77777777" w:rsidR="00000000" w:rsidRDefault="00F92B3A">
      <w:pPr>
        <w:pStyle w:val="a0"/>
        <w:rPr>
          <w:rFonts w:hint="cs"/>
          <w:rtl/>
        </w:rPr>
      </w:pPr>
      <w:r>
        <w:rPr>
          <w:rFonts w:hint="cs"/>
          <w:rtl/>
        </w:rPr>
        <w:t>- - -</w:t>
      </w:r>
    </w:p>
    <w:p w14:paraId="010CE0C0" w14:textId="77777777" w:rsidR="00000000" w:rsidRDefault="00F92B3A">
      <w:pPr>
        <w:pStyle w:val="af1"/>
        <w:rPr>
          <w:rtl/>
        </w:rPr>
      </w:pPr>
      <w:r>
        <w:rPr>
          <w:rtl/>
        </w:rPr>
        <w:br/>
        <w:t>היו"ר חמי דורון:</w:t>
      </w:r>
    </w:p>
    <w:p w14:paraId="6616C944" w14:textId="77777777" w:rsidR="00000000" w:rsidRDefault="00F92B3A">
      <w:pPr>
        <w:pStyle w:val="a0"/>
        <w:rPr>
          <w:rtl/>
        </w:rPr>
      </w:pPr>
    </w:p>
    <w:p w14:paraId="1334134B" w14:textId="77777777" w:rsidR="00000000" w:rsidRDefault="00F92B3A">
      <w:pPr>
        <w:pStyle w:val="a0"/>
        <w:rPr>
          <w:rFonts w:hint="cs"/>
          <w:rtl/>
        </w:rPr>
      </w:pPr>
      <w:r>
        <w:rPr>
          <w:rFonts w:hint="cs"/>
          <w:rtl/>
        </w:rPr>
        <w:t>נלך להצבעה. אנחנו עוד מעט נלך להצבעה. הכול יהיה בסדר.</w:t>
      </w:r>
    </w:p>
    <w:p w14:paraId="4FD4DE2A" w14:textId="77777777" w:rsidR="00000000" w:rsidRDefault="00F92B3A">
      <w:pPr>
        <w:pStyle w:val="-"/>
        <w:rPr>
          <w:rtl/>
        </w:rPr>
      </w:pPr>
      <w:r>
        <w:rPr>
          <w:rtl/>
        </w:rPr>
        <w:br/>
      </w:r>
      <w:bookmarkStart w:id="299" w:name="FS000000469T08_12_2004_14_31_27C"/>
      <w:bookmarkEnd w:id="299"/>
      <w:r>
        <w:rPr>
          <w:rtl/>
        </w:rPr>
        <w:t>שרת המשפטים ציפי לבני:</w:t>
      </w:r>
    </w:p>
    <w:p w14:paraId="345BDAC2" w14:textId="77777777" w:rsidR="00000000" w:rsidRDefault="00F92B3A">
      <w:pPr>
        <w:pStyle w:val="a0"/>
        <w:rPr>
          <w:rtl/>
        </w:rPr>
      </w:pPr>
    </w:p>
    <w:p w14:paraId="42E414BA" w14:textId="77777777" w:rsidR="00000000" w:rsidRDefault="00F92B3A">
      <w:pPr>
        <w:pStyle w:val="a0"/>
        <w:rPr>
          <w:rFonts w:hint="cs"/>
          <w:rtl/>
        </w:rPr>
      </w:pPr>
      <w:r>
        <w:rPr>
          <w:rFonts w:hint="cs"/>
          <w:rtl/>
        </w:rPr>
        <w:t xml:space="preserve">ורק להשלים את התמונה - גם ליישובים אלה נקבע שכל הדברים </w:t>
      </w:r>
      <w:r>
        <w:rPr>
          <w:rFonts w:hint="cs"/>
          <w:rtl/>
        </w:rPr>
        <w:t>והשירותים שאמור אזרח לקבל ממדינת ישראל, הוא מקבל אותם גם - - -</w:t>
      </w:r>
    </w:p>
    <w:p w14:paraId="42FBEBA7" w14:textId="77777777" w:rsidR="00000000" w:rsidRDefault="00F92B3A">
      <w:pPr>
        <w:pStyle w:val="af0"/>
        <w:rPr>
          <w:rtl/>
        </w:rPr>
      </w:pPr>
      <w:r>
        <w:rPr>
          <w:rtl/>
        </w:rPr>
        <w:br/>
        <w:t>קריאות:</w:t>
      </w:r>
    </w:p>
    <w:p w14:paraId="558C3577" w14:textId="77777777" w:rsidR="00000000" w:rsidRDefault="00F92B3A">
      <w:pPr>
        <w:pStyle w:val="a0"/>
        <w:rPr>
          <w:rFonts w:hint="cs"/>
          <w:rtl/>
        </w:rPr>
      </w:pPr>
    </w:p>
    <w:p w14:paraId="7EEC0139" w14:textId="77777777" w:rsidR="00000000" w:rsidRDefault="00F92B3A">
      <w:pPr>
        <w:pStyle w:val="a0"/>
        <w:rPr>
          <w:rFonts w:hint="cs"/>
          <w:rtl/>
        </w:rPr>
      </w:pPr>
      <w:r>
        <w:rPr>
          <w:rFonts w:hint="cs"/>
          <w:rtl/>
        </w:rPr>
        <w:t>- - -</w:t>
      </w:r>
    </w:p>
    <w:p w14:paraId="3EF7F698" w14:textId="77777777" w:rsidR="00000000" w:rsidRDefault="00F92B3A">
      <w:pPr>
        <w:pStyle w:val="af0"/>
        <w:rPr>
          <w:rtl/>
        </w:rPr>
      </w:pPr>
      <w:r>
        <w:rPr>
          <w:rtl/>
        </w:rPr>
        <w:br/>
        <w:t>מיכאל מלכיאור (העבודה-מימד):</w:t>
      </w:r>
    </w:p>
    <w:p w14:paraId="49BC0E0B" w14:textId="77777777" w:rsidR="00000000" w:rsidRDefault="00F92B3A">
      <w:pPr>
        <w:pStyle w:val="a0"/>
        <w:rPr>
          <w:rtl/>
        </w:rPr>
      </w:pPr>
    </w:p>
    <w:p w14:paraId="4E739A41" w14:textId="77777777" w:rsidR="00000000" w:rsidRDefault="00F92B3A">
      <w:pPr>
        <w:pStyle w:val="a0"/>
        <w:rPr>
          <w:rFonts w:hint="cs"/>
          <w:rtl/>
        </w:rPr>
      </w:pPr>
      <w:r>
        <w:rPr>
          <w:rFonts w:hint="cs"/>
          <w:rtl/>
        </w:rPr>
        <w:t>- - - לא בית-ספר תיכון - - - שום דבר - - -</w:t>
      </w:r>
    </w:p>
    <w:p w14:paraId="43F19CC9" w14:textId="77777777" w:rsidR="00000000" w:rsidRDefault="00F92B3A">
      <w:pPr>
        <w:pStyle w:val="af0"/>
        <w:rPr>
          <w:rtl/>
        </w:rPr>
      </w:pPr>
      <w:r>
        <w:rPr>
          <w:rtl/>
        </w:rPr>
        <w:br/>
        <w:t>חיים אורון (יחד):</w:t>
      </w:r>
    </w:p>
    <w:p w14:paraId="27189773" w14:textId="77777777" w:rsidR="00000000" w:rsidRDefault="00F92B3A">
      <w:pPr>
        <w:pStyle w:val="a0"/>
        <w:rPr>
          <w:rtl/>
        </w:rPr>
      </w:pPr>
    </w:p>
    <w:p w14:paraId="7576D4BD" w14:textId="77777777" w:rsidR="00000000" w:rsidRDefault="00F92B3A">
      <w:pPr>
        <w:pStyle w:val="a0"/>
        <w:rPr>
          <w:rFonts w:hint="cs"/>
          <w:rtl/>
        </w:rPr>
      </w:pPr>
      <w:r>
        <w:rPr>
          <w:rFonts w:hint="cs"/>
          <w:rtl/>
        </w:rPr>
        <w:t>- - -</w:t>
      </w:r>
    </w:p>
    <w:p w14:paraId="6ACC5F2D" w14:textId="77777777" w:rsidR="00000000" w:rsidRDefault="00F92B3A">
      <w:pPr>
        <w:pStyle w:val="a0"/>
        <w:rPr>
          <w:rFonts w:hint="cs"/>
          <w:rtl/>
        </w:rPr>
      </w:pPr>
    </w:p>
    <w:p w14:paraId="3D6C3FC1" w14:textId="77777777" w:rsidR="00000000" w:rsidRDefault="00F92B3A">
      <w:pPr>
        <w:pStyle w:val="-"/>
        <w:rPr>
          <w:rtl/>
        </w:rPr>
      </w:pPr>
      <w:bookmarkStart w:id="300" w:name="FS000000469T08_12_2004_14_32_13C"/>
      <w:bookmarkEnd w:id="300"/>
      <w:r>
        <w:rPr>
          <w:rtl/>
        </w:rPr>
        <w:t>שרת המשפטים ציפי לבני:</w:t>
      </w:r>
    </w:p>
    <w:p w14:paraId="7CD69312" w14:textId="77777777" w:rsidR="00000000" w:rsidRDefault="00F92B3A">
      <w:pPr>
        <w:pStyle w:val="a0"/>
        <w:rPr>
          <w:rtl/>
        </w:rPr>
      </w:pPr>
    </w:p>
    <w:p w14:paraId="4ED51013" w14:textId="77777777" w:rsidR="00000000" w:rsidRDefault="00F92B3A">
      <w:pPr>
        <w:pStyle w:val="a0"/>
        <w:rPr>
          <w:rFonts w:hint="cs"/>
          <w:rtl/>
        </w:rPr>
      </w:pPr>
      <w:r>
        <w:rPr>
          <w:rFonts w:hint="cs"/>
          <w:rtl/>
        </w:rPr>
        <w:t>ודאי שכן. זו פסיקת בג"ץ, חבר הכנסת אורון. זו פסיקת ב</w:t>
      </w:r>
      <w:r>
        <w:rPr>
          <w:rFonts w:hint="cs"/>
          <w:rtl/>
        </w:rPr>
        <w:t xml:space="preserve">ג"ץ בכל המקרים שהגיעו לפניו. </w:t>
      </w:r>
    </w:p>
    <w:p w14:paraId="5ED69087" w14:textId="77777777" w:rsidR="00000000" w:rsidRDefault="00F92B3A">
      <w:pPr>
        <w:pStyle w:val="a0"/>
        <w:rPr>
          <w:rFonts w:hint="cs"/>
          <w:rtl/>
        </w:rPr>
      </w:pPr>
    </w:p>
    <w:p w14:paraId="68736CE6" w14:textId="77777777" w:rsidR="00000000" w:rsidRDefault="00F92B3A">
      <w:pPr>
        <w:pStyle w:val="a0"/>
        <w:rPr>
          <w:rFonts w:hint="cs"/>
          <w:rtl/>
        </w:rPr>
      </w:pPr>
      <w:r>
        <w:rPr>
          <w:rFonts w:hint="cs"/>
          <w:rtl/>
        </w:rPr>
        <w:t xml:space="preserve">ועל כן, אני חוזרת על דברי: ממשלת ישראל בוודאי תומכת בקיומו של ערך השוויון בכל פעולה מפעולותיה, אך מתנגדת לתמיכה בהצעות החוק שהונחו לפנינו. </w:t>
      </w:r>
    </w:p>
    <w:p w14:paraId="2F2595F0" w14:textId="77777777" w:rsidR="00000000" w:rsidRDefault="00F92B3A">
      <w:pPr>
        <w:pStyle w:val="af1"/>
        <w:rPr>
          <w:rtl/>
        </w:rPr>
      </w:pPr>
      <w:r>
        <w:rPr>
          <w:rtl/>
        </w:rPr>
        <w:br/>
        <w:t>היו"ר חמי דורון:</w:t>
      </w:r>
    </w:p>
    <w:p w14:paraId="4FF5DE9F" w14:textId="77777777" w:rsidR="00000000" w:rsidRDefault="00F92B3A">
      <w:pPr>
        <w:pStyle w:val="a0"/>
        <w:rPr>
          <w:rtl/>
        </w:rPr>
      </w:pPr>
    </w:p>
    <w:p w14:paraId="266A49B6" w14:textId="77777777" w:rsidR="00000000" w:rsidRDefault="00F92B3A">
      <w:pPr>
        <w:pStyle w:val="a0"/>
        <w:rPr>
          <w:rFonts w:hint="cs"/>
          <w:rtl/>
        </w:rPr>
      </w:pPr>
      <w:r>
        <w:rPr>
          <w:rFonts w:hint="cs"/>
          <w:rtl/>
        </w:rPr>
        <w:t xml:space="preserve">תודה רבה, גברתי, ממלאת-מקום שר המשפטים. </w:t>
      </w:r>
    </w:p>
    <w:p w14:paraId="569A9DB0" w14:textId="77777777" w:rsidR="00000000" w:rsidRDefault="00F92B3A">
      <w:pPr>
        <w:pStyle w:val="af0"/>
        <w:rPr>
          <w:rtl/>
        </w:rPr>
      </w:pPr>
      <w:r>
        <w:rPr>
          <w:rtl/>
        </w:rPr>
        <w:br/>
        <w:t>גדעון סער (הליכוד):</w:t>
      </w:r>
    </w:p>
    <w:p w14:paraId="04A04939" w14:textId="77777777" w:rsidR="00000000" w:rsidRDefault="00F92B3A">
      <w:pPr>
        <w:pStyle w:val="a0"/>
        <w:rPr>
          <w:rtl/>
        </w:rPr>
      </w:pPr>
    </w:p>
    <w:p w14:paraId="1425D2D9" w14:textId="77777777" w:rsidR="00000000" w:rsidRDefault="00F92B3A">
      <w:pPr>
        <w:pStyle w:val="a0"/>
        <w:rPr>
          <w:rFonts w:hint="cs"/>
          <w:rtl/>
        </w:rPr>
      </w:pPr>
      <w:r>
        <w:rPr>
          <w:rFonts w:hint="cs"/>
          <w:rtl/>
        </w:rPr>
        <w:t>אני</w:t>
      </w:r>
      <w:r>
        <w:rPr>
          <w:rFonts w:hint="cs"/>
          <w:rtl/>
        </w:rPr>
        <w:t xml:space="preserve"> מוותר על הדרישה.</w:t>
      </w:r>
    </w:p>
    <w:p w14:paraId="0A1678B8" w14:textId="77777777" w:rsidR="00000000" w:rsidRDefault="00F92B3A">
      <w:pPr>
        <w:pStyle w:val="af1"/>
        <w:rPr>
          <w:rtl/>
        </w:rPr>
      </w:pPr>
      <w:r>
        <w:rPr>
          <w:rtl/>
        </w:rPr>
        <w:br/>
        <w:t>היו"ר חמי דורון:</w:t>
      </w:r>
    </w:p>
    <w:p w14:paraId="1B21F2ED" w14:textId="77777777" w:rsidR="00000000" w:rsidRDefault="00F92B3A">
      <w:pPr>
        <w:pStyle w:val="a0"/>
        <w:rPr>
          <w:rtl/>
        </w:rPr>
      </w:pPr>
    </w:p>
    <w:p w14:paraId="00713DE7" w14:textId="77777777" w:rsidR="00000000" w:rsidRDefault="00F92B3A">
      <w:pPr>
        <w:pStyle w:val="a0"/>
        <w:rPr>
          <w:rFonts w:hint="cs"/>
          <w:rtl/>
        </w:rPr>
      </w:pPr>
      <w:r>
        <w:rPr>
          <w:rFonts w:hint="cs"/>
          <w:rtl/>
        </w:rPr>
        <w:t xml:space="preserve">אדוני מוותר על הדרישה? יפה, אז אנחנו נלך להצבעה. אני מבקש מכל אחד שיתפוס את מקומו. אני אמתין, רבותי. </w:t>
      </w:r>
    </w:p>
    <w:p w14:paraId="13606531" w14:textId="77777777" w:rsidR="00000000" w:rsidRDefault="00F92B3A">
      <w:pPr>
        <w:pStyle w:val="af0"/>
        <w:rPr>
          <w:rtl/>
        </w:rPr>
      </w:pPr>
      <w:r>
        <w:rPr>
          <w:rtl/>
        </w:rPr>
        <w:br/>
        <w:t>טלב אלסאנע (רע"ם):</w:t>
      </w:r>
    </w:p>
    <w:p w14:paraId="7416CAF6" w14:textId="77777777" w:rsidR="00000000" w:rsidRDefault="00F92B3A">
      <w:pPr>
        <w:pStyle w:val="a0"/>
        <w:rPr>
          <w:rtl/>
        </w:rPr>
      </w:pPr>
    </w:p>
    <w:p w14:paraId="2975339F" w14:textId="77777777" w:rsidR="00000000" w:rsidRDefault="00F92B3A">
      <w:pPr>
        <w:pStyle w:val="a0"/>
        <w:rPr>
          <w:rFonts w:hint="cs"/>
          <w:rtl/>
        </w:rPr>
      </w:pPr>
      <w:r>
        <w:rPr>
          <w:rFonts w:hint="cs"/>
          <w:rtl/>
        </w:rPr>
        <w:t xml:space="preserve">אדוני היושב-ראש, אני מסכים שיהיה חוק רגיל, לא חוק-יסוד. </w:t>
      </w:r>
    </w:p>
    <w:p w14:paraId="104A1A61" w14:textId="77777777" w:rsidR="00000000" w:rsidRDefault="00F92B3A">
      <w:pPr>
        <w:pStyle w:val="af1"/>
        <w:rPr>
          <w:rtl/>
        </w:rPr>
      </w:pPr>
      <w:r>
        <w:rPr>
          <w:rtl/>
        </w:rPr>
        <w:br/>
        <w:t>היו"ר חמי דורון:</w:t>
      </w:r>
    </w:p>
    <w:p w14:paraId="05E2B6E3" w14:textId="77777777" w:rsidR="00000000" w:rsidRDefault="00F92B3A">
      <w:pPr>
        <w:pStyle w:val="a0"/>
        <w:rPr>
          <w:rtl/>
        </w:rPr>
      </w:pPr>
    </w:p>
    <w:p w14:paraId="658EC60E" w14:textId="77777777" w:rsidR="00000000" w:rsidRDefault="00F92B3A">
      <w:pPr>
        <w:pStyle w:val="a0"/>
        <w:rPr>
          <w:rFonts w:hint="cs"/>
          <w:rtl/>
        </w:rPr>
      </w:pPr>
      <w:r>
        <w:rPr>
          <w:rFonts w:hint="cs"/>
          <w:rtl/>
        </w:rPr>
        <w:t>אנחנו עוברים להצבעה,</w:t>
      </w:r>
      <w:r>
        <w:rPr>
          <w:rFonts w:hint="cs"/>
          <w:rtl/>
        </w:rPr>
        <w:t xml:space="preserve"> רבותי. </w:t>
      </w:r>
    </w:p>
    <w:p w14:paraId="3150EBA4" w14:textId="77777777" w:rsidR="00000000" w:rsidRDefault="00F92B3A">
      <w:pPr>
        <w:pStyle w:val="ab"/>
        <w:bidi/>
        <w:rPr>
          <w:rFonts w:hint="cs"/>
          <w:rtl/>
        </w:rPr>
      </w:pPr>
      <w:r>
        <w:rPr>
          <w:rtl/>
        </w:rPr>
        <w:br/>
      </w:r>
    </w:p>
    <w:p w14:paraId="086CC348" w14:textId="77777777" w:rsidR="00000000" w:rsidRDefault="00F92B3A">
      <w:pPr>
        <w:pStyle w:val="ab"/>
        <w:bidi/>
        <w:rPr>
          <w:rFonts w:hint="cs"/>
          <w:rtl/>
        </w:rPr>
      </w:pPr>
      <w:r>
        <w:rPr>
          <w:rFonts w:hint="cs"/>
          <w:rtl/>
        </w:rPr>
        <w:t>הצבעה מס' 18</w:t>
      </w:r>
    </w:p>
    <w:p w14:paraId="4F8C4652" w14:textId="77777777" w:rsidR="00000000" w:rsidRDefault="00F92B3A">
      <w:pPr>
        <w:pStyle w:val="a0"/>
        <w:rPr>
          <w:rFonts w:hint="cs"/>
          <w:rtl/>
        </w:rPr>
      </w:pPr>
    </w:p>
    <w:p w14:paraId="53729539" w14:textId="77777777" w:rsidR="00000000" w:rsidRDefault="00F92B3A">
      <w:pPr>
        <w:pStyle w:val="ac"/>
        <w:bidi/>
        <w:rPr>
          <w:rFonts w:hint="cs"/>
          <w:rtl/>
        </w:rPr>
      </w:pPr>
      <w:r>
        <w:rPr>
          <w:rFonts w:hint="cs"/>
          <w:rtl/>
        </w:rPr>
        <w:t>בעד ההצעה להעביר את הצעת החוק לדיון מוקדם בוועדה - 23</w:t>
      </w:r>
    </w:p>
    <w:p w14:paraId="6DD398F3" w14:textId="77777777" w:rsidR="00000000" w:rsidRDefault="00F92B3A">
      <w:pPr>
        <w:pStyle w:val="ac"/>
        <w:bidi/>
        <w:rPr>
          <w:rFonts w:hint="cs"/>
          <w:rtl/>
        </w:rPr>
      </w:pPr>
      <w:r>
        <w:rPr>
          <w:rFonts w:hint="cs"/>
          <w:rtl/>
        </w:rPr>
        <w:t>בעד ההצעה להסיר מסדר-היום את הצעת החוק - 39</w:t>
      </w:r>
    </w:p>
    <w:p w14:paraId="699F9C09" w14:textId="77777777" w:rsidR="00000000" w:rsidRDefault="00F92B3A">
      <w:pPr>
        <w:pStyle w:val="ac"/>
        <w:bidi/>
        <w:rPr>
          <w:rFonts w:hint="cs"/>
          <w:rtl/>
        </w:rPr>
      </w:pPr>
      <w:r>
        <w:rPr>
          <w:rFonts w:hint="cs"/>
          <w:rtl/>
        </w:rPr>
        <w:t>נמנעים - אין</w:t>
      </w:r>
    </w:p>
    <w:p w14:paraId="2B31E58E" w14:textId="77777777" w:rsidR="00000000" w:rsidRDefault="00F92B3A">
      <w:pPr>
        <w:pStyle w:val="ad"/>
        <w:bidi/>
        <w:rPr>
          <w:rFonts w:hint="cs"/>
          <w:rtl/>
        </w:rPr>
      </w:pPr>
      <w:r>
        <w:rPr>
          <w:rFonts w:hint="cs"/>
          <w:rtl/>
        </w:rPr>
        <w:t>ההצעה להסיר מסדר-היום את הצעת חוק-יסוד: השוויון האזרחי נתקבלה.</w:t>
      </w:r>
    </w:p>
    <w:p w14:paraId="34403BB9" w14:textId="77777777" w:rsidR="00000000" w:rsidRDefault="00F92B3A">
      <w:pPr>
        <w:pStyle w:val="a0"/>
        <w:rPr>
          <w:rFonts w:hint="cs"/>
          <w:rtl/>
        </w:rPr>
      </w:pPr>
    </w:p>
    <w:p w14:paraId="1F3FF875" w14:textId="77777777" w:rsidR="00000000" w:rsidRDefault="00F92B3A">
      <w:pPr>
        <w:pStyle w:val="af1"/>
        <w:rPr>
          <w:rtl/>
        </w:rPr>
      </w:pPr>
      <w:r>
        <w:rPr>
          <w:rtl/>
        </w:rPr>
        <w:t>היו"ר חמי דורון:</w:t>
      </w:r>
    </w:p>
    <w:p w14:paraId="742B6895" w14:textId="77777777" w:rsidR="00000000" w:rsidRDefault="00F92B3A">
      <w:pPr>
        <w:pStyle w:val="a0"/>
        <w:rPr>
          <w:rtl/>
        </w:rPr>
      </w:pPr>
    </w:p>
    <w:p w14:paraId="4058124B" w14:textId="77777777" w:rsidR="00000000" w:rsidRDefault="00F92B3A">
      <w:pPr>
        <w:pStyle w:val="a0"/>
        <w:rPr>
          <w:rFonts w:hint="cs"/>
          <w:rtl/>
        </w:rPr>
      </w:pPr>
      <w:r>
        <w:rPr>
          <w:rFonts w:hint="cs"/>
          <w:rtl/>
        </w:rPr>
        <w:t>רבותי, 23 בעד, 39 חברי כנסת נגד, אפס נ</w:t>
      </w:r>
      <w:r>
        <w:rPr>
          <w:rFonts w:hint="cs"/>
          <w:rtl/>
        </w:rPr>
        <w:t>מנעים. החוק לא עבר.</w:t>
      </w:r>
    </w:p>
    <w:p w14:paraId="0DC28BF5" w14:textId="77777777" w:rsidR="00000000" w:rsidRDefault="00F92B3A">
      <w:pPr>
        <w:pStyle w:val="af0"/>
        <w:rPr>
          <w:rtl/>
        </w:rPr>
      </w:pPr>
      <w:r>
        <w:rPr>
          <w:rtl/>
        </w:rPr>
        <w:br/>
        <w:t>קריאות:</w:t>
      </w:r>
    </w:p>
    <w:p w14:paraId="7B7FFF21" w14:textId="77777777" w:rsidR="00000000" w:rsidRDefault="00F92B3A">
      <w:pPr>
        <w:pStyle w:val="a0"/>
        <w:rPr>
          <w:rtl/>
        </w:rPr>
      </w:pPr>
    </w:p>
    <w:p w14:paraId="786B9FFA" w14:textId="77777777" w:rsidR="00000000" w:rsidRDefault="00F92B3A">
      <w:pPr>
        <w:pStyle w:val="a0"/>
        <w:rPr>
          <w:rFonts w:hint="cs"/>
          <w:rtl/>
        </w:rPr>
      </w:pPr>
      <w:r>
        <w:rPr>
          <w:rFonts w:hint="cs"/>
          <w:rtl/>
        </w:rPr>
        <w:t>- - -</w:t>
      </w:r>
    </w:p>
    <w:p w14:paraId="53E537EC" w14:textId="77777777" w:rsidR="00000000" w:rsidRDefault="00F92B3A">
      <w:pPr>
        <w:pStyle w:val="af0"/>
        <w:rPr>
          <w:rtl/>
        </w:rPr>
      </w:pPr>
      <w:r>
        <w:rPr>
          <w:rtl/>
        </w:rPr>
        <w:br/>
        <w:t>גלעד ארדן (הליכוד):</w:t>
      </w:r>
    </w:p>
    <w:p w14:paraId="1B9F4D8D" w14:textId="77777777" w:rsidR="00000000" w:rsidRDefault="00F92B3A">
      <w:pPr>
        <w:pStyle w:val="a0"/>
        <w:rPr>
          <w:rtl/>
        </w:rPr>
      </w:pPr>
    </w:p>
    <w:p w14:paraId="496ED484" w14:textId="77777777" w:rsidR="00000000" w:rsidRDefault="00F92B3A">
      <w:pPr>
        <w:pStyle w:val="a0"/>
        <w:rPr>
          <w:rFonts w:hint="cs"/>
          <w:rtl/>
        </w:rPr>
      </w:pPr>
      <w:r>
        <w:rPr>
          <w:rFonts w:hint="cs"/>
          <w:rtl/>
        </w:rPr>
        <w:t>אני מבקש, רק רציתי לציין שטעיתי בהצבעתי. אני הצבעתי בעד במקום נגד.</w:t>
      </w:r>
    </w:p>
    <w:p w14:paraId="3BDBB1EE" w14:textId="77777777" w:rsidR="00000000" w:rsidRDefault="00F92B3A">
      <w:pPr>
        <w:pStyle w:val="af1"/>
        <w:rPr>
          <w:rtl/>
        </w:rPr>
      </w:pPr>
      <w:r>
        <w:rPr>
          <w:rtl/>
        </w:rPr>
        <w:br/>
        <w:t>היו"ר חמי דורון:</w:t>
      </w:r>
    </w:p>
    <w:p w14:paraId="7645D977" w14:textId="77777777" w:rsidR="00000000" w:rsidRDefault="00F92B3A">
      <w:pPr>
        <w:pStyle w:val="a0"/>
        <w:rPr>
          <w:rtl/>
        </w:rPr>
      </w:pPr>
    </w:p>
    <w:p w14:paraId="70B49A8C" w14:textId="77777777" w:rsidR="00000000" w:rsidRDefault="00F92B3A">
      <w:pPr>
        <w:pStyle w:val="a0"/>
        <w:rPr>
          <w:rFonts w:hint="cs"/>
          <w:rtl/>
        </w:rPr>
      </w:pPr>
      <w:r>
        <w:rPr>
          <w:rFonts w:hint="cs"/>
          <w:rtl/>
        </w:rPr>
        <w:t xml:space="preserve">זה לא משנה את התוצאות, אבל אפשר לרשום לפרוטוקול שחבר הכנסת גלעד ארדן טעה. </w:t>
      </w:r>
    </w:p>
    <w:p w14:paraId="5B99D17D" w14:textId="77777777" w:rsidR="00000000" w:rsidRDefault="00F92B3A">
      <w:pPr>
        <w:pStyle w:val="af0"/>
        <w:rPr>
          <w:rtl/>
        </w:rPr>
      </w:pPr>
      <w:r>
        <w:rPr>
          <w:rtl/>
        </w:rPr>
        <w:br/>
        <w:t>טלב אלסאנע (רע"ם):</w:t>
      </w:r>
    </w:p>
    <w:p w14:paraId="37068027" w14:textId="77777777" w:rsidR="00000000" w:rsidRDefault="00F92B3A">
      <w:pPr>
        <w:pStyle w:val="a0"/>
        <w:rPr>
          <w:rtl/>
        </w:rPr>
      </w:pPr>
    </w:p>
    <w:p w14:paraId="0F6F268C" w14:textId="77777777" w:rsidR="00000000" w:rsidRDefault="00F92B3A">
      <w:pPr>
        <w:pStyle w:val="a0"/>
        <w:rPr>
          <w:rFonts w:hint="cs"/>
          <w:rtl/>
        </w:rPr>
      </w:pPr>
      <w:r>
        <w:rPr>
          <w:rFonts w:hint="cs"/>
          <w:rtl/>
        </w:rPr>
        <w:t xml:space="preserve">- - - אם טועים, </w:t>
      </w:r>
      <w:r>
        <w:rPr>
          <w:rFonts w:hint="cs"/>
          <w:rtl/>
        </w:rPr>
        <w:t>עושים את הדבר הנכון - - -</w:t>
      </w:r>
    </w:p>
    <w:p w14:paraId="36267C30" w14:textId="77777777" w:rsidR="00000000" w:rsidRDefault="00F92B3A">
      <w:pPr>
        <w:pStyle w:val="af1"/>
        <w:rPr>
          <w:rtl/>
        </w:rPr>
      </w:pPr>
      <w:r>
        <w:rPr>
          <w:rtl/>
        </w:rPr>
        <w:br/>
        <w:t>היו"ר חמי דורון:</w:t>
      </w:r>
    </w:p>
    <w:p w14:paraId="7D77012B" w14:textId="77777777" w:rsidR="00000000" w:rsidRDefault="00F92B3A">
      <w:pPr>
        <w:pStyle w:val="a0"/>
        <w:rPr>
          <w:rtl/>
        </w:rPr>
      </w:pPr>
    </w:p>
    <w:p w14:paraId="5974D69D" w14:textId="77777777" w:rsidR="00000000" w:rsidRDefault="00F92B3A">
      <w:pPr>
        <w:pStyle w:val="a0"/>
        <w:rPr>
          <w:rFonts w:hint="cs"/>
          <w:rtl/>
        </w:rPr>
      </w:pPr>
      <w:r>
        <w:rPr>
          <w:rFonts w:hint="cs"/>
          <w:rtl/>
        </w:rPr>
        <w:t xml:space="preserve">אנחנו מצביעים עכשיו על הצעת חוק-יסוד: השוויון האזרחי, של חבר הכנסת אופיר פינס. </w:t>
      </w:r>
    </w:p>
    <w:p w14:paraId="725A38F2" w14:textId="77777777" w:rsidR="00000000" w:rsidRDefault="00F92B3A">
      <w:pPr>
        <w:pStyle w:val="ab"/>
        <w:bidi/>
        <w:rPr>
          <w:rFonts w:hint="cs"/>
          <w:rtl/>
        </w:rPr>
      </w:pPr>
      <w:r>
        <w:rPr>
          <w:rtl/>
        </w:rPr>
        <w:br/>
      </w:r>
      <w:r>
        <w:rPr>
          <w:rFonts w:hint="cs"/>
          <w:rtl/>
        </w:rPr>
        <w:t>הצבעה מס' 19</w:t>
      </w:r>
    </w:p>
    <w:p w14:paraId="0A479C0C" w14:textId="77777777" w:rsidR="00000000" w:rsidRDefault="00F92B3A">
      <w:pPr>
        <w:pStyle w:val="a0"/>
        <w:rPr>
          <w:rFonts w:hint="cs"/>
          <w:rtl/>
        </w:rPr>
      </w:pPr>
    </w:p>
    <w:p w14:paraId="783A1CD9" w14:textId="77777777" w:rsidR="00000000" w:rsidRDefault="00F92B3A">
      <w:pPr>
        <w:pStyle w:val="ac"/>
        <w:bidi/>
        <w:rPr>
          <w:rFonts w:hint="cs"/>
          <w:rtl/>
        </w:rPr>
      </w:pPr>
      <w:r>
        <w:rPr>
          <w:rFonts w:hint="cs"/>
          <w:rtl/>
        </w:rPr>
        <w:t>בעד ההצעה להעביר את הצעת החוק לדיון מוקדם בוועדה - 22</w:t>
      </w:r>
    </w:p>
    <w:p w14:paraId="68719C47" w14:textId="77777777" w:rsidR="00000000" w:rsidRDefault="00F92B3A">
      <w:pPr>
        <w:pStyle w:val="ac"/>
        <w:bidi/>
        <w:rPr>
          <w:rFonts w:hint="cs"/>
          <w:rtl/>
        </w:rPr>
      </w:pPr>
      <w:r>
        <w:rPr>
          <w:rFonts w:hint="cs"/>
          <w:rtl/>
        </w:rPr>
        <w:t>בעד ההצעה להסיר מסדר-היום את הצעת החוק - 43</w:t>
      </w:r>
    </w:p>
    <w:p w14:paraId="69853BEA" w14:textId="77777777" w:rsidR="00000000" w:rsidRDefault="00F92B3A">
      <w:pPr>
        <w:pStyle w:val="ac"/>
        <w:bidi/>
        <w:rPr>
          <w:rFonts w:hint="cs"/>
          <w:rtl/>
        </w:rPr>
      </w:pPr>
      <w:r>
        <w:rPr>
          <w:rFonts w:hint="cs"/>
          <w:rtl/>
        </w:rPr>
        <w:t>נמנעים - אין</w:t>
      </w:r>
    </w:p>
    <w:p w14:paraId="37585DF8" w14:textId="77777777" w:rsidR="00000000" w:rsidRDefault="00F92B3A">
      <w:pPr>
        <w:pStyle w:val="ad"/>
        <w:bidi/>
        <w:rPr>
          <w:rFonts w:hint="cs"/>
          <w:rtl/>
        </w:rPr>
      </w:pPr>
      <w:r>
        <w:rPr>
          <w:rFonts w:hint="cs"/>
          <w:rtl/>
        </w:rPr>
        <w:t>ההצעה</w:t>
      </w:r>
      <w:r>
        <w:rPr>
          <w:rFonts w:hint="cs"/>
          <w:rtl/>
        </w:rPr>
        <w:t xml:space="preserve"> להסיר מסדר-היום את הצעת חוק-יסוד: השוויון האזרחי נתקבלה.</w:t>
      </w:r>
    </w:p>
    <w:p w14:paraId="5419C464" w14:textId="77777777" w:rsidR="00000000" w:rsidRDefault="00F92B3A">
      <w:pPr>
        <w:pStyle w:val="af1"/>
        <w:rPr>
          <w:rtl/>
        </w:rPr>
      </w:pPr>
      <w:r>
        <w:rPr>
          <w:rtl/>
        </w:rPr>
        <w:br/>
      </w:r>
    </w:p>
    <w:p w14:paraId="7B900D3C" w14:textId="77777777" w:rsidR="00000000" w:rsidRDefault="00F92B3A">
      <w:pPr>
        <w:pStyle w:val="af1"/>
        <w:rPr>
          <w:rtl/>
        </w:rPr>
      </w:pPr>
    </w:p>
    <w:p w14:paraId="6058BFFD" w14:textId="77777777" w:rsidR="00000000" w:rsidRDefault="00F92B3A">
      <w:pPr>
        <w:pStyle w:val="af1"/>
        <w:rPr>
          <w:rtl/>
        </w:rPr>
      </w:pPr>
      <w:r>
        <w:rPr>
          <w:rtl/>
        </w:rPr>
        <w:t>היו"ר חמי דורון:</w:t>
      </w:r>
    </w:p>
    <w:p w14:paraId="47CA3D3A" w14:textId="77777777" w:rsidR="00000000" w:rsidRDefault="00F92B3A">
      <w:pPr>
        <w:pStyle w:val="a0"/>
        <w:rPr>
          <w:rtl/>
        </w:rPr>
      </w:pPr>
    </w:p>
    <w:p w14:paraId="349BBEA0" w14:textId="77777777" w:rsidR="00000000" w:rsidRDefault="00F92B3A">
      <w:pPr>
        <w:pStyle w:val="a0"/>
        <w:rPr>
          <w:rtl/>
        </w:rPr>
      </w:pPr>
      <w:r>
        <w:rPr>
          <w:rFonts w:hint="cs"/>
          <w:rtl/>
        </w:rPr>
        <w:t>בעד - 22, נגד - 43, אפס נמנעים. אני קובע שהצעת החוק הזאת יורדת מסדר-היום.</w:t>
      </w:r>
    </w:p>
    <w:p w14:paraId="55ECD0D2" w14:textId="77777777" w:rsidR="00000000" w:rsidRDefault="00F92B3A">
      <w:pPr>
        <w:pStyle w:val="a2"/>
        <w:rPr>
          <w:rFonts w:hint="cs"/>
          <w:rtl/>
        </w:rPr>
      </w:pPr>
    </w:p>
    <w:p w14:paraId="7913FA2D" w14:textId="77777777" w:rsidR="00000000" w:rsidRDefault="00F92B3A">
      <w:pPr>
        <w:pStyle w:val="a0"/>
        <w:rPr>
          <w:rFonts w:hint="cs"/>
          <w:rtl/>
        </w:rPr>
      </w:pPr>
    </w:p>
    <w:p w14:paraId="0E719426" w14:textId="77777777" w:rsidR="00000000" w:rsidRDefault="00F92B3A">
      <w:pPr>
        <w:pStyle w:val="a2"/>
        <w:rPr>
          <w:rFonts w:hint="cs"/>
          <w:rtl/>
        </w:rPr>
      </w:pPr>
      <w:bookmarkStart w:id="301" w:name="CS29378FI0029378T08_12_2004_14_44_20"/>
      <w:bookmarkStart w:id="302" w:name="_Toc100391296"/>
      <w:bookmarkEnd w:id="301"/>
      <w:r>
        <w:rPr>
          <w:rtl/>
        </w:rPr>
        <w:t>הצעת חוק בתי</w:t>
      </w:r>
      <w:r>
        <w:rPr>
          <w:rFonts w:hint="cs"/>
          <w:rtl/>
        </w:rPr>
        <w:t>-</w:t>
      </w:r>
      <w:r>
        <w:rPr>
          <w:rtl/>
        </w:rPr>
        <w:t xml:space="preserve">המשפט (תיקון - תואר מוסמך </w:t>
      </w:r>
      <w:r>
        <w:rPr>
          <w:rFonts w:hint="cs"/>
          <w:rtl/>
        </w:rPr>
        <w:br/>
      </w:r>
      <w:r>
        <w:rPr>
          <w:rtl/>
        </w:rPr>
        <w:t>לשופטי בית</w:t>
      </w:r>
      <w:r>
        <w:rPr>
          <w:rFonts w:hint="cs"/>
          <w:rtl/>
        </w:rPr>
        <w:t>-</w:t>
      </w:r>
      <w:r>
        <w:rPr>
          <w:rtl/>
        </w:rPr>
        <w:t>המשפט העליון והמחוזי), התשס"ד-2004</w:t>
      </w:r>
      <w:bookmarkEnd w:id="302"/>
    </w:p>
    <w:p w14:paraId="364D3CC3" w14:textId="77777777" w:rsidR="00000000" w:rsidRDefault="00F92B3A">
      <w:pPr>
        <w:pStyle w:val="-0"/>
        <w:jc w:val="both"/>
        <w:rPr>
          <w:rFonts w:hint="cs"/>
          <w:b w:val="0"/>
          <w:bCs w:val="0"/>
          <w:u w:val="none"/>
          <w:rtl/>
        </w:rPr>
      </w:pPr>
      <w:r>
        <w:rPr>
          <w:rFonts w:hint="cs"/>
          <w:b w:val="0"/>
          <w:bCs w:val="0"/>
          <w:u w:val="none"/>
          <w:rtl/>
        </w:rPr>
        <w:t>[הצעת חוק פ/267</w:t>
      </w:r>
      <w:r>
        <w:rPr>
          <w:rFonts w:hint="cs"/>
          <w:b w:val="0"/>
          <w:bCs w:val="0"/>
          <w:u w:val="none"/>
          <w:rtl/>
        </w:rPr>
        <w:t xml:space="preserve">2; </w:t>
      </w:r>
      <w:r>
        <w:rPr>
          <w:rFonts w:hint="eastAsia"/>
          <w:b w:val="0"/>
          <w:bCs w:val="0"/>
          <w:u w:val="none"/>
          <w:rtl/>
        </w:rPr>
        <w:t>נספחות</w:t>
      </w:r>
      <w:r>
        <w:rPr>
          <w:b w:val="0"/>
          <w:bCs w:val="0"/>
          <w:u w:val="none"/>
          <w:rtl/>
        </w:rPr>
        <w:t>.</w:t>
      </w:r>
      <w:r>
        <w:rPr>
          <w:rFonts w:hint="cs"/>
          <w:b w:val="0"/>
          <w:bCs w:val="0"/>
          <w:u w:val="none"/>
          <w:rtl/>
        </w:rPr>
        <w:t>]</w:t>
      </w:r>
    </w:p>
    <w:p w14:paraId="4C20DF34" w14:textId="77777777" w:rsidR="00000000" w:rsidRDefault="00F92B3A">
      <w:pPr>
        <w:pStyle w:val="-0"/>
        <w:rPr>
          <w:rFonts w:hint="cs"/>
          <w:rtl/>
        </w:rPr>
      </w:pPr>
      <w:r>
        <w:rPr>
          <w:rFonts w:hint="cs"/>
          <w:rtl/>
        </w:rPr>
        <w:t>(הצעת חברת הכנסת מרינה סולודקין)</w:t>
      </w:r>
    </w:p>
    <w:p w14:paraId="241FA9FB" w14:textId="77777777" w:rsidR="00000000" w:rsidRDefault="00F92B3A">
      <w:pPr>
        <w:pStyle w:val="-0"/>
        <w:jc w:val="both"/>
        <w:rPr>
          <w:rFonts w:hint="cs"/>
          <w:rtl/>
        </w:rPr>
      </w:pPr>
    </w:p>
    <w:p w14:paraId="6DC8BEB9" w14:textId="77777777" w:rsidR="00000000" w:rsidRDefault="00F92B3A">
      <w:pPr>
        <w:pStyle w:val="-0"/>
        <w:jc w:val="both"/>
        <w:rPr>
          <w:rtl/>
        </w:rPr>
      </w:pPr>
    </w:p>
    <w:p w14:paraId="4949B66B" w14:textId="77777777" w:rsidR="00000000" w:rsidRDefault="00F92B3A">
      <w:pPr>
        <w:pStyle w:val="af1"/>
        <w:rPr>
          <w:rtl/>
        </w:rPr>
      </w:pPr>
      <w:r>
        <w:rPr>
          <w:rtl/>
        </w:rPr>
        <w:t>היו"ר חמי דורון:</w:t>
      </w:r>
    </w:p>
    <w:p w14:paraId="2BE80069" w14:textId="77777777" w:rsidR="00000000" w:rsidRDefault="00F92B3A">
      <w:pPr>
        <w:pStyle w:val="a0"/>
        <w:rPr>
          <w:rtl/>
        </w:rPr>
      </w:pPr>
    </w:p>
    <w:p w14:paraId="7E64984E" w14:textId="77777777" w:rsidR="00000000" w:rsidRDefault="00F92B3A">
      <w:pPr>
        <w:pStyle w:val="a0"/>
        <w:rPr>
          <w:rFonts w:hint="cs"/>
          <w:rtl/>
        </w:rPr>
      </w:pPr>
      <w:r>
        <w:rPr>
          <w:rFonts w:hint="cs"/>
          <w:rtl/>
        </w:rPr>
        <w:t>אנחנו עוברים להצעת החוק הבאה: הצעת חוק בתי-המשפט (תיקון - תואר מוסמך לשופטי בית-המשפט העליון והמחוזי), התשס"ד-2004, של חברת הכנסת מרינה סולודקין. בבקשה.</w:t>
      </w:r>
    </w:p>
    <w:p w14:paraId="7433D235" w14:textId="77777777" w:rsidR="00000000" w:rsidRDefault="00F92B3A">
      <w:pPr>
        <w:pStyle w:val="a"/>
        <w:rPr>
          <w:rtl/>
        </w:rPr>
      </w:pPr>
      <w:r>
        <w:rPr>
          <w:rtl/>
        </w:rPr>
        <w:br/>
      </w:r>
      <w:bookmarkStart w:id="303" w:name="FS000000533T08_12_2004_14_46_02"/>
      <w:bookmarkStart w:id="304" w:name="_Toc100391297"/>
      <w:bookmarkEnd w:id="303"/>
      <w:r>
        <w:rPr>
          <w:rtl/>
        </w:rPr>
        <w:t>מרינה סולודקין (הליכוד):</w:t>
      </w:r>
      <w:bookmarkEnd w:id="304"/>
    </w:p>
    <w:p w14:paraId="03142E6C" w14:textId="77777777" w:rsidR="00000000" w:rsidRDefault="00F92B3A">
      <w:pPr>
        <w:pStyle w:val="a0"/>
        <w:rPr>
          <w:rtl/>
        </w:rPr>
      </w:pPr>
    </w:p>
    <w:p w14:paraId="38459FC1" w14:textId="77777777" w:rsidR="00000000" w:rsidRDefault="00F92B3A">
      <w:pPr>
        <w:pStyle w:val="a0"/>
        <w:rPr>
          <w:rFonts w:hint="cs"/>
          <w:rtl/>
        </w:rPr>
      </w:pPr>
      <w:r>
        <w:rPr>
          <w:rFonts w:hint="cs"/>
          <w:rtl/>
        </w:rPr>
        <w:t xml:space="preserve">תודה רבה. </w:t>
      </w:r>
    </w:p>
    <w:p w14:paraId="620E83A2" w14:textId="77777777" w:rsidR="00000000" w:rsidRDefault="00F92B3A">
      <w:pPr>
        <w:pStyle w:val="a0"/>
        <w:rPr>
          <w:rFonts w:hint="cs"/>
          <w:rtl/>
        </w:rPr>
      </w:pPr>
    </w:p>
    <w:p w14:paraId="61DCCA7F" w14:textId="77777777" w:rsidR="00000000" w:rsidRDefault="00F92B3A">
      <w:pPr>
        <w:pStyle w:val="a0"/>
        <w:rPr>
          <w:rFonts w:hint="cs"/>
          <w:rtl/>
        </w:rPr>
      </w:pPr>
      <w:r>
        <w:rPr>
          <w:rFonts w:hint="cs"/>
          <w:rtl/>
        </w:rPr>
        <w:t xml:space="preserve">כבוד היושב-ראש, כנסת נכבדה - - </w:t>
      </w:r>
    </w:p>
    <w:p w14:paraId="6E515282" w14:textId="77777777" w:rsidR="00000000" w:rsidRDefault="00F92B3A">
      <w:pPr>
        <w:pStyle w:val="af1"/>
        <w:rPr>
          <w:rtl/>
        </w:rPr>
      </w:pPr>
      <w:r>
        <w:rPr>
          <w:rtl/>
        </w:rPr>
        <w:br/>
        <w:t>היו"ר חמי דורון:</w:t>
      </w:r>
    </w:p>
    <w:p w14:paraId="40D74667" w14:textId="77777777" w:rsidR="00000000" w:rsidRDefault="00F92B3A">
      <w:pPr>
        <w:pStyle w:val="a0"/>
        <w:rPr>
          <w:rtl/>
        </w:rPr>
      </w:pPr>
    </w:p>
    <w:p w14:paraId="1DB4BCF4" w14:textId="77777777" w:rsidR="00000000" w:rsidRDefault="00F92B3A">
      <w:pPr>
        <w:pStyle w:val="a0"/>
        <w:rPr>
          <w:rFonts w:hint="cs"/>
          <w:rtl/>
        </w:rPr>
      </w:pPr>
      <w:r>
        <w:rPr>
          <w:rFonts w:hint="cs"/>
          <w:rtl/>
        </w:rPr>
        <w:t>חבר הכנסת יאסינוב.</w:t>
      </w:r>
    </w:p>
    <w:p w14:paraId="39C1A6D2" w14:textId="77777777" w:rsidR="00000000" w:rsidRDefault="00F92B3A">
      <w:pPr>
        <w:pStyle w:val="-"/>
        <w:rPr>
          <w:rtl/>
        </w:rPr>
      </w:pPr>
      <w:r>
        <w:rPr>
          <w:rtl/>
        </w:rPr>
        <w:br/>
      </w:r>
      <w:bookmarkStart w:id="305" w:name="FS000000533T08_12_2004_14_46_44C"/>
      <w:bookmarkEnd w:id="305"/>
      <w:r>
        <w:rPr>
          <w:rtl/>
        </w:rPr>
        <w:t>מרינה סולודקין (הליכוד):</w:t>
      </w:r>
    </w:p>
    <w:p w14:paraId="55299962" w14:textId="77777777" w:rsidR="00000000" w:rsidRDefault="00F92B3A">
      <w:pPr>
        <w:pStyle w:val="a0"/>
        <w:rPr>
          <w:rtl/>
        </w:rPr>
      </w:pPr>
    </w:p>
    <w:p w14:paraId="37EE2F4D" w14:textId="77777777" w:rsidR="00000000" w:rsidRDefault="00F92B3A">
      <w:pPr>
        <w:pStyle w:val="a0"/>
        <w:rPr>
          <w:rFonts w:hint="cs"/>
          <w:rtl/>
        </w:rPr>
      </w:pPr>
      <w:r>
        <w:rPr>
          <w:rFonts w:hint="cs"/>
          <w:rtl/>
        </w:rPr>
        <w:t>- - העלאת סטנדרטים מקצועיים היא אחד הכיוונים העיקריים בעבודתי הפרלמנטרית כנציגת ציבור העולים בכנסת ובסיעת הליכוד. סבורה אני שבעיות רבות שמהן סובלת המדינה שלנו</w:t>
      </w:r>
      <w:r>
        <w:rPr>
          <w:rFonts w:hint="cs"/>
          <w:rtl/>
        </w:rPr>
        <w:t xml:space="preserve"> הן תולדה של הדרישות הנמוכות לגבי הרמה המקצועית של העובדים הבכירים ברשות המבצעת וגם ברשות השופטת. בכנסת החמש-עשרה - - </w:t>
      </w:r>
    </w:p>
    <w:p w14:paraId="479969A0" w14:textId="77777777" w:rsidR="00000000" w:rsidRDefault="00F92B3A">
      <w:pPr>
        <w:pStyle w:val="af0"/>
        <w:rPr>
          <w:rtl/>
        </w:rPr>
      </w:pPr>
      <w:r>
        <w:rPr>
          <w:rtl/>
        </w:rPr>
        <w:br/>
        <w:t>יובל שטייניץ (הליכוד):</w:t>
      </w:r>
    </w:p>
    <w:p w14:paraId="6375F1FE" w14:textId="77777777" w:rsidR="00000000" w:rsidRDefault="00F92B3A">
      <w:pPr>
        <w:pStyle w:val="a0"/>
        <w:rPr>
          <w:rtl/>
        </w:rPr>
      </w:pPr>
    </w:p>
    <w:p w14:paraId="3ED1996E" w14:textId="77777777" w:rsidR="00000000" w:rsidRDefault="00F92B3A">
      <w:pPr>
        <w:pStyle w:val="a0"/>
        <w:rPr>
          <w:rFonts w:hint="cs"/>
          <w:rtl/>
        </w:rPr>
      </w:pPr>
      <w:r>
        <w:rPr>
          <w:rFonts w:hint="cs"/>
          <w:rtl/>
        </w:rPr>
        <w:t>מרינה, אני מוכן לתמוך בתנאי שזה יהיה .</w:t>
      </w:r>
      <w:r>
        <w:rPr>
          <w:rFonts w:hint="cs"/>
        </w:rPr>
        <w:t>M.A</w:t>
      </w:r>
      <w:r>
        <w:rPr>
          <w:rFonts w:hint="cs"/>
          <w:rtl/>
        </w:rPr>
        <w:t xml:space="preserve"> בפילוסופיה.</w:t>
      </w:r>
    </w:p>
    <w:p w14:paraId="09F7E9FB" w14:textId="77777777" w:rsidR="00000000" w:rsidRDefault="00F92B3A">
      <w:pPr>
        <w:pStyle w:val="af0"/>
        <w:rPr>
          <w:rtl/>
        </w:rPr>
      </w:pPr>
      <w:r>
        <w:rPr>
          <w:rtl/>
        </w:rPr>
        <w:br/>
        <w:t>קריאות:</w:t>
      </w:r>
    </w:p>
    <w:p w14:paraId="06D7ED92" w14:textId="77777777" w:rsidR="00000000" w:rsidRDefault="00F92B3A">
      <w:pPr>
        <w:pStyle w:val="a0"/>
        <w:rPr>
          <w:rtl/>
        </w:rPr>
      </w:pPr>
    </w:p>
    <w:p w14:paraId="24C1B409" w14:textId="77777777" w:rsidR="00000000" w:rsidRDefault="00F92B3A">
      <w:pPr>
        <w:pStyle w:val="a0"/>
        <w:rPr>
          <w:rFonts w:hint="cs"/>
          <w:rtl/>
        </w:rPr>
      </w:pPr>
      <w:r>
        <w:rPr>
          <w:rFonts w:hint="cs"/>
          <w:rtl/>
        </w:rPr>
        <w:t>- - -</w:t>
      </w:r>
    </w:p>
    <w:p w14:paraId="36248760" w14:textId="77777777" w:rsidR="00000000" w:rsidRDefault="00F92B3A">
      <w:pPr>
        <w:pStyle w:val="-"/>
        <w:rPr>
          <w:rtl/>
        </w:rPr>
      </w:pPr>
      <w:r>
        <w:rPr>
          <w:rtl/>
        </w:rPr>
        <w:br/>
      </w:r>
      <w:bookmarkStart w:id="306" w:name="FS000000533T08_12_2004_14_48_44C"/>
      <w:bookmarkEnd w:id="306"/>
      <w:r>
        <w:rPr>
          <w:rtl/>
        </w:rPr>
        <w:t>מרינה סולודקין (הליכוד):</w:t>
      </w:r>
    </w:p>
    <w:p w14:paraId="326A3A01" w14:textId="77777777" w:rsidR="00000000" w:rsidRDefault="00F92B3A">
      <w:pPr>
        <w:pStyle w:val="a0"/>
        <w:rPr>
          <w:rtl/>
        </w:rPr>
      </w:pPr>
    </w:p>
    <w:p w14:paraId="304000D2" w14:textId="77777777" w:rsidR="00000000" w:rsidRDefault="00F92B3A">
      <w:pPr>
        <w:pStyle w:val="a0"/>
        <w:rPr>
          <w:rFonts w:hint="cs"/>
          <w:rtl/>
        </w:rPr>
      </w:pPr>
      <w:r>
        <w:rPr>
          <w:rFonts w:hint="cs"/>
          <w:rtl/>
        </w:rPr>
        <w:t xml:space="preserve">- - הגשתי הצעת </w:t>
      </w:r>
      <w:r>
        <w:rPr>
          <w:rFonts w:hint="cs"/>
          <w:rtl/>
        </w:rPr>
        <w:t>חוק על השכלת חוקרי משטרה. הצעת חוק זו דרשה תואר ראשון בקרימינולוגיה ובמשפטים כתנאי להעסקת העובד בתור חוקר במשטרת ישראל. הצעת חוק זו נפלה כשראשי המערכת המשטרתית התנגדו לה. השר עוזי לנדאו טען אז שחוקר משטרה זקוק רק לשכל ישר ולניסיון החיים, כי אלה חשובים יותר</w:t>
      </w:r>
      <w:r>
        <w:rPr>
          <w:rFonts w:hint="cs"/>
          <w:rtl/>
        </w:rPr>
        <w:t xml:space="preserve"> מההשכלה הפורמלית. את התוצאות של העמדה הזאת ראינו רק לאחרונה, כשכתב האישום נגד זאב רוזנשטיין הוגש על-ידי משטרת ארצות-הברית ולא על-ידי משטרת ישראל. הכלל של שכל ישר וניסיון החיים כנראה לא עובד במקרה זה, בדומה למקרים רבים אחרים.</w:t>
      </w:r>
    </w:p>
    <w:p w14:paraId="226C4491" w14:textId="77777777" w:rsidR="00000000" w:rsidRDefault="00F92B3A">
      <w:pPr>
        <w:pStyle w:val="a0"/>
        <w:rPr>
          <w:rFonts w:hint="cs"/>
          <w:rtl/>
        </w:rPr>
      </w:pPr>
    </w:p>
    <w:p w14:paraId="2E8F4512" w14:textId="77777777" w:rsidR="00000000" w:rsidRDefault="00F92B3A">
      <w:pPr>
        <w:pStyle w:val="a0"/>
        <w:rPr>
          <w:rFonts w:hint="cs"/>
          <w:rtl/>
        </w:rPr>
      </w:pPr>
      <w:r>
        <w:rPr>
          <w:rFonts w:hint="cs"/>
          <w:rtl/>
        </w:rPr>
        <w:t>תמונה זהה ניתן לראות גם בתחומ</w:t>
      </w:r>
      <w:r>
        <w:rPr>
          <w:rFonts w:hint="cs"/>
          <w:rtl/>
        </w:rPr>
        <w:t>ים אחרים. ועדת-דברת הגיעה למסקנה, שאחת הסיבות למצבה העגום של מערכת החינוך בישראל היא רמת השכלה בלתי מספקת של מורים רבים. בהקשר זה אני רוצה לשבח את שרת החינוך, לימור לבנת, שתמכה בקריאה הטרומית בהצעת חוק שלי, המחייבת עובדי הוראה לרכוש השכלה אקדמית מלאה.</w:t>
      </w:r>
    </w:p>
    <w:p w14:paraId="49598793" w14:textId="77777777" w:rsidR="00000000" w:rsidRDefault="00F92B3A">
      <w:pPr>
        <w:pStyle w:val="a0"/>
        <w:rPr>
          <w:rFonts w:hint="cs"/>
          <w:rtl/>
        </w:rPr>
      </w:pPr>
    </w:p>
    <w:p w14:paraId="0AB2E98C" w14:textId="77777777" w:rsidR="00000000" w:rsidRDefault="00F92B3A">
      <w:pPr>
        <w:pStyle w:val="a0"/>
        <w:rPr>
          <w:rFonts w:hint="cs"/>
          <w:rtl/>
        </w:rPr>
      </w:pPr>
      <w:r>
        <w:rPr>
          <w:rFonts w:hint="cs"/>
          <w:rtl/>
        </w:rPr>
        <w:t>נדה</w:t>
      </w:r>
      <w:r>
        <w:rPr>
          <w:rFonts w:hint="cs"/>
          <w:rtl/>
        </w:rPr>
        <w:t xml:space="preserve">מתי לגלות שמצב דומה קיים לא רק במשטרה אלא גם במערכת המשפטית, אחרת איך אפשר להסביר שגברת עדנה ארבל עבדה שנים רבות כפרקליטת המדינה ואף מונתה לשופטת בית-המשפט העליון בלי שיהיה לה תואר שני במשפטים. ואני רוצה לומר לכם, שהיא לא עברה על החוק, כי הדרישות לשופט הן </w:t>
      </w:r>
      <w:r>
        <w:rPr>
          <w:rFonts w:hint="cs"/>
          <w:rtl/>
        </w:rPr>
        <w:t xml:space="preserve">להיות עורכי-דין מוכרים על-ידי לשכת עורכי-הדין ועשר שנים ניסיון. </w:t>
      </w:r>
    </w:p>
    <w:p w14:paraId="0CB65CDB" w14:textId="77777777" w:rsidR="00000000" w:rsidRDefault="00F92B3A">
      <w:pPr>
        <w:pStyle w:val="a0"/>
        <w:rPr>
          <w:rFonts w:hint="cs"/>
          <w:rtl/>
        </w:rPr>
      </w:pPr>
    </w:p>
    <w:p w14:paraId="4B14EB7D" w14:textId="77777777" w:rsidR="00000000" w:rsidRDefault="00F92B3A">
      <w:pPr>
        <w:pStyle w:val="a0"/>
        <w:rPr>
          <w:rFonts w:hint="cs"/>
          <w:rtl/>
        </w:rPr>
      </w:pPr>
      <w:r>
        <w:rPr>
          <w:rFonts w:hint="cs"/>
          <w:rtl/>
        </w:rPr>
        <w:t>אז עוד פעם ניסיון. אולי אפשר להסביר הרבה דברים שקורים למדינה שלנו בכך שאין לנו סטנדרטים גבוהים. כי מה זה השכלה גבוהה? מה זה תואר שני? זה אופקים אינטלקטואליים רחבים, זה סדר העדיפויות הנכון, ו</w:t>
      </w:r>
      <w:r>
        <w:rPr>
          <w:rFonts w:hint="cs"/>
          <w:rtl/>
        </w:rPr>
        <w:t>סדר עדיפויות נכון זה דבר מאוד חשוב לכל המערכת המשפטית. ראינו בשנים האחרונות שאת כל המרץ, המשאבים והזמן משקיעים יותר בחקירות פוליטיות ופחות במאבק בפשע המאורגן. סטנדרטים מקצועיים גבוהים זה מחסום לפרוטקציוניזם ולשחיתות פוליטית. אז למה לא מציבים את הסטנדרטים ה</w:t>
      </w:r>
      <w:r>
        <w:rPr>
          <w:rFonts w:hint="cs"/>
          <w:rtl/>
        </w:rPr>
        <w:t>גבוהים במקום לעשות חקירות רבות?</w:t>
      </w:r>
    </w:p>
    <w:p w14:paraId="7C9B0182" w14:textId="77777777" w:rsidR="00000000" w:rsidRDefault="00F92B3A">
      <w:pPr>
        <w:pStyle w:val="a0"/>
        <w:rPr>
          <w:rFonts w:hint="cs"/>
          <w:rtl/>
        </w:rPr>
      </w:pPr>
    </w:p>
    <w:p w14:paraId="6195D608" w14:textId="77777777" w:rsidR="00000000" w:rsidRDefault="00F92B3A">
      <w:pPr>
        <w:pStyle w:val="a0"/>
        <w:rPr>
          <w:rFonts w:hint="cs"/>
          <w:rtl/>
        </w:rPr>
      </w:pPr>
      <w:r>
        <w:rPr>
          <w:rFonts w:hint="cs"/>
          <w:rtl/>
        </w:rPr>
        <w:t xml:space="preserve">צר לי לומר, שהממשלה לא תומכת בהצעת החוק שלי. אני חושבת שהחוק וגם המצב מחייבים את תמיכת הממשלה בנושא כל כך חשוב. לכן אני הופכת את החוק שלי להצעה רגילה לסדר-היום, ואני חושבת שצריכים להמשיך את הדיון הזה בוועדה. תודה רבה. </w:t>
      </w:r>
    </w:p>
    <w:p w14:paraId="4C40C9D9" w14:textId="77777777" w:rsidR="00000000" w:rsidRDefault="00F92B3A">
      <w:pPr>
        <w:pStyle w:val="a0"/>
        <w:ind w:firstLine="0"/>
        <w:rPr>
          <w:rFonts w:hint="cs"/>
          <w:rtl/>
        </w:rPr>
      </w:pPr>
    </w:p>
    <w:p w14:paraId="6C8C549C" w14:textId="77777777" w:rsidR="00000000" w:rsidRDefault="00F92B3A">
      <w:pPr>
        <w:pStyle w:val="af1"/>
        <w:rPr>
          <w:rtl/>
        </w:rPr>
      </w:pPr>
      <w:r>
        <w:rPr>
          <w:rtl/>
        </w:rPr>
        <w:t>היו</w:t>
      </w:r>
      <w:r>
        <w:rPr>
          <w:rtl/>
        </w:rPr>
        <w:t>"ר</w:t>
      </w:r>
      <w:r>
        <w:rPr>
          <w:rFonts w:hint="cs"/>
          <w:rtl/>
        </w:rPr>
        <w:t xml:space="preserve"> חמי דורון</w:t>
      </w:r>
      <w:r>
        <w:rPr>
          <w:rtl/>
        </w:rPr>
        <w:t>:</w:t>
      </w:r>
    </w:p>
    <w:p w14:paraId="5E96C926" w14:textId="77777777" w:rsidR="00000000" w:rsidRDefault="00F92B3A">
      <w:pPr>
        <w:pStyle w:val="a0"/>
        <w:rPr>
          <w:rFonts w:hint="cs"/>
          <w:rtl/>
        </w:rPr>
      </w:pPr>
    </w:p>
    <w:p w14:paraId="59AFA6F9" w14:textId="77777777" w:rsidR="00000000" w:rsidRDefault="00F92B3A">
      <w:pPr>
        <w:pStyle w:val="a0"/>
        <w:rPr>
          <w:rFonts w:hint="cs"/>
          <w:rtl/>
        </w:rPr>
      </w:pPr>
      <w:r>
        <w:rPr>
          <w:rFonts w:hint="cs"/>
          <w:rtl/>
        </w:rPr>
        <w:t xml:space="preserve">תודה רבה לחברת הכנסת מרינה סולודקין. גברתי השרה אמורה לענות גם על הצעה לסדר-היום. אנחנו מדברים על הצעת חוק בתי-המשפט (תיקון </w:t>
      </w:r>
      <w:r>
        <w:rPr>
          <w:rtl/>
        </w:rPr>
        <w:t>–</w:t>
      </w:r>
      <w:r>
        <w:rPr>
          <w:rFonts w:hint="cs"/>
          <w:rtl/>
        </w:rPr>
        <w:t xml:space="preserve"> תואר מוסמך לשופטי בית-המשפט העליון והמחוזי).</w:t>
      </w:r>
    </w:p>
    <w:p w14:paraId="42A57513" w14:textId="77777777" w:rsidR="00000000" w:rsidRDefault="00F92B3A">
      <w:pPr>
        <w:pStyle w:val="a0"/>
        <w:rPr>
          <w:rFonts w:hint="cs"/>
          <w:rtl/>
        </w:rPr>
      </w:pPr>
    </w:p>
    <w:p w14:paraId="608932D7" w14:textId="77777777" w:rsidR="00000000" w:rsidRDefault="00F92B3A">
      <w:pPr>
        <w:pStyle w:val="a"/>
        <w:rPr>
          <w:rtl/>
        </w:rPr>
      </w:pPr>
      <w:bookmarkStart w:id="307" w:name="FS000000469T08_12_2004_14_04_27"/>
      <w:bookmarkStart w:id="308" w:name="FS000000469T08_12_2004_14_27_39"/>
      <w:bookmarkStart w:id="309" w:name="_Toc100391298"/>
      <w:bookmarkEnd w:id="307"/>
      <w:bookmarkEnd w:id="308"/>
      <w:r>
        <w:rPr>
          <w:rFonts w:hint="eastAsia"/>
          <w:rtl/>
        </w:rPr>
        <w:t>שר</w:t>
      </w:r>
      <w:r>
        <w:rPr>
          <w:rFonts w:hint="cs"/>
          <w:rtl/>
        </w:rPr>
        <w:t>ת</w:t>
      </w:r>
      <w:r>
        <w:rPr>
          <w:rtl/>
        </w:rPr>
        <w:t xml:space="preserve"> </w:t>
      </w:r>
      <w:r>
        <w:rPr>
          <w:rFonts w:hint="cs"/>
          <w:rtl/>
        </w:rPr>
        <w:t>המשפטים</w:t>
      </w:r>
      <w:r>
        <w:rPr>
          <w:rtl/>
        </w:rPr>
        <w:t xml:space="preserve"> ציפי לבני:</w:t>
      </w:r>
      <w:bookmarkEnd w:id="309"/>
    </w:p>
    <w:p w14:paraId="0A705340" w14:textId="77777777" w:rsidR="00000000" w:rsidRDefault="00F92B3A">
      <w:pPr>
        <w:pStyle w:val="a0"/>
        <w:rPr>
          <w:rFonts w:hint="cs"/>
          <w:rtl/>
        </w:rPr>
      </w:pPr>
    </w:p>
    <w:p w14:paraId="12367C5E" w14:textId="77777777" w:rsidR="00000000" w:rsidRDefault="00F92B3A">
      <w:pPr>
        <w:pStyle w:val="a0"/>
        <w:rPr>
          <w:rFonts w:hint="cs"/>
          <w:rtl/>
        </w:rPr>
      </w:pPr>
      <w:r>
        <w:rPr>
          <w:rFonts w:hint="cs"/>
          <w:rtl/>
        </w:rPr>
        <w:t>אדוני היושב-ראש, חברי הכנסת, בדיון שהתקיים בו</w:t>
      </w:r>
      <w:r>
        <w:rPr>
          <w:rFonts w:hint="cs"/>
          <w:rtl/>
        </w:rPr>
        <w:t xml:space="preserve">ועדת השרים לחקיקה החליטה הממשלה להתנגד להצעת החוק האמורה, אך הבנתי שהמציעה החליטה להפוך את הצעת החוק להצעה לסדר-היום, ולכן מבחינתנו הוועדה שמתאימה לדון בנושא היא ועדת החוקה, חוק ומשפט, והיא תוכל לדון בנושא הזה. </w:t>
      </w:r>
    </w:p>
    <w:p w14:paraId="4F4DEBE1" w14:textId="77777777" w:rsidR="00000000" w:rsidRDefault="00F92B3A">
      <w:pPr>
        <w:pStyle w:val="a0"/>
        <w:ind w:firstLine="0"/>
        <w:rPr>
          <w:rFonts w:hint="cs"/>
          <w:rtl/>
        </w:rPr>
      </w:pPr>
    </w:p>
    <w:p w14:paraId="7B5EE662" w14:textId="77777777" w:rsidR="00000000" w:rsidRDefault="00F92B3A">
      <w:pPr>
        <w:pStyle w:val="af0"/>
        <w:rPr>
          <w:rtl/>
        </w:rPr>
      </w:pPr>
      <w:r>
        <w:rPr>
          <w:rFonts w:hint="eastAsia"/>
          <w:rtl/>
        </w:rPr>
        <w:t>עזמי</w:t>
      </w:r>
      <w:r>
        <w:rPr>
          <w:rtl/>
        </w:rPr>
        <w:t xml:space="preserve"> בשארה (בל"ד):</w:t>
      </w:r>
    </w:p>
    <w:p w14:paraId="02B94108" w14:textId="77777777" w:rsidR="00000000" w:rsidRDefault="00F92B3A">
      <w:pPr>
        <w:pStyle w:val="a0"/>
        <w:rPr>
          <w:rFonts w:hint="cs"/>
          <w:rtl/>
        </w:rPr>
      </w:pPr>
    </w:p>
    <w:p w14:paraId="18007419" w14:textId="77777777" w:rsidR="00000000" w:rsidRDefault="00F92B3A">
      <w:pPr>
        <w:pStyle w:val="a0"/>
        <w:rPr>
          <w:rFonts w:hint="cs"/>
          <w:rtl/>
        </w:rPr>
      </w:pPr>
      <w:r>
        <w:rPr>
          <w:rFonts w:hint="cs"/>
          <w:rtl/>
        </w:rPr>
        <w:t>אפשר הצעה אחרת, אדוני ה</w:t>
      </w:r>
      <w:r>
        <w:rPr>
          <w:rFonts w:hint="cs"/>
          <w:rtl/>
        </w:rPr>
        <w:t>יושב-ראש?</w:t>
      </w:r>
    </w:p>
    <w:p w14:paraId="6472B2A8" w14:textId="77777777" w:rsidR="00000000" w:rsidRDefault="00F92B3A">
      <w:pPr>
        <w:pStyle w:val="a0"/>
        <w:ind w:firstLine="0"/>
        <w:rPr>
          <w:rFonts w:hint="cs"/>
          <w:rtl/>
        </w:rPr>
      </w:pPr>
    </w:p>
    <w:p w14:paraId="1F3CC421" w14:textId="77777777" w:rsidR="00000000" w:rsidRDefault="00F92B3A">
      <w:pPr>
        <w:pStyle w:val="af1"/>
        <w:rPr>
          <w:rtl/>
        </w:rPr>
      </w:pPr>
      <w:r>
        <w:rPr>
          <w:rFonts w:hint="eastAsia"/>
          <w:rtl/>
        </w:rPr>
        <w:t>היו</w:t>
      </w:r>
      <w:r>
        <w:rPr>
          <w:rtl/>
        </w:rPr>
        <w:t>"ר חמי דורון:</w:t>
      </w:r>
    </w:p>
    <w:p w14:paraId="793CEB72" w14:textId="77777777" w:rsidR="00000000" w:rsidRDefault="00F92B3A">
      <w:pPr>
        <w:pStyle w:val="a0"/>
        <w:rPr>
          <w:rFonts w:hint="cs"/>
          <w:rtl/>
        </w:rPr>
      </w:pPr>
    </w:p>
    <w:p w14:paraId="31215CDE" w14:textId="77777777" w:rsidR="00000000" w:rsidRDefault="00F92B3A">
      <w:pPr>
        <w:pStyle w:val="a0"/>
        <w:rPr>
          <w:rFonts w:hint="cs"/>
          <w:rtl/>
        </w:rPr>
      </w:pPr>
      <w:r>
        <w:rPr>
          <w:rFonts w:hint="cs"/>
          <w:rtl/>
        </w:rPr>
        <w:t xml:space="preserve">כן. בבקשה, חבר הכנסת עזמי בשארה, הצעה אחרת. </w:t>
      </w:r>
    </w:p>
    <w:p w14:paraId="67F46C37" w14:textId="77777777" w:rsidR="00000000" w:rsidRDefault="00F92B3A">
      <w:pPr>
        <w:pStyle w:val="a0"/>
        <w:ind w:firstLine="0"/>
        <w:rPr>
          <w:rFonts w:hint="cs"/>
          <w:rtl/>
        </w:rPr>
      </w:pPr>
    </w:p>
    <w:p w14:paraId="26E86355" w14:textId="77777777" w:rsidR="00000000" w:rsidRDefault="00F92B3A">
      <w:pPr>
        <w:pStyle w:val="a"/>
        <w:rPr>
          <w:rtl/>
        </w:rPr>
      </w:pPr>
      <w:bookmarkStart w:id="310" w:name="FS000000558T08_12_2004_14_30_13"/>
      <w:bookmarkStart w:id="311" w:name="_Toc100391299"/>
      <w:bookmarkEnd w:id="310"/>
      <w:r>
        <w:rPr>
          <w:rFonts w:hint="eastAsia"/>
          <w:rtl/>
        </w:rPr>
        <w:t>עזמי</w:t>
      </w:r>
      <w:r>
        <w:rPr>
          <w:rtl/>
        </w:rPr>
        <w:t xml:space="preserve"> בשארה (בל"ד):</w:t>
      </w:r>
      <w:bookmarkEnd w:id="311"/>
    </w:p>
    <w:p w14:paraId="3C377631" w14:textId="77777777" w:rsidR="00000000" w:rsidRDefault="00F92B3A">
      <w:pPr>
        <w:pStyle w:val="a0"/>
        <w:rPr>
          <w:rFonts w:hint="cs"/>
          <w:rtl/>
        </w:rPr>
      </w:pPr>
    </w:p>
    <w:p w14:paraId="36BE0620" w14:textId="77777777" w:rsidR="00000000" w:rsidRDefault="00F92B3A">
      <w:pPr>
        <w:pStyle w:val="a0"/>
        <w:rPr>
          <w:rFonts w:hint="cs"/>
          <w:rtl/>
        </w:rPr>
      </w:pPr>
      <w:r>
        <w:rPr>
          <w:rFonts w:hint="cs"/>
          <w:rtl/>
        </w:rPr>
        <w:t xml:space="preserve">אדוני היושב-ראש, אני מציע להסיר את ההצעה, מכיוון שאני חושב שהיא פורמליסטית מדי, הולכת בנושא תארים. אני לא חושב שיש רע בעורך-דין בדיוק במקצוע המשפטים, שזה לא מדע </w:t>
      </w:r>
      <w:r>
        <w:rPr>
          <w:rFonts w:hint="cs"/>
          <w:rtl/>
        </w:rPr>
        <w:t>מדויק, זה לא מתמטיקה, זה לא פיזיקה. ניסיון של 20 שנה במשרד עורכי-דין טוב, לדעתי, שווה יותר ממאסטר. את יודעת מה זה לימודי מאסטר במשפטים? מה התוספת המשפטית הניסיונית לשופט? אם היו לימודים בקורסים מיוחדים לשופט, הייתי אומר לך, מילא, כלומר התמחות. אבל מאסטר במ</w:t>
      </w:r>
      <w:r>
        <w:rPr>
          <w:rFonts w:hint="cs"/>
          <w:rtl/>
        </w:rPr>
        <w:t xml:space="preserve">שפטים לא שווה 20 שנה במשרד עורכי-דין, לדעתי. </w:t>
      </w:r>
    </w:p>
    <w:p w14:paraId="32FDC8AD" w14:textId="77777777" w:rsidR="00000000" w:rsidRDefault="00F92B3A">
      <w:pPr>
        <w:pStyle w:val="a0"/>
        <w:ind w:firstLine="0"/>
        <w:rPr>
          <w:rFonts w:hint="cs"/>
          <w:rtl/>
        </w:rPr>
      </w:pPr>
    </w:p>
    <w:p w14:paraId="4D086086" w14:textId="77777777" w:rsidR="00000000" w:rsidRDefault="00F92B3A">
      <w:pPr>
        <w:pStyle w:val="af1"/>
        <w:rPr>
          <w:rtl/>
        </w:rPr>
      </w:pPr>
      <w:r>
        <w:rPr>
          <w:rFonts w:hint="eastAsia"/>
          <w:rtl/>
        </w:rPr>
        <w:t>היו</w:t>
      </w:r>
      <w:r>
        <w:rPr>
          <w:rtl/>
        </w:rPr>
        <w:t>"ר חמי דורון:</w:t>
      </w:r>
    </w:p>
    <w:p w14:paraId="556BE00D" w14:textId="77777777" w:rsidR="00000000" w:rsidRDefault="00F92B3A">
      <w:pPr>
        <w:pStyle w:val="a0"/>
        <w:rPr>
          <w:rFonts w:hint="cs"/>
          <w:rtl/>
        </w:rPr>
      </w:pPr>
    </w:p>
    <w:p w14:paraId="267F37BA" w14:textId="77777777" w:rsidR="00000000" w:rsidRDefault="00F92B3A">
      <w:pPr>
        <w:pStyle w:val="a0"/>
        <w:rPr>
          <w:rFonts w:hint="cs"/>
          <w:rtl/>
        </w:rPr>
      </w:pPr>
      <w:r>
        <w:rPr>
          <w:rFonts w:hint="cs"/>
          <w:rtl/>
        </w:rPr>
        <w:t>תודה רבה לחבר הכנסת עזמי בשארה. חברת הכנסת סולודקין, השרה מבקשת להעביר את ההצעה לוועדת חוקה. את מקבלת את זה?</w:t>
      </w:r>
    </w:p>
    <w:p w14:paraId="7989AEB6" w14:textId="77777777" w:rsidR="00000000" w:rsidRDefault="00F92B3A">
      <w:pPr>
        <w:pStyle w:val="a0"/>
        <w:ind w:firstLine="0"/>
        <w:rPr>
          <w:rFonts w:hint="cs"/>
          <w:rtl/>
        </w:rPr>
      </w:pPr>
    </w:p>
    <w:p w14:paraId="32007BA5" w14:textId="77777777" w:rsidR="00000000" w:rsidRDefault="00F92B3A">
      <w:pPr>
        <w:pStyle w:val="af0"/>
        <w:rPr>
          <w:rtl/>
        </w:rPr>
      </w:pPr>
      <w:r>
        <w:rPr>
          <w:rFonts w:hint="eastAsia"/>
          <w:rtl/>
        </w:rPr>
        <w:t>מרינה</w:t>
      </w:r>
      <w:r>
        <w:rPr>
          <w:rtl/>
        </w:rPr>
        <w:t xml:space="preserve"> סולודקין (הליכוד):</w:t>
      </w:r>
    </w:p>
    <w:p w14:paraId="579448C6" w14:textId="77777777" w:rsidR="00000000" w:rsidRDefault="00F92B3A">
      <w:pPr>
        <w:pStyle w:val="a0"/>
        <w:rPr>
          <w:rFonts w:hint="cs"/>
          <w:rtl/>
        </w:rPr>
      </w:pPr>
    </w:p>
    <w:p w14:paraId="6EB8B9FB" w14:textId="77777777" w:rsidR="00000000" w:rsidRDefault="00F92B3A">
      <w:pPr>
        <w:pStyle w:val="a0"/>
        <w:rPr>
          <w:rFonts w:hint="cs"/>
          <w:rtl/>
        </w:rPr>
      </w:pPr>
      <w:r>
        <w:rPr>
          <w:rFonts w:hint="cs"/>
          <w:rtl/>
        </w:rPr>
        <w:t>כן.</w:t>
      </w:r>
    </w:p>
    <w:p w14:paraId="3FC3BB29" w14:textId="77777777" w:rsidR="00000000" w:rsidRDefault="00F92B3A">
      <w:pPr>
        <w:pStyle w:val="a0"/>
        <w:ind w:firstLine="0"/>
        <w:rPr>
          <w:rFonts w:hint="cs"/>
          <w:rtl/>
        </w:rPr>
      </w:pPr>
    </w:p>
    <w:p w14:paraId="52EFD9CD" w14:textId="77777777" w:rsidR="00000000" w:rsidRDefault="00F92B3A">
      <w:pPr>
        <w:pStyle w:val="af1"/>
        <w:rPr>
          <w:rtl/>
        </w:rPr>
      </w:pPr>
      <w:r>
        <w:rPr>
          <w:rFonts w:hint="eastAsia"/>
          <w:rtl/>
        </w:rPr>
        <w:t>היו</w:t>
      </w:r>
      <w:r>
        <w:rPr>
          <w:rtl/>
        </w:rPr>
        <w:t>"ר חמי דורון:</w:t>
      </w:r>
    </w:p>
    <w:p w14:paraId="5683795E" w14:textId="77777777" w:rsidR="00000000" w:rsidRDefault="00F92B3A">
      <w:pPr>
        <w:pStyle w:val="a0"/>
        <w:rPr>
          <w:rFonts w:hint="cs"/>
          <w:rtl/>
        </w:rPr>
      </w:pPr>
    </w:p>
    <w:p w14:paraId="0CD3FA92" w14:textId="77777777" w:rsidR="00000000" w:rsidRDefault="00F92B3A">
      <w:pPr>
        <w:pStyle w:val="a0"/>
        <w:rPr>
          <w:rFonts w:hint="cs"/>
          <w:rtl/>
        </w:rPr>
      </w:pPr>
      <w:r>
        <w:rPr>
          <w:rFonts w:hint="cs"/>
          <w:rtl/>
        </w:rPr>
        <w:t>אנחנו עוברים להצבעה. ההצבעה תהיה</w:t>
      </w:r>
      <w:r>
        <w:rPr>
          <w:rFonts w:hint="cs"/>
          <w:rtl/>
        </w:rPr>
        <w:t xml:space="preserve">: בעד - להעביר לוועדת החוקה, חוק ומשפט; נגד - להסיר מסדר-היום. נא להצביע. </w:t>
      </w:r>
    </w:p>
    <w:p w14:paraId="3B406A56" w14:textId="77777777" w:rsidR="00000000" w:rsidRDefault="00F92B3A">
      <w:pPr>
        <w:pStyle w:val="a0"/>
        <w:rPr>
          <w:rFonts w:hint="cs"/>
          <w:rtl/>
        </w:rPr>
      </w:pPr>
    </w:p>
    <w:p w14:paraId="313C4108" w14:textId="77777777" w:rsidR="00000000" w:rsidRDefault="00F92B3A">
      <w:pPr>
        <w:pStyle w:val="ab"/>
        <w:bidi/>
        <w:rPr>
          <w:rFonts w:hint="cs"/>
          <w:rtl/>
        </w:rPr>
      </w:pPr>
      <w:r>
        <w:rPr>
          <w:rFonts w:hint="cs"/>
          <w:rtl/>
        </w:rPr>
        <w:t>הצבעה מס'  20</w:t>
      </w:r>
    </w:p>
    <w:p w14:paraId="6F9796F0" w14:textId="77777777" w:rsidR="00000000" w:rsidRDefault="00F92B3A">
      <w:pPr>
        <w:pStyle w:val="a0"/>
        <w:jc w:val="center"/>
        <w:rPr>
          <w:rFonts w:hint="cs"/>
          <w:rtl/>
        </w:rPr>
      </w:pPr>
    </w:p>
    <w:p w14:paraId="25865685" w14:textId="77777777" w:rsidR="00000000" w:rsidRDefault="00F92B3A">
      <w:pPr>
        <w:pStyle w:val="ac"/>
        <w:bidi/>
        <w:rPr>
          <w:rFonts w:hint="cs"/>
          <w:rtl/>
        </w:rPr>
      </w:pPr>
      <w:r>
        <w:rPr>
          <w:rFonts w:hint="cs"/>
          <w:rtl/>
        </w:rPr>
        <w:t>בעד ההצעה להעביר את הנושא לוועדה -  18</w:t>
      </w:r>
    </w:p>
    <w:p w14:paraId="2DB2045C" w14:textId="77777777" w:rsidR="00000000" w:rsidRDefault="00F92B3A">
      <w:pPr>
        <w:pStyle w:val="ac"/>
        <w:bidi/>
        <w:rPr>
          <w:rFonts w:hint="cs"/>
          <w:rtl/>
        </w:rPr>
      </w:pPr>
      <w:r>
        <w:rPr>
          <w:rFonts w:hint="cs"/>
          <w:rtl/>
        </w:rPr>
        <w:t xml:space="preserve">בעד ההצעה שלא לכלול את הנושא בסדר-היום </w:t>
      </w:r>
      <w:r>
        <w:rPr>
          <w:rtl/>
        </w:rPr>
        <w:t>–</w:t>
      </w:r>
      <w:r>
        <w:rPr>
          <w:rFonts w:hint="cs"/>
          <w:rtl/>
        </w:rPr>
        <w:t xml:space="preserve"> 7</w:t>
      </w:r>
    </w:p>
    <w:p w14:paraId="215E014F" w14:textId="77777777" w:rsidR="00000000" w:rsidRDefault="00F92B3A">
      <w:pPr>
        <w:pStyle w:val="ac"/>
        <w:bidi/>
        <w:rPr>
          <w:rFonts w:hint="cs"/>
          <w:rtl/>
        </w:rPr>
      </w:pPr>
      <w:r>
        <w:rPr>
          <w:rFonts w:hint="cs"/>
          <w:rtl/>
        </w:rPr>
        <w:t xml:space="preserve">נמנעים  </w:t>
      </w:r>
      <w:r>
        <w:rPr>
          <w:rtl/>
        </w:rPr>
        <w:t>–</w:t>
      </w:r>
      <w:r>
        <w:rPr>
          <w:rFonts w:hint="cs"/>
          <w:rtl/>
        </w:rPr>
        <w:t xml:space="preserve"> 1</w:t>
      </w:r>
    </w:p>
    <w:p w14:paraId="2E64FCE8" w14:textId="77777777" w:rsidR="00000000" w:rsidRDefault="00F92B3A">
      <w:pPr>
        <w:pStyle w:val="ad"/>
        <w:bidi/>
        <w:rPr>
          <w:rFonts w:hint="cs"/>
          <w:rtl/>
        </w:rPr>
      </w:pPr>
      <w:r>
        <w:rPr>
          <w:rFonts w:hint="cs"/>
          <w:rtl/>
        </w:rPr>
        <w:t>ההצעה להעביר את הנושא לוועדת החוקה, חוק ומשפט נתקבלה.</w:t>
      </w:r>
    </w:p>
    <w:p w14:paraId="73471583" w14:textId="77777777" w:rsidR="00000000" w:rsidRDefault="00F92B3A">
      <w:pPr>
        <w:pStyle w:val="a2"/>
        <w:jc w:val="left"/>
        <w:rPr>
          <w:rFonts w:hint="cs"/>
          <w:rtl/>
        </w:rPr>
      </w:pPr>
    </w:p>
    <w:p w14:paraId="09113C80" w14:textId="77777777" w:rsidR="00000000" w:rsidRDefault="00F92B3A">
      <w:pPr>
        <w:pStyle w:val="af1"/>
        <w:rPr>
          <w:rtl/>
        </w:rPr>
      </w:pPr>
      <w:r>
        <w:rPr>
          <w:rtl/>
        </w:rPr>
        <w:t>היו"ר חמי דורון:</w:t>
      </w:r>
    </w:p>
    <w:p w14:paraId="754AC25A" w14:textId="77777777" w:rsidR="00000000" w:rsidRDefault="00F92B3A">
      <w:pPr>
        <w:pStyle w:val="a0"/>
        <w:rPr>
          <w:rFonts w:hint="cs"/>
          <w:rtl/>
        </w:rPr>
      </w:pPr>
    </w:p>
    <w:p w14:paraId="500EFE51" w14:textId="77777777" w:rsidR="00000000" w:rsidRDefault="00F92B3A">
      <w:pPr>
        <w:pStyle w:val="a0"/>
        <w:rPr>
          <w:rFonts w:hint="cs"/>
          <w:rtl/>
        </w:rPr>
      </w:pPr>
      <w:r>
        <w:rPr>
          <w:rFonts w:hint="cs"/>
          <w:rtl/>
        </w:rPr>
        <w:t xml:space="preserve">בעד - 18, מתנגדים - 7, נמנע אחד. אני קובע שההצעה תועבר לדיון בוועדת החוקה, חוק ומשפט כהצעה לסדר-היום. </w:t>
      </w:r>
    </w:p>
    <w:p w14:paraId="6A3F3A92" w14:textId="77777777" w:rsidR="00000000" w:rsidRDefault="00F92B3A">
      <w:pPr>
        <w:pStyle w:val="a0"/>
        <w:rPr>
          <w:rFonts w:hint="cs"/>
          <w:rtl/>
        </w:rPr>
      </w:pPr>
    </w:p>
    <w:p w14:paraId="16B6E861" w14:textId="77777777" w:rsidR="00000000" w:rsidRDefault="00F92B3A">
      <w:pPr>
        <w:pStyle w:val="a2"/>
        <w:rPr>
          <w:rtl/>
        </w:rPr>
      </w:pPr>
    </w:p>
    <w:p w14:paraId="01FD95F4" w14:textId="77777777" w:rsidR="00000000" w:rsidRDefault="00F92B3A">
      <w:pPr>
        <w:pStyle w:val="a2"/>
        <w:rPr>
          <w:rFonts w:hint="cs"/>
          <w:rtl/>
        </w:rPr>
      </w:pPr>
      <w:bookmarkStart w:id="312" w:name="CS29228FI0029228T08_12_2004_14_06_20"/>
      <w:bookmarkStart w:id="313" w:name="_Toc100391300"/>
      <w:bookmarkEnd w:id="312"/>
      <w:r>
        <w:rPr>
          <w:rtl/>
        </w:rPr>
        <w:t xml:space="preserve">הצעת חוק הגנת הפרטיות (תיקון - מניעת </w:t>
      </w:r>
      <w:r>
        <w:rPr>
          <w:rFonts w:hint="cs"/>
          <w:rtl/>
        </w:rPr>
        <w:br/>
      </w:r>
      <w:r>
        <w:rPr>
          <w:rtl/>
        </w:rPr>
        <w:t>פניות בלתי מוזמנות), התשס"ד</w:t>
      </w:r>
      <w:r>
        <w:rPr>
          <w:rFonts w:hint="cs"/>
          <w:rtl/>
        </w:rPr>
        <w:t>-</w:t>
      </w:r>
      <w:r>
        <w:rPr>
          <w:rtl/>
        </w:rPr>
        <w:t>2004</w:t>
      </w:r>
      <w:bookmarkEnd w:id="313"/>
    </w:p>
    <w:p w14:paraId="786E5467" w14:textId="77777777" w:rsidR="00000000" w:rsidRDefault="00F92B3A">
      <w:pPr>
        <w:pStyle w:val="a0"/>
        <w:rPr>
          <w:rFonts w:hint="cs"/>
          <w:rtl/>
        </w:rPr>
      </w:pPr>
      <w:r>
        <w:rPr>
          <w:rtl/>
        </w:rPr>
        <w:t>["דברי הכנסת", חוב</w:t>
      </w:r>
      <w:r>
        <w:rPr>
          <w:rFonts w:hint="cs"/>
          <w:rtl/>
        </w:rPr>
        <w:t>' ח'</w:t>
      </w:r>
      <w:r>
        <w:rPr>
          <w:rtl/>
        </w:rPr>
        <w:t>, עמ'</w:t>
      </w:r>
      <w:r>
        <w:rPr>
          <w:rFonts w:hint="cs"/>
          <w:rtl/>
        </w:rPr>
        <w:t xml:space="preserve">     .</w:t>
      </w:r>
      <w:r>
        <w:rPr>
          <w:rtl/>
        </w:rPr>
        <w:t>]</w:t>
      </w:r>
    </w:p>
    <w:p w14:paraId="3BA8FE6A" w14:textId="77777777" w:rsidR="00000000" w:rsidRDefault="00F92B3A">
      <w:pPr>
        <w:pStyle w:val="-0"/>
        <w:rPr>
          <w:rFonts w:hint="cs"/>
          <w:rtl/>
        </w:rPr>
      </w:pPr>
      <w:r>
        <w:rPr>
          <w:rFonts w:hint="cs"/>
          <w:rtl/>
        </w:rPr>
        <w:t>(הצעת חבר הכנסת רומן ברונפמן)</w:t>
      </w:r>
    </w:p>
    <w:p w14:paraId="5D34F0D0" w14:textId="77777777" w:rsidR="00000000" w:rsidRDefault="00F92B3A">
      <w:pPr>
        <w:pStyle w:val="a0"/>
        <w:ind w:firstLine="0"/>
        <w:rPr>
          <w:rFonts w:hint="cs"/>
          <w:rtl/>
        </w:rPr>
      </w:pPr>
    </w:p>
    <w:p w14:paraId="53074044" w14:textId="77777777" w:rsidR="00000000" w:rsidRDefault="00F92B3A">
      <w:pPr>
        <w:pStyle w:val="af1"/>
        <w:rPr>
          <w:rtl/>
        </w:rPr>
      </w:pPr>
      <w:r>
        <w:rPr>
          <w:rFonts w:hint="eastAsia"/>
          <w:rtl/>
        </w:rPr>
        <w:t>היו</w:t>
      </w:r>
      <w:r>
        <w:rPr>
          <w:rtl/>
        </w:rPr>
        <w:t>"ר חמי דו</w:t>
      </w:r>
      <w:r>
        <w:rPr>
          <w:rtl/>
        </w:rPr>
        <w:t>רון:</w:t>
      </w:r>
    </w:p>
    <w:p w14:paraId="58394F56" w14:textId="77777777" w:rsidR="00000000" w:rsidRDefault="00F92B3A">
      <w:pPr>
        <w:pStyle w:val="a0"/>
        <w:rPr>
          <w:rFonts w:hint="cs"/>
          <w:rtl/>
        </w:rPr>
      </w:pPr>
    </w:p>
    <w:p w14:paraId="29A57FE5" w14:textId="77777777" w:rsidR="00000000" w:rsidRDefault="00F92B3A">
      <w:pPr>
        <w:pStyle w:val="a0"/>
        <w:rPr>
          <w:rFonts w:hint="cs"/>
          <w:rtl/>
        </w:rPr>
      </w:pPr>
      <w:r>
        <w:rPr>
          <w:rFonts w:hint="cs"/>
          <w:rtl/>
        </w:rPr>
        <w:t xml:space="preserve">אנחנו עוברים להצעת חוק הגנת הפרטיות (תיקון - מניעת פניות בלתי מוזמנות), התשס"ד-2004, של חבר הכנסת רומן ברונפמן. יש לנו פה תשובה והצבעה בלבד, של השרה אתי לבני; סליחה, ציפי לבני. העליתי כבר את חברת הכנסת אתי לבני למעמד של שרה. </w:t>
      </w:r>
    </w:p>
    <w:p w14:paraId="4D282C03" w14:textId="77777777" w:rsidR="00000000" w:rsidRDefault="00F92B3A">
      <w:pPr>
        <w:pStyle w:val="a0"/>
        <w:ind w:firstLine="0"/>
        <w:rPr>
          <w:rFonts w:hint="cs"/>
          <w:rtl/>
        </w:rPr>
      </w:pPr>
    </w:p>
    <w:p w14:paraId="192D554B" w14:textId="77777777" w:rsidR="00000000" w:rsidRDefault="00F92B3A">
      <w:pPr>
        <w:pStyle w:val="af0"/>
        <w:rPr>
          <w:rtl/>
        </w:rPr>
      </w:pPr>
      <w:r>
        <w:rPr>
          <w:rFonts w:hint="eastAsia"/>
          <w:rtl/>
        </w:rPr>
        <w:t>יולי</w:t>
      </w:r>
      <w:r>
        <w:rPr>
          <w:rtl/>
        </w:rPr>
        <w:t>-יואל אדלשטיין (הלי</w:t>
      </w:r>
      <w:r>
        <w:rPr>
          <w:rtl/>
        </w:rPr>
        <w:t>כוד):</w:t>
      </w:r>
    </w:p>
    <w:p w14:paraId="7B2DEECA" w14:textId="77777777" w:rsidR="00000000" w:rsidRDefault="00F92B3A">
      <w:pPr>
        <w:pStyle w:val="a0"/>
        <w:rPr>
          <w:rFonts w:hint="cs"/>
          <w:rtl/>
        </w:rPr>
      </w:pPr>
    </w:p>
    <w:p w14:paraId="2C2EC5B4" w14:textId="77777777" w:rsidR="00000000" w:rsidRDefault="00F92B3A">
      <w:pPr>
        <w:pStyle w:val="a0"/>
        <w:rPr>
          <w:rFonts w:hint="cs"/>
          <w:rtl/>
        </w:rPr>
      </w:pPr>
      <w:r>
        <w:rPr>
          <w:rFonts w:hint="cs"/>
          <w:rtl/>
        </w:rPr>
        <w:t>אצלך הכול סיעתי.</w:t>
      </w:r>
    </w:p>
    <w:p w14:paraId="196349DC" w14:textId="77777777" w:rsidR="00000000" w:rsidRDefault="00F92B3A">
      <w:pPr>
        <w:pStyle w:val="a0"/>
        <w:ind w:firstLine="0"/>
        <w:rPr>
          <w:rFonts w:hint="cs"/>
          <w:rtl/>
        </w:rPr>
      </w:pPr>
    </w:p>
    <w:p w14:paraId="11152AA2" w14:textId="77777777" w:rsidR="00000000" w:rsidRDefault="00F92B3A">
      <w:pPr>
        <w:pStyle w:val="af1"/>
        <w:rPr>
          <w:rtl/>
        </w:rPr>
      </w:pPr>
      <w:r>
        <w:rPr>
          <w:rtl/>
        </w:rPr>
        <w:t>היו"ר חמי דורון:</w:t>
      </w:r>
    </w:p>
    <w:p w14:paraId="741134AF" w14:textId="77777777" w:rsidR="00000000" w:rsidRDefault="00F92B3A">
      <w:pPr>
        <w:pStyle w:val="a0"/>
        <w:rPr>
          <w:rtl/>
        </w:rPr>
      </w:pPr>
    </w:p>
    <w:p w14:paraId="531F0161" w14:textId="77777777" w:rsidR="00000000" w:rsidRDefault="00F92B3A">
      <w:pPr>
        <w:pStyle w:val="a0"/>
        <w:rPr>
          <w:rFonts w:hint="cs"/>
          <w:rtl/>
        </w:rPr>
      </w:pPr>
      <w:r>
        <w:rPr>
          <w:rFonts w:hint="cs"/>
          <w:rtl/>
        </w:rPr>
        <w:t xml:space="preserve">אני מתנצל. אני חוזר בי ואני לוקח את הכיסא אפילו צעד אחורה. </w:t>
      </w:r>
    </w:p>
    <w:p w14:paraId="6784BDFA" w14:textId="77777777" w:rsidR="00000000" w:rsidRDefault="00F92B3A">
      <w:pPr>
        <w:pStyle w:val="a0"/>
        <w:rPr>
          <w:rtl/>
        </w:rPr>
      </w:pPr>
    </w:p>
    <w:p w14:paraId="6A79148E" w14:textId="77777777" w:rsidR="00000000" w:rsidRDefault="00F92B3A">
      <w:pPr>
        <w:pStyle w:val="a0"/>
        <w:rPr>
          <w:rFonts w:hint="cs"/>
          <w:rtl/>
        </w:rPr>
      </w:pPr>
      <w:r>
        <w:rPr>
          <w:rFonts w:hint="cs"/>
          <w:rtl/>
        </w:rPr>
        <w:t xml:space="preserve">השרה לבני, היות שיש לנו כאן הצמדה של הצעת חוק הגנת הפרטיות (תיקון </w:t>
      </w:r>
      <w:r>
        <w:rPr>
          <w:rtl/>
        </w:rPr>
        <w:t>–</w:t>
      </w:r>
      <w:r>
        <w:rPr>
          <w:rFonts w:hint="cs"/>
          <w:rtl/>
        </w:rPr>
        <w:t xml:space="preserve"> הסדרת פרסום באמצעות דיוור ישיר), התשס"ד-2003, של חבר הכנסת רשף חן, אולי תעני על שתי </w:t>
      </w:r>
      <w:r>
        <w:rPr>
          <w:rFonts w:hint="cs"/>
          <w:rtl/>
        </w:rPr>
        <w:t>ההצעות ביחד?</w:t>
      </w:r>
    </w:p>
    <w:p w14:paraId="42168BA3" w14:textId="77777777" w:rsidR="00000000" w:rsidRDefault="00F92B3A">
      <w:pPr>
        <w:pStyle w:val="a0"/>
        <w:rPr>
          <w:rFonts w:hint="cs"/>
          <w:rtl/>
        </w:rPr>
      </w:pPr>
    </w:p>
    <w:p w14:paraId="75F7D64F" w14:textId="77777777" w:rsidR="00000000" w:rsidRDefault="00F92B3A">
      <w:pPr>
        <w:pStyle w:val="a"/>
        <w:rPr>
          <w:rtl/>
        </w:rPr>
      </w:pPr>
      <w:bookmarkStart w:id="314" w:name="FS000000469T08_12_2004_14_40_47"/>
      <w:bookmarkStart w:id="315" w:name="_Toc100391301"/>
      <w:bookmarkEnd w:id="314"/>
      <w:r>
        <w:rPr>
          <w:rFonts w:hint="cs"/>
          <w:rtl/>
        </w:rPr>
        <w:t>שרת</w:t>
      </w:r>
      <w:r>
        <w:rPr>
          <w:rtl/>
        </w:rPr>
        <w:t xml:space="preserve"> </w:t>
      </w:r>
      <w:r>
        <w:rPr>
          <w:rFonts w:hint="cs"/>
          <w:rtl/>
        </w:rPr>
        <w:t>המשפטים</w:t>
      </w:r>
      <w:r>
        <w:rPr>
          <w:rtl/>
        </w:rPr>
        <w:t xml:space="preserve"> ציפי לבני:</w:t>
      </w:r>
      <w:bookmarkEnd w:id="315"/>
    </w:p>
    <w:p w14:paraId="3FE59CB2" w14:textId="77777777" w:rsidR="00000000" w:rsidRDefault="00F92B3A">
      <w:pPr>
        <w:pStyle w:val="a0"/>
        <w:rPr>
          <w:rFonts w:hint="cs"/>
          <w:rtl/>
        </w:rPr>
      </w:pPr>
    </w:p>
    <w:p w14:paraId="66B92636" w14:textId="77777777" w:rsidR="00000000" w:rsidRDefault="00F92B3A">
      <w:pPr>
        <w:pStyle w:val="a0"/>
        <w:rPr>
          <w:rFonts w:hint="cs"/>
          <w:rtl/>
        </w:rPr>
      </w:pPr>
      <w:r>
        <w:rPr>
          <w:rFonts w:hint="cs"/>
          <w:rtl/>
        </w:rPr>
        <w:t>בשמחה.</w:t>
      </w:r>
    </w:p>
    <w:p w14:paraId="67FBE5BE" w14:textId="77777777" w:rsidR="00000000" w:rsidRDefault="00F92B3A">
      <w:pPr>
        <w:pStyle w:val="a0"/>
        <w:rPr>
          <w:rFonts w:hint="cs"/>
          <w:rtl/>
        </w:rPr>
      </w:pPr>
    </w:p>
    <w:p w14:paraId="45A99B17" w14:textId="77777777" w:rsidR="00000000" w:rsidRDefault="00F92B3A">
      <w:pPr>
        <w:pStyle w:val="a2"/>
        <w:rPr>
          <w:rtl/>
        </w:rPr>
      </w:pPr>
    </w:p>
    <w:p w14:paraId="16AF9EDE" w14:textId="77777777" w:rsidR="00000000" w:rsidRDefault="00F92B3A">
      <w:pPr>
        <w:pStyle w:val="a2"/>
        <w:rPr>
          <w:rFonts w:hint="cs"/>
          <w:rtl/>
        </w:rPr>
      </w:pPr>
      <w:bookmarkStart w:id="316" w:name="CS17635FI0017635T08_12_2004_14_42_48"/>
      <w:bookmarkStart w:id="317" w:name="_Toc100391302"/>
      <w:bookmarkEnd w:id="316"/>
      <w:r>
        <w:rPr>
          <w:rtl/>
        </w:rPr>
        <w:t xml:space="preserve">הצעת חוק הגנת הפרטיות (תיקון - הסדרת </w:t>
      </w:r>
      <w:r>
        <w:rPr>
          <w:rFonts w:hint="cs"/>
          <w:rtl/>
        </w:rPr>
        <w:br/>
      </w:r>
      <w:r>
        <w:rPr>
          <w:rtl/>
        </w:rPr>
        <w:t>פרסום באמצעות דיוור ישיר), התשס"ד-2003</w:t>
      </w:r>
      <w:bookmarkEnd w:id="317"/>
      <w:r>
        <w:rPr>
          <w:rtl/>
        </w:rPr>
        <w:t xml:space="preserve"> </w:t>
      </w:r>
    </w:p>
    <w:p w14:paraId="6A6E787F" w14:textId="77777777" w:rsidR="00000000" w:rsidRDefault="00F92B3A">
      <w:pPr>
        <w:pStyle w:val="a0"/>
        <w:ind w:firstLine="0"/>
        <w:rPr>
          <w:rFonts w:hint="cs"/>
          <w:rtl/>
        </w:rPr>
      </w:pPr>
      <w:r>
        <w:rPr>
          <w:rFonts w:hint="cs"/>
          <w:rtl/>
        </w:rPr>
        <w:t>[הצעת חוק פ/1487; נספחות.]</w:t>
      </w:r>
    </w:p>
    <w:p w14:paraId="2B1195C7" w14:textId="77777777" w:rsidR="00000000" w:rsidRDefault="00F92B3A">
      <w:pPr>
        <w:pStyle w:val="-0"/>
        <w:rPr>
          <w:rFonts w:hint="cs"/>
          <w:rtl/>
        </w:rPr>
      </w:pPr>
      <w:r>
        <w:rPr>
          <w:rFonts w:hint="cs"/>
          <w:rtl/>
        </w:rPr>
        <w:t>(הצעת קבוצת חברי הכנסת)</w:t>
      </w:r>
    </w:p>
    <w:p w14:paraId="5CABAD83" w14:textId="77777777" w:rsidR="00000000" w:rsidRDefault="00F92B3A">
      <w:pPr>
        <w:pStyle w:val="a0"/>
        <w:rPr>
          <w:rFonts w:hint="cs"/>
          <w:rtl/>
        </w:rPr>
      </w:pPr>
    </w:p>
    <w:p w14:paraId="412C5999" w14:textId="77777777" w:rsidR="00000000" w:rsidRDefault="00F92B3A">
      <w:pPr>
        <w:pStyle w:val="af1"/>
        <w:rPr>
          <w:rtl/>
        </w:rPr>
      </w:pPr>
      <w:r>
        <w:rPr>
          <w:rFonts w:hint="eastAsia"/>
          <w:rtl/>
        </w:rPr>
        <w:t>היו</w:t>
      </w:r>
      <w:r>
        <w:rPr>
          <w:rtl/>
        </w:rPr>
        <w:t>"ר חמי דורון:</w:t>
      </w:r>
    </w:p>
    <w:p w14:paraId="5D7628B5" w14:textId="77777777" w:rsidR="00000000" w:rsidRDefault="00F92B3A">
      <w:pPr>
        <w:pStyle w:val="a0"/>
        <w:rPr>
          <w:rFonts w:hint="cs"/>
          <w:rtl/>
        </w:rPr>
      </w:pPr>
    </w:p>
    <w:p w14:paraId="190497B3" w14:textId="77777777" w:rsidR="00000000" w:rsidRDefault="00F92B3A">
      <w:pPr>
        <w:pStyle w:val="a0"/>
        <w:ind w:firstLine="0"/>
        <w:rPr>
          <w:rFonts w:hint="cs"/>
          <w:rtl/>
        </w:rPr>
      </w:pPr>
      <w:r>
        <w:rPr>
          <w:rFonts w:hint="cs"/>
          <w:rtl/>
        </w:rPr>
        <w:tab/>
        <w:t xml:space="preserve">חבר הכנסת רשף חן, בבקשה. </w:t>
      </w:r>
    </w:p>
    <w:p w14:paraId="603C6FBD" w14:textId="77777777" w:rsidR="00000000" w:rsidRDefault="00F92B3A">
      <w:pPr>
        <w:pStyle w:val="a0"/>
        <w:ind w:firstLine="0"/>
        <w:rPr>
          <w:rFonts w:hint="cs"/>
          <w:rtl/>
        </w:rPr>
      </w:pPr>
    </w:p>
    <w:p w14:paraId="09978AF8" w14:textId="77777777" w:rsidR="00000000" w:rsidRDefault="00F92B3A">
      <w:pPr>
        <w:pStyle w:val="a"/>
        <w:rPr>
          <w:rtl/>
        </w:rPr>
      </w:pPr>
      <w:bookmarkStart w:id="318" w:name="FS000001048T08_12_2004_14_07_14"/>
      <w:bookmarkStart w:id="319" w:name="FS000001048T08_12_2004_14_44_05"/>
      <w:bookmarkStart w:id="320" w:name="_Toc100391303"/>
      <w:bookmarkEnd w:id="318"/>
      <w:bookmarkEnd w:id="319"/>
      <w:r>
        <w:rPr>
          <w:rtl/>
        </w:rPr>
        <w:t>רשף חן (שינוי):</w:t>
      </w:r>
      <w:bookmarkEnd w:id="320"/>
    </w:p>
    <w:p w14:paraId="15BAEF63" w14:textId="77777777" w:rsidR="00000000" w:rsidRDefault="00F92B3A">
      <w:pPr>
        <w:pStyle w:val="a0"/>
        <w:rPr>
          <w:rtl/>
        </w:rPr>
      </w:pPr>
    </w:p>
    <w:p w14:paraId="3F7E71A5" w14:textId="77777777" w:rsidR="00000000" w:rsidRDefault="00F92B3A">
      <w:pPr>
        <w:pStyle w:val="a0"/>
        <w:rPr>
          <w:rFonts w:hint="cs"/>
          <w:rtl/>
        </w:rPr>
      </w:pPr>
      <w:r>
        <w:rPr>
          <w:rFonts w:hint="cs"/>
          <w:rtl/>
        </w:rPr>
        <w:t>אדוני היושב-ראש,</w:t>
      </w:r>
      <w:r>
        <w:rPr>
          <w:rFonts w:hint="cs"/>
          <w:rtl/>
        </w:rPr>
        <w:t xml:space="preserve"> חברי חברי הכנסת, ההצעה עוסקת במטרד שהפך די נפוץ בזמן האחרון. אנחנו מוצפים בפניות סדרתיות שיכולות לבוא בפקס ובטלפון. יש עכשיו הודעות טלפון מוקלטות שגם כשאתה מנסה לנתק, אתה לא יכול לנתק במשך כחמש דקות. יש הדואר האלקטרוני, וזה מאוד מטריד. בעולם הצליחו להתמוד</w:t>
      </w:r>
      <w:r>
        <w:rPr>
          <w:rFonts w:hint="cs"/>
          <w:rtl/>
        </w:rPr>
        <w:t>ד עם העניין הזה בדרכים שונות.</w:t>
      </w:r>
    </w:p>
    <w:p w14:paraId="70DAA81F" w14:textId="77777777" w:rsidR="00000000" w:rsidRDefault="00F92B3A">
      <w:pPr>
        <w:pStyle w:val="a0"/>
        <w:rPr>
          <w:rFonts w:hint="cs"/>
          <w:rtl/>
        </w:rPr>
      </w:pPr>
    </w:p>
    <w:p w14:paraId="0F709DA8" w14:textId="77777777" w:rsidR="00000000" w:rsidRDefault="00F92B3A">
      <w:pPr>
        <w:pStyle w:val="a0"/>
        <w:rPr>
          <w:rFonts w:hint="cs"/>
          <w:rtl/>
        </w:rPr>
      </w:pPr>
      <w:r>
        <w:rPr>
          <w:rFonts w:hint="cs"/>
          <w:rtl/>
        </w:rPr>
        <w:t xml:space="preserve"> הנושא ראוי לדיון מעמיק. אני יודע שבמשרד התקשורת עובדים על העניין הזה. אני מודיע מכאן שאני מסכים להגבלה של המתנה להצעה של הממשלה לאחר הקריאה הטרומית.</w:t>
      </w:r>
    </w:p>
    <w:p w14:paraId="6E5CFB30" w14:textId="77777777" w:rsidR="00000000" w:rsidRDefault="00F92B3A">
      <w:pPr>
        <w:pStyle w:val="a0"/>
        <w:ind w:firstLine="0"/>
        <w:rPr>
          <w:rFonts w:hint="cs"/>
          <w:rtl/>
        </w:rPr>
      </w:pPr>
    </w:p>
    <w:p w14:paraId="001D5362" w14:textId="77777777" w:rsidR="00000000" w:rsidRDefault="00F92B3A">
      <w:pPr>
        <w:pStyle w:val="af1"/>
        <w:rPr>
          <w:rtl/>
        </w:rPr>
      </w:pPr>
      <w:r>
        <w:rPr>
          <w:rFonts w:hint="eastAsia"/>
          <w:rtl/>
        </w:rPr>
        <w:t>היו</w:t>
      </w:r>
      <w:r>
        <w:rPr>
          <w:rtl/>
        </w:rPr>
        <w:t>"ר חמי דורון:</w:t>
      </w:r>
    </w:p>
    <w:p w14:paraId="00147C4B" w14:textId="77777777" w:rsidR="00000000" w:rsidRDefault="00F92B3A">
      <w:pPr>
        <w:pStyle w:val="a0"/>
        <w:rPr>
          <w:rFonts w:hint="cs"/>
          <w:rtl/>
        </w:rPr>
      </w:pPr>
    </w:p>
    <w:p w14:paraId="2CF10ABD" w14:textId="77777777" w:rsidR="00000000" w:rsidRDefault="00F92B3A">
      <w:pPr>
        <w:pStyle w:val="a0"/>
        <w:rPr>
          <w:rFonts w:hint="cs"/>
          <w:rtl/>
        </w:rPr>
      </w:pPr>
      <w:r>
        <w:rPr>
          <w:rFonts w:hint="cs"/>
          <w:rtl/>
        </w:rPr>
        <w:t>תודה רבה לחבר הכנסת חן רשף.</w:t>
      </w:r>
      <w:bookmarkStart w:id="321" w:name="FS000001048T08_12_2004_14_08_08"/>
      <w:bookmarkEnd w:id="321"/>
      <w:r>
        <w:rPr>
          <w:rFonts w:hint="cs"/>
          <w:rtl/>
        </w:rPr>
        <w:t xml:space="preserve"> השרה ציפי לבני, בבקשה. </w:t>
      </w:r>
    </w:p>
    <w:p w14:paraId="3635AD12" w14:textId="77777777" w:rsidR="00000000" w:rsidRDefault="00F92B3A">
      <w:pPr>
        <w:pStyle w:val="a0"/>
        <w:ind w:firstLine="0"/>
        <w:rPr>
          <w:rFonts w:hint="cs"/>
          <w:rtl/>
        </w:rPr>
      </w:pPr>
    </w:p>
    <w:p w14:paraId="443D5664" w14:textId="77777777" w:rsidR="00000000" w:rsidRDefault="00F92B3A">
      <w:pPr>
        <w:pStyle w:val="a"/>
        <w:rPr>
          <w:rtl/>
        </w:rPr>
      </w:pPr>
      <w:bookmarkStart w:id="322" w:name="FS000000469T08_12_2004_14_45_38"/>
      <w:bookmarkStart w:id="323" w:name="_Toc100391304"/>
      <w:bookmarkEnd w:id="322"/>
      <w:r>
        <w:rPr>
          <w:rFonts w:hint="cs"/>
          <w:rtl/>
        </w:rPr>
        <w:t>שרת</w:t>
      </w:r>
      <w:r>
        <w:rPr>
          <w:rtl/>
        </w:rPr>
        <w:t xml:space="preserve"> </w:t>
      </w:r>
      <w:r>
        <w:rPr>
          <w:rFonts w:hint="cs"/>
          <w:rtl/>
        </w:rPr>
        <w:t>המשפטים</w:t>
      </w:r>
      <w:r>
        <w:rPr>
          <w:rtl/>
        </w:rPr>
        <w:t xml:space="preserve"> ציפי לבני:</w:t>
      </w:r>
      <w:bookmarkEnd w:id="323"/>
    </w:p>
    <w:p w14:paraId="002825C8" w14:textId="77777777" w:rsidR="00000000" w:rsidRDefault="00F92B3A">
      <w:pPr>
        <w:pStyle w:val="a0"/>
        <w:rPr>
          <w:rFonts w:hint="cs"/>
          <w:rtl/>
        </w:rPr>
      </w:pPr>
    </w:p>
    <w:p w14:paraId="1F3E08E7" w14:textId="77777777" w:rsidR="00000000" w:rsidRDefault="00F92B3A">
      <w:pPr>
        <w:pStyle w:val="a0"/>
        <w:rPr>
          <w:rFonts w:hint="cs"/>
          <w:rtl/>
        </w:rPr>
      </w:pPr>
      <w:r>
        <w:rPr>
          <w:rFonts w:hint="cs"/>
          <w:rtl/>
        </w:rPr>
        <w:t xml:space="preserve">תודה רבה. </w:t>
      </w:r>
    </w:p>
    <w:p w14:paraId="29E855F2" w14:textId="77777777" w:rsidR="00000000" w:rsidRDefault="00F92B3A">
      <w:pPr>
        <w:pStyle w:val="a0"/>
        <w:rPr>
          <w:rFonts w:hint="cs"/>
          <w:rtl/>
        </w:rPr>
      </w:pPr>
    </w:p>
    <w:p w14:paraId="5135E67A" w14:textId="77777777" w:rsidR="00000000" w:rsidRDefault="00F92B3A">
      <w:pPr>
        <w:pStyle w:val="a0"/>
        <w:rPr>
          <w:rFonts w:hint="cs"/>
          <w:rtl/>
        </w:rPr>
      </w:pPr>
      <w:r>
        <w:rPr>
          <w:rFonts w:hint="cs"/>
          <w:rtl/>
        </w:rPr>
        <w:t xml:space="preserve">אדוני היושב-ראש, חברי הכנסת, ועדת השרים לחקיקה החליטה להתנגד להצעת החוק, אך מאחר שהבעיה הזאת היא אכן בעיה מוכרת ומנסים למצוא לה פתרון גם במסגרת הממשלתית, ביקשנו מהמציעים להמתין. זאת אומרת, נסכים להעברת ההצעה בקריאה טרומית, </w:t>
      </w:r>
      <w:r>
        <w:rPr>
          <w:rFonts w:hint="cs"/>
          <w:rtl/>
        </w:rPr>
        <w:t xml:space="preserve">ובלבד שהמציעים יסכימו להמתין עם הצעת החוק עד לגיבוש והגשת הצעת החוק הממשלתית בעניין הזה. אם גם חבר הכנסת ברונפמן מסכים להצעה הזאת - - - </w:t>
      </w:r>
    </w:p>
    <w:p w14:paraId="1BD7ADB0" w14:textId="77777777" w:rsidR="00000000" w:rsidRDefault="00F92B3A">
      <w:pPr>
        <w:pStyle w:val="a0"/>
        <w:ind w:firstLine="0"/>
        <w:rPr>
          <w:rFonts w:hint="cs"/>
          <w:rtl/>
        </w:rPr>
      </w:pPr>
    </w:p>
    <w:p w14:paraId="3C2F0AD6" w14:textId="77777777" w:rsidR="00000000" w:rsidRDefault="00F92B3A">
      <w:pPr>
        <w:pStyle w:val="af0"/>
        <w:rPr>
          <w:rtl/>
        </w:rPr>
      </w:pPr>
      <w:r>
        <w:rPr>
          <w:rFonts w:hint="eastAsia"/>
          <w:rtl/>
        </w:rPr>
        <w:t>רומן</w:t>
      </w:r>
      <w:r>
        <w:rPr>
          <w:rtl/>
        </w:rPr>
        <w:t xml:space="preserve"> ברונפמן (יחד):</w:t>
      </w:r>
    </w:p>
    <w:p w14:paraId="73BF7BAC" w14:textId="77777777" w:rsidR="00000000" w:rsidRDefault="00F92B3A">
      <w:pPr>
        <w:pStyle w:val="a0"/>
        <w:rPr>
          <w:rFonts w:hint="cs"/>
          <w:rtl/>
        </w:rPr>
      </w:pPr>
    </w:p>
    <w:p w14:paraId="13F85DB6" w14:textId="77777777" w:rsidR="00000000" w:rsidRDefault="00F92B3A">
      <w:pPr>
        <w:pStyle w:val="a0"/>
        <w:rPr>
          <w:rFonts w:hint="cs"/>
          <w:rtl/>
        </w:rPr>
      </w:pPr>
      <w:r>
        <w:rPr>
          <w:rFonts w:hint="cs"/>
          <w:rtl/>
        </w:rPr>
        <w:t>מסכים.</w:t>
      </w:r>
    </w:p>
    <w:p w14:paraId="3A2FDC12" w14:textId="77777777" w:rsidR="00000000" w:rsidRDefault="00F92B3A">
      <w:pPr>
        <w:pStyle w:val="a0"/>
        <w:ind w:firstLine="0"/>
        <w:rPr>
          <w:rFonts w:hint="cs"/>
          <w:rtl/>
        </w:rPr>
      </w:pPr>
    </w:p>
    <w:p w14:paraId="591A66EB" w14:textId="77777777" w:rsidR="00000000" w:rsidRDefault="00F92B3A">
      <w:pPr>
        <w:pStyle w:val="af1"/>
        <w:rPr>
          <w:rtl/>
        </w:rPr>
      </w:pPr>
      <w:r>
        <w:rPr>
          <w:rFonts w:hint="eastAsia"/>
          <w:rtl/>
        </w:rPr>
        <w:t>היו</w:t>
      </w:r>
      <w:r>
        <w:rPr>
          <w:rtl/>
        </w:rPr>
        <w:t>"ר חמי דורון:</w:t>
      </w:r>
    </w:p>
    <w:p w14:paraId="64EB310B" w14:textId="77777777" w:rsidR="00000000" w:rsidRDefault="00F92B3A">
      <w:pPr>
        <w:pStyle w:val="a0"/>
        <w:rPr>
          <w:rFonts w:hint="cs"/>
          <w:rtl/>
        </w:rPr>
      </w:pPr>
    </w:p>
    <w:p w14:paraId="2DC54D83" w14:textId="77777777" w:rsidR="00000000" w:rsidRDefault="00F92B3A">
      <w:pPr>
        <w:pStyle w:val="a0"/>
        <w:rPr>
          <w:rFonts w:hint="cs"/>
          <w:rtl/>
        </w:rPr>
      </w:pPr>
      <w:r>
        <w:rPr>
          <w:rFonts w:hint="cs"/>
          <w:rtl/>
        </w:rPr>
        <w:t>חבר הכנסת רשף חן מסכים?</w:t>
      </w:r>
    </w:p>
    <w:p w14:paraId="053B5E41" w14:textId="77777777" w:rsidR="00000000" w:rsidRDefault="00F92B3A">
      <w:pPr>
        <w:pStyle w:val="a0"/>
        <w:rPr>
          <w:rFonts w:hint="cs"/>
          <w:rtl/>
        </w:rPr>
      </w:pPr>
    </w:p>
    <w:p w14:paraId="519B97EA" w14:textId="77777777" w:rsidR="00000000" w:rsidRDefault="00F92B3A">
      <w:pPr>
        <w:pStyle w:val="af0"/>
        <w:rPr>
          <w:rtl/>
        </w:rPr>
      </w:pPr>
      <w:r>
        <w:rPr>
          <w:rFonts w:hint="eastAsia"/>
          <w:rtl/>
        </w:rPr>
        <w:t>רשף</w:t>
      </w:r>
      <w:r>
        <w:rPr>
          <w:rtl/>
        </w:rPr>
        <w:t xml:space="preserve"> חן (שינוי):</w:t>
      </w:r>
    </w:p>
    <w:p w14:paraId="591FBD9B" w14:textId="77777777" w:rsidR="00000000" w:rsidRDefault="00F92B3A">
      <w:pPr>
        <w:pStyle w:val="a0"/>
        <w:rPr>
          <w:rFonts w:hint="cs"/>
          <w:rtl/>
        </w:rPr>
      </w:pPr>
    </w:p>
    <w:p w14:paraId="31B9B5BB" w14:textId="77777777" w:rsidR="00000000" w:rsidRDefault="00F92B3A">
      <w:pPr>
        <w:pStyle w:val="a0"/>
        <w:rPr>
          <w:rFonts w:hint="cs"/>
          <w:rtl/>
        </w:rPr>
      </w:pPr>
      <w:r>
        <w:rPr>
          <w:rFonts w:hint="cs"/>
          <w:rtl/>
        </w:rPr>
        <w:t>מסכים.</w:t>
      </w:r>
    </w:p>
    <w:p w14:paraId="3C7D9948" w14:textId="77777777" w:rsidR="00000000" w:rsidRDefault="00F92B3A">
      <w:pPr>
        <w:pStyle w:val="a0"/>
        <w:ind w:firstLine="0"/>
        <w:rPr>
          <w:rFonts w:hint="cs"/>
          <w:rtl/>
        </w:rPr>
      </w:pPr>
    </w:p>
    <w:p w14:paraId="396E2A89" w14:textId="77777777" w:rsidR="00000000" w:rsidRDefault="00F92B3A">
      <w:pPr>
        <w:pStyle w:val="a"/>
        <w:rPr>
          <w:rtl/>
        </w:rPr>
      </w:pPr>
      <w:bookmarkStart w:id="324" w:name="FS000000469T08_12_2004_14_47_32C"/>
      <w:bookmarkStart w:id="325" w:name="_Toc100391305"/>
      <w:bookmarkEnd w:id="324"/>
      <w:r>
        <w:rPr>
          <w:rFonts w:hint="cs"/>
          <w:rtl/>
        </w:rPr>
        <w:t>שרת</w:t>
      </w:r>
      <w:r>
        <w:rPr>
          <w:rtl/>
        </w:rPr>
        <w:t xml:space="preserve"> </w:t>
      </w:r>
      <w:r>
        <w:rPr>
          <w:rFonts w:hint="cs"/>
          <w:rtl/>
        </w:rPr>
        <w:t>המשפטים</w:t>
      </w:r>
      <w:r>
        <w:rPr>
          <w:rtl/>
        </w:rPr>
        <w:t xml:space="preserve"> ציפי לבני</w:t>
      </w:r>
      <w:r>
        <w:rPr>
          <w:rtl/>
        </w:rPr>
        <w:t>:</w:t>
      </w:r>
      <w:bookmarkEnd w:id="325"/>
    </w:p>
    <w:p w14:paraId="52629945" w14:textId="77777777" w:rsidR="00000000" w:rsidRDefault="00F92B3A">
      <w:pPr>
        <w:pStyle w:val="a0"/>
        <w:rPr>
          <w:rFonts w:hint="cs"/>
          <w:rtl/>
        </w:rPr>
      </w:pPr>
    </w:p>
    <w:p w14:paraId="2B9EBB31" w14:textId="77777777" w:rsidR="00000000" w:rsidRDefault="00F92B3A">
      <w:pPr>
        <w:pStyle w:val="a0"/>
        <w:rPr>
          <w:rFonts w:hint="cs"/>
          <w:rtl/>
        </w:rPr>
      </w:pPr>
      <w:r>
        <w:rPr>
          <w:rFonts w:hint="cs"/>
          <w:rtl/>
        </w:rPr>
        <w:t xml:space="preserve">חבר הכנסת רשף חן אכן הצהיר על זה, וגם לאור הסכמתו של חבר הכנסת ברונפמן, אין לנו התנגדות בקריאה הטרומית. </w:t>
      </w:r>
    </w:p>
    <w:p w14:paraId="03801973" w14:textId="77777777" w:rsidR="00000000" w:rsidRDefault="00F92B3A">
      <w:pPr>
        <w:pStyle w:val="a0"/>
        <w:ind w:firstLine="0"/>
        <w:rPr>
          <w:rFonts w:hint="cs"/>
          <w:rtl/>
        </w:rPr>
      </w:pPr>
    </w:p>
    <w:p w14:paraId="645D11AA" w14:textId="77777777" w:rsidR="00000000" w:rsidRDefault="00F92B3A">
      <w:pPr>
        <w:pStyle w:val="af1"/>
        <w:rPr>
          <w:rtl/>
        </w:rPr>
      </w:pPr>
      <w:r>
        <w:rPr>
          <w:rtl/>
        </w:rPr>
        <w:t>היו"ר חמי דורון:</w:t>
      </w:r>
    </w:p>
    <w:p w14:paraId="617B8C22" w14:textId="77777777" w:rsidR="00000000" w:rsidRDefault="00F92B3A">
      <w:pPr>
        <w:pStyle w:val="a0"/>
        <w:rPr>
          <w:rtl/>
        </w:rPr>
      </w:pPr>
    </w:p>
    <w:p w14:paraId="5BBBEB56" w14:textId="77777777" w:rsidR="00000000" w:rsidRDefault="00F92B3A">
      <w:pPr>
        <w:pStyle w:val="a0"/>
        <w:rPr>
          <w:rFonts w:hint="cs"/>
          <w:rtl/>
        </w:rPr>
      </w:pPr>
      <w:r>
        <w:rPr>
          <w:rFonts w:hint="cs"/>
          <w:rtl/>
        </w:rPr>
        <w:t>נצביע קודם כול על הצעת חוק הגנת הפרטיות</w:t>
      </w:r>
      <w:r>
        <w:rPr>
          <w:rtl/>
        </w:rPr>
        <w:t xml:space="preserve"> (תיקון – מניעת</w:t>
      </w:r>
      <w:r>
        <w:rPr>
          <w:rFonts w:hint="cs"/>
          <w:rtl/>
        </w:rPr>
        <w:t xml:space="preserve"> </w:t>
      </w:r>
      <w:r>
        <w:rPr>
          <w:rtl/>
        </w:rPr>
        <w:t>פניות בלתי מוזמנות)</w:t>
      </w:r>
      <w:r>
        <w:rPr>
          <w:rFonts w:hint="cs"/>
          <w:rtl/>
        </w:rPr>
        <w:t xml:space="preserve">, של חבר הכנסת ברונפמן. אנחנו מצביעים על הצעת חוק הגנת </w:t>
      </w:r>
      <w:r>
        <w:rPr>
          <w:rFonts w:hint="cs"/>
          <w:rtl/>
        </w:rPr>
        <w:t>הפרטיות (תיקון - מניעת פניות בלתי מוזמנות), התשס"ד-2004. בבקשה להצביע.</w:t>
      </w:r>
    </w:p>
    <w:p w14:paraId="53402D2A" w14:textId="77777777" w:rsidR="00000000" w:rsidRDefault="00F92B3A">
      <w:pPr>
        <w:pStyle w:val="a0"/>
        <w:rPr>
          <w:rFonts w:hint="cs"/>
          <w:rtl/>
        </w:rPr>
      </w:pPr>
    </w:p>
    <w:p w14:paraId="601185D0" w14:textId="77777777" w:rsidR="00000000" w:rsidRDefault="00F92B3A">
      <w:pPr>
        <w:pStyle w:val="ab"/>
        <w:bidi/>
        <w:rPr>
          <w:rFonts w:hint="cs"/>
          <w:rtl/>
        </w:rPr>
      </w:pPr>
      <w:r>
        <w:rPr>
          <w:rFonts w:hint="cs"/>
          <w:rtl/>
        </w:rPr>
        <w:t>הצבעה מס' 21</w:t>
      </w:r>
    </w:p>
    <w:p w14:paraId="1B476970" w14:textId="77777777" w:rsidR="00000000" w:rsidRDefault="00F92B3A">
      <w:pPr>
        <w:pStyle w:val="a0"/>
        <w:jc w:val="center"/>
        <w:rPr>
          <w:rFonts w:hint="cs"/>
          <w:rtl/>
        </w:rPr>
      </w:pPr>
    </w:p>
    <w:p w14:paraId="1DA49E3E" w14:textId="77777777" w:rsidR="00000000" w:rsidRDefault="00F92B3A">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27</w:t>
      </w:r>
    </w:p>
    <w:p w14:paraId="4F577EF9" w14:textId="77777777" w:rsidR="00000000" w:rsidRDefault="00F92B3A">
      <w:pPr>
        <w:pStyle w:val="ac"/>
        <w:bidi/>
        <w:rPr>
          <w:rFonts w:hint="cs"/>
          <w:rtl/>
        </w:rPr>
      </w:pPr>
      <w:r>
        <w:rPr>
          <w:rFonts w:hint="cs"/>
          <w:rtl/>
        </w:rPr>
        <w:t>נגד - אין</w:t>
      </w:r>
    </w:p>
    <w:p w14:paraId="6AAEF71D" w14:textId="77777777" w:rsidR="00000000" w:rsidRDefault="00F92B3A">
      <w:pPr>
        <w:pStyle w:val="ac"/>
        <w:bidi/>
        <w:rPr>
          <w:rFonts w:hint="cs"/>
          <w:rtl/>
        </w:rPr>
      </w:pPr>
      <w:r>
        <w:rPr>
          <w:rFonts w:hint="cs"/>
          <w:rtl/>
        </w:rPr>
        <w:t>נמנעים - אין</w:t>
      </w:r>
    </w:p>
    <w:p w14:paraId="554AF983" w14:textId="77777777" w:rsidR="00000000" w:rsidRDefault="00F92B3A">
      <w:pPr>
        <w:pStyle w:val="ad"/>
        <w:bidi/>
        <w:rPr>
          <w:rFonts w:hint="cs"/>
          <w:rtl/>
        </w:rPr>
      </w:pPr>
      <w:r>
        <w:rPr>
          <w:rFonts w:hint="cs"/>
          <w:rtl/>
        </w:rPr>
        <w:t xml:space="preserve">ההצעה להעביר את הצעת חוק הגנת הפרטיות (תיקון - מניעת פניות בלתי </w:t>
      </w:r>
    </w:p>
    <w:p w14:paraId="3852F899" w14:textId="77777777" w:rsidR="00000000" w:rsidRDefault="00F92B3A">
      <w:pPr>
        <w:pStyle w:val="ad"/>
        <w:bidi/>
        <w:rPr>
          <w:rFonts w:hint="cs"/>
          <w:rtl/>
        </w:rPr>
      </w:pPr>
      <w:r>
        <w:rPr>
          <w:rFonts w:hint="cs"/>
          <w:rtl/>
        </w:rPr>
        <w:t>מוזמנות), התשס"ד-2004, לדיון</w:t>
      </w:r>
      <w:r>
        <w:rPr>
          <w:rFonts w:hint="cs"/>
          <w:rtl/>
        </w:rPr>
        <w:t xml:space="preserve"> מוקדם בוועדה שתקבע ועדת הכנסת נתקבלה.</w:t>
      </w:r>
    </w:p>
    <w:p w14:paraId="6217CF89" w14:textId="77777777" w:rsidR="00000000" w:rsidRDefault="00F92B3A">
      <w:pPr>
        <w:pStyle w:val="a0"/>
        <w:ind w:firstLine="0"/>
        <w:rPr>
          <w:rFonts w:hint="cs"/>
          <w:rtl/>
        </w:rPr>
      </w:pPr>
    </w:p>
    <w:p w14:paraId="46819F53" w14:textId="77777777" w:rsidR="00000000" w:rsidRDefault="00F92B3A">
      <w:pPr>
        <w:pStyle w:val="af1"/>
        <w:rPr>
          <w:rtl/>
        </w:rPr>
      </w:pPr>
      <w:r>
        <w:rPr>
          <w:rFonts w:hint="eastAsia"/>
          <w:rtl/>
        </w:rPr>
        <w:t>היו</w:t>
      </w:r>
      <w:r>
        <w:rPr>
          <w:rtl/>
        </w:rPr>
        <w:t>"ר חמי דורון:</w:t>
      </w:r>
    </w:p>
    <w:p w14:paraId="75CA03D9" w14:textId="77777777" w:rsidR="00000000" w:rsidRDefault="00F92B3A">
      <w:pPr>
        <w:pStyle w:val="a0"/>
        <w:rPr>
          <w:rFonts w:hint="cs"/>
          <w:rtl/>
        </w:rPr>
      </w:pPr>
    </w:p>
    <w:p w14:paraId="62028DB9" w14:textId="77777777" w:rsidR="00000000" w:rsidRDefault="00F92B3A">
      <w:pPr>
        <w:pStyle w:val="a0"/>
        <w:rPr>
          <w:rFonts w:hint="cs"/>
          <w:rtl/>
        </w:rPr>
      </w:pPr>
      <w:r>
        <w:rPr>
          <w:rFonts w:hint="cs"/>
          <w:rtl/>
        </w:rPr>
        <w:t xml:space="preserve">בעד - 27, אין מתנגדים ואין נמנעים. אני קובע שהצעת החוק עברה בקריאה טרומית והיא תידון ותוכן לקריאה ראשונה, על-פי תקנון הכנסת, בוועדת החוקה, חוק ומשפט. </w:t>
      </w:r>
    </w:p>
    <w:p w14:paraId="1703CFA5" w14:textId="77777777" w:rsidR="00000000" w:rsidRDefault="00F92B3A">
      <w:pPr>
        <w:pStyle w:val="a0"/>
        <w:rPr>
          <w:rFonts w:hint="cs"/>
          <w:rtl/>
        </w:rPr>
      </w:pPr>
    </w:p>
    <w:p w14:paraId="0841B3D4" w14:textId="77777777" w:rsidR="00000000" w:rsidRDefault="00F92B3A">
      <w:pPr>
        <w:pStyle w:val="af0"/>
        <w:rPr>
          <w:rtl/>
        </w:rPr>
      </w:pPr>
      <w:r>
        <w:rPr>
          <w:rFonts w:hint="eastAsia"/>
          <w:rtl/>
        </w:rPr>
        <w:t>רומן</w:t>
      </w:r>
      <w:r>
        <w:rPr>
          <w:rtl/>
        </w:rPr>
        <w:t xml:space="preserve"> ברונפמן (יחד):</w:t>
      </w:r>
    </w:p>
    <w:p w14:paraId="5B9C790C" w14:textId="77777777" w:rsidR="00000000" w:rsidRDefault="00F92B3A">
      <w:pPr>
        <w:pStyle w:val="a0"/>
        <w:rPr>
          <w:rFonts w:hint="cs"/>
          <w:rtl/>
        </w:rPr>
      </w:pPr>
    </w:p>
    <w:p w14:paraId="1CDCA192" w14:textId="77777777" w:rsidR="00000000" w:rsidRDefault="00F92B3A">
      <w:pPr>
        <w:pStyle w:val="a0"/>
        <w:rPr>
          <w:rFonts w:hint="cs"/>
          <w:rtl/>
        </w:rPr>
      </w:pPr>
      <w:r>
        <w:rPr>
          <w:rFonts w:hint="cs"/>
          <w:rtl/>
        </w:rPr>
        <w:t>אנחנו מבקשים: בוועדת המדע</w:t>
      </w:r>
      <w:r>
        <w:rPr>
          <w:rFonts w:hint="cs"/>
          <w:rtl/>
        </w:rPr>
        <w:t xml:space="preserve"> והטכנולוגיה, בוועדת המשנה לאינטרנט של מיקי איתן.</w:t>
      </w:r>
    </w:p>
    <w:p w14:paraId="572F1A35" w14:textId="77777777" w:rsidR="00000000" w:rsidRDefault="00F92B3A">
      <w:pPr>
        <w:pStyle w:val="a0"/>
        <w:ind w:firstLine="0"/>
        <w:rPr>
          <w:rFonts w:hint="cs"/>
          <w:rtl/>
        </w:rPr>
      </w:pPr>
    </w:p>
    <w:p w14:paraId="450D37A0" w14:textId="77777777" w:rsidR="00000000" w:rsidRDefault="00F92B3A">
      <w:pPr>
        <w:pStyle w:val="af1"/>
        <w:rPr>
          <w:rtl/>
        </w:rPr>
      </w:pPr>
      <w:r>
        <w:rPr>
          <w:rFonts w:hint="eastAsia"/>
          <w:rtl/>
        </w:rPr>
        <w:t>היו</w:t>
      </w:r>
      <w:r>
        <w:rPr>
          <w:rtl/>
        </w:rPr>
        <w:t>"ר חמי דורון:</w:t>
      </w:r>
    </w:p>
    <w:p w14:paraId="271BBCD5" w14:textId="77777777" w:rsidR="00000000" w:rsidRDefault="00F92B3A">
      <w:pPr>
        <w:pStyle w:val="a0"/>
        <w:rPr>
          <w:rFonts w:hint="cs"/>
          <w:rtl/>
        </w:rPr>
      </w:pPr>
    </w:p>
    <w:p w14:paraId="6E280AB2" w14:textId="77777777" w:rsidR="00000000" w:rsidRDefault="00F92B3A">
      <w:pPr>
        <w:pStyle w:val="a0"/>
        <w:rPr>
          <w:rFonts w:hint="cs"/>
          <w:rtl/>
        </w:rPr>
      </w:pPr>
      <w:r>
        <w:rPr>
          <w:rFonts w:hint="cs"/>
          <w:rtl/>
        </w:rPr>
        <w:t>אז זה יעבור לוועדת הכנסת.</w:t>
      </w:r>
    </w:p>
    <w:p w14:paraId="112F4E45" w14:textId="77777777" w:rsidR="00000000" w:rsidRDefault="00F92B3A">
      <w:pPr>
        <w:pStyle w:val="af0"/>
        <w:rPr>
          <w:rFonts w:hint="cs"/>
          <w:rtl/>
        </w:rPr>
      </w:pPr>
    </w:p>
    <w:p w14:paraId="5EDA6D6E" w14:textId="77777777" w:rsidR="00000000" w:rsidRDefault="00F92B3A">
      <w:pPr>
        <w:pStyle w:val="af0"/>
        <w:rPr>
          <w:rtl/>
        </w:rPr>
      </w:pPr>
      <w:r>
        <w:rPr>
          <w:rFonts w:hint="eastAsia"/>
          <w:rtl/>
        </w:rPr>
        <w:t>רומן</w:t>
      </w:r>
      <w:r>
        <w:rPr>
          <w:rtl/>
        </w:rPr>
        <w:t xml:space="preserve"> ברונפמן (יחד):</w:t>
      </w:r>
    </w:p>
    <w:p w14:paraId="7CA4EFEC" w14:textId="77777777" w:rsidR="00000000" w:rsidRDefault="00F92B3A">
      <w:pPr>
        <w:pStyle w:val="a0"/>
        <w:rPr>
          <w:rFonts w:hint="cs"/>
          <w:rtl/>
        </w:rPr>
      </w:pPr>
    </w:p>
    <w:p w14:paraId="5E951E34" w14:textId="77777777" w:rsidR="00000000" w:rsidRDefault="00F92B3A">
      <w:pPr>
        <w:pStyle w:val="a0"/>
        <w:rPr>
          <w:rFonts w:hint="cs"/>
          <w:rtl/>
        </w:rPr>
      </w:pPr>
      <w:r>
        <w:rPr>
          <w:rFonts w:hint="cs"/>
          <w:rtl/>
        </w:rPr>
        <w:t>ועדת משנה לאינטרנט של ועדת המדע והטכנולוגיה, בראשות מיקי איתן. אני רוצה לתאם את זה עם מיקי איתן.</w:t>
      </w:r>
    </w:p>
    <w:p w14:paraId="19B49945" w14:textId="77777777" w:rsidR="00000000" w:rsidRDefault="00F92B3A">
      <w:pPr>
        <w:pStyle w:val="a0"/>
        <w:ind w:firstLine="0"/>
        <w:rPr>
          <w:rFonts w:hint="cs"/>
          <w:b/>
          <w:bCs/>
          <w:u w:val="single"/>
          <w:rtl/>
        </w:rPr>
      </w:pPr>
    </w:p>
    <w:p w14:paraId="4068A084" w14:textId="77777777" w:rsidR="00000000" w:rsidRDefault="00F92B3A">
      <w:pPr>
        <w:pStyle w:val="af0"/>
        <w:rPr>
          <w:rtl/>
        </w:rPr>
      </w:pPr>
      <w:r>
        <w:rPr>
          <w:rFonts w:hint="eastAsia"/>
          <w:rtl/>
        </w:rPr>
        <w:t>גדעון</w:t>
      </w:r>
      <w:r>
        <w:rPr>
          <w:rtl/>
        </w:rPr>
        <w:t xml:space="preserve"> סער (הליכוד):</w:t>
      </w:r>
    </w:p>
    <w:p w14:paraId="08E2C77E" w14:textId="77777777" w:rsidR="00000000" w:rsidRDefault="00F92B3A">
      <w:pPr>
        <w:pStyle w:val="a0"/>
        <w:rPr>
          <w:rFonts w:hint="cs"/>
          <w:rtl/>
        </w:rPr>
      </w:pPr>
    </w:p>
    <w:p w14:paraId="7F0BD096" w14:textId="77777777" w:rsidR="00000000" w:rsidRDefault="00F92B3A">
      <w:pPr>
        <w:pStyle w:val="a0"/>
        <w:rPr>
          <w:rFonts w:hint="cs"/>
          <w:rtl/>
        </w:rPr>
      </w:pPr>
      <w:r>
        <w:rPr>
          <w:rFonts w:hint="cs"/>
          <w:rtl/>
        </w:rPr>
        <w:t>בוועדת הכנסת.</w:t>
      </w:r>
    </w:p>
    <w:p w14:paraId="034E03F4" w14:textId="77777777" w:rsidR="00000000" w:rsidRDefault="00F92B3A">
      <w:pPr>
        <w:pStyle w:val="a0"/>
        <w:ind w:firstLine="0"/>
        <w:rPr>
          <w:rFonts w:hint="cs"/>
          <w:rtl/>
        </w:rPr>
      </w:pPr>
    </w:p>
    <w:p w14:paraId="62FA6C0C" w14:textId="77777777" w:rsidR="00000000" w:rsidRDefault="00F92B3A">
      <w:pPr>
        <w:pStyle w:val="af1"/>
        <w:rPr>
          <w:rtl/>
        </w:rPr>
      </w:pPr>
      <w:r>
        <w:rPr>
          <w:rFonts w:hint="eastAsia"/>
          <w:rtl/>
        </w:rPr>
        <w:t>היו</w:t>
      </w:r>
      <w:r>
        <w:rPr>
          <w:rtl/>
        </w:rPr>
        <w:t>"ר</w:t>
      </w:r>
      <w:r>
        <w:rPr>
          <w:rtl/>
        </w:rPr>
        <w:t xml:space="preserve"> חמי דורון:</w:t>
      </w:r>
    </w:p>
    <w:p w14:paraId="3C100258" w14:textId="77777777" w:rsidR="00000000" w:rsidRDefault="00F92B3A">
      <w:pPr>
        <w:pStyle w:val="a0"/>
        <w:rPr>
          <w:rFonts w:hint="cs"/>
          <w:rtl/>
        </w:rPr>
      </w:pPr>
    </w:p>
    <w:p w14:paraId="4D36CFB9" w14:textId="77777777" w:rsidR="00000000" w:rsidRDefault="00F92B3A">
      <w:pPr>
        <w:pStyle w:val="a0"/>
        <w:rPr>
          <w:rFonts w:hint="cs"/>
          <w:rtl/>
        </w:rPr>
      </w:pPr>
      <w:r>
        <w:rPr>
          <w:rFonts w:hint="cs"/>
          <w:rtl/>
        </w:rPr>
        <w:t xml:space="preserve">בוועדת הכנסת תתאמו את זה. </w:t>
      </w:r>
    </w:p>
    <w:p w14:paraId="4ACBB94F" w14:textId="77777777" w:rsidR="00000000" w:rsidRDefault="00F92B3A">
      <w:pPr>
        <w:pStyle w:val="a0"/>
        <w:ind w:firstLine="0"/>
        <w:rPr>
          <w:rFonts w:hint="cs"/>
          <w:rtl/>
        </w:rPr>
      </w:pPr>
    </w:p>
    <w:p w14:paraId="0490E205" w14:textId="77777777" w:rsidR="00000000" w:rsidRDefault="00F92B3A">
      <w:pPr>
        <w:pStyle w:val="af0"/>
        <w:rPr>
          <w:rtl/>
        </w:rPr>
      </w:pPr>
      <w:r>
        <w:rPr>
          <w:rFonts w:hint="eastAsia"/>
          <w:rtl/>
        </w:rPr>
        <w:t>רומן</w:t>
      </w:r>
      <w:r>
        <w:rPr>
          <w:rtl/>
        </w:rPr>
        <w:t xml:space="preserve"> ברונפמן (יחד):</w:t>
      </w:r>
    </w:p>
    <w:p w14:paraId="453B96E2" w14:textId="77777777" w:rsidR="00000000" w:rsidRDefault="00F92B3A">
      <w:pPr>
        <w:pStyle w:val="a0"/>
        <w:rPr>
          <w:rFonts w:hint="cs"/>
          <w:rtl/>
        </w:rPr>
      </w:pPr>
    </w:p>
    <w:p w14:paraId="1A18375E" w14:textId="77777777" w:rsidR="00000000" w:rsidRDefault="00F92B3A">
      <w:pPr>
        <w:pStyle w:val="a0"/>
        <w:rPr>
          <w:rFonts w:hint="cs"/>
          <w:rtl/>
        </w:rPr>
      </w:pPr>
      <w:r>
        <w:rPr>
          <w:rFonts w:hint="cs"/>
          <w:rtl/>
        </w:rPr>
        <w:t xml:space="preserve">זה יעכב את זה. </w:t>
      </w:r>
    </w:p>
    <w:p w14:paraId="2E10CDC4" w14:textId="77777777" w:rsidR="00000000" w:rsidRDefault="00F92B3A">
      <w:pPr>
        <w:pStyle w:val="a0"/>
        <w:ind w:firstLine="0"/>
        <w:rPr>
          <w:rFonts w:hint="cs"/>
          <w:rtl/>
        </w:rPr>
      </w:pPr>
    </w:p>
    <w:p w14:paraId="55B2B005" w14:textId="77777777" w:rsidR="00000000" w:rsidRDefault="00F92B3A">
      <w:pPr>
        <w:pStyle w:val="af1"/>
        <w:rPr>
          <w:rtl/>
        </w:rPr>
      </w:pPr>
      <w:r>
        <w:rPr>
          <w:rFonts w:hint="eastAsia"/>
          <w:rtl/>
        </w:rPr>
        <w:t>היו</w:t>
      </w:r>
      <w:r>
        <w:rPr>
          <w:rtl/>
        </w:rPr>
        <w:t>"ר חמי דורון:</w:t>
      </w:r>
    </w:p>
    <w:p w14:paraId="43178529" w14:textId="77777777" w:rsidR="00000000" w:rsidRDefault="00F92B3A">
      <w:pPr>
        <w:pStyle w:val="a0"/>
        <w:rPr>
          <w:rFonts w:hint="cs"/>
          <w:rtl/>
        </w:rPr>
      </w:pPr>
    </w:p>
    <w:p w14:paraId="785C4B76" w14:textId="77777777" w:rsidR="00000000" w:rsidRDefault="00F92B3A">
      <w:pPr>
        <w:pStyle w:val="a0"/>
        <w:rPr>
          <w:rFonts w:hint="cs"/>
          <w:rtl/>
        </w:rPr>
      </w:pPr>
      <w:r>
        <w:rPr>
          <w:rFonts w:hint="cs"/>
          <w:rtl/>
        </w:rPr>
        <w:t xml:space="preserve">זה לא יעכב את זה. אפשר לעשות את זה מהר. </w:t>
      </w:r>
    </w:p>
    <w:p w14:paraId="07C7D858" w14:textId="77777777" w:rsidR="00000000" w:rsidRDefault="00F92B3A">
      <w:pPr>
        <w:pStyle w:val="a0"/>
        <w:ind w:firstLine="0"/>
        <w:rPr>
          <w:rFonts w:hint="cs"/>
          <w:rtl/>
        </w:rPr>
      </w:pPr>
    </w:p>
    <w:p w14:paraId="18C35FCB" w14:textId="77777777" w:rsidR="00000000" w:rsidRDefault="00F92B3A">
      <w:pPr>
        <w:pStyle w:val="a0"/>
        <w:ind w:firstLine="0"/>
        <w:rPr>
          <w:rFonts w:hint="cs"/>
          <w:rtl/>
        </w:rPr>
      </w:pPr>
      <w:r>
        <w:rPr>
          <w:rFonts w:hint="cs"/>
          <w:rtl/>
        </w:rPr>
        <w:tab/>
        <w:t xml:space="preserve">אנחנו עוברים הלאה. אנחנו מצביעים על חוק הגנת הפרטיות (תיקון </w:t>
      </w:r>
      <w:r>
        <w:rPr>
          <w:rtl/>
        </w:rPr>
        <w:t>–</w:t>
      </w:r>
      <w:r>
        <w:rPr>
          <w:rFonts w:hint="cs"/>
          <w:rtl/>
        </w:rPr>
        <w:t xml:space="preserve"> הסדרת פרסום באמצעות דיוור ישיר), התשס"ד-2003, של חבר ה</w:t>
      </w:r>
      <w:r>
        <w:rPr>
          <w:rFonts w:hint="cs"/>
          <w:rtl/>
        </w:rPr>
        <w:t>כנסת רשף חן וקבוצת חברי הכנסת. בבקשה להצביע.</w:t>
      </w:r>
    </w:p>
    <w:p w14:paraId="1A3EAE96" w14:textId="77777777" w:rsidR="00000000" w:rsidRDefault="00F92B3A">
      <w:pPr>
        <w:pStyle w:val="a0"/>
        <w:ind w:firstLine="0"/>
        <w:rPr>
          <w:rFonts w:hint="cs"/>
          <w:rtl/>
        </w:rPr>
      </w:pPr>
    </w:p>
    <w:p w14:paraId="71BC810A" w14:textId="77777777" w:rsidR="00000000" w:rsidRDefault="00F92B3A">
      <w:pPr>
        <w:pStyle w:val="ab"/>
        <w:bidi/>
        <w:rPr>
          <w:rFonts w:hint="cs"/>
          <w:rtl/>
        </w:rPr>
      </w:pPr>
      <w:r>
        <w:rPr>
          <w:rFonts w:hint="cs"/>
          <w:rtl/>
        </w:rPr>
        <w:t>הצבעה מס' 22</w:t>
      </w:r>
    </w:p>
    <w:p w14:paraId="67AF4096" w14:textId="77777777" w:rsidR="00000000" w:rsidRDefault="00F92B3A">
      <w:pPr>
        <w:pStyle w:val="a0"/>
        <w:jc w:val="center"/>
        <w:rPr>
          <w:rFonts w:hint="cs"/>
          <w:rtl/>
        </w:rPr>
      </w:pPr>
    </w:p>
    <w:p w14:paraId="494DA052" w14:textId="77777777" w:rsidR="00000000" w:rsidRDefault="00F92B3A">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24</w:t>
      </w:r>
    </w:p>
    <w:p w14:paraId="420C3DDC" w14:textId="77777777" w:rsidR="00000000" w:rsidRDefault="00F92B3A">
      <w:pPr>
        <w:pStyle w:val="ac"/>
        <w:bidi/>
        <w:rPr>
          <w:rFonts w:hint="cs"/>
          <w:rtl/>
        </w:rPr>
      </w:pPr>
      <w:r>
        <w:rPr>
          <w:rFonts w:hint="cs"/>
          <w:rtl/>
        </w:rPr>
        <w:t>נגד - אין</w:t>
      </w:r>
    </w:p>
    <w:p w14:paraId="6AADF31E" w14:textId="77777777" w:rsidR="00000000" w:rsidRDefault="00F92B3A">
      <w:pPr>
        <w:pStyle w:val="ac"/>
        <w:bidi/>
        <w:rPr>
          <w:rFonts w:hint="cs"/>
          <w:rtl/>
        </w:rPr>
      </w:pPr>
      <w:r>
        <w:rPr>
          <w:rFonts w:hint="cs"/>
          <w:rtl/>
        </w:rPr>
        <w:t>נמנעים - אין</w:t>
      </w:r>
    </w:p>
    <w:p w14:paraId="2E54A9B4" w14:textId="77777777" w:rsidR="00000000" w:rsidRDefault="00F92B3A">
      <w:pPr>
        <w:pStyle w:val="ad"/>
        <w:bidi/>
        <w:rPr>
          <w:rFonts w:hint="cs"/>
          <w:rtl/>
        </w:rPr>
      </w:pPr>
      <w:r>
        <w:rPr>
          <w:rFonts w:hint="cs"/>
          <w:rtl/>
        </w:rPr>
        <w:t xml:space="preserve">ההצעה להעביר את הצעת חוק הגנת הפרטיות (תיקון - הסדרת פרסום באמצעות </w:t>
      </w:r>
    </w:p>
    <w:p w14:paraId="00FF3623" w14:textId="77777777" w:rsidR="00000000" w:rsidRDefault="00F92B3A">
      <w:pPr>
        <w:pStyle w:val="ad"/>
        <w:bidi/>
        <w:rPr>
          <w:rFonts w:hint="cs"/>
          <w:rtl/>
        </w:rPr>
      </w:pPr>
      <w:r>
        <w:rPr>
          <w:rFonts w:hint="cs"/>
          <w:rtl/>
        </w:rPr>
        <w:t>דיוור ישיר), התשס"ד-2003, לדיון מוקדם בוועדת החוקה,</w:t>
      </w:r>
      <w:r>
        <w:rPr>
          <w:rFonts w:hint="cs"/>
          <w:rtl/>
        </w:rPr>
        <w:t xml:space="preserve"> חוק ומשפט נתקבלה.</w:t>
      </w:r>
    </w:p>
    <w:p w14:paraId="59CC84BA" w14:textId="77777777" w:rsidR="00000000" w:rsidRDefault="00F92B3A">
      <w:pPr>
        <w:pStyle w:val="a0"/>
        <w:ind w:firstLine="0"/>
        <w:rPr>
          <w:rFonts w:hint="cs"/>
          <w:rtl/>
        </w:rPr>
      </w:pPr>
    </w:p>
    <w:p w14:paraId="160CAD43" w14:textId="77777777" w:rsidR="00000000" w:rsidRDefault="00F92B3A">
      <w:pPr>
        <w:pStyle w:val="af1"/>
        <w:rPr>
          <w:rtl/>
        </w:rPr>
      </w:pPr>
      <w:r>
        <w:rPr>
          <w:rFonts w:hint="eastAsia"/>
          <w:rtl/>
        </w:rPr>
        <w:t>היו</w:t>
      </w:r>
      <w:r>
        <w:rPr>
          <w:rtl/>
        </w:rPr>
        <w:t>"ר חמי דורון:</w:t>
      </w:r>
    </w:p>
    <w:p w14:paraId="7F5FB289" w14:textId="77777777" w:rsidR="00000000" w:rsidRDefault="00F92B3A">
      <w:pPr>
        <w:pStyle w:val="a0"/>
        <w:rPr>
          <w:rFonts w:hint="cs"/>
          <w:rtl/>
        </w:rPr>
      </w:pPr>
    </w:p>
    <w:p w14:paraId="155131C0" w14:textId="77777777" w:rsidR="00000000" w:rsidRDefault="00F92B3A">
      <w:pPr>
        <w:pStyle w:val="a0"/>
        <w:rPr>
          <w:rFonts w:hint="cs"/>
          <w:rtl/>
        </w:rPr>
      </w:pPr>
      <w:r>
        <w:rPr>
          <w:rFonts w:hint="cs"/>
          <w:rtl/>
        </w:rPr>
        <w:t xml:space="preserve"> בעד - 24, אין מתנגדים ואין נמנעים. הצעת החוק תועבר לוועדת החוקה, חוק ומשפט להכנה לקריאה ראשונה. </w:t>
      </w:r>
    </w:p>
    <w:p w14:paraId="66EE4F84" w14:textId="77777777" w:rsidR="00000000" w:rsidRDefault="00F92B3A">
      <w:pPr>
        <w:pStyle w:val="a0"/>
        <w:ind w:firstLine="0"/>
        <w:rPr>
          <w:rFonts w:hint="cs"/>
          <w:rtl/>
        </w:rPr>
      </w:pPr>
    </w:p>
    <w:p w14:paraId="5F6D60B4" w14:textId="77777777" w:rsidR="00000000" w:rsidRDefault="00F92B3A">
      <w:pPr>
        <w:pStyle w:val="a2"/>
        <w:rPr>
          <w:rtl/>
        </w:rPr>
      </w:pPr>
    </w:p>
    <w:p w14:paraId="0223CCDC" w14:textId="77777777" w:rsidR="00000000" w:rsidRDefault="00F92B3A">
      <w:pPr>
        <w:pStyle w:val="a2"/>
        <w:rPr>
          <w:rFonts w:hint="cs"/>
          <w:rtl/>
        </w:rPr>
      </w:pPr>
      <w:bookmarkStart w:id="326" w:name="CS26983FI0026983T08_12_2004_14_11_08"/>
      <w:bookmarkStart w:id="327" w:name="_Toc100391306"/>
      <w:bookmarkEnd w:id="326"/>
      <w:r>
        <w:rPr>
          <w:rtl/>
        </w:rPr>
        <w:t>הצעת חוק-יסוד: מבקר המדינה (תיקון - העברה מכהונה</w:t>
      </w:r>
      <w:r>
        <w:rPr>
          <w:rFonts w:hint="cs"/>
          <w:rtl/>
        </w:rPr>
        <w:t>)</w:t>
      </w:r>
      <w:bookmarkEnd w:id="327"/>
    </w:p>
    <w:p w14:paraId="3276C3E1" w14:textId="77777777" w:rsidR="00000000" w:rsidRDefault="00F92B3A">
      <w:pPr>
        <w:pStyle w:val="a0"/>
        <w:ind w:firstLine="0"/>
        <w:rPr>
          <w:rFonts w:hint="cs"/>
          <w:rtl/>
        </w:rPr>
      </w:pPr>
      <w:r>
        <w:rPr>
          <w:rFonts w:hint="cs"/>
          <w:rtl/>
        </w:rPr>
        <w:t>[הצעת חוק פ/2408; נספחות.]</w:t>
      </w:r>
    </w:p>
    <w:p w14:paraId="11454BCF" w14:textId="77777777" w:rsidR="00000000" w:rsidRDefault="00F92B3A">
      <w:pPr>
        <w:pStyle w:val="-0"/>
        <w:rPr>
          <w:rFonts w:hint="cs"/>
          <w:rtl/>
        </w:rPr>
      </w:pPr>
      <w:r>
        <w:rPr>
          <w:rFonts w:hint="cs"/>
          <w:rtl/>
        </w:rPr>
        <w:t>(הצעת חבר הכנסת רן כהן)</w:t>
      </w:r>
    </w:p>
    <w:p w14:paraId="2A7A101A" w14:textId="77777777" w:rsidR="00000000" w:rsidRDefault="00F92B3A">
      <w:pPr>
        <w:pStyle w:val="af1"/>
        <w:rPr>
          <w:rFonts w:hint="cs"/>
          <w:rtl/>
        </w:rPr>
      </w:pPr>
    </w:p>
    <w:p w14:paraId="27C88F5C" w14:textId="77777777" w:rsidR="00000000" w:rsidRDefault="00F92B3A">
      <w:pPr>
        <w:pStyle w:val="af1"/>
        <w:rPr>
          <w:rtl/>
        </w:rPr>
      </w:pPr>
      <w:r>
        <w:rPr>
          <w:rFonts w:hint="eastAsia"/>
          <w:rtl/>
        </w:rPr>
        <w:t>היו</w:t>
      </w:r>
      <w:r>
        <w:rPr>
          <w:rtl/>
        </w:rPr>
        <w:t>"ר חמי דורון:</w:t>
      </w:r>
    </w:p>
    <w:p w14:paraId="54309510" w14:textId="77777777" w:rsidR="00000000" w:rsidRDefault="00F92B3A">
      <w:pPr>
        <w:pStyle w:val="a0"/>
        <w:rPr>
          <w:rFonts w:hint="cs"/>
          <w:rtl/>
        </w:rPr>
      </w:pPr>
    </w:p>
    <w:p w14:paraId="66D35C14" w14:textId="77777777" w:rsidR="00000000" w:rsidRDefault="00F92B3A">
      <w:pPr>
        <w:pStyle w:val="a0"/>
        <w:rPr>
          <w:rFonts w:hint="cs"/>
          <w:rtl/>
        </w:rPr>
      </w:pPr>
      <w:r>
        <w:rPr>
          <w:rFonts w:hint="cs"/>
          <w:rtl/>
        </w:rPr>
        <w:t xml:space="preserve">אנחנו עוברים להצעת החוק הבאה: הצעת חוק-יסוד: מבקר המדינה (תיקון - העברה מכהונה), של חבר הכנסת רן כהן. הנמקה מהמקום, בבקשה. </w:t>
      </w:r>
    </w:p>
    <w:p w14:paraId="5580603A" w14:textId="77777777" w:rsidR="00000000" w:rsidRDefault="00F92B3A">
      <w:pPr>
        <w:pStyle w:val="a0"/>
        <w:rPr>
          <w:rtl/>
        </w:rPr>
      </w:pPr>
    </w:p>
    <w:p w14:paraId="38F87FAA" w14:textId="77777777" w:rsidR="00000000" w:rsidRDefault="00F92B3A">
      <w:pPr>
        <w:pStyle w:val="a"/>
        <w:rPr>
          <w:rtl/>
        </w:rPr>
      </w:pPr>
      <w:bookmarkStart w:id="328" w:name="FS000000507T08_12_2004_14_12_22"/>
      <w:bookmarkStart w:id="329" w:name="_Toc100391307"/>
      <w:bookmarkEnd w:id="328"/>
      <w:r>
        <w:rPr>
          <w:rtl/>
        </w:rPr>
        <w:t>רן כהן (יחד):</w:t>
      </w:r>
      <w:bookmarkEnd w:id="329"/>
    </w:p>
    <w:p w14:paraId="30467A7F" w14:textId="77777777" w:rsidR="00000000" w:rsidRDefault="00F92B3A">
      <w:pPr>
        <w:pStyle w:val="a0"/>
        <w:rPr>
          <w:rtl/>
        </w:rPr>
      </w:pPr>
    </w:p>
    <w:p w14:paraId="1AD61688" w14:textId="77777777" w:rsidR="00000000" w:rsidRDefault="00F92B3A">
      <w:pPr>
        <w:pStyle w:val="a0"/>
        <w:rPr>
          <w:rFonts w:hint="cs"/>
          <w:rtl/>
        </w:rPr>
      </w:pPr>
      <w:r>
        <w:rPr>
          <w:rFonts w:hint="cs"/>
          <w:rtl/>
        </w:rPr>
        <w:t xml:space="preserve">אדוני היושב-ראש, אדוני ראש הממשלה, שרת המשפטים, חברות וחברי הכנסת, כפי שידוע לכם אולי או לא ידוע, חוק מבקר המדינה </w:t>
      </w:r>
      <w:r>
        <w:rPr>
          <w:rFonts w:hint="cs"/>
          <w:rtl/>
        </w:rPr>
        <w:t xml:space="preserve">קובע, שהעברת מבקר המדינה מכהונתו תיעשה ברוב של שני-שלישים מן הקולות של הנוכחים במליאה. זה כתוב בחוק-היסוד, דבר שנדמה לי שהמחוקק לא העלה בדעתו שיכול לגרום לעיוותים ולדברים שאין שום כוונה שיקרו. </w:t>
      </w:r>
    </w:p>
    <w:p w14:paraId="222B2252" w14:textId="77777777" w:rsidR="00000000" w:rsidRDefault="00F92B3A">
      <w:pPr>
        <w:pStyle w:val="a0"/>
        <w:rPr>
          <w:rFonts w:hint="cs"/>
          <w:rtl/>
        </w:rPr>
      </w:pPr>
    </w:p>
    <w:p w14:paraId="6BD05F21" w14:textId="77777777" w:rsidR="00000000" w:rsidRDefault="00F92B3A">
      <w:pPr>
        <w:pStyle w:val="a0"/>
        <w:rPr>
          <w:rFonts w:hint="cs"/>
          <w:rtl/>
        </w:rPr>
      </w:pPr>
      <w:r>
        <w:rPr>
          <w:rFonts w:hint="cs"/>
          <w:rtl/>
        </w:rPr>
        <w:t>נדמה לי שזה העיתוי המדויק לתקן את המעוות, כיוון שאין חולק מכל</w:t>
      </w:r>
      <w:r>
        <w:rPr>
          <w:rFonts w:hint="cs"/>
          <w:rtl/>
        </w:rPr>
        <w:t xml:space="preserve"> סיעות הבית על הסיפוק שיש לנו ממבקר המדינה, מר אליעזר גולדברג, וגם מקודמיו, שסיימו בכבוד גדול את תפקידם. אסור להשאיר מצב שבו יהיה איזה רוב מקרי או יהיו למישהו שיגיונות כלשהם בעניין. הלוא לפעמים זה קורה לכנסת. זה גם עלה בזמנו בוועדה לביקורת המדינה. </w:t>
      </w:r>
    </w:p>
    <w:p w14:paraId="33DE6FCC" w14:textId="77777777" w:rsidR="00000000" w:rsidRDefault="00F92B3A">
      <w:pPr>
        <w:pStyle w:val="a0"/>
        <w:rPr>
          <w:rFonts w:hint="cs"/>
          <w:rtl/>
        </w:rPr>
      </w:pPr>
    </w:p>
    <w:p w14:paraId="7773B3DB" w14:textId="77777777" w:rsidR="00000000" w:rsidRDefault="00F92B3A">
      <w:pPr>
        <w:pStyle w:val="a0"/>
        <w:rPr>
          <w:rFonts w:hint="cs"/>
          <w:rtl/>
        </w:rPr>
      </w:pPr>
      <w:r>
        <w:rPr>
          <w:rFonts w:hint="cs"/>
          <w:rtl/>
        </w:rPr>
        <w:t>לכן מו</w:t>
      </w:r>
      <w:r>
        <w:rPr>
          <w:rFonts w:hint="cs"/>
          <w:rtl/>
        </w:rPr>
        <w:t>צע בהצעת החוק הזאת לקבוע שאפשר יהיה להעביר את מבקר המדינה מכהונתו רק ברוב של שני-שלישים מחברי הכנסת. שם נאמר שני-שלישים מהנוכחים בהצבעה, וזאת ההצעה. אגב, ייתכן שבמהלך החקיקה נסתפק ברוב של חברי הכנסת, כלומר לא ב-80. מכל מקום, אני מציע לתקן את החוק ברוח הזאת</w:t>
      </w:r>
      <w:r>
        <w:rPr>
          <w:rFonts w:hint="cs"/>
          <w:rtl/>
        </w:rPr>
        <w:t xml:space="preserve">. תודה.  </w:t>
      </w:r>
    </w:p>
    <w:p w14:paraId="2CC7D517" w14:textId="77777777" w:rsidR="00000000" w:rsidRDefault="00F92B3A">
      <w:pPr>
        <w:pStyle w:val="a0"/>
        <w:rPr>
          <w:rFonts w:hint="cs"/>
          <w:rtl/>
        </w:rPr>
      </w:pPr>
    </w:p>
    <w:p w14:paraId="0946A901" w14:textId="77777777" w:rsidR="00000000" w:rsidRDefault="00F92B3A">
      <w:pPr>
        <w:pStyle w:val="af1"/>
        <w:rPr>
          <w:rtl/>
        </w:rPr>
      </w:pPr>
      <w:r>
        <w:rPr>
          <w:rtl/>
        </w:rPr>
        <w:t>היו"ר חמי דורון:</w:t>
      </w:r>
    </w:p>
    <w:p w14:paraId="76CE3013" w14:textId="77777777" w:rsidR="00000000" w:rsidRDefault="00F92B3A">
      <w:pPr>
        <w:pStyle w:val="a0"/>
        <w:rPr>
          <w:rFonts w:hint="cs"/>
          <w:rtl/>
        </w:rPr>
      </w:pPr>
    </w:p>
    <w:p w14:paraId="5F174941" w14:textId="77777777" w:rsidR="00000000" w:rsidRDefault="00F92B3A">
      <w:pPr>
        <w:pStyle w:val="a0"/>
        <w:rPr>
          <w:rFonts w:hint="cs"/>
          <w:rtl/>
        </w:rPr>
      </w:pPr>
      <w:r>
        <w:rPr>
          <w:rFonts w:hint="cs"/>
          <w:rtl/>
        </w:rPr>
        <w:t xml:space="preserve">תודה רבה. עמדת הממשלה - גברתי השרה. </w:t>
      </w:r>
    </w:p>
    <w:p w14:paraId="1B62224D" w14:textId="77777777" w:rsidR="00000000" w:rsidRDefault="00F92B3A">
      <w:pPr>
        <w:pStyle w:val="a0"/>
        <w:rPr>
          <w:rFonts w:hint="cs"/>
          <w:rtl/>
        </w:rPr>
      </w:pPr>
    </w:p>
    <w:p w14:paraId="1ECA95BA" w14:textId="77777777" w:rsidR="00000000" w:rsidRDefault="00F92B3A">
      <w:pPr>
        <w:pStyle w:val="a"/>
        <w:rPr>
          <w:rtl/>
        </w:rPr>
      </w:pPr>
      <w:bookmarkStart w:id="330" w:name="FS000000469T08_12_2004_14_13_14"/>
      <w:bookmarkStart w:id="331" w:name="_Toc100391308"/>
      <w:bookmarkEnd w:id="330"/>
      <w:r>
        <w:rPr>
          <w:rtl/>
        </w:rPr>
        <w:t>שרת המשפטים ציפי לבני:</w:t>
      </w:r>
      <w:bookmarkEnd w:id="331"/>
    </w:p>
    <w:p w14:paraId="5CDECB6C" w14:textId="77777777" w:rsidR="00000000" w:rsidRDefault="00F92B3A">
      <w:pPr>
        <w:pStyle w:val="a0"/>
        <w:rPr>
          <w:rtl/>
        </w:rPr>
      </w:pPr>
    </w:p>
    <w:p w14:paraId="6A2ED9AE" w14:textId="77777777" w:rsidR="00000000" w:rsidRDefault="00F92B3A">
      <w:pPr>
        <w:pStyle w:val="a0"/>
        <w:rPr>
          <w:rFonts w:hint="cs"/>
          <w:rtl/>
        </w:rPr>
      </w:pPr>
      <w:r>
        <w:rPr>
          <w:rFonts w:hint="cs"/>
          <w:rtl/>
        </w:rPr>
        <w:t>אדוני היושב-ראש, חברי הכנסת, ההצעה מבקשת לקבוע, שמבקר המדינה יועבר מתפקידו בהחלטה של הכנסת שתתקבל ברוב של שני-שלישים מחברי הכנסת. העיקרון שלפיו צריך רוב מיוחד להעברת</w:t>
      </w:r>
      <w:r>
        <w:rPr>
          <w:rFonts w:hint="cs"/>
          <w:rtl/>
        </w:rPr>
        <w:t xml:space="preserve"> מבקר המדינה ממילא קבוע בחוק, אבל דורש רוב של שני-שלישים מן המצביעים. לאור תפקידו המיוחד של מבקר המדינה ובהשוואה לבעלי תפקידים מיוחדים אחרים, כמו נשיא המדינה ויושב-ראש הכנסת, שלגביהם דובר על שלושה-רבעים מחברי הכנסת, אנחנו מסכימים לכך, והממשלה תתמוך בהצעת ה</w:t>
      </w:r>
      <w:r>
        <w:rPr>
          <w:rFonts w:hint="cs"/>
          <w:rtl/>
        </w:rPr>
        <w:t xml:space="preserve">חוק הזאת, שמעגנת את הצורך המיוחד לפי מספר חברי הכנסת ולא מספר המצביעים. עדיין זה נמוך מהרוב הנדרש במקרה של נשיא המדינה ויושב-ראש הכנסת, ולכן הממשלה תומכת. </w:t>
      </w:r>
    </w:p>
    <w:p w14:paraId="2261D42F" w14:textId="77777777" w:rsidR="00000000" w:rsidRDefault="00F92B3A">
      <w:pPr>
        <w:pStyle w:val="a0"/>
        <w:rPr>
          <w:rFonts w:hint="cs"/>
          <w:rtl/>
        </w:rPr>
      </w:pPr>
    </w:p>
    <w:p w14:paraId="1E15DF1A" w14:textId="77777777" w:rsidR="00000000" w:rsidRDefault="00F92B3A">
      <w:pPr>
        <w:pStyle w:val="af1"/>
        <w:rPr>
          <w:rtl/>
        </w:rPr>
      </w:pPr>
      <w:r>
        <w:rPr>
          <w:rtl/>
        </w:rPr>
        <w:t>היו"ר חמי דורון:</w:t>
      </w:r>
    </w:p>
    <w:p w14:paraId="481C9B9F" w14:textId="77777777" w:rsidR="00000000" w:rsidRDefault="00F92B3A">
      <w:pPr>
        <w:pStyle w:val="a0"/>
        <w:rPr>
          <w:rFonts w:hint="cs"/>
          <w:rtl/>
        </w:rPr>
      </w:pPr>
    </w:p>
    <w:p w14:paraId="0C8AFEED" w14:textId="77777777" w:rsidR="00000000" w:rsidRDefault="00F92B3A">
      <w:pPr>
        <w:pStyle w:val="a0"/>
        <w:rPr>
          <w:rFonts w:hint="cs"/>
          <w:rtl/>
        </w:rPr>
      </w:pPr>
      <w:r>
        <w:rPr>
          <w:rFonts w:hint="cs"/>
          <w:rtl/>
        </w:rPr>
        <w:t>חבר הכנסת איתן, אתה ביקשת להתנגד? בבקשה. חבר הכנסת איתן מתנגד. חבר הכנסת כהן, יהי</w:t>
      </w:r>
      <w:r>
        <w:rPr>
          <w:rFonts w:hint="cs"/>
          <w:rtl/>
        </w:rPr>
        <w:t xml:space="preserve">ו לך שלוש דקות לענות לחבר הכנסת איתן. </w:t>
      </w:r>
    </w:p>
    <w:p w14:paraId="4B628D9C" w14:textId="77777777" w:rsidR="00000000" w:rsidRDefault="00F92B3A">
      <w:pPr>
        <w:pStyle w:val="a0"/>
        <w:rPr>
          <w:rFonts w:hint="cs"/>
          <w:rtl/>
        </w:rPr>
      </w:pPr>
    </w:p>
    <w:p w14:paraId="1EDF6667" w14:textId="77777777" w:rsidR="00000000" w:rsidRDefault="00F92B3A">
      <w:pPr>
        <w:pStyle w:val="a"/>
        <w:rPr>
          <w:rtl/>
        </w:rPr>
      </w:pPr>
      <w:bookmarkStart w:id="332" w:name="FS000000462T08_12_2004_14_14_08"/>
      <w:bookmarkStart w:id="333" w:name="_Toc100391309"/>
      <w:bookmarkEnd w:id="332"/>
      <w:r>
        <w:rPr>
          <w:rtl/>
        </w:rPr>
        <w:t>מיכאל איתן (הליכוד):</w:t>
      </w:r>
      <w:bookmarkEnd w:id="333"/>
    </w:p>
    <w:p w14:paraId="7B6830E4" w14:textId="77777777" w:rsidR="00000000" w:rsidRDefault="00F92B3A">
      <w:pPr>
        <w:pStyle w:val="a0"/>
        <w:rPr>
          <w:rtl/>
        </w:rPr>
      </w:pPr>
    </w:p>
    <w:p w14:paraId="672892DC" w14:textId="77777777" w:rsidR="00000000" w:rsidRDefault="00F92B3A">
      <w:pPr>
        <w:pStyle w:val="a0"/>
        <w:rPr>
          <w:rFonts w:hint="cs"/>
          <w:rtl/>
        </w:rPr>
      </w:pPr>
      <w:r>
        <w:rPr>
          <w:rFonts w:hint="cs"/>
          <w:rtl/>
        </w:rPr>
        <w:t>אדוני היושב-ראש, כנסת נכבדה, המשטר הדמוקרטי שמדבר על ניהול ענייני המדינה, מדבר על כך שיש בניהול ענייני המדינה לממשל כולו שלוש רשויות: הרשות השופטת, הרשות המבצעת והרשות המחוקקת. הרשות המחוקקת - ה</w:t>
      </w:r>
      <w:r>
        <w:rPr>
          <w:rFonts w:hint="cs"/>
          <w:rtl/>
        </w:rPr>
        <w:t>יא גם מחוקקת, ויש לה גם תפקיד נוסף, היא המקום שמבקר את הרשות המבצעת. כלומר, אם סמכות הביקורת על הרשות המבצעת היא בפונקציה של הכנסת, הרי מבקר המדינה הוא הזרוע הארוכה של הכנסת. הוא לא רשות עצמאית שעומדת בפני עצמה. בפונקציה שלו וגם במבנה שלפיו הוא צריך לעבוד,</w:t>
      </w:r>
      <w:r>
        <w:rPr>
          <w:rFonts w:hint="cs"/>
          <w:rtl/>
        </w:rPr>
        <w:t xml:space="preserve"> הוא מחובר לכנסת והוא חלק מהרשות המפקחת על הרשות המבצעת, והוא צריך להיות כפוף לכנסת. </w:t>
      </w:r>
    </w:p>
    <w:p w14:paraId="1A9701D4" w14:textId="77777777" w:rsidR="00000000" w:rsidRDefault="00F92B3A">
      <w:pPr>
        <w:pStyle w:val="a0"/>
        <w:rPr>
          <w:rFonts w:hint="cs"/>
          <w:rtl/>
        </w:rPr>
      </w:pPr>
    </w:p>
    <w:p w14:paraId="2E2DD7D1" w14:textId="77777777" w:rsidR="00000000" w:rsidRDefault="00F92B3A">
      <w:pPr>
        <w:pStyle w:val="af0"/>
        <w:rPr>
          <w:rtl/>
        </w:rPr>
      </w:pPr>
      <w:r>
        <w:rPr>
          <w:rFonts w:hint="eastAsia"/>
          <w:rtl/>
        </w:rPr>
        <w:t>עזמי</w:t>
      </w:r>
      <w:r>
        <w:rPr>
          <w:rtl/>
        </w:rPr>
        <w:t xml:space="preserve"> בשארה (בל"ד):</w:t>
      </w:r>
    </w:p>
    <w:p w14:paraId="2FBD3070" w14:textId="77777777" w:rsidR="00000000" w:rsidRDefault="00F92B3A">
      <w:pPr>
        <w:pStyle w:val="a0"/>
        <w:rPr>
          <w:rFonts w:hint="cs"/>
          <w:rtl/>
        </w:rPr>
      </w:pPr>
    </w:p>
    <w:p w14:paraId="07F8056B" w14:textId="77777777" w:rsidR="00000000" w:rsidRDefault="00F92B3A">
      <w:pPr>
        <w:pStyle w:val="a0"/>
        <w:rPr>
          <w:rFonts w:hint="cs"/>
          <w:rtl/>
        </w:rPr>
      </w:pPr>
      <w:r>
        <w:rPr>
          <w:rFonts w:hint="cs"/>
          <w:rtl/>
        </w:rPr>
        <w:t xml:space="preserve">אם הוא מבקר במועצה מקומית, אי-אפשר ככה סתם לסלק אותו - - - </w:t>
      </w:r>
    </w:p>
    <w:p w14:paraId="50F48D59" w14:textId="77777777" w:rsidR="00000000" w:rsidRDefault="00F92B3A">
      <w:pPr>
        <w:pStyle w:val="a0"/>
        <w:rPr>
          <w:rFonts w:hint="cs"/>
          <w:rtl/>
        </w:rPr>
      </w:pPr>
    </w:p>
    <w:p w14:paraId="50DF6101" w14:textId="77777777" w:rsidR="00000000" w:rsidRDefault="00F92B3A">
      <w:pPr>
        <w:pStyle w:val="af0"/>
        <w:rPr>
          <w:rtl/>
        </w:rPr>
      </w:pPr>
      <w:r>
        <w:rPr>
          <w:rFonts w:hint="eastAsia"/>
          <w:rtl/>
        </w:rPr>
        <w:t>שרת המשפטים ציפי</w:t>
      </w:r>
      <w:r>
        <w:rPr>
          <w:rtl/>
        </w:rPr>
        <w:t xml:space="preserve"> לבני:</w:t>
      </w:r>
    </w:p>
    <w:p w14:paraId="24993CC1" w14:textId="77777777" w:rsidR="00000000" w:rsidRDefault="00F92B3A">
      <w:pPr>
        <w:pStyle w:val="a0"/>
        <w:rPr>
          <w:rFonts w:hint="cs"/>
          <w:rtl/>
        </w:rPr>
      </w:pPr>
    </w:p>
    <w:p w14:paraId="25BC8657" w14:textId="77777777" w:rsidR="00000000" w:rsidRDefault="00F92B3A">
      <w:pPr>
        <w:pStyle w:val="a0"/>
        <w:rPr>
          <w:rFonts w:hint="cs"/>
          <w:rtl/>
        </w:rPr>
      </w:pPr>
      <w:r>
        <w:rPr>
          <w:rFonts w:hint="cs"/>
          <w:rtl/>
        </w:rPr>
        <w:t>זה נכון גם לגבי יושב-ראש הכנסת, וצריך רוב של שלושה-רבעים מהחברים</w:t>
      </w:r>
      <w:r>
        <w:rPr>
          <w:rFonts w:hint="cs"/>
          <w:rtl/>
        </w:rPr>
        <w:t>.</w:t>
      </w:r>
    </w:p>
    <w:p w14:paraId="4C7A835C" w14:textId="77777777" w:rsidR="00000000" w:rsidRDefault="00F92B3A">
      <w:pPr>
        <w:pStyle w:val="a0"/>
        <w:rPr>
          <w:rFonts w:hint="cs"/>
          <w:rtl/>
        </w:rPr>
      </w:pPr>
    </w:p>
    <w:p w14:paraId="130E2C67" w14:textId="77777777" w:rsidR="00000000" w:rsidRDefault="00F92B3A">
      <w:pPr>
        <w:pStyle w:val="-"/>
        <w:rPr>
          <w:rtl/>
        </w:rPr>
      </w:pPr>
      <w:bookmarkStart w:id="334" w:name="FS000000462T08_12_2004_15_04_59"/>
      <w:bookmarkStart w:id="335" w:name="FS000000462T08_12_2004_15_05_02C"/>
      <w:bookmarkEnd w:id="334"/>
      <w:bookmarkEnd w:id="335"/>
      <w:r>
        <w:rPr>
          <w:rFonts w:hint="eastAsia"/>
          <w:rtl/>
        </w:rPr>
        <w:t>מיכאל</w:t>
      </w:r>
      <w:r>
        <w:rPr>
          <w:rtl/>
        </w:rPr>
        <w:t xml:space="preserve"> איתן (הליכוד):</w:t>
      </w:r>
    </w:p>
    <w:p w14:paraId="21CA25F0" w14:textId="77777777" w:rsidR="00000000" w:rsidRDefault="00F92B3A">
      <w:pPr>
        <w:pStyle w:val="a0"/>
        <w:rPr>
          <w:rFonts w:hint="cs"/>
          <w:rtl/>
        </w:rPr>
      </w:pPr>
    </w:p>
    <w:p w14:paraId="631E3CB4" w14:textId="77777777" w:rsidR="00000000" w:rsidRDefault="00F92B3A">
      <w:pPr>
        <w:pStyle w:val="a0"/>
        <w:rPr>
          <w:rFonts w:hint="cs"/>
          <w:rtl/>
        </w:rPr>
      </w:pPr>
      <w:r>
        <w:rPr>
          <w:rFonts w:hint="cs"/>
          <w:rtl/>
        </w:rPr>
        <w:t xml:space="preserve">אני לא נכנס כעת לבעיות של השלטון המוניציפלי. לא התעמקתי בזה, אני לא יכול לשלוף לך תשובה. המעמד של מבקר המדינה, אני כן חשבתי על כך, ולכן אני עליתי לדבר. אני לא יודע להשיב על מבקר ברשות מקומית. </w:t>
      </w:r>
    </w:p>
    <w:p w14:paraId="1A0BC166" w14:textId="77777777" w:rsidR="00000000" w:rsidRDefault="00F92B3A">
      <w:pPr>
        <w:pStyle w:val="a0"/>
        <w:rPr>
          <w:rFonts w:hint="cs"/>
          <w:rtl/>
        </w:rPr>
      </w:pPr>
    </w:p>
    <w:p w14:paraId="50073122" w14:textId="77777777" w:rsidR="00000000" w:rsidRDefault="00F92B3A">
      <w:pPr>
        <w:pStyle w:val="af0"/>
        <w:rPr>
          <w:rtl/>
        </w:rPr>
      </w:pPr>
      <w:r>
        <w:rPr>
          <w:rFonts w:hint="eastAsia"/>
          <w:rtl/>
        </w:rPr>
        <w:t>שרת המשפטים ציפי</w:t>
      </w:r>
      <w:r>
        <w:rPr>
          <w:rtl/>
        </w:rPr>
        <w:t xml:space="preserve"> לבני:</w:t>
      </w:r>
    </w:p>
    <w:p w14:paraId="3EF4BF57" w14:textId="77777777" w:rsidR="00000000" w:rsidRDefault="00F92B3A">
      <w:pPr>
        <w:pStyle w:val="a0"/>
        <w:rPr>
          <w:rFonts w:hint="cs"/>
          <w:rtl/>
        </w:rPr>
      </w:pPr>
    </w:p>
    <w:p w14:paraId="4E5D4C37" w14:textId="77777777" w:rsidR="00000000" w:rsidRDefault="00F92B3A">
      <w:pPr>
        <w:pStyle w:val="a0"/>
        <w:rPr>
          <w:rFonts w:hint="cs"/>
          <w:rtl/>
        </w:rPr>
      </w:pPr>
      <w:r>
        <w:rPr>
          <w:rFonts w:hint="cs"/>
          <w:rtl/>
        </w:rPr>
        <w:t>גם יושב-ראש ה</w:t>
      </w:r>
      <w:r>
        <w:rPr>
          <w:rFonts w:hint="cs"/>
          <w:rtl/>
        </w:rPr>
        <w:t xml:space="preserve">כנסת הוא חלק מהמשכן, ובכל זאת יש הוראה מיוחדת בחוק על שלושה-רבעים. </w:t>
      </w:r>
    </w:p>
    <w:p w14:paraId="6C41AB20" w14:textId="77777777" w:rsidR="00000000" w:rsidRDefault="00F92B3A">
      <w:pPr>
        <w:pStyle w:val="a0"/>
        <w:rPr>
          <w:rFonts w:hint="cs"/>
          <w:rtl/>
        </w:rPr>
      </w:pPr>
    </w:p>
    <w:p w14:paraId="2E4EDFF7" w14:textId="77777777" w:rsidR="00000000" w:rsidRDefault="00F92B3A">
      <w:pPr>
        <w:pStyle w:val="-"/>
        <w:rPr>
          <w:rtl/>
        </w:rPr>
      </w:pPr>
      <w:bookmarkStart w:id="336" w:name="FS000000462T08_12_2004_14_17_01"/>
      <w:bookmarkStart w:id="337" w:name="FS000000462T08_12_2004_15_06_08C"/>
      <w:bookmarkEnd w:id="336"/>
      <w:bookmarkEnd w:id="337"/>
      <w:r>
        <w:rPr>
          <w:rtl/>
        </w:rPr>
        <w:t>מיכאל איתן (הליכוד):</w:t>
      </w:r>
    </w:p>
    <w:p w14:paraId="22F2CB97" w14:textId="77777777" w:rsidR="00000000" w:rsidRDefault="00F92B3A">
      <w:pPr>
        <w:pStyle w:val="a0"/>
        <w:rPr>
          <w:rtl/>
        </w:rPr>
      </w:pPr>
    </w:p>
    <w:p w14:paraId="577936EC" w14:textId="77777777" w:rsidR="00000000" w:rsidRDefault="00F92B3A">
      <w:pPr>
        <w:pStyle w:val="a0"/>
        <w:rPr>
          <w:rFonts w:hint="cs"/>
          <w:rtl/>
        </w:rPr>
      </w:pPr>
      <w:r>
        <w:rPr>
          <w:rFonts w:hint="cs"/>
          <w:rtl/>
        </w:rPr>
        <w:t>נכון, אבל מאחר שאני לא הייתי רוצה לייצר כאן איזה מעמד עצמאי ומנותק מהאחריות שלו לכנסת - הוא לא יושב-ראש הכנסת. אצל יושב-ראש הכנסת השיקולים הם אחרים. אני יכול אולי לק</w:t>
      </w:r>
      <w:r>
        <w:rPr>
          <w:rFonts w:hint="cs"/>
          <w:rtl/>
        </w:rPr>
        <w:t xml:space="preserve">בל את זה שבאמת לא יהיה רוב מקרי, אבל להגיע לרמה שאנחנו משריינים כאן איזה מעמד-על מנותק לגמרי מהרשות המחוקקת? אני לא חושב שהדבר הזה רצוי. </w:t>
      </w:r>
    </w:p>
    <w:p w14:paraId="603CD81F" w14:textId="77777777" w:rsidR="00000000" w:rsidRDefault="00F92B3A">
      <w:pPr>
        <w:pStyle w:val="af0"/>
        <w:rPr>
          <w:rtl/>
        </w:rPr>
      </w:pPr>
    </w:p>
    <w:p w14:paraId="193BF5AE" w14:textId="77777777" w:rsidR="00000000" w:rsidRDefault="00F92B3A">
      <w:pPr>
        <w:pStyle w:val="af0"/>
        <w:rPr>
          <w:rtl/>
        </w:rPr>
      </w:pPr>
      <w:r>
        <w:rPr>
          <w:rFonts w:hint="eastAsia"/>
          <w:rtl/>
        </w:rPr>
        <w:t>עזמי</w:t>
      </w:r>
      <w:r>
        <w:rPr>
          <w:rtl/>
        </w:rPr>
        <w:t xml:space="preserve"> בשארה (בל"ד):</w:t>
      </w:r>
    </w:p>
    <w:p w14:paraId="2C4CD493" w14:textId="77777777" w:rsidR="00000000" w:rsidRDefault="00F92B3A">
      <w:pPr>
        <w:pStyle w:val="a0"/>
        <w:rPr>
          <w:rFonts w:hint="cs"/>
          <w:rtl/>
        </w:rPr>
      </w:pPr>
    </w:p>
    <w:p w14:paraId="1A83E65E" w14:textId="77777777" w:rsidR="00000000" w:rsidRDefault="00F92B3A">
      <w:pPr>
        <w:pStyle w:val="a0"/>
        <w:rPr>
          <w:rFonts w:hint="cs"/>
          <w:rtl/>
        </w:rPr>
      </w:pPr>
      <w:r>
        <w:rPr>
          <w:rFonts w:hint="cs"/>
          <w:rtl/>
        </w:rPr>
        <w:t xml:space="preserve">תציע רוב של 61 חברי כנסת. </w:t>
      </w:r>
    </w:p>
    <w:p w14:paraId="51296B41" w14:textId="77777777" w:rsidR="00000000" w:rsidRDefault="00F92B3A">
      <w:pPr>
        <w:pStyle w:val="a0"/>
        <w:rPr>
          <w:rFonts w:hint="cs"/>
          <w:rtl/>
        </w:rPr>
      </w:pPr>
    </w:p>
    <w:p w14:paraId="3D0484EA" w14:textId="77777777" w:rsidR="00000000" w:rsidRDefault="00F92B3A">
      <w:pPr>
        <w:pStyle w:val="-"/>
        <w:rPr>
          <w:rtl/>
        </w:rPr>
      </w:pPr>
      <w:bookmarkStart w:id="338" w:name="FS000000462T08_12_2004_15_07_18C"/>
      <w:bookmarkEnd w:id="338"/>
      <w:r>
        <w:rPr>
          <w:rFonts w:hint="eastAsia"/>
          <w:rtl/>
        </w:rPr>
        <w:t>מיכאל</w:t>
      </w:r>
      <w:r>
        <w:rPr>
          <w:rtl/>
        </w:rPr>
        <w:t xml:space="preserve"> איתן (הליכוד):</w:t>
      </w:r>
    </w:p>
    <w:p w14:paraId="716BD8DA" w14:textId="77777777" w:rsidR="00000000" w:rsidRDefault="00F92B3A">
      <w:pPr>
        <w:pStyle w:val="a0"/>
        <w:rPr>
          <w:rFonts w:hint="cs"/>
          <w:rtl/>
        </w:rPr>
      </w:pPr>
    </w:p>
    <w:p w14:paraId="516B06D9" w14:textId="77777777" w:rsidR="00000000" w:rsidRDefault="00F92B3A">
      <w:pPr>
        <w:pStyle w:val="a0"/>
        <w:rPr>
          <w:rFonts w:hint="cs"/>
          <w:rtl/>
        </w:rPr>
      </w:pPr>
      <w:r>
        <w:rPr>
          <w:rFonts w:hint="cs"/>
          <w:rtl/>
        </w:rPr>
        <w:t>אני רמזתי בדברי. אני ביקשתי רשות דיבור על מנת ל</w:t>
      </w:r>
      <w:r>
        <w:rPr>
          <w:rFonts w:hint="cs"/>
          <w:rtl/>
        </w:rPr>
        <w:t xml:space="preserve">התנגד. אני מסביר ומנמק את דברי. אם לא יהיה רוב להתנגדות, אני מניח שאולי בוועדה אני אשכנע את החברים, שהמסר של הצעת החוק הזאת לא יהיה ליצור איזו רשות עצמאית נפרדת, אלא כפי שאמר המציע, להימנע מכך שאיזה רוב מקרי יוכל לבצע את המהלך הזה של שלושה נגד ארבעה. תודה </w:t>
      </w:r>
      <w:r>
        <w:rPr>
          <w:rFonts w:hint="cs"/>
          <w:rtl/>
        </w:rPr>
        <w:t xml:space="preserve">רבה. </w:t>
      </w:r>
    </w:p>
    <w:p w14:paraId="11F2A327" w14:textId="77777777" w:rsidR="00000000" w:rsidRDefault="00F92B3A">
      <w:pPr>
        <w:pStyle w:val="a0"/>
        <w:rPr>
          <w:rFonts w:hint="cs"/>
          <w:rtl/>
        </w:rPr>
      </w:pPr>
    </w:p>
    <w:p w14:paraId="2469CD5C" w14:textId="77777777" w:rsidR="00000000" w:rsidRDefault="00F92B3A">
      <w:pPr>
        <w:pStyle w:val="af1"/>
        <w:rPr>
          <w:rtl/>
        </w:rPr>
      </w:pPr>
      <w:r>
        <w:rPr>
          <w:rtl/>
        </w:rPr>
        <w:t>היו"ר חמי דורון:</w:t>
      </w:r>
    </w:p>
    <w:p w14:paraId="09F81320" w14:textId="77777777" w:rsidR="00000000" w:rsidRDefault="00F92B3A">
      <w:pPr>
        <w:pStyle w:val="a0"/>
        <w:rPr>
          <w:rFonts w:hint="cs"/>
          <w:rtl/>
        </w:rPr>
      </w:pPr>
    </w:p>
    <w:p w14:paraId="0D0257CB" w14:textId="77777777" w:rsidR="00000000" w:rsidRDefault="00F92B3A">
      <w:pPr>
        <w:pStyle w:val="a0"/>
        <w:rPr>
          <w:rFonts w:hint="cs"/>
          <w:rtl/>
        </w:rPr>
      </w:pPr>
      <w:r>
        <w:rPr>
          <w:rFonts w:hint="cs"/>
          <w:rtl/>
        </w:rPr>
        <w:t xml:space="preserve">תודה רבה. חבר הכנסת רן כהן, בבקשה. יש לך שלוש דקות. </w:t>
      </w:r>
    </w:p>
    <w:p w14:paraId="2DEEBDD2" w14:textId="77777777" w:rsidR="00000000" w:rsidRDefault="00F92B3A">
      <w:pPr>
        <w:pStyle w:val="a0"/>
        <w:rPr>
          <w:rFonts w:hint="cs"/>
          <w:rtl/>
        </w:rPr>
      </w:pPr>
    </w:p>
    <w:p w14:paraId="3AF4E82C" w14:textId="77777777" w:rsidR="00000000" w:rsidRDefault="00F92B3A">
      <w:pPr>
        <w:pStyle w:val="a"/>
        <w:rPr>
          <w:rtl/>
        </w:rPr>
      </w:pPr>
      <w:bookmarkStart w:id="339" w:name="FS000000507T08_12_2004_14_17_39"/>
      <w:bookmarkStart w:id="340" w:name="_Toc100391310"/>
      <w:bookmarkEnd w:id="339"/>
      <w:r>
        <w:rPr>
          <w:rtl/>
        </w:rPr>
        <w:t>רן כהן (יחד):</w:t>
      </w:r>
      <w:bookmarkEnd w:id="340"/>
    </w:p>
    <w:p w14:paraId="607BB361" w14:textId="77777777" w:rsidR="00000000" w:rsidRDefault="00F92B3A">
      <w:pPr>
        <w:pStyle w:val="a0"/>
        <w:rPr>
          <w:rtl/>
        </w:rPr>
      </w:pPr>
    </w:p>
    <w:p w14:paraId="049D7073" w14:textId="77777777" w:rsidR="00000000" w:rsidRDefault="00F92B3A">
      <w:pPr>
        <w:pStyle w:val="a0"/>
        <w:rPr>
          <w:rFonts w:hint="cs"/>
          <w:rtl/>
        </w:rPr>
      </w:pPr>
      <w:r>
        <w:rPr>
          <w:rFonts w:hint="cs"/>
          <w:rtl/>
        </w:rPr>
        <w:t>אדוני היושב-ראש, רבותי השרים, חברות וחברי הכנסת, חבר הכנסת מיקי איתן, אני בטוח שגם אתה מתכוון לזה, כי אני מכיר אותך הרבה שנים. אנחנו רוצים באופן מפורש לתת למבקר ה</w:t>
      </w:r>
      <w:r>
        <w:rPr>
          <w:rFonts w:hint="cs"/>
          <w:rtl/>
        </w:rPr>
        <w:t xml:space="preserve">מדינה מעמד של מי שמביא את הדוחות שלו בפני הכנסת; הכנסת מבקרת אותו, אבל הוא חסין מפני הדחה מקרית כזאת ואחרת. חלק מביצור מעמדו הלאומי ומעמדו כלפי הכנסת, בית-המחוקקים שגם מפקח על עבודתו, זה לתת לו את המעמד הזה. </w:t>
      </w:r>
    </w:p>
    <w:p w14:paraId="26EFA7F2" w14:textId="77777777" w:rsidR="00000000" w:rsidRDefault="00F92B3A">
      <w:pPr>
        <w:pStyle w:val="a0"/>
        <w:rPr>
          <w:rFonts w:hint="cs"/>
          <w:rtl/>
        </w:rPr>
      </w:pPr>
    </w:p>
    <w:p w14:paraId="530AC348" w14:textId="77777777" w:rsidR="00000000" w:rsidRDefault="00F92B3A">
      <w:pPr>
        <w:pStyle w:val="a0"/>
        <w:rPr>
          <w:rFonts w:hint="cs"/>
          <w:rtl/>
        </w:rPr>
      </w:pPr>
      <w:r>
        <w:rPr>
          <w:rFonts w:hint="cs"/>
          <w:rtl/>
        </w:rPr>
        <w:t xml:space="preserve">אני חבר שנים רבות בוועדה הזאת, ופעמיים כיהנתי </w:t>
      </w:r>
      <w:r>
        <w:rPr>
          <w:rFonts w:hint="cs"/>
          <w:rtl/>
        </w:rPr>
        <w:t xml:space="preserve">כיושב-ראש שלה. </w:t>
      </w:r>
    </w:p>
    <w:p w14:paraId="5EF28F39" w14:textId="77777777" w:rsidR="00000000" w:rsidRDefault="00F92B3A">
      <w:pPr>
        <w:pStyle w:val="a0"/>
        <w:rPr>
          <w:rFonts w:hint="cs"/>
          <w:rtl/>
        </w:rPr>
      </w:pPr>
    </w:p>
    <w:p w14:paraId="1A6D7765" w14:textId="77777777" w:rsidR="00000000" w:rsidRDefault="00F92B3A">
      <w:pPr>
        <w:pStyle w:val="af0"/>
        <w:rPr>
          <w:rtl/>
        </w:rPr>
      </w:pPr>
      <w:r>
        <w:rPr>
          <w:rFonts w:hint="eastAsia"/>
          <w:rtl/>
        </w:rPr>
        <w:t>מיכאל</w:t>
      </w:r>
      <w:r>
        <w:rPr>
          <w:rtl/>
        </w:rPr>
        <w:t xml:space="preserve"> איתן (הליכוד):</w:t>
      </w:r>
    </w:p>
    <w:p w14:paraId="748A1091" w14:textId="77777777" w:rsidR="00000000" w:rsidRDefault="00F92B3A">
      <w:pPr>
        <w:pStyle w:val="a0"/>
        <w:rPr>
          <w:rFonts w:hint="cs"/>
          <w:rtl/>
        </w:rPr>
      </w:pPr>
    </w:p>
    <w:p w14:paraId="6FAA7153" w14:textId="77777777" w:rsidR="00000000" w:rsidRDefault="00F92B3A">
      <w:pPr>
        <w:pStyle w:val="a0"/>
        <w:rPr>
          <w:rFonts w:hint="cs"/>
          <w:rtl/>
        </w:rPr>
      </w:pPr>
      <w:r>
        <w:rPr>
          <w:rFonts w:hint="cs"/>
          <w:rtl/>
        </w:rPr>
        <w:t>ואי-פעם נתקלת בבעיה כזאת, שרצו להדיח את מבקר המדינה?</w:t>
      </w:r>
    </w:p>
    <w:p w14:paraId="78CA77A8" w14:textId="77777777" w:rsidR="00000000" w:rsidRDefault="00F92B3A">
      <w:pPr>
        <w:pStyle w:val="a0"/>
        <w:rPr>
          <w:rFonts w:hint="cs"/>
          <w:rtl/>
        </w:rPr>
      </w:pPr>
    </w:p>
    <w:p w14:paraId="0A5D67A3" w14:textId="77777777" w:rsidR="00000000" w:rsidRDefault="00F92B3A">
      <w:pPr>
        <w:pStyle w:val="-"/>
        <w:rPr>
          <w:rtl/>
        </w:rPr>
      </w:pPr>
      <w:bookmarkStart w:id="341" w:name="FS000000507T08_12_2004_14_18_37C"/>
      <w:bookmarkEnd w:id="341"/>
      <w:r>
        <w:rPr>
          <w:rtl/>
        </w:rPr>
        <w:t>רן כהן (יחד):</w:t>
      </w:r>
    </w:p>
    <w:p w14:paraId="3C5D9894" w14:textId="77777777" w:rsidR="00000000" w:rsidRDefault="00F92B3A">
      <w:pPr>
        <w:pStyle w:val="a0"/>
        <w:rPr>
          <w:rtl/>
        </w:rPr>
      </w:pPr>
    </w:p>
    <w:p w14:paraId="6DB340BA" w14:textId="77777777" w:rsidR="00000000" w:rsidRDefault="00F92B3A">
      <w:pPr>
        <w:pStyle w:val="a0"/>
        <w:rPr>
          <w:rFonts w:hint="cs"/>
          <w:rtl/>
        </w:rPr>
      </w:pPr>
      <w:r>
        <w:rPr>
          <w:rFonts w:hint="cs"/>
          <w:rtl/>
        </w:rPr>
        <w:t>אני לא רוצה לרמוז יותר מדי, אבל אתה יודע מה, חבר הכנסת איתן? האמן לי שהמחוקק לא התכוון שבשבעה קולות מתוך עשרה מצביעים ידיחו את מבקר המדינה. הוא התכו</w:t>
      </w:r>
      <w:r>
        <w:rPr>
          <w:rFonts w:hint="cs"/>
          <w:rtl/>
        </w:rPr>
        <w:t>ון לשני-שלישים או לרוב מיוחס לפחות של 61 חברי כנסת. כך עשינו לגבי יושב-ראש הכנסת, בצדק, אף שהחקיקה והכוח בידינו. כך נעשה לגבי מבקר ברשות מקומית, שאי-אפשר להדיח אותו שלא על-ידי רוב מיוחס. כלומר, יש לנו מצב שבו אנחנו חייבים לתת את דעתנו על העניין הזה דווקא מ</w:t>
      </w:r>
      <w:r>
        <w:rPr>
          <w:rFonts w:hint="cs"/>
          <w:rtl/>
        </w:rPr>
        <w:t xml:space="preserve">שום שהיום הכול רגוע, ואף אחד לא מאיים, ויש לנו מבקר מדינה מצוין. היום זה במקום לתת על זה את הדעת ולתקן את החוק. </w:t>
      </w:r>
    </w:p>
    <w:p w14:paraId="10C70D0B" w14:textId="77777777" w:rsidR="00000000" w:rsidRDefault="00F92B3A">
      <w:pPr>
        <w:pStyle w:val="a0"/>
        <w:rPr>
          <w:rFonts w:hint="cs"/>
          <w:rtl/>
        </w:rPr>
      </w:pPr>
    </w:p>
    <w:p w14:paraId="3F4C2102" w14:textId="77777777" w:rsidR="00000000" w:rsidRDefault="00F92B3A">
      <w:pPr>
        <w:pStyle w:val="a0"/>
        <w:rPr>
          <w:rFonts w:hint="cs"/>
          <w:rtl/>
        </w:rPr>
      </w:pPr>
      <w:r>
        <w:rPr>
          <w:rFonts w:hint="cs"/>
          <w:rtl/>
        </w:rPr>
        <w:t>ברוח דבריה של השרה לבני, אולי באמת נעביר את זה לרוב רגיל; נקיים על זה את ההתייעצות בוועדה. חבר הכנסת איתן, ייתכן שבוועדה באמת נגיע להכרה, שרוב</w:t>
      </w:r>
      <w:r>
        <w:rPr>
          <w:rFonts w:hint="cs"/>
          <w:rtl/>
        </w:rPr>
        <w:t xml:space="preserve"> של 61 חברי כנסת מספיק, אבל נכבד את מבקר המדינה ואת עצמנו. תודה. </w:t>
      </w:r>
    </w:p>
    <w:p w14:paraId="669B248A" w14:textId="77777777" w:rsidR="00000000" w:rsidRDefault="00F92B3A">
      <w:pPr>
        <w:pStyle w:val="a0"/>
        <w:rPr>
          <w:rFonts w:hint="cs"/>
          <w:rtl/>
        </w:rPr>
      </w:pPr>
    </w:p>
    <w:p w14:paraId="68D5A1AA" w14:textId="77777777" w:rsidR="00000000" w:rsidRDefault="00F92B3A">
      <w:pPr>
        <w:pStyle w:val="af1"/>
        <w:rPr>
          <w:rtl/>
        </w:rPr>
      </w:pPr>
      <w:r>
        <w:rPr>
          <w:rtl/>
        </w:rPr>
        <w:t>היו"ר חמי דורון:</w:t>
      </w:r>
    </w:p>
    <w:p w14:paraId="66A7E74C" w14:textId="77777777" w:rsidR="00000000" w:rsidRDefault="00F92B3A">
      <w:pPr>
        <w:pStyle w:val="a0"/>
        <w:rPr>
          <w:rFonts w:hint="cs"/>
          <w:rtl/>
        </w:rPr>
      </w:pPr>
    </w:p>
    <w:p w14:paraId="52614811" w14:textId="77777777" w:rsidR="00000000" w:rsidRDefault="00F92B3A">
      <w:pPr>
        <w:pStyle w:val="a0"/>
        <w:rPr>
          <w:rFonts w:hint="cs"/>
          <w:rtl/>
        </w:rPr>
      </w:pPr>
      <w:r>
        <w:rPr>
          <w:rFonts w:hint="cs"/>
          <w:rtl/>
        </w:rPr>
        <w:t xml:space="preserve">תודה רבה, חבר הכנסת רן כהן. </w:t>
      </w:r>
    </w:p>
    <w:p w14:paraId="79169EDF" w14:textId="77777777" w:rsidR="00000000" w:rsidRDefault="00F92B3A">
      <w:pPr>
        <w:pStyle w:val="a0"/>
        <w:rPr>
          <w:rFonts w:hint="cs"/>
          <w:rtl/>
        </w:rPr>
      </w:pPr>
    </w:p>
    <w:p w14:paraId="73D9C406" w14:textId="77777777" w:rsidR="00000000" w:rsidRDefault="00F92B3A">
      <w:pPr>
        <w:pStyle w:val="a0"/>
        <w:rPr>
          <w:rFonts w:hint="cs"/>
          <w:rtl/>
        </w:rPr>
      </w:pPr>
      <w:r>
        <w:rPr>
          <w:rFonts w:hint="cs"/>
          <w:rtl/>
        </w:rPr>
        <w:t xml:space="preserve">אנחנו עוברים להצבעה. </w:t>
      </w:r>
    </w:p>
    <w:p w14:paraId="0442137E" w14:textId="77777777" w:rsidR="00000000" w:rsidRDefault="00F92B3A">
      <w:pPr>
        <w:pStyle w:val="a0"/>
        <w:rPr>
          <w:rFonts w:hint="cs"/>
          <w:rtl/>
        </w:rPr>
      </w:pPr>
    </w:p>
    <w:p w14:paraId="75F27F3E" w14:textId="77777777" w:rsidR="00000000" w:rsidRDefault="00F92B3A">
      <w:pPr>
        <w:pStyle w:val="af0"/>
        <w:rPr>
          <w:rtl/>
        </w:rPr>
      </w:pPr>
      <w:r>
        <w:rPr>
          <w:rFonts w:hint="eastAsia"/>
          <w:rtl/>
        </w:rPr>
        <w:t>מיכאל</w:t>
      </w:r>
      <w:r>
        <w:rPr>
          <w:rtl/>
        </w:rPr>
        <w:t xml:space="preserve"> איתן (הליכוד):</w:t>
      </w:r>
    </w:p>
    <w:p w14:paraId="73086FBF" w14:textId="77777777" w:rsidR="00000000" w:rsidRDefault="00F92B3A">
      <w:pPr>
        <w:pStyle w:val="a0"/>
        <w:rPr>
          <w:rFonts w:hint="cs"/>
          <w:rtl/>
        </w:rPr>
      </w:pPr>
    </w:p>
    <w:p w14:paraId="25B3E6E7" w14:textId="77777777" w:rsidR="00000000" w:rsidRDefault="00F92B3A">
      <w:pPr>
        <w:pStyle w:val="a0"/>
        <w:rPr>
          <w:rFonts w:hint="cs"/>
          <w:rtl/>
        </w:rPr>
      </w:pPr>
      <w:r>
        <w:rPr>
          <w:rFonts w:hint="cs"/>
          <w:rtl/>
        </w:rPr>
        <w:t xml:space="preserve">דרך אגב, זה יעבור לוועדת החוקה, חוק ומשפט. </w:t>
      </w:r>
    </w:p>
    <w:p w14:paraId="01ADF0C8" w14:textId="77777777" w:rsidR="00000000" w:rsidRDefault="00F92B3A">
      <w:pPr>
        <w:pStyle w:val="a0"/>
        <w:rPr>
          <w:rFonts w:hint="cs"/>
          <w:rtl/>
        </w:rPr>
      </w:pPr>
    </w:p>
    <w:p w14:paraId="08FAD95D" w14:textId="77777777" w:rsidR="00000000" w:rsidRDefault="00F92B3A">
      <w:pPr>
        <w:pStyle w:val="af1"/>
        <w:rPr>
          <w:rtl/>
        </w:rPr>
      </w:pPr>
      <w:r>
        <w:rPr>
          <w:rFonts w:hint="eastAsia"/>
          <w:rtl/>
        </w:rPr>
        <w:t>היו</w:t>
      </w:r>
      <w:r>
        <w:rPr>
          <w:rtl/>
        </w:rPr>
        <w:t>"ר חמי דורון:</w:t>
      </w:r>
    </w:p>
    <w:p w14:paraId="1A717AD0" w14:textId="77777777" w:rsidR="00000000" w:rsidRDefault="00F92B3A">
      <w:pPr>
        <w:pStyle w:val="a0"/>
        <w:rPr>
          <w:rFonts w:hint="cs"/>
          <w:rtl/>
        </w:rPr>
      </w:pPr>
    </w:p>
    <w:p w14:paraId="0E81469D" w14:textId="77777777" w:rsidR="00000000" w:rsidRDefault="00F92B3A">
      <w:pPr>
        <w:pStyle w:val="a0"/>
        <w:rPr>
          <w:rFonts w:hint="cs"/>
          <w:rtl/>
        </w:rPr>
      </w:pPr>
      <w:r>
        <w:rPr>
          <w:rFonts w:hint="cs"/>
          <w:rtl/>
        </w:rPr>
        <w:t xml:space="preserve">בוודאי. </w:t>
      </w:r>
    </w:p>
    <w:p w14:paraId="107E9D16" w14:textId="77777777" w:rsidR="00000000" w:rsidRDefault="00F92B3A">
      <w:pPr>
        <w:pStyle w:val="a0"/>
        <w:rPr>
          <w:rFonts w:hint="cs"/>
          <w:rtl/>
        </w:rPr>
      </w:pPr>
    </w:p>
    <w:p w14:paraId="645D1EFB" w14:textId="77777777" w:rsidR="00000000" w:rsidRDefault="00F92B3A">
      <w:pPr>
        <w:pStyle w:val="ab"/>
        <w:bidi/>
        <w:rPr>
          <w:rFonts w:hint="cs"/>
          <w:rtl/>
        </w:rPr>
      </w:pPr>
      <w:r>
        <w:rPr>
          <w:rFonts w:hint="cs"/>
          <w:rtl/>
        </w:rPr>
        <w:t>הצבעה מס' 23</w:t>
      </w:r>
    </w:p>
    <w:p w14:paraId="637A7E67" w14:textId="77777777" w:rsidR="00000000" w:rsidRDefault="00F92B3A">
      <w:pPr>
        <w:pStyle w:val="a0"/>
        <w:rPr>
          <w:rFonts w:hint="cs"/>
          <w:rtl/>
        </w:rPr>
      </w:pPr>
    </w:p>
    <w:p w14:paraId="6D501746" w14:textId="77777777" w:rsidR="00000000" w:rsidRDefault="00F92B3A">
      <w:pPr>
        <w:pStyle w:val="ac"/>
        <w:bidi/>
        <w:rPr>
          <w:rFonts w:hint="cs"/>
          <w:rtl/>
        </w:rPr>
      </w:pPr>
      <w:r>
        <w:rPr>
          <w:rFonts w:hint="cs"/>
          <w:rtl/>
        </w:rPr>
        <w:t>בעד ההצעה</w:t>
      </w:r>
      <w:r>
        <w:rPr>
          <w:rFonts w:hint="cs"/>
          <w:rtl/>
        </w:rPr>
        <w:t xml:space="preserve"> להעביר את הצעת החוק לדיון מוקדם בוועדה </w:t>
      </w:r>
      <w:r>
        <w:rPr>
          <w:rtl/>
        </w:rPr>
        <w:t>–</w:t>
      </w:r>
      <w:r>
        <w:rPr>
          <w:rFonts w:hint="cs"/>
          <w:rtl/>
        </w:rPr>
        <w:t xml:space="preserve"> 25</w:t>
      </w:r>
    </w:p>
    <w:p w14:paraId="3499BAD0" w14:textId="77777777" w:rsidR="00000000" w:rsidRDefault="00F92B3A">
      <w:pPr>
        <w:pStyle w:val="ac"/>
        <w:bidi/>
        <w:rPr>
          <w:rFonts w:hint="cs"/>
          <w:rtl/>
        </w:rPr>
      </w:pPr>
      <w:r>
        <w:rPr>
          <w:rFonts w:hint="cs"/>
          <w:rtl/>
        </w:rPr>
        <w:t xml:space="preserve">בעד ההצעה להסיר מסדר-היום את הצעת החוק </w:t>
      </w:r>
      <w:r>
        <w:rPr>
          <w:rtl/>
        </w:rPr>
        <w:t>–</w:t>
      </w:r>
      <w:r>
        <w:rPr>
          <w:rFonts w:hint="cs"/>
          <w:rtl/>
        </w:rPr>
        <w:t xml:space="preserve"> 2</w:t>
      </w:r>
    </w:p>
    <w:p w14:paraId="08A08413" w14:textId="77777777" w:rsidR="00000000" w:rsidRDefault="00F92B3A">
      <w:pPr>
        <w:pStyle w:val="ac"/>
        <w:bidi/>
        <w:rPr>
          <w:rFonts w:hint="cs"/>
          <w:rtl/>
        </w:rPr>
      </w:pPr>
      <w:r>
        <w:rPr>
          <w:rFonts w:hint="cs"/>
          <w:rtl/>
        </w:rPr>
        <w:t>נמנעים - 1</w:t>
      </w:r>
    </w:p>
    <w:p w14:paraId="10F77D76" w14:textId="77777777" w:rsidR="00000000" w:rsidRDefault="00F92B3A">
      <w:pPr>
        <w:pStyle w:val="ad"/>
        <w:bidi/>
        <w:rPr>
          <w:rFonts w:hint="cs"/>
          <w:rtl/>
        </w:rPr>
      </w:pPr>
      <w:bookmarkStart w:id="342" w:name="FS000000462T08_12_2004_14_16_35"/>
      <w:bookmarkEnd w:id="342"/>
      <w:r>
        <w:rPr>
          <w:rFonts w:hint="cs"/>
          <w:rtl/>
        </w:rPr>
        <w:t xml:space="preserve">ההצעה להעביר את הצעת חוק-יסוד: מבקר המדינה (תיקון </w:t>
      </w:r>
      <w:r>
        <w:rPr>
          <w:rtl/>
        </w:rPr>
        <w:t>–</w:t>
      </w:r>
      <w:r>
        <w:rPr>
          <w:rFonts w:hint="cs"/>
          <w:rtl/>
        </w:rPr>
        <w:t xml:space="preserve"> העברה </w:t>
      </w:r>
    </w:p>
    <w:p w14:paraId="0194BFF5" w14:textId="77777777" w:rsidR="00000000" w:rsidRDefault="00F92B3A">
      <w:pPr>
        <w:pStyle w:val="ad"/>
        <w:bidi/>
        <w:rPr>
          <w:rFonts w:hint="cs"/>
          <w:rtl/>
        </w:rPr>
      </w:pPr>
      <w:r>
        <w:rPr>
          <w:rFonts w:hint="cs"/>
          <w:rtl/>
        </w:rPr>
        <w:t xml:space="preserve">מכהונה) לדיון מוקדם בוועדת החוקה, חוק ומשפט נתקבלה. </w:t>
      </w:r>
    </w:p>
    <w:p w14:paraId="4294D44C" w14:textId="77777777" w:rsidR="00000000" w:rsidRDefault="00F92B3A">
      <w:pPr>
        <w:pStyle w:val="a0"/>
        <w:rPr>
          <w:rFonts w:hint="cs"/>
          <w:rtl/>
        </w:rPr>
      </w:pPr>
    </w:p>
    <w:p w14:paraId="62A14D96" w14:textId="77777777" w:rsidR="00000000" w:rsidRDefault="00F92B3A">
      <w:pPr>
        <w:pStyle w:val="af1"/>
        <w:rPr>
          <w:rtl/>
        </w:rPr>
      </w:pPr>
      <w:r>
        <w:rPr>
          <w:rFonts w:hint="eastAsia"/>
          <w:rtl/>
        </w:rPr>
        <w:t>היו</w:t>
      </w:r>
      <w:r>
        <w:rPr>
          <w:rtl/>
        </w:rPr>
        <w:t>"ר חמי דורון:</w:t>
      </w:r>
    </w:p>
    <w:p w14:paraId="612A60F6" w14:textId="77777777" w:rsidR="00000000" w:rsidRDefault="00F92B3A">
      <w:pPr>
        <w:pStyle w:val="a0"/>
        <w:rPr>
          <w:rFonts w:hint="cs"/>
          <w:rtl/>
        </w:rPr>
      </w:pPr>
    </w:p>
    <w:p w14:paraId="31D6A5AB" w14:textId="77777777" w:rsidR="00000000" w:rsidRDefault="00F92B3A">
      <w:pPr>
        <w:pStyle w:val="a0"/>
        <w:rPr>
          <w:rFonts w:hint="cs"/>
          <w:rtl/>
        </w:rPr>
      </w:pPr>
      <w:r>
        <w:rPr>
          <w:rFonts w:hint="cs"/>
          <w:rtl/>
        </w:rPr>
        <w:t>בעד - 25, שני מתנגדים ונמנ</w:t>
      </w:r>
      <w:r>
        <w:rPr>
          <w:rFonts w:hint="cs"/>
          <w:rtl/>
        </w:rPr>
        <w:t xml:space="preserve">ע אחד. אני קובע שהצעת החוק עברה בקריאה טרומית ותועבר לוועדת החוקה, חוק ומשפט להכנה לקריאה ראשונה. </w:t>
      </w:r>
    </w:p>
    <w:p w14:paraId="129E64F8" w14:textId="77777777" w:rsidR="00000000" w:rsidRDefault="00F92B3A">
      <w:pPr>
        <w:pStyle w:val="af0"/>
        <w:rPr>
          <w:rFonts w:hint="cs"/>
          <w:rtl/>
        </w:rPr>
      </w:pPr>
    </w:p>
    <w:p w14:paraId="61943B62" w14:textId="77777777" w:rsidR="00000000" w:rsidRDefault="00F92B3A">
      <w:pPr>
        <w:pStyle w:val="af0"/>
        <w:rPr>
          <w:rtl/>
        </w:rPr>
      </w:pPr>
      <w:r>
        <w:rPr>
          <w:rFonts w:hint="eastAsia"/>
          <w:rtl/>
        </w:rPr>
        <w:t>רן</w:t>
      </w:r>
      <w:r>
        <w:rPr>
          <w:rtl/>
        </w:rPr>
        <w:t xml:space="preserve"> כהן (יחד):</w:t>
      </w:r>
    </w:p>
    <w:p w14:paraId="0EB70EC6" w14:textId="77777777" w:rsidR="00000000" w:rsidRDefault="00F92B3A">
      <w:pPr>
        <w:pStyle w:val="a0"/>
        <w:rPr>
          <w:rFonts w:hint="cs"/>
          <w:rtl/>
        </w:rPr>
      </w:pPr>
    </w:p>
    <w:p w14:paraId="1FBE7230" w14:textId="77777777" w:rsidR="00000000" w:rsidRDefault="00F92B3A">
      <w:pPr>
        <w:pStyle w:val="a0"/>
        <w:rPr>
          <w:rFonts w:hint="cs"/>
          <w:rtl/>
        </w:rPr>
      </w:pPr>
      <w:r>
        <w:rPr>
          <w:rFonts w:hint="cs"/>
          <w:rtl/>
        </w:rPr>
        <w:t>אדוני היושב-ראש, אני מבקש שההצעה תעבור לוועדה לביקורת המדינה - - -</w:t>
      </w:r>
    </w:p>
    <w:p w14:paraId="682F4E03" w14:textId="77777777" w:rsidR="00000000" w:rsidRDefault="00F92B3A">
      <w:pPr>
        <w:pStyle w:val="a0"/>
        <w:rPr>
          <w:rFonts w:hint="cs"/>
          <w:rtl/>
        </w:rPr>
      </w:pPr>
    </w:p>
    <w:p w14:paraId="79D0BA3A" w14:textId="77777777" w:rsidR="00000000" w:rsidRDefault="00F92B3A">
      <w:pPr>
        <w:pStyle w:val="af0"/>
        <w:rPr>
          <w:rtl/>
        </w:rPr>
      </w:pPr>
      <w:r>
        <w:rPr>
          <w:rFonts w:hint="eastAsia"/>
          <w:rtl/>
        </w:rPr>
        <w:t>גדעון</w:t>
      </w:r>
      <w:r>
        <w:rPr>
          <w:rtl/>
        </w:rPr>
        <w:t xml:space="preserve"> סער (הליכוד):</w:t>
      </w:r>
    </w:p>
    <w:p w14:paraId="57854DE9" w14:textId="77777777" w:rsidR="00000000" w:rsidRDefault="00F92B3A">
      <w:pPr>
        <w:pStyle w:val="a0"/>
        <w:rPr>
          <w:rFonts w:hint="cs"/>
          <w:rtl/>
        </w:rPr>
      </w:pPr>
    </w:p>
    <w:p w14:paraId="300AD3D0" w14:textId="77777777" w:rsidR="00000000" w:rsidRDefault="00F92B3A">
      <w:pPr>
        <w:pStyle w:val="a0"/>
        <w:rPr>
          <w:rFonts w:hint="cs"/>
          <w:rtl/>
        </w:rPr>
      </w:pPr>
      <w:r>
        <w:rPr>
          <w:rFonts w:hint="cs"/>
          <w:rtl/>
        </w:rPr>
        <w:t>חוק-יסוד - זה רק בוועדת החוקה, חוק ומשפט.</w:t>
      </w:r>
    </w:p>
    <w:p w14:paraId="2A6CA92E" w14:textId="77777777" w:rsidR="00000000" w:rsidRDefault="00F92B3A">
      <w:pPr>
        <w:pStyle w:val="a0"/>
        <w:rPr>
          <w:rFonts w:hint="cs"/>
          <w:rtl/>
        </w:rPr>
      </w:pPr>
    </w:p>
    <w:p w14:paraId="25A322A7" w14:textId="77777777" w:rsidR="00000000" w:rsidRDefault="00F92B3A">
      <w:pPr>
        <w:pStyle w:val="af0"/>
        <w:rPr>
          <w:rtl/>
        </w:rPr>
      </w:pPr>
      <w:r>
        <w:rPr>
          <w:rFonts w:hint="eastAsia"/>
          <w:rtl/>
        </w:rPr>
        <w:t>רן</w:t>
      </w:r>
      <w:r>
        <w:rPr>
          <w:rtl/>
        </w:rPr>
        <w:t xml:space="preserve"> כהן (י</w:t>
      </w:r>
      <w:r>
        <w:rPr>
          <w:rtl/>
        </w:rPr>
        <w:t>חד):</w:t>
      </w:r>
    </w:p>
    <w:p w14:paraId="7E752B71" w14:textId="77777777" w:rsidR="00000000" w:rsidRDefault="00F92B3A">
      <w:pPr>
        <w:pStyle w:val="a0"/>
        <w:rPr>
          <w:rFonts w:hint="cs"/>
          <w:rtl/>
        </w:rPr>
      </w:pPr>
    </w:p>
    <w:p w14:paraId="701098E4" w14:textId="77777777" w:rsidR="00000000" w:rsidRDefault="00F92B3A">
      <w:pPr>
        <w:pStyle w:val="a0"/>
        <w:rPr>
          <w:rFonts w:hint="cs"/>
          <w:rtl/>
        </w:rPr>
      </w:pPr>
      <w:r>
        <w:rPr>
          <w:rFonts w:hint="cs"/>
          <w:rtl/>
        </w:rPr>
        <w:t xml:space="preserve">אם זה כך - - - </w:t>
      </w:r>
    </w:p>
    <w:p w14:paraId="47C652FF" w14:textId="77777777" w:rsidR="00000000" w:rsidRDefault="00F92B3A">
      <w:pPr>
        <w:pStyle w:val="a0"/>
        <w:rPr>
          <w:rFonts w:hint="cs"/>
          <w:rtl/>
        </w:rPr>
      </w:pPr>
    </w:p>
    <w:p w14:paraId="1E6AD755" w14:textId="77777777" w:rsidR="00000000" w:rsidRDefault="00F92B3A">
      <w:pPr>
        <w:pStyle w:val="af1"/>
        <w:rPr>
          <w:rFonts w:hint="cs"/>
          <w:rtl/>
        </w:rPr>
      </w:pPr>
      <w:r>
        <w:rPr>
          <w:rFonts w:hint="eastAsia"/>
          <w:rtl/>
        </w:rPr>
        <w:t>היו</w:t>
      </w:r>
      <w:r>
        <w:rPr>
          <w:rtl/>
        </w:rPr>
        <w:t>"ר חמי דורון:</w:t>
      </w:r>
    </w:p>
    <w:p w14:paraId="03D3916E" w14:textId="77777777" w:rsidR="00000000" w:rsidRDefault="00F92B3A">
      <w:pPr>
        <w:pStyle w:val="a0"/>
        <w:rPr>
          <w:rFonts w:hint="cs"/>
          <w:rtl/>
        </w:rPr>
      </w:pPr>
    </w:p>
    <w:p w14:paraId="667EC941" w14:textId="77777777" w:rsidR="00000000" w:rsidRDefault="00F92B3A">
      <w:pPr>
        <w:pStyle w:val="a0"/>
        <w:rPr>
          <w:rFonts w:hint="cs"/>
          <w:rtl/>
        </w:rPr>
      </w:pPr>
      <w:r>
        <w:rPr>
          <w:rFonts w:hint="cs"/>
          <w:rtl/>
        </w:rPr>
        <w:t xml:space="preserve">אז אנחנו מחקנו את הערתך מהפרוטוקול. </w:t>
      </w:r>
    </w:p>
    <w:p w14:paraId="28FBA778" w14:textId="77777777" w:rsidR="00000000" w:rsidRDefault="00F92B3A">
      <w:pPr>
        <w:pStyle w:val="af0"/>
        <w:rPr>
          <w:rFonts w:hint="cs"/>
          <w:rtl/>
        </w:rPr>
      </w:pPr>
    </w:p>
    <w:p w14:paraId="59546CCD" w14:textId="77777777" w:rsidR="00000000" w:rsidRDefault="00F92B3A">
      <w:pPr>
        <w:pStyle w:val="af0"/>
        <w:rPr>
          <w:rFonts w:hint="cs"/>
          <w:rtl/>
        </w:rPr>
      </w:pPr>
      <w:r>
        <w:rPr>
          <w:rFonts w:hint="cs"/>
          <w:rtl/>
        </w:rPr>
        <w:t>ר</w:t>
      </w:r>
      <w:r>
        <w:rPr>
          <w:rFonts w:hint="eastAsia"/>
          <w:rtl/>
        </w:rPr>
        <w:t>ן</w:t>
      </w:r>
      <w:r>
        <w:rPr>
          <w:rtl/>
        </w:rPr>
        <w:t xml:space="preserve"> כהן (יחד):</w:t>
      </w:r>
    </w:p>
    <w:p w14:paraId="16DED5E2" w14:textId="77777777" w:rsidR="00000000" w:rsidRDefault="00F92B3A">
      <w:pPr>
        <w:pStyle w:val="af0"/>
        <w:rPr>
          <w:rFonts w:hint="cs"/>
          <w:rtl/>
        </w:rPr>
      </w:pPr>
    </w:p>
    <w:p w14:paraId="7DBFF7AB" w14:textId="77777777" w:rsidR="00000000" w:rsidRDefault="00F92B3A">
      <w:pPr>
        <w:pStyle w:val="a0"/>
        <w:rPr>
          <w:rtl/>
        </w:rPr>
      </w:pPr>
      <w:r>
        <w:rPr>
          <w:rFonts w:hint="cs"/>
          <w:rtl/>
        </w:rPr>
        <w:t xml:space="preserve">לא, אל תמחק, לא עד כדי כך. </w:t>
      </w:r>
    </w:p>
    <w:p w14:paraId="488D60A5" w14:textId="77777777" w:rsidR="00000000" w:rsidRDefault="00F92B3A">
      <w:pPr>
        <w:pStyle w:val="a0"/>
        <w:rPr>
          <w:rtl/>
        </w:rPr>
      </w:pPr>
    </w:p>
    <w:p w14:paraId="72C167CA" w14:textId="77777777" w:rsidR="00000000" w:rsidRDefault="00F92B3A">
      <w:pPr>
        <w:pStyle w:val="a0"/>
        <w:rPr>
          <w:rFonts w:hint="cs"/>
          <w:rtl/>
        </w:rPr>
      </w:pPr>
    </w:p>
    <w:p w14:paraId="00B7A606" w14:textId="77777777" w:rsidR="00000000" w:rsidRDefault="00F92B3A">
      <w:pPr>
        <w:pStyle w:val="a2"/>
        <w:rPr>
          <w:rFonts w:hint="cs"/>
          <w:rtl/>
        </w:rPr>
      </w:pPr>
      <w:bookmarkStart w:id="343" w:name="CS81334FI0081334T08_12_2004_14_21_45"/>
      <w:bookmarkStart w:id="344" w:name="_Toc100391311"/>
      <w:bookmarkEnd w:id="343"/>
      <w:r>
        <w:rPr>
          <w:rtl/>
        </w:rPr>
        <w:t>הצעה לסדר-היום</w:t>
      </w:r>
      <w:bookmarkEnd w:id="344"/>
      <w:r>
        <w:rPr>
          <w:rtl/>
        </w:rPr>
        <w:t xml:space="preserve"> </w:t>
      </w:r>
    </w:p>
    <w:p w14:paraId="2068EE8D" w14:textId="77777777" w:rsidR="00000000" w:rsidRDefault="00F92B3A">
      <w:pPr>
        <w:pStyle w:val="a2"/>
        <w:rPr>
          <w:rFonts w:hint="cs"/>
          <w:rtl/>
        </w:rPr>
      </w:pPr>
      <w:bookmarkStart w:id="345" w:name="_Toc100391312"/>
      <w:r>
        <w:rPr>
          <w:rFonts w:hint="cs"/>
          <w:rtl/>
        </w:rPr>
        <w:t xml:space="preserve">הנתונים על התוכנית </w:t>
      </w:r>
      <w:r>
        <w:rPr>
          <w:rtl/>
        </w:rPr>
        <w:t xml:space="preserve">המדינית </w:t>
      </w:r>
      <w:r>
        <w:rPr>
          <w:rFonts w:hint="cs"/>
          <w:rtl/>
        </w:rPr>
        <w:t>ל</w:t>
      </w:r>
      <w:r>
        <w:rPr>
          <w:rtl/>
        </w:rPr>
        <w:t>עקירת י</w:t>
      </w:r>
      <w:r>
        <w:rPr>
          <w:rFonts w:hint="cs"/>
          <w:rtl/>
        </w:rPr>
        <w:t>י</w:t>
      </w:r>
      <w:r>
        <w:rPr>
          <w:rtl/>
        </w:rPr>
        <w:t>שובי גוש</w:t>
      </w:r>
      <w:r>
        <w:rPr>
          <w:rFonts w:hint="cs"/>
          <w:rtl/>
        </w:rPr>
        <w:t>-</w:t>
      </w:r>
      <w:r>
        <w:rPr>
          <w:rtl/>
        </w:rPr>
        <w:t>קטיף והשומרון</w:t>
      </w:r>
      <w:bookmarkEnd w:id="345"/>
      <w:r>
        <w:rPr>
          <w:rtl/>
        </w:rPr>
        <w:t xml:space="preserve"> </w:t>
      </w:r>
    </w:p>
    <w:p w14:paraId="74945DCE" w14:textId="77777777" w:rsidR="00000000" w:rsidRDefault="00F92B3A">
      <w:pPr>
        <w:pStyle w:val="a2"/>
        <w:rPr>
          <w:rtl/>
        </w:rPr>
      </w:pPr>
      <w:bookmarkStart w:id="346" w:name="_Toc100391313"/>
      <w:r>
        <w:rPr>
          <w:rtl/>
        </w:rPr>
        <w:t xml:space="preserve">מול </w:t>
      </w:r>
      <w:r>
        <w:rPr>
          <w:rFonts w:hint="cs"/>
          <w:rtl/>
        </w:rPr>
        <w:t>ה</w:t>
      </w:r>
      <w:r>
        <w:rPr>
          <w:rtl/>
        </w:rPr>
        <w:t xml:space="preserve">נתונים שמפיצים </w:t>
      </w:r>
      <w:r>
        <w:rPr>
          <w:rFonts w:hint="cs"/>
          <w:rtl/>
        </w:rPr>
        <w:t xml:space="preserve">יועצי </w:t>
      </w:r>
      <w:r>
        <w:rPr>
          <w:rtl/>
        </w:rPr>
        <w:t>ראש הממשלה והתקשורת</w:t>
      </w:r>
      <w:bookmarkEnd w:id="346"/>
    </w:p>
    <w:p w14:paraId="7ADF9138" w14:textId="77777777" w:rsidR="00000000" w:rsidRDefault="00F92B3A">
      <w:pPr>
        <w:pStyle w:val="-0"/>
        <w:rPr>
          <w:rFonts w:hint="cs"/>
          <w:rtl/>
        </w:rPr>
      </w:pPr>
    </w:p>
    <w:p w14:paraId="6DD310CB" w14:textId="77777777" w:rsidR="00000000" w:rsidRDefault="00F92B3A">
      <w:pPr>
        <w:pStyle w:val="a0"/>
        <w:rPr>
          <w:rFonts w:hint="cs"/>
          <w:rtl/>
        </w:rPr>
      </w:pPr>
    </w:p>
    <w:p w14:paraId="55383AE6" w14:textId="77777777" w:rsidR="00000000" w:rsidRDefault="00F92B3A">
      <w:pPr>
        <w:pStyle w:val="af1"/>
        <w:rPr>
          <w:rtl/>
        </w:rPr>
      </w:pPr>
      <w:r>
        <w:rPr>
          <w:rFonts w:hint="eastAsia"/>
          <w:rtl/>
        </w:rPr>
        <w:t>היו</w:t>
      </w:r>
      <w:r>
        <w:rPr>
          <w:rtl/>
        </w:rPr>
        <w:t>"ר חמ</w:t>
      </w:r>
      <w:r>
        <w:rPr>
          <w:rtl/>
        </w:rPr>
        <w:t>י דורון:</w:t>
      </w:r>
    </w:p>
    <w:p w14:paraId="69386CD5" w14:textId="77777777" w:rsidR="00000000" w:rsidRDefault="00F92B3A">
      <w:pPr>
        <w:pStyle w:val="a0"/>
        <w:rPr>
          <w:rFonts w:hint="cs"/>
          <w:rtl/>
        </w:rPr>
      </w:pPr>
    </w:p>
    <w:p w14:paraId="34B41B12" w14:textId="77777777" w:rsidR="00000000" w:rsidRDefault="00F92B3A">
      <w:pPr>
        <w:pStyle w:val="a0"/>
        <w:rPr>
          <w:rFonts w:hint="cs"/>
          <w:rtl/>
        </w:rPr>
      </w:pPr>
      <w:r>
        <w:rPr>
          <w:rFonts w:hint="cs"/>
          <w:rtl/>
        </w:rPr>
        <w:t xml:space="preserve">אנחנו עוברים להצעה לסדר-היום מס' 5171 בנושא: הנתונים על התוכנית המדינית לעקירת יישובי גוש-קטיף והשומרון מול הנתונים שמפיצים יועצי ראש הממשלה והתקשורת - של חבר הכנסת צבי הנדל. זו הצעה רגילה. </w:t>
      </w:r>
    </w:p>
    <w:p w14:paraId="7C7F4665" w14:textId="77777777" w:rsidR="00000000" w:rsidRDefault="00F92B3A">
      <w:pPr>
        <w:pStyle w:val="a0"/>
        <w:rPr>
          <w:rFonts w:hint="cs"/>
          <w:rtl/>
        </w:rPr>
      </w:pPr>
    </w:p>
    <w:p w14:paraId="39BC8E1F" w14:textId="77777777" w:rsidR="00000000" w:rsidRDefault="00F92B3A">
      <w:pPr>
        <w:pStyle w:val="a"/>
        <w:rPr>
          <w:rtl/>
        </w:rPr>
      </w:pPr>
      <w:bookmarkStart w:id="347" w:name="FS000000412T08_12_2004_14_56_48"/>
      <w:bookmarkStart w:id="348" w:name="_Toc100391314"/>
      <w:bookmarkEnd w:id="347"/>
      <w:r>
        <w:rPr>
          <w:rFonts w:hint="eastAsia"/>
          <w:rtl/>
        </w:rPr>
        <w:t>צבי</w:t>
      </w:r>
      <w:r>
        <w:rPr>
          <w:rtl/>
        </w:rPr>
        <w:t xml:space="preserve"> הנדל (האיחוד הלאומי - ישראל ביתנו):</w:t>
      </w:r>
      <w:bookmarkEnd w:id="348"/>
    </w:p>
    <w:p w14:paraId="11A517CD" w14:textId="77777777" w:rsidR="00000000" w:rsidRDefault="00F92B3A">
      <w:pPr>
        <w:pStyle w:val="a0"/>
        <w:rPr>
          <w:rFonts w:hint="cs"/>
          <w:rtl/>
        </w:rPr>
      </w:pPr>
    </w:p>
    <w:p w14:paraId="058ED377" w14:textId="77777777" w:rsidR="00000000" w:rsidRDefault="00F92B3A">
      <w:pPr>
        <w:pStyle w:val="a0"/>
        <w:rPr>
          <w:rFonts w:hint="cs"/>
          <w:rtl/>
        </w:rPr>
      </w:pPr>
      <w:r>
        <w:rPr>
          <w:rFonts w:hint="cs"/>
          <w:rtl/>
        </w:rPr>
        <w:t xml:space="preserve">מכובדי היושב </w:t>
      </w:r>
      <w:r>
        <w:rPr>
          <w:rFonts w:hint="cs"/>
          <w:rtl/>
        </w:rPr>
        <w:t xml:space="preserve">בראש, חברי חברי הכנסת, חשבתי שכדאי לומר היום כמה מלים, מאחר שהתקשורת חושבת, וגם חברים בליכוד חושבים, שההצבעות בליכוד מחר הן דבר פנים-ליכודי ולמישהו מחוץ לליכוד אסור לעסוק בזה או להעיר הערות. הריני מחדש לכולם, שכל העניין הזה הגיע לכדי כך, כיוון שרוצים לגרש </w:t>
      </w:r>
      <w:r>
        <w:rPr>
          <w:rFonts w:hint="cs"/>
          <w:rtl/>
        </w:rPr>
        <w:t>יהודים מאדמתם. לא היתה שום בעיה של קואליציה, ואפשר היה להרכיב קואליציה הרבה יותר גדולה. העניין ממש לא פנים-ליכודי, אלא הוא עניין לאומי מהמעלה הראשונה. ראש הממשלה לקח החלטת בוחר שהפיל את מפלגת העבודה מ-29 ל-19 מנדטים בגלל התוכנית המדינית הזאת, של גירוש חד-צ</w:t>
      </w:r>
      <w:r>
        <w:rPr>
          <w:rFonts w:hint="cs"/>
          <w:rtl/>
        </w:rPr>
        <w:t>דדי של יהודים מגוש-קטיף, והעלה את אריק שרון ומפלגתו ל-38 מנדטים, ואחר כך עם השר שרנסקי ל-40 מנדטים. זה ממש לא עניין פנים-ליכודי.</w:t>
      </w:r>
    </w:p>
    <w:p w14:paraId="5353345A" w14:textId="77777777" w:rsidR="00000000" w:rsidRDefault="00F92B3A">
      <w:pPr>
        <w:pStyle w:val="a0"/>
        <w:rPr>
          <w:rFonts w:hint="cs"/>
          <w:rtl/>
        </w:rPr>
      </w:pPr>
    </w:p>
    <w:p w14:paraId="3A0C3C69" w14:textId="77777777" w:rsidR="00000000" w:rsidRDefault="00F92B3A">
      <w:pPr>
        <w:pStyle w:val="a0"/>
        <w:rPr>
          <w:rFonts w:hint="cs"/>
          <w:rtl/>
        </w:rPr>
      </w:pPr>
      <w:r>
        <w:rPr>
          <w:rFonts w:hint="cs"/>
          <w:rtl/>
        </w:rPr>
        <w:t>חשוב לדעת שיש המון שקרים בכל ההתנהלות התקשורתית ובכל הקמפיין שעושים מסביב. השקר הראשון הוא כאשר אומרים: צריך לצאת מעזה. הילדים</w:t>
      </w:r>
      <w:r>
        <w:rPr>
          <w:rFonts w:hint="cs"/>
          <w:rtl/>
        </w:rPr>
        <w:t xml:space="preserve"> שלנו צריכים לצאת מעזה. רבותי, למי ששכח - מעזה יצאנו. באוסלו א' היתה עזה תחילה, ואחר כך אנסו את רבין זיכרונו לברכה, והוא הפך זאת לעזה ויריחו תחילה. אבל, מאז יצאנו, 90% מחבל-עזה לא בידינו. יש רשות פלסטינית. הבנים שלנו לא נמצאים שם, אף לא חייל אחד. זהו שקר ר</w:t>
      </w:r>
      <w:r>
        <w:rPr>
          <w:rFonts w:hint="cs"/>
          <w:rtl/>
        </w:rPr>
        <w:t xml:space="preserve">אשון. אבל, הקמפיין טוב, כי הצליחו להשניא על עם ישראל את חבל-עזה. אז חוזרים על המשפט הזה. </w:t>
      </w:r>
    </w:p>
    <w:p w14:paraId="02764836" w14:textId="77777777" w:rsidR="00000000" w:rsidRDefault="00F92B3A">
      <w:pPr>
        <w:pStyle w:val="a0"/>
        <w:rPr>
          <w:rFonts w:hint="cs"/>
          <w:rtl/>
        </w:rPr>
      </w:pPr>
    </w:p>
    <w:p w14:paraId="0EBCFEB6" w14:textId="77777777" w:rsidR="00000000" w:rsidRDefault="00F92B3A">
      <w:pPr>
        <w:pStyle w:val="a0"/>
        <w:rPr>
          <w:rFonts w:hint="cs"/>
          <w:rtl/>
        </w:rPr>
      </w:pPr>
      <w:r>
        <w:rPr>
          <w:rFonts w:hint="cs"/>
          <w:rtl/>
        </w:rPr>
        <w:t>כדאי שאנשי מרכז הליכוד ידעו שלא יוצאים מעזה. אנחנו לא בעזה. אנחנו מגרשים יהודים ציונים שנשלחו על-ידי כל ממשלות ישראל מביתם, סתם בגלל אילו חקירות כאלה או אחרות. זה דב</w:t>
      </w:r>
      <w:r>
        <w:rPr>
          <w:rFonts w:hint="cs"/>
          <w:rtl/>
        </w:rPr>
        <w:t>ר ראשון, וחשוב מאוד לדעת את זה.</w:t>
      </w:r>
    </w:p>
    <w:p w14:paraId="03843D5A" w14:textId="77777777" w:rsidR="00000000" w:rsidRDefault="00F92B3A">
      <w:pPr>
        <w:pStyle w:val="a0"/>
        <w:rPr>
          <w:rFonts w:hint="cs"/>
          <w:rtl/>
        </w:rPr>
      </w:pPr>
    </w:p>
    <w:p w14:paraId="033256C7" w14:textId="77777777" w:rsidR="00000000" w:rsidRDefault="00F92B3A">
      <w:pPr>
        <w:pStyle w:val="a0"/>
        <w:rPr>
          <w:rFonts w:hint="cs"/>
          <w:rtl/>
        </w:rPr>
      </w:pPr>
      <w:r>
        <w:rPr>
          <w:rFonts w:hint="cs"/>
          <w:rtl/>
        </w:rPr>
        <w:t>אסור לשכוח לרגע אחד שראש הממשלה, בדורסנותו, הולך על המהלך הזה, וזה הנושא - זה לא פנים-ליכודי - כי זו האג'נדה שלו ואין משהו אחר. אף שהיה משאל מתפקדי הליכוד שהוא החליט עליו והיה רוב מוחלט נגד - זה לא מחייב את אנשי מרכז הליכוד</w:t>
      </w:r>
      <w:r>
        <w:rPr>
          <w:rFonts w:hint="cs"/>
          <w:rtl/>
        </w:rPr>
        <w:t>? אפשר עכשיו להגיד שזו אופרה אחרת? שזו לא אמת ש-60% הצביעו נגד? אם זה לא מספיק, למה לא תחזור לעם? למה לא תלך לבחירות או למשאל-עם? לא, אומרים שלא 8,000 איש יכתיבו לעם שלם. אדרבה, תחזור לעם. ממי אתה מפחד? אבל, נראה שיש ממה לפחד. כנראה הסקרים של מינה צמח הם ל</w:t>
      </w:r>
      <w:r>
        <w:rPr>
          <w:rFonts w:hint="cs"/>
          <w:rtl/>
        </w:rPr>
        <w:t xml:space="preserve">א הכי מדויקים. אחרת, אינני מבין ממה הפחד. לך לבחירות, אם אתה בטוח בעצמך. אתה לא רוצה בחירות - לך למשאל-עם. </w:t>
      </w:r>
    </w:p>
    <w:p w14:paraId="3D37C2CC" w14:textId="77777777" w:rsidR="00000000" w:rsidRDefault="00F92B3A">
      <w:pPr>
        <w:pStyle w:val="a0"/>
        <w:rPr>
          <w:rFonts w:hint="cs"/>
          <w:rtl/>
        </w:rPr>
      </w:pPr>
    </w:p>
    <w:p w14:paraId="1F38CFED" w14:textId="77777777" w:rsidR="00000000" w:rsidRDefault="00F92B3A">
      <w:pPr>
        <w:pStyle w:val="a0"/>
        <w:rPr>
          <w:rFonts w:hint="cs"/>
          <w:rtl/>
        </w:rPr>
      </w:pPr>
      <w:r>
        <w:rPr>
          <w:rFonts w:hint="cs"/>
          <w:rtl/>
        </w:rPr>
        <w:t>הבחירות עולות הרבה כסף, 300 מיליון שקל, וגירוש היהודים עם הצבא וכל המיגון שצריך לעשות לנגב יעלה הרבה יותר מ-10 מיליארדים. אבל, חצי המיליון או 300 מ</w:t>
      </w:r>
      <w:r>
        <w:rPr>
          <w:rFonts w:hint="cs"/>
          <w:rtl/>
        </w:rPr>
        <w:t>יליון הם הדבר שיכריע את גורל המדינה. שקר על שקר על שקר, וכולם כאילו לא מבינים מה קורה, וכאילו לא קרה שום דבר.</w:t>
      </w:r>
    </w:p>
    <w:p w14:paraId="618D69F9" w14:textId="77777777" w:rsidR="00000000" w:rsidRDefault="00F92B3A">
      <w:pPr>
        <w:pStyle w:val="a0"/>
        <w:rPr>
          <w:rFonts w:hint="cs"/>
          <w:rtl/>
        </w:rPr>
      </w:pPr>
    </w:p>
    <w:p w14:paraId="09275C1D" w14:textId="77777777" w:rsidR="00000000" w:rsidRDefault="00F92B3A">
      <w:pPr>
        <w:pStyle w:val="a0"/>
        <w:rPr>
          <w:rFonts w:hint="cs"/>
          <w:rtl/>
        </w:rPr>
      </w:pPr>
      <w:r>
        <w:rPr>
          <w:rFonts w:hint="cs"/>
          <w:rtl/>
        </w:rPr>
        <w:t>עזאם עזאם, אני כל כך שמח שהוא יצא מהכלא. אני שמח כמה פעמים. קודם כול, הוא ישראלי והצלנו אותו וזו הרגשה טובה. אני שמח כי ראיתי שהוא אוהב מדינת ישר</w:t>
      </w:r>
      <w:r>
        <w:rPr>
          <w:rFonts w:hint="cs"/>
          <w:rtl/>
        </w:rPr>
        <w:t>אל אמיתי. ראיתי איך הוא לא מתבייש להגיד עוד פעם ועוד פעם תודה לעם ישראל ולמדינת ישראל ולהניף את הדגל. כשראש הממשלה בא אליו, הוא התעטף בדגל, וראיתי כמה זה חשוב לו. ודאי שאני מאושר.</w:t>
      </w:r>
    </w:p>
    <w:p w14:paraId="4605722B" w14:textId="77777777" w:rsidR="00000000" w:rsidRDefault="00F92B3A">
      <w:pPr>
        <w:pStyle w:val="a0"/>
        <w:rPr>
          <w:rFonts w:hint="cs"/>
          <w:rtl/>
        </w:rPr>
      </w:pPr>
    </w:p>
    <w:p w14:paraId="59F9A6D9" w14:textId="77777777" w:rsidR="00000000" w:rsidRDefault="00F92B3A">
      <w:pPr>
        <w:pStyle w:val="a0"/>
        <w:rPr>
          <w:rFonts w:hint="cs"/>
          <w:rtl/>
        </w:rPr>
      </w:pPr>
      <w:r>
        <w:rPr>
          <w:rFonts w:hint="cs"/>
          <w:rtl/>
        </w:rPr>
        <w:t xml:space="preserve"> זה במקרה יצא בדיוק בשבוע שיש משאל או יש הצבעות במרכז הליכוד? מה הוא חושב, </w:t>
      </w:r>
      <w:r>
        <w:rPr>
          <w:rFonts w:hint="cs"/>
          <w:rtl/>
        </w:rPr>
        <w:t>שכולנו מטומטמים? העסקה הזאת סגורה כבר שבועות ארוכים. הוא חיכה לעיתוי כדי שזה בדיוק יצליח, ואז הוא קבע שההצבעה תהיה השבוע, והיו פה המצרים וסגרו בדיוק את היום, והכול בסדר. איזו אופוריה, וראש ממשלה, ברוך השם, עושה נסים ונפלאות, אז לא נתמוך בו? הלוואי שהוא היה</w:t>
      </w:r>
      <w:r>
        <w:rPr>
          <w:rFonts w:hint="cs"/>
          <w:rtl/>
        </w:rPr>
        <w:t xml:space="preserve"> ראש הממשלה. לצערי, עמרי שרון הרבה יותר ממנו, ודובי  וייסגלס הרבה יותר משניהם.</w:t>
      </w:r>
    </w:p>
    <w:p w14:paraId="5982BAC2" w14:textId="77777777" w:rsidR="00000000" w:rsidRDefault="00F92B3A">
      <w:pPr>
        <w:pStyle w:val="a0"/>
        <w:rPr>
          <w:rFonts w:hint="cs"/>
          <w:rtl/>
        </w:rPr>
      </w:pPr>
    </w:p>
    <w:p w14:paraId="07437BD9" w14:textId="77777777" w:rsidR="00000000" w:rsidRDefault="00F92B3A">
      <w:pPr>
        <w:pStyle w:val="a0"/>
        <w:rPr>
          <w:rFonts w:hint="cs"/>
          <w:rtl/>
        </w:rPr>
      </w:pPr>
      <w:r>
        <w:rPr>
          <w:rFonts w:hint="cs"/>
          <w:rtl/>
        </w:rPr>
        <w:t>לבסוף, חשוב מאוד שכולם יבינו, בעיקר אנשי הליכוד, שבסופו של דבר כל המשחק הזה בא כדי לדחות את הבחירות בארבעה-חמישה חודשים. אנשי מפלגת העבודה ובראשם שמעון פרס, ואולי שמעון פרס היח</w:t>
      </w:r>
      <w:r>
        <w:rPr>
          <w:rFonts w:hint="cs"/>
          <w:rtl/>
        </w:rPr>
        <w:t xml:space="preserve">יד שהיה כן רוצה להאריך זאת ליותר, אבל כל אנשי מפלגת העבודה, חוץ משמעון פרס, אומרים בלי בושה, תחת כל מיקרופון רענן: אנחנו מתכוונים מייד אחרי גירוש היהודים, עקירת היישובים, ללכת לבחירות. חלק מהם רוצה שזה יהיה תנאי כבר בהסכם הקואליציוני עכשיו, וחלק מהם אומר: </w:t>
      </w:r>
      <w:r>
        <w:rPr>
          <w:rFonts w:hint="cs"/>
          <w:rtl/>
        </w:rPr>
        <w:t xml:space="preserve">זה לא מנומס. בואו קודם ניכנס, ואחר כך הרי בכוחנו הדבר. אנחנו יכולים להפיל אותו, כי בלעדינו אין לו רוב. בואו ונבצע את התהליך הזה, ומאחר שיש חשש שהתוכניות של אולמרט ועמרי ווייסגלס לעקור את שאר ההתיישבות ביש"ע לא ילכו בקצב שאנחנו, אנשי העבודה, רוצים, נעיף את </w:t>
      </w:r>
      <w:r>
        <w:rPr>
          <w:rFonts w:hint="cs"/>
          <w:rtl/>
        </w:rPr>
        <w:t xml:space="preserve">הליכוד מהשלטון ונלך לבחירות, ואולי אנחנו נצליח להרכיב ממשלה אחרת שכן תוביל את ההמשך הזה. </w:t>
      </w:r>
    </w:p>
    <w:p w14:paraId="42F2DF5E" w14:textId="77777777" w:rsidR="00000000" w:rsidRDefault="00F92B3A">
      <w:pPr>
        <w:pStyle w:val="a0"/>
        <w:rPr>
          <w:rFonts w:hint="cs"/>
          <w:rtl/>
        </w:rPr>
      </w:pPr>
    </w:p>
    <w:p w14:paraId="7A6FE114" w14:textId="77777777" w:rsidR="00000000" w:rsidRDefault="00F92B3A">
      <w:pPr>
        <w:pStyle w:val="a0"/>
        <w:rPr>
          <w:rFonts w:hint="cs"/>
          <w:rtl/>
        </w:rPr>
      </w:pPr>
      <w:r>
        <w:rPr>
          <w:rFonts w:hint="cs"/>
          <w:rtl/>
        </w:rPr>
        <w:t xml:space="preserve">איך שאתה לא בודק את העניין הזה, זו בריחה מהמציאות. עם כל הכבוד לכל השרים שהצטרפו, זה מפני שהם מפחדים. יש איומים דורסניים. אף אחד מהשרים האלה - לא לימור, לא ביבי ולא </w:t>
      </w:r>
      <w:r>
        <w:rPr>
          <w:rFonts w:hint="cs"/>
          <w:rtl/>
        </w:rPr>
        <w:t>סילבן שלום - לא מאמין לרגע שאריק שרון רוצה להכניס את ש"ס פנימה. הוא רשם זאת בשאלה. הוא לא ינהל אתם משא-ומתן. הוא לא רוצה אותם. הוא ירכיב ממשלה בלי ש"ס. הם יודעים את זה. כל אחד רוצה לשמור על הכיסא שלו. צר לי שאין קווים אדומים. חייבים לשים את האמת על השולחן.</w:t>
      </w:r>
    </w:p>
    <w:p w14:paraId="311AA47E" w14:textId="77777777" w:rsidR="00000000" w:rsidRDefault="00F92B3A">
      <w:pPr>
        <w:pStyle w:val="a0"/>
        <w:rPr>
          <w:rFonts w:hint="cs"/>
          <w:rtl/>
        </w:rPr>
      </w:pPr>
    </w:p>
    <w:p w14:paraId="662542B9" w14:textId="77777777" w:rsidR="00000000" w:rsidRDefault="00F92B3A">
      <w:pPr>
        <w:pStyle w:val="a0"/>
        <w:rPr>
          <w:rFonts w:hint="cs"/>
          <w:rtl/>
        </w:rPr>
      </w:pPr>
      <w:r>
        <w:rPr>
          <w:rFonts w:hint="cs"/>
          <w:rtl/>
        </w:rPr>
        <w:t xml:space="preserve">לכן, אני מאוד מקווה שאנשי מרכז הליכוד, שמחר הולכים להצביע, תרעד להם היד לפני שהם שמים את הפתק הזה וידעו שבכוחם לגרש אותי, את ילדי, את נכדי, את משפחתי ו-8,000 חברי מביתם, בית חייהם, שבנו אותו בעשר אצבעות במשך דורות וגידלו דורות של ילדים ובנים. </w:t>
      </w:r>
    </w:p>
    <w:p w14:paraId="3E7DA1F4" w14:textId="77777777" w:rsidR="00000000" w:rsidRDefault="00F92B3A">
      <w:pPr>
        <w:pStyle w:val="a0"/>
        <w:rPr>
          <w:rFonts w:hint="cs"/>
          <w:rtl/>
        </w:rPr>
      </w:pPr>
    </w:p>
    <w:p w14:paraId="74BAD2F2" w14:textId="77777777" w:rsidR="00000000" w:rsidRDefault="00F92B3A">
      <w:pPr>
        <w:pStyle w:val="a0"/>
        <w:rPr>
          <w:rFonts w:hint="cs"/>
          <w:rtl/>
        </w:rPr>
      </w:pPr>
      <w:r>
        <w:rPr>
          <w:rFonts w:hint="cs"/>
          <w:rtl/>
        </w:rPr>
        <w:t>סיירתי את</w:t>
      </w:r>
      <w:r>
        <w:rPr>
          <w:rFonts w:hint="cs"/>
          <w:rtl/>
        </w:rPr>
        <w:t xml:space="preserve">מול עם אחד מחברי הכנסת, שהתפעל והתפעם ואמר: אם כל עם ישראל היה רואה מה זה גוש-קטיף, הוא היה מבין שזה פאר היצירה. כולם חושבים שזה שני קרוונים על גבעה, עם חטיבה ששומרת עליהם. לא מבינים שיש פה פאר של התיישבות חקלאית ותעשייתית מדהימה ואנשים נפלאים. איך אומרים </w:t>
      </w:r>
      <w:r>
        <w:rPr>
          <w:rFonts w:hint="cs"/>
          <w:rtl/>
        </w:rPr>
        <w:t xml:space="preserve">תמיד? מלח הארץ. לא מלח הארץ - המיטב שבמיטב. ציונים אמיתיים, אנשים ישרי דרך, עובדים כמו שצריך ותורמים למדינה בכל מקום שאפשר. לגרש אותם מביתם? </w:t>
      </w:r>
    </w:p>
    <w:p w14:paraId="3E3B8ECB" w14:textId="77777777" w:rsidR="00000000" w:rsidRDefault="00F92B3A">
      <w:pPr>
        <w:pStyle w:val="a0"/>
        <w:rPr>
          <w:rFonts w:hint="cs"/>
          <w:rtl/>
        </w:rPr>
      </w:pPr>
    </w:p>
    <w:p w14:paraId="0DE1C569" w14:textId="77777777" w:rsidR="00000000" w:rsidRDefault="00F92B3A">
      <w:pPr>
        <w:pStyle w:val="a0"/>
        <w:rPr>
          <w:rFonts w:hint="cs"/>
          <w:rtl/>
        </w:rPr>
      </w:pPr>
      <w:r>
        <w:rPr>
          <w:rFonts w:hint="cs"/>
          <w:rtl/>
        </w:rPr>
        <w:t>אנשי מרכז הליכוד, זה בידיכם. הפתק שלכם יכריע, ולא קוניונקטורה פוליטית כזאת או אחרת, ולא בחירות בזמן הזה או בזמן א</w:t>
      </w:r>
      <w:r>
        <w:rPr>
          <w:rFonts w:hint="cs"/>
          <w:rtl/>
        </w:rPr>
        <w:t>חר. זה יידחה אולי בארבעה חודשים, ואתם יודעים את זה. לא תיכנס ש"ס לתוך הממשלה, וגם את זה אתם יודעים. זה יקבע רק דבר אחד: זה יאפשר לדורסן לדרוס. לא משאל-עם ולא בחירות.</w:t>
      </w:r>
    </w:p>
    <w:p w14:paraId="295F0172" w14:textId="77777777" w:rsidR="00000000" w:rsidRDefault="00F92B3A">
      <w:pPr>
        <w:pStyle w:val="a0"/>
        <w:rPr>
          <w:rtl/>
        </w:rPr>
      </w:pPr>
    </w:p>
    <w:p w14:paraId="3CC74403" w14:textId="77777777" w:rsidR="00000000" w:rsidRDefault="00F92B3A">
      <w:pPr>
        <w:pStyle w:val="a0"/>
        <w:rPr>
          <w:rFonts w:hint="cs"/>
          <w:rtl/>
        </w:rPr>
      </w:pPr>
      <w:r>
        <w:rPr>
          <w:rFonts w:hint="cs"/>
          <w:rtl/>
        </w:rPr>
        <w:t>הריני מודיעכם חגיגית, ובזה אסיים, שמשאל-עם יהיה או שבחירות יהיו. לא תהיה התנתקות. לא יהיה</w:t>
      </w:r>
      <w:r>
        <w:rPr>
          <w:rFonts w:hint="cs"/>
          <w:rtl/>
        </w:rPr>
        <w:t xml:space="preserve"> גירוש יהודים בלי זה. אין לו מנדט. אין לי ספק, וכולם בגוש-קטיף כבר הטמיעו זאת, שאריק שרון, אם יהיה צורך, ייתן הנחיה לאנשי מג"ב לפתוח באש על המתיישבים שלא ירצו להתפנות. הוא יפתח במלחמת אחים. דורסן מהסוג שלו, אין לו אלוהים בשום דבר. אנשי הליכוד, בידיכם למנוע</w:t>
      </w:r>
      <w:r>
        <w:rPr>
          <w:rFonts w:hint="cs"/>
          <w:rtl/>
        </w:rPr>
        <w:t xml:space="preserve"> שפך דם, או שתתנו זאת במשאל-עם או בבחירות. אל תיתנו לדורסן לדרוס. זו דיקטטורה לשמה, שאולי לא הוא מנהל אותה בגלל הגיל. יש עמרי שרון, יש דובי וייסגלס ויש  אולמרט. הם גם אומרים אמת, ורק תקשיבו להם. תודה.</w:t>
      </w:r>
    </w:p>
    <w:p w14:paraId="4388F983" w14:textId="77777777" w:rsidR="00000000" w:rsidRDefault="00F92B3A">
      <w:pPr>
        <w:pStyle w:val="a0"/>
        <w:rPr>
          <w:rFonts w:hint="cs"/>
          <w:rtl/>
        </w:rPr>
      </w:pPr>
    </w:p>
    <w:p w14:paraId="78D8E8EF" w14:textId="77777777" w:rsidR="00000000" w:rsidRDefault="00F92B3A">
      <w:pPr>
        <w:pStyle w:val="af1"/>
        <w:rPr>
          <w:rtl/>
        </w:rPr>
      </w:pPr>
      <w:r>
        <w:rPr>
          <w:rFonts w:hint="eastAsia"/>
          <w:rtl/>
        </w:rPr>
        <w:t>היו</w:t>
      </w:r>
      <w:r>
        <w:rPr>
          <w:rtl/>
        </w:rPr>
        <w:t>"ר חמי דורון:</w:t>
      </w:r>
    </w:p>
    <w:p w14:paraId="346D0A91" w14:textId="77777777" w:rsidR="00000000" w:rsidRDefault="00F92B3A">
      <w:pPr>
        <w:pStyle w:val="a0"/>
        <w:rPr>
          <w:rFonts w:hint="cs"/>
          <w:rtl/>
        </w:rPr>
      </w:pPr>
    </w:p>
    <w:p w14:paraId="563B2C53" w14:textId="77777777" w:rsidR="00000000" w:rsidRDefault="00F92B3A">
      <w:pPr>
        <w:pStyle w:val="a0"/>
        <w:rPr>
          <w:rFonts w:hint="cs"/>
          <w:rtl/>
        </w:rPr>
      </w:pPr>
      <w:r>
        <w:rPr>
          <w:rFonts w:hint="cs"/>
          <w:rtl/>
        </w:rPr>
        <w:t xml:space="preserve">רבותי חברי הכנסת, אין שר שיענה. אין </w:t>
      </w:r>
      <w:r>
        <w:rPr>
          <w:rFonts w:hint="cs"/>
          <w:rtl/>
        </w:rPr>
        <w:t>תשובת ממשלה.</w:t>
      </w:r>
    </w:p>
    <w:p w14:paraId="37204937" w14:textId="77777777" w:rsidR="00000000" w:rsidRDefault="00F92B3A">
      <w:pPr>
        <w:pStyle w:val="a0"/>
        <w:rPr>
          <w:rFonts w:hint="cs"/>
          <w:rtl/>
        </w:rPr>
      </w:pPr>
    </w:p>
    <w:p w14:paraId="6CA58D62" w14:textId="77777777" w:rsidR="00000000" w:rsidRDefault="00F92B3A">
      <w:pPr>
        <w:pStyle w:val="af0"/>
        <w:rPr>
          <w:rtl/>
        </w:rPr>
      </w:pPr>
      <w:r>
        <w:rPr>
          <w:rFonts w:hint="eastAsia"/>
          <w:rtl/>
        </w:rPr>
        <w:t>צבי</w:t>
      </w:r>
      <w:r>
        <w:rPr>
          <w:rtl/>
        </w:rPr>
        <w:t xml:space="preserve"> הנדל (האיחוד הלאומי - ישראל ביתנו):</w:t>
      </w:r>
    </w:p>
    <w:p w14:paraId="262DD09B" w14:textId="77777777" w:rsidR="00000000" w:rsidRDefault="00F92B3A">
      <w:pPr>
        <w:pStyle w:val="a0"/>
        <w:rPr>
          <w:rFonts w:hint="cs"/>
          <w:rtl/>
        </w:rPr>
      </w:pPr>
    </w:p>
    <w:p w14:paraId="46A88248" w14:textId="77777777" w:rsidR="00000000" w:rsidRDefault="00F92B3A">
      <w:pPr>
        <w:pStyle w:val="a0"/>
        <w:rPr>
          <w:rFonts w:hint="cs"/>
          <w:rtl/>
        </w:rPr>
      </w:pPr>
      <w:r>
        <w:rPr>
          <w:rFonts w:hint="cs"/>
          <w:rtl/>
        </w:rPr>
        <w:t>מה הוא יענה לך? הוא יגיד - - -</w:t>
      </w:r>
    </w:p>
    <w:p w14:paraId="499AD1EE" w14:textId="77777777" w:rsidR="00000000" w:rsidRDefault="00F92B3A">
      <w:pPr>
        <w:pStyle w:val="a0"/>
        <w:rPr>
          <w:rFonts w:hint="cs"/>
          <w:rtl/>
        </w:rPr>
      </w:pPr>
    </w:p>
    <w:p w14:paraId="53748621" w14:textId="77777777" w:rsidR="00000000" w:rsidRDefault="00F92B3A">
      <w:pPr>
        <w:pStyle w:val="af0"/>
        <w:rPr>
          <w:rtl/>
        </w:rPr>
      </w:pPr>
      <w:r>
        <w:rPr>
          <w:rFonts w:hint="eastAsia"/>
          <w:rtl/>
        </w:rPr>
        <w:t>גאלב</w:t>
      </w:r>
      <w:r>
        <w:rPr>
          <w:rtl/>
        </w:rPr>
        <w:t xml:space="preserve"> מג'אדלה (העבודה-מימד):</w:t>
      </w:r>
    </w:p>
    <w:p w14:paraId="384A84B1" w14:textId="77777777" w:rsidR="00000000" w:rsidRDefault="00F92B3A">
      <w:pPr>
        <w:pStyle w:val="a0"/>
        <w:rPr>
          <w:rFonts w:hint="cs"/>
          <w:rtl/>
        </w:rPr>
      </w:pPr>
    </w:p>
    <w:p w14:paraId="1DD158F0" w14:textId="77777777" w:rsidR="00000000" w:rsidRDefault="00F92B3A">
      <w:pPr>
        <w:pStyle w:val="a0"/>
        <w:rPr>
          <w:rFonts w:hint="cs"/>
          <w:rtl/>
        </w:rPr>
      </w:pPr>
      <w:r>
        <w:rPr>
          <w:rFonts w:hint="cs"/>
          <w:rtl/>
        </w:rPr>
        <w:t>מה המצב?</w:t>
      </w:r>
    </w:p>
    <w:p w14:paraId="034DB27A" w14:textId="77777777" w:rsidR="00000000" w:rsidRDefault="00F92B3A">
      <w:pPr>
        <w:pStyle w:val="a0"/>
        <w:rPr>
          <w:rFonts w:hint="cs"/>
          <w:rtl/>
        </w:rPr>
      </w:pPr>
    </w:p>
    <w:p w14:paraId="56C4AA24" w14:textId="77777777" w:rsidR="00000000" w:rsidRDefault="00F92B3A">
      <w:pPr>
        <w:pStyle w:val="af1"/>
        <w:rPr>
          <w:rtl/>
        </w:rPr>
      </w:pPr>
      <w:r>
        <w:rPr>
          <w:rFonts w:hint="eastAsia"/>
          <w:rtl/>
        </w:rPr>
        <w:t>היו</w:t>
      </w:r>
      <w:r>
        <w:rPr>
          <w:rtl/>
        </w:rPr>
        <w:t>"ר חמי דורון:</w:t>
      </w:r>
    </w:p>
    <w:p w14:paraId="51C00D48" w14:textId="77777777" w:rsidR="00000000" w:rsidRDefault="00F92B3A">
      <w:pPr>
        <w:pStyle w:val="a0"/>
        <w:rPr>
          <w:rFonts w:hint="cs"/>
          <w:rtl/>
        </w:rPr>
      </w:pPr>
    </w:p>
    <w:p w14:paraId="4FCA6AB5" w14:textId="77777777" w:rsidR="00000000" w:rsidRDefault="00F92B3A">
      <w:pPr>
        <w:pStyle w:val="a0"/>
        <w:rPr>
          <w:rFonts w:hint="cs"/>
          <w:rtl/>
        </w:rPr>
      </w:pPr>
      <w:r>
        <w:rPr>
          <w:rFonts w:hint="cs"/>
          <w:rtl/>
        </w:rPr>
        <w:t>חבר הכנסת הנדל, תן לי לדבר, בבקשה.</w:t>
      </w:r>
    </w:p>
    <w:p w14:paraId="236C7CA5" w14:textId="77777777" w:rsidR="00000000" w:rsidRDefault="00F92B3A">
      <w:pPr>
        <w:pStyle w:val="a0"/>
        <w:rPr>
          <w:rFonts w:hint="cs"/>
          <w:rtl/>
        </w:rPr>
      </w:pPr>
    </w:p>
    <w:p w14:paraId="13F68615" w14:textId="77777777" w:rsidR="00000000" w:rsidRDefault="00F92B3A">
      <w:pPr>
        <w:pStyle w:val="a0"/>
        <w:rPr>
          <w:rFonts w:hint="cs"/>
          <w:rtl/>
        </w:rPr>
      </w:pPr>
      <w:r>
        <w:rPr>
          <w:rFonts w:hint="cs"/>
          <w:rtl/>
        </w:rPr>
        <w:t>מאחר שאין תשובת ממשלה, רשאי חבר כנסת, על-פי סעיף 88, לבקש להסיר את ההצעה מסד</w:t>
      </w:r>
      <w:r>
        <w:rPr>
          <w:rFonts w:hint="cs"/>
          <w:rtl/>
        </w:rPr>
        <w:t>ר-היום, ואחר כך ניתן גם להעלות הצעה אחרת על ההצעה הנוספת.</w:t>
      </w:r>
    </w:p>
    <w:p w14:paraId="738299AF" w14:textId="77777777" w:rsidR="00000000" w:rsidRDefault="00F92B3A">
      <w:pPr>
        <w:pStyle w:val="a0"/>
        <w:rPr>
          <w:rFonts w:hint="cs"/>
          <w:rtl/>
        </w:rPr>
      </w:pPr>
    </w:p>
    <w:p w14:paraId="744EC868" w14:textId="77777777" w:rsidR="00000000" w:rsidRDefault="00F92B3A">
      <w:pPr>
        <w:pStyle w:val="af0"/>
        <w:rPr>
          <w:rtl/>
        </w:rPr>
      </w:pPr>
      <w:r>
        <w:rPr>
          <w:rFonts w:hint="eastAsia"/>
          <w:rtl/>
        </w:rPr>
        <w:t>נסים</w:t>
      </w:r>
      <w:r>
        <w:rPr>
          <w:rtl/>
        </w:rPr>
        <w:t xml:space="preserve"> זאב (ש"ס):</w:t>
      </w:r>
    </w:p>
    <w:p w14:paraId="0D6B251C" w14:textId="77777777" w:rsidR="00000000" w:rsidRDefault="00F92B3A">
      <w:pPr>
        <w:pStyle w:val="a0"/>
        <w:rPr>
          <w:rFonts w:hint="cs"/>
          <w:rtl/>
        </w:rPr>
      </w:pPr>
    </w:p>
    <w:p w14:paraId="627B693A" w14:textId="77777777" w:rsidR="00000000" w:rsidRDefault="00F92B3A">
      <w:pPr>
        <w:pStyle w:val="a0"/>
        <w:rPr>
          <w:rFonts w:hint="cs"/>
          <w:rtl/>
        </w:rPr>
      </w:pPr>
      <w:r>
        <w:rPr>
          <w:rFonts w:hint="cs"/>
          <w:rtl/>
        </w:rPr>
        <w:t>אפשר הצעה אחרת בלי להסיר.</w:t>
      </w:r>
    </w:p>
    <w:p w14:paraId="3380CFE8" w14:textId="77777777" w:rsidR="00000000" w:rsidRDefault="00F92B3A">
      <w:pPr>
        <w:pStyle w:val="a0"/>
        <w:rPr>
          <w:rFonts w:hint="cs"/>
          <w:rtl/>
        </w:rPr>
      </w:pPr>
    </w:p>
    <w:p w14:paraId="6FB4B817" w14:textId="77777777" w:rsidR="00000000" w:rsidRDefault="00F92B3A">
      <w:pPr>
        <w:pStyle w:val="af0"/>
        <w:rPr>
          <w:rtl/>
        </w:rPr>
      </w:pPr>
      <w:r>
        <w:rPr>
          <w:rFonts w:hint="eastAsia"/>
          <w:rtl/>
        </w:rPr>
        <w:t>בנימין</w:t>
      </w:r>
      <w:r>
        <w:rPr>
          <w:rtl/>
        </w:rPr>
        <w:t xml:space="preserve"> אלון (האיחוד הלאומי - ישראל ביתנו):</w:t>
      </w:r>
    </w:p>
    <w:p w14:paraId="03074F22" w14:textId="77777777" w:rsidR="00000000" w:rsidRDefault="00F92B3A">
      <w:pPr>
        <w:pStyle w:val="a0"/>
        <w:rPr>
          <w:rFonts w:hint="cs"/>
          <w:rtl/>
        </w:rPr>
      </w:pPr>
    </w:p>
    <w:p w14:paraId="4A7379BB" w14:textId="77777777" w:rsidR="00000000" w:rsidRDefault="00F92B3A">
      <w:pPr>
        <w:pStyle w:val="a0"/>
        <w:rPr>
          <w:rFonts w:hint="cs"/>
          <w:rtl/>
        </w:rPr>
      </w:pPr>
      <w:r>
        <w:rPr>
          <w:rFonts w:hint="cs"/>
          <w:rtl/>
        </w:rPr>
        <w:t>יש מליאה ויש להסיר.</w:t>
      </w:r>
    </w:p>
    <w:p w14:paraId="4B11E57C" w14:textId="77777777" w:rsidR="00000000" w:rsidRDefault="00F92B3A">
      <w:pPr>
        <w:pStyle w:val="a0"/>
        <w:rPr>
          <w:rFonts w:hint="cs"/>
          <w:rtl/>
        </w:rPr>
      </w:pPr>
    </w:p>
    <w:p w14:paraId="089D9BC5" w14:textId="77777777" w:rsidR="00000000" w:rsidRDefault="00F92B3A">
      <w:pPr>
        <w:pStyle w:val="af1"/>
        <w:rPr>
          <w:rtl/>
        </w:rPr>
      </w:pPr>
      <w:r>
        <w:rPr>
          <w:rFonts w:hint="eastAsia"/>
          <w:rtl/>
        </w:rPr>
        <w:t>היו</w:t>
      </w:r>
      <w:r>
        <w:rPr>
          <w:rtl/>
        </w:rPr>
        <w:t>"ר חמי דורון:</w:t>
      </w:r>
    </w:p>
    <w:p w14:paraId="216D8040" w14:textId="77777777" w:rsidR="00000000" w:rsidRDefault="00F92B3A">
      <w:pPr>
        <w:pStyle w:val="a0"/>
        <w:rPr>
          <w:rFonts w:hint="cs"/>
          <w:rtl/>
        </w:rPr>
      </w:pPr>
    </w:p>
    <w:p w14:paraId="00DDED1F" w14:textId="77777777" w:rsidR="00000000" w:rsidRDefault="00F92B3A">
      <w:pPr>
        <w:pStyle w:val="a0"/>
        <w:rPr>
          <w:rFonts w:hint="cs"/>
          <w:rtl/>
        </w:rPr>
      </w:pPr>
      <w:r>
        <w:rPr>
          <w:rFonts w:hint="cs"/>
          <w:rtl/>
        </w:rPr>
        <w:t>סעיף 88(ד) אומר: "לא ביקשה הממשלה להביע דעתה בנושא המוצע או שהציעה שהנ</w:t>
      </w:r>
      <w:r>
        <w:rPr>
          <w:rFonts w:hint="cs"/>
          <w:rtl/>
        </w:rPr>
        <w:t>ושא יידון בכנסת, רשאי אחד מחברי הכנסת להציע שהנושא לא ייכלל בסדר-היום של הכנסת, ורשאי אחד מחברי הכנסת, בין מסיעתו של בעל ההצעה ובין שאינו מסיעתו, להציע שהנושא יידון בוועדה של הכנסת".</w:t>
      </w:r>
    </w:p>
    <w:p w14:paraId="5CDE77E1" w14:textId="77777777" w:rsidR="00000000" w:rsidRDefault="00F92B3A">
      <w:pPr>
        <w:pStyle w:val="a0"/>
        <w:rPr>
          <w:rFonts w:hint="cs"/>
          <w:rtl/>
        </w:rPr>
      </w:pPr>
    </w:p>
    <w:p w14:paraId="5DA9E6BA" w14:textId="77777777" w:rsidR="00000000" w:rsidRDefault="00F92B3A">
      <w:pPr>
        <w:pStyle w:val="af0"/>
        <w:rPr>
          <w:rtl/>
        </w:rPr>
      </w:pPr>
      <w:r>
        <w:rPr>
          <w:rFonts w:hint="eastAsia"/>
          <w:rtl/>
        </w:rPr>
        <w:t>בנימין</w:t>
      </w:r>
      <w:r>
        <w:rPr>
          <w:rtl/>
        </w:rPr>
        <w:t xml:space="preserve"> אלון (האיחוד הלאומי - ישראל ביתנו):</w:t>
      </w:r>
    </w:p>
    <w:p w14:paraId="5A0559C4" w14:textId="77777777" w:rsidR="00000000" w:rsidRDefault="00F92B3A">
      <w:pPr>
        <w:pStyle w:val="a0"/>
        <w:rPr>
          <w:rFonts w:hint="cs"/>
          <w:rtl/>
        </w:rPr>
      </w:pPr>
    </w:p>
    <w:p w14:paraId="1A519922" w14:textId="77777777" w:rsidR="00000000" w:rsidRDefault="00F92B3A">
      <w:pPr>
        <w:pStyle w:val="a0"/>
        <w:rPr>
          <w:rFonts w:hint="cs"/>
          <w:rtl/>
        </w:rPr>
      </w:pPr>
      <w:r>
        <w:rPr>
          <w:rFonts w:hint="cs"/>
          <w:rtl/>
        </w:rPr>
        <w:t>זו הצעה אחרת.</w:t>
      </w:r>
    </w:p>
    <w:p w14:paraId="476C7A87" w14:textId="77777777" w:rsidR="00000000" w:rsidRDefault="00F92B3A">
      <w:pPr>
        <w:pStyle w:val="a0"/>
        <w:rPr>
          <w:rFonts w:hint="cs"/>
          <w:rtl/>
        </w:rPr>
      </w:pPr>
    </w:p>
    <w:p w14:paraId="27A56A55" w14:textId="77777777" w:rsidR="00000000" w:rsidRDefault="00F92B3A">
      <w:pPr>
        <w:pStyle w:val="af0"/>
        <w:rPr>
          <w:rtl/>
        </w:rPr>
      </w:pPr>
      <w:r>
        <w:rPr>
          <w:rFonts w:hint="eastAsia"/>
          <w:rtl/>
        </w:rPr>
        <w:t>נסים</w:t>
      </w:r>
      <w:r>
        <w:rPr>
          <w:rtl/>
        </w:rPr>
        <w:t xml:space="preserve"> זאב (ש"ס</w:t>
      </w:r>
      <w:r>
        <w:rPr>
          <w:rtl/>
        </w:rPr>
        <w:t>):</w:t>
      </w:r>
    </w:p>
    <w:p w14:paraId="0FECF7D4" w14:textId="77777777" w:rsidR="00000000" w:rsidRDefault="00F92B3A">
      <w:pPr>
        <w:pStyle w:val="a0"/>
        <w:rPr>
          <w:rFonts w:hint="cs"/>
          <w:rtl/>
        </w:rPr>
      </w:pPr>
    </w:p>
    <w:p w14:paraId="10EC354B" w14:textId="77777777" w:rsidR="00000000" w:rsidRDefault="00F92B3A">
      <w:pPr>
        <w:pStyle w:val="a0"/>
        <w:rPr>
          <w:rFonts w:hint="cs"/>
          <w:rtl/>
        </w:rPr>
      </w:pPr>
      <w:r>
        <w:rPr>
          <w:rFonts w:hint="cs"/>
          <w:rtl/>
        </w:rPr>
        <w:t>זו הצעה אחרת. אני ביקשתי.</w:t>
      </w:r>
    </w:p>
    <w:p w14:paraId="50C53757" w14:textId="77777777" w:rsidR="00000000" w:rsidRDefault="00F92B3A">
      <w:pPr>
        <w:pStyle w:val="a0"/>
        <w:rPr>
          <w:rFonts w:hint="cs"/>
          <w:rtl/>
        </w:rPr>
      </w:pPr>
    </w:p>
    <w:p w14:paraId="38E8EE2E" w14:textId="77777777" w:rsidR="00000000" w:rsidRDefault="00F92B3A">
      <w:pPr>
        <w:pStyle w:val="af1"/>
        <w:rPr>
          <w:rtl/>
        </w:rPr>
      </w:pPr>
      <w:r>
        <w:rPr>
          <w:rFonts w:hint="eastAsia"/>
          <w:rtl/>
        </w:rPr>
        <w:t>היו</w:t>
      </w:r>
      <w:r>
        <w:rPr>
          <w:rtl/>
        </w:rPr>
        <w:t>"ר חמי דורון:</w:t>
      </w:r>
    </w:p>
    <w:p w14:paraId="5B0631ED" w14:textId="77777777" w:rsidR="00000000" w:rsidRDefault="00F92B3A">
      <w:pPr>
        <w:pStyle w:val="a0"/>
        <w:rPr>
          <w:rFonts w:hint="cs"/>
          <w:rtl/>
        </w:rPr>
      </w:pPr>
    </w:p>
    <w:p w14:paraId="17B63B6C" w14:textId="77777777" w:rsidR="00000000" w:rsidRDefault="00F92B3A">
      <w:pPr>
        <w:pStyle w:val="a0"/>
        <w:rPr>
          <w:rFonts w:hint="cs"/>
          <w:rtl/>
        </w:rPr>
      </w:pPr>
      <w:r>
        <w:rPr>
          <w:rFonts w:hint="cs"/>
          <w:rtl/>
        </w:rPr>
        <w:t>חבר הכנסת נסים זאב הוא הראשון.</w:t>
      </w:r>
    </w:p>
    <w:p w14:paraId="45126E68" w14:textId="77777777" w:rsidR="00000000" w:rsidRDefault="00F92B3A">
      <w:pPr>
        <w:pStyle w:val="a0"/>
        <w:rPr>
          <w:rFonts w:hint="cs"/>
          <w:rtl/>
        </w:rPr>
      </w:pPr>
    </w:p>
    <w:p w14:paraId="6F227341" w14:textId="77777777" w:rsidR="00000000" w:rsidRDefault="00F92B3A">
      <w:pPr>
        <w:pStyle w:val="a"/>
        <w:rPr>
          <w:rtl/>
        </w:rPr>
      </w:pPr>
      <w:bookmarkStart w:id="349" w:name="FS000000490T08_12_2004_15_20_57"/>
      <w:bookmarkStart w:id="350" w:name="_Toc100391315"/>
      <w:bookmarkEnd w:id="349"/>
      <w:r>
        <w:rPr>
          <w:rFonts w:hint="eastAsia"/>
          <w:rtl/>
        </w:rPr>
        <w:t>נסים</w:t>
      </w:r>
      <w:r>
        <w:rPr>
          <w:rtl/>
        </w:rPr>
        <w:t xml:space="preserve"> זאב (ש"ס):</w:t>
      </w:r>
      <w:bookmarkEnd w:id="350"/>
    </w:p>
    <w:p w14:paraId="17AC7EE6" w14:textId="77777777" w:rsidR="00000000" w:rsidRDefault="00F92B3A">
      <w:pPr>
        <w:pStyle w:val="a0"/>
        <w:rPr>
          <w:rFonts w:hint="cs"/>
          <w:rtl/>
        </w:rPr>
      </w:pPr>
    </w:p>
    <w:p w14:paraId="4F8D01D0" w14:textId="77777777" w:rsidR="00000000" w:rsidRDefault="00F92B3A">
      <w:pPr>
        <w:pStyle w:val="a0"/>
        <w:rPr>
          <w:rFonts w:hint="cs"/>
          <w:rtl/>
        </w:rPr>
      </w:pPr>
      <w:r>
        <w:rPr>
          <w:rFonts w:hint="cs"/>
          <w:rtl/>
        </w:rPr>
        <w:t xml:space="preserve">אדוני היושב בראש, לא בכדי אף שר בממשלת ישראל לא נמצא פה. היכן ישימו את פניהם </w:t>
      </w:r>
      <w:r>
        <w:rPr>
          <w:rtl/>
        </w:rPr>
        <w:t>–</w:t>
      </w:r>
      <w:r>
        <w:rPr>
          <w:rFonts w:hint="cs"/>
          <w:rtl/>
        </w:rPr>
        <w:t xml:space="preserve"> בקרקע? בושה תכסה את פניהם.</w:t>
      </w:r>
    </w:p>
    <w:p w14:paraId="6F8B749B" w14:textId="77777777" w:rsidR="00000000" w:rsidRDefault="00F92B3A">
      <w:pPr>
        <w:pStyle w:val="a0"/>
        <w:rPr>
          <w:rFonts w:hint="cs"/>
          <w:rtl/>
        </w:rPr>
      </w:pPr>
    </w:p>
    <w:p w14:paraId="54055BAA" w14:textId="77777777" w:rsidR="00000000" w:rsidRDefault="00F92B3A">
      <w:pPr>
        <w:pStyle w:val="af0"/>
        <w:rPr>
          <w:rtl/>
        </w:rPr>
      </w:pPr>
      <w:r>
        <w:rPr>
          <w:rFonts w:hint="eastAsia"/>
          <w:rtl/>
        </w:rPr>
        <w:t>חיים</w:t>
      </w:r>
      <w:r>
        <w:rPr>
          <w:rtl/>
        </w:rPr>
        <w:t xml:space="preserve"> אורון (יחד):</w:t>
      </w:r>
    </w:p>
    <w:p w14:paraId="6C9A5E40" w14:textId="77777777" w:rsidR="00000000" w:rsidRDefault="00F92B3A">
      <w:pPr>
        <w:pStyle w:val="a0"/>
        <w:rPr>
          <w:rFonts w:hint="cs"/>
          <w:rtl/>
        </w:rPr>
      </w:pPr>
    </w:p>
    <w:p w14:paraId="791EA0C0" w14:textId="77777777" w:rsidR="00000000" w:rsidRDefault="00F92B3A">
      <w:pPr>
        <w:pStyle w:val="a0"/>
        <w:rPr>
          <w:rFonts w:hint="cs"/>
          <w:rtl/>
        </w:rPr>
      </w:pPr>
      <w:r>
        <w:rPr>
          <w:rFonts w:hint="cs"/>
          <w:rtl/>
        </w:rPr>
        <w:t xml:space="preserve">- - - בממשלה עוד מעט. תדבר יותר </w:t>
      </w:r>
      <w:r>
        <w:rPr>
          <w:rFonts w:hint="cs"/>
          <w:rtl/>
        </w:rPr>
        <w:t>בשקט - - -</w:t>
      </w:r>
    </w:p>
    <w:p w14:paraId="2709EE59" w14:textId="77777777" w:rsidR="00000000" w:rsidRDefault="00F92B3A">
      <w:pPr>
        <w:pStyle w:val="a0"/>
        <w:rPr>
          <w:rFonts w:hint="cs"/>
          <w:rtl/>
        </w:rPr>
      </w:pPr>
    </w:p>
    <w:p w14:paraId="430984E7" w14:textId="77777777" w:rsidR="00000000" w:rsidRDefault="00F92B3A">
      <w:pPr>
        <w:pStyle w:val="-"/>
        <w:rPr>
          <w:rtl/>
        </w:rPr>
      </w:pPr>
      <w:bookmarkStart w:id="351" w:name="FS000000490T08_12_2004_15_21_20C"/>
      <w:bookmarkEnd w:id="351"/>
      <w:r>
        <w:rPr>
          <w:rFonts w:hint="eastAsia"/>
          <w:rtl/>
        </w:rPr>
        <w:t>נסים</w:t>
      </w:r>
      <w:r>
        <w:rPr>
          <w:rtl/>
        </w:rPr>
        <w:t xml:space="preserve"> זאב (ש"ס):</w:t>
      </w:r>
    </w:p>
    <w:p w14:paraId="5F3C7113" w14:textId="77777777" w:rsidR="00000000" w:rsidRDefault="00F92B3A">
      <w:pPr>
        <w:pStyle w:val="a0"/>
        <w:rPr>
          <w:rFonts w:hint="cs"/>
          <w:rtl/>
        </w:rPr>
      </w:pPr>
    </w:p>
    <w:p w14:paraId="2CCAD9F8" w14:textId="77777777" w:rsidR="00000000" w:rsidRDefault="00F92B3A">
      <w:pPr>
        <w:pStyle w:val="a0"/>
        <w:rPr>
          <w:rFonts w:hint="cs"/>
          <w:rtl/>
        </w:rPr>
      </w:pPr>
      <w:r>
        <w:rPr>
          <w:rFonts w:hint="cs"/>
          <w:rtl/>
        </w:rPr>
        <w:t>הממשלה הזאת מתביישת לשמוע את האמת, כשאומרים לה את הדברים בפרצוף.</w:t>
      </w:r>
    </w:p>
    <w:p w14:paraId="7D18C06E" w14:textId="77777777" w:rsidR="00000000" w:rsidRDefault="00F92B3A">
      <w:pPr>
        <w:pStyle w:val="a0"/>
        <w:rPr>
          <w:rFonts w:hint="cs"/>
          <w:rtl/>
        </w:rPr>
      </w:pPr>
    </w:p>
    <w:p w14:paraId="399B24C9" w14:textId="77777777" w:rsidR="00000000" w:rsidRDefault="00F92B3A">
      <w:pPr>
        <w:pStyle w:val="af1"/>
        <w:rPr>
          <w:rtl/>
        </w:rPr>
      </w:pPr>
      <w:r>
        <w:rPr>
          <w:rFonts w:hint="eastAsia"/>
          <w:rtl/>
        </w:rPr>
        <w:t>היו</w:t>
      </w:r>
      <w:r>
        <w:rPr>
          <w:rtl/>
        </w:rPr>
        <w:t>"ר חמי דורון:</w:t>
      </w:r>
    </w:p>
    <w:p w14:paraId="0FDF115C" w14:textId="77777777" w:rsidR="00000000" w:rsidRDefault="00F92B3A">
      <w:pPr>
        <w:pStyle w:val="a0"/>
        <w:rPr>
          <w:rFonts w:hint="cs"/>
          <w:rtl/>
        </w:rPr>
      </w:pPr>
    </w:p>
    <w:p w14:paraId="7BA99DD5" w14:textId="77777777" w:rsidR="00000000" w:rsidRDefault="00F92B3A">
      <w:pPr>
        <w:pStyle w:val="a0"/>
        <w:rPr>
          <w:rFonts w:hint="cs"/>
          <w:rtl/>
        </w:rPr>
      </w:pPr>
      <w:r>
        <w:rPr>
          <w:rFonts w:hint="cs"/>
          <w:rtl/>
        </w:rPr>
        <w:t>חבר הכנסת אורון, אתה יודע שלא קוראים קריאות ביניים בעמידה.</w:t>
      </w:r>
    </w:p>
    <w:p w14:paraId="3518E30D" w14:textId="77777777" w:rsidR="00000000" w:rsidRDefault="00F92B3A">
      <w:pPr>
        <w:pStyle w:val="a0"/>
        <w:rPr>
          <w:rFonts w:hint="cs"/>
          <w:rtl/>
        </w:rPr>
      </w:pPr>
    </w:p>
    <w:p w14:paraId="16CB2824" w14:textId="77777777" w:rsidR="00000000" w:rsidRDefault="00F92B3A">
      <w:pPr>
        <w:pStyle w:val="af0"/>
        <w:rPr>
          <w:rtl/>
        </w:rPr>
      </w:pPr>
      <w:r>
        <w:rPr>
          <w:rFonts w:hint="eastAsia"/>
          <w:rtl/>
        </w:rPr>
        <w:t>חיים</w:t>
      </w:r>
      <w:r>
        <w:rPr>
          <w:rtl/>
        </w:rPr>
        <w:t xml:space="preserve"> אורון (יחד):</w:t>
      </w:r>
    </w:p>
    <w:p w14:paraId="0ACFAC52" w14:textId="77777777" w:rsidR="00000000" w:rsidRDefault="00F92B3A">
      <w:pPr>
        <w:pStyle w:val="a0"/>
        <w:rPr>
          <w:rFonts w:hint="cs"/>
          <w:rtl/>
        </w:rPr>
      </w:pPr>
    </w:p>
    <w:p w14:paraId="5C1284F4" w14:textId="77777777" w:rsidR="00000000" w:rsidRDefault="00F92B3A">
      <w:pPr>
        <w:pStyle w:val="a0"/>
        <w:rPr>
          <w:rFonts w:hint="cs"/>
          <w:rtl/>
        </w:rPr>
      </w:pPr>
      <w:r>
        <w:rPr>
          <w:rFonts w:hint="cs"/>
          <w:rtl/>
        </w:rPr>
        <w:t>אתה צודק.</w:t>
      </w:r>
    </w:p>
    <w:p w14:paraId="4D836333" w14:textId="77777777" w:rsidR="00000000" w:rsidRDefault="00F92B3A">
      <w:pPr>
        <w:pStyle w:val="a0"/>
        <w:rPr>
          <w:rFonts w:hint="cs"/>
          <w:rtl/>
        </w:rPr>
      </w:pPr>
    </w:p>
    <w:p w14:paraId="44817E35" w14:textId="77777777" w:rsidR="00000000" w:rsidRDefault="00F92B3A">
      <w:pPr>
        <w:pStyle w:val="-"/>
        <w:rPr>
          <w:rtl/>
        </w:rPr>
      </w:pPr>
      <w:bookmarkStart w:id="352" w:name="FS000000490T08_12_2004_15_22_00C"/>
      <w:bookmarkEnd w:id="352"/>
      <w:r>
        <w:rPr>
          <w:rFonts w:hint="eastAsia"/>
          <w:rtl/>
        </w:rPr>
        <w:t>נסים</w:t>
      </w:r>
      <w:r>
        <w:rPr>
          <w:rtl/>
        </w:rPr>
        <w:t xml:space="preserve"> זאב (ש"ס):</w:t>
      </w:r>
    </w:p>
    <w:p w14:paraId="36D39990" w14:textId="77777777" w:rsidR="00000000" w:rsidRDefault="00F92B3A">
      <w:pPr>
        <w:pStyle w:val="a0"/>
        <w:rPr>
          <w:rFonts w:hint="cs"/>
          <w:rtl/>
        </w:rPr>
      </w:pPr>
    </w:p>
    <w:p w14:paraId="6EB6E8C6" w14:textId="77777777" w:rsidR="00000000" w:rsidRDefault="00F92B3A">
      <w:pPr>
        <w:pStyle w:val="a0"/>
        <w:rPr>
          <w:rFonts w:hint="cs"/>
          <w:rtl/>
        </w:rPr>
      </w:pPr>
      <w:r>
        <w:rPr>
          <w:rFonts w:hint="cs"/>
          <w:rtl/>
        </w:rPr>
        <w:t>לכן, אדוני היושב-ראש, יש פה שתי הצעו</w:t>
      </w:r>
      <w:r>
        <w:rPr>
          <w:rFonts w:hint="cs"/>
          <w:rtl/>
        </w:rPr>
        <w:t>ת מעניינות. יש פה הצעה לעקור יישובים, ומאידך גיסא יש הצעה להקים עוד עיר ערבית בישראל. תגיד לי איך זה משתלב האחד אחרי השני. מצד אחד עוקרים ערים של יהודים, ומצד שני רוצים לבנות ערים של ערבים. אין לי בעיה, שישתלבו בתוך ערי ישראל.</w:t>
      </w:r>
    </w:p>
    <w:p w14:paraId="7A0CEE5C" w14:textId="77777777" w:rsidR="00000000" w:rsidRDefault="00F92B3A">
      <w:pPr>
        <w:pStyle w:val="a0"/>
        <w:rPr>
          <w:rFonts w:hint="cs"/>
          <w:rtl/>
        </w:rPr>
      </w:pPr>
    </w:p>
    <w:p w14:paraId="5D213821" w14:textId="77777777" w:rsidR="00000000" w:rsidRDefault="00F92B3A">
      <w:pPr>
        <w:pStyle w:val="af1"/>
        <w:rPr>
          <w:rtl/>
        </w:rPr>
      </w:pPr>
      <w:r>
        <w:rPr>
          <w:rFonts w:hint="eastAsia"/>
          <w:rtl/>
        </w:rPr>
        <w:t>היו</w:t>
      </w:r>
      <w:r>
        <w:rPr>
          <w:rtl/>
        </w:rPr>
        <w:t>"ר חמי דורון:</w:t>
      </w:r>
    </w:p>
    <w:p w14:paraId="5E733BCE" w14:textId="77777777" w:rsidR="00000000" w:rsidRDefault="00F92B3A">
      <w:pPr>
        <w:pStyle w:val="a0"/>
        <w:rPr>
          <w:rFonts w:hint="cs"/>
          <w:rtl/>
        </w:rPr>
      </w:pPr>
    </w:p>
    <w:p w14:paraId="05CA244F" w14:textId="77777777" w:rsidR="00000000" w:rsidRDefault="00F92B3A">
      <w:pPr>
        <w:pStyle w:val="a0"/>
        <w:rPr>
          <w:rFonts w:hint="cs"/>
          <w:rtl/>
        </w:rPr>
      </w:pPr>
      <w:r>
        <w:rPr>
          <w:rFonts w:hint="cs"/>
          <w:rtl/>
        </w:rPr>
        <w:t xml:space="preserve">חבר הכנסת </w:t>
      </w:r>
      <w:r>
        <w:rPr>
          <w:rFonts w:hint="cs"/>
          <w:rtl/>
        </w:rPr>
        <w:t>נסים זאב, אני מניח שיהיה לך קל לענות על השאלה הזאת בעוד חודש כשאתה תהיה חבר בממשלה הזאת. אבל, יש לך רק דקה כדי להציג את ההצעה האחרת שלך. אמור לי בבקשה מהי הצעתך: להסיר או להעביר לוועדה?</w:t>
      </w:r>
    </w:p>
    <w:p w14:paraId="36DF8F57" w14:textId="77777777" w:rsidR="00000000" w:rsidRDefault="00F92B3A">
      <w:pPr>
        <w:pStyle w:val="a0"/>
        <w:rPr>
          <w:rFonts w:hint="cs"/>
          <w:rtl/>
        </w:rPr>
      </w:pPr>
    </w:p>
    <w:p w14:paraId="398ACFA0" w14:textId="77777777" w:rsidR="00000000" w:rsidRDefault="00F92B3A">
      <w:pPr>
        <w:pStyle w:val="-"/>
        <w:rPr>
          <w:rtl/>
        </w:rPr>
      </w:pPr>
      <w:bookmarkStart w:id="353" w:name="FS000000490T08_12_2004_15_23_27C"/>
      <w:bookmarkEnd w:id="353"/>
      <w:r>
        <w:rPr>
          <w:rFonts w:hint="eastAsia"/>
          <w:rtl/>
        </w:rPr>
        <w:t>נסים</w:t>
      </w:r>
      <w:r>
        <w:rPr>
          <w:rtl/>
        </w:rPr>
        <w:t xml:space="preserve"> זאב (ש"ס):</w:t>
      </w:r>
    </w:p>
    <w:p w14:paraId="1D4C10DB" w14:textId="77777777" w:rsidR="00000000" w:rsidRDefault="00F92B3A">
      <w:pPr>
        <w:pStyle w:val="a0"/>
        <w:rPr>
          <w:rFonts w:hint="cs"/>
          <w:rtl/>
        </w:rPr>
      </w:pPr>
    </w:p>
    <w:p w14:paraId="0A2F7256" w14:textId="77777777" w:rsidR="00000000" w:rsidRDefault="00F92B3A">
      <w:pPr>
        <w:pStyle w:val="a0"/>
        <w:rPr>
          <w:rFonts w:hint="cs"/>
          <w:rtl/>
        </w:rPr>
      </w:pPr>
      <w:r>
        <w:rPr>
          <w:rFonts w:hint="cs"/>
          <w:rtl/>
        </w:rPr>
        <w:t xml:space="preserve">אני חושב שראוי להעביר זאת לוועדת הפנים, שכן זה נושא </w:t>
      </w:r>
      <w:r>
        <w:rPr>
          <w:rFonts w:hint="cs"/>
          <w:rtl/>
        </w:rPr>
        <w:t>פנימי של עקירת יישובים.</w:t>
      </w:r>
    </w:p>
    <w:p w14:paraId="5941F960" w14:textId="77777777" w:rsidR="00000000" w:rsidRDefault="00F92B3A">
      <w:pPr>
        <w:pStyle w:val="a0"/>
        <w:rPr>
          <w:rFonts w:hint="cs"/>
          <w:rtl/>
        </w:rPr>
      </w:pPr>
    </w:p>
    <w:p w14:paraId="5308B130" w14:textId="77777777" w:rsidR="00000000" w:rsidRDefault="00F92B3A">
      <w:pPr>
        <w:pStyle w:val="af1"/>
        <w:rPr>
          <w:rtl/>
        </w:rPr>
      </w:pPr>
      <w:r>
        <w:rPr>
          <w:rFonts w:hint="eastAsia"/>
          <w:rtl/>
        </w:rPr>
        <w:t>היו</w:t>
      </w:r>
      <w:r>
        <w:rPr>
          <w:rtl/>
        </w:rPr>
        <w:t>"ר חמי דורון:</w:t>
      </w:r>
    </w:p>
    <w:p w14:paraId="0F826C10" w14:textId="77777777" w:rsidR="00000000" w:rsidRDefault="00F92B3A">
      <w:pPr>
        <w:pStyle w:val="a0"/>
        <w:rPr>
          <w:rFonts w:hint="cs"/>
          <w:rtl/>
        </w:rPr>
      </w:pPr>
    </w:p>
    <w:p w14:paraId="19784B53" w14:textId="77777777" w:rsidR="00000000" w:rsidRDefault="00F92B3A">
      <w:pPr>
        <w:pStyle w:val="a0"/>
        <w:rPr>
          <w:rFonts w:hint="cs"/>
          <w:rtl/>
        </w:rPr>
      </w:pPr>
      <w:r>
        <w:rPr>
          <w:rFonts w:hint="cs"/>
          <w:rtl/>
        </w:rPr>
        <w:t>תודה רבה.</w:t>
      </w:r>
    </w:p>
    <w:p w14:paraId="36EE7AC2" w14:textId="77777777" w:rsidR="00000000" w:rsidRDefault="00F92B3A">
      <w:pPr>
        <w:pStyle w:val="a0"/>
        <w:rPr>
          <w:rFonts w:hint="cs"/>
          <w:rtl/>
        </w:rPr>
      </w:pPr>
    </w:p>
    <w:p w14:paraId="75E82284" w14:textId="77777777" w:rsidR="00000000" w:rsidRDefault="00F92B3A">
      <w:pPr>
        <w:pStyle w:val="af0"/>
        <w:rPr>
          <w:rtl/>
        </w:rPr>
      </w:pPr>
      <w:r>
        <w:rPr>
          <w:rFonts w:hint="eastAsia"/>
          <w:rtl/>
        </w:rPr>
        <w:t>גאלב</w:t>
      </w:r>
      <w:r>
        <w:rPr>
          <w:rtl/>
        </w:rPr>
        <w:t xml:space="preserve"> מג'אדלה (העבודה-מימד):</w:t>
      </w:r>
    </w:p>
    <w:p w14:paraId="65810B13" w14:textId="77777777" w:rsidR="00000000" w:rsidRDefault="00F92B3A">
      <w:pPr>
        <w:pStyle w:val="a0"/>
        <w:rPr>
          <w:rFonts w:hint="cs"/>
          <w:rtl/>
        </w:rPr>
      </w:pPr>
    </w:p>
    <w:p w14:paraId="2292D21D" w14:textId="77777777" w:rsidR="00000000" w:rsidRDefault="00F92B3A">
      <w:pPr>
        <w:pStyle w:val="a0"/>
        <w:rPr>
          <w:rFonts w:hint="cs"/>
          <w:rtl/>
        </w:rPr>
      </w:pPr>
      <w:r>
        <w:rPr>
          <w:rFonts w:hint="cs"/>
          <w:rtl/>
        </w:rPr>
        <w:t>ביקשתי הצעה אחרת.</w:t>
      </w:r>
    </w:p>
    <w:p w14:paraId="75935FD3" w14:textId="77777777" w:rsidR="00000000" w:rsidRDefault="00F92B3A">
      <w:pPr>
        <w:pStyle w:val="a0"/>
        <w:rPr>
          <w:rFonts w:hint="cs"/>
          <w:rtl/>
        </w:rPr>
      </w:pPr>
    </w:p>
    <w:p w14:paraId="31D011D2" w14:textId="77777777" w:rsidR="00000000" w:rsidRDefault="00F92B3A">
      <w:pPr>
        <w:pStyle w:val="af1"/>
        <w:rPr>
          <w:rtl/>
        </w:rPr>
      </w:pPr>
      <w:r>
        <w:rPr>
          <w:rFonts w:hint="eastAsia"/>
          <w:rtl/>
        </w:rPr>
        <w:t>היו</w:t>
      </w:r>
      <w:r>
        <w:rPr>
          <w:rtl/>
        </w:rPr>
        <w:t>"ר חמי דורון:</w:t>
      </w:r>
    </w:p>
    <w:p w14:paraId="16487BFC" w14:textId="77777777" w:rsidR="00000000" w:rsidRDefault="00F92B3A">
      <w:pPr>
        <w:pStyle w:val="a0"/>
        <w:rPr>
          <w:rFonts w:hint="cs"/>
          <w:rtl/>
        </w:rPr>
      </w:pPr>
    </w:p>
    <w:p w14:paraId="75C92C17" w14:textId="77777777" w:rsidR="00000000" w:rsidRDefault="00F92B3A">
      <w:pPr>
        <w:pStyle w:val="a0"/>
        <w:rPr>
          <w:rFonts w:hint="cs"/>
          <w:rtl/>
        </w:rPr>
      </w:pPr>
      <w:r>
        <w:rPr>
          <w:rFonts w:hint="cs"/>
          <w:rtl/>
        </w:rPr>
        <w:t>חבר הכנסת מג'אדלה, בבקשה. אתה יודע שאתה יכול להציע רק להסיר את ההצעה מסדר-היום. לרשותך דקה.</w:t>
      </w:r>
    </w:p>
    <w:p w14:paraId="41AD5B60" w14:textId="77777777" w:rsidR="00000000" w:rsidRDefault="00F92B3A">
      <w:pPr>
        <w:pStyle w:val="a0"/>
        <w:rPr>
          <w:rFonts w:hint="cs"/>
          <w:rtl/>
        </w:rPr>
      </w:pPr>
    </w:p>
    <w:p w14:paraId="329756CE" w14:textId="77777777" w:rsidR="00000000" w:rsidRDefault="00F92B3A">
      <w:pPr>
        <w:pStyle w:val="a"/>
        <w:rPr>
          <w:rtl/>
        </w:rPr>
      </w:pPr>
      <w:bookmarkStart w:id="354" w:name="FS000002014T08_12_2004_15_24_03"/>
      <w:bookmarkStart w:id="355" w:name="_Toc100391316"/>
      <w:bookmarkEnd w:id="354"/>
      <w:r>
        <w:rPr>
          <w:rFonts w:hint="eastAsia"/>
          <w:rtl/>
        </w:rPr>
        <w:t>גאלב</w:t>
      </w:r>
      <w:r>
        <w:rPr>
          <w:rtl/>
        </w:rPr>
        <w:t xml:space="preserve"> מג'אדלה (העבודה-מימד):</w:t>
      </w:r>
      <w:bookmarkEnd w:id="355"/>
    </w:p>
    <w:p w14:paraId="72E9EA02" w14:textId="77777777" w:rsidR="00000000" w:rsidRDefault="00F92B3A">
      <w:pPr>
        <w:pStyle w:val="a0"/>
        <w:rPr>
          <w:rFonts w:hint="cs"/>
          <w:rtl/>
        </w:rPr>
      </w:pPr>
    </w:p>
    <w:p w14:paraId="12C35261" w14:textId="77777777" w:rsidR="00000000" w:rsidRDefault="00F92B3A">
      <w:pPr>
        <w:pStyle w:val="a0"/>
        <w:rPr>
          <w:rFonts w:hint="cs"/>
          <w:rtl/>
        </w:rPr>
      </w:pPr>
      <w:r>
        <w:rPr>
          <w:rFonts w:hint="cs"/>
          <w:rtl/>
        </w:rPr>
        <w:t xml:space="preserve">קודם כול, אני </w:t>
      </w:r>
      <w:r>
        <w:rPr>
          <w:rFonts w:hint="cs"/>
          <w:rtl/>
        </w:rPr>
        <w:t>רוצה להשיב לעמיתי, חבר הכנסת המכובד.</w:t>
      </w:r>
    </w:p>
    <w:p w14:paraId="6A3C0C42" w14:textId="77777777" w:rsidR="00000000" w:rsidRDefault="00F92B3A">
      <w:pPr>
        <w:pStyle w:val="a0"/>
        <w:rPr>
          <w:rFonts w:hint="cs"/>
          <w:rtl/>
        </w:rPr>
      </w:pPr>
    </w:p>
    <w:p w14:paraId="1CAF2296" w14:textId="77777777" w:rsidR="00000000" w:rsidRDefault="00F92B3A">
      <w:pPr>
        <w:pStyle w:val="af1"/>
        <w:rPr>
          <w:rtl/>
        </w:rPr>
      </w:pPr>
      <w:r>
        <w:rPr>
          <w:rFonts w:hint="eastAsia"/>
          <w:rtl/>
        </w:rPr>
        <w:t>היו</w:t>
      </w:r>
      <w:r>
        <w:rPr>
          <w:rtl/>
        </w:rPr>
        <w:t>"ר חמי דורון:</w:t>
      </w:r>
    </w:p>
    <w:p w14:paraId="05CE8978" w14:textId="77777777" w:rsidR="00000000" w:rsidRDefault="00F92B3A">
      <w:pPr>
        <w:pStyle w:val="a0"/>
        <w:rPr>
          <w:rFonts w:hint="cs"/>
          <w:rtl/>
        </w:rPr>
      </w:pPr>
    </w:p>
    <w:p w14:paraId="5F7C842D" w14:textId="77777777" w:rsidR="00000000" w:rsidRDefault="00F92B3A">
      <w:pPr>
        <w:pStyle w:val="a0"/>
        <w:rPr>
          <w:rFonts w:hint="cs"/>
          <w:rtl/>
        </w:rPr>
      </w:pPr>
      <w:r>
        <w:rPr>
          <w:rFonts w:hint="cs"/>
          <w:rtl/>
        </w:rPr>
        <w:t>אתה יכול להשיב. אתה יכול להציע הצעה אחרת לגבי ההצעה לסדר שהיתה על השולחן.</w:t>
      </w:r>
    </w:p>
    <w:p w14:paraId="46E7AC68" w14:textId="77777777" w:rsidR="00000000" w:rsidRDefault="00F92B3A">
      <w:pPr>
        <w:pStyle w:val="a0"/>
        <w:rPr>
          <w:rFonts w:hint="cs"/>
          <w:rtl/>
        </w:rPr>
      </w:pPr>
    </w:p>
    <w:p w14:paraId="40CDE780" w14:textId="77777777" w:rsidR="00000000" w:rsidRDefault="00F92B3A">
      <w:pPr>
        <w:pStyle w:val="-"/>
        <w:rPr>
          <w:rtl/>
        </w:rPr>
      </w:pPr>
      <w:bookmarkStart w:id="356" w:name="FS000002014T08_12_2004_15_24_47C"/>
      <w:bookmarkEnd w:id="356"/>
      <w:r>
        <w:rPr>
          <w:rFonts w:hint="eastAsia"/>
          <w:rtl/>
        </w:rPr>
        <w:t>גאלב</w:t>
      </w:r>
      <w:r>
        <w:rPr>
          <w:rtl/>
        </w:rPr>
        <w:t xml:space="preserve"> מג'אדלה (העבודה-מימד):</w:t>
      </w:r>
    </w:p>
    <w:p w14:paraId="3636EB8C" w14:textId="77777777" w:rsidR="00000000" w:rsidRDefault="00F92B3A">
      <w:pPr>
        <w:pStyle w:val="a0"/>
        <w:rPr>
          <w:rFonts w:hint="cs"/>
          <w:rtl/>
        </w:rPr>
      </w:pPr>
    </w:p>
    <w:p w14:paraId="73F72FB9" w14:textId="77777777" w:rsidR="00000000" w:rsidRDefault="00F92B3A">
      <w:pPr>
        <w:pStyle w:val="a0"/>
        <w:rPr>
          <w:rFonts w:hint="cs"/>
          <w:rtl/>
        </w:rPr>
      </w:pPr>
      <w:r>
        <w:rPr>
          <w:rFonts w:hint="cs"/>
          <w:rtl/>
        </w:rPr>
        <w:t xml:space="preserve">למה אי-אפשר להקים עיר ערבית בישראל? מ-1948 לא קמה אף עיר. קמו מאות קיבוצים, מושבים וערים חדשות. </w:t>
      </w:r>
      <w:r>
        <w:rPr>
          <w:rFonts w:hint="cs"/>
          <w:rtl/>
        </w:rPr>
        <w:t>למה אי-אפשר להקים עיר בישראל, אם יש ילודה, ואתה בעד ילודה ואינך נגדה? מותר להקים עיר ערבית בישראל, וזה לא מתנגש עם הקמת עיר נוספת יהודית בישראל. תודה.</w:t>
      </w:r>
    </w:p>
    <w:p w14:paraId="6CEED28D" w14:textId="77777777" w:rsidR="00000000" w:rsidRDefault="00F92B3A">
      <w:pPr>
        <w:pStyle w:val="a0"/>
        <w:rPr>
          <w:rFonts w:hint="cs"/>
          <w:rtl/>
        </w:rPr>
      </w:pPr>
    </w:p>
    <w:p w14:paraId="21105F4A" w14:textId="77777777" w:rsidR="00000000" w:rsidRDefault="00F92B3A">
      <w:pPr>
        <w:pStyle w:val="af1"/>
        <w:rPr>
          <w:rtl/>
        </w:rPr>
      </w:pPr>
      <w:r>
        <w:rPr>
          <w:rFonts w:hint="eastAsia"/>
          <w:rtl/>
        </w:rPr>
        <w:t>היו</w:t>
      </w:r>
      <w:r>
        <w:rPr>
          <w:rtl/>
        </w:rPr>
        <w:t>"ר חמי דורון:</w:t>
      </w:r>
    </w:p>
    <w:p w14:paraId="0C245B4C" w14:textId="77777777" w:rsidR="00000000" w:rsidRDefault="00F92B3A">
      <w:pPr>
        <w:pStyle w:val="a0"/>
        <w:rPr>
          <w:rFonts w:hint="cs"/>
          <w:rtl/>
        </w:rPr>
      </w:pPr>
    </w:p>
    <w:p w14:paraId="69CF3C09" w14:textId="77777777" w:rsidR="00000000" w:rsidRDefault="00F92B3A">
      <w:pPr>
        <w:pStyle w:val="a0"/>
        <w:rPr>
          <w:rFonts w:hint="cs"/>
          <w:rtl/>
        </w:rPr>
      </w:pPr>
      <w:r>
        <w:rPr>
          <w:rFonts w:hint="cs"/>
          <w:rtl/>
        </w:rPr>
        <w:t>תודה רבה. לפחות נשמר הזמן.</w:t>
      </w:r>
    </w:p>
    <w:p w14:paraId="4E3F25C5" w14:textId="77777777" w:rsidR="00000000" w:rsidRDefault="00F92B3A">
      <w:pPr>
        <w:pStyle w:val="a0"/>
        <w:rPr>
          <w:rFonts w:hint="cs"/>
          <w:rtl/>
        </w:rPr>
      </w:pPr>
    </w:p>
    <w:p w14:paraId="6798E41C" w14:textId="77777777" w:rsidR="00000000" w:rsidRDefault="00F92B3A">
      <w:pPr>
        <w:pStyle w:val="af0"/>
        <w:rPr>
          <w:rtl/>
        </w:rPr>
      </w:pPr>
      <w:r>
        <w:rPr>
          <w:rFonts w:hint="eastAsia"/>
          <w:rtl/>
        </w:rPr>
        <w:t>צבי</w:t>
      </w:r>
      <w:r>
        <w:rPr>
          <w:rtl/>
        </w:rPr>
        <w:t xml:space="preserve"> הנדל (האיחוד הלאומי - ישראל ביתנו):</w:t>
      </w:r>
    </w:p>
    <w:p w14:paraId="6F73F570" w14:textId="77777777" w:rsidR="00000000" w:rsidRDefault="00F92B3A">
      <w:pPr>
        <w:pStyle w:val="a0"/>
        <w:rPr>
          <w:rFonts w:hint="cs"/>
          <w:rtl/>
        </w:rPr>
      </w:pPr>
    </w:p>
    <w:p w14:paraId="4E9BBFC6" w14:textId="77777777" w:rsidR="00000000" w:rsidRDefault="00F92B3A">
      <w:pPr>
        <w:pStyle w:val="a0"/>
        <w:rPr>
          <w:rFonts w:hint="cs"/>
          <w:rtl/>
        </w:rPr>
      </w:pPr>
      <w:r>
        <w:rPr>
          <w:rFonts w:hint="cs"/>
          <w:rtl/>
        </w:rPr>
        <w:t>אני רוצה דיון במל</w:t>
      </w:r>
      <w:r>
        <w:rPr>
          <w:rFonts w:hint="cs"/>
          <w:rtl/>
        </w:rPr>
        <w:t>יאה.</w:t>
      </w:r>
    </w:p>
    <w:p w14:paraId="4818F2F5" w14:textId="77777777" w:rsidR="00000000" w:rsidRDefault="00F92B3A">
      <w:pPr>
        <w:pStyle w:val="a0"/>
        <w:rPr>
          <w:rFonts w:hint="cs"/>
          <w:rtl/>
        </w:rPr>
      </w:pPr>
    </w:p>
    <w:p w14:paraId="002D8DA7" w14:textId="77777777" w:rsidR="00000000" w:rsidRDefault="00F92B3A">
      <w:pPr>
        <w:pStyle w:val="af1"/>
        <w:rPr>
          <w:rtl/>
        </w:rPr>
      </w:pPr>
      <w:r>
        <w:rPr>
          <w:rFonts w:hint="eastAsia"/>
          <w:rtl/>
        </w:rPr>
        <w:t>היו</w:t>
      </w:r>
      <w:r>
        <w:rPr>
          <w:rtl/>
        </w:rPr>
        <w:t>"ר חמי דורון:</w:t>
      </w:r>
    </w:p>
    <w:p w14:paraId="6EA001AD" w14:textId="77777777" w:rsidR="00000000" w:rsidRDefault="00F92B3A">
      <w:pPr>
        <w:pStyle w:val="a0"/>
        <w:rPr>
          <w:rFonts w:hint="cs"/>
          <w:rtl/>
        </w:rPr>
      </w:pPr>
    </w:p>
    <w:p w14:paraId="0B6D4B07" w14:textId="77777777" w:rsidR="00000000" w:rsidRDefault="00F92B3A">
      <w:pPr>
        <w:pStyle w:val="a0"/>
        <w:rPr>
          <w:rFonts w:hint="cs"/>
          <w:rtl/>
        </w:rPr>
      </w:pPr>
      <w:r>
        <w:rPr>
          <w:rFonts w:hint="cs"/>
          <w:rtl/>
        </w:rPr>
        <w:t>אתה רוצה דיון במליאה. אם כך, ההצבעה תהיה על דיון במליאה מול הסרה. בעד - זה דיון במליאה, ונגד - זה להסיר. נא להצביע.</w:t>
      </w:r>
    </w:p>
    <w:p w14:paraId="7AE41319" w14:textId="77777777" w:rsidR="00000000" w:rsidRDefault="00F92B3A">
      <w:pPr>
        <w:pStyle w:val="a0"/>
        <w:rPr>
          <w:rFonts w:hint="cs"/>
          <w:rtl/>
        </w:rPr>
      </w:pPr>
    </w:p>
    <w:p w14:paraId="1ABD91D5" w14:textId="77777777" w:rsidR="00000000" w:rsidRDefault="00F92B3A">
      <w:pPr>
        <w:pStyle w:val="ab"/>
        <w:bidi/>
        <w:rPr>
          <w:rFonts w:hint="cs"/>
          <w:rtl/>
        </w:rPr>
      </w:pPr>
      <w:r>
        <w:rPr>
          <w:rFonts w:hint="cs"/>
          <w:rtl/>
        </w:rPr>
        <w:t>הצבעה מס' 24</w:t>
      </w:r>
    </w:p>
    <w:p w14:paraId="759053A5" w14:textId="77777777" w:rsidR="00000000" w:rsidRDefault="00F92B3A">
      <w:pPr>
        <w:pStyle w:val="a0"/>
        <w:rPr>
          <w:rFonts w:hint="cs"/>
          <w:rtl/>
        </w:rPr>
      </w:pPr>
    </w:p>
    <w:p w14:paraId="3CE5D4C8" w14:textId="77777777" w:rsidR="00000000" w:rsidRDefault="00F92B3A">
      <w:pPr>
        <w:pStyle w:val="ac"/>
        <w:bidi/>
        <w:rPr>
          <w:rFonts w:hint="cs"/>
          <w:rtl/>
        </w:rPr>
      </w:pPr>
      <w:r>
        <w:rPr>
          <w:rFonts w:hint="cs"/>
          <w:rtl/>
        </w:rPr>
        <w:t>בעד ההצעה לכלול את הנושא בסדר-היום - 7</w:t>
      </w:r>
    </w:p>
    <w:p w14:paraId="5820CF9A" w14:textId="77777777" w:rsidR="00000000" w:rsidRDefault="00F92B3A">
      <w:pPr>
        <w:pStyle w:val="ac"/>
        <w:bidi/>
        <w:rPr>
          <w:rFonts w:hint="cs"/>
          <w:rtl/>
        </w:rPr>
      </w:pPr>
      <w:r>
        <w:rPr>
          <w:rFonts w:hint="cs"/>
          <w:rtl/>
        </w:rPr>
        <w:t>בעד ההצעה שלא לכלול את הנושא בסדר-היום - 4</w:t>
      </w:r>
    </w:p>
    <w:p w14:paraId="7DC923B4" w14:textId="77777777" w:rsidR="00000000" w:rsidRDefault="00F92B3A">
      <w:pPr>
        <w:pStyle w:val="ac"/>
        <w:bidi/>
        <w:rPr>
          <w:rFonts w:hint="cs"/>
          <w:rtl/>
        </w:rPr>
      </w:pPr>
      <w:r>
        <w:rPr>
          <w:rFonts w:hint="cs"/>
          <w:rtl/>
        </w:rPr>
        <w:t>נמנעים - אין</w:t>
      </w:r>
    </w:p>
    <w:p w14:paraId="286BABA6" w14:textId="77777777" w:rsidR="00000000" w:rsidRDefault="00F92B3A">
      <w:pPr>
        <w:pStyle w:val="ad"/>
        <w:bidi/>
        <w:rPr>
          <w:rFonts w:hint="cs"/>
          <w:rtl/>
        </w:rPr>
      </w:pPr>
      <w:r>
        <w:rPr>
          <w:rFonts w:hint="cs"/>
          <w:rtl/>
        </w:rPr>
        <w:t xml:space="preserve">ההצעה </w:t>
      </w:r>
      <w:r>
        <w:rPr>
          <w:rFonts w:hint="cs"/>
          <w:rtl/>
        </w:rPr>
        <w:t>לכלול את הנושא בסדר-היום של הכנסת נתקבלה.</w:t>
      </w:r>
    </w:p>
    <w:p w14:paraId="45A4D180" w14:textId="77777777" w:rsidR="00000000" w:rsidRDefault="00F92B3A">
      <w:pPr>
        <w:pStyle w:val="a0"/>
        <w:rPr>
          <w:rFonts w:hint="cs"/>
          <w:rtl/>
        </w:rPr>
      </w:pPr>
    </w:p>
    <w:p w14:paraId="5F05FF4E" w14:textId="77777777" w:rsidR="00000000" w:rsidRDefault="00F92B3A">
      <w:pPr>
        <w:pStyle w:val="af1"/>
        <w:rPr>
          <w:rtl/>
        </w:rPr>
      </w:pPr>
      <w:r>
        <w:rPr>
          <w:rFonts w:hint="eastAsia"/>
          <w:rtl/>
        </w:rPr>
        <w:t>היו</w:t>
      </w:r>
      <w:r>
        <w:rPr>
          <w:rtl/>
        </w:rPr>
        <w:t>"ר חמי דורון:</w:t>
      </w:r>
    </w:p>
    <w:p w14:paraId="04202B15" w14:textId="77777777" w:rsidR="00000000" w:rsidRDefault="00F92B3A">
      <w:pPr>
        <w:pStyle w:val="a0"/>
        <w:rPr>
          <w:rFonts w:hint="cs"/>
          <w:rtl/>
        </w:rPr>
      </w:pPr>
    </w:p>
    <w:p w14:paraId="61216CA4" w14:textId="77777777" w:rsidR="00000000" w:rsidRDefault="00F92B3A">
      <w:pPr>
        <w:pStyle w:val="a0"/>
        <w:rPr>
          <w:rFonts w:hint="cs"/>
          <w:rtl/>
        </w:rPr>
      </w:pPr>
      <w:r>
        <w:rPr>
          <w:rFonts w:hint="cs"/>
          <w:rtl/>
        </w:rPr>
        <w:t>בעד - 7, נגד - 4, ואין נמנעים. הנושא יעבור לדיון במליאה, כאשר מזכירות הכנסת תקבע.</w:t>
      </w:r>
    </w:p>
    <w:p w14:paraId="5A51A944" w14:textId="77777777" w:rsidR="00000000" w:rsidRDefault="00F92B3A">
      <w:pPr>
        <w:pStyle w:val="a2"/>
        <w:rPr>
          <w:rFonts w:hint="cs"/>
          <w:rtl/>
        </w:rPr>
      </w:pPr>
    </w:p>
    <w:p w14:paraId="09D77FCE" w14:textId="77777777" w:rsidR="00000000" w:rsidRDefault="00F92B3A">
      <w:pPr>
        <w:pStyle w:val="a0"/>
        <w:rPr>
          <w:rFonts w:hint="cs"/>
          <w:rtl/>
        </w:rPr>
      </w:pPr>
    </w:p>
    <w:p w14:paraId="2B4EBD1B" w14:textId="77777777" w:rsidR="00000000" w:rsidRDefault="00F92B3A">
      <w:pPr>
        <w:pStyle w:val="a2"/>
        <w:rPr>
          <w:rFonts w:hint="cs"/>
          <w:rtl/>
        </w:rPr>
      </w:pPr>
      <w:bookmarkStart w:id="357" w:name="_Toc100391317"/>
      <w:r>
        <w:rPr>
          <w:rFonts w:hint="cs"/>
          <w:rtl/>
        </w:rPr>
        <w:t>מסמכים שהונחו על שולחן הכנסת</w:t>
      </w:r>
      <w:bookmarkEnd w:id="357"/>
    </w:p>
    <w:p w14:paraId="06B9824A" w14:textId="77777777" w:rsidR="00000000" w:rsidRDefault="00F92B3A">
      <w:pPr>
        <w:pStyle w:val="a0"/>
        <w:rPr>
          <w:rFonts w:hint="cs"/>
          <w:rtl/>
        </w:rPr>
      </w:pPr>
    </w:p>
    <w:p w14:paraId="15C7FD51" w14:textId="77777777" w:rsidR="00000000" w:rsidRDefault="00F92B3A">
      <w:pPr>
        <w:pStyle w:val="af1"/>
        <w:rPr>
          <w:rtl/>
        </w:rPr>
      </w:pPr>
      <w:r>
        <w:rPr>
          <w:rFonts w:hint="eastAsia"/>
          <w:rtl/>
        </w:rPr>
        <w:t>היו</w:t>
      </w:r>
      <w:r>
        <w:rPr>
          <w:rtl/>
        </w:rPr>
        <w:t>"ר חמי דורון:</w:t>
      </w:r>
    </w:p>
    <w:p w14:paraId="344DDB40" w14:textId="77777777" w:rsidR="00000000" w:rsidRDefault="00F92B3A">
      <w:pPr>
        <w:pStyle w:val="a0"/>
        <w:rPr>
          <w:rFonts w:hint="cs"/>
          <w:rtl/>
        </w:rPr>
      </w:pPr>
    </w:p>
    <w:p w14:paraId="29E10363" w14:textId="77777777" w:rsidR="00000000" w:rsidRDefault="00F92B3A">
      <w:pPr>
        <w:pStyle w:val="a0"/>
        <w:rPr>
          <w:rFonts w:hint="cs"/>
          <w:rtl/>
        </w:rPr>
      </w:pPr>
      <w:r>
        <w:rPr>
          <w:rFonts w:hint="cs"/>
          <w:rtl/>
        </w:rPr>
        <w:t>הודעה לסגנית המזכיר. בבקשה.</w:t>
      </w:r>
    </w:p>
    <w:p w14:paraId="384BBE56" w14:textId="77777777" w:rsidR="00000000" w:rsidRDefault="00F92B3A">
      <w:pPr>
        <w:pStyle w:val="a0"/>
        <w:rPr>
          <w:rFonts w:hint="cs"/>
          <w:rtl/>
        </w:rPr>
      </w:pPr>
    </w:p>
    <w:p w14:paraId="4CD1CD1F" w14:textId="77777777" w:rsidR="00000000" w:rsidRDefault="00F92B3A">
      <w:pPr>
        <w:pStyle w:val="a"/>
        <w:rPr>
          <w:rFonts w:hint="cs"/>
          <w:rtl/>
        </w:rPr>
      </w:pPr>
      <w:bookmarkStart w:id="358" w:name="_Toc100391318"/>
      <w:r>
        <w:rPr>
          <w:rFonts w:hint="cs"/>
          <w:rtl/>
        </w:rPr>
        <w:t>סגנית מזכיר הכנסת ירדנה מלר-הורובי</w:t>
      </w:r>
      <w:r>
        <w:rPr>
          <w:rFonts w:hint="cs"/>
          <w:rtl/>
        </w:rPr>
        <w:t>ץ:</w:t>
      </w:r>
      <w:bookmarkEnd w:id="358"/>
    </w:p>
    <w:p w14:paraId="27B6FCF9" w14:textId="77777777" w:rsidR="00000000" w:rsidRDefault="00F92B3A">
      <w:pPr>
        <w:pStyle w:val="a0"/>
        <w:rPr>
          <w:rFonts w:hint="cs"/>
          <w:rtl/>
        </w:rPr>
      </w:pPr>
    </w:p>
    <w:p w14:paraId="3213A6B6" w14:textId="77777777" w:rsidR="00000000" w:rsidRDefault="00F92B3A">
      <w:pPr>
        <w:pStyle w:val="a0"/>
        <w:rPr>
          <w:rFonts w:hint="cs"/>
          <w:rtl/>
        </w:rPr>
      </w:pPr>
      <w:r>
        <w:rPr>
          <w:rFonts w:hint="cs"/>
          <w:rtl/>
        </w:rPr>
        <w:t>ברשות יושב-ראש הישיבה, הנני מתכבדת להודיע, כי הונחה היום על שולחן הכנסת החלטת ועדת הכספים לגבי צו תעריף המכס והפטורים ומס קנייה על טובין (תיקון מס' 35), התשס"ה-2004. תודה.</w:t>
      </w:r>
    </w:p>
    <w:p w14:paraId="36EF6E2F" w14:textId="77777777" w:rsidR="00000000" w:rsidRDefault="00F92B3A">
      <w:pPr>
        <w:pStyle w:val="a0"/>
        <w:rPr>
          <w:rFonts w:hint="cs"/>
          <w:rtl/>
        </w:rPr>
      </w:pPr>
    </w:p>
    <w:p w14:paraId="1A62C14A" w14:textId="77777777" w:rsidR="00000000" w:rsidRDefault="00F92B3A">
      <w:pPr>
        <w:pStyle w:val="af1"/>
        <w:rPr>
          <w:rtl/>
        </w:rPr>
      </w:pPr>
      <w:r>
        <w:rPr>
          <w:rFonts w:hint="eastAsia"/>
          <w:rtl/>
        </w:rPr>
        <w:t>היו</w:t>
      </w:r>
      <w:r>
        <w:rPr>
          <w:rtl/>
        </w:rPr>
        <w:t>"ר חמי דורון:</w:t>
      </w:r>
    </w:p>
    <w:p w14:paraId="599E00E8" w14:textId="77777777" w:rsidR="00000000" w:rsidRDefault="00F92B3A">
      <w:pPr>
        <w:pStyle w:val="a0"/>
        <w:rPr>
          <w:rFonts w:hint="cs"/>
          <w:rtl/>
        </w:rPr>
      </w:pPr>
    </w:p>
    <w:p w14:paraId="1D95B9FF" w14:textId="77777777" w:rsidR="00000000" w:rsidRDefault="00F92B3A">
      <w:pPr>
        <w:pStyle w:val="a0"/>
        <w:rPr>
          <w:rFonts w:hint="cs"/>
          <w:rtl/>
        </w:rPr>
      </w:pPr>
      <w:r>
        <w:rPr>
          <w:rFonts w:hint="cs"/>
          <w:rtl/>
        </w:rPr>
        <w:t>תודה רבה לסגנית מזכיר הכנסת.</w:t>
      </w:r>
    </w:p>
    <w:p w14:paraId="140D2CD4" w14:textId="77777777" w:rsidR="00000000" w:rsidRDefault="00F92B3A">
      <w:pPr>
        <w:pStyle w:val="a2"/>
        <w:rPr>
          <w:rFonts w:hint="cs"/>
          <w:rtl/>
        </w:rPr>
      </w:pPr>
    </w:p>
    <w:p w14:paraId="587D758A" w14:textId="77777777" w:rsidR="00000000" w:rsidRDefault="00F92B3A">
      <w:pPr>
        <w:pStyle w:val="a0"/>
        <w:rPr>
          <w:rFonts w:hint="cs"/>
          <w:rtl/>
        </w:rPr>
      </w:pPr>
    </w:p>
    <w:p w14:paraId="601315A2" w14:textId="77777777" w:rsidR="00000000" w:rsidRDefault="00F92B3A">
      <w:pPr>
        <w:pStyle w:val="a2"/>
        <w:rPr>
          <w:rFonts w:hint="cs"/>
          <w:rtl/>
        </w:rPr>
      </w:pPr>
      <w:bookmarkStart w:id="359" w:name="CS81311FI0081311T08_12_2004_15_32_43"/>
      <w:bookmarkStart w:id="360" w:name="_Toc100391319"/>
      <w:bookmarkEnd w:id="359"/>
      <w:r>
        <w:rPr>
          <w:rtl/>
        </w:rPr>
        <w:t>הצעה לסדר-היום</w:t>
      </w:r>
      <w:bookmarkEnd w:id="360"/>
    </w:p>
    <w:p w14:paraId="5731D446" w14:textId="77777777" w:rsidR="00000000" w:rsidRDefault="00F92B3A">
      <w:pPr>
        <w:pStyle w:val="a2"/>
        <w:rPr>
          <w:rtl/>
        </w:rPr>
      </w:pPr>
      <w:bookmarkStart w:id="361" w:name="_Toc100391320"/>
      <w:r>
        <w:rPr>
          <w:rtl/>
        </w:rPr>
        <w:t>הצורך בהקמתה של</w:t>
      </w:r>
      <w:r>
        <w:rPr>
          <w:rtl/>
        </w:rPr>
        <w:t xml:space="preserve"> עיר ערבית חדשה</w:t>
      </w:r>
      <w:bookmarkEnd w:id="361"/>
    </w:p>
    <w:p w14:paraId="2DA954E7" w14:textId="77777777" w:rsidR="00000000" w:rsidRDefault="00F92B3A">
      <w:pPr>
        <w:pStyle w:val="a0"/>
        <w:rPr>
          <w:rFonts w:hint="cs"/>
          <w:rtl/>
        </w:rPr>
      </w:pPr>
    </w:p>
    <w:p w14:paraId="542AE2BB" w14:textId="77777777" w:rsidR="00000000" w:rsidRDefault="00F92B3A">
      <w:pPr>
        <w:pStyle w:val="af1"/>
        <w:rPr>
          <w:rtl/>
        </w:rPr>
      </w:pPr>
      <w:r>
        <w:rPr>
          <w:rFonts w:hint="eastAsia"/>
          <w:rtl/>
        </w:rPr>
        <w:t>היו</w:t>
      </w:r>
      <w:r>
        <w:rPr>
          <w:rtl/>
        </w:rPr>
        <w:t>"ר חמי דורון:</w:t>
      </w:r>
    </w:p>
    <w:p w14:paraId="0C48FE59" w14:textId="77777777" w:rsidR="00000000" w:rsidRDefault="00F92B3A">
      <w:pPr>
        <w:pStyle w:val="a0"/>
        <w:rPr>
          <w:rFonts w:hint="cs"/>
          <w:rtl/>
        </w:rPr>
      </w:pPr>
    </w:p>
    <w:p w14:paraId="67524AB6" w14:textId="77777777" w:rsidR="00000000" w:rsidRDefault="00F92B3A">
      <w:pPr>
        <w:pStyle w:val="a0"/>
        <w:rPr>
          <w:rFonts w:hint="cs"/>
          <w:rtl/>
        </w:rPr>
      </w:pPr>
      <w:r>
        <w:rPr>
          <w:rFonts w:hint="cs"/>
          <w:rtl/>
        </w:rPr>
        <w:t>אנחנו עוברים להצעה רגילה לסדר-היום שמספרה 5169: הצורך בהקמתה של עיר ערבית חדשה - מאת חבר הכנסת ג'מאל זחאלקה. איפה חבר הכנסת נסים זאב? אולי תהיה לו עכשיו תשובה. אדוני, בבקשה. לרשותך עשר דקות.</w:t>
      </w:r>
    </w:p>
    <w:p w14:paraId="5B0912AA" w14:textId="77777777" w:rsidR="00000000" w:rsidRDefault="00F92B3A">
      <w:pPr>
        <w:pStyle w:val="a0"/>
        <w:rPr>
          <w:rFonts w:hint="cs"/>
          <w:rtl/>
        </w:rPr>
      </w:pPr>
    </w:p>
    <w:p w14:paraId="061DE8D7" w14:textId="77777777" w:rsidR="00000000" w:rsidRDefault="00F92B3A">
      <w:pPr>
        <w:pStyle w:val="a"/>
        <w:rPr>
          <w:rtl/>
        </w:rPr>
      </w:pPr>
      <w:bookmarkStart w:id="362" w:name="FS000001061T08_12_2004_15_33_54"/>
      <w:bookmarkStart w:id="363" w:name="_Toc100391321"/>
      <w:bookmarkEnd w:id="362"/>
      <w:r>
        <w:rPr>
          <w:rFonts w:hint="eastAsia"/>
          <w:rtl/>
        </w:rPr>
        <w:t>ג</w:t>
      </w:r>
      <w:r>
        <w:rPr>
          <w:rtl/>
        </w:rPr>
        <w:t>'מאל זחאלקה (בל"ד):</w:t>
      </w:r>
      <w:bookmarkEnd w:id="363"/>
    </w:p>
    <w:p w14:paraId="447A34DB" w14:textId="77777777" w:rsidR="00000000" w:rsidRDefault="00F92B3A">
      <w:pPr>
        <w:pStyle w:val="a0"/>
        <w:rPr>
          <w:rFonts w:hint="cs"/>
          <w:rtl/>
        </w:rPr>
      </w:pPr>
    </w:p>
    <w:p w14:paraId="1F4A8A9B" w14:textId="77777777" w:rsidR="00000000" w:rsidRDefault="00F92B3A">
      <w:pPr>
        <w:pStyle w:val="a0"/>
        <w:rPr>
          <w:rFonts w:hint="cs"/>
          <w:rtl/>
        </w:rPr>
      </w:pPr>
      <w:r>
        <w:rPr>
          <w:rFonts w:hint="cs"/>
          <w:rtl/>
        </w:rPr>
        <w:t>כבוד הי</w:t>
      </w:r>
      <w:r>
        <w:rPr>
          <w:rFonts w:hint="cs"/>
          <w:rtl/>
        </w:rPr>
        <w:t>ושב-ראש, רבותי חברי הכנסת, אני מגיש הצעה לסדר בתקווה שהיא תעבור לוועדת הפנים. לפני שהשר עזב, הוא הביע את הסכמתו.</w:t>
      </w:r>
    </w:p>
    <w:p w14:paraId="09B41602" w14:textId="77777777" w:rsidR="00000000" w:rsidRDefault="00F92B3A">
      <w:pPr>
        <w:pStyle w:val="a0"/>
        <w:rPr>
          <w:rFonts w:hint="cs"/>
          <w:rtl/>
        </w:rPr>
      </w:pPr>
    </w:p>
    <w:p w14:paraId="5CBCF8F5" w14:textId="77777777" w:rsidR="00000000" w:rsidRDefault="00F92B3A">
      <w:pPr>
        <w:pStyle w:val="af1"/>
        <w:rPr>
          <w:rtl/>
        </w:rPr>
      </w:pPr>
      <w:r>
        <w:rPr>
          <w:rFonts w:hint="eastAsia"/>
          <w:rtl/>
        </w:rPr>
        <w:t>היו</w:t>
      </w:r>
      <w:r>
        <w:rPr>
          <w:rtl/>
        </w:rPr>
        <w:t>"ר חמי דורון:</w:t>
      </w:r>
    </w:p>
    <w:p w14:paraId="58A7AB9D" w14:textId="77777777" w:rsidR="00000000" w:rsidRDefault="00F92B3A">
      <w:pPr>
        <w:pStyle w:val="a0"/>
        <w:rPr>
          <w:rFonts w:hint="cs"/>
          <w:rtl/>
        </w:rPr>
      </w:pPr>
    </w:p>
    <w:p w14:paraId="336F935B" w14:textId="77777777" w:rsidR="00000000" w:rsidRDefault="00F92B3A">
      <w:pPr>
        <w:pStyle w:val="a0"/>
        <w:rPr>
          <w:rFonts w:hint="cs"/>
          <w:rtl/>
        </w:rPr>
      </w:pPr>
      <w:r>
        <w:rPr>
          <w:rFonts w:hint="cs"/>
          <w:rtl/>
        </w:rPr>
        <w:t>אתה יכול לבקש רק לדון בהצעה הזאת פה במליאה, וצריך לדאוג - השר איננו - שמישהו יגיש הצעה נגדית להעביר זאת לוועדה.</w:t>
      </w:r>
    </w:p>
    <w:p w14:paraId="5A74E46C" w14:textId="77777777" w:rsidR="00000000" w:rsidRDefault="00F92B3A">
      <w:pPr>
        <w:pStyle w:val="a0"/>
        <w:rPr>
          <w:rFonts w:hint="cs"/>
          <w:rtl/>
        </w:rPr>
      </w:pPr>
    </w:p>
    <w:p w14:paraId="516BDF52" w14:textId="77777777" w:rsidR="00000000" w:rsidRDefault="00F92B3A">
      <w:pPr>
        <w:pStyle w:val="-"/>
        <w:rPr>
          <w:rtl/>
        </w:rPr>
      </w:pPr>
      <w:bookmarkStart w:id="364" w:name="FS000001061T08_12_2004_15_34_33C"/>
      <w:bookmarkEnd w:id="364"/>
      <w:r>
        <w:rPr>
          <w:rFonts w:hint="eastAsia"/>
          <w:rtl/>
        </w:rPr>
        <w:t>ג</w:t>
      </w:r>
      <w:r>
        <w:rPr>
          <w:rtl/>
        </w:rPr>
        <w:t>'מאל זחאלק</w:t>
      </w:r>
      <w:r>
        <w:rPr>
          <w:rtl/>
        </w:rPr>
        <w:t>ה (בל"ד):</w:t>
      </w:r>
    </w:p>
    <w:p w14:paraId="32632FB2" w14:textId="77777777" w:rsidR="00000000" w:rsidRDefault="00F92B3A">
      <w:pPr>
        <w:pStyle w:val="a0"/>
        <w:rPr>
          <w:rFonts w:hint="cs"/>
          <w:rtl/>
        </w:rPr>
      </w:pPr>
    </w:p>
    <w:p w14:paraId="22299084" w14:textId="77777777" w:rsidR="00000000" w:rsidRDefault="00F92B3A">
      <w:pPr>
        <w:pStyle w:val="a0"/>
        <w:rPr>
          <w:rFonts w:hint="cs"/>
          <w:rtl/>
        </w:rPr>
      </w:pPr>
      <w:r>
        <w:rPr>
          <w:rFonts w:hint="cs"/>
          <w:rtl/>
        </w:rPr>
        <w:t xml:space="preserve">בסדר. </w:t>
      </w:r>
    </w:p>
    <w:p w14:paraId="2F99CB0E" w14:textId="77777777" w:rsidR="00000000" w:rsidRDefault="00F92B3A">
      <w:pPr>
        <w:pStyle w:val="a0"/>
        <w:rPr>
          <w:rFonts w:hint="cs"/>
          <w:rtl/>
        </w:rPr>
      </w:pPr>
    </w:p>
    <w:p w14:paraId="3A0FAD48" w14:textId="77777777" w:rsidR="00000000" w:rsidRDefault="00F92B3A">
      <w:pPr>
        <w:pStyle w:val="a0"/>
        <w:rPr>
          <w:rFonts w:hint="cs"/>
          <w:rtl/>
        </w:rPr>
      </w:pPr>
      <w:r>
        <w:rPr>
          <w:rFonts w:hint="cs"/>
          <w:rtl/>
        </w:rPr>
        <w:t>לפני כשנתיים התקיים במכון טרומן דיון בנושא הקמת עיר ערבית חדשה, והצגתי את התזה ואת החזון של הקמת עיר ערבית חדשה. פרופסור שנל מהחוג לגיאוגרפיה התנגד. הוא ענה לי והביע התנגדות לרעיון. הוא חשב שצריך לחפש פתרונות אחרים לבעיותיה של האוכלוסייה</w:t>
      </w:r>
      <w:r>
        <w:rPr>
          <w:rFonts w:hint="cs"/>
          <w:rtl/>
        </w:rPr>
        <w:t xml:space="preserve"> הערבית. אתמול דיברתי אתו כדי לשמוע ממנו וכדי שיציג את התנגדויותיו. אני הצגתי את התזה שלי או את ההצעה שלי, והופתעתי ושמחתי לשמוע ממנו שהוא שינה את דעתו והוא תומך נלהב בהצעה, והוא אפילו מוכן  להירתם למאמץ להקים עיר ערבית חדשה. </w:t>
      </w:r>
    </w:p>
    <w:p w14:paraId="06776ACB" w14:textId="77777777" w:rsidR="00000000" w:rsidRDefault="00F92B3A">
      <w:pPr>
        <w:pStyle w:val="a0"/>
        <w:rPr>
          <w:rFonts w:hint="cs"/>
          <w:rtl/>
        </w:rPr>
      </w:pPr>
    </w:p>
    <w:p w14:paraId="2E4893BC" w14:textId="77777777" w:rsidR="00000000" w:rsidRDefault="00F92B3A">
      <w:pPr>
        <w:pStyle w:val="a0"/>
        <w:rPr>
          <w:rFonts w:hint="cs"/>
          <w:rtl/>
        </w:rPr>
      </w:pPr>
      <w:r>
        <w:rPr>
          <w:rFonts w:hint="cs"/>
          <w:rtl/>
        </w:rPr>
        <w:t xml:space="preserve">מתוך שיחותי עם אנשי אקדמיה, </w:t>
      </w:r>
      <w:r>
        <w:rPr>
          <w:rFonts w:hint="cs"/>
          <w:rtl/>
        </w:rPr>
        <w:t>גיאוגרפים בעיקר, כמו פרופסור עמירם גונן, מגדולי הגיאוגרפים בארץ, ומתוך שיחותי עם מומחים בנושא הזה או אנשים שמכירים את מצב האוכלוסייה הערבית, או שבאים מהאקדמיה ומתעסקים בתכנון - הם תומכים ברעיון. כלומר, לרעיון יש רגליים ותמיכה די חזקה. אני רוצה, בדקות שניתנ</w:t>
      </w:r>
      <w:r>
        <w:rPr>
          <w:rFonts w:hint="cs"/>
          <w:rtl/>
        </w:rPr>
        <w:t>ו לי כאן, להציג את העניין.</w:t>
      </w:r>
    </w:p>
    <w:p w14:paraId="315870A9" w14:textId="77777777" w:rsidR="00000000" w:rsidRDefault="00F92B3A">
      <w:pPr>
        <w:pStyle w:val="a0"/>
        <w:rPr>
          <w:rFonts w:hint="cs"/>
          <w:rtl/>
        </w:rPr>
      </w:pPr>
    </w:p>
    <w:p w14:paraId="28E6C34F" w14:textId="77777777" w:rsidR="00000000" w:rsidRDefault="00F92B3A">
      <w:pPr>
        <w:pStyle w:val="a0"/>
        <w:rPr>
          <w:rFonts w:hint="cs"/>
          <w:rtl/>
        </w:rPr>
      </w:pPr>
      <w:r>
        <w:rPr>
          <w:rFonts w:hint="cs"/>
          <w:rtl/>
        </w:rPr>
        <w:t>האוכלוסייה הערבית חיה במשך יותר מ-50 שנה ללא עיר. זו אולי אחת החברות היחידות בעולם, או החברה היחידה בעולם שעברה תהליך של מודרניזציה בלי עירוניוּת, וזו אולי החברה היחידה בעולם שגם עברה תהליך של פרולטריזציה, כלומר מעבר מעיסוק בחקל</w:t>
      </w:r>
      <w:r>
        <w:rPr>
          <w:rFonts w:hint="cs"/>
          <w:rtl/>
        </w:rPr>
        <w:t>אות לעבודה שכירה, בלי אורבניזציה, כלומר בלי מעבר אל העיר. למה? כי לא היתה עיר לעבור אליה. העיר היהודית היתה מנוכרת, ולא היתה עיר מרכז ערבית שתמשוך אנשים אליה.</w:t>
      </w:r>
    </w:p>
    <w:p w14:paraId="37DF8537" w14:textId="77777777" w:rsidR="00000000" w:rsidRDefault="00F92B3A">
      <w:pPr>
        <w:pStyle w:val="a0"/>
        <w:rPr>
          <w:rFonts w:hint="cs"/>
          <w:rtl/>
        </w:rPr>
      </w:pPr>
    </w:p>
    <w:p w14:paraId="15066ED1" w14:textId="77777777" w:rsidR="00000000" w:rsidRDefault="00F92B3A">
      <w:pPr>
        <w:pStyle w:val="a0"/>
        <w:rPr>
          <w:rFonts w:hint="cs"/>
          <w:rtl/>
        </w:rPr>
      </w:pPr>
      <w:r>
        <w:rPr>
          <w:rFonts w:hint="cs"/>
          <w:rtl/>
        </w:rPr>
        <w:t>מאז קום המדינה הוקמו יותר מ-600 יישובים יהודיים בארץ, וכולם הוקמו לצורכי פיתוח. אני מדבר על גבול</w:t>
      </w:r>
      <w:r>
        <w:rPr>
          <w:rFonts w:hint="cs"/>
          <w:rtl/>
        </w:rPr>
        <w:t>ות "הקו הירוק", ואני לא מדבר על התנחלויות. מאז קום המדינה לא הוקם אף יישוב ערבי אחד לצורכי פיתוח. הוקמו כמה יישובים בנגב כדי לקבץ את האוכלוסייה הערבית בנגב ולהשתלט על הקרקע שלה. כלומר, אנשים לא נמשכו אל תוך היישובים האלה, אלא נדחפו אליהם. אני מציע כאן הקמת</w:t>
      </w:r>
      <w:r>
        <w:rPr>
          <w:rFonts w:hint="cs"/>
          <w:rtl/>
        </w:rPr>
        <w:t xml:space="preserve"> עיר ערבית חדשה, שתמשוך אנשים אליה, ולא שיידחפו אליה בכוח, כמו שקרה בנגב. המטרה בנגב לא היתה פיתוח אלא הפקעה.</w:t>
      </w:r>
    </w:p>
    <w:p w14:paraId="32D6079E" w14:textId="77777777" w:rsidR="00000000" w:rsidRDefault="00F92B3A">
      <w:pPr>
        <w:pStyle w:val="a0"/>
        <w:rPr>
          <w:rFonts w:hint="cs"/>
          <w:rtl/>
        </w:rPr>
      </w:pPr>
    </w:p>
    <w:p w14:paraId="57EEFB02" w14:textId="77777777" w:rsidR="00000000" w:rsidRDefault="00F92B3A">
      <w:pPr>
        <w:pStyle w:val="a0"/>
        <w:rPr>
          <w:rFonts w:hint="cs"/>
          <w:rtl/>
        </w:rPr>
      </w:pPr>
      <w:r>
        <w:rPr>
          <w:rFonts w:hint="cs"/>
          <w:rtl/>
        </w:rPr>
        <w:t>אני לא רוצה להתעסק עכשיו בכל ההיסטוריה, אבל היום כל מי שבוחן את מידת ההתפתחות של האוכלוסייה הערבית ואת הבעיות השונות שהיא סובלת מהן מגיע למסקנה ש</w:t>
      </w:r>
      <w:r>
        <w:rPr>
          <w:rFonts w:hint="cs"/>
          <w:rtl/>
        </w:rPr>
        <w:t xml:space="preserve">יש צורך אמיתי בהקמת עיר ערבית חדשה. יש מצוקת מגורים אדירה, ויש בעיה של מבנים חברתיים קדם-מודרניים. תהליך המודרניזציה והשינוי החברתי תקוע. אני מציע להקים עיר חדשה שתמשוך את החברה הערבית קדימה לעבר העידן המודרני של המאה ה-21. </w:t>
      </w:r>
    </w:p>
    <w:p w14:paraId="062067ED" w14:textId="77777777" w:rsidR="00000000" w:rsidRDefault="00F92B3A">
      <w:pPr>
        <w:pStyle w:val="a0"/>
        <w:rPr>
          <w:rFonts w:hint="cs"/>
          <w:rtl/>
        </w:rPr>
      </w:pPr>
    </w:p>
    <w:p w14:paraId="243FADAA" w14:textId="77777777" w:rsidR="00000000" w:rsidRDefault="00F92B3A">
      <w:pPr>
        <w:pStyle w:val="a0"/>
        <w:rPr>
          <w:rFonts w:hint="cs"/>
          <w:rtl/>
        </w:rPr>
      </w:pPr>
      <w:r>
        <w:rPr>
          <w:rFonts w:hint="cs"/>
          <w:rtl/>
        </w:rPr>
        <w:t>אחת הסיבות לכך שלא הוקמה עיר ע</w:t>
      </w:r>
      <w:r>
        <w:rPr>
          <w:rFonts w:hint="cs"/>
          <w:rtl/>
        </w:rPr>
        <w:t xml:space="preserve">רבית חדשה או לא הוקמה עיר ערבית היא התפיסה שרווחה בממסד הישראלי, שלפיה הערבים הם כפריים. ככה הם נתפסו, ככה היה יותר קל להתמודד אתם, וגם יותר קל לשלוט באוכלוסייה שהיא מבותרת לחמולות ולעדות וכו' וכו'. </w:t>
      </w:r>
    </w:p>
    <w:p w14:paraId="39F61FEF" w14:textId="77777777" w:rsidR="00000000" w:rsidRDefault="00F92B3A">
      <w:pPr>
        <w:pStyle w:val="a0"/>
        <w:rPr>
          <w:rFonts w:hint="cs"/>
          <w:rtl/>
        </w:rPr>
      </w:pPr>
    </w:p>
    <w:p w14:paraId="3233F11C" w14:textId="77777777" w:rsidR="00000000" w:rsidRDefault="00F92B3A">
      <w:pPr>
        <w:pStyle w:val="a0"/>
        <w:rPr>
          <w:rFonts w:hint="cs"/>
          <w:rtl/>
        </w:rPr>
      </w:pPr>
      <w:r>
        <w:rPr>
          <w:rFonts w:hint="cs"/>
          <w:rtl/>
        </w:rPr>
        <w:t>כל פעם שאני אומר עיר חדשה, אני מתכוון לעיר מודרנית, עיר</w:t>
      </w:r>
      <w:r>
        <w:rPr>
          <w:rFonts w:hint="cs"/>
          <w:rtl/>
        </w:rPr>
        <w:t xml:space="preserve"> שתציע לאנשים איכות חיים יותר גבוהה, רמת חיים יותר גבוהה, עם תשתיות הכי מודרניות שאפשר; עיר שתציע תרבות ברמה גבוהה, חינוך ברמה, תעסוקה וכו' וכו'. עיר כזאת תמשוך אנשים, אנשים יבואו לגור בה. הם  יהיו משוחררים במידה גדולה מאוד מהמבנים החמולתיים המסורתיים, ואז</w:t>
      </w:r>
      <w:r>
        <w:rPr>
          <w:rFonts w:hint="cs"/>
          <w:rtl/>
        </w:rPr>
        <w:t xml:space="preserve"> אנחנו בונים קהילה חדשה, שהיא קהילה ערבית מודרנית, שיהיה לה תפקיד חשוב מאוד, אפילו תפקיד מכריע, כאוונגרד חברתי שידחוף את עגלת המודרניזציה של החברה שלנו קדימה. </w:t>
      </w:r>
    </w:p>
    <w:p w14:paraId="0DB59E7C" w14:textId="77777777" w:rsidR="00000000" w:rsidRDefault="00F92B3A">
      <w:pPr>
        <w:pStyle w:val="a0"/>
        <w:ind w:firstLine="0"/>
        <w:rPr>
          <w:rFonts w:hint="cs"/>
          <w:rtl/>
        </w:rPr>
      </w:pPr>
    </w:p>
    <w:p w14:paraId="0B8DB053" w14:textId="77777777" w:rsidR="00000000" w:rsidRDefault="00F92B3A">
      <w:pPr>
        <w:pStyle w:val="a0"/>
        <w:rPr>
          <w:rFonts w:hint="cs"/>
          <w:rtl/>
        </w:rPr>
      </w:pPr>
      <w:r>
        <w:rPr>
          <w:rFonts w:hint="cs"/>
          <w:rtl/>
        </w:rPr>
        <w:t>להיעדרה של עיר ערבית השלכות אדירות על התהליכים החברתיים. גם מה שנקרא ה-</w:t>
      </w:r>
      <w:r>
        <w:t>Disordered Modernization</w:t>
      </w:r>
      <w:r>
        <w:rPr>
          <w:rFonts w:hint="cs"/>
          <w:rtl/>
        </w:rPr>
        <w:t>, המודרניזציה המעוותת, שנכפתה או התפתחה בחברה מסורתית, יצרה מבנים מעוותים, שלא יוכלו להתמודד עם השינויים שחלים בעולמנו במאה ה-21, ולכן הקמת העיר החדשה  בוודאי תשנה, או יכולה לשנות את המצב הזה.</w:t>
      </w:r>
    </w:p>
    <w:p w14:paraId="55B2193F" w14:textId="77777777" w:rsidR="00000000" w:rsidRDefault="00F92B3A">
      <w:pPr>
        <w:pStyle w:val="a0"/>
        <w:rPr>
          <w:rFonts w:hint="cs"/>
          <w:rtl/>
        </w:rPr>
      </w:pPr>
    </w:p>
    <w:p w14:paraId="2C7F6F76" w14:textId="77777777" w:rsidR="00000000" w:rsidRDefault="00F92B3A">
      <w:pPr>
        <w:pStyle w:val="a0"/>
        <w:rPr>
          <w:rFonts w:hint="cs"/>
          <w:rtl/>
        </w:rPr>
      </w:pPr>
      <w:r>
        <w:rPr>
          <w:rFonts w:hint="cs"/>
          <w:rtl/>
        </w:rPr>
        <w:t>כבוד היושב-ראש, המצב הקיים הוא שיש שמונה ערים ערביות חדשות, אב</w:t>
      </w:r>
      <w:r>
        <w:rPr>
          <w:rFonts w:hint="cs"/>
          <w:rtl/>
        </w:rPr>
        <w:t>ל מה שמייחד אותן כערים הוא רק השם,  ואולי משכורת ראש העיר.  השאר - כפרים לכל דבר. אני דיברתי עם גורם ממשלתי, והוא אומר: בסדר, אתה רוצה עיר חדשה? נכריז על עוד כפר כעיר, ופתרנו את הבעיה. זה הזלזול העמוק הקיים, המוטבע במוסדות השלטון, כלפי הצרכים של האוכלוסייה</w:t>
      </w:r>
      <w:r>
        <w:rPr>
          <w:rFonts w:hint="cs"/>
          <w:rtl/>
        </w:rPr>
        <w:t xml:space="preserve"> הערבית. </w:t>
      </w:r>
    </w:p>
    <w:p w14:paraId="2FE3D916" w14:textId="77777777" w:rsidR="00000000" w:rsidRDefault="00F92B3A">
      <w:pPr>
        <w:pStyle w:val="a0"/>
        <w:rPr>
          <w:rFonts w:hint="cs"/>
          <w:rtl/>
        </w:rPr>
      </w:pPr>
    </w:p>
    <w:p w14:paraId="530BE4F4" w14:textId="77777777" w:rsidR="00000000" w:rsidRDefault="00F92B3A">
      <w:pPr>
        <w:pStyle w:val="a0"/>
        <w:rPr>
          <w:rFonts w:hint="cs"/>
          <w:rtl/>
        </w:rPr>
      </w:pPr>
      <w:r>
        <w:rPr>
          <w:rFonts w:hint="cs"/>
          <w:rtl/>
        </w:rPr>
        <w:t>הצורך בהקמת עיר ערבית חדשה הוא צורך, כפי שאמרתי, של השינויים הדמוגרפיים שחלים. אנחנו רואים סימנים גם שהאוכלוסייה הזאת בשלה. האוכלוסייה הערבית היום בשלה והיא רוצה חיים עירוניים. אנחנו רואים את זה בהתפתחות שחלה בחיפה, אנחנו רואים את זה במעבר אפילו</w:t>
      </w:r>
      <w:r>
        <w:rPr>
          <w:rFonts w:hint="cs"/>
          <w:rtl/>
        </w:rPr>
        <w:t xml:space="preserve"> לנצרת-עילית. אנחנו רואים את זה בגידול השיעור של האקדמאים. בנצרת-עילית יש עכשיו 6,000 ערבים. בנצרת העיר יש דליפה חלשה, וגם לחיפה, אבל בנצרת יש מצוקת דיור אדירה. </w:t>
      </w:r>
    </w:p>
    <w:p w14:paraId="0A5B34D1" w14:textId="77777777" w:rsidR="00000000" w:rsidRDefault="00F92B3A">
      <w:pPr>
        <w:pStyle w:val="af1"/>
        <w:rPr>
          <w:rFonts w:hint="cs"/>
          <w:rtl/>
        </w:rPr>
      </w:pPr>
    </w:p>
    <w:p w14:paraId="6805F709" w14:textId="77777777" w:rsidR="00000000" w:rsidRDefault="00F92B3A">
      <w:pPr>
        <w:pStyle w:val="af1"/>
        <w:rPr>
          <w:rFonts w:hint="cs"/>
          <w:rtl/>
        </w:rPr>
      </w:pPr>
      <w:r>
        <w:rPr>
          <w:rtl/>
        </w:rPr>
        <w:t>היו"ר</w:t>
      </w:r>
      <w:r>
        <w:rPr>
          <w:rFonts w:hint="cs"/>
          <w:rtl/>
        </w:rPr>
        <w:t xml:space="preserve"> חמי דורון:</w:t>
      </w:r>
    </w:p>
    <w:p w14:paraId="47E30E8D" w14:textId="77777777" w:rsidR="00000000" w:rsidRDefault="00F92B3A">
      <w:pPr>
        <w:pStyle w:val="a0"/>
        <w:rPr>
          <w:rtl/>
        </w:rPr>
      </w:pPr>
    </w:p>
    <w:p w14:paraId="6CB221D8" w14:textId="77777777" w:rsidR="00000000" w:rsidRDefault="00F92B3A">
      <w:pPr>
        <w:pStyle w:val="a0"/>
        <w:rPr>
          <w:rtl/>
        </w:rPr>
      </w:pPr>
      <w:r>
        <w:rPr>
          <w:rFonts w:hint="cs"/>
          <w:rtl/>
        </w:rPr>
        <w:t xml:space="preserve">כן, אבל מוכנים לעבור למגורים בבתים קומתיים? </w:t>
      </w:r>
    </w:p>
    <w:p w14:paraId="08C94785" w14:textId="77777777" w:rsidR="00000000" w:rsidRDefault="00F92B3A">
      <w:pPr>
        <w:pStyle w:val="a0"/>
        <w:rPr>
          <w:rFonts w:hint="cs"/>
          <w:rtl/>
        </w:rPr>
      </w:pPr>
    </w:p>
    <w:p w14:paraId="2CC96A19" w14:textId="77777777" w:rsidR="00000000" w:rsidRDefault="00F92B3A">
      <w:pPr>
        <w:pStyle w:val="-"/>
        <w:rPr>
          <w:rFonts w:hint="cs"/>
          <w:rtl/>
        </w:rPr>
      </w:pPr>
      <w:bookmarkStart w:id="365" w:name="FS000000478T08_12_2004_15_17_33C"/>
      <w:bookmarkStart w:id="366" w:name="FS000001061T08_12_2004_15_17_38"/>
      <w:bookmarkStart w:id="367" w:name="FS000000490T08_12_2004_15_36_47C"/>
      <w:bookmarkStart w:id="368" w:name="FS000000490T08_12_2004_15_36_52C"/>
      <w:bookmarkStart w:id="369" w:name="FS000001061T08_12_2004_15_36_58"/>
      <w:bookmarkStart w:id="370" w:name="FS000001061T08_12_2004_15_37_01C"/>
      <w:bookmarkEnd w:id="365"/>
      <w:bookmarkEnd w:id="366"/>
      <w:bookmarkEnd w:id="367"/>
      <w:bookmarkEnd w:id="368"/>
      <w:bookmarkEnd w:id="369"/>
      <w:bookmarkEnd w:id="370"/>
      <w:r>
        <w:rPr>
          <w:rFonts w:hint="eastAsia"/>
          <w:rtl/>
        </w:rPr>
        <w:t>ג</w:t>
      </w:r>
      <w:r>
        <w:rPr>
          <w:rtl/>
        </w:rPr>
        <w:t>'מאל זחאלקה (בל"ד):</w:t>
      </w:r>
    </w:p>
    <w:p w14:paraId="45F7FE13" w14:textId="77777777" w:rsidR="00000000" w:rsidRDefault="00F92B3A">
      <w:pPr>
        <w:pStyle w:val="a0"/>
        <w:ind w:firstLine="0"/>
        <w:rPr>
          <w:rFonts w:hint="cs"/>
          <w:rtl/>
        </w:rPr>
      </w:pPr>
    </w:p>
    <w:p w14:paraId="55DAF332" w14:textId="77777777" w:rsidR="00000000" w:rsidRDefault="00F92B3A">
      <w:pPr>
        <w:pStyle w:val="a0"/>
        <w:rPr>
          <w:rFonts w:hint="cs"/>
          <w:rtl/>
        </w:rPr>
      </w:pPr>
      <w:r>
        <w:rPr>
          <w:rFonts w:hint="cs"/>
          <w:rtl/>
        </w:rPr>
        <w:t>כן, בוו</w:t>
      </w:r>
      <w:r>
        <w:rPr>
          <w:rFonts w:hint="cs"/>
          <w:rtl/>
        </w:rPr>
        <w:t>דאי.</w:t>
      </w:r>
    </w:p>
    <w:p w14:paraId="4BB0AC44" w14:textId="77777777" w:rsidR="00000000" w:rsidRDefault="00F92B3A">
      <w:pPr>
        <w:pStyle w:val="a0"/>
        <w:rPr>
          <w:rFonts w:hint="cs"/>
          <w:rtl/>
        </w:rPr>
      </w:pPr>
    </w:p>
    <w:p w14:paraId="53CD8425" w14:textId="77777777" w:rsidR="00000000" w:rsidRDefault="00F92B3A">
      <w:pPr>
        <w:pStyle w:val="af1"/>
        <w:rPr>
          <w:rFonts w:hint="cs"/>
          <w:rtl/>
        </w:rPr>
      </w:pPr>
      <w:r>
        <w:rPr>
          <w:rFonts w:hint="eastAsia"/>
          <w:rtl/>
        </w:rPr>
        <w:t>היו</w:t>
      </w:r>
      <w:r>
        <w:rPr>
          <w:rtl/>
        </w:rPr>
        <w:t>"ר</w:t>
      </w:r>
      <w:r>
        <w:rPr>
          <w:rFonts w:hint="cs"/>
          <w:rtl/>
        </w:rPr>
        <w:t xml:space="preserve"> חמי דורון:</w:t>
      </w:r>
    </w:p>
    <w:p w14:paraId="0E53584F" w14:textId="77777777" w:rsidR="00000000" w:rsidRDefault="00F92B3A">
      <w:pPr>
        <w:pStyle w:val="a0"/>
        <w:rPr>
          <w:rFonts w:hint="cs"/>
          <w:rtl/>
        </w:rPr>
      </w:pPr>
    </w:p>
    <w:p w14:paraId="2E6F9283" w14:textId="77777777" w:rsidR="00000000" w:rsidRDefault="00F92B3A">
      <w:pPr>
        <w:pStyle w:val="a0"/>
        <w:rPr>
          <w:rFonts w:hint="cs"/>
          <w:rtl/>
        </w:rPr>
      </w:pPr>
      <w:r>
        <w:rPr>
          <w:rFonts w:hint="cs"/>
          <w:rtl/>
        </w:rPr>
        <w:t>כי זה שינוי מהותי.</w:t>
      </w:r>
    </w:p>
    <w:p w14:paraId="09546DD5" w14:textId="77777777" w:rsidR="00000000" w:rsidRDefault="00F92B3A">
      <w:pPr>
        <w:pStyle w:val="a0"/>
        <w:rPr>
          <w:rFonts w:hint="cs"/>
          <w:rtl/>
        </w:rPr>
      </w:pPr>
    </w:p>
    <w:p w14:paraId="07062760" w14:textId="77777777" w:rsidR="00000000" w:rsidRDefault="00F92B3A">
      <w:pPr>
        <w:pStyle w:val="-"/>
        <w:rPr>
          <w:rtl/>
        </w:rPr>
      </w:pPr>
      <w:bookmarkStart w:id="371" w:name="FS000001061T08_12_2004_15_18_12C"/>
      <w:bookmarkEnd w:id="371"/>
      <w:r>
        <w:rPr>
          <w:rFonts w:hint="eastAsia"/>
          <w:rtl/>
        </w:rPr>
        <w:t>ג</w:t>
      </w:r>
      <w:r>
        <w:rPr>
          <w:rtl/>
        </w:rPr>
        <w:t>'מאל זחאלקה (בל"ד):</w:t>
      </w:r>
    </w:p>
    <w:p w14:paraId="12213AAF" w14:textId="77777777" w:rsidR="00000000" w:rsidRDefault="00F92B3A">
      <w:pPr>
        <w:pStyle w:val="a0"/>
        <w:rPr>
          <w:rFonts w:hint="cs"/>
          <w:rtl/>
        </w:rPr>
      </w:pPr>
    </w:p>
    <w:p w14:paraId="1FD516E1" w14:textId="77777777" w:rsidR="00000000" w:rsidRDefault="00F92B3A">
      <w:pPr>
        <w:pStyle w:val="a0"/>
        <w:rPr>
          <w:rFonts w:hint="cs"/>
          <w:rtl/>
        </w:rPr>
      </w:pPr>
      <w:r>
        <w:rPr>
          <w:rFonts w:hint="cs"/>
          <w:rtl/>
        </w:rPr>
        <w:t xml:space="preserve">בוודאי. אני רוצה לכפור בטענה שפרנסה הרבה מהאקדמיה הישראלית. הרבה שנים אנשים קיבלו משכורות על </w:t>
      </w:r>
      <w:bookmarkStart w:id="372" w:name="FS000001061T08_12_2004_14_46_02"/>
      <w:bookmarkStart w:id="373" w:name="FS000001061T08_12_2004_14_46_10C"/>
      <w:bookmarkEnd w:id="372"/>
      <w:bookmarkEnd w:id="373"/>
      <w:r>
        <w:rPr>
          <w:rFonts w:hint="cs"/>
          <w:rtl/>
        </w:rPr>
        <w:t>מחקרים מלומדים שהם עשו, שמצאו שהערבים לא רוצים לעבור לגור ממקום למקום בגלל המבנה החמולתי, בגלל הק</w:t>
      </w:r>
      <w:r>
        <w:rPr>
          <w:rFonts w:hint="cs"/>
          <w:rtl/>
        </w:rPr>
        <w:t xml:space="preserve">שר לקרקע, בגלל, בגלל, בגלל. מצאו שרק 3% עוברים, בעיקר בגלל נישואין. אשה נשואה עוברת לגור בכפר של בעלה, ולפעמים, אם כי זה יותר נדיר, להיפך. האמת היא שאין לאן לעבור. מה יועיל לאדם אם הוא עובר מכפר-קרע לכפר-כנא, לכפר של חבר הכנסת ואסל טאהא? זה אותו הדבר. אין </w:t>
      </w:r>
      <w:r>
        <w:rPr>
          <w:rFonts w:hint="cs"/>
          <w:rtl/>
        </w:rPr>
        <w:t xml:space="preserve">איזה יישוב שמציע רמת חיים, איכות חיים אחרת, שימשוך אותו לגור בו. לכן,  חוסר המעבר הוא לא משום שאנשים לא רוצים לעבור,  אלא מפני שאין לאן לעבור. </w:t>
      </w:r>
    </w:p>
    <w:p w14:paraId="4CDB7E45" w14:textId="77777777" w:rsidR="00000000" w:rsidRDefault="00F92B3A">
      <w:pPr>
        <w:pStyle w:val="a0"/>
        <w:rPr>
          <w:rFonts w:hint="cs"/>
          <w:rtl/>
        </w:rPr>
      </w:pPr>
    </w:p>
    <w:p w14:paraId="1B87F050" w14:textId="77777777" w:rsidR="00000000" w:rsidRDefault="00F92B3A">
      <w:pPr>
        <w:pStyle w:val="a0"/>
        <w:rPr>
          <w:rFonts w:hint="cs"/>
          <w:rtl/>
        </w:rPr>
      </w:pPr>
      <w:r>
        <w:rPr>
          <w:rFonts w:hint="cs"/>
          <w:rtl/>
        </w:rPr>
        <w:t>אני רוצה להגיד, שלפי הסקרים והסטטיסטיקה של המנדט הבריטי על החברה הפלסטינית לפני 1948</w:t>
      </w:r>
      <w:r>
        <w:rPr>
          <w:rtl/>
        </w:rPr>
        <w:t xml:space="preserve"> </w:t>
      </w:r>
      <w:r>
        <w:rPr>
          <w:rFonts w:hint="cs"/>
          <w:rtl/>
        </w:rPr>
        <w:t>- בשנת 1917 גרו 15% בערים,</w:t>
      </w:r>
      <w:r>
        <w:rPr>
          <w:rFonts w:hint="cs"/>
          <w:rtl/>
        </w:rPr>
        <w:t xml:space="preserve"> וב-1946 שבה נערך הסקר האחרון, 33% גרו בערים. היה מעבר. יפו וחיפה הפכו מכפרים קטנים לערים משגשגות. אז התהליך של המעבר קיים. כלומר, הצורך. דרך אגב, בכל העולם הערבי אנשים עוברים מהכפרים.</w:t>
      </w:r>
    </w:p>
    <w:p w14:paraId="491AFF55" w14:textId="77777777" w:rsidR="00000000" w:rsidRDefault="00F92B3A">
      <w:pPr>
        <w:pStyle w:val="a0"/>
        <w:rPr>
          <w:rFonts w:hint="cs"/>
          <w:rtl/>
        </w:rPr>
      </w:pPr>
    </w:p>
    <w:p w14:paraId="2BC24AA7" w14:textId="77777777" w:rsidR="00000000" w:rsidRDefault="00F92B3A">
      <w:pPr>
        <w:pStyle w:val="a0"/>
        <w:rPr>
          <w:rFonts w:hint="cs"/>
          <w:rtl/>
        </w:rPr>
      </w:pPr>
      <w:r>
        <w:rPr>
          <w:rFonts w:hint="cs"/>
          <w:rtl/>
        </w:rPr>
        <w:t xml:space="preserve">  אני כתבתי מאמר בנושא הזה כבר ב-1998, ועוד מעט יוצא ספר של מכון טרומן</w:t>
      </w:r>
      <w:r>
        <w:rPr>
          <w:rFonts w:hint="cs"/>
          <w:rtl/>
        </w:rPr>
        <w:t>, ויש לי מאמר שם, וגם אחרים מתייחסים לשאלה הזאת. אני רוצה שהעניין הזה יעבור לפסים מעשיים של דיון אמיתי. אני מציע להקים עיר חדשה באזור א-רוחה, שהיה מיועד להקמת עיר בשם עירון, וזה ירד מהפרק. יש שם שטחים, יש אדמות ערביות פרטיות, ואפשר להקים את העיר שם. אני מצ</w:t>
      </w:r>
      <w:r>
        <w:rPr>
          <w:rFonts w:hint="cs"/>
          <w:rtl/>
        </w:rPr>
        <w:t xml:space="preserve">יע לקרוא לעיר החדשה בשם יפו החדשה, ואני בטוח שהעיר החדשה קום תקום. תודה. </w:t>
      </w:r>
    </w:p>
    <w:p w14:paraId="57B6BC49" w14:textId="77777777" w:rsidR="00000000" w:rsidRDefault="00F92B3A">
      <w:pPr>
        <w:pStyle w:val="a0"/>
        <w:rPr>
          <w:rFonts w:hint="cs"/>
          <w:rtl/>
        </w:rPr>
      </w:pPr>
    </w:p>
    <w:p w14:paraId="186231A3" w14:textId="77777777" w:rsidR="00000000" w:rsidRDefault="00F92B3A">
      <w:pPr>
        <w:pStyle w:val="af1"/>
        <w:rPr>
          <w:rFonts w:hint="cs"/>
          <w:rtl/>
        </w:rPr>
      </w:pPr>
      <w:r>
        <w:rPr>
          <w:rFonts w:hint="eastAsia"/>
          <w:rtl/>
        </w:rPr>
        <w:t>היו</w:t>
      </w:r>
      <w:r>
        <w:rPr>
          <w:rtl/>
        </w:rPr>
        <w:t>"ר</w:t>
      </w:r>
      <w:r>
        <w:rPr>
          <w:rFonts w:hint="cs"/>
          <w:rtl/>
        </w:rPr>
        <w:t xml:space="preserve"> חמי דורון:</w:t>
      </w:r>
    </w:p>
    <w:p w14:paraId="0A16EA06" w14:textId="77777777" w:rsidR="00000000" w:rsidRDefault="00F92B3A">
      <w:pPr>
        <w:pStyle w:val="a0"/>
        <w:rPr>
          <w:rFonts w:hint="cs"/>
          <w:rtl/>
        </w:rPr>
      </w:pPr>
    </w:p>
    <w:p w14:paraId="2C1C9750" w14:textId="77777777" w:rsidR="00000000" w:rsidRDefault="00F92B3A">
      <w:pPr>
        <w:pStyle w:val="a0"/>
        <w:rPr>
          <w:rFonts w:hint="cs"/>
          <w:rtl/>
        </w:rPr>
      </w:pPr>
      <w:r>
        <w:rPr>
          <w:rFonts w:hint="cs"/>
          <w:rtl/>
        </w:rPr>
        <w:t xml:space="preserve">תודה רבה. חבר הכנסת גאלב מג'אדלה. אני רק מזכיר שאתה פשוט עונה מאחר שאין תשובת ממשלה, על-פי סעיף 88. </w:t>
      </w:r>
    </w:p>
    <w:p w14:paraId="5FE59534" w14:textId="77777777" w:rsidR="00000000" w:rsidRDefault="00F92B3A">
      <w:pPr>
        <w:pStyle w:val="a0"/>
        <w:rPr>
          <w:rFonts w:hint="cs"/>
          <w:rtl/>
        </w:rPr>
      </w:pPr>
    </w:p>
    <w:p w14:paraId="0599CE20" w14:textId="77777777" w:rsidR="00000000" w:rsidRDefault="00F92B3A">
      <w:pPr>
        <w:pStyle w:val="a"/>
        <w:rPr>
          <w:rtl/>
        </w:rPr>
      </w:pPr>
      <w:bookmarkStart w:id="374" w:name="FS000001061T08_12_2004_15_24_04"/>
      <w:bookmarkStart w:id="375" w:name="FS000002014T08_12_2004_15_24_11"/>
      <w:bookmarkStart w:id="376" w:name="_Toc100391322"/>
      <w:bookmarkEnd w:id="374"/>
      <w:bookmarkEnd w:id="375"/>
      <w:r>
        <w:rPr>
          <w:rFonts w:hint="eastAsia"/>
          <w:rtl/>
        </w:rPr>
        <w:t>גאלב</w:t>
      </w:r>
      <w:r>
        <w:rPr>
          <w:rtl/>
        </w:rPr>
        <w:t xml:space="preserve"> מג'אדלה (העבודה-מימד):</w:t>
      </w:r>
      <w:bookmarkEnd w:id="376"/>
    </w:p>
    <w:p w14:paraId="78855A1E" w14:textId="77777777" w:rsidR="00000000" w:rsidRDefault="00F92B3A">
      <w:pPr>
        <w:pStyle w:val="a0"/>
        <w:rPr>
          <w:rFonts w:hint="cs"/>
          <w:rtl/>
        </w:rPr>
      </w:pPr>
    </w:p>
    <w:p w14:paraId="2EDF2F74" w14:textId="77777777" w:rsidR="00000000" w:rsidRDefault="00F92B3A">
      <w:pPr>
        <w:pStyle w:val="a0"/>
        <w:rPr>
          <w:rFonts w:hint="cs"/>
          <w:rtl/>
        </w:rPr>
      </w:pPr>
      <w:bookmarkStart w:id="377" w:name="FS000001061T08_12_2004_14_48_32"/>
      <w:bookmarkEnd w:id="377"/>
      <w:r>
        <w:rPr>
          <w:rFonts w:hint="cs"/>
          <w:rtl/>
        </w:rPr>
        <w:t>אנחנו מציעים להעביר את הנושא לוו</w:t>
      </w:r>
      <w:r>
        <w:rPr>
          <w:rFonts w:hint="cs"/>
          <w:rtl/>
        </w:rPr>
        <w:t xml:space="preserve">עדה. </w:t>
      </w:r>
    </w:p>
    <w:p w14:paraId="432C470A" w14:textId="77777777" w:rsidR="00000000" w:rsidRDefault="00F92B3A">
      <w:pPr>
        <w:pStyle w:val="a0"/>
        <w:rPr>
          <w:rFonts w:hint="cs"/>
          <w:rtl/>
        </w:rPr>
      </w:pPr>
    </w:p>
    <w:p w14:paraId="14AE1291" w14:textId="77777777" w:rsidR="00000000" w:rsidRDefault="00F92B3A">
      <w:pPr>
        <w:pStyle w:val="a0"/>
        <w:rPr>
          <w:rFonts w:hint="cs"/>
          <w:rtl/>
        </w:rPr>
      </w:pPr>
      <w:r>
        <w:rPr>
          <w:rFonts w:hint="cs"/>
          <w:rtl/>
        </w:rPr>
        <w:t>אדוני היושב-ראש, אני מברך את עמיתי חבר הכנסת זחאלקה על ההצעה. אני הייתי מצפה שהממשלה תיזום את ההצעה הזאת, ותחשוב לרגע שהגיע הזמן להקים עיר חדשה ערבית, מודרנית. לא קם אף יישוב חדש  מאז קום המדינה. יש גם התפוצצות אוכלוסייה. גם מגיע לאוכלוסייה הזאת שצמ</w:t>
      </w:r>
      <w:r>
        <w:rPr>
          <w:rFonts w:hint="cs"/>
          <w:rtl/>
        </w:rPr>
        <w:t>חה וגדלה ונולדה מאז 1948 שיראו עיר מודרנית - תכנונית - חדשה ראויה שיוכלו לגור בה. אני מברך אותך גם על השם היפה, גם על המקום, שהוא מקום טוב וגם אין לגביו מכשולים.</w:t>
      </w:r>
    </w:p>
    <w:p w14:paraId="750B0689" w14:textId="77777777" w:rsidR="00000000" w:rsidRDefault="00F92B3A">
      <w:pPr>
        <w:pStyle w:val="a0"/>
        <w:rPr>
          <w:rFonts w:hint="cs"/>
          <w:rtl/>
        </w:rPr>
      </w:pPr>
    </w:p>
    <w:p w14:paraId="4306A902" w14:textId="77777777" w:rsidR="00000000" w:rsidRDefault="00F92B3A">
      <w:pPr>
        <w:pStyle w:val="a0"/>
        <w:rPr>
          <w:rFonts w:hint="cs"/>
          <w:rtl/>
        </w:rPr>
      </w:pPr>
      <w:r>
        <w:rPr>
          <w:rFonts w:hint="cs"/>
          <w:rtl/>
        </w:rPr>
        <w:t>דבר נוסף, הפקיעו כל כך הרבה אדמות, צמצמו את שטח השיפוט של כל הערים, הכפרים והיישובים הקיימים.</w:t>
      </w:r>
      <w:r>
        <w:rPr>
          <w:rFonts w:hint="cs"/>
          <w:rtl/>
        </w:rPr>
        <w:t xml:space="preserve"> מן הראוי שהממשל ורשויות התכנון ומשרד הפנים ישקלו את ההיענות החיובית להקמת עיר ערבית חדשה ומודרנית בישראל. תודה.</w:t>
      </w:r>
    </w:p>
    <w:p w14:paraId="718E99A6" w14:textId="77777777" w:rsidR="00000000" w:rsidRDefault="00F92B3A">
      <w:pPr>
        <w:pStyle w:val="a0"/>
        <w:rPr>
          <w:rFonts w:hint="cs"/>
          <w:rtl/>
        </w:rPr>
      </w:pPr>
    </w:p>
    <w:p w14:paraId="06A9730A" w14:textId="77777777" w:rsidR="00000000" w:rsidRDefault="00F92B3A">
      <w:pPr>
        <w:pStyle w:val="af1"/>
        <w:rPr>
          <w:rFonts w:hint="cs"/>
          <w:rtl/>
        </w:rPr>
      </w:pPr>
      <w:r>
        <w:rPr>
          <w:rFonts w:hint="eastAsia"/>
          <w:rtl/>
        </w:rPr>
        <w:t>היו</w:t>
      </w:r>
      <w:r>
        <w:rPr>
          <w:rtl/>
        </w:rPr>
        <w:t>"ר</w:t>
      </w:r>
      <w:r>
        <w:rPr>
          <w:rFonts w:hint="cs"/>
          <w:rtl/>
        </w:rPr>
        <w:t xml:space="preserve"> חמי דורון:</w:t>
      </w:r>
    </w:p>
    <w:p w14:paraId="2DAEF251" w14:textId="77777777" w:rsidR="00000000" w:rsidRDefault="00F92B3A">
      <w:pPr>
        <w:pStyle w:val="a0"/>
        <w:ind w:firstLine="0"/>
        <w:rPr>
          <w:rFonts w:hint="cs"/>
          <w:rtl/>
        </w:rPr>
      </w:pPr>
    </w:p>
    <w:p w14:paraId="2B92E34C" w14:textId="77777777" w:rsidR="00000000" w:rsidRDefault="00F92B3A">
      <w:pPr>
        <w:pStyle w:val="a0"/>
        <w:rPr>
          <w:rFonts w:hint="cs"/>
          <w:rtl/>
        </w:rPr>
      </w:pPr>
      <w:r>
        <w:rPr>
          <w:rFonts w:hint="cs"/>
          <w:rtl/>
        </w:rPr>
        <w:t>תודה רבה. חבר הכנסת נסים זאב הצעה אחרת, בבקשה.</w:t>
      </w:r>
    </w:p>
    <w:p w14:paraId="3D26943B" w14:textId="77777777" w:rsidR="00000000" w:rsidRDefault="00F92B3A">
      <w:pPr>
        <w:pStyle w:val="a0"/>
        <w:rPr>
          <w:rFonts w:hint="cs"/>
          <w:rtl/>
        </w:rPr>
      </w:pPr>
    </w:p>
    <w:p w14:paraId="0C116910" w14:textId="77777777" w:rsidR="00000000" w:rsidRDefault="00F92B3A">
      <w:pPr>
        <w:pStyle w:val="a"/>
        <w:rPr>
          <w:rFonts w:hint="cs"/>
          <w:rtl/>
        </w:rPr>
      </w:pPr>
      <w:bookmarkStart w:id="378" w:name="FS000000490T08_12_2004_15_27_29"/>
      <w:bookmarkStart w:id="379" w:name="_Toc100391323"/>
      <w:bookmarkEnd w:id="378"/>
      <w:r>
        <w:rPr>
          <w:rFonts w:hint="eastAsia"/>
          <w:rtl/>
        </w:rPr>
        <w:t>נסים</w:t>
      </w:r>
      <w:r>
        <w:rPr>
          <w:rtl/>
        </w:rPr>
        <w:t xml:space="preserve"> זאב (ש"ס):</w:t>
      </w:r>
      <w:bookmarkEnd w:id="379"/>
    </w:p>
    <w:p w14:paraId="12F8452F" w14:textId="77777777" w:rsidR="00000000" w:rsidRDefault="00F92B3A">
      <w:pPr>
        <w:pStyle w:val="a0"/>
        <w:rPr>
          <w:rFonts w:hint="cs"/>
          <w:rtl/>
        </w:rPr>
      </w:pPr>
    </w:p>
    <w:p w14:paraId="5982E2A8" w14:textId="77777777" w:rsidR="00000000" w:rsidRDefault="00F92B3A">
      <w:pPr>
        <w:pStyle w:val="a0"/>
        <w:rPr>
          <w:rFonts w:hint="cs"/>
          <w:rtl/>
        </w:rPr>
      </w:pPr>
      <w:r>
        <w:rPr>
          <w:rFonts w:hint="cs"/>
          <w:rtl/>
        </w:rPr>
        <w:t>אדוני היושב בראש, אין לי בעיה שיקימו יישוב ערבי. המשמעות של</w:t>
      </w:r>
      <w:r>
        <w:rPr>
          <w:rFonts w:hint="cs"/>
          <w:rtl/>
        </w:rPr>
        <w:t xml:space="preserve">  עיר ערבית היא הקמת מדינה דו-לאומית. מה שמסתתר מאחורי ההצעה הזאת - - -</w:t>
      </w:r>
    </w:p>
    <w:p w14:paraId="0D3E24EB" w14:textId="77777777" w:rsidR="00000000" w:rsidRDefault="00F92B3A">
      <w:pPr>
        <w:pStyle w:val="a0"/>
        <w:rPr>
          <w:rFonts w:hint="cs"/>
          <w:rtl/>
        </w:rPr>
      </w:pPr>
    </w:p>
    <w:p w14:paraId="241B15B4" w14:textId="77777777" w:rsidR="00000000" w:rsidRDefault="00F92B3A">
      <w:pPr>
        <w:pStyle w:val="af0"/>
        <w:rPr>
          <w:rtl/>
        </w:rPr>
      </w:pPr>
      <w:r>
        <w:rPr>
          <w:rFonts w:hint="eastAsia"/>
          <w:rtl/>
        </w:rPr>
        <w:t>עבד</w:t>
      </w:r>
      <w:r>
        <w:rPr>
          <w:rtl/>
        </w:rPr>
        <w:t>-אלמאלכ דהאמשה (רע"ם):</w:t>
      </w:r>
    </w:p>
    <w:p w14:paraId="3E1C550F" w14:textId="77777777" w:rsidR="00000000" w:rsidRDefault="00F92B3A">
      <w:pPr>
        <w:pStyle w:val="a0"/>
        <w:rPr>
          <w:rFonts w:hint="cs"/>
          <w:rtl/>
        </w:rPr>
      </w:pPr>
    </w:p>
    <w:p w14:paraId="5FF802E7" w14:textId="77777777" w:rsidR="00000000" w:rsidRDefault="00F92B3A">
      <w:pPr>
        <w:pStyle w:val="a0"/>
        <w:ind w:left="719" w:firstLine="0"/>
        <w:rPr>
          <w:rFonts w:hint="cs"/>
          <w:rtl/>
        </w:rPr>
      </w:pPr>
      <w:r>
        <w:rPr>
          <w:rFonts w:hint="cs"/>
          <w:rtl/>
        </w:rPr>
        <w:t>- - -</w:t>
      </w:r>
    </w:p>
    <w:p w14:paraId="48944BAF" w14:textId="77777777" w:rsidR="00000000" w:rsidRDefault="00F92B3A">
      <w:pPr>
        <w:pStyle w:val="a0"/>
        <w:rPr>
          <w:rFonts w:hint="cs"/>
          <w:rtl/>
        </w:rPr>
      </w:pPr>
    </w:p>
    <w:p w14:paraId="7C284466" w14:textId="77777777" w:rsidR="00000000" w:rsidRDefault="00F92B3A">
      <w:pPr>
        <w:pStyle w:val="af1"/>
        <w:rPr>
          <w:rFonts w:hint="cs"/>
          <w:rtl/>
        </w:rPr>
      </w:pPr>
      <w:r>
        <w:rPr>
          <w:rFonts w:hint="eastAsia"/>
          <w:rtl/>
        </w:rPr>
        <w:t>היו</w:t>
      </w:r>
      <w:r>
        <w:rPr>
          <w:rtl/>
        </w:rPr>
        <w:t>"ר</w:t>
      </w:r>
      <w:r>
        <w:rPr>
          <w:rFonts w:hint="cs"/>
          <w:rtl/>
        </w:rPr>
        <w:t xml:space="preserve"> חמי דורון:</w:t>
      </w:r>
    </w:p>
    <w:p w14:paraId="2FD4F65D" w14:textId="77777777" w:rsidR="00000000" w:rsidRDefault="00F92B3A">
      <w:pPr>
        <w:pStyle w:val="a0"/>
        <w:rPr>
          <w:rFonts w:hint="cs"/>
          <w:rtl/>
        </w:rPr>
      </w:pPr>
    </w:p>
    <w:p w14:paraId="17FC2AA0" w14:textId="77777777" w:rsidR="00000000" w:rsidRDefault="00F92B3A">
      <w:pPr>
        <w:pStyle w:val="a0"/>
        <w:rPr>
          <w:rFonts w:hint="cs"/>
          <w:rtl/>
        </w:rPr>
      </w:pPr>
      <w:r>
        <w:rPr>
          <w:rFonts w:hint="cs"/>
          <w:rtl/>
        </w:rPr>
        <w:t xml:space="preserve">חבר הכנסת דהאמשה, עוד דקה אחת. </w:t>
      </w:r>
    </w:p>
    <w:p w14:paraId="3FFBF1A0" w14:textId="77777777" w:rsidR="00000000" w:rsidRDefault="00F92B3A">
      <w:pPr>
        <w:pStyle w:val="a0"/>
        <w:rPr>
          <w:rFonts w:hint="cs"/>
          <w:rtl/>
        </w:rPr>
      </w:pPr>
    </w:p>
    <w:p w14:paraId="3F715520" w14:textId="77777777" w:rsidR="00000000" w:rsidRDefault="00F92B3A">
      <w:pPr>
        <w:pStyle w:val="-"/>
        <w:rPr>
          <w:rtl/>
        </w:rPr>
      </w:pPr>
      <w:bookmarkStart w:id="380" w:name="FS000000490T08_12_2004_15_28_59C"/>
      <w:bookmarkEnd w:id="380"/>
      <w:r>
        <w:rPr>
          <w:rFonts w:hint="eastAsia"/>
          <w:rtl/>
        </w:rPr>
        <w:t>נסים</w:t>
      </w:r>
      <w:r>
        <w:rPr>
          <w:rtl/>
        </w:rPr>
        <w:t xml:space="preserve"> זאב (ש"ס):</w:t>
      </w:r>
    </w:p>
    <w:p w14:paraId="79DB89D5" w14:textId="77777777" w:rsidR="00000000" w:rsidRDefault="00F92B3A">
      <w:pPr>
        <w:pStyle w:val="a0"/>
        <w:rPr>
          <w:rFonts w:hint="cs"/>
          <w:rtl/>
        </w:rPr>
      </w:pPr>
    </w:p>
    <w:p w14:paraId="7643AF14" w14:textId="77777777" w:rsidR="00000000" w:rsidRDefault="00F92B3A">
      <w:pPr>
        <w:pStyle w:val="a0"/>
        <w:rPr>
          <w:rFonts w:hint="cs"/>
          <w:rtl/>
        </w:rPr>
      </w:pPr>
      <w:r>
        <w:rPr>
          <w:rFonts w:hint="cs"/>
          <w:rtl/>
        </w:rPr>
        <w:t>בהצעות החוק המשונות שלהם פעם מדברים על הלשון הערבית שצריכה להיות אולי השפה העיקרי</w:t>
      </w:r>
      <w:r>
        <w:rPr>
          <w:rFonts w:hint="cs"/>
          <w:rtl/>
        </w:rPr>
        <w:t xml:space="preserve">ת אחרי העברית. מה המטרה? דו-לשונית זה לא דו-לאומית. המטרה בהקמת העיר הזאת להפוך את המדינה לדו-לאומית. </w:t>
      </w:r>
    </w:p>
    <w:p w14:paraId="1DA09877" w14:textId="77777777" w:rsidR="00000000" w:rsidRDefault="00F92B3A">
      <w:pPr>
        <w:pStyle w:val="a0"/>
        <w:rPr>
          <w:rFonts w:hint="cs"/>
          <w:rtl/>
        </w:rPr>
      </w:pPr>
    </w:p>
    <w:p w14:paraId="3505CCFF" w14:textId="77777777" w:rsidR="00000000" w:rsidRDefault="00F92B3A">
      <w:pPr>
        <w:pStyle w:val="a0"/>
        <w:rPr>
          <w:rFonts w:hint="cs"/>
          <w:rtl/>
        </w:rPr>
      </w:pPr>
      <w:r>
        <w:rPr>
          <w:rFonts w:hint="cs"/>
          <w:rtl/>
        </w:rPr>
        <w:t>אגב, לערבים לא נוח שאתם מבודדים אותם ורוצים לשים אותם באיזה יישוב בודד. הם רוצים להרגיש את עצמם כחלק ממדינת ישראל, ומה שאתה מביא בהצעת החוק שלך זה בדיוק</w:t>
      </w:r>
      <w:r>
        <w:rPr>
          <w:rFonts w:hint="cs"/>
          <w:rtl/>
        </w:rPr>
        <w:t xml:space="preserve"> נגד האינטרס של אותם ערבים שרוצים לחיות במדינת ישראל כישראלים. </w:t>
      </w:r>
    </w:p>
    <w:p w14:paraId="3A961C38" w14:textId="77777777" w:rsidR="00000000" w:rsidRDefault="00F92B3A">
      <w:pPr>
        <w:pStyle w:val="a0"/>
        <w:rPr>
          <w:rFonts w:hint="cs"/>
          <w:rtl/>
        </w:rPr>
      </w:pPr>
    </w:p>
    <w:p w14:paraId="2BC5520F" w14:textId="77777777" w:rsidR="00000000" w:rsidRDefault="00F92B3A">
      <w:pPr>
        <w:pStyle w:val="a0"/>
        <w:rPr>
          <w:rFonts w:hint="cs"/>
          <w:rtl/>
        </w:rPr>
      </w:pPr>
      <w:r>
        <w:rPr>
          <w:rFonts w:hint="cs"/>
          <w:rtl/>
        </w:rPr>
        <w:t>תגיד לי מה רע בנצרת למשל, שיש נצרת-עילית ונצרת תחתית. העיר הזאת חלקה ערבית, חלקה יהודית. אדרבה, כדי לצמצם את החיכוך אני חושב שצריכה להיות הפרדה. אבל לא עיר נפרדת.</w:t>
      </w:r>
    </w:p>
    <w:p w14:paraId="4BE9C863" w14:textId="77777777" w:rsidR="00000000" w:rsidRDefault="00F92B3A">
      <w:pPr>
        <w:pStyle w:val="af1"/>
        <w:rPr>
          <w:rFonts w:hint="cs"/>
          <w:rtl/>
        </w:rPr>
      </w:pPr>
    </w:p>
    <w:p w14:paraId="62B96DFB" w14:textId="77777777" w:rsidR="00000000" w:rsidRDefault="00F92B3A">
      <w:pPr>
        <w:pStyle w:val="af1"/>
        <w:rPr>
          <w:rFonts w:hint="cs"/>
          <w:rtl/>
        </w:rPr>
      </w:pPr>
      <w:r>
        <w:rPr>
          <w:rFonts w:hint="eastAsia"/>
          <w:rtl/>
        </w:rPr>
        <w:t>היו</w:t>
      </w:r>
      <w:r>
        <w:rPr>
          <w:rtl/>
        </w:rPr>
        <w:t>"ר</w:t>
      </w:r>
      <w:r>
        <w:rPr>
          <w:rFonts w:hint="cs"/>
          <w:rtl/>
        </w:rPr>
        <w:t xml:space="preserve"> חמי דורון:</w:t>
      </w:r>
    </w:p>
    <w:p w14:paraId="7EBD2539" w14:textId="77777777" w:rsidR="00000000" w:rsidRDefault="00F92B3A">
      <w:pPr>
        <w:pStyle w:val="a0"/>
        <w:rPr>
          <w:rFonts w:hint="cs"/>
          <w:rtl/>
        </w:rPr>
      </w:pPr>
    </w:p>
    <w:p w14:paraId="394A0341" w14:textId="77777777" w:rsidR="00000000" w:rsidRDefault="00F92B3A">
      <w:pPr>
        <w:pStyle w:val="a0"/>
        <w:rPr>
          <w:rFonts w:hint="cs"/>
          <w:rtl/>
        </w:rPr>
      </w:pPr>
      <w:r>
        <w:rPr>
          <w:rFonts w:hint="cs"/>
          <w:rtl/>
        </w:rPr>
        <w:t xml:space="preserve">אני מבין </w:t>
      </w:r>
      <w:r>
        <w:rPr>
          <w:rFonts w:hint="cs"/>
          <w:rtl/>
        </w:rPr>
        <w:t xml:space="preserve">שאדוני מציע להסיר את ההצעה מסדר-היום. </w:t>
      </w:r>
    </w:p>
    <w:p w14:paraId="676B9EB7" w14:textId="77777777" w:rsidR="00000000" w:rsidRDefault="00F92B3A">
      <w:pPr>
        <w:pStyle w:val="a0"/>
        <w:rPr>
          <w:rFonts w:hint="cs"/>
          <w:rtl/>
        </w:rPr>
      </w:pPr>
    </w:p>
    <w:p w14:paraId="26B4C4F9" w14:textId="77777777" w:rsidR="00000000" w:rsidRDefault="00F92B3A">
      <w:pPr>
        <w:pStyle w:val="-"/>
        <w:rPr>
          <w:rtl/>
        </w:rPr>
      </w:pPr>
      <w:bookmarkStart w:id="381" w:name="FS000000490T08_12_2004_15_31_47C"/>
      <w:bookmarkEnd w:id="381"/>
      <w:r>
        <w:rPr>
          <w:rFonts w:hint="eastAsia"/>
          <w:rtl/>
        </w:rPr>
        <w:t>נסים</w:t>
      </w:r>
      <w:r>
        <w:rPr>
          <w:rtl/>
        </w:rPr>
        <w:t xml:space="preserve"> זאב (ש"ס):</w:t>
      </w:r>
    </w:p>
    <w:p w14:paraId="7FF54CE9" w14:textId="77777777" w:rsidR="00000000" w:rsidRDefault="00F92B3A">
      <w:pPr>
        <w:pStyle w:val="a0"/>
        <w:rPr>
          <w:rFonts w:hint="cs"/>
          <w:rtl/>
        </w:rPr>
      </w:pPr>
    </w:p>
    <w:p w14:paraId="0094794A" w14:textId="77777777" w:rsidR="00000000" w:rsidRDefault="00F92B3A">
      <w:pPr>
        <w:pStyle w:val="a0"/>
        <w:rPr>
          <w:rFonts w:hint="cs"/>
          <w:rtl/>
        </w:rPr>
      </w:pPr>
      <w:r>
        <w:rPr>
          <w:rFonts w:hint="cs"/>
          <w:rtl/>
        </w:rPr>
        <w:t xml:space="preserve">בהחלט כן. </w:t>
      </w:r>
    </w:p>
    <w:p w14:paraId="5AFDBC0F" w14:textId="77777777" w:rsidR="00000000" w:rsidRDefault="00F92B3A">
      <w:pPr>
        <w:pStyle w:val="a0"/>
        <w:rPr>
          <w:rFonts w:hint="cs"/>
          <w:rtl/>
        </w:rPr>
      </w:pPr>
    </w:p>
    <w:p w14:paraId="532483C9" w14:textId="77777777" w:rsidR="00000000" w:rsidRDefault="00F92B3A">
      <w:pPr>
        <w:pStyle w:val="af1"/>
        <w:rPr>
          <w:rtl/>
        </w:rPr>
      </w:pPr>
      <w:r>
        <w:rPr>
          <w:rtl/>
        </w:rPr>
        <w:t>היו"ר חמי דורון:</w:t>
      </w:r>
    </w:p>
    <w:p w14:paraId="3AE09062" w14:textId="77777777" w:rsidR="00000000" w:rsidRDefault="00F92B3A">
      <w:pPr>
        <w:pStyle w:val="a0"/>
        <w:rPr>
          <w:rtl/>
        </w:rPr>
      </w:pPr>
    </w:p>
    <w:p w14:paraId="540FDBB0" w14:textId="77777777" w:rsidR="00000000" w:rsidRDefault="00F92B3A">
      <w:pPr>
        <w:pStyle w:val="a0"/>
        <w:rPr>
          <w:rFonts w:hint="cs"/>
          <w:rtl/>
        </w:rPr>
      </w:pPr>
      <w:r>
        <w:rPr>
          <w:rFonts w:hint="cs"/>
          <w:rtl/>
        </w:rPr>
        <w:t>אנחנו נעבור להצבעה. חבר הכנסת עסאם מח'ול, אתם רוצים למרוח את הזמן? נפנה להצבעה ונגמור את העניין. אנחנו מצביעים כך: בעד זה להעביר את ההצעה לוועדת הפנים ואיכות הסביבה; נגד</w:t>
      </w:r>
      <w:r>
        <w:rPr>
          <w:rFonts w:hint="cs"/>
          <w:rtl/>
        </w:rPr>
        <w:t xml:space="preserve"> - להסיר. </w:t>
      </w:r>
    </w:p>
    <w:p w14:paraId="7F6BD1D7" w14:textId="77777777" w:rsidR="00000000" w:rsidRDefault="00F92B3A">
      <w:pPr>
        <w:pStyle w:val="a0"/>
        <w:rPr>
          <w:rFonts w:hint="cs"/>
          <w:rtl/>
        </w:rPr>
      </w:pPr>
    </w:p>
    <w:p w14:paraId="665E1C50" w14:textId="77777777" w:rsidR="00000000" w:rsidRDefault="00F92B3A">
      <w:pPr>
        <w:pStyle w:val="a0"/>
        <w:rPr>
          <w:rFonts w:hint="cs"/>
          <w:rtl/>
        </w:rPr>
      </w:pPr>
      <w:r>
        <w:rPr>
          <w:rFonts w:hint="cs"/>
          <w:rtl/>
        </w:rPr>
        <w:t xml:space="preserve">אנחנו עוברים להצבעה, בבקשה. </w:t>
      </w:r>
    </w:p>
    <w:p w14:paraId="437128F7" w14:textId="77777777" w:rsidR="00000000" w:rsidRDefault="00F92B3A">
      <w:pPr>
        <w:pStyle w:val="a0"/>
        <w:rPr>
          <w:rFonts w:hint="cs"/>
          <w:rtl/>
        </w:rPr>
      </w:pPr>
    </w:p>
    <w:p w14:paraId="673D67E4" w14:textId="77777777" w:rsidR="00000000" w:rsidRDefault="00F92B3A">
      <w:pPr>
        <w:pStyle w:val="ab"/>
        <w:bidi/>
        <w:rPr>
          <w:rFonts w:hint="cs"/>
          <w:rtl/>
        </w:rPr>
      </w:pPr>
      <w:r>
        <w:rPr>
          <w:rFonts w:hint="cs"/>
          <w:rtl/>
        </w:rPr>
        <w:t>הצבעה מס' 25</w:t>
      </w:r>
    </w:p>
    <w:p w14:paraId="39C77FB4" w14:textId="77777777" w:rsidR="00000000" w:rsidRDefault="00F92B3A">
      <w:pPr>
        <w:pStyle w:val="a0"/>
        <w:rPr>
          <w:rFonts w:hint="cs"/>
          <w:rtl/>
        </w:rPr>
      </w:pPr>
    </w:p>
    <w:p w14:paraId="357AE91E" w14:textId="77777777" w:rsidR="00000000" w:rsidRDefault="00F92B3A">
      <w:pPr>
        <w:pStyle w:val="ac"/>
        <w:bidi/>
        <w:rPr>
          <w:rFonts w:hint="cs"/>
          <w:rtl/>
        </w:rPr>
      </w:pPr>
      <w:r>
        <w:rPr>
          <w:rFonts w:hint="cs"/>
          <w:rtl/>
        </w:rPr>
        <w:t xml:space="preserve">בעד ההצעה להעביר את הנושא לוועדה  </w:t>
      </w:r>
      <w:r>
        <w:rPr>
          <w:rtl/>
        </w:rPr>
        <w:t>–</w:t>
      </w:r>
      <w:r>
        <w:rPr>
          <w:rFonts w:hint="cs"/>
          <w:rtl/>
        </w:rPr>
        <w:t xml:space="preserve"> 7</w:t>
      </w:r>
    </w:p>
    <w:p w14:paraId="474DFDBD" w14:textId="77777777" w:rsidR="00000000" w:rsidRDefault="00F92B3A">
      <w:pPr>
        <w:pStyle w:val="ac"/>
        <w:bidi/>
        <w:rPr>
          <w:rFonts w:hint="cs"/>
          <w:rtl/>
        </w:rPr>
      </w:pPr>
      <w:r>
        <w:rPr>
          <w:rFonts w:hint="cs"/>
          <w:rtl/>
        </w:rPr>
        <w:t xml:space="preserve">בעד ההצעה שלא לכלול את הנושא בסדר-היום </w:t>
      </w:r>
      <w:r>
        <w:rPr>
          <w:rtl/>
        </w:rPr>
        <w:t>–</w:t>
      </w:r>
      <w:r>
        <w:rPr>
          <w:rFonts w:hint="cs"/>
          <w:rtl/>
        </w:rPr>
        <w:t xml:space="preserve">  2</w:t>
      </w:r>
    </w:p>
    <w:p w14:paraId="160C0D56" w14:textId="77777777" w:rsidR="00000000" w:rsidRDefault="00F92B3A">
      <w:pPr>
        <w:pStyle w:val="ac"/>
        <w:bidi/>
        <w:rPr>
          <w:rFonts w:hint="cs"/>
          <w:rtl/>
        </w:rPr>
      </w:pPr>
      <w:r>
        <w:rPr>
          <w:rFonts w:hint="cs"/>
          <w:rtl/>
        </w:rPr>
        <w:t xml:space="preserve">נמנעים </w:t>
      </w:r>
      <w:r>
        <w:rPr>
          <w:rtl/>
        </w:rPr>
        <w:t>–</w:t>
      </w:r>
      <w:r>
        <w:rPr>
          <w:rFonts w:hint="cs"/>
          <w:rtl/>
        </w:rPr>
        <w:t xml:space="preserve"> אין  </w:t>
      </w:r>
    </w:p>
    <w:p w14:paraId="67684F44" w14:textId="77777777" w:rsidR="00000000" w:rsidRDefault="00F92B3A">
      <w:pPr>
        <w:pStyle w:val="ad"/>
        <w:bidi/>
        <w:rPr>
          <w:rFonts w:hint="cs"/>
          <w:rtl/>
        </w:rPr>
      </w:pPr>
      <w:r>
        <w:rPr>
          <w:rFonts w:hint="cs"/>
          <w:rtl/>
        </w:rPr>
        <w:t xml:space="preserve">ההצעה להעביר את הנושא לוועדת הפנים ואיכות הסביבה נתקבלה. </w:t>
      </w:r>
    </w:p>
    <w:p w14:paraId="27B5D84B" w14:textId="77777777" w:rsidR="00000000" w:rsidRDefault="00F92B3A">
      <w:pPr>
        <w:pStyle w:val="a0"/>
        <w:ind w:firstLine="0"/>
        <w:rPr>
          <w:rFonts w:hint="cs"/>
          <w:rtl/>
        </w:rPr>
      </w:pPr>
    </w:p>
    <w:p w14:paraId="06378101" w14:textId="77777777" w:rsidR="00000000" w:rsidRDefault="00F92B3A">
      <w:pPr>
        <w:pStyle w:val="af1"/>
        <w:rPr>
          <w:rtl/>
        </w:rPr>
      </w:pPr>
      <w:r>
        <w:rPr>
          <w:rtl/>
        </w:rPr>
        <w:t>היו"ר חמי דורון:</w:t>
      </w:r>
    </w:p>
    <w:p w14:paraId="1A5CA8FB" w14:textId="77777777" w:rsidR="00000000" w:rsidRDefault="00F92B3A">
      <w:pPr>
        <w:pStyle w:val="a0"/>
        <w:rPr>
          <w:rtl/>
        </w:rPr>
      </w:pPr>
    </w:p>
    <w:p w14:paraId="6FCB5FB3" w14:textId="77777777" w:rsidR="00000000" w:rsidRDefault="00F92B3A">
      <w:pPr>
        <w:pStyle w:val="a0"/>
        <w:rPr>
          <w:rFonts w:hint="cs"/>
          <w:rtl/>
        </w:rPr>
      </w:pPr>
      <w:r>
        <w:rPr>
          <w:rFonts w:hint="cs"/>
          <w:rtl/>
        </w:rPr>
        <w:t>שבעה בעד, שני מתנגדים. ההצ</w:t>
      </w:r>
      <w:r>
        <w:rPr>
          <w:rFonts w:hint="cs"/>
          <w:rtl/>
        </w:rPr>
        <w:t xml:space="preserve">עה תידון בוועדת הפנים ואיכות הסביבה. </w:t>
      </w:r>
    </w:p>
    <w:p w14:paraId="682350E8" w14:textId="77777777" w:rsidR="00000000" w:rsidRDefault="00F92B3A">
      <w:pPr>
        <w:pStyle w:val="a2"/>
        <w:rPr>
          <w:rFonts w:hint="cs"/>
          <w:rtl/>
        </w:rPr>
      </w:pPr>
    </w:p>
    <w:p w14:paraId="2DE3D04A" w14:textId="77777777" w:rsidR="00000000" w:rsidRDefault="00F92B3A">
      <w:pPr>
        <w:pStyle w:val="a0"/>
        <w:rPr>
          <w:rFonts w:hint="cs"/>
          <w:rtl/>
        </w:rPr>
      </w:pPr>
    </w:p>
    <w:p w14:paraId="17BA71F7" w14:textId="77777777" w:rsidR="00000000" w:rsidRDefault="00F92B3A">
      <w:pPr>
        <w:pStyle w:val="a2"/>
        <w:rPr>
          <w:rFonts w:hint="cs"/>
          <w:rtl/>
        </w:rPr>
      </w:pPr>
      <w:bookmarkStart w:id="382" w:name="CS81433FI0081433T08_12_2004_14_54_06"/>
      <w:bookmarkStart w:id="383" w:name="_Toc100391324"/>
      <w:bookmarkEnd w:id="382"/>
      <w:r>
        <w:rPr>
          <w:rFonts w:hint="cs"/>
          <w:rtl/>
        </w:rPr>
        <w:t>הצעות לסדר-היום</w:t>
      </w:r>
      <w:bookmarkEnd w:id="383"/>
    </w:p>
    <w:p w14:paraId="66B2C45B" w14:textId="77777777" w:rsidR="00000000" w:rsidRDefault="00F92B3A">
      <w:pPr>
        <w:pStyle w:val="a2"/>
        <w:rPr>
          <w:rtl/>
        </w:rPr>
      </w:pPr>
      <w:bookmarkStart w:id="384" w:name="_Toc100391325"/>
      <w:r>
        <w:rPr>
          <w:rtl/>
        </w:rPr>
        <w:t>ועידת ישראל לעסקים ופרסום דוח העוני האלטרנטיבי</w:t>
      </w:r>
      <w:bookmarkEnd w:id="384"/>
    </w:p>
    <w:p w14:paraId="7323B6AA" w14:textId="77777777" w:rsidR="00000000" w:rsidRDefault="00F92B3A">
      <w:pPr>
        <w:pStyle w:val="-0"/>
        <w:rPr>
          <w:rFonts w:hint="cs"/>
          <w:rtl/>
        </w:rPr>
      </w:pPr>
    </w:p>
    <w:p w14:paraId="3C238F45" w14:textId="77777777" w:rsidR="00000000" w:rsidRDefault="00F92B3A">
      <w:pPr>
        <w:pStyle w:val="af1"/>
        <w:rPr>
          <w:rtl/>
        </w:rPr>
      </w:pPr>
      <w:r>
        <w:rPr>
          <w:rtl/>
        </w:rPr>
        <w:t>היו"ר חמי דורון:</w:t>
      </w:r>
    </w:p>
    <w:p w14:paraId="3B3C191E" w14:textId="77777777" w:rsidR="00000000" w:rsidRDefault="00F92B3A">
      <w:pPr>
        <w:pStyle w:val="a0"/>
        <w:rPr>
          <w:rtl/>
        </w:rPr>
      </w:pPr>
    </w:p>
    <w:p w14:paraId="0B9C5F94" w14:textId="77777777" w:rsidR="00000000" w:rsidRDefault="00F92B3A">
      <w:pPr>
        <w:pStyle w:val="a0"/>
        <w:rPr>
          <w:rFonts w:hint="cs"/>
          <w:rtl/>
        </w:rPr>
      </w:pPr>
      <w:r>
        <w:rPr>
          <w:rFonts w:hint="cs"/>
          <w:rtl/>
        </w:rPr>
        <w:t>אנחנו עוברים להצעות לסדר-היום מס' 5086, 5130, 5134, 5138, 5148, 5150, 5164, 5167 ו-5177: ועידת ישראל לעסקים ופרסום דוח העוני האלטרנטיב</w:t>
      </w:r>
      <w:r>
        <w:rPr>
          <w:rFonts w:hint="cs"/>
          <w:rtl/>
        </w:rPr>
        <w:t xml:space="preserve">י. יפתח חבר הכנסת אלי בן-מנחם, אחריו - חבר הכנסת ניסן סלומינסקי, אחריו - חבר הכנסת יצחק כהן, ואחריו - חבר הכנסת בנימין אלון. </w:t>
      </w:r>
    </w:p>
    <w:p w14:paraId="090B75C7" w14:textId="77777777" w:rsidR="00000000" w:rsidRDefault="00F92B3A">
      <w:pPr>
        <w:pStyle w:val="a0"/>
        <w:ind w:firstLine="0"/>
        <w:rPr>
          <w:rFonts w:hint="cs"/>
          <w:rtl/>
        </w:rPr>
      </w:pPr>
    </w:p>
    <w:p w14:paraId="17B211F0" w14:textId="77777777" w:rsidR="00000000" w:rsidRDefault="00F92B3A">
      <w:pPr>
        <w:pStyle w:val="a"/>
        <w:rPr>
          <w:rtl/>
        </w:rPr>
      </w:pPr>
      <w:bookmarkStart w:id="385" w:name="FS000000437T08_12_2004_14_55_34"/>
      <w:bookmarkStart w:id="386" w:name="_Toc100391326"/>
      <w:bookmarkEnd w:id="385"/>
      <w:r>
        <w:rPr>
          <w:rFonts w:hint="eastAsia"/>
          <w:rtl/>
        </w:rPr>
        <w:t>אלי</w:t>
      </w:r>
      <w:r>
        <w:rPr>
          <w:rtl/>
        </w:rPr>
        <w:t xml:space="preserve"> בן-מנחם (העבודה-מימד):</w:t>
      </w:r>
      <w:bookmarkEnd w:id="386"/>
    </w:p>
    <w:p w14:paraId="2566D1F8" w14:textId="77777777" w:rsidR="00000000" w:rsidRDefault="00F92B3A">
      <w:pPr>
        <w:pStyle w:val="a0"/>
        <w:rPr>
          <w:rFonts w:hint="cs"/>
          <w:rtl/>
        </w:rPr>
      </w:pPr>
    </w:p>
    <w:p w14:paraId="7491F041" w14:textId="77777777" w:rsidR="00000000" w:rsidRDefault="00F92B3A">
      <w:pPr>
        <w:pStyle w:val="a0"/>
        <w:rPr>
          <w:rtl/>
          <w:lang w:eastAsia="en-US"/>
        </w:rPr>
      </w:pPr>
      <w:r>
        <w:rPr>
          <w:rFonts w:hint="cs"/>
          <w:rtl/>
        </w:rPr>
        <w:t xml:space="preserve">אדוני היושב-ראש, חברי חברי הכנסת, </w:t>
      </w:r>
      <w:r>
        <w:rPr>
          <w:rFonts w:hint="eastAsia"/>
          <w:rtl/>
        </w:rPr>
        <w:t>כל</w:t>
      </w:r>
      <w:r>
        <w:rPr>
          <w:rtl/>
        </w:rPr>
        <w:t xml:space="preserve"> שנה, זו הפעם העשירית ברציפות, </w:t>
      </w:r>
      <w:r>
        <w:rPr>
          <w:rFonts w:hint="eastAsia"/>
          <w:rtl/>
        </w:rPr>
        <w:t>נפגשים</w:t>
      </w:r>
      <w:r>
        <w:rPr>
          <w:rtl/>
        </w:rPr>
        <w:t xml:space="preserve"> אנשי עסקים בכירים עם פוליטי</w:t>
      </w:r>
      <w:r>
        <w:rPr>
          <w:rtl/>
        </w:rPr>
        <w:t xml:space="preserve">קאים בכירים ומגלים לאומה את דעתם הנשגבת על </w:t>
      </w:r>
      <w:r>
        <w:rPr>
          <w:rFonts w:hint="eastAsia"/>
          <w:rtl/>
        </w:rPr>
        <w:t>המצב</w:t>
      </w:r>
      <w:r>
        <w:rPr>
          <w:rtl/>
        </w:rPr>
        <w:t xml:space="preserve"> הכלכלי</w:t>
      </w:r>
      <w:r>
        <w:rPr>
          <w:rFonts w:hint="cs"/>
          <w:rtl/>
        </w:rPr>
        <w:t xml:space="preserve"> במדינת ישראל. </w:t>
      </w:r>
      <w:r>
        <w:rPr>
          <w:rFonts w:hint="eastAsia"/>
          <w:rtl/>
        </w:rPr>
        <w:t>במסגרת</w:t>
      </w:r>
      <w:r>
        <w:rPr>
          <w:rtl/>
        </w:rPr>
        <w:t xml:space="preserve"> זו הם גם פועלים לעיצוב המדיניות </w:t>
      </w:r>
      <w:r>
        <w:rPr>
          <w:rFonts w:hint="eastAsia"/>
          <w:rtl/>
        </w:rPr>
        <w:t>הכלכלית</w:t>
      </w:r>
      <w:r>
        <w:rPr>
          <w:rtl/>
        </w:rPr>
        <w:t xml:space="preserve"> הרצויה למדינת ישראל. </w:t>
      </w:r>
    </w:p>
    <w:p w14:paraId="1DBAF3AA" w14:textId="77777777" w:rsidR="00000000" w:rsidRDefault="00F92B3A">
      <w:pPr>
        <w:pStyle w:val="a0"/>
        <w:rPr>
          <w:rtl/>
          <w:lang w:eastAsia="en-US"/>
        </w:rPr>
      </w:pPr>
    </w:p>
    <w:p w14:paraId="28227296" w14:textId="77777777" w:rsidR="00000000" w:rsidRDefault="00F92B3A">
      <w:pPr>
        <w:pStyle w:val="a0"/>
        <w:rPr>
          <w:rFonts w:hint="cs"/>
          <w:rtl/>
        </w:rPr>
      </w:pPr>
      <w:r>
        <w:rPr>
          <w:rFonts w:hint="eastAsia"/>
          <w:rtl/>
        </w:rPr>
        <w:t>מעניין</w:t>
      </w:r>
      <w:r>
        <w:rPr>
          <w:rFonts w:hint="cs"/>
          <w:rtl/>
        </w:rPr>
        <w:t xml:space="preserve">, אדוני היושב-ראש, </w:t>
      </w:r>
      <w:r>
        <w:rPr>
          <w:rtl/>
        </w:rPr>
        <w:t xml:space="preserve">שמעולם </w:t>
      </w:r>
      <w:r>
        <w:rPr>
          <w:rFonts w:hint="cs"/>
          <w:rtl/>
        </w:rPr>
        <w:t xml:space="preserve">הם </w:t>
      </w:r>
      <w:r>
        <w:rPr>
          <w:rtl/>
        </w:rPr>
        <w:t xml:space="preserve">לא דנו במפגשים היוקרתיים </w:t>
      </w:r>
      <w:r>
        <w:rPr>
          <w:rFonts w:hint="eastAsia"/>
          <w:rtl/>
        </w:rPr>
        <w:t>האלה</w:t>
      </w:r>
      <w:r>
        <w:rPr>
          <w:rtl/>
        </w:rPr>
        <w:t xml:space="preserve"> </w:t>
      </w:r>
      <w:r>
        <w:rPr>
          <w:rFonts w:hint="cs"/>
          <w:rtl/>
        </w:rPr>
        <w:t>ב</w:t>
      </w:r>
      <w:r>
        <w:rPr>
          <w:rtl/>
        </w:rPr>
        <w:t>פערים החברתיים</w:t>
      </w:r>
      <w:r>
        <w:rPr>
          <w:rFonts w:hint="cs"/>
          <w:rtl/>
        </w:rPr>
        <w:t>. הם לא דנו, למשל, ב-652,000</w:t>
      </w:r>
      <w:r>
        <w:rPr>
          <w:rtl/>
        </w:rPr>
        <w:t xml:space="preserve"> הילדים ב</w:t>
      </w:r>
      <w:r>
        <w:rPr>
          <w:rtl/>
        </w:rPr>
        <w:t xml:space="preserve">מדינת ישראל שחיים </w:t>
      </w:r>
      <w:r>
        <w:rPr>
          <w:rFonts w:hint="eastAsia"/>
          <w:rtl/>
        </w:rPr>
        <w:t>מתחת</w:t>
      </w:r>
      <w:r>
        <w:rPr>
          <w:rtl/>
        </w:rPr>
        <w:t xml:space="preserve"> לקו העוני, </w:t>
      </w:r>
      <w:r>
        <w:rPr>
          <w:rFonts w:hint="cs"/>
          <w:rtl/>
        </w:rPr>
        <w:t>במיליון ו-427,000 אזרחי מדינת ישראל שחיים מתחת לקו העוני, באותם עשרות אלפי קשישים שחיים מתחת לקו העוני, ב</w:t>
      </w:r>
      <w:r>
        <w:rPr>
          <w:rtl/>
        </w:rPr>
        <w:t>שחיקת השכר ו</w:t>
      </w:r>
      <w:r>
        <w:rPr>
          <w:rFonts w:hint="cs"/>
          <w:rtl/>
        </w:rPr>
        <w:t>ב</w:t>
      </w:r>
      <w:r>
        <w:rPr>
          <w:rtl/>
        </w:rPr>
        <w:t>פגיעה בתנאי העובדים</w:t>
      </w:r>
      <w:r>
        <w:rPr>
          <w:rFonts w:hint="cs"/>
          <w:rtl/>
        </w:rPr>
        <w:t xml:space="preserve"> במדינת ישראל. </w:t>
      </w:r>
    </w:p>
    <w:p w14:paraId="4C92B650" w14:textId="77777777" w:rsidR="00000000" w:rsidRDefault="00F92B3A">
      <w:pPr>
        <w:pStyle w:val="a0"/>
        <w:rPr>
          <w:rFonts w:hint="cs"/>
          <w:rtl/>
        </w:rPr>
      </w:pPr>
    </w:p>
    <w:p w14:paraId="33690264" w14:textId="77777777" w:rsidR="00000000" w:rsidRDefault="00F92B3A">
      <w:pPr>
        <w:pStyle w:val="a0"/>
        <w:rPr>
          <w:rFonts w:hint="cs"/>
          <w:rtl/>
        </w:rPr>
      </w:pPr>
      <w:r>
        <w:rPr>
          <w:rFonts w:hint="cs"/>
          <w:rtl/>
        </w:rPr>
        <w:t>הם גם לא דנו ב-</w:t>
      </w:r>
      <w:r>
        <w:rPr>
          <w:rtl/>
        </w:rPr>
        <w:t>5</w:t>
      </w:r>
      <w:r>
        <w:rPr>
          <w:rFonts w:hint="cs"/>
          <w:rtl/>
        </w:rPr>
        <w:t>,</w:t>
      </w:r>
      <w:r>
        <w:rPr>
          <w:rtl/>
        </w:rPr>
        <w:t xml:space="preserve">000 ההומלסים הישנים ברחובות </w:t>
      </w:r>
      <w:r>
        <w:rPr>
          <w:rFonts w:hint="eastAsia"/>
          <w:rtl/>
        </w:rPr>
        <w:t>תל</w:t>
      </w:r>
      <w:r>
        <w:rPr>
          <w:rtl/>
        </w:rPr>
        <w:t>-אביב</w:t>
      </w:r>
      <w:r>
        <w:rPr>
          <w:rFonts w:hint="cs"/>
          <w:rtl/>
        </w:rPr>
        <w:t>. דווקא בשבוע הז</w:t>
      </w:r>
      <w:r>
        <w:rPr>
          <w:rFonts w:hint="cs"/>
          <w:rtl/>
        </w:rPr>
        <w:t>ה, שבוע חנוכה, כשהוועידה הזאת מתכנסת בתל-אביב, בית-המשפט העליון, לצערי, הוציא צו פינוי למחוסרי הדיור ב"כיכר הלחם", שגרים פה ליד הכנסת, משום שאינם יכולים להגיע לבית משלהם. לפחות היה משאיר פתרון לאותם אנשים; בלי פתרון - צו פינוי - האנשים האלה יהיו ברחוב. מצד</w:t>
      </w:r>
      <w:r>
        <w:rPr>
          <w:rFonts w:hint="cs"/>
          <w:rtl/>
        </w:rPr>
        <w:t xml:space="preserve"> שני, מראים את ועידת העסקים במלונות היוקרתיים. </w:t>
      </w:r>
    </w:p>
    <w:p w14:paraId="5E8D7C4F" w14:textId="77777777" w:rsidR="00000000" w:rsidRDefault="00F92B3A">
      <w:pPr>
        <w:pStyle w:val="a0"/>
        <w:rPr>
          <w:rFonts w:hint="cs"/>
          <w:rtl/>
        </w:rPr>
      </w:pPr>
    </w:p>
    <w:p w14:paraId="74E6D590" w14:textId="77777777" w:rsidR="00000000" w:rsidRDefault="00F92B3A">
      <w:pPr>
        <w:pStyle w:val="a0"/>
        <w:rPr>
          <w:rtl/>
          <w:lang w:eastAsia="en-US"/>
        </w:rPr>
      </w:pPr>
      <w:r>
        <w:rPr>
          <w:rFonts w:hint="cs"/>
          <w:rtl/>
        </w:rPr>
        <w:t>הם לא דנים, למשל, ב</w:t>
      </w:r>
      <w:r>
        <w:rPr>
          <w:rtl/>
        </w:rPr>
        <w:t xml:space="preserve">פגיעה בחינוך הממלכתי, ברווחה, </w:t>
      </w:r>
      <w:r>
        <w:rPr>
          <w:rFonts w:hint="eastAsia"/>
          <w:rtl/>
        </w:rPr>
        <w:t>בשירותי</w:t>
      </w:r>
      <w:r>
        <w:rPr>
          <w:rtl/>
        </w:rPr>
        <w:t xml:space="preserve"> הבריאות</w:t>
      </w:r>
      <w:r>
        <w:rPr>
          <w:rFonts w:hint="cs"/>
          <w:rtl/>
        </w:rPr>
        <w:t>.</w:t>
      </w:r>
      <w:r>
        <w:rPr>
          <w:rtl/>
        </w:rPr>
        <w:t xml:space="preserve"> </w:t>
      </w:r>
      <w:r>
        <w:rPr>
          <w:rFonts w:hint="cs"/>
          <w:rtl/>
        </w:rPr>
        <w:t>הם לא דנים ב</w:t>
      </w:r>
      <w:r>
        <w:rPr>
          <w:rtl/>
        </w:rPr>
        <w:t xml:space="preserve">רווחי הבנקים חסרי הפרופורציה לכל </w:t>
      </w:r>
      <w:r>
        <w:rPr>
          <w:rFonts w:hint="eastAsia"/>
          <w:rtl/>
        </w:rPr>
        <w:t>משק</w:t>
      </w:r>
      <w:r>
        <w:rPr>
          <w:rtl/>
        </w:rPr>
        <w:t xml:space="preserve"> תקין</w:t>
      </w:r>
      <w:r>
        <w:rPr>
          <w:rFonts w:hint="cs"/>
          <w:rtl/>
        </w:rPr>
        <w:t xml:space="preserve"> </w:t>
      </w:r>
      <w:r>
        <w:rPr>
          <w:rFonts w:hint="eastAsia"/>
          <w:rtl/>
        </w:rPr>
        <w:t>ו</w:t>
      </w:r>
      <w:r>
        <w:rPr>
          <w:rFonts w:hint="cs"/>
          <w:rtl/>
        </w:rPr>
        <w:t>ב</w:t>
      </w:r>
      <w:r>
        <w:rPr>
          <w:rtl/>
        </w:rPr>
        <w:t xml:space="preserve">שאר התחלואים שמייצרת מדיניותו של </w:t>
      </w:r>
      <w:r>
        <w:rPr>
          <w:rFonts w:hint="eastAsia"/>
          <w:rtl/>
        </w:rPr>
        <w:t>שר</w:t>
      </w:r>
      <w:r>
        <w:rPr>
          <w:rtl/>
        </w:rPr>
        <w:t xml:space="preserve"> האוצר.</w:t>
      </w:r>
    </w:p>
    <w:p w14:paraId="569BE09C" w14:textId="77777777" w:rsidR="00000000" w:rsidRDefault="00F92B3A">
      <w:pPr>
        <w:pStyle w:val="a0"/>
        <w:rPr>
          <w:rtl/>
          <w:lang w:eastAsia="en-US"/>
        </w:rPr>
      </w:pPr>
    </w:p>
    <w:p w14:paraId="35049EB5" w14:textId="77777777" w:rsidR="00000000" w:rsidRDefault="00F92B3A">
      <w:pPr>
        <w:pStyle w:val="a0"/>
        <w:rPr>
          <w:rFonts w:hint="cs"/>
          <w:rtl/>
        </w:rPr>
      </w:pPr>
      <w:r>
        <w:rPr>
          <w:rFonts w:hint="cs"/>
          <w:rtl/>
        </w:rPr>
        <w:t xml:space="preserve">אדוני היושב-ראש, חברי חברי הכנסת, </w:t>
      </w:r>
      <w:r>
        <w:rPr>
          <w:rFonts w:hint="eastAsia"/>
          <w:rtl/>
        </w:rPr>
        <w:t>כדאי</w:t>
      </w:r>
      <w:r>
        <w:rPr>
          <w:rtl/>
        </w:rPr>
        <w:t xml:space="preserve"> לה</w:t>
      </w:r>
      <w:r>
        <w:rPr>
          <w:rtl/>
        </w:rPr>
        <w:t>זכיר שבארגנטינה</w:t>
      </w:r>
      <w:r>
        <w:rPr>
          <w:rFonts w:hint="cs"/>
          <w:rtl/>
        </w:rPr>
        <w:t>,</w:t>
      </w:r>
      <w:r>
        <w:rPr>
          <w:rtl/>
        </w:rPr>
        <w:t xml:space="preserve"> למשל, מפגשים </w:t>
      </w:r>
      <w:r>
        <w:rPr>
          <w:rFonts w:hint="eastAsia"/>
          <w:rtl/>
        </w:rPr>
        <w:t>דומים</w:t>
      </w:r>
      <w:r>
        <w:rPr>
          <w:rtl/>
        </w:rPr>
        <w:t xml:space="preserve"> של בעלי הון </w:t>
      </w:r>
      <w:r>
        <w:rPr>
          <w:rFonts w:hint="cs"/>
          <w:rtl/>
        </w:rPr>
        <w:t xml:space="preserve">עם </w:t>
      </w:r>
      <w:r>
        <w:rPr>
          <w:rtl/>
        </w:rPr>
        <w:t xml:space="preserve">כלכלנים מכובדים ופוליטיקאים הביאו להרס מוחלט של הכלכלה </w:t>
      </w:r>
      <w:r>
        <w:rPr>
          <w:rFonts w:hint="eastAsia"/>
          <w:rtl/>
        </w:rPr>
        <w:t>והחברה</w:t>
      </w:r>
      <w:r>
        <w:rPr>
          <w:rtl/>
        </w:rPr>
        <w:t>.</w:t>
      </w:r>
      <w:r>
        <w:rPr>
          <w:rFonts w:hint="cs"/>
          <w:rtl/>
        </w:rPr>
        <w:t xml:space="preserve"> זה קרה בארגנטינה. </w:t>
      </w:r>
    </w:p>
    <w:p w14:paraId="0D495E06" w14:textId="77777777" w:rsidR="00000000" w:rsidRDefault="00F92B3A">
      <w:pPr>
        <w:pStyle w:val="a0"/>
        <w:rPr>
          <w:rFonts w:hint="cs"/>
          <w:rtl/>
        </w:rPr>
      </w:pPr>
    </w:p>
    <w:p w14:paraId="52A8BE9B" w14:textId="77777777" w:rsidR="00000000" w:rsidRDefault="00F92B3A">
      <w:pPr>
        <w:pStyle w:val="a0"/>
        <w:rPr>
          <w:rtl/>
          <w:lang w:eastAsia="en-US"/>
        </w:rPr>
      </w:pPr>
      <w:r>
        <w:rPr>
          <w:rFonts w:hint="eastAsia"/>
          <w:rtl/>
        </w:rPr>
        <w:t>מול</w:t>
      </w:r>
      <w:r>
        <w:rPr>
          <w:rtl/>
        </w:rPr>
        <w:t xml:space="preserve"> ה</w:t>
      </w:r>
      <w:r>
        <w:rPr>
          <w:rFonts w:hint="cs"/>
          <w:rtl/>
        </w:rPr>
        <w:t>ו</w:t>
      </w:r>
      <w:r>
        <w:rPr>
          <w:rtl/>
        </w:rPr>
        <w:t xml:space="preserve">ועידה של המכובדים, מקיימים </w:t>
      </w:r>
      <w:r>
        <w:rPr>
          <w:rFonts w:hint="eastAsia"/>
          <w:rtl/>
        </w:rPr>
        <w:t>הארגונים</w:t>
      </w:r>
      <w:r>
        <w:rPr>
          <w:rtl/>
        </w:rPr>
        <w:t xml:space="preserve"> החברתיים ועידה מקבילה</w:t>
      </w:r>
      <w:r>
        <w:rPr>
          <w:rFonts w:hint="cs"/>
          <w:rtl/>
        </w:rPr>
        <w:t xml:space="preserve">, בתל-אביב, </w:t>
      </w:r>
      <w:r>
        <w:rPr>
          <w:rtl/>
        </w:rPr>
        <w:t xml:space="preserve">ועידת העשוקים הם קוראים לה. </w:t>
      </w:r>
      <w:r>
        <w:rPr>
          <w:rFonts w:hint="eastAsia"/>
          <w:rtl/>
        </w:rPr>
        <w:t>שר</w:t>
      </w:r>
      <w:r>
        <w:rPr>
          <w:rtl/>
        </w:rPr>
        <w:t xml:space="preserve"> האוצר אינו מבקר </w:t>
      </w:r>
      <w:r>
        <w:rPr>
          <w:rtl/>
        </w:rPr>
        <w:t>ב</w:t>
      </w:r>
      <w:r>
        <w:rPr>
          <w:rFonts w:hint="cs"/>
          <w:rtl/>
        </w:rPr>
        <w:t>ו</w:t>
      </w:r>
      <w:r>
        <w:rPr>
          <w:rtl/>
        </w:rPr>
        <w:t xml:space="preserve">ועידה הממוקמת מעבר </w:t>
      </w:r>
      <w:r>
        <w:rPr>
          <w:rFonts w:hint="eastAsia"/>
          <w:rtl/>
        </w:rPr>
        <w:t>לכביש</w:t>
      </w:r>
      <w:r>
        <w:rPr>
          <w:rtl/>
        </w:rPr>
        <w:t xml:space="preserve">. למה? כי מעניינו העשירים ולא העניים, ולא החלשים, ולא המקופחים. </w:t>
      </w:r>
      <w:r>
        <w:rPr>
          <w:rFonts w:hint="eastAsia"/>
          <w:rtl/>
        </w:rPr>
        <w:t>רבים</w:t>
      </w:r>
      <w:r>
        <w:rPr>
          <w:rtl/>
        </w:rPr>
        <w:t xml:space="preserve"> מדברים על הקשר בין הון לשלטון, אני עוד לא שמעתי על הקשר בין שלטון לעוני. </w:t>
      </w:r>
    </w:p>
    <w:p w14:paraId="2EA52384" w14:textId="77777777" w:rsidR="00000000" w:rsidRDefault="00F92B3A">
      <w:pPr>
        <w:pStyle w:val="a0"/>
        <w:rPr>
          <w:rFonts w:hint="cs"/>
          <w:rtl/>
          <w:lang w:eastAsia="en-US"/>
        </w:rPr>
      </w:pPr>
    </w:p>
    <w:p w14:paraId="10504550" w14:textId="77777777" w:rsidR="00000000" w:rsidRDefault="00F92B3A">
      <w:pPr>
        <w:pStyle w:val="a0"/>
        <w:rPr>
          <w:rtl/>
          <w:lang w:eastAsia="en-US"/>
        </w:rPr>
      </w:pPr>
      <w:r>
        <w:rPr>
          <w:rFonts w:hint="eastAsia"/>
          <w:rtl/>
        </w:rPr>
        <w:t>אדוני</w:t>
      </w:r>
      <w:r>
        <w:rPr>
          <w:rtl/>
        </w:rPr>
        <w:t xml:space="preserve"> היו</w:t>
      </w:r>
      <w:r>
        <w:rPr>
          <w:rFonts w:hint="cs"/>
          <w:rtl/>
        </w:rPr>
        <w:t>שב-ראש</w:t>
      </w:r>
      <w:r>
        <w:rPr>
          <w:rtl/>
        </w:rPr>
        <w:t xml:space="preserve">, </w:t>
      </w:r>
      <w:r>
        <w:rPr>
          <w:rFonts w:hint="cs"/>
          <w:rtl/>
        </w:rPr>
        <w:t xml:space="preserve">יושב-ראש </w:t>
      </w:r>
      <w:r>
        <w:rPr>
          <w:rtl/>
        </w:rPr>
        <w:t xml:space="preserve">ההסתדרות, חברי </w:t>
      </w:r>
      <w:r>
        <w:rPr>
          <w:rFonts w:hint="cs"/>
          <w:rtl/>
        </w:rPr>
        <w:t xml:space="preserve">חבר הכנסת </w:t>
      </w:r>
      <w:r>
        <w:rPr>
          <w:rtl/>
        </w:rPr>
        <w:t xml:space="preserve">עמיר </w:t>
      </w:r>
      <w:r>
        <w:rPr>
          <w:rFonts w:hint="eastAsia"/>
          <w:rtl/>
        </w:rPr>
        <w:t>פרץ</w:t>
      </w:r>
      <w:r>
        <w:rPr>
          <w:rtl/>
        </w:rPr>
        <w:t xml:space="preserve">, פועל </w:t>
      </w:r>
      <w:r>
        <w:rPr>
          <w:rFonts w:hint="cs"/>
          <w:rtl/>
        </w:rPr>
        <w:t xml:space="preserve">רבות </w:t>
      </w:r>
      <w:r>
        <w:rPr>
          <w:rtl/>
        </w:rPr>
        <w:t>כדי להגיע להסדר</w:t>
      </w:r>
      <w:r>
        <w:rPr>
          <w:rtl/>
        </w:rPr>
        <w:t>ים במגוון תחומים, בהסכמה של הממשלה</w:t>
      </w:r>
      <w:r>
        <w:rPr>
          <w:rFonts w:hint="cs"/>
          <w:rtl/>
        </w:rPr>
        <w:t>,</w:t>
      </w:r>
      <w:r>
        <w:rPr>
          <w:rtl/>
        </w:rPr>
        <w:t xml:space="preserve"> המעסיקים </w:t>
      </w:r>
      <w:r>
        <w:rPr>
          <w:rFonts w:hint="eastAsia"/>
          <w:rtl/>
        </w:rPr>
        <w:t>והעובדים</w:t>
      </w:r>
      <w:r>
        <w:rPr>
          <w:rtl/>
        </w:rPr>
        <w:t xml:space="preserve">. </w:t>
      </w:r>
      <w:r>
        <w:rPr>
          <w:rFonts w:hint="eastAsia"/>
          <w:rtl/>
        </w:rPr>
        <w:t>אני</w:t>
      </w:r>
      <w:r>
        <w:rPr>
          <w:rtl/>
        </w:rPr>
        <w:t xml:space="preserve">, כמי שהיה </w:t>
      </w:r>
      <w:r>
        <w:rPr>
          <w:rFonts w:hint="cs"/>
          <w:rtl/>
        </w:rPr>
        <w:t xml:space="preserve">יושב-ראש </w:t>
      </w:r>
      <w:r>
        <w:rPr>
          <w:rtl/>
        </w:rPr>
        <w:t xml:space="preserve"> ועד עובדי </w:t>
      </w:r>
      <w:r>
        <w:rPr>
          <w:rFonts w:hint="cs"/>
          <w:rtl/>
        </w:rPr>
        <w:t>"</w:t>
      </w:r>
      <w:r>
        <w:rPr>
          <w:rtl/>
        </w:rPr>
        <w:t xml:space="preserve">אל </w:t>
      </w:r>
      <w:r>
        <w:rPr>
          <w:rFonts w:hint="eastAsia"/>
          <w:rtl/>
        </w:rPr>
        <w:t>על</w:t>
      </w:r>
      <w:r>
        <w:rPr>
          <w:rFonts w:hint="cs"/>
          <w:rtl/>
        </w:rPr>
        <w:t>"</w:t>
      </w:r>
      <w:r>
        <w:rPr>
          <w:rtl/>
        </w:rPr>
        <w:t xml:space="preserve"> שנים רבות</w:t>
      </w:r>
      <w:r>
        <w:rPr>
          <w:rFonts w:hint="cs"/>
          <w:rtl/>
        </w:rPr>
        <w:t>,</w:t>
      </w:r>
      <w:r>
        <w:rPr>
          <w:rtl/>
        </w:rPr>
        <w:t xml:space="preserve"> יודע עד כמה משימה זו קשה. </w:t>
      </w:r>
      <w:r>
        <w:rPr>
          <w:rFonts w:hint="eastAsia"/>
          <w:rtl/>
        </w:rPr>
        <w:t>הבעיה</w:t>
      </w:r>
      <w:r>
        <w:rPr>
          <w:rtl/>
        </w:rPr>
        <w:t xml:space="preserve"> היא</w:t>
      </w:r>
      <w:r>
        <w:rPr>
          <w:rFonts w:hint="cs"/>
          <w:rtl/>
        </w:rPr>
        <w:t>,</w:t>
      </w:r>
      <w:r>
        <w:rPr>
          <w:rtl/>
        </w:rPr>
        <w:t xml:space="preserve"> שחלק מחברי הממשלה הזאת </w:t>
      </w:r>
      <w:r>
        <w:rPr>
          <w:rFonts w:hint="eastAsia"/>
          <w:rtl/>
        </w:rPr>
        <w:t>מסרבים</w:t>
      </w:r>
      <w:r>
        <w:rPr>
          <w:rtl/>
        </w:rPr>
        <w:t xml:space="preserve"> להגיע להסכמות, מסרבים לראות את החברה הישראלית בראייה כוללת</w:t>
      </w:r>
      <w:r>
        <w:rPr>
          <w:rFonts w:hint="cs"/>
          <w:rtl/>
        </w:rPr>
        <w:t xml:space="preserve"> </w:t>
      </w:r>
      <w:r>
        <w:rPr>
          <w:rFonts w:hint="eastAsia"/>
          <w:rtl/>
        </w:rPr>
        <w:t>ומתעקשים</w:t>
      </w:r>
      <w:r>
        <w:rPr>
          <w:rtl/>
        </w:rPr>
        <w:t xml:space="preserve"> על קפיטליזם ד</w:t>
      </w:r>
      <w:r>
        <w:rPr>
          <w:rtl/>
        </w:rPr>
        <w:t xml:space="preserve">ורסני ותאצ'ריזם </w:t>
      </w:r>
      <w:r>
        <w:rPr>
          <w:rFonts w:hint="eastAsia"/>
          <w:rtl/>
        </w:rPr>
        <w:t>אלים</w:t>
      </w:r>
      <w:r>
        <w:rPr>
          <w:rtl/>
        </w:rPr>
        <w:t xml:space="preserve">, שרומס כל מה שנקרה </w:t>
      </w:r>
      <w:r>
        <w:rPr>
          <w:rFonts w:hint="cs"/>
          <w:rtl/>
        </w:rPr>
        <w:t>ב</w:t>
      </w:r>
      <w:r>
        <w:rPr>
          <w:rtl/>
        </w:rPr>
        <w:t>דרכו.</w:t>
      </w:r>
      <w:r>
        <w:rPr>
          <w:rFonts w:hint="cs"/>
          <w:rtl/>
        </w:rPr>
        <w:t xml:space="preserve"> </w:t>
      </w:r>
      <w:r>
        <w:rPr>
          <w:rFonts w:hint="eastAsia"/>
          <w:rtl/>
        </w:rPr>
        <w:t>למה</w:t>
      </w:r>
      <w:r>
        <w:rPr>
          <w:rtl/>
        </w:rPr>
        <w:t xml:space="preserve">? אולי </w:t>
      </w:r>
      <w:r>
        <w:rPr>
          <w:rFonts w:hint="cs"/>
          <w:rtl/>
        </w:rPr>
        <w:t>מפני</w:t>
      </w:r>
      <w:r>
        <w:rPr>
          <w:rtl/>
        </w:rPr>
        <w:t xml:space="preserve"> שהם להוטים להעשיר את </w:t>
      </w:r>
      <w:r>
        <w:rPr>
          <w:rFonts w:hint="eastAsia"/>
          <w:rtl/>
        </w:rPr>
        <w:t>בעלי</w:t>
      </w:r>
      <w:r>
        <w:rPr>
          <w:rtl/>
        </w:rPr>
        <w:t xml:space="preserve"> ההון, אפילו עוד יותר ממה שבעלי ההון מעונ</w:t>
      </w:r>
      <w:r>
        <w:rPr>
          <w:rFonts w:hint="cs"/>
          <w:rtl/>
        </w:rPr>
        <w:t>י</w:t>
      </w:r>
      <w:r>
        <w:rPr>
          <w:rtl/>
        </w:rPr>
        <w:t>ינים להתעשר</w:t>
      </w:r>
      <w:r>
        <w:rPr>
          <w:rFonts w:hint="cs"/>
          <w:rtl/>
        </w:rPr>
        <w:t xml:space="preserve"> במדינה. </w:t>
      </w:r>
      <w:r>
        <w:rPr>
          <w:rFonts w:hint="eastAsia"/>
          <w:rtl/>
        </w:rPr>
        <w:t>ואולי</w:t>
      </w:r>
      <w:r>
        <w:rPr>
          <w:rtl/>
        </w:rPr>
        <w:t xml:space="preserve"> מפני שפקידי האוצר הבכירים יודעים </w:t>
      </w:r>
      <w:r>
        <w:rPr>
          <w:rFonts w:hint="eastAsia"/>
          <w:rtl/>
        </w:rPr>
        <w:t>שקרוב</w:t>
      </w:r>
      <w:r>
        <w:rPr>
          <w:rtl/>
        </w:rPr>
        <w:t xml:space="preserve"> היום שיעברו לעבוד </w:t>
      </w:r>
      <w:r>
        <w:rPr>
          <w:rFonts w:hint="cs"/>
          <w:rtl/>
        </w:rPr>
        <w:t xml:space="preserve">בבנק זה או בנק אחר </w:t>
      </w:r>
      <w:r>
        <w:rPr>
          <w:rtl/>
        </w:rPr>
        <w:t xml:space="preserve">עם משכורת </w:t>
      </w:r>
      <w:r>
        <w:rPr>
          <w:rFonts w:hint="cs"/>
          <w:rtl/>
        </w:rPr>
        <w:t>מנופחת ו</w:t>
      </w:r>
      <w:r>
        <w:rPr>
          <w:rtl/>
        </w:rPr>
        <w:t>שמנה</w:t>
      </w:r>
      <w:r>
        <w:rPr>
          <w:rFonts w:hint="cs"/>
          <w:rtl/>
        </w:rPr>
        <w:t xml:space="preserve">. </w:t>
      </w:r>
      <w:r>
        <w:rPr>
          <w:rFonts w:hint="eastAsia"/>
          <w:rtl/>
        </w:rPr>
        <w:t>ל</w:t>
      </w:r>
      <w:r>
        <w:rPr>
          <w:rFonts w:hint="eastAsia"/>
          <w:rtl/>
        </w:rPr>
        <w:t>כן</w:t>
      </w:r>
      <w:r>
        <w:rPr>
          <w:rtl/>
        </w:rPr>
        <w:t xml:space="preserve"> הם מצווים כבר היום לה</w:t>
      </w:r>
      <w:r>
        <w:rPr>
          <w:rFonts w:hint="cs"/>
          <w:rtl/>
        </w:rPr>
        <w:t>י</w:t>
      </w:r>
      <w:r>
        <w:rPr>
          <w:rtl/>
        </w:rPr>
        <w:t xml:space="preserve">לחם כנגד כל </w:t>
      </w:r>
      <w:r>
        <w:rPr>
          <w:rFonts w:hint="eastAsia"/>
          <w:rtl/>
        </w:rPr>
        <w:t>גילוי</w:t>
      </w:r>
      <w:r>
        <w:rPr>
          <w:rtl/>
        </w:rPr>
        <w:t xml:space="preserve"> של סולידריות חברתית, התאגדות עובדים או שמירה על זכויותיהם.</w:t>
      </w:r>
    </w:p>
    <w:p w14:paraId="727FD70A" w14:textId="77777777" w:rsidR="00000000" w:rsidRDefault="00F92B3A">
      <w:pPr>
        <w:pStyle w:val="a0"/>
        <w:rPr>
          <w:rtl/>
          <w:lang w:eastAsia="en-US"/>
        </w:rPr>
      </w:pPr>
    </w:p>
    <w:p w14:paraId="2D6997B1" w14:textId="77777777" w:rsidR="00000000" w:rsidRDefault="00F92B3A">
      <w:pPr>
        <w:pStyle w:val="a0"/>
        <w:rPr>
          <w:rtl/>
          <w:lang w:eastAsia="en-US"/>
        </w:rPr>
      </w:pPr>
      <w:r>
        <w:rPr>
          <w:rFonts w:hint="eastAsia"/>
          <w:rtl/>
        </w:rPr>
        <w:t>אני</w:t>
      </w:r>
      <w:r>
        <w:rPr>
          <w:rtl/>
        </w:rPr>
        <w:t xml:space="preserve"> קורא היום לאלו שקוראים לעצמם ראשי </w:t>
      </w:r>
      <w:r>
        <w:rPr>
          <w:rFonts w:hint="eastAsia"/>
          <w:rtl/>
        </w:rPr>
        <w:t>המשק</w:t>
      </w:r>
      <w:r>
        <w:rPr>
          <w:rtl/>
        </w:rPr>
        <w:t xml:space="preserve"> לשנות את סדר</w:t>
      </w:r>
      <w:r>
        <w:rPr>
          <w:rFonts w:hint="cs"/>
          <w:rtl/>
        </w:rPr>
        <w:t>-</w:t>
      </w:r>
      <w:r>
        <w:rPr>
          <w:rtl/>
        </w:rPr>
        <w:t>היום של ה</w:t>
      </w:r>
      <w:r>
        <w:rPr>
          <w:rFonts w:hint="cs"/>
          <w:rtl/>
        </w:rPr>
        <w:t>ו</w:t>
      </w:r>
      <w:r>
        <w:rPr>
          <w:rtl/>
        </w:rPr>
        <w:t>ועידה הבאה</w:t>
      </w:r>
      <w:r>
        <w:rPr>
          <w:rFonts w:hint="cs"/>
          <w:rtl/>
        </w:rPr>
        <w:t>;</w:t>
      </w:r>
      <w:r>
        <w:rPr>
          <w:rtl/>
        </w:rPr>
        <w:t xml:space="preserve"> </w:t>
      </w:r>
      <w:r>
        <w:rPr>
          <w:rFonts w:hint="eastAsia"/>
          <w:rtl/>
        </w:rPr>
        <w:t>שיזמינו</w:t>
      </w:r>
      <w:r>
        <w:rPr>
          <w:rtl/>
        </w:rPr>
        <w:t xml:space="preserve"> להרצות בו</w:t>
      </w:r>
      <w:r>
        <w:rPr>
          <w:rFonts w:hint="cs"/>
          <w:rtl/>
        </w:rPr>
        <w:t>ו</w:t>
      </w:r>
      <w:r>
        <w:rPr>
          <w:rtl/>
        </w:rPr>
        <w:t xml:space="preserve">עידה הבאה לא רק </w:t>
      </w:r>
      <w:r>
        <w:rPr>
          <w:rFonts w:hint="eastAsia"/>
          <w:rtl/>
        </w:rPr>
        <w:t>פוליטיקאים</w:t>
      </w:r>
      <w:r>
        <w:rPr>
          <w:rtl/>
        </w:rPr>
        <w:t xml:space="preserve"> ואנשי עסקים</w:t>
      </w:r>
      <w:r>
        <w:rPr>
          <w:rFonts w:hint="cs"/>
          <w:rtl/>
        </w:rPr>
        <w:t>,</w:t>
      </w:r>
      <w:r>
        <w:rPr>
          <w:rtl/>
        </w:rPr>
        <w:t xml:space="preserve"> אלא גם אזרחים שנפ</w:t>
      </w:r>
      <w:r>
        <w:rPr>
          <w:rtl/>
        </w:rPr>
        <w:t>געו מן האבטלה, אמהות חד</w:t>
      </w:r>
      <w:r>
        <w:rPr>
          <w:rFonts w:hint="cs"/>
          <w:rtl/>
        </w:rPr>
        <w:t>-</w:t>
      </w:r>
      <w:r>
        <w:rPr>
          <w:rtl/>
        </w:rPr>
        <w:t xml:space="preserve">הוריות, אנשים </w:t>
      </w:r>
      <w:r>
        <w:rPr>
          <w:rFonts w:hint="eastAsia"/>
          <w:rtl/>
        </w:rPr>
        <w:t>עובדים</w:t>
      </w:r>
      <w:r>
        <w:rPr>
          <w:rtl/>
        </w:rPr>
        <w:t xml:space="preserve"> שלא מצליחים לספק לילדיהם חינוך מינימלי, קשישים שאין להם כסף לתרופות </w:t>
      </w:r>
      <w:r>
        <w:rPr>
          <w:rFonts w:hint="eastAsia"/>
          <w:rtl/>
        </w:rPr>
        <w:t>ועולים</w:t>
      </w:r>
      <w:r>
        <w:rPr>
          <w:rtl/>
        </w:rPr>
        <w:t xml:space="preserve"> חדשים</w:t>
      </w:r>
      <w:r>
        <w:rPr>
          <w:rFonts w:hint="cs"/>
          <w:rtl/>
        </w:rPr>
        <w:t>;</w:t>
      </w:r>
      <w:r>
        <w:rPr>
          <w:rtl/>
        </w:rPr>
        <w:t xml:space="preserve"> </w:t>
      </w:r>
      <w:r>
        <w:rPr>
          <w:rFonts w:hint="cs"/>
          <w:rtl/>
        </w:rPr>
        <w:t xml:space="preserve">שיזמינו, למשל, את ישראל טויטו מהמאהל כאן, שידבר קצת בשפת העם ויקשיבו לו - </w:t>
      </w:r>
      <w:r>
        <w:rPr>
          <w:rFonts w:hint="eastAsia"/>
          <w:rtl/>
        </w:rPr>
        <w:t>שישמעו</w:t>
      </w:r>
      <w:r>
        <w:rPr>
          <w:rtl/>
        </w:rPr>
        <w:t xml:space="preserve"> מה יש להם לומר ואולי ילמדו קצת </w:t>
      </w:r>
      <w:r>
        <w:rPr>
          <w:rFonts w:hint="eastAsia"/>
          <w:rtl/>
        </w:rPr>
        <w:t>יותר</w:t>
      </w:r>
      <w:r>
        <w:rPr>
          <w:rtl/>
        </w:rPr>
        <w:t xml:space="preserve"> על המצב של ה</w:t>
      </w:r>
      <w:r>
        <w:rPr>
          <w:rtl/>
        </w:rPr>
        <w:t xml:space="preserve">משק הישראלי. </w:t>
      </w:r>
    </w:p>
    <w:p w14:paraId="46ED1AEC" w14:textId="77777777" w:rsidR="00000000" w:rsidRDefault="00F92B3A">
      <w:pPr>
        <w:pStyle w:val="a0"/>
        <w:rPr>
          <w:rtl/>
          <w:lang w:eastAsia="en-US"/>
        </w:rPr>
      </w:pPr>
    </w:p>
    <w:p w14:paraId="112E9D5D" w14:textId="77777777" w:rsidR="00000000" w:rsidRDefault="00F92B3A">
      <w:pPr>
        <w:pStyle w:val="a0"/>
        <w:rPr>
          <w:rtl/>
          <w:lang w:eastAsia="en-US"/>
        </w:rPr>
      </w:pPr>
      <w:r>
        <w:rPr>
          <w:rFonts w:hint="eastAsia"/>
          <w:rtl/>
        </w:rPr>
        <w:t>לגבי</w:t>
      </w:r>
      <w:r>
        <w:rPr>
          <w:rtl/>
        </w:rPr>
        <w:t xml:space="preserve"> המדיניות הכלכלית של הממשלה הזאת, </w:t>
      </w:r>
      <w:r>
        <w:rPr>
          <w:rFonts w:hint="eastAsia"/>
          <w:rtl/>
        </w:rPr>
        <w:t>אין</w:t>
      </w:r>
      <w:r>
        <w:rPr>
          <w:rtl/>
        </w:rPr>
        <w:t xml:space="preserve"> ספק שנ</w:t>
      </w:r>
      <w:r>
        <w:rPr>
          <w:rFonts w:hint="cs"/>
          <w:rtl/>
        </w:rPr>
        <w:t>י</w:t>
      </w:r>
      <w:r>
        <w:rPr>
          <w:rtl/>
        </w:rPr>
        <w:t xml:space="preserve">אלץ להיאבק בה עד חורמה ולשנותה מן היסוד. </w:t>
      </w:r>
    </w:p>
    <w:p w14:paraId="4457B328" w14:textId="77777777" w:rsidR="00000000" w:rsidRDefault="00F92B3A">
      <w:pPr>
        <w:pStyle w:val="a0"/>
        <w:rPr>
          <w:rtl/>
          <w:lang w:eastAsia="en-US"/>
        </w:rPr>
      </w:pPr>
    </w:p>
    <w:p w14:paraId="7380CC1C" w14:textId="77777777" w:rsidR="00000000" w:rsidRDefault="00F92B3A">
      <w:pPr>
        <w:pStyle w:val="a0"/>
        <w:rPr>
          <w:rFonts w:hint="cs"/>
          <w:rtl/>
          <w:lang w:eastAsia="en-US"/>
        </w:rPr>
      </w:pPr>
      <w:r>
        <w:rPr>
          <w:rFonts w:hint="cs"/>
          <w:rtl/>
        </w:rPr>
        <w:t xml:space="preserve">לסיכום, אדוני היושב-ראש, </w:t>
      </w:r>
      <w:r>
        <w:rPr>
          <w:rFonts w:hint="eastAsia"/>
          <w:rtl/>
        </w:rPr>
        <w:t>אני</w:t>
      </w:r>
      <w:r>
        <w:rPr>
          <w:rtl/>
        </w:rPr>
        <w:t xml:space="preserve"> עדיין אופטימי ומאמין שבכוחות </w:t>
      </w:r>
      <w:r>
        <w:rPr>
          <w:rFonts w:hint="eastAsia"/>
          <w:rtl/>
        </w:rPr>
        <w:t>משותפים</w:t>
      </w:r>
      <w:r>
        <w:rPr>
          <w:rtl/>
        </w:rPr>
        <w:t xml:space="preserve"> נצליח לעשות זאת ולהביא לחברה שוויונית יותר וצודקת יותר, שבה לא יהיו </w:t>
      </w:r>
      <w:r>
        <w:rPr>
          <w:rFonts w:hint="eastAsia"/>
          <w:rtl/>
        </w:rPr>
        <w:t>יותר</w:t>
      </w:r>
      <w:r>
        <w:rPr>
          <w:rtl/>
        </w:rPr>
        <w:t xml:space="preserve"> ילדים רעבי</w:t>
      </w:r>
      <w:r>
        <w:rPr>
          <w:rtl/>
        </w:rPr>
        <w:t>ם</w:t>
      </w:r>
      <w:r>
        <w:rPr>
          <w:rFonts w:hint="cs"/>
          <w:rtl/>
        </w:rPr>
        <w:t xml:space="preserve"> במדינת ישראל. תודה. </w:t>
      </w:r>
    </w:p>
    <w:p w14:paraId="2F23526C" w14:textId="77777777" w:rsidR="00000000" w:rsidRDefault="00F92B3A">
      <w:pPr>
        <w:pStyle w:val="a0"/>
        <w:ind w:firstLine="0"/>
        <w:rPr>
          <w:rFonts w:hint="cs"/>
          <w:rtl/>
        </w:rPr>
      </w:pPr>
    </w:p>
    <w:p w14:paraId="791DC3A3" w14:textId="77777777" w:rsidR="00000000" w:rsidRDefault="00F92B3A">
      <w:pPr>
        <w:pStyle w:val="af1"/>
        <w:rPr>
          <w:rtl/>
        </w:rPr>
      </w:pPr>
      <w:r>
        <w:rPr>
          <w:rtl/>
        </w:rPr>
        <w:t>היו"ר חמי דורון:</w:t>
      </w:r>
    </w:p>
    <w:p w14:paraId="05E72C38" w14:textId="77777777" w:rsidR="00000000" w:rsidRDefault="00F92B3A">
      <w:pPr>
        <w:pStyle w:val="a0"/>
        <w:rPr>
          <w:rtl/>
        </w:rPr>
      </w:pPr>
    </w:p>
    <w:p w14:paraId="10981852" w14:textId="77777777" w:rsidR="00000000" w:rsidRDefault="00F92B3A">
      <w:pPr>
        <w:pStyle w:val="a0"/>
        <w:rPr>
          <w:rFonts w:hint="cs"/>
          <w:rtl/>
        </w:rPr>
      </w:pPr>
      <w:r>
        <w:rPr>
          <w:rFonts w:hint="cs"/>
          <w:rtl/>
        </w:rPr>
        <w:t xml:space="preserve">תודה רבה. רק לא ברור לי איך תיאבקו בזה מבפנים, זה יהיה מעניין. </w:t>
      </w:r>
    </w:p>
    <w:p w14:paraId="35E9A934" w14:textId="77777777" w:rsidR="00000000" w:rsidRDefault="00F92B3A">
      <w:pPr>
        <w:pStyle w:val="a0"/>
        <w:rPr>
          <w:rFonts w:hint="cs"/>
          <w:rtl/>
        </w:rPr>
      </w:pPr>
    </w:p>
    <w:p w14:paraId="600CF832" w14:textId="77777777" w:rsidR="00000000" w:rsidRDefault="00F92B3A">
      <w:pPr>
        <w:pStyle w:val="a0"/>
        <w:rPr>
          <w:rFonts w:hint="cs"/>
          <w:rtl/>
        </w:rPr>
      </w:pPr>
      <w:r>
        <w:rPr>
          <w:rFonts w:hint="cs"/>
          <w:rtl/>
        </w:rPr>
        <w:t xml:space="preserve">חבר הכנסת ניסן סלומינסקי, בבקשה. </w:t>
      </w:r>
    </w:p>
    <w:p w14:paraId="6C9A7ADE" w14:textId="77777777" w:rsidR="00000000" w:rsidRDefault="00F92B3A">
      <w:pPr>
        <w:pStyle w:val="a0"/>
        <w:ind w:firstLine="0"/>
        <w:rPr>
          <w:rtl/>
          <w:lang w:eastAsia="en-US"/>
        </w:rPr>
      </w:pPr>
      <w:r>
        <w:rPr>
          <w:rtl/>
        </w:rPr>
        <w:t xml:space="preserve"> </w:t>
      </w:r>
    </w:p>
    <w:p w14:paraId="7D687548" w14:textId="77777777" w:rsidR="00000000" w:rsidRDefault="00F92B3A">
      <w:pPr>
        <w:pStyle w:val="af0"/>
        <w:rPr>
          <w:rtl/>
        </w:rPr>
      </w:pPr>
      <w:r>
        <w:rPr>
          <w:rFonts w:hint="eastAsia"/>
          <w:rtl/>
        </w:rPr>
        <w:t>עסאם</w:t>
      </w:r>
      <w:r>
        <w:rPr>
          <w:rtl/>
        </w:rPr>
        <w:t xml:space="preserve"> מח'ול (חד"ש-תע"ל):</w:t>
      </w:r>
    </w:p>
    <w:p w14:paraId="2B6834E2" w14:textId="77777777" w:rsidR="00000000" w:rsidRDefault="00F92B3A">
      <w:pPr>
        <w:pStyle w:val="a0"/>
        <w:rPr>
          <w:rFonts w:hint="cs"/>
          <w:rtl/>
        </w:rPr>
      </w:pPr>
    </w:p>
    <w:p w14:paraId="57C180F7" w14:textId="77777777" w:rsidR="00000000" w:rsidRDefault="00F92B3A">
      <w:pPr>
        <w:pStyle w:val="a0"/>
        <w:rPr>
          <w:rFonts w:hint="cs"/>
          <w:rtl/>
        </w:rPr>
      </w:pPr>
      <w:r>
        <w:rPr>
          <w:rFonts w:hint="cs"/>
          <w:rtl/>
        </w:rPr>
        <w:t xml:space="preserve">אין שר שיענה? </w:t>
      </w:r>
    </w:p>
    <w:p w14:paraId="357D6CC8" w14:textId="77777777" w:rsidR="00000000" w:rsidRDefault="00F92B3A">
      <w:pPr>
        <w:pStyle w:val="a0"/>
        <w:rPr>
          <w:rFonts w:hint="cs"/>
          <w:rtl/>
        </w:rPr>
      </w:pPr>
    </w:p>
    <w:p w14:paraId="27C30176" w14:textId="77777777" w:rsidR="00000000" w:rsidRDefault="00F92B3A">
      <w:pPr>
        <w:pStyle w:val="af0"/>
        <w:rPr>
          <w:rtl/>
        </w:rPr>
      </w:pPr>
      <w:r>
        <w:rPr>
          <w:rFonts w:hint="eastAsia"/>
          <w:rtl/>
        </w:rPr>
        <w:t>אלי</w:t>
      </w:r>
      <w:r>
        <w:rPr>
          <w:rtl/>
        </w:rPr>
        <w:t xml:space="preserve"> בן-מנחם (העבודה-מימד):</w:t>
      </w:r>
    </w:p>
    <w:p w14:paraId="7F1BC64F" w14:textId="77777777" w:rsidR="00000000" w:rsidRDefault="00F92B3A">
      <w:pPr>
        <w:pStyle w:val="a0"/>
        <w:rPr>
          <w:rFonts w:hint="cs"/>
          <w:rtl/>
        </w:rPr>
      </w:pPr>
    </w:p>
    <w:p w14:paraId="6793B89C" w14:textId="77777777" w:rsidR="00000000" w:rsidRDefault="00F92B3A">
      <w:pPr>
        <w:pStyle w:val="a0"/>
        <w:rPr>
          <w:rFonts w:hint="cs"/>
          <w:rtl/>
        </w:rPr>
      </w:pPr>
      <w:r>
        <w:rPr>
          <w:rFonts w:hint="cs"/>
          <w:rtl/>
        </w:rPr>
        <w:t xml:space="preserve">הם בוועידת העסקים. </w:t>
      </w:r>
    </w:p>
    <w:p w14:paraId="291E38E0" w14:textId="77777777" w:rsidR="00000000" w:rsidRDefault="00F92B3A">
      <w:pPr>
        <w:pStyle w:val="a0"/>
        <w:rPr>
          <w:rFonts w:hint="cs"/>
          <w:rtl/>
        </w:rPr>
      </w:pPr>
    </w:p>
    <w:p w14:paraId="0778BB0D" w14:textId="77777777" w:rsidR="00000000" w:rsidRDefault="00F92B3A">
      <w:pPr>
        <w:pStyle w:val="a"/>
        <w:rPr>
          <w:rtl/>
        </w:rPr>
      </w:pPr>
      <w:bookmarkStart w:id="387" w:name="FS000001068T08_12_2004_14_58_05"/>
      <w:bookmarkStart w:id="388" w:name="_Toc100391327"/>
      <w:bookmarkEnd w:id="387"/>
      <w:r>
        <w:rPr>
          <w:rFonts w:hint="eastAsia"/>
          <w:rtl/>
        </w:rPr>
        <w:t>ניסן</w:t>
      </w:r>
      <w:r>
        <w:rPr>
          <w:rtl/>
        </w:rPr>
        <w:t xml:space="preserve"> סלומינסקי (מפד"ל):</w:t>
      </w:r>
      <w:bookmarkEnd w:id="388"/>
    </w:p>
    <w:p w14:paraId="3DAC94C0" w14:textId="77777777" w:rsidR="00000000" w:rsidRDefault="00F92B3A">
      <w:pPr>
        <w:pStyle w:val="a0"/>
        <w:rPr>
          <w:rFonts w:hint="cs"/>
          <w:rtl/>
        </w:rPr>
      </w:pPr>
    </w:p>
    <w:p w14:paraId="20D357FA" w14:textId="77777777" w:rsidR="00000000" w:rsidRDefault="00F92B3A">
      <w:pPr>
        <w:pStyle w:val="a0"/>
        <w:rPr>
          <w:rFonts w:hint="cs"/>
          <w:rtl/>
        </w:rPr>
      </w:pPr>
      <w:r>
        <w:rPr>
          <w:rFonts w:hint="cs"/>
          <w:rtl/>
        </w:rPr>
        <w:t xml:space="preserve">רוב השרים עשוקים. </w:t>
      </w:r>
    </w:p>
    <w:p w14:paraId="66E2DD92" w14:textId="77777777" w:rsidR="00000000" w:rsidRDefault="00F92B3A">
      <w:pPr>
        <w:pStyle w:val="a0"/>
        <w:ind w:firstLine="0"/>
        <w:rPr>
          <w:rFonts w:hint="cs"/>
          <w:rtl/>
        </w:rPr>
      </w:pPr>
    </w:p>
    <w:p w14:paraId="285B1C62" w14:textId="77777777" w:rsidR="00000000" w:rsidRDefault="00F92B3A">
      <w:pPr>
        <w:pStyle w:val="af1"/>
        <w:rPr>
          <w:rtl/>
        </w:rPr>
      </w:pPr>
      <w:r>
        <w:rPr>
          <w:rtl/>
        </w:rPr>
        <w:t>היו"ר חמי דורון:</w:t>
      </w:r>
    </w:p>
    <w:p w14:paraId="4A5C961F" w14:textId="77777777" w:rsidR="00000000" w:rsidRDefault="00F92B3A">
      <w:pPr>
        <w:pStyle w:val="a0"/>
        <w:rPr>
          <w:rtl/>
        </w:rPr>
      </w:pPr>
    </w:p>
    <w:p w14:paraId="5CF7F7C8" w14:textId="77777777" w:rsidR="00000000" w:rsidRDefault="00F92B3A">
      <w:pPr>
        <w:pStyle w:val="a0"/>
        <w:rPr>
          <w:rFonts w:hint="cs"/>
          <w:rtl/>
        </w:rPr>
      </w:pPr>
      <w:r>
        <w:rPr>
          <w:rFonts w:hint="cs"/>
          <w:rtl/>
        </w:rPr>
        <w:t xml:space="preserve">אנחנו נקווה שיעלה השר, או לפחות נציג של הממשלה. חבר הכנסת סלומינסקי, בבקשה. </w:t>
      </w:r>
    </w:p>
    <w:p w14:paraId="2FE9894D" w14:textId="77777777" w:rsidR="00000000" w:rsidRDefault="00F92B3A">
      <w:pPr>
        <w:pStyle w:val="a0"/>
        <w:ind w:firstLine="0"/>
        <w:rPr>
          <w:rFonts w:hint="cs"/>
          <w:rtl/>
        </w:rPr>
      </w:pPr>
    </w:p>
    <w:p w14:paraId="2D451A0D" w14:textId="77777777" w:rsidR="00000000" w:rsidRDefault="00F92B3A">
      <w:pPr>
        <w:pStyle w:val="a"/>
        <w:rPr>
          <w:rtl/>
        </w:rPr>
      </w:pPr>
      <w:bookmarkStart w:id="389" w:name="FS000001068T08_12_2004_15_54_22"/>
      <w:bookmarkStart w:id="390" w:name="_Toc100391328"/>
      <w:bookmarkEnd w:id="389"/>
      <w:r>
        <w:rPr>
          <w:rFonts w:hint="eastAsia"/>
          <w:rtl/>
        </w:rPr>
        <w:t>ניסן</w:t>
      </w:r>
      <w:r>
        <w:rPr>
          <w:rtl/>
        </w:rPr>
        <w:t xml:space="preserve"> סלומינסקי (מפד"ל):</w:t>
      </w:r>
      <w:bookmarkEnd w:id="390"/>
    </w:p>
    <w:p w14:paraId="4F053EB6" w14:textId="77777777" w:rsidR="00000000" w:rsidRDefault="00F92B3A">
      <w:pPr>
        <w:pStyle w:val="a0"/>
        <w:rPr>
          <w:rFonts w:hint="cs"/>
          <w:rtl/>
        </w:rPr>
      </w:pPr>
    </w:p>
    <w:p w14:paraId="1743ABBA" w14:textId="77777777" w:rsidR="00000000" w:rsidRDefault="00F92B3A">
      <w:pPr>
        <w:pStyle w:val="a0"/>
        <w:rPr>
          <w:rFonts w:hint="cs"/>
          <w:rtl/>
        </w:rPr>
      </w:pPr>
      <w:r>
        <w:rPr>
          <w:rFonts w:hint="cs"/>
          <w:rtl/>
        </w:rPr>
        <w:t xml:space="preserve">אין כאן בכלל קואליציה. אה, יהדות התורה, יש קואליציה. </w:t>
      </w:r>
    </w:p>
    <w:p w14:paraId="1A1FCFB8" w14:textId="77777777" w:rsidR="00000000" w:rsidRDefault="00F92B3A">
      <w:pPr>
        <w:pStyle w:val="a0"/>
        <w:ind w:firstLine="0"/>
        <w:rPr>
          <w:rFonts w:hint="cs"/>
          <w:rtl/>
        </w:rPr>
      </w:pPr>
    </w:p>
    <w:p w14:paraId="517094D1" w14:textId="77777777" w:rsidR="00000000" w:rsidRDefault="00F92B3A">
      <w:pPr>
        <w:pStyle w:val="af1"/>
        <w:rPr>
          <w:rtl/>
        </w:rPr>
      </w:pPr>
      <w:r>
        <w:rPr>
          <w:rtl/>
        </w:rPr>
        <w:t>היו"ר חמי דורון:</w:t>
      </w:r>
    </w:p>
    <w:p w14:paraId="670A00FF" w14:textId="77777777" w:rsidR="00000000" w:rsidRDefault="00F92B3A">
      <w:pPr>
        <w:pStyle w:val="a0"/>
        <w:rPr>
          <w:rtl/>
        </w:rPr>
      </w:pPr>
    </w:p>
    <w:p w14:paraId="05D52622" w14:textId="77777777" w:rsidR="00000000" w:rsidRDefault="00F92B3A">
      <w:pPr>
        <w:pStyle w:val="a0"/>
        <w:rPr>
          <w:rFonts w:hint="cs"/>
          <w:rtl/>
        </w:rPr>
      </w:pPr>
      <w:r>
        <w:rPr>
          <w:rFonts w:hint="cs"/>
          <w:rtl/>
        </w:rPr>
        <w:t>חבר הכנסת אייכלר הוא בקואליציה. וחבר הכנ</w:t>
      </w:r>
      <w:r>
        <w:rPr>
          <w:rFonts w:hint="cs"/>
          <w:rtl/>
        </w:rPr>
        <w:t xml:space="preserve">סת בן-מנחם הוא כבר חצי קואליציה. </w:t>
      </w:r>
    </w:p>
    <w:p w14:paraId="5D24A49E" w14:textId="77777777" w:rsidR="00000000" w:rsidRDefault="00F92B3A">
      <w:pPr>
        <w:pStyle w:val="a0"/>
        <w:ind w:firstLine="0"/>
        <w:rPr>
          <w:rFonts w:hint="cs"/>
          <w:rtl/>
        </w:rPr>
      </w:pPr>
    </w:p>
    <w:p w14:paraId="61CC1910" w14:textId="77777777" w:rsidR="00000000" w:rsidRDefault="00F92B3A">
      <w:pPr>
        <w:pStyle w:val="-"/>
        <w:rPr>
          <w:rtl/>
        </w:rPr>
      </w:pPr>
      <w:bookmarkStart w:id="391" w:name="FS000001068T08_12_2004_15_54_56C"/>
      <w:bookmarkEnd w:id="391"/>
      <w:r>
        <w:rPr>
          <w:rtl/>
        </w:rPr>
        <w:t>ניסן סלומינסקי (מפד"ל):</w:t>
      </w:r>
    </w:p>
    <w:p w14:paraId="6DEA6894" w14:textId="77777777" w:rsidR="00000000" w:rsidRDefault="00F92B3A">
      <w:pPr>
        <w:pStyle w:val="a0"/>
        <w:rPr>
          <w:rtl/>
        </w:rPr>
      </w:pPr>
    </w:p>
    <w:p w14:paraId="54BAF9F0" w14:textId="77777777" w:rsidR="00000000" w:rsidRDefault="00F92B3A">
      <w:pPr>
        <w:pStyle w:val="a0"/>
        <w:rPr>
          <w:rFonts w:hint="cs"/>
          <w:rtl/>
        </w:rPr>
      </w:pPr>
      <w:r>
        <w:rPr>
          <w:rFonts w:hint="cs"/>
          <w:rtl/>
        </w:rPr>
        <w:t>אדוני היושב-ראש וחברי חברי הכנסת, האופוזיציה ונציג הקואליציה, הרב אייכלר - -</w:t>
      </w:r>
    </w:p>
    <w:p w14:paraId="241355EA" w14:textId="77777777" w:rsidR="00000000" w:rsidRDefault="00F92B3A">
      <w:pPr>
        <w:pStyle w:val="a0"/>
        <w:ind w:firstLine="0"/>
        <w:rPr>
          <w:rFonts w:hint="cs"/>
          <w:rtl/>
        </w:rPr>
      </w:pPr>
    </w:p>
    <w:p w14:paraId="14D3B0CD" w14:textId="77777777" w:rsidR="00000000" w:rsidRDefault="00F92B3A">
      <w:pPr>
        <w:pStyle w:val="af0"/>
        <w:rPr>
          <w:rtl/>
        </w:rPr>
      </w:pPr>
      <w:r>
        <w:rPr>
          <w:rFonts w:hint="eastAsia"/>
          <w:rtl/>
        </w:rPr>
        <w:t>ישראל</w:t>
      </w:r>
      <w:r>
        <w:rPr>
          <w:rtl/>
        </w:rPr>
        <w:t xml:space="preserve"> אייכלר (יהדות התורה):</w:t>
      </w:r>
    </w:p>
    <w:p w14:paraId="18326431" w14:textId="77777777" w:rsidR="00000000" w:rsidRDefault="00F92B3A">
      <w:pPr>
        <w:pStyle w:val="a0"/>
        <w:rPr>
          <w:rFonts w:hint="cs"/>
          <w:rtl/>
        </w:rPr>
      </w:pPr>
    </w:p>
    <w:p w14:paraId="603A7CB9" w14:textId="77777777" w:rsidR="00000000" w:rsidRDefault="00F92B3A">
      <w:pPr>
        <w:pStyle w:val="a0"/>
        <w:rPr>
          <w:rFonts w:hint="cs"/>
          <w:rtl/>
        </w:rPr>
      </w:pPr>
      <w:r>
        <w:rPr>
          <w:rFonts w:hint="cs"/>
          <w:rtl/>
        </w:rPr>
        <w:t xml:space="preserve">אני מוחה. </w:t>
      </w:r>
    </w:p>
    <w:p w14:paraId="3ECFA5A4" w14:textId="77777777" w:rsidR="00000000" w:rsidRDefault="00F92B3A">
      <w:pPr>
        <w:pStyle w:val="a0"/>
        <w:ind w:firstLine="0"/>
        <w:rPr>
          <w:rFonts w:hint="cs"/>
          <w:rtl/>
        </w:rPr>
      </w:pPr>
    </w:p>
    <w:p w14:paraId="3F1255A7" w14:textId="77777777" w:rsidR="00000000" w:rsidRDefault="00F92B3A">
      <w:pPr>
        <w:pStyle w:val="af1"/>
        <w:rPr>
          <w:rtl/>
        </w:rPr>
      </w:pPr>
      <w:r>
        <w:rPr>
          <w:rtl/>
        </w:rPr>
        <w:t>היו"ר חמי דורון:</w:t>
      </w:r>
    </w:p>
    <w:p w14:paraId="3D6CAFAD" w14:textId="77777777" w:rsidR="00000000" w:rsidRDefault="00F92B3A">
      <w:pPr>
        <w:pStyle w:val="a0"/>
        <w:rPr>
          <w:rtl/>
        </w:rPr>
      </w:pPr>
    </w:p>
    <w:p w14:paraId="0D9C48AE" w14:textId="77777777" w:rsidR="00000000" w:rsidRDefault="00F92B3A">
      <w:pPr>
        <w:pStyle w:val="a0"/>
        <w:rPr>
          <w:rFonts w:hint="cs"/>
          <w:rtl/>
        </w:rPr>
      </w:pPr>
      <w:r>
        <w:rPr>
          <w:rFonts w:hint="cs"/>
          <w:rtl/>
        </w:rPr>
        <w:t>אדוני יכול רק למחוא כפיים אחרי 290 מיליון שקל. זה הדבר היחי</w:t>
      </w:r>
      <w:r>
        <w:rPr>
          <w:rFonts w:hint="cs"/>
          <w:rtl/>
        </w:rPr>
        <w:t xml:space="preserve">ד. </w:t>
      </w:r>
    </w:p>
    <w:p w14:paraId="3F9D03F7" w14:textId="77777777" w:rsidR="00000000" w:rsidRDefault="00F92B3A">
      <w:pPr>
        <w:pStyle w:val="a0"/>
        <w:ind w:firstLine="0"/>
        <w:rPr>
          <w:rFonts w:hint="cs"/>
          <w:rtl/>
        </w:rPr>
      </w:pPr>
    </w:p>
    <w:p w14:paraId="05AE02E2" w14:textId="77777777" w:rsidR="00000000" w:rsidRDefault="00F92B3A">
      <w:pPr>
        <w:pStyle w:val="-"/>
        <w:rPr>
          <w:rtl/>
        </w:rPr>
      </w:pPr>
      <w:bookmarkStart w:id="392" w:name="FS000001068T08_12_2004_15_56_45C"/>
      <w:bookmarkEnd w:id="392"/>
      <w:r>
        <w:rPr>
          <w:rtl/>
        </w:rPr>
        <w:t>ניסן סלומינסקי (מפד"ל):</w:t>
      </w:r>
    </w:p>
    <w:p w14:paraId="7FB15E02" w14:textId="77777777" w:rsidR="00000000" w:rsidRDefault="00F92B3A">
      <w:pPr>
        <w:pStyle w:val="a0"/>
        <w:rPr>
          <w:rtl/>
        </w:rPr>
      </w:pPr>
    </w:p>
    <w:p w14:paraId="52705E9F" w14:textId="77777777" w:rsidR="00000000" w:rsidRDefault="00F92B3A">
      <w:pPr>
        <w:pStyle w:val="a0"/>
        <w:rPr>
          <w:rFonts w:hint="cs"/>
          <w:rtl/>
        </w:rPr>
      </w:pPr>
      <w:r>
        <w:rPr>
          <w:rFonts w:hint="cs"/>
          <w:rtl/>
        </w:rPr>
        <w:t xml:space="preserve">לא שייך. </w:t>
      </w:r>
    </w:p>
    <w:p w14:paraId="3BEAE92E" w14:textId="77777777" w:rsidR="00000000" w:rsidRDefault="00F92B3A">
      <w:pPr>
        <w:pStyle w:val="a0"/>
        <w:ind w:firstLine="0"/>
        <w:rPr>
          <w:rFonts w:hint="cs"/>
          <w:rtl/>
        </w:rPr>
      </w:pPr>
    </w:p>
    <w:p w14:paraId="3E00675F" w14:textId="77777777" w:rsidR="00000000" w:rsidRDefault="00F92B3A">
      <w:pPr>
        <w:pStyle w:val="af0"/>
        <w:rPr>
          <w:rtl/>
        </w:rPr>
      </w:pPr>
      <w:r>
        <w:rPr>
          <w:rFonts w:hint="eastAsia"/>
          <w:rtl/>
        </w:rPr>
        <w:t>ישראל</w:t>
      </w:r>
      <w:r>
        <w:rPr>
          <w:rtl/>
        </w:rPr>
        <w:t xml:space="preserve"> אייכלר (יהדות התורה):</w:t>
      </w:r>
    </w:p>
    <w:p w14:paraId="308A834D" w14:textId="77777777" w:rsidR="00000000" w:rsidRDefault="00F92B3A">
      <w:pPr>
        <w:pStyle w:val="a0"/>
        <w:rPr>
          <w:rFonts w:hint="cs"/>
          <w:rtl/>
        </w:rPr>
      </w:pPr>
    </w:p>
    <w:p w14:paraId="4CDBE801" w14:textId="77777777" w:rsidR="00000000" w:rsidRDefault="00F92B3A">
      <w:pPr>
        <w:pStyle w:val="a0"/>
        <w:rPr>
          <w:rFonts w:hint="cs"/>
          <w:rtl/>
        </w:rPr>
      </w:pPr>
      <w:r>
        <w:rPr>
          <w:rFonts w:hint="cs"/>
          <w:rtl/>
        </w:rPr>
        <w:t xml:space="preserve">264 מיליארד, זה התקציב. </w:t>
      </w:r>
    </w:p>
    <w:p w14:paraId="2B604FB2" w14:textId="77777777" w:rsidR="00000000" w:rsidRDefault="00F92B3A">
      <w:pPr>
        <w:pStyle w:val="a0"/>
        <w:rPr>
          <w:rFonts w:hint="cs"/>
          <w:rtl/>
        </w:rPr>
      </w:pPr>
    </w:p>
    <w:p w14:paraId="28DE37A2" w14:textId="77777777" w:rsidR="00000000" w:rsidRDefault="00F92B3A">
      <w:pPr>
        <w:pStyle w:val="af1"/>
        <w:rPr>
          <w:rtl/>
        </w:rPr>
      </w:pPr>
      <w:r>
        <w:rPr>
          <w:rtl/>
        </w:rPr>
        <w:t>היו"ר חמי דורון:</w:t>
      </w:r>
    </w:p>
    <w:p w14:paraId="7008FEC4" w14:textId="77777777" w:rsidR="00000000" w:rsidRDefault="00F92B3A">
      <w:pPr>
        <w:pStyle w:val="a0"/>
        <w:rPr>
          <w:rtl/>
        </w:rPr>
      </w:pPr>
    </w:p>
    <w:p w14:paraId="242298E5" w14:textId="77777777" w:rsidR="00000000" w:rsidRDefault="00F92B3A">
      <w:pPr>
        <w:pStyle w:val="a0"/>
        <w:rPr>
          <w:rFonts w:hint="cs"/>
          <w:rtl/>
        </w:rPr>
      </w:pPr>
      <w:r>
        <w:rPr>
          <w:rFonts w:hint="cs"/>
          <w:rtl/>
        </w:rPr>
        <w:t xml:space="preserve">זה אתה תקבל, אין לי ספק. </w:t>
      </w:r>
    </w:p>
    <w:p w14:paraId="5E504E0D" w14:textId="77777777" w:rsidR="00000000" w:rsidRDefault="00F92B3A">
      <w:pPr>
        <w:pStyle w:val="a0"/>
        <w:rPr>
          <w:rFonts w:hint="cs"/>
          <w:rtl/>
        </w:rPr>
      </w:pPr>
    </w:p>
    <w:p w14:paraId="49CF1FCA" w14:textId="77777777" w:rsidR="00000000" w:rsidRDefault="00F92B3A">
      <w:pPr>
        <w:pStyle w:val="-"/>
        <w:rPr>
          <w:rtl/>
        </w:rPr>
      </w:pPr>
      <w:bookmarkStart w:id="393" w:name="FS000001068T08_12_2004_14_58_38C"/>
      <w:bookmarkEnd w:id="393"/>
      <w:r>
        <w:rPr>
          <w:rtl/>
        </w:rPr>
        <w:t>ניסן סלומינסקי (מפד"ל):</w:t>
      </w:r>
    </w:p>
    <w:p w14:paraId="2A0364C5" w14:textId="77777777" w:rsidR="00000000" w:rsidRDefault="00F92B3A">
      <w:pPr>
        <w:pStyle w:val="a0"/>
        <w:rPr>
          <w:rtl/>
        </w:rPr>
      </w:pPr>
    </w:p>
    <w:p w14:paraId="5F3DB1FB" w14:textId="77777777" w:rsidR="00000000" w:rsidRDefault="00F92B3A">
      <w:pPr>
        <w:pStyle w:val="a0"/>
        <w:rPr>
          <w:rFonts w:hint="cs"/>
          <w:rtl/>
        </w:rPr>
      </w:pPr>
      <w:r>
        <w:rPr>
          <w:rFonts w:hint="cs"/>
          <w:rtl/>
        </w:rPr>
        <w:t>- - ועידת ישראל לעסקים, מתכנסים אנשי עסקים עם אנשי ממשל, אנשי  כלכלה, כדי לדבר על התוכניות</w:t>
      </w:r>
      <w:r>
        <w:rPr>
          <w:rFonts w:hint="cs"/>
          <w:rtl/>
        </w:rPr>
        <w:t xml:space="preserve"> הכלכליות של המדינה, וזה בסדר גמור; מה רע בזה, למה לא? נכון שיש אנשים שמרגישים את עצמם נפגעים מהתוכניות של המדינה, מהתוכניות של הממשלה. הם לא נפגעים מאנשי עסקים, כי בסך הכול, כל איש עסקים, אם יצליח ויפתח עוד מפעלים, יהיו יותר מקומות עבודה. אבל זכותם, אם הם</w:t>
      </w:r>
      <w:r>
        <w:rPr>
          <w:rFonts w:hint="cs"/>
          <w:rtl/>
        </w:rPr>
        <w:t xml:space="preserve"> מרגישים שהם נפגעים ממדיניות הממשלה, זכותם להפגין. אני לא יודע למה הם צריכים להפגין שם. הם צריכים להפגין פה, מול הכנסת, מול משרדי הממשלה, זה המקום המתאים. מה זה שייך לוועידת ישראל לעסקים? </w:t>
      </w:r>
    </w:p>
    <w:p w14:paraId="5CE1D0E9" w14:textId="77777777" w:rsidR="00000000" w:rsidRDefault="00F92B3A">
      <w:pPr>
        <w:pStyle w:val="a0"/>
        <w:rPr>
          <w:rFonts w:hint="cs"/>
          <w:rtl/>
        </w:rPr>
      </w:pPr>
    </w:p>
    <w:p w14:paraId="5E18559B" w14:textId="77777777" w:rsidR="00000000" w:rsidRDefault="00F92B3A">
      <w:pPr>
        <w:pStyle w:val="a0"/>
        <w:rPr>
          <w:rFonts w:hint="cs"/>
          <w:rtl/>
        </w:rPr>
      </w:pPr>
      <w:r>
        <w:rPr>
          <w:rFonts w:hint="cs"/>
          <w:rtl/>
        </w:rPr>
        <w:t>השאלה הזאת הטרידה אותי, מה עושים שם אותם אלה שכביכול קוראים להם עש</w:t>
      </w:r>
      <w:r>
        <w:rPr>
          <w:rFonts w:hint="cs"/>
          <w:rtl/>
        </w:rPr>
        <w:t xml:space="preserve">וקים ומה ההרכב שלהם? אמרתי, נבדוק את העניין. והנה, פלאי פלאים, גיליתי את הסוד הגדול והנורא, והסוד הגדול והנורא הוא מי שעומד מאחורי הארגון של ההפגנה הזאת - לא פחות ולא יותר מאשר אגף המשימות של התנועה הקיבוצית בראשות יואל מהרשק. התנועה הקיבוצית, יואל מהרשק, </w:t>
      </w:r>
      <w:r>
        <w:rPr>
          <w:rFonts w:hint="cs"/>
          <w:rtl/>
        </w:rPr>
        <w:t xml:space="preserve">שאנחנו מכירים אותו, יהודי חשוב, אגף המשימות, הוא עומד מאחורי זה. יכול להיות שחלק גדול מהעשוקים אולי היה צריך להפגין מול הקיבוצים - - - </w:t>
      </w:r>
    </w:p>
    <w:p w14:paraId="669908C7" w14:textId="77777777" w:rsidR="00000000" w:rsidRDefault="00F92B3A">
      <w:pPr>
        <w:pStyle w:val="a0"/>
        <w:rPr>
          <w:rFonts w:hint="cs"/>
          <w:rtl/>
        </w:rPr>
      </w:pPr>
    </w:p>
    <w:p w14:paraId="17F2A299" w14:textId="77777777" w:rsidR="00000000" w:rsidRDefault="00F92B3A">
      <w:pPr>
        <w:pStyle w:val="af1"/>
        <w:rPr>
          <w:rtl/>
        </w:rPr>
      </w:pPr>
      <w:r>
        <w:rPr>
          <w:rtl/>
        </w:rPr>
        <w:t>היו"ר חמי דורון:</w:t>
      </w:r>
    </w:p>
    <w:p w14:paraId="52547510" w14:textId="77777777" w:rsidR="00000000" w:rsidRDefault="00F92B3A">
      <w:pPr>
        <w:pStyle w:val="a0"/>
        <w:rPr>
          <w:rFonts w:hint="cs"/>
          <w:rtl/>
        </w:rPr>
      </w:pPr>
    </w:p>
    <w:p w14:paraId="0D1BCA78" w14:textId="77777777" w:rsidR="00000000" w:rsidRDefault="00F92B3A">
      <w:pPr>
        <w:pStyle w:val="a0"/>
        <w:rPr>
          <w:rFonts w:hint="cs"/>
          <w:rtl/>
        </w:rPr>
      </w:pPr>
      <w:r>
        <w:rPr>
          <w:rFonts w:hint="cs"/>
          <w:rtl/>
        </w:rPr>
        <w:t xml:space="preserve">לא. הקיבוצים, אם אתה זוכר, הם חלק מפושטי היד הרציניים במדינת ישראל. </w:t>
      </w:r>
    </w:p>
    <w:p w14:paraId="7E332765" w14:textId="77777777" w:rsidR="00000000" w:rsidRDefault="00F92B3A">
      <w:pPr>
        <w:pStyle w:val="af0"/>
        <w:rPr>
          <w:rFonts w:hint="cs"/>
          <w:rtl/>
        </w:rPr>
      </w:pPr>
    </w:p>
    <w:p w14:paraId="0B7B4AAD" w14:textId="77777777" w:rsidR="00000000" w:rsidRDefault="00F92B3A">
      <w:pPr>
        <w:pStyle w:val="af0"/>
        <w:rPr>
          <w:rtl/>
        </w:rPr>
      </w:pPr>
      <w:r>
        <w:rPr>
          <w:rFonts w:hint="eastAsia"/>
          <w:rtl/>
        </w:rPr>
        <w:t>אלי</w:t>
      </w:r>
      <w:r>
        <w:rPr>
          <w:rtl/>
        </w:rPr>
        <w:t xml:space="preserve"> בן-מנחם (העבודה-מימד):</w:t>
      </w:r>
    </w:p>
    <w:p w14:paraId="13EC816D" w14:textId="77777777" w:rsidR="00000000" w:rsidRDefault="00F92B3A">
      <w:pPr>
        <w:pStyle w:val="a0"/>
        <w:rPr>
          <w:rFonts w:hint="cs"/>
          <w:rtl/>
        </w:rPr>
      </w:pPr>
    </w:p>
    <w:p w14:paraId="732DFD60" w14:textId="77777777" w:rsidR="00000000" w:rsidRDefault="00F92B3A">
      <w:pPr>
        <w:pStyle w:val="a0"/>
        <w:rPr>
          <w:rFonts w:hint="cs"/>
          <w:rtl/>
        </w:rPr>
      </w:pPr>
      <w:r>
        <w:rPr>
          <w:rFonts w:hint="cs"/>
          <w:rtl/>
        </w:rPr>
        <w:t>הוא</w:t>
      </w:r>
      <w:r>
        <w:rPr>
          <w:rFonts w:hint="cs"/>
          <w:rtl/>
        </w:rPr>
        <w:t xml:space="preserve"> גיבור ישראל. </w:t>
      </w:r>
    </w:p>
    <w:p w14:paraId="465E305B" w14:textId="77777777" w:rsidR="00000000" w:rsidRDefault="00F92B3A">
      <w:pPr>
        <w:pStyle w:val="a0"/>
        <w:ind w:firstLine="0"/>
        <w:rPr>
          <w:rFonts w:hint="cs"/>
          <w:rtl/>
        </w:rPr>
      </w:pPr>
    </w:p>
    <w:p w14:paraId="2671DCDD" w14:textId="77777777" w:rsidR="00000000" w:rsidRDefault="00F92B3A">
      <w:pPr>
        <w:pStyle w:val="-"/>
        <w:rPr>
          <w:rtl/>
        </w:rPr>
      </w:pPr>
      <w:bookmarkStart w:id="394" w:name="FS000001068T08_12_2004_16_01_18C"/>
      <w:bookmarkEnd w:id="394"/>
      <w:r>
        <w:rPr>
          <w:rtl/>
        </w:rPr>
        <w:t>ניסן סלומינסקי (מפד"ל):</w:t>
      </w:r>
    </w:p>
    <w:p w14:paraId="7932E0E6" w14:textId="77777777" w:rsidR="00000000" w:rsidRDefault="00F92B3A">
      <w:pPr>
        <w:pStyle w:val="a0"/>
        <w:rPr>
          <w:rtl/>
        </w:rPr>
      </w:pPr>
    </w:p>
    <w:p w14:paraId="2FEAD6DC" w14:textId="77777777" w:rsidR="00000000" w:rsidRDefault="00F92B3A">
      <w:pPr>
        <w:pStyle w:val="a0"/>
        <w:rPr>
          <w:rFonts w:hint="cs"/>
          <w:rtl/>
        </w:rPr>
      </w:pPr>
      <w:bookmarkStart w:id="395" w:name="FS000001068T08_12_2004_15_00_23C"/>
      <w:bookmarkEnd w:id="395"/>
      <w:r>
        <w:rPr>
          <w:rFonts w:hint="cs"/>
          <w:rtl/>
        </w:rPr>
        <w:t>עדיין. תאמין לי, ברוך השם. הוא האיש שמארגן את זה. רק שנבין את ההקשרים, האגף הזה הביע תמיכה פומבית בהסכמי ז'נבה. הוא זה שדחף את ויקי קנפו בנושא של חד-הוריות, גם עזר לה להיות שותפה לאלה שנסעו לז'נבה. אני אקרא לכם מה ה</w:t>
      </w:r>
      <w:r>
        <w:rPr>
          <w:rFonts w:hint="cs"/>
          <w:rtl/>
        </w:rPr>
        <w:t xml:space="preserve">וא כותב בעיתון "הקיבוץ". ראיינו אותו ושאלו אותו - - - </w:t>
      </w:r>
    </w:p>
    <w:p w14:paraId="5F4180C6" w14:textId="77777777" w:rsidR="00000000" w:rsidRDefault="00F92B3A">
      <w:pPr>
        <w:pStyle w:val="a0"/>
        <w:rPr>
          <w:rFonts w:hint="cs"/>
          <w:rtl/>
        </w:rPr>
      </w:pPr>
    </w:p>
    <w:p w14:paraId="6EF61760" w14:textId="77777777" w:rsidR="00000000" w:rsidRDefault="00F92B3A">
      <w:pPr>
        <w:pStyle w:val="af0"/>
        <w:rPr>
          <w:rFonts w:hint="cs"/>
          <w:rtl/>
        </w:rPr>
      </w:pPr>
      <w:bookmarkStart w:id="396" w:name="FS000001068T08_12_2004_15_00_40C"/>
      <w:bookmarkEnd w:id="396"/>
      <w:r>
        <w:rPr>
          <w:rFonts w:hint="eastAsia"/>
          <w:rtl/>
        </w:rPr>
        <w:t>עסאם</w:t>
      </w:r>
      <w:r>
        <w:rPr>
          <w:rtl/>
        </w:rPr>
        <w:t xml:space="preserve"> מח'ול (חד"ש-תע"ל):</w:t>
      </w:r>
    </w:p>
    <w:p w14:paraId="71EBA9D8" w14:textId="77777777" w:rsidR="00000000" w:rsidRDefault="00F92B3A">
      <w:pPr>
        <w:pStyle w:val="af0"/>
        <w:rPr>
          <w:rFonts w:hint="cs"/>
          <w:rtl/>
        </w:rPr>
      </w:pPr>
    </w:p>
    <w:p w14:paraId="78DFB9ED" w14:textId="77777777" w:rsidR="00000000" w:rsidRDefault="00F92B3A">
      <w:pPr>
        <w:pStyle w:val="a0"/>
        <w:rPr>
          <w:rFonts w:hint="cs"/>
          <w:rtl/>
        </w:rPr>
      </w:pPr>
    </w:p>
    <w:p w14:paraId="39ECC00B" w14:textId="77777777" w:rsidR="00000000" w:rsidRDefault="00F92B3A">
      <w:pPr>
        <w:pStyle w:val="a0"/>
        <w:rPr>
          <w:rFonts w:hint="cs"/>
          <w:rtl/>
        </w:rPr>
      </w:pPr>
      <w:r>
        <w:rPr>
          <w:rFonts w:hint="cs"/>
          <w:rtl/>
        </w:rPr>
        <w:t xml:space="preserve">תגיד לנו, כמה כסף נזרק  לפח האשפה של ההתנחלויות?  </w:t>
      </w:r>
    </w:p>
    <w:p w14:paraId="4A904514" w14:textId="77777777" w:rsidR="00000000" w:rsidRDefault="00F92B3A">
      <w:pPr>
        <w:pStyle w:val="a0"/>
        <w:rPr>
          <w:rFonts w:hint="cs"/>
          <w:rtl/>
        </w:rPr>
      </w:pPr>
    </w:p>
    <w:p w14:paraId="1BB6FD5D" w14:textId="77777777" w:rsidR="00000000" w:rsidRDefault="00F92B3A">
      <w:pPr>
        <w:pStyle w:val="-"/>
        <w:rPr>
          <w:rtl/>
        </w:rPr>
      </w:pPr>
      <w:r>
        <w:rPr>
          <w:rtl/>
        </w:rPr>
        <w:t>ניסן סלומינסקי (מפד"ל):</w:t>
      </w:r>
    </w:p>
    <w:p w14:paraId="56229E3E" w14:textId="77777777" w:rsidR="00000000" w:rsidRDefault="00F92B3A">
      <w:pPr>
        <w:pStyle w:val="a0"/>
        <w:rPr>
          <w:rFonts w:hint="cs"/>
          <w:color w:val="0000FF"/>
          <w:szCs w:val="28"/>
          <w:rtl/>
        </w:rPr>
      </w:pPr>
    </w:p>
    <w:p w14:paraId="091D98FA" w14:textId="77777777" w:rsidR="00000000" w:rsidRDefault="00F92B3A">
      <w:pPr>
        <w:pStyle w:val="a0"/>
        <w:ind w:firstLine="0"/>
        <w:rPr>
          <w:rFonts w:hint="cs"/>
          <w:rtl/>
        </w:rPr>
      </w:pPr>
      <w:r>
        <w:rPr>
          <w:rFonts w:hint="cs"/>
          <w:rtl/>
        </w:rPr>
        <w:tab/>
        <w:t>כששאלו אותו מה הקשר של האגף הזה, של המשימות של הקיבוץ לנושא של חד-הוריות וכל הדברים האלה, התשובו</w:t>
      </w:r>
      <w:r>
        <w:rPr>
          <w:rFonts w:hint="cs"/>
          <w:rtl/>
        </w:rPr>
        <w:t>ת שלו היו מאוד משונות. בקיצור, הם רצים להילחם על משהו ומנצלים את כל הדברים האלה. שיתוף הפעולה שלהם עם ההסתדרות עדיין קל. עובדה, בפועל, בשטח - הוא הודיע שבועיים לפני כן שהוא יביא 2,000 איש להפגין מול הוועידה הזאת. בפועל היו 500 איש, אני חושב. כך נמסר לי, של</w:t>
      </w:r>
      <w:r>
        <w:rPr>
          <w:rFonts w:hint="cs"/>
          <w:rtl/>
        </w:rPr>
        <w:t>א היו שם נציגים של ההסתדרות. זו לא היתה הפגנה של העשוקים, זו היתה הפגנה פוליטית של מישהו שיש לו מגמות פוליטיות ברורות, דווקא מהקיבוץ שמארגן את זה. צריכים פשוט להבין מה קרה ולפי זה להתייחס. תודה.</w:t>
      </w:r>
    </w:p>
    <w:p w14:paraId="4F826A3D" w14:textId="77777777" w:rsidR="00000000" w:rsidRDefault="00F92B3A">
      <w:pPr>
        <w:pStyle w:val="a0"/>
        <w:ind w:firstLine="0"/>
        <w:rPr>
          <w:rFonts w:hint="cs"/>
          <w:rtl/>
        </w:rPr>
      </w:pPr>
    </w:p>
    <w:p w14:paraId="59328192" w14:textId="77777777" w:rsidR="00000000" w:rsidRDefault="00F92B3A">
      <w:pPr>
        <w:pStyle w:val="af1"/>
        <w:rPr>
          <w:rtl/>
        </w:rPr>
      </w:pPr>
      <w:r>
        <w:rPr>
          <w:rFonts w:hint="eastAsia"/>
          <w:rtl/>
        </w:rPr>
        <w:t>היו</w:t>
      </w:r>
      <w:r>
        <w:rPr>
          <w:rtl/>
        </w:rPr>
        <w:t>"ר חמי דורון:</w:t>
      </w:r>
    </w:p>
    <w:p w14:paraId="01A1AEF6" w14:textId="77777777" w:rsidR="00000000" w:rsidRDefault="00F92B3A">
      <w:pPr>
        <w:pStyle w:val="a0"/>
        <w:rPr>
          <w:rFonts w:hint="cs"/>
          <w:rtl/>
        </w:rPr>
      </w:pPr>
    </w:p>
    <w:p w14:paraId="32C1BC94" w14:textId="77777777" w:rsidR="00000000" w:rsidRDefault="00F92B3A">
      <w:pPr>
        <w:pStyle w:val="a0"/>
        <w:rPr>
          <w:rFonts w:hint="cs"/>
          <w:rtl/>
        </w:rPr>
      </w:pPr>
      <w:r>
        <w:rPr>
          <w:rFonts w:hint="cs"/>
          <w:rtl/>
        </w:rPr>
        <w:t>חבר הכנסת סלומינסקי, תודה רבה לך. חבר הכנס</w:t>
      </w:r>
      <w:r>
        <w:rPr>
          <w:rFonts w:hint="cs"/>
          <w:rtl/>
        </w:rPr>
        <w:t>ת יצחק כהן, בבקשה. אחריו - חבר הכנסת בנימין אלון, אחריו - חבר הכנסת ישראל אייכלר, אחריו - חבר הכנסת ואסל טאהא, ואחריו - חבר הכנסת אהוד רצאבי.</w:t>
      </w:r>
    </w:p>
    <w:p w14:paraId="4D6C4FDC" w14:textId="77777777" w:rsidR="00000000" w:rsidRDefault="00F92B3A">
      <w:pPr>
        <w:pStyle w:val="a0"/>
        <w:rPr>
          <w:rFonts w:hint="cs"/>
          <w:rtl/>
        </w:rPr>
      </w:pPr>
    </w:p>
    <w:p w14:paraId="4F4084F3" w14:textId="77777777" w:rsidR="00000000" w:rsidRDefault="00F92B3A">
      <w:pPr>
        <w:pStyle w:val="a"/>
        <w:rPr>
          <w:rtl/>
        </w:rPr>
      </w:pPr>
      <w:bookmarkStart w:id="397" w:name="_Toc100391329"/>
      <w:r>
        <w:rPr>
          <w:rFonts w:hint="eastAsia"/>
          <w:rtl/>
        </w:rPr>
        <w:t>יצחק</w:t>
      </w:r>
      <w:r>
        <w:rPr>
          <w:rtl/>
        </w:rPr>
        <w:t xml:space="preserve"> כהן (ש"ס):</w:t>
      </w:r>
      <w:bookmarkEnd w:id="397"/>
    </w:p>
    <w:p w14:paraId="79392E26" w14:textId="77777777" w:rsidR="00000000" w:rsidRDefault="00F92B3A">
      <w:pPr>
        <w:pStyle w:val="a0"/>
        <w:rPr>
          <w:rFonts w:hint="cs"/>
          <w:rtl/>
        </w:rPr>
      </w:pPr>
    </w:p>
    <w:p w14:paraId="21AC59C6" w14:textId="77777777" w:rsidR="00000000" w:rsidRDefault="00F92B3A">
      <w:pPr>
        <w:pStyle w:val="a0"/>
        <w:rPr>
          <w:rFonts w:hint="cs"/>
          <w:rtl/>
        </w:rPr>
      </w:pPr>
      <w:r>
        <w:rPr>
          <w:rFonts w:hint="cs"/>
          <w:rtl/>
        </w:rPr>
        <w:t>אדוני היושב-ראש, חברי, חברי הכנסת, אני לא יודע מי נתן את הכותרת להצעות לסדר-היום, כי אני לא מבין</w:t>
      </w:r>
      <w:r>
        <w:rPr>
          <w:rFonts w:hint="cs"/>
          <w:rtl/>
        </w:rPr>
        <w:t xml:space="preserve"> מה הקשר בין ועידת העסקים, שצריך לברך עליה ולעודד אותה ואדרבה, כמה שיותר כאלה ועידות לעסקים, שיזמים מהארץ ומחו"ל יבואו לארצנו וישקיעו בה, ויפתחו את התעשייה ויפתחו את ההיי-טק ויפתחו את העסקים בישראל. כמה שיותר, יותר מבורך, כי כל יזם כזה, כל איש עסקים כזה, ג</w:t>
      </w:r>
      <w:r>
        <w:rPr>
          <w:rFonts w:hint="cs"/>
          <w:rtl/>
        </w:rPr>
        <w:t>ורר אחריו באופן ישיר מאות מועסקים ובאופן עקיף אלפי מועסקים. כתוצאה מהפעילות הזאת הכנסת המדינה גדלה. לא זו הבעיה. להיפך, את החבורה הנפלאה הזאת, שהיא תוצר של השוק החופשי, צריך רק לעודד בכל דרך, מכיוון שהערך המוסף שלה לחברה בישראל, הערך המוסף שלהם להכנסות המד</w:t>
      </w:r>
      <w:r>
        <w:rPr>
          <w:rFonts w:hint="cs"/>
          <w:rtl/>
        </w:rPr>
        <w:t xml:space="preserve">ינה, שבאיזו דרך זה חוזר לחינוך, אמור בכל אופן לחזור לחינוך ולרווחה, הוא ערך מוסף נפלא. </w:t>
      </w:r>
    </w:p>
    <w:p w14:paraId="6BFCBF0B" w14:textId="77777777" w:rsidR="00000000" w:rsidRDefault="00F92B3A">
      <w:pPr>
        <w:pStyle w:val="a0"/>
        <w:rPr>
          <w:rFonts w:hint="cs"/>
          <w:rtl/>
        </w:rPr>
      </w:pPr>
    </w:p>
    <w:p w14:paraId="5A39F916" w14:textId="77777777" w:rsidR="00000000" w:rsidRDefault="00F92B3A">
      <w:pPr>
        <w:pStyle w:val="a0"/>
        <w:rPr>
          <w:rFonts w:hint="cs"/>
          <w:rtl/>
        </w:rPr>
      </w:pPr>
      <w:r>
        <w:rPr>
          <w:rFonts w:hint="cs"/>
          <w:rtl/>
        </w:rPr>
        <w:t>אני לא יודע למה חיברו את זה לדוח העוני. דוח העוני לא קשור לוועידת העסקים שהתכנסה בתל-אביב. בהזדמנות זו צריך להודות לעיתון "גלובס" שעשה את העבודה הזאת. ועידת העסקים בדי</w:t>
      </w:r>
      <w:r>
        <w:rPr>
          <w:rFonts w:hint="cs"/>
          <w:rtl/>
        </w:rPr>
        <w:t>וק באה כהיפוך של דוח העוני. ככל שיהיו יותר יזמים, יותר מפעלים, יותר עסקים, יותר מועסקים - -</w:t>
      </w:r>
    </w:p>
    <w:p w14:paraId="7D15B700" w14:textId="77777777" w:rsidR="00000000" w:rsidRDefault="00F92B3A">
      <w:pPr>
        <w:pStyle w:val="a0"/>
        <w:rPr>
          <w:rFonts w:hint="cs"/>
          <w:rtl/>
        </w:rPr>
      </w:pPr>
    </w:p>
    <w:p w14:paraId="451A7E6D" w14:textId="77777777" w:rsidR="00000000" w:rsidRDefault="00F92B3A">
      <w:pPr>
        <w:pStyle w:val="af0"/>
        <w:rPr>
          <w:rtl/>
        </w:rPr>
      </w:pPr>
      <w:r>
        <w:rPr>
          <w:rFonts w:hint="eastAsia"/>
          <w:rtl/>
        </w:rPr>
        <w:t>עסאם</w:t>
      </w:r>
      <w:r>
        <w:rPr>
          <w:rtl/>
        </w:rPr>
        <w:t xml:space="preserve"> מח'ול (חד"ש-תע"ל):</w:t>
      </w:r>
    </w:p>
    <w:p w14:paraId="2470E627" w14:textId="77777777" w:rsidR="00000000" w:rsidRDefault="00F92B3A">
      <w:pPr>
        <w:pStyle w:val="a0"/>
        <w:rPr>
          <w:rFonts w:hint="cs"/>
          <w:rtl/>
        </w:rPr>
      </w:pPr>
    </w:p>
    <w:p w14:paraId="1A3A35BF" w14:textId="77777777" w:rsidR="00000000" w:rsidRDefault="00F92B3A">
      <w:pPr>
        <w:pStyle w:val="a0"/>
        <w:rPr>
          <w:rFonts w:hint="cs"/>
          <w:rtl/>
        </w:rPr>
      </w:pPr>
      <w:r>
        <w:rPr>
          <w:rFonts w:hint="cs"/>
          <w:rtl/>
        </w:rPr>
        <w:t>כמה מתנות עוד תיתן לבעלי העסקים?</w:t>
      </w:r>
    </w:p>
    <w:p w14:paraId="462C901E" w14:textId="77777777" w:rsidR="00000000" w:rsidRDefault="00F92B3A">
      <w:pPr>
        <w:pStyle w:val="af0"/>
        <w:rPr>
          <w:rtl/>
        </w:rPr>
      </w:pPr>
    </w:p>
    <w:p w14:paraId="36A19D6D" w14:textId="77777777" w:rsidR="00000000" w:rsidRDefault="00F92B3A">
      <w:pPr>
        <w:pStyle w:val="af0"/>
        <w:rPr>
          <w:rtl/>
        </w:rPr>
      </w:pPr>
      <w:r>
        <w:rPr>
          <w:rFonts w:hint="eastAsia"/>
          <w:rtl/>
        </w:rPr>
        <w:t>אלי</w:t>
      </w:r>
      <w:r>
        <w:rPr>
          <w:rtl/>
        </w:rPr>
        <w:t xml:space="preserve"> בן-מנחם (העבודה-מימד):</w:t>
      </w:r>
    </w:p>
    <w:p w14:paraId="71211FDC" w14:textId="77777777" w:rsidR="00000000" w:rsidRDefault="00F92B3A">
      <w:pPr>
        <w:pStyle w:val="a0"/>
        <w:rPr>
          <w:rFonts w:hint="cs"/>
          <w:rtl/>
        </w:rPr>
      </w:pPr>
    </w:p>
    <w:p w14:paraId="1ED01CC8" w14:textId="77777777" w:rsidR="00000000" w:rsidRDefault="00F92B3A">
      <w:pPr>
        <w:pStyle w:val="a0"/>
        <w:rPr>
          <w:rFonts w:hint="cs"/>
          <w:rtl/>
        </w:rPr>
      </w:pPr>
      <w:r>
        <w:rPr>
          <w:rFonts w:hint="cs"/>
          <w:rtl/>
        </w:rPr>
        <w:t>איציק כהן, אתה לא סגן שר האוצר עכשיו.</w:t>
      </w:r>
    </w:p>
    <w:p w14:paraId="30ECE0D3" w14:textId="77777777" w:rsidR="00000000" w:rsidRDefault="00F92B3A">
      <w:pPr>
        <w:pStyle w:val="a0"/>
        <w:rPr>
          <w:rFonts w:hint="cs"/>
          <w:rtl/>
        </w:rPr>
      </w:pPr>
    </w:p>
    <w:p w14:paraId="0A79D306" w14:textId="77777777" w:rsidR="00000000" w:rsidRDefault="00F92B3A">
      <w:pPr>
        <w:pStyle w:val="a"/>
        <w:rPr>
          <w:rtl/>
        </w:rPr>
      </w:pPr>
      <w:bookmarkStart w:id="398" w:name="FS000000580T08_12_2004_15_05_18"/>
      <w:bookmarkStart w:id="399" w:name="FS000000580T08_12_2004_15_05_30"/>
      <w:bookmarkStart w:id="400" w:name="_Toc100391330"/>
      <w:bookmarkEnd w:id="398"/>
      <w:bookmarkEnd w:id="399"/>
      <w:r>
        <w:rPr>
          <w:rtl/>
        </w:rPr>
        <w:t>יצחק כהן (ש"ס):</w:t>
      </w:r>
      <w:bookmarkEnd w:id="400"/>
    </w:p>
    <w:p w14:paraId="7EA154E2" w14:textId="77777777" w:rsidR="00000000" w:rsidRDefault="00F92B3A">
      <w:pPr>
        <w:pStyle w:val="a0"/>
        <w:rPr>
          <w:rtl/>
        </w:rPr>
      </w:pPr>
    </w:p>
    <w:p w14:paraId="0E425BCA" w14:textId="77777777" w:rsidR="00000000" w:rsidRDefault="00F92B3A">
      <w:pPr>
        <w:pStyle w:val="a0"/>
        <w:rPr>
          <w:rFonts w:hint="cs"/>
          <w:rtl/>
        </w:rPr>
      </w:pPr>
      <w:r>
        <w:rPr>
          <w:rFonts w:hint="cs"/>
          <w:rtl/>
        </w:rPr>
        <w:t>- - פחות מזה, אתה תב</w:t>
      </w:r>
      <w:r>
        <w:rPr>
          <w:rFonts w:hint="cs"/>
          <w:rtl/>
        </w:rPr>
        <w:t>ין עד הסוף, צריך להגיע לאוצר. חכה. רבותי, דוח העוני זו חרפה לא לאנשי העסקים. הם לא אשמים בזה. להיפך, הם לקחו עוד כמה מתוך הדוח הזה שלא נמצאים בדוח ומעסיקים אותם אצלם.</w:t>
      </w:r>
      <w:bookmarkStart w:id="401" w:name="FS000000580T08_12_2004_15_05_50C"/>
      <w:bookmarkEnd w:id="401"/>
      <w:r>
        <w:rPr>
          <w:rFonts w:hint="cs"/>
          <w:rtl/>
        </w:rPr>
        <w:t xml:space="preserve"> דוח העוני זו חרפה - -</w:t>
      </w:r>
    </w:p>
    <w:p w14:paraId="22C80743" w14:textId="77777777" w:rsidR="00000000" w:rsidRDefault="00F92B3A">
      <w:pPr>
        <w:pStyle w:val="a0"/>
        <w:ind w:firstLine="0"/>
        <w:rPr>
          <w:rFonts w:hint="cs"/>
          <w:rtl/>
        </w:rPr>
      </w:pPr>
    </w:p>
    <w:p w14:paraId="6ECB55A0" w14:textId="77777777" w:rsidR="00000000" w:rsidRDefault="00F92B3A">
      <w:pPr>
        <w:pStyle w:val="af0"/>
        <w:rPr>
          <w:rtl/>
        </w:rPr>
      </w:pPr>
      <w:r>
        <w:rPr>
          <w:rFonts w:hint="eastAsia"/>
          <w:rtl/>
        </w:rPr>
        <w:t>עסאם</w:t>
      </w:r>
      <w:r>
        <w:rPr>
          <w:rtl/>
        </w:rPr>
        <w:t xml:space="preserve"> מח'ול (חד"ש-תע"ל):</w:t>
      </w:r>
    </w:p>
    <w:p w14:paraId="09A0D57D" w14:textId="77777777" w:rsidR="00000000" w:rsidRDefault="00F92B3A">
      <w:pPr>
        <w:pStyle w:val="a0"/>
        <w:rPr>
          <w:rFonts w:hint="cs"/>
          <w:rtl/>
        </w:rPr>
      </w:pPr>
    </w:p>
    <w:p w14:paraId="7A2AC159" w14:textId="77777777" w:rsidR="00000000" w:rsidRDefault="00F92B3A">
      <w:pPr>
        <w:pStyle w:val="a0"/>
        <w:rPr>
          <w:rFonts w:hint="cs"/>
          <w:rtl/>
        </w:rPr>
      </w:pPr>
      <w:r>
        <w:rPr>
          <w:rFonts w:hint="cs"/>
          <w:rtl/>
        </w:rPr>
        <w:t>- - -</w:t>
      </w:r>
    </w:p>
    <w:p w14:paraId="5548623A" w14:textId="77777777" w:rsidR="00000000" w:rsidRDefault="00F92B3A">
      <w:pPr>
        <w:pStyle w:val="a0"/>
        <w:ind w:firstLine="0"/>
        <w:rPr>
          <w:rFonts w:hint="cs"/>
          <w:rtl/>
        </w:rPr>
      </w:pPr>
    </w:p>
    <w:p w14:paraId="54ED1E51" w14:textId="77777777" w:rsidR="00000000" w:rsidRDefault="00F92B3A">
      <w:pPr>
        <w:pStyle w:val="-"/>
        <w:rPr>
          <w:rtl/>
        </w:rPr>
      </w:pPr>
      <w:bookmarkStart w:id="402" w:name="FS000000965T08_12_2004_15_35_51C"/>
      <w:bookmarkStart w:id="403" w:name="FS000000580T08_12_2004_15_35_56"/>
      <w:bookmarkStart w:id="404" w:name="FS000000580T08_12_2004_15_36_00C"/>
      <w:bookmarkEnd w:id="402"/>
      <w:bookmarkEnd w:id="403"/>
      <w:bookmarkEnd w:id="404"/>
      <w:r>
        <w:rPr>
          <w:rtl/>
        </w:rPr>
        <w:t>יצחק כהן (ש"ס):</w:t>
      </w:r>
    </w:p>
    <w:p w14:paraId="27B0DBB3" w14:textId="77777777" w:rsidR="00000000" w:rsidRDefault="00F92B3A">
      <w:pPr>
        <w:pStyle w:val="a0"/>
        <w:rPr>
          <w:rtl/>
        </w:rPr>
      </w:pPr>
    </w:p>
    <w:p w14:paraId="46E92670" w14:textId="77777777" w:rsidR="00000000" w:rsidRDefault="00F92B3A">
      <w:pPr>
        <w:pStyle w:val="a0"/>
        <w:rPr>
          <w:rFonts w:hint="cs"/>
          <w:rtl/>
        </w:rPr>
      </w:pPr>
      <w:r>
        <w:rPr>
          <w:rFonts w:hint="cs"/>
          <w:rtl/>
        </w:rPr>
        <w:t>- -  לממשלת ישראל</w:t>
      </w:r>
      <w:r>
        <w:rPr>
          <w:rFonts w:hint="cs"/>
          <w:rtl/>
        </w:rPr>
        <w:t>. איך ממשלה לא לוקחת אחריות, חברי עסאם, לא לוקחת אחריות על יותר מ-21.7% מהאוכלוסייה שלה? למעלה ממיליון וחצי איש מתחת לקו העוני. בחורף הקר הזה אין להם אפילו שמיכה אחת לכסות בה ילד קטן, אין להם פת להאכיל בה את ילדיהם, שלא לדבר עליהם עצמם. ממשלה שלא לוקחת אחר</w:t>
      </w:r>
      <w:r>
        <w:rPr>
          <w:rFonts w:hint="cs"/>
          <w:rtl/>
        </w:rPr>
        <w:t>יות על 670,000 ילדים מתחת לקו העוני, זו הבעיה האמיתית. לא ועידת ישראל לעסקים. את ועידת ישראל לעסקים צריך לעודד. שירבו כמותה בישראל. אדרבה. אולי לא נהיה תלויים בממשלה, אבל דוח העוני הוא דגל שחור מעל ראשם של חברי הממשלה הזאת. לא יכול להיות ואף פעם לא היה, וא</w:t>
      </w:r>
      <w:r>
        <w:rPr>
          <w:rFonts w:hint="cs"/>
          <w:rtl/>
        </w:rPr>
        <w:t>ני מקווה שגם לא יהיה, שהממשלה לא לוקחת אחריות על החברה. הממשלה לא לוקחת אחריות על הנוער, על הילדים. לא יכול להיות דבר כזה. אין כזאת מציאות. זה הופך את הממשלה ללא לגיטימית. זה דבר שיפורר את החברה בישראל. זה הרבה יותר מסוכן מהבעיות הביטחוניות שלה.</w:t>
      </w:r>
    </w:p>
    <w:p w14:paraId="79746A4E" w14:textId="77777777" w:rsidR="00000000" w:rsidRDefault="00F92B3A">
      <w:pPr>
        <w:pStyle w:val="a0"/>
        <w:rPr>
          <w:rFonts w:hint="cs"/>
          <w:rtl/>
        </w:rPr>
      </w:pPr>
    </w:p>
    <w:p w14:paraId="021F2774" w14:textId="77777777" w:rsidR="00000000" w:rsidRDefault="00F92B3A">
      <w:pPr>
        <w:pStyle w:val="af1"/>
        <w:rPr>
          <w:rtl/>
        </w:rPr>
      </w:pPr>
      <w:r>
        <w:rPr>
          <w:rtl/>
        </w:rPr>
        <w:t>היו"ר מיכ</w:t>
      </w:r>
      <w:r>
        <w:rPr>
          <w:rtl/>
        </w:rPr>
        <w:t>אל נודלמן:</w:t>
      </w:r>
    </w:p>
    <w:p w14:paraId="00393D06" w14:textId="77777777" w:rsidR="00000000" w:rsidRDefault="00F92B3A">
      <w:pPr>
        <w:pStyle w:val="a0"/>
        <w:rPr>
          <w:rtl/>
        </w:rPr>
      </w:pPr>
    </w:p>
    <w:p w14:paraId="2EE6C548" w14:textId="77777777" w:rsidR="00000000" w:rsidRDefault="00F92B3A">
      <w:pPr>
        <w:pStyle w:val="a0"/>
        <w:rPr>
          <w:rFonts w:hint="cs"/>
          <w:rtl/>
        </w:rPr>
      </w:pPr>
      <w:r>
        <w:rPr>
          <w:rFonts w:hint="cs"/>
          <w:rtl/>
        </w:rPr>
        <w:t>נא לסיים.</w:t>
      </w:r>
    </w:p>
    <w:p w14:paraId="662B2B2C" w14:textId="77777777" w:rsidR="00000000" w:rsidRDefault="00F92B3A">
      <w:pPr>
        <w:pStyle w:val="a0"/>
        <w:rPr>
          <w:rFonts w:hint="cs"/>
          <w:rtl/>
        </w:rPr>
      </w:pPr>
    </w:p>
    <w:p w14:paraId="212426A1" w14:textId="77777777" w:rsidR="00000000" w:rsidRDefault="00F92B3A">
      <w:pPr>
        <w:pStyle w:val="-"/>
        <w:rPr>
          <w:rtl/>
        </w:rPr>
      </w:pPr>
      <w:bookmarkStart w:id="405" w:name="FS000000580T08_12_2004_15_07_00C"/>
      <w:bookmarkEnd w:id="405"/>
      <w:r>
        <w:rPr>
          <w:rtl/>
        </w:rPr>
        <w:t>יצחק כהן (ש"ס):</w:t>
      </w:r>
    </w:p>
    <w:p w14:paraId="02EABAB2" w14:textId="77777777" w:rsidR="00000000" w:rsidRDefault="00F92B3A">
      <w:pPr>
        <w:pStyle w:val="a0"/>
        <w:rPr>
          <w:rtl/>
        </w:rPr>
      </w:pPr>
    </w:p>
    <w:p w14:paraId="0208E7BB" w14:textId="77777777" w:rsidR="00000000" w:rsidRDefault="00F92B3A">
      <w:pPr>
        <w:pStyle w:val="a0"/>
        <w:rPr>
          <w:rFonts w:hint="cs"/>
          <w:rtl/>
        </w:rPr>
      </w:pPr>
      <w:r>
        <w:rPr>
          <w:rFonts w:hint="cs"/>
          <w:rtl/>
        </w:rPr>
        <w:t>אני מסיים. מורי ורבותי, הבה נפריד בין שני חלקי הכותרת. דוח העוני הוא דגל שחור מעל ראשיהם של כל חברי הממשלה הזאת. ועידת ישראל לעסקים היא דבר מבורך, שצריך לעודד אותו, ואדרבה, שירבו כמותה בישראל. תודה רבה.</w:t>
      </w:r>
    </w:p>
    <w:p w14:paraId="2AAE92BB" w14:textId="77777777" w:rsidR="00000000" w:rsidRDefault="00F92B3A">
      <w:pPr>
        <w:pStyle w:val="a0"/>
        <w:ind w:firstLine="0"/>
        <w:rPr>
          <w:rFonts w:hint="cs"/>
          <w:rtl/>
        </w:rPr>
      </w:pPr>
    </w:p>
    <w:p w14:paraId="063FD757" w14:textId="77777777" w:rsidR="00000000" w:rsidRDefault="00F92B3A">
      <w:pPr>
        <w:pStyle w:val="af1"/>
        <w:rPr>
          <w:rtl/>
        </w:rPr>
      </w:pPr>
    </w:p>
    <w:p w14:paraId="5A34D469" w14:textId="77777777" w:rsidR="00000000" w:rsidRDefault="00F92B3A">
      <w:pPr>
        <w:pStyle w:val="af1"/>
        <w:rPr>
          <w:rtl/>
        </w:rPr>
      </w:pPr>
      <w:r>
        <w:rPr>
          <w:rtl/>
        </w:rPr>
        <w:t>היו"ר מיכאל</w:t>
      </w:r>
      <w:r>
        <w:rPr>
          <w:rtl/>
        </w:rPr>
        <w:t xml:space="preserve"> נודלמן:</w:t>
      </w:r>
    </w:p>
    <w:p w14:paraId="37C595A3" w14:textId="77777777" w:rsidR="00000000" w:rsidRDefault="00F92B3A">
      <w:pPr>
        <w:pStyle w:val="a0"/>
        <w:rPr>
          <w:rtl/>
        </w:rPr>
      </w:pPr>
    </w:p>
    <w:p w14:paraId="320A71B9" w14:textId="77777777" w:rsidR="00000000" w:rsidRDefault="00F92B3A">
      <w:pPr>
        <w:pStyle w:val="a0"/>
        <w:rPr>
          <w:rFonts w:hint="cs"/>
          <w:rtl/>
        </w:rPr>
      </w:pPr>
      <w:r>
        <w:rPr>
          <w:rFonts w:hint="cs"/>
          <w:rtl/>
        </w:rPr>
        <w:t>תודה. חבר הכנסת בני אלון, בבקשה.</w:t>
      </w:r>
    </w:p>
    <w:p w14:paraId="55B98213" w14:textId="77777777" w:rsidR="00000000" w:rsidRDefault="00F92B3A">
      <w:pPr>
        <w:pStyle w:val="a0"/>
        <w:rPr>
          <w:rFonts w:hint="cs"/>
          <w:rtl/>
        </w:rPr>
      </w:pPr>
    </w:p>
    <w:p w14:paraId="48BFF1C3" w14:textId="77777777" w:rsidR="00000000" w:rsidRDefault="00F92B3A">
      <w:pPr>
        <w:pStyle w:val="a"/>
        <w:rPr>
          <w:rtl/>
        </w:rPr>
      </w:pPr>
      <w:bookmarkStart w:id="406" w:name="FS000000405T08_12_2004_15_07_28"/>
      <w:bookmarkStart w:id="407" w:name="_Toc100391331"/>
      <w:bookmarkEnd w:id="406"/>
      <w:r>
        <w:rPr>
          <w:rFonts w:hint="eastAsia"/>
          <w:rtl/>
        </w:rPr>
        <w:t>בנימין</w:t>
      </w:r>
      <w:r>
        <w:rPr>
          <w:rtl/>
        </w:rPr>
        <w:t xml:space="preserve"> אלון (האיחוד הלאומי - ישראל ביתנו):</w:t>
      </w:r>
      <w:bookmarkEnd w:id="407"/>
    </w:p>
    <w:p w14:paraId="06AA9E09" w14:textId="77777777" w:rsidR="00000000" w:rsidRDefault="00F92B3A">
      <w:pPr>
        <w:pStyle w:val="a0"/>
        <w:rPr>
          <w:rFonts w:hint="cs"/>
          <w:rtl/>
        </w:rPr>
      </w:pPr>
    </w:p>
    <w:p w14:paraId="5A7D6ABA" w14:textId="77777777" w:rsidR="00000000" w:rsidRDefault="00F92B3A">
      <w:pPr>
        <w:pStyle w:val="a0"/>
        <w:rPr>
          <w:rFonts w:hint="cs"/>
          <w:rtl/>
        </w:rPr>
      </w:pPr>
      <w:r>
        <w:rPr>
          <w:rFonts w:hint="cs"/>
          <w:rtl/>
        </w:rPr>
        <w:t>אדוני היושב-ראש, כנסת נכבדה, אני אינני יודע מי קבע באמת את הנושא וחיבר את ועידת ישראל לעסקים עם דוח העוני האלטרנטיבי, אבל אני חושב שהדברים קשורים בצורה מהותית. אלו לא ד</w:t>
      </w:r>
      <w:r>
        <w:rPr>
          <w:rFonts w:hint="cs"/>
          <w:rtl/>
        </w:rPr>
        <w:t>ברים שונים זה מזה. ברור שעסקים הם לא נגד טיפול בעוני, וטיפול בעוני הוא לא נגד צמיחה כלכלית. אבל הבעיה הקשה שלנו היא שאנחנו - אני מתכוון לכנסת ואחר כך לממשלה - מתייחסים לנושא הזה של עוני בצורה פופוליסטית. מגישים דוחות, מוחים, מפגינים. לא דורשים מן הממשלה את</w:t>
      </w:r>
      <w:r>
        <w:rPr>
          <w:rFonts w:hint="cs"/>
          <w:rtl/>
        </w:rPr>
        <w:t xml:space="preserve"> מה שנגיד בנק ישראל דרש ממנה, להציג תוכנית צמיחה ותוכנית כלכלית תוך כדי הצגת תוכנית לטיפול בעוני. זו היתה הדרישה של נגיד בנק ישראל וזו הדרישה הנכונה, שכולנו אמורים להציב בפני הממשלה. אני הייתי נוכח בממשלה כשהוא אמר את הדברים. הגישה הפופוליסטית של שר האוצר,</w:t>
      </w:r>
      <w:r>
        <w:rPr>
          <w:rFonts w:hint="cs"/>
          <w:rtl/>
        </w:rPr>
        <w:t xml:space="preserve"> שמגיב וטוען והודף טענות ב"שיחפשו עבודה", נובעת מאי-התייחסות שיטתית לעניין העוני והעניין החברתי כאל חלק מתהליך השיקום הכלכלי והצמיחה. </w:t>
      </w:r>
    </w:p>
    <w:p w14:paraId="187448E6" w14:textId="77777777" w:rsidR="00000000" w:rsidRDefault="00F92B3A">
      <w:pPr>
        <w:pStyle w:val="a0"/>
        <w:rPr>
          <w:rFonts w:hint="cs"/>
          <w:rtl/>
        </w:rPr>
      </w:pPr>
    </w:p>
    <w:p w14:paraId="401D658A" w14:textId="77777777" w:rsidR="00000000" w:rsidRDefault="00F92B3A">
      <w:pPr>
        <w:pStyle w:val="a0"/>
        <w:rPr>
          <w:rFonts w:hint="cs"/>
          <w:rtl/>
        </w:rPr>
      </w:pPr>
      <w:r>
        <w:rPr>
          <w:rFonts w:hint="cs"/>
          <w:rtl/>
        </w:rPr>
        <w:t>כשאתה מדבר על העוני בתוך תוכנית כלכלית, אתה לא יכול להיות פופוליסט. אתה חייב למדר את המגזרים שעליהם מדובר, אם העולים מאת</w:t>
      </w:r>
      <w:r>
        <w:rPr>
          <w:rFonts w:hint="cs"/>
          <w:rtl/>
        </w:rPr>
        <w:t>יופיה, אם המגזר החרדי, אם המגזר הערבי. אתה ממדר את הקבוצות ובודק בכל מקום מה גורם לעוני, ואז נותן תרופה. וכשאתה מציג תוכנית כלכלית שכוללת צמיחה שמדברת על השקעות תשתית של טווח ארבע, חמש שנים, עד שיראו מזה פרי, אתה לא אומר שבינתיים הפציינט ימות והעיקר שהניתו</w:t>
      </w:r>
      <w:r>
        <w:rPr>
          <w:rFonts w:hint="cs"/>
          <w:rtl/>
        </w:rPr>
        <w:t>ח יצליח. אתה אומר: בינתיים, במקביל, אני מעודד עסקים קטנים, אני מעודד טיפול נקודתי בכיסי אבטלה. כך מציגים תוכנית כלכלית, בלי להיכנס לכל הוויכוחים שהם כבר פאסה, בין קומוניסטים לקפיטליסטים. את מי זה מעניין כל השטויות האלה? זה חלף מהעולם. עדיין יש פה, בכנסת, ש</w:t>
      </w:r>
      <w:r>
        <w:rPr>
          <w:rFonts w:hint="cs"/>
          <w:rtl/>
        </w:rPr>
        <w:t>מורת טבע מגוחכת של מפלגה קומוניסטית, אבל אני חושב שהם היחידים שנשארו - -</w:t>
      </w:r>
    </w:p>
    <w:p w14:paraId="42CD2BA2" w14:textId="77777777" w:rsidR="00000000" w:rsidRDefault="00F92B3A">
      <w:pPr>
        <w:pStyle w:val="a0"/>
        <w:rPr>
          <w:rFonts w:hint="cs"/>
          <w:rtl/>
        </w:rPr>
      </w:pPr>
    </w:p>
    <w:p w14:paraId="540FD126" w14:textId="77777777" w:rsidR="00000000" w:rsidRDefault="00F92B3A">
      <w:pPr>
        <w:pStyle w:val="af0"/>
        <w:rPr>
          <w:rtl/>
        </w:rPr>
      </w:pPr>
      <w:r>
        <w:rPr>
          <w:rFonts w:hint="eastAsia"/>
          <w:rtl/>
        </w:rPr>
        <w:t>עסאם</w:t>
      </w:r>
      <w:r>
        <w:rPr>
          <w:rtl/>
        </w:rPr>
        <w:t xml:space="preserve"> מח'ול (חד"ש-תע"ל):</w:t>
      </w:r>
    </w:p>
    <w:p w14:paraId="7DD77CD6" w14:textId="77777777" w:rsidR="00000000" w:rsidRDefault="00F92B3A">
      <w:pPr>
        <w:pStyle w:val="a0"/>
        <w:rPr>
          <w:rFonts w:hint="cs"/>
          <w:rtl/>
        </w:rPr>
      </w:pPr>
    </w:p>
    <w:p w14:paraId="4EDD1C5F" w14:textId="77777777" w:rsidR="00000000" w:rsidRDefault="00F92B3A">
      <w:pPr>
        <w:pStyle w:val="a0"/>
        <w:rPr>
          <w:rFonts w:hint="cs"/>
          <w:rtl/>
        </w:rPr>
      </w:pPr>
      <w:r>
        <w:rPr>
          <w:rFonts w:hint="cs"/>
          <w:rtl/>
        </w:rPr>
        <w:t>עוד תשמע - - -</w:t>
      </w:r>
    </w:p>
    <w:p w14:paraId="13964174" w14:textId="77777777" w:rsidR="00000000" w:rsidRDefault="00F92B3A">
      <w:pPr>
        <w:pStyle w:val="a0"/>
        <w:rPr>
          <w:rFonts w:hint="cs"/>
          <w:rtl/>
        </w:rPr>
      </w:pPr>
    </w:p>
    <w:p w14:paraId="0659C9EC" w14:textId="77777777" w:rsidR="00000000" w:rsidRDefault="00F92B3A">
      <w:pPr>
        <w:pStyle w:val="-"/>
        <w:rPr>
          <w:rtl/>
        </w:rPr>
      </w:pPr>
      <w:bookmarkStart w:id="408" w:name="FS000000405T08_12_2004_15_11_07C"/>
      <w:bookmarkEnd w:id="408"/>
      <w:r>
        <w:rPr>
          <w:rtl/>
        </w:rPr>
        <w:t>בנימין אלון (האיחוד הלאומי - ישראל ביתנו):</w:t>
      </w:r>
    </w:p>
    <w:p w14:paraId="3DA420DA" w14:textId="77777777" w:rsidR="00000000" w:rsidRDefault="00F92B3A">
      <w:pPr>
        <w:pStyle w:val="a0"/>
        <w:rPr>
          <w:rtl/>
        </w:rPr>
      </w:pPr>
    </w:p>
    <w:p w14:paraId="5C8D14EC" w14:textId="77777777" w:rsidR="00000000" w:rsidRDefault="00F92B3A">
      <w:pPr>
        <w:pStyle w:val="a0"/>
        <w:rPr>
          <w:rFonts w:hint="cs"/>
          <w:rtl/>
        </w:rPr>
      </w:pPr>
      <w:r>
        <w:rPr>
          <w:rFonts w:hint="cs"/>
          <w:rtl/>
        </w:rPr>
        <w:t xml:space="preserve">- - בעולם כולו, וצריך דווקא לשמור אתכם, עסאם מח'ול. חסוך שלא יחסר, כי אתם באמת שמורת טבע מיוחדת. </w:t>
      </w:r>
      <w:r>
        <w:rPr>
          <w:rFonts w:hint="cs"/>
          <w:rtl/>
        </w:rPr>
        <w:t>אני חושב שצריך גם לייצא אתכם לכל העולם למסע הופעות עם הפאתוס והנאומים שלכם. ממש קרל מרקס מת, אבל הוא עדיין חי כאן.</w:t>
      </w:r>
    </w:p>
    <w:p w14:paraId="2B6897BF" w14:textId="77777777" w:rsidR="00000000" w:rsidRDefault="00F92B3A">
      <w:pPr>
        <w:pStyle w:val="a0"/>
        <w:rPr>
          <w:rFonts w:hint="cs"/>
          <w:rtl/>
        </w:rPr>
      </w:pPr>
    </w:p>
    <w:p w14:paraId="66925772" w14:textId="77777777" w:rsidR="00000000" w:rsidRDefault="00F92B3A">
      <w:pPr>
        <w:pStyle w:val="af1"/>
        <w:rPr>
          <w:rtl/>
        </w:rPr>
      </w:pPr>
      <w:r>
        <w:rPr>
          <w:rFonts w:hint="eastAsia"/>
          <w:rtl/>
        </w:rPr>
        <w:t>היו</w:t>
      </w:r>
      <w:r>
        <w:rPr>
          <w:rtl/>
        </w:rPr>
        <w:t>"ר חמי דורון:</w:t>
      </w:r>
    </w:p>
    <w:p w14:paraId="1731A12F" w14:textId="77777777" w:rsidR="00000000" w:rsidRDefault="00F92B3A">
      <w:pPr>
        <w:pStyle w:val="a0"/>
        <w:rPr>
          <w:rFonts w:hint="cs"/>
          <w:rtl/>
        </w:rPr>
      </w:pPr>
    </w:p>
    <w:p w14:paraId="660149B6" w14:textId="77777777" w:rsidR="00000000" w:rsidRDefault="00F92B3A">
      <w:pPr>
        <w:pStyle w:val="a0"/>
        <w:rPr>
          <w:rFonts w:hint="cs"/>
          <w:rtl/>
        </w:rPr>
      </w:pPr>
      <w:r>
        <w:rPr>
          <w:rFonts w:hint="cs"/>
          <w:rtl/>
        </w:rPr>
        <w:t>גם בקובה יש.</w:t>
      </w:r>
    </w:p>
    <w:p w14:paraId="5A75A973" w14:textId="77777777" w:rsidR="00000000" w:rsidRDefault="00F92B3A">
      <w:pPr>
        <w:pStyle w:val="a0"/>
        <w:rPr>
          <w:rFonts w:hint="cs"/>
          <w:rtl/>
        </w:rPr>
      </w:pPr>
    </w:p>
    <w:p w14:paraId="6EF294EA" w14:textId="77777777" w:rsidR="00000000" w:rsidRDefault="00F92B3A">
      <w:pPr>
        <w:pStyle w:val="af0"/>
        <w:rPr>
          <w:rtl/>
        </w:rPr>
      </w:pPr>
      <w:r>
        <w:rPr>
          <w:rFonts w:hint="eastAsia"/>
          <w:rtl/>
        </w:rPr>
        <w:t>בנימין</w:t>
      </w:r>
      <w:r>
        <w:rPr>
          <w:rtl/>
        </w:rPr>
        <w:t xml:space="preserve"> אלון (האיחוד הלאומי - ישראל ביתנו):</w:t>
      </w:r>
    </w:p>
    <w:p w14:paraId="6B47C3AD" w14:textId="77777777" w:rsidR="00000000" w:rsidRDefault="00F92B3A">
      <w:pPr>
        <w:pStyle w:val="a0"/>
        <w:rPr>
          <w:rFonts w:hint="cs"/>
          <w:rtl/>
        </w:rPr>
      </w:pPr>
    </w:p>
    <w:p w14:paraId="3B2AA8A0" w14:textId="77777777" w:rsidR="00000000" w:rsidRDefault="00F92B3A">
      <w:pPr>
        <w:pStyle w:val="a0"/>
        <w:rPr>
          <w:rFonts w:hint="cs"/>
          <w:rtl/>
        </w:rPr>
      </w:pPr>
      <w:r>
        <w:rPr>
          <w:rFonts w:hint="cs"/>
          <w:rtl/>
        </w:rPr>
        <w:t>אה, לא ידעתי. אז אפשר לעשות רוטציה. אתם וקובה ביחד מדי פעם תופיע</w:t>
      </w:r>
      <w:r>
        <w:rPr>
          <w:rFonts w:hint="cs"/>
          <w:rtl/>
        </w:rPr>
        <w:t>ו. גם בצפון-קוריאה אני מבין שיש.</w:t>
      </w:r>
    </w:p>
    <w:p w14:paraId="6E93E7CD" w14:textId="77777777" w:rsidR="00000000" w:rsidRDefault="00F92B3A">
      <w:pPr>
        <w:pStyle w:val="a0"/>
        <w:rPr>
          <w:rFonts w:hint="cs"/>
          <w:rtl/>
        </w:rPr>
      </w:pPr>
    </w:p>
    <w:p w14:paraId="3B308FF8" w14:textId="77777777" w:rsidR="00000000" w:rsidRDefault="00F92B3A">
      <w:pPr>
        <w:pStyle w:val="af0"/>
        <w:rPr>
          <w:rtl/>
        </w:rPr>
      </w:pPr>
      <w:bookmarkStart w:id="409" w:name="FS000000405T08_12_2004_15_11_27C"/>
      <w:bookmarkEnd w:id="409"/>
      <w:r>
        <w:rPr>
          <w:rFonts w:hint="cs"/>
          <w:rtl/>
        </w:rPr>
        <w:t>ע</w:t>
      </w:r>
      <w:r>
        <w:rPr>
          <w:rFonts w:hint="eastAsia"/>
          <w:rtl/>
        </w:rPr>
        <w:t>סאם</w:t>
      </w:r>
      <w:r>
        <w:rPr>
          <w:rtl/>
        </w:rPr>
        <w:t xml:space="preserve"> מח'ול (חד"ש-תע"ל):</w:t>
      </w:r>
    </w:p>
    <w:p w14:paraId="510FF788" w14:textId="77777777" w:rsidR="00000000" w:rsidRDefault="00F92B3A">
      <w:pPr>
        <w:pStyle w:val="a0"/>
        <w:rPr>
          <w:rFonts w:hint="cs"/>
          <w:rtl/>
        </w:rPr>
      </w:pPr>
    </w:p>
    <w:p w14:paraId="6C97FF76" w14:textId="77777777" w:rsidR="00000000" w:rsidRDefault="00F92B3A">
      <w:pPr>
        <w:pStyle w:val="a0"/>
        <w:rPr>
          <w:rFonts w:hint="cs"/>
          <w:rtl/>
        </w:rPr>
      </w:pPr>
      <w:r>
        <w:rPr>
          <w:rFonts w:hint="cs"/>
          <w:rtl/>
        </w:rPr>
        <w:t xml:space="preserve">על מה אתה מדבר? </w:t>
      </w:r>
    </w:p>
    <w:p w14:paraId="1E3030A7" w14:textId="77777777" w:rsidR="00000000" w:rsidRDefault="00F92B3A">
      <w:pPr>
        <w:pStyle w:val="a0"/>
        <w:ind w:firstLine="0"/>
        <w:rPr>
          <w:rFonts w:hint="cs"/>
          <w:rtl/>
        </w:rPr>
      </w:pPr>
    </w:p>
    <w:p w14:paraId="39C747F7" w14:textId="77777777" w:rsidR="00000000" w:rsidRDefault="00F92B3A">
      <w:pPr>
        <w:pStyle w:val="-"/>
        <w:rPr>
          <w:rtl/>
        </w:rPr>
      </w:pPr>
      <w:bookmarkStart w:id="410" w:name="FS000000405T08_12_2004_15_11_39C"/>
      <w:bookmarkEnd w:id="410"/>
      <w:r>
        <w:rPr>
          <w:rtl/>
        </w:rPr>
        <w:t>בנימין אלון (האיחוד הלאומי - ישראל ביתנו):</w:t>
      </w:r>
    </w:p>
    <w:p w14:paraId="2D20ABA5" w14:textId="77777777" w:rsidR="00000000" w:rsidRDefault="00F92B3A">
      <w:pPr>
        <w:pStyle w:val="a0"/>
        <w:rPr>
          <w:rtl/>
        </w:rPr>
      </w:pPr>
    </w:p>
    <w:p w14:paraId="59659568" w14:textId="77777777" w:rsidR="00000000" w:rsidRDefault="00F92B3A">
      <w:pPr>
        <w:pStyle w:val="a0"/>
        <w:rPr>
          <w:rFonts w:hint="cs"/>
          <w:rtl/>
        </w:rPr>
      </w:pPr>
      <w:r>
        <w:rPr>
          <w:rFonts w:hint="cs"/>
          <w:rtl/>
        </w:rPr>
        <w:t>אדוני היושב-ראש, אם נשתדל לעזור באמת לעניים בצורה כנה ולא מתנשאת ולא פופוליסטית, נדרוש אנחנו כולנו, כל חברי הכנסת מימין ומשמאל, ימין כל</w:t>
      </w:r>
      <w:r>
        <w:rPr>
          <w:rFonts w:hint="cs"/>
          <w:rtl/>
        </w:rPr>
        <w:t>כלי ושמאל כלכלי, ימין חברתי ושמאל חברתי, נדרוש מהממשלה את מה שדרש נגיד בנק ישראל בראייה כלכלית: את מציגה תוכנית עם יעדים של צמיחה? תני תוכנית לטיפול בעוני ולשיקום חברתי באותה הצגת תוכנית כלכלית. זאת הדרישה. זה לא נעשה, ולכן, בפער הזמן עד שתצליח תוכנית הצמי</w:t>
      </w:r>
      <w:r>
        <w:rPr>
          <w:rFonts w:hint="cs"/>
          <w:rtl/>
        </w:rPr>
        <w:t>חה, אנחנו נסבול.</w:t>
      </w:r>
    </w:p>
    <w:p w14:paraId="2921A707" w14:textId="77777777" w:rsidR="00000000" w:rsidRDefault="00F92B3A">
      <w:pPr>
        <w:pStyle w:val="a0"/>
        <w:rPr>
          <w:rFonts w:hint="cs"/>
          <w:rtl/>
        </w:rPr>
      </w:pPr>
    </w:p>
    <w:p w14:paraId="0B116EC5" w14:textId="77777777" w:rsidR="00000000" w:rsidRDefault="00F92B3A">
      <w:pPr>
        <w:pStyle w:val="a0"/>
        <w:rPr>
          <w:rFonts w:hint="cs"/>
          <w:rtl/>
        </w:rPr>
      </w:pPr>
      <w:r>
        <w:rPr>
          <w:rFonts w:hint="cs"/>
          <w:rtl/>
        </w:rPr>
        <w:t>ובזה אסיים. כשמצרפים את החילופים הפוליטיים שקורים במדינה שלנו, כשהיום יש ממשלת מיעוט של 40 חברי כנסת ויכול להיות שכל התוכנית מתבססת על לפחות שלוש שנים, יכול להיות שבאמת הכול הולך בסוף, ואז באמת הפציינט יכול למות. לכן, אני חושב שחובתנו לדא</w:t>
      </w:r>
      <w:r>
        <w:rPr>
          <w:rFonts w:hint="cs"/>
          <w:rtl/>
        </w:rPr>
        <w:t>וג תמיד להצגת תוכנית כלכלית-חברתית בראייה הוליסטית ובזה נעשה את שלנו. תודה.</w:t>
      </w:r>
    </w:p>
    <w:p w14:paraId="36D32A06" w14:textId="77777777" w:rsidR="00000000" w:rsidRDefault="00F92B3A">
      <w:pPr>
        <w:pStyle w:val="a0"/>
        <w:rPr>
          <w:rFonts w:hint="cs"/>
          <w:rtl/>
        </w:rPr>
      </w:pPr>
    </w:p>
    <w:p w14:paraId="5DFFF355" w14:textId="77777777" w:rsidR="00000000" w:rsidRDefault="00F92B3A">
      <w:pPr>
        <w:pStyle w:val="af0"/>
        <w:rPr>
          <w:rtl/>
        </w:rPr>
      </w:pPr>
      <w:r>
        <w:rPr>
          <w:rFonts w:hint="eastAsia"/>
          <w:rtl/>
        </w:rPr>
        <w:t>עסאם</w:t>
      </w:r>
      <w:r>
        <w:rPr>
          <w:rtl/>
        </w:rPr>
        <w:t xml:space="preserve"> מח'ול (חד"ש-תע"ל):</w:t>
      </w:r>
    </w:p>
    <w:p w14:paraId="3F26E4D6" w14:textId="77777777" w:rsidR="00000000" w:rsidRDefault="00F92B3A">
      <w:pPr>
        <w:pStyle w:val="a0"/>
        <w:rPr>
          <w:rFonts w:hint="cs"/>
          <w:rtl/>
        </w:rPr>
      </w:pPr>
    </w:p>
    <w:p w14:paraId="5225C13B" w14:textId="77777777" w:rsidR="00000000" w:rsidRDefault="00F92B3A">
      <w:pPr>
        <w:pStyle w:val="a0"/>
        <w:rPr>
          <w:rFonts w:hint="cs"/>
          <w:rtl/>
        </w:rPr>
      </w:pPr>
      <w:r>
        <w:rPr>
          <w:rFonts w:hint="cs"/>
          <w:rtl/>
        </w:rPr>
        <w:t>גם היטלר עלה בגלל - - - פאשיסטים ועסקים תמיד הלכו ביחד.</w:t>
      </w:r>
    </w:p>
    <w:p w14:paraId="0D72C5F6" w14:textId="77777777" w:rsidR="00000000" w:rsidRDefault="00F92B3A">
      <w:pPr>
        <w:pStyle w:val="a0"/>
        <w:rPr>
          <w:rFonts w:hint="cs"/>
          <w:rtl/>
        </w:rPr>
      </w:pPr>
    </w:p>
    <w:p w14:paraId="07211376" w14:textId="77777777" w:rsidR="00000000" w:rsidRDefault="00F92B3A">
      <w:pPr>
        <w:pStyle w:val="af1"/>
        <w:rPr>
          <w:rtl/>
        </w:rPr>
      </w:pPr>
      <w:r>
        <w:rPr>
          <w:rtl/>
        </w:rPr>
        <w:t>היו"ר מיכאל נודלמן:</w:t>
      </w:r>
    </w:p>
    <w:p w14:paraId="1AF445F9" w14:textId="77777777" w:rsidR="00000000" w:rsidRDefault="00F92B3A">
      <w:pPr>
        <w:pStyle w:val="a0"/>
        <w:rPr>
          <w:rtl/>
        </w:rPr>
      </w:pPr>
    </w:p>
    <w:p w14:paraId="282D2C76" w14:textId="77777777" w:rsidR="00000000" w:rsidRDefault="00F92B3A">
      <w:pPr>
        <w:pStyle w:val="a0"/>
        <w:rPr>
          <w:rFonts w:hint="cs"/>
          <w:rtl/>
        </w:rPr>
      </w:pPr>
      <w:r>
        <w:rPr>
          <w:rFonts w:hint="cs"/>
          <w:rtl/>
        </w:rPr>
        <w:t>תודה. חבר הכנסת ישראל אייכלר, בבקשה.</w:t>
      </w:r>
    </w:p>
    <w:p w14:paraId="680F7DE3" w14:textId="77777777" w:rsidR="00000000" w:rsidRDefault="00F92B3A">
      <w:pPr>
        <w:pStyle w:val="a0"/>
        <w:rPr>
          <w:rFonts w:hint="cs"/>
          <w:rtl/>
        </w:rPr>
      </w:pPr>
    </w:p>
    <w:p w14:paraId="355D5132" w14:textId="77777777" w:rsidR="00000000" w:rsidRDefault="00F92B3A">
      <w:pPr>
        <w:pStyle w:val="a0"/>
        <w:rPr>
          <w:rFonts w:hint="cs"/>
          <w:rtl/>
        </w:rPr>
      </w:pPr>
      <w:bookmarkStart w:id="411" w:name="FS000001057T08_12_2004_15_13_13"/>
      <w:bookmarkEnd w:id="411"/>
      <w:r>
        <w:rPr>
          <w:rFonts w:hint="cs"/>
          <w:rtl/>
        </w:rPr>
        <w:t>ועדת האתיקה ביקשה שלא להשתמש במלה "פאש</w:t>
      </w:r>
      <w:r>
        <w:rPr>
          <w:rFonts w:hint="cs"/>
          <w:rtl/>
        </w:rPr>
        <w:t>יסטים" בכנסת. אתה קראת את החלטת ועדת האתיקה? הם ביקשו להשתמש כמה שפחות במלה "פאשיסט".</w:t>
      </w:r>
    </w:p>
    <w:p w14:paraId="5800BBF0" w14:textId="77777777" w:rsidR="00000000" w:rsidRDefault="00F92B3A">
      <w:pPr>
        <w:pStyle w:val="a0"/>
        <w:rPr>
          <w:rFonts w:hint="cs"/>
          <w:rtl/>
        </w:rPr>
      </w:pPr>
    </w:p>
    <w:p w14:paraId="2F36B8AF" w14:textId="77777777" w:rsidR="00000000" w:rsidRDefault="00F92B3A">
      <w:pPr>
        <w:pStyle w:val="a"/>
        <w:rPr>
          <w:rtl/>
        </w:rPr>
      </w:pPr>
      <w:bookmarkStart w:id="412" w:name="FS000001057T08_12_2004_15_13_40C"/>
      <w:bookmarkStart w:id="413" w:name="_Toc100391332"/>
      <w:bookmarkEnd w:id="412"/>
      <w:r>
        <w:rPr>
          <w:rtl/>
        </w:rPr>
        <w:t>ישראל אייכלר (יהדות התורה):</w:t>
      </w:r>
      <w:bookmarkEnd w:id="413"/>
    </w:p>
    <w:p w14:paraId="6157EAE3" w14:textId="77777777" w:rsidR="00000000" w:rsidRDefault="00F92B3A">
      <w:pPr>
        <w:pStyle w:val="a0"/>
        <w:rPr>
          <w:rtl/>
        </w:rPr>
      </w:pPr>
    </w:p>
    <w:p w14:paraId="04DAF417" w14:textId="77777777" w:rsidR="00000000" w:rsidRDefault="00F92B3A">
      <w:pPr>
        <w:pStyle w:val="a0"/>
        <w:rPr>
          <w:rFonts w:hint="cs"/>
          <w:rtl/>
        </w:rPr>
      </w:pPr>
      <w:r>
        <w:rPr>
          <w:rFonts w:hint="cs"/>
          <w:rtl/>
        </w:rPr>
        <w:t>להזכירך, חבר הכנסת מח'ול, המפלגה הנאצית היתה נציונל-סוציאליסטית. היא לא היתה עסקית כמו שאתה אומר.</w:t>
      </w:r>
    </w:p>
    <w:p w14:paraId="5ED2BFDD" w14:textId="77777777" w:rsidR="00000000" w:rsidRDefault="00F92B3A">
      <w:pPr>
        <w:pStyle w:val="af0"/>
        <w:rPr>
          <w:rFonts w:hint="cs"/>
          <w:rtl/>
        </w:rPr>
      </w:pPr>
    </w:p>
    <w:p w14:paraId="56177340" w14:textId="77777777" w:rsidR="00000000" w:rsidRDefault="00F92B3A">
      <w:pPr>
        <w:pStyle w:val="af0"/>
        <w:rPr>
          <w:rtl/>
        </w:rPr>
      </w:pPr>
      <w:r>
        <w:rPr>
          <w:rFonts w:hint="eastAsia"/>
          <w:rtl/>
        </w:rPr>
        <w:t>עסאם</w:t>
      </w:r>
      <w:r>
        <w:rPr>
          <w:rtl/>
        </w:rPr>
        <w:t xml:space="preserve"> מח'ול (חד"ש-תע"ל):</w:t>
      </w:r>
    </w:p>
    <w:p w14:paraId="5CAD42A7" w14:textId="77777777" w:rsidR="00000000" w:rsidRDefault="00F92B3A">
      <w:pPr>
        <w:pStyle w:val="a0"/>
        <w:rPr>
          <w:rFonts w:hint="cs"/>
          <w:rtl/>
        </w:rPr>
      </w:pPr>
    </w:p>
    <w:p w14:paraId="7DE2E9CA" w14:textId="77777777" w:rsidR="00000000" w:rsidRDefault="00F92B3A">
      <w:pPr>
        <w:pStyle w:val="a0"/>
        <w:rPr>
          <w:rFonts w:hint="cs"/>
          <w:rtl/>
        </w:rPr>
      </w:pPr>
      <w:r>
        <w:rPr>
          <w:rFonts w:hint="cs"/>
          <w:rtl/>
        </w:rPr>
        <w:t>בדמגוגיה שלה היא</w:t>
      </w:r>
      <w:r>
        <w:rPr>
          <w:rFonts w:hint="cs"/>
          <w:rtl/>
        </w:rPr>
        <w:t xml:space="preserve"> השתמשה במי שרצה לשווק את עצמו - - -</w:t>
      </w:r>
    </w:p>
    <w:p w14:paraId="052FE485" w14:textId="77777777" w:rsidR="00000000" w:rsidRDefault="00F92B3A">
      <w:pPr>
        <w:pStyle w:val="a0"/>
        <w:rPr>
          <w:rFonts w:hint="cs"/>
          <w:rtl/>
        </w:rPr>
      </w:pPr>
    </w:p>
    <w:p w14:paraId="195E78CB" w14:textId="77777777" w:rsidR="00000000" w:rsidRDefault="00F92B3A">
      <w:pPr>
        <w:pStyle w:val="-"/>
        <w:rPr>
          <w:rtl/>
        </w:rPr>
      </w:pPr>
      <w:bookmarkStart w:id="414" w:name="FS000001057T08_12_2004_15_13_57C"/>
      <w:bookmarkEnd w:id="414"/>
      <w:r>
        <w:rPr>
          <w:rtl/>
        </w:rPr>
        <w:t>ישראל אייכלר (יהדות התורה):</w:t>
      </w:r>
    </w:p>
    <w:p w14:paraId="584CB93E" w14:textId="77777777" w:rsidR="00000000" w:rsidRDefault="00F92B3A">
      <w:pPr>
        <w:pStyle w:val="a0"/>
        <w:rPr>
          <w:rtl/>
        </w:rPr>
      </w:pPr>
    </w:p>
    <w:p w14:paraId="126B73E4" w14:textId="77777777" w:rsidR="00000000" w:rsidRDefault="00F92B3A">
      <w:pPr>
        <w:pStyle w:val="a0"/>
        <w:rPr>
          <w:rFonts w:hint="cs"/>
          <w:rtl/>
        </w:rPr>
      </w:pPr>
      <w:r>
        <w:rPr>
          <w:rFonts w:hint="cs"/>
          <w:rtl/>
        </w:rPr>
        <w:t>אז תעזוב את העסקים. מה אתה רוצה מהעסקים? לא אנשי העסקים היו פאשיסטים. זה לא הולך ביחד.</w:t>
      </w:r>
    </w:p>
    <w:p w14:paraId="3F49A8AD" w14:textId="77777777" w:rsidR="00000000" w:rsidRDefault="00F92B3A">
      <w:pPr>
        <w:pStyle w:val="a0"/>
        <w:rPr>
          <w:rFonts w:hint="cs"/>
          <w:rtl/>
        </w:rPr>
      </w:pPr>
    </w:p>
    <w:p w14:paraId="07D8CD31" w14:textId="77777777" w:rsidR="00000000" w:rsidRDefault="00F92B3A">
      <w:pPr>
        <w:pStyle w:val="af0"/>
        <w:rPr>
          <w:rtl/>
        </w:rPr>
      </w:pPr>
      <w:r>
        <w:rPr>
          <w:rFonts w:hint="eastAsia"/>
          <w:rtl/>
        </w:rPr>
        <w:t>עסאם</w:t>
      </w:r>
      <w:r>
        <w:rPr>
          <w:rtl/>
        </w:rPr>
        <w:t xml:space="preserve"> מח'ול (חד"ש-תע"ל):</w:t>
      </w:r>
    </w:p>
    <w:p w14:paraId="23448A33" w14:textId="77777777" w:rsidR="00000000" w:rsidRDefault="00F92B3A">
      <w:pPr>
        <w:pStyle w:val="a0"/>
        <w:rPr>
          <w:rFonts w:hint="cs"/>
          <w:rtl/>
        </w:rPr>
      </w:pPr>
    </w:p>
    <w:p w14:paraId="17767F40" w14:textId="77777777" w:rsidR="00000000" w:rsidRDefault="00F92B3A">
      <w:pPr>
        <w:pStyle w:val="a0"/>
        <w:rPr>
          <w:rFonts w:hint="cs"/>
          <w:rtl/>
        </w:rPr>
      </w:pPr>
      <w:r>
        <w:rPr>
          <w:rFonts w:hint="cs"/>
          <w:rtl/>
        </w:rPr>
        <w:t>אני לא אמרתי שאנשי העסקים הם פאשיסטים. אני ציינתי עובדה היסטורית. כשהמפלגה ה</w:t>
      </w:r>
      <w:r>
        <w:rPr>
          <w:rFonts w:hint="cs"/>
          <w:rtl/>
        </w:rPr>
        <w:t>נאצית עלתה לשלטון היא קיבלה 5% מהרווחים של כל מפעל בגרמניה.</w:t>
      </w:r>
    </w:p>
    <w:p w14:paraId="37FC80FC" w14:textId="77777777" w:rsidR="00000000" w:rsidRDefault="00F92B3A">
      <w:pPr>
        <w:pStyle w:val="a0"/>
        <w:rPr>
          <w:rFonts w:hint="cs"/>
          <w:rtl/>
        </w:rPr>
      </w:pPr>
    </w:p>
    <w:p w14:paraId="6CED0901" w14:textId="77777777" w:rsidR="00000000" w:rsidRDefault="00F92B3A">
      <w:pPr>
        <w:pStyle w:val="-"/>
        <w:rPr>
          <w:rtl/>
        </w:rPr>
      </w:pPr>
      <w:bookmarkStart w:id="415" w:name="FS000001057T08_12_2004_15_14_23C"/>
      <w:bookmarkEnd w:id="415"/>
      <w:r>
        <w:rPr>
          <w:rtl/>
        </w:rPr>
        <w:t>ישראל אייכלר (יהדות התורה):</w:t>
      </w:r>
    </w:p>
    <w:p w14:paraId="5C7F53D0" w14:textId="77777777" w:rsidR="00000000" w:rsidRDefault="00F92B3A">
      <w:pPr>
        <w:pStyle w:val="a0"/>
        <w:rPr>
          <w:rtl/>
        </w:rPr>
      </w:pPr>
    </w:p>
    <w:p w14:paraId="1BBF347F" w14:textId="77777777" w:rsidR="00000000" w:rsidRDefault="00F92B3A">
      <w:pPr>
        <w:pStyle w:val="a0"/>
        <w:rPr>
          <w:rFonts w:hint="cs"/>
          <w:rtl/>
        </w:rPr>
      </w:pPr>
      <w:r>
        <w:rPr>
          <w:rFonts w:hint="cs"/>
          <w:rtl/>
        </w:rPr>
        <w:t>אז היא היתה סוציאליסטית.</w:t>
      </w:r>
    </w:p>
    <w:p w14:paraId="114DAF20" w14:textId="77777777" w:rsidR="00000000" w:rsidRDefault="00F92B3A">
      <w:pPr>
        <w:pStyle w:val="a0"/>
        <w:rPr>
          <w:rFonts w:hint="cs"/>
          <w:rtl/>
        </w:rPr>
      </w:pPr>
    </w:p>
    <w:p w14:paraId="6C4420EF" w14:textId="77777777" w:rsidR="00000000" w:rsidRDefault="00F92B3A">
      <w:pPr>
        <w:pStyle w:val="a0"/>
        <w:rPr>
          <w:rFonts w:hint="cs"/>
          <w:rtl/>
        </w:rPr>
      </w:pPr>
      <w:r>
        <w:rPr>
          <w:rFonts w:hint="cs"/>
          <w:rtl/>
        </w:rPr>
        <w:t>אדוני היושב-ראש, חברי הכנסת, כשאנחנו מדברים על השילוב הזה בין ועידת העסקים לזעקת העשוקים. לא צריך לחבר בין שני הדברים האלה. אנשי עסקים שמרוו</w:t>
      </w:r>
      <w:r>
        <w:rPr>
          <w:rFonts w:hint="cs"/>
          <w:rtl/>
        </w:rPr>
        <w:t>יחים את לחמם ביושר יבורכו והם החמצן של הכלכלה וצריך לפרגן להם. אנחנו לא בונים עולם חדש של סוציאליזם שבו עניים ועשירים יהיו שניהם באדמה, כפי שהיה בברית-המועצות. תמיד צריכים להיות אנשים שנותנים ותמיד יש אנשים שצריכים לקבל, משום שהם חולים ונכים, זקנים וילדים.</w:t>
      </w:r>
      <w:r>
        <w:rPr>
          <w:rFonts w:hint="cs"/>
          <w:rtl/>
        </w:rPr>
        <w:t xml:space="preserve"> כך בנוי העולם, "אפס כי לא יחדל אביון מקרב הארץ", וצריך לבקש מעשירים שיתרמו לעניים ולכן יש מסים. </w:t>
      </w:r>
    </w:p>
    <w:p w14:paraId="0CB06784" w14:textId="77777777" w:rsidR="00000000" w:rsidRDefault="00F92B3A">
      <w:pPr>
        <w:pStyle w:val="a0"/>
        <w:rPr>
          <w:rFonts w:hint="cs"/>
          <w:rtl/>
        </w:rPr>
      </w:pPr>
    </w:p>
    <w:p w14:paraId="667FDBA3" w14:textId="77777777" w:rsidR="00000000" w:rsidRDefault="00F92B3A">
      <w:pPr>
        <w:pStyle w:val="a0"/>
        <w:rPr>
          <w:rFonts w:hint="cs"/>
          <w:rtl/>
        </w:rPr>
      </w:pPr>
      <w:r>
        <w:rPr>
          <w:rFonts w:hint="cs"/>
          <w:rtl/>
        </w:rPr>
        <w:t xml:space="preserve">מה שעושה הממשלה הזאת, ולא רק האחרונה ממש, שאותם מיליארדים שגזלו מן העניים, מן החולים, מן הנכים, מן העובדים הקטנים שמרוויחים בקושי שכר מינימום, העבירו לחברות </w:t>
      </w:r>
      <w:r>
        <w:rPr>
          <w:rFonts w:hint="cs"/>
          <w:rtl/>
        </w:rPr>
        <w:t xml:space="preserve">ענק בהנחות של מיליארדים במסים על רווחי הון וספקולציות, ולא רק לתעשייה שמפרנסת הרבה אנשים. על זה אנחנו צריכים לזעוק. </w:t>
      </w:r>
    </w:p>
    <w:p w14:paraId="5219EE41" w14:textId="77777777" w:rsidR="00000000" w:rsidRDefault="00F92B3A">
      <w:pPr>
        <w:pStyle w:val="a0"/>
        <w:rPr>
          <w:rFonts w:hint="cs"/>
          <w:rtl/>
        </w:rPr>
      </w:pPr>
    </w:p>
    <w:p w14:paraId="47D61EFC" w14:textId="77777777" w:rsidR="00000000" w:rsidRDefault="00F92B3A">
      <w:pPr>
        <w:pStyle w:val="a0"/>
        <w:rPr>
          <w:rFonts w:hint="cs"/>
          <w:rtl/>
        </w:rPr>
      </w:pPr>
      <w:r>
        <w:rPr>
          <w:rFonts w:hint="cs"/>
          <w:rtl/>
        </w:rPr>
        <w:t>ואם חבר הכנסת סלומינסקי הזכיר פה שהתנועה הקיבוצית היא שארגנה את ועידת העשוקים וכל ההפגנות, במקום שהעניים עצמם יהיו אלה שעושים את זה, זו תע</w:t>
      </w:r>
      <w:r>
        <w:rPr>
          <w:rFonts w:hint="cs"/>
          <w:rtl/>
        </w:rPr>
        <w:t xml:space="preserve">ודת עניות לחברה. זו לא טענה לקיבוצים. הם עשו דבר טוב. היו צריכים לעשות את זה האזרחים עצמם. </w:t>
      </w:r>
    </w:p>
    <w:p w14:paraId="7C6F8E8C" w14:textId="77777777" w:rsidR="00000000" w:rsidRDefault="00F92B3A">
      <w:pPr>
        <w:pStyle w:val="a0"/>
        <w:rPr>
          <w:rFonts w:hint="cs"/>
          <w:rtl/>
        </w:rPr>
      </w:pPr>
    </w:p>
    <w:p w14:paraId="5EBC8B5E" w14:textId="77777777" w:rsidR="00000000" w:rsidRDefault="00F92B3A">
      <w:pPr>
        <w:pStyle w:val="a0"/>
        <w:rPr>
          <w:rFonts w:hint="cs"/>
          <w:rtl/>
        </w:rPr>
      </w:pPr>
      <w:r>
        <w:rPr>
          <w:rFonts w:hint="cs"/>
          <w:rtl/>
        </w:rPr>
        <w:t>אני לא יודע למה חבר הכנסת מח'ול טען נגד סלומינסקי על המתנחלים וההתנחלויות. הרי לשיטתך, הקיבוצים הם ההתנחלויות של 1948 וההתנחלויות הן הקיבוצים של 1967. לא, אני פשוט</w:t>
      </w:r>
      <w:r>
        <w:rPr>
          <w:rFonts w:hint="cs"/>
          <w:rtl/>
        </w:rPr>
        <w:t xml:space="preserve"> לא מבין מה ההבדל בין מתנחלים אלה למתנחלים אחרים.</w:t>
      </w:r>
    </w:p>
    <w:p w14:paraId="023B6E64" w14:textId="77777777" w:rsidR="00000000" w:rsidRDefault="00F92B3A">
      <w:pPr>
        <w:pStyle w:val="a0"/>
        <w:rPr>
          <w:rFonts w:hint="cs"/>
          <w:rtl/>
        </w:rPr>
      </w:pPr>
    </w:p>
    <w:p w14:paraId="3D06B29E" w14:textId="77777777" w:rsidR="00000000" w:rsidRDefault="00F92B3A">
      <w:pPr>
        <w:pStyle w:val="af0"/>
        <w:rPr>
          <w:rtl/>
        </w:rPr>
      </w:pPr>
      <w:r>
        <w:rPr>
          <w:rFonts w:hint="eastAsia"/>
          <w:rtl/>
        </w:rPr>
        <w:t>עסאם</w:t>
      </w:r>
      <w:r>
        <w:rPr>
          <w:rtl/>
        </w:rPr>
        <w:t xml:space="preserve"> מח'ול (חד"ש-תע"ל):</w:t>
      </w:r>
    </w:p>
    <w:p w14:paraId="44FF2B65" w14:textId="77777777" w:rsidR="00000000" w:rsidRDefault="00F92B3A">
      <w:pPr>
        <w:pStyle w:val="a0"/>
        <w:rPr>
          <w:rFonts w:hint="cs"/>
          <w:rtl/>
        </w:rPr>
      </w:pPr>
    </w:p>
    <w:p w14:paraId="0C30A3ED" w14:textId="77777777" w:rsidR="00000000" w:rsidRDefault="00F92B3A">
      <w:pPr>
        <w:pStyle w:val="a0"/>
        <w:rPr>
          <w:rFonts w:hint="cs"/>
          <w:rtl/>
        </w:rPr>
      </w:pPr>
      <w:r>
        <w:rPr>
          <w:rFonts w:hint="cs"/>
          <w:rtl/>
        </w:rPr>
        <w:t>אל תדבר בשמי. את שיטתי אני אגיד. אל תחפה על המתנחלים על-ידי הקיבוצים.</w:t>
      </w:r>
    </w:p>
    <w:p w14:paraId="410D7398" w14:textId="77777777" w:rsidR="00000000" w:rsidRDefault="00F92B3A">
      <w:pPr>
        <w:pStyle w:val="a0"/>
        <w:rPr>
          <w:rFonts w:hint="cs"/>
          <w:rtl/>
        </w:rPr>
      </w:pPr>
    </w:p>
    <w:p w14:paraId="3C186669" w14:textId="77777777" w:rsidR="00000000" w:rsidRDefault="00F92B3A">
      <w:pPr>
        <w:pStyle w:val="-"/>
        <w:rPr>
          <w:rtl/>
        </w:rPr>
      </w:pPr>
      <w:bookmarkStart w:id="416" w:name="FS000001057T08_12_2004_15_16_24C"/>
      <w:bookmarkEnd w:id="416"/>
      <w:r>
        <w:rPr>
          <w:rtl/>
        </w:rPr>
        <w:t>ישראל אייכלר (יהדות התורה):</w:t>
      </w:r>
    </w:p>
    <w:p w14:paraId="0F1D9BF8" w14:textId="77777777" w:rsidR="00000000" w:rsidRDefault="00F92B3A">
      <w:pPr>
        <w:pStyle w:val="a0"/>
        <w:rPr>
          <w:rtl/>
        </w:rPr>
      </w:pPr>
    </w:p>
    <w:p w14:paraId="7DF53A0E" w14:textId="77777777" w:rsidR="00000000" w:rsidRDefault="00F92B3A">
      <w:pPr>
        <w:pStyle w:val="a0"/>
        <w:rPr>
          <w:rFonts w:hint="cs"/>
          <w:rtl/>
        </w:rPr>
      </w:pPr>
      <w:r>
        <w:rPr>
          <w:rFonts w:hint="cs"/>
          <w:rtl/>
        </w:rPr>
        <w:t>לא, אני לא מחפה על אף אחד. אבל אתה היסטוריון ואתה מדבר תמיד על היסטוריה. ההיסטור</w:t>
      </w:r>
      <w:r>
        <w:rPr>
          <w:rFonts w:hint="cs"/>
          <w:rtl/>
        </w:rPr>
        <w:t>יה היא שהקיבוצים הם ההתנחלויות של 1948, וההתנחלויות הן היישובים של 1967.</w:t>
      </w:r>
    </w:p>
    <w:p w14:paraId="43C1176F" w14:textId="77777777" w:rsidR="00000000" w:rsidRDefault="00F92B3A">
      <w:pPr>
        <w:pStyle w:val="a0"/>
        <w:rPr>
          <w:rFonts w:hint="cs"/>
          <w:rtl/>
        </w:rPr>
      </w:pPr>
    </w:p>
    <w:p w14:paraId="61ACC9F9" w14:textId="77777777" w:rsidR="00000000" w:rsidRDefault="00F92B3A">
      <w:pPr>
        <w:pStyle w:val="af0"/>
        <w:rPr>
          <w:rtl/>
        </w:rPr>
      </w:pPr>
      <w:r>
        <w:rPr>
          <w:rFonts w:hint="eastAsia"/>
          <w:rtl/>
        </w:rPr>
        <w:t>עסאם</w:t>
      </w:r>
      <w:r>
        <w:rPr>
          <w:rtl/>
        </w:rPr>
        <w:t xml:space="preserve"> מח'ול (חד"ש-תע"ל):</w:t>
      </w:r>
    </w:p>
    <w:p w14:paraId="3CCD4EB1" w14:textId="77777777" w:rsidR="00000000" w:rsidRDefault="00F92B3A">
      <w:pPr>
        <w:pStyle w:val="a0"/>
        <w:rPr>
          <w:rFonts w:hint="cs"/>
          <w:rtl/>
        </w:rPr>
      </w:pPr>
    </w:p>
    <w:p w14:paraId="2B50B218" w14:textId="77777777" w:rsidR="00000000" w:rsidRDefault="00F92B3A">
      <w:pPr>
        <w:pStyle w:val="a0"/>
        <w:ind w:left="719" w:firstLine="0"/>
        <w:rPr>
          <w:rFonts w:hint="cs"/>
          <w:rtl/>
        </w:rPr>
      </w:pPr>
      <w:r>
        <w:rPr>
          <w:rFonts w:hint="cs"/>
          <w:rtl/>
        </w:rPr>
        <w:t>- - -</w:t>
      </w:r>
    </w:p>
    <w:p w14:paraId="51CD1BBC" w14:textId="77777777" w:rsidR="00000000" w:rsidRDefault="00F92B3A">
      <w:pPr>
        <w:pStyle w:val="a0"/>
        <w:rPr>
          <w:rFonts w:hint="cs"/>
          <w:rtl/>
        </w:rPr>
      </w:pPr>
    </w:p>
    <w:p w14:paraId="44ADCD0B" w14:textId="77777777" w:rsidR="00000000" w:rsidRDefault="00F92B3A">
      <w:pPr>
        <w:pStyle w:val="-"/>
        <w:rPr>
          <w:rtl/>
        </w:rPr>
      </w:pPr>
      <w:bookmarkStart w:id="417" w:name="FS000001057T08_12_2004_15_16_36C"/>
      <w:bookmarkEnd w:id="417"/>
      <w:r>
        <w:rPr>
          <w:rtl/>
        </w:rPr>
        <w:t>ישראל אייכלר (יהדות התורה):</w:t>
      </w:r>
    </w:p>
    <w:p w14:paraId="5A9FFF5A" w14:textId="77777777" w:rsidR="00000000" w:rsidRDefault="00F92B3A">
      <w:pPr>
        <w:pStyle w:val="a0"/>
        <w:rPr>
          <w:rtl/>
        </w:rPr>
      </w:pPr>
    </w:p>
    <w:p w14:paraId="4714102A" w14:textId="77777777" w:rsidR="00000000" w:rsidRDefault="00F92B3A">
      <w:pPr>
        <w:pStyle w:val="a0"/>
        <w:rPr>
          <w:rFonts w:hint="cs"/>
          <w:rtl/>
        </w:rPr>
      </w:pPr>
      <w:r>
        <w:rPr>
          <w:rFonts w:hint="cs"/>
          <w:rtl/>
        </w:rPr>
        <w:t>אני רוצה לגעת בנקודה הזאת, שהממשלה, אם היא רוצה לוותר על מסים, קודם כול צריכה לוותר על מסים לאדם העובד, שהוא במעמד הבינונ</w:t>
      </w:r>
      <w:r>
        <w:rPr>
          <w:rFonts w:hint="cs"/>
          <w:rtl/>
        </w:rPr>
        <w:t>י ומטה, או שלא תשחרר חברות ענק ספקולטיביות בהנחות של מיליארדים. מה שעשתה הממשלה הזאת, וזה הפשע הגדול שלה, שמצד אחד היא העשירה את הספקולנטים, וזה נניח בסדר, אבל מצד שני היא הכבידה את ידה על אנשים שמרוויחים מעט ועוד יותר הכבידה את ידה על אלה שלא יכולים להרוו</w:t>
      </w:r>
      <w:r>
        <w:rPr>
          <w:rFonts w:hint="cs"/>
          <w:rtl/>
        </w:rPr>
        <w:t xml:space="preserve">יח. זה ילדים וזה זקנים וזה נכים וזה חולים. </w:t>
      </w:r>
    </w:p>
    <w:p w14:paraId="67BCE762" w14:textId="77777777" w:rsidR="00000000" w:rsidRDefault="00F92B3A">
      <w:pPr>
        <w:pStyle w:val="a0"/>
        <w:rPr>
          <w:rFonts w:hint="cs"/>
          <w:rtl/>
        </w:rPr>
      </w:pPr>
    </w:p>
    <w:p w14:paraId="5505896B" w14:textId="77777777" w:rsidR="00000000" w:rsidRDefault="00F92B3A">
      <w:pPr>
        <w:pStyle w:val="a0"/>
        <w:rPr>
          <w:rFonts w:hint="cs"/>
          <w:rtl/>
        </w:rPr>
      </w:pPr>
      <w:r>
        <w:rPr>
          <w:rFonts w:hint="cs"/>
          <w:rtl/>
        </w:rPr>
        <w:t>אני לא מכניס את תלמידי הישיבות לעניין, כי תלמידי הישיבות הם בדיוק כמו האוניברסיטאות ופרופסורים הם בדיוק כמו לומדי התורה, הרבנים ואלה שעוסקים בתרבות. אם המדינה תחליט, ואני אתמוך בזה, שהמדינה עוסקת אומנם בחינוך אב</w:t>
      </w:r>
      <w:r>
        <w:rPr>
          <w:rFonts w:hint="cs"/>
          <w:rtl/>
        </w:rPr>
        <w:t xml:space="preserve">ל לא מסבסדת תרבות, אני אוותר על כל תקציבי התרבות החרדית, ובלבד שגם התרבות האחרת תהיה תרבות פרטית ואנשי עסקים הם אלה שיסבסדו את זה וייתנו חסויות וירוויחו מפרסומות. אפשר לשחרר מיליארדים מתקציב המדינה בדרך הזאת של ביטול תקציבי התרבות של המדינה. </w:t>
      </w:r>
    </w:p>
    <w:p w14:paraId="5075C083" w14:textId="77777777" w:rsidR="00000000" w:rsidRDefault="00F92B3A">
      <w:pPr>
        <w:pStyle w:val="a0"/>
        <w:rPr>
          <w:rFonts w:hint="cs"/>
          <w:rtl/>
        </w:rPr>
      </w:pPr>
    </w:p>
    <w:p w14:paraId="506737FB" w14:textId="77777777" w:rsidR="00000000" w:rsidRDefault="00F92B3A">
      <w:pPr>
        <w:pStyle w:val="a0"/>
        <w:rPr>
          <w:rFonts w:hint="cs"/>
          <w:rtl/>
        </w:rPr>
      </w:pPr>
      <w:r>
        <w:rPr>
          <w:rFonts w:hint="cs"/>
          <w:rtl/>
        </w:rPr>
        <w:t>אבל, אי-אפשר</w:t>
      </w:r>
      <w:r>
        <w:rPr>
          <w:rFonts w:hint="cs"/>
          <w:rtl/>
        </w:rPr>
        <w:t xml:space="preserve"> לשחרר את המדינה מתקציבי בריאות, מתקציבי רווחה, מתקציבי חינוך, מתקציבי ביטחון ומתקציבים שהם מחויבים בהם. ופה, הממשלה קיצצה. היא עשתה ממש הפוך ממה שרוצים. </w:t>
      </w:r>
    </w:p>
    <w:p w14:paraId="22DB8295" w14:textId="77777777" w:rsidR="00000000" w:rsidRDefault="00F92B3A">
      <w:pPr>
        <w:pStyle w:val="a0"/>
        <w:rPr>
          <w:rFonts w:hint="cs"/>
          <w:rtl/>
        </w:rPr>
      </w:pPr>
    </w:p>
    <w:p w14:paraId="5A2D6545" w14:textId="77777777" w:rsidR="00000000" w:rsidRDefault="00F92B3A">
      <w:pPr>
        <w:pStyle w:val="a0"/>
        <w:rPr>
          <w:rFonts w:hint="cs"/>
          <w:rtl/>
        </w:rPr>
      </w:pPr>
      <w:r>
        <w:rPr>
          <w:rFonts w:hint="cs"/>
          <w:rtl/>
        </w:rPr>
        <w:t>אני לא מאמין גדול שהממשלה החדשה תחולל מהפכות, ואיך אומרים ביידיש? אינשאללה. אם מפלגת העבודה תיכנס, א</w:t>
      </w:r>
      <w:r>
        <w:rPr>
          <w:rFonts w:hint="cs"/>
          <w:rtl/>
        </w:rPr>
        <w:t>ני מאוד מבקש שלפני שהם יתווכחו על איזה שר יקבל מי, ישנו את תקציב המדינה יותר לתקציבי רווחה. ואם אנחנו ניכנס בעזרת השם, גם אנחנו נעמוד על זה שהמדינה צריכה לעזור לעניים, לחולים, לזקנים ולילדים, ואחרי זה, אם יישאר כסף, גם לסבסד את עסקי ההון בבורסה. תודה רבה.</w:t>
      </w:r>
    </w:p>
    <w:p w14:paraId="1A92EB6D" w14:textId="77777777" w:rsidR="00000000" w:rsidRDefault="00F92B3A">
      <w:pPr>
        <w:pStyle w:val="a0"/>
        <w:ind w:firstLine="0"/>
        <w:rPr>
          <w:rFonts w:hint="cs"/>
          <w:rtl/>
        </w:rPr>
      </w:pPr>
    </w:p>
    <w:p w14:paraId="115E6288" w14:textId="77777777" w:rsidR="00000000" w:rsidRDefault="00F92B3A">
      <w:pPr>
        <w:pStyle w:val="af1"/>
        <w:rPr>
          <w:rtl/>
        </w:rPr>
      </w:pPr>
      <w:r>
        <w:rPr>
          <w:rtl/>
        </w:rPr>
        <w:t>היו"ר מיכאל נודלמן:</w:t>
      </w:r>
    </w:p>
    <w:p w14:paraId="6CF6BC24" w14:textId="77777777" w:rsidR="00000000" w:rsidRDefault="00F92B3A">
      <w:pPr>
        <w:pStyle w:val="a0"/>
        <w:rPr>
          <w:rtl/>
        </w:rPr>
      </w:pPr>
    </w:p>
    <w:p w14:paraId="509CAEE2" w14:textId="77777777" w:rsidR="00000000" w:rsidRDefault="00F92B3A">
      <w:pPr>
        <w:pStyle w:val="a0"/>
        <w:rPr>
          <w:rFonts w:hint="cs"/>
          <w:rtl/>
        </w:rPr>
      </w:pPr>
      <w:r>
        <w:rPr>
          <w:rFonts w:hint="cs"/>
          <w:rtl/>
        </w:rPr>
        <w:t>תודה. חבר הכנסת ואסל טאהא.</w:t>
      </w:r>
    </w:p>
    <w:p w14:paraId="25EDED0B" w14:textId="77777777" w:rsidR="00000000" w:rsidRDefault="00F92B3A">
      <w:pPr>
        <w:pStyle w:val="a0"/>
        <w:ind w:firstLine="0"/>
        <w:rPr>
          <w:rFonts w:hint="cs"/>
          <w:rtl/>
        </w:rPr>
      </w:pPr>
    </w:p>
    <w:p w14:paraId="33AB89C7" w14:textId="77777777" w:rsidR="00000000" w:rsidRDefault="00F92B3A">
      <w:pPr>
        <w:pStyle w:val="a"/>
        <w:rPr>
          <w:rtl/>
        </w:rPr>
      </w:pPr>
      <w:bookmarkStart w:id="418" w:name="FS000001062T08_12_2004_15_18_42"/>
      <w:bookmarkStart w:id="419" w:name="_Toc100391333"/>
      <w:bookmarkEnd w:id="418"/>
      <w:r>
        <w:rPr>
          <w:rFonts w:hint="eastAsia"/>
          <w:rtl/>
        </w:rPr>
        <w:t>ואסל</w:t>
      </w:r>
      <w:r>
        <w:rPr>
          <w:rtl/>
        </w:rPr>
        <w:t xml:space="preserve"> טאהא (בל"ד):</w:t>
      </w:r>
      <w:bookmarkEnd w:id="419"/>
    </w:p>
    <w:p w14:paraId="56D15568" w14:textId="77777777" w:rsidR="00000000" w:rsidRDefault="00F92B3A">
      <w:pPr>
        <w:pStyle w:val="a0"/>
        <w:rPr>
          <w:rFonts w:hint="cs"/>
          <w:rtl/>
        </w:rPr>
      </w:pPr>
    </w:p>
    <w:p w14:paraId="37C666E0" w14:textId="77777777" w:rsidR="00000000" w:rsidRDefault="00F92B3A">
      <w:pPr>
        <w:pStyle w:val="a0"/>
        <w:rPr>
          <w:rFonts w:hint="cs"/>
          <w:rtl/>
        </w:rPr>
      </w:pPr>
      <w:r>
        <w:rPr>
          <w:rFonts w:hint="cs"/>
          <w:rtl/>
        </w:rPr>
        <w:t xml:space="preserve">אדוני היושב-ראש, חברי הכנסת, בצורה כמעט אירונית פורסם דוח העוני האלטרנטיבי של עמותת "לתת" בסמוך למועד התכנסות הוועידה הישראלית לעסקים. שם ישבו כל אותם ראשי המשק הישראלי מתפארים בהישגיהם, </w:t>
      </w:r>
      <w:r>
        <w:rPr>
          <w:rFonts w:hint="cs"/>
          <w:rtl/>
        </w:rPr>
        <w:t>ולאף אחד אין מושג למי הם תורמים, תוך התעלמות בוטה וקורעת לב מהמפגינים בחניון הסמוך מטעם ארגונים חברתיים ותנועות נוער, שמחו וזעקו את זעקתם של אנשים שהקול שלהם חלש מלהישמע.</w:t>
      </w:r>
    </w:p>
    <w:p w14:paraId="51656F06" w14:textId="77777777" w:rsidR="00000000" w:rsidRDefault="00F92B3A">
      <w:pPr>
        <w:pStyle w:val="a0"/>
        <w:rPr>
          <w:rFonts w:hint="cs"/>
          <w:rtl/>
        </w:rPr>
      </w:pPr>
    </w:p>
    <w:p w14:paraId="3B61163E" w14:textId="77777777" w:rsidR="00000000" w:rsidRDefault="00F92B3A">
      <w:pPr>
        <w:pStyle w:val="a0"/>
        <w:rPr>
          <w:rFonts w:hint="cs"/>
          <w:rtl/>
        </w:rPr>
      </w:pPr>
      <w:r>
        <w:rPr>
          <w:rFonts w:hint="cs"/>
          <w:rtl/>
        </w:rPr>
        <w:t xml:space="preserve"> אדוני היושב-ראש, לאנשי הוועידה יש תוכנית מגובשת. יש להם חזון. יש להם הכלים להגשים א</w:t>
      </w:r>
      <w:r>
        <w:rPr>
          <w:rFonts w:hint="cs"/>
          <w:rtl/>
        </w:rPr>
        <w:t>ותו. הם בטוחים כי הדרך שבה צועדים נתניהו וחבריו היא טובה. היא אכן טובה בשבילם. היא אשר תבצע את מאווייהם. היא תגשים את החזון שלהם. הם בטוחים כי היא תביא לצמיחה של הרווחים שלהם, של ההון שלהם, והם מוכנים לעשות הכול כדי להגיע לשם, גם אם זה כולל קיצוץ בתשלומי ה</w:t>
      </w:r>
      <w:r>
        <w:rPr>
          <w:rFonts w:hint="cs"/>
          <w:rtl/>
        </w:rPr>
        <w:t xml:space="preserve">עברה, הפרטת המשק בצורה פראית, וכך לאלץ אנשים לצאת לעבודה שאינה. </w:t>
      </w:r>
    </w:p>
    <w:p w14:paraId="169F12EE" w14:textId="77777777" w:rsidR="00000000" w:rsidRDefault="00F92B3A">
      <w:pPr>
        <w:pStyle w:val="a0"/>
        <w:rPr>
          <w:rFonts w:hint="cs"/>
          <w:rtl/>
        </w:rPr>
      </w:pPr>
    </w:p>
    <w:p w14:paraId="6FA5F618" w14:textId="77777777" w:rsidR="00000000" w:rsidRDefault="00F92B3A">
      <w:pPr>
        <w:pStyle w:val="a0"/>
        <w:rPr>
          <w:rFonts w:hint="cs"/>
          <w:rtl/>
        </w:rPr>
      </w:pPr>
      <w:r>
        <w:rPr>
          <w:rFonts w:hint="cs"/>
          <w:rtl/>
        </w:rPr>
        <w:t>הם רוצים לאלץ את האנשים לצאת לעבודה שלא נמצאת. אין מקומות עבודה. לא משקיעים, לא יוזמים על מנת ליצור מקומות עבודה. כשרוצים מקומות עבודה, הם משקיעים בתשתיות, משקיעים בחינוך, בתעשייה. יוצרים בת</w:t>
      </w:r>
      <w:r>
        <w:rPr>
          <w:rFonts w:hint="cs"/>
          <w:rtl/>
        </w:rPr>
        <w:t>חומים האלה את מקומות העבודה שאליה הם דוחפים את העובדים שמגרשים אותם, שמפטרים אותם, שזורקים אותם למעגלי האבטלה.</w:t>
      </w:r>
    </w:p>
    <w:p w14:paraId="4CDEFB6B" w14:textId="77777777" w:rsidR="00000000" w:rsidRDefault="00F92B3A">
      <w:pPr>
        <w:pStyle w:val="a0"/>
        <w:rPr>
          <w:rFonts w:hint="cs"/>
          <w:rtl/>
        </w:rPr>
      </w:pPr>
    </w:p>
    <w:p w14:paraId="216005B9" w14:textId="77777777" w:rsidR="00000000" w:rsidRDefault="00F92B3A">
      <w:pPr>
        <w:pStyle w:val="a0"/>
        <w:rPr>
          <w:rFonts w:hint="cs"/>
          <w:rtl/>
        </w:rPr>
      </w:pPr>
      <w:r>
        <w:rPr>
          <w:rFonts w:hint="cs"/>
          <w:rtl/>
        </w:rPr>
        <w:t>אדוני היושב-ראש, הביקוש למזון בעמותות בשנת 2003 עלה ב-10%, מ-37% ל-46%. הדבר נובע מהצטרפותם של מגזרים חדשים למעגל העוני והנזקקים. מאות אלפים היו</w:t>
      </w:r>
      <w:r>
        <w:rPr>
          <w:rFonts w:hint="cs"/>
          <w:rtl/>
        </w:rPr>
        <w:t xml:space="preserve">ם, יותר ממיליון איש נזקקים, עניים, חסרה להם פת לחם, נאבקים לשרוד בחיים הקשים האלה. לא רק משכבות העוני, שכבר העוני התמסד אצלם, מבקשים את המזון. 11% מהמעמד הבינוני הצטרפו לנזקקים והתחילו גם הם לבקש את המזון מהעמותות האלה. את האחוז הזה לא ראינו בדוח של 2002. </w:t>
      </w:r>
    </w:p>
    <w:p w14:paraId="7BC8597A" w14:textId="77777777" w:rsidR="00000000" w:rsidRDefault="00F92B3A">
      <w:pPr>
        <w:pStyle w:val="a0"/>
        <w:rPr>
          <w:rFonts w:hint="cs"/>
          <w:rtl/>
        </w:rPr>
      </w:pPr>
    </w:p>
    <w:p w14:paraId="501DA444" w14:textId="77777777" w:rsidR="00000000" w:rsidRDefault="00F92B3A">
      <w:pPr>
        <w:pStyle w:val="a0"/>
        <w:rPr>
          <w:rFonts w:hint="cs"/>
          <w:rtl/>
        </w:rPr>
      </w:pPr>
      <w:r>
        <w:rPr>
          <w:rFonts w:hint="cs"/>
          <w:rtl/>
        </w:rPr>
        <w:t xml:space="preserve">אדוני היושב-ראש, מספר האנשים הצעירים, ששיעורם כמעט הוכפל, מ-8% ל-15%; המובטלים, ששיעורם צמח מ-10% ל-26%, ועוד ועוד, מיתוספים למעגלי האבטלה והעוני. </w:t>
      </w:r>
    </w:p>
    <w:p w14:paraId="1C33A3CA" w14:textId="77777777" w:rsidR="00000000" w:rsidRDefault="00F92B3A">
      <w:pPr>
        <w:pStyle w:val="a0"/>
        <w:rPr>
          <w:rFonts w:hint="cs"/>
          <w:rtl/>
        </w:rPr>
      </w:pPr>
    </w:p>
    <w:p w14:paraId="041F431E" w14:textId="77777777" w:rsidR="00000000" w:rsidRDefault="00F92B3A">
      <w:pPr>
        <w:pStyle w:val="a0"/>
        <w:rPr>
          <w:rFonts w:hint="cs"/>
          <w:rtl/>
        </w:rPr>
      </w:pPr>
      <w:r>
        <w:rPr>
          <w:rFonts w:hint="cs"/>
          <w:rtl/>
        </w:rPr>
        <w:t xml:space="preserve">אדוני היושב-ראש, כאשר ישראל נמצאת במקום השני בעולם, אחרי רוסיה, בשיעור העוני </w:t>
      </w:r>
      <w:r>
        <w:rPr>
          <w:rtl/>
        </w:rPr>
        <w:t>–</w:t>
      </w:r>
      <w:r>
        <w:rPr>
          <w:rFonts w:hint="cs"/>
          <w:rtl/>
        </w:rPr>
        <w:t xml:space="preserve"> רוסיה 20%, כאן בישראל 18% </w:t>
      </w:r>
      <w:r>
        <w:rPr>
          <w:rFonts w:hint="cs"/>
          <w:rtl/>
        </w:rPr>
        <w:t xml:space="preserve">- אי-אפשר לדבר על עידן של צמיחה ועל עידן של ועידת עסקים שרק משרתת את העשירים ואת ההון בישראל. </w:t>
      </w:r>
    </w:p>
    <w:p w14:paraId="3E5E9B5B" w14:textId="77777777" w:rsidR="00000000" w:rsidRDefault="00F92B3A">
      <w:pPr>
        <w:pStyle w:val="a0"/>
        <w:rPr>
          <w:rFonts w:hint="cs"/>
          <w:rtl/>
        </w:rPr>
      </w:pPr>
    </w:p>
    <w:p w14:paraId="4E7ADA82" w14:textId="77777777" w:rsidR="00000000" w:rsidRDefault="00F92B3A">
      <w:pPr>
        <w:pStyle w:val="a0"/>
        <w:rPr>
          <w:rFonts w:hint="cs"/>
          <w:rtl/>
        </w:rPr>
      </w:pPr>
      <w:r>
        <w:rPr>
          <w:rFonts w:hint="cs"/>
          <w:rtl/>
        </w:rPr>
        <w:t xml:space="preserve">יש צורך, אדוני היושב-ראש, חברי הכנסת, להקים ועידת חירום - - </w:t>
      </w:r>
    </w:p>
    <w:p w14:paraId="5A1D8F02" w14:textId="77777777" w:rsidR="00000000" w:rsidRDefault="00F92B3A">
      <w:pPr>
        <w:pStyle w:val="a0"/>
        <w:rPr>
          <w:rFonts w:hint="cs"/>
          <w:rtl/>
        </w:rPr>
      </w:pPr>
    </w:p>
    <w:p w14:paraId="3B041B24" w14:textId="77777777" w:rsidR="00000000" w:rsidRDefault="00F92B3A">
      <w:pPr>
        <w:pStyle w:val="af1"/>
        <w:rPr>
          <w:rtl/>
        </w:rPr>
      </w:pPr>
      <w:r>
        <w:rPr>
          <w:rFonts w:hint="eastAsia"/>
          <w:rtl/>
        </w:rPr>
        <w:t>היו</w:t>
      </w:r>
      <w:r>
        <w:rPr>
          <w:rtl/>
        </w:rPr>
        <w:t>"ר מיכאל נודלמן:</w:t>
      </w:r>
    </w:p>
    <w:p w14:paraId="2791FEA2" w14:textId="77777777" w:rsidR="00000000" w:rsidRDefault="00F92B3A">
      <w:pPr>
        <w:pStyle w:val="a0"/>
        <w:rPr>
          <w:rFonts w:hint="cs"/>
          <w:rtl/>
        </w:rPr>
      </w:pPr>
    </w:p>
    <w:p w14:paraId="26E25C6D" w14:textId="77777777" w:rsidR="00000000" w:rsidRDefault="00F92B3A">
      <w:pPr>
        <w:pStyle w:val="a0"/>
        <w:rPr>
          <w:rFonts w:hint="cs"/>
          <w:rtl/>
        </w:rPr>
      </w:pPr>
      <w:r>
        <w:rPr>
          <w:rFonts w:hint="cs"/>
          <w:rtl/>
        </w:rPr>
        <w:t xml:space="preserve">לסיים בבקשה. </w:t>
      </w:r>
    </w:p>
    <w:p w14:paraId="550097B0" w14:textId="77777777" w:rsidR="00000000" w:rsidRDefault="00F92B3A">
      <w:pPr>
        <w:pStyle w:val="a0"/>
        <w:rPr>
          <w:rFonts w:hint="cs"/>
          <w:rtl/>
        </w:rPr>
      </w:pPr>
    </w:p>
    <w:p w14:paraId="12C82FD4" w14:textId="77777777" w:rsidR="00000000" w:rsidRDefault="00F92B3A">
      <w:pPr>
        <w:pStyle w:val="-"/>
        <w:rPr>
          <w:rtl/>
        </w:rPr>
      </w:pPr>
      <w:bookmarkStart w:id="420" w:name="FS000001062T08_12_2004_16_21_32C"/>
      <w:bookmarkEnd w:id="420"/>
      <w:r>
        <w:rPr>
          <w:rFonts w:hint="eastAsia"/>
          <w:rtl/>
        </w:rPr>
        <w:t>ואסל</w:t>
      </w:r>
      <w:r>
        <w:rPr>
          <w:rtl/>
        </w:rPr>
        <w:t xml:space="preserve"> טאהא (בל"ד):</w:t>
      </w:r>
    </w:p>
    <w:p w14:paraId="24DF9948" w14:textId="77777777" w:rsidR="00000000" w:rsidRDefault="00F92B3A">
      <w:pPr>
        <w:pStyle w:val="a0"/>
        <w:rPr>
          <w:rFonts w:hint="cs"/>
          <w:rtl/>
        </w:rPr>
      </w:pPr>
    </w:p>
    <w:p w14:paraId="31081AA7" w14:textId="77777777" w:rsidR="00000000" w:rsidRDefault="00F92B3A">
      <w:pPr>
        <w:pStyle w:val="a0"/>
        <w:rPr>
          <w:rFonts w:hint="cs"/>
          <w:rtl/>
        </w:rPr>
      </w:pPr>
      <w:r>
        <w:rPr>
          <w:rFonts w:hint="cs"/>
          <w:rtl/>
        </w:rPr>
        <w:t xml:space="preserve">- - שתבחן באמת </w:t>
      </w:r>
      <w:r>
        <w:rPr>
          <w:rtl/>
        </w:rPr>
        <w:t>–</w:t>
      </w:r>
      <w:r>
        <w:rPr>
          <w:rFonts w:hint="cs"/>
          <w:rtl/>
        </w:rPr>
        <w:t xml:space="preserve"> וזו הפעם הראשונה שאני רוצה</w:t>
      </w:r>
      <w:r>
        <w:rPr>
          <w:rFonts w:hint="cs"/>
          <w:rtl/>
        </w:rPr>
        <w:t xml:space="preserve"> להסכים עם בני אלון, שביקש חקירה של העוני בסקטורים השונים. יש צורך לחקור את העוני בסקטור הערבי. שם יש מבנה של עוני, ויש יד מכוונת, שהעוני הזה ימוסד בסקטור הערבי. יש צורך גם לחקור את העוני בסקטור החרדי - - -</w:t>
      </w:r>
    </w:p>
    <w:p w14:paraId="1EF334B0" w14:textId="77777777" w:rsidR="00000000" w:rsidRDefault="00F92B3A">
      <w:pPr>
        <w:pStyle w:val="a0"/>
        <w:rPr>
          <w:rFonts w:hint="cs"/>
          <w:rtl/>
        </w:rPr>
      </w:pPr>
    </w:p>
    <w:p w14:paraId="73390A5E" w14:textId="77777777" w:rsidR="00000000" w:rsidRDefault="00F92B3A">
      <w:pPr>
        <w:pStyle w:val="af1"/>
        <w:rPr>
          <w:rtl/>
        </w:rPr>
      </w:pPr>
      <w:r>
        <w:rPr>
          <w:rFonts w:hint="eastAsia"/>
          <w:rtl/>
        </w:rPr>
        <w:t>היו</w:t>
      </w:r>
      <w:r>
        <w:rPr>
          <w:rtl/>
        </w:rPr>
        <w:t>"ר מיכאל נודלמן:</w:t>
      </w:r>
    </w:p>
    <w:p w14:paraId="6E4FAE75" w14:textId="77777777" w:rsidR="00000000" w:rsidRDefault="00F92B3A">
      <w:pPr>
        <w:pStyle w:val="a0"/>
        <w:rPr>
          <w:rFonts w:hint="cs"/>
          <w:rtl/>
        </w:rPr>
      </w:pPr>
    </w:p>
    <w:p w14:paraId="01E4B784" w14:textId="77777777" w:rsidR="00000000" w:rsidRDefault="00F92B3A">
      <w:pPr>
        <w:pStyle w:val="a0"/>
        <w:rPr>
          <w:rFonts w:hint="cs"/>
          <w:rtl/>
        </w:rPr>
      </w:pPr>
      <w:r>
        <w:rPr>
          <w:rFonts w:hint="cs"/>
          <w:rtl/>
        </w:rPr>
        <w:t xml:space="preserve">חבר הכנסת טאהא. </w:t>
      </w:r>
    </w:p>
    <w:p w14:paraId="3E6103EB" w14:textId="77777777" w:rsidR="00000000" w:rsidRDefault="00F92B3A">
      <w:pPr>
        <w:pStyle w:val="a0"/>
        <w:rPr>
          <w:rFonts w:hint="cs"/>
          <w:rtl/>
        </w:rPr>
      </w:pPr>
    </w:p>
    <w:p w14:paraId="2AE0145C" w14:textId="77777777" w:rsidR="00000000" w:rsidRDefault="00F92B3A">
      <w:pPr>
        <w:pStyle w:val="-"/>
        <w:rPr>
          <w:rtl/>
        </w:rPr>
      </w:pPr>
      <w:bookmarkStart w:id="421" w:name="FS000001062T08_12_2004_16_22_53C"/>
      <w:bookmarkEnd w:id="421"/>
      <w:r>
        <w:rPr>
          <w:rFonts w:hint="eastAsia"/>
          <w:rtl/>
        </w:rPr>
        <w:t>ואסל</w:t>
      </w:r>
      <w:r>
        <w:rPr>
          <w:rtl/>
        </w:rPr>
        <w:t xml:space="preserve"> טאהא</w:t>
      </w:r>
      <w:r>
        <w:rPr>
          <w:rtl/>
        </w:rPr>
        <w:t xml:space="preserve"> (בל"ד):</w:t>
      </w:r>
    </w:p>
    <w:p w14:paraId="7179CA90" w14:textId="77777777" w:rsidR="00000000" w:rsidRDefault="00F92B3A">
      <w:pPr>
        <w:pStyle w:val="a0"/>
        <w:rPr>
          <w:rFonts w:hint="cs"/>
          <w:rtl/>
        </w:rPr>
      </w:pPr>
    </w:p>
    <w:p w14:paraId="685CD88B" w14:textId="77777777" w:rsidR="00000000" w:rsidRDefault="00F92B3A">
      <w:pPr>
        <w:pStyle w:val="a0"/>
        <w:rPr>
          <w:rFonts w:hint="cs"/>
          <w:rtl/>
        </w:rPr>
      </w:pPr>
      <w:r>
        <w:rPr>
          <w:rFonts w:hint="cs"/>
          <w:rtl/>
        </w:rPr>
        <w:t xml:space="preserve">- - - בסקטורים שונים. </w:t>
      </w:r>
    </w:p>
    <w:p w14:paraId="4CEC2B6E" w14:textId="77777777" w:rsidR="00000000" w:rsidRDefault="00F92B3A">
      <w:pPr>
        <w:pStyle w:val="a0"/>
        <w:rPr>
          <w:rFonts w:hint="cs"/>
          <w:rtl/>
        </w:rPr>
      </w:pPr>
    </w:p>
    <w:p w14:paraId="1B4AFA1F" w14:textId="77777777" w:rsidR="00000000" w:rsidRDefault="00F92B3A">
      <w:pPr>
        <w:pStyle w:val="af1"/>
        <w:rPr>
          <w:rtl/>
        </w:rPr>
      </w:pPr>
      <w:r>
        <w:rPr>
          <w:rFonts w:hint="eastAsia"/>
          <w:rtl/>
        </w:rPr>
        <w:t>היו</w:t>
      </w:r>
      <w:r>
        <w:rPr>
          <w:rtl/>
        </w:rPr>
        <w:t>"ר מיכאל נודלמן:</w:t>
      </w:r>
    </w:p>
    <w:p w14:paraId="266A44F7" w14:textId="77777777" w:rsidR="00000000" w:rsidRDefault="00F92B3A">
      <w:pPr>
        <w:pStyle w:val="a0"/>
        <w:rPr>
          <w:rFonts w:hint="cs"/>
          <w:rtl/>
        </w:rPr>
      </w:pPr>
    </w:p>
    <w:p w14:paraId="55E47911" w14:textId="77777777" w:rsidR="00000000" w:rsidRDefault="00F92B3A">
      <w:pPr>
        <w:pStyle w:val="a0"/>
        <w:rPr>
          <w:rFonts w:hint="cs"/>
          <w:rtl/>
        </w:rPr>
      </w:pPr>
      <w:r>
        <w:rPr>
          <w:rFonts w:hint="cs"/>
          <w:rtl/>
        </w:rPr>
        <w:t>חבר הכנסת - - -</w:t>
      </w:r>
    </w:p>
    <w:p w14:paraId="39056A00" w14:textId="77777777" w:rsidR="00000000" w:rsidRDefault="00F92B3A">
      <w:pPr>
        <w:pStyle w:val="a0"/>
        <w:rPr>
          <w:rFonts w:hint="cs"/>
          <w:rtl/>
        </w:rPr>
      </w:pPr>
    </w:p>
    <w:p w14:paraId="1FC06043" w14:textId="77777777" w:rsidR="00000000" w:rsidRDefault="00F92B3A">
      <w:pPr>
        <w:pStyle w:val="-"/>
        <w:rPr>
          <w:rtl/>
        </w:rPr>
      </w:pPr>
      <w:bookmarkStart w:id="422" w:name="FS000001062T08_12_2004_16_23_16C"/>
      <w:bookmarkEnd w:id="422"/>
      <w:r>
        <w:rPr>
          <w:rFonts w:hint="eastAsia"/>
          <w:rtl/>
        </w:rPr>
        <w:t>ואסל</w:t>
      </w:r>
      <w:r>
        <w:rPr>
          <w:rtl/>
        </w:rPr>
        <w:t xml:space="preserve"> טאהא (בל"ד):</w:t>
      </w:r>
    </w:p>
    <w:p w14:paraId="3239B126" w14:textId="77777777" w:rsidR="00000000" w:rsidRDefault="00F92B3A">
      <w:pPr>
        <w:pStyle w:val="a0"/>
        <w:rPr>
          <w:rFonts w:hint="cs"/>
          <w:rtl/>
        </w:rPr>
      </w:pPr>
    </w:p>
    <w:p w14:paraId="6A4DCB3B" w14:textId="77777777" w:rsidR="00000000" w:rsidRDefault="00F92B3A">
      <w:pPr>
        <w:pStyle w:val="a0"/>
        <w:rPr>
          <w:rFonts w:hint="cs"/>
          <w:rtl/>
        </w:rPr>
      </w:pPr>
      <w:r>
        <w:rPr>
          <w:rFonts w:hint="cs"/>
          <w:rtl/>
        </w:rPr>
        <w:t xml:space="preserve">יש צורך להילחם בוועידת חירום - - </w:t>
      </w:r>
    </w:p>
    <w:p w14:paraId="457A7AC3" w14:textId="77777777" w:rsidR="00000000" w:rsidRDefault="00F92B3A">
      <w:pPr>
        <w:pStyle w:val="a0"/>
        <w:rPr>
          <w:rFonts w:hint="cs"/>
          <w:rtl/>
        </w:rPr>
      </w:pPr>
    </w:p>
    <w:p w14:paraId="06C46D00" w14:textId="77777777" w:rsidR="00000000" w:rsidRDefault="00F92B3A">
      <w:pPr>
        <w:pStyle w:val="af1"/>
        <w:rPr>
          <w:rtl/>
        </w:rPr>
      </w:pPr>
      <w:r>
        <w:rPr>
          <w:rFonts w:hint="eastAsia"/>
          <w:rtl/>
        </w:rPr>
        <w:t>היו</w:t>
      </w:r>
      <w:r>
        <w:rPr>
          <w:rtl/>
        </w:rPr>
        <w:t>"ר מיכאל נודלמן:</w:t>
      </w:r>
    </w:p>
    <w:p w14:paraId="38964A87" w14:textId="77777777" w:rsidR="00000000" w:rsidRDefault="00F92B3A">
      <w:pPr>
        <w:pStyle w:val="a0"/>
        <w:rPr>
          <w:rFonts w:hint="cs"/>
          <w:rtl/>
        </w:rPr>
      </w:pPr>
    </w:p>
    <w:p w14:paraId="78B5F95A" w14:textId="77777777" w:rsidR="00000000" w:rsidRDefault="00F92B3A">
      <w:pPr>
        <w:pStyle w:val="a0"/>
        <w:rPr>
          <w:rFonts w:hint="cs"/>
          <w:rtl/>
        </w:rPr>
      </w:pPr>
      <w:r>
        <w:rPr>
          <w:rFonts w:hint="cs"/>
          <w:rtl/>
        </w:rPr>
        <w:t>חבר הכנסת טאהא, אתה לא שומע?</w:t>
      </w:r>
    </w:p>
    <w:p w14:paraId="782BE981" w14:textId="77777777" w:rsidR="00000000" w:rsidRDefault="00F92B3A">
      <w:pPr>
        <w:pStyle w:val="a0"/>
        <w:rPr>
          <w:rFonts w:hint="cs"/>
          <w:rtl/>
        </w:rPr>
      </w:pPr>
    </w:p>
    <w:p w14:paraId="47A9E4C9" w14:textId="77777777" w:rsidR="00000000" w:rsidRDefault="00F92B3A">
      <w:pPr>
        <w:pStyle w:val="-"/>
        <w:rPr>
          <w:rtl/>
        </w:rPr>
      </w:pPr>
      <w:bookmarkStart w:id="423" w:name="FS000001062T08_12_2004_16_23_45C"/>
      <w:bookmarkEnd w:id="423"/>
      <w:r>
        <w:rPr>
          <w:rFonts w:hint="eastAsia"/>
          <w:rtl/>
        </w:rPr>
        <w:t>ואסל</w:t>
      </w:r>
      <w:r>
        <w:rPr>
          <w:rtl/>
        </w:rPr>
        <w:t xml:space="preserve"> טאהא (בל"ד):</w:t>
      </w:r>
    </w:p>
    <w:p w14:paraId="5BBAD4A6" w14:textId="77777777" w:rsidR="00000000" w:rsidRDefault="00F92B3A">
      <w:pPr>
        <w:pStyle w:val="a0"/>
        <w:rPr>
          <w:rFonts w:hint="cs"/>
          <w:rtl/>
        </w:rPr>
      </w:pPr>
    </w:p>
    <w:p w14:paraId="297CD825" w14:textId="77777777" w:rsidR="00000000" w:rsidRDefault="00F92B3A">
      <w:pPr>
        <w:pStyle w:val="a0"/>
        <w:rPr>
          <w:rFonts w:hint="cs"/>
          <w:rtl/>
        </w:rPr>
      </w:pPr>
      <w:r>
        <w:rPr>
          <w:rFonts w:hint="cs"/>
          <w:rtl/>
        </w:rPr>
        <w:t xml:space="preserve">- - לטיפול בעוני. תודה. </w:t>
      </w:r>
    </w:p>
    <w:p w14:paraId="357CD63D" w14:textId="77777777" w:rsidR="00000000" w:rsidRDefault="00F92B3A">
      <w:pPr>
        <w:pStyle w:val="a0"/>
        <w:rPr>
          <w:rFonts w:hint="cs"/>
          <w:rtl/>
        </w:rPr>
      </w:pPr>
    </w:p>
    <w:p w14:paraId="1133B0FD" w14:textId="77777777" w:rsidR="00000000" w:rsidRDefault="00F92B3A">
      <w:pPr>
        <w:pStyle w:val="af1"/>
        <w:rPr>
          <w:rtl/>
        </w:rPr>
      </w:pPr>
      <w:r>
        <w:rPr>
          <w:rFonts w:hint="eastAsia"/>
          <w:rtl/>
        </w:rPr>
        <w:t>היו</w:t>
      </w:r>
      <w:r>
        <w:rPr>
          <w:rtl/>
        </w:rPr>
        <w:t>"ר מיכאל נודלמן:</w:t>
      </w:r>
    </w:p>
    <w:p w14:paraId="071990B0" w14:textId="77777777" w:rsidR="00000000" w:rsidRDefault="00F92B3A">
      <w:pPr>
        <w:pStyle w:val="a0"/>
        <w:rPr>
          <w:rFonts w:hint="cs"/>
          <w:rtl/>
        </w:rPr>
      </w:pPr>
    </w:p>
    <w:p w14:paraId="7AD05AF1" w14:textId="77777777" w:rsidR="00000000" w:rsidRDefault="00F92B3A">
      <w:pPr>
        <w:pStyle w:val="a0"/>
        <w:rPr>
          <w:rFonts w:hint="cs"/>
          <w:rtl/>
        </w:rPr>
      </w:pPr>
      <w:r>
        <w:rPr>
          <w:rFonts w:hint="cs"/>
          <w:rtl/>
        </w:rPr>
        <w:t>אה. תודה רבה.</w:t>
      </w:r>
      <w:r>
        <w:rPr>
          <w:rFonts w:hint="cs"/>
          <w:rtl/>
        </w:rPr>
        <w:t xml:space="preserve"> אני רציתי להגיד שזה נושא מאוד חשוב, אבל לא צריך לעבור את הזמן. יש זמן מוגבל ואנחנו צריכים כולנו לעמוד בזה. חבר הכנסת אהוד רצאבי, בבקשה. </w:t>
      </w:r>
    </w:p>
    <w:p w14:paraId="263DD9CC" w14:textId="77777777" w:rsidR="00000000" w:rsidRDefault="00F92B3A">
      <w:pPr>
        <w:pStyle w:val="a0"/>
        <w:rPr>
          <w:rFonts w:hint="cs"/>
          <w:rtl/>
        </w:rPr>
      </w:pPr>
    </w:p>
    <w:p w14:paraId="2DD91F88" w14:textId="77777777" w:rsidR="00000000" w:rsidRDefault="00F92B3A">
      <w:pPr>
        <w:pStyle w:val="a"/>
        <w:rPr>
          <w:rtl/>
        </w:rPr>
      </w:pPr>
      <w:bookmarkStart w:id="424" w:name="FS000001050T08_12_2004_16_24_26"/>
      <w:bookmarkStart w:id="425" w:name="_Toc100391334"/>
      <w:bookmarkEnd w:id="424"/>
      <w:r>
        <w:rPr>
          <w:rFonts w:hint="eastAsia"/>
          <w:rtl/>
        </w:rPr>
        <w:t>אהוד</w:t>
      </w:r>
      <w:r>
        <w:rPr>
          <w:rtl/>
        </w:rPr>
        <w:t xml:space="preserve"> רצאבי (שינוי):</w:t>
      </w:r>
      <w:bookmarkEnd w:id="425"/>
    </w:p>
    <w:p w14:paraId="7D9B75A0" w14:textId="77777777" w:rsidR="00000000" w:rsidRDefault="00F92B3A">
      <w:pPr>
        <w:pStyle w:val="a0"/>
        <w:rPr>
          <w:rFonts w:hint="cs"/>
          <w:rtl/>
        </w:rPr>
      </w:pPr>
    </w:p>
    <w:p w14:paraId="4FFC776E" w14:textId="77777777" w:rsidR="00000000" w:rsidRDefault="00F92B3A">
      <w:pPr>
        <w:pStyle w:val="a0"/>
        <w:rPr>
          <w:rFonts w:hint="cs"/>
          <w:rtl/>
        </w:rPr>
      </w:pPr>
      <w:r>
        <w:rPr>
          <w:rFonts w:hint="cs"/>
          <w:rtl/>
        </w:rPr>
        <w:t xml:space="preserve">אדוני היושב-ראש, חברי הכנסת, יצא לי לעבור כרגע ליד שולחן הממשלה. כל כך הרבה מסכי מחשב כבויים יש </w:t>
      </w:r>
      <w:r>
        <w:rPr>
          <w:rFonts w:hint="cs"/>
          <w:rtl/>
        </w:rPr>
        <w:t>שם.</w:t>
      </w:r>
    </w:p>
    <w:p w14:paraId="237E9DFD" w14:textId="77777777" w:rsidR="00000000" w:rsidRDefault="00F92B3A">
      <w:pPr>
        <w:pStyle w:val="a0"/>
        <w:rPr>
          <w:rFonts w:hint="cs"/>
          <w:rtl/>
        </w:rPr>
      </w:pPr>
    </w:p>
    <w:p w14:paraId="4B7FC362" w14:textId="77777777" w:rsidR="00000000" w:rsidRDefault="00F92B3A">
      <w:pPr>
        <w:pStyle w:val="a0"/>
        <w:rPr>
          <w:rFonts w:hint="cs"/>
          <w:rtl/>
        </w:rPr>
      </w:pPr>
      <w:r>
        <w:rPr>
          <w:rFonts w:hint="cs"/>
          <w:rtl/>
        </w:rPr>
        <w:t>אני לא רוצה לדבר על העוני. על זה דיברו הנואמים לפני. אני גם לא רוצה לדבר על העשירים, אנחנו לא צריכים לדאוג להם. ועידת העסקים שנסגרה באמצע השבוע, ביום שני, נדמה לי, כללה באמת את שמנה וסולתה של הכלכלה הישראלית. הייתי שם במוצאי-שבת. היו שם נציגי ממשלה שה</w:t>
      </w:r>
      <w:r>
        <w:rPr>
          <w:rFonts w:hint="cs"/>
          <w:rtl/>
        </w:rPr>
        <w:t xml:space="preserve">יו מבוסמים מהצלחתה של הממשלה, מבוסמים מהצמיחה הצפויה ומהצמיחה שהיתה, כולם תקווה שהכול יהיה רק יותר טוב. אבל, על דבר אחד הם לא דיברו - על מעמד הביניים, ועל זה בדיוק אני רוצה לדבר. </w:t>
      </w:r>
    </w:p>
    <w:p w14:paraId="7F776396" w14:textId="77777777" w:rsidR="00000000" w:rsidRDefault="00F92B3A">
      <w:pPr>
        <w:pStyle w:val="a0"/>
        <w:rPr>
          <w:rFonts w:hint="cs"/>
          <w:rtl/>
        </w:rPr>
      </w:pPr>
    </w:p>
    <w:p w14:paraId="22345B4B" w14:textId="77777777" w:rsidR="00000000" w:rsidRDefault="00F92B3A">
      <w:pPr>
        <w:pStyle w:val="a0"/>
        <w:rPr>
          <w:rFonts w:hint="cs"/>
          <w:rtl/>
        </w:rPr>
      </w:pPr>
      <w:r>
        <w:rPr>
          <w:rFonts w:hint="cs"/>
          <w:rtl/>
        </w:rPr>
        <w:t xml:space="preserve">כל כלכלה, כל משק חייב שיהיה לו מעמד ביניים יציב ואיתן. מעמד הביניים </w:t>
      </w:r>
      <w:r>
        <w:rPr>
          <w:rtl/>
        </w:rPr>
        <w:t>–</w:t>
      </w:r>
      <w:r>
        <w:rPr>
          <w:rFonts w:hint="cs"/>
          <w:rtl/>
        </w:rPr>
        <w:t xml:space="preserve"> שזה ג</w:t>
      </w:r>
      <w:r>
        <w:rPr>
          <w:rFonts w:hint="cs"/>
          <w:rtl/>
        </w:rPr>
        <w:t xml:space="preserve">ם אנחנו פה, לפי המשכורות שאנחנו מרוויחים - הוא עמוד השדרה שמייצב את כל הכלכלה סביבו. מעמד הביניים הוא נושא הנטל הגדול ביותר של המסים, הוא נושא הנטל הגדול ביותר של שירות המילואים </w:t>
      </w:r>
      <w:r>
        <w:rPr>
          <w:rtl/>
        </w:rPr>
        <w:t>–</w:t>
      </w:r>
      <w:r>
        <w:rPr>
          <w:rFonts w:hint="cs"/>
          <w:rtl/>
        </w:rPr>
        <w:t xml:space="preserve"> אלה מאתנו שעושים מילואים - הוא נושא הנטל של כל הכלכלה הישראלית על כתפיו. </w:t>
      </w:r>
    </w:p>
    <w:p w14:paraId="4D9F1201" w14:textId="77777777" w:rsidR="00000000" w:rsidRDefault="00F92B3A">
      <w:pPr>
        <w:pStyle w:val="a0"/>
        <w:rPr>
          <w:rFonts w:hint="cs"/>
          <w:rtl/>
        </w:rPr>
      </w:pPr>
    </w:p>
    <w:p w14:paraId="6A828E52" w14:textId="77777777" w:rsidR="00000000" w:rsidRDefault="00F92B3A">
      <w:pPr>
        <w:pStyle w:val="a0"/>
        <w:rPr>
          <w:rFonts w:hint="cs"/>
          <w:rtl/>
        </w:rPr>
      </w:pPr>
      <w:r>
        <w:rPr>
          <w:rFonts w:hint="cs"/>
          <w:rtl/>
        </w:rPr>
        <w:t>ז</w:t>
      </w:r>
      <w:r>
        <w:rPr>
          <w:rFonts w:hint="cs"/>
          <w:rtl/>
        </w:rPr>
        <w:t xml:space="preserve">ה נכון שללא מעמד העשירים, נקרא לזה, יהיו פחות מקומות עבודה, זה נכון שהסקטור של העניים לא תורם לכלכלה הישראלית </w:t>
      </w:r>
      <w:r>
        <w:rPr>
          <w:rtl/>
        </w:rPr>
        <w:t>–</w:t>
      </w:r>
      <w:r>
        <w:rPr>
          <w:rFonts w:hint="cs"/>
          <w:rtl/>
        </w:rPr>
        <w:t xml:space="preserve"> באופן ישיר, כמובן, לזה אני מתכוון - אבל עדיין את מעמד הביניים אנחנו מזניחים. בשנים 1998</w:t>
      </w:r>
      <w:r>
        <w:rPr>
          <w:rtl/>
        </w:rPr>
        <w:t>–</w:t>
      </w:r>
      <w:r>
        <w:rPr>
          <w:rFonts w:hint="cs"/>
          <w:rtl/>
        </w:rPr>
        <w:t>2002 ירד שיעור מעמד הביניים ב-15%. מעמד הביניים הולך ומצ</w:t>
      </w:r>
      <w:r>
        <w:rPr>
          <w:rFonts w:hint="cs"/>
          <w:rtl/>
        </w:rPr>
        <w:t xml:space="preserve">טמצם וזולג לכיוונו של המעמד העני. </w:t>
      </w:r>
    </w:p>
    <w:p w14:paraId="2D9AD773" w14:textId="77777777" w:rsidR="00000000" w:rsidRDefault="00F92B3A">
      <w:pPr>
        <w:pStyle w:val="a0"/>
        <w:rPr>
          <w:rFonts w:hint="cs"/>
          <w:rtl/>
        </w:rPr>
      </w:pPr>
    </w:p>
    <w:p w14:paraId="284833B1" w14:textId="77777777" w:rsidR="00000000" w:rsidRDefault="00F92B3A">
      <w:pPr>
        <w:pStyle w:val="a0"/>
        <w:rPr>
          <w:rFonts w:hint="cs"/>
          <w:rtl/>
        </w:rPr>
      </w:pPr>
      <w:r>
        <w:rPr>
          <w:rFonts w:hint="cs"/>
          <w:rtl/>
        </w:rPr>
        <w:t xml:space="preserve">העניים והעשירים לא באמת משלמים מס בישראל. העניים -  מכיוון שהם לא מגיעים לסף המס, והעשירים </w:t>
      </w:r>
      <w:r>
        <w:rPr>
          <w:rtl/>
        </w:rPr>
        <w:t>–</w:t>
      </w:r>
      <w:r>
        <w:rPr>
          <w:rFonts w:hint="cs"/>
          <w:rtl/>
        </w:rPr>
        <w:t xml:space="preserve"> ספק אם בכלל משלמים מס בישראל עם כל תכנוני המס האגרסיביים שניתן לעשות. נטל המס שמעמד הביניים משלם מגיע ל-63%-64% מכלל ההכנסה, וכ</w:t>
      </w:r>
      <w:r>
        <w:rPr>
          <w:rFonts w:hint="cs"/>
          <w:rtl/>
        </w:rPr>
        <w:t>אשר הרפורמה במסים תושלם, בשנת 2005, נטל המס השולי הישיר יגיע רק ל-49%, מכיוון שהביטוח הלאומי למעשה מסתיים בסביבות ה-35,000 שקלים. מעבר לזה, מי שמרוויח, ישלם רק מס שולי של 49%. אני לא נגד זה, דרך אגב, אבל אני כן נגד מצב שבו אין תוכנית ברורה להגנה על מעמד הב</w:t>
      </w:r>
      <w:r>
        <w:rPr>
          <w:rFonts w:hint="cs"/>
          <w:rtl/>
        </w:rPr>
        <w:t>יניים.</w:t>
      </w:r>
    </w:p>
    <w:p w14:paraId="74F3C9C4" w14:textId="77777777" w:rsidR="00000000" w:rsidRDefault="00F92B3A">
      <w:pPr>
        <w:pStyle w:val="a0"/>
        <w:rPr>
          <w:rFonts w:hint="cs"/>
          <w:rtl/>
        </w:rPr>
      </w:pPr>
    </w:p>
    <w:p w14:paraId="47905472" w14:textId="77777777" w:rsidR="00000000" w:rsidRDefault="00F92B3A">
      <w:pPr>
        <w:pStyle w:val="a0"/>
        <w:rPr>
          <w:rFonts w:hint="cs"/>
          <w:rtl/>
        </w:rPr>
      </w:pPr>
      <w:r>
        <w:rPr>
          <w:rFonts w:hint="cs"/>
          <w:rtl/>
        </w:rPr>
        <w:t>בתוכנית הכלכלית לשנת 2005 אנחנו רואים גזירות שרק יכבידו על מעמד הביניים. למשל, ביטול נקודת זיכוי בגין בן-זוג שאינו עובד; למשל, ביטול ההכרה במס תשומות בגין רכב מסחרי, לאותו סקטור שמשתמש ב"פיאט קנגו" כזה קטן שהוא צריך אותו לצורכי עבודה; ההחלטה שוב לע</w:t>
      </w:r>
      <w:r>
        <w:rPr>
          <w:rFonts w:hint="cs"/>
          <w:rtl/>
        </w:rPr>
        <w:t xml:space="preserve">קר את התוכנית לחישוב מס נפרד, אותו "חוק פורז" שאנחנו מכירים, לבני-זוג שעובדים בעסק משותף; הקמת קופת-חולים חמישית שתהיה מיועדת אך ורק לעשירים, כיוון שהיא תהיה קופת-חולים שתעבוד על בסיס רווח; העלאת שכר הלימוד לסטודנטים </w:t>
      </w:r>
      <w:r>
        <w:rPr>
          <w:rtl/>
        </w:rPr>
        <w:t>–</w:t>
      </w:r>
      <w:r>
        <w:rPr>
          <w:rFonts w:hint="cs"/>
          <w:rtl/>
        </w:rPr>
        <w:t xml:space="preserve"> מה קרה? אנחנו לא רוצים סטודנטים עוד? </w:t>
      </w:r>
      <w:r>
        <w:rPr>
          <w:rFonts w:hint="cs"/>
          <w:rtl/>
        </w:rPr>
        <w:t xml:space="preserve">הרי יש קורלציה בין השכלה ובין יכולת השתכרות; ימי פגיעה למעבידים - הביטוח הלאומי משתתף היום בתשעה ימים, היום רוצים שזה יעלה ל-25 או 21 ימי עבודה. עד כמה מעביד יכול לספוג בעצמו את מחלתו של העובד שלו? כל הדבר הזה, כל הגזירות </w:t>
      </w:r>
      <w:r>
        <w:rPr>
          <w:rtl/>
        </w:rPr>
        <w:t>–</w:t>
      </w:r>
      <w:r>
        <w:rPr>
          <w:rFonts w:hint="cs"/>
          <w:rtl/>
        </w:rPr>
        <w:t xml:space="preserve"> אה, וכמובן, אני שכחתי - ביטול הפ</w:t>
      </w:r>
      <w:r>
        <w:rPr>
          <w:rFonts w:hint="cs"/>
          <w:rtl/>
        </w:rPr>
        <w:t xml:space="preserve">טור ממס על פיצויי פיטורין. גם זו תוכנית אווילית שתשחק עוד יותר את אלה שחסכו לימים שחס ושלום הם יפוטרו מהעבודה, או לחלופין יגיעו לגיל הפנסיה שלהם ויוכלו להשתמש בכספים שחסכו במשך שנות עבודתם. </w:t>
      </w:r>
    </w:p>
    <w:p w14:paraId="07047727" w14:textId="77777777" w:rsidR="00000000" w:rsidRDefault="00F92B3A">
      <w:pPr>
        <w:pStyle w:val="a0"/>
        <w:rPr>
          <w:rFonts w:hint="cs"/>
          <w:rtl/>
        </w:rPr>
      </w:pPr>
    </w:p>
    <w:p w14:paraId="515BCF8F" w14:textId="77777777" w:rsidR="00000000" w:rsidRDefault="00F92B3A">
      <w:pPr>
        <w:pStyle w:val="a0"/>
        <w:ind w:firstLine="0"/>
        <w:rPr>
          <w:rFonts w:hint="cs"/>
          <w:rtl/>
        </w:rPr>
      </w:pPr>
      <w:r>
        <w:rPr>
          <w:rFonts w:hint="cs"/>
          <w:rtl/>
        </w:rPr>
        <w:tab/>
        <w:t>אני כבר מסיים. מה צריך לעשות? דמי אבטלה לעצמאים. יש הצעות חוק פ</w:t>
      </w:r>
      <w:r>
        <w:rPr>
          <w:rFonts w:hint="cs"/>
          <w:rtl/>
        </w:rPr>
        <w:t>רטיות מפה ועד הודעה חדשה. אף אחד לא מיישם את זה. יש כרגע ועדה של הביטוח הלאומי שדנה בזה. אני מקווה מאוד שזה ייושם, אבל זה בוודאי ייקח להם כמה שנים. מס הכנסה שלילי שיהווה תמריץ ליציאה לעבודה לאנשים שלא מגיעים לסף מס; השלמת מהלך החישוב הנפרד לבני-זוג בעסק מש</w:t>
      </w:r>
      <w:r>
        <w:rPr>
          <w:rFonts w:hint="cs"/>
          <w:rtl/>
        </w:rPr>
        <w:t xml:space="preserve">ותף; הכרה בהוצאות יציאה לעבודה; הקלות בארנונה לבתי-עסק שנמצאים </w:t>
      </w:r>
      <w:r>
        <w:rPr>
          <w:rtl/>
        </w:rPr>
        <w:t>–</w:t>
      </w:r>
      <w:r>
        <w:rPr>
          <w:rFonts w:hint="cs"/>
          <w:rtl/>
        </w:rPr>
        <w:t xml:space="preserve"> קחו את הסוחרים של אזור דרום תל-אביב, אותם אני מכיר אישית; מיסוי של עסקים קטנים על-פי מחזור - הצהרה שיצאה מפיו של איתן רוב, לצערי הרב, לא נמצאת בספר החוקים המוצע לשנת 2005. ויש עוד הרבה מאוד ר</w:t>
      </w:r>
      <w:r>
        <w:rPr>
          <w:rFonts w:hint="cs"/>
          <w:rtl/>
        </w:rPr>
        <w:t>עיונות אחרים כיצד ניתן לעזור למעמד הביניים. הם אלה שבאמת ייצרו צמיחה במשק. תודה רבה.</w:t>
      </w:r>
    </w:p>
    <w:p w14:paraId="4A368A39" w14:textId="77777777" w:rsidR="00000000" w:rsidRDefault="00F92B3A">
      <w:pPr>
        <w:pStyle w:val="a0"/>
        <w:rPr>
          <w:rFonts w:hint="cs"/>
          <w:rtl/>
        </w:rPr>
      </w:pPr>
    </w:p>
    <w:p w14:paraId="29618E6A" w14:textId="77777777" w:rsidR="00000000" w:rsidRDefault="00F92B3A">
      <w:pPr>
        <w:pStyle w:val="af1"/>
        <w:rPr>
          <w:rtl/>
        </w:rPr>
      </w:pPr>
      <w:r>
        <w:rPr>
          <w:rFonts w:hint="eastAsia"/>
          <w:rtl/>
        </w:rPr>
        <w:t>היו</w:t>
      </w:r>
      <w:r>
        <w:rPr>
          <w:rtl/>
        </w:rPr>
        <w:t>"ר מיכאל נודלמן:</w:t>
      </w:r>
    </w:p>
    <w:p w14:paraId="1EA14CF4" w14:textId="77777777" w:rsidR="00000000" w:rsidRDefault="00F92B3A">
      <w:pPr>
        <w:pStyle w:val="a0"/>
        <w:rPr>
          <w:rFonts w:hint="cs"/>
          <w:rtl/>
        </w:rPr>
      </w:pPr>
    </w:p>
    <w:p w14:paraId="2D11FB51" w14:textId="77777777" w:rsidR="00000000" w:rsidRDefault="00F92B3A">
      <w:pPr>
        <w:pStyle w:val="a0"/>
        <w:rPr>
          <w:rFonts w:hint="cs"/>
          <w:rtl/>
        </w:rPr>
      </w:pPr>
      <w:r>
        <w:rPr>
          <w:rFonts w:hint="cs"/>
          <w:rtl/>
        </w:rPr>
        <w:t xml:space="preserve">תודה. חברי הכנסת, אין תשובה של שר. אנחנו עוברים להצעות אחרות. חבר הכנסת עסאם מח'ול, בבקשה. </w:t>
      </w:r>
    </w:p>
    <w:p w14:paraId="25E321A0" w14:textId="77777777" w:rsidR="00000000" w:rsidRDefault="00F92B3A">
      <w:pPr>
        <w:pStyle w:val="a0"/>
        <w:rPr>
          <w:rtl/>
        </w:rPr>
      </w:pPr>
    </w:p>
    <w:p w14:paraId="158DD0BE" w14:textId="77777777" w:rsidR="00000000" w:rsidRDefault="00F92B3A">
      <w:pPr>
        <w:pStyle w:val="a"/>
        <w:rPr>
          <w:rtl/>
        </w:rPr>
      </w:pPr>
      <w:bookmarkStart w:id="426" w:name="FS000000542T08_12_2004_16_43_54"/>
      <w:bookmarkStart w:id="427" w:name="_Toc100391335"/>
      <w:bookmarkEnd w:id="426"/>
      <w:r>
        <w:rPr>
          <w:rFonts w:hint="eastAsia"/>
          <w:rtl/>
        </w:rPr>
        <w:t>עסאם</w:t>
      </w:r>
      <w:r>
        <w:rPr>
          <w:rtl/>
        </w:rPr>
        <w:t xml:space="preserve"> מח'ול (חד"ש-תע"ל):</w:t>
      </w:r>
      <w:bookmarkEnd w:id="427"/>
    </w:p>
    <w:p w14:paraId="7C8DC5C9" w14:textId="77777777" w:rsidR="00000000" w:rsidRDefault="00F92B3A">
      <w:pPr>
        <w:pStyle w:val="a0"/>
        <w:rPr>
          <w:rFonts w:hint="cs"/>
          <w:rtl/>
        </w:rPr>
      </w:pPr>
    </w:p>
    <w:p w14:paraId="65E9BC22" w14:textId="77777777" w:rsidR="00000000" w:rsidRDefault="00F92B3A">
      <w:pPr>
        <w:pStyle w:val="a0"/>
        <w:rPr>
          <w:rFonts w:hint="cs"/>
          <w:rtl/>
        </w:rPr>
      </w:pPr>
      <w:r>
        <w:rPr>
          <w:rFonts w:hint="cs"/>
          <w:rtl/>
        </w:rPr>
        <w:t>אדוני היושב-ראש, היה כאן דבר מא</w:t>
      </w:r>
      <w:r>
        <w:rPr>
          <w:rFonts w:hint="cs"/>
          <w:rtl/>
        </w:rPr>
        <w:t xml:space="preserve">וד מעניין במתקפה שניהלו בני אלון וחבר הכנסת סלומינסקי על העשוקים דווקא, על אלה שבאו להפגין נגד המדיניות הכלכלית וסדר העדיפויות שלה. אני התייחסתי כאן </w:t>
      </w:r>
      <w:r>
        <w:rPr>
          <w:rtl/>
        </w:rPr>
        <w:t>–</w:t>
      </w:r>
      <w:r>
        <w:rPr>
          <w:rFonts w:hint="cs"/>
          <w:rtl/>
        </w:rPr>
        <w:t xml:space="preserve"> דיברו על הון ושלטון. אנחנו יכולים לדבר על עניים ומתנחלים, למשל. סיבה ותוצאה. אנחנו יכולים לדבר על עסקים, </w:t>
      </w:r>
      <w:r>
        <w:rPr>
          <w:rFonts w:hint="cs"/>
          <w:rtl/>
        </w:rPr>
        <w:t xml:space="preserve">עשוקים ומתנחלים. העסקים והמתנחלים ילכו ביחד. </w:t>
      </w:r>
    </w:p>
    <w:p w14:paraId="52E357F7" w14:textId="77777777" w:rsidR="00000000" w:rsidRDefault="00F92B3A">
      <w:pPr>
        <w:pStyle w:val="a0"/>
        <w:rPr>
          <w:rFonts w:hint="cs"/>
          <w:rtl/>
        </w:rPr>
      </w:pPr>
    </w:p>
    <w:p w14:paraId="76B282FB" w14:textId="77777777" w:rsidR="00000000" w:rsidRDefault="00F92B3A">
      <w:pPr>
        <w:pStyle w:val="a0"/>
        <w:rPr>
          <w:rFonts w:hint="cs"/>
          <w:rtl/>
        </w:rPr>
      </w:pPr>
      <w:r>
        <w:rPr>
          <w:rFonts w:hint="cs"/>
          <w:rtl/>
        </w:rPr>
        <w:t>אני התייחסתי לעניין של הפאשיזם, אדוני, לא כדי לקלל. אני מדבר על תופעה שמוגדרת בצורה מדעית כתופעה מעמדית. הפאשיזם תמיד היה תוצר של התחברות הימין הקיצוני עם בעלי ההון, ובשירות בעלי ההון הוא רמס את הדמוקרטיה ואיי</w:t>
      </w:r>
      <w:r>
        <w:rPr>
          <w:rFonts w:hint="cs"/>
          <w:rtl/>
        </w:rPr>
        <w:t xml:space="preserve">ם עליה. אני חושב שאנחנו עומדים על סף הרמיסה של הדמוקרטיה לטובת בעלי ההון הגדול, בעזרתם ובשירותים שמגישים להם אותם אנשי ימין קיצוני שיושבים ומנהלים את המתקפה הברוטלית הזאת על העשוקים ועל העניים, כאן.  </w:t>
      </w:r>
    </w:p>
    <w:p w14:paraId="3957D8BC" w14:textId="77777777" w:rsidR="00000000" w:rsidRDefault="00F92B3A">
      <w:pPr>
        <w:pStyle w:val="a0"/>
        <w:rPr>
          <w:rFonts w:hint="cs"/>
          <w:rtl/>
        </w:rPr>
      </w:pPr>
    </w:p>
    <w:p w14:paraId="7A228061" w14:textId="77777777" w:rsidR="00000000" w:rsidRDefault="00F92B3A">
      <w:pPr>
        <w:pStyle w:val="af1"/>
        <w:rPr>
          <w:rtl/>
        </w:rPr>
      </w:pPr>
      <w:r>
        <w:rPr>
          <w:rFonts w:hint="eastAsia"/>
          <w:rtl/>
        </w:rPr>
        <w:t>היו</w:t>
      </w:r>
      <w:r>
        <w:rPr>
          <w:rtl/>
        </w:rPr>
        <w:t>"ר מיכאל נודלמן:</w:t>
      </w:r>
    </w:p>
    <w:p w14:paraId="18A41282" w14:textId="77777777" w:rsidR="00000000" w:rsidRDefault="00F92B3A">
      <w:pPr>
        <w:pStyle w:val="a0"/>
        <w:rPr>
          <w:rFonts w:hint="cs"/>
          <w:rtl/>
        </w:rPr>
      </w:pPr>
    </w:p>
    <w:p w14:paraId="6966D612" w14:textId="77777777" w:rsidR="00000000" w:rsidRDefault="00F92B3A">
      <w:pPr>
        <w:pStyle w:val="a0"/>
        <w:rPr>
          <w:rFonts w:hint="cs"/>
          <w:rtl/>
        </w:rPr>
      </w:pPr>
      <w:r>
        <w:rPr>
          <w:rFonts w:hint="cs"/>
          <w:rtl/>
        </w:rPr>
        <w:t>תודה. חבר הכנסת גאלב מג'אדלה. דקה</w:t>
      </w:r>
      <w:r>
        <w:rPr>
          <w:rFonts w:hint="cs"/>
          <w:rtl/>
        </w:rPr>
        <w:t>. ואני מבקש באמת הצעה, כי לא היה שר. אנחנו צריכים להחליט - - -</w:t>
      </w:r>
    </w:p>
    <w:p w14:paraId="292F705E" w14:textId="77777777" w:rsidR="00000000" w:rsidRDefault="00F92B3A">
      <w:pPr>
        <w:pStyle w:val="a0"/>
        <w:rPr>
          <w:rFonts w:hint="cs"/>
          <w:rtl/>
        </w:rPr>
      </w:pPr>
    </w:p>
    <w:p w14:paraId="1BF69B58" w14:textId="77777777" w:rsidR="00000000" w:rsidRDefault="00F92B3A">
      <w:pPr>
        <w:pStyle w:val="a"/>
        <w:rPr>
          <w:rtl/>
        </w:rPr>
      </w:pPr>
      <w:bookmarkStart w:id="428" w:name="FS000002014T08_12_2004_16_52_35"/>
      <w:bookmarkStart w:id="429" w:name="_Toc100391336"/>
      <w:bookmarkEnd w:id="428"/>
      <w:r>
        <w:rPr>
          <w:rFonts w:hint="eastAsia"/>
          <w:rtl/>
        </w:rPr>
        <w:t>גאלב</w:t>
      </w:r>
      <w:r>
        <w:rPr>
          <w:rtl/>
        </w:rPr>
        <w:t xml:space="preserve"> מג'אדלה (העבודה-מימד):</w:t>
      </w:r>
      <w:bookmarkEnd w:id="429"/>
    </w:p>
    <w:p w14:paraId="5EB24699" w14:textId="77777777" w:rsidR="00000000" w:rsidRDefault="00F92B3A">
      <w:pPr>
        <w:pStyle w:val="a0"/>
        <w:rPr>
          <w:rFonts w:hint="cs"/>
          <w:rtl/>
        </w:rPr>
      </w:pPr>
    </w:p>
    <w:p w14:paraId="784B4E4B" w14:textId="77777777" w:rsidR="00000000" w:rsidRDefault="00F92B3A">
      <w:pPr>
        <w:pStyle w:val="a0"/>
        <w:rPr>
          <w:rFonts w:hint="cs"/>
          <w:rtl/>
        </w:rPr>
      </w:pPr>
      <w:r>
        <w:rPr>
          <w:rFonts w:hint="cs"/>
          <w:rtl/>
        </w:rPr>
        <w:t xml:space="preserve">אנחנו מציעים להעביר לוועדה, אדוני היושב-ראש. </w:t>
      </w:r>
    </w:p>
    <w:p w14:paraId="7C0796F7" w14:textId="77777777" w:rsidR="00000000" w:rsidRDefault="00F92B3A">
      <w:pPr>
        <w:pStyle w:val="a0"/>
        <w:rPr>
          <w:rFonts w:hint="cs"/>
          <w:rtl/>
        </w:rPr>
      </w:pPr>
    </w:p>
    <w:p w14:paraId="4A378E85" w14:textId="77777777" w:rsidR="00000000" w:rsidRDefault="00F92B3A">
      <w:pPr>
        <w:pStyle w:val="af1"/>
        <w:rPr>
          <w:rtl/>
        </w:rPr>
      </w:pPr>
      <w:r>
        <w:rPr>
          <w:rFonts w:hint="eastAsia"/>
          <w:rtl/>
        </w:rPr>
        <w:t>היו</w:t>
      </w:r>
      <w:r>
        <w:rPr>
          <w:rtl/>
        </w:rPr>
        <w:t>"ר מיכאל נודלמן:</w:t>
      </w:r>
    </w:p>
    <w:p w14:paraId="506369D8" w14:textId="77777777" w:rsidR="00000000" w:rsidRDefault="00F92B3A">
      <w:pPr>
        <w:pStyle w:val="a0"/>
        <w:rPr>
          <w:rFonts w:hint="cs"/>
          <w:rtl/>
        </w:rPr>
      </w:pPr>
    </w:p>
    <w:p w14:paraId="10E06208" w14:textId="77777777" w:rsidR="00000000" w:rsidRDefault="00F92B3A">
      <w:pPr>
        <w:pStyle w:val="a0"/>
        <w:rPr>
          <w:rFonts w:hint="cs"/>
          <w:rtl/>
        </w:rPr>
      </w:pPr>
      <w:r>
        <w:rPr>
          <w:rFonts w:hint="cs"/>
          <w:rtl/>
        </w:rPr>
        <w:t>איך? איזו ועדה?</w:t>
      </w:r>
    </w:p>
    <w:p w14:paraId="0B1D893A" w14:textId="77777777" w:rsidR="00000000" w:rsidRDefault="00F92B3A">
      <w:pPr>
        <w:pStyle w:val="a0"/>
        <w:rPr>
          <w:rFonts w:hint="cs"/>
          <w:rtl/>
        </w:rPr>
      </w:pPr>
    </w:p>
    <w:p w14:paraId="07263204" w14:textId="77777777" w:rsidR="00000000" w:rsidRDefault="00F92B3A">
      <w:pPr>
        <w:pStyle w:val="-"/>
        <w:rPr>
          <w:rtl/>
        </w:rPr>
      </w:pPr>
      <w:bookmarkStart w:id="430" w:name="FS000002014T08_12_2004_16_52_45C"/>
      <w:bookmarkEnd w:id="430"/>
      <w:r>
        <w:rPr>
          <w:rFonts w:hint="eastAsia"/>
          <w:rtl/>
        </w:rPr>
        <w:t>גאלב</w:t>
      </w:r>
      <w:r>
        <w:rPr>
          <w:rtl/>
        </w:rPr>
        <w:t xml:space="preserve"> מג'אדלה (העבודה-מימד):</w:t>
      </w:r>
    </w:p>
    <w:p w14:paraId="5F5982EA" w14:textId="77777777" w:rsidR="00000000" w:rsidRDefault="00F92B3A">
      <w:pPr>
        <w:pStyle w:val="a0"/>
        <w:rPr>
          <w:rFonts w:hint="cs"/>
          <w:rtl/>
        </w:rPr>
      </w:pPr>
    </w:p>
    <w:p w14:paraId="08004572" w14:textId="77777777" w:rsidR="00000000" w:rsidRDefault="00F92B3A">
      <w:pPr>
        <w:pStyle w:val="a0"/>
        <w:rPr>
          <w:rFonts w:hint="cs"/>
          <w:rtl/>
        </w:rPr>
      </w:pPr>
      <w:r>
        <w:rPr>
          <w:rFonts w:hint="cs"/>
          <w:rtl/>
        </w:rPr>
        <w:t>אדוני היושב-ראש, חברי חברי הכנסת, אני רוצה לומר ש</w:t>
      </w:r>
      <w:r>
        <w:rPr>
          <w:rFonts w:hint="cs"/>
          <w:rtl/>
        </w:rPr>
        <w:t>אין עתיד לעסקים בעידן של מובטלים ועניים. עסקים ללא צרכנים, עסקים עם מובטלים ועניים, הם עסקים ללא עתיד, אין להם שום עתיד. ולכן העסקים ובעלי העסקים צריכים לדאוג וצריכים שיהיה חשוב להם ובסדר העדיפויות שלהם שיהיו צרכנים לעסקים שלהם. כשיש לי שכן מובטל ועני, אני</w:t>
      </w:r>
      <w:r>
        <w:rPr>
          <w:rFonts w:hint="cs"/>
          <w:rtl/>
        </w:rPr>
        <w:t xml:space="preserve"> בבעיה. חברה לא שוויונית ולא צודקת, חברה שכולה נגועה, היא בבעיה. אני לא רואה סתירה, להיפך. אני חושב שבעלי העסקים צריכים לדאוג לכלל החברה, כדי שיהיו להם צרכנים וכדי שיהיה לעסקים שלהם עתיד. תודה רבה, אדוני.</w:t>
      </w:r>
    </w:p>
    <w:p w14:paraId="0D74D240" w14:textId="77777777" w:rsidR="00000000" w:rsidRDefault="00F92B3A">
      <w:pPr>
        <w:pStyle w:val="a0"/>
        <w:ind w:firstLine="0"/>
        <w:rPr>
          <w:rFonts w:hint="cs"/>
          <w:rtl/>
        </w:rPr>
      </w:pPr>
    </w:p>
    <w:p w14:paraId="55B29EB1" w14:textId="77777777" w:rsidR="00000000" w:rsidRDefault="00F92B3A">
      <w:pPr>
        <w:pStyle w:val="af1"/>
        <w:rPr>
          <w:rtl/>
        </w:rPr>
      </w:pPr>
      <w:r>
        <w:rPr>
          <w:rFonts w:hint="eastAsia"/>
          <w:rtl/>
        </w:rPr>
        <w:t>היו</w:t>
      </w:r>
      <w:r>
        <w:rPr>
          <w:rtl/>
        </w:rPr>
        <w:t>"ר מיכאל נודלמן:</w:t>
      </w:r>
    </w:p>
    <w:p w14:paraId="407EC40B" w14:textId="77777777" w:rsidR="00000000" w:rsidRDefault="00F92B3A">
      <w:pPr>
        <w:pStyle w:val="a0"/>
        <w:rPr>
          <w:rFonts w:hint="cs"/>
          <w:rtl/>
        </w:rPr>
      </w:pPr>
    </w:p>
    <w:p w14:paraId="5A33A85F" w14:textId="77777777" w:rsidR="00000000" w:rsidRDefault="00F92B3A">
      <w:pPr>
        <w:pStyle w:val="a0"/>
        <w:rPr>
          <w:rFonts w:hint="cs"/>
          <w:rtl/>
        </w:rPr>
      </w:pPr>
      <w:r>
        <w:rPr>
          <w:rFonts w:hint="cs"/>
          <w:rtl/>
        </w:rPr>
        <w:t xml:space="preserve">תודה. חבר הכנסת נסים זאב </w:t>
      </w:r>
      <w:r>
        <w:rPr>
          <w:rtl/>
        </w:rPr>
        <w:t>–</w:t>
      </w:r>
      <w:r>
        <w:rPr>
          <w:rFonts w:hint="cs"/>
          <w:rtl/>
        </w:rPr>
        <w:t xml:space="preserve"> הצ</w:t>
      </w:r>
      <w:r>
        <w:rPr>
          <w:rFonts w:hint="cs"/>
          <w:rtl/>
        </w:rPr>
        <w:t>עה אחרת. בבקשה.</w:t>
      </w:r>
    </w:p>
    <w:p w14:paraId="0ACF1E34" w14:textId="77777777" w:rsidR="00000000" w:rsidRDefault="00F92B3A">
      <w:pPr>
        <w:pStyle w:val="a0"/>
        <w:rPr>
          <w:rFonts w:hint="cs"/>
          <w:rtl/>
        </w:rPr>
      </w:pPr>
    </w:p>
    <w:p w14:paraId="46C674A0" w14:textId="77777777" w:rsidR="00000000" w:rsidRDefault="00F92B3A">
      <w:pPr>
        <w:pStyle w:val="a"/>
        <w:rPr>
          <w:rtl/>
        </w:rPr>
      </w:pPr>
      <w:bookmarkStart w:id="431" w:name="FS000000431T08_12_2004_15_57_00"/>
      <w:bookmarkStart w:id="432" w:name="FS000000490T08_12_2004_15_57_05"/>
      <w:bookmarkStart w:id="433" w:name="_Toc100391337"/>
      <w:bookmarkEnd w:id="431"/>
      <w:r>
        <w:rPr>
          <w:rFonts w:hint="eastAsia"/>
          <w:rtl/>
        </w:rPr>
        <w:t>נסים</w:t>
      </w:r>
      <w:r>
        <w:rPr>
          <w:rtl/>
        </w:rPr>
        <w:t xml:space="preserve"> זאב (ש"ס):</w:t>
      </w:r>
      <w:bookmarkEnd w:id="433"/>
    </w:p>
    <w:p w14:paraId="4674FFC2" w14:textId="77777777" w:rsidR="00000000" w:rsidRDefault="00F92B3A">
      <w:pPr>
        <w:pStyle w:val="a0"/>
        <w:rPr>
          <w:rtl/>
        </w:rPr>
      </w:pPr>
    </w:p>
    <w:bookmarkEnd w:id="432"/>
    <w:p w14:paraId="118482F5" w14:textId="77777777" w:rsidR="00000000" w:rsidRDefault="00F92B3A">
      <w:pPr>
        <w:pStyle w:val="a0"/>
        <w:rPr>
          <w:rFonts w:hint="cs"/>
          <w:rtl/>
        </w:rPr>
      </w:pPr>
      <w:r>
        <w:rPr>
          <w:rFonts w:hint="cs"/>
          <w:rtl/>
        </w:rPr>
        <w:t xml:space="preserve">אדוני היושב בראש, שר האוצר מתעתע השכם והערב בציבור, באזרחי ישראל, שאנחנו מדינה קפיטליסטית ולא סוציאליסטית, שאנחנו לא יכולים לתת מענקים לאין-ספור, לאין-סוף, ועכשיו אנחנו בצמיחה. </w:t>
      </w:r>
    </w:p>
    <w:p w14:paraId="23A09D70" w14:textId="77777777" w:rsidR="00000000" w:rsidRDefault="00F92B3A">
      <w:pPr>
        <w:pStyle w:val="a0"/>
        <w:rPr>
          <w:rFonts w:hint="cs"/>
          <w:rtl/>
        </w:rPr>
      </w:pPr>
    </w:p>
    <w:p w14:paraId="63C4A083" w14:textId="77777777" w:rsidR="00000000" w:rsidRDefault="00F92B3A">
      <w:pPr>
        <w:pStyle w:val="a0"/>
        <w:rPr>
          <w:rFonts w:hint="cs"/>
          <w:rtl/>
        </w:rPr>
      </w:pPr>
      <w:r>
        <w:rPr>
          <w:rFonts w:hint="cs"/>
          <w:rtl/>
        </w:rPr>
        <w:t>איזו צמיחה? אנחנו דואגים לכך שאותם עשירים ו</w:t>
      </w:r>
      <w:r>
        <w:rPr>
          <w:rFonts w:hint="cs"/>
          <w:rtl/>
        </w:rPr>
        <w:t>מיליונרים יקימו מפעלים, תעשיות רבות, ויהיה שוק עבודה פתוח. כמה אפשר לתעתע בציבור הזה? הלוא תסתכלו כמה בתי-עסק נסגרו רק בשנים האחרונות - 60,000 בתי-עסק קטנים. חבר הכנסת אהוד רצאבי דיבר על מעמד הביניים. נכון, מעמד הביניים קורס.</w:t>
      </w:r>
    </w:p>
    <w:p w14:paraId="094E9EBB" w14:textId="77777777" w:rsidR="00000000" w:rsidRDefault="00F92B3A">
      <w:pPr>
        <w:pStyle w:val="a0"/>
        <w:rPr>
          <w:rFonts w:hint="cs"/>
          <w:rtl/>
        </w:rPr>
      </w:pPr>
    </w:p>
    <w:p w14:paraId="282C16F2" w14:textId="77777777" w:rsidR="00000000" w:rsidRDefault="00F92B3A">
      <w:pPr>
        <w:pStyle w:val="a0"/>
        <w:rPr>
          <w:rFonts w:hint="cs"/>
          <w:rtl/>
        </w:rPr>
      </w:pPr>
      <w:r>
        <w:rPr>
          <w:rFonts w:hint="cs"/>
          <w:rtl/>
        </w:rPr>
        <w:t>דבר נוסף, כשמדברים עם בעלי עס</w:t>
      </w:r>
      <w:r>
        <w:rPr>
          <w:rFonts w:hint="cs"/>
          <w:rtl/>
        </w:rPr>
        <w:t xml:space="preserve">קים, לאיפה כל ההון הולך? הכול מוברח ממדינת ישראל.  בארצות-הברית משאירים את ההון ופותחים עוד עסק ועוד עסק. מי שיש לו פה עסק והוא מצליח, בורח מפה. גם אם הוא נשאר, הוא מבריח את ההון שלו. לכן, אי-אפשר לבנות על אותם בעלי עסקים שרק מנצלים את המדינה הזאת, חולבים </w:t>
      </w:r>
      <w:r>
        <w:rPr>
          <w:rFonts w:hint="cs"/>
          <w:rtl/>
        </w:rPr>
        <w:t>את המדינה הזאת, אבל בפועל את הכסף שלהם הם מבריחים ממדינת ישראל.</w:t>
      </w:r>
    </w:p>
    <w:p w14:paraId="3E78FF6E" w14:textId="77777777" w:rsidR="00000000" w:rsidRDefault="00F92B3A">
      <w:pPr>
        <w:pStyle w:val="a0"/>
        <w:rPr>
          <w:rFonts w:hint="cs"/>
          <w:rtl/>
        </w:rPr>
      </w:pPr>
    </w:p>
    <w:p w14:paraId="42EBFDAC" w14:textId="77777777" w:rsidR="00000000" w:rsidRDefault="00F92B3A">
      <w:pPr>
        <w:pStyle w:val="af1"/>
        <w:rPr>
          <w:rtl/>
        </w:rPr>
      </w:pPr>
      <w:r>
        <w:rPr>
          <w:rFonts w:hint="eastAsia"/>
          <w:rtl/>
        </w:rPr>
        <w:t>היו</w:t>
      </w:r>
      <w:r>
        <w:rPr>
          <w:rtl/>
        </w:rPr>
        <w:t>"ר מיכאל נודלמן:</w:t>
      </w:r>
    </w:p>
    <w:p w14:paraId="726F79BC" w14:textId="77777777" w:rsidR="00000000" w:rsidRDefault="00F92B3A">
      <w:pPr>
        <w:pStyle w:val="a0"/>
        <w:rPr>
          <w:rFonts w:hint="cs"/>
          <w:rtl/>
        </w:rPr>
      </w:pPr>
    </w:p>
    <w:p w14:paraId="399E21BA" w14:textId="77777777" w:rsidR="00000000" w:rsidRDefault="00F92B3A">
      <w:pPr>
        <w:pStyle w:val="a0"/>
        <w:rPr>
          <w:rFonts w:hint="cs"/>
          <w:rtl/>
        </w:rPr>
      </w:pPr>
      <w:r>
        <w:rPr>
          <w:rFonts w:hint="cs"/>
          <w:rtl/>
        </w:rPr>
        <w:t xml:space="preserve">תודה. חבר הכנסת דהאמשה </w:t>
      </w:r>
      <w:r>
        <w:rPr>
          <w:rtl/>
        </w:rPr>
        <w:t>–</w:t>
      </w:r>
      <w:r>
        <w:rPr>
          <w:rFonts w:hint="cs"/>
          <w:rtl/>
        </w:rPr>
        <w:t xml:space="preserve"> הצעה אחרת. בבקשה.</w:t>
      </w:r>
    </w:p>
    <w:p w14:paraId="02809CF0" w14:textId="77777777" w:rsidR="00000000" w:rsidRDefault="00F92B3A">
      <w:pPr>
        <w:pStyle w:val="a0"/>
        <w:rPr>
          <w:rFonts w:hint="cs"/>
          <w:rtl/>
        </w:rPr>
      </w:pPr>
    </w:p>
    <w:p w14:paraId="1B1157CA" w14:textId="77777777" w:rsidR="00000000" w:rsidRDefault="00F92B3A">
      <w:pPr>
        <w:pStyle w:val="a"/>
        <w:rPr>
          <w:rtl/>
        </w:rPr>
      </w:pPr>
      <w:bookmarkStart w:id="434" w:name="FS000000550T08_12_2004_15_33_46"/>
      <w:bookmarkStart w:id="435" w:name="_Toc100391338"/>
      <w:bookmarkEnd w:id="434"/>
      <w:r>
        <w:rPr>
          <w:rFonts w:hint="eastAsia"/>
          <w:rtl/>
        </w:rPr>
        <w:t>עבד</w:t>
      </w:r>
      <w:r>
        <w:rPr>
          <w:rtl/>
        </w:rPr>
        <w:t>-אלמאלכ דהאמשה (רע"ם):</w:t>
      </w:r>
      <w:bookmarkEnd w:id="435"/>
    </w:p>
    <w:p w14:paraId="0361A77F" w14:textId="77777777" w:rsidR="00000000" w:rsidRDefault="00F92B3A">
      <w:pPr>
        <w:pStyle w:val="a0"/>
        <w:rPr>
          <w:rFonts w:hint="cs"/>
          <w:rtl/>
        </w:rPr>
      </w:pPr>
    </w:p>
    <w:p w14:paraId="546365B6" w14:textId="77777777" w:rsidR="00000000" w:rsidRDefault="00F92B3A">
      <w:pPr>
        <w:pStyle w:val="a0"/>
        <w:rPr>
          <w:rFonts w:hint="cs"/>
          <w:rtl/>
        </w:rPr>
      </w:pPr>
      <w:r>
        <w:rPr>
          <w:rFonts w:hint="cs"/>
          <w:rtl/>
        </w:rPr>
        <w:t>כבוד היושב-ראש, כנסת נכבדה, הרי הסחף ברור, והסחף הוא בכל התחומים לכיוון השלילי. אם בעניין העוני - ו</w:t>
      </w:r>
      <w:r>
        <w:rPr>
          <w:rFonts w:hint="cs"/>
          <w:rtl/>
        </w:rPr>
        <w:t xml:space="preserve">פורסם עכשיו הדוח המקביל של העוני, הדוח האלטרנטיבי, והראה כמה חריפה בעיית העוני, והיא הולכת ונעשית חריפה עוד יותר - ואם הסחף אפילו ביוקרתה של הכנסת. במקום שהדברים ייחתכו פה ושר האוצר ידבר פה, הוא שוטח את המדיניות שלו בוועידת העסקים, בבתי-מלון ופה ושם. הפעם </w:t>
      </w:r>
      <w:r>
        <w:rPr>
          <w:rFonts w:hint="cs"/>
          <w:rtl/>
        </w:rPr>
        <w:t xml:space="preserve">הגדיל לעשות ראש הממשלה עצמו. הוא הלך לכנס הזה של העסקים, ושם הוא התווה מדיניות ודרך. </w:t>
      </w:r>
    </w:p>
    <w:p w14:paraId="0441E843" w14:textId="77777777" w:rsidR="00000000" w:rsidRDefault="00F92B3A">
      <w:pPr>
        <w:pStyle w:val="a0"/>
        <w:rPr>
          <w:rFonts w:hint="cs"/>
          <w:rtl/>
        </w:rPr>
      </w:pPr>
    </w:p>
    <w:p w14:paraId="6F781074" w14:textId="77777777" w:rsidR="00000000" w:rsidRDefault="00F92B3A">
      <w:pPr>
        <w:pStyle w:val="a0"/>
        <w:rPr>
          <w:rFonts w:hint="cs"/>
          <w:rtl/>
        </w:rPr>
      </w:pPr>
      <w:r>
        <w:rPr>
          <w:rFonts w:hint="cs"/>
          <w:rtl/>
        </w:rPr>
        <w:t>אני חושב שדרכה של הממשלה הזאת ושל שר האוצר שלה - חייבים לשים לה קץ. לא יכול להיות שימשיכו להעשיר את העשירים ולרושש את העניים. המדיניות הזאת איננה ראויה ואיננה צריכה להימ</w:t>
      </w:r>
      <w:r>
        <w:rPr>
          <w:rFonts w:hint="cs"/>
          <w:rtl/>
        </w:rPr>
        <w:t>שך. תודה רבה.</w:t>
      </w:r>
    </w:p>
    <w:p w14:paraId="6C1C223B" w14:textId="77777777" w:rsidR="00000000" w:rsidRDefault="00F92B3A">
      <w:pPr>
        <w:pStyle w:val="a0"/>
        <w:rPr>
          <w:rFonts w:hint="cs"/>
          <w:rtl/>
        </w:rPr>
      </w:pPr>
    </w:p>
    <w:p w14:paraId="0E5A2773" w14:textId="77777777" w:rsidR="00000000" w:rsidRDefault="00F92B3A">
      <w:pPr>
        <w:pStyle w:val="af1"/>
        <w:rPr>
          <w:rtl/>
        </w:rPr>
      </w:pPr>
      <w:r>
        <w:rPr>
          <w:rFonts w:hint="eastAsia"/>
          <w:rtl/>
        </w:rPr>
        <w:t>היו</w:t>
      </w:r>
      <w:r>
        <w:rPr>
          <w:rtl/>
        </w:rPr>
        <w:t>"ר מיכאל נודלמן:</w:t>
      </w:r>
    </w:p>
    <w:p w14:paraId="33A81D8D" w14:textId="77777777" w:rsidR="00000000" w:rsidRDefault="00F92B3A">
      <w:pPr>
        <w:pStyle w:val="a0"/>
        <w:rPr>
          <w:rFonts w:hint="cs"/>
          <w:rtl/>
        </w:rPr>
      </w:pPr>
    </w:p>
    <w:p w14:paraId="53827B98" w14:textId="77777777" w:rsidR="00000000" w:rsidRDefault="00F92B3A">
      <w:pPr>
        <w:pStyle w:val="a0"/>
        <w:rPr>
          <w:rFonts w:hint="cs"/>
          <w:rtl/>
        </w:rPr>
      </w:pPr>
      <w:r>
        <w:rPr>
          <w:rFonts w:hint="cs"/>
          <w:rtl/>
        </w:rPr>
        <w:t>תודה. חברי הכנסת, אני שואל: מה אתה מציע, חבר הכנסת?</w:t>
      </w:r>
    </w:p>
    <w:p w14:paraId="4FCC5A19" w14:textId="77777777" w:rsidR="00000000" w:rsidRDefault="00F92B3A">
      <w:pPr>
        <w:pStyle w:val="a0"/>
        <w:rPr>
          <w:rFonts w:hint="cs"/>
          <w:rtl/>
        </w:rPr>
      </w:pPr>
    </w:p>
    <w:p w14:paraId="6DA94FCA" w14:textId="77777777" w:rsidR="00000000" w:rsidRDefault="00F92B3A">
      <w:pPr>
        <w:pStyle w:val="af0"/>
        <w:rPr>
          <w:rtl/>
        </w:rPr>
      </w:pPr>
      <w:r>
        <w:rPr>
          <w:rFonts w:hint="eastAsia"/>
          <w:rtl/>
        </w:rPr>
        <w:t>אלי</w:t>
      </w:r>
      <w:r>
        <w:rPr>
          <w:rtl/>
        </w:rPr>
        <w:t xml:space="preserve"> בן-מנחם (העבודה-מימד):</w:t>
      </w:r>
    </w:p>
    <w:p w14:paraId="1366E901" w14:textId="77777777" w:rsidR="00000000" w:rsidRDefault="00F92B3A">
      <w:pPr>
        <w:pStyle w:val="a0"/>
        <w:rPr>
          <w:rFonts w:hint="cs"/>
          <w:rtl/>
        </w:rPr>
      </w:pPr>
    </w:p>
    <w:p w14:paraId="6E057F23" w14:textId="77777777" w:rsidR="00000000" w:rsidRDefault="00F92B3A">
      <w:pPr>
        <w:pStyle w:val="a0"/>
        <w:rPr>
          <w:rFonts w:hint="cs"/>
          <w:rtl/>
        </w:rPr>
      </w:pPr>
      <w:r>
        <w:rPr>
          <w:rFonts w:hint="cs"/>
          <w:rtl/>
        </w:rPr>
        <w:t>דיון במליאה.</w:t>
      </w:r>
    </w:p>
    <w:p w14:paraId="63EB4F42" w14:textId="77777777" w:rsidR="00000000" w:rsidRDefault="00F92B3A">
      <w:pPr>
        <w:pStyle w:val="a0"/>
        <w:rPr>
          <w:rFonts w:hint="cs"/>
          <w:rtl/>
        </w:rPr>
      </w:pPr>
    </w:p>
    <w:p w14:paraId="554C8665" w14:textId="77777777" w:rsidR="00000000" w:rsidRDefault="00F92B3A">
      <w:pPr>
        <w:pStyle w:val="af1"/>
        <w:rPr>
          <w:rtl/>
        </w:rPr>
      </w:pPr>
      <w:r>
        <w:rPr>
          <w:rFonts w:hint="eastAsia"/>
          <w:rtl/>
        </w:rPr>
        <w:t>היו</w:t>
      </w:r>
      <w:r>
        <w:rPr>
          <w:rtl/>
        </w:rPr>
        <w:t>"ר מיכאל נודלמן:</w:t>
      </w:r>
    </w:p>
    <w:p w14:paraId="73CCAE59" w14:textId="77777777" w:rsidR="00000000" w:rsidRDefault="00F92B3A">
      <w:pPr>
        <w:pStyle w:val="a0"/>
        <w:rPr>
          <w:rFonts w:hint="cs"/>
          <w:rtl/>
        </w:rPr>
      </w:pPr>
    </w:p>
    <w:p w14:paraId="0E498E7C" w14:textId="77777777" w:rsidR="00000000" w:rsidRDefault="00F92B3A">
      <w:pPr>
        <w:pStyle w:val="a0"/>
        <w:rPr>
          <w:rFonts w:hint="cs"/>
          <w:rtl/>
        </w:rPr>
      </w:pPr>
      <w:r>
        <w:rPr>
          <w:rFonts w:hint="cs"/>
          <w:rtl/>
        </w:rPr>
        <w:t xml:space="preserve">חבר הכנסת ניסן סלומינסקי </w:t>
      </w:r>
      <w:r>
        <w:rPr>
          <w:rtl/>
        </w:rPr>
        <w:t>–</w:t>
      </w:r>
      <w:r>
        <w:rPr>
          <w:rFonts w:hint="cs"/>
          <w:rtl/>
        </w:rPr>
        <w:t xml:space="preserve"> אינו נוכח; חבר הכנסת יצחק כהן </w:t>
      </w:r>
      <w:r>
        <w:rPr>
          <w:rtl/>
        </w:rPr>
        <w:t>–</w:t>
      </w:r>
      <w:r>
        <w:rPr>
          <w:rFonts w:hint="cs"/>
          <w:rtl/>
        </w:rPr>
        <w:t xml:space="preserve"> אינו נוכח; חבר הכנסת בנימין אלון </w:t>
      </w:r>
      <w:r>
        <w:rPr>
          <w:rtl/>
        </w:rPr>
        <w:t>–</w:t>
      </w:r>
      <w:r>
        <w:rPr>
          <w:rFonts w:hint="cs"/>
          <w:rtl/>
        </w:rPr>
        <w:t xml:space="preserve"> אינו נוכח;</w:t>
      </w:r>
      <w:r>
        <w:rPr>
          <w:rFonts w:hint="cs"/>
          <w:rtl/>
        </w:rPr>
        <w:t xml:space="preserve"> חבר הכנסת ישראל אייכלר </w:t>
      </w:r>
      <w:r>
        <w:rPr>
          <w:rtl/>
        </w:rPr>
        <w:t>–</w:t>
      </w:r>
      <w:r>
        <w:rPr>
          <w:rFonts w:hint="cs"/>
          <w:rtl/>
        </w:rPr>
        <w:t xml:space="preserve"> אינו נוכח. חבר הכנסת ואסל טאהא.</w:t>
      </w:r>
    </w:p>
    <w:p w14:paraId="36EBF228" w14:textId="77777777" w:rsidR="00000000" w:rsidRDefault="00F92B3A">
      <w:pPr>
        <w:pStyle w:val="a0"/>
        <w:rPr>
          <w:rFonts w:hint="cs"/>
          <w:rtl/>
        </w:rPr>
      </w:pPr>
    </w:p>
    <w:p w14:paraId="14B5AA79" w14:textId="77777777" w:rsidR="00000000" w:rsidRDefault="00F92B3A">
      <w:pPr>
        <w:pStyle w:val="af0"/>
        <w:rPr>
          <w:rtl/>
        </w:rPr>
      </w:pPr>
      <w:r>
        <w:rPr>
          <w:rFonts w:hint="eastAsia"/>
          <w:rtl/>
        </w:rPr>
        <w:t>ואסל</w:t>
      </w:r>
      <w:r>
        <w:rPr>
          <w:rtl/>
        </w:rPr>
        <w:t xml:space="preserve"> טאהא (בל"ד):</w:t>
      </w:r>
    </w:p>
    <w:p w14:paraId="18599171" w14:textId="77777777" w:rsidR="00000000" w:rsidRDefault="00F92B3A">
      <w:pPr>
        <w:pStyle w:val="a0"/>
        <w:rPr>
          <w:rFonts w:hint="cs"/>
          <w:rtl/>
        </w:rPr>
      </w:pPr>
    </w:p>
    <w:p w14:paraId="3F2D5958" w14:textId="77777777" w:rsidR="00000000" w:rsidRDefault="00F92B3A">
      <w:pPr>
        <w:pStyle w:val="a0"/>
        <w:rPr>
          <w:rFonts w:hint="cs"/>
          <w:rtl/>
        </w:rPr>
      </w:pPr>
      <w:r>
        <w:rPr>
          <w:rFonts w:hint="cs"/>
          <w:rtl/>
        </w:rPr>
        <w:t>מליאה.</w:t>
      </w:r>
    </w:p>
    <w:p w14:paraId="49C94EC6" w14:textId="77777777" w:rsidR="00000000" w:rsidRDefault="00F92B3A">
      <w:pPr>
        <w:pStyle w:val="a0"/>
        <w:ind w:firstLine="0"/>
        <w:rPr>
          <w:rFonts w:hint="cs"/>
          <w:rtl/>
        </w:rPr>
      </w:pPr>
    </w:p>
    <w:p w14:paraId="4ADFD88C" w14:textId="77777777" w:rsidR="00000000" w:rsidRDefault="00F92B3A">
      <w:pPr>
        <w:pStyle w:val="af1"/>
        <w:rPr>
          <w:rtl/>
        </w:rPr>
      </w:pPr>
      <w:r>
        <w:rPr>
          <w:rtl/>
        </w:rPr>
        <w:t>היו"ר מיכאל נודלמן:</w:t>
      </w:r>
    </w:p>
    <w:p w14:paraId="08834BCE" w14:textId="77777777" w:rsidR="00000000" w:rsidRDefault="00F92B3A">
      <w:pPr>
        <w:pStyle w:val="a0"/>
        <w:rPr>
          <w:rtl/>
        </w:rPr>
      </w:pPr>
    </w:p>
    <w:p w14:paraId="2FFFC241" w14:textId="77777777" w:rsidR="00000000" w:rsidRDefault="00F92B3A">
      <w:pPr>
        <w:pStyle w:val="a0"/>
        <w:rPr>
          <w:rFonts w:hint="cs"/>
          <w:rtl/>
        </w:rPr>
      </w:pPr>
      <w:r>
        <w:rPr>
          <w:rFonts w:hint="cs"/>
          <w:rtl/>
        </w:rPr>
        <w:t xml:space="preserve">חבר הכנסת רצאבי </w:t>
      </w:r>
      <w:r>
        <w:rPr>
          <w:rtl/>
        </w:rPr>
        <w:t>–</w:t>
      </w:r>
      <w:r>
        <w:rPr>
          <w:rFonts w:hint="cs"/>
          <w:rtl/>
        </w:rPr>
        <w:t xml:space="preserve"> אינו נוכח. יש רק הצעה אחת </w:t>
      </w:r>
      <w:r>
        <w:rPr>
          <w:rtl/>
        </w:rPr>
        <w:t>–</w:t>
      </w:r>
      <w:r>
        <w:rPr>
          <w:rFonts w:hint="cs"/>
          <w:rtl/>
        </w:rPr>
        <w:t xml:space="preserve"> דיון במליאה. </w:t>
      </w:r>
    </w:p>
    <w:p w14:paraId="01CBF5BC" w14:textId="77777777" w:rsidR="00000000" w:rsidRDefault="00F92B3A">
      <w:pPr>
        <w:pStyle w:val="a0"/>
        <w:rPr>
          <w:rFonts w:hint="cs"/>
          <w:rtl/>
        </w:rPr>
      </w:pPr>
    </w:p>
    <w:p w14:paraId="089ED0AB" w14:textId="77777777" w:rsidR="00000000" w:rsidRDefault="00F92B3A">
      <w:pPr>
        <w:pStyle w:val="a0"/>
        <w:rPr>
          <w:rFonts w:hint="cs"/>
          <w:rtl/>
        </w:rPr>
      </w:pPr>
      <w:r>
        <w:rPr>
          <w:rFonts w:hint="cs"/>
          <w:rtl/>
        </w:rPr>
        <w:t>אנחנו עוברים להצבעה - למליאה או שזה יורד מסדר-היום. מי שנגד - זה להוריד מסדר-היום. ההצבע</w:t>
      </w:r>
      <w:r>
        <w:rPr>
          <w:rFonts w:hint="cs"/>
          <w:rtl/>
        </w:rPr>
        <w:t>ה התחילה.</w:t>
      </w:r>
    </w:p>
    <w:p w14:paraId="4FB7D969" w14:textId="77777777" w:rsidR="00000000" w:rsidRDefault="00F92B3A">
      <w:pPr>
        <w:pStyle w:val="a0"/>
        <w:rPr>
          <w:rtl/>
        </w:rPr>
      </w:pPr>
    </w:p>
    <w:p w14:paraId="5B1C5ED6" w14:textId="77777777" w:rsidR="00000000" w:rsidRDefault="00F92B3A">
      <w:pPr>
        <w:pStyle w:val="a0"/>
        <w:rPr>
          <w:rFonts w:hint="cs"/>
          <w:rtl/>
        </w:rPr>
      </w:pPr>
    </w:p>
    <w:p w14:paraId="6A6F1028" w14:textId="77777777" w:rsidR="00000000" w:rsidRDefault="00F92B3A">
      <w:pPr>
        <w:pStyle w:val="ab"/>
        <w:bidi/>
        <w:rPr>
          <w:rFonts w:hint="cs"/>
          <w:rtl/>
        </w:rPr>
      </w:pPr>
      <w:r>
        <w:rPr>
          <w:rFonts w:hint="cs"/>
          <w:rtl/>
        </w:rPr>
        <w:t>הצבעה מס' 27</w:t>
      </w:r>
    </w:p>
    <w:p w14:paraId="41CBB542" w14:textId="77777777" w:rsidR="00000000" w:rsidRDefault="00F92B3A">
      <w:pPr>
        <w:pStyle w:val="a0"/>
        <w:rPr>
          <w:rFonts w:hint="cs"/>
          <w:rtl/>
        </w:rPr>
      </w:pPr>
    </w:p>
    <w:p w14:paraId="3EF57FF1" w14:textId="77777777" w:rsidR="00000000" w:rsidRDefault="00F92B3A">
      <w:pPr>
        <w:pStyle w:val="ac"/>
        <w:bidi/>
        <w:rPr>
          <w:rFonts w:hint="cs"/>
          <w:rtl/>
        </w:rPr>
      </w:pPr>
      <w:r>
        <w:rPr>
          <w:rFonts w:hint="cs"/>
          <w:rtl/>
        </w:rPr>
        <w:t xml:space="preserve">בעד ההצעה לכלול את הנושא בסדר-היום </w:t>
      </w:r>
      <w:r>
        <w:rPr>
          <w:rtl/>
        </w:rPr>
        <w:t>–</w:t>
      </w:r>
      <w:r>
        <w:rPr>
          <w:rFonts w:hint="cs"/>
          <w:rtl/>
        </w:rPr>
        <w:t xml:space="preserve">  7</w:t>
      </w:r>
    </w:p>
    <w:p w14:paraId="6B3A07A8" w14:textId="77777777" w:rsidR="00000000" w:rsidRDefault="00F92B3A">
      <w:pPr>
        <w:pStyle w:val="ac"/>
        <w:bidi/>
        <w:rPr>
          <w:rFonts w:hint="cs"/>
          <w:rtl/>
        </w:rPr>
      </w:pPr>
      <w:r>
        <w:rPr>
          <w:rFonts w:hint="cs"/>
          <w:rtl/>
        </w:rPr>
        <w:t xml:space="preserve"> בעד ההצעה שלא לכלול את הנושא בסדר-היום </w:t>
      </w:r>
      <w:r>
        <w:rPr>
          <w:rtl/>
        </w:rPr>
        <w:t>–</w:t>
      </w:r>
      <w:r>
        <w:rPr>
          <w:rFonts w:hint="cs"/>
          <w:rtl/>
        </w:rPr>
        <w:t xml:space="preserve"> 1</w:t>
      </w:r>
    </w:p>
    <w:p w14:paraId="2C44A055" w14:textId="77777777" w:rsidR="00000000" w:rsidRDefault="00F92B3A">
      <w:pPr>
        <w:pStyle w:val="ac"/>
        <w:bidi/>
        <w:rPr>
          <w:rFonts w:hint="cs"/>
          <w:rtl/>
        </w:rPr>
      </w:pPr>
      <w:r>
        <w:rPr>
          <w:rFonts w:hint="cs"/>
          <w:rtl/>
        </w:rPr>
        <w:t xml:space="preserve">נמנעים </w:t>
      </w:r>
      <w:r>
        <w:rPr>
          <w:rtl/>
        </w:rPr>
        <w:t>–</w:t>
      </w:r>
      <w:r>
        <w:rPr>
          <w:rFonts w:hint="cs"/>
          <w:rtl/>
        </w:rPr>
        <w:t xml:space="preserve"> אין</w:t>
      </w:r>
    </w:p>
    <w:p w14:paraId="5FC7B0B9" w14:textId="77777777" w:rsidR="00000000" w:rsidRDefault="00F92B3A">
      <w:pPr>
        <w:pStyle w:val="ad"/>
        <w:bidi/>
        <w:rPr>
          <w:rFonts w:hint="cs"/>
          <w:rtl/>
        </w:rPr>
      </w:pPr>
      <w:r>
        <w:rPr>
          <w:rFonts w:hint="cs"/>
          <w:rtl/>
        </w:rPr>
        <w:t xml:space="preserve">ההצעה לכלול את הנושא שהעלו חברי הכנסת אלי בן-מנחם וואסל טאהא </w:t>
      </w:r>
    </w:p>
    <w:p w14:paraId="0AD38CDD" w14:textId="77777777" w:rsidR="00000000" w:rsidRDefault="00F92B3A">
      <w:pPr>
        <w:pStyle w:val="ad"/>
        <w:bidi/>
        <w:rPr>
          <w:rFonts w:hint="cs"/>
          <w:rtl/>
        </w:rPr>
      </w:pPr>
      <w:r>
        <w:rPr>
          <w:rFonts w:hint="cs"/>
          <w:rtl/>
        </w:rPr>
        <w:t>בסדר-היום של הכנסת נתקבלה.</w:t>
      </w:r>
    </w:p>
    <w:p w14:paraId="70CFC416" w14:textId="77777777" w:rsidR="00000000" w:rsidRDefault="00F92B3A">
      <w:pPr>
        <w:pStyle w:val="a0"/>
        <w:rPr>
          <w:rFonts w:hint="cs"/>
          <w:rtl/>
        </w:rPr>
      </w:pPr>
    </w:p>
    <w:p w14:paraId="6DA27CF8" w14:textId="77777777" w:rsidR="00000000" w:rsidRDefault="00F92B3A">
      <w:pPr>
        <w:pStyle w:val="af1"/>
        <w:rPr>
          <w:rtl/>
        </w:rPr>
      </w:pPr>
      <w:r>
        <w:rPr>
          <w:rFonts w:hint="eastAsia"/>
          <w:rtl/>
        </w:rPr>
        <w:t>היו</w:t>
      </w:r>
      <w:r>
        <w:rPr>
          <w:rtl/>
        </w:rPr>
        <w:t>"ר מיכאל נודלמן:</w:t>
      </w:r>
    </w:p>
    <w:p w14:paraId="0DA13566" w14:textId="77777777" w:rsidR="00000000" w:rsidRDefault="00F92B3A">
      <w:pPr>
        <w:pStyle w:val="a0"/>
        <w:rPr>
          <w:rFonts w:hint="cs"/>
          <w:rtl/>
        </w:rPr>
      </w:pPr>
    </w:p>
    <w:p w14:paraId="7C8A54E8" w14:textId="77777777" w:rsidR="00000000" w:rsidRDefault="00F92B3A">
      <w:pPr>
        <w:pStyle w:val="a0"/>
        <w:rPr>
          <w:rFonts w:hint="cs"/>
          <w:rtl/>
        </w:rPr>
      </w:pPr>
      <w:r>
        <w:rPr>
          <w:rFonts w:hint="cs"/>
          <w:rtl/>
        </w:rPr>
        <w:t>שבעה חברי כנסת בעד, אח</w:t>
      </w:r>
      <w:r>
        <w:rPr>
          <w:rFonts w:hint="cs"/>
          <w:rtl/>
        </w:rPr>
        <w:t>ד נגד. אני קובע שהנושא יידון במליאה.</w:t>
      </w:r>
    </w:p>
    <w:p w14:paraId="61E833BA" w14:textId="77777777" w:rsidR="00000000" w:rsidRDefault="00F92B3A">
      <w:pPr>
        <w:pStyle w:val="a2"/>
        <w:rPr>
          <w:rFonts w:hint="cs"/>
          <w:rtl/>
        </w:rPr>
      </w:pPr>
    </w:p>
    <w:p w14:paraId="241552B2" w14:textId="77777777" w:rsidR="00000000" w:rsidRDefault="00F92B3A">
      <w:pPr>
        <w:pStyle w:val="a0"/>
        <w:rPr>
          <w:rFonts w:hint="cs"/>
          <w:rtl/>
        </w:rPr>
      </w:pPr>
    </w:p>
    <w:p w14:paraId="61122E42" w14:textId="77777777" w:rsidR="00000000" w:rsidRDefault="00F92B3A">
      <w:pPr>
        <w:pStyle w:val="a2"/>
        <w:rPr>
          <w:rFonts w:hint="cs"/>
          <w:rtl/>
        </w:rPr>
      </w:pPr>
      <w:bookmarkStart w:id="436" w:name="_Toc100391339"/>
      <w:r>
        <w:rPr>
          <w:rFonts w:hint="cs"/>
          <w:rtl/>
        </w:rPr>
        <w:t>מסמכים שהונחו על שולחן הכנסת</w:t>
      </w:r>
      <w:bookmarkEnd w:id="436"/>
    </w:p>
    <w:p w14:paraId="118591A4" w14:textId="77777777" w:rsidR="00000000" w:rsidRDefault="00F92B3A">
      <w:pPr>
        <w:pStyle w:val="a0"/>
        <w:rPr>
          <w:rFonts w:hint="cs"/>
          <w:rtl/>
        </w:rPr>
      </w:pPr>
    </w:p>
    <w:p w14:paraId="4C30F720" w14:textId="77777777" w:rsidR="00000000" w:rsidRDefault="00F92B3A">
      <w:pPr>
        <w:pStyle w:val="af1"/>
        <w:rPr>
          <w:rtl/>
        </w:rPr>
      </w:pPr>
      <w:r>
        <w:rPr>
          <w:rFonts w:hint="eastAsia"/>
          <w:rtl/>
        </w:rPr>
        <w:t>היו</w:t>
      </w:r>
      <w:r>
        <w:rPr>
          <w:rtl/>
        </w:rPr>
        <w:t>"ר מיכאל נודלמן:</w:t>
      </w:r>
    </w:p>
    <w:p w14:paraId="0D856975" w14:textId="77777777" w:rsidR="00000000" w:rsidRDefault="00F92B3A">
      <w:pPr>
        <w:pStyle w:val="a0"/>
        <w:rPr>
          <w:rFonts w:hint="cs"/>
          <w:rtl/>
        </w:rPr>
      </w:pPr>
    </w:p>
    <w:p w14:paraId="522B7762" w14:textId="77777777" w:rsidR="00000000" w:rsidRDefault="00F92B3A">
      <w:pPr>
        <w:pStyle w:val="a0"/>
        <w:rPr>
          <w:rFonts w:hint="cs"/>
          <w:rtl/>
        </w:rPr>
      </w:pPr>
      <w:r>
        <w:rPr>
          <w:rFonts w:hint="cs"/>
          <w:rtl/>
        </w:rPr>
        <w:t>הודעה לסגן מזכיר הכנסת.</w:t>
      </w:r>
    </w:p>
    <w:p w14:paraId="688FC82F" w14:textId="77777777" w:rsidR="00000000" w:rsidRDefault="00F92B3A">
      <w:pPr>
        <w:pStyle w:val="a0"/>
        <w:rPr>
          <w:rFonts w:hint="cs"/>
          <w:rtl/>
        </w:rPr>
      </w:pPr>
    </w:p>
    <w:p w14:paraId="6EFFAE41" w14:textId="77777777" w:rsidR="00000000" w:rsidRDefault="00F92B3A">
      <w:pPr>
        <w:pStyle w:val="a"/>
        <w:rPr>
          <w:rtl/>
        </w:rPr>
      </w:pPr>
      <w:bookmarkStart w:id="437" w:name="FS000000128T08_12_2004_16_07_26"/>
      <w:bookmarkStart w:id="438" w:name="_Toc100391340"/>
      <w:bookmarkEnd w:id="437"/>
      <w:r>
        <w:rPr>
          <w:rFonts w:hint="eastAsia"/>
          <w:rtl/>
        </w:rPr>
        <w:t>סגן</w:t>
      </w:r>
      <w:r>
        <w:rPr>
          <w:rtl/>
        </w:rPr>
        <w:t xml:space="preserve"> מזכיר הכנסת דוד לב:</w:t>
      </w:r>
      <w:bookmarkEnd w:id="438"/>
    </w:p>
    <w:p w14:paraId="61CCE521" w14:textId="77777777" w:rsidR="00000000" w:rsidRDefault="00F92B3A">
      <w:pPr>
        <w:pStyle w:val="a0"/>
        <w:rPr>
          <w:rFonts w:hint="cs"/>
          <w:rtl/>
        </w:rPr>
      </w:pPr>
    </w:p>
    <w:p w14:paraId="0C7F0406" w14:textId="77777777" w:rsidR="00000000" w:rsidRDefault="00F92B3A">
      <w:pPr>
        <w:pStyle w:val="a0"/>
        <w:rPr>
          <w:rFonts w:hint="cs"/>
          <w:rtl/>
        </w:rPr>
      </w:pPr>
      <w:r>
        <w:rPr>
          <w:rFonts w:hint="cs"/>
          <w:rtl/>
        </w:rPr>
        <w:t>ברשות יושב-ראש הישיבה, הנני מתכבד להודיע, כי הונחה היום על שולחן הכנסת הצעת תקציב המדינה לשנת 2005, עיקרי התקציב ותו</w:t>
      </w:r>
      <w:r>
        <w:rPr>
          <w:rFonts w:hint="cs"/>
          <w:rtl/>
        </w:rPr>
        <w:t>כנית תקציב רב-שנתית. תודה.</w:t>
      </w:r>
    </w:p>
    <w:p w14:paraId="7FCA1645" w14:textId="77777777" w:rsidR="00000000" w:rsidRDefault="00F92B3A">
      <w:pPr>
        <w:pStyle w:val="a0"/>
        <w:rPr>
          <w:rFonts w:hint="cs"/>
          <w:rtl/>
        </w:rPr>
      </w:pPr>
    </w:p>
    <w:p w14:paraId="06C548D6" w14:textId="77777777" w:rsidR="00000000" w:rsidRDefault="00F92B3A">
      <w:pPr>
        <w:pStyle w:val="af1"/>
        <w:rPr>
          <w:rtl/>
        </w:rPr>
      </w:pPr>
      <w:r>
        <w:rPr>
          <w:rFonts w:hint="eastAsia"/>
          <w:rtl/>
        </w:rPr>
        <w:t>היו</w:t>
      </w:r>
      <w:r>
        <w:rPr>
          <w:rtl/>
        </w:rPr>
        <w:t>"ר מיכאל נודלמן:</w:t>
      </w:r>
    </w:p>
    <w:p w14:paraId="5987DF48" w14:textId="77777777" w:rsidR="00000000" w:rsidRDefault="00F92B3A">
      <w:pPr>
        <w:pStyle w:val="a0"/>
        <w:rPr>
          <w:rFonts w:hint="cs"/>
          <w:rtl/>
        </w:rPr>
      </w:pPr>
    </w:p>
    <w:p w14:paraId="4C8DA712" w14:textId="77777777" w:rsidR="00000000" w:rsidRDefault="00F92B3A">
      <w:pPr>
        <w:pStyle w:val="a0"/>
        <w:rPr>
          <w:rFonts w:hint="cs"/>
          <w:rtl/>
        </w:rPr>
      </w:pPr>
      <w:r>
        <w:rPr>
          <w:rFonts w:hint="cs"/>
          <w:rtl/>
        </w:rPr>
        <w:t>תודה.</w:t>
      </w:r>
    </w:p>
    <w:p w14:paraId="714F362D" w14:textId="77777777" w:rsidR="00000000" w:rsidRDefault="00F92B3A">
      <w:pPr>
        <w:pStyle w:val="a2"/>
        <w:rPr>
          <w:rFonts w:hint="cs"/>
          <w:rtl/>
        </w:rPr>
      </w:pPr>
    </w:p>
    <w:p w14:paraId="06DE57FC" w14:textId="77777777" w:rsidR="00000000" w:rsidRDefault="00F92B3A">
      <w:pPr>
        <w:pStyle w:val="a0"/>
        <w:rPr>
          <w:rFonts w:hint="cs"/>
          <w:rtl/>
        </w:rPr>
      </w:pPr>
    </w:p>
    <w:p w14:paraId="1AE206F0" w14:textId="77777777" w:rsidR="00000000" w:rsidRDefault="00F92B3A">
      <w:pPr>
        <w:pStyle w:val="a2"/>
        <w:rPr>
          <w:rFonts w:hint="cs"/>
          <w:rtl/>
        </w:rPr>
      </w:pPr>
      <w:bookmarkStart w:id="439" w:name="CS81432FI0081432T08_12_2004_15_36_29"/>
      <w:bookmarkStart w:id="440" w:name="_Toc100391341"/>
      <w:bookmarkEnd w:id="439"/>
      <w:r>
        <w:rPr>
          <w:rtl/>
        </w:rPr>
        <w:t>הצע</w:t>
      </w:r>
      <w:r>
        <w:rPr>
          <w:rFonts w:hint="cs"/>
          <w:rtl/>
        </w:rPr>
        <w:t xml:space="preserve">ות </w:t>
      </w:r>
      <w:r>
        <w:rPr>
          <w:rtl/>
        </w:rPr>
        <w:t>לסדר-היום</w:t>
      </w:r>
      <w:bookmarkEnd w:id="440"/>
    </w:p>
    <w:p w14:paraId="6C30D4FD" w14:textId="77777777" w:rsidR="00000000" w:rsidRDefault="00F92B3A">
      <w:pPr>
        <w:pStyle w:val="a2"/>
        <w:rPr>
          <w:rtl/>
        </w:rPr>
      </w:pPr>
      <w:bookmarkStart w:id="441" w:name="_Toc100391342"/>
      <w:r>
        <w:rPr>
          <w:rtl/>
        </w:rPr>
        <w:t>כוונת ה</w:t>
      </w:r>
      <w:r>
        <w:rPr>
          <w:rFonts w:hint="cs"/>
          <w:rtl/>
        </w:rPr>
        <w:t>"</w:t>
      </w:r>
      <w:r>
        <w:rPr>
          <w:rtl/>
        </w:rPr>
        <w:t>חמאס</w:t>
      </w:r>
      <w:r>
        <w:rPr>
          <w:rFonts w:hint="cs"/>
          <w:rtl/>
        </w:rPr>
        <w:t>"</w:t>
      </w:r>
      <w:r>
        <w:rPr>
          <w:rtl/>
        </w:rPr>
        <w:t xml:space="preserve"> לקיים "הודנה"</w:t>
      </w:r>
      <w:bookmarkEnd w:id="441"/>
    </w:p>
    <w:p w14:paraId="2867E9C5" w14:textId="77777777" w:rsidR="00000000" w:rsidRDefault="00F92B3A">
      <w:pPr>
        <w:pStyle w:val="-0"/>
        <w:rPr>
          <w:rFonts w:hint="cs"/>
          <w:rtl/>
        </w:rPr>
      </w:pPr>
    </w:p>
    <w:p w14:paraId="357FE7C9" w14:textId="77777777" w:rsidR="00000000" w:rsidRDefault="00F92B3A">
      <w:pPr>
        <w:pStyle w:val="af1"/>
        <w:rPr>
          <w:rtl/>
        </w:rPr>
      </w:pPr>
      <w:r>
        <w:rPr>
          <w:rFonts w:hint="eastAsia"/>
          <w:rtl/>
        </w:rPr>
        <w:t>היו</w:t>
      </w:r>
      <w:r>
        <w:rPr>
          <w:rtl/>
        </w:rPr>
        <w:t>"ר מיכאל נודלמן:</w:t>
      </w:r>
    </w:p>
    <w:p w14:paraId="06EBCCDC" w14:textId="77777777" w:rsidR="00000000" w:rsidRDefault="00F92B3A">
      <w:pPr>
        <w:pStyle w:val="a0"/>
        <w:rPr>
          <w:rFonts w:hint="cs"/>
          <w:rtl/>
        </w:rPr>
      </w:pPr>
    </w:p>
    <w:p w14:paraId="1F1EC84D" w14:textId="77777777" w:rsidR="00000000" w:rsidRDefault="00F92B3A">
      <w:pPr>
        <w:pStyle w:val="a0"/>
        <w:rPr>
          <w:rFonts w:hint="cs"/>
          <w:rtl/>
        </w:rPr>
      </w:pPr>
      <w:r>
        <w:rPr>
          <w:rFonts w:hint="cs"/>
          <w:rtl/>
        </w:rPr>
        <w:t>חברי הכנסת, אנחנו עוברים להצעות לסדר-היום מס' 5098, 5110, 5113, 5119, 5133, 5147, 5149 ו-5175: כוונת ה"חמאס" לקיים "הודנה". הדובר הרא</w:t>
      </w:r>
      <w:r>
        <w:rPr>
          <w:rFonts w:hint="cs"/>
          <w:rtl/>
        </w:rPr>
        <w:t>שון הוא חבר הכנסת עסאם מח'ול. בבקשה.</w:t>
      </w:r>
    </w:p>
    <w:p w14:paraId="7AF6E42C" w14:textId="77777777" w:rsidR="00000000" w:rsidRDefault="00F92B3A">
      <w:pPr>
        <w:pStyle w:val="a0"/>
        <w:rPr>
          <w:rFonts w:hint="cs"/>
          <w:rtl/>
        </w:rPr>
      </w:pPr>
    </w:p>
    <w:p w14:paraId="6C9C60A5" w14:textId="77777777" w:rsidR="00000000" w:rsidRDefault="00F92B3A">
      <w:pPr>
        <w:pStyle w:val="a"/>
        <w:rPr>
          <w:rtl/>
        </w:rPr>
      </w:pPr>
      <w:bookmarkStart w:id="442" w:name="FS000000542T08_12_2004_15_36_35"/>
      <w:bookmarkStart w:id="443" w:name="_Toc100391343"/>
      <w:bookmarkEnd w:id="442"/>
      <w:r>
        <w:rPr>
          <w:rFonts w:hint="eastAsia"/>
          <w:rtl/>
        </w:rPr>
        <w:t>עסאם</w:t>
      </w:r>
      <w:r>
        <w:rPr>
          <w:rtl/>
        </w:rPr>
        <w:t xml:space="preserve"> מח'ול (חד"ש-תע"ל):</w:t>
      </w:r>
      <w:bookmarkEnd w:id="443"/>
    </w:p>
    <w:p w14:paraId="4634931A" w14:textId="77777777" w:rsidR="00000000" w:rsidRDefault="00F92B3A">
      <w:pPr>
        <w:pStyle w:val="a0"/>
        <w:rPr>
          <w:rFonts w:hint="cs"/>
          <w:rtl/>
        </w:rPr>
      </w:pPr>
    </w:p>
    <w:p w14:paraId="69FC1B58" w14:textId="77777777" w:rsidR="00000000" w:rsidRDefault="00F92B3A">
      <w:pPr>
        <w:pStyle w:val="a0"/>
        <w:rPr>
          <w:rFonts w:hint="cs"/>
          <w:rtl/>
        </w:rPr>
      </w:pPr>
      <w:r>
        <w:rPr>
          <w:rFonts w:hint="cs"/>
          <w:rtl/>
        </w:rPr>
        <w:t>אדוני היושב-ראש, חברי הכנסת, בקרב שני העמים, הישראלי והפלסטיני, יש חזית סירוב, יש כוחות שאפשר להגדיר אותם ככוחות סירוב. ההבדל העיקרי הוא, שבמדינת ישראל חזית הסירוב נמצאת בשלטון.</w:t>
      </w:r>
    </w:p>
    <w:p w14:paraId="07B1E314" w14:textId="77777777" w:rsidR="00000000" w:rsidRDefault="00F92B3A">
      <w:pPr>
        <w:pStyle w:val="a0"/>
        <w:rPr>
          <w:rFonts w:hint="cs"/>
          <w:rtl/>
        </w:rPr>
      </w:pPr>
    </w:p>
    <w:p w14:paraId="4E611D27" w14:textId="77777777" w:rsidR="00000000" w:rsidRDefault="00F92B3A">
      <w:pPr>
        <w:pStyle w:val="a0"/>
        <w:rPr>
          <w:rFonts w:hint="cs"/>
          <w:rtl/>
        </w:rPr>
      </w:pPr>
      <w:r>
        <w:rPr>
          <w:rFonts w:hint="cs"/>
          <w:rtl/>
        </w:rPr>
        <w:t>אנחנו מדברים כ</w:t>
      </w:r>
      <w:r>
        <w:rPr>
          <w:rFonts w:hint="cs"/>
          <w:rtl/>
        </w:rPr>
        <w:t>רגע על מצב שבו חזית הסירוב הפלסטינית, שהיתה עד עכשיו חזית סירוב, מוכנה להגיע בתנאים הקיימים להפסקת אש ולהפסקת לוחמה. מעניין, אני חושב שממשלת ישראל תצטרך להסביר לציבור הישראלי, למה היא מתנגדת לתפוס את ההזדמנות הזאת ולהפסיק את שפיכות הדמים, כאופציה, כאפשרות,</w:t>
      </w:r>
      <w:r>
        <w:rPr>
          <w:rFonts w:hint="cs"/>
          <w:rtl/>
        </w:rPr>
        <w:t xml:space="preserve"> אפילו היא לזמן מוגדר.</w:t>
      </w:r>
    </w:p>
    <w:p w14:paraId="7EA8456B" w14:textId="77777777" w:rsidR="00000000" w:rsidRDefault="00F92B3A">
      <w:pPr>
        <w:pStyle w:val="a0"/>
        <w:rPr>
          <w:rFonts w:hint="cs"/>
          <w:rtl/>
        </w:rPr>
      </w:pPr>
    </w:p>
    <w:p w14:paraId="187C1B6D" w14:textId="77777777" w:rsidR="00000000" w:rsidRDefault="00F92B3A">
      <w:pPr>
        <w:pStyle w:val="a0"/>
        <w:rPr>
          <w:rFonts w:hint="cs"/>
          <w:rtl/>
        </w:rPr>
      </w:pPr>
      <w:r>
        <w:rPr>
          <w:rFonts w:hint="cs"/>
          <w:rtl/>
        </w:rPr>
        <w:t>אנחנו מדברים על מצב כאילו חדש, ונוצרת אווירה כאילו או-טו-טו הולכים לתהליך שלום, הכול נפתר והכול יפה. אני מצטער שההערכה שלי היא, שאנחנו נמצאים היום הרבה יותר רחוק משלום צודק ממה שהיינו לפני הליכתו של ערפאת, לפני פטירתו של היושב-ראש ע</w:t>
      </w:r>
      <w:r>
        <w:rPr>
          <w:rFonts w:hint="cs"/>
          <w:rtl/>
        </w:rPr>
        <w:t>רפאת. אנחנו היום לא קרובים לפתרון אמת של הסכסוך הישראלי-הפלסטיני. בישראל יושבת ממשלה שאיננה מעוניינת בפתרון אמת של הסכסוך הישראלי-הפלסטיני. היא לא מעוניינת, והיא יודעת שהבוס בוושינגטון איננו מעוניין בשלב הזה בפתרון אמת של הסכסוך הישראלי-הפלסטיני.</w:t>
      </w:r>
    </w:p>
    <w:p w14:paraId="6C34DA52" w14:textId="77777777" w:rsidR="00000000" w:rsidRDefault="00F92B3A">
      <w:pPr>
        <w:pStyle w:val="a0"/>
        <w:rPr>
          <w:rFonts w:hint="cs"/>
          <w:rtl/>
        </w:rPr>
      </w:pPr>
    </w:p>
    <w:p w14:paraId="42A85EB2" w14:textId="77777777" w:rsidR="00000000" w:rsidRDefault="00F92B3A">
      <w:pPr>
        <w:pStyle w:val="a0"/>
        <w:rPr>
          <w:rFonts w:hint="cs"/>
          <w:rtl/>
        </w:rPr>
      </w:pPr>
      <w:r>
        <w:rPr>
          <w:rFonts w:hint="cs"/>
          <w:rtl/>
        </w:rPr>
        <w:t>זאת האמת</w:t>
      </w:r>
      <w:r>
        <w:rPr>
          <w:rFonts w:hint="cs"/>
          <w:rtl/>
        </w:rPr>
        <w:t>, ובדברים האלה לא צריך לתעתע בציבור ולא צריך ליצור אשליות שווא. אם אנחנו אמורים לקדם את התהליך המדיני, צריך ללחוץ על הממשלה הזאת ולהכריח אותה לקבל את היסודות שעל בסיסם אפשר לקדם תהליך שלום אמיתי באזור.</w:t>
      </w:r>
    </w:p>
    <w:p w14:paraId="5045A383" w14:textId="77777777" w:rsidR="00000000" w:rsidRDefault="00F92B3A">
      <w:pPr>
        <w:pStyle w:val="a0"/>
        <w:rPr>
          <w:rFonts w:hint="cs"/>
          <w:rtl/>
        </w:rPr>
      </w:pPr>
    </w:p>
    <w:p w14:paraId="1A9EB20F" w14:textId="77777777" w:rsidR="00000000" w:rsidRDefault="00F92B3A">
      <w:pPr>
        <w:pStyle w:val="a0"/>
        <w:rPr>
          <w:rFonts w:hint="cs"/>
          <w:rtl/>
        </w:rPr>
      </w:pPr>
      <w:r>
        <w:rPr>
          <w:rFonts w:hint="cs"/>
          <w:rtl/>
        </w:rPr>
        <w:t>ארצות-הברית אינה מעוניינת מכיוון שיש שתי תפיסות בסיסי</w:t>
      </w:r>
      <w:r>
        <w:rPr>
          <w:rFonts w:hint="cs"/>
          <w:rtl/>
        </w:rPr>
        <w:t>ות, והיא נתפסת בתפיסה האיומה ביותר. ממשל בוש רואה פתרון וכבר גמר אומר לראות את הפתרון של הסכסוך הישראלי-הפלסטיני בקונטקסט של המלחמה על הטרור או המלחמה נגד הטרור שהוא הכריז כאמתלה. לעומת זאת, יש עמדה אחרת, של האיחוד האירופי, שרואה שאי-פתרון הסכסוך הישראלי-ה</w:t>
      </w:r>
      <w:r>
        <w:rPr>
          <w:rFonts w:hint="cs"/>
          <w:rtl/>
        </w:rPr>
        <w:t>פלסטיני הוא מכשול בפני המלחמה נגד הטרור. לכן, ישראל עדיין נתפסת לאמירה שהסכסוך הזה הוא סכסוך עם הטרור. והתפיסה הזאת מנסה להוריד מסדר-היום את שאלות האמת: שאלת הכיבוש, שאלת הזכויות הלאומיות הלגיטימיות של העם הפלסטיני, זכותו של העם הפלסטיני להשתחרר מהכיבוש, ל</w:t>
      </w:r>
      <w:r>
        <w:rPr>
          <w:rFonts w:hint="cs"/>
          <w:rtl/>
        </w:rPr>
        <w:t>השתחרר מההתנחלויות ולסיים את המפעל האיום הזה, את הסרטן הזה של ההתנחלויות, שעד עכשיו הכשיל כל אופציה לשלום או לפתרון מדיני. אלה הדברים.</w:t>
      </w:r>
    </w:p>
    <w:p w14:paraId="55219847" w14:textId="77777777" w:rsidR="00000000" w:rsidRDefault="00F92B3A">
      <w:pPr>
        <w:pStyle w:val="a0"/>
        <w:rPr>
          <w:rFonts w:hint="cs"/>
          <w:rtl/>
        </w:rPr>
      </w:pPr>
    </w:p>
    <w:p w14:paraId="04DBC9CB" w14:textId="77777777" w:rsidR="00000000" w:rsidRDefault="00F92B3A">
      <w:pPr>
        <w:pStyle w:val="a0"/>
        <w:rPr>
          <w:rFonts w:hint="cs"/>
          <w:rtl/>
        </w:rPr>
      </w:pPr>
      <w:r>
        <w:rPr>
          <w:rFonts w:hint="cs"/>
          <w:rtl/>
        </w:rPr>
        <w:t>אדוני היושב-ראש, אני רוצה רק להתייחס לדבריו של הנשיא בוש השבוע, שהמפתח להשגת הסדר ישראלי-פלסטיני הוא לא סיום הכיבוש, הוא</w:t>
      </w:r>
      <w:r>
        <w:rPr>
          <w:rFonts w:hint="cs"/>
          <w:rtl/>
        </w:rPr>
        <w:t xml:space="preserve"> לא סיום ההתנחלויות, אלא הוא טמון בדמוקרטיה הפלסטינית. זאת אומרת, הוא מתחמק מהעובדה ההיסטורית, שהמעורבות האמריקנית והכיבוש הישראלי הם המכשול הבסיסי בפני הדמוקרטיה הפלסטינית ובפני הדמוקרטיה במזרח התיכון, והוא אומר שאי-אפשר היום לדבר על לחץ על צד זה או אחר ב</w:t>
      </w:r>
      <w:r>
        <w:rPr>
          <w:rFonts w:hint="cs"/>
          <w:rtl/>
        </w:rPr>
        <w:t>ענייני גבול או בענייני הורדת התנחלויות, כאילו שני הצדדים יש להם התנחלויות. הדרך הזאת כבר נוסתה ונכשלה. אין דרך אחרת, אין דרך אחרת אלא סיום הכיבוש, סיום מפעל ההתנחלויות, פירוק ההתנחלויות כולן, נסיגה לגבולות 4 ביולי 1967 והקמת מדינה פלסטינית עצמאית. תודה רבה</w:t>
      </w:r>
      <w:r>
        <w:rPr>
          <w:rFonts w:hint="cs"/>
          <w:rtl/>
        </w:rPr>
        <w:t xml:space="preserve"> לכם.</w:t>
      </w:r>
    </w:p>
    <w:p w14:paraId="7ED916BB" w14:textId="77777777" w:rsidR="00000000" w:rsidRDefault="00F92B3A">
      <w:pPr>
        <w:pStyle w:val="a0"/>
        <w:rPr>
          <w:rFonts w:hint="cs"/>
          <w:rtl/>
        </w:rPr>
      </w:pPr>
    </w:p>
    <w:p w14:paraId="694A07A8" w14:textId="77777777" w:rsidR="00000000" w:rsidRDefault="00F92B3A">
      <w:pPr>
        <w:pStyle w:val="af1"/>
        <w:rPr>
          <w:rtl/>
        </w:rPr>
      </w:pPr>
      <w:r>
        <w:rPr>
          <w:rFonts w:hint="eastAsia"/>
          <w:rtl/>
        </w:rPr>
        <w:t>היו</w:t>
      </w:r>
      <w:r>
        <w:rPr>
          <w:rtl/>
        </w:rPr>
        <w:t>"ר מיכאל נודלמן:</w:t>
      </w:r>
    </w:p>
    <w:p w14:paraId="58149E75" w14:textId="77777777" w:rsidR="00000000" w:rsidRDefault="00F92B3A">
      <w:pPr>
        <w:pStyle w:val="a0"/>
        <w:rPr>
          <w:rFonts w:hint="cs"/>
          <w:rtl/>
        </w:rPr>
      </w:pPr>
    </w:p>
    <w:p w14:paraId="2A0FD3F5" w14:textId="77777777" w:rsidR="00000000" w:rsidRDefault="00F92B3A">
      <w:pPr>
        <w:pStyle w:val="a0"/>
        <w:rPr>
          <w:rFonts w:hint="cs"/>
          <w:rtl/>
        </w:rPr>
      </w:pPr>
      <w:r>
        <w:rPr>
          <w:rFonts w:hint="cs"/>
          <w:rtl/>
        </w:rPr>
        <w:t>תודה. חבר הכנסת איתן כבל. חברים, אני עוד הפעם מזכיר, שהיום אנחנו עובדים עד 16:00 ואני מבקש לעמוד בזמן. שלוש דקות. אני לא יכול להיות רחמן.</w:t>
      </w:r>
    </w:p>
    <w:p w14:paraId="3C433598" w14:textId="77777777" w:rsidR="00000000" w:rsidRDefault="00F92B3A">
      <w:pPr>
        <w:pStyle w:val="a0"/>
        <w:ind w:firstLine="0"/>
        <w:rPr>
          <w:rFonts w:hint="cs"/>
          <w:rtl/>
        </w:rPr>
      </w:pPr>
    </w:p>
    <w:p w14:paraId="796BEF04" w14:textId="77777777" w:rsidR="00000000" w:rsidRDefault="00F92B3A">
      <w:pPr>
        <w:pStyle w:val="a"/>
        <w:rPr>
          <w:rtl/>
        </w:rPr>
      </w:pPr>
      <w:bookmarkStart w:id="444" w:name="FS000000445T08_12_2004_15_59_40"/>
      <w:bookmarkStart w:id="445" w:name="_Toc100391344"/>
      <w:bookmarkEnd w:id="444"/>
      <w:r>
        <w:rPr>
          <w:rFonts w:hint="eastAsia"/>
          <w:rtl/>
        </w:rPr>
        <w:t>איתן</w:t>
      </w:r>
      <w:r>
        <w:rPr>
          <w:rtl/>
        </w:rPr>
        <w:t xml:space="preserve"> כבל (העבודה-מימד):</w:t>
      </w:r>
      <w:bookmarkEnd w:id="445"/>
    </w:p>
    <w:p w14:paraId="3CBD74C0" w14:textId="77777777" w:rsidR="00000000" w:rsidRDefault="00F92B3A">
      <w:pPr>
        <w:pStyle w:val="a0"/>
        <w:rPr>
          <w:rFonts w:hint="cs"/>
          <w:rtl/>
        </w:rPr>
      </w:pPr>
    </w:p>
    <w:p w14:paraId="4B34ACCF" w14:textId="77777777" w:rsidR="00000000" w:rsidRDefault="00F92B3A">
      <w:pPr>
        <w:pStyle w:val="a0"/>
        <w:rPr>
          <w:rFonts w:hint="cs"/>
          <w:rtl/>
        </w:rPr>
      </w:pPr>
      <w:r>
        <w:rPr>
          <w:rFonts w:hint="cs"/>
          <w:rtl/>
        </w:rPr>
        <w:t xml:space="preserve">אדוני היושב-ראש, חברי חברי הכנסת, אדוני סגן השר, אני באופן אישי </w:t>
      </w:r>
      <w:r>
        <w:rPr>
          <w:rFonts w:hint="cs"/>
          <w:rtl/>
        </w:rPr>
        <w:t>אומר שכל פעם כשמישהו מדבר על רצון לשלום, אני רוצה להתייחס לדברים שלו כאילו באמת ובתמים כוונתו לשלום. אני אומר את זה למרות השנים הארוכות של היסטוריה קשה בינינו לבין שכנינו. כי לכולנו ברור שהסיטואציה שבה אנחנו נמצאים היא פשוט בלתי אפשרית, ובעיקר בשנים האחרונ</w:t>
      </w:r>
      <w:r>
        <w:rPr>
          <w:rFonts w:hint="cs"/>
          <w:rtl/>
        </w:rPr>
        <w:t>ות של האינתיפאדה האחרונה, כשהשנאה והאיבה בינינו לבין הפלסטינים הגיעו לתהומות מאוד מאוד עמוקות, ולי זה מפריע. כי בסופו של עניין אני מאמין באמונה שלמה שיגיע הרגע הזה שבו תהיינה שתי מדינות לשני עמים. לא נוכל לעצור את זה, לא הפלסטינים ולא אנחנו; לא הקיצונים אצ</w:t>
      </w:r>
      <w:r>
        <w:rPr>
          <w:rFonts w:hint="cs"/>
          <w:rtl/>
        </w:rPr>
        <w:t>ל הפלסטינים ולא הקיצונים בצד הישראלי, אצל ממשלת ישראל. כי אי-אפשר לעצור את זה. ואני אומר בכאב, שבסופו של עניין הכול הוא המחיר הכבד ששני העמים האלה ישלמו ומשלמים מדי יום ביומו.</w:t>
      </w:r>
    </w:p>
    <w:p w14:paraId="3ED670D8" w14:textId="77777777" w:rsidR="00000000" w:rsidRDefault="00F92B3A">
      <w:pPr>
        <w:pStyle w:val="a0"/>
        <w:rPr>
          <w:rFonts w:hint="cs"/>
          <w:rtl/>
        </w:rPr>
      </w:pPr>
    </w:p>
    <w:p w14:paraId="43B3DAAC" w14:textId="77777777" w:rsidR="00000000" w:rsidRDefault="00F92B3A">
      <w:pPr>
        <w:pStyle w:val="a0"/>
        <w:rPr>
          <w:rFonts w:hint="cs"/>
          <w:rtl/>
        </w:rPr>
      </w:pPr>
      <w:r>
        <w:rPr>
          <w:rFonts w:hint="cs"/>
          <w:rtl/>
        </w:rPr>
        <w:t>אני אומר את זה כי כל פעם שמדברים על הפסקת אש או על תנאים מוקדמים לישיבה למשא-ומ</w:t>
      </w:r>
      <w:r>
        <w:rPr>
          <w:rFonts w:hint="cs"/>
          <w:rtl/>
        </w:rPr>
        <w:t xml:space="preserve">תן, הדבר יוצר בעיות מאוד גדולות. כל מי שישב או יאמר מול ממשלת ישראל שהוא מוכן להיכנס למשא-ומתן - אני חושב שצריך לעשות הכול מצד ממשלת ישראל, לחתור כדי לשבת ולהידבר. אם לא נידבר, לא נגיע לשום מקום, בטח לא בדורנו. </w:t>
      </w:r>
    </w:p>
    <w:p w14:paraId="65D8C7E8" w14:textId="77777777" w:rsidR="00000000" w:rsidRDefault="00F92B3A">
      <w:pPr>
        <w:pStyle w:val="a0"/>
        <w:ind w:firstLine="0"/>
        <w:rPr>
          <w:rFonts w:hint="cs"/>
          <w:rtl/>
        </w:rPr>
      </w:pPr>
    </w:p>
    <w:p w14:paraId="4879FDCD" w14:textId="77777777" w:rsidR="00000000" w:rsidRDefault="00F92B3A">
      <w:pPr>
        <w:pStyle w:val="a0"/>
        <w:rPr>
          <w:rFonts w:hint="cs"/>
          <w:rtl/>
        </w:rPr>
      </w:pPr>
      <w:r>
        <w:rPr>
          <w:rFonts w:hint="cs"/>
          <w:rtl/>
        </w:rPr>
        <w:t>עם זאת, אני אדם אופטימי. ההנהגה החדשה ההולכ</w:t>
      </w:r>
      <w:r>
        <w:rPr>
          <w:rFonts w:hint="cs"/>
          <w:rtl/>
        </w:rPr>
        <w:t>ת ומסתמנת אצל הפלסטינים, אני חושב שראוי שממשלת ישראל תעשה הכול על מנת לסייע לה, לייצב אותה, לחזק אותה. התברר לנו, שככל שאנחנו מחלישים את הרשות הפלסטינית, אנחנו מקבלים מצב הפוך. הראש אומר, אנחנו נחליש אותם, הם יתפרקו. אבל מה שקורה, זה לא רק שהם מתפרקים, אלא</w:t>
      </w:r>
      <w:r>
        <w:rPr>
          <w:rFonts w:hint="cs"/>
          <w:rtl/>
        </w:rPr>
        <w:t xml:space="preserve"> נוצרות קבוצות קיצוניות אף יותר, ותהליך הדמים בינינו לבין הפלסטינים הולך ומעמיק, אדוני היושב-ראש.</w:t>
      </w:r>
    </w:p>
    <w:p w14:paraId="0B0A783E" w14:textId="77777777" w:rsidR="00000000" w:rsidRDefault="00F92B3A">
      <w:pPr>
        <w:pStyle w:val="a0"/>
        <w:ind w:firstLine="0"/>
        <w:rPr>
          <w:rFonts w:hint="cs"/>
          <w:rtl/>
        </w:rPr>
      </w:pPr>
    </w:p>
    <w:p w14:paraId="2BB3A30A" w14:textId="77777777" w:rsidR="00000000" w:rsidRDefault="00F92B3A">
      <w:pPr>
        <w:pStyle w:val="a0"/>
        <w:ind w:firstLine="0"/>
        <w:rPr>
          <w:rFonts w:hint="cs"/>
          <w:rtl/>
        </w:rPr>
      </w:pPr>
      <w:r>
        <w:rPr>
          <w:rFonts w:hint="cs"/>
          <w:rtl/>
        </w:rPr>
        <w:tab/>
        <w:t xml:space="preserve">לכן אני פונה מכאן לראש הממשלה, וגם לרשות הפלסטינית, שיעשו הכול כדי שהשקט והשלום יבואו לאזורנו. תודה. </w:t>
      </w:r>
    </w:p>
    <w:p w14:paraId="2582792C" w14:textId="77777777" w:rsidR="00000000" w:rsidRDefault="00F92B3A">
      <w:pPr>
        <w:pStyle w:val="a0"/>
        <w:ind w:firstLine="0"/>
        <w:rPr>
          <w:rFonts w:hint="cs"/>
          <w:rtl/>
        </w:rPr>
      </w:pPr>
    </w:p>
    <w:p w14:paraId="196F4BDA" w14:textId="77777777" w:rsidR="00000000" w:rsidRDefault="00F92B3A">
      <w:pPr>
        <w:pStyle w:val="af1"/>
        <w:rPr>
          <w:rtl/>
        </w:rPr>
      </w:pPr>
      <w:r>
        <w:rPr>
          <w:rFonts w:hint="eastAsia"/>
          <w:rtl/>
        </w:rPr>
        <w:t>היו</w:t>
      </w:r>
      <w:r>
        <w:rPr>
          <w:rtl/>
        </w:rPr>
        <w:t>"ר מיכאל נודלמן:</w:t>
      </w:r>
    </w:p>
    <w:p w14:paraId="5DBDACE1" w14:textId="77777777" w:rsidR="00000000" w:rsidRDefault="00F92B3A">
      <w:pPr>
        <w:pStyle w:val="a0"/>
        <w:rPr>
          <w:rFonts w:hint="cs"/>
          <w:rtl/>
        </w:rPr>
      </w:pPr>
    </w:p>
    <w:p w14:paraId="509E26E7" w14:textId="77777777" w:rsidR="00000000" w:rsidRDefault="00F92B3A">
      <w:pPr>
        <w:pStyle w:val="a0"/>
        <w:rPr>
          <w:rFonts w:hint="cs"/>
          <w:rtl/>
        </w:rPr>
      </w:pPr>
      <w:r>
        <w:rPr>
          <w:rFonts w:hint="cs"/>
          <w:rtl/>
        </w:rPr>
        <w:t>תודה רבה לחבר הכנסת איתן כבל. חב</w:t>
      </w:r>
      <w:r>
        <w:rPr>
          <w:rFonts w:hint="cs"/>
          <w:rtl/>
        </w:rPr>
        <w:t xml:space="preserve">ר הכנסת עזמי בשארה, ואחריו - חבר הכנסת דוד אזולאי, חבר הכנסת אורי אריאל, חבר הכנסת עבד-אלמאלכ דהאמשה, חבר הכנסת אילן ליבוביץ וחבר הכנסת יולי אדלשטיין. בבקשה, חבר הכנסת בשארה. </w:t>
      </w:r>
    </w:p>
    <w:p w14:paraId="5E474CB9" w14:textId="77777777" w:rsidR="00000000" w:rsidRDefault="00F92B3A">
      <w:pPr>
        <w:pStyle w:val="a0"/>
        <w:rPr>
          <w:rFonts w:hint="cs"/>
          <w:rtl/>
        </w:rPr>
      </w:pPr>
    </w:p>
    <w:p w14:paraId="7057491E" w14:textId="77777777" w:rsidR="00000000" w:rsidRDefault="00F92B3A">
      <w:pPr>
        <w:pStyle w:val="a"/>
        <w:rPr>
          <w:rtl/>
        </w:rPr>
      </w:pPr>
      <w:bookmarkStart w:id="446" w:name="FS000000558T08_12_2004_15_45_03"/>
      <w:bookmarkStart w:id="447" w:name="FS000000558T08_12_2004_16_08_33"/>
      <w:bookmarkStart w:id="448" w:name="_Toc100391345"/>
      <w:bookmarkEnd w:id="446"/>
      <w:bookmarkEnd w:id="447"/>
      <w:r>
        <w:rPr>
          <w:rFonts w:hint="eastAsia"/>
          <w:rtl/>
        </w:rPr>
        <w:t>עזמי</w:t>
      </w:r>
      <w:r>
        <w:rPr>
          <w:rtl/>
        </w:rPr>
        <w:t xml:space="preserve"> בשארה (בל"ד):</w:t>
      </w:r>
      <w:bookmarkEnd w:id="448"/>
    </w:p>
    <w:p w14:paraId="5F9D0406" w14:textId="77777777" w:rsidR="00000000" w:rsidRDefault="00F92B3A">
      <w:pPr>
        <w:pStyle w:val="a0"/>
        <w:ind w:firstLine="0"/>
        <w:rPr>
          <w:rFonts w:hint="cs"/>
          <w:rtl/>
        </w:rPr>
      </w:pPr>
    </w:p>
    <w:p w14:paraId="25B04B66" w14:textId="77777777" w:rsidR="00000000" w:rsidRDefault="00F92B3A">
      <w:pPr>
        <w:pStyle w:val="a0"/>
        <w:rPr>
          <w:rFonts w:hint="cs"/>
          <w:rtl/>
        </w:rPr>
      </w:pPr>
      <w:r>
        <w:rPr>
          <w:rFonts w:hint="cs"/>
          <w:rtl/>
        </w:rPr>
        <w:t>אדוני היושב-ראש, חברי הכנסת, מובן שההצעות האלה עלו בעקבות ה</w:t>
      </w:r>
      <w:r>
        <w:rPr>
          <w:rFonts w:hint="cs"/>
          <w:rtl/>
        </w:rPr>
        <w:t>דברים שאנחנו שומעים -  בדרך כלל המקור הוא התקשורת - על נכונותה של תנועת ה"חמאס" להגיע להפסקת אש. אני לא יודע למה מתעקשים  פה בפרוטוקול לקרוא לזה "הודנה", כאילו אנחנו מצטטים מהקוראן. התרגום של "הודנה" זה הפסקת אש. אין לזה תרגום אחר.</w:t>
      </w:r>
    </w:p>
    <w:p w14:paraId="77494D23" w14:textId="77777777" w:rsidR="00000000" w:rsidRDefault="00F92B3A">
      <w:pPr>
        <w:pStyle w:val="a0"/>
        <w:rPr>
          <w:rFonts w:hint="cs"/>
          <w:rtl/>
        </w:rPr>
      </w:pPr>
    </w:p>
    <w:p w14:paraId="522123B0" w14:textId="77777777" w:rsidR="00000000" w:rsidRDefault="00F92B3A">
      <w:pPr>
        <w:pStyle w:val="a0"/>
        <w:rPr>
          <w:rFonts w:hint="cs"/>
          <w:rtl/>
        </w:rPr>
      </w:pPr>
      <w:r>
        <w:rPr>
          <w:rFonts w:hint="cs"/>
          <w:rtl/>
        </w:rPr>
        <w:t>על כל פנים, היתה פעם הפ</w:t>
      </w:r>
      <w:r>
        <w:rPr>
          <w:rFonts w:hint="cs"/>
          <w:rtl/>
        </w:rPr>
        <w:t>סקת אש, ויש טענה פלסטינית, שבעצם הפסקת האש הופרה על-ידי ישראל. טענה זו מחוזקת על-ידי ישראל עצמה, כשהיא אומרת שהיא לא הכירה בהפסקת אש. העמדה הרשמית של ממשלת ישראל היתה שהיא לא צד להפסקות אש, לא עם ה"חמאס" ולא עם אחרים. לכן הם עזבו את אבו-מאזן לסדר את העניינ</w:t>
      </w:r>
      <w:r>
        <w:rPr>
          <w:rFonts w:hint="cs"/>
          <w:rtl/>
        </w:rPr>
        <w:t xml:space="preserve">ים שלו עם הפלגים הפלסטיניים השונים בעזה, ואנחנו זוכרים את הדיאלוג שהיה בין הארגונים </w:t>
      </w:r>
      <w:r>
        <w:rPr>
          <w:rtl/>
        </w:rPr>
        <w:t>–</w:t>
      </w:r>
      <w:r>
        <w:rPr>
          <w:rFonts w:hint="cs"/>
          <w:rtl/>
        </w:rPr>
        <w:t xml:space="preserve"> פעם בקהיר, פעם בעזה, והניב תקופה של שקט, אבל ישראל, בנושא ההתנקשות בחיי מנהיגי ה"חמאס" לא התחייבה בשום הפסקת אש. וזה עלול לחזור על עצמו.</w:t>
      </w:r>
    </w:p>
    <w:p w14:paraId="5C62E709" w14:textId="77777777" w:rsidR="00000000" w:rsidRDefault="00F92B3A">
      <w:pPr>
        <w:pStyle w:val="a0"/>
        <w:ind w:firstLine="0"/>
        <w:rPr>
          <w:rFonts w:hint="cs"/>
          <w:rtl/>
        </w:rPr>
      </w:pPr>
    </w:p>
    <w:p w14:paraId="594624C7" w14:textId="77777777" w:rsidR="00000000" w:rsidRDefault="00F92B3A">
      <w:pPr>
        <w:pStyle w:val="a0"/>
        <w:ind w:firstLine="0"/>
        <w:rPr>
          <w:rFonts w:hint="cs"/>
          <w:rtl/>
        </w:rPr>
      </w:pPr>
      <w:r>
        <w:rPr>
          <w:rFonts w:hint="cs"/>
          <w:rtl/>
        </w:rPr>
        <w:tab/>
        <w:t>אדוני היושב-ראש, אדוני סגן השר,</w:t>
      </w:r>
      <w:r>
        <w:rPr>
          <w:rFonts w:hint="cs"/>
          <w:rtl/>
        </w:rPr>
        <w:t xml:space="preserve"> חברי הכנסת, אנחנו לא יכולים פה ללמוד או לחקור את המוטיבציה, את המניע של תנועות כמו ה"חמאס" להגיע להפסקת אש. יש לי הערכות משלי למה, אבל אין לי ספק בכוונתן, גם בשביל לשמור על האחדות הפלסטינית. יש גם, אגב, סיבות רגיונליות, אזוריות, לדבר הזה, ויש עוד סיבות הנ</w:t>
      </w:r>
      <w:r>
        <w:rPr>
          <w:rFonts w:hint="cs"/>
          <w:rtl/>
        </w:rPr>
        <w:t xml:space="preserve">וגעות לעייפות, לזמן הממושך וכו'.  ברור לנו שלא מדובר כאן בהפסקת אש שהיא הפוגה. כלומר, הפוגה בשביל לחזור לאש כשיהיה אפשרי. לא מדובר בזה. מדובר בהפסקת אש בקונטקסט של משא-ומתן. </w:t>
      </w:r>
    </w:p>
    <w:p w14:paraId="72FDBE55" w14:textId="77777777" w:rsidR="00000000" w:rsidRDefault="00F92B3A">
      <w:pPr>
        <w:pStyle w:val="a0"/>
        <w:ind w:firstLine="0"/>
        <w:rPr>
          <w:rFonts w:hint="cs"/>
          <w:rtl/>
        </w:rPr>
      </w:pPr>
    </w:p>
    <w:p w14:paraId="0B7BAD21" w14:textId="77777777" w:rsidR="00000000" w:rsidRDefault="00F92B3A">
      <w:pPr>
        <w:pStyle w:val="a0"/>
        <w:ind w:firstLine="720"/>
        <w:rPr>
          <w:rFonts w:hint="cs"/>
          <w:rtl/>
        </w:rPr>
      </w:pPr>
      <w:r>
        <w:rPr>
          <w:rFonts w:hint="cs"/>
          <w:rtl/>
        </w:rPr>
        <w:t xml:space="preserve">אבל, מי שבידו היוזמה להפוך את הפסקת האש לשלב, להקדמה לתהליך שלום </w:t>
      </w:r>
      <w:r>
        <w:t>meaningful</w:t>
      </w:r>
      <w:r>
        <w:rPr>
          <w:rFonts w:hint="cs"/>
          <w:rtl/>
        </w:rPr>
        <w:t>, כפי</w:t>
      </w:r>
      <w:r>
        <w:rPr>
          <w:rFonts w:hint="cs"/>
          <w:rtl/>
        </w:rPr>
        <w:t xml:space="preserve"> שאומר בוש, עם משמעות, זה מי שמחזיק במפתחות. מי מחזיק במפתחות? מי שמחזיק באדמה, מי שמחזיק בנושא ההתנחלויות, מי שמחזיק בנושא הגדר - לפי החוק הבין-לאומי, הכובש, שזה ישראל, שעד עכשיו היא לא אמרה לנו מה התנאים שהיא מוכנה לקבל בשביל שלום קבע. הרי אם לא יהיה שלו</w:t>
      </w:r>
      <w:r>
        <w:rPr>
          <w:rFonts w:hint="cs"/>
          <w:rtl/>
        </w:rPr>
        <w:t>ם, הפסקת האש - אני לא מסכים למושגים מהפרספקטיבה של ממשלת ישראל. אגב, אפילו הממשלות הקודמות, כאילו בראשית היתה האלימות, או בשפה של הבית הזה, בראשית היה הטרור. לא. לפני זה היה הכיבוש. אם אין לך שום רעיונות לגבי איך להסדיר את השאלה שהיא שורש הבעיה - -</w:t>
      </w:r>
    </w:p>
    <w:p w14:paraId="22AD9458" w14:textId="77777777" w:rsidR="00000000" w:rsidRDefault="00F92B3A">
      <w:pPr>
        <w:pStyle w:val="a0"/>
        <w:ind w:firstLine="720"/>
        <w:rPr>
          <w:rFonts w:hint="cs"/>
          <w:rtl/>
        </w:rPr>
      </w:pPr>
    </w:p>
    <w:p w14:paraId="7820C723" w14:textId="77777777" w:rsidR="00000000" w:rsidRDefault="00F92B3A">
      <w:pPr>
        <w:pStyle w:val="af1"/>
        <w:rPr>
          <w:rtl/>
        </w:rPr>
      </w:pPr>
      <w:r>
        <w:rPr>
          <w:rFonts w:hint="eastAsia"/>
          <w:rtl/>
        </w:rPr>
        <w:t>היו</w:t>
      </w:r>
      <w:r>
        <w:rPr>
          <w:rtl/>
        </w:rPr>
        <w:t xml:space="preserve">"ר </w:t>
      </w:r>
      <w:r>
        <w:rPr>
          <w:rtl/>
        </w:rPr>
        <w:t>מיכאל נודלמן:</w:t>
      </w:r>
    </w:p>
    <w:p w14:paraId="1C847B62" w14:textId="77777777" w:rsidR="00000000" w:rsidRDefault="00F92B3A">
      <w:pPr>
        <w:pStyle w:val="a0"/>
        <w:rPr>
          <w:rFonts w:hint="cs"/>
          <w:rtl/>
        </w:rPr>
      </w:pPr>
    </w:p>
    <w:p w14:paraId="217E2736" w14:textId="77777777" w:rsidR="00000000" w:rsidRDefault="00F92B3A">
      <w:pPr>
        <w:pStyle w:val="a0"/>
        <w:rPr>
          <w:rFonts w:hint="cs"/>
          <w:rtl/>
        </w:rPr>
      </w:pPr>
      <w:r>
        <w:rPr>
          <w:rFonts w:hint="cs"/>
          <w:rtl/>
        </w:rPr>
        <w:t>תסיים, בבקשה.</w:t>
      </w:r>
    </w:p>
    <w:p w14:paraId="7FB2F677" w14:textId="77777777" w:rsidR="00000000" w:rsidRDefault="00F92B3A">
      <w:pPr>
        <w:pStyle w:val="a0"/>
        <w:ind w:firstLine="0"/>
        <w:rPr>
          <w:rFonts w:hint="cs"/>
          <w:rtl/>
        </w:rPr>
      </w:pPr>
    </w:p>
    <w:p w14:paraId="0FA627BF" w14:textId="77777777" w:rsidR="00000000" w:rsidRDefault="00F92B3A">
      <w:pPr>
        <w:pStyle w:val="-"/>
        <w:rPr>
          <w:rtl/>
        </w:rPr>
      </w:pPr>
      <w:bookmarkStart w:id="449" w:name="FS000000558T08_12_2004_16_15_10C"/>
      <w:bookmarkEnd w:id="449"/>
      <w:r>
        <w:rPr>
          <w:rFonts w:hint="eastAsia"/>
          <w:rtl/>
        </w:rPr>
        <w:t>עזמי</w:t>
      </w:r>
      <w:r>
        <w:rPr>
          <w:rtl/>
        </w:rPr>
        <w:t xml:space="preserve"> בשארה (בל"ד):</w:t>
      </w:r>
    </w:p>
    <w:p w14:paraId="744F8F3E" w14:textId="77777777" w:rsidR="00000000" w:rsidRDefault="00F92B3A">
      <w:pPr>
        <w:pStyle w:val="a0"/>
        <w:rPr>
          <w:rFonts w:hint="cs"/>
          <w:rtl/>
        </w:rPr>
      </w:pPr>
    </w:p>
    <w:p w14:paraId="2B373AF4" w14:textId="77777777" w:rsidR="00000000" w:rsidRDefault="00F92B3A">
      <w:pPr>
        <w:pStyle w:val="a0"/>
        <w:rPr>
          <w:rFonts w:hint="cs"/>
          <w:rtl/>
        </w:rPr>
      </w:pPr>
      <w:r>
        <w:rPr>
          <w:rFonts w:hint="cs"/>
          <w:rtl/>
        </w:rPr>
        <w:t>אני מסיים. - - אז הפסקת האש תחלוף, ואחר כך יהיה פיצוץ עוד יותר גדול. השאלה היא אם פניה של מדינת ישראל להסכם שלום, או סתם לחבק את ההנהגה הפלסטינית עד שחונקים אותה, כדי שתקבל את התנאים של ישראל לגבי התהליך, א</w:t>
      </w:r>
      <w:r>
        <w:rPr>
          <w:rFonts w:hint="cs"/>
          <w:rtl/>
        </w:rPr>
        <w:t xml:space="preserve">ם זה מדינה כשלב, שנה, 15, 20 שנה, ואם זה מדינה על 40%-50% מהקרקע, כפי שאנחנו שומעים. זו השאלה, אדוני היושב-ראש. הפסקת האש יכולה להיות הרבה דברים. אם היא שלב בתהליך השלום, לדעתי, זה תלוי בישראל. תודה רבה. </w:t>
      </w:r>
    </w:p>
    <w:p w14:paraId="00DD7F2E" w14:textId="77777777" w:rsidR="00000000" w:rsidRDefault="00F92B3A">
      <w:pPr>
        <w:pStyle w:val="a0"/>
        <w:ind w:firstLine="0"/>
        <w:rPr>
          <w:rFonts w:hint="cs"/>
          <w:rtl/>
        </w:rPr>
      </w:pPr>
    </w:p>
    <w:p w14:paraId="4C64C7B3" w14:textId="77777777" w:rsidR="00000000" w:rsidRDefault="00F92B3A">
      <w:pPr>
        <w:pStyle w:val="af1"/>
        <w:rPr>
          <w:rtl/>
        </w:rPr>
      </w:pPr>
      <w:r>
        <w:rPr>
          <w:rtl/>
        </w:rPr>
        <w:t>היו"ר מיכאל נודלמן:</w:t>
      </w:r>
    </w:p>
    <w:p w14:paraId="514DFC83" w14:textId="77777777" w:rsidR="00000000" w:rsidRDefault="00F92B3A">
      <w:pPr>
        <w:pStyle w:val="a0"/>
        <w:rPr>
          <w:rtl/>
        </w:rPr>
      </w:pPr>
    </w:p>
    <w:p w14:paraId="37DD14C4" w14:textId="77777777" w:rsidR="00000000" w:rsidRDefault="00F92B3A">
      <w:pPr>
        <w:pStyle w:val="a0"/>
        <w:rPr>
          <w:rFonts w:hint="cs"/>
          <w:rtl/>
        </w:rPr>
      </w:pPr>
      <w:r>
        <w:rPr>
          <w:rFonts w:hint="cs"/>
          <w:rtl/>
        </w:rPr>
        <w:t xml:space="preserve">תודה. חבר הכנסת דוד אזולאי - </w:t>
      </w:r>
      <w:r>
        <w:rPr>
          <w:rFonts w:hint="cs"/>
          <w:rtl/>
        </w:rPr>
        <w:t>אינו נוכח. חבר הכנסת אורי אריאל, בבקשה. אחריו - חבר הכנסת עבד-אלמאלכ דהאמשה.</w:t>
      </w:r>
    </w:p>
    <w:p w14:paraId="3772819D" w14:textId="77777777" w:rsidR="00000000" w:rsidRDefault="00F92B3A">
      <w:pPr>
        <w:pStyle w:val="a0"/>
        <w:rPr>
          <w:rFonts w:hint="cs"/>
          <w:rtl/>
        </w:rPr>
      </w:pPr>
    </w:p>
    <w:p w14:paraId="3EE338C8" w14:textId="77777777" w:rsidR="00000000" w:rsidRDefault="00F92B3A">
      <w:pPr>
        <w:pStyle w:val="a"/>
        <w:rPr>
          <w:rtl/>
        </w:rPr>
      </w:pPr>
      <w:bookmarkStart w:id="450" w:name="FS000000713T08_12_2004_15_49_20"/>
      <w:bookmarkStart w:id="451" w:name="_Toc100391346"/>
      <w:bookmarkEnd w:id="450"/>
      <w:r>
        <w:rPr>
          <w:rFonts w:hint="eastAsia"/>
          <w:rtl/>
        </w:rPr>
        <w:t>אורי</w:t>
      </w:r>
      <w:r>
        <w:rPr>
          <w:rtl/>
        </w:rPr>
        <w:t xml:space="preserve"> יהודה אריאל (האיחוד הלאומי - ישראל ביתנו):</w:t>
      </w:r>
      <w:bookmarkEnd w:id="451"/>
    </w:p>
    <w:p w14:paraId="2E0614D8" w14:textId="77777777" w:rsidR="00000000" w:rsidRDefault="00F92B3A">
      <w:pPr>
        <w:pStyle w:val="a0"/>
        <w:rPr>
          <w:rFonts w:hint="cs"/>
          <w:rtl/>
        </w:rPr>
      </w:pPr>
    </w:p>
    <w:p w14:paraId="3A5A612F" w14:textId="77777777" w:rsidR="00000000" w:rsidRDefault="00F92B3A">
      <w:pPr>
        <w:pStyle w:val="a0"/>
        <w:rPr>
          <w:rFonts w:hint="cs"/>
          <w:rtl/>
        </w:rPr>
      </w:pPr>
      <w:r>
        <w:rPr>
          <w:rFonts w:hint="cs"/>
          <w:rtl/>
        </w:rPr>
        <w:t>אדוני היושב-ראש, חברי חברי הכנסת, אדוני סגן שר הביטחון, חנוכה שמח לכולכם, גם לתלמידים ולכל הצופים.</w:t>
      </w:r>
    </w:p>
    <w:p w14:paraId="384F2330" w14:textId="77777777" w:rsidR="00000000" w:rsidRDefault="00F92B3A">
      <w:pPr>
        <w:pStyle w:val="a0"/>
        <w:rPr>
          <w:rFonts w:hint="cs"/>
          <w:rtl/>
        </w:rPr>
      </w:pPr>
    </w:p>
    <w:p w14:paraId="4F05BD7B" w14:textId="77777777" w:rsidR="00000000" w:rsidRDefault="00F92B3A">
      <w:pPr>
        <w:pStyle w:val="a0"/>
        <w:rPr>
          <w:rFonts w:hint="cs"/>
          <w:rtl/>
        </w:rPr>
      </w:pPr>
      <w:r>
        <w:rPr>
          <w:rFonts w:hint="cs"/>
          <w:rtl/>
        </w:rPr>
        <w:t>ה"הודנה" הזאת כשמה כן היא: הי</w:t>
      </w:r>
      <w:r>
        <w:rPr>
          <w:rFonts w:hint="cs"/>
          <w:rtl/>
        </w:rPr>
        <w:t xml:space="preserve">א למעשה הפסקת אש, והחלומות של בשארה, שזה מין פתח למשא-ומתן כולל עם ה"חמאס", נו, הפלגת למחוזות אחרים, דמיוניים. זהו ארגון רצחני. צריך לומר ביושר, בצעדיו הראשוניים טיפחה אותו מדינת ישראל כמשקל נגד ל"פתח" או לתנועות אחרות.  ביידיש אומרים "די זעלבע דרעק", סלח </w:t>
      </w:r>
      <w:r>
        <w:rPr>
          <w:rFonts w:hint="cs"/>
          <w:rtl/>
        </w:rPr>
        <w:t>לי על הביטוי. אם זו מלה לא פרלמנטרית, אני מוכן למחוק אותה.</w:t>
      </w:r>
    </w:p>
    <w:p w14:paraId="2A42F7BE" w14:textId="77777777" w:rsidR="00000000" w:rsidRDefault="00F92B3A">
      <w:pPr>
        <w:pStyle w:val="a0"/>
        <w:rPr>
          <w:rFonts w:hint="cs"/>
          <w:rtl/>
        </w:rPr>
      </w:pPr>
    </w:p>
    <w:p w14:paraId="6627089E" w14:textId="77777777" w:rsidR="00000000" w:rsidRDefault="00F92B3A">
      <w:pPr>
        <w:pStyle w:val="af1"/>
        <w:rPr>
          <w:rtl/>
        </w:rPr>
      </w:pPr>
      <w:r>
        <w:rPr>
          <w:rFonts w:hint="eastAsia"/>
          <w:rtl/>
        </w:rPr>
        <w:t>היו</w:t>
      </w:r>
      <w:r>
        <w:rPr>
          <w:rtl/>
        </w:rPr>
        <w:t>"ר מיכאל נודלמן:</w:t>
      </w:r>
    </w:p>
    <w:p w14:paraId="02827204" w14:textId="77777777" w:rsidR="00000000" w:rsidRDefault="00F92B3A">
      <w:pPr>
        <w:pStyle w:val="a0"/>
        <w:rPr>
          <w:rFonts w:hint="cs"/>
          <w:rtl/>
        </w:rPr>
      </w:pPr>
    </w:p>
    <w:p w14:paraId="615CA40C" w14:textId="77777777" w:rsidR="00000000" w:rsidRDefault="00F92B3A">
      <w:pPr>
        <w:pStyle w:val="a0"/>
        <w:rPr>
          <w:rFonts w:hint="cs"/>
          <w:rtl/>
        </w:rPr>
      </w:pPr>
      <w:r>
        <w:rPr>
          <w:rFonts w:hint="cs"/>
          <w:rtl/>
        </w:rPr>
        <w:t>תמחק.</w:t>
      </w:r>
    </w:p>
    <w:p w14:paraId="3A0E3ABA" w14:textId="77777777" w:rsidR="00000000" w:rsidRDefault="00F92B3A">
      <w:pPr>
        <w:pStyle w:val="a0"/>
        <w:ind w:firstLine="0"/>
        <w:rPr>
          <w:rFonts w:hint="cs"/>
          <w:rtl/>
        </w:rPr>
      </w:pPr>
    </w:p>
    <w:p w14:paraId="4EEFBE4C" w14:textId="77777777" w:rsidR="00000000" w:rsidRDefault="00F92B3A">
      <w:pPr>
        <w:pStyle w:val="-"/>
        <w:rPr>
          <w:rtl/>
        </w:rPr>
      </w:pPr>
      <w:bookmarkStart w:id="452" w:name="FS000000558T08_12_2004_16_19_08C"/>
      <w:bookmarkStart w:id="453" w:name="FS000000713T08_12_2004_16_19_17"/>
      <w:bookmarkStart w:id="454" w:name="FS000000713T08_12_2004_16_19_20C"/>
      <w:bookmarkEnd w:id="452"/>
      <w:bookmarkEnd w:id="453"/>
      <w:bookmarkEnd w:id="454"/>
      <w:r>
        <w:rPr>
          <w:rFonts w:hint="eastAsia"/>
          <w:rtl/>
        </w:rPr>
        <w:t>אורי</w:t>
      </w:r>
      <w:r>
        <w:rPr>
          <w:rtl/>
        </w:rPr>
        <w:t xml:space="preserve"> יהודה אריאל (האיחוד הלאומי - ישראל ביתנו):</w:t>
      </w:r>
    </w:p>
    <w:p w14:paraId="5E644372" w14:textId="77777777" w:rsidR="00000000" w:rsidRDefault="00F92B3A">
      <w:pPr>
        <w:pStyle w:val="a0"/>
        <w:rPr>
          <w:rFonts w:hint="cs"/>
          <w:rtl/>
        </w:rPr>
      </w:pPr>
    </w:p>
    <w:p w14:paraId="477C6473" w14:textId="77777777" w:rsidR="00000000" w:rsidRDefault="00F92B3A">
      <w:pPr>
        <w:pStyle w:val="a0"/>
        <w:rPr>
          <w:rFonts w:hint="cs"/>
          <w:rtl/>
        </w:rPr>
      </w:pPr>
      <w:r>
        <w:rPr>
          <w:rFonts w:hint="cs"/>
          <w:rtl/>
        </w:rPr>
        <w:t xml:space="preserve">היושב-ראש אומר למחוק, אז אני מבקש למחוק. </w:t>
      </w:r>
    </w:p>
    <w:p w14:paraId="0A26692C" w14:textId="77777777" w:rsidR="00000000" w:rsidRDefault="00F92B3A">
      <w:pPr>
        <w:pStyle w:val="a0"/>
        <w:rPr>
          <w:rFonts w:hint="cs"/>
          <w:rtl/>
        </w:rPr>
      </w:pPr>
    </w:p>
    <w:p w14:paraId="7E9D64D8" w14:textId="77777777" w:rsidR="00000000" w:rsidRDefault="00F92B3A">
      <w:pPr>
        <w:pStyle w:val="a0"/>
        <w:rPr>
          <w:rFonts w:hint="cs"/>
          <w:rtl/>
        </w:rPr>
      </w:pPr>
      <w:r>
        <w:rPr>
          <w:rFonts w:hint="cs"/>
          <w:rtl/>
        </w:rPr>
        <w:t>כולם טרוריסטים, כולם חושבים שהם ישיגו את עמדותיהם ואת רצונותיהם בכוח האש, הה</w:t>
      </w:r>
      <w:r>
        <w:rPr>
          <w:rFonts w:hint="cs"/>
          <w:rtl/>
        </w:rPr>
        <w:t>רג וההרס. לצערי הרב, אדוני סגן שר הביטחון, אולי יש להם על מה לסמוך, לשיטתם. כשהם רואים את תגובות ראש הממשלה ואת הממשלה הזאת הם יכולים לחשוב - אני מבין את דרך החשיבה שלהם - שאכן דרך הטרור היא דרך מנצחת. מה שאי-אפשר להשיג במשא-ומתן, אף שהם חתומים, לא ה"חמאס"</w:t>
      </w:r>
      <w:r>
        <w:rPr>
          <w:rFonts w:hint="cs"/>
          <w:rtl/>
        </w:rPr>
        <w:t xml:space="preserve"> דווקא, אבל הרשות הפלסטינית חתומה בהסכמים שונים שהכול יהיה במשא-ומתן, שהכול יהיה בדרכי שלום - הם הולכים בדרכם ותגובת ישראל היא למעשה בריחה מהשטח בהסכם חד-צדדי, שאיננו נותן לישראל שום דבר מהם.</w:t>
      </w:r>
    </w:p>
    <w:p w14:paraId="7732A495" w14:textId="77777777" w:rsidR="00000000" w:rsidRDefault="00F92B3A">
      <w:pPr>
        <w:pStyle w:val="a0"/>
        <w:rPr>
          <w:rFonts w:hint="cs"/>
          <w:rtl/>
        </w:rPr>
      </w:pPr>
    </w:p>
    <w:p w14:paraId="6CE0DA8B" w14:textId="77777777" w:rsidR="00000000" w:rsidRDefault="00F92B3A">
      <w:pPr>
        <w:pStyle w:val="a0"/>
        <w:rPr>
          <w:rFonts w:hint="cs"/>
          <w:rtl/>
        </w:rPr>
      </w:pPr>
      <w:r>
        <w:rPr>
          <w:rFonts w:hint="cs"/>
          <w:rtl/>
        </w:rPr>
        <w:t xml:space="preserve">דרך אגב, לראש הממשלה יש הסבר מעניין לזה. הוא אומר: אני לא מקבל </w:t>
      </w:r>
      <w:r>
        <w:rPr>
          <w:rFonts w:hint="cs"/>
          <w:rtl/>
        </w:rPr>
        <w:t>מהם, אני מקבל מהאמריקנים. טוב, זו שיטה חדשה למשא-ומתן, שמזכירה לי שהתפרסם בתקשורת שאיזה רמאי שמכר את הדירה של אבא של אחד הכנרים המפורסמים, מנוחין, אני חושב, מכר דירה לא שלו. הקונה נפל בפח וקנה ושילם, ועכשיו מסתבר שהכול רמייה. אני רואה שראש הממשלה מתקדם, וה</w:t>
      </w:r>
      <w:r>
        <w:rPr>
          <w:rFonts w:hint="cs"/>
          <w:rtl/>
        </w:rPr>
        <w:t xml:space="preserve">וא כבר עשה שלום עם עצמו, ועכשיו הוא עושה שלום אולי עם מפלגתו, אבל דבר אחד הוא לא עושה, הוא לא מביא שקט. </w:t>
      </w:r>
    </w:p>
    <w:p w14:paraId="092CEE6D" w14:textId="77777777" w:rsidR="00000000" w:rsidRDefault="00F92B3A">
      <w:pPr>
        <w:pStyle w:val="a0"/>
        <w:rPr>
          <w:rFonts w:hint="cs"/>
          <w:rtl/>
        </w:rPr>
      </w:pPr>
    </w:p>
    <w:p w14:paraId="1BC37CAE" w14:textId="77777777" w:rsidR="00000000" w:rsidRDefault="00F92B3A">
      <w:pPr>
        <w:pStyle w:val="a0"/>
        <w:rPr>
          <w:rFonts w:hint="cs"/>
          <w:rtl/>
        </w:rPr>
      </w:pPr>
      <w:r>
        <w:rPr>
          <w:rFonts w:hint="cs"/>
          <w:rtl/>
        </w:rPr>
        <w:t>אדוני סגן שר הביטחון, מי כמוך יודע שלרשימת הפצמ"רים, שאך זה שלשום דיברנו עליה ועל מה שקורה שם, והסכמנו שהטיפול אינו מספק, לפי מבחן התוצאה לפחות, נוספו</w:t>
      </w:r>
      <w:r>
        <w:rPr>
          <w:rFonts w:hint="cs"/>
          <w:rtl/>
        </w:rPr>
        <w:t xml:space="preserve"> עוד כמה וכמה, ואנה אנו באים? מה ההבטחה? שנברח ואז לא יירו עלינו, יירו ישר על שדרות. </w:t>
      </w:r>
    </w:p>
    <w:p w14:paraId="3592D1B7" w14:textId="77777777" w:rsidR="00000000" w:rsidRDefault="00F92B3A">
      <w:pPr>
        <w:pStyle w:val="a0"/>
        <w:rPr>
          <w:rFonts w:hint="cs"/>
          <w:rtl/>
        </w:rPr>
      </w:pPr>
    </w:p>
    <w:p w14:paraId="5C841D4A" w14:textId="77777777" w:rsidR="00000000" w:rsidRDefault="00F92B3A">
      <w:pPr>
        <w:pStyle w:val="a0"/>
        <w:rPr>
          <w:rFonts w:hint="cs"/>
          <w:rtl/>
        </w:rPr>
      </w:pPr>
      <w:r>
        <w:rPr>
          <w:rFonts w:hint="cs"/>
          <w:rtl/>
        </w:rPr>
        <w:t xml:space="preserve">אני מסיים במצוות היושב-ראש. זה ערב חנוכה, ערב נר שני. אני רוצה לאחל לכל עם ישראל, ובעיקר לתושבי גוש-קטיף וצפון השומרון, שיהיה חג שקט, שמח, עם הרבה הרבה אור. תודה. </w:t>
      </w:r>
    </w:p>
    <w:p w14:paraId="5364887B" w14:textId="77777777" w:rsidR="00000000" w:rsidRDefault="00F92B3A">
      <w:pPr>
        <w:pStyle w:val="a0"/>
        <w:rPr>
          <w:rFonts w:hint="cs"/>
          <w:rtl/>
        </w:rPr>
      </w:pPr>
    </w:p>
    <w:p w14:paraId="52D4C667" w14:textId="77777777" w:rsidR="00000000" w:rsidRDefault="00F92B3A">
      <w:pPr>
        <w:pStyle w:val="af1"/>
        <w:rPr>
          <w:rtl/>
        </w:rPr>
      </w:pPr>
      <w:r>
        <w:rPr>
          <w:rtl/>
        </w:rPr>
        <w:t>היו"</w:t>
      </w:r>
      <w:r>
        <w:rPr>
          <w:rtl/>
        </w:rPr>
        <w:t>ר מיכאל נודלמן:</w:t>
      </w:r>
    </w:p>
    <w:p w14:paraId="47CC3097" w14:textId="77777777" w:rsidR="00000000" w:rsidRDefault="00F92B3A">
      <w:pPr>
        <w:pStyle w:val="a0"/>
        <w:rPr>
          <w:rtl/>
        </w:rPr>
      </w:pPr>
    </w:p>
    <w:p w14:paraId="7F70DC28" w14:textId="77777777" w:rsidR="00000000" w:rsidRDefault="00F92B3A">
      <w:pPr>
        <w:pStyle w:val="a0"/>
        <w:rPr>
          <w:rFonts w:hint="cs"/>
          <w:rtl/>
        </w:rPr>
      </w:pPr>
      <w:r>
        <w:rPr>
          <w:rFonts w:hint="cs"/>
          <w:rtl/>
        </w:rPr>
        <w:t xml:space="preserve">תודה רבה. חבר הכנסת עבד-אלמאלכ דהאמשה. אחריו - חבר הכנסת אילן ליבוביץ. </w:t>
      </w:r>
    </w:p>
    <w:p w14:paraId="27BAD96D" w14:textId="77777777" w:rsidR="00000000" w:rsidRDefault="00F92B3A">
      <w:pPr>
        <w:pStyle w:val="a0"/>
        <w:rPr>
          <w:rFonts w:hint="cs"/>
          <w:rtl/>
        </w:rPr>
      </w:pPr>
    </w:p>
    <w:p w14:paraId="4633FDD8" w14:textId="77777777" w:rsidR="00000000" w:rsidRDefault="00F92B3A">
      <w:pPr>
        <w:pStyle w:val="a"/>
        <w:rPr>
          <w:rtl/>
        </w:rPr>
      </w:pPr>
      <w:bookmarkStart w:id="455" w:name="FS000000550T08_12_2004_15_53_34"/>
      <w:bookmarkStart w:id="456" w:name="_Toc100391347"/>
      <w:bookmarkEnd w:id="455"/>
      <w:r>
        <w:rPr>
          <w:rFonts w:hint="eastAsia"/>
          <w:rtl/>
        </w:rPr>
        <w:t>עבד</w:t>
      </w:r>
      <w:r>
        <w:rPr>
          <w:rtl/>
        </w:rPr>
        <w:t>-אלמאלכ דהאמשה (רע"ם):</w:t>
      </w:r>
      <w:bookmarkEnd w:id="456"/>
    </w:p>
    <w:p w14:paraId="539E19BD" w14:textId="77777777" w:rsidR="00000000" w:rsidRDefault="00F92B3A">
      <w:pPr>
        <w:pStyle w:val="a0"/>
        <w:rPr>
          <w:rFonts w:hint="cs"/>
          <w:rtl/>
        </w:rPr>
      </w:pPr>
    </w:p>
    <w:p w14:paraId="734E526E" w14:textId="77777777" w:rsidR="00000000" w:rsidRDefault="00F92B3A">
      <w:pPr>
        <w:pStyle w:val="a0"/>
        <w:rPr>
          <w:rFonts w:hint="cs"/>
          <w:rtl/>
        </w:rPr>
      </w:pPr>
      <w:r>
        <w:rPr>
          <w:rFonts w:hint="cs"/>
          <w:rtl/>
        </w:rPr>
        <w:t>כבוד היושב-ראש, כנסת נכבדה, השאלה היא אכן, אם תהיה הפסקת אש או הדיבורים על הפסקת אש שה"חמאס" יוביל. זה טומן בחובו מלכתחילה את הסכמת הרשות ה</w:t>
      </w:r>
      <w:r>
        <w:rPr>
          <w:rFonts w:hint="cs"/>
          <w:rtl/>
        </w:rPr>
        <w:t xml:space="preserve">פלסטינית להפסקת אש. אני אומר </w:t>
      </w:r>
      <w:r>
        <w:rPr>
          <w:rtl/>
        </w:rPr>
        <w:t>–</w:t>
      </w:r>
      <w:r>
        <w:rPr>
          <w:rFonts w:hint="cs"/>
          <w:rtl/>
        </w:rPr>
        <w:t xml:space="preserve"> מה זה ענייננו אם זה ה"חמאס" ואם זאת הרשות. יש לעם הפלסטיני מנהיגות ויש לעם הזה נבחרים. כאשר ישראל הלכה באמת בכיוון של שלום, של משא-ומתן מדיני ושל פינוי שטחים, ה"חמאס" לא הפריע. הוא היה אומנם אופוזיציה ודגל בדעות אחרות, אבל הו</w:t>
      </w:r>
      <w:r>
        <w:rPr>
          <w:rFonts w:hint="cs"/>
          <w:rtl/>
        </w:rPr>
        <w:t xml:space="preserve">א לא הפריע לתהליך ולא מנע אותו. מי שמנע את התהליך ועצר אותו זה מר נתניהו, לפניו מר ברק, ואחרי זה הממשלה הזאת. </w:t>
      </w:r>
    </w:p>
    <w:p w14:paraId="1EBD3FF2" w14:textId="77777777" w:rsidR="00000000" w:rsidRDefault="00F92B3A">
      <w:pPr>
        <w:pStyle w:val="a0"/>
        <w:rPr>
          <w:rFonts w:hint="cs"/>
          <w:rtl/>
        </w:rPr>
      </w:pPr>
    </w:p>
    <w:p w14:paraId="5D4AF5AA" w14:textId="77777777" w:rsidR="00000000" w:rsidRDefault="00F92B3A">
      <w:pPr>
        <w:pStyle w:val="a0"/>
        <w:rPr>
          <w:rFonts w:hint="cs"/>
          <w:rtl/>
        </w:rPr>
      </w:pPr>
      <w:r>
        <w:rPr>
          <w:rFonts w:hint="cs"/>
          <w:rtl/>
        </w:rPr>
        <w:t>קצת אופטימיות יש לנו, שהממשלה הזאת בסוף הגיעה למסקנה, שבכוח וביותר כוח לא ניתן להגיע לאף הסדר. גם האמרה "תנו לצה"ל לנצח" הוכחה כעקרה וכחסרת כל ט</w:t>
      </w:r>
      <w:r>
        <w:rPr>
          <w:rFonts w:hint="cs"/>
          <w:rtl/>
        </w:rPr>
        <w:t xml:space="preserve">עם. צה"ל ניצח ולא יכול לנצח, כי אי-אפשר לנצח עם הנלחם על חירותו, על מולדתו ועל זכותו להגדרה עצמית. הכדור הוא כמובן במגרשה של ממשלת ישראל. אם הממשלה הזאת רוצה באמת ללכת לכיוון של משא-ומתן מדיני ותהליך שלום, כולנו יכולים להיות בטוחים </w:t>
      </w:r>
      <w:r>
        <w:rPr>
          <w:rtl/>
        </w:rPr>
        <w:t>–</w:t>
      </w:r>
      <w:r>
        <w:rPr>
          <w:rFonts w:hint="cs"/>
          <w:rtl/>
        </w:rPr>
        <w:t xml:space="preserve"> וגם הניסיון ההיסטורי מ</w:t>
      </w:r>
      <w:r>
        <w:rPr>
          <w:rFonts w:hint="cs"/>
          <w:rtl/>
        </w:rPr>
        <w:t xml:space="preserve">וכיח - שלא "חמאס" ולא אירן, שאגב שאומרים שהיא מתערבת ומנסה להתערב, ולא שום גורם מחוץ לרשות הפלסטינית הלגיטימית יכולים להכריע בעניין. </w:t>
      </w:r>
    </w:p>
    <w:p w14:paraId="1FBF50ED" w14:textId="77777777" w:rsidR="00000000" w:rsidRDefault="00F92B3A">
      <w:pPr>
        <w:pStyle w:val="a0"/>
        <w:rPr>
          <w:rFonts w:hint="cs"/>
          <w:rtl/>
        </w:rPr>
      </w:pPr>
    </w:p>
    <w:p w14:paraId="09906998" w14:textId="77777777" w:rsidR="00000000" w:rsidRDefault="00F92B3A">
      <w:pPr>
        <w:pStyle w:val="a0"/>
        <w:rPr>
          <w:rFonts w:hint="cs"/>
          <w:rtl/>
        </w:rPr>
      </w:pPr>
      <w:r>
        <w:rPr>
          <w:rFonts w:hint="cs"/>
          <w:rtl/>
        </w:rPr>
        <w:t>הרשות הפלסטינית והעם הפלסטיני על סף בחירת מנהיג חדש עכשיו ורשויות חדשות. שמענו את שר החוץ. אומנם הוא אומר דברים, אבל בשטח</w:t>
      </w:r>
      <w:r>
        <w:rPr>
          <w:rFonts w:hint="cs"/>
          <w:rtl/>
        </w:rPr>
        <w:t xml:space="preserve"> מעשי הממשלה ממש הפוכים. הוא אומר שישראל תעשה הכול כדי לאפשר בחירות חופשיות בצד הפלסטיני, וצה"ל ייסוג מהערים הפלסטיניות ומחלק מהשטחים כדי לאפשר בחירות אלה. </w:t>
      </w:r>
    </w:p>
    <w:p w14:paraId="042FA95D" w14:textId="77777777" w:rsidR="00000000" w:rsidRDefault="00F92B3A">
      <w:pPr>
        <w:pStyle w:val="a0"/>
        <w:rPr>
          <w:rFonts w:hint="cs"/>
          <w:rtl/>
        </w:rPr>
      </w:pPr>
    </w:p>
    <w:p w14:paraId="338110A7" w14:textId="77777777" w:rsidR="00000000" w:rsidRDefault="00F92B3A">
      <w:pPr>
        <w:pStyle w:val="a0"/>
        <w:rPr>
          <w:rFonts w:hint="cs"/>
          <w:rtl/>
        </w:rPr>
      </w:pPr>
      <w:r>
        <w:rPr>
          <w:rFonts w:hint="cs"/>
          <w:rtl/>
        </w:rPr>
        <w:t>אם פניה של ממשלת ישראל אכן לקידום התהליך המדיני ולקידום תהליך של שלום ושחר חדש, אני שואל מה עושה צ</w:t>
      </w:r>
      <w:r>
        <w:rPr>
          <w:rFonts w:hint="cs"/>
          <w:rtl/>
        </w:rPr>
        <w:t>ה"ל עכשיו בערים הפלסטיניות, מה עושים כל אלפי המחסומים שערב-ערב, בוקר-בוקר ובכל רגע מזכירים לפלסטינים כי יש פה כיבוש, יש פה כוח ויש פה כוחנות יתירה ומיותרת.</w:t>
      </w:r>
    </w:p>
    <w:p w14:paraId="7968B586" w14:textId="77777777" w:rsidR="00000000" w:rsidRDefault="00F92B3A">
      <w:pPr>
        <w:pStyle w:val="a0"/>
        <w:rPr>
          <w:rFonts w:hint="cs"/>
          <w:rtl/>
        </w:rPr>
      </w:pPr>
    </w:p>
    <w:p w14:paraId="4108D43C" w14:textId="77777777" w:rsidR="00000000" w:rsidRDefault="00F92B3A">
      <w:pPr>
        <w:pStyle w:val="a0"/>
        <w:rPr>
          <w:rFonts w:hint="cs"/>
          <w:rtl/>
        </w:rPr>
      </w:pPr>
      <w:r>
        <w:rPr>
          <w:rFonts w:hint="cs"/>
          <w:rtl/>
        </w:rPr>
        <w:t>אדוני, אני מסיים בצד האחר של הכיבוש הזה ושל הכוחנות הזאת, שמשחיתה את הצבא ומשחיתה כל חלקה טובה. אגב</w:t>
      </w:r>
      <w:r>
        <w:rPr>
          <w:rFonts w:hint="cs"/>
          <w:rtl/>
        </w:rPr>
        <w:t>, המושג הוא לא שלי, אלא של מפקדים גדולים ודגולים. דווקא ברגעים האחרונים אנחנו קוראים שראש הממשלה שרון אומר שצה"ל הוא הצבא המוסרי בעולם. לא רק שהדברים מגוחכים, הם גם לא נקלטים. בעברית אומרים שאין הנחתום מעיד על עיסתו, ובערבית אומרים: "אללי אסתחו מאתו". תודה</w:t>
      </w:r>
      <w:r>
        <w:rPr>
          <w:rFonts w:hint="cs"/>
          <w:rtl/>
        </w:rPr>
        <w:t xml:space="preserve"> רבה, אדוני היושב-ראש. </w:t>
      </w:r>
    </w:p>
    <w:p w14:paraId="0AC2D3B2" w14:textId="77777777" w:rsidR="00000000" w:rsidRDefault="00F92B3A">
      <w:pPr>
        <w:pStyle w:val="a0"/>
        <w:rPr>
          <w:rFonts w:hint="cs"/>
          <w:rtl/>
        </w:rPr>
      </w:pPr>
    </w:p>
    <w:p w14:paraId="6F401B98" w14:textId="77777777" w:rsidR="00000000" w:rsidRDefault="00F92B3A">
      <w:pPr>
        <w:pStyle w:val="af1"/>
        <w:rPr>
          <w:rtl/>
        </w:rPr>
      </w:pPr>
      <w:r>
        <w:rPr>
          <w:rtl/>
        </w:rPr>
        <w:t>היו"ר מיכאל נודלמן:</w:t>
      </w:r>
    </w:p>
    <w:p w14:paraId="096F7E73" w14:textId="77777777" w:rsidR="00000000" w:rsidRDefault="00F92B3A">
      <w:pPr>
        <w:pStyle w:val="a0"/>
        <w:rPr>
          <w:rFonts w:hint="cs"/>
          <w:rtl/>
        </w:rPr>
      </w:pPr>
    </w:p>
    <w:p w14:paraId="1552A85E" w14:textId="77777777" w:rsidR="00000000" w:rsidRDefault="00F92B3A">
      <w:pPr>
        <w:pStyle w:val="a0"/>
        <w:rPr>
          <w:rFonts w:hint="cs"/>
          <w:rtl/>
        </w:rPr>
      </w:pPr>
      <w:r>
        <w:rPr>
          <w:rFonts w:hint="cs"/>
          <w:rtl/>
        </w:rPr>
        <w:t xml:space="preserve">תודה. חבר הכנסת אילן ליבוביץ, בבקשה. </w:t>
      </w:r>
    </w:p>
    <w:p w14:paraId="1F11E688" w14:textId="77777777" w:rsidR="00000000" w:rsidRDefault="00F92B3A">
      <w:pPr>
        <w:pStyle w:val="a0"/>
        <w:rPr>
          <w:rFonts w:hint="cs"/>
          <w:rtl/>
        </w:rPr>
      </w:pPr>
    </w:p>
    <w:p w14:paraId="0CC5B4B8" w14:textId="77777777" w:rsidR="00000000" w:rsidRDefault="00F92B3A">
      <w:pPr>
        <w:pStyle w:val="a"/>
        <w:rPr>
          <w:rtl/>
        </w:rPr>
      </w:pPr>
      <w:bookmarkStart w:id="457" w:name="FS000001052T08_12_2004_15_58_32"/>
      <w:bookmarkStart w:id="458" w:name="_Toc100391348"/>
      <w:bookmarkEnd w:id="457"/>
      <w:r>
        <w:rPr>
          <w:rtl/>
        </w:rPr>
        <w:t>אילן ליבוביץ (שינוי):</w:t>
      </w:r>
      <w:bookmarkEnd w:id="458"/>
    </w:p>
    <w:p w14:paraId="17B2AAFF" w14:textId="77777777" w:rsidR="00000000" w:rsidRDefault="00F92B3A">
      <w:pPr>
        <w:pStyle w:val="a0"/>
        <w:rPr>
          <w:rtl/>
        </w:rPr>
      </w:pPr>
    </w:p>
    <w:p w14:paraId="3C56BC4C" w14:textId="77777777" w:rsidR="00000000" w:rsidRDefault="00F92B3A">
      <w:pPr>
        <w:pStyle w:val="a0"/>
        <w:rPr>
          <w:rFonts w:hint="cs"/>
          <w:rtl/>
        </w:rPr>
      </w:pPr>
      <w:r>
        <w:rPr>
          <w:rFonts w:hint="cs"/>
          <w:rtl/>
        </w:rPr>
        <w:t>אדוני היושב-ראש, חברי הכנסת, אדוני סגן שר הביטחון, אני חושב שאין איש בבית הזה אשר יחלוק על כך שיש לברך על זה שבין שני הפלגים, אולי המרכזיים היום ביו</w:t>
      </w:r>
      <w:r>
        <w:rPr>
          <w:rFonts w:hint="cs"/>
          <w:rtl/>
        </w:rPr>
        <w:t>תר בזירה הפלסטינית, הושגה ההבנה לגבי "הודנה" - בין ה"חמאס" לבין ה"פתח" ונציגיו ברשות. אני חושב שאין חולק שיש לברך על כך, וטוב מאוחר מאשר לעולם לא. אנחנו צריכים להיות רק שמחים על כך שאנחנו יכולים היום לבוא ולומר: נראה שהצד השני הבין, בייחוד ה"חמאס", שהגיע ה</w:t>
      </w:r>
      <w:r>
        <w:rPr>
          <w:rFonts w:hint="cs"/>
          <w:rtl/>
        </w:rPr>
        <w:t xml:space="preserve">זמן להפסיק את הטרור כלפי מדינת ישראל, כדי לנסות להתקדם בהליך המדיני, ואולי טוב שכך. </w:t>
      </w:r>
    </w:p>
    <w:p w14:paraId="66828A45" w14:textId="77777777" w:rsidR="00000000" w:rsidRDefault="00F92B3A">
      <w:pPr>
        <w:pStyle w:val="a0"/>
        <w:rPr>
          <w:rFonts w:hint="cs"/>
          <w:rtl/>
        </w:rPr>
      </w:pPr>
    </w:p>
    <w:p w14:paraId="38FF7107" w14:textId="77777777" w:rsidR="00000000" w:rsidRDefault="00F92B3A">
      <w:pPr>
        <w:pStyle w:val="a0"/>
        <w:rPr>
          <w:rFonts w:hint="cs"/>
          <w:rtl/>
        </w:rPr>
      </w:pPr>
      <w:r>
        <w:rPr>
          <w:rFonts w:hint="cs"/>
          <w:rtl/>
        </w:rPr>
        <w:t>אבל אנחנו לא יכולים להשאיר את זה, אדוני סגן הביטחון, כמשהו שנמצא בין הרשות או בין ה"פתח" לבין ה"חמאס". אנחנו, מדינת ישראל, צריכים לתת את ידנו לעניין הזה ולעזור כמה שיותר.</w:t>
      </w:r>
      <w:r>
        <w:rPr>
          <w:rFonts w:hint="cs"/>
          <w:rtl/>
        </w:rPr>
        <w:t xml:space="preserve"> שמחתי לשמוע השבוע את שר הביטחון עצמו אומר, שאנחנו שואפים להגיע לתיאום של תהליך ההתנתקות עם הרשות הפלסטינית. </w:t>
      </w:r>
    </w:p>
    <w:p w14:paraId="3A9FEBF7" w14:textId="77777777" w:rsidR="00000000" w:rsidRDefault="00F92B3A">
      <w:pPr>
        <w:pStyle w:val="a0"/>
        <w:rPr>
          <w:rtl/>
        </w:rPr>
      </w:pPr>
    </w:p>
    <w:p w14:paraId="242C3514" w14:textId="77777777" w:rsidR="00000000" w:rsidRDefault="00F92B3A">
      <w:pPr>
        <w:pStyle w:val="a0"/>
        <w:rPr>
          <w:rFonts w:hint="cs"/>
          <w:rtl/>
        </w:rPr>
      </w:pPr>
      <w:r>
        <w:rPr>
          <w:rFonts w:hint="cs"/>
          <w:rtl/>
        </w:rPr>
        <w:t>אני חושב שאחד הדברים החשובים ביותר הוא שקיבלנו החלטה לגבי התהליך באופן חד-צדדי. לא שאלנו את הצד השני, לא ביקשנו את הסכמתו ואת רשותו, וגם לא התייע</w:t>
      </w:r>
      <w:r>
        <w:rPr>
          <w:rFonts w:hint="cs"/>
          <w:rtl/>
        </w:rPr>
        <w:t xml:space="preserve">צנו אתו בקביעת המועדים או לוח הזמנים. אבל מרגע שהתקבלה ההחלטה, אני חושב שהדבר הכי חשוב שצריך לעשות זה לתאם את התהליך הזה עם הצד השני, כדי שאפשר יהיה להצליח וכדי שהתהליך הזה יהיה מוצלח ויהיה אולי מודל לתהליכים נוספים שיבואו לאחר מכן. אם אנחנו לא נתאם את זה </w:t>
      </w:r>
      <w:r>
        <w:rPr>
          <w:rFonts w:hint="cs"/>
          <w:rtl/>
        </w:rPr>
        <w:t>ולא נגיע למצב שבו שני הצדדים יושבים לשולחן ומנסים להגיע להבנות על האופן שבו התהליך יתבצע בצורה הכי טובה, בלי אלימות ובלי שפיכות דמים, כשכל צד יוצא נשכר, ניתן לקיצונים בשני הצדדים להשתלט על הרחוב. מצד אחד זה ה"חמאס" ו"הג'יהאד האסלאמי" וכל הארגונים הקיצוניים</w:t>
      </w:r>
      <w:r>
        <w:rPr>
          <w:rFonts w:hint="cs"/>
          <w:rtl/>
        </w:rPr>
        <w:t xml:space="preserve"> בצד הפלסטיני, ומצד שני אלה כל מתנגדי ההתנתקות בצד שלנו, ואסור לנו להסכים לזה. </w:t>
      </w:r>
    </w:p>
    <w:p w14:paraId="4EFD0BA5" w14:textId="77777777" w:rsidR="00000000" w:rsidRDefault="00F92B3A">
      <w:pPr>
        <w:pStyle w:val="a0"/>
        <w:rPr>
          <w:rFonts w:hint="cs"/>
          <w:rtl/>
        </w:rPr>
      </w:pPr>
    </w:p>
    <w:p w14:paraId="5CB48870" w14:textId="77777777" w:rsidR="00000000" w:rsidRDefault="00F92B3A">
      <w:pPr>
        <w:pStyle w:val="a0"/>
        <w:rPr>
          <w:rFonts w:hint="cs"/>
          <w:rtl/>
        </w:rPr>
      </w:pPr>
      <w:r>
        <w:rPr>
          <w:rFonts w:hint="cs"/>
          <w:rtl/>
        </w:rPr>
        <w:t xml:space="preserve">לכן, הדבר החשוב ביותר כרגע זה לתת את התרומה שלנו לתהליך הזה של ה"הודנה" שקורה עכשיו ברשות הפלסטינית בין שני הפלגים המרכזיים, ולהגיד: רבותי, אנחנו מנסים עכשיו לתאם את ההתנתקות </w:t>
      </w:r>
      <w:r>
        <w:rPr>
          <w:rFonts w:hint="cs"/>
          <w:rtl/>
        </w:rPr>
        <w:t xml:space="preserve">הזאת. אם לא נגיע לתיאום, אנחנו בסופו של דבר נבצע אותה על דעת עצמנו בדרך שאנחנו נמצא לנכון, אבל נתאם אותה כך שכולנו נוכל בסופו של דבר לצאת נשכרים מהתהליך הזה. תודה רבה. </w:t>
      </w:r>
    </w:p>
    <w:p w14:paraId="14E3262E" w14:textId="77777777" w:rsidR="00000000" w:rsidRDefault="00F92B3A">
      <w:pPr>
        <w:pStyle w:val="a0"/>
        <w:rPr>
          <w:rFonts w:hint="cs"/>
          <w:rtl/>
        </w:rPr>
      </w:pPr>
    </w:p>
    <w:p w14:paraId="693C5EFE" w14:textId="77777777" w:rsidR="00000000" w:rsidRDefault="00F92B3A">
      <w:pPr>
        <w:pStyle w:val="af1"/>
        <w:rPr>
          <w:rtl/>
        </w:rPr>
      </w:pPr>
      <w:r>
        <w:rPr>
          <w:rtl/>
        </w:rPr>
        <w:t>היו"ר מיכאל נודלמן:</w:t>
      </w:r>
    </w:p>
    <w:p w14:paraId="4C151D86" w14:textId="77777777" w:rsidR="00000000" w:rsidRDefault="00F92B3A">
      <w:pPr>
        <w:pStyle w:val="a0"/>
        <w:rPr>
          <w:rtl/>
        </w:rPr>
      </w:pPr>
    </w:p>
    <w:p w14:paraId="611A830E" w14:textId="77777777" w:rsidR="00000000" w:rsidRDefault="00F92B3A">
      <w:pPr>
        <w:pStyle w:val="a0"/>
        <w:rPr>
          <w:rFonts w:hint="cs"/>
          <w:rtl/>
        </w:rPr>
      </w:pPr>
      <w:r>
        <w:rPr>
          <w:rFonts w:hint="cs"/>
          <w:rtl/>
        </w:rPr>
        <w:t xml:space="preserve">תודה. חבר הכנסת יולי אדלשטיין - אינו נוכח. אדוני סגן שר הביטחון, </w:t>
      </w:r>
      <w:r>
        <w:rPr>
          <w:rFonts w:hint="cs"/>
          <w:rtl/>
        </w:rPr>
        <w:t xml:space="preserve">בבקשה. </w:t>
      </w:r>
    </w:p>
    <w:p w14:paraId="5122A712" w14:textId="77777777" w:rsidR="00000000" w:rsidRDefault="00F92B3A">
      <w:pPr>
        <w:pStyle w:val="a0"/>
        <w:rPr>
          <w:rFonts w:hint="cs"/>
          <w:rtl/>
        </w:rPr>
      </w:pPr>
    </w:p>
    <w:p w14:paraId="39704876" w14:textId="77777777" w:rsidR="00000000" w:rsidRDefault="00F92B3A">
      <w:pPr>
        <w:pStyle w:val="a"/>
        <w:rPr>
          <w:rtl/>
        </w:rPr>
      </w:pPr>
      <w:bookmarkStart w:id="459" w:name="FS000001052T08_12_2004_16_00_43"/>
      <w:bookmarkStart w:id="460" w:name="FS000000464T08_12_2004_16_01_00"/>
      <w:bookmarkStart w:id="461" w:name="_Toc100391349"/>
      <w:bookmarkEnd w:id="459"/>
      <w:bookmarkEnd w:id="460"/>
      <w:r>
        <w:rPr>
          <w:rFonts w:hint="eastAsia"/>
          <w:rtl/>
        </w:rPr>
        <w:t>סגן</w:t>
      </w:r>
      <w:r>
        <w:rPr>
          <w:rtl/>
        </w:rPr>
        <w:t xml:space="preserve"> שר הביטחון זאב בוים:</w:t>
      </w:r>
      <w:bookmarkEnd w:id="461"/>
    </w:p>
    <w:p w14:paraId="2398B86D" w14:textId="77777777" w:rsidR="00000000" w:rsidRDefault="00F92B3A">
      <w:pPr>
        <w:pStyle w:val="a0"/>
        <w:rPr>
          <w:rFonts w:hint="cs"/>
          <w:rtl/>
        </w:rPr>
      </w:pPr>
    </w:p>
    <w:p w14:paraId="34E7F41B" w14:textId="77777777" w:rsidR="00000000" w:rsidRDefault="00F92B3A">
      <w:pPr>
        <w:pStyle w:val="a0"/>
        <w:rPr>
          <w:rFonts w:hint="cs"/>
          <w:rtl/>
        </w:rPr>
      </w:pPr>
      <w:r>
        <w:rPr>
          <w:rFonts w:hint="cs"/>
          <w:rtl/>
        </w:rPr>
        <w:t>אדוני היושב-ראש, חברי הכנסת, אנחנו שומעים לאחרונה באמצעי התקשורת על הסכמה של ה"חמאס" ל"הודנה", להפסקת אש עם ישראל. הידיעות האלה מעוררות אצל חלק מאתנו בוודאי, אולי אצל רבים אפילו, זיק של תקווה לעתיד, והן מצטרפות לעוד סימני</w:t>
      </w:r>
      <w:r>
        <w:rPr>
          <w:rFonts w:hint="cs"/>
          <w:rtl/>
        </w:rPr>
        <w:t>ם שנותנים סיבה לאופטימיות - מאז מותו של ערפאת, והתנהלותה של הרשות הפלסטינית עד כה, של אנשיה, ההיערכות לקראת הבחירות וכדומה.</w:t>
      </w:r>
    </w:p>
    <w:p w14:paraId="418C86BA" w14:textId="77777777" w:rsidR="00000000" w:rsidRDefault="00F92B3A">
      <w:pPr>
        <w:pStyle w:val="a0"/>
        <w:ind w:firstLine="0"/>
        <w:rPr>
          <w:rFonts w:hint="cs"/>
          <w:rtl/>
        </w:rPr>
      </w:pPr>
    </w:p>
    <w:p w14:paraId="47195C05" w14:textId="77777777" w:rsidR="00000000" w:rsidRDefault="00F92B3A">
      <w:pPr>
        <w:pStyle w:val="a0"/>
        <w:ind w:firstLine="0"/>
        <w:rPr>
          <w:rFonts w:hint="cs"/>
          <w:rtl/>
        </w:rPr>
      </w:pPr>
      <w:r>
        <w:rPr>
          <w:rFonts w:hint="cs"/>
          <w:rtl/>
        </w:rPr>
        <w:tab/>
        <w:t>אני מוכן לקבל את העניין של ההחלטה של הפסקת האש, אבל אני לא מוכן לקבל כלאחר-יד את האמירה של חבר הכנסת בשארה, שאומר: "הודנה", לא "הו</w:t>
      </w:r>
      <w:r>
        <w:rPr>
          <w:rFonts w:hint="cs"/>
          <w:rtl/>
        </w:rPr>
        <w:t>דנה", הפסקת אש. זאת אומרת במין קלות שנראה שהיא נוחה לעזמי בשארה. אני לא מומחה בערבית, אבל אני למדתי שהיסטורית "הודנה" היא מושג מאוד ברור, שהוא לא רק לשוני אלא הוא צמח מתוך מציאות היסטורית מסוימת והוא מכוון למצב היסטורי ידוע - - -</w:t>
      </w:r>
    </w:p>
    <w:p w14:paraId="32EC0C7A" w14:textId="77777777" w:rsidR="00000000" w:rsidRDefault="00F92B3A">
      <w:pPr>
        <w:pStyle w:val="af0"/>
        <w:rPr>
          <w:rtl/>
        </w:rPr>
      </w:pPr>
      <w:r>
        <w:rPr>
          <w:rtl/>
        </w:rPr>
        <w:br/>
        <w:t>עסאם מח'ול (חד"ש-תע"ל):</w:t>
      </w:r>
    </w:p>
    <w:p w14:paraId="24A763F0" w14:textId="77777777" w:rsidR="00000000" w:rsidRDefault="00F92B3A">
      <w:pPr>
        <w:pStyle w:val="a0"/>
        <w:rPr>
          <w:rtl/>
        </w:rPr>
      </w:pPr>
    </w:p>
    <w:p w14:paraId="44B1A9D5" w14:textId="77777777" w:rsidR="00000000" w:rsidRDefault="00F92B3A">
      <w:pPr>
        <w:pStyle w:val="a0"/>
        <w:rPr>
          <w:rFonts w:hint="cs"/>
          <w:rtl/>
        </w:rPr>
      </w:pPr>
      <w:r>
        <w:rPr>
          <w:rFonts w:hint="cs"/>
          <w:rtl/>
        </w:rPr>
        <w:t>- - -</w:t>
      </w:r>
    </w:p>
    <w:p w14:paraId="6ECD1A55" w14:textId="77777777" w:rsidR="00000000" w:rsidRDefault="00F92B3A">
      <w:pPr>
        <w:pStyle w:val="af0"/>
        <w:rPr>
          <w:rtl/>
        </w:rPr>
      </w:pPr>
      <w:r>
        <w:rPr>
          <w:rtl/>
        </w:rPr>
        <w:br/>
        <w:t>עזמי בשארה (בל"ד):</w:t>
      </w:r>
    </w:p>
    <w:p w14:paraId="4D78136F" w14:textId="77777777" w:rsidR="00000000" w:rsidRDefault="00F92B3A">
      <w:pPr>
        <w:pStyle w:val="a0"/>
        <w:rPr>
          <w:rtl/>
        </w:rPr>
      </w:pPr>
    </w:p>
    <w:p w14:paraId="128E5A2D" w14:textId="77777777" w:rsidR="00000000" w:rsidRDefault="00F92B3A">
      <w:pPr>
        <w:pStyle w:val="a0"/>
        <w:rPr>
          <w:rFonts w:hint="cs"/>
          <w:rtl/>
        </w:rPr>
      </w:pPr>
      <w:r>
        <w:rPr>
          <w:rFonts w:hint="cs"/>
          <w:rtl/>
        </w:rPr>
        <w:t>הסכמי הפסקת האש ברודוס, קראו להם בערבית הסכמי "הודנה". זה לא - - -</w:t>
      </w:r>
    </w:p>
    <w:p w14:paraId="7A262372" w14:textId="77777777" w:rsidR="00000000" w:rsidRDefault="00F92B3A">
      <w:pPr>
        <w:pStyle w:val="-"/>
        <w:rPr>
          <w:rtl/>
        </w:rPr>
      </w:pPr>
      <w:r>
        <w:rPr>
          <w:rtl/>
        </w:rPr>
        <w:br/>
      </w:r>
      <w:bookmarkStart w:id="462" w:name="FS000000464T08_12_2004_16_21_09C"/>
      <w:bookmarkEnd w:id="462"/>
      <w:r>
        <w:rPr>
          <w:rtl/>
        </w:rPr>
        <w:t>סגן שר הביטחון זאב בוים:</w:t>
      </w:r>
    </w:p>
    <w:p w14:paraId="242AC7F9" w14:textId="77777777" w:rsidR="00000000" w:rsidRDefault="00F92B3A">
      <w:pPr>
        <w:pStyle w:val="a0"/>
        <w:rPr>
          <w:rtl/>
        </w:rPr>
      </w:pPr>
    </w:p>
    <w:p w14:paraId="1846632B" w14:textId="77777777" w:rsidR="00000000" w:rsidRDefault="00F92B3A">
      <w:pPr>
        <w:pStyle w:val="a0"/>
        <w:rPr>
          <w:rFonts w:hint="cs"/>
          <w:rtl/>
        </w:rPr>
      </w:pPr>
      <w:r>
        <w:rPr>
          <w:rFonts w:hint="cs"/>
          <w:rtl/>
        </w:rPr>
        <w:t>אגב, ככה הם נראו - -</w:t>
      </w:r>
    </w:p>
    <w:p w14:paraId="5F571594" w14:textId="77777777" w:rsidR="00000000" w:rsidRDefault="00F92B3A">
      <w:pPr>
        <w:pStyle w:val="af0"/>
        <w:rPr>
          <w:rtl/>
        </w:rPr>
      </w:pPr>
      <w:r>
        <w:rPr>
          <w:rtl/>
        </w:rPr>
        <w:br/>
        <w:t>עזמי בשארה (בל"ד):</w:t>
      </w:r>
    </w:p>
    <w:p w14:paraId="2AE3A802" w14:textId="77777777" w:rsidR="00000000" w:rsidRDefault="00F92B3A">
      <w:pPr>
        <w:pStyle w:val="a0"/>
        <w:rPr>
          <w:rtl/>
        </w:rPr>
      </w:pPr>
    </w:p>
    <w:p w14:paraId="7AB11503" w14:textId="77777777" w:rsidR="00000000" w:rsidRDefault="00F92B3A">
      <w:pPr>
        <w:pStyle w:val="a0"/>
        <w:rPr>
          <w:rFonts w:hint="cs"/>
          <w:rtl/>
        </w:rPr>
      </w:pPr>
      <w:r>
        <w:rPr>
          <w:rFonts w:hint="cs"/>
          <w:rtl/>
        </w:rPr>
        <w:t xml:space="preserve">כן. בסדר. </w:t>
      </w:r>
    </w:p>
    <w:p w14:paraId="76800E72" w14:textId="77777777" w:rsidR="00000000" w:rsidRDefault="00F92B3A">
      <w:pPr>
        <w:pStyle w:val="-"/>
        <w:rPr>
          <w:rtl/>
        </w:rPr>
      </w:pPr>
      <w:r>
        <w:rPr>
          <w:rtl/>
        </w:rPr>
        <w:br/>
      </w:r>
      <w:bookmarkStart w:id="463" w:name="FS000000464T08_12_2004_16_23_03C"/>
      <w:bookmarkEnd w:id="463"/>
      <w:r>
        <w:rPr>
          <w:rtl/>
        </w:rPr>
        <w:t>סגן שר הביטחון זאב בוים:</w:t>
      </w:r>
    </w:p>
    <w:p w14:paraId="29B71D15" w14:textId="77777777" w:rsidR="00000000" w:rsidRDefault="00F92B3A">
      <w:pPr>
        <w:pStyle w:val="a0"/>
        <w:rPr>
          <w:rtl/>
        </w:rPr>
      </w:pPr>
    </w:p>
    <w:p w14:paraId="70E3773B" w14:textId="77777777" w:rsidR="00000000" w:rsidRDefault="00F92B3A">
      <w:pPr>
        <w:pStyle w:val="a0"/>
        <w:rPr>
          <w:rFonts w:hint="cs"/>
          <w:rtl/>
        </w:rPr>
      </w:pPr>
      <w:r>
        <w:rPr>
          <w:rFonts w:hint="cs"/>
          <w:rtl/>
        </w:rPr>
        <w:t>- - ככה הם נראו, ככה היתה התוצאה שלהם. זה בדיוק העניין.</w:t>
      </w:r>
      <w:r>
        <w:rPr>
          <w:rFonts w:hint="cs"/>
          <w:rtl/>
        </w:rPr>
        <w:t xml:space="preserve"> היו הסכמים - - </w:t>
      </w:r>
    </w:p>
    <w:p w14:paraId="61621302" w14:textId="77777777" w:rsidR="00000000" w:rsidRDefault="00F92B3A">
      <w:pPr>
        <w:pStyle w:val="af0"/>
        <w:rPr>
          <w:rtl/>
        </w:rPr>
      </w:pPr>
      <w:r>
        <w:rPr>
          <w:rtl/>
        </w:rPr>
        <w:br/>
        <w:t>עזמי בשארה (בל"ד):</w:t>
      </w:r>
    </w:p>
    <w:p w14:paraId="0A80283E" w14:textId="77777777" w:rsidR="00000000" w:rsidRDefault="00F92B3A">
      <w:pPr>
        <w:pStyle w:val="a0"/>
        <w:rPr>
          <w:rtl/>
        </w:rPr>
      </w:pPr>
    </w:p>
    <w:p w14:paraId="7194974E" w14:textId="77777777" w:rsidR="00000000" w:rsidRDefault="00F92B3A">
      <w:pPr>
        <w:pStyle w:val="a0"/>
        <w:rPr>
          <w:rFonts w:hint="cs"/>
          <w:rtl/>
        </w:rPr>
      </w:pPr>
      <w:r>
        <w:rPr>
          <w:rFonts w:hint="cs"/>
          <w:rtl/>
        </w:rPr>
        <w:t>אני אומר: הפסקת אש היא לא הפוגה - - -</w:t>
      </w:r>
    </w:p>
    <w:p w14:paraId="6C7D81CC" w14:textId="77777777" w:rsidR="00000000" w:rsidRDefault="00F92B3A">
      <w:pPr>
        <w:pStyle w:val="-"/>
        <w:rPr>
          <w:rtl/>
        </w:rPr>
      </w:pPr>
      <w:r>
        <w:rPr>
          <w:rtl/>
        </w:rPr>
        <w:br/>
      </w:r>
      <w:bookmarkStart w:id="464" w:name="FS000000464T08_12_2004_16_23_48C"/>
      <w:bookmarkEnd w:id="464"/>
      <w:r>
        <w:rPr>
          <w:rtl/>
        </w:rPr>
        <w:t>סגן שר הביטחון זאב בוים:</w:t>
      </w:r>
    </w:p>
    <w:p w14:paraId="25E94FB2" w14:textId="77777777" w:rsidR="00000000" w:rsidRDefault="00F92B3A">
      <w:pPr>
        <w:pStyle w:val="a0"/>
        <w:rPr>
          <w:rtl/>
        </w:rPr>
      </w:pPr>
    </w:p>
    <w:p w14:paraId="02A31864" w14:textId="77777777" w:rsidR="00000000" w:rsidRDefault="00F92B3A">
      <w:pPr>
        <w:pStyle w:val="a0"/>
        <w:rPr>
          <w:rFonts w:hint="cs"/>
          <w:rtl/>
        </w:rPr>
      </w:pPr>
      <w:r>
        <w:rPr>
          <w:rFonts w:hint="cs"/>
          <w:rtl/>
        </w:rPr>
        <w:t xml:space="preserve">- -  ותסתכל איך כיבדו את ההסכמים האלה ב-1949. </w:t>
      </w:r>
    </w:p>
    <w:p w14:paraId="45EB54B2" w14:textId="77777777" w:rsidR="00000000" w:rsidRDefault="00F92B3A">
      <w:pPr>
        <w:pStyle w:val="af0"/>
        <w:rPr>
          <w:rtl/>
        </w:rPr>
      </w:pPr>
      <w:r>
        <w:rPr>
          <w:rtl/>
        </w:rPr>
        <w:br/>
        <w:t>עזמי בשארה (בל"ד):</w:t>
      </w:r>
    </w:p>
    <w:p w14:paraId="701D1C7C" w14:textId="77777777" w:rsidR="00000000" w:rsidRDefault="00F92B3A">
      <w:pPr>
        <w:pStyle w:val="a0"/>
        <w:rPr>
          <w:rtl/>
        </w:rPr>
      </w:pPr>
    </w:p>
    <w:p w14:paraId="27DAC080" w14:textId="77777777" w:rsidR="00000000" w:rsidRDefault="00F92B3A">
      <w:pPr>
        <w:pStyle w:val="a0"/>
        <w:rPr>
          <w:rFonts w:hint="cs"/>
          <w:rtl/>
        </w:rPr>
      </w:pPr>
      <w:r>
        <w:rPr>
          <w:rFonts w:hint="cs"/>
          <w:rtl/>
        </w:rPr>
        <w:t xml:space="preserve">היתה הדדיות. הדדיות. </w:t>
      </w:r>
    </w:p>
    <w:p w14:paraId="0E17C74B" w14:textId="77777777" w:rsidR="00000000" w:rsidRDefault="00F92B3A">
      <w:pPr>
        <w:pStyle w:val="af0"/>
        <w:rPr>
          <w:rtl/>
        </w:rPr>
      </w:pPr>
      <w:r>
        <w:rPr>
          <w:rtl/>
        </w:rPr>
        <w:br/>
        <w:t>עסאם מח'ול (חד"ש-תע"ל):</w:t>
      </w:r>
    </w:p>
    <w:p w14:paraId="41454517" w14:textId="77777777" w:rsidR="00000000" w:rsidRDefault="00F92B3A">
      <w:pPr>
        <w:pStyle w:val="a0"/>
        <w:rPr>
          <w:rFonts w:hint="cs"/>
          <w:rtl/>
        </w:rPr>
      </w:pPr>
    </w:p>
    <w:p w14:paraId="197849B7" w14:textId="77777777" w:rsidR="00000000" w:rsidRDefault="00F92B3A">
      <w:pPr>
        <w:pStyle w:val="a0"/>
        <w:rPr>
          <w:rFonts w:hint="cs"/>
          <w:rtl/>
        </w:rPr>
      </w:pPr>
      <w:r>
        <w:rPr>
          <w:rFonts w:hint="cs"/>
          <w:rtl/>
        </w:rPr>
        <w:t>- - - בידי פרשנים - - -</w:t>
      </w:r>
    </w:p>
    <w:p w14:paraId="36B0BA76" w14:textId="77777777" w:rsidR="00000000" w:rsidRDefault="00F92B3A">
      <w:pPr>
        <w:pStyle w:val="-"/>
        <w:rPr>
          <w:rtl/>
        </w:rPr>
      </w:pPr>
      <w:r>
        <w:rPr>
          <w:rtl/>
        </w:rPr>
        <w:br/>
      </w:r>
      <w:bookmarkStart w:id="465" w:name="FS000000464T08_12_2004_16_24_36C"/>
      <w:bookmarkEnd w:id="465"/>
      <w:r>
        <w:rPr>
          <w:rtl/>
        </w:rPr>
        <w:t>סגן שר הביטח</w:t>
      </w:r>
      <w:r>
        <w:rPr>
          <w:rtl/>
        </w:rPr>
        <w:t>ון זאב בוים:</w:t>
      </w:r>
    </w:p>
    <w:p w14:paraId="34EE178F" w14:textId="77777777" w:rsidR="00000000" w:rsidRDefault="00F92B3A">
      <w:pPr>
        <w:pStyle w:val="a0"/>
        <w:rPr>
          <w:rtl/>
        </w:rPr>
      </w:pPr>
    </w:p>
    <w:p w14:paraId="2D0AA8DC" w14:textId="77777777" w:rsidR="00000000" w:rsidRDefault="00F92B3A">
      <w:pPr>
        <w:pStyle w:val="a0"/>
        <w:rPr>
          <w:rFonts w:hint="cs"/>
          <w:rtl/>
        </w:rPr>
      </w:pPr>
      <w:r>
        <w:rPr>
          <w:rFonts w:hint="cs"/>
          <w:rtl/>
        </w:rPr>
        <w:t>תשמעו, אתם אומנם - - -</w:t>
      </w:r>
    </w:p>
    <w:p w14:paraId="0CFCC695" w14:textId="77777777" w:rsidR="00000000" w:rsidRDefault="00F92B3A">
      <w:pPr>
        <w:pStyle w:val="af0"/>
        <w:rPr>
          <w:rtl/>
        </w:rPr>
      </w:pPr>
      <w:r>
        <w:rPr>
          <w:rtl/>
        </w:rPr>
        <w:br/>
        <w:t>עזמי בשארה (בל"ד):</w:t>
      </w:r>
    </w:p>
    <w:p w14:paraId="585B009E" w14:textId="77777777" w:rsidR="00000000" w:rsidRDefault="00F92B3A">
      <w:pPr>
        <w:pStyle w:val="a0"/>
        <w:rPr>
          <w:rtl/>
        </w:rPr>
      </w:pPr>
    </w:p>
    <w:p w14:paraId="363399F8" w14:textId="77777777" w:rsidR="00000000" w:rsidRDefault="00F92B3A">
      <w:pPr>
        <w:pStyle w:val="a0"/>
        <w:rPr>
          <w:rFonts w:hint="cs"/>
          <w:rtl/>
        </w:rPr>
      </w:pPr>
      <w:r>
        <w:rPr>
          <w:rFonts w:hint="cs"/>
          <w:rtl/>
        </w:rPr>
        <w:t>- - -</w:t>
      </w:r>
    </w:p>
    <w:p w14:paraId="74A6A07F" w14:textId="77777777" w:rsidR="00000000" w:rsidRDefault="00F92B3A">
      <w:pPr>
        <w:pStyle w:val="-"/>
        <w:rPr>
          <w:rtl/>
        </w:rPr>
      </w:pPr>
      <w:r>
        <w:rPr>
          <w:rtl/>
        </w:rPr>
        <w:br/>
      </w:r>
      <w:bookmarkStart w:id="466" w:name="FS000000464T08_12_2004_16_25_18C"/>
      <w:bookmarkEnd w:id="466"/>
      <w:r>
        <w:rPr>
          <w:rtl/>
        </w:rPr>
        <w:t>סגן שר הביטחון זאב בוים:</w:t>
      </w:r>
    </w:p>
    <w:p w14:paraId="37682D6F" w14:textId="77777777" w:rsidR="00000000" w:rsidRDefault="00F92B3A">
      <w:pPr>
        <w:pStyle w:val="a0"/>
        <w:rPr>
          <w:rtl/>
        </w:rPr>
      </w:pPr>
    </w:p>
    <w:p w14:paraId="32A3DA8F" w14:textId="77777777" w:rsidR="00000000" w:rsidRDefault="00F92B3A">
      <w:pPr>
        <w:pStyle w:val="a0"/>
        <w:rPr>
          <w:rFonts w:hint="cs"/>
          <w:rtl/>
        </w:rPr>
      </w:pPr>
      <w:r>
        <w:rPr>
          <w:rFonts w:hint="cs"/>
          <w:rtl/>
        </w:rPr>
        <w:t>אני אמרתי, עוד הפעם, אני לא רוצה להציג את עצמי כמומחה לשפה הערבית, אבל את ההיסטוריה אני קצת מכיר. לכן, זה סוג של הפסקת אש, במקור - במקור - שמטרתה לצבור כוח, לאגור כו</w:t>
      </w:r>
      <w:r>
        <w:rPr>
          <w:rFonts w:hint="cs"/>
          <w:rtl/>
        </w:rPr>
        <w:t>ח, לנוח, בשביל לחדש אחרי זה מלחמה ולנצח. זה במקור.</w:t>
      </w:r>
    </w:p>
    <w:p w14:paraId="5304749E" w14:textId="77777777" w:rsidR="00000000" w:rsidRDefault="00F92B3A">
      <w:pPr>
        <w:pStyle w:val="af0"/>
        <w:rPr>
          <w:rtl/>
        </w:rPr>
      </w:pPr>
      <w:r>
        <w:rPr>
          <w:rtl/>
        </w:rPr>
        <w:br/>
        <w:t>עבד-אלמאלכ דהאמשה (רע"ם):</w:t>
      </w:r>
    </w:p>
    <w:p w14:paraId="6CFAB4FA" w14:textId="77777777" w:rsidR="00000000" w:rsidRDefault="00F92B3A">
      <w:pPr>
        <w:pStyle w:val="a0"/>
        <w:rPr>
          <w:rtl/>
        </w:rPr>
      </w:pPr>
    </w:p>
    <w:p w14:paraId="68FDC404" w14:textId="77777777" w:rsidR="00000000" w:rsidRDefault="00F92B3A">
      <w:pPr>
        <w:pStyle w:val="a0"/>
        <w:rPr>
          <w:rFonts w:hint="cs"/>
          <w:rtl/>
        </w:rPr>
      </w:pPr>
      <w:r>
        <w:rPr>
          <w:rFonts w:hint="cs"/>
          <w:rtl/>
        </w:rPr>
        <w:t>לאו דווקא. לאו דווקא.</w:t>
      </w:r>
    </w:p>
    <w:p w14:paraId="6A55CE8D" w14:textId="77777777" w:rsidR="00000000" w:rsidRDefault="00F92B3A">
      <w:pPr>
        <w:pStyle w:val="-"/>
        <w:rPr>
          <w:rtl/>
        </w:rPr>
      </w:pPr>
      <w:r>
        <w:rPr>
          <w:rtl/>
        </w:rPr>
        <w:br/>
      </w:r>
      <w:bookmarkStart w:id="467" w:name="FS000000464T08_12_2004_16_26_53C"/>
      <w:bookmarkEnd w:id="467"/>
      <w:r>
        <w:rPr>
          <w:rtl/>
        </w:rPr>
        <w:t>סגן שר הביטחון זאב בוים:</w:t>
      </w:r>
    </w:p>
    <w:p w14:paraId="78E1F626" w14:textId="77777777" w:rsidR="00000000" w:rsidRDefault="00F92B3A">
      <w:pPr>
        <w:pStyle w:val="a0"/>
        <w:rPr>
          <w:rtl/>
        </w:rPr>
      </w:pPr>
    </w:p>
    <w:p w14:paraId="0FAD0479" w14:textId="77777777" w:rsidR="00000000" w:rsidRDefault="00F92B3A">
      <w:pPr>
        <w:pStyle w:val="a0"/>
        <w:rPr>
          <w:rFonts w:hint="cs"/>
          <w:rtl/>
        </w:rPr>
      </w:pPr>
      <w:r>
        <w:rPr>
          <w:rFonts w:hint="cs"/>
          <w:rtl/>
        </w:rPr>
        <w:t xml:space="preserve">לאו דווקא. אני מניח שבשפה הערבית העשירה, שלצערי אני לא מכיר אותה, אפשר היה למצוא אולי ביטויים יותר מוצלחים להפסקת אש מאשר דווקא </w:t>
      </w:r>
      <w:r>
        <w:rPr>
          <w:rFonts w:hint="cs"/>
          <w:rtl/>
        </w:rPr>
        <w:t>"הודנה", כי היא מעוררת אצלי שאלה מה המטרה שלה ומה מאחוריה.</w:t>
      </w:r>
    </w:p>
    <w:p w14:paraId="7B914263" w14:textId="77777777" w:rsidR="00000000" w:rsidRDefault="00F92B3A">
      <w:pPr>
        <w:pStyle w:val="af0"/>
        <w:rPr>
          <w:rtl/>
        </w:rPr>
      </w:pPr>
      <w:r>
        <w:rPr>
          <w:rtl/>
        </w:rPr>
        <w:br/>
        <w:t>עזמי בשארה (בל"ד):</w:t>
      </w:r>
    </w:p>
    <w:p w14:paraId="0EACC528" w14:textId="77777777" w:rsidR="00000000" w:rsidRDefault="00F92B3A">
      <w:pPr>
        <w:pStyle w:val="a0"/>
        <w:rPr>
          <w:rtl/>
        </w:rPr>
      </w:pPr>
    </w:p>
    <w:p w14:paraId="1514464F" w14:textId="77777777" w:rsidR="00000000" w:rsidRDefault="00F92B3A">
      <w:pPr>
        <w:pStyle w:val="a0"/>
        <w:rPr>
          <w:rFonts w:hint="cs"/>
          <w:rtl/>
        </w:rPr>
      </w:pPr>
      <w:r>
        <w:rPr>
          <w:rFonts w:hint="cs"/>
          <w:rtl/>
        </w:rPr>
        <w:t>אדוני סגן השר, גם הפסקת אש אפשר לנצל בשביל לצבור עוצמה ולהמשיך הלאה. זה לא תלוי בשפה הערבית.</w:t>
      </w:r>
    </w:p>
    <w:p w14:paraId="45D9EFB5" w14:textId="77777777" w:rsidR="00000000" w:rsidRDefault="00F92B3A">
      <w:pPr>
        <w:pStyle w:val="af0"/>
        <w:rPr>
          <w:rtl/>
        </w:rPr>
      </w:pPr>
      <w:r>
        <w:rPr>
          <w:rtl/>
        </w:rPr>
        <w:br/>
        <w:t>עסאם מח'ול (חד"ש-תע"ל):</w:t>
      </w:r>
    </w:p>
    <w:p w14:paraId="54CDD6A2" w14:textId="77777777" w:rsidR="00000000" w:rsidRDefault="00F92B3A">
      <w:pPr>
        <w:pStyle w:val="a0"/>
        <w:rPr>
          <w:rFonts w:hint="cs"/>
          <w:rtl/>
        </w:rPr>
      </w:pPr>
    </w:p>
    <w:p w14:paraId="77AFE38F" w14:textId="77777777" w:rsidR="00000000" w:rsidRDefault="00F92B3A">
      <w:pPr>
        <w:pStyle w:val="a0"/>
        <w:rPr>
          <w:rFonts w:hint="cs"/>
          <w:rtl/>
        </w:rPr>
      </w:pPr>
      <w:r>
        <w:rPr>
          <w:rFonts w:hint="cs"/>
          <w:rtl/>
        </w:rPr>
        <w:t>אז אם נקרא לזה - - -</w:t>
      </w:r>
    </w:p>
    <w:p w14:paraId="31B9D591" w14:textId="77777777" w:rsidR="00000000" w:rsidRDefault="00F92B3A">
      <w:pPr>
        <w:pStyle w:val="-"/>
        <w:rPr>
          <w:rtl/>
        </w:rPr>
      </w:pPr>
      <w:r>
        <w:rPr>
          <w:rtl/>
        </w:rPr>
        <w:br/>
      </w:r>
      <w:bookmarkStart w:id="468" w:name="FS000000464T08_12_2004_16_29_10C"/>
      <w:bookmarkEnd w:id="468"/>
      <w:r>
        <w:rPr>
          <w:rtl/>
        </w:rPr>
        <w:t>סגן שר הביטחון זאב בוים:</w:t>
      </w:r>
    </w:p>
    <w:p w14:paraId="4142F5D1" w14:textId="77777777" w:rsidR="00000000" w:rsidRDefault="00F92B3A">
      <w:pPr>
        <w:pStyle w:val="a0"/>
        <w:rPr>
          <w:rtl/>
        </w:rPr>
      </w:pPr>
    </w:p>
    <w:p w14:paraId="40DD1A1C" w14:textId="77777777" w:rsidR="00000000" w:rsidRDefault="00F92B3A">
      <w:pPr>
        <w:pStyle w:val="a0"/>
        <w:rPr>
          <w:rFonts w:hint="cs"/>
          <w:rtl/>
        </w:rPr>
      </w:pPr>
      <w:r>
        <w:rPr>
          <w:rFonts w:hint="cs"/>
          <w:rtl/>
        </w:rPr>
        <w:t>זאת אפשרו</w:t>
      </w:r>
      <w:r>
        <w:rPr>
          <w:rFonts w:hint="cs"/>
          <w:rtl/>
        </w:rPr>
        <w:t>ת אחת. אפשרות שנייה בהפסקת אש היא, שהיא מובילה בסופו של דבר לשלום, וזה לא במקור של השפה הערבית. זה לא במקור. במקור, הכוונה לכתחילה היתה דרך חד-צדדית ברורה לחדש מלחמה.</w:t>
      </w:r>
    </w:p>
    <w:p w14:paraId="7D3F6D13" w14:textId="77777777" w:rsidR="00000000" w:rsidRDefault="00F92B3A">
      <w:pPr>
        <w:pStyle w:val="af0"/>
        <w:rPr>
          <w:rtl/>
        </w:rPr>
      </w:pPr>
      <w:r>
        <w:rPr>
          <w:rtl/>
        </w:rPr>
        <w:br/>
        <w:t>צבי הנדל (האיחוד הלאומי - ישראל ביתנו):</w:t>
      </w:r>
    </w:p>
    <w:p w14:paraId="054867FE" w14:textId="77777777" w:rsidR="00000000" w:rsidRDefault="00F92B3A">
      <w:pPr>
        <w:pStyle w:val="a0"/>
        <w:rPr>
          <w:rtl/>
        </w:rPr>
      </w:pPr>
    </w:p>
    <w:p w14:paraId="45CA38F0" w14:textId="77777777" w:rsidR="00000000" w:rsidRDefault="00F92B3A">
      <w:pPr>
        <w:pStyle w:val="a0"/>
        <w:rPr>
          <w:rFonts w:hint="cs"/>
          <w:rtl/>
        </w:rPr>
      </w:pPr>
      <w:r>
        <w:rPr>
          <w:rFonts w:hint="cs"/>
          <w:rtl/>
        </w:rPr>
        <w:t>אסור להם - - -</w:t>
      </w:r>
    </w:p>
    <w:p w14:paraId="79F73BD5" w14:textId="77777777" w:rsidR="00000000" w:rsidRDefault="00F92B3A">
      <w:pPr>
        <w:pStyle w:val="af0"/>
        <w:rPr>
          <w:rtl/>
        </w:rPr>
      </w:pPr>
      <w:r>
        <w:rPr>
          <w:rtl/>
        </w:rPr>
        <w:br/>
        <w:t>קריאות:</w:t>
      </w:r>
    </w:p>
    <w:p w14:paraId="1CBF42C2" w14:textId="77777777" w:rsidR="00000000" w:rsidRDefault="00F92B3A">
      <w:pPr>
        <w:pStyle w:val="a0"/>
        <w:rPr>
          <w:rtl/>
        </w:rPr>
      </w:pPr>
    </w:p>
    <w:p w14:paraId="7070C100" w14:textId="77777777" w:rsidR="00000000" w:rsidRDefault="00F92B3A">
      <w:pPr>
        <w:pStyle w:val="a0"/>
        <w:rPr>
          <w:rFonts w:hint="cs"/>
          <w:rtl/>
        </w:rPr>
      </w:pPr>
      <w:r>
        <w:rPr>
          <w:rFonts w:hint="cs"/>
          <w:rtl/>
        </w:rPr>
        <w:t>- - -</w:t>
      </w:r>
    </w:p>
    <w:p w14:paraId="30A90381" w14:textId="77777777" w:rsidR="00000000" w:rsidRDefault="00F92B3A">
      <w:pPr>
        <w:pStyle w:val="-"/>
        <w:rPr>
          <w:rtl/>
        </w:rPr>
      </w:pPr>
      <w:r>
        <w:rPr>
          <w:rtl/>
        </w:rPr>
        <w:br/>
      </w:r>
      <w:bookmarkStart w:id="469" w:name="FS000000464T08_12_2004_16_32_09C"/>
      <w:bookmarkEnd w:id="469"/>
      <w:r>
        <w:rPr>
          <w:rtl/>
        </w:rPr>
        <w:t xml:space="preserve">סגן שר הביטחון </w:t>
      </w:r>
      <w:r>
        <w:rPr>
          <w:rtl/>
        </w:rPr>
        <w:t>זאב בוים:</w:t>
      </w:r>
    </w:p>
    <w:p w14:paraId="5EF831EB" w14:textId="77777777" w:rsidR="00000000" w:rsidRDefault="00F92B3A">
      <w:pPr>
        <w:pStyle w:val="a0"/>
        <w:rPr>
          <w:rtl/>
        </w:rPr>
      </w:pPr>
    </w:p>
    <w:p w14:paraId="729FFE34" w14:textId="77777777" w:rsidR="00000000" w:rsidRDefault="00F92B3A">
      <w:pPr>
        <w:pStyle w:val="a0"/>
        <w:rPr>
          <w:rFonts w:hint="cs"/>
          <w:rtl/>
        </w:rPr>
      </w:pPr>
      <w:r>
        <w:rPr>
          <w:rFonts w:hint="cs"/>
          <w:rtl/>
        </w:rPr>
        <w:t>בשביל מה הוויכוח? אני רק - - -</w:t>
      </w:r>
    </w:p>
    <w:p w14:paraId="7EE7F810" w14:textId="77777777" w:rsidR="00000000" w:rsidRDefault="00F92B3A">
      <w:pPr>
        <w:pStyle w:val="af0"/>
        <w:rPr>
          <w:rtl/>
        </w:rPr>
      </w:pPr>
      <w:r>
        <w:rPr>
          <w:rtl/>
        </w:rPr>
        <w:br/>
        <w:t>עבד-אלמאלכ דהאמשה (רע"ם):</w:t>
      </w:r>
    </w:p>
    <w:p w14:paraId="242482AA" w14:textId="77777777" w:rsidR="00000000" w:rsidRDefault="00F92B3A">
      <w:pPr>
        <w:pStyle w:val="a0"/>
        <w:rPr>
          <w:rtl/>
        </w:rPr>
      </w:pPr>
    </w:p>
    <w:p w14:paraId="27B5692F" w14:textId="77777777" w:rsidR="00000000" w:rsidRDefault="00F92B3A">
      <w:pPr>
        <w:pStyle w:val="a0"/>
        <w:rPr>
          <w:rFonts w:hint="cs"/>
          <w:rtl/>
        </w:rPr>
      </w:pPr>
      <w:r>
        <w:rPr>
          <w:rFonts w:hint="cs"/>
          <w:rtl/>
        </w:rPr>
        <w:t xml:space="preserve">למה ללכת לקצוות? - - - זה מושג נייטרלי. זה יכול להביא לחידוש - - - </w:t>
      </w:r>
    </w:p>
    <w:p w14:paraId="7590F71A" w14:textId="77777777" w:rsidR="00000000" w:rsidRDefault="00F92B3A">
      <w:pPr>
        <w:pStyle w:val="-"/>
        <w:rPr>
          <w:rtl/>
        </w:rPr>
      </w:pPr>
      <w:r>
        <w:rPr>
          <w:rtl/>
        </w:rPr>
        <w:br/>
      </w:r>
      <w:bookmarkStart w:id="470" w:name="FS000000464T08_12_2004_16_33_30C"/>
      <w:bookmarkEnd w:id="470"/>
      <w:r>
        <w:rPr>
          <w:rtl/>
        </w:rPr>
        <w:t>סגן שר הביטחון זאב בוים:</w:t>
      </w:r>
    </w:p>
    <w:p w14:paraId="5564A824" w14:textId="77777777" w:rsidR="00000000" w:rsidRDefault="00F92B3A">
      <w:pPr>
        <w:pStyle w:val="a0"/>
        <w:rPr>
          <w:rtl/>
        </w:rPr>
      </w:pPr>
    </w:p>
    <w:p w14:paraId="1193451F" w14:textId="77777777" w:rsidR="00000000" w:rsidRDefault="00F92B3A">
      <w:pPr>
        <w:pStyle w:val="a0"/>
        <w:rPr>
          <w:rFonts w:hint="cs"/>
          <w:rtl/>
        </w:rPr>
      </w:pPr>
      <w:r>
        <w:rPr>
          <w:rFonts w:hint="cs"/>
          <w:rtl/>
        </w:rPr>
        <w:t>אני רוצה לומר, שאפשר לראות במפורש איזו גישה של ה"חמאס", שהיא שונה מגישתו, ויש פה ניואנסים ש</w:t>
      </w:r>
      <w:r>
        <w:rPr>
          <w:rFonts w:hint="cs"/>
          <w:rtl/>
        </w:rPr>
        <w:t xml:space="preserve">צריך להתבונן עליהם ולהכיר בהם. אם קודם ה"חמאס", פעם אמר שהפסקת אש שלו, מה שהוא קורא "הודנה", מותנית בזה שייפסק הכיבוש וכו' וכו', אז עכשיו הוא לא דורש את זה, וזו התקדמות יפה. בהחלט. </w:t>
      </w:r>
    </w:p>
    <w:p w14:paraId="59CF7A25" w14:textId="77777777" w:rsidR="00000000" w:rsidRDefault="00F92B3A">
      <w:pPr>
        <w:pStyle w:val="af0"/>
        <w:rPr>
          <w:rtl/>
        </w:rPr>
      </w:pPr>
      <w:r>
        <w:rPr>
          <w:rtl/>
        </w:rPr>
        <w:br/>
        <w:t>עזמי בשארה (בל"ד):</w:t>
      </w:r>
    </w:p>
    <w:p w14:paraId="078DCD03" w14:textId="77777777" w:rsidR="00000000" w:rsidRDefault="00F92B3A">
      <w:pPr>
        <w:pStyle w:val="a0"/>
        <w:rPr>
          <w:rtl/>
        </w:rPr>
      </w:pPr>
    </w:p>
    <w:p w14:paraId="65FEB152" w14:textId="77777777" w:rsidR="00000000" w:rsidRDefault="00F92B3A">
      <w:pPr>
        <w:pStyle w:val="a0"/>
        <w:rPr>
          <w:rFonts w:hint="cs"/>
          <w:rtl/>
        </w:rPr>
      </w:pPr>
      <w:r>
        <w:rPr>
          <w:rFonts w:hint="cs"/>
          <w:rtl/>
        </w:rPr>
        <w:t>- - - זה יהיה הכי התקדמות - - -</w:t>
      </w:r>
    </w:p>
    <w:p w14:paraId="76E590B2" w14:textId="77777777" w:rsidR="00000000" w:rsidRDefault="00F92B3A">
      <w:pPr>
        <w:pStyle w:val="-"/>
        <w:rPr>
          <w:rtl/>
        </w:rPr>
      </w:pPr>
      <w:r>
        <w:rPr>
          <w:rtl/>
        </w:rPr>
        <w:br/>
      </w:r>
      <w:bookmarkStart w:id="471" w:name="FS000000464T08_12_2004_16_35_28C"/>
      <w:bookmarkEnd w:id="471"/>
      <w:r>
        <w:rPr>
          <w:rtl/>
        </w:rPr>
        <w:t>סגן שר הביטחון זאב ב</w:t>
      </w:r>
      <w:r>
        <w:rPr>
          <w:rtl/>
        </w:rPr>
        <w:t>וים:</w:t>
      </w:r>
    </w:p>
    <w:p w14:paraId="5FECEACF" w14:textId="77777777" w:rsidR="00000000" w:rsidRDefault="00F92B3A">
      <w:pPr>
        <w:pStyle w:val="a0"/>
        <w:rPr>
          <w:rtl/>
        </w:rPr>
      </w:pPr>
    </w:p>
    <w:p w14:paraId="1EF8E1A4" w14:textId="77777777" w:rsidR="00000000" w:rsidRDefault="00F92B3A">
      <w:pPr>
        <w:pStyle w:val="a0"/>
        <w:rPr>
          <w:rFonts w:hint="cs"/>
          <w:rtl/>
        </w:rPr>
      </w:pPr>
      <w:r>
        <w:rPr>
          <w:rFonts w:hint="cs"/>
          <w:rtl/>
        </w:rPr>
        <w:t xml:space="preserve">אבל זה לא אני אמרתי, זה הוא קבע עמדה. </w:t>
      </w:r>
    </w:p>
    <w:p w14:paraId="4CF50D45" w14:textId="77777777" w:rsidR="00000000" w:rsidRDefault="00F92B3A">
      <w:pPr>
        <w:pStyle w:val="af0"/>
        <w:rPr>
          <w:rtl/>
        </w:rPr>
      </w:pPr>
      <w:r>
        <w:rPr>
          <w:rtl/>
        </w:rPr>
        <w:br/>
        <w:t>עזמי בשארה (בל"ד):</w:t>
      </w:r>
    </w:p>
    <w:p w14:paraId="700AEED9" w14:textId="77777777" w:rsidR="00000000" w:rsidRDefault="00F92B3A">
      <w:pPr>
        <w:pStyle w:val="a0"/>
        <w:rPr>
          <w:rtl/>
        </w:rPr>
      </w:pPr>
    </w:p>
    <w:p w14:paraId="6E79F26A" w14:textId="77777777" w:rsidR="00000000" w:rsidRDefault="00F92B3A">
      <w:pPr>
        <w:pStyle w:val="a0"/>
        <w:rPr>
          <w:rFonts w:hint="cs"/>
          <w:rtl/>
        </w:rPr>
      </w:pPr>
      <w:r>
        <w:rPr>
          <w:rFonts w:hint="cs"/>
          <w:rtl/>
        </w:rPr>
        <w:t>- - -</w:t>
      </w:r>
    </w:p>
    <w:p w14:paraId="5755C8D0" w14:textId="77777777" w:rsidR="00000000" w:rsidRDefault="00F92B3A">
      <w:pPr>
        <w:pStyle w:val="-"/>
        <w:rPr>
          <w:rtl/>
        </w:rPr>
      </w:pPr>
      <w:r>
        <w:rPr>
          <w:rtl/>
        </w:rPr>
        <w:br/>
      </w:r>
      <w:bookmarkStart w:id="472" w:name="FS000000464T08_12_2004_16_36_32C"/>
      <w:bookmarkEnd w:id="472"/>
      <w:r>
        <w:rPr>
          <w:rtl/>
        </w:rPr>
        <w:t>סגן שר הביטחון זאב בוים:</w:t>
      </w:r>
    </w:p>
    <w:p w14:paraId="1105BA98" w14:textId="77777777" w:rsidR="00000000" w:rsidRDefault="00F92B3A">
      <w:pPr>
        <w:pStyle w:val="a0"/>
        <w:rPr>
          <w:rtl/>
        </w:rPr>
      </w:pPr>
    </w:p>
    <w:p w14:paraId="23D40355" w14:textId="77777777" w:rsidR="00000000" w:rsidRDefault="00F92B3A">
      <w:pPr>
        <w:pStyle w:val="a0"/>
        <w:rPr>
          <w:rFonts w:hint="cs"/>
          <w:rtl/>
        </w:rPr>
      </w:pPr>
      <w:r>
        <w:rPr>
          <w:rFonts w:hint="cs"/>
          <w:rtl/>
        </w:rPr>
        <w:t xml:space="preserve">בסדר. אז אני מברך על כך. זו התקדמות. </w:t>
      </w:r>
    </w:p>
    <w:p w14:paraId="17908A81" w14:textId="77777777" w:rsidR="00000000" w:rsidRDefault="00F92B3A">
      <w:pPr>
        <w:pStyle w:val="a0"/>
        <w:rPr>
          <w:rFonts w:hint="cs"/>
          <w:rtl/>
        </w:rPr>
      </w:pPr>
    </w:p>
    <w:p w14:paraId="1F1E3A4D" w14:textId="77777777" w:rsidR="00000000" w:rsidRDefault="00F92B3A">
      <w:pPr>
        <w:pStyle w:val="a0"/>
        <w:rPr>
          <w:rFonts w:hint="cs"/>
          <w:rtl/>
        </w:rPr>
      </w:pPr>
      <w:r>
        <w:rPr>
          <w:rFonts w:hint="cs"/>
          <w:rtl/>
        </w:rPr>
        <w:t>אני רוצה לומר ככה: בסופו של דבר, זה תלוי. אנחנו לא ניכנס ואין לנו עניין איך יסתדרו הדברים בחברה הפלסטינית. יש מצב חדש,</w:t>
      </w:r>
      <w:r>
        <w:rPr>
          <w:rFonts w:hint="cs"/>
          <w:rtl/>
        </w:rPr>
        <w:t xml:space="preserve"> איך הרשות הפלסטינית תסדר את הדברים, כדי להגיע להפסקת אש - אנחנו רוצים את זה, אנחנו נברך על זה, אני גם יודע שאנחנו יכולים לסייע בעניין הזה ולעשות פעולות שאנחנו עושים, כי זה אינטרס שלנו לעשות. אינטרס משותף. </w:t>
      </w:r>
    </w:p>
    <w:p w14:paraId="65AF61BB" w14:textId="77777777" w:rsidR="00000000" w:rsidRDefault="00F92B3A">
      <w:pPr>
        <w:pStyle w:val="a0"/>
        <w:rPr>
          <w:rFonts w:hint="cs"/>
          <w:rtl/>
        </w:rPr>
      </w:pPr>
    </w:p>
    <w:p w14:paraId="144520E6" w14:textId="77777777" w:rsidR="00000000" w:rsidRDefault="00F92B3A">
      <w:pPr>
        <w:pStyle w:val="a0"/>
        <w:rPr>
          <w:rFonts w:hint="cs"/>
          <w:rtl/>
        </w:rPr>
      </w:pPr>
      <w:r>
        <w:rPr>
          <w:rFonts w:hint="cs"/>
          <w:rtl/>
        </w:rPr>
        <w:t>עם זה, אני רוצה לומר - עוד מוקדם לראות לאן זה מו</w:t>
      </w:r>
      <w:r>
        <w:rPr>
          <w:rFonts w:hint="cs"/>
          <w:rtl/>
        </w:rPr>
        <w:t>ביל, ואנחנו צריכים ללכת עכשיו בזהירות. אני רואה אצלנו, אני נפגש עם אנשים, אנחנו שומעים וכו'. יש חוגים שאומרים: קדימה, בשעטה, בואו רוצו קדימה, יש חלון הזדמנויות. בואו נרוץ קדימה, נבצע את ההינתקות, נחתום על הסכם שביתת נשק, זה יוביל הלאה והלאה. אני בעד כל התה</w:t>
      </w:r>
      <w:r>
        <w:rPr>
          <w:rFonts w:hint="cs"/>
          <w:rtl/>
        </w:rPr>
        <w:t xml:space="preserve">ליך הזה, ובתנאי שזה יהיה עקב בצד אגודל, בדרך מדודה ונכונה, תוך כדי בחינה של כל שלב, לראות איפה אנחנו עומדים. יש פה סיפור של שני צדדים בקונפליקט קשה, וכל אחד יש לו העניין שהוא נכווה ברותחין ונזהר בצוננים. </w:t>
      </w:r>
    </w:p>
    <w:p w14:paraId="3B0BC27D" w14:textId="77777777" w:rsidR="00000000" w:rsidRDefault="00F92B3A">
      <w:pPr>
        <w:pStyle w:val="a0"/>
        <w:rPr>
          <w:rFonts w:hint="cs"/>
          <w:rtl/>
        </w:rPr>
      </w:pPr>
    </w:p>
    <w:p w14:paraId="4D311252" w14:textId="77777777" w:rsidR="00000000" w:rsidRDefault="00F92B3A">
      <w:pPr>
        <w:pStyle w:val="a0"/>
        <w:rPr>
          <w:rFonts w:hint="cs"/>
          <w:rtl/>
        </w:rPr>
      </w:pPr>
      <w:r>
        <w:rPr>
          <w:rFonts w:hint="cs"/>
          <w:rtl/>
        </w:rPr>
        <w:t>לכן, אני לא חושב שצריך למהר. אני אומר: המעשים בסופ</w:t>
      </w:r>
      <w:r>
        <w:rPr>
          <w:rFonts w:hint="cs"/>
          <w:rtl/>
        </w:rPr>
        <w:t>ו של דבר הם אלה שיקבעו. יש לנו עניין לבצע את תוכנית ההתנתקות, יש לנו בהחלט עניין שתהיה הפסקת אש - - -</w:t>
      </w:r>
    </w:p>
    <w:p w14:paraId="6E98B69E" w14:textId="77777777" w:rsidR="00000000" w:rsidRDefault="00F92B3A">
      <w:pPr>
        <w:pStyle w:val="af0"/>
        <w:rPr>
          <w:rtl/>
        </w:rPr>
      </w:pPr>
      <w:r>
        <w:rPr>
          <w:rtl/>
        </w:rPr>
        <w:br/>
        <w:t>עזמי בשארה (בל"ד):</w:t>
      </w:r>
    </w:p>
    <w:p w14:paraId="73A2BBA3" w14:textId="77777777" w:rsidR="00000000" w:rsidRDefault="00F92B3A">
      <w:pPr>
        <w:pStyle w:val="a0"/>
        <w:rPr>
          <w:rtl/>
        </w:rPr>
      </w:pPr>
    </w:p>
    <w:p w14:paraId="45056050" w14:textId="77777777" w:rsidR="00000000" w:rsidRDefault="00F92B3A">
      <w:pPr>
        <w:pStyle w:val="a0"/>
        <w:rPr>
          <w:rFonts w:hint="cs"/>
          <w:rtl/>
        </w:rPr>
      </w:pPr>
      <w:r>
        <w:rPr>
          <w:rFonts w:hint="cs"/>
          <w:rtl/>
        </w:rPr>
        <w:t>זו התקדמות יפה.</w:t>
      </w:r>
    </w:p>
    <w:p w14:paraId="7A4CBFE4" w14:textId="77777777" w:rsidR="00000000" w:rsidRDefault="00F92B3A">
      <w:pPr>
        <w:pStyle w:val="-"/>
        <w:rPr>
          <w:rtl/>
        </w:rPr>
      </w:pPr>
      <w:r>
        <w:rPr>
          <w:rtl/>
        </w:rPr>
        <w:br/>
      </w:r>
      <w:bookmarkStart w:id="473" w:name="FS000000464T08_12_2004_16_42_22C"/>
      <w:bookmarkEnd w:id="473"/>
      <w:r>
        <w:rPr>
          <w:rtl/>
        </w:rPr>
        <w:t>סגן שר הביטחון זאב בוים:</w:t>
      </w:r>
    </w:p>
    <w:p w14:paraId="6D6A7E11" w14:textId="77777777" w:rsidR="00000000" w:rsidRDefault="00F92B3A">
      <w:pPr>
        <w:pStyle w:val="a0"/>
        <w:rPr>
          <w:rtl/>
        </w:rPr>
      </w:pPr>
    </w:p>
    <w:p w14:paraId="29735647" w14:textId="77777777" w:rsidR="00000000" w:rsidRDefault="00F92B3A">
      <w:pPr>
        <w:pStyle w:val="a0"/>
        <w:rPr>
          <w:rFonts w:hint="cs"/>
          <w:rtl/>
        </w:rPr>
      </w:pPr>
      <w:r>
        <w:rPr>
          <w:rFonts w:hint="cs"/>
          <w:rtl/>
        </w:rPr>
        <w:t xml:space="preserve">אתה אומר את זה בציניות, אני חושב, אבל אני אומר לך - - -  </w:t>
      </w:r>
    </w:p>
    <w:p w14:paraId="48C19E43" w14:textId="77777777" w:rsidR="00000000" w:rsidRDefault="00F92B3A">
      <w:pPr>
        <w:pStyle w:val="af0"/>
        <w:rPr>
          <w:rtl/>
        </w:rPr>
      </w:pPr>
      <w:r>
        <w:rPr>
          <w:rtl/>
        </w:rPr>
        <w:br/>
        <w:t>עזמי בשארה (בל"ד):</w:t>
      </w:r>
    </w:p>
    <w:p w14:paraId="46E13A38" w14:textId="77777777" w:rsidR="00000000" w:rsidRDefault="00F92B3A">
      <w:pPr>
        <w:pStyle w:val="a0"/>
        <w:rPr>
          <w:rtl/>
        </w:rPr>
      </w:pPr>
    </w:p>
    <w:p w14:paraId="498353EE" w14:textId="77777777" w:rsidR="00000000" w:rsidRDefault="00F92B3A">
      <w:pPr>
        <w:pStyle w:val="a0"/>
        <w:rPr>
          <w:rFonts w:hint="cs"/>
          <w:rtl/>
        </w:rPr>
      </w:pPr>
      <w:r>
        <w:rPr>
          <w:rFonts w:hint="cs"/>
          <w:rtl/>
        </w:rPr>
        <w:t>כן, התקדמות</w:t>
      </w:r>
      <w:r>
        <w:rPr>
          <w:rFonts w:hint="cs"/>
          <w:rtl/>
        </w:rPr>
        <w:t xml:space="preserve"> יפה, אבל זה לא מספיק - - -</w:t>
      </w:r>
    </w:p>
    <w:p w14:paraId="4E37A647" w14:textId="77777777" w:rsidR="00000000" w:rsidRDefault="00F92B3A">
      <w:pPr>
        <w:pStyle w:val="-"/>
        <w:rPr>
          <w:rtl/>
        </w:rPr>
      </w:pPr>
      <w:r>
        <w:rPr>
          <w:rtl/>
        </w:rPr>
        <w:br/>
      </w:r>
      <w:bookmarkStart w:id="474" w:name="FS000000464T08_12_2004_16_43_03C"/>
      <w:bookmarkEnd w:id="474"/>
      <w:r>
        <w:rPr>
          <w:rtl/>
        </w:rPr>
        <w:t>סגן שר הביטחון זאב בוים:</w:t>
      </w:r>
    </w:p>
    <w:p w14:paraId="47F2E34F" w14:textId="77777777" w:rsidR="00000000" w:rsidRDefault="00F92B3A">
      <w:pPr>
        <w:pStyle w:val="a0"/>
        <w:rPr>
          <w:rtl/>
        </w:rPr>
      </w:pPr>
    </w:p>
    <w:p w14:paraId="4C072EA8" w14:textId="77777777" w:rsidR="00000000" w:rsidRDefault="00F92B3A">
      <w:pPr>
        <w:pStyle w:val="a0"/>
        <w:rPr>
          <w:rFonts w:hint="cs"/>
          <w:rtl/>
        </w:rPr>
      </w:pPr>
      <w:r>
        <w:rPr>
          <w:rFonts w:hint="cs"/>
          <w:rtl/>
        </w:rPr>
        <w:t xml:space="preserve">- - - גם ההגזמות - תראה, אני שומע את עבד-אלמאלכ דהאמשה. הוא מדבר ככה - אלפי מחסומים וכל הדברים האלה. מה זה - -  </w:t>
      </w:r>
    </w:p>
    <w:p w14:paraId="4A95BE85" w14:textId="77777777" w:rsidR="00000000" w:rsidRDefault="00F92B3A">
      <w:pPr>
        <w:pStyle w:val="af0"/>
        <w:rPr>
          <w:rtl/>
        </w:rPr>
      </w:pPr>
      <w:r>
        <w:rPr>
          <w:rtl/>
        </w:rPr>
        <w:br/>
        <w:t>עבד-אלמאלכ דהאמשה (רע"ם):</w:t>
      </w:r>
    </w:p>
    <w:p w14:paraId="6DBAC5D6" w14:textId="77777777" w:rsidR="00000000" w:rsidRDefault="00F92B3A">
      <w:pPr>
        <w:pStyle w:val="a0"/>
        <w:rPr>
          <w:rtl/>
        </w:rPr>
      </w:pPr>
    </w:p>
    <w:p w14:paraId="3144948F" w14:textId="77777777" w:rsidR="00000000" w:rsidRDefault="00F92B3A">
      <w:pPr>
        <w:pStyle w:val="a0"/>
        <w:rPr>
          <w:rFonts w:hint="cs"/>
          <w:rtl/>
        </w:rPr>
      </w:pPr>
      <w:r>
        <w:rPr>
          <w:rFonts w:hint="cs"/>
          <w:rtl/>
        </w:rPr>
        <w:t>זה לא נכון?</w:t>
      </w:r>
    </w:p>
    <w:p w14:paraId="2F04087E" w14:textId="77777777" w:rsidR="00000000" w:rsidRDefault="00F92B3A">
      <w:pPr>
        <w:pStyle w:val="-"/>
        <w:rPr>
          <w:rtl/>
        </w:rPr>
      </w:pPr>
      <w:r>
        <w:rPr>
          <w:rtl/>
        </w:rPr>
        <w:br/>
      </w:r>
      <w:bookmarkStart w:id="475" w:name="FS000000464T08_12_2004_16_44_06C"/>
      <w:bookmarkEnd w:id="475"/>
      <w:r>
        <w:rPr>
          <w:rtl/>
        </w:rPr>
        <w:t>סגן שר הביטחון זאב בוים:</w:t>
      </w:r>
    </w:p>
    <w:p w14:paraId="48C69BBF" w14:textId="77777777" w:rsidR="00000000" w:rsidRDefault="00F92B3A">
      <w:pPr>
        <w:pStyle w:val="a0"/>
        <w:rPr>
          <w:rtl/>
        </w:rPr>
      </w:pPr>
    </w:p>
    <w:p w14:paraId="0651BD4A" w14:textId="77777777" w:rsidR="00000000" w:rsidRDefault="00F92B3A">
      <w:pPr>
        <w:pStyle w:val="a0"/>
        <w:rPr>
          <w:rFonts w:hint="cs"/>
          <w:rtl/>
        </w:rPr>
      </w:pPr>
      <w:r>
        <w:rPr>
          <w:rFonts w:hint="cs"/>
          <w:rtl/>
        </w:rPr>
        <w:t>- - אנחנו הורדנו מחסו</w:t>
      </w:r>
      <w:r>
        <w:rPr>
          <w:rFonts w:hint="cs"/>
          <w:rtl/>
        </w:rPr>
        <w:t>מים - - -</w:t>
      </w:r>
    </w:p>
    <w:p w14:paraId="08D77DA1" w14:textId="77777777" w:rsidR="00000000" w:rsidRDefault="00F92B3A">
      <w:pPr>
        <w:pStyle w:val="af0"/>
        <w:rPr>
          <w:rtl/>
        </w:rPr>
      </w:pPr>
    </w:p>
    <w:p w14:paraId="4DFB3060" w14:textId="77777777" w:rsidR="00000000" w:rsidRDefault="00F92B3A">
      <w:pPr>
        <w:pStyle w:val="af0"/>
        <w:rPr>
          <w:rtl/>
        </w:rPr>
      </w:pPr>
      <w:r>
        <w:rPr>
          <w:rtl/>
        </w:rPr>
        <w:t>עבד-אלמאלכ דהאמשה (רע"ם):</w:t>
      </w:r>
    </w:p>
    <w:p w14:paraId="387BB721" w14:textId="77777777" w:rsidR="00000000" w:rsidRDefault="00F92B3A">
      <w:pPr>
        <w:pStyle w:val="a0"/>
        <w:rPr>
          <w:rtl/>
        </w:rPr>
      </w:pPr>
    </w:p>
    <w:p w14:paraId="7D2D482C" w14:textId="77777777" w:rsidR="00000000" w:rsidRDefault="00F92B3A">
      <w:pPr>
        <w:pStyle w:val="a0"/>
        <w:rPr>
          <w:rFonts w:hint="cs"/>
          <w:rtl/>
        </w:rPr>
      </w:pPr>
      <w:r>
        <w:rPr>
          <w:rFonts w:hint="cs"/>
          <w:rtl/>
        </w:rPr>
        <w:t>- - -</w:t>
      </w:r>
    </w:p>
    <w:p w14:paraId="4D36C25C" w14:textId="77777777" w:rsidR="00000000" w:rsidRDefault="00F92B3A">
      <w:pPr>
        <w:pStyle w:val="af0"/>
        <w:rPr>
          <w:rtl/>
        </w:rPr>
      </w:pPr>
      <w:r>
        <w:rPr>
          <w:rtl/>
        </w:rPr>
        <w:br/>
        <w:t>עזמי בשארה (בל"ד):</w:t>
      </w:r>
    </w:p>
    <w:p w14:paraId="48CB1F5C" w14:textId="77777777" w:rsidR="00000000" w:rsidRDefault="00F92B3A">
      <w:pPr>
        <w:pStyle w:val="a0"/>
        <w:rPr>
          <w:rtl/>
        </w:rPr>
      </w:pPr>
    </w:p>
    <w:p w14:paraId="337EE164" w14:textId="77777777" w:rsidR="00000000" w:rsidRDefault="00F92B3A">
      <w:pPr>
        <w:pStyle w:val="a0"/>
        <w:rPr>
          <w:rFonts w:hint="cs"/>
          <w:rtl/>
        </w:rPr>
      </w:pPr>
      <w:r>
        <w:rPr>
          <w:rFonts w:hint="cs"/>
          <w:rtl/>
        </w:rPr>
        <w:t>אתה מתפשר על - - -</w:t>
      </w:r>
    </w:p>
    <w:p w14:paraId="2599926B" w14:textId="77777777" w:rsidR="00000000" w:rsidRDefault="00F92B3A">
      <w:pPr>
        <w:pStyle w:val="-"/>
        <w:rPr>
          <w:rtl/>
        </w:rPr>
      </w:pPr>
      <w:r>
        <w:rPr>
          <w:rtl/>
        </w:rPr>
        <w:br/>
      </w:r>
      <w:bookmarkStart w:id="476" w:name="FS000000464T08_12_2004_16_45_11C"/>
      <w:bookmarkEnd w:id="476"/>
      <w:r>
        <w:rPr>
          <w:rtl/>
        </w:rPr>
        <w:t>סגן שר הביטחון זאב בוים:</w:t>
      </w:r>
    </w:p>
    <w:p w14:paraId="0F92EB97" w14:textId="77777777" w:rsidR="00000000" w:rsidRDefault="00F92B3A">
      <w:pPr>
        <w:pStyle w:val="a0"/>
        <w:rPr>
          <w:rtl/>
        </w:rPr>
      </w:pPr>
    </w:p>
    <w:p w14:paraId="1264B5BB" w14:textId="77777777" w:rsidR="00000000" w:rsidRDefault="00F92B3A">
      <w:pPr>
        <w:pStyle w:val="a0"/>
        <w:rPr>
          <w:rFonts w:hint="cs"/>
          <w:rtl/>
        </w:rPr>
      </w:pPr>
      <w:r>
        <w:rPr>
          <w:rFonts w:hint="cs"/>
          <w:rtl/>
        </w:rPr>
        <w:t>אנחנו הורדנו מחסומים בשביל להקל - - -</w:t>
      </w:r>
    </w:p>
    <w:p w14:paraId="3C9C916A" w14:textId="77777777" w:rsidR="00000000" w:rsidRDefault="00F92B3A">
      <w:pPr>
        <w:pStyle w:val="af0"/>
        <w:rPr>
          <w:rtl/>
        </w:rPr>
      </w:pPr>
      <w:r>
        <w:rPr>
          <w:rtl/>
        </w:rPr>
        <w:br/>
        <w:t>עזמי בשארה (בל"ד):</w:t>
      </w:r>
    </w:p>
    <w:p w14:paraId="5D83581D" w14:textId="77777777" w:rsidR="00000000" w:rsidRDefault="00F92B3A">
      <w:pPr>
        <w:pStyle w:val="a0"/>
        <w:rPr>
          <w:rtl/>
        </w:rPr>
      </w:pPr>
    </w:p>
    <w:p w14:paraId="12D82AC0" w14:textId="77777777" w:rsidR="00000000" w:rsidRDefault="00F92B3A">
      <w:pPr>
        <w:pStyle w:val="a0"/>
        <w:rPr>
          <w:rFonts w:hint="cs"/>
          <w:rtl/>
        </w:rPr>
      </w:pPr>
      <w:r>
        <w:rPr>
          <w:rFonts w:hint="cs"/>
          <w:rtl/>
        </w:rPr>
        <w:t>אתה מתפשר על מאות?</w:t>
      </w:r>
    </w:p>
    <w:p w14:paraId="09ECD5E7" w14:textId="77777777" w:rsidR="00000000" w:rsidRDefault="00F92B3A">
      <w:pPr>
        <w:pStyle w:val="-"/>
        <w:rPr>
          <w:rtl/>
        </w:rPr>
      </w:pPr>
      <w:r>
        <w:rPr>
          <w:rtl/>
        </w:rPr>
        <w:br/>
      </w:r>
      <w:bookmarkStart w:id="477" w:name="FS000000464T08_12_2004_16_45_50C"/>
      <w:bookmarkEnd w:id="477"/>
      <w:r>
        <w:rPr>
          <w:rtl/>
        </w:rPr>
        <w:t>סגן שר הביטחון זאב בוים:</w:t>
      </w:r>
    </w:p>
    <w:p w14:paraId="5DD6C3B3" w14:textId="77777777" w:rsidR="00000000" w:rsidRDefault="00F92B3A">
      <w:pPr>
        <w:pStyle w:val="a0"/>
        <w:rPr>
          <w:rtl/>
        </w:rPr>
      </w:pPr>
    </w:p>
    <w:p w14:paraId="131EA07E" w14:textId="77777777" w:rsidR="00000000" w:rsidRDefault="00F92B3A">
      <w:pPr>
        <w:pStyle w:val="a0"/>
        <w:rPr>
          <w:rFonts w:hint="cs"/>
          <w:rtl/>
        </w:rPr>
      </w:pPr>
      <w:r>
        <w:rPr>
          <w:rFonts w:hint="cs"/>
          <w:rtl/>
        </w:rPr>
        <w:t>לא, הם קיימים. גם לא מאות. אל תגזימו. את</w:t>
      </w:r>
      <w:r>
        <w:rPr>
          <w:rFonts w:hint="cs"/>
          <w:rtl/>
        </w:rPr>
        <w:t>ם, יש לכם דרך שיטתית, זה כנראה משהו אינהרנטי אצלכם, להגזים, בכל דבר. אתם מגזימים - -</w:t>
      </w:r>
    </w:p>
    <w:p w14:paraId="18FFBBEC" w14:textId="77777777" w:rsidR="00000000" w:rsidRDefault="00F92B3A">
      <w:pPr>
        <w:pStyle w:val="af0"/>
        <w:rPr>
          <w:rtl/>
        </w:rPr>
      </w:pPr>
      <w:r>
        <w:rPr>
          <w:rtl/>
        </w:rPr>
        <w:br/>
        <w:t>עבד-אלמאלכ דהאמשה (רע"ם):</w:t>
      </w:r>
    </w:p>
    <w:p w14:paraId="25D8FE6A" w14:textId="77777777" w:rsidR="00000000" w:rsidRDefault="00F92B3A">
      <w:pPr>
        <w:pStyle w:val="a0"/>
        <w:rPr>
          <w:rtl/>
        </w:rPr>
      </w:pPr>
    </w:p>
    <w:p w14:paraId="10A4EC65" w14:textId="77777777" w:rsidR="00000000" w:rsidRDefault="00F92B3A">
      <w:pPr>
        <w:pStyle w:val="a0"/>
        <w:rPr>
          <w:rFonts w:hint="cs"/>
          <w:rtl/>
        </w:rPr>
      </w:pPr>
      <w:r>
        <w:rPr>
          <w:rFonts w:hint="cs"/>
          <w:rtl/>
        </w:rPr>
        <w:t>החיילים - - -</w:t>
      </w:r>
    </w:p>
    <w:p w14:paraId="220DA7E6" w14:textId="77777777" w:rsidR="00000000" w:rsidRDefault="00F92B3A">
      <w:pPr>
        <w:pStyle w:val="af0"/>
        <w:rPr>
          <w:rtl/>
        </w:rPr>
      </w:pPr>
      <w:r>
        <w:rPr>
          <w:rtl/>
        </w:rPr>
        <w:br/>
        <w:t>עסאם מח'ול (חד"ש-תע"ל):</w:t>
      </w:r>
    </w:p>
    <w:p w14:paraId="00EEE7CB" w14:textId="77777777" w:rsidR="00000000" w:rsidRDefault="00F92B3A">
      <w:pPr>
        <w:pStyle w:val="a0"/>
        <w:rPr>
          <w:rtl/>
        </w:rPr>
      </w:pPr>
    </w:p>
    <w:p w14:paraId="683F03ED" w14:textId="77777777" w:rsidR="00000000" w:rsidRDefault="00F92B3A">
      <w:pPr>
        <w:pStyle w:val="a0"/>
        <w:rPr>
          <w:rFonts w:hint="cs"/>
          <w:rtl/>
        </w:rPr>
      </w:pPr>
      <w:r>
        <w:rPr>
          <w:rFonts w:hint="cs"/>
          <w:rtl/>
        </w:rPr>
        <w:t>- - -</w:t>
      </w:r>
    </w:p>
    <w:p w14:paraId="5486893E" w14:textId="77777777" w:rsidR="00000000" w:rsidRDefault="00F92B3A">
      <w:pPr>
        <w:pStyle w:val="-"/>
        <w:rPr>
          <w:rtl/>
        </w:rPr>
      </w:pPr>
      <w:r>
        <w:rPr>
          <w:rtl/>
        </w:rPr>
        <w:br/>
      </w:r>
      <w:bookmarkStart w:id="478" w:name="FS000000464T08_12_2004_16_48_20C"/>
      <w:bookmarkEnd w:id="478"/>
      <w:r>
        <w:rPr>
          <w:rtl/>
        </w:rPr>
        <w:t>סגן שר הביטחון זאב בוים:</w:t>
      </w:r>
    </w:p>
    <w:p w14:paraId="484BF547" w14:textId="77777777" w:rsidR="00000000" w:rsidRDefault="00F92B3A">
      <w:pPr>
        <w:pStyle w:val="a0"/>
        <w:rPr>
          <w:rtl/>
        </w:rPr>
      </w:pPr>
    </w:p>
    <w:p w14:paraId="250D71E5" w14:textId="77777777" w:rsidR="00000000" w:rsidRDefault="00F92B3A">
      <w:pPr>
        <w:pStyle w:val="a0"/>
        <w:rPr>
          <w:rFonts w:hint="cs"/>
          <w:rtl/>
        </w:rPr>
      </w:pPr>
      <w:r>
        <w:rPr>
          <w:rFonts w:hint="cs"/>
          <w:rtl/>
        </w:rPr>
        <w:t>- -  בסדר, אבל אנשים ששומעים אתכם לא תמיד מכירים, אז צריך להעמיד דברים</w:t>
      </w:r>
      <w:r>
        <w:rPr>
          <w:rFonts w:hint="cs"/>
          <w:rtl/>
        </w:rPr>
        <w:t xml:space="preserve"> על דיוקם - - </w:t>
      </w:r>
    </w:p>
    <w:p w14:paraId="0FD73483" w14:textId="77777777" w:rsidR="00000000" w:rsidRDefault="00F92B3A">
      <w:pPr>
        <w:pStyle w:val="af0"/>
        <w:rPr>
          <w:rFonts w:hint="cs"/>
          <w:rtl/>
        </w:rPr>
      </w:pPr>
    </w:p>
    <w:p w14:paraId="4E0642A8" w14:textId="77777777" w:rsidR="00000000" w:rsidRDefault="00F92B3A">
      <w:pPr>
        <w:pStyle w:val="af0"/>
        <w:rPr>
          <w:rtl/>
        </w:rPr>
      </w:pPr>
      <w:r>
        <w:rPr>
          <w:rtl/>
        </w:rPr>
        <w:t>עזמי בשארה (בל"ד):</w:t>
      </w:r>
    </w:p>
    <w:p w14:paraId="6138024B" w14:textId="77777777" w:rsidR="00000000" w:rsidRDefault="00F92B3A">
      <w:pPr>
        <w:pStyle w:val="a0"/>
        <w:rPr>
          <w:rtl/>
        </w:rPr>
      </w:pPr>
    </w:p>
    <w:p w14:paraId="3CBCDA3A" w14:textId="77777777" w:rsidR="00000000" w:rsidRDefault="00F92B3A">
      <w:pPr>
        <w:pStyle w:val="a0"/>
        <w:rPr>
          <w:rFonts w:hint="cs"/>
          <w:rtl/>
        </w:rPr>
      </w:pPr>
      <w:r>
        <w:rPr>
          <w:rFonts w:hint="cs"/>
          <w:rtl/>
        </w:rPr>
        <w:t>שמעת את עצמך עכשיו? להגזים זה משהו אינהרנטי אצלכם - - -</w:t>
      </w:r>
    </w:p>
    <w:p w14:paraId="340CBAE3" w14:textId="77777777" w:rsidR="00000000" w:rsidRDefault="00F92B3A">
      <w:pPr>
        <w:pStyle w:val="-"/>
        <w:rPr>
          <w:rtl/>
        </w:rPr>
      </w:pPr>
      <w:r>
        <w:rPr>
          <w:rtl/>
        </w:rPr>
        <w:br/>
      </w:r>
      <w:bookmarkStart w:id="479" w:name="FS000000464T08_12_2004_16_49_34C"/>
      <w:bookmarkEnd w:id="479"/>
      <w:r>
        <w:rPr>
          <w:rtl/>
        </w:rPr>
        <w:t>סגן שר הביטחון זאב בוים:</w:t>
      </w:r>
    </w:p>
    <w:p w14:paraId="676A6BCE" w14:textId="77777777" w:rsidR="00000000" w:rsidRDefault="00F92B3A">
      <w:pPr>
        <w:pStyle w:val="a0"/>
        <w:rPr>
          <w:rtl/>
        </w:rPr>
      </w:pPr>
    </w:p>
    <w:p w14:paraId="78B6B9C4" w14:textId="77777777" w:rsidR="00000000" w:rsidRDefault="00F92B3A">
      <w:pPr>
        <w:pStyle w:val="a0"/>
        <w:rPr>
          <w:rFonts w:hint="cs"/>
          <w:rtl/>
        </w:rPr>
      </w:pPr>
      <w:r>
        <w:rPr>
          <w:rFonts w:hint="cs"/>
          <w:rtl/>
        </w:rPr>
        <w:t>- - אין אלפים של מחסומים. יש הורדה של מחסומים, יש רצון שלנו להקל שמתבטא בצעדים בשטח. אני לא אוריד את כל המחסומים עד שתהיה הפסקת אש.</w:t>
      </w:r>
    </w:p>
    <w:p w14:paraId="15017EAE" w14:textId="77777777" w:rsidR="00000000" w:rsidRDefault="00F92B3A">
      <w:pPr>
        <w:pStyle w:val="af0"/>
        <w:rPr>
          <w:rtl/>
        </w:rPr>
      </w:pPr>
      <w:r>
        <w:rPr>
          <w:rtl/>
        </w:rPr>
        <w:br/>
        <w:t>עבד-</w:t>
      </w:r>
      <w:r>
        <w:rPr>
          <w:rtl/>
        </w:rPr>
        <w:t>אלמאלכ דהאמשה (רע"ם):</w:t>
      </w:r>
    </w:p>
    <w:p w14:paraId="75659108" w14:textId="77777777" w:rsidR="00000000" w:rsidRDefault="00F92B3A">
      <w:pPr>
        <w:pStyle w:val="a0"/>
        <w:rPr>
          <w:rFonts w:hint="cs"/>
          <w:rtl/>
        </w:rPr>
      </w:pPr>
    </w:p>
    <w:p w14:paraId="5479C61C" w14:textId="77777777" w:rsidR="00000000" w:rsidRDefault="00F92B3A">
      <w:pPr>
        <w:pStyle w:val="a0"/>
        <w:rPr>
          <w:rFonts w:hint="cs"/>
          <w:rtl/>
        </w:rPr>
      </w:pPr>
      <w:r>
        <w:rPr>
          <w:rFonts w:hint="cs"/>
          <w:rtl/>
        </w:rPr>
        <w:t>- - -</w:t>
      </w:r>
    </w:p>
    <w:p w14:paraId="5EB1F0B8" w14:textId="77777777" w:rsidR="00000000" w:rsidRDefault="00F92B3A">
      <w:pPr>
        <w:pStyle w:val="-"/>
        <w:rPr>
          <w:rtl/>
        </w:rPr>
      </w:pPr>
      <w:r>
        <w:rPr>
          <w:rtl/>
        </w:rPr>
        <w:br/>
      </w:r>
      <w:bookmarkStart w:id="480" w:name="FS000000464T08_12_2004_16_50_39C"/>
      <w:bookmarkEnd w:id="480"/>
      <w:r>
        <w:rPr>
          <w:rtl/>
        </w:rPr>
        <w:t>סגן שר הביטחון זאב בוים:</w:t>
      </w:r>
    </w:p>
    <w:p w14:paraId="6B6CA6CC" w14:textId="77777777" w:rsidR="00000000" w:rsidRDefault="00F92B3A">
      <w:pPr>
        <w:pStyle w:val="a0"/>
        <w:rPr>
          <w:rtl/>
        </w:rPr>
      </w:pPr>
    </w:p>
    <w:p w14:paraId="4247C5CA" w14:textId="77777777" w:rsidR="00000000" w:rsidRDefault="00F92B3A">
      <w:pPr>
        <w:pStyle w:val="a0"/>
        <w:rPr>
          <w:rFonts w:hint="cs"/>
          <w:rtl/>
        </w:rPr>
      </w:pPr>
      <w:r>
        <w:rPr>
          <w:rFonts w:hint="cs"/>
          <w:rtl/>
        </w:rPr>
        <w:t>אתם לא שמים לב שבינתיים, יש לנו בשבועות האחרונים - וזו ירידה - כ-40 התרעות על פיגועים. יש לנו פיגועים. אתה יודע, אתמול נהרג חייל - - -</w:t>
      </w:r>
    </w:p>
    <w:p w14:paraId="567B9C97" w14:textId="77777777" w:rsidR="00000000" w:rsidRDefault="00F92B3A">
      <w:pPr>
        <w:pStyle w:val="af0"/>
        <w:rPr>
          <w:rtl/>
        </w:rPr>
      </w:pPr>
      <w:r>
        <w:rPr>
          <w:rtl/>
        </w:rPr>
        <w:br/>
        <w:t>עזמי בשארה (בל"ד):</w:t>
      </w:r>
    </w:p>
    <w:p w14:paraId="5F332E43" w14:textId="77777777" w:rsidR="00000000" w:rsidRDefault="00F92B3A">
      <w:pPr>
        <w:pStyle w:val="a0"/>
        <w:rPr>
          <w:rtl/>
        </w:rPr>
      </w:pPr>
    </w:p>
    <w:p w14:paraId="49829F46" w14:textId="77777777" w:rsidR="00000000" w:rsidRDefault="00F92B3A">
      <w:pPr>
        <w:pStyle w:val="a0"/>
        <w:rPr>
          <w:rFonts w:hint="cs"/>
          <w:rtl/>
        </w:rPr>
      </w:pPr>
      <w:r>
        <w:rPr>
          <w:rFonts w:hint="cs"/>
          <w:rtl/>
        </w:rPr>
        <w:t>גם כיבוש יש - - -</w:t>
      </w:r>
    </w:p>
    <w:p w14:paraId="33251F97" w14:textId="77777777" w:rsidR="00000000" w:rsidRDefault="00F92B3A">
      <w:pPr>
        <w:pStyle w:val="-"/>
        <w:rPr>
          <w:rtl/>
        </w:rPr>
      </w:pPr>
      <w:r>
        <w:rPr>
          <w:rtl/>
        </w:rPr>
        <w:br/>
      </w:r>
      <w:bookmarkStart w:id="481" w:name="FS000000464T08_12_2004_16_51_28C"/>
      <w:bookmarkEnd w:id="481"/>
      <w:r>
        <w:rPr>
          <w:rtl/>
        </w:rPr>
        <w:t>סגן שר הביטחון זאב בוים:</w:t>
      </w:r>
    </w:p>
    <w:p w14:paraId="3239B18F" w14:textId="77777777" w:rsidR="00000000" w:rsidRDefault="00F92B3A">
      <w:pPr>
        <w:pStyle w:val="a0"/>
        <w:rPr>
          <w:rtl/>
        </w:rPr>
      </w:pPr>
    </w:p>
    <w:p w14:paraId="6A5D7C49" w14:textId="77777777" w:rsidR="00000000" w:rsidRDefault="00F92B3A">
      <w:pPr>
        <w:pStyle w:val="a0"/>
        <w:rPr>
          <w:rFonts w:hint="cs"/>
          <w:rtl/>
        </w:rPr>
      </w:pPr>
      <w:r>
        <w:rPr>
          <w:rFonts w:hint="cs"/>
          <w:rtl/>
        </w:rPr>
        <w:t>נהרג חייל, יש שם פעילות טרור. אתם מחברים את זה ישר לזה - - -</w:t>
      </w:r>
    </w:p>
    <w:p w14:paraId="1F75E559" w14:textId="77777777" w:rsidR="00000000" w:rsidRDefault="00F92B3A">
      <w:pPr>
        <w:pStyle w:val="af0"/>
        <w:rPr>
          <w:rtl/>
        </w:rPr>
      </w:pPr>
      <w:r>
        <w:rPr>
          <w:rtl/>
        </w:rPr>
        <w:br/>
        <w:t>עזמי בשארה (בל"ד):</w:t>
      </w:r>
    </w:p>
    <w:p w14:paraId="08EC3F3B" w14:textId="77777777" w:rsidR="00000000" w:rsidRDefault="00F92B3A">
      <w:pPr>
        <w:pStyle w:val="a0"/>
        <w:rPr>
          <w:rtl/>
        </w:rPr>
      </w:pPr>
    </w:p>
    <w:p w14:paraId="6A42813D" w14:textId="77777777" w:rsidR="00000000" w:rsidRDefault="00F92B3A">
      <w:pPr>
        <w:pStyle w:val="a0"/>
        <w:rPr>
          <w:rFonts w:hint="cs"/>
          <w:rtl/>
        </w:rPr>
      </w:pPr>
      <w:r>
        <w:rPr>
          <w:rFonts w:hint="cs"/>
          <w:rtl/>
        </w:rPr>
        <w:t>נהרגו גם פלסטינים אתמול - - -</w:t>
      </w:r>
    </w:p>
    <w:p w14:paraId="1464F3F4" w14:textId="77777777" w:rsidR="00000000" w:rsidRDefault="00F92B3A">
      <w:pPr>
        <w:pStyle w:val="af0"/>
        <w:rPr>
          <w:rtl/>
        </w:rPr>
      </w:pPr>
      <w:r>
        <w:rPr>
          <w:rtl/>
        </w:rPr>
        <w:br/>
        <w:t>צבי הנדל (האיחוד הלאומי - ישראל ביתנו):</w:t>
      </w:r>
    </w:p>
    <w:p w14:paraId="7FEF959A" w14:textId="77777777" w:rsidR="00000000" w:rsidRDefault="00F92B3A">
      <w:pPr>
        <w:pStyle w:val="a0"/>
        <w:rPr>
          <w:rtl/>
        </w:rPr>
      </w:pPr>
    </w:p>
    <w:p w14:paraId="254B3D77" w14:textId="77777777" w:rsidR="00000000" w:rsidRDefault="00F92B3A">
      <w:pPr>
        <w:pStyle w:val="a0"/>
        <w:rPr>
          <w:rFonts w:hint="cs"/>
          <w:rtl/>
        </w:rPr>
      </w:pPr>
      <w:r>
        <w:rPr>
          <w:rFonts w:hint="cs"/>
          <w:rtl/>
        </w:rPr>
        <w:t>- - -</w:t>
      </w:r>
    </w:p>
    <w:p w14:paraId="5281D645" w14:textId="77777777" w:rsidR="00000000" w:rsidRDefault="00F92B3A">
      <w:pPr>
        <w:pStyle w:val="af0"/>
        <w:rPr>
          <w:rtl/>
        </w:rPr>
      </w:pPr>
      <w:r>
        <w:rPr>
          <w:rtl/>
        </w:rPr>
        <w:br/>
        <w:t>עסאם מח'ול (חד"ש-תע"ל):</w:t>
      </w:r>
    </w:p>
    <w:p w14:paraId="5A05FF50" w14:textId="77777777" w:rsidR="00000000" w:rsidRDefault="00F92B3A">
      <w:pPr>
        <w:pStyle w:val="a0"/>
        <w:rPr>
          <w:rtl/>
        </w:rPr>
      </w:pPr>
    </w:p>
    <w:p w14:paraId="33208FA2" w14:textId="77777777" w:rsidR="00000000" w:rsidRDefault="00F92B3A">
      <w:pPr>
        <w:pStyle w:val="a0"/>
        <w:rPr>
          <w:rFonts w:hint="cs"/>
          <w:rtl/>
        </w:rPr>
      </w:pPr>
      <w:r>
        <w:rPr>
          <w:rFonts w:hint="cs"/>
          <w:rtl/>
        </w:rPr>
        <w:t>- - -</w:t>
      </w:r>
    </w:p>
    <w:p w14:paraId="0332FF17" w14:textId="77777777" w:rsidR="00000000" w:rsidRDefault="00F92B3A">
      <w:pPr>
        <w:pStyle w:val="-"/>
        <w:rPr>
          <w:rtl/>
        </w:rPr>
      </w:pPr>
      <w:r>
        <w:rPr>
          <w:rtl/>
        </w:rPr>
        <w:br/>
      </w:r>
      <w:bookmarkStart w:id="482" w:name="FS000000464T08_12_2004_16_52_18C"/>
      <w:bookmarkEnd w:id="482"/>
      <w:r>
        <w:rPr>
          <w:rtl/>
        </w:rPr>
        <w:t>סגן שר הביטחון זאב בוים:</w:t>
      </w:r>
    </w:p>
    <w:p w14:paraId="5670C289" w14:textId="77777777" w:rsidR="00000000" w:rsidRDefault="00F92B3A">
      <w:pPr>
        <w:pStyle w:val="a0"/>
        <w:rPr>
          <w:rtl/>
        </w:rPr>
      </w:pPr>
    </w:p>
    <w:p w14:paraId="3EE3EFEB" w14:textId="77777777" w:rsidR="00000000" w:rsidRDefault="00F92B3A">
      <w:pPr>
        <w:pStyle w:val="a0"/>
        <w:rPr>
          <w:rFonts w:hint="cs"/>
          <w:rtl/>
        </w:rPr>
      </w:pPr>
      <w:r>
        <w:rPr>
          <w:rFonts w:hint="cs"/>
          <w:rtl/>
        </w:rPr>
        <w:t>אתם, אל תבואו בטענות. המחסומים, עבד-</w:t>
      </w:r>
      <w:r>
        <w:rPr>
          <w:rFonts w:hint="cs"/>
          <w:rtl/>
        </w:rPr>
        <w:t xml:space="preserve">אלמאלכ דהאמשה, המחסומים - - </w:t>
      </w:r>
    </w:p>
    <w:p w14:paraId="4977D54D" w14:textId="77777777" w:rsidR="00000000" w:rsidRDefault="00F92B3A">
      <w:pPr>
        <w:pStyle w:val="af0"/>
        <w:rPr>
          <w:rtl/>
        </w:rPr>
      </w:pPr>
      <w:r>
        <w:rPr>
          <w:rtl/>
        </w:rPr>
        <w:br/>
        <w:t>עזמי בשארה (בל"ד):</w:t>
      </w:r>
    </w:p>
    <w:p w14:paraId="153EB707" w14:textId="77777777" w:rsidR="00000000" w:rsidRDefault="00F92B3A">
      <w:pPr>
        <w:pStyle w:val="a0"/>
        <w:rPr>
          <w:rtl/>
        </w:rPr>
      </w:pPr>
    </w:p>
    <w:p w14:paraId="22004908" w14:textId="77777777" w:rsidR="00000000" w:rsidRDefault="00F92B3A">
      <w:pPr>
        <w:pStyle w:val="a0"/>
        <w:rPr>
          <w:rFonts w:hint="cs"/>
          <w:rtl/>
        </w:rPr>
      </w:pPr>
      <w:r>
        <w:rPr>
          <w:rFonts w:hint="cs"/>
          <w:rtl/>
        </w:rPr>
        <w:t>הם חלק מהכיבוש.</w:t>
      </w:r>
    </w:p>
    <w:p w14:paraId="7FFE884D" w14:textId="77777777" w:rsidR="00000000" w:rsidRDefault="00F92B3A">
      <w:pPr>
        <w:pStyle w:val="-"/>
        <w:rPr>
          <w:rtl/>
        </w:rPr>
      </w:pPr>
      <w:r>
        <w:rPr>
          <w:rtl/>
        </w:rPr>
        <w:br/>
      </w:r>
      <w:bookmarkStart w:id="483" w:name="FS000000464T08_12_2004_16_54_03C"/>
      <w:bookmarkEnd w:id="483"/>
      <w:r>
        <w:rPr>
          <w:rtl/>
        </w:rPr>
        <w:t>סגן שר הביטחון זאב בוים:</w:t>
      </w:r>
    </w:p>
    <w:p w14:paraId="62BFEE5A" w14:textId="77777777" w:rsidR="00000000" w:rsidRDefault="00F92B3A">
      <w:pPr>
        <w:pStyle w:val="a0"/>
        <w:rPr>
          <w:rtl/>
        </w:rPr>
      </w:pPr>
    </w:p>
    <w:p w14:paraId="7827E09D" w14:textId="77777777" w:rsidR="00000000" w:rsidRDefault="00F92B3A">
      <w:pPr>
        <w:pStyle w:val="a0"/>
        <w:rPr>
          <w:rFonts w:hint="cs"/>
          <w:rtl/>
        </w:rPr>
      </w:pPr>
      <w:r>
        <w:rPr>
          <w:rFonts w:hint="cs"/>
          <w:rtl/>
        </w:rPr>
        <w:t xml:space="preserve">- - הם החוליה החלשה שלנו. </w:t>
      </w:r>
    </w:p>
    <w:p w14:paraId="2CE0D2C9" w14:textId="77777777" w:rsidR="00000000" w:rsidRDefault="00F92B3A">
      <w:pPr>
        <w:pStyle w:val="af0"/>
        <w:rPr>
          <w:rtl/>
        </w:rPr>
      </w:pPr>
    </w:p>
    <w:p w14:paraId="4803244A" w14:textId="77777777" w:rsidR="00000000" w:rsidRDefault="00F92B3A">
      <w:pPr>
        <w:pStyle w:val="af0"/>
        <w:rPr>
          <w:rtl/>
        </w:rPr>
      </w:pPr>
      <w:r>
        <w:rPr>
          <w:rtl/>
        </w:rPr>
        <w:t>עסאם מח'ול (חד"ש-תע"ל):</w:t>
      </w:r>
    </w:p>
    <w:p w14:paraId="3B93F85C" w14:textId="77777777" w:rsidR="00000000" w:rsidRDefault="00F92B3A">
      <w:pPr>
        <w:pStyle w:val="a0"/>
        <w:rPr>
          <w:rtl/>
        </w:rPr>
      </w:pPr>
    </w:p>
    <w:p w14:paraId="36ABB438" w14:textId="77777777" w:rsidR="00000000" w:rsidRDefault="00F92B3A">
      <w:pPr>
        <w:pStyle w:val="a0"/>
        <w:rPr>
          <w:rFonts w:hint="cs"/>
          <w:rtl/>
        </w:rPr>
      </w:pPr>
      <w:r>
        <w:rPr>
          <w:rFonts w:hint="cs"/>
          <w:rtl/>
        </w:rPr>
        <w:t>- - -</w:t>
      </w:r>
    </w:p>
    <w:p w14:paraId="742D972A" w14:textId="77777777" w:rsidR="00000000" w:rsidRDefault="00F92B3A">
      <w:pPr>
        <w:pStyle w:val="af0"/>
        <w:rPr>
          <w:rtl/>
        </w:rPr>
      </w:pPr>
      <w:r>
        <w:rPr>
          <w:rtl/>
        </w:rPr>
        <w:br/>
        <w:t>עבד-אלמאלכ דהאמשה (רע"ם):</w:t>
      </w:r>
    </w:p>
    <w:p w14:paraId="140D29C3" w14:textId="77777777" w:rsidR="00000000" w:rsidRDefault="00F92B3A">
      <w:pPr>
        <w:pStyle w:val="a0"/>
        <w:rPr>
          <w:rtl/>
        </w:rPr>
      </w:pPr>
    </w:p>
    <w:p w14:paraId="5807C8EC" w14:textId="77777777" w:rsidR="00000000" w:rsidRDefault="00F92B3A">
      <w:pPr>
        <w:pStyle w:val="a0"/>
        <w:rPr>
          <w:rFonts w:hint="cs"/>
          <w:rtl/>
        </w:rPr>
      </w:pPr>
      <w:r>
        <w:rPr>
          <w:rFonts w:hint="cs"/>
          <w:rtl/>
        </w:rPr>
        <w:t>- - -</w:t>
      </w:r>
    </w:p>
    <w:p w14:paraId="3DB3F095" w14:textId="77777777" w:rsidR="00000000" w:rsidRDefault="00F92B3A">
      <w:pPr>
        <w:pStyle w:val="-"/>
        <w:rPr>
          <w:rtl/>
        </w:rPr>
      </w:pPr>
      <w:r>
        <w:rPr>
          <w:rtl/>
        </w:rPr>
        <w:br/>
      </w:r>
      <w:bookmarkStart w:id="484" w:name="FS000000464T08_12_2004_16_55_05C"/>
      <w:bookmarkEnd w:id="484"/>
      <w:r>
        <w:rPr>
          <w:rtl/>
        </w:rPr>
        <w:t>סגן שר הביטחון זאב בוים:</w:t>
      </w:r>
    </w:p>
    <w:p w14:paraId="3B215EB8" w14:textId="77777777" w:rsidR="00000000" w:rsidRDefault="00F92B3A">
      <w:pPr>
        <w:pStyle w:val="a0"/>
        <w:rPr>
          <w:rtl/>
        </w:rPr>
      </w:pPr>
    </w:p>
    <w:p w14:paraId="0A3B837A" w14:textId="77777777" w:rsidR="00000000" w:rsidRDefault="00F92B3A">
      <w:pPr>
        <w:pStyle w:val="a0"/>
        <w:rPr>
          <w:rFonts w:hint="cs"/>
          <w:rtl/>
        </w:rPr>
      </w:pPr>
      <w:r>
        <w:rPr>
          <w:rFonts w:hint="cs"/>
          <w:rtl/>
        </w:rPr>
        <w:t xml:space="preserve">הם חוליה חלשה פעמיים. פעם אחת - זה לא איזו </w:t>
      </w:r>
      <w:r>
        <w:rPr>
          <w:rFonts w:hint="cs"/>
          <w:rtl/>
        </w:rPr>
        <w:t>מערכת צבאית כזאת, אז יותר קל לתקוף אותה, והרבה פיגועים התנפצו על המחסומים האלה בכוונה תחילה; ופעם שנייה - זה המקום שכיוון שמאפשרים את התנועה של האוכלוסייה האזרחית, הארגונים מנצלים את הפרצה הזאת. אנחנו מבקשים לבחון את הפרצה, אבל זאת פרצה. רוב הפיגועים ששולח</w:t>
      </w:r>
      <w:r>
        <w:rPr>
          <w:rFonts w:hint="cs"/>
          <w:rtl/>
        </w:rPr>
        <w:t>ו לתוככי מדינת ישראל באו מהמחסומים - -</w:t>
      </w:r>
    </w:p>
    <w:p w14:paraId="282F8F80" w14:textId="77777777" w:rsidR="00000000" w:rsidRDefault="00F92B3A">
      <w:pPr>
        <w:pStyle w:val="af0"/>
        <w:rPr>
          <w:rtl/>
        </w:rPr>
      </w:pPr>
      <w:r>
        <w:rPr>
          <w:rtl/>
        </w:rPr>
        <w:br/>
        <w:t>עבד-אלמאלכ דהאמשה (רע"ם):</w:t>
      </w:r>
    </w:p>
    <w:p w14:paraId="43A0F379" w14:textId="77777777" w:rsidR="00000000" w:rsidRDefault="00F92B3A">
      <w:pPr>
        <w:pStyle w:val="a0"/>
        <w:rPr>
          <w:rtl/>
        </w:rPr>
      </w:pPr>
    </w:p>
    <w:p w14:paraId="10A937DC" w14:textId="77777777" w:rsidR="00000000" w:rsidRDefault="00F92B3A">
      <w:pPr>
        <w:pStyle w:val="a0"/>
        <w:rPr>
          <w:rFonts w:hint="cs"/>
          <w:rtl/>
        </w:rPr>
      </w:pPr>
      <w:r>
        <w:rPr>
          <w:rFonts w:hint="cs"/>
          <w:rtl/>
        </w:rPr>
        <w:t xml:space="preserve">אז תהיה "הודנה" - - - </w:t>
      </w:r>
    </w:p>
    <w:p w14:paraId="46D0B0AA" w14:textId="77777777" w:rsidR="00000000" w:rsidRDefault="00F92B3A">
      <w:pPr>
        <w:pStyle w:val="-"/>
        <w:rPr>
          <w:rtl/>
        </w:rPr>
      </w:pPr>
      <w:r>
        <w:rPr>
          <w:rtl/>
        </w:rPr>
        <w:br/>
      </w:r>
      <w:bookmarkStart w:id="485" w:name="FS000000464T08_12_2004_16_57_10C"/>
      <w:bookmarkEnd w:id="485"/>
      <w:r>
        <w:rPr>
          <w:rtl/>
        </w:rPr>
        <w:t>סגן שר הביטחון זאב בוים:</w:t>
      </w:r>
    </w:p>
    <w:p w14:paraId="4F163702" w14:textId="77777777" w:rsidR="00000000" w:rsidRDefault="00F92B3A">
      <w:pPr>
        <w:pStyle w:val="a0"/>
        <w:rPr>
          <w:rtl/>
        </w:rPr>
      </w:pPr>
    </w:p>
    <w:p w14:paraId="22492BFC" w14:textId="77777777" w:rsidR="00000000" w:rsidRDefault="00F92B3A">
      <w:pPr>
        <w:pStyle w:val="a0"/>
        <w:rPr>
          <w:rFonts w:hint="cs"/>
          <w:rtl/>
        </w:rPr>
      </w:pPr>
      <w:r>
        <w:rPr>
          <w:rFonts w:hint="cs"/>
          <w:rtl/>
        </w:rPr>
        <w:t>- - בעיקר אחרי שהגדר פועלת. אז אתה, אל תיתמם לי ואל תגיד לי: יורידו את המחסומים. אנחנו נוריד - מותנה בזה שהטרור ייפסק - -</w:t>
      </w:r>
    </w:p>
    <w:p w14:paraId="6C29175E" w14:textId="77777777" w:rsidR="00000000" w:rsidRDefault="00F92B3A">
      <w:pPr>
        <w:pStyle w:val="af0"/>
        <w:rPr>
          <w:rtl/>
        </w:rPr>
      </w:pPr>
      <w:r>
        <w:rPr>
          <w:rtl/>
        </w:rPr>
        <w:br/>
        <w:t>עבד-אלמאלכ דהאמש</w:t>
      </w:r>
      <w:r>
        <w:rPr>
          <w:rtl/>
        </w:rPr>
        <w:t>ה (רע"ם):</w:t>
      </w:r>
    </w:p>
    <w:p w14:paraId="7F727385" w14:textId="77777777" w:rsidR="00000000" w:rsidRDefault="00F92B3A">
      <w:pPr>
        <w:pStyle w:val="a0"/>
        <w:rPr>
          <w:rtl/>
        </w:rPr>
      </w:pPr>
    </w:p>
    <w:p w14:paraId="64C6B79D" w14:textId="77777777" w:rsidR="00000000" w:rsidRDefault="00F92B3A">
      <w:pPr>
        <w:pStyle w:val="a0"/>
        <w:rPr>
          <w:rFonts w:hint="cs"/>
          <w:rtl/>
        </w:rPr>
      </w:pPr>
      <w:r>
        <w:rPr>
          <w:rFonts w:hint="cs"/>
          <w:rtl/>
        </w:rPr>
        <w:t>הא בהא תליא.</w:t>
      </w:r>
    </w:p>
    <w:p w14:paraId="367EFD71" w14:textId="77777777" w:rsidR="00000000" w:rsidRDefault="00F92B3A">
      <w:pPr>
        <w:pStyle w:val="-"/>
        <w:rPr>
          <w:rtl/>
        </w:rPr>
      </w:pPr>
      <w:r>
        <w:rPr>
          <w:rtl/>
        </w:rPr>
        <w:br/>
      </w:r>
      <w:bookmarkStart w:id="486" w:name="FS000000464T08_12_2004_16_58_36C"/>
      <w:bookmarkEnd w:id="486"/>
      <w:r>
        <w:rPr>
          <w:rtl/>
        </w:rPr>
        <w:t>סגן שר הביטחון זאב בוים:</w:t>
      </w:r>
    </w:p>
    <w:p w14:paraId="40CDB81C" w14:textId="77777777" w:rsidR="00000000" w:rsidRDefault="00F92B3A">
      <w:pPr>
        <w:pStyle w:val="a0"/>
        <w:rPr>
          <w:rtl/>
        </w:rPr>
      </w:pPr>
    </w:p>
    <w:p w14:paraId="2F1CDEC4" w14:textId="77777777" w:rsidR="00000000" w:rsidRDefault="00F92B3A">
      <w:pPr>
        <w:pStyle w:val="a0"/>
        <w:rPr>
          <w:rFonts w:hint="cs"/>
          <w:rtl/>
        </w:rPr>
      </w:pPr>
      <w:r>
        <w:rPr>
          <w:rFonts w:hint="cs"/>
          <w:rtl/>
        </w:rPr>
        <w:t>- - פשוט מאוד. אותו דבר - תראה, כל יום, זה כבר לא מתפרסם, אנשים בגוש-קטיף הם תחת אש, הם תחת ירי פצמ"רים. ממה נפשכם - - -</w:t>
      </w:r>
    </w:p>
    <w:p w14:paraId="019AE1D2" w14:textId="77777777" w:rsidR="00000000" w:rsidRDefault="00F92B3A">
      <w:pPr>
        <w:pStyle w:val="af0"/>
        <w:rPr>
          <w:rtl/>
        </w:rPr>
      </w:pPr>
      <w:r>
        <w:rPr>
          <w:rtl/>
        </w:rPr>
        <w:br/>
        <w:t>עזמי בשארה (בל"ד):</w:t>
      </w:r>
    </w:p>
    <w:p w14:paraId="2DD5D5E2" w14:textId="77777777" w:rsidR="00000000" w:rsidRDefault="00F92B3A">
      <w:pPr>
        <w:pStyle w:val="a0"/>
        <w:rPr>
          <w:rtl/>
        </w:rPr>
      </w:pPr>
    </w:p>
    <w:p w14:paraId="7F7B1976" w14:textId="77777777" w:rsidR="00000000" w:rsidRDefault="00F92B3A">
      <w:pPr>
        <w:pStyle w:val="a0"/>
        <w:rPr>
          <w:rFonts w:hint="cs"/>
          <w:rtl/>
        </w:rPr>
      </w:pPr>
      <w:r>
        <w:rPr>
          <w:rFonts w:hint="cs"/>
          <w:rtl/>
        </w:rPr>
        <w:t>- - - הם יצאו משם עוד מעט - - -</w:t>
      </w:r>
    </w:p>
    <w:p w14:paraId="308CD1D2" w14:textId="77777777" w:rsidR="00000000" w:rsidRDefault="00F92B3A">
      <w:pPr>
        <w:pStyle w:val="-"/>
        <w:rPr>
          <w:rtl/>
        </w:rPr>
      </w:pPr>
      <w:r>
        <w:rPr>
          <w:rtl/>
        </w:rPr>
        <w:br/>
      </w:r>
      <w:bookmarkStart w:id="487" w:name="FS000000464T08_12_2004_17_02_37C"/>
      <w:bookmarkEnd w:id="487"/>
      <w:r>
        <w:rPr>
          <w:rtl/>
        </w:rPr>
        <w:t>סגן שר הביטחון זאב בוים:</w:t>
      </w:r>
    </w:p>
    <w:p w14:paraId="255A3098" w14:textId="77777777" w:rsidR="00000000" w:rsidRDefault="00F92B3A">
      <w:pPr>
        <w:pStyle w:val="a0"/>
        <w:rPr>
          <w:rtl/>
        </w:rPr>
      </w:pPr>
    </w:p>
    <w:p w14:paraId="1006FFC1" w14:textId="77777777" w:rsidR="00000000" w:rsidRDefault="00F92B3A">
      <w:pPr>
        <w:pStyle w:val="a0"/>
        <w:rPr>
          <w:rFonts w:hint="cs"/>
          <w:rtl/>
        </w:rPr>
      </w:pPr>
      <w:r>
        <w:rPr>
          <w:rFonts w:hint="cs"/>
          <w:rtl/>
        </w:rPr>
        <w:t xml:space="preserve">עוד </w:t>
      </w:r>
      <w:r>
        <w:rPr>
          <w:rFonts w:hint="cs"/>
          <w:rtl/>
        </w:rPr>
        <w:t>מעט לא יהיו. כן. אתם חושבים - וזו המחשבה - - -</w:t>
      </w:r>
    </w:p>
    <w:p w14:paraId="778E3BFE" w14:textId="77777777" w:rsidR="00000000" w:rsidRDefault="00F92B3A">
      <w:pPr>
        <w:pStyle w:val="af0"/>
        <w:rPr>
          <w:rtl/>
        </w:rPr>
      </w:pPr>
      <w:r>
        <w:rPr>
          <w:rtl/>
        </w:rPr>
        <w:br/>
        <w:t>צבי הנדל (האיחוד הלאומי - ישראל ביתנו):</w:t>
      </w:r>
    </w:p>
    <w:p w14:paraId="26A077E9" w14:textId="77777777" w:rsidR="00000000" w:rsidRDefault="00F92B3A">
      <w:pPr>
        <w:pStyle w:val="a0"/>
        <w:rPr>
          <w:rtl/>
        </w:rPr>
      </w:pPr>
    </w:p>
    <w:p w14:paraId="7524EA33" w14:textId="77777777" w:rsidR="00000000" w:rsidRDefault="00F92B3A">
      <w:pPr>
        <w:pStyle w:val="a0"/>
        <w:rPr>
          <w:rFonts w:hint="cs"/>
          <w:rtl/>
        </w:rPr>
      </w:pPr>
      <w:r>
        <w:rPr>
          <w:rFonts w:hint="cs"/>
          <w:rtl/>
        </w:rPr>
        <w:t>- - - בחיים לא תזכה לראות את זה - - -</w:t>
      </w:r>
    </w:p>
    <w:p w14:paraId="2439AE73" w14:textId="77777777" w:rsidR="00000000" w:rsidRDefault="00F92B3A">
      <w:pPr>
        <w:pStyle w:val="af0"/>
        <w:rPr>
          <w:rtl/>
        </w:rPr>
      </w:pPr>
      <w:r>
        <w:rPr>
          <w:rtl/>
        </w:rPr>
        <w:br/>
        <w:t>עבד-אלמאלכ דהאמשה (רע"ם):</w:t>
      </w:r>
    </w:p>
    <w:p w14:paraId="53E6386F" w14:textId="77777777" w:rsidR="00000000" w:rsidRDefault="00F92B3A">
      <w:pPr>
        <w:pStyle w:val="a0"/>
        <w:rPr>
          <w:rtl/>
        </w:rPr>
      </w:pPr>
    </w:p>
    <w:p w14:paraId="420FDF2E" w14:textId="77777777" w:rsidR="00000000" w:rsidRDefault="00F92B3A">
      <w:pPr>
        <w:pStyle w:val="a0"/>
        <w:rPr>
          <w:rFonts w:hint="cs"/>
          <w:rtl/>
        </w:rPr>
      </w:pPr>
      <w:r>
        <w:rPr>
          <w:rFonts w:hint="cs"/>
          <w:rtl/>
        </w:rPr>
        <w:t>- - -</w:t>
      </w:r>
    </w:p>
    <w:p w14:paraId="75F1ADEA" w14:textId="77777777" w:rsidR="00000000" w:rsidRDefault="00F92B3A">
      <w:pPr>
        <w:pStyle w:val="af0"/>
        <w:rPr>
          <w:rtl/>
        </w:rPr>
      </w:pPr>
      <w:r>
        <w:rPr>
          <w:rtl/>
        </w:rPr>
        <w:br/>
        <w:t>קריאות:</w:t>
      </w:r>
    </w:p>
    <w:p w14:paraId="53A9F1C7" w14:textId="77777777" w:rsidR="00000000" w:rsidRDefault="00F92B3A">
      <w:pPr>
        <w:pStyle w:val="a0"/>
        <w:rPr>
          <w:rtl/>
        </w:rPr>
      </w:pPr>
    </w:p>
    <w:p w14:paraId="39AD3E3A" w14:textId="77777777" w:rsidR="00000000" w:rsidRDefault="00F92B3A">
      <w:pPr>
        <w:pStyle w:val="a0"/>
        <w:rPr>
          <w:rFonts w:hint="cs"/>
          <w:rtl/>
        </w:rPr>
      </w:pPr>
      <w:r>
        <w:rPr>
          <w:rFonts w:hint="cs"/>
          <w:rtl/>
        </w:rPr>
        <w:t>- - -</w:t>
      </w:r>
    </w:p>
    <w:p w14:paraId="4639163B" w14:textId="77777777" w:rsidR="00000000" w:rsidRDefault="00F92B3A">
      <w:pPr>
        <w:pStyle w:val="-"/>
        <w:rPr>
          <w:rtl/>
        </w:rPr>
      </w:pPr>
      <w:r>
        <w:rPr>
          <w:rtl/>
        </w:rPr>
        <w:br/>
      </w:r>
      <w:bookmarkStart w:id="488" w:name="FS000000464T08_12_2004_17_04_20C"/>
      <w:bookmarkEnd w:id="488"/>
      <w:r>
        <w:rPr>
          <w:rtl/>
        </w:rPr>
        <w:t>סגן שר הביטחון זאב בוים:</w:t>
      </w:r>
    </w:p>
    <w:p w14:paraId="1716A323" w14:textId="77777777" w:rsidR="00000000" w:rsidRDefault="00F92B3A">
      <w:pPr>
        <w:pStyle w:val="a0"/>
        <w:rPr>
          <w:rtl/>
        </w:rPr>
      </w:pPr>
    </w:p>
    <w:p w14:paraId="5A7D370D" w14:textId="77777777" w:rsidR="00000000" w:rsidRDefault="00F92B3A">
      <w:pPr>
        <w:pStyle w:val="a0"/>
        <w:rPr>
          <w:rFonts w:hint="cs"/>
          <w:rtl/>
        </w:rPr>
      </w:pPr>
      <w:r>
        <w:rPr>
          <w:rFonts w:hint="cs"/>
          <w:rtl/>
        </w:rPr>
        <w:t>אנחנו החלטנו להוריד את גוש-קטיף, ביוזמתנו שלנו. זה ב</w:t>
      </w:r>
      <w:r>
        <w:rPr>
          <w:rFonts w:hint="cs"/>
          <w:rtl/>
        </w:rPr>
        <w:t>רור שארגוני הטרור רוצים לשוות לעניין - איזו נסיגה תחת לחץ. אנחנו מכירים את זה, אבל אם מישהו מדבר על "הודנה" - -</w:t>
      </w:r>
    </w:p>
    <w:p w14:paraId="10B5D68D" w14:textId="77777777" w:rsidR="00000000" w:rsidRDefault="00F92B3A">
      <w:pPr>
        <w:pStyle w:val="af0"/>
        <w:rPr>
          <w:rtl/>
        </w:rPr>
      </w:pPr>
      <w:r>
        <w:rPr>
          <w:rtl/>
        </w:rPr>
        <w:br/>
        <w:t>צבי הנדל (האיחוד הלאומי - ישראל ביתנו):</w:t>
      </w:r>
    </w:p>
    <w:p w14:paraId="2AF4971F" w14:textId="77777777" w:rsidR="00000000" w:rsidRDefault="00F92B3A">
      <w:pPr>
        <w:pStyle w:val="a0"/>
        <w:rPr>
          <w:rtl/>
        </w:rPr>
      </w:pPr>
    </w:p>
    <w:p w14:paraId="04564713" w14:textId="77777777" w:rsidR="00000000" w:rsidRDefault="00F92B3A">
      <w:pPr>
        <w:pStyle w:val="a0"/>
        <w:rPr>
          <w:rFonts w:hint="cs"/>
          <w:rtl/>
        </w:rPr>
      </w:pPr>
      <w:r>
        <w:rPr>
          <w:rFonts w:hint="cs"/>
          <w:rtl/>
        </w:rPr>
        <w:t>- - -</w:t>
      </w:r>
    </w:p>
    <w:p w14:paraId="7CF149F6" w14:textId="77777777" w:rsidR="00000000" w:rsidRDefault="00F92B3A">
      <w:pPr>
        <w:pStyle w:val="af0"/>
        <w:rPr>
          <w:rtl/>
        </w:rPr>
      </w:pPr>
      <w:r>
        <w:rPr>
          <w:rtl/>
        </w:rPr>
        <w:br/>
        <w:t>קריאות:</w:t>
      </w:r>
    </w:p>
    <w:p w14:paraId="4FAF6D0F" w14:textId="77777777" w:rsidR="00000000" w:rsidRDefault="00F92B3A">
      <w:pPr>
        <w:pStyle w:val="a0"/>
        <w:rPr>
          <w:rtl/>
        </w:rPr>
      </w:pPr>
    </w:p>
    <w:p w14:paraId="17F7BAAF" w14:textId="77777777" w:rsidR="00000000" w:rsidRDefault="00F92B3A">
      <w:pPr>
        <w:pStyle w:val="a0"/>
        <w:rPr>
          <w:rFonts w:hint="cs"/>
          <w:rtl/>
        </w:rPr>
      </w:pPr>
      <w:r>
        <w:rPr>
          <w:rFonts w:hint="cs"/>
          <w:rtl/>
        </w:rPr>
        <w:t>- - -</w:t>
      </w:r>
    </w:p>
    <w:p w14:paraId="15C18413" w14:textId="77777777" w:rsidR="00000000" w:rsidRDefault="00F92B3A">
      <w:pPr>
        <w:pStyle w:val="-"/>
        <w:rPr>
          <w:rtl/>
        </w:rPr>
      </w:pPr>
      <w:r>
        <w:rPr>
          <w:rtl/>
        </w:rPr>
        <w:br/>
      </w:r>
      <w:bookmarkStart w:id="489" w:name="FS000000464T08_12_2004_17_05_26C"/>
      <w:bookmarkEnd w:id="489"/>
      <w:r>
        <w:rPr>
          <w:rtl/>
        </w:rPr>
        <w:t>סגן שר הביטחון זאב בוים:</w:t>
      </w:r>
    </w:p>
    <w:p w14:paraId="3BF47EBB" w14:textId="77777777" w:rsidR="00000000" w:rsidRDefault="00F92B3A">
      <w:pPr>
        <w:pStyle w:val="a0"/>
        <w:rPr>
          <w:rtl/>
        </w:rPr>
      </w:pPr>
    </w:p>
    <w:p w14:paraId="2DAE9DC2" w14:textId="77777777" w:rsidR="00000000" w:rsidRDefault="00F92B3A">
      <w:pPr>
        <w:pStyle w:val="a0"/>
        <w:rPr>
          <w:rFonts w:hint="cs"/>
          <w:rtl/>
        </w:rPr>
      </w:pPr>
      <w:r>
        <w:rPr>
          <w:rFonts w:hint="cs"/>
          <w:rtl/>
        </w:rPr>
        <w:t>- - מוטב שיפסיק לשלח פצמ"רים, כי התוצאה תהיה - לזה אנ</w:t>
      </w:r>
      <w:r>
        <w:rPr>
          <w:rFonts w:hint="cs"/>
          <w:rtl/>
        </w:rPr>
        <w:t xml:space="preserve">חנו לא נסכים - - </w:t>
      </w:r>
    </w:p>
    <w:p w14:paraId="1EE6DC71" w14:textId="77777777" w:rsidR="00000000" w:rsidRDefault="00F92B3A">
      <w:pPr>
        <w:pStyle w:val="af0"/>
        <w:rPr>
          <w:rtl/>
        </w:rPr>
      </w:pPr>
      <w:r>
        <w:rPr>
          <w:rtl/>
        </w:rPr>
        <w:br/>
        <w:t>עבד-אלמאלכ דהאמשה (רע"ם):</w:t>
      </w:r>
    </w:p>
    <w:p w14:paraId="19A3A109" w14:textId="77777777" w:rsidR="00000000" w:rsidRDefault="00F92B3A">
      <w:pPr>
        <w:pStyle w:val="a0"/>
        <w:rPr>
          <w:rtl/>
        </w:rPr>
      </w:pPr>
    </w:p>
    <w:p w14:paraId="3565A2C6" w14:textId="77777777" w:rsidR="00000000" w:rsidRDefault="00F92B3A">
      <w:pPr>
        <w:pStyle w:val="a0"/>
        <w:rPr>
          <w:rFonts w:hint="cs"/>
          <w:rtl/>
        </w:rPr>
      </w:pPr>
      <w:r>
        <w:rPr>
          <w:rFonts w:hint="cs"/>
          <w:rtl/>
        </w:rPr>
        <w:t>- - -</w:t>
      </w:r>
    </w:p>
    <w:p w14:paraId="17224ADE" w14:textId="77777777" w:rsidR="00000000" w:rsidRDefault="00F92B3A">
      <w:pPr>
        <w:pStyle w:val="-"/>
        <w:rPr>
          <w:rtl/>
        </w:rPr>
      </w:pPr>
      <w:r>
        <w:rPr>
          <w:rtl/>
        </w:rPr>
        <w:br/>
      </w:r>
      <w:bookmarkStart w:id="490" w:name="FS000000464T08_12_2004_17_06_45C"/>
      <w:bookmarkEnd w:id="490"/>
      <w:r>
        <w:rPr>
          <w:rtl/>
        </w:rPr>
        <w:t>סגן שר הביטחון זאב בוים:</w:t>
      </w:r>
    </w:p>
    <w:p w14:paraId="199EDE53" w14:textId="77777777" w:rsidR="00000000" w:rsidRDefault="00F92B3A">
      <w:pPr>
        <w:pStyle w:val="a0"/>
        <w:rPr>
          <w:rtl/>
        </w:rPr>
      </w:pPr>
    </w:p>
    <w:p w14:paraId="7EC3C80D" w14:textId="77777777" w:rsidR="00000000" w:rsidRDefault="00F92B3A">
      <w:pPr>
        <w:pStyle w:val="a0"/>
        <w:rPr>
          <w:rFonts w:hint="cs"/>
          <w:rtl/>
        </w:rPr>
      </w:pPr>
      <w:r>
        <w:rPr>
          <w:rFonts w:hint="cs"/>
          <w:rtl/>
        </w:rPr>
        <w:t xml:space="preserve">- -  אנחנו נמשיך להכות בטרור - דהאמשה, תקשיב טוב - כל זמן שהוא יהיה קיים; כל זמן שהוא יהיה קיים, בכל מקום. </w:t>
      </w:r>
    </w:p>
    <w:p w14:paraId="37DE99E0" w14:textId="77777777" w:rsidR="00000000" w:rsidRDefault="00F92B3A">
      <w:pPr>
        <w:pStyle w:val="af0"/>
        <w:rPr>
          <w:rtl/>
        </w:rPr>
      </w:pPr>
      <w:r>
        <w:rPr>
          <w:rtl/>
        </w:rPr>
        <w:br/>
        <w:t>קריאות:</w:t>
      </w:r>
    </w:p>
    <w:p w14:paraId="71C209A7" w14:textId="77777777" w:rsidR="00000000" w:rsidRDefault="00F92B3A">
      <w:pPr>
        <w:pStyle w:val="a0"/>
        <w:rPr>
          <w:rtl/>
        </w:rPr>
      </w:pPr>
    </w:p>
    <w:p w14:paraId="3BF93F5C" w14:textId="77777777" w:rsidR="00000000" w:rsidRDefault="00F92B3A">
      <w:pPr>
        <w:pStyle w:val="a0"/>
        <w:rPr>
          <w:rFonts w:hint="cs"/>
          <w:rtl/>
        </w:rPr>
      </w:pPr>
      <w:r>
        <w:rPr>
          <w:rFonts w:hint="cs"/>
          <w:rtl/>
        </w:rPr>
        <w:t>- - -</w:t>
      </w:r>
    </w:p>
    <w:p w14:paraId="64007147" w14:textId="77777777" w:rsidR="00000000" w:rsidRDefault="00F92B3A">
      <w:pPr>
        <w:pStyle w:val="af1"/>
        <w:rPr>
          <w:rtl/>
        </w:rPr>
      </w:pPr>
    </w:p>
    <w:p w14:paraId="0006AE3A" w14:textId="77777777" w:rsidR="00000000" w:rsidRDefault="00F92B3A">
      <w:pPr>
        <w:pStyle w:val="af1"/>
        <w:rPr>
          <w:rtl/>
        </w:rPr>
      </w:pPr>
      <w:r>
        <w:rPr>
          <w:rtl/>
        </w:rPr>
        <w:t>היו"ר מיכאל נודלמן:</w:t>
      </w:r>
    </w:p>
    <w:p w14:paraId="1B569D19" w14:textId="77777777" w:rsidR="00000000" w:rsidRDefault="00F92B3A">
      <w:pPr>
        <w:pStyle w:val="a0"/>
        <w:rPr>
          <w:rtl/>
        </w:rPr>
      </w:pPr>
    </w:p>
    <w:p w14:paraId="64D57A22" w14:textId="77777777" w:rsidR="00000000" w:rsidRDefault="00F92B3A">
      <w:pPr>
        <w:pStyle w:val="a0"/>
        <w:rPr>
          <w:rFonts w:hint="cs"/>
          <w:rtl/>
        </w:rPr>
      </w:pPr>
      <w:r>
        <w:rPr>
          <w:rFonts w:hint="cs"/>
          <w:rtl/>
        </w:rPr>
        <w:t>חברי הכנסת, סגן השר שתק כשאתם ד</w:t>
      </w:r>
      <w:r>
        <w:rPr>
          <w:rFonts w:hint="cs"/>
          <w:rtl/>
        </w:rPr>
        <w:t xml:space="preserve">יברתם. אני מבקש, תשתקו. </w:t>
      </w:r>
    </w:p>
    <w:p w14:paraId="6CBB5EB6" w14:textId="77777777" w:rsidR="00000000" w:rsidRDefault="00F92B3A">
      <w:pPr>
        <w:pStyle w:val="-"/>
        <w:rPr>
          <w:rtl/>
        </w:rPr>
      </w:pPr>
      <w:r>
        <w:rPr>
          <w:rtl/>
        </w:rPr>
        <w:br/>
      </w:r>
      <w:bookmarkStart w:id="491" w:name="FS000000464T08_12_2004_17_07_52C"/>
      <w:bookmarkEnd w:id="491"/>
      <w:r>
        <w:rPr>
          <w:rtl/>
        </w:rPr>
        <w:t>סגן שר הביטחון זאב בוים:</w:t>
      </w:r>
    </w:p>
    <w:p w14:paraId="6B2D6FB0" w14:textId="77777777" w:rsidR="00000000" w:rsidRDefault="00F92B3A">
      <w:pPr>
        <w:pStyle w:val="a0"/>
        <w:rPr>
          <w:rtl/>
        </w:rPr>
      </w:pPr>
    </w:p>
    <w:p w14:paraId="4922B1A4" w14:textId="77777777" w:rsidR="00000000" w:rsidRDefault="00F92B3A">
      <w:pPr>
        <w:pStyle w:val="a0"/>
        <w:rPr>
          <w:rFonts w:hint="cs"/>
          <w:rtl/>
        </w:rPr>
      </w:pPr>
      <w:r>
        <w:rPr>
          <w:rFonts w:hint="cs"/>
          <w:rtl/>
        </w:rPr>
        <w:t>אדוני היושב-ראש, אני אומר, לא רק שאנחנו לא מזלזלים במהלכים שננקטים היום, אני אומר שאנחנו צופים בתקווה שהם יבשילו לכדי יציבות, וכל עוד יישמר השקט אצלנו - ברגע שיהיה שקט, אנחנו לא נגיב. אנחנו נגיב איפה שיהי</w:t>
      </w:r>
      <w:r>
        <w:rPr>
          <w:rFonts w:hint="cs"/>
          <w:rtl/>
        </w:rPr>
        <w:t xml:space="preserve">ה טרור, ואם יהיה רצון אמיתי להידבר ולהתקדם, תוך הנחת הטרור בצד והפסקתו, אז הם ימצאו בישראל פרטנרים. הרי זה ברור לגמרי. </w:t>
      </w:r>
    </w:p>
    <w:p w14:paraId="5305C069" w14:textId="77777777" w:rsidR="00000000" w:rsidRDefault="00F92B3A">
      <w:pPr>
        <w:pStyle w:val="af0"/>
        <w:rPr>
          <w:rtl/>
        </w:rPr>
      </w:pPr>
      <w:r>
        <w:rPr>
          <w:rtl/>
        </w:rPr>
        <w:br/>
        <w:t>עזמי בשארה (בל"ד):</w:t>
      </w:r>
    </w:p>
    <w:p w14:paraId="1EB36233" w14:textId="77777777" w:rsidR="00000000" w:rsidRDefault="00F92B3A">
      <w:pPr>
        <w:pStyle w:val="a0"/>
        <w:rPr>
          <w:rtl/>
        </w:rPr>
      </w:pPr>
    </w:p>
    <w:p w14:paraId="62CB0123" w14:textId="77777777" w:rsidR="00000000" w:rsidRDefault="00F92B3A">
      <w:pPr>
        <w:pStyle w:val="a0"/>
        <w:rPr>
          <w:rFonts w:hint="cs"/>
          <w:rtl/>
        </w:rPr>
      </w:pPr>
      <w:r>
        <w:rPr>
          <w:rFonts w:hint="cs"/>
          <w:rtl/>
        </w:rPr>
        <w:t xml:space="preserve">זה הדבר הכי לא ברור בעולם. </w:t>
      </w:r>
    </w:p>
    <w:p w14:paraId="20F787EA" w14:textId="77777777" w:rsidR="00000000" w:rsidRDefault="00F92B3A">
      <w:pPr>
        <w:pStyle w:val="a0"/>
        <w:ind w:firstLine="0"/>
        <w:rPr>
          <w:rFonts w:hint="cs"/>
          <w:rtl/>
        </w:rPr>
      </w:pPr>
    </w:p>
    <w:p w14:paraId="5325DA92" w14:textId="77777777" w:rsidR="00000000" w:rsidRDefault="00F92B3A">
      <w:pPr>
        <w:pStyle w:val="af1"/>
        <w:rPr>
          <w:rtl/>
        </w:rPr>
      </w:pPr>
      <w:r>
        <w:rPr>
          <w:rtl/>
        </w:rPr>
        <w:t>היו"ר מיכאל נודלמן:</w:t>
      </w:r>
    </w:p>
    <w:p w14:paraId="6E3F0693" w14:textId="77777777" w:rsidR="00000000" w:rsidRDefault="00F92B3A">
      <w:pPr>
        <w:pStyle w:val="a0"/>
        <w:rPr>
          <w:rFonts w:hint="cs"/>
          <w:rtl/>
        </w:rPr>
      </w:pPr>
    </w:p>
    <w:p w14:paraId="02EC390E" w14:textId="77777777" w:rsidR="00000000" w:rsidRDefault="00F92B3A">
      <w:pPr>
        <w:pStyle w:val="a0"/>
        <w:rPr>
          <w:rFonts w:hint="cs"/>
          <w:rtl/>
        </w:rPr>
      </w:pPr>
      <w:r>
        <w:rPr>
          <w:rFonts w:hint="cs"/>
          <w:rtl/>
        </w:rPr>
        <w:t>מה אתה מציע פרוצדורלית?</w:t>
      </w:r>
      <w:r>
        <w:rPr>
          <w:rFonts w:hint="cs"/>
        </w:rPr>
        <w:t xml:space="preserve"> </w:t>
      </w:r>
    </w:p>
    <w:p w14:paraId="3B55871B" w14:textId="77777777" w:rsidR="00000000" w:rsidRDefault="00F92B3A">
      <w:pPr>
        <w:pStyle w:val="a0"/>
        <w:ind w:firstLine="0"/>
        <w:rPr>
          <w:rFonts w:hint="cs"/>
          <w:rtl/>
        </w:rPr>
      </w:pPr>
    </w:p>
    <w:p w14:paraId="5B2CF96A" w14:textId="77777777" w:rsidR="00000000" w:rsidRDefault="00F92B3A">
      <w:pPr>
        <w:pStyle w:val="a"/>
        <w:rPr>
          <w:rtl/>
        </w:rPr>
      </w:pPr>
      <w:bookmarkStart w:id="492" w:name="FS000000464T08_12_2004_16_29_10"/>
      <w:bookmarkStart w:id="493" w:name="_Toc100391350"/>
      <w:bookmarkEnd w:id="492"/>
      <w:r>
        <w:rPr>
          <w:rFonts w:hint="eastAsia"/>
          <w:rtl/>
        </w:rPr>
        <w:t>סגן שר הביטחון זאב בוים:</w:t>
      </w:r>
      <w:bookmarkEnd w:id="493"/>
    </w:p>
    <w:p w14:paraId="676949D9" w14:textId="77777777" w:rsidR="00000000" w:rsidRDefault="00F92B3A">
      <w:pPr>
        <w:pStyle w:val="a0"/>
        <w:rPr>
          <w:rFonts w:hint="cs"/>
          <w:rtl/>
        </w:rPr>
      </w:pPr>
    </w:p>
    <w:p w14:paraId="4D42EAB7" w14:textId="77777777" w:rsidR="00000000" w:rsidRDefault="00F92B3A">
      <w:pPr>
        <w:pStyle w:val="a0"/>
        <w:rPr>
          <w:rFonts w:hint="cs"/>
          <w:rtl/>
        </w:rPr>
      </w:pPr>
      <w:r>
        <w:rPr>
          <w:rFonts w:hint="cs"/>
          <w:rtl/>
        </w:rPr>
        <w:t xml:space="preserve">פרוצדורלית - </w:t>
      </w:r>
      <w:r>
        <w:rPr>
          <w:rFonts w:hint="cs"/>
          <w:rtl/>
        </w:rPr>
        <w:t xml:space="preserve">להעביר לוועדת החוץ והביטחון. </w:t>
      </w:r>
    </w:p>
    <w:p w14:paraId="1B334301" w14:textId="77777777" w:rsidR="00000000" w:rsidRDefault="00F92B3A">
      <w:pPr>
        <w:pStyle w:val="a0"/>
        <w:ind w:firstLine="0"/>
        <w:rPr>
          <w:rFonts w:hint="cs"/>
          <w:rtl/>
        </w:rPr>
      </w:pPr>
    </w:p>
    <w:p w14:paraId="189E2CA5" w14:textId="77777777" w:rsidR="00000000" w:rsidRDefault="00F92B3A">
      <w:pPr>
        <w:pStyle w:val="af1"/>
        <w:rPr>
          <w:rtl/>
        </w:rPr>
      </w:pPr>
      <w:r>
        <w:rPr>
          <w:rtl/>
        </w:rPr>
        <w:t>היו"ר מיכאל נודלמן:</w:t>
      </w:r>
    </w:p>
    <w:p w14:paraId="07238106" w14:textId="77777777" w:rsidR="00000000" w:rsidRDefault="00F92B3A">
      <w:pPr>
        <w:pStyle w:val="a0"/>
        <w:rPr>
          <w:rtl/>
        </w:rPr>
      </w:pPr>
    </w:p>
    <w:p w14:paraId="781976CD" w14:textId="77777777" w:rsidR="00000000" w:rsidRDefault="00F92B3A">
      <w:pPr>
        <w:pStyle w:val="a0"/>
        <w:rPr>
          <w:rFonts w:hint="cs"/>
          <w:rtl/>
        </w:rPr>
      </w:pPr>
      <w:r>
        <w:rPr>
          <w:rFonts w:hint="cs"/>
          <w:rtl/>
        </w:rPr>
        <w:t xml:space="preserve">יש שני חברי כנסת עם הצעות אחרות. חבר הכנסת צבי הנדל עם הצעה אחרת. </w:t>
      </w:r>
    </w:p>
    <w:p w14:paraId="03EF9C73" w14:textId="77777777" w:rsidR="00000000" w:rsidRDefault="00F92B3A">
      <w:pPr>
        <w:pStyle w:val="a0"/>
        <w:ind w:firstLine="0"/>
        <w:rPr>
          <w:rFonts w:hint="cs"/>
          <w:rtl/>
        </w:rPr>
      </w:pPr>
    </w:p>
    <w:p w14:paraId="1A519290" w14:textId="77777777" w:rsidR="00000000" w:rsidRDefault="00F92B3A">
      <w:pPr>
        <w:pStyle w:val="a"/>
        <w:rPr>
          <w:rtl/>
        </w:rPr>
      </w:pPr>
      <w:bookmarkStart w:id="494" w:name="FS000000412T08_12_2004_16_13_49"/>
      <w:bookmarkStart w:id="495" w:name="_Toc100391351"/>
      <w:bookmarkEnd w:id="494"/>
      <w:r>
        <w:rPr>
          <w:rFonts w:hint="eastAsia"/>
          <w:rtl/>
        </w:rPr>
        <w:t>צבי</w:t>
      </w:r>
      <w:r>
        <w:rPr>
          <w:rtl/>
        </w:rPr>
        <w:t xml:space="preserve"> הנדל (האיחוד הלאומי - ישראל ביתנו):</w:t>
      </w:r>
      <w:bookmarkEnd w:id="495"/>
    </w:p>
    <w:p w14:paraId="46706D49" w14:textId="77777777" w:rsidR="00000000" w:rsidRDefault="00F92B3A">
      <w:pPr>
        <w:pStyle w:val="a0"/>
        <w:rPr>
          <w:rFonts w:hint="cs"/>
          <w:rtl/>
        </w:rPr>
      </w:pPr>
    </w:p>
    <w:p w14:paraId="621D7497" w14:textId="77777777" w:rsidR="00000000" w:rsidRDefault="00F92B3A">
      <w:pPr>
        <w:pStyle w:val="a0"/>
        <w:rPr>
          <w:rFonts w:hint="cs"/>
          <w:rtl/>
        </w:rPr>
      </w:pPr>
      <w:r>
        <w:rPr>
          <w:rFonts w:hint="cs"/>
          <w:rtl/>
        </w:rPr>
        <w:t>מכובדי היושב בראש, "הודנה" בעברית יש לה פירוש מאוד פשוט; תסתכלו בעברית איך מפלגת העבודה עושה "ה</w:t>
      </w:r>
      <w:r>
        <w:rPr>
          <w:rFonts w:hint="cs"/>
          <w:rtl/>
        </w:rPr>
        <w:t xml:space="preserve">ודנה" עם הליכוד, היא עושה שקט ארבעה, חמישה חודשים, אולי היא תצליח לגרש את היהודים, אחרי חמישה חודשים היא תגרש את הליכוד מהשלטון. </w:t>
      </w:r>
    </w:p>
    <w:p w14:paraId="1F0EB45A" w14:textId="77777777" w:rsidR="00000000" w:rsidRDefault="00F92B3A">
      <w:pPr>
        <w:pStyle w:val="a0"/>
        <w:ind w:firstLine="0"/>
        <w:rPr>
          <w:rFonts w:hint="cs"/>
          <w:rtl/>
        </w:rPr>
      </w:pPr>
    </w:p>
    <w:p w14:paraId="12299EF7" w14:textId="77777777" w:rsidR="00000000" w:rsidRDefault="00F92B3A">
      <w:pPr>
        <w:pStyle w:val="af1"/>
        <w:rPr>
          <w:rtl/>
        </w:rPr>
      </w:pPr>
      <w:r>
        <w:rPr>
          <w:rtl/>
        </w:rPr>
        <w:t>היו"ר מיכאל נודלמן:</w:t>
      </w:r>
    </w:p>
    <w:p w14:paraId="61C41B08" w14:textId="77777777" w:rsidR="00000000" w:rsidRDefault="00F92B3A">
      <w:pPr>
        <w:pStyle w:val="a0"/>
        <w:rPr>
          <w:rtl/>
        </w:rPr>
      </w:pPr>
    </w:p>
    <w:p w14:paraId="3B4DEFAD" w14:textId="77777777" w:rsidR="00000000" w:rsidRDefault="00F92B3A">
      <w:pPr>
        <w:pStyle w:val="a0"/>
        <w:rPr>
          <w:rFonts w:hint="cs"/>
          <w:rtl/>
        </w:rPr>
      </w:pPr>
      <w:r>
        <w:rPr>
          <w:rFonts w:hint="cs"/>
          <w:rtl/>
        </w:rPr>
        <w:t xml:space="preserve">חבר הכנסת גאלב מג'אדלה, בבקשה. </w:t>
      </w:r>
    </w:p>
    <w:p w14:paraId="37F09DA9" w14:textId="77777777" w:rsidR="00000000" w:rsidRDefault="00F92B3A">
      <w:pPr>
        <w:pStyle w:val="a0"/>
        <w:rPr>
          <w:rFonts w:hint="cs"/>
          <w:rtl/>
        </w:rPr>
      </w:pPr>
    </w:p>
    <w:p w14:paraId="24DD1FC2" w14:textId="77777777" w:rsidR="00000000" w:rsidRDefault="00F92B3A">
      <w:pPr>
        <w:pStyle w:val="a"/>
        <w:rPr>
          <w:rtl/>
        </w:rPr>
      </w:pPr>
      <w:bookmarkStart w:id="496" w:name="FS000002014T08_12_2004_16_14_05"/>
      <w:bookmarkStart w:id="497" w:name="_Toc100391352"/>
      <w:bookmarkEnd w:id="496"/>
      <w:r>
        <w:rPr>
          <w:rFonts w:hint="eastAsia"/>
          <w:rtl/>
        </w:rPr>
        <w:t>גאלב</w:t>
      </w:r>
      <w:r>
        <w:rPr>
          <w:rtl/>
        </w:rPr>
        <w:t xml:space="preserve"> מג'אדלה (העבודה-מימד):</w:t>
      </w:r>
      <w:bookmarkEnd w:id="497"/>
    </w:p>
    <w:p w14:paraId="52181444" w14:textId="77777777" w:rsidR="00000000" w:rsidRDefault="00F92B3A">
      <w:pPr>
        <w:pStyle w:val="a0"/>
        <w:rPr>
          <w:rFonts w:hint="cs"/>
          <w:rtl/>
        </w:rPr>
      </w:pPr>
    </w:p>
    <w:p w14:paraId="00CE56CA" w14:textId="77777777" w:rsidR="00000000" w:rsidRDefault="00F92B3A">
      <w:pPr>
        <w:pStyle w:val="a0"/>
        <w:rPr>
          <w:rFonts w:hint="cs"/>
          <w:rtl/>
        </w:rPr>
      </w:pPr>
      <w:r>
        <w:rPr>
          <w:rFonts w:hint="cs"/>
          <w:rtl/>
        </w:rPr>
        <w:t>אדוני היושב-ראש, חברי חברי הכנסת, אני מבין</w:t>
      </w:r>
      <w:r>
        <w:rPr>
          <w:rFonts w:hint="cs"/>
          <w:rtl/>
        </w:rPr>
        <w:t xml:space="preserve">, חבר הכנסת צבי הנדל, שמפלגת העבודה מפריעה לך בזה שהיא נכנסת לממשלת האחדות כדי להבטיח את ההתנתקות מחבל-עזה ומצפון השומרון. </w:t>
      </w:r>
    </w:p>
    <w:p w14:paraId="06E42DF2" w14:textId="77777777" w:rsidR="00000000" w:rsidRDefault="00F92B3A">
      <w:pPr>
        <w:pStyle w:val="a0"/>
        <w:ind w:firstLine="0"/>
        <w:rPr>
          <w:rFonts w:hint="cs"/>
          <w:rtl/>
        </w:rPr>
      </w:pPr>
    </w:p>
    <w:p w14:paraId="7AC356FB" w14:textId="77777777" w:rsidR="00000000" w:rsidRDefault="00F92B3A">
      <w:pPr>
        <w:pStyle w:val="af0"/>
        <w:rPr>
          <w:rtl/>
        </w:rPr>
      </w:pPr>
      <w:r>
        <w:rPr>
          <w:rFonts w:hint="eastAsia"/>
          <w:rtl/>
        </w:rPr>
        <w:t>צבי</w:t>
      </w:r>
      <w:r>
        <w:rPr>
          <w:rtl/>
        </w:rPr>
        <w:t xml:space="preserve"> הנדל (האיחוד הלאומי - ישראל ביתנו):</w:t>
      </w:r>
    </w:p>
    <w:p w14:paraId="32ECDE1F" w14:textId="77777777" w:rsidR="00000000" w:rsidRDefault="00F92B3A">
      <w:pPr>
        <w:pStyle w:val="a0"/>
        <w:rPr>
          <w:rFonts w:hint="cs"/>
          <w:rtl/>
        </w:rPr>
      </w:pPr>
    </w:p>
    <w:p w14:paraId="441221F4" w14:textId="77777777" w:rsidR="00000000" w:rsidRDefault="00F92B3A">
      <w:pPr>
        <w:pStyle w:val="a0"/>
        <w:rPr>
          <w:rFonts w:hint="cs"/>
          <w:rtl/>
        </w:rPr>
      </w:pPr>
      <w:r>
        <w:rPr>
          <w:rFonts w:hint="cs"/>
          <w:rtl/>
        </w:rPr>
        <w:t xml:space="preserve">לא תזכו לזה בחיים. </w:t>
      </w:r>
    </w:p>
    <w:p w14:paraId="06AD6D8D" w14:textId="77777777" w:rsidR="00000000" w:rsidRDefault="00F92B3A">
      <w:pPr>
        <w:pStyle w:val="a0"/>
        <w:ind w:firstLine="0"/>
        <w:rPr>
          <w:rFonts w:hint="cs"/>
          <w:rtl/>
        </w:rPr>
      </w:pPr>
    </w:p>
    <w:p w14:paraId="465080E1" w14:textId="77777777" w:rsidR="00000000" w:rsidRDefault="00F92B3A">
      <w:pPr>
        <w:pStyle w:val="a"/>
        <w:rPr>
          <w:rtl/>
        </w:rPr>
      </w:pPr>
      <w:bookmarkStart w:id="498" w:name="FS000002014T08_12_2004_16_36_14"/>
      <w:bookmarkStart w:id="499" w:name="_Toc100391353"/>
      <w:bookmarkEnd w:id="498"/>
      <w:r>
        <w:rPr>
          <w:rFonts w:hint="eastAsia"/>
          <w:rtl/>
        </w:rPr>
        <w:t>גאלב</w:t>
      </w:r>
      <w:r>
        <w:rPr>
          <w:rtl/>
        </w:rPr>
        <w:t xml:space="preserve"> מג'אדלה (העבודה-מימד):</w:t>
      </w:r>
      <w:bookmarkEnd w:id="499"/>
    </w:p>
    <w:p w14:paraId="196D1C98" w14:textId="77777777" w:rsidR="00000000" w:rsidRDefault="00F92B3A">
      <w:pPr>
        <w:pStyle w:val="a0"/>
        <w:rPr>
          <w:rFonts w:hint="cs"/>
          <w:rtl/>
        </w:rPr>
      </w:pPr>
    </w:p>
    <w:p w14:paraId="09EEB96E" w14:textId="77777777" w:rsidR="00000000" w:rsidRDefault="00F92B3A">
      <w:pPr>
        <w:pStyle w:val="a0"/>
        <w:rPr>
          <w:rFonts w:hint="cs"/>
          <w:rtl/>
        </w:rPr>
      </w:pPr>
      <w:bookmarkStart w:id="500" w:name="FS000000464T08_12_2004_16_35_05C"/>
      <w:bookmarkEnd w:id="500"/>
      <w:r>
        <w:rPr>
          <w:rFonts w:hint="cs"/>
          <w:rtl/>
        </w:rPr>
        <w:t>אנחנו נעשה את זה, בעזרת השם. אתה איש מאמ</w:t>
      </w:r>
      <w:r>
        <w:rPr>
          <w:rFonts w:hint="cs"/>
          <w:rtl/>
        </w:rPr>
        <w:t xml:space="preserve">ין, נכון, אנחנו נעשה את זה, בעזרת השם, בכוחות משותפים עם הליכוד ועם חברים נוספים. </w:t>
      </w:r>
    </w:p>
    <w:p w14:paraId="264C6C02" w14:textId="77777777" w:rsidR="00000000" w:rsidRDefault="00F92B3A">
      <w:pPr>
        <w:pStyle w:val="a0"/>
        <w:rPr>
          <w:rFonts w:hint="cs"/>
          <w:rtl/>
        </w:rPr>
      </w:pPr>
    </w:p>
    <w:p w14:paraId="5CD8414C" w14:textId="77777777" w:rsidR="00000000" w:rsidRDefault="00F92B3A">
      <w:pPr>
        <w:pStyle w:val="a0"/>
        <w:rPr>
          <w:rFonts w:hint="cs"/>
          <w:rtl/>
        </w:rPr>
      </w:pPr>
      <w:r>
        <w:rPr>
          <w:rFonts w:hint="cs"/>
          <w:rtl/>
        </w:rPr>
        <w:t xml:space="preserve">אדוני סגן השר, מנית כמה דברים - - - </w:t>
      </w:r>
    </w:p>
    <w:p w14:paraId="6F4DDFC4" w14:textId="77777777" w:rsidR="00000000" w:rsidRDefault="00F92B3A">
      <w:pPr>
        <w:pStyle w:val="a0"/>
        <w:ind w:firstLine="0"/>
        <w:rPr>
          <w:rFonts w:hint="cs"/>
          <w:rtl/>
        </w:rPr>
      </w:pPr>
    </w:p>
    <w:p w14:paraId="198E5645" w14:textId="77777777" w:rsidR="00000000" w:rsidRDefault="00F92B3A">
      <w:pPr>
        <w:pStyle w:val="af0"/>
        <w:rPr>
          <w:rtl/>
        </w:rPr>
      </w:pPr>
      <w:r>
        <w:rPr>
          <w:rFonts w:hint="eastAsia"/>
          <w:rtl/>
        </w:rPr>
        <w:t>צבי</w:t>
      </w:r>
      <w:r>
        <w:rPr>
          <w:rtl/>
        </w:rPr>
        <w:t xml:space="preserve"> הנדל (האיחוד הלאומי - ישראל ביתנו):</w:t>
      </w:r>
    </w:p>
    <w:p w14:paraId="0490567C" w14:textId="77777777" w:rsidR="00000000" w:rsidRDefault="00F92B3A">
      <w:pPr>
        <w:pStyle w:val="a0"/>
        <w:rPr>
          <w:rFonts w:hint="cs"/>
          <w:rtl/>
        </w:rPr>
      </w:pPr>
    </w:p>
    <w:p w14:paraId="3052761D" w14:textId="77777777" w:rsidR="00000000" w:rsidRDefault="00F92B3A">
      <w:pPr>
        <w:pStyle w:val="a0"/>
        <w:rPr>
          <w:rFonts w:hint="cs"/>
          <w:rtl/>
        </w:rPr>
      </w:pPr>
      <w:r>
        <w:rPr>
          <w:rFonts w:hint="cs"/>
          <w:rtl/>
        </w:rPr>
        <w:t xml:space="preserve">תחזור על זה עוד פעם, כי חשוב שהליכוד ישמעו אותך. </w:t>
      </w:r>
    </w:p>
    <w:p w14:paraId="668A10AC" w14:textId="77777777" w:rsidR="00000000" w:rsidRDefault="00F92B3A">
      <w:pPr>
        <w:pStyle w:val="a0"/>
        <w:rPr>
          <w:rFonts w:hint="cs"/>
          <w:rtl/>
        </w:rPr>
      </w:pPr>
    </w:p>
    <w:p w14:paraId="59AE8407" w14:textId="77777777" w:rsidR="00000000" w:rsidRDefault="00F92B3A">
      <w:pPr>
        <w:pStyle w:val="-"/>
        <w:rPr>
          <w:rtl/>
        </w:rPr>
      </w:pPr>
      <w:bookmarkStart w:id="501" w:name="FS000002014T08_12_2004_16_36_33C"/>
      <w:bookmarkEnd w:id="501"/>
      <w:r>
        <w:rPr>
          <w:rtl/>
        </w:rPr>
        <w:t>גאלב מג'אדלה (העבודה-מימד):</w:t>
      </w:r>
    </w:p>
    <w:p w14:paraId="170BEFD0" w14:textId="77777777" w:rsidR="00000000" w:rsidRDefault="00F92B3A">
      <w:pPr>
        <w:pStyle w:val="a0"/>
        <w:rPr>
          <w:rtl/>
        </w:rPr>
      </w:pPr>
    </w:p>
    <w:p w14:paraId="3FFBCE49" w14:textId="77777777" w:rsidR="00000000" w:rsidRDefault="00F92B3A">
      <w:pPr>
        <w:pStyle w:val="a0"/>
        <w:rPr>
          <w:rFonts w:hint="cs"/>
          <w:rtl/>
        </w:rPr>
      </w:pPr>
      <w:r>
        <w:rPr>
          <w:rFonts w:hint="cs"/>
          <w:rtl/>
        </w:rPr>
        <w:t xml:space="preserve">אנחנו נכנסים </w:t>
      </w:r>
      <w:r>
        <w:rPr>
          <w:rFonts w:hint="cs"/>
          <w:rtl/>
        </w:rPr>
        <w:t xml:space="preserve">לממשלת האחדות כדי לעזור לשרון לבצע את ההתנתקות מחבל-עזה ומצפון השומרון. אומר את זה אזרח ישראלי, חבר כנסת ממפלגה ציונית, שהוא ערבי גאה בעמו, בדתו ובלאומו. </w:t>
      </w:r>
    </w:p>
    <w:p w14:paraId="3A25AA8D" w14:textId="77777777" w:rsidR="00000000" w:rsidRDefault="00F92B3A">
      <w:pPr>
        <w:pStyle w:val="a0"/>
        <w:rPr>
          <w:rFonts w:hint="cs"/>
          <w:rtl/>
        </w:rPr>
      </w:pPr>
    </w:p>
    <w:p w14:paraId="520CA981" w14:textId="77777777" w:rsidR="00000000" w:rsidRDefault="00F92B3A">
      <w:pPr>
        <w:pStyle w:val="a0"/>
        <w:rPr>
          <w:rFonts w:hint="cs"/>
          <w:rtl/>
        </w:rPr>
      </w:pPr>
      <w:r>
        <w:rPr>
          <w:rFonts w:hint="cs"/>
          <w:rtl/>
        </w:rPr>
        <w:t>אדוני סגן השר, שמעתי בדבריך דברים מעודדים ודברים אופטימיים. חסר לי דבר אחד: אני רוצה לבקש ממך להתייח</w:t>
      </w:r>
      <w:r>
        <w:rPr>
          <w:rFonts w:hint="cs"/>
          <w:rtl/>
        </w:rPr>
        <w:t xml:space="preserve">ס בהזדמנות הקרובה שתראה לנכון - איך זה ש-30% מרכזי הביטחון בהתיישבויות יש להם תיק ורישום פלילי ואסור להם להיות בתפקידים האלה. תודה רבה. </w:t>
      </w:r>
    </w:p>
    <w:p w14:paraId="4ACFA23D" w14:textId="77777777" w:rsidR="00000000" w:rsidRDefault="00F92B3A">
      <w:pPr>
        <w:pStyle w:val="a0"/>
        <w:rPr>
          <w:rFonts w:hint="cs"/>
          <w:rtl/>
        </w:rPr>
      </w:pPr>
    </w:p>
    <w:p w14:paraId="1A8FD8FA" w14:textId="77777777" w:rsidR="00000000" w:rsidRDefault="00F92B3A">
      <w:pPr>
        <w:pStyle w:val="af0"/>
        <w:rPr>
          <w:rtl/>
        </w:rPr>
      </w:pPr>
      <w:bookmarkStart w:id="502" w:name="FS000000464T08_12_2004_16_35_55C"/>
      <w:bookmarkEnd w:id="502"/>
      <w:r>
        <w:rPr>
          <w:rFonts w:hint="eastAsia"/>
          <w:rtl/>
        </w:rPr>
        <w:t>עסאם</w:t>
      </w:r>
      <w:r>
        <w:rPr>
          <w:rtl/>
        </w:rPr>
        <w:t xml:space="preserve"> מח'ול (חד"ש-תע"ל):</w:t>
      </w:r>
    </w:p>
    <w:p w14:paraId="1B83A7FE" w14:textId="77777777" w:rsidR="00000000" w:rsidRDefault="00F92B3A">
      <w:pPr>
        <w:pStyle w:val="a0"/>
        <w:rPr>
          <w:rFonts w:hint="cs"/>
          <w:rtl/>
        </w:rPr>
      </w:pPr>
    </w:p>
    <w:p w14:paraId="24D08574" w14:textId="77777777" w:rsidR="00000000" w:rsidRDefault="00F92B3A">
      <w:pPr>
        <w:pStyle w:val="a0"/>
        <w:rPr>
          <w:rFonts w:hint="cs"/>
          <w:rtl/>
        </w:rPr>
      </w:pPr>
      <w:r>
        <w:rPr>
          <w:rFonts w:hint="cs"/>
          <w:rtl/>
        </w:rPr>
        <w:t xml:space="preserve">עד עכשיו ברחו לחוץ-לארץ. </w:t>
      </w:r>
    </w:p>
    <w:p w14:paraId="6E9C863C" w14:textId="77777777" w:rsidR="00000000" w:rsidRDefault="00F92B3A">
      <w:pPr>
        <w:pStyle w:val="a0"/>
        <w:ind w:firstLine="0"/>
        <w:rPr>
          <w:rFonts w:hint="cs"/>
          <w:rtl/>
        </w:rPr>
      </w:pPr>
    </w:p>
    <w:p w14:paraId="05D69680" w14:textId="77777777" w:rsidR="00000000" w:rsidRDefault="00F92B3A">
      <w:pPr>
        <w:pStyle w:val="af1"/>
        <w:rPr>
          <w:rtl/>
        </w:rPr>
      </w:pPr>
      <w:r>
        <w:rPr>
          <w:rtl/>
        </w:rPr>
        <w:t>היו"ר מיכאל נודלמן:</w:t>
      </w:r>
    </w:p>
    <w:p w14:paraId="145852CB" w14:textId="77777777" w:rsidR="00000000" w:rsidRDefault="00F92B3A">
      <w:pPr>
        <w:pStyle w:val="a0"/>
        <w:rPr>
          <w:rtl/>
        </w:rPr>
      </w:pPr>
    </w:p>
    <w:p w14:paraId="1B6CE242" w14:textId="77777777" w:rsidR="00000000" w:rsidRDefault="00F92B3A">
      <w:pPr>
        <w:pStyle w:val="a0"/>
        <w:rPr>
          <w:rFonts w:hint="cs"/>
          <w:rtl/>
        </w:rPr>
      </w:pPr>
      <w:r>
        <w:rPr>
          <w:rFonts w:hint="cs"/>
          <w:rtl/>
        </w:rPr>
        <w:t>חברי הכנסת. חבר הכנסת מח'ול, אתה בעד להעביר ל</w:t>
      </w:r>
      <w:r>
        <w:rPr>
          <w:rFonts w:hint="cs"/>
          <w:rtl/>
        </w:rPr>
        <w:t xml:space="preserve">מליאה? </w:t>
      </w:r>
    </w:p>
    <w:p w14:paraId="3B30AD68" w14:textId="77777777" w:rsidR="00000000" w:rsidRDefault="00F92B3A">
      <w:pPr>
        <w:pStyle w:val="a0"/>
        <w:rPr>
          <w:rFonts w:hint="cs"/>
          <w:rtl/>
        </w:rPr>
      </w:pPr>
    </w:p>
    <w:p w14:paraId="557947CC" w14:textId="77777777" w:rsidR="00000000" w:rsidRDefault="00F92B3A">
      <w:pPr>
        <w:pStyle w:val="af0"/>
        <w:rPr>
          <w:rtl/>
        </w:rPr>
      </w:pPr>
      <w:r>
        <w:rPr>
          <w:rFonts w:hint="eastAsia"/>
          <w:rtl/>
        </w:rPr>
        <w:t>עסאם</w:t>
      </w:r>
      <w:r>
        <w:rPr>
          <w:rtl/>
        </w:rPr>
        <w:t xml:space="preserve"> מח'ול (חד"ש-תע"ל):</w:t>
      </w:r>
    </w:p>
    <w:p w14:paraId="28C42EDC" w14:textId="77777777" w:rsidR="00000000" w:rsidRDefault="00F92B3A">
      <w:pPr>
        <w:pStyle w:val="a0"/>
        <w:rPr>
          <w:rFonts w:hint="cs"/>
          <w:rtl/>
        </w:rPr>
      </w:pPr>
    </w:p>
    <w:p w14:paraId="094667EC" w14:textId="77777777" w:rsidR="00000000" w:rsidRDefault="00F92B3A">
      <w:pPr>
        <w:pStyle w:val="a0"/>
        <w:rPr>
          <w:rFonts w:hint="cs"/>
          <w:rtl/>
        </w:rPr>
      </w:pPr>
      <w:r>
        <w:rPr>
          <w:rFonts w:hint="cs"/>
          <w:rtl/>
        </w:rPr>
        <w:t xml:space="preserve">כן, בעד מליאה. </w:t>
      </w:r>
    </w:p>
    <w:p w14:paraId="6D0D6C79" w14:textId="77777777" w:rsidR="00000000" w:rsidRDefault="00F92B3A">
      <w:pPr>
        <w:pStyle w:val="a0"/>
        <w:rPr>
          <w:rFonts w:hint="cs"/>
          <w:rtl/>
        </w:rPr>
      </w:pPr>
    </w:p>
    <w:p w14:paraId="37075073" w14:textId="77777777" w:rsidR="00000000" w:rsidRDefault="00F92B3A">
      <w:pPr>
        <w:pStyle w:val="af1"/>
        <w:rPr>
          <w:rtl/>
        </w:rPr>
      </w:pPr>
      <w:r>
        <w:rPr>
          <w:rtl/>
        </w:rPr>
        <w:t>היו"ר מיכאל נודלמן:</w:t>
      </w:r>
    </w:p>
    <w:p w14:paraId="2EA6143C" w14:textId="77777777" w:rsidR="00000000" w:rsidRDefault="00F92B3A">
      <w:pPr>
        <w:pStyle w:val="a0"/>
        <w:rPr>
          <w:rtl/>
        </w:rPr>
      </w:pPr>
    </w:p>
    <w:p w14:paraId="34630E13" w14:textId="77777777" w:rsidR="00000000" w:rsidRDefault="00F92B3A">
      <w:pPr>
        <w:pStyle w:val="a0"/>
        <w:rPr>
          <w:rFonts w:hint="cs"/>
          <w:rtl/>
        </w:rPr>
      </w:pPr>
      <w:r>
        <w:rPr>
          <w:rFonts w:hint="cs"/>
          <w:rtl/>
        </w:rPr>
        <w:t xml:space="preserve">סגן השר מציע להעביר לוועדת החוץ והביטחון, מה אתה מציע? </w:t>
      </w:r>
    </w:p>
    <w:p w14:paraId="571FC54B" w14:textId="77777777" w:rsidR="00000000" w:rsidRDefault="00F92B3A">
      <w:pPr>
        <w:pStyle w:val="a0"/>
        <w:rPr>
          <w:rFonts w:hint="cs"/>
          <w:rtl/>
        </w:rPr>
      </w:pPr>
    </w:p>
    <w:p w14:paraId="78E0B8A4" w14:textId="77777777" w:rsidR="00000000" w:rsidRDefault="00F92B3A">
      <w:pPr>
        <w:pStyle w:val="af0"/>
        <w:rPr>
          <w:rtl/>
        </w:rPr>
      </w:pPr>
      <w:r>
        <w:rPr>
          <w:rFonts w:hint="eastAsia"/>
          <w:rtl/>
        </w:rPr>
        <w:t>עסאם</w:t>
      </w:r>
      <w:r>
        <w:rPr>
          <w:rtl/>
        </w:rPr>
        <w:t xml:space="preserve"> מח'ול (חד"ש-תע"ל):</w:t>
      </w:r>
    </w:p>
    <w:p w14:paraId="60186915" w14:textId="77777777" w:rsidR="00000000" w:rsidRDefault="00F92B3A">
      <w:pPr>
        <w:pStyle w:val="a0"/>
        <w:rPr>
          <w:rFonts w:hint="cs"/>
          <w:rtl/>
        </w:rPr>
      </w:pPr>
    </w:p>
    <w:p w14:paraId="23842E10" w14:textId="77777777" w:rsidR="00000000" w:rsidRDefault="00F92B3A">
      <w:pPr>
        <w:pStyle w:val="a0"/>
        <w:rPr>
          <w:rFonts w:hint="cs"/>
          <w:rtl/>
        </w:rPr>
      </w:pPr>
      <w:r>
        <w:rPr>
          <w:rFonts w:hint="cs"/>
          <w:rtl/>
        </w:rPr>
        <w:t xml:space="preserve">מליאה. </w:t>
      </w:r>
    </w:p>
    <w:p w14:paraId="20E7D0B7" w14:textId="77777777" w:rsidR="00000000" w:rsidRDefault="00F92B3A">
      <w:pPr>
        <w:pStyle w:val="a0"/>
        <w:rPr>
          <w:rFonts w:hint="cs"/>
          <w:rtl/>
        </w:rPr>
      </w:pPr>
    </w:p>
    <w:p w14:paraId="783EB918" w14:textId="77777777" w:rsidR="00000000" w:rsidRDefault="00F92B3A">
      <w:pPr>
        <w:pStyle w:val="af1"/>
        <w:rPr>
          <w:rtl/>
        </w:rPr>
      </w:pPr>
      <w:r>
        <w:rPr>
          <w:rtl/>
        </w:rPr>
        <w:t>היו"ר מיכאל נודלמן:</w:t>
      </w:r>
    </w:p>
    <w:p w14:paraId="194FCBE7" w14:textId="77777777" w:rsidR="00000000" w:rsidRDefault="00F92B3A">
      <w:pPr>
        <w:pStyle w:val="a0"/>
        <w:rPr>
          <w:rtl/>
        </w:rPr>
      </w:pPr>
    </w:p>
    <w:p w14:paraId="254E0BE6" w14:textId="77777777" w:rsidR="00000000" w:rsidRDefault="00F92B3A">
      <w:pPr>
        <w:pStyle w:val="a0"/>
        <w:rPr>
          <w:rFonts w:hint="cs"/>
          <w:rtl/>
        </w:rPr>
      </w:pPr>
      <w:r>
        <w:rPr>
          <w:rFonts w:hint="cs"/>
          <w:rtl/>
        </w:rPr>
        <w:t xml:space="preserve">חבר הכנסת בשארה? </w:t>
      </w:r>
    </w:p>
    <w:p w14:paraId="3E2B4C20" w14:textId="77777777" w:rsidR="00000000" w:rsidRDefault="00F92B3A">
      <w:pPr>
        <w:pStyle w:val="a0"/>
        <w:ind w:firstLine="0"/>
        <w:rPr>
          <w:rFonts w:hint="cs"/>
          <w:rtl/>
        </w:rPr>
      </w:pPr>
    </w:p>
    <w:p w14:paraId="1E142BBD" w14:textId="77777777" w:rsidR="00000000" w:rsidRDefault="00F92B3A">
      <w:pPr>
        <w:pStyle w:val="af0"/>
        <w:rPr>
          <w:rtl/>
        </w:rPr>
      </w:pPr>
      <w:r>
        <w:rPr>
          <w:rFonts w:hint="eastAsia"/>
          <w:rtl/>
        </w:rPr>
        <w:t>עזמי</w:t>
      </w:r>
      <w:r>
        <w:rPr>
          <w:rtl/>
        </w:rPr>
        <w:t xml:space="preserve"> בשארה (בל"ד):</w:t>
      </w:r>
    </w:p>
    <w:p w14:paraId="06DEA969" w14:textId="77777777" w:rsidR="00000000" w:rsidRDefault="00F92B3A">
      <w:pPr>
        <w:pStyle w:val="a0"/>
        <w:rPr>
          <w:rFonts w:hint="cs"/>
          <w:rtl/>
        </w:rPr>
      </w:pPr>
    </w:p>
    <w:p w14:paraId="2715DA04" w14:textId="77777777" w:rsidR="00000000" w:rsidRDefault="00F92B3A">
      <w:pPr>
        <w:pStyle w:val="a0"/>
        <w:rPr>
          <w:rFonts w:hint="cs"/>
          <w:rtl/>
        </w:rPr>
      </w:pPr>
      <w:r>
        <w:rPr>
          <w:rFonts w:hint="cs"/>
          <w:rtl/>
        </w:rPr>
        <w:t xml:space="preserve">מליאה. </w:t>
      </w:r>
    </w:p>
    <w:p w14:paraId="0C59A020" w14:textId="77777777" w:rsidR="00000000" w:rsidRDefault="00F92B3A">
      <w:pPr>
        <w:pStyle w:val="a0"/>
        <w:rPr>
          <w:rFonts w:hint="cs"/>
          <w:rtl/>
        </w:rPr>
      </w:pPr>
    </w:p>
    <w:p w14:paraId="6560A8D7" w14:textId="77777777" w:rsidR="00000000" w:rsidRDefault="00F92B3A">
      <w:pPr>
        <w:pStyle w:val="af1"/>
        <w:rPr>
          <w:rtl/>
        </w:rPr>
      </w:pPr>
      <w:r>
        <w:rPr>
          <w:rtl/>
        </w:rPr>
        <w:t>היו"ר מיכאל נודלמן:</w:t>
      </w:r>
    </w:p>
    <w:p w14:paraId="483A294E" w14:textId="77777777" w:rsidR="00000000" w:rsidRDefault="00F92B3A">
      <w:pPr>
        <w:pStyle w:val="a0"/>
        <w:rPr>
          <w:rtl/>
        </w:rPr>
      </w:pPr>
    </w:p>
    <w:p w14:paraId="7A4F7012" w14:textId="77777777" w:rsidR="00000000" w:rsidRDefault="00F92B3A">
      <w:pPr>
        <w:pStyle w:val="a0"/>
        <w:rPr>
          <w:rFonts w:hint="cs"/>
          <w:rtl/>
        </w:rPr>
      </w:pPr>
      <w:r>
        <w:rPr>
          <w:rFonts w:hint="cs"/>
          <w:rtl/>
        </w:rPr>
        <w:t>חבר</w:t>
      </w:r>
      <w:r>
        <w:rPr>
          <w:rFonts w:hint="cs"/>
          <w:rtl/>
        </w:rPr>
        <w:t xml:space="preserve"> הכנסת אורי אריאל, מה אתה מציע? </w:t>
      </w:r>
    </w:p>
    <w:p w14:paraId="548B6177" w14:textId="77777777" w:rsidR="00000000" w:rsidRDefault="00F92B3A">
      <w:pPr>
        <w:pStyle w:val="a0"/>
        <w:rPr>
          <w:rFonts w:hint="cs"/>
          <w:rtl/>
        </w:rPr>
      </w:pPr>
    </w:p>
    <w:p w14:paraId="0227070C" w14:textId="77777777" w:rsidR="00000000" w:rsidRDefault="00F92B3A">
      <w:pPr>
        <w:pStyle w:val="af0"/>
        <w:rPr>
          <w:rtl/>
        </w:rPr>
      </w:pPr>
      <w:r>
        <w:rPr>
          <w:rFonts w:hint="eastAsia"/>
          <w:rtl/>
        </w:rPr>
        <w:t>אורי</w:t>
      </w:r>
      <w:r>
        <w:rPr>
          <w:rtl/>
        </w:rPr>
        <w:t xml:space="preserve"> יהודה אריאל (האיחוד הלאומי - ישראל ביתנו):</w:t>
      </w:r>
    </w:p>
    <w:p w14:paraId="2E4611A8" w14:textId="77777777" w:rsidR="00000000" w:rsidRDefault="00F92B3A">
      <w:pPr>
        <w:pStyle w:val="a0"/>
        <w:rPr>
          <w:rFonts w:hint="cs"/>
          <w:rtl/>
        </w:rPr>
      </w:pPr>
    </w:p>
    <w:p w14:paraId="512019A6" w14:textId="77777777" w:rsidR="00000000" w:rsidRDefault="00F92B3A">
      <w:pPr>
        <w:pStyle w:val="a0"/>
        <w:rPr>
          <w:rFonts w:hint="cs"/>
          <w:rtl/>
        </w:rPr>
      </w:pPr>
      <w:r>
        <w:rPr>
          <w:rFonts w:hint="cs"/>
          <w:rtl/>
        </w:rPr>
        <w:t xml:space="preserve">לבטל את ההתנתקות בוועדת החוץ והביטחון. </w:t>
      </w:r>
    </w:p>
    <w:p w14:paraId="5784C7F3" w14:textId="77777777" w:rsidR="00000000" w:rsidRDefault="00F92B3A">
      <w:pPr>
        <w:pStyle w:val="a0"/>
        <w:rPr>
          <w:rFonts w:hint="cs"/>
          <w:rtl/>
        </w:rPr>
      </w:pPr>
    </w:p>
    <w:p w14:paraId="1BF79C88" w14:textId="77777777" w:rsidR="00000000" w:rsidRDefault="00F92B3A">
      <w:pPr>
        <w:pStyle w:val="af1"/>
        <w:rPr>
          <w:rtl/>
        </w:rPr>
      </w:pPr>
      <w:r>
        <w:rPr>
          <w:rtl/>
        </w:rPr>
        <w:t>היו"ר מיכאל נודלמן:</w:t>
      </w:r>
    </w:p>
    <w:p w14:paraId="053CCC6D" w14:textId="77777777" w:rsidR="00000000" w:rsidRDefault="00F92B3A">
      <w:pPr>
        <w:pStyle w:val="a0"/>
        <w:rPr>
          <w:rtl/>
        </w:rPr>
      </w:pPr>
    </w:p>
    <w:p w14:paraId="087B1BDC" w14:textId="77777777" w:rsidR="00000000" w:rsidRDefault="00F92B3A">
      <w:pPr>
        <w:pStyle w:val="a0"/>
        <w:rPr>
          <w:rFonts w:hint="cs"/>
          <w:rtl/>
        </w:rPr>
      </w:pPr>
      <w:r>
        <w:rPr>
          <w:rFonts w:hint="cs"/>
          <w:rtl/>
        </w:rPr>
        <w:t xml:space="preserve">ועדת החוץ והביטחון. </w:t>
      </w:r>
    </w:p>
    <w:p w14:paraId="75E88B7A" w14:textId="77777777" w:rsidR="00000000" w:rsidRDefault="00F92B3A">
      <w:pPr>
        <w:pStyle w:val="a0"/>
        <w:rPr>
          <w:rFonts w:hint="cs"/>
          <w:rtl/>
        </w:rPr>
      </w:pPr>
    </w:p>
    <w:p w14:paraId="753BCF3D" w14:textId="77777777" w:rsidR="00000000" w:rsidRDefault="00F92B3A">
      <w:pPr>
        <w:pStyle w:val="af0"/>
        <w:rPr>
          <w:rtl/>
        </w:rPr>
      </w:pPr>
      <w:r>
        <w:rPr>
          <w:rFonts w:hint="eastAsia"/>
          <w:rtl/>
        </w:rPr>
        <w:t>עזמי</w:t>
      </w:r>
      <w:r>
        <w:rPr>
          <w:rtl/>
        </w:rPr>
        <w:t xml:space="preserve"> בשארה (בל"ד):</w:t>
      </w:r>
    </w:p>
    <w:p w14:paraId="128A442F" w14:textId="77777777" w:rsidR="00000000" w:rsidRDefault="00F92B3A">
      <w:pPr>
        <w:pStyle w:val="a0"/>
        <w:rPr>
          <w:rFonts w:hint="cs"/>
          <w:rtl/>
        </w:rPr>
      </w:pPr>
    </w:p>
    <w:p w14:paraId="5D667DA3" w14:textId="77777777" w:rsidR="00000000" w:rsidRDefault="00F92B3A">
      <w:pPr>
        <w:pStyle w:val="a0"/>
        <w:rPr>
          <w:rFonts w:hint="cs"/>
          <w:rtl/>
        </w:rPr>
      </w:pPr>
      <w:r>
        <w:rPr>
          <w:rFonts w:hint="cs"/>
          <w:rtl/>
        </w:rPr>
        <w:t xml:space="preserve">אין לנו זכות לקבוע החלטות כאלה. </w:t>
      </w:r>
    </w:p>
    <w:p w14:paraId="3FEEC9C1" w14:textId="77777777" w:rsidR="00000000" w:rsidRDefault="00F92B3A">
      <w:pPr>
        <w:pStyle w:val="a0"/>
        <w:ind w:firstLine="0"/>
        <w:rPr>
          <w:rFonts w:hint="cs"/>
          <w:rtl/>
        </w:rPr>
      </w:pPr>
    </w:p>
    <w:p w14:paraId="46BECE66" w14:textId="77777777" w:rsidR="00000000" w:rsidRDefault="00F92B3A">
      <w:pPr>
        <w:pStyle w:val="af1"/>
        <w:rPr>
          <w:rtl/>
        </w:rPr>
      </w:pPr>
      <w:r>
        <w:rPr>
          <w:rFonts w:hint="eastAsia"/>
          <w:rtl/>
        </w:rPr>
        <w:t>היו</w:t>
      </w:r>
      <w:r>
        <w:rPr>
          <w:rtl/>
        </w:rPr>
        <w:t>"ר מיכאל נודלמן:</w:t>
      </w:r>
    </w:p>
    <w:p w14:paraId="2100FE5E" w14:textId="77777777" w:rsidR="00000000" w:rsidRDefault="00F92B3A">
      <w:pPr>
        <w:pStyle w:val="a0"/>
        <w:rPr>
          <w:rFonts w:hint="cs"/>
          <w:rtl/>
        </w:rPr>
      </w:pPr>
    </w:p>
    <w:p w14:paraId="3E2B116C" w14:textId="77777777" w:rsidR="00000000" w:rsidRDefault="00F92B3A">
      <w:pPr>
        <w:pStyle w:val="a0"/>
        <w:rPr>
          <w:rFonts w:hint="cs"/>
          <w:rtl/>
        </w:rPr>
      </w:pPr>
      <w:r>
        <w:rPr>
          <w:rFonts w:hint="cs"/>
          <w:rtl/>
        </w:rPr>
        <w:t xml:space="preserve">יש שתי הצעות, </w:t>
      </w:r>
      <w:r>
        <w:rPr>
          <w:rFonts w:hint="cs"/>
          <w:rtl/>
        </w:rPr>
        <w:t xml:space="preserve">מליאה וועדת החוץ והביטחון. הצבעה ראשונה, מצביעים להעביר למליאה - מי בעד, מי נגד? </w:t>
      </w:r>
    </w:p>
    <w:p w14:paraId="15483BB2" w14:textId="77777777" w:rsidR="00000000" w:rsidRDefault="00F92B3A">
      <w:pPr>
        <w:pStyle w:val="a0"/>
        <w:rPr>
          <w:rtl/>
        </w:rPr>
      </w:pPr>
    </w:p>
    <w:p w14:paraId="0F26DEE1" w14:textId="77777777" w:rsidR="00000000" w:rsidRDefault="00F92B3A">
      <w:pPr>
        <w:pStyle w:val="a0"/>
        <w:rPr>
          <w:rFonts w:hint="cs"/>
          <w:rtl/>
        </w:rPr>
      </w:pPr>
    </w:p>
    <w:p w14:paraId="61410E97" w14:textId="77777777" w:rsidR="00000000" w:rsidRDefault="00F92B3A">
      <w:pPr>
        <w:pStyle w:val="ab"/>
        <w:bidi/>
        <w:rPr>
          <w:rFonts w:hint="cs"/>
          <w:rtl/>
        </w:rPr>
      </w:pPr>
      <w:r>
        <w:rPr>
          <w:rFonts w:hint="cs"/>
          <w:rtl/>
        </w:rPr>
        <w:t>הצבעה מס'  28</w:t>
      </w:r>
    </w:p>
    <w:p w14:paraId="17D9A12E" w14:textId="77777777" w:rsidR="00000000" w:rsidRDefault="00F92B3A">
      <w:pPr>
        <w:pStyle w:val="a0"/>
        <w:rPr>
          <w:rFonts w:hint="cs"/>
          <w:rtl/>
        </w:rPr>
      </w:pPr>
    </w:p>
    <w:p w14:paraId="130931E3" w14:textId="77777777" w:rsidR="00000000" w:rsidRDefault="00F92B3A">
      <w:pPr>
        <w:pStyle w:val="ac"/>
        <w:bidi/>
        <w:rPr>
          <w:rFonts w:hint="cs"/>
          <w:rtl/>
        </w:rPr>
      </w:pPr>
      <w:r>
        <w:rPr>
          <w:rFonts w:hint="cs"/>
          <w:rtl/>
        </w:rPr>
        <w:t xml:space="preserve">בעד ההצעה לכלול את הנושא בסדר-היום </w:t>
      </w:r>
      <w:r>
        <w:rPr>
          <w:rtl/>
        </w:rPr>
        <w:t>–</w:t>
      </w:r>
      <w:r>
        <w:rPr>
          <w:rFonts w:hint="cs"/>
          <w:rtl/>
        </w:rPr>
        <w:t xml:space="preserve"> 5</w:t>
      </w:r>
    </w:p>
    <w:p w14:paraId="62CB9293" w14:textId="77777777" w:rsidR="00000000" w:rsidRDefault="00F92B3A">
      <w:pPr>
        <w:pStyle w:val="ac"/>
        <w:bidi/>
        <w:rPr>
          <w:rFonts w:hint="cs"/>
          <w:rtl/>
        </w:rPr>
      </w:pPr>
      <w:r>
        <w:rPr>
          <w:rFonts w:hint="cs"/>
          <w:rtl/>
        </w:rPr>
        <w:t xml:space="preserve">בעד ההצעה שלא לכלול את הנושא בסדר-היום </w:t>
      </w:r>
      <w:r>
        <w:rPr>
          <w:rtl/>
        </w:rPr>
        <w:t>–</w:t>
      </w:r>
      <w:r>
        <w:rPr>
          <w:rFonts w:hint="cs"/>
          <w:rtl/>
        </w:rPr>
        <w:t xml:space="preserve"> 4</w:t>
      </w:r>
    </w:p>
    <w:p w14:paraId="36C30BB0" w14:textId="77777777" w:rsidR="00000000" w:rsidRDefault="00F92B3A">
      <w:pPr>
        <w:pStyle w:val="ac"/>
        <w:bidi/>
        <w:rPr>
          <w:rFonts w:hint="cs"/>
          <w:rtl/>
        </w:rPr>
      </w:pPr>
      <w:r>
        <w:rPr>
          <w:rFonts w:hint="cs"/>
          <w:rtl/>
        </w:rPr>
        <w:t xml:space="preserve">נמנעים </w:t>
      </w:r>
      <w:r>
        <w:rPr>
          <w:rtl/>
        </w:rPr>
        <w:t>–</w:t>
      </w:r>
      <w:r>
        <w:rPr>
          <w:rFonts w:hint="cs"/>
          <w:rtl/>
        </w:rPr>
        <w:t xml:space="preserve"> אין </w:t>
      </w:r>
    </w:p>
    <w:p w14:paraId="73A42332" w14:textId="77777777" w:rsidR="00000000" w:rsidRDefault="00F92B3A">
      <w:pPr>
        <w:pStyle w:val="ad"/>
        <w:bidi/>
        <w:rPr>
          <w:rFonts w:hint="cs"/>
          <w:rtl/>
        </w:rPr>
      </w:pPr>
      <w:r>
        <w:rPr>
          <w:rFonts w:hint="cs"/>
          <w:rtl/>
        </w:rPr>
        <w:t xml:space="preserve">ההצעה לכלול את הנושא שהעלו חברי הכנסת עסאם מח'ול ועזמי בשארה </w:t>
      </w:r>
    </w:p>
    <w:p w14:paraId="7AE72135" w14:textId="77777777" w:rsidR="00000000" w:rsidRDefault="00F92B3A">
      <w:pPr>
        <w:pStyle w:val="ad"/>
        <w:bidi/>
        <w:rPr>
          <w:rFonts w:hint="cs"/>
          <w:rtl/>
        </w:rPr>
      </w:pPr>
      <w:r>
        <w:rPr>
          <w:rFonts w:hint="cs"/>
          <w:rtl/>
        </w:rPr>
        <w:t xml:space="preserve">בסדר-היום של הכנסת נתקבלה. </w:t>
      </w:r>
    </w:p>
    <w:p w14:paraId="0FF1EBC3" w14:textId="77777777" w:rsidR="00000000" w:rsidRDefault="00F92B3A">
      <w:pPr>
        <w:pStyle w:val="a0"/>
        <w:ind w:firstLine="0"/>
        <w:rPr>
          <w:rFonts w:hint="cs"/>
          <w:rtl/>
        </w:rPr>
      </w:pPr>
    </w:p>
    <w:p w14:paraId="4EEE54E8" w14:textId="77777777" w:rsidR="00000000" w:rsidRDefault="00F92B3A">
      <w:pPr>
        <w:pStyle w:val="af1"/>
        <w:rPr>
          <w:rtl/>
        </w:rPr>
      </w:pPr>
      <w:r>
        <w:rPr>
          <w:rtl/>
        </w:rPr>
        <w:t>היו"ר מיכאל נודלמן:</w:t>
      </w:r>
    </w:p>
    <w:p w14:paraId="283C238C" w14:textId="77777777" w:rsidR="00000000" w:rsidRDefault="00F92B3A">
      <w:pPr>
        <w:pStyle w:val="a0"/>
        <w:rPr>
          <w:rtl/>
        </w:rPr>
      </w:pPr>
    </w:p>
    <w:p w14:paraId="262C6E7A" w14:textId="77777777" w:rsidR="00000000" w:rsidRDefault="00F92B3A">
      <w:pPr>
        <w:pStyle w:val="a0"/>
        <w:rPr>
          <w:rFonts w:hint="cs"/>
          <w:rtl/>
        </w:rPr>
      </w:pPr>
      <w:r>
        <w:rPr>
          <w:rFonts w:hint="cs"/>
          <w:rtl/>
        </w:rPr>
        <w:t xml:space="preserve">בעד - 5, נגד - 4, הנושא יעבור למליאה ויידון בה. </w:t>
      </w:r>
    </w:p>
    <w:p w14:paraId="11971624" w14:textId="77777777" w:rsidR="00000000" w:rsidRDefault="00F92B3A">
      <w:pPr>
        <w:pStyle w:val="a0"/>
        <w:rPr>
          <w:rFonts w:hint="cs"/>
          <w:rtl/>
        </w:rPr>
      </w:pPr>
    </w:p>
    <w:p w14:paraId="6C39120E" w14:textId="77777777" w:rsidR="00000000" w:rsidRDefault="00F92B3A">
      <w:pPr>
        <w:pStyle w:val="a0"/>
        <w:rPr>
          <w:rFonts w:hint="cs"/>
          <w:rtl/>
        </w:rPr>
      </w:pPr>
      <w:r>
        <w:rPr>
          <w:rFonts w:hint="cs"/>
          <w:rtl/>
        </w:rPr>
        <w:t xml:space="preserve">כעת נערוך הצבעה על העברה לוועדת החוץ והביטחון. בעד זה לוועדת החוץ והביטחון. </w:t>
      </w:r>
    </w:p>
    <w:p w14:paraId="64769F04" w14:textId="77777777" w:rsidR="00000000" w:rsidRDefault="00F92B3A">
      <w:pPr>
        <w:pStyle w:val="a0"/>
        <w:ind w:firstLine="0"/>
        <w:rPr>
          <w:rFonts w:hint="cs"/>
          <w:rtl/>
        </w:rPr>
      </w:pPr>
    </w:p>
    <w:p w14:paraId="35BF4714" w14:textId="77777777" w:rsidR="00000000" w:rsidRDefault="00F92B3A">
      <w:pPr>
        <w:pStyle w:val="ab"/>
        <w:bidi/>
        <w:rPr>
          <w:rFonts w:hint="cs"/>
          <w:rtl/>
        </w:rPr>
      </w:pPr>
      <w:r>
        <w:rPr>
          <w:rFonts w:hint="cs"/>
          <w:rtl/>
        </w:rPr>
        <w:t>הצבעה מס'  29</w:t>
      </w:r>
    </w:p>
    <w:p w14:paraId="06168FF4" w14:textId="77777777" w:rsidR="00000000" w:rsidRDefault="00F92B3A">
      <w:pPr>
        <w:pStyle w:val="a0"/>
        <w:ind w:firstLine="0"/>
        <w:rPr>
          <w:rFonts w:hint="cs"/>
          <w:rtl/>
        </w:rPr>
      </w:pPr>
    </w:p>
    <w:p w14:paraId="2A9D3445" w14:textId="77777777" w:rsidR="00000000" w:rsidRDefault="00F92B3A">
      <w:pPr>
        <w:pStyle w:val="ac"/>
        <w:bidi/>
        <w:rPr>
          <w:rFonts w:hint="cs"/>
          <w:rtl/>
        </w:rPr>
      </w:pPr>
      <w:r>
        <w:rPr>
          <w:rFonts w:hint="cs"/>
          <w:rtl/>
        </w:rPr>
        <w:t xml:space="preserve">בעד ההצעה להעביר את הנושא לוועדה  </w:t>
      </w:r>
      <w:r>
        <w:rPr>
          <w:rtl/>
        </w:rPr>
        <w:t>–</w:t>
      </w:r>
      <w:r>
        <w:rPr>
          <w:rFonts w:hint="cs"/>
          <w:rtl/>
        </w:rPr>
        <w:t xml:space="preserve"> 4</w:t>
      </w:r>
    </w:p>
    <w:p w14:paraId="6BEB107B" w14:textId="77777777" w:rsidR="00000000" w:rsidRDefault="00F92B3A">
      <w:pPr>
        <w:pStyle w:val="ac"/>
        <w:bidi/>
        <w:rPr>
          <w:rFonts w:hint="cs"/>
          <w:rtl/>
        </w:rPr>
      </w:pPr>
      <w:r>
        <w:rPr>
          <w:rFonts w:hint="cs"/>
          <w:rtl/>
        </w:rPr>
        <w:t>בעד ההצעה שלא לכלול את ה</w:t>
      </w:r>
      <w:r>
        <w:rPr>
          <w:rFonts w:hint="cs"/>
          <w:rtl/>
        </w:rPr>
        <w:t xml:space="preserve">נושא בסדר-היום </w:t>
      </w:r>
      <w:r>
        <w:rPr>
          <w:rtl/>
        </w:rPr>
        <w:t>–</w:t>
      </w:r>
      <w:r>
        <w:rPr>
          <w:rFonts w:hint="cs"/>
          <w:rtl/>
        </w:rPr>
        <w:t xml:space="preserve"> 4</w:t>
      </w:r>
    </w:p>
    <w:p w14:paraId="33E44196" w14:textId="77777777" w:rsidR="00000000" w:rsidRDefault="00F92B3A">
      <w:pPr>
        <w:pStyle w:val="ac"/>
        <w:bidi/>
        <w:rPr>
          <w:rFonts w:hint="cs"/>
          <w:rtl/>
        </w:rPr>
      </w:pPr>
      <w:r>
        <w:rPr>
          <w:rFonts w:hint="cs"/>
          <w:rtl/>
        </w:rPr>
        <w:t>נמנעים -  אין</w:t>
      </w:r>
    </w:p>
    <w:p w14:paraId="56B4D78E" w14:textId="77777777" w:rsidR="00000000" w:rsidRDefault="00F92B3A">
      <w:pPr>
        <w:pStyle w:val="af1"/>
        <w:rPr>
          <w:rFonts w:hint="cs"/>
          <w:rtl/>
        </w:rPr>
      </w:pPr>
    </w:p>
    <w:p w14:paraId="72BE4809" w14:textId="77777777" w:rsidR="00000000" w:rsidRDefault="00F92B3A">
      <w:pPr>
        <w:pStyle w:val="af1"/>
        <w:rPr>
          <w:rtl/>
        </w:rPr>
      </w:pPr>
      <w:r>
        <w:rPr>
          <w:rtl/>
        </w:rPr>
        <w:t>היו"ר מיכאל נודלמן:</w:t>
      </w:r>
    </w:p>
    <w:p w14:paraId="08DE7F3A" w14:textId="77777777" w:rsidR="00000000" w:rsidRDefault="00F92B3A">
      <w:pPr>
        <w:pStyle w:val="a0"/>
        <w:rPr>
          <w:rtl/>
        </w:rPr>
      </w:pPr>
    </w:p>
    <w:p w14:paraId="5AC39495" w14:textId="77777777" w:rsidR="00000000" w:rsidRDefault="00F92B3A">
      <w:pPr>
        <w:pStyle w:val="a0"/>
        <w:rPr>
          <w:rFonts w:hint="cs"/>
          <w:rtl/>
        </w:rPr>
      </w:pPr>
      <w:r>
        <w:rPr>
          <w:rFonts w:hint="cs"/>
          <w:rtl/>
        </w:rPr>
        <w:t xml:space="preserve">ארבעה בעד, ארבעה נגד. הדיון יתקיים במליאה. </w:t>
      </w:r>
    </w:p>
    <w:p w14:paraId="1C280108" w14:textId="77777777" w:rsidR="00000000" w:rsidRDefault="00F92B3A">
      <w:pPr>
        <w:pStyle w:val="a0"/>
        <w:rPr>
          <w:rFonts w:hint="cs"/>
          <w:rtl/>
        </w:rPr>
      </w:pPr>
    </w:p>
    <w:p w14:paraId="45BC4EC5" w14:textId="77777777" w:rsidR="00000000" w:rsidRDefault="00F92B3A">
      <w:pPr>
        <w:pStyle w:val="a0"/>
        <w:rPr>
          <w:rFonts w:hint="cs"/>
          <w:rtl/>
        </w:rPr>
      </w:pPr>
      <w:r>
        <w:rPr>
          <w:rFonts w:hint="cs"/>
          <w:rtl/>
        </w:rPr>
        <w:t xml:space="preserve">חברי הכנסת, תם סדר-היום, הישיבה הבאה תתקיים ביום שני, נר שביעי של חנוכה, א' בטבת התשס"ה, 13 בדצמבר 2004, מהשעה 13:00 עד 16:00. ישיבת הכנסת נעולה. </w:t>
      </w:r>
    </w:p>
    <w:p w14:paraId="6426C49D" w14:textId="77777777" w:rsidR="00000000" w:rsidRDefault="00F92B3A">
      <w:pPr>
        <w:pStyle w:val="a0"/>
        <w:ind w:firstLine="0"/>
        <w:rPr>
          <w:rFonts w:hint="cs"/>
          <w:rtl/>
        </w:rPr>
      </w:pPr>
    </w:p>
    <w:p w14:paraId="3E51AE33" w14:textId="77777777" w:rsidR="00000000" w:rsidRDefault="00F92B3A">
      <w:pPr>
        <w:pStyle w:val="a0"/>
        <w:ind w:firstLine="0"/>
        <w:rPr>
          <w:rFonts w:hint="cs"/>
          <w:rtl/>
        </w:rPr>
      </w:pPr>
    </w:p>
    <w:p w14:paraId="5E94BB55" w14:textId="77777777" w:rsidR="00000000" w:rsidRDefault="00F92B3A">
      <w:pPr>
        <w:pStyle w:val="a0"/>
        <w:ind w:firstLine="0"/>
        <w:jc w:val="center"/>
        <w:rPr>
          <w:rFonts w:hint="cs"/>
          <w:rtl/>
        </w:rPr>
      </w:pPr>
      <w:r>
        <w:rPr>
          <w:rFonts w:hint="cs"/>
          <w:rtl/>
        </w:rPr>
        <w:t xml:space="preserve">הישיבה </w:t>
      </w:r>
      <w:r>
        <w:rPr>
          <w:rFonts w:hint="cs"/>
          <w:rtl/>
        </w:rPr>
        <w:t>ננעלה בשעה 16:15.</w:t>
      </w:r>
    </w:p>
    <w:p w14:paraId="0AE39FCC" w14:textId="77777777" w:rsidR="00000000" w:rsidRDefault="00F92B3A">
      <w:pPr>
        <w:pStyle w:val="a0"/>
        <w:rPr>
          <w:rFonts w:hint="cs"/>
          <w:color w:val="0000FF"/>
          <w:szCs w:val="28"/>
          <w:rtl/>
        </w:rPr>
      </w:pPr>
    </w:p>
    <w:p w14:paraId="59760882" w14:textId="77777777" w:rsidR="00000000" w:rsidRDefault="00F92B3A">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7DCCF8" w14:textId="77777777" w:rsidR="00000000" w:rsidRDefault="00F92B3A">
      <w:r>
        <w:separator/>
      </w:r>
    </w:p>
  </w:endnote>
  <w:endnote w:type="continuationSeparator" w:id="0">
    <w:p w14:paraId="23357ECA" w14:textId="77777777" w:rsidR="00000000" w:rsidRDefault="00F92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795A9" w14:textId="77777777" w:rsidR="00000000" w:rsidRDefault="00F92B3A">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158</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158</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31544C" w14:textId="77777777" w:rsidR="00000000" w:rsidRDefault="00F92B3A">
      <w:r>
        <w:separator/>
      </w:r>
    </w:p>
  </w:footnote>
  <w:footnote w:type="continuationSeparator" w:id="0">
    <w:p w14:paraId="64864653" w14:textId="77777777" w:rsidR="00000000" w:rsidRDefault="00F92B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5EB164B"/>
    <w:multiLevelType w:val="hybridMultilevel"/>
    <w:tmpl w:val="7E5C0CDC"/>
    <w:lvl w:ilvl="0" w:tplc="C400D532">
      <w:start w:val="36"/>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2850330A"/>
    <w:multiLevelType w:val="hybridMultilevel"/>
    <w:tmpl w:val="3190C860"/>
    <w:lvl w:ilvl="0" w:tplc="B242292E">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3" w15:restartNumberingAfterBreak="0">
    <w:nsid w:val="505E59FA"/>
    <w:multiLevelType w:val="hybridMultilevel"/>
    <w:tmpl w:val="6D58219C"/>
    <w:lvl w:ilvl="0" w:tplc="1E34023E">
      <w:start w:val="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4" w15:restartNumberingAfterBreak="0">
    <w:nsid w:val="5EAD4B6E"/>
    <w:multiLevelType w:val="hybridMultilevel"/>
    <w:tmpl w:val="23FA6FB4"/>
    <w:lvl w:ilvl="0" w:tplc="AD36A5DA">
      <w:start w:val="36"/>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5" w15:restartNumberingAfterBreak="0">
    <w:nsid w:val="5EF47B49"/>
    <w:multiLevelType w:val="hybridMultilevel"/>
    <w:tmpl w:val="D0DC08C4"/>
    <w:lvl w:ilvl="0" w:tplc="99A4B89C">
      <w:start w:val="1"/>
      <w:numFmt w:val="bullet"/>
      <w:lvlText w:val="-"/>
      <w:lvlJc w:val="left"/>
      <w:pPr>
        <w:tabs>
          <w:tab w:val="num" w:pos="1140"/>
        </w:tabs>
        <w:ind w:left="1140" w:right="1140" w:hanging="360"/>
      </w:pPr>
      <w:rPr>
        <w:rFonts w:ascii="Times New Roman" w:eastAsia="Times New Roman" w:hAnsi="Times New Roman" w:cs="Times New Roman" w:hint="default"/>
      </w:rPr>
    </w:lvl>
    <w:lvl w:ilvl="1" w:tplc="040D0003" w:tentative="1">
      <w:start w:val="1"/>
      <w:numFmt w:val="bullet"/>
      <w:lvlText w:val="o"/>
      <w:lvlJc w:val="left"/>
      <w:pPr>
        <w:tabs>
          <w:tab w:val="num" w:pos="1860"/>
        </w:tabs>
        <w:ind w:left="1860" w:right="1860" w:hanging="360"/>
      </w:pPr>
      <w:rPr>
        <w:rFonts w:ascii="Courier New" w:hAnsi="Courier New" w:hint="default"/>
      </w:rPr>
    </w:lvl>
    <w:lvl w:ilvl="2" w:tplc="040D0005" w:tentative="1">
      <w:start w:val="1"/>
      <w:numFmt w:val="bullet"/>
      <w:lvlText w:val=""/>
      <w:lvlJc w:val="left"/>
      <w:pPr>
        <w:tabs>
          <w:tab w:val="num" w:pos="2580"/>
        </w:tabs>
        <w:ind w:left="2580" w:right="2580" w:hanging="360"/>
      </w:pPr>
      <w:rPr>
        <w:rFonts w:ascii="Wingdings" w:hAnsi="Wingdings" w:hint="default"/>
      </w:rPr>
    </w:lvl>
    <w:lvl w:ilvl="3" w:tplc="040D0001" w:tentative="1">
      <w:start w:val="1"/>
      <w:numFmt w:val="bullet"/>
      <w:lvlText w:val=""/>
      <w:lvlJc w:val="left"/>
      <w:pPr>
        <w:tabs>
          <w:tab w:val="num" w:pos="3300"/>
        </w:tabs>
        <w:ind w:left="3300" w:right="3300" w:hanging="360"/>
      </w:pPr>
      <w:rPr>
        <w:rFonts w:ascii="Symbol" w:hAnsi="Symbol" w:hint="default"/>
      </w:rPr>
    </w:lvl>
    <w:lvl w:ilvl="4" w:tplc="040D0003" w:tentative="1">
      <w:start w:val="1"/>
      <w:numFmt w:val="bullet"/>
      <w:lvlText w:val="o"/>
      <w:lvlJc w:val="left"/>
      <w:pPr>
        <w:tabs>
          <w:tab w:val="num" w:pos="4020"/>
        </w:tabs>
        <w:ind w:left="4020" w:right="4020" w:hanging="360"/>
      </w:pPr>
      <w:rPr>
        <w:rFonts w:ascii="Courier New" w:hAnsi="Courier New" w:hint="default"/>
      </w:rPr>
    </w:lvl>
    <w:lvl w:ilvl="5" w:tplc="040D0005" w:tentative="1">
      <w:start w:val="1"/>
      <w:numFmt w:val="bullet"/>
      <w:lvlText w:val=""/>
      <w:lvlJc w:val="left"/>
      <w:pPr>
        <w:tabs>
          <w:tab w:val="num" w:pos="4740"/>
        </w:tabs>
        <w:ind w:left="4740" w:right="4740" w:hanging="360"/>
      </w:pPr>
      <w:rPr>
        <w:rFonts w:ascii="Wingdings" w:hAnsi="Wingdings" w:hint="default"/>
      </w:rPr>
    </w:lvl>
    <w:lvl w:ilvl="6" w:tplc="040D0001" w:tentative="1">
      <w:start w:val="1"/>
      <w:numFmt w:val="bullet"/>
      <w:lvlText w:val=""/>
      <w:lvlJc w:val="left"/>
      <w:pPr>
        <w:tabs>
          <w:tab w:val="num" w:pos="5460"/>
        </w:tabs>
        <w:ind w:left="5460" w:right="5460" w:hanging="360"/>
      </w:pPr>
      <w:rPr>
        <w:rFonts w:ascii="Symbol" w:hAnsi="Symbol" w:hint="default"/>
      </w:rPr>
    </w:lvl>
    <w:lvl w:ilvl="7" w:tplc="040D0003" w:tentative="1">
      <w:start w:val="1"/>
      <w:numFmt w:val="bullet"/>
      <w:lvlText w:val="o"/>
      <w:lvlJc w:val="left"/>
      <w:pPr>
        <w:tabs>
          <w:tab w:val="num" w:pos="6180"/>
        </w:tabs>
        <w:ind w:left="6180" w:right="6180" w:hanging="360"/>
      </w:pPr>
      <w:rPr>
        <w:rFonts w:ascii="Courier New" w:hAnsi="Courier New" w:hint="default"/>
      </w:rPr>
    </w:lvl>
    <w:lvl w:ilvl="8" w:tplc="040D0005" w:tentative="1">
      <w:start w:val="1"/>
      <w:numFmt w:val="bullet"/>
      <w:lvlText w:val=""/>
      <w:lvlJc w:val="left"/>
      <w:pPr>
        <w:tabs>
          <w:tab w:val="num" w:pos="6900"/>
        </w:tabs>
        <w:ind w:left="6900" w:right="690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81221_1-28.doc"/>
    <w:docVar w:name="Position" w:val="Merged1-28"/>
    <w:docVar w:name="Queue" w:val="1-28"/>
    <w:docVar w:name="SaveYN" w:val="N"/>
    <w:docVar w:name="Session" w:val="81221"/>
    <w:docVar w:name="SessionDate" w:val="08/12/2004"/>
    <w:docVar w:name="SpeakersNum" w:val="0"/>
    <w:docVar w:name="StartMode" w:val="4"/>
  </w:docVars>
  <w:rsids>
    <w:rsidRoot w:val="00F92B3A"/>
    <w:rsid w:val="00F92B3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FC4CC4"/>
  <w15:chartTrackingRefBased/>
  <w15:docId w15:val="{D8F0B506-57CC-4545-AD55-D62A9DE97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ITA\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31448</Words>
  <Characters>179260</Characters>
  <Application>Microsoft Office Word</Application>
  <DocSecurity>0</DocSecurity>
  <Lines>1493</Lines>
  <Paragraphs>420</Paragraphs>
  <ScaleCrop>false</ScaleCrop>
  <HeadingPairs>
    <vt:vector size="2" baseType="variant">
      <vt:variant>
        <vt:lpstr>שם</vt:lpstr>
      </vt:variant>
      <vt:variant>
        <vt:i4>1</vt:i4>
      </vt:variant>
    </vt:vector>
  </HeadingPairs>
  <TitlesOfParts>
    <vt:vector size="1" baseType="lpstr">
      <vt:lpstr>חוברת ט'</vt:lpstr>
    </vt:vector>
  </TitlesOfParts>
  <Company>EDS</Company>
  <LinksUpToDate>false</LinksUpToDate>
  <CharactersWithSpaces>210288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193 מתאריך 08/12/2004</dc:title>
  <dc:subject/>
  <dc:creator>איטה אבן זוהר</dc:creator>
  <cp:keywords/>
  <dc:description/>
  <cp:lastModifiedBy>vladimir</cp:lastModifiedBy>
  <cp:revision>2</cp:revision>
  <cp:lastPrinted>2005-04-04T11:16:00Z</cp:lastPrinted>
  <dcterms:created xsi:type="dcterms:W3CDTF">2020-12-11T11:52:00Z</dcterms:created>
  <dcterms:modified xsi:type="dcterms:W3CDTF">2020-12-11T11:52:00Z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193.000000000000</vt:lpwstr>
  </property>
  <property fmtid="{D5CDD505-2E9C-101B-9397-08002B2CF9AE}" pid="4" name="Nose">
    <vt:lpwstr>_x000d_
</vt:lpwstr>
  </property>
  <property fmtid="{D5CDD505-2E9C-101B-9397-08002B2CF9AE}" pid="5" name="TaarichYeshiva">
    <vt:lpwstr>2004-12-08T00:00:00Z</vt:lpwstr>
  </property>
  <property fmtid="{D5CDD505-2E9C-101B-9397-08002B2CF9AE}" pid="6" name="Tor">
    <vt:lpwstr>1-28</vt:lpwstr>
  </property>
  <property fmtid="{D5CDD505-2E9C-101B-9397-08002B2CF9AE}" pid="7" name="סימוכין">
    <vt:i4>4154404</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4154404</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הבית:נושאים:פרוטוקולי מליאה:פרוטוקולי מושב נוכחי;#:דף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