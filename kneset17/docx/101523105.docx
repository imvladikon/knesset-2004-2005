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AEE37" w14:textId="77777777" w:rsidR="00000000" w:rsidRDefault="00C0421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4F183C8" w14:textId="77777777" w:rsidR="00000000" w:rsidRDefault="00C04217">
      <w:pPr>
        <w:pStyle w:val="TOC1"/>
        <w:tabs>
          <w:tab w:val="right" w:leader="dot" w:pos="8296"/>
        </w:tabs>
        <w:ind w:right="0"/>
        <w:rPr>
          <w:rFonts w:ascii="Times New Roman" w:hAnsi="Times New Roman" w:cs="Times New Roman"/>
          <w:sz w:val="24"/>
          <w:szCs w:val="24"/>
        </w:rPr>
      </w:pPr>
      <w:r>
        <w:rPr>
          <w:rtl/>
        </w:rPr>
        <w:t>דברי יושב-ראש הכנסת לזכרו של שמעון ויזנטל</w:t>
      </w:r>
      <w:r>
        <w:t xml:space="preserve">, </w:t>
      </w:r>
      <w:r>
        <w:rPr>
          <w:rtl/>
        </w:rPr>
        <w:t>זיכרונו לברכה</w:t>
      </w:r>
      <w:r>
        <w:tab/>
      </w:r>
      <w:r>
        <w:fldChar w:fldCharType="begin"/>
      </w:r>
      <w:r>
        <w:instrText xml:space="preserve"> PAGEREF _Toc115091754 \h </w:instrText>
      </w:r>
      <w:r>
        <w:fldChar w:fldCharType="separate"/>
      </w:r>
      <w:r>
        <w:t>3</w:t>
      </w:r>
      <w:r>
        <w:fldChar w:fldCharType="end"/>
      </w:r>
    </w:p>
    <w:p w14:paraId="1059544B" w14:textId="77777777" w:rsidR="00000000" w:rsidRDefault="00C0421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_Toc115091755 \h </w:instrText>
      </w:r>
      <w:r>
        <w:fldChar w:fldCharType="separate"/>
      </w:r>
      <w:r>
        <w:t>4</w:t>
      </w:r>
      <w:r>
        <w:fldChar w:fldCharType="end"/>
      </w:r>
    </w:p>
    <w:p w14:paraId="4E038368" w14:textId="77777777" w:rsidR="00000000" w:rsidRDefault="00C04217">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_Toc115091756 \h </w:instrText>
      </w:r>
      <w:r>
        <w:fldChar w:fldCharType="separate"/>
      </w:r>
      <w:r>
        <w:t>4</w:t>
      </w:r>
      <w:r>
        <w:fldChar w:fldCharType="end"/>
      </w:r>
    </w:p>
    <w:p w14:paraId="77D51587" w14:textId="77777777" w:rsidR="00000000" w:rsidRDefault="00C04217">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_Toc115091757 \h </w:instrText>
      </w:r>
      <w:r>
        <w:fldChar w:fldCharType="separate"/>
      </w:r>
      <w:r>
        <w:t>4</w:t>
      </w:r>
      <w:r>
        <w:fldChar w:fldCharType="end"/>
      </w:r>
    </w:p>
    <w:p w14:paraId="44A7D9B3" w14:textId="77777777" w:rsidR="00000000" w:rsidRDefault="00C04217">
      <w:pPr>
        <w:pStyle w:val="TOC2"/>
        <w:tabs>
          <w:tab w:val="right" w:leader="dot" w:pos="8296"/>
        </w:tabs>
        <w:ind w:right="0"/>
        <w:rPr>
          <w:rFonts w:ascii="Times New Roman" w:hAnsi="Times New Roman" w:cs="Times New Roman"/>
          <w:sz w:val="24"/>
          <w:szCs w:val="24"/>
        </w:rPr>
      </w:pPr>
      <w:r>
        <w:rPr>
          <w:rtl/>
        </w:rPr>
        <w:t>רן כהן (מרצ-יחד):</w:t>
      </w:r>
      <w:r>
        <w:tab/>
      </w:r>
      <w:r>
        <w:fldChar w:fldCharType="begin"/>
      </w:r>
      <w:r>
        <w:instrText xml:space="preserve"> PAGEREF _Toc115091758 \h </w:instrText>
      </w:r>
      <w:r>
        <w:fldChar w:fldCharType="separate"/>
      </w:r>
      <w:r>
        <w:t>4</w:t>
      </w:r>
      <w:r>
        <w:fldChar w:fldCharType="end"/>
      </w:r>
    </w:p>
    <w:p w14:paraId="76577307" w14:textId="77777777" w:rsidR="00000000" w:rsidRDefault="00C04217">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(העבודה - מימד - עם אחד):</w:t>
      </w:r>
      <w:r>
        <w:tab/>
      </w:r>
      <w:r>
        <w:fldChar w:fldCharType="begin"/>
      </w:r>
      <w:r>
        <w:instrText xml:space="preserve"> PAGEREF _Toc115091759 \h </w:instrText>
      </w:r>
      <w:r>
        <w:fldChar w:fldCharType="separate"/>
      </w:r>
      <w:r>
        <w:t>8</w:t>
      </w:r>
      <w:r>
        <w:fldChar w:fldCharType="end"/>
      </w:r>
    </w:p>
    <w:p w14:paraId="13E4CCEE" w14:textId="77777777" w:rsidR="00000000" w:rsidRDefault="00C04217">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_Toc115091760 \h </w:instrText>
      </w:r>
      <w:r>
        <w:fldChar w:fldCharType="separate"/>
      </w:r>
      <w:r>
        <w:t>9</w:t>
      </w:r>
      <w:r>
        <w:fldChar w:fldCharType="end"/>
      </w:r>
    </w:p>
    <w:p w14:paraId="4B9683D4" w14:textId="77777777" w:rsidR="00000000" w:rsidRDefault="00C04217">
      <w:pPr>
        <w:pStyle w:val="TOC1"/>
        <w:tabs>
          <w:tab w:val="right" w:leader="dot" w:pos="8296"/>
        </w:tabs>
        <w:ind w:right="0"/>
        <w:rPr>
          <w:rFonts w:ascii="Times New Roman" w:hAnsi="Times New Roman" w:cs="Times New Roman"/>
          <w:sz w:val="24"/>
          <w:szCs w:val="24"/>
        </w:rPr>
      </w:pPr>
      <w:r>
        <w:rPr>
          <w:rtl/>
        </w:rPr>
        <w:t>הצעת חוק חובת המכרזים (תיקון מ</w:t>
      </w:r>
      <w:r>
        <w:rPr>
          <w:rtl/>
        </w:rPr>
        <w:t>ס' 17), התשס"ה-2005</w:t>
      </w:r>
      <w:r>
        <w:tab/>
      </w:r>
      <w:r>
        <w:fldChar w:fldCharType="begin"/>
      </w:r>
      <w:r>
        <w:instrText xml:space="preserve"> PAGEREF _Toc115091761 \h </w:instrText>
      </w:r>
      <w:r>
        <w:fldChar w:fldCharType="separate"/>
      </w:r>
      <w:r>
        <w:t>11</w:t>
      </w:r>
      <w:r>
        <w:fldChar w:fldCharType="end"/>
      </w:r>
    </w:p>
    <w:p w14:paraId="684C2CC9" w14:textId="77777777" w:rsidR="00000000" w:rsidRDefault="00C04217">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_Toc115091762 \h </w:instrText>
      </w:r>
      <w:r>
        <w:fldChar w:fldCharType="separate"/>
      </w:r>
      <w:r>
        <w:t>12</w:t>
      </w:r>
      <w:r>
        <w:fldChar w:fldCharType="end"/>
      </w:r>
    </w:p>
    <w:p w14:paraId="4D5F13E1" w14:textId="77777777" w:rsidR="00000000" w:rsidRDefault="00C04217">
      <w:pPr>
        <w:pStyle w:val="TOC1"/>
        <w:tabs>
          <w:tab w:val="right" w:leader="dot" w:pos="8296"/>
        </w:tabs>
        <w:ind w:right="0"/>
        <w:rPr>
          <w:rFonts w:ascii="Times New Roman" w:hAnsi="Times New Roman" w:cs="Times New Roman"/>
          <w:sz w:val="24"/>
          <w:szCs w:val="24"/>
        </w:rPr>
      </w:pPr>
      <w:r>
        <w:rPr>
          <w:rtl/>
        </w:rPr>
        <w:t xml:space="preserve">התנהלותם הבוטה של אנשי "יש גבול" הפועלים להגשת תלונות </w:t>
      </w:r>
      <w:r>
        <w:t xml:space="preserve"> </w:t>
      </w:r>
      <w:r>
        <w:rPr>
          <w:rtl/>
        </w:rPr>
        <w:t>בחוץ-לארץ</w:t>
      </w:r>
      <w:r>
        <w:t xml:space="preserve"> </w:t>
      </w:r>
      <w:r>
        <w:rPr>
          <w:rtl/>
        </w:rPr>
        <w:t>נגד אלופים  בצה"ל</w:t>
      </w:r>
      <w:r>
        <w:tab/>
      </w:r>
      <w:r>
        <w:fldChar w:fldCharType="begin"/>
      </w:r>
      <w:r>
        <w:instrText xml:space="preserve"> PAGEREF _Toc115091763 \h </w:instrText>
      </w:r>
      <w:r>
        <w:fldChar w:fldCharType="separate"/>
      </w:r>
      <w:r>
        <w:t>14</w:t>
      </w:r>
      <w:r>
        <w:fldChar w:fldCharType="end"/>
      </w:r>
    </w:p>
    <w:p w14:paraId="538A780D" w14:textId="77777777" w:rsidR="00000000" w:rsidRDefault="00C04217">
      <w:pPr>
        <w:pStyle w:val="TOC2"/>
        <w:tabs>
          <w:tab w:val="right" w:leader="dot" w:pos="8296"/>
        </w:tabs>
        <w:ind w:right="0"/>
        <w:rPr>
          <w:rFonts w:ascii="Times New Roman" w:hAnsi="Times New Roman" w:cs="Times New Roman"/>
          <w:sz w:val="24"/>
          <w:szCs w:val="24"/>
        </w:rPr>
      </w:pPr>
      <w:r>
        <w:rPr>
          <w:rtl/>
        </w:rPr>
        <w:t xml:space="preserve">יובל שטייניץ </w:t>
      </w:r>
      <w:r>
        <w:rPr>
          <w:rtl/>
        </w:rPr>
        <w:t>(הליכוד</w:t>
      </w:r>
      <w:r>
        <w:t>):</w:t>
      </w:r>
      <w:r>
        <w:tab/>
      </w:r>
      <w:r>
        <w:fldChar w:fldCharType="begin"/>
      </w:r>
      <w:r>
        <w:instrText xml:space="preserve"> PAGEREF _Toc115091764 \h </w:instrText>
      </w:r>
      <w:r>
        <w:fldChar w:fldCharType="separate"/>
      </w:r>
      <w:r>
        <w:t>14</w:t>
      </w:r>
      <w:r>
        <w:fldChar w:fldCharType="end"/>
      </w:r>
    </w:p>
    <w:p w14:paraId="022C7859" w14:textId="77777777" w:rsidR="00000000" w:rsidRDefault="00C04217">
      <w:pPr>
        <w:pStyle w:val="TOC1"/>
        <w:tabs>
          <w:tab w:val="right" w:leader="dot" w:pos="8296"/>
        </w:tabs>
        <w:ind w:right="0"/>
        <w:rPr>
          <w:rFonts w:ascii="Times New Roman" w:hAnsi="Times New Roman" w:cs="Times New Roman"/>
          <w:sz w:val="24"/>
          <w:szCs w:val="24"/>
        </w:rPr>
      </w:pPr>
      <w:r>
        <w:rPr>
          <w:rtl/>
        </w:rPr>
        <w:t>פסיקת בג"ץ</w:t>
      </w:r>
      <w:r>
        <w:t xml:space="preserve"> </w:t>
      </w:r>
      <w:r>
        <w:rPr>
          <w:rtl/>
        </w:rPr>
        <w:t>בנושא גדר הביטחון</w:t>
      </w:r>
      <w:r>
        <w:tab/>
      </w:r>
      <w:r>
        <w:fldChar w:fldCharType="begin"/>
      </w:r>
      <w:r>
        <w:instrText xml:space="preserve"> PAGEREF _Toc115091765 \h </w:instrText>
      </w:r>
      <w:r>
        <w:fldChar w:fldCharType="separate"/>
      </w:r>
      <w:r>
        <w:t>21</w:t>
      </w:r>
      <w:r>
        <w:fldChar w:fldCharType="end"/>
      </w:r>
    </w:p>
    <w:p w14:paraId="7F1197D7" w14:textId="77777777" w:rsidR="00000000" w:rsidRDefault="00C04217">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w:t>
      </w:r>
      <w:r>
        <w:t xml:space="preserve"> (</w:t>
      </w:r>
      <w:r>
        <w:rPr>
          <w:rtl/>
        </w:rPr>
        <w:t>הליכוד):</w:t>
      </w:r>
      <w:r>
        <w:tab/>
      </w:r>
      <w:r>
        <w:fldChar w:fldCharType="begin"/>
      </w:r>
      <w:r>
        <w:instrText xml:space="preserve"> PAGEREF _Toc115091766 \h </w:instrText>
      </w:r>
      <w:r>
        <w:fldChar w:fldCharType="separate"/>
      </w:r>
      <w:r>
        <w:t>23</w:t>
      </w:r>
      <w:r>
        <w:fldChar w:fldCharType="end"/>
      </w:r>
    </w:p>
    <w:p w14:paraId="60FB0512" w14:textId="77777777" w:rsidR="00000000" w:rsidRDefault="00C04217">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_Toc115091767 \h </w:instrText>
      </w:r>
      <w:r>
        <w:fldChar w:fldCharType="separate"/>
      </w:r>
      <w:r>
        <w:t>29</w:t>
      </w:r>
      <w:r>
        <w:fldChar w:fldCharType="end"/>
      </w:r>
    </w:p>
    <w:p w14:paraId="18FE7EF3" w14:textId="77777777" w:rsidR="00000000" w:rsidRDefault="00C0421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_Toc115</w:instrText>
      </w:r>
      <w:r>
        <w:instrText xml:space="preserve">091768 \h </w:instrText>
      </w:r>
      <w:r>
        <w:fldChar w:fldCharType="separate"/>
      </w:r>
      <w:r>
        <w:t>30</w:t>
      </w:r>
      <w:r>
        <w:fldChar w:fldCharType="end"/>
      </w:r>
    </w:p>
    <w:p w14:paraId="7658E9F8" w14:textId="77777777" w:rsidR="00000000" w:rsidRDefault="00C0421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_Toc115091769 \h </w:instrText>
      </w:r>
      <w:r>
        <w:fldChar w:fldCharType="separate"/>
      </w:r>
      <w:r>
        <w:t>31</w:t>
      </w:r>
      <w:r>
        <w:fldChar w:fldCharType="end"/>
      </w:r>
    </w:p>
    <w:p w14:paraId="4C14CA0D" w14:textId="77777777" w:rsidR="00000000" w:rsidRDefault="00C0421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_Toc115091770 \h </w:instrText>
      </w:r>
      <w:r>
        <w:fldChar w:fldCharType="separate"/>
      </w:r>
      <w:r>
        <w:t>32</w:t>
      </w:r>
      <w:r>
        <w:fldChar w:fldCharType="end"/>
      </w:r>
    </w:p>
    <w:p w14:paraId="54983168" w14:textId="77777777" w:rsidR="00000000" w:rsidRDefault="00C04217">
      <w:pPr>
        <w:pStyle w:val="TOC1"/>
        <w:tabs>
          <w:tab w:val="right" w:leader="dot" w:pos="8296"/>
        </w:tabs>
        <w:ind w:right="0"/>
        <w:rPr>
          <w:rFonts w:ascii="Times New Roman" w:hAnsi="Times New Roman" w:cs="Times New Roman"/>
          <w:sz w:val="24"/>
          <w:szCs w:val="24"/>
        </w:rPr>
      </w:pPr>
      <w:r>
        <w:rPr>
          <w:rtl/>
        </w:rPr>
        <w:t>פגיעה בנכים כתוצאה מעליית מחיר הדלק</w:t>
      </w:r>
      <w:r>
        <w:tab/>
      </w:r>
      <w:r>
        <w:fldChar w:fldCharType="begin"/>
      </w:r>
      <w:r>
        <w:instrText xml:space="preserve"> PAGEREF _Toc115091771 \h </w:instrText>
      </w:r>
      <w:r>
        <w:fldChar w:fldCharType="separate"/>
      </w:r>
      <w:r>
        <w:t>34</w:t>
      </w:r>
      <w:r>
        <w:fldChar w:fldCharType="end"/>
      </w:r>
    </w:p>
    <w:p w14:paraId="6DAC5711" w14:textId="77777777" w:rsidR="00000000" w:rsidRDefault="00C0421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_Toc115091772 \h </w:instrText>
      </w:r>
      <w:r>
        <w:fldChar w:fldCharType="separate"/>
      </w:r>
      <w:r>
        <w:t>34</w:t>
      </w:r>
      <w:r>
        <w:fldChar w:fldCharType="end"/>
      </w:r>
    </w:p>
    <w:p w14:paraId="079523C9" w14:textId="77777777" w:rsidR="00000000" w:rsidRDefault="00C0421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w:t>
      </w:r>
      <w:r>
        <w:rPr>
          <w:rtl/>
        </w:rPr>
        <w:t>ה אברהם רביץ:</w:t>
      </w:r>
      <w:r>
        <w:tab/>
      </w:r>
      <w:r>
        <w:fldChar w:fldCharType="begin"/>
      </w:r>
      <w:r>
        <w:instrText xml:space="preserve"> PAGEREF _Toc115091773 \h </w:instrText>
      </w:r>
      <w:r>
        <w:fldChar w:fldCharType="separate"/>
      </w:r>
      <w:r>
        <w:t>38</w:t>
      </w:r>
      <w:r>
        <w:fldChar w:fldCharType="end"/>
      </w:r>
    </w:p>
    <w:p w14:paraId="7F8A8C30" w14:textId="77777777" w:rsidR="00000000" w:rsidRDefault="00C04217">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_Toc115091774 \h </w:instrText>
      </w:r>
      <w:r>
        <w:fldChar w:fldCharType="separate"/>
      </w:r>
      <w:r>
        <w:t>43</w:t>
      </w:r>
      <w:r>
        <w:fldChar w:fldCharType="end"/>
      </w:r>
    </w:p>
    <w:p w14:paraId="01311A28" w14:textId="77777777" w:rsidR="00000000" w:rsidRDefault="00C0421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_Toc115091775 \h </w:instrText>
      </w:r>
      <w:r>
        <w:fldChar w:fldCharType="separate"/>
      </w:r>
      <w:r>
        <w:t>44</w:t>
      </w:r>
      <w:r>
        <w:fldChar w:fldCharType="end"/>
      </w:r>
    </w:p>
    <w:p w14:paraId="53C528CD" w14:textId="77777777" w:rsidR="00000000" w:rsidRDefault="00C04217">
      <w:pPr>
        <w:pStyle w:val="TOC2"/>
        <w:tabs>
          <w:tab w:val="right" w:leader="dot" w:pos="8296"/>
        </w:tabs>
        <w:ind w:right="0"/>
        <w:rPr>
          <w:rFonts w:ascii="Times New Roman" w:hAnsi="Times New Roman" w:cs="Times New Roman"/>
          <w:sz w:val="24"/>
          <w:szCs w:val="24"/>
        </w:rPr>
      </w:pPr>
      <w:r>
        <w:rPr>
          <w:rtl/>
        </w:rPr>
        <w:t>מזכיר הכנסת אריה האן</w:t>
      </w:r>
      <w:r>
        <w:t>:</w:t>
      </w:r>
      <w:r>
        <w:tab/>
      </w:r>
      <w:r>
        <w:fldChar w:fldCharType="begin"/>
      </w:r>
      <w:r>
        <w:instrText xml:space="preserve"> PAGEREF _Toc115091776 \h </w:instrText>
      </w:r>
      <w:r>
        <w:fldChar w:fldCharType="separate"/>
      </w:r>
      <w:r>
        <w:t>44</w:t>
      </w:r>
      <w:r>
        <w:fldChar w:fldCharType="end"/>
      </w:r>
    </w:p>
    <w:p w14:paraId="4DBB2A1F" w14:textId="77777777" w:rsidR="00000000" w:rsidRDefault="00C04217">
      <w:pPr>
        <w:pStyle w:val="TOC1"/>
        <w:tabs>
          <w:tab w:val="right" w:leader="dot" w:pos="8296"/>
        </w:tabs>
        <w:ind w:right="0"/>
        <w:rPr>
          <w:rFonts w:ascii="Times New Roman" w:hAnsi="Times New Roman" w:cs="Times New Roman"/>
          <w:sz w:val="24"/>
          <w:szCs w:val="24"/>
        </w:rPr>
      </w:pPr>
      <w:r>
        <w:rPr>
          <w:rtl/>
        </w:rPr>
        <w:t xml:space="preserve">ביקור ראש הממשלה </w:t>
      </w:r>
      <w:r>
        <w:rPr>
          <w:rtl/>
        </w:rPr>
        <w:t>בארצות</w:t>
      </w:r>
      <w:r>
        <w:t>-</w:t>
      </w:r>
      <w:r>
        <w:rPr>
          <w:rtl/>
        </w:rPr>
        <w:t>הברית</w:t>
      </w:r>
      <w:r>
        <w:tab/>
      </w:r>
      <w:r>
        <w:fldChar w:fldCharType="begin"/>
      </w:r>
      <w:r>
        <w:instrText xml:space="preserve"> PAGEREF _Toc115091777 \h </w:instrText>
      </w:r>
      <w:r>
        <w:fldChar w:fldCharType="separate"/>
      </w:r>
      <w:r>
        <w:t>45</w:t>
      </w:r>
      <w:r>
        <w:fldChar w:fldCharType="end"/>
      </w:r>
    </w:p>
    <w:p w14:paraId="204BD0EA" w14:textId="77777777" w:rsidR="00000000" w:rsidRDefault="00C04217">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_Toc115091778 \h </w:instrText>
      </w:r>
      <w:r>
        <w:fldChar w:fldCharType="separate"/>
      </w:r>
      <w:r>
        <w:t>45</w:t>
      </w:r>
      <w:r>
        <w:fldChar w:fldCharType="end"/>
      </w:r>
    </w:p>
    <w:p w14:paraId="179A58D5" w14:textId="77777777" w:rsidR="00000000" w:rsidRDefault="00C04217">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_Toc115091779 \h </w:instrText>
      </w:r>
      <w:r>
        <w:fldChar w:fldCharType="separate"/>
      </w:r>
      <w:r>
        <w:t>49</w:t>
      </w:r>
      <w:r>
        <w:fldChar w:fldCharType="end"/>
      </w:r>
    </w:p>
    <w:p w14:paraId="174EA338" w14:textId="77777777" w:rsidR="00000000" w:rsidRDefault="00C0421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_Toc115091780 \h </w:instrText>
      </w:r>
      <w:r>
        <w:fldChar w:fldCharType="separate"/>
      </w:r>
      <w:r>
        <w:t>52</w:t>
      </w:r>
      <w:r>
        <w:fldChar w:fldCharType="end"/>
      </w:r>
    </w:p>
    <w:p w14:paraId="3ED86BE4" w14:textId="77777777" w:rsidR="00000000" w:rsidRDefault="00C04217">
      <w:pPr>
        <w:pStyle w:val="TOC1"/>
        <w:tabs>
          <w:tab w:val="right" w:leader="dot" w:pos="8296"/>
        </w:tabs>
        <w:ind w:right="0"/>
        <w:rPr>
          <w:rFonts w:ascii="Times New Roman" w:hAnsi="Times New Roman" w:cs="Times New Roman"/>
          <w:sz w:val="24"/>
          <w:szCs w:val="24"/>
        </w:rPr>
      </w:pPr>
      <w:r>
        <w:rPr>
          <w:rtl/>
        </w:rPr>
        <w:t>מסמכים שהונחו על</w:t>
      </w:r>
      <w:r>
        <w:rPr>
          <w:rtl/>
        </w:rPr>
        <w:t xml:space="preserve"> שולחן הכנסת</w:t>
      </w:r>
      <w:r>
        <w:tab/>
      </w:r>
      <w:r>
        <w:fldChar w:fldCharType="begin"/>
      </w:r>
      <w:r>
        <w:instrText xml:space="preserve"> PAGEREF _Toc115091781 \h </w:instrText>
      </w:r>
      <w:r>
        <w:fldChar w:fldCharType="separate"/>
      </w:r>
      <w:r>
        <w:t>53</w:t>
      </w:r>
      <w:r>
        <w:fldChar w:fldCharType="end"/>
      </w:r>
    </w:p>
    <w:p w14:paraId="0FAFEDC9" w14:textId="77777777" w:rsidR="00000000" w:rsidRDefault="00C04217">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_Toc115091782 \h </w:instrText>
      </w:r>
      <w:r>
        <w:fldChar w:fldCharType="separate"/>
      </w:r>
      <w:r>
        <w:t>53</w:t>
      </w:r>
      <w:r>
        <w:fldChar w:fldCharType="end"/>
      </w:r>
    </w:p>
    <w:p w14:paraId="6B41F755" w14:textId="77777777" w:rsidR="00000000" w:rsidRDefault="00C04217">
      <w:pPr>
        <w:pStyle w:val="TOC1"/>
        <w:tabs>
          <w:tab w:val="right" w:leader="dot" w:pos="8296"/>
        </w:tabs>
        <w:ind w:right="0"/>
        <w:rPr>
          <w:rFonts w:ascii="Times New Roman" w:hAnsi="Times New Roman" w:cs="Times New Roman"/>
          <w:sz w:val="24"/>
          <w:szCs w:val="24"/>
        </w:rPr>
      </w:pPr>
      <w:r>
        <w:rPr>
          <w:rtl/>
        </w:rPr>
        <w:t>דוח המחלקה</w:t>
      </w:r>
      <w:r>
        <w:t xml:space="preserve"> </w:t>
      </w:r>
      <w:r>
        <w:rPr>
          <w:rtl/>
        </w:rPr>
        <w:t>לחקירות שוטרים</w:t>
      </w:r>
      <w:r>
        <w:tab/>
      </w:r>
      <w:r>
        <w:fldChar w:fldCharType="begin"/>
      </w:r>
      <w:r>
        <w:instrText xml:space="preserve"> PAGEREF _Toc115091783 \h </w:instrText>
      </w:r>
      <w:r>
        <w:fldChar w:fldCharType="separate"/>
      </w:r>
      <w:r>
        <w:t>54</w:t>
      </w:r>
      <w:r>
        <w:fldChar w:fldCharType="end"/>
      </w:r>
    </w:p>
    <w:p w14:paraId="5CBA6460" w14:textId="77777777" w:rsidR="00000000" w:rsidRDefault="00C0421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_Toc115091784 \h </w:instrText>
      </w:r>
      <w:r>
        <w:fldChar w:fldCharType="separate"/>
      </w:r>
      <w:r>
        <w:t>54</w:t>
      </w:r>
      <w:r>
        <w:fldChar w:fldCharType="end"/>
      </w:r>
    </w:p>
    <w:p w14:paraId="75A9914F" w14:textId="77777777" w:rsidR="00000000" w:rsidRDefault="00C0421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w:instrText>
      </w:r>
      <w:r>
        <w:instrText xml:space="preserve">115091785 \h </w:instrText>
      </w:r>
      <w:r>
        <w:fldChar w:fldCharType="separate"/>
      </w:r>
      <w:r>
        <w:t>57</w:t>
      </w:r>
      <w:r>
        <w:fldChar w:fldCharType="end"/>
      </w:r>
    </w:p>
    <w:p w14:paraId="05388D1F" w14:textId="77777777" w:rsidR="00000000" w:rsidRDefault="00C04217">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(מרצ-יחד):</w:t>
      </w:r>
      <w:r>
        <w:tab/>
      </w:r>
      <w:r>
        <w:fldChar w:fldCharType="begin"/>
      </w:r>
      <w:r>
        <w:instrText xml:space="preserve"> PAGEREF _Toc115091786 \h </w:instrText>
      </w:r>
      <w:r>
        <w:fldChar w:fldCharType="separate"/>
      </w:r>
      <w:r>
        <w:t>58</w:t>
      </w:r>
      <w:r>
        <w:fldChar w:fldCharType="end"/>
      </w:r>
    </w:p>
    <w:p w14:paraId="658A96D5" w14:textId="77777777" w:rsidR="00000000" w:rsidRDefault="00C04217">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_Toc115091787 \h </w:instrText>
      </w:r>
      <w:r>
        <w:fldChar w:fldCharType="separate"/>
      </w:r>
      <w:r>
        <w:t>61</w:t>
      </w:r>
      <w:r>
        <w:fldChar w:fldCharType="end"/>
      </w:r>
    </w:p>
    <w:p w14:paraId="10C9488B" w14:textId="77777777" w:rsidR="00000000" w:rsidRDefault="00C04217">
      <w:pPr>
        <w:pStyle w:val="TOC2"/>
        <w:tabs>
          <w:tab w:val="right" w:leader="dot" w:pos="8296"/>
        </w:tabs>
        <w:ind w:right="0"/>
        <w:rPr>
          <w:rFonts w:ascii="Times New Roman" w:hAnsi="Times New Roman" w:cs="Times New Roman"/>
          <w:sz w:val="24"/>
          <w:szCs w:val="24"/>
        </w:rPr>
      </w:pPr>
      <w:r>
        <w:rPr>
          <w:rtl/>
        </w:rPr>
        <w:lastRenderedPageBreak/>
        <w:t>ג</w:t>
      </w:r>
      <w:r>
        <w:t>'</w:t>
      </w:r>
      <w:r>
        <w:rPr>
          <w:rtl/>
        </w:rPr>
        <w:t>מאל זחאלקה (בל"ד):</w:t>
      </w:r>
      <w:r>
        <w:tab/>
      </w:r>
      <w:r>
        <w:fldChar w:fldCharType="begin"/>
      </w:r>
      <w:r>
        <w:instrText xml:space="preserve"> PAGEREF _Toc115091788 \h </w:instrText>
      </w:r>
      <w:r>
        <w:fldChar w:fldCharType="separate"/>
      </w:r>
      <w:r>
        <w:t>63</w:t>
      </w:r>
      <w:r>
        <w:fldChar w:fldCharType="end"/>
      </w:r>
    </w:p>
    <w:p w14:paraId="14F0A3D6" w14:textId="77777777" w:rsidR="00000000" w:rsidRDefault="00C0421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_Toc115091789 \h </w:instrText>
      </w:r>
      <w:r>
        <w:fldChar w:fldCharType="separate"/>
      </w:r>
      <w:r>
        <w:t>63</w:t>
      </w:r>
      <w:r>
        <w:fldChar w:fldCharType="end"/>
      </w:r>
    </w:p>
    <w:p w14:paraId="6ECA0A14" w14:textId="77777777" w:rsidR="00000000" w:rsidRDefault="00C04217">
      <w:pPr>
        <w:pStyle w:val="TOC2"/>
        <w:tabs>
          <w:tab w:val="right" w:leader="dot" w:pos="8296"/>
        </w:tabs>
        <w:ind w:right="0"/>
        <w:rPr>
          <w:rFonts w:ascii="Times New Roman" w:hAnsi="Times New Roman" w:cs="Times New Roman"/>
          <w:sz w:val="24"/>
          <w:szCs w:val="24"/>
        </w:rPr>
      </w:pPr>
      <w:r>
        <w:rPr>
          <w:rtl/>
        </w:rPr>
        <w:t>עבד</w:t>
      </w:r>
      <w:r>
        <w:t>-</w:t>
      </w:r>
      <w:r>
        <w:rPr>
          <w:rtl/>
        </w:rPr>
        <w:t>אלמאלכ דהאמ</w:t>
      </w:r>
      <w:r>
        <w:rPr>
          <w:rtl/>
        </w:rPr>
        <w:t>שה (רע"ם):</w:t>
      </w:r>
      <w:r>
        <w:tab/>
      </w:r>
      <w:r>
        <w:fldChar w:fldCharType="begin"/>
      </w:r>
      <w:r>
        <w:instrText xml:space="preserve"> PAGEREF _Toc115091790 \h </w:instrText>
      </w:r>
      <w:r>
        <w:fldChar w:fldCharType="separate"/>
      </w:r>
      <w:r>
        <w:t>64</w:t>
      </w:r>
      <w:r>
        <w:fldChar w:fldCharType="end"/>
      </w:r>
    </w:p>
    <w:p w14:paraId="57F18A17" w14:textId="77777777" w:rsidR="00000000" w:rsidRDefault="00C0421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_Toc115091791 \h </w:instrText>
      </w:r>
      <w:r>
        <w:fldChar w:fldCharType="separate"/>
      </w:r>
      <w:r>
        <w:t>71</w:t>
      </w:r>
      <w:r>
        <w:fldChar w:fldCharType="end"/>
      </w:r>
    </w:p>
    <w:p w14:paraId="684B72B0" w14:textId="77777777" w:rsidR="00000000" w:rsidRDefault="00C0421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_Toc115091792 \h </w:instrText>
      </w:r>
      <w:r>
        <w:fldChar w:fldCharType="separate"/>
      </w:r>
      <w:r>
        <w:t>84</w:t>
      </w:r>
      <w:r>
        <w:fldChar w:fldCharType="end"/>
      </w:r>
    </w:p>
    <w:p w14:paraId="317BBE14" w14:textId="77777777" w:rsidR="00000000" w:rsidRDefault="00C0421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_Toc115091793 \h </w:instrText>
      </w:r>
      <w:r>
        <w:fldChar w:fldCharType="separate"/>
      </w:r>
      <w:r>
        <w:t>85</w:t>
      </w:r>
      <w:r>
        <w:fldChar w:fldCharType="end"/>
      </w:r>
    </w:p>
    <w:p w14:paraId="7337CD92" w14:textId="77777777" w:rsidR="00000000" w:rsidRDefault="00C04217">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_Toc115091794 \h </w:instrText>
      </w:r>
      <w:r>
        <w:fldChar w:fldCharType="separate"/>
      </w:r>
      <w:r>
        <w:t>86</w:t>
      </w:r>
      <w:r>
        <w:fldChar w:fldCharType="end"/>
      </w:r>
    </w:p>
    <w:p w14:paraId="3ED63EBE" w14:textId="77777777" w:rsidR="00000000" w:rsidRDefault="00C04217">
      <w:pPr>
        <w:pStyle w:val="TOC1"/>
        <w:tabs>
          <w:tab w:val="right" w:leader="dot" w:pos="8296"/>
        </w:tabs>
        <w:ind w:right="0"/>
        <w:rPr>
          <w:rFonts w:ascii="Times New Roman" w:hAnsi="Times New Roman" w:cs="Times New Roman"/>
          <w:sz w:val="24"/>
          <w:szCs w:val="24"/>
        </w:rPr>
      </w:pPr>
      <w:r>
        <w:rPr>
          <w:rtl/>
        </w:rPr>
        <w:t>הצעת חוק חובת המכרזים (תיקון מס' 17), התשס"ה-2005</w:t>
      </w:r>
      <w:r>
        <w:tab/>
      </w:r>
      <w:r>
        <w:fldChar w:fldCharType="begin"/>
      </w:r>
      <w:r>
        <w:instrText xml:space="preserve"> PAGEREF _Toc115091795 \h </w:instrText>
      </w:r>
      <w:r>
        <w:fldChar w:fldCharType="separate"/>
      </w:r>
      <w:r>
        <w:t>89</w:t>
      </w:r>
      <w:r>
        <w:fldChar w:fldCharType="end"/>
      </w:r>
    </w:p>
    <w:p w14:paraId="3C31DDA9" w14:textId="77777777" w:rsidR="00000000" w:rsidRDefault="00C0421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_Toc115091796 \h </w:instrText>
      </w:r>
      <w:r>
        <w:fldChar w:fldCharType="separate"/>
      </w:r>
      <w:r>
        <w:t>90</w:t>
      </w:r>
      <w:r>
        <w:fldChar w:fldCharType="end"/>
      </w:r>
    </w:p>
    <w:p w14:paraId="60115FAE" w14:textId="77777777" w:rsidR="00000000" w:rsidRDefault="00C04217">
      <w:pPr>
        <w:pStyle w:val="a0"/>
        <w:jc w:val="center"/>
        <w:rPr>
          <w:rtl/>
        </w:rPr>
      </w:pPr>
      <w:r>
        <w:rPr>
          <w:bCs/>
          <w:szCs w:val="36"/>
          <w:u w:val="single"/>
          <w:rtl/>
        </w:rPr>
        <w:fldChar w:fldCharType="end"/>
      </w:r>
    </w:p>
    <w:p w14:paraId="15907466" w14:textId="77777777" w:rsidR="00000000" w:rsidRDefault="00C04217">
      <w:pPr>
        <w:pStyle w:val="a0"/>
        <w:rPr>
          <w:rtl/>
        </w:rPr>
      </w:pPr>
      <w:r>
        <w:rPr>
          <w:rtl/>
        </w:rPr>
        <w:br w:type="page"/>
      </w:r>
    </w:p>
    <w:p w14:paraId="61CE2CE4" w14:textId="77777777" w:rsidR="00000000" w:rsidRDefault="00C04217">
      <w:pPr>
        <w:pStyle w:val="a0"/>
        <w:rPr>
          <w:rtl/>
        </w:rPr>
      </w:pPr>
    </w:p>
    <w:p w14:paraId="3D9D1DBD" w14:textId="77777777" w:rsidR="00000000" w:rsidRDefault="00C04217">
      <w:pPr>
        <w:pStyle w:val="a0"/>
        <w:rPr>
          <w:rFonts w:hint="cs"/>
          <w:rtl/>
        </w:rPr>
      </w:pPr>
      <w:r>
        <w:rPr>
          <w:rFonts w:hint="cs"/>
          <w:rtl/>
        </w:rPr>
        <w:t>דברי הכנסת</w:t>
      </w:r>
    </w:p>
    <w:p w14:paraId="4F8ABF9D" w14:textId="77777777" w:rsidR="00000000" w:rsidRDefault="00C04217">
      <w:pPr>
        <w:pStyle w:val="a0"/>
        <w:rPr>
          <w:rFonts w:hint="cs"/>
          <w:rtl/>
        </w:rPr>
      </w:pPr>
      <w:r>
        <w:rPr>
          <w:rFonts w:hint="cs"/>
          <w:rtl/>
        </w:rPr>
        <w:t>מד / מושב שלישי / ישיבה רפ"א</w:t>
      </w:r>
    </w:p>
    <w:p w14:paraId="18E5CFB7" w14:textId="77777777" w:rsidR="00000000" w:rsidRDefault="00C04217">
      <w:pPr>
        <w:pStyle w:val="a0"/>
        <w:rPr>
          <w:rFonts w:hint="cs"/>
          <w:rtl/>
        </w:rPr>
      </w:pPr>
      <w:r>
        <w:rPr>
          <w:rFonts w:hint="cs"/>
          <w:rtl/>
        </w:rPr>
        <w:t>י"ז באלול התשס"ה / 21 בספטמבר 2005 / 44</w:t>
      </w:r>
    </w:p>
    <w:p w14:paraId="435E659D" w14:textId="77777777" w:rsidR="00000000" w:rsidRDefault="00C04217">
      <w:pPr>
        <w:pStyle w:val="a0"/>
        <w:rPr>
          <w:rFonts w:hint="cs"/>
          <w:rtl/>
        </w:rPr>
      </w:pPr>
      <w:r>
        <w:rPr>
          <w:rFonts w:hint="cs"/>
          <w:rtl/>
        </w:rPr>
        <w:t>חוברת מ"ד</w:t>
      </w:r>
    </w:p>
    <w:p w14:paraId="176D127A" w14:textId="77777777" w:rsidR="00000000" w:rsidRDefault="00C04217">
      <w:pPr>
        <w:pStyle w:val="a0"/>
        <w:rPr>
          <w:rFonts w:hint="cs"/>
          <w:rtl/>
        </w:rPr>
      </w:pPr>
      <w:r>
        <w:rPr>
          <w:rFonts w:hint="cs"/>
          <w:rtl/>
        </w:rPr>
        <w:t>יש</w:t>
      </w:r>
      <w:r>
        <w:rPr>
          <w:rFonts w:hint="cs"/>
          <w:rtl/>
        </w:rPr>
        <w:t>יבה רפ"א</w:t>
      </w:r>
    </w:p>
    <w:p w14:paraId="4E6A8F03" w14:textId="77777777" w:rsidR="00000000" w:rsidRDefault="00C04217">
      <w:pPr>
        <w:pStyle w:val="a5"/>
        <w:bidi/>
        <w:rPr>
          <w:rFonts w:hint="cs"/>
          <w:rtl/>
        </w:rPr>
      </w:pPr>
    </w:p>
    <w:p w14:paraId="68FD44DF" w14:textId="77777777" w:rsidR="00000000" w:rsidRDefault="00C04217">
      <w:pPr>
        <w:pStyle w:val="-0"/>
        <w:rPr>
          <w:rFonts w:hint="cs"/>
          <w:rtl/>
        </w:rPr>
      </w:pPr>
      <w:r>
        <w:rPr>
          <w:rFonts w:hint="cs"/>
          <w:rtl/>
        </w:rPr>
        <w:t>כנס מיוחד</w:t>
      </w:r>
    </w:p>
    <w:p w14:paraId="57481699" w14:textId="77777777" w:rsidR="00000000" w:rsidRDefault="00C04217">
      <w:pPr>
        <w:pStyle w:val="a5"/>
        <w:bidi/>
        <w:rPr>
          <w:rFonts w:hint="cs"/>
          <w:rtl/>
        </w:rPr>
      </w:pPr>
    </w:p>
    <w:p w14:paraId="0397C187" w14:textId="77777777" w:rsidR="00000000" w:rsidRDefault="00C04217">
      <w:pPr>
        <w:pStyle w:val="a5"/>
        <w:bidi/>
        <w:rPr>
          <w:rFonts w:hint="cs"/>
          <w:rtl/>
        </w:rPr>
      </w:pPr>
      <w:r>
        <w:rPr>
          <w:rFonts w:hint="eastAsia"/>
          <w:rtl/>
        </w:rPr>
        <w:t>הישיבה</w:t>
      </w:r>
      <w:r>
        <w:rPr>
          <w:rtl/>
        </w:rPr>
        <w:t xml:space="preserve"> ה</w:t>
      </w:r>
      <w:r>
        <w:rPr>
          <w:rFonts w:hint="cs"/>
          <w:rtl/>
        </w:rPr>
        <w:t xml:space="preserve">מאתיים-ושמונים-ואחת </w:t>
      </w:r>
      <w:r>
        <w:rPr>
          <w:rtl/>
        </w:rPr>
        <w:t>של הכנסת ה</w:t>
      </w:r>
      <w:r>
        <w:rPr>
          <w:rFonts w:hint="cs"/>
          <w:rtl/>
        </w:rPr>
        <w:t>שש-עשרה</w:t>
      </w:r>
    </w:p>
    <w:p w14:paraId="6FE818A1" w14:textId="77777777" w:rsidR="00000000" w:rsidRDefault="00C04217">
      <w:pPr>
        <w:pStyle w:val="a6"/>
        <w:bidi/>
        <w:rPr>
          <w:rtl/>
        </w:rPr>
      </w:pPr>
      <w:r>
        <w:rPr>
          <w:rFonts w:hint="eastAsia"/>
          <w:rtl/>
        </w:rPr>
        <w:t>יום</w:t>
      </w:r>
      <w:r>
        <w:rPr>
          <w:rtl/>
        </w:rPr>
        <w:t xml:space="preserve"> רביעי,</w:t>
      </w:r>
      <w:r>
        <w:rPr>
          <w:rFonts w:hint="cs"/>
          <w:rtl/>
        </w:rPr>
        <w:t xml:space="preserve"> </w:t>
      </w:r>
      <w:r>
        <w:rPr>
          <w:rtl/>
        </w:rPr>
        <w:t xml:space="preserve">י"ז באלול </w:t>
      </w:r>
      <w:r>
        <w:rPr>
          <w:rFonts w:hint="cs"/>
          <w:rtl/>
        </w:rPr>
        <w:t>ה</w:t>
      </w:r>
      <w:r>
        <w:rPr>
          <w:rtl/>
        </w:rPr>
        <w:t>תשס"ה (21 בספטמבר 2005)</w:t>
      </w:r>
    </w:p>
    <w:p w14:paraId="3605C85B" w14:textId="77777777" w:rsidR="00000000" w:rsidRDefault="00C04217">
      <w:pPr>
        <w:pStyle w:val="a7"/>
        <w:bidi/>
        <w:rPr>
          <w:rFonts w:hint="cs"/>
          <w:rtl/>
        </w:rPr>
      </w:pPr>
      <w:r>
        <w:rPr>
          <w:rFonts w:hint="eastAsia"/>
          <w:rtl/>
        </w:rPr>
        <w:t>ירושלים</w:t>
      </w:r>
      <w:r>
        <w:rPr>
          <w:rtl/>
        </w:rPr>
        <w:t xml:space="preserve">, הכנסת, שעה </w:t>
      </w:r>
      <w:r>
        <w:rPr>
          <w:rFonts w:hint="cs"/>
          <w:rtl/>
        </w:rPr>
        <w:t>12:02</w:t>
      </w:r>
    </w:p>
    <w:p w14:paraId="16E42C3E" w14:textId="77777777" w:rsidR="00000000" w:rsidRDefault="00C04217">
      <w:pPr>
        <w:pStyle w:val="a0"/>
        <w:rPr>
          <w:rFonts w:hint="cs"/>
          <w:rtl/>
        </w:rPr>
      </w:pPr>
    </w:p>
    <w:p w14:paraId="4A82108D" w14:textId="77777777" w:rsidR="00000000" w:rsidRDefault="00C04217">
      <w:pPr>
        <w:pStyle w:val="a2"/>
        <w:rPr>
          <w:rtl/>
        </w:rPr>
      </w:pPr>
    </w:p>
    <w:p w14:paraId="7AC1DCBE" w14:textId="77777777" w:rsidR="00000000" w:rsidRDefault="00C04217">
      <w:pPr>
        <w:pStyle w:val="a2"/>
        <w:rPr>
          <w:rFonts w:hint="cs"/>
          <w:rtl/>
        </w:rPr>
      </w:pPr>
      <w:bookmarkStart w:id="0" w:name="CS119952FI0119952T21_09_2005_12_17_38"/>
      <w:bookmarkStart w:id="1" w:name="_Toc115091754"/>
      <w:bookmarkEnd w:id="0"/>
      <w:r>
        <w:rPr>
          <w:rtl/>
        </w:rPr>
        <w:t>דברי יושב-ראש הכנסת לזכרו של שמעון ויזנטל</w:t>
      </w:r>
      <w:r>
        <w:rPr>
          <w:rFonts w:hint="cs"/>
          <w:rtl/>
        </w:rPr>
        <w:t>,</w:t>
      </w:r>
      <w:r>
        <w:rPr>
          <w:rtl/>
        </w:rPr>
        <w:t xml:space="preserve"> </w:t>
      </w:r>
      <w:r>
        <w:rPr>
          <w:rFonts w:hint="cs"/>
          <w:rtl/>
        </w:rPr>
        <w:t>זיכרונו לברכה</w:t>
      </w:r>
      <w:bookmarkEnd w:id="1"/>
    </w:p>
    <w:p w14:paraId="7A3E57F6" w14:textId="77777777" w:rsidR="00000000" w:rsidRDefault="00C04217">
      <w:pPr>
        <w:pStyle w:val="-0"/>
        <w:rPr>
          <w:rFonts w:hint="cs"/>
          <w:rtl/>
        </w:rPr>
      </w:pPr>
    </w:p>
    <w:p w14:paraId="44C16AC8" w14:textId="77777777" w:rsidR="00000000" w:rsidRDefault="00C04217">
      <w:pPr>
        <w:pStyle w:val="af1"/>
        <w:rPr>
          <w:rtl/>
        </w:rPr>
      </w:pPr>
      <w:r>
        <w:rPr>
          <w:rFonts w:hint="eastAsia"/>
          <w:rtl/>
        </w:rPr>
        <w:t>היו</w:t>
      </w:r>
      <w:r>
        <w:rPr>
          <w:rtl/>
        </w:rPr>
        <w:t>"ר ראובן ריבלין:</w:t>
      </w:r>
    </w:p>
    <w:p w14:paraId="4B2A6295" w14:textId="77777777" w:rsidR="00000000" w:rsidRDefault="00C04217">
      <w:pPr>
        <w:pStyle w:val="a0"/>
        <w:rPr>
          <w:rFonts w:hint="cs"/>
          <w:rtl/>
        </w:rPr>
      </w:pPr>
    </w:p>
    <w:p w14:paraId="3414C57F" w14:textId="77777777" w:rsidR="00000000" w:rsidRDefault="00C04217">
      <w:pPr>
        <w:pStyle w:val="a0"/>
        <w:rPr>
          <w:rFonts w:hint="cs"/>
          <w:rtl/>
        </w:rPr>
      </w:pPr>
      <w:r>
        <w:rPr>
          <w:rFonts w:hint="cs"/>
          <w:rtl/>
        </w:rPr>
        <w:t>חברי הכנסת, היום יום רביעי, י"ז באלו</w:t>
      </w:r>
      <w:r>
        <w:rPr>
          <w:rFonts w:hint="cs"/>
          <w:rtl/>
        </w:rPr>
        <w:t xml:space="preserve">ל התשס"ה, 21 בחודש ספטמבר 2005 למניינם, אני מתכבד לפתוח את ישיבת הכנסת המיוחדת שהתכנסה על-פי בקשתם של 75 חברי כנסת, שחלקם נמצאים כאן באולם; חלקם המזערי.  </w:t>
      </w:r>
    </w:p>
    <w:p w14:paraId="1BE96B09" w14:textId="77777777" w:rsidR="00000000" w:rsidRDefault="00C04217">
      <w:pPr>
        <w:pStyle w:val="a0"/>
        <w:rPr>
          <w:rFonts w:hint="cs"/>
          <w:rtl/>
        </w:rPr>
      </w:pPr>
    </w:p>
    <w:p w14:paraId="64BC0033" w14:textId="77777777" w:rsidR="00000000" w:rsidRDefault="00C04217">
      <w:pPr>
        <w:pStyle w:val="a0"/>
        <w:rPr>
          <w:rFonts w:hint="cs"/>
          <w:rtl/>
        </w:rPr>
      </w:pPr>
      <w:r>
        <w:rPr>
          <w:rFonts w:hint="cs"/>
          <w:rtl/>
        </w:rPr>
        <w:t>אבל, רבותי חברי הכנסת, איננו יכולים להתחיל בסדר-היום בלי שנביע את רחשי לבנו, ונודיע שהכנסת מרכינה רא</w:t>
      </w:r>
      <w:r>
        <w:rPr>
          <w:rFonts w:hint="cs"/>
          <w:rtl/>
        </w:rPr>
        <w:t>שה לזכרו של שמעון ויזנטל, זיכרונו לברכה, שהלך לעולמו שבע-ימים ומעשים. שמעון ויזנטל היה איש שנלחם בשמם של ששת מיליוני הנרצחים בשואה. פעילותו העיקשת לאיתור מבצעי הפשע הנורא מכול - רצח עם, חשפה את מנגנון ההשמדה הנאצי והעניקה לנו את התחושה של קיום משפט צדק לצו</w:t>
      </w:r>
      <w:r>
        <w:rPr>
          <w:rFonts w:hint="cs"/>
          <w:rtl/>
        </w:rPr>
        <w:t>ררי ישראל ושל כבוד עצמי ליהודים. שמעון ויזנטל עבד לבדו, מוסד של איש אחד. בפעילותו להעמדת הפושעים הנאצים לדין הוא עורר את מצפון העולם והבהיר לאנושות, כי מעשי הרצח וההשמדה אינם רק עניין יהודי. העולם, ששתק עת נספו ששת מיליוני היהודים, הבין שאסור שתופעה כזאת ת</w:t>
      </w:r>
      <w:r>
        <w:rPr>
          <w:rFonts w:hint="cs"/>
          <w:rtl/>
        </w:rPr>
        <w:t xml:space="preserve">ידון לשכחה וכי יש צורך להילחם בכל מקום שבו היא תנסה להרים את ראשה. </w:t>
      </w:r>
    </w:p>
    <w:p w14:paraId="1B608CC1" w14:textId="77777777" w:rsidR="00000000" w:rsidRDefault="00C04217">
      <w:pPr>
        <w:pStyle w:val="a0"/>
        <w:rPr>
          <w:rFonts w:hint="cs"/>
          <w:rtl/>
        </w:rPr>
      </w:pPr>
    </w:p>
    <w:p w14:paraId="620494FD" w14:textId="77777777" w:rsidR="00000000" w:rsidRDefault="00C04217">
      <w:pPr>
        <w:pStyle w:val="a0"/>
        <w:rPr>
          <w:rFonts w:hint="cs"/>
          <w:rtl/>
        </w:rPr>
      </w:pPr>
      <w:r>
        <w:rPr>
          <w:rFonts w:hint="cs"/>
          <w:rtl/>
        </w:rPr>
        <w:t xml:space="preserve">קולו ומצפונו של שמעון ויזנטל יחסרו לנו. תהי נשמתו צרורה בצרור החיים. </w:t>
      </w:r>
    </w:p>
    <w:p w14:paraId="64D495AF" w14:textId="77777777" w:rsidR="00000000" w:rsidRDefault="00C04217">
      <w:pPr>
        <w:pStyle w:val="a0"/>
        <w:rPr>
          <w:rFonts w:hint="cs"/>
          <w:rtl/>
        </w:rPr>
      </w:pPr>
    </w:p>
    <w:p w14:paraId="4A7F4A5E" w14:textId="77777777" w:rsidR="00000000" w:rsidRDefault="00C04217">
      <w:pPr>
        <w:pStyle w:val="a0"/>
        <w:rPr>
          <w:rFonts w:hint="cs"/>
          <w:rtl/>
        </w:rPr>
      </w:pPr>
    </w:p>
    <w:p w14:paraId="1054D24A" w14:textId="77777777" w:rsidR="00000000" w:rsidRDefault="00C04217">
      <w:pPr>
        <w:pStyle w:val="a2"/>
        <w:rPr>
          <w:rtl/>
        </w:rPr>
      </w:pPr>
    </w:p>
    <w:p w14:paraId="21142811" w14:textId="77777777" w:rsidR="00000000" w:rsidRDefault="00C04217">
      <w:pPr>
        <w:pStyle w:val="a2"/>
        <w:rPr>
          <w:rFonts w:hint="cs"/>
          <w:rtl/>
        </w:rPr>
      </w:pPr>
      <w:bookmarkStart w:id="2" w:name="_Toc115091755"/>
      <w:r>
        <w:rPr>
          <w:rFonts w:hint="cs"/>
          <w:rtl/>
        </w:rPr>
        <w:t>מסמכים שהונחו על שולחן הכנסת</w:t>
      </w:r>
      <w:bookmarkEnd w:id="2"/>
      <w:r>
        <w:rPr>
          <w:rFonts w:hint="cs"/>
          <w:rtl/>
        </w:rPr>
        <w:t xml:space="preserve"> </w:t>
      </w:r>
    </w:p>
    <w:p w14:paraId="1D51DD15" w14:textId="77777777" w:rsidR="00000000" w:rsidRDefault="00C04217">
      <w:pPr>
        <w:pStyle w:val="a0"/>
        <w:ind w:firstLine="0"/>
        <w:rPr>
          <w:rFonts w:hint="cs"/>
          <w:rtl/>
        </w:rPr>
      </w:pPr>
    </w:p>
    <w:p w14:paraId="689B3E5A" w14:textId="77777777" w:rsidR="00000000" w:rsidRDefault="00C04217">
      <w:pPr>
        <w:pStyle w:val="af1"/>
        <w:rPr>
          <w:rtl/>
        </w:rPr>
      </w:pPr>
      <w:r>
        <w:rPr>
          <w:rFonts w:hint="eastAsia"/>
          <w:rtl/>
        </w:rPr>
        <w:t>היו</w:t>
      </w:r>
      <w:r>
        <w:rPr>
          <w:rtl/>
        </w:rPr>
        <w:t>"ר ראובן ריבלין:</w:t>
      </w:r>
    </w:p>
    <w:p w14:paraId="26B3E6BA" w14:textId="77777777" w:rsidR="00000000" w:rsidRDefault="00C04217">
      <w:pPr>
        <w:pStyle w:val="a0"/>
        <w:rPr>
          <w:rFonts w:hint="cs"/>
          <w:rtl/>
        </w:rPr>
      </w:pPr>
    </w:p>
    <w:p w14:paraId="5EA733DA" w14:textId="77777777" w:rsidR="00000000" w:rsidRDefault="00C04217">
      <w:pPr>
        <w:pStyle w:val="a0"/>
        <w:rPr>
          <w:rFonts w:hint="cs"/>
          <w:rtl/>
        </w:rPr>
      </w:pPr>
      <w:r>
        <w:rPr>
          <w:rFonts w:hint="cs"/>
          <w:rtl/>
        </w:rPr>
        <w:t xml:space="preserve">רבותי חברי הכנסת, לפני שנתחיל בסדר-היום - הודעה למזכיר הכנסת. </w:t>
      </w:r>
    </w:p>
    <w:p w14:paraId="4F7D1A92" w14:textId="77777777" w:rsidR="00000000" w:rsidRDefault="00C04217">
      <w:pPr>
        <w:pStyle w:val="a0"/>
        <w:rPr>
          <w:rFonts w:hint="cs"/>
          <w:rtl/>
        </w:rPr>
      </w:pPr>
    </w:p>
    <w:p w14:paraId="0D712DDB" w14:textId="77777777" w:rsidR="00000000" w:rsidRDefault="00C04217">
      <w:pPr>
        <w:pStyle w:val="a"/>
        <w:rPr>
          <w:rtl/>
        </w:rPr>
      </w:pPr>
      <w:bookmarkStart w:id="3" w:name="FS000000650T21_09_2005_12_08_25"/>
      <w:bookmarkStart w:id="4" w:name="_Toc115091756"/>
      <w:bookmarkEnd w:id="3"/>
      <w:r>
        <w:rPr>
          <w:rFonts w:hint="eastAsia"/>
          <w:rtl/>
        </w:rPr>
        <w:t>מזכיר</w:t>
      </w:r>
      <w:r>
        <w:rPr>
          <w:rtl/>
        </w:rPr>
        <w:t xml:space="preserve"> הכנסת אריה האן:</w:t>
      </w:r>
      <w:bookmarkEnd w:id="4"/>
    </w:p>
    <w:p w14:paraId="49F8E3BB" w14:textId="77777777" w:rsidR="00000000" w:rsidRDefault="00C04217">
      <w:pPr>
        <w:pStyle w:val="a0"/>
        <w:rPr>
          <w:rFonts w:hint="cs"/>
          <w:rtl/>
        </w:rPr>
      </w:pPr>
    </w:p>
    <w:p w14:paraId="6C45471C" w14:textId="77777777" w:rsidR="00000000" w:rsidRDefault="00C04217">
      <w:pPr>
        <w:pStyle w:val="a0"/>
        <w:rPr>
          <w:rFonts w:hint="cs"/>
          <w:rtl/>
        </w:rPr>
      </w:pPr>
      <w:r>
        <w:rPr>
          <w:rFonts w:hint="cs"/>
          <w:rtl/>
        </w:rPr>
        <w:t xml:space="preserve">ברשות יושב-ראש הכנסת, הנני מתכבד להודיעכם כי הונחו על שולחן הכנסת - לקריאה שנייה ולקריאה שלישית: הצעת חוק חובת המכרזים (תיקון מס' 17), התשס"ה-2005, שהחזירה ועדת החוקה, חוק ומשפט. </w:t>
      </w:r>
    </w:p>
    <w:p w14:paraId="38C5F6A2" w14:textId="77777777" w:rsidR="00000000" w:rsidRDefault="00C04217">
      <w:pPr>
        <w:pStyle w:val="a0"/>
        <w:rPr>
          <w:rFonts w:hint="cs"/>
          <w:rtl/>
        </w:rPr>
      </w:pPr>
    </w:p>
    <w:p w14:paraId="1D936943" w14:textId="77777777" w:rsidR="00000000" w:rsidRDefault="00C04217">
      <w:pPr>
        <w:pStyle w:val="a0"/>
        <w:rPr>
          <w:rFonts w:hint="cs"/>
          <w:rtl/>
        </w:rPr>
      </w:pPr>
      <w:r>
        <w:rPr>
          <w:rFonts w:hint="cs"/>
          <w:rtl/>
        </w:rPr>
        <w:t>עוד הונחה היום על שולחן הכנסת - חוברת דין-וחשבון ל</w:t>
      </w:r>
      <w:r>
        <w:rPr>
          <w:rFonts w:hint="cs"/>
          <w:rtl/>
        </w:rPr>
        <w:t xml:space="preserve">ביצוע תוכנית עבודה לבטיחות בדרכים לשנת 2005, מטעם משרד התחבורה. תודה רבה. </w:t>
      </w:r>
    </w:p>
    <w:p w14:paraId="3B3A02F6" w14:textId="77777777" w:rsidR="00000000" w:rsidRDefault="00C04217">
      <w:pPr>
        <w:pStyle w:val="a0"/>
        <w:rPr>
          <w:rFonts w:hint="cs"/>
          <w:rtl/>
        </w:rPr>
      </w:pPr>
    </w:p>
    <w:p w14:paraId="3B90661E" w14:textId="77777777" w:rsidR="00000000" w:rsidRDefault="00C04217">
      <w:pPr>
        <w:pStyle w:val="a0"/>
        <w:rPr>
          <w:rFonts w:hint="cs"/>
          <w:rtl/>
        </w:rPr>
      </w:pPr>
    </w:p>
    <w:p w14:paraId="2DAA6311" w14:textId="77777777" w:rsidR="00000000" w:rsidRDefault="00C04217">
      <w:pPr>
        <w:pStyle w:val="a2"/>
        <w:rPr>
          <w:rtl/>
        </w:rPr>
      </w:pPr>
    </w:p>
    <w:p w14:paraId="7CA758AA" w14:textId="77777777" w:rsidR="00000000" w:rsidRDefault="00C04217">
      <w:pPr>
        <w:pStyle w:val="a2"/>
        <w:rPr>
          <w:rFonts w:hint="cs"/>
          <w:rtl/>
        </w:rPr>
      </w:pPr>
      <w:bookmarkStart w:id="5" w:name="CS119858FI0119858T21_09_2005_12_23_03"/>
      <w:bookmarkStart w:id="6" w:name="_Toc115091757"/>
      <w:bookmarkEnd w:id="5"/>
      <w:r>
        <w:rPr>
          <w:rtl/>
        </w:rPr>
        <w:t>הצעה לסדר</w:t>
      </w:r>
      <w:bookmarkEnd w:id="6"/>
    </w:p>
    <w:p w14:paraId="3B017BA0" w14:textId="77777777" w:rsidR="00000000" w:rsidRDefault="00C04217">
      <w:pPr>
        <w:pStyle w:val="-0"/>
        <w:rPr>
          <w:rFonts w:hint="cs"/>
          <w:rtl/>
        </w:rPr>
      </w:pPr>
    </w:p>
    <w:p w14:paraId="42F08B5B" w14:textId="77777777" w:rsidR="00000000" w:rsidRDefault="00C04217">
      <w:pPr>
        <w:pStyle w:val="af1"/>
        <w:rPr>
          <w:rtl/>
        </w:rPr>
      </w:pPr>
      <w:r>
        <w:rPr>
          <w:rFonts w:hint="eastAsia"/>
          <w:rtl/>
        </w:rPr>
        <w:t>היו</w:t>
      </w:r>
      <w:r>
        <w:rPr>
          <w:rtl/>
        </w:rPr>
        <w:t>"ר ראובן ריבלין:</w:t>
      </w:r>
    </w:p>
    <w:p w14:paraId="211F00EC" w14:textId="77777777" w:rsidR="00000000" w:rsidRDefault="00C04217">
      <w:pPr>
        <w:pStyle w:val="a0"/>
        <w:rPr>
          <w:rFonts w:hint="cs"/>
          <w:rtl/>
        </w:rPr>
      </w:pPr>
    </w:p>
    <w:p w14:paraId="3D730F90" w14:textId="77777777" w:rsidR="00000000" w:rsidRDefault="00C04217">
      <w:pPr>
        <w:pStyle w:val="a0"/>
        <w:rPr>
          <w:rFonts w:hint="cs"/>
          <w:rtl/>
        </w:rPr>
      </w:pPr>
      <w:r>
        <w:rPr>
          <w:rFonts w:hint="cs"/>
          <w:rtl/>
        </w:rPr>
        <w:t>תודה רבה. רבותי חברי הכנסת, לפני שנתחיל בהצעות לסדר-היום, אני חושב שהצעתו ובקשתו של חבר הכנסת רן כהן, שנתמכה גם על-ידי בקשתו של חבר הכנסת חיים אור</w:t>
      </w:r>
      <w:r>
        <w:rPr>
          <w:rFonts w:hint="cs"/>
          <w:rtl/>
        </w:rPr>
        <w:t>ון, מסיעתו של חבר הכנסת רן כהן, לפי סעיף 53(א), לבוא ולזעוק את זעקת בתי-הספר ובעיקר את זעקת  תלמידי בתי-הספר, על כך שמקפחים את זכותם להיות מלווים באחות בית-הספר, מוסד שמלווה אותנו מאז קום המדינה ואין בלתו. לפני שנה כמעט נפלה הגזירה הזאת על ראשנו, והכנסת מנ</w:t>
      </w:r>
      <w:r>
        <w:rPr>
          <w:rFonts w:hint="cs"/>
          <w:rtl/>
        </w:rPr>
        <w:t xml:space="preserve">עה זאת. אני מזמין את חבר הכנסת רן כהן, באופן יוצא דופן.  אין לי פרוצדורה לתת לעוד אנשים, לצערי הרב. </w:t>
      </w:r>
      <w:bookmarkStart w:id="7" w:name="FS000000507T21_09_2005_12_09_33"/>
      <w:bookmarkEnd w:id="7"/>
    </w:p>
    <w:p w14:paraId="0228D923" w14:textId="77777777" w:rsidR="00000000" w:rsidRDefault="00C04217">
      <w:pPr>
        <w:pStyle w:val="a0"/>
        <w:rPr>
          <w:rFonts w:hint="cs"/>
          <w:rtl/>
        </w:rPr>
      </w:pPr>
    </w:p>
    <w:p w14:paraId="741ED4AD" w14:textId="77777777" w:rsidR="00000000" w:rsidRDefault="00C04217">
      <w:pPr>
        <w:pStyle w:val="a"/>
        <w:rPr>
          <w:rtl/>
        </w:rPr>
      </w:pPr>
      <w:bookmarkStart w:id="8" w:name="FS000000507T21_09_2005_12_25_22"/>
      <w:bookmarkStart w:id="9" w:name="_Toc115091758"/>
      <w:bookmarkEnd w:id="8"/>
      <w:r>
        <w:rPr>
          <w:rtl/>
        </w:rPr>
        <w:t>רן כהן (מרצ-יחד):</w:t>
      </w:r>
      <w:bookmarkEnd w:id="9"/>
    </w:p>
    <w:p w14:paraId="5DD1DD32" w14:textId="77777777" w:rsidR="00000000" w:rsidRDefault="00C04217">
      <w:pPr>
        <w:pStyle w:val="a0"/>
        <w:rPr>
          <w:rtl/>
        </w:rPr>
      </w:pPr>
    </w:p>
    <w:p w14:paraId="571FAABE" w14:textId="77777777" w:rsidR="00000000" w:rsidRDefault="00C04217">
      <w:pPr>
        <w:pStyle w:val="a0"/>
        <w:rPr>
          <w:rFonts w:hint="cs"/>
          <w:rtl/>
        </w:rPr>
      </w:pPr>
      <w:r>
        <w:rPr>
          <w:rFonts w:hint="cs"/>
          <w:rtl/>
        </w:rPr>
        <w:t>אדוני היושב-ראש, אדוני השר, חברות וחברי הכנסת, אני מאד מודה לך, אדוני היושב-ראש, על הרגישות העצומה שאתה מגלה בנושא הבריאותי-החברתי הזה.</w:t>
      </w:r>
      <w:r>
        <w:rPr>
          <w:rFonts w:hint="cs"/>
          <w:rtl/>
        </w:rPr>
        <w:t xml:space="preserve"> המדובר בכך, רבותי, שבסוף השבוע הזה נגמר תקציב של 54 מיליון שקל בעבור אחיות בריאות הציבור בבתי-הספר. בשנים עברו התקציב היה הרבה יותר גדול. הוא היה 84 מיליון, לאחר מכן הוא ירד ל-70, הורד ל-54, והנה הוא נגמר בחודש ספטמבר. למעשה, הדבר מהווה סכנה איומה ונוראה </w:t>
      </w:r>
      <w:r>
        <w:rPr>
          <w:rFonts w:hint="cs"/>
          <w:rtl/>
        </w:rPr>
        <w:t xml:space="preserve">גם על תלמידי בתי-הספר וגם על טיפות-חלב, כי בחלק מהמקרים מדובר באותן אחיות. המשמעות היא חדה, ברורה וקשה. המדובר הוא בכך שהיום הרפואה המונעת בישראל מכסה 95% של הילדים בארץ. </w:t>
      </w:r>
    </w:p>
    <w:p w14:paraId="74E62438" w14:textId="77777777" w:rsidR="00000000" w:rsidRDefault="00C04217">
      <w:pPr>
        <w:pStyle w:val="a0"/>
        <w:rPr>
          <w:rFonts w:hint="cs"/>
          <w:rtl/>
        </w:rPr>
      </w:pPr>
    </w:p>
    <w:p w14:paraId="3C087972" w14:textId="77777777" w:rsidR="00000000" w:rsidRDefault="00C04217">
      <w:pPr>
        <w:pStyle w:val="a0"/>
        <w:rPr>
          <w:rFonts w:hint="cs"/>
          <w:rtl/>
        </w:rPr>
      </w:pPr>
      <w:r>
        <w:rPr>
          <w:rFonts w:hint="cs"/>
          <w:rtl/>
        </w:rPr>
        <w:t>קיומה של הרפואה המונעת הוא זה שמצליח לשמור על בריאותם של ילדי ישראל ברמה הגבוהה ביו</w:t>
      </w:r>
      <w:r>
        <w:rPr>
          <w:rFonts w:hint="cs"/>
          <w:rtl/>
        </w:rPr>
        <w:t>תר. זה אחד הדגמים החשובים ביותר בעולם. כל העולם בא ללמוד מאתנו, ועכשיו, בגלל מדיניות הממשלה אנחנו הורסים את אחד הנדבכים הבריאותיים הכי חשובים. הדבר הזה לא יכול לעבור לסדר-היום, אדוני היושב-ראש. אנחנו חייבים להבטיח שהשירות הזה יימשך. ילדי ישראל לא יכולים לה</w:t>
      </w:r>
      <w:r>
        <w:rPr>
          <w:rFonts w:hint="cs"/>
          <w:rtl/>
        </w:rPr>
        <w:t xml:space="preserve">ימצא בסכנה הזאת. </w:t>
      </w:r>
    </w:p>
    <w:p w14:paraId="2C27E30E" w14:textId="77777777" w:rsidR="00000000" w:rsidRDefault="00C04217">
      <w:pPr>
        <w:pStyle w:val="a0"/>
        <w:rPr>
          <w:rFonts w:hint="cs"/>
          <w:rtl/>
        </w:rPr>
      </w:pPr>
    </w:p>
    <w:p w14:paraId="113E655C" w14:textId="77777777" w:rsidR="00000000" w:rsidRDefault="00C04217">
      <w:pPr>
        <w:pStyle w:val="a0"/>
        <w:rPr>
          <w:rFonts w:hint="cs"/>
          <w:rtl/>
        </w:rPr>
      </w:pPr>
      <w:r>
        <w:rPr>
          <w:rFonts w:hint="cs"/>
          <w:rtl/>
        </w:rPr>
        <w:t>צריך לזכור דבר אחד: האלטרנטיבה היחידה היא, שהילדים הללו לא יאתרו בזמן את הבעיה שיכולה לגרום להם לפגיעה בריאותית כדי לטפל בה כפי שצריך. כאשר הם יחלו, הם כבר יצטרכו להיות מטופלים בבתי-החולים. כל זה מיועד רק לדבר אחד - לחסל את טיפות-החלב ול</w:t>
      </w:r>
      <w:r>
        <w:rPr>
          <w:rFonts w:hint="cs"/>
          <w:rtl/>
        </w:rPr>
        <w:t xml:space="preserve">חסל את שירות הבריאות לתלמידי ישראל בבתי-הספר. זה ממש מהלך מחריד, וחייבים לזעוק כלפי הממשלה שהיא תדאג שהוא יימשך כבר מהשבוע הזה, כדי שנוכל להבטיח בריאות לילדי ישראל. </w:t>
      </w:r>
    </w:p>
    <w:p w14:paraId="21C322A9" w14:textId="77777777" w:rsidR="00000000" w:rsidRDefault="00C04217">
      <w:pPr>
        <w:pStyle w:val="a0"/>
        <w:rPr>
          <w:rFonts w:hint="cs"/>
          <w:rtl/>
        </w:rPr>
      </w:pPr>
    </w:p>
    <w:p w14:paraId="561575A0" w14:textId="77777777" w:rsidR="00000000" w:rsidRDefault="00C04217">
      <w:pPr>
        <w:pStyle w:val="af1"/>
        <w:rPr>
          <w:rtl/>
        </w:rPr>
      </w:pPr>
      <w:r>
        <w:rPr>
          <w:rFonts w:hint="eastAsia"/>
          <w:rtl/>
        </w:rPr>
        <w:t>היו</w:t>
      </w:r>
      <w:r>
        <w:rPr>
          <w:rtl/>
        </w:rPr>
        <w:t>"ר ראובן ריבלין:</w:t>
      </w:r>
    </w:p>
    <w:p w14:paraId="104E58DD" w14:textId="77777777" w:rsidR="00000000" w:rsidRDefault="00C04217">
      <w:pPr>
        <w:pStyle w:val="a0"/>
        <w:rPr>
          <w:rFonts w:hint="cs"/>
          <w:rtl/>
        </w:rPr>
      </w:pPr>
    </w:p>
    <w:p w14:paraId="28B3D2AE" w14:textId="77777777" w:rsidR="00000000" w:rsidRDefault="00C04217">
      <w:pPr>
        <w:pStyle w:val="a0"/>
        <w:rPr>
          <w:rFonts w:hint="cs"/>
          <w:rtl/>
        </w:rPr>
      </w:pPr>
      <w:r>
        <w:rPr>
          <w:rFonts w:hint="cs"/>
          <w:rtl/>
        </w:rPr>
        <w:t>תמתין על הבמה. אני חשבתי שההצעה שלך היא כל כך חשובה שביקשתי משר הברי</w:t>
      </w:r>
      <w:r>
        <w:rPr>
          <w:rFonts w:hint="cs"/>
          <w:rtl/>
        </w:rPr>
        <w:t xml:space="preserve">אות להתייצב בפנינו. שר הבריאות עסוק היום בשני נושאים שהוא קבע אותם מראש </w:t>
      </w:r>
      <w:r>
        <w:rPr>
          <w:rtl/>
        </w:rPr>
        <w:t>–</w:t>
      </w:r>
      <w:r>
        <w:rPr>
          <w:rFonts w:hint="cs"/>
          <w:rtl/>
        </w:rPr>
        <w:t xml:space="preserve"> האחד, פתיחת תחנת טיפת-חלב בקריית-גת, נדמה לי, והשנייה </w:t>
      </w:r>
      <w:r>
        <w:rPr>
          <w:rtl/>
        </w:rPr>
        <w:t>–</w:t>
      </w:r>
      <w:r>
        <w:rPr>
          <w:rFonts w:hint="cs"/>
          <w:rtl/>
        </w:rPr>
        <w:t xml:space="preserve"> חנוכת האגף החדש בבית-החולים רמב"ם. אבל, הוא הואיל בטובו להעביר אלי את נוסח המכתב הזה: </w:t>
      </w:r>
    </w:p>
    <w:p w14:paraId="15A62020" w14:textId="77777777" w:rsidR="00000000" w:rsidRDefault="00C04217">
      <w:pPr>
        <w:pStyle w:val="a0"/>
        <w:rPr>
          <w:rFonts w:hint="cs"/>
          <w:rtl/>
        </w:rPr>
      </w:pPr>
    </w:p>
    <w:p w14:paraId="212B26F8" w14:textId="77777777" w:rsidR="00000000" w:rsidRDefault="00C04217">
      <w:pPr>
        <w:pStyle w:val="a0"/>
        <w:rPr>
          <w:rFonts w:hint="cs"/>
          <w:rtl/>
        </w:rPr>
      </w:pPr>
      <w:r>
        <w:rPr>
          <w:rFonts w:hint="cs"/>
          <w:rtl/>
        </w:rPr>
        <w:t>"לכבוד יושב-ראש הכנסת, מכובדי היושב-רא</w:t>
      </w:r>
      <w:r>
        <w:rPr>
          <w:rFonts w:hint="cs"/>
          <w:rtl/>
        </w:rPr>
        <w:t>ש, שירות הבריאות לתלמיד בבתי-הספר שלנו הוא חיוני לבריאותם של ילדינו. אחיות השירות מפעילות את מערך החיסונים והחינוך החשוב לבריאות. עוד ב- 2003 ביקשו אנשי משרד האוצר לסגור שירות זה. הדבר נמנע עקב התנגדותי הנמרצת, בתמיכה רחבה כאן, בכנסת. ב-2004 קיצץ משרד האוצ</w:t>
      </w:r>
      <w:r>
        <w:rPr>
          <w:rFonts w:hint="cs"/>
          <w:rtl/>
        </w:rPr>
        <w:t>ר את בסיס התקציב של השירות מ-75 מיליון ש</w:t>
      </w:r>
      <w:r>
        <w:rPr>
          <w:rtl/>
        </w:rPr>
        <w:t>"</w:t>
      </w:r>
      <w:r>
        <w:rPr>
          <w:rFonts w:hint="cs"/>
          <w:rtl/>
        </w:rPr>
        <w:t>ח ל-54 מיליון ש"ח. בזכות התערבות יושב-ראש הכנסת וחברי ועדת הכספים נוספו לתקציב משרד הבריאות 17 מיליון ש</w:t>
      </w:r>
      <w:r>
        <w:rPr>
          <w:rtl/>
        </w:rPr>
        <w:t>"</w:t>
      </w:r>
      <w:r>
        <w:rPr>
          <w:rFonts w:hint="cs"/>
          <w:rtl/>
        </w:rPr>
        <w:t>ח שהבטיחו את המשך פעילות השירות. למרבה הצער, ב-2005 שב משרד האוצר והעמיד את התקציב על 54 מיליון ש</w:t>
      </w:r>
      <w:r>
        <w:rPr>
          <w:rtl/>
        </w:rPr>
        <w:t>"</w:t>
      </w:r>
      <w:r>
        <w:rPr>
          <w:rFonts w:hint="cs"/>
          <w:rtl/>
        </w:rPr>
        <w:t>ח. יתירה מזאת</w:t>
      </w:r>
      <w:r>
        <w:rPr>
          <w:rFonts w:hint="cs"/>
          <w:rtl/>
        </w:rPr>
        <w:t xml:space="preserve">, כל אחות שפורשת מעבודתה, משרד האוצר מסרב לאשר העסקת אחות אחרת במקומה. כתוצאה ממדיניות זו של משרד האוצר, השירות נפגע קשות, ואם לא ייתוספו לו לאלתר 17 מיליון ש"ח, לא יהיה מאין להמשיך ולהעסיק את האחיות. </w:t>
      </w:r>
    </w:p>
    <w:p w14:paraId="0F82CC8B" w14:textId="77777777" w:rsidR="00000000" w:rsidRDefault="00C04217">
      <w:pPr>
        <w:pStyle w:val="a0"/>
        <w:rPr>
          <w:rFonts w:hint="cs"/>
          <w:rtl/>
        </w:rPr>
      </w:pPr>
    </w:p>
    <w:p w14:paraId="27ED98CF" w14:textId="77777777" w:rsidR="00000000" w:rsidRDefault="00C04217">
      <w:pPr>
        <w:pStyle w:val="a0"/>
        <w:rPr>
          <w:rFonts w:hint="cs"/>
          <w:rtl/>
        </w:rPr>
      </w:pPr>
      <w:r>
        <w:rPr>
          <w:rFonts w:hint="cs"/>
          <w:rtl/>
        </w:rPr>
        <w:t>"פניתי בעניין זה מספר פעמים לממלא-מקום שר האוצר, ואמש</w:t>
      </w:r>
      <w:r>
        <w:rPr>
          <w:rFonts w:hint="cs"/>
          <w:rtl/>
        </w:rPr>
        <w:t xml:space="preserve">יך לעשות כל שביכולתי כדי שמשרד האוצר יתקצב את הסכום הנדרש ללא דיחוי וללא תנאי, למען בריאותם של ילדינו. אני מודה ליושב-ראש הכנסת ולחברי הכנסת על התמיכה בהעלאת נושא חשוב זה". </w:t>
      </w:r>
    </w:p>
    <w:p w14:paraId="610C0C66" w14:textId="77777777" w:rsidR="00000000" w:rsidRDefault="00C04217">
      <w:pPr>
        <w:pStyle w:val="a0"/>
        <w:rPr>
          <w:rFonts w:hint="cs"/>
          <w:rtl/>
        </w:rPr>
      </w:pPr>
    </w:p>
    <w:p w14:paraId="26447EAC" w14:textId="77777777" w:rsidR="00000000" w:rsidRDefault="00C04217">
      <w:pPr>
        <w:pStyle w:val="a0"/>
        <w:rPr>
          <w:rFonts w:hint="cs"/>
          <w:rtl/>
        </w:rPr>
      </w:pPr>
      <w:r>
        <w:rPr>
          <w:rFonts w:hint="cs"/>
          <w:rtl/>
        </w:rPr>
        <w:t>אם יש לך מה להעיר למכתב - - -</w:t>
      </w:r>
    </w:p>
    <w:p w14:paraId="2CBC4941" w14:textId="77777777" w:rsidR="00000000" w:rsidRDefault="00C04217">
      <w:pPr>
        <w:pStyle w:val="a0"/>
        <w:rPr>
          <w:rFonts w:hint="cs"/>
          <w:rtl/>
        </w:rPr>
      </w:pPr>
    </w:p>
    <w:p w14:paraId="4E530201" w14:textId="77777777" w:rsidR="00000000" w:rsidRDefault="00C04217">
      <w:pPr>
        <w:pStyle w:val="-"/>
        <w:rPr>
          <w:rtl/>
        </w:rPr>
      </w:pPr>
      <w:bookmarkStart w:id="10" w:name="FS000000507T21_09_2005_12_17_07C"/>
      <w:bookmarkEnd w:id="10"/>
      <w:r>
        <w:rPr>
          <w:rFonts w:hint="eastAsia"/>
          <w:rtl/>
        </w:rPr>
        <w:t>רן</w:t>
      </w:r>
      <w:r>
        <w:rPr>
          <w:rtl/>
        </w:rPr>
        <w:t xml:space="preserve"> כהן (מרצ-יחד):</w:t>
      </w:r>
    </w:p>
    <w:p w14:paraId="6180AD76" w14:textId="77777777" w:rsidR="00000000" w:rsidRDefault="00C04217">
      <w:pPr>
        <w:pStyle w:val="a0"/>
        <w:rPr>
          <w:rFonts w:hint="cs"/>
          <w:rtl/>
        </w:rPr>
      </w:pPr>
    </w:p>
    <w:p w14:paraId="208B848D" w14:textId="77777777" w:rsidR="00000000" w:rsidRDefault="00C04217">
      <w:pPr>
        <w:pStyle w:val="a0"/>
        <w:rPr>
          <w:rFonts w:hint="cs"/>
          <w:rtl/>
        </w:rPr>
      </w:pPr>
      <w:r>
        <w:rPr>
          <w:rFonts w:hint="cs"/>
          <w:rtl/>
        </w:rPr>
        <w:t>קודם כול, כל הכבוד על הפעולה של</w:t>
      </w:r>
      <w:r>
        <w:rPr>
          <w:rFonts w:hint="cs"/>
          <w:rtl/>
        </w:rPr>
        <w:t>ך בעניין הזה. אני רוצה שנצליח. שנית, מדובר בכך שאם השירות הזה לא יינתן מייד, עלול להיגרם לשירות הרס מוחלט, ואז לא יהיה אפשר להקים אותו מחדש. יש דברים שהקמתם לוקחת שנים והריסתם לוקחת שבוע או יום. לכן אני מציע, ברשותך, שאולי בשם כל חברי הכנסת שנמצאים כאן, נפ</w:t>
      </w:r>
      <w:r>
        <w:rPr>
          <w:rFonts w:hint="cs"/>
          <w:rtl/>
        </w:rPr>
        <w:t xml:space="preserve">נה אל ממלא-מקום שר האוצר </w:t>
      </w:r>
      <w:r>
        <w:rPr>
          <w:rFonts w:hint="eastAsia"/>
          <w:rtl/>
        </w:rPr>
        <w:t>–</w:t>
      </w:r>
      <w:r>
        <w:rPr>
          <w:rFonts w:hint="cs"/>
          <w:rtl/>
        </w:rPr>
        <w:t xml:space="preserve"> בשם כולנו </w:t>
      </w:r>
      <w:r>
        <w:rPr>
          <w:rFonts w:hint="eastAsia"/>
          <w:rtl/>
        </w:rPr>
        <w:t>–</w:t>
      </w:r>
      <w:r>
        <w:rPr>
          <w:rFonts w:hint="cs"/>
          <w:rtl/>
        </w:rPr>
        <w:t xml:space="preserve"> ונתמוך בדרישה של שר הבריאות. </w:t>
      </w:r>
    </w:p>
    <w:p w14:paraId="2368D24B" w14:textId="77777777" w:rsidR="00000000" w:rsidRDefault="00C04217">
      <w:pPr>
        <w:pStyle w:val="a0"/>
        <w:rPr>
          <w:rFonts w:hint="cs"/>
          <w:rtl/>
        </w:rPr>
      </w:pPr>
    </w:p>
    <w:p w14:paraId="07583C26" w14:textId="77777777" w:rsidR="00000000" w:rsidRDefault="00C04217">
      <w:pPr>
        <w:pStyle w:val="af1"/>
        <w:rPr>
          <w:rtl/>
        </w:rPr>
      </w:pPr>
      <w:r>
        <w:rPr>
          <w:rFonts w:hint="eastAsia"/>
          <w:rtl/>
        </w:rPr>
        <w:t>היו</w:t>
      </w:r>
      <w:r>
        <w:rPr>
          <w:rtl/>
        </w:rPr>
        <w:t>"ר ראובן ריבלין:</w:t>
      </w:r>
    </w:p>
    <w:p w14:paraId="5F083A6C" w14:textId="77777777" w:rsidR="00000000" w:rsidRDefault="00C04217">
      <w:pPr>
        <w:pStyle w:val="a0"/>
        <w:rPr>
          <w:rFonts w:hint="cs"/>
          <w:rtl/>
        </w:rPr>
      </w:pPr>
    </w:p>
    <w:p w14:paraId="59B6190D" w14:textId="77777777" w:rsidR="00000000" w:rsidRDefault="00C04217">
      <w:pPr>
        <w:pStyle w:val="a0"/>
        <w:rPr>
          <w:rFonts w:hint="cs"/>
          <w:rtl/>
        </w:rPr>
      </w:pPr>
      <w:r>
        <w:rPr>
          <w:rFonts w:hint="cs"/>
          <w:rtl/>
        </w:rPr>
        <w:t xml:space="preserve">נעביר לו את הפרוטוקול. </w:t>
      </w:r>
    </w:p>
    <w:p w14:paraId="39EBDD11" w14:textId="77777777" w:rsidR="00000000" w:rsidRDefault="00C04217">
      <w:pPr>
        <w:pStyle w:val="a0"/>
        <w:rPr>
          <w:rFonts w:hint="cs"/>
          <w:rtl/>
        </w:rPr>
      </w:pPr>
    </w:p>
    <w:p w14:paraId="288CAABF" w14:textId="77777777" w:rsidR="00000000" w:rsidRDefault="00C04217">
      <w:pPr>
        <w:pStyle w:val="-"/>
        <w:rPr>
          <w:rtl/>
        </w:rPr>
      </w:pPr>
      <w:bookmarkStart w:id="11" w:name="FS000000507T21_09_2005_12_34_04"/>
      <w:bookmarkStart w:id="12" w:name="FS000000507T21_09_2005_12_34_07C"/>
      <w:bookmarkEnd w:id="11"/>
      <w:bookmarkEnd w:id="12"/>
      <w:r>
        <w:rPr>
          <w:rFonts w:hint="eastAsia"/>
          <w:rtl/>
        </w:rPr>
        <w:t>רן</w:t>
      </w:r>
      <w:r>
        <w:rPr>
          <w:rtl/>
        </w:rPr>
        <w:t xml:space="preserve"> כהן (מרצ-יחד):</w:t>
      </w:r>
    </w:p>
    <w:p w14:paraId="377F257F" w14:textId="77777777" w:rsidR="00000000" w:rsidRDefault="00C04217">
      <w:pPr>
        <w:pStyle w:val="a0"/>
        <w:rPr>
          <w:rFonts w:hint="cs"/>
          <w:rtl/>
        </w:rPr>
      </w:pPr>
    </w:p>
    <w:p w14:paraId="23CE5740" w14:textId="77777777" w:rsidR="00000000" w:rsidRDefault="00C04217">
      <w:pPr>
        <w:pStyle w:val="a0"/>
        <w:rPr>
          <w:rFonts w:hint="cs"/>
          <w:rtl/>
        </w:rPr>
      </w:pPr>
      <w:r>
        <w:rPr>
          <w:rFonts w:hint="cs"/>
          <w:rtl/>
        </w:rPr>
        <w:t xml:space="preserve">נעביר לו את הפרוטוקול ונבקש שהדבר יתוקן לאלתר. </w:t>
      </w:r>
    </w:p>
    <w:p w14:paraId="3DF5EB1F" w14:textId="77777777" w:rsidR="00000000" w:rsidRDefault="00C04217">
      <w:pPr>
        <w:pStyle w:val="a0"/>
        <w:rPr>
          <w:rFonts w:hint="cs"/>
          <w:rtl/>
        </w:rPr>
      </w:pPr>
    </w:p>
    <w:p w14:paraId="1E49D8EF" w14:textId="77777777" w:rsidR="00000000" w:rsidRDefault="00C04217">
      <w:pPr>
        <w:pStyle w:val="af1"/>
        <w:rPr>
          <w:rFonts w:hint="cs"/>
          <w:rtl/>
        </w:rPr>
      </w:pPr>
      <w:r>
        <w:rPr>
          <w:rFonts w:hint="eastAsia"/>
          <w:rtl/>
        </w:rPr>
        <w:t>היו</w:t>
      </w:r>
      <w:r>
        <w:rPr>
          <w:rtl/>
        </w:rPr>
        <w:t>"ר ראובן ריבלין:</w:t>
      </w:r>
      <w:r>
        <w:rPr>
          <w:rFonts w:hint="cs"/>
          <w:rtl/>
        </w:rPr>
        <w:t xml:space="preserve"> </w:t>
      </w:r>
    </w:p>
    <w:p w14:paraId="1214060B" w14:textId="77777777" w:rsidR="00000000" w:rsidRDefault="00C04217">
      <w:pPr>
        <w:pStyle w:val="a0"/>
        <w:rPr>
          <w:rFonts w:hint="cs"/>
          <w:rtl/>
        </w:rPr>
      </w:pPr>
    </w:p>
    <w:p w14:paraId="253896D6" w14:textId="77777777" w:rsidR="00000000" w:rsidRDefault="00C04217">
      <w:pPr>
        <w:pStyle w:val="a0"/>
        <w:rPr>
          <w:rFonts w:hint="cs"/>
          <w:rtl/>
        </w:rPr>
      </w:pPr>
      <w:r>
        <w:rPr>
          <w:rFonts w:hint="cs"/>
          <w:rtl/>
        </w:rPr>
        <w:t>אני רוצה להוסיף על דבריך ולומר כך: בשנת 2004 מנענו</w:t>
      </w:r>
      <w:r>
        <w:rPr>
          <w:rFonts w:hint="cs"/>
          <w:rtl/>
        </w:rPr>
        <w:t xml:space="preserve"> את הגזירה, ומשרד האוצר הבין שהכנסת נחושה בעמדתה. אחת משתיים: אם משרד האוצר לא טעה בשנת 2004 כאשר הבין את רחשי לבה של הכנסת וגם את חיוניות העניין </w:t>
      </w:r>
      <w:r>
        <w:rPr>
          <w:rtl/>
        </w:rPr>
        <w:t>–</w:t>
      </w:r>
      <w:r>
        <w:rPr>
          <w:rFonts w:hint="cs"/>
          <w:rtl/>
        </w:rPr>
        <w:t xml:space="preserve"> זה לא עניין של רצון או גחמה מצד חברי הכנסת, אלא דבר אמיתי שנזעקנו לו </w:t>
      </w:r>
      <w:r>
        <w:rPr>
          <w:rtl/>
        </w:rPr>
        <w:t>–</w:t>
      </w:r>
      <w:r>
        <w:rPr>
          <w:rFonts w:hint="cs"/>
          <w:rtl/>
        </w:rPr>
        <w:t xml:space="preserve"> ואכן תיקן, מדוע חזרו על המעשה בשנת 20</w:t>
      </w:r>
      <w:r>
        <w:rPr>
          <w:rFonts w:hint="cs"/>
          <w:rtl/>
        </w:rPr>
        <w:t xml:space="preserve">05? </w:t>
      </w:r>
    </w:p>
    <w:p w14:paraId="06FF441F" w14:textId="77777777" w:rsidR="00000000" w:rsidRDefault="00C04217">
      <w:pPr>
        <w:pStyle w:val="a0"/>
        <w:rPr>
          <w:rFonts w:hint="cs"/>
          <w:rtl/>
        </w:rPr>
      </w:pPr>
    </w:p>
    <w:p w14:paraId="09E50B78" w14:textId="77777777" w:rsidR="00000000" w:rsidRDefault="00C04217">
      <w:pPr>
        <w:pStyle w:val="af0"/>
        <w:rPr>
          <w:rtl/>
        </w:rPr>
      </w:pPr>
      <w:r>
        <w:rPr>
          <w:rFonts w:hint="eastAsia"/>
          <w:rtl/>
        </w:rPr>
        <w:t>אילנה</w:t>
      </w:r>
      <w:r>
        <w:rPr>
          <w:rtl/>
        </w:rPr>
        <w:t xml:space="preserve"> כהן (העבודה - מימד - עם אחד):</w:t>
      </w:r>
    </w:p>
    <w:p w14:paraId="32F5A288" w14:textId="77777777" w:rsidR="00000000" w:rsidRDefault="00C04217">
      <w:pPr>
        <w:pStyle w:val="a0"/>
        <w:rPr>
          <w:rFonts w:hint="cs"/>
          <w:rtl/>
        </w:rPr>
      </w:pPr>
    </w:p>
    <w:p w14:paraId="14690E21" w14:textId="77777777" w:rsidR="00000000" w:rsidRDefault="00C04217">
      <w:pPr>
        <w:pStyle w:val="a0"/>
        <w:rPr>
          <w:rFonts w:hint="cs"/>
          <w:rtl/>
        </w:rPr>
      </w:pPr>
      <w:r>
        <w:rPr>
          <w:rFonts w:hint="cs"/>
          <w:rtl/>
        </w:rPr>
        <w:t>למה באמת?</w:t>
      </w:r>
    </w:p>
    <w:p w14:paraId="1D4FCFD9" w14:textId="77777777" w:rsidR="00000000" w:rsidRDefault="00C04217">
      <w:pPr>
        <w:pStyle w:val="a0"/>
        <w:rPr>
          <w:rFonts w:hint="cs"/>
          <w:rtl/>
        </w:rPr>
      </w:pPr>
    </w:p>
    <w:p w14:paraId="19E572BA" w14:textId="77777777" w:rsidR="00000000" w:rsidRDefault="00C04217">
      <w:pPr>
        <w:pStyle w:val="af1"/>
        <w:rPr>
          <w:rtl/>
        </w:rPr>
      </w:pPr>
      <w:r>
        <w:rPr>
          <w:rFonts w:hint="eastAsia"/>
          <w:rtl/>
        </w:rPr>
        <w:t>היו</w:t>
      </w:r>
      <w:r>
        <w:rPr>
          <w:rtl/>
        </w:rPr>
        <w:t>"ר ראובן ריבלין:</w:t>
      </w:r>
    </w:p>
    <w:p w14:paraId="126F1A92" w14:textId="77777777" w:rsidR="00000000" w:rsidRDefault="00C04217">
      <w:pPr>
        <w:pStyle w:val="a0"/>
        <w:rPr>
          <w:rFonts w:hint="cs"/>
          <w:rtl/>
        </w:rPr>
      </w:pPr>
    </w:p>
    <w:p w14:paraId="4B5B1414" w14:textId="77777777" w:rsidR="00000000" w:rsidRDefault="00C04217">
      <w:pPr>
        <w:pStyle w:val="a0"/>
        <w:rPr>
          <w:rFonts w:hint="cs"/>
          <w:rtl/>
        </w:rPr>
      </w:pPr>
      <w:r>
        <w:rPr>
          <w:rFonts w:hint="cs"/>
          <w:rtl/>
        </w:rPr>
        <w:t>אם היה היגיון בשנת 2004, מדוע ההיגיון לא טוב לשנת 2005?</w:t>
      </w:r>
    </w:p>
    <w:p w14:paraId="001E1039" w14:textId="77777777" w:rsidR="00000000" w:rsidRDefault="00C04217">
      <w:pPr>
        <w:pStyle w:val="a0"/>
        <w:rPr>
          <w:rFonts w:hint="cs"/>
          <w:rtl/>
        </w:rPr>
      </w:pPr>
    </w:p>
    <w:p w14:paraId="1C60FCBA" w14:textId="77777777" w:rsidR="00000000" w:rsidRDefault="00C04217">
      <w:pPr>
        <w:pStyle w:val="-"/>
        <w:rPr>
          <w:rtl/>
        </w:rPr>
      </w:pPr>
      <w:bookmarkStart w:id="13" w:name="FS000000507T21_09_2005_12_38_04C"/>
      <w:bookmarkEnd w:id="13"/>
      <w:r>
        <w:rPr>
          <w:rFonts w:hint="eastAsia"/>
          <w:rtl/>
        </w:rPr>
        <w:t>רן</w:t>
      </w:r>
      <w:r>
        <w:rPr>
          <w:rtl/>
        </w:rPr>
        <w:t xml:space="preserve"> כהן (מרצ-יחד):</w:t>
      </w:r>
    </w:p>
    <w:p w14:paraId="4FCC30E1" w14:textId="77777777" w:rsidR="00000000" w:rsidRDefault="00C04217">
      <w:pPr>
        <w:pStyle w:val="a0"/>
        <w:rPr>
          <w:rFonts w:hint="cs"/>
          <w:rtl/>
        </w:rPr>
      </w:pPr>
    </w:p>
    <w:p w14:paraId="677C10A3" w14:textId="77777777" w:rsidR="00000000" w:rsidRDefault="00C04217">
      <w:pPr>
        <w:pStyle w:val="a0"/>
        <w:rPr>
          <w:rFonts w:hint="cs"/>
          <w:rtl/>
        </w:rPr>
      </w:pPr>
      <w:r>
        <w:rPr>
          <w:rFonts w:hint="cs"/>
          <w:rtl/>
        </w:rPr>
        <w:t>כיוון שהאוצר, ובראשו מי שעמד בראשו, היו נחושים לסכל את השירות הזה ולחסל את אחיות בתי-הספר ולהעביר את השיר</w:t>
      </w:r>
      <w:r>
        <w:rPr>
          <w:rFonts w:hint="cs"/>
          <w:rtl/>
        </w:rPr>
        <w:t xml:space="preserve">ות לקופות-החולים. זה חלק מההפרטה של השירות. אני בעד קופות-החולים, אבל אין שום סיכוי שקופות-החולים ייתנו את השירות הזה שלא על-פי שיקולים כלכליים </w:t>
      </w:r>
      <w:r>
        <w:rPr>
          <w:rFonts w:hint="eastAsia"/>
          <w:rtl/>
        </w:rPr>
        <w:t>–</w:t>
      </w:r>
      <w:r>
        <w:rPr>
          <w:rFonts w:hint="cs"/>
          <w:rtl/>
        </w:rPr>
        <w:t xml:space="preserve"> לא כפי שהוא ניתן היום. </w:t>
      </w:r>
    </w:p>
    <w:p w14:paraId="1D972272" w14:textId="77777777" w:rsidR="00000000" w:rsidRDefault="00C04217">
      <w:pPr>
        <w:pStyle w:val="a0"/>
        <w:rPr>
          <w:rFonts w:hint="cs"/>
          <w:rtl/>
        </w:rPr>
      </w:pPr>
    </w:p>
    <w:p w14:paraId="4A11321A" w14:textId="77777777" w:rsidR="00000000" w:rsidRDefault="00C04217">
      <w:pPr>
        <w:pStyle w:val="af1"/>
        <w:rPr>
          <w:rtl/>
        </w:rPr>
      </w:pPr>
    </w:p>
    <w:p w14:paraId="10BBDC40" w14:textId="77777777" w:rsidR="00000000" w:rsidRDefault="00C04217">
      <w:pPr>
        <w:pStyle w:val="af1"/>
        <w:rPr>
          <w:rtl/>
        </w:rPr>
      </w:pPr>
      <w:r>
        <w:rPr>
          <w:rFonts w:hint="eastAsia"/>
          <w:rtl/>
        </w:rPr>
        <w:t>היו</w:t>
      </w:r>
      <w:r>
        <w:rPr>
          <w:rtl/>
        </w:rPr>
        <w:t>"ר ראובן ריבלין:</w:t>
      </w:r>
    </w:p>
    <w:p w14:paraId="11FD3DB2" w14:textId="77777777" w:rsidR="00000000" w:rsidRDefault="00C04217">
      <w:pPr>
        <w:pStyle w:val="a0"/>
        <w:rPr>
          <w:rFonts w:hint="cs"/>
          <w:rtl/>
        </w:rPr>
      </w:pPr>
    </w:p>
    <w:p w14:paraId="3B34A337" w14:textId="77777777" w:rsidR="00000000" w:rsidRDefault="00C04217">
      <w:pPr>
        <w:pStyle w:val="a0"/>
        <w:rPr>
          <w:rFonts w:hint="cs"/>
          <w:rtl/>
        </w:rPr>
      </w:pPr>
      <w:r>
        <w:rPr>
          <w:rFonts w:hint="cs"/>
          <w:rtl/>
        </w:rPr>
        <w:t>שר האוצר המתפטר בכל זאת שמע את דרישת הכנסת וקיים אותה. ודאי ששר</w:t>
      </w:r>
      <w:r>
        <w:rPr>
          <w:rFonts w:hint="cs"/>
          <w:rtl/>
        </w:rPr>
        <w:t xml:space="preserve"> האוצר שהוא ממלא-מקומו - - - </w:t>
      </w:r>
    </w:p>
    <w:p w14:paraId="6D664EBE" w14:textId="77777777" w:rsidR="00000000" w:rsidRDefault="00C04217">
      <w:pPr>
        <w:pStyle w:val="a0"/>
        <w:rPr>
          <w:rFonts w:hint="cs"/>
          <w:rtl/>
        </w:rPr>
      </w:pPr>
    </w:p>
    <w:p w14:paraId="08E7C018" w14:textId="77777777" w:rsidR="00000000" w:rsidRDefault="00C04217">
      <w:pPr>
        <w:pStyle w:val="af0"/>
        <w:rPr>
          <w:rtl/>
        </w:rPr>
      </w:pPr>
      <w:r>
        <w:rPr>
          <w:rFonts w:hint="eastAsia"/>
          <w:rtl/>
        </w:rPr>
        <w:t>נסים</w:t>
      </w:r>
      <w:r>
        <w:rPr>
          <w:rtl/>
        </w:rPr>
        <w:t xml:space="preserve"> דהן (ש"ס):</w:t>
      </w:r>
    </w:p>
    <w:p w14:paraId="3DC10FF1" w14:textId="77777777" w:rsidR="00000000" w:rsidRDefault="00C04217">
      <w:pPr>
        <w:pStyle w:val="a0"/>
        <w:rPr>
          <w:rFonts w:hint="cs"/>
          <w:rtl/>
        </w:rPr>
      </w:pPr>
    </w:p>
    <w:p w14:paraId="328D655F" w14:textId="77777777" w:rsidR="00000000" w:rsidRDefault="00C04217">
      <w:pPr>
        <w:pStyle w:val="a0"/>
        <w:rPr>
          <w:rFonts w:hint="cs"/>
          <w:rtl/>
        </w:rPr>
      </w:pPr>
      <w:r>
        <w:rPr>
          <w:rFonts w:hint="cs"/>
          <w:rtl/>
        </w:rPr>
        <w:t xml:space="preserve">ביום שלישי יתקיים בוועדת הכספים דיון על התקציב. </w:t>
      </w:r>
    </w:p>
    <w:p w14:paraId="7576B8A9" w14:textId="77777777" w:rsidR="00000000" w:rsidRDefault="00C04217">
      <w:pPr>
        <w:pStyle w:val="a0"/>
        <w:rPr>
          <w:rFonts w:hint="cs"/>
          <w:rtl/>
        </w:rPr>
      </w:pPr>
    </w:p>
    <w:p w14:paraId="669732B7" w14:textId="77777777" w:rsidR="00000000" w:rsidRDefault="00C04217">
      <w:pPr>
        <w:pStyle w:val="af1"/>
        <w:rPr>
          <w:rtl/>
        </w:rPr>
      </w:pPr>
      <w:r>
        <w:rPr>
          <w:rFonts w:hint="eastAsia"/>
          <w:rtl/>
        </w:rPr>
        <w:t>היו</w:t>
      </w:r>
      <w:r>
        <w:rPr>
          <w:rtl/>
        </w:rPr>
        <w:t>"ר ראובן ריבלין:</w:t>
      </w:r>
    </w:p>
    <w:p w14:paraId="5181721E" w14:textId="77777777" w:rsidR="00000000" w:rsidRDefault="00C04217">
      <w:pPr>
        <w:pStyle w:val="a0"/>
        <w:rPr>
          <w:rFonts w:hint="cs"/>
          <w:rtl/>
        </w:rPr>
      </w:pPr>
    </w:p>
    <w:p w14:paraId="6E03C85B" w14:textId="77777777" w:rsidR="00000000" w:rsidRDefault="00C04217">
      <w:pPr>
        <w:pStyle w:val="a0"/>
        <w:rPr>
          <w:rFonts w:hint="cs"/>
          <w:rtl/>
        </w:rPr>
      </w:pPr>
      <w:r>
        <w:rPr>
          <w:rFonts w:hint="cs"/>
          <w:rtl/>
        </w:rPr>
        <w:t xml:space="preserve">אני מציע שגם חברי ועדת הכספים הנוכחים באולם יקשיבו. </w:t>
      </w:r>
    </w:p>
    <w:p w14:paraId="222A34A2" w14:textId="77777777" w:rsidR="00000000" w:rsidRDefault="00C04217">
      <w:pPr>
        <w:pStyle w:val="a0"/>
        <w:rPr>
          <w:rFonts w:hint="cs"/>
          <w:rtl/>
        </w:rPr>
      </w:pPr>
    </w:p>
    <w:p w14:paraId="48320225" w14:textId="77777777" w:rsidR="00000000" w:rsidRDefault="00C04217">
      <w:pPr>
        <w:pStyle w:val="a0"/>
        <w:rPr>
          <w:rFonts w:hint="cs"/>
          <w:rtl/>
        </w:rPr>
      </w:pPr>
      <w:r>
        <w:rPr>
          <w:rFonts w:hint="cs"/>
          <w:rtl/>
        </w:rPr>
        <w:t>האם יש מישהו מחברי הכנסת הנוכחים שיש לו עמדה אחרת מהעמדה הזאת? אם כך, ארשה לנציגת ה</w:t>
      </w:r>
      <w:r>
        <w:rPr>
          <w:rFonts w:hint="cs"/>
          <w:rtl/>
        </w:rPr>
        <w:t xml:space="preserve">אחיות לדבר. חבר הכנסת שריד מבקש להעיר הערה. בבקשה. מייד לאחר מכן אתן ליחידה בכנסת שהיא אחות לומר את דברה. </w:t>
      </w:r>
    </w:p>
    <w:p w14:paraId="4189105F" w14:textId="77777777" w:rsidR="00000000" w:rsidRDefault="00C04217">
      <w:pPr>
        <w:pStyle w:val="a0"/>
        <w:rPr>
          <w:rFonts w:hint="cs"/>
          <w:rtl/>
        </w:rPr>
      </w:pPr>
    </w:p>
    <w:p w14:paraId="4245D890" w14:textId="77777777" w:rsidR="00000000" w:rsidRDefault="00C04217">
      <w:pPr>
        <w:pStyle w:val="af0"/>
        <w:rPr>
          <w:rtl/>
        </w:rPr>
      </w:pPr>
      <w:r>
        <w:rPr>
          <w:rFonts w:hint="eastAsia"/>
          <w:rtl/>
        </w:rPr>
        <w:t>יוסי</w:t>
      </w:r>
      <w:r>
        <w:rPr>
          <w:rtl/>
        </w:rPr>
        <w:t xml:space="preserve"> שריד (מרצ-יחד):</w:t>
      </w:r>
    </w:p>
    <w:p w14:paraId="0C91F42B" w14:textId="77777777" w:rsidR="00000000" w:rsidRDefault="00C04217">
      <w:pPr>
        <w:pStyle w:val="a0"/>
        <w:rPr>
          <w:rFonts w:hint="cs"/>
          <w:rtl/>
        </w:rPr>
      </w:pPr>
    </w:p>
    <w:p w14:paraId="5650BFA8" w14:textId="77777777" w:rsidR="00000000" w:rsidRDefault="00C04217">
      <w:pPr>
        <w:pStyle w:val="a0"/>
        <w:rPr>
          <w:rFonts w:hint="cs"/>
          <w:rtl/>
        </w:rPr>
      </w:pPr>
      <w:r>
        <w:rPr>
          <w:rFonts w:hint="cs"/>
          <w:rtl/>
        </w:rPr>
        <w:t xml:space="preserve">אדוני היושב-ראש, תודה. מכיוון שבשנה האחרונה התברר שמנהלי בתי-ספר ומורים נושאים באחריות ישירה </w:t>
      </w:r>
      <w:r>
        <w:rPr>
          <w:rFonts w:hint="eastAsia"/>
          <w:rtl/>
        </w:rPr>
        <w:t>–</w:t>
      </w:r>
      <w:r>
        <w:rPr>
          <w:rFonts w:hint="cs"/>
          <w:rtl/>
        </w:rPr>
        <w:t xml:space="preserve"> גם משפטית </w:t>
      </w:r>
      <w:r>
        <w:rPr>
          <w:rFonts w:hint="eastAsia"/>
          <w:rtl/>
        </w:rPr>
        <w:t>–</w:t>
      </w:r>
      <w:r>
        <w:rPr>
          <w:rFonts w:hint="cs"/>
          <w:rtl/>
        </w:rPr>
        <w:t xml:space="preserve"> כאשר חס וחלילה וחס </w:t>
      </w:r>
      <w:r>
        <w:rPr>
          <w:rFonts w:hint="cs"/>
          <w:rtl/>
        </w:rPr>
        <w:t>קורה אסון בבית-ספר, וכבר היו דברים מעולם, אני מציע להוסיף להחלטת הכנסת שעד שירחיב, כלומר עד שמשרד האוצר יתרצה, בתי-ספר שאין בהם השגחה רפואית צמודה של אחות בית-הספר לא יוכלו לפעול. זאת גם השפה היחידה שהם מבינים, בינינו לבין עצמנו. בואו לא ניתמם. קריאות הכנס</w:t>
      </w:r>
      <w:r>
        <w:rPr>
          <w:rFonts w:hint="cs"/>
          <w:rtl/>
        </w:rPr>
        <w:t>ת הן חשובות, אבל הן במידה רבה גם קריאות חסודות. אני חושב שבית-ספר שאין בו השגחה רפואית צמודה אינו יכול לפעול, וזאת גם השפה היחידה שמבינים בממשלה ובאוצר. לכן אני מאוד ממליץ להוסיף את התוספת הזאת.</w:t>
      </w:r>
    </w:p>
    <w:p w14:paraId="72D5660C" w14:textId="77777777" w:rsidR="00000000" w:rsidRDefault="00C04217">
      <w:pPr>
        <w:pStyle w:val="a0"/>
        <w:rPr>
          <w:rFonts w:hint="cs"/>
          <w:rtl/>
        </w:rPr>
      </w:pPr>
    </w:p>
    <w:p w14:paraId="7FB8C847" w14:textId="77777777" w:rsidR="00000000" w:rsidRDefault="00C04217">
      <w:pPr>
        <w:pStyle w:val="af1"/>
        <w:rPr>
          <w:rtl/>
        </w:rPr>
      </w:pPr>
      <w:r>
        <w:rPr>
          <w:rFonts w:hint="eastAsia"/>
          <w:rtl/>
        </w:rPr>
        <w:t>היו</w:t>
      </w:r>
      <w:r>
        <w:rPr>
          <w:rtl/>
        </w:rPr>
        <w:t>"ר ראובן ריבלין:</w:t>
      </w:r>
    </w:p>
    <w:p w14:paraId="6EE8379D" w14:textId="77777777" w:rsidR="00000000" w:rsidRDefault="00C04217">
      <w:pPr>
        <w:pStyle w:val="a0"/>
        <w:rPr>
          <w:rFonts w:hint="cs"/>
          <w:rtl/>
        </w:rPr>
      </w:pPr>
    </w:p>
    <w:p w14:paraId="5DAA6A8F" w14:textId="77777777" w:rsidR="00000000" w:rsidRDefault="00C04217">
      <w:pPr>
        <w:pStyle w:val="a0"/>
        <w:rPr>
          <w:rFonts w:hint="cs"/>
          <w:rtl/>
        </w:rPr>
      </w:pPr>
      <w:r>
        <w:rPr>
          <w:rFonts w:hint="cs"/>
          <w:rtl/>
        </w:rPr>
        <w:t>רשמנו את דבריך. נמצא פה חבר הכנסת איתן,</w:t>
      </w:r>
      <w:r>
        <w:rPr>
          <w:rFonts w:hint="cs"/>
          <w:rtl/>
        </w:rPr>
        <w:t xml:space="preserve"> שהוא ותיק כמעט כמוך. ברור שמה שאמרת נאמר לפרוטוקול </w:t>
      </w:r>
      <w:r>
        <w:rPr>
          <w:rFonts w:hint="eastAsia"/>
          <w:rtl/>
        </w:rPr>
        <w:t>–</w:t>
      </w:r>
      <w:r>
        <w:rPr>
          <w:rFonts w:hint="cs"/>
          <w:rtl/>
        </w:rPr>
        <w:t xml:space="preserve"> אנחנו כמובן איננו יכולים לקבל החלטות מרחיקות לכת. </w:t>
      </w:r>
    </w:p>
    <w:p w14:paraId="6DC6D8C5" w14:textId="77777777" w:rsidR="00000000" w:rsidRDefault="00C04217">
      <w:pPr>
        <w:pStyle w:val="a0"/>
        <w:rPr>
          <w:rFonts w:hint="cs"/>
          <w:rtl/>
        </w:rPr>
      </w:pPr>
    </w:p>
    <w:p w14:paraId="00770232" w14:textId="77777777" w:rsidR="00000000" w:rsidRDefault="00C04217">
      <w:pPr>
        <w:pStyle w:val="-"/>
        <w:rPr>
          <w:rtl/>
        </w:rPr>
      </w:pPr>
      <w:bookmarkStart w:id="14" w:name="FS000000507T21_09_2005_12_18_32C"/>
      <w:bookmarkEnd w:id="14"/>
      <w:r>
        <w:rPr>
          <w:rFonts w:hint="eastAsia"/>
          <w:rtl/>
        </w:rPr>
        <w:t>רן</w:t>
      </w:r>
      <w:r>
        <w:rPr>
          <w:rtl/>
        </w:rPr>
        <w:t xml:space="preserve"> כהן (מרצ-יחד):</w:t>
      </w:r>
    </w:p>
    <w:p w14:paraId="709BD8C1" w14:textId="77777777" w:rsidR="00000000" w:rsidRDefault="00C04217">
      <w:pPr>
        <w:pStyle w:val="a0"/>
        <w:rPr>
          <w:rFonts w:hint="cs"/>
          <w:rtl/>
        </w:rPr>
      </w:pPr>
    </w:p>
    <w:p w14:paraId="25D764D8" w14:textId="77777777" w:rsidR="00000000" w:rsidRDefault="00C04217">
      <w:pPr>
        <w:pStyle w:val="a0"/>
        <w:rPr>
          <w:rFonts w:hint="cs"/>
          <w:rtl/>
        </w:rPr>
      </w:pPr>
      <w:r>
        <w:rPr>
          <w:rFonts w:hint="cs"/>
          <w:rtl/>
        </w:rPr>
        <w:t xml:space="preserve">אם אנחנו מדברים כאן מקיר לקיר, קואליציה ואופוזיציה, על פנייה לשר האוצר בפועל שידאג למימון מיידי כדי שהשירות הזה יינתן עד סוף השנה, </w:t>
      </w:r>
      <w:r>
        <w:rPr>
          <w:rFonts w:hint="cs"/>
          <w:rtl/>
        </w:rPr>
        <w:t xml:space="preserve">נדמה לי שזה מהלך בעל משמעות שיכול גם להיות מועיל. תודה רבה. </w:t>
      </w:r>
    </w:p>
    <w:p w14:paraId="534473BB" w14:textId="77777777" w:rsidR="00000000" w:rsidRDefault="00C04217">
      <w:pPr>
        <w:pStyle w:val="a0"/>
        <w:rPr>
          <w:rFonts w:hint="cs"/>
          <w:rtl/>
        </w:rPr>
      </w:pPr>
    </w:p>
    <w:p w14:paraId="0418AECB" w14:textId="77777777" w:rsidR="00000000" w:rsidRDefault="00C04217">
      <w:pPr>
        <w:pStyle w:val="af1"/>
        <w:rPr>
          <w:rtl/>
        </w:rPr>
      </w:pPr>
    </w:p>
    <w:p w14:paraId="41F65DC4" w14:textId="77777777" w:rsidR="00000000" w:rsidRDefault="00C04217">
      <w:pPr>
        <w:pStyle w:val="af1"/>
        <w:rPr>
          <w:rtl/>
        </w:rPr>
      </w:pPr>
      <w:r>
        <w:rPr>
          <w:rFonts w:hint="eastAsia"/>
          <w:rtl/>
        </w:rPr>
        <w:t>היו</w:t>
      </w:r>
      <w:r>
        <w:rPr>
          <w:rtl/>
        </w:rPr>
        <w:t>"ר ראובן ריבלין:</w:t>
      </w:r>
    </w:p>
    <w:p w14:paraId="2377EEA3" w14:textId="77777777" w:rsidR="00000000" w:rsidRDefault="00C04217">
      <w:pPr>
        <w:pStyle w:val="a0"/>
        <w:rPr>
          <w:rFonts w:hint="cs"/>
          <w:rtl/>
        </w:rPr>
      </w:pPr>
    </w:p>
    <w:p w14:paraId="4B0AB32A" w14:textId="77777777" w:rsidR="00000000" w:rsidRDefault="00C04217">
      <w:pPr>
        <w:pStyle w:val="a0"/>
        <w:rPr>
          <w:rFonts w:hint="cs"/>
          <w:rtl/>
        </w:rPr>
      </w:pPr>
      <w:r>
        <w:rPr>
          <w:rFonts w:hint="cs"/>
          <w:rtl/>
        </w:rPr>
        <w:t>נמצאים כאן 21 מחברי הכנסת, מכל סיעות הבית. אני חושב שכולם מסכימים בעניין זה. אני בטוח שגם השר לביטחון פנים סומך את ידיו, כפי שעשה שר הבריאות, אבל כמובן, מה שאמר חבר הכנסת ש</w:t>
      </w:r>
      <w:r>
        <w:rPr>
          <w:rFonts w:hint="cs"/>
          <w:rtl/>
        </w:rPr>
        <w:t xml:space="preserve">ריד </w:t>
      </w:r>
      <w:r>
        <w:rPr>
          <w:rFonts w:hint="eastAsia"/>
          <w:rtl/>
        </w:rPr>
        <w:t>–</w:t>
      </w:r>
      <w:r>
        <w:rPr>
          <w:rFonts w:hint="cs"/>
          <w:rtl/>
        </w:rPr>
        <w:t xml:space="preserve"> אם הדבר לא ייעשה, הכנסת תוכל להפעיל את הסמכויות הניתנות לה על-פי החוק במדינת ישראל, ואפילו חוקים שהם בבחינת חוקה. </w:t>
      </w:r>
    </w:p>
    <w:p w14:paraId="748824D3" w14:textId="77777777" w:rsidR="00000000" w:rsidRDefault="00C04217">
      <w:pPr>
        <w:pStyle w:val="a0"/>
        <w:rPr>
          <w:rFonts w:hint="cs"/>
          <w:rtl/>
        </w:rPr>
      </w:pPr>
    </w:p>
    <w:p w14:paraId="25F9B94D" w14:textId="77777777" w:rsidR="00000000" w:rsidRDefault="00C04217">
      <w:pPr>
        <w:pStyle w:val="a0"/>
        <w:rPr>
          <w:rFonts w:hint="cs"/>
          <w:rtl/>
        </w:rPr>
      </w:pPr>
      <w:r>
        <w:rPr>
          <w:rFonts w:hint="cs"/>
          <w:rtl/>
        </w:rPr>
        <w:t xml:space="preserve">חברת הכנסת כהן, בבקשה. </w:t>
      </w:r>
    </w:p>
    <w:p w14:paraId="7846822E" w14:textId="77777777" w:rsidR="00000000" w:rsidRDefault="00C04217">
      <w:pPr>
        <w:pStyle w:val="a0"/>
        <w:rPr>
          <w:rFonts w:hint="cs"/>
          <w:rtl/>
        </w:rPr>
      </w:pPr>
    </w:p>
    <w:p w14:paraId="43FD1C4A" w14:textId="77777777" w:rsidR="00000000" w:rsidRDefault="00C04217">
      <w:pPr>
        <w:pStyle w:val="af0"/>
        <w:rPr>
          <w:rtl/>
        </w:rPr>
      </w:pPr>
      <w:r>
        <w:rPr>
          <w:rFonts w:hint="eastAsia"/>
          <w:rtl/>
        </w:rPr>
        <w:t>יוסי</w:t>
      </w:r>
      <w:r>
        <w:rPr>
          <w:rtl/>
        </w:rPr>
        <w:t xml:space="preserve"> שריד (מרצ-יחד):</w:t>
      </w:r>
    </w:p>
    <w:p w14:paraId="60332D34" w14:textId="77777777" w:rsidR="00000000" w:rsidRDefault="00C04217">
      <w:pPr>
        <w:pStyle w:val="a0"/>
        <w:rPr>
          <w:rFonts w:hint="cs"/>
          <w:rtl/>
        </w:rPr>
      </w:pPr>
    </w:p>
    <w:p w14:paraId="265A1A6E" w14:textId="77777777" w:rsidR="00000000" w:rsidRDefault="00C04217">
      <w:pPr>
        <w:pStyle w:val="a0"/>
        <w:rPr>
          <w:rFonts w:hint="cs"/>
          <w:rtl/>
        </w:rPr>
      </w:pPr>
      <w:r>
        <w:rPr>
          <w:rFonts w:hint="cs"/>
          <w:rtl/>
        </w:rPr>
        <w:t xml:space="preserve">מי שמפעיל בתי-ספר בתנאים האלה מקבל על עצמו אחריות קשה לכל מה שעלול חס וחלילה לקרות. </w:t>
      </w:r>
    </w:p>
    <w:p w14:paraId="69B4AF12" w14:textId="77777777" w:rsidR="00000000" w:rsidRDefault="00C04217">
      <w:pPr>
        <w:pStyle w:val="a0"/>
        <w:rPr>
          <w:rFonts w:hint="cs"/>
          <w:rtl/>
        </w:rPr>
      </w:pPr>
    </w:p>
    <w:p w14:paraId="53AD3FD2" w14:textId="77777777" w:rsidR="00000000" w:rsidRDefault="00C04217">
      <w:pPr>
        <w:pStyle w:val="af1"/>
        <w:rPr>
          <w:rtl/>
        </w:rPr>
      </w:pPr>
      <w:r>
        <w:rPr>
          <w:rFonts w:hint="eastAsia"/>
          <w:rtl/>
        </w:rPr>
        <w:t>ה</w:t>
      </w:r>
      <w:r>
        <w:rPr>
          <w:rFonts w:hint="eastAsia"/>
          <w:rtl/>
        </w:rPr>
        <w:t>יו</w:t>
      </w:r>
      <w:r>
        <w:rPr>
          <w:rtl/>
        </w:rPr>
        <w:t>"ר ראובן ריבלין:</w:t>
      </w:r>
    </w:p>
    <w:p w14:paraId="387645EA" w14:textId="77777777" w:rsidR="00000000" w:rsidRDefault="00C04217">
      <w:pPr>
        <w:pStyle w:val="a0"/>
        <w:rPr>
          <w:rFonts w:hint="cs"/>
          <w:rtl/>
        </w:rPr>
      </w:pPr>
    </w:p>
    <w:p w14:paraId="2C64E7B1" w14:textId="77777777" w:rsidR="00000000" w:rsidRDefault="00C04217">
      <w:pPr>
        <w:pStyle w:val="a0"/>
        <w:rPr>
          <w:rFonts w:hint="cs"/>
          <w:rtl/>
        </w:rPr>
      </w:pPr>
      <w:r>
        <w:rPr>
          <w:rFonts w:hint="cs"/>
          <w:rtl/>
        </w:rPr>
        <w:t xml:space="preserve">את זה כדאי שתאמרו בוועדת הכספים. </w:t>
      </w:r>
    </w:p>
    <w:p w14:paraId="3619484B" w14:textId="77777777" w:rsidR="00000000" w:rsidRDefault="00C04217">
      <w:pPr>
        <w:pStyle w:val="a0"/>
        <w:rPr>
          <w:rFonts w:hint="cs"/>
          <w:rtl/>
        </w:rPr>
      </w:pPr>
    </w:p>
    <w:p w14:paraId="02F73AAB" w14:textId="77777777" w:rsidR="00000000" w:rsidRDefault="00C04217">
      <w:pPr>
        <w:pStyle w:val="af0"/>
        <w:rPr>
          <w:rtl/>
        </w:rPr>
      </w:pPr>
      <w:r>
        <w:rPr>
          <w:rFonts w:hint="eastAsia"/>
          <w:rtl/>
        </w:rPr>
        <w:t>נסים</w:t>
      </w:r>
      <w:r>
        <w:rPr>
          <w:rtl/>
        </w:rPr>
        <w:t xml:space="preserve"> דהן (ש"ס):</w:t>
      </w:r>
    </w:p>
    <w:p w14:paraId="6192684B" w14:textId="77777777" w:rsidR="00000000" w:rsidRDefault="00C04217">
      <w:pPr>
        <w:pStyle w:val="a0"/>
        <w:rPr>
          <w:rFonts w:hint="cs"/>
          <w:rtl/>
        </w:rPr>
      </w:pPr>
    </w:p>
    <w:p w14:paraId="48B7EB9A" w14:textId="77777777" w:rsidR="00000000" w:rsidRDefault="00C04217">
      <w:pPr>
        <w:pStyle w:val="a0"/>
        <w:rPr>
          <w:rFonts w:hint="cs"/>
          <w:rtl/>
        </w:rPr>
      </w:pPr>
      <w:r>
        <w:rPr>
          <w:rFonts w:hint="cs"/>
          <w:rtl/>
        </w:rPr>
        <w:t xml:space="preserve">אדוני היושב-ראש, אני רוצה להעיר הערה כשר הבריאות לשעבר. </w:t>
      </w:r>
    </w:p>
    <w:p w14:paraId="52D64212" w14:textId="77777777" w:rsidR="00000000" w:rsidRDefault="00C04217">
      <w:pPr>
        <w:pStyle w:val="a0"/>
        <w:rPr>
          <w:rFonts w:hint="cs"/>
          <w:rtl/>
        </w:rPr>
      </w:pPr>
    </w:p>
    <w:p w14:paraId="00B17F30" w14:textId="77777777" w:rsidR="00000000" w:rsidRDefault="00C04217">
      <w:pPr>
        <w:pStyle w:val="af1"/>
        <w:rPr>
          <w:rtl/>
        </w:rPr>
      </w:pPr>
      <w:r>
        <w:rPr>
          <w:rFonts w:hint="eastAsia"/>
          <w:rtl/>
        </w:rPr>
        <w:t>היו</w:t>
      </w:r>
      <w:r>
        <w:rPr>
          <w:rtl/>
        </w:rPr>
        <w:t>"ר ראובן ריבלין:</w:t>
      </w:r>
    </w:p>
    <w:p w14:paraId="34691554" w14:textId="77777777" w:rsidR="00000000" w:rsidRDefault="00C04217">
      <w:pPr>
        <w:pStyle w:val="a0"/>
        <w:rPr>
          <w:rFonts w:hint="cs"/>
          <w:rtl/>
        </w:rPr>
      </w:pPr>
    </w:p>
    <w:p w14:paraId="3E63F688" w14:textId="77777777" w:rsidR="00000000" w:rsidRDefault="00C04217">
      <w:pPr>
        <w:pStyle w:val="a0"/>
        <w:rPr>
          <w:rFonts w:hint="cs"/>
          <w:rtl/>
        </w:rPr>
      </w:pPr>
      <w:r>
        <w:rPr>
          <w:rFonts w:hint="cs"/>
          <w:rtl/>
        </w:rPr>
        <w:t xml:space="preserve">אנחנו לא יכולים להתחיל דיון על כל דבר.  </w:t>
      </w:r>
    </w:p>
    <w:p w14:paraId="1BF59B88" w14:textId="77777777" w:rsidR="00000000" w:rsidRDefault="00C04217">
      <w:pPr>
        <w:pStyle w:val="a0"/>
        <w:rPr>
          <w:rFonts w:hint="cs"/>
          <w:rtl/>
        </w:rPr>
      </w:pPr>
    </w:p>
    <w:p w14:paraId="385C8394" w14:textId="77777777" w:rsidR="00000000" w:rsidRDefault="00C04217">
      <w:pPr>
        <w:pStyle w:val="a"/>
        <w:rPr>
          <w:rtl/>
        </w:rPr>
      </w:pPr>
      <w:bookmarkStart w:id="15" w:name="FS000001063T21_09_2005_12_20_01"/>
      <w:bookmarkStart w:id="16" w:name="_Toc115091759"/>
      <w:bookmarkEnd w:id="15"/>
      <w:r>
        <w:rPr>
          <w:rFonts w:hint="eastAsia"/>
          <w:rtl/>
        </w:rPr>
        <w:t>אילנה</w:t>
      </w:r>
      <w:r>
        <w:rPr>
          <w:rtl/>
        </w:rPr>
        <w:t xml:space="preserve"> כהן (העבודה - מימד - עם אחד):</w:t>
      </w:r>
      <w:bookmarkEnd w:id="16"/>
    </w:p>
    <w:p w14:paraId="50309011" w14:textId="77777777" w:rsidR="00000000" w:rsidRDefault="00C04217">
      <w:pPr>
        <w:pStyle w:val="a0"/>
        <w:rPr>
          <w:rFonts w:hint="cs"/>
          <w:rtl/>
        </w:rPr>
      </w:pPr>
    </w:p>
    <w:p w14:paraId="7213CB11" w14:textId="77777777" w:rsidR="00000000" w:rsidRDefault="00C04217">
      <w:pPr>
        <w:pStyle w:val="a0"/>
        <w:rPr>
          <w:rFonts w:hint="cs"/>
          <w:rtl/>
        </w:rPr>
      </w:pPr>
      <w:r>
        <w:rPr>
          <w:rFonts w:hint="cs"/>
          <w:rtl/>
        </w:rPr>
        <w:t>אדוני היושב-ראש, חברי הכנס</w:t>
      </w:r>
      <w:r>
        <w:rPr>
          <w:rFonts w:hint="cs"/>
          <w:rtl/>
        </w:rPr>
        <w:t xml:space="preserve">ת, אני מודה לך על כך שנתת לי בכל אופן את האפשרות להוסיף על הפתיחה היפה של חבר הכנסת רן כהן. אנחנו יושבים היום בבית-המחוקקים, והאוצר עובר על החוק. למעשה, בריאות התלמיד זה לא טובה שמישהו פה עושה. </w:t>
      </w:r>
    </w:p>
    <w:p w14:paraId="7C6244C8" w14:textId="77777777" w:rsidR="00000000" w:rsidRDefault="00C04217">
      <w:pPr>
        <w:pStyle w:val="a0"/>
        <w:rPr>
          <w:rFonts w:hint="cs"/>
          <w:rtl/>
        </w:rPr>
      </w:pPr>
    </w:p>
    <w:p w14:paraId="60F5A55D" w14:textId="77777777" w:rsidR="00000000" w:rsidRDefault="00C04217">
      <w:pPr>
        <w:pStyle w:val="af1"/>
        <w:rPr>
          <w:rtl/>
        </w:rPr>
      </w:pPr>
      <w:r>
        <w:rPr>
          <w:rFonts w:hint="eastAsia"/>
          <w:rtl/>
        </w:rPr>
        <w:t>היו</w:t>
      </w:r>
      <w:r>
        <w:rPr>
          <w:rtl/>
        </w:rPr>
        <w:t>"ר ראובן ריבלין:</w:t>
      </w:r>
    </w:p>
    <w:p w14:paraId="4AD5D29A" w14:textId="77777777" w:rsidR="00000000" w:rsidRDefault="00C04217">
      <w:pPr>
        <w:pStyle w:val="a0"/>
        <w:rPr>
          <w:rFonts w:hint="cs"/>
          <w:rtl/>
        </w:rPr>
      </w:pPr>
    </w:p>
    <w:p w14:paraId="07FD346B" w14:textId="77777777" w:rsidR="00000000" w:rsidRDefault="00C04217">
      <w:pPr>
        <w:pStyle w:val="a0"/>
        <w:rPr>
          <w:rFonts w:hint="cs"/>
          <w:rtl/>
        </w:rPr>
      </w:pPr>
      <w:r>
        <w:rPr>
          <w:rFonts w:hint="cs"/>
          <w:rtl/>
        </w:rPr>
        <w:t xml:space="preserve">סעיף 21 לחוק. </w:t>
      </w:r>
    </w:p>
    <w:p w14:paraId="17D09184" w14:textId="77777777" w:rsidR="00000000" w:rsidRDefault="00C04217">
      <w:pPr>
        <w:pStyle w:val="a0"/>
        <w:rPr>
          <w:rFonts w:hint="cs"/>
          <w:rtl/>
        </w:rPr>
      </w:pPr>
    </w:p>
    <w:p w14:paraId="376B219C" w14:textId="77777777" w:rsidR="00000000" w:rsidRDefault="00C04217">
      <w:pPr>
        <w:pStyle w:val="-"/>
        <w:rPr>
          <w:rtl/>
        </w:rPr>
      </w:pPr>
      <w:bookmarkStart w:id="17" w:name="FS000001063T21_09_2005_12_20_12C"/>
      <w:bookmarkEnd w:id="17"/>
      <w:r>
        <w:rPr>
          <w:rFonts w:hint="eastAsia"/>
          <w:rtl/>
        </w:rPr>
        <w:t>אילנה</w:t>
      </w:r>
      <w:r>
        <w:rPr>
          <w:rtl/>
        </w:rPr>
        <w:t xml:space="preserve"> כהן (העבודה - מימ</w:t>
      </w:r>
      <w:r>
        <w:rPr>
          <w:rtl/>
        </w:rPr>
        <w:t>ד - עם אחד):</w:t>
      </w:r>
    </w:p>
    <w:p w14:paraId="23F54167" w14:textId="77777777" w:rsidR="00000000" w:rsidRDefault="00C04217">
      <w:pPr>
        <w:pStyle w:val="a0"/>
        <w:rPr>
          <w:rFonts w:hint="cs"/>
          <w:rtl/>
        </w:rPr>
      </w:pPr>
    </w:p>
    <w:p w14:paraId="12DADD32" w14:textId="77777777" w:rsidR="00000000" w:rsidRDefault="00C04217">
      <w:pPr>
        <w:pStyle w:val="a0"/>
        <w:rPr>
          <w:rFonts w:hint="cs"/>
          <w:rtl/>
        </w:rPr>
      </w:pPr>
      <w:r>
        <w:rPr>
          <w:rFonts w:hint="cs"/>
          <w:rtl/>
        </w:rPr>
        <w:t xml:space="preserve">ודאי. אני שואלת אתכם </w:t>
      </w:r>
      <w:r>
        <w:rPr>
          <w:rFonts w:hint="eastAsia"/>
          <w:rtl/>
        </w:rPr>
        <w:t>–</w:t>
      </w:r>
      <w:r>
        <w:rPr>
          <w:rFonts w:hint="cs"/>
          <w:rtl/>
        </w:rPr>
        <w:t xml:space="preserve"> אם הייתי עוברת באור אדום לא היו קונסים אותי? לא ייתכן  שבתוך הבית הזה אנשי האוצר עושים מה שהם רוצים. יושב-ראש הכנסת הזכיר את זה, רק לפני שנה וחצי הוציאו את זה מחוק ההסדרים. הוציאו אותם מהדלת והם נכנסים דרך החלון </w:t>
      </w:r>
      <w:r>
        <w:rPr>
          <w:rFonts w:hint="eastAsia"/>
          <w:rtl/>
        </w:rPr>
        <w:t>–</w:t>
      </w:r>
      <w:r>
        <w:rPr>
          <w:rFonts w:hint="cs"/>
          <w:rtl/>
        </w:rPr>
        <w:t xml:space="preserve"> וזה ל</w:t>
      </w:r>
      <w:r>
        <w:rPr>
          <w:rFonts w:hint="cs"/>
          <w:rtl/>
        </w:rPr>
        <w:t xml:space="preserve">א חינם. מדובר ב-800 אחיות, חלק מהן יושבות כאן; למה עושים להן את זה? לא עושים את זה לנמלים, לא לרכבות </w:t>
      </w:r>
      <w:r>
        <w:rPr>
          <w:rFonts w:hint="eastAsia"/>
          <w:rtl/>
        </w:rPr>
        <w:t>–</w:t>
      </w:r>
      <w:r>
        <w:rPr>
          <w:rFonts w:hint="cs"/>
          <w:rtl/>
        </w:rPr>
        <w:t xml:space="preserve"> כי הן אחיות מאוד מסורות, סקטור אחר מזמן היה שובת. הן עשו את כל הפעולות הכי מסודרות שאפשר לעשות. האמינו לי, אין ועדה בכנסת שהן לא עברו בה. </w:t>
      </w:r>
    </w:p>
    <w:p w14:paraId="7164734B" w14:textId="77777777" w:rsidR="00000000" w:rsidRDefault="00C04217">
      <w:pPr>
        <w:pStyle w:val="a0"/>
        <w:rPr>
          <w:rFonts w:hint="cs"/>
          <w:rtl/>
        </w:rPr>
      </w:pPr>
    </w:p>
    <w:p w14:paraId="35A803ED" w14:textId="77777777" w:rsidR="00000000" w:rsidRDefault="00C04217">
      <w:pPr>
        <w:pStyle w:val="a0"/>
        <w:rPr>
          <w:rFonts w:hint="cs"/>
          <w:rtl/>
        </w:rPr>
      </w:pPr>
      <w:r>
        <w:rPr>
          <w:rFonts w:hint="cs"/>
          <w:rtl/>
        </w:rPr>
        <w:t>אני רוצה לציי</w:t>
      </w:r>
      <w:r>
        <w:rPr>
          <w:rFonts w:hint="cs"/>
          <w:rtl/>
        </w:rPr>
        <w:t xml:space="preserve">ן שכל הנושא הוא חמור מאוד </w:t>
      </w:r>
      <w:r>
        <w:rPr>
          <w:rFonts w:hint="eastAsia"/>
          <w:rtl/>
        </w:rPr>
        <w:t>–</w:t>
      </w:r>
      <w:r>
        <w:rPr>
          <w:rFonts w:hint="cs"/>
          <w:rtl/>
        </w:rPr>
        <w:t xml:space="preserve"> כי זה לא עניין של מיליון אחד לכאן או לשם </w:t>
      </w:r>
      <w:r>
        <w:rPr>
          <w:rFonts w:hint="eastAsia"/>
          <w:rtl/>
        </w:rPr>
        <w:t>–</w:t>
      </w:r>
      <w:r>
        <w:rPr>
          <w:rFonts w:hint="cs"/>
          <w:rtl/>
        </w:rPr>
        <w:t xml:space="preserve"> כלפי התלמידים: בעבר היתה אחות אחת ל-1,500 תלמידים, אחר כך זה כבר הפך ל-2,000, אחר-כך ל-3,000, אחר כך ל-4,000, ועכשיו - אחות אחת ל-5,000 תלמידים. התוצאה הסופית היא שבכל פעם יורדים מסל הט</w:t>
      </w:r>
      <w:r>
        <w:rPr>
          <w:rFonts w:hint="cs"/>
          <w:rtl/>
        </w:rPr>
        <w:t xml:space="preserve">יפול בתלמיד עוד שירותים שהיו צריכים להינתן ושוב אי-אפשר לתת אותם. </w:t>
      </w:r>
    </w:p>
    <w:p w14:paraId="09AB625C" w14:textId="77777777" w:rsidR="00000000" w:rsidRDefault="00C04217">
      <w:pPr>
        <w:pStyle w:val="a0"/>
        <w:rPr>
          <w:rFonts w:hint="cs"/>
          <w:rtl/>
        </w:rPr>
      </w:pPr>
    </w:p>
    <w:p w14:paraId="0EE90CEF" w14:textId="77777777" w:rsidR="00000000" w:rsidRDefault="00C04217">
      <w:pPr>
        <w:pStyle w:val="a0"/>
        <w:rPr>
          <w:rFonts w:hint="cs"/>
          <w:rtl/>
        </w:rPr>
      </w:pPr>
      <w:r>
        <w:rPr>
          <w:rFonts w:hint="cs"/>
          <w:rtl/>
        </w:rPr>
        <w:t>חבר הכנסת יוסי שריד צדק; אם נותנים את השירות בצורה הזאת, מוטב לסגור אותו, שמדינת ישראל תגיד: יש לנו הטיפול הכי טוב בעולם כמעט, מכל העולם באים ללמוד מאתנו, יש לנו האחיות הנפלאות האלה, ואנחנ</w:t>
      </w:r>
      <w:r>
        <w:rPr>
          <w:rFonts w:hint="cs"/>
          <w:rtl/>
        </w:rPr>
        <w:t>ו רוצים לתת טיפול כמו בזנזיבר. זה לגיטימי, תגידו את זה ותסגרו את השירות; תשנו את החוק, וזה יהיה על אחריותכם. שוב אנחנו רואים איך פוגעים באנשים, בילדים. אם זה באמת לא יתוקן - הילדים בבתי-הספר לא יכולים למחות או לשבות. אם יפטרו את 800-900 האחיות האלה, אני מו</w:t>
      </w:r>
      <w:r>
        <w:rPr>
          <w:rFonts w:hint="cs"/>
          <w:rtl/>
        </w:rPr>
        <w:t xml:space="preserve">דיעה לכם שכל השירות המונע במדינת ישראל ייסגר. תודה רבה. </w:t>
      </w:r>
    </w:p>
    <w:p w14:paraId="1DA1F86E" w14:textId="77777777" w:rsidR="00000000" w:rsidRDefault="00C04217">
      <w:pPr>
        <w:pStyle w:val="a0"/>
        <w:rPr>
          <w:rFonts w:hint="cs"/>
          <w:rtl/>
        </w:rPr>
      </w:pPr>
    </w:p>
    <w:p w14:paraId="69C45200" w14:textId="77777777" w:rsidR="00000000" w:rsidRDefault="00C04217">
      <w:pPr>
        <w:pStyle w:val="af1"/>
        <w:rPr>
          <w:rtl/>
        </w:rPr>
      </w:pPr>
      <w:r>
        <w:rPr>
          <w:rFonts w:hint="eastAsia"/>
          <w:rtl/>
        </w:rPr>
        <w:t>היו</w:t>
      </w:r>
      <w:r>
        <w:rPr>
          <w:rtl/>
        </w:rPr>
        <w:t>"ר ראובן ריבלין:</w:t>
      </w:r>
    </w:p>
    <w:p w14:paraId="2B8AB320" w14:textId="77777777" w:rsidR="00000000" w:rsidRDefault="00C04217">
      <w:pPr>
        <w:pStyle w:val="a0"/>
        <w:rPr>
          <w:rFonts w:hint="cs"/>
          <w:rtl/>
        </w:rPr>
      </w:pPr>
    </w:p>
    <w:p w14:paraId="0306A666" w14:textId="77777777" w:rsidR="00000000" w:rsidRDefault="00C04217">
      <w:pPr>
        <w:pStyle w:val="a0"/>
        <w:rPr>
          <w:rFonts w:hint="cs"/>
          <w:rtl/>
        </w:rPr>
      </w:pPr>
      <w:r>
        <w:rPr>
          <w:rFonts w:hint="cs"/>
          <w:rtl/>
        </w:rPr>
        <w:t>אני מודה לחברת הכנסת אילנה כהן. חבר הכנסת דהן, שר הבריאות לשעבר, האם אדוני רצה להעיר הערה?</w:t>
      </w:r>
    </w:p>
    <w:p w14:paraId="312A4D61" w14:textId="77777777" w:rsidR="00000000" w:rsidRDefault="00C04217">
      <w:pPr>
        <w:pStyle w:val="a0"/>
        <w:rPr>
          <w:rFonts w:hint="cs"/>
          <w:rtl/>
        </w:rPr>
      </w:pPr>
    </w:p>
    <w:p w14:paraId="3EE7502B" w14:textId="77777777" w:rsidR="00000000" w:rsidRDefault="00C04217">
      <w:pPr>
        <w:pStyle w:val="af0"/>
        <w:rPr>
          <w:rtl/>
        </w:rPr>
      </w:pPr>
      <w:r>
        <w:rPr>
          <w:rFonts w:hint="eastAsia"/>
          <w:rtl/>
        </w:rPr>
        <w:t>נסים</w:t>
      </w:r>
      <w:r>
        <w:rPr>
          <w:rtl/>
        </w:rPr>
        <w:t xml:space="preserve"> דהן (ש"ס):</w:t>
      </w:r>
    </w:p>
    <w:p w14:paraId="4AFB4881" w14:textId="77777777" w:rsidR="00000000" w:rsidRDefault="00C04217">
      <w:pPr>
        <w:pStyle w:val="a0"/>
        <w:rPr>
          <w:rFonts w:hint="cs"/>
          <w:rtl/>
        </w:rPr>
      </w:pPr>
    </w:p>
    <w:p w14:paraId="25195043" w14:textId="77777777" w:rsidR="00000000" w:rsidRDefault="00C04217">
      <w:pPr>
        <w:pStyle w:val="a0"/>
        <w:rPr>
          <w:rFonts w:hint="cs"/>
          <w:rtl/>
        </w:rPr>
      </w:pPr>
      <w:r>
        <w:rPr>
          <w:rFonts w:hint="cs"/>
          <w:rtl/>
        </w:rPr>
        <w:t xml:space="preserve">לא. </w:t>
      </w:r>
    </w:p>
    <w:p w14:paraId="5728D42F" w14:textId="77777777" w:rsidR="00000000" w:rsidRDefault="00C04217">
      <w:pPr>
        <w:pStyle w:val="a0"/>
        <w:rPr>
          <w:rFonts w:hint="cs"/>
          <w:rtl/>
        </w:rPr>
      </w:pPr>
    </w:p>
    <w:p w14:paraId="5460F19B" w14:textId="77777777" w:rsidR="00000000" w:rsidRDefault="00C04217">
      <w:pPr>
        <w:pStyle w:val="af1"/>
        <w:rPr>
          <w:rtl/>
        </w:rPr>
      </w:pPr>
      <w:r>
        <w:rPr>
          <w:rFonts w:hint="eastAsia"/>
          <w:rtl/>
        </w:rPr>
        <w:t>היו</w:t>
      </w:r>
      <w:r>
        <w:rPr>
          <w:rtl/>
        </w:rPr>
        <w:t>"ר ראובן ריבלין:</w:t>
      </w:r>
    </w:p>
    <w:p w14:paraId="26219BAE" w14:textId="77777777" w:rsidR="00000000" w:rsidRDefault="00C04217">
      <w:pPr>
        <w:pStyle w:val="a0"/>
        <w:rPr>
          <w:rFonts w:hint="cs"/>
          <w:rtl/>
        </w:rPr>
      </w:pPr>
    </w:p>
    <w:p w14:paraId="725E29EA" w14:textId="77777777" w:rsidR="00000000" w:rsidRDefault="00C04217">
      <w:pPr>
        <w:pStyle w:val="a0"/>
        <w:rPr>
          <w:rFonts w:hint="cs"/>
          <w:rtl/>
        </w:rPr>
      </w:pPr>
      <w:r>
        <w:rPr>
          <w:rFonts w:hint="cs"/>
          <w:rtl/>
        </w:rPr>
        <w:t>תודה רבה. השר רוצה להתערב בדיון. בבקשה, ב</w:t>
      </w:r>
      <w:r>
        <w:rPr>
          <w:rFonts w:hint="cs"/>
          <w:rtl/>
        </w:rPr>
        <w:t xml:space="preserve">רצון רב. </w:t>
      </w:r>
    </w:p>
    <w:p w14:paraId="217AEFB2" w14:textId="77777777" w:rsidR="00000000" w:rsidRDefault="00C04217">
      <w:pPr>
        <w:pStyle w:val="a0"/>
        <w:rPr>
          <w:rtl/>
        </w:rPr>
      </w:pPr>
    </w:p>
    <w:p w14:paraId="044A328B" w14:textId="77777777" w:rsidR="00000000" w:rsidRDefault="00C04217">
      <w:pPr>
        <w:pStyle w:val="a"/>
        <w:rPr>
          <w:rtl/>
        </w:rPr>
      </w:pPr>
      <w:bookmarkStart w:id="18" w:name="FS000000474T21_09_2005_12_22_54"/>
      <w:bookmarkStart w:id="19" w:name="_Toc115091760"/>
      <w:bookmarkEnd w:id="18"/>
      <w:r>
        <w:rPr>
          <w:rFonts w:hint="eastAsia"/>
          <w:rtl/>
        </w:rPr>
        <w:t>השר</w:t>
      </w:r>
      <w:r>
        <w:rPr>
          <w:rtl/>
        </w:rPr>
        <w:t xml:space="preserve"> לביטחון פנים גדעון עזרא:</w:t>
      </w:r>
      <w:bookmarkEnd w:id="19"/>
    </w:p>
    <w:p w14:paraId="2D81BEC9" w14:textId="77777777" w:rsidR="00000000" w:rsidRDefault="00C04217">
      <w:pPr>
        <w:pStyle w:val="a0"/>
        <w:rPr>
          <w:rFonts w:hint="cs"/>
          <w:rtl/>
        </w:rPr>
      </w:pPr>
    </w:p>
    <w:p w14:paraId="6580F903" w14:textId="77777777" w:rsidR="00000000" w:rsidRDefault="00C04217">
      <w:pPr>
        <w:pStyle w:val="a0"/>
        <w:rPr>
          <w:rFonts w:hint="cs"/>
          <w:rtl/>
        </w:rPr>
      </w:pPr>
      <w:r>
        <w:rPr>
          <w:rFonts w:hint="cs"/>
          <w:rtl/>
        </w:rPr>
        <w:t>אדוני היושב-ראש, חברי חברי הכנסת, אני בא לדבר בנושא הזה מתוקף תפקידי כראש הוועדה למלחמה באלימות. במסגרת לימוד הנושא התחוור לנו, שאחת הבעיות בבתי-הספר, בכיתות הנמוכות, בכיתה א', היא שכאשר אתה לא מבחין בקשיי למידה כאל</w:t>
      </w:r>
      <w:r>
        <w:rPr>
          <w:rFonts w:hint="cs"/>
          <w:rtl/>
        </w:rPr>
        <w:t xml:space="preserve">ה ואחרים אצל תלמידים מתפתחת אלימות. אני אתן כמה דוגמאות: אם הילד לא שומע טוב ושמים אותו בשורה האחרונה בכיתה, או אם הילד לא רואה את הלוח ומתחיל לפגר בלימודים, אנחנו רואים את התוצאה. </w:t>
      </w:r>
    </w:p>
    <w:p w14:paraId="1FDDD9AF" w14:textId="77777777" w:rsidR="00000000" w:rsidRDefault="00C04217">
      <w:pPr>
        <w:pStyle w:val="a0"/>
        <w:rPr>
          <w:rFonts w:hint="cs"/>
          <w:rtl/>
        </w:rPr>
      </w:pPr>
    </w:p>
    <w:p w14:paraId="1CF4D024" w14:textId="77777777" w:rsidR="00000000" w:rsidRDefault="00C04217">
      <w:pPr>
        <w:pStyle w:val="af0"/>
        <w:rPr>
          <w:rtl/>
        </w:rPr>
      </w:pPr>
      <w:r>
        <w:rPr>
          <w:rFonts w:hint="eastAsia"/>
          <w:rtl/>
        </w:rPr>
        <w:t>אילנה</w:t>
      </w:r>
      <w:r>
        <w:rPr>
          <w:rtl/>
        </w:rPr>
        <w:t xml:space="preserve"> כהן (העבודה - מימד - עם אחד):</w:t>
      </w:r>
    </w:p>
    <w:p w14:paraId="76E1A614" w14:textId="77777777" w:rsidR="00000000" w:rsidRDefault="00C04217">
      <w:pPr>
        <w:pStyle w:val="a0"/>
        <w:rPr>
          <w:rFonts w:hint="cs"/>
          <w:rtl/>
        </w:rPr>
      </w:pPr>
    </w:p>
    <w:p w14:paraId="49AD4586" w14:textId="77777777" w:rsidR="00000000" w:rsidRDefault="00C04217">
      <w:pPr>
        <w:pStyle w:val="a0"/>
        <w:rPr>
          <w:rFonts w:hint="cs"/>
          <w:rtl/>
        </w:rPr>
      </w:pPr>
      <w:r>
        <w:rPr>
          <w:rFonts w:hint="cs"/>
          <w:rtl/>
        </w:rPr>
        <w:t xml:space="preserve">כושר השמיעה. </w:t>
      </w:r>
    </w:p>
    <w:p w14:paraId="1751140D" w14:textId="77777777" w:rsidR="00000000" w:rsidRDefault="00C04217">
      <w:pPr>
        <w:pStyle w:val="a0"/>
        <w:rPr>
          <w:rFonts w:hint="cs"/>
          <w:rtl/>
        </w:rPr>
      </w:pPr>
    </w:p>
    <w:p w14:paraId="1C7AFF8E" w14:textId="77777777" w:rsidR="00000000" w:rsidRDefault="00C04217">
      <w:pPr>
        <w:pStyle w:val="-"/>
        <w:rPr>
          <w:rtl/>
        </w:rPr>
      </w:pPr>
      <w:bookmarkStart w:id="20" w:name="FS000000474T21_09_2005_12_46_20C"/>
      <w:bookmarkEnd w:id="20"/>
      <w:r>
        <w:rPr>
          <w:rFonts w:hint="eastAsia"/>
          <w:rtl/>
        </w:rPr>
        <w:t>השר</w:t>
      </w:r>
      <w:r>
        <w:rPr>
          <w:rtl/>
        </w:rPr>
        <w:t xml:space="preserve"> לביטחון פנים גדעו</w:t>
      </w:r>
      <w:r>
        <w:rPr>
          <w:rtl/>
        </w:rPr>
        <w:t>ן עזרא:</w:t>
      </w:r>
    </w:p>
    <w:p w14:paraId="35AAB358" w14:textId="77777777" w:rsidR="00000000" w:rsidRDefault="00C04217">
      <w:pPr>
        <w:pStyle w:val="a0"/>
        <w:rPr>
          <w:rFonts w:hint="cs"/>
          <w:rtl/>
        </w:rPr>
      </w:pPr>
    </w:p>
    <w:p w14:paraId="70AEF8C1" w14:textId="77777777" w:rsidR="00000000" w:rsidRDefault="00C04217">
      <w:pPr>
        <w:pStyle w:val="a0"/>
        <w:rPr>
          <w:rFonts w:hint="cs"/>
          <w:rtl/>
        </w:rPr>
      </w:pPr>
      <w:r>
        <w:rPr>
          <w:rFonts w:hint="cs"/>
          <w:rtl/>
        </w:rPr>
        <w:t xml:space="preserve">יש הרבה קשיי למידה שלא מאתרים. לדעתנו </w:t>
      </w:r>
      <w:r>
        <w:rPr>
          <w:rFonts w:hint="eastAsia"/>
          <w:rtl/>
        </w:rPr>
        <w:t>–</w:t>
      </w:r>
      <w:r>
        <w:rPr>
          <w:rFonts w:hint="cs"/>
          <w:rtl/>
        </w:rPr>
        <w:t xml:space="preserve"> וגם בנושא הזה יש לנו מחשבות </w:t>
      </w:r>
      <w:r>
        <w:rPr>
          <w:rFonts w:hint="eastAsia"/>
          <w:rtl/>
        </w:rPr>
        <w:t>–</w:t>
      </w:r>
      <w:r>
        <w:rPr>
          <w:rFonts w:hint="cs"/>
          <w:rtl/>
        </w:rPr>
        <w:t xml:space="preserve"> מי שצריך לבדוק ולהעלות את הנושאים האלה הוא מחנך הכיתה, שצריך להעלות את הבעיה כאשר הוא מרגיש אותה, ואז מישהו צריך לטפל בעניין. שירותי הבריאות הכלליים צריכים לטפל בעניין. </w:t>
      </w:r>
    </w:p>
    <w:p w14:paraId="0389F064" w14:textId="77777777" w:rsidR="00000000" w:rsidRDefault="00C04217">
      <w:pPr>
        <w:pStyle w:val="a0"/>
        <w:rPr>
          <w:rFonts w:hint="cs"/>
          <w:rtl/>
        </w:rPr>
      </w:pPr>
    </w:p>
    <w:p w14:paraId="5DD7CB92" w14:textId="77777777" w:rsidR="00000000" w:rsidRDefault="00C04217">
      <w:pPr>
        <w:pStyle w:val="a0"/>
        <w:rPr>
          <w:rFonts w:hint="cs"/>
          <w:rtl/>
        </w:rPr>
      </w:pPr>
      <w:r>
        <w:rPr>
          <w:rFonts w:hint="cs"/>
          <w:rtl/>
        </w:rPr>
        <w:t>מצד שנ</w:t>
      </w:r>
      <w:r>
        <w:rPr>
          <w:rFonts w:hint="cs"/>
          <w:rtl/>
        </w:rPr>
        <w:t xml:space="preserve">י, כאן אני רוצה להגיד: מדינת ישראל מוגבלת בתקציביה, ואני יכול להגיד לך: במסגרת בית-הספר צריך לקבל החלטה, וזה נמצא היום לפתחנו. נפל דבר במדינת ישראל; יש תהליך מסוים </w:t>
      </w:r>
      <w:r>
        <w:rPr>
          <w:rFonts w:hint="eastAsia"/>
          <w:rtl/>
        </w:rPr>
        <w:t>–</w:t>
      </w:r>
      <w:r>
        <w:rPr>
          <w:rFonts w:hint="cs"/>
          <w:rtl/>
        </w:rPr>
        <w:t xml:space="preserve"> מדינת ישראל הקימה גדר. לא סיימנו את בניית הגדר, אבל בחלקים מסוימים של מדינת ישראל השתנה המ</w:t>
      </w:r>
      <w:r>
        <w:rPr>
          <w:rFonts w:hint="cs"/>
          <w:rtl/>
        </w:rPr>
        <w:t xml:space="preserve">צב הביטחוני, ואנחנו צריכים לשאול את עצמנו מתי אנחנו מפחיתים את רמת הביטחון הזאת כדי לשפר דברים אחרים, כמו השארת האחות בבית-הספר - - </w:t>
      </w:r>
    </w:p>
    <w:p w14:paraId="3AA9966D" w14:textId="77777777" w:rsidR="00000000" w:rsidRDefault="00C04217">
      <w:pPr>
        <w:pStyle w:val="af0"/>
        <w:rPr>
          <w:rtl/>
        </w:rPr>
      </w:pPr>
      <w:r>
        <w:rPr>
          <w:rtl/>
        </w:rPr>
        <w:br/>
        <w:t>אילנה כהן (העבודה - מימד - עם אחד):</w:t>
      </w:r>
    </w:p>
    <w:p w14:paraId="16FCAD24" w14:textId="77777777" w:rsidR="00000000" w:rsidRDefault="00C04217">
      <w:pPr>
        <w:pStyle w:val="a0"/>
        <w:rPr>
          <w:rtl/>
        </w:rPr>
      </w:pPr>
    </w:p>
    <w:p w14:paraId="768AF3E0" w14:textId="77777777" w:rsidR="00000000" w:rsidRDefault="00C04217">
      <w:pPr>
        <w:pStyle w:val="a0"/>
        <w:rPr>
          <w:rFonts w:hint="cs"/>
          <w:rtl/>
        </w:rPr>
      </w:pPr>
      <w:r>
        <w:rPr>
          <w:rFonts w:hint="cs"/>
          <w:rtl/>
        </w:rPr>
        <w:t>- - - זה לתת טיפול. איך אתה יכול להשוות בין שני הדברים האלה בכלל?</w:t>
      </w:r>
    </w:p>
    <w:p w14:paraId="4BBAC240" w14:textId="77777777" w:rsidR="00000000" w:rsidRDefault="00C04217">
      <w:pPr>
        <w:pStyle w:val="-"/>
        <w:rPr>
          <w:rtl/>
        </w:rPr>
      </w:pPr>
      <w:r>
        <w:rPr>
          <w:rtl/>
        </w:rPr>
        <w:br/>
      </w:r>
      <w:bookmarkStart w:id="21" w:name="FS000000474T21_09_2005_12_50_55C"/>
      <w:bookmarkEnd w:id="21"/>
      <w:r>
        <w:rPr>
          <w:rtl/>
        </w:rPr>
        <w:t>השר לביטחון פנים ג</w:t>
      </w:r>
      <w:r>
        <w:rPr>
          <w:rtl/>
        </w:rPr>
        <w:t>דעון עזרא:</w:t>
      </w:r>
    </w:p>
    <w:p w14:paraId="56BADE0D" w14:textId="77777777" w:rsidR="00000000" w:rsidRDefault="00C04217">
      <w:pPr>
        <w:pStyle w:val="a0"/>
        <w:rPr>
          <w:rtl/>
        </w:rPr>
      </w:pPr>
    </w:p>
    <w:p w14:paraId="59E57987" w14:textId="77777777" w:rsidR="00000000" w:rsidRDefault="00C04217">
      <w:pPr>
        <w:pStyle w:val="a0"/>
        <w:rPr>
          <w:rFonts w:hint="cs"/>
          <w:rtl/>
        </w:rPr>
      </w:pPr>
      <w:r>
        <w:rPr>
          <w:rFonts w:hint="cs"/>
          <w:rtl/>
        </w:rPr>
        <w:t xml:space="preserve">- - ובנושא הזה, של הורדת רמת הביטחון </w:t>
      </w:r>
      <w:r>
        <w:rPr>
          <w:rFonts w:hint="eastAsia"/>
          <w:rtl/>
        </w:rPr>
        <w:t>–</w:t>
      </w:r>
      <w:r>
        <w:rPr>
          <w:rFonts w:hint="cs"/>
          <w:rtl/>
        </w:rPr>
        <w:t xml:space="preserve"> בעקבות הגדר, בעקבות השקט היחסי שהשתרר </w:t>
      </w:r>
      <w:r>
        <w:rPr>
          <w:rFonts w:hint="eastAsia"/>
          <w:rtl/>
        </w:rPr>
        <w:t>–</w:t>
      </w:r>
      <w:r>
        <w:rPr>
          <w:rFonts w:hint="cs"/>
          <w:rtl/>
        </w:rPr>
        <w:t xml:space="preserve"> אנחנו צריכים לקבל החלטות אמיצות, ואז נוכל לעשות פעולות נוספות שלא עשינו עד היום. תודה רבה.</w:t>
      </w:r>
    </w:p>
    <w:p w14:paraId="537423F5" w14:textId="77777777" w:rsidR="00000000" w:rsidRDefault="00C04217">
      <w:pPr>
        <w:pStyle w:val="af0"/>
        <w:rPr>
          <w:rtl/>
        </w:rPr>
      </w:pPr>
      <w:r>
        <w:rPr>
          <w:rtl/>
        </w:rPr>
        <w:br/>
        <w:t>אילנה כהן (העבודה - מימד - עם אחד):</w:t>
      </w:r>
    </w:p>
    <w:p w14:paraId="299447C5" w14:textId="77777777" w:rsidR="00000000" w:rsidRDefault="00C04217">
      <w:pPr>
        <w:pStyle w:val="a0"/>
        <w:rPr>
          <w:rtl/>
        </w:rPr>
      </w:pPr>
    </w:p>
    <w:p w14:paraId="38921B45" w14:textId="77777777" w:rsidR="00000000" w:rsidRDefault="00C04217">
      <w:pPr>
        <w:pStyle w:val="a0"/>
        <w:rPr>
          <w:rFonts w:hint="cs"/>
          <w:rtl/>
        </w:rPr>
      </w:pPr>
      <w:r>
        <w:rPr>
          <w:rFonts w:hint="cs"/>
          <w:rtl/>
        </w:rPr>
        <w:t>אתה רוצה להגיד לי שאת הגדר אנחנו צרי</w:t>
      </w:r>
      <w:r>
        <w:rPr>
          <w:rFonts w:hint="cs"/>
          <w:rtl/>
        </w:rPr>
        <w:t>כים לבנות על חשבון הילדים האלה? - - -</w:t>
      </w:r>
    </w:p>
    <w:p w14:paraId="582D0393" w14:textId="77777777" w:rsidR="00000000" w:rsidRDefault="00C04217">
      <w:pPr>
        <w:pStyle w:val="af1"/>
        <w:rPr>
          <w:rtl/>
        </w:rPr>
      </w:pPr>
      <w:r>
        <w:rPr>
          <w:rtl/>
        </w:rPr>
        <w:br/>
        <w:t>היו"ר ראובן ריבלין:</w:t>
      </w:r>
    </w:p>
    <w:p w14:paraId="51EF129E" w14:textId="77777777" w:rsidR="00000000" w:rsidRDefault="00C04217">
      <w:pPr>
        <w:pStyle w:val="a0"/>
        <w:rPr>
          <w:rtl/>
        </w:rPr>
      </w:pPr>
    </w:p>
    <w:p w14:paraId="5BAA06AC" w14:textId="77777777" w:rsidR="00000000" w:rsidRDefault="00C04217">
      <w:pPr>
        <w:pStyle w:val="a0"/>
        <w:rPr>
          <w:rFonts w:hint="cs"/>
          <w:rtl/>
        </w:rPr>
      </w:pPr>
      <w:r>
        <w:rPr>
          <w:rFonts w:hint="cs"/>
          <w:rtl/>
        </w:rPr>
        <w:t>חברת הכנסת אילנה כהן, אנחנו לא בוויכוח. הוא אמר את דעתו בשולי הדיון, וגם דיבר על עניין ההכשרה מחדש. רק שכתוב במקורותינו: ישן מפני חדש תוציאו, אבל קודם צריך שיהיה חדש. לעת עתה הישן הזה משמר אותנו ב</w:t>
      </w:r>
      <w:r>
        <w:rPr>
          <w:rFonts w:hint="cs"/>
          <w:rtl/>
        </w:rPr>
        <w:t xml:space="preserve">משך </w:t>
      </w:r>
      <w:r>
        <w:rPr>
          <w:rFonts w:hint="eastAsia"/>
          <w:rtl/>
        </w:rPr>
        <w:t>–</w:t>
      </w:r>
      <w:r>
        <w:rPr>
          <w:rFonts w:hint="cs"/>
          <w:rtl/>
        </w:rPr>
        <w:t xml:space="preserve"> קודם כול, חוק החינוך, נדמה לי, קובע בסעיף 21 מה שחבר הכנסת שריד אמר בצורה הברורה ביותר - -</w:t>
      </w:r>
    </w:p>
    <w:p w14:paraId="24CED512" w14:textId="77777777" w:rsidR="00000000" w:rsidRDefault="00C04217">
      <w:pPr>
        <w:pStyle w:val="af0"/>
        <w:rPr>
          <w:rtl/>
        </w:rPr>
      </w:pPr>
      <w:r>
        <w:rPr>
          <w:rtl/>
        </w:rPr>
        <w:br/>
        <w:t>רן כהן (מרצ-יחד):</w:t>
      </w:r>
    </w:p>
    <w:p w14:paraId="2DD0CC30" w14:textId="77777777" w:rsidR="00000000" w:rsidRDefault="00C04217">
      <w:pPr>
        <w:pStyle w:val="a0"/>
        <w:rPr>
          <w:rtl/>
        </w:rPr>
      </w:pPr>
    </w:p>
    <w:p w14:paraId="3E360D34" w14:textId="77777777" w:rsidR="00000000" w:rsidRDefault="00C04217">
      <w:pPr>
        <w:pStyle w:val="a0"/>
        <w:rPr>
          <w:rFonts w:hint="cs"/>
          <w:rtl/>
        </w:rPr>
      </w:pPr>
      <w:r>
        <w:rPr>
          <w:rFonts w:hint="cs"/>
          <w:rtl/>
        </w:rPr>
        <w:t>ודאי. זה מחייב.</w:t>
      </w:r>
    </w:p>
    <w:p w14:paraId="3AA54D79" w14:textId="77777777" w:rsidR="00000000" w:rsidRDefault="00C04217">
      <w:pPr>
        <w:pStyle w:val="af1"/>
        <w:rPr>
          <w:rtl/>
        </w:rPr>
      </w:pPr>
      <w:r>
        <w:rPr>
          <w:rtl/>
        </w:rPr>
        <w:br/>
        <w:t>היו"ר ראובן ריבלין:</w:t>
      </w:r>
    </w:p>
    <w:p w14:paraId="7299DCAB" w14:textId="77777777" w:rsidR="00000000" w:rsidRDefault="00C04217">
      <w:pPr>
        <w:pStyle w:val="a0"/>
        <w:rPr>
          <w:rtl/>
        </w:rPr>
      </w:pPr>
    </w:p>
    <w:p w14:paraId="13B3716D" w14:textId="77777777" w:rsidR="00000000" w:rsidRDefault="00C04217">
      <w:pPr>
        <w:pStyle w:val="a0"/>
        <w:rPr>
          <w:rFonts w:hint="cs"/>
          <w:rtl/>
        </w:rPr>
      </w:pPr>
      <w:r>
        <w:rPr>
          <w:rFonts w:hint="cs"/>
          <w:rtl/>
        </w:rPr>
        <w:t xml:space="preserve">- - יש פה הפרת חוק ברורה. </w:t>
      </w:r>
    </w:p>
    <w:p w14:paraId="66132C40" w14:textId="77777777" w:rsidR="00000000" w:rsidRDefault="00C04217">
      <w:pPr>
        <w:pStyle w:val="af0"/>
        <w:rPr>
          <w:rtl/>
        </w:rPr>
      </w:pPr>
      <w:r>
        <w:rPr>
          <w:rtl/>
        </w:rPr>
        <w:br/>
        <w:t>יוסי שריד (מרצ-יחד):</w:t>
      </w:r>
    </w:p>
    <w:p w14:paraId="0895824C" w14:textId="77777777" w:rsidR="00000000" w:rsidRDefault="00C04217">
      <w:pPr>
        <w:pStyle w:val="a0"/>
        <w:rPr>
          <w:rtl/>
        </w:rPr>
      </w:pPr>
    </w:p>
    <w:p w14:paraId="6AB4586D" w14:textId="77777777" w:rsidR="00000000" w:rsidRDefault="00C04217">
      <w:pPr>
        <w:pStyle w:val="a0"/>
        <w:rPr>
          <w:rFonts w:hint="cs"/>
          <w:rtl/>
        </w:rPr>
      </w:pPr>
      <w:r>
        <w:rPr>
          <w:rFonts w:hint="cs"/>
          <w:rtl/>
        </w:rPr>
        <w:t>יש לי רק הערה אחת: אסור לומר על דברים של שר שהם נאמ</w:t>
      </w:r>
      <w:r>
        <w:rPr>
          <w:rFonts w:hint="cs"/>
          <w:rtl/>
        </w:rPr>
        <w:t>רים בשולי - - -</w:t>
      </w:r>
    </w:p>
    <w:p w14:paraId="23B13DFE" w14:textId="77777777" w:rsidR="00000000" w:rsidRDefault="00C04217">
      <w:pPr>
        <w:pStyle w:val="af1"/>
        <w:rPr>
          <w:rtl/>
        </w:rPr>
      </w:pPr>
      <w:r>
        <w:rPr>
          <w:rtl/>
        </w:rPr>
        <w:br/>
        <w:t>היו"ר ראובן ריבלין:</w:t>
      </w:r>
    </w:p>
    <w:p w14:paraId="61A3FE6E" w14:textId="77777777" w:rsidR="00000000" w:rsidRDefault="00C04217">
      <w:pPr>
        <w:pStyle w:val="a0"/>
        <w:rPr>
          <w:rtl/>
        </w:rPr>
      </w:pPr>
    </w:p>
    <w:p w14:paraId="6B64B4E6" w14:textId="77777777" w:rsidR="00000000" w:rsidRDefault="00C04217">
      <w:pPr>
        <w:pStyle w:val="a0"/>
        <w:rPr>
          <w:rFonts w:hint="cs"/>
          <w:rtl/>
        </w:rPr>
      </w:pPr>
      <w:r>
        <w:rPr>
          <w:rFonts w:hint="cs"/>
          <w:rtl/>
        </w:rPr>
        <w:t xml:space="preserve">לא, השר אמר דברים חשובים, ובשולי הדיון ציין </w:t>
      </w:r>
      <w:r>
        <w:rPr>
          <w:rFonts w:hint="eastAsia"/>
          <w:rtl/>
        </w:rPr>
        <w:t>–</w:t>
      </w:r>
      <w:r>
        <w:rPr>
          <w:rFonts w:hint="cs"/>
          <w:rtl/>
        </w:rPr>
        <w:t xml:space="preserve"> זה מה שנקרא "אוביטר דיקטום", זאת אומרת הערת אגב. זה לא בשוליים, אלא הערת אגב. אני מקבל את הערתו - - -</w:t>
      </w:r>
    </w:p>
    <w:p w14:paraId="117CCDD3" w14:textId="77777777" w:rsidR="00000000" w:rsidRDefault="00C04217">
      <w:pPr>
        <w:pStyle w:val="af0"/>
        <w:rPr>
          <w:rtl/>
        </w:rPr>
      </w:pPr>
      <w:r>
        <w:rPr>
          <w:rtl/>
        </w:rPr>
        <w:br/>
        <w:t>יוסי שריד (מרצ-יחד):</w:t>
      </w:r>
    </w:p>
    <w:p w14:paraId="7BF0CB46" w14:textId="77777777" w:rsidR="00000000" w:rsidRDefault="00C04217">
      <w:pPr>
        <w:pStyle w:val="a0"/>
        <w:rPr>
          <w:rtl/>
        </w:rPr>
      </w:pPr>
    </w:p>
    <w:p w14:paraId="5FB34266" w14:textId="77777777" w:rsidR="00000000" w:rsidRDefault="00C04217">
      <w:pPr>
        <w:pStyle w:val="a0"/>
        <w:rPr>
          <w:rFonts w:hint="cs"/>
          <w:rtl/>
        </w:rPr>
      </w:pPr>
      <w:r>
        <w:rPr>
          <w:rFonts w:hint="cs"/>
          <w:rtl/>
        </w:rPr>
        <w:t>לרגע חשבתי ש - - -</w:t>
      </w:r>
    </w:p>
    <w:p w14:paraId="7B073A90" w14:textId="77777777" w:rsidR="00000000" w:rsidRDefault="00C04217">
      <w:pPr>
        <w:pStyle w:val="af1"/>
        <w:rPr>
          <w:rtl/>
        </w:rPr>
      </w:pPr>
      <w:r>
        <w:rPr>
          <w:rtl/>
        </w:rPr>
        <w:br/>
        <w:t>היו"ר ראובן ריבלין:</w:t>
      </w:r>
    </w:p>
    <w:p w14:paraId="5F5E9BA6" w14:textId="77777777" w:rsidR="00000000" w:rsidRDefault="00C04217">
      <w:pPr>
        <w:pStyle w:val="a0"/>
        <w:rPr>
          <w:rtl/>
        </w:rPr>
      </w:pPr>
    </w:p>
    <w:p w14:paraId="4B861A87" w14:textId="77777777" w:rsidR="00000000" w:rsidRDefault="00C04217">
      <w:pPr>
        <w:pStyle w:val="a0"/>
        <w:rPr>
          <w:rFonts w:hint="cs"/>
          <w:rtl/>
        </w:rPr>
      </w:pPr>
      <w:r>
        <w:rPr>
          <w:rFonts w:hint="cs"/>
          <w:rtl/>
        </w:rPr>
        <w:t>לא לא,</w:t>
      </w:r>
      <w:r>
        <w:rPr>
          <w:rFonts w:hint="cs"/>
          <w:rtl/>
        </w:rPr>
        <w:t xml:space="preserve"> חלילה. אם התפרשו דברי  כך </w:t>
      </w:r>
      <w:r>
        <w:rPr>
          <w:rFonts w:hint="eastAsia"/>
          <w:rtl/>
        </w:rPr>
        <w:t>–</w:t>
      </w:r>
      <w:r>
        <w:rPr>
          <w:rFonts w:hint="cs"/>
          <w:rtl/>
        </w:rPr>
        <w:t xml:space="preserve"> לעולם לא יהיה שר בשוליים, ודאי לא השר גדעון עזרא.</w:t>
      </w:r>
    </w:p>
    <w:p w14:paraId="72B4841B" w14:textId="77777777" w:rsidR="00000000" w:rsidRDefault="00C04217">
      <w:pPr>
        <w:pStyle w:val="af0"/>
        <w:rPr>
          <w:rtl/>
        </w:rPr>
      </w:pPr>
      <w:r>
        <w:rPr>
          <w:rtl/>
        </w:rPr>
        <w:br/>
        <w:t>יוסי שריד (מרצ-יחד):</w:t>
      </w:r>
    </w:p>
    <w:p w14:paraId="123D0290" w14:textId="77777777" w:rsidR="00000000" w:rsidRDefault="00C04217">
      <w:pPr>
        <w:pStyle w:val="a0"/>
        <w:rPr>
          <w:rtl/>
        </w:rPr>
      </w:pPr>
    </w:p>
    <w:p w14:paraId="49980070" w14:textId="77777777" w:rsidR="00000000" w:rsidRDefault="00C04217">
      <w:pPr>
        <w:pStyle w:val="a0"/>
        <w:rPr>
          <w:rFonts w:hint="cs"/>
          <w:rtl/>
        </w:rPr>
      </w:pPr>
      <w:r>
        <w:rPr>
          <w:rFonts w:hint="cs"/>
          <w:rtl/>
        </w:rPr>
        <w:t>אני לא אסכים - - -</w:t>
      </w:r>
    </w:p>
    <w:p w14:paraId="6755B661" w14:textId="77777777" w:rsidR="00000000" w:rsidRDefault="00C04217">
      <w:pPr>
        <w:pStyle w:val="af1"/>
        <w:rPr>
          <w:rtl/>
        </w:rPr>
      </w:pPr>
      <w:r>
        <w:rPr>
          <w:rtl/>
        </w:rPr>
        <w:br/>
        <w:t>היו"ר ראובן ריבלין:</w:t>
      </w:r>
    </w:p>
    <w:p w14:paraId="5E42A471" w14:textId="77777777" w:rsidR="00000000" w:rsidRDefault="00C04217">
      <w:pPr>
        <w:pStyle w:val="a0"/>
        <w:rPr>
          <w:rtl/>
        </w:rPr>
      </w:pPr>
    </w:p>
    <w:p w14:paraId="3DAB70E5" w14:textId="77777777" w:rsidR="00000000" w:rsidRDefault="00C04217">
      <w:pPr>
        <w:pStyle w:val="a0"/>
        <w:rPr>
          <w:rFonts w:hint="cs"/>
          <w:rtl/>
        </w:rPr>
      </w:pPr>
      <w:r>
        <w:rPr>
          <w:rFonts w:hint="cs"/>
          <w:rtl/>
        </w:rPr>
        <w:t xml:space="preserve">ודאי לא השר גדעון עזרא, תאמין לי. במבנה זה בלתי אפשרי. </w:t>
      </w:r>
    </w:p>
    <w:p w14:paraId="7516E5F8" w14:textId="77777777" w:rsidR="00000000" w:rsidRDefault="00C04217">
      <w:pPr>
        <w:pStyle w:val="a0"/>
        <w:rPr>
          <w:rtl/>
        </w:rPr>
      </w:pPr>
    </w:p>
    <w:p w14:paraId="0A8140B3" w14:textId="77777777" w:rsidR="00000000" w:rsidRDefault="00C04217">
      <w:pPr>
        <w:pStyle w:val="a2"/>
        <w:rPr>
          <w:rtl/>
        </w:rPr>
      </w:pPr>
    </w:p>
    <w:p w14:paraId="1B9BD232" w14:textId="77777777" w:rsidR="00000000" w:rsidRDefault="00C04217">
      <w:pPr>
        <w:pStyle w:val="a2"/>
        <w:rPr>
          <w:rtl/>
        </w:rPr>
      </w:pPr>
      <w:bookmarkStart w:id="22" w:name="CS119314FI0119314T21_09_2005_13_08_18"/>
      <w:bookmarkStart w:id="23" w:name="_Toc115091761"/>
      <w:bookmarkEnd w:id="22"/>
      <w:r>
        <w:rPr>
          <w:rtl/>
        </w:rPr>
        <w:t>הצעת חוק חובת המכרזים (תיקון מס' 17), התשס"ה-2005</w:t>
      </w:r>
      <w:bookmarkEnd w:id="23"/>
    </w:p>
    <w:p w14:paraId="43DB805C" w14:textId="77777777" w:rsidR="00000000" w:rsidRDefault="00C04217">
      <w:pPr>
        <w:pStyle w:val="-0"/>
        <w:jc w:val="left"/>
        <w:rPr>
          <w:rFonts w:hint="cs"/>
          <w:b w:val="0"/>
          <w:bCs w:val="0"/>
          <w:u w:val="none"/>
          <w:rtl/>
        </w:rPr>
      </w:pPr>
      <w:r>
        <w:rPr>
          <w:b w:val="0"/>
          <w:bCs w:val="0"/>
          <w:u w:val="none"/>
          <w:rtl/>
        </w:rPr>
        <w:t>[מס'</w:t>
      </w:r>
      <w:r>
        <w:rPr>
          <w:rFonts w:hint="cs"/>
          <w:b w:val="0"/>
          <w:bCs w:val="0"/>
          <w:u w:val="none"/>
          <w:rtl/>
        </w:rPr>
        <w:t xml:space="preserve"> </w:t>
      </w:r>
      <w:r>
        <w:rPr>
          <w:rFonts w:hint="cs"/>
          <w:b w:val="0"/>
          <w:bCs w:val="0"/>
          <w:u w:val="none"/>
          <w:rtl/>
        </w:rPr>
        <w:t>מ/205</w:t>
      </w:r>
      <w:r>
        <w:rPr>
          <w:b w:val="0"/>
          <w:bCs w:val="0"/>
          <w:u w:val="none"/>
          <w:rtl/>
        </w:rPr>
        <w:t>; "דברי הכנסת", חוב'</w:t>
      </w:r>
      <w:r>
        <w:rPr>
          <w:rFonts w:hint="cs"/>
          <w:b w:val="0"/>
          <w:bCs w:val="0"/>
          <w:u w:val="none"/>
          <w:rtl/>
        </w:rPr>
        <w:t xml:space="preserve"> מ"ג</w:t>
      </w:r>
      <w:r>
        <w:rPr>
          <w:b w:val="0"/>
          <w:bCs w:val="0"/>
          <w:u w:val="none"/>
          <w:rtl/>
        </w:rPr>
        <w:t>, עמ' ;  נספחות.]</w:t>
      </w:r>
    </w:p>
    <w:p w14:paraId="56D82C1A" w14:textId="77777777" w:rsidR="00000000" w:rsidRDefault="00C04217">
      <w:pPr>
        <w:pStyle w:val="-0"/>
        <w:rPr>
          <w:rFonts w:hint="cs"/>
          <w:u w:val="none"/>
          <w:rtl/>
        </w:rPr>
      </w:pPr>
      <w:r>
        <w:rPr>
          <w:rFonts w:hint="cs"/>
          <w:u w:val="none"/>
          <w:rtl/>
        </w:rPr>
        <w:t>(קריאה שנייה וקריאה שלישית)</w:t>
      </w:r>
    </w:p>
    <w:p w14:paraId="3E20C3C0" w14:textId="77777777" w:rsidR="00000000" w:rsidRDefault="00C04217">
      <w:pPr>
        <w:pStyle w:val="af1"/>
        <w:rPr>
          <w:rFonts w:hint="cs"/>
          <w:rtl/>
        </w:rPr>
      </w:pPr>
    </w:p>
    <w:p w14:paraId="0A028295" w14:textId="77777777" w:rsidR="00000000" w:rsidRDefault="00C04217">
      <w:pPr>
        <w:pStyle w:val="af1"/>
        <w:rPr>
          <w:rtl/>
        </w:rPr>
      </w:pPr>
      <w:r>
        <w:rPr>
          <w:rFonts w:hint="eastAsia"/>
          <w:rtl/>
        </w:rPr>
        <w:t>היו</w:t>
      </w:r>
      <w:r>
        <w:rPr>
          <w:rtl/>
        </w:rPr>
        <w:t>"ר ראובן ריבלין:</w:t>
      </w:r>
    </w:p>
    <w:p w14:paraId="1D583BD6" w14:textId="77777777" w:rsidR="00000000" w:rsidRDefault="00C04217">
      <w:pPr>
        <w:pStyle w:val="a0"/>
        <w:rPr>
          <w:rFonts w:hint="cs"/>
          <w:rtl/>
        </w:rPr>
      </w:pPr>
    </w:p>
    <w:p w14:paraId="5CFC52F0" w14:textId="77777777" w:rsidR="00000000" w:rsidRDefault="00C04217">
      <w:pPr>
        <w:pStyle w:val="a0"/>
        <w:rPr>
          <w:rFonts w:hint="cs"/>
          <w:rtl/>
        </w:rPr>
      </w:pPr>
      <w:r>
        <w:rPr>
          <w:rFonts w:hint="cs"/>
          <w:rtl/>
        </w:rPr>
        <w:t>רבותי, אני מזמין את יושב-ראש ועדת החוקה, חוק ומשפט להעלות את הנושא הראשון, הוא נושא חוק חובת המכרזים, בקריאה שנייה ובקריאה שלישית. בבקשה. הוא יציג ואחר כך גם י</w:t>
      </w:r>
      <w:r>
        <w:rPr>
          <w:rFonts w:hint="cs"/>
          <w:rtl/>
        </w:rPr>
        <w:t xml:space="preserve">ודיע הודעה. </w:t>
      </w:r>
    </w:p>
    <w:p w14:paraId="5706A4FE" w14:textId="77777777" w:rsidR="00000000" w:rsidRDefault="00C04217">
      <w:pPr>
        <w:pStyle w:val="a"/>
        <w:rPr>
          <w:rtl/>
        </w:rPr>
      </w:pPr>
      <w:r>
        <w:rPr>
          <w:rtl/>
        </w:rPr>
        <w:br/>
      </w:r>
      <w:bookmarkStart w:id="24" w:name="FS000000462T21_09_2005_13_09_13"/>
      <w:bookmarkStart w:id="25" w:name="_Toc115091762"/>
      <w:bookmarkEnd w:id="24"/>
      <w:r>
        <w:rPr>
          <w:rtl/>
        </w:rPr>
        <w:t>מיכאל איתן (יו"ר ועדת החוקה, חוק ומשפט):</w:t>
      </w:r>
      <w:bookmarkEnd w:id="25"/>
    </w:p>
    <w:p w14:paraId="34F47C04" w14:textId="77777777" w:rsidR="00000000" w:rsidRDefault="00C04217">
      <w:pPr>
        <w:pStyle w:val="a0"/>
        <w:rPr>
          <w:rtl/>
        </w:rPr>
      </w:pPr>
    </w:p>
    <w:p w14:paraId="224673D5" w14:textId="77777777" w:rsidR="00000000" w:rsidRDefault="00C04217">
      <w:pPr>
        <w:pStyle w:val="a0"/>
        <w:rPr>
          <w:rFonts w:hint="cs"/>
          <w:rtl/>
        </w:rPr>
      </w:pPr>
      <w:r>
        <w:rPr>
          <w:rFonts w:hint="cs"/>
          <w:rtl/>
        </w:rPr>
        <w:t xml:space="preserve">אדוני היושב-ראש, כנסת נכבדה, אני מבקש להביא לפני מליאת הכנסת את חוק חובת המכרזים, תיקון מס' 17 לחוק הזה, אלא שאני רוצה לבקש מהמליאה </w:t>
      </w:r>
      <w:r>
        <w:rPr>
          <w:rFonts w:hint="eastAsia"/>
          <w:rtl/>
        </w:rPr>
        <w:t>–</w:t>
      </w:r>
      <w:r>
        <w:rPr>
          <w:rFonts w:hint="cs"/>
          <w:rtl/>
        </w:rPr>
        <w:t xml:space="preserve"> מאחר שמליאת הכנסת נמצאת בפגרה, ואני מבקש להשלים את מהלך החקיקה של </w:t>
      </w:r>
      <w:r>
        <w:rPr>
          <w:rFonts w:hint="cs"/>
          <w:rtl/>
        </w:rPr>
        <w:t>החוק הזה עוד היום, אני מבקש מהמליאה אישור על-פי סעיף 127 לתקנון - -</w:t>
      </w:r>
    </w:p>
    <w:p w14:paraId="03D665B5" w14:textId="77777777" w:rsidR="00000000" w:rsidRDefault="00C04217">
      <w:pPr>
        <w:pStyle w:val="af1"/>
        <w:rPr>
          <w:rtl/>
        </w:rPr>
      </w:pPr>
      <w:r>
        <w:rPr>
          <w:rtl/>
        </w:rPr>
        <w:br/>
        <w:t>היו"ר ראובן ריבלין:</w:t>
      </w:r>
    </w:p>
    <w:p w14:paraId="5308947D" w14:textId="77777777" w:rsidR="00000000" w:rsidRDefault="00C04217">
      <w:pPr>
        <w:pStyle w:val="a0"/>
        <w:rPr>
          <w:rtl/>
        </w:rPr>
      </w:pPr>
    </w:p>
    <w:p w14:paraId="0B35610C" w14:textId="77777777" w:rsidR="00000000" w:rsidRDefault="00C04217">
      <w:pPr>
        <w:pStyle w:val="a0"/>
        <w:rPr>
          <w:rFonts w:hint="cs"/>
          <w:rtl/>
        </w:rPr>
      </w:pPr>
      <w:r>
        <w:rPr>
          <w:rFonts w:hint="cs"/>
          <w:rtl/>
        </w:rPr>
        <w:t>להחזיר לוועדה.</w:t>
      </w:r>
    </w:p>
    <w:p w14:paraId="19D8B079" w14:textId="77777777" w:rsidR="00000000" w:rsidRDefault="00C04217">
      <w:pPr>
        <w:pStyle w:val="-"/>
        <w:rPr>
          <w:rtl/>
        </w:rPr>
      </w:pPr>
      <w:r>
        <w:rPr>
          <w:rtl/>
        </w:rPr>
        <w:br/>
      </w:r>
      <w:bookmarkStart w:id="26" w:name="FS000000462T21_09_2005_13_10_42C"/>
      <w:bookmarkEnd w:id="26"/>
      <w:r>
        <w:rPr>
          <w:rtl/>
        </w:rPr>
        <w:t>מיכאל איתן (יו"ר ועדת החוקה, חוק ומשפט):</w:t>
      </w:r>
    </w:p>
    <w:p w14:paraId="28F6E4C1" w14:textId="77777777" w:rsidR="00000000" w:rsidRDefault="00C04217">
      <w:pPr>
        <w:pStyle w:val="a0"/>
        <w:rPr>
          <w:rtl/>
        </w:rPr>
      </w:pPr>
    </w:p>
    <w:p w14:paraId="22B28EF1" w14:textId="77777777" w:rsidR="00000000" w:rsidRDefault="00C04217">
      <w:pPr>
        <w:pStyle w:val="a0"/>
        <w:rPr>
          <w:rFonts w:hint="cs"/>
          <w:rtl/>
        </w:rPr>
      </w:pPr>
      <w:r>
        <w:rPr>
          <w:rFonts w:hint="cs"/>
          <w:rtl/>
        </w:rPr>
        <w:t>- - להחזיר את החוק הזה כרגע לוועדה, כדי להכניס בו תיקון מסוים שצריך להכניס בו. אני אומר בקצרה מה התיקון ואבק</w:t>
      </w:r>
      <w:r>
        <w:rPr>
          <w:rFonts w:hint="cs"/>
          <w:rtl/>
        </w:rPr>
        <w:t xml:space="preserve">ש את אישורכם להחזיר את החוק לוועדה, לתקן אותו עוד היום ולהחזיר אותו למליאה. הדחיפות נובעת מהעובדה שמטרת החוק הזה </w:t>
      </w:r>
      <w:r>
        <w:rPr>
          <w:rFonts w:hint="eastAsia"/>
          <w:rtl/>
        </w:rPr>
        <w:t>–</w:t>
      </w:r>
      <w:r>
        <w:rPr>
          <w:rFonts w:hint="cs"/>
          <w:rtl/>
        </w:rPr>
        <w:t xml:space="preserve"> מתן העדפה במכרזים לאזורי עדיפות לאומית </w:t>
      </w:r>
      <w:r>
        <w:rPr>
          <w:rFonts w:hint="eastAsia"/>
          <w:rtl/>
        </w:rPr>
        <w:t>–</w:t>
      </w:r>
      <w:r>
        <w:rPr>
          <w:rFonts w:hint="cs"/>
          <w:rtl/>
        </w:rPr>
        <w:t xml:space="preserve"> אינה יכולה להתקיים, כי החוק כבר אינו בתוקף. היום היינו אמורים לחדש אותו. </w:t>
      </w:r>
    </w:p>
    <w:p w14:paraId="37226A53" w14:textId="77777777" w:rsidR="00000000" w:rsidRDefault="00C04217">
      <w:pPr>
        <w:pStyle w:val="af1"/>
        <w:rPr>
          <w:rFonts w:hint="cs"/>
          <w:rtl/>
        </w:rPr>
      </w:pPr>
    </w:p>
    <w:p w14:paraId="3E55C386" w14:textId="77777777" w:rsidR="00000000" w:rsidRDefault="00C04217">
      <w:pPr>
        <w:pStyle w:val="af1"/>
        <w:rPr>
          <w:rtl/>
        </w:rPr>
      </w:pPr>
      <w:r>
        <w:rPr>
          <w:rFonts w:hint="eastAsia"/>
          <w:rtl/>
        </w:rPr>
        <w:t>היו</w:t>
      </w:r>
      <w:r>
        <w:rPr>
          <w:rtl/>
        </w:rPr>
        <w:t>"ר ראובן ריבלין:</w:t>
      </w:r>
    </w:p>
    <w:p w14:paraId="7B3ACF8E" w14:textId="77777777" w:rsidR="00000000" w:rsidRDefault="00C04217">
      <w:pPr>
        <w:pStyle w:val="a0"/>
        <w:rPr>
          <w:rFonts w:hint="cs"/>
          <w:rtl/>
        </w:rPr>
      </w:pPr>
    </w:p>
    <w:p w14:paraId="1A397FA9" w14:textId="77777777" w:rsidR="00000000" w:rsidRDefault="00C04217">
      <w:pPr>
        <w:pStyle w:val="a0"/>
        <w:rPr>
          <w:rFonts w:hint="cs"/>
          <w:rtl/>
        </w:rPr>
      </w:pPr>
      <w:r>
        <w:rPr>
          <w:rFonts w:hint="cs"/>
          <w:rtl/>
        </w:rPr>
        <w:t>כהור</w:t>
      </w:r>
      <w:r>
        <w:rPr>
          <w:rFonts w:hint="cs"/>
          <w:rtl/>
        </w:rPr>
        <w:t>את שעה.</w:t>
      </w:r>
    </w:p>
    <w:p w14:paraId="2AE340A6" w14:textId="77777777" w:rsidR="00000000" w:rsidRDefault="00C04217">
      <w:pPr>
        <w:pStyle w:val="-"/>
        <w:rPr>
          <w:rtl/>
        </w:rPr>
      </w:pPr>
      <w:r>
        <w:rPr>
          <w:rtl/>
        </w:rPr>
        <w:br/>
      </w:r>
      <w:bookmarkStart w:id="27" w:name="FS000000462T21_09_2005_13_12_10C"/>
      <w:bookmarkEnd w:id="27"/>
      <w:r>
        <w:rPr>
          <w:rtl/>
        </w:rPr>
        <w:t>מיכאל איתן (יו"ר ועדת החוקה, חוק ומשפט):</w:t>
      </w:r>
    </w:p>
    <w:p w14:paraId="6B33FA5E" w14:textId="77777777" w:rsidR="00000000" w:rsidRDefault="00C04217">
      <w:pPr>
        <w:pStyle w:val="a0"/>
        <w:rPr>
          <w:rtl/>
        </w:rPr>
      </w:pPr>
    </w:p>
    <w:p w14:paraId="4418CEBA" w14:textId="77777777" w:rsidR="00000000" w:rsidRDefault="00C04217">
      <w:pPr>
        <w:pStyle w:val="a0"/>
        <w:rPr>
          <w:rFonts w:hint="cs"/>
          <w:rtl/>
        </w:rPr>
      </w:pPr>
      <w:r>
        <w:rPr>
          <w:rFonts w:hint="cs"/>
          <w:rtl/>
        </w:rPr>
        <w:t>לא, לחדש אותו, הפעם כבר לא כהוראת שעה, כי נמאס כבר - -</w:t>
      </w:r>
    </w:p>
    <w:p w14:paraId="06BF82AD" w14:textId="77777777" w:rsidR="00000000" w:rsidRDefault="00C04217">
      <w:pPr>
        <w:pStyle w:val="af1"/>
        <w:rPr>
          <w:rtl/>
        </w:rPr>
      </w:pPr>
      <w:r>
        <w:rPr>
          <w:rtl/>
        </w:rPr>
        <w:br/>
        <w:t>היו"ר ראובן ריבלין:</w:t>
      </w:r>
    </w:p>
    <w:p w14:paraId="7C04D6CC" w14:textId="77777777" w:rsidR="00000000" w:rsidRDefault="00C04217">
      <w:pPr>
        <w:pStyle w:val="a0"/>
        <w:rPr>
          <w:rtl/>
        </w:rPr>
      </w:pPr>
    </w:p>
    <w:p w14:paraId="60B159E7" w14:textId="77777777" w:rsidR="00000000" w:rsidRDefault="00C04217">
      <w:pPr>
        <w:pStyle w:val="a0"/>
        <w:rPr>
          <w:rFonts w:hint="cs"/>
          <w:rtl/>
        </w:rPr>
      </w:pPr>
      <w:r>
        <w:rPr>
          <w:rFonts w:hint="cs"/>
          <w:rtl/>
        </w:rPr>
        <w:t>עשית טוב. אתה צודק.</w:t>
      </w:r>
    </w:p>
    <w:p w14:paraId="0ED2CE42" w14:textId="77777777" w:rsidR="00000000" w:rsidRDefault="00C04217">
      <w:pPr>
        <w:pStyle w:val="-"/>
        <w:rPr>
          <w:rtl/>
        </w:rPr>
      </w:pPr>
      <w:r>
        <w:rPr>
          <w:rtl/>
        </w:rPr>
        <w:br/>
      </w:r>
      <w:bookmarkStart w:id="28" w:name="FS000000462T21_09_2005_13_12_48C"/>
      <w:bookmarkEnd w:id="28"/>
      <w:r>
        <w:rPr>
          <w:rtl/>
        </w:rPr>
        <w:t>מיכאל איתן (יו"ר ועדת החוקה, חוק ומשפט):</w:t>
      </w:r>
    </w:p>
    <w:p w14:paraId="483F7D90" w14:textId="77777777" w:rsidR="00000000" w:rsidRDefault="00C04217">
      <w:pPr>
        <w:pStyle w:val="a0"/>
        <w:rPr>
          <w:rtl/>
        </w:rPr>
      </w:pPr>
    </w:p>
    <w:p w14:paraId="46C0D102" w14:textId="77777777" w:rsidR="00000000" w:rsidRDefault="00C04217">
      <w:pPr>
        <w:pStyle w:val="a0"/>
        <w:rPr>
          <w:rFonts w:hint="cs"/>
          <w:rtl/>
        </w:rPr>
      </w:pPr>
      <w:r>
        <w:rPr>
          <w:rFonts w:hint="cs"/>
          <w:rtl/>
        </w:rPr>
        <w:t xml:space="preserve">- -  רציתי לדבר על זה, אמרתי להם: נגמר - - </w:t>
      </w:r>
    </w:p>
    <w:p w14:paraId="6E1F0F71" w14:textId="77777777" w:rsidR="00000000" w:rsidRDefault="00C04217">
      <w:pPr>
        <w:pStyle w:val="af1"/>
        <w:rPr>
          <w:rtl/>
        </w:rPr>
      </w:pPr>
      <w:r>
        <w:rPr>
          <w:rtl/>
        </w:rPr>
        <w:br/>
        <w:t>היו"ר ראובן ריבלין:</w:t>
      </w:r>
    </w:p>
    <w:p w14:paraId="38A05A76" w14:textId="77777777" w:rsidR="00000000" w:rsidRDefault="00C04217">
      <w:pPr>
        <w:pStyle w:val="a0"/>
        <w:rPr>
          <w:rFonts w:hint="cs"/>
          <w:rtl/>
        </w:rPr>
      </w:pPr>
    </w:p>
    <w:p w14:paraId="7ABB36CF" w14:textId="77777777" w:rsidR="00000000" w:rsidRDefault="00C04217">
      <w:pPr>
        <w:pStyle w:val="a0"/>
        <w:rPr>
          <w:rFonts w:hint="cs"/>
          <w:rtl/>
        </w:rPr>
      </w:pPr>
      <w:r>
        <w:rPr>
          <w:rFonts w:hint="cs"/>
          <w:rtl/>
        </w:rPr>
        <w:t>אתה צודק.</w:t>
      </w:r>
    </w:p>
    <w:p w14:paraId="7B328A26" w14:textId="77777777" w:rsidR="00000000" w:rsidRDefault="00C04217">
      <w:pPr>
        <w:pStyle w:val="-"/>
        <w:rPr>
          <w:rtl/>
        </w:rPr>
      </w:pPr>
      <w:r>
        <w:rPr>
          <w:rtl/>
        </w:rPr>
        <w:br/>
      </w:r>
      <w:bookmarkStart w:id="29" w:name="FS000000462T21_09_2005_13_13_14C"/>
      <w:bookmarkEnd w:id="29"/>
      <w:r>
        <w:rPr>
          <w:rtl/>
        </w:rPr>
        <w:t>מיכאל איתן (יו"ר ועדת החוקה, חוק ומשפט):</w:t>
      </w:r>
    </w:p>
    <w:p w14:paraId="5CEAC3D2" w14:textId="77777777" w:rsidR="00000000" w:rsidRDefault="00C04217">
      <w:pPr>
        <w:pStyle w:val="a0"/>
        <w:rPr>
          <w:rtl/>
        </w:rPr>
      </w:pPr>
    </w:p>
    <w:p w14:paraId="35673E69" w14:textId="77777777" w:rsidR="00000000" w:rsidRDefault="00C04217">
      <w:pPr>
        <w:pStyle w:val="a0"/>
        <w:rPr>
          <w:rFonts w:hint="cs"/>
          <w:rtl/>
        </w:rPr>
      </w:pPr>
      <w:r>
        <w:rPr>
          <w:rFonts w:hint="cs"/>
          <w:rtl/>
        </w:rPr>
        <w:t xml:space="preserve">- - אי-אפשר כהוראת שעה. משנת 98' כל שנה מחדשים, כל שנתיים - - </w:t>
      </w:r>
    </w:p>
    <w:p w14:paraId="54D203EE" w14:textId="77777777" w:rsidR="00000000" w:rsidRDefault="00C04217">
      <w:pPr>
        <w:pStyle w:val="af1"/>
        <w:rPr>
          <w:rtl/>
        </w:rPr>
      </w:pPr>
      <w:r>
        <w:rPr>
          <w:rtl/>
        </w:rPr>
        <w:br/>
        <w:t>היו"ר ראובן ריבלין:</w:t>
      </w:r>
    </w:p>
    <w:p w14:paraId="17EDADBC" w14:textId="77777777" w:rsidR="00000000" w:rsidRDefault="00C04217">
      <w:pPr>
        <w:pStyle w:val="a0"/>
        <w:rPr>
          <w:rtl/>
        </w:rPr>
      </w:pPr>
    </w:p>
    <w:p w14:paraId="142ECAD5" w14:textId="77777777" w:rsidR="00000000" w:rsidRDefault="00C04217">
      <w:pPr>
        <w:pStyle w:val="a0"/>
        <w:rPr>
          <w:rFonts w:hint="cs"/>
          <w:rtl/>
        </w:rPr>
      </w:pPr>
      <w:r>
        <w:rPr>
          <w:rFonts w:hint="cs"/>
          <w:rtl/>
        </w:rPr>
        <w:t xml:space="preserve">אם ירצו לבטל אותו </w:t>
      </w:r>
      <w:r>
        <w:rPr>
          <w:rFonts w:hint="eastAsia"/>
          <w:rtl/>
        </w:rPr>
        <w:t>–</w:t>
      </w:r>
      <w:r>
        <w:rPr>
          <w:rFonts w:hint="cs"/>
          <w:rtl/>
        </w:rPr>
        <w:t xml:space="preserve"> שיבואו לבקש.</w:t>
      </w:r>
    </w:p>
    <w:p w14:paraId="6228166F" w14:textId="77777777" w:rsidR="00000000" w:rsidRDefault="00C04217">
      <w:pPr>
        <w:pStyle w:val="-"/>
        <w:rPr>
          <w:rtl/>
        </w:rPr>
      </w:pPr>
      <w:r>
        <w:rPr>
          <w:rtl/>
        </w:rPr>
        <w:br/>
      </w:r>
      <w:bookmarkStart w:id="30" w:name="FS000000462T21_09_2005_13_13_44C"/>
      <w:bookmarkEnd w:id="30"/>
      <w:r>
        <w:rPr>
          <w:rtl/>
        </w:rPr>
        <w:t>מיכאל איתן (יו"ר ועדת החוקה, חוק ומשפט):</w:t>
      </w:r>
    </w:p>
    <w:p w14:paraId="36F17DFC" w14:textId="77777777" w:rsidR="00000000" w:rsidRDefault="00C04217">
      <w:pPr>
        <w:pStyle w:val="a0"/>
        <w:rPr>
          <w:rtl/>
        </w:rPr>
      </w:pPr>
    </w:p>
    <w:p w14:paraId="697B0855" w14:textId="77777777" w:rsidR="00000000" w:rsidRDefault="00C04217">
      <w:pPr>
        <w:pStyle w:val="a0"/>
        <w:rPr>
          <w:rFonts w:hint="cs"/>
          <w:rtl/>
        </w:rPr>
      </w:pPr>
      <w:r>
        <w:rPr>
          <w:rFonts w:hint="cs"/>
          <w:rtl/>
        </w:rPr>
        <w:t>- - זה עולה הרבה כסף. כל פעם לעייף את הכנ</w:t>
      </w:r>
      <w:r>
        <w:rPr>
          <w:rFonts w:hint="cs"/>
          <w:rtl/>
        </w:rPr>
        <w:t xml:space="preserve">סת, לעייף את הממשלה </w:t>
      </w:r>
      <w:r>
        <w:rPr>
          <w:rFonts w:hint="eastAsia"/>
          <w:rtl/>
        </w:rPr>
        <w:t>–</w:t>
      </w:r>
      <w:r>
        <w:rPr>
          <w:rFonts w:hint="cs"/>
          <w:rtl/>
        </w:rPr>
        <w:t xml:space="preserve"> תזכירים, ועדים, עניינים </w:t>
      </w:r>
      <w:r>
        <w:rPr>
          <w:rFonts w:hint="eastAsia"/>
          <w:rtl/>
        </w:rPr>
        <w:t>–</w:t>
      </w:r>
      <w:r>
        <w:rPr>
          <w:rFonts w:hint="cs"/>
          <w:rtl/>
        </w:rPr>
        <w:t xml:space="preserve"> הכול בשביל עוד שנה ועוד שנתיים. </w:t>
      </w:r>
    </w:p>
    <w:p w14:paraId="2FFB9247" w14:textId="77777777" w:rsidR="00000000" w:rsidRDefault="00C04217">
      <w:pPr>
        <w:pStyle w:val="a0"/>
        <w:rPr>
          <w:rFonts w:hint="cs"/>
          <w:rtl/>
        </w:rPr>
      </w:pPr>
    </w:p>
    <w:p w14:paraId="612768C3" w14:textId="77777777" w:rsidR="00000000" w:rsidRDefault="00C04217">
      <w:pPr>
        <w:pStyle w:val="a0"/>
        <w:rPr>
          <w:rFonts w:hint="cs"/>
          <w:rtl/>
        </w:rPr>
      </w:pPr>
      <w:r>
        <w:rPr>
          <w:rFonts w:hint="cs"/>
          <w:rtl/>
        </w:rPr>
        <w:t>אבל הנקודה כרגע היא שהחוק הזה, מכוחו מתקינים תקנות, ובעצם המהות של השחרור מחוק חובת המכרזים היא בתוך תקנות. אנחנו חייבים להכניס כאן, בחוק, נוסח מתקן, שאומר שהתקנות שקיימות הי</w:t>
      </w:r>
      <w:r>
        <w:rPr>
          <w:rFonts w:hint="cs"/>
          <w:rtl/>
        </w:rPr>
        <w:t xml:space="preserve">ום ייכנסו לתוקפן גם ברגע שהחוק החדש יתקבל כאן - - </w:t>
      </w:r>
    </w:p>
    <w:p w14:paraId="3FEAD8CE" w14:textId="77777777" w:rsidR="00000000" w:rsidRDefault="00C04217">
      <w:pPr>
        <w:pStyle w:val="af1"/>
        <w:rPr>
          <w:rtl/>
        </w:rPr>
      </w:pPr>
      <w:r>
        <w:rPr>
          <w:rtl/>
        </w:rPr>
        <w:br/>
        <w:t>היו"ר ראובן ריבלין:</w:t>
      </w:r>
    </w:p>
    <w:p w14:paraId="2F8C3A1E" w14:textId="77777777" w:rsidR="00000000" w:rsidRDefault="00C04217">
      <w:pPr>
        <w:pStyle w:val="a0"/>
        <w:rPr>
          <w:rtl/>
        </w:rPr>
      </w:pPr>
    </w:p>
    <w:p w14:paraId="319E5E3A" w14:textId="77777777" w:rsidR="00000000" w:rsidRDefault="00C04217">
      <w:pPr>
        <w:pStyle w:val="a0"/>
        <w:rPr>
          <w:rFonts w:hint="cs"/>
          <w:rtl/>
        </w:rPr>
      </w:pPr>
      <w:r>
        <w:rPr>
          <w:rFonts w:hint="cs"/>
          <w:rtl/>
        </w:rPr>
        <w:t xml:space="preserve">לאשר אותן בחקיקה ראשית. </w:t>
      </w:r>
    </w:p>
    <w:p w14:paraId="23919BEE" w14:textId="77777777" w:rsidR="00000000" w:rsidRDefault="00C04217">
      <w:pPr>
        <w:pStyle w:val="-"/>
        <w:rPr>
          <w:rtl/>
        </w:rPr>
      </w:pPr>
      <w:r>
        <w:rPr>
          <w:rtl/>
        </w:rPr>
        <w:br/>
      </w:r>
      <w:bookmarkStart w:id="31" w:name="FS000000462T21_09_2005_13_16_25C"/>
      <w:bookmarkEnd w:id="31"/>
      <w:r>
        <w:rPr>
          <w:rtl/>
        </w:rPr>
        <w:t>מיכאל איתן (יו"ר ועדת החוקה, חוק ומשפט):</w:t>
      </w:r>
    </w:p>
    <w:p w14:paraId="2417D088" w14:textId="77777777" w:rsidR="00000000" w:rsidRDefault="00C04217">
      <w:pPr>
        <w:pStyle w:val="a0"/>
        <w:rPr>
          <w:rtl/>
        </w:rPr>
      </w:pPr>
    </w:p>
    <w:p w14:paraId="40A7A76E" w14:textId="77777777" w:rsidR="00000000" w:rsidRDefault="00C04217">
      <w:pPr>
        <w:pStyle w:val="a0"/>
        <w:rPr>
          <w:rFonts w:hint="cs"/>
          <w:rtl/>
        </w:rPr>
      </w:pPr>
      <w:r>
        <w:rPr>
          <w:rFonts w:hint="cs"/>
          <w:rtl/>
        </w:rPr>
        <w:t>- -  אחרת יהיה לנו מצב משפטי שבו עוד לא עשינו כלום. נצטרך להביא את כל התקנות למסלול חדש של התקנה ואישור בוועדת החוק</w:t>
      </w:r>
      <w:r>
        <w:rPr>
          <w:rFonts w:hint="cs"/>
          <w:rtl/>
        </w:rPr>
        <w:t xml:space="preserve">ה, ורק אז יהיה אפשר להפעיל את התקנות החדשות. היה חסר כאן משפט שאומר שהתקנות שהיו קיימות ערב תחילתו של חוק זה יהיו קיימות. </w:t>
      </w:r>
    </w:p>
    <w:p w14:paraId="7ACEFF60" w14:textId="77777777" w:rsidR="00000000" w:rsidRDefault="00C04217">
      <w:pPr>
        <w:pStyle w:val="a0"/>
        <w:rPr>
          <w:rFonts w:hint="cs"/>
          <w:rtl/>
        </w:rPr>
      </w:pPr>
    </w:p>
    <w:p w14:paraId="7227EC99" w14:textId="77777777" w:rsidR="00000000" w:rsidRDefault="00C04217">
      <w:pPr>
        <w:pStyle w:val="a0"/>
        <w:rPr>
          <w:rFonts w:hint="cs"/>
          <w:rtl/>
        </w:rPr>
      </w:pPr>
      <w:r>
        <w:rPr>
          <w:rFonts w:hint="cs"/>
          <w:rtl/>
        </w:rPr>
        <w:t>אני מבקש את אישור המליאה להחזרת הנושא לוועדת החוקה, ונתראה כאן בקרוב, בעזרת השם. תודה.</w:t>
      </w:r>
    </w:p>
    <w:p w14:paraId="00ACAAFD" w14:textId="77777777" w:rsidR="00000000" w:rsidRDefault="00C04217">
      <w:pPr>
        <w:pStyle w:val="af1"/>
        <w:rPr>
          <w:rtl/>
        </w:rPr>
      </w:pPr>
    </w:p>
    <w:p w14:paraId="7B2853B2" w14:textId="77777777" w:rsidR="00000000" w:rsidRDefault="00C04217">
      <w:pPr>
        <w:pStyle w:val="af1"/>
        <w:rPr>
          <w:rtl/>
        </w:rPr>
      </w:pPr>
      <w:r>
        <w:rPr>
          <w:rtl/>
        </w:rPr>
        <w:br/>
        <w:t>היו"ר ראובן ריבלין:</w:t>
      </w:r>
    </w:p>
    <w:p w14:paraId="551FBED0" w14:textId="77777777" w:rsidR="00000000" w:rsidRDefault="00C04217">
      <w:pPr>
        <w:pStyle w:val="a0"/>
        <w:rPr>
          <w:rtl/>
        </w:rPr>
      </w:pPr>
    </w:p>
    <w:p w14:paraId="3DE80D33" w14:textId="77777777" w:rsidR="00000000" w:rsidRDefault="00C04217">
      <w:pPr>
        <w:pStyle w:val="a0"/>
        <w:rPr>
          <w:rFonts w:hint="cs"/>
          <w:rtl/>
        </w:rPr>
      </w:pPr>
      <w:r>
        <w:rPr>
          <w:rFonts w:hint="cs"/>
          <w:rtl/>
        </w:rPr>
        <w:t>תודה. אני מציע לאפשר ז</w:t>
      </w:r>
      <w:r>
        <w:rPr>
          <w:rFonts w:hint="cs"/>
          <w:rtl/>
        </w:rPr>
        <w:t xml:space="preserve">את לוועדת החוקה. מי שירצה להתנגד לחוק יוכל להתנגד אחרי זה, כי נדמה לי שהדברים ברורים. </w:t>
      </w:r>
    </w:p>
    <w:p w14:paraId="0A4F3CFD" w14:textId="77777777" w:rsidR="00000000" w:rsidRDefault="00C04217">
      <w:pPr>
        <w:pStyle w:val="a0"/>
        <w:rPr>
          <w:rFonts w:hint="cs"/>
          <w:rtl/>
        </w:rPr>
      </w:pPr>
    </w:p>
    <w:p w14:paraId="1CE37920" w14:textId="77777777" w:rsidR="00000000" w:rsidRDefault="00C04217">
      <w:pPr>
        <w:pStyle w:val="a0"/>
        <w:rPr>
          <w:rFonts w:hint="cs"/>
          <w:rtl/>
        </w:rPr>
      </w:pPr>
      <w:r>
        <w:rPr>
          <w:rFonts w:hint="cs"/>
          <w:rtl/>
        </w:rPr>
        <w:t xml:space="preserve">הבקשה היא כרגע, לפי סעיף 127, להחזיר לוועדה, כדי שהיא תוכל להוסיף בו תיקון. רבותי חברי הכנסת, אני מבקש מכם לשבת כל אחד במקומו </w:t>
      </w:r>
      <w:r>
        <w:rPr>
          <w:rFonts w:hint="eastAsia"/>
          <w:rtl/>
        </w:rPr>
        <w:t>–</w:t>
      </w:r>
      <w:r>
        <w:rPr>
          <w:rFonts w:hint="cs"/>
          <w:rtl/>
        </w:rPr>
        <w:t xml:space="preserve"> תבדקו שאתם במקומכם </w:t>
      </w:r>
      <w:r>
        <w:rPr>
          <w:rFonts w:hint="eastAsia"/>
          <w:rtl/>
        </w:rPr>
        <w:t>–</w:t>
      </w:r>
      <w:r>
        <w:rPr>
          <w:rFonts w:hint="cs"/>
          <w:rtl/>
        </w:rPr>
        <w:t xml:space="preserve"> ולהצביע. מי בעד? מי</w:t>
      </w:r>
      <w:r>
        <w:rPr>
          <w:rFonts w:hint="cs"/>
          <w:rtl/>
        </w:rPr>
        <w:t xml:space="preserve"> נגד הצעת יושב-ראש ועדת החוקה בעניין בקשה לפי סעיף 127 על הצעת חוק חובת המכרזים? </w:t>
      </w:r>
    </w:p>
    <w:p w14:paraId="5DAA717A" w14:textId="77777777" w:rsidR="00000000" w:rsidRDefault="00C04217">
      <w:pPr>
        <w:pStyle w:val="ab"/>
        <w:bidi/>
        <w:rPr>
          <w:rFonts w:hint="cs"/>
          <w:rtl/>
        </w:rPr>
      </w:pPr>
      <w:r>
        <w:rPr>
          <w:rtl/>
        </w:rPr>
        <w:br/>
      </w:r>
      <w:r>
        <w:rPr>
          <w:rFonts w:hint="cs"/>
          <w:rtl/>
        </w:rPr>
        <w:t>הצבעה מס' 1</w:t>
      </w:r>
    </w:p>
    <w:p w14:paraId="6ED03FA4" w14:textId="77777777" w:rsidR="00000000" w:rsidRDefault="00C04217">
      <w:pPr>
        <w:pStyle w:val="a0"/>
        <w:rPr>
          <w:rFonts w:hint="cs"/>
          <w:rtl/>
        </w:rPr>
      </w:pPr>
    </w:p>
    <w:p w14:paraId="46266D1D" w14:textId="77777777" w:rsidR="00000000" w:rsidRDefault="00C04217">
      <w:pPr>
        <w:pStyle w:val="ac"/>
        <w:bidi/>
        <w:rPr>
          <w:rFonts w:hint="cs"/>
          <w:rtl/>
        </w:rPr>
      </w:pPr>
      <w:r>
        <w:rPr>
          <w:rFonts w:hint="cs"/>
          <w:rtl/>
        </w:rPr>
        <w:t xml:space="preserve">בעד ההצעה להחזיר את הצעת החוק לוועדה </w:t>
      </w:r>
      <w:r>
        <w:rPr>
          <w:rFonts w:hint="eastAsia"/>
          <w:rtl/>
        </w:rPr>
        <w:t>–</w:t>
      </w:r>
      <w:r>
        <w:rPr>
          <w:rFonts w:hint="cs"/>
          <w:rtl/>
        </w:rPr>
        <w:t xml:space="preserve"> 12</w:t>
      </w:r>
    </w:p>
    <w:p w14:paraId="4B34D929" w14:textId="77777777" w:rsidR="00000000" w:rsidRDefault="00C04217">
      <w:pPr>
        <w:pStyle w:val="ac"/>
        <w:bidi/>
        <w:rPr>
          <w:rFonts w:hint="cs"/>
          <w:rtl/>
        </w:rPr>
      </w:pPr>
      <w:r>
        <w:rPr>
          <w:rFonts w:hint="cs"/>
          <w:rtl/>
        </w:rPr>
        <w:t xml:space="preserve">נגד </w:t>
      </w:r>
      <w:r>
        <w:rPr>
          <w:rFonts w:hint="eastAsia"/>
          <w:rtl/>
        </w:rPr>
        <w:t>–</w:t>
      </w:r>
      <w:r>
        <w:rPr>
          <w:rFonts w:hint="cs"/>
          <w:rtl/>
        </w:rPr>
        <w:t xml:space="preserve"> אין</w:t>
      </w:r>
    </w:p>
    <w:p w14:paraId="457BDBC0" w14:textId="77777777" w:rsidR="00000000" w:rsidRDefault="00C04217">
      <w:pPr>
        <w:pStyle w:val="ac"/>
        <w:bidi/>
        <w:rPr>
          <w:rFonts w:hint="cs"/>
          <w:rtl/>
        </w:rPr>
      </w:pPr>
      <w:r>
        <w:rPr>
          <w:rFonts w:hint="cs"/>
          <w:rtl/>
        </w:rPr>
        <w:t xml:space="preserve">נמנעים </w:t>
      </w:r>
      <w:r>
        <w:rPr>
          <w:rFonts w:hint="eastAsia"/>
          <w:rtl/>
        </w:rPr>
        <w:t>–</w:t>
      </w:r>
      <w:r>
        <w:rPr>
          <w:rFonts w:hint="cs"/>
          <w:rtl/>
        </w:rPr>
        <w:t xml:space="preserve"> אין</w:t>
      </w:r>
    </w:p>
    <w:p w14:paraId="3BAA3722" w14:textId="77777777" w:rsidR="00000000" w:rsidRDefault="00C04217">
      <w:pPr>
        <w:pStyle w:val="ad"/>
        <w:bidi/>
        <w:rPr>
          <w:rFonts w:hint="cs"/>
          <w:rtl/>
        </w:rPr>
      </w:pPr>
      <w:r>
        <w:rPr>
          <w:rFonts w:hint="cs"/>
          <w:rtl/>
        </w:rPr>
        <w:t>ההצעה להחזיר את הצעת חוק חובת המכרזים (תיקון מס' 17), התשס"ה-2005, לוועדת החוקה, חוק ומשפט נתקב</w:t>
      </w:r>
      <w:r>
        <w:rPr>
          <w:rFonts w:hint="cs"/>
          <w:rtl/>
        </w:rPr>
        <w:t>לה.</w:t>
      </w:r>
    </w:p>
    <w:p w14:paraId="0C11D9CA" w14:textId="77777777" w:rsidR="00000000" w:rsidRDefault="00C04217">
      <w:pPr>
        <w:pStyle w:val="af1"/>
        <w:rPr>
          <w:rtl/>
        </w:rPr>
      </w:pPr>
      <w:r>
        <w:rPr>
          <w:rtl/>
        </w:rPr>
        <w:br/>
        <w:t>היו"ר ראובן ריבלין:</w:t>
      </w:r>
    </w:p>
    <w:p w14:paraId="23DCC3F8" w14:textId="77777777" w:rsidR="00000000" w:rsidRDefault="00C04217">
      <w:pPr>
        <w:pStyle w:val="a0"/>
        <w:rPr>
          <w:rtl/>
        </w:rPr>
      </w:pPr>
    </w:p>
    <w:p w14:paraId="6756D3AA" w14:textId="77777777" w:rsidR="00000000" w:rsidRDefault="00C04217">
      <w:pPr>
        <w:pStyle w:val="a0"/>
        <w:rPr>
          <w:rFonts w:hint="cs"/>
          <w:rtl/>
        </w:rPr>
      </w:pPr>
      <w:r>
        <w:rPr>
          <w:rFonts w:hint="cs"/>
          <w:rtl/>
        </w:rPr>
        <w:t xml:space="preserve">12 בעד, אין מתנגדים ואין נמנעים. אני קובע שהבקשה אושרה. אדוני יושב-ראש הוועדה, ברגע שתהיה מוכן תעלה הנה ונוכל להצביע על הצעת החוק. </w:t>
      </w:r>
    </w:p>
    <w:p w14:paraId="0903010B" w14:textId="77777777" w:rsidR="00000000" w:rsidRDefault="00C04217">
      <w:pPr>
        <w:pStyle w:val="a2"/>
        <w:rPr>
          <w:rtl/>
        </w:rPr>
      </w:pPr>
    </w:p>
    <w:p w14:paraId="534BC622" w14:textId="77777777" w:rsidR="00000000" w:rsidRDefault="00C04217">
      <w:pPr>
        <w:pStyle w:val="a2"/>
        <w:rPr>
          <w:rFonts w:hint="cs"/>
          <w:rtl/>
        </w:rPr>
      </w:pPr>
      <w:bookmarkStart w:id="32" w:name="CS119853FI0119853T21_09_2005_13_23_15"/>
      <w:bookmarkEnd w:id="32"/>
    </w:p>
    <w:p w14:paraId="1CFCD69A" w14:textId="77777777" w:rsidR="00000000" w:rsidRDefault="00C04217">
      <w:pPr>
        <w:pStyle w:val="a2"/>
        <w:rPr>
          <w:rtl/>
        </w:rPr>
      </w:pPr>
      <w:bookmarkStart w:id="33" w:name="_Toc115091763"/>
      <w:r>
        <w:rPr>
          <w:rtl/>
        </w:rPr>
        <w:t xml:space="preserve">התנהלותם הבוטה של אנשי "יש גבול" הפועלים להגשת תלונות </w:t>
      </w:r>
      <w:r>
        <w:rPr>
          <w:rFonts w:hint="cs"/>
          <w:rtl/>
        </w:rPr>
        <w:br/>
      </w:r>
      <w:r>
        <w:rPr>
          <w:rtl/>
        </w:rPr>
        <w:t>בחו</w:t>
      </w:r>
      <w:r>
        <w:rPr>
          <w:rFonts w:hint="cs"/>
          <w:rtl/>
        </w:rPr>
        <w:t>ץ-</w:t>
      </w:r>
      <w:r>
        <w:rPr>
          <w:rtl/>
        </w:rPr>
        <w:t>ל</w:t>
      </w:r>
      <w:r>
        <w:rPr>
          <w:rFonts w:hint="cs"/>
          <w:rtl/>
        </w:rPr>
        <w:t>ארץ</w:t>
      </w:r>
      <w:r>
        <w:rPr>
          <w:rtl/>
        </w:rPr>
        <w:t xml:space="preserve"> נגד אלופים  בצה"ל</w:t>
      </w:r>
      <w:bookmarkEnd w:id="33"/>
    </w:p>
    <w:p w14:paraId="2AC19A07" w14:textId="77777777" w:rsidR="00000000" w:rsidRDefault="00C04217">
      <w:pPr>
        <w:pStyle w:val="a0"/>
        <w:rPr>
          <w:rFonts w:hint="cs"/>
          <w:rtl/>
        </w:rPr>
      </w:pPr>
      <w:bookmarkStart w:id="34" w:name="CS119852FI0119852T21_09_2005_13_23_02"/>
      <w:bookmarkEnd w:id="34"/>
    </w:p>
    <w:p w14:paraId="603ECE57" w14:textId="77777777" w:rsidR="00000000" w:rsidRDefault="00C04217">
      <w:pPr>
        <w:pStyle w:val="af1"/>
        <w:rPr>
          <w:rtl/>
        </w:rPr>
      </w:pPr>
      <w:r>
        <w:rPr>
          <w:rFonts w:hint="eastAsia"/>
          <w:rtl/>
        </w:rPr>
        <w:t>היו</w:t>
      </w:r>
      <w:r>
        <w:rPr>
          <w:rtl/>
        </w:rPr>
        <w:t xml:space="preserve">"ר ראובן </w:t>
      </w:r>
      <w:r>
        <w:rPr>
          <w:rtl/>
        </w:rPr>
        <w:t>ריבלין:</w:t>
      </w:r>
    </w:p>
    <w:p w14:paraId="647ECA9A" w14:textId="77777777" w:rsidR="00000000" w:rsidRDefault="00C04217">
      <w:pPr>
        <w:pStyle w:val="a0"/>
        <w:rPr>
          <w:rFonts w:hint="cs"/>
          <w:rtl/>
        </w:rPr>
      </w:pPr>
    </w:p>
    <w:p w14:paraId="6F2F5E78" w14:textId="77777777" w:rsidR="00000000" w:rsidRDefault="00C04217">
      <w:pPr>
        <w:pStyle w:val="a0"/>
        <w:rPr>
          <w:rFonts w:hint="cs"/>
          <w:rtl/>
        </w:rPr>
      </w:pPr>
      <w:r>
        <w:rPr>
          <w:rFonts w:hint="cs"/>
          <w:rtl/>
        </w:rPr>
        <w:t>אני מזמין את יושב-ראש ועדת החוץ והביטחון להעלות את הנושא הראשון שביקשו חברי הכנסת להעלות בישיבה מיוחדת לכינוס בפגרה: התנהלותם הבוטה של אנשי "יש גבול" הפועלים להגשת תלונות בחוץ-לארץ נגד אלופים בצה"ל.</w:t>
      </w:r>
    </w:p>
    <w:p w14:paraId="07480A59" w14:textId="77777777" w:rsidR="00000000" w:rsidRDefault="00C04217">
      <w:pPr>
        <w:pStyle w:val="a"/>
        <w:rPr>
          <w:rtl/>
        </w:rPr>
      </w:pPr>
      <w:r>
        <w:rPr>
          <w:rtl/>
        </w:rPr>
        <w:br/>
      </w:r>
      <w:bookmarkStart w:id="35" w:name="FS000000430T21_09_2005_13_38_25"/>
      <w:bookmarkStart w:id="36" w:name="FS000000477T21_09_2005_13_38_32"/>
      <w:bookmarkStart w:id="37" w:name="_Toc115091764"/>
      <w:bookmarkEnd w:id="35"/>
      <w:bookmarkEnd w:id="36"/>
      <w:r>
        <w:rPr>
          <w:rtl/>
        </w:rPr>
        <w:t>יובל שטייניץ (</w:t>
      </w:r>
      <w:r>
        <w:rPr>
          <w:rFonts w:hint="cs"/>
          <w:rtl/>
        </w:rPr>
        <w:t>הליכוד</w:t>
      </w:r>
      <w:r>
        <w:rPr>
          <w:rtl/>
        </w:rPr>
        <w:t>):</w:t>
      </w:r>
      <w:bookmarkEnd w:id="37"/>
    </w:p>
    <w:p w14:paraId="71C1A968" w14:textId="77777777" w:rsidR="00000000" w:rsidRDefault="00C04217">
      <w:pPr>
        <w:pStyle w:val="a0"/>
        <w:rPr>
          <w:rFonts w:hint="cs"/>
          <w:rtl/>
        </w:rPr>
      </w:pPr>
    </w:p>
    <w:p w14:paraId="2D8CFA03" w14:textId="77777777" w:rsidR="00000000" w:rsidRDefault="00C04217">
      <w:pPr>
        <w:pStyle w:val="a0"/>
        <w:rPr>
          <w:rFonts w:hint="cs"/>
          <w:rtl/>
        </w:rPr>
      </w:pPr>
      <w:r>
        <w:rPr>
          <w:rFonts w:hint="cs"/>
          <w:rtl/>
        </w:rPr>
        <w:t>את שני הנושאים, לא?</w:t>
      </w:r>
    </w:p>
    <w:p w14:paraId="1460090E" w14:textId="77777777" w:rsidR="00000000" w:rsidRDefault="00C04217">
      <w:pPr>
        <w:pStyle w:val="af1"/>
        <w:rPr>
          <w:rtl/>
        </w:rPr>
      </w:pPr>
      <w:r>
        <w:rPr>
          <w:rtl/>
        </w:rPr>
        <w:br/>
        <w:t>הי</w:t>
      </w:r>
      <w:r>
        <w:rPr>
          <w:rtl/>
        </w:rPr>
        <w:t>ו"ר ראובן ריבלין:</w:t>
      </w:r>
    </w:p>
    <w:p w14:paraId="434807E5" w14:textId="77777777" w:rsidR="00000000" w:rsidRDefault="00C04217">
      <w:pPr>
        <w:pStyle w:val="a0"/>
        <w:rPr>
          <w:rtl/>
        </w:rPr>
      </w:pPr>
    </w:p>
    <w:p w14:paraId="3D63C3AB" w14:textId="77777777" w:rsidR="00000000" w:rsidRDefault="00C04217">
      <w:pPr>
        <w:pStyle w:val="a0"/>
        <w:rPr>
          <w:rFonts w:hint="cs"/>
          <w:rtl/>
        </w:rPr>
      </w:pPr>
      <w:r>
        <w:rPr>
          <w:rFonts w:hint="cs"/>
          <w:rtl/>
        </w:rPr>
        <w:t>הנושא של "התנהלותם הבוטה" הוא לא עמדתה של הכנסת, אלא הנוסח של המציעים, שתוקן.</w:t>
      </w:r>
    </w:p>
    <w:p w14:paraId="37564B0B" w14:textId="77777777" w:rsidR="00000000" w:rsidRDefault="00C04217">
      <w:pPr>
        <w:pStyle w:val="-"/>
        <w:rPr>
          <w:rtl/>
        </w:rPr>
      </w:pPr>
      <w:r>
        <w:rPr>
          <w:rtl/>
        </w:rPr>
        <w:br/>
      </w:r>
      <w:bookmarkStart w:id="38" w:name="FS000000477T21_09_2005_13_39_21C"/>
      <w:bookmarkEnd w:id="38"/>
      <w:r>
        <w:rPr>
          <w:rtl/>
        </w:rPr>
        <w:t>יובל שטייניץ (</w:t>
      </w:r>
      <w:r>
        <w:rPr>
          <w:rFonts w:hint="cs"/>
          <w:rtl/>
        </w:rPr>
        <w:t>הליכוד</w:t>
      </w:r>
      <w:r>
        <w:rPr>
          <w:rtl/>
        </w:rPr>
        <w:t>):</w:t>
      </w:r>
    </w:p>
    <w:p w14:paraId="0489A942" w14:textId="77777777" w:rsidR="00000000" w:rsidRDefault="00C04217">
      <w:pPr>
        <w:pStyle w:val="-"/>
        <w:rPr>
          <w:rtl/>
        </w:rPr>
      </w:pPr>
    </w:p>
    <w:p w14:paraId="302F0EA9" w14:textId="77777777" w:rsidR="00000000" w:rsidRDefault="00C04217">
      <w:pPr>
        <w:pStyle w:val="a0"/>
        <w:rPr>
          <w:rFonts w:hint="cs"/>
          <w:rtl/>
        </w:rPr>
      </w:pPr>
      <w:r>
        <w:rPr>
          <w:rFonts w:hint="cs"/>
          <w:rtl/>
        </w:rPr>
        <w:t xml:space="preserve">אבל אני אמור להעלות את שני הנושאים. </w:t>
      </w:r>
    </w:p>
    <w:p w14:paraId="18524064" w14:textId="77777777" w:rsidR="00000000" w:rsidRDefault="00C04217">
      <w:pPr>
        <w:pStyle w:val="af1"/>
        <w:rPr>
          <w:rtl/>
        </w:rPr>
      </w:pPr>
      <w:r>
        <w:rPr>
          <w:rtl/>
        </w:rPr>
        <w:br/>
        <w:t>היו"ר ראובן ריבלין:</w:t>
      </w:r>
    </w:p>
    <w:p w14:paraId="267CEB63" w14:textId="77777777" w:rsidR="00000000" w:rsidRDefault="00C04217">
      <w:pPr>
        <w:pStyle w:val="a0"/>
        <w:rPr>
          <w:rtl/>
        </w:rPr>
      </w:pPr>
    </w:p>
    <w:p w14:paraId="215EEB24" w14:textId="77777777" w:rsidR="00000000" w:rsidRDefault="00C04217">
      <w:pPr>
        <w:pStyle w:val="a0"/>
        <w:rPr>
          <w:rFonts w:hint="cs"/>
          <w:rtl/>
        </w:rPr>
      </w:pPr>
      <w:r>
        <w:rPr>
          <w:rFonts w:hint="cs"/>
          <w:rtl/>
        </w:rPr>
        <w:t>אתה רוצה יחד עם הנושא הזה להעלות את הנושא: פסיקת בג"ץ בנושא גדר הביטחון?</w:t>
      </w:r>
    </w:p>
    <w:p w14:paraId="516F8411" w14:textId="77777777" w:rsidR="00000000" w:rsidRDefault="00C04217">
      <w:pPr>
        <w:pStyle w:val="-"/>
        <w:rPr>
          <w:rtl/>
        </w:rPr>
      </w:pPr>
      <w:r>
        <w:rPr>
          <w:rtl/>
        </w:rPr>
        <w:br/>
      </w:r>
      <w:bookmarkStart w:id="39" w:name="FS000000477T21_09_2005_13_39_49C"/>
      <w:bookmarkEnd w:id="39"/>
      <w:r>
        <w:rPr>
          <w:rtl/>
        </w:rPr>
        <w:t>י</w:t>
      </w:r>
      <w:r>
        <w:rPr>
          <w:rtl/>
        </w:rPr>
        <w:t>ובל שטייניץ (</w:t>
      </w:r>
      <w:r>
        <w:rPr>
          <w:rFonts w:hint="cs"/>
          <w:rtl/>
        </w:rPr>
        <w:t>הליכוד</w:t>
      </w:r>
      <w:r>
        <w:rPr>
          <w:rtl/>
        </w:rPr>
        <w:t>):</w:t>
      </w:r>
    </w:p>
    <w:p w14:paraId="3E2A5EA9" w14:textId="77777777" w:rsidR="00000000" w:rsidRDefault="00C04217">
      <w:pPr>
        <w:pStyle w:val="-"/>
        <w:rPr>
          <w:rtl/>
        </w:rPr>
      </w:pPr>
    </w:p>
    <w:p w14:paraId="7A7E551B" w14:textId="77777777" w:rsidR="00000000" w:rsidRDefault="00C04217">
      <w:pPr>
        <w:pStyle w:val="a0"/>
        <w:rPr>
          <w:rFonts w:hint="cs"/>
          <w:rtl/>
        </w:rPr>
      </w:pPr>
      <w:r>
        <w:rPr>
          <w:rFonts w:hint="cs"/>
          <w:rtl/>
        </w:rPr>
        <w:t xml:space="preserve">כן, זה מה שביקשו. </w:t>
      </w:r>
    </w:p>
    <w:p w14:paraId="5B93D33C" w14:textId="77777777" w:rsidR="00000000" w:rsidRDefault="00C04217">
      <w:pPr>
        <w:pStyle w:val="af1"/>
        <w:rPr>
          <w:rtl/>
        </w:rPr>
      </w:pPr>
      <w:r>
        <w:rPr>
          <w:rtl/>
        </w:rPr>
        <w:br/>
        <w:t>היו"ר ראובן ריבלין:</w:t>
      </w:r>
    </w:p>
    <w:p w14:paraId="511B8A53" w14:textId="77777777" w:rsidR="00000000" w:rsidRDefault="00C04217">
      <w:pPr>
        <w:pStyle w:val="a0"/>
        <w:rPr>
          <w:rtl/>
        </w:rPr>
      </w:pPr>
    </w:p>
    <w:p w14:paraId="289670B7" w14:textId="77777777" w:rsidR="00000000" w:rsidRDefault="00C04217">
      <w:pPr>
        <w:pStyle w:val="a0"/>
        <w:rPr>
          <w:rFonts w:hint="cs"/>
          <w:rtl/>
        </w:rPr>
      </w:pPr>
      <w:r>
        <w:rPr>
          <w:rFonts w:hint="cs"/>
          <w:rtl/>
        </w:rPr>
        <w:t>בבקשה. אני לא מגביל אותך בזמן, אבל לא הרצאה. פה הכנסת.</w:t>
      </w:r>
    </w:p>
    <w:p w14:paraId="2E6ED8CD" w14:textId="77777777" w:rsidR="00000000" w:rsidRDefault="00C04217">
      <w:pPr>
        <w:pStyle w:val="af0"/>
        <w:rPr>
          <w:rtl/>
        </w:rPr>
      </w:pPr>
      <w:r>
        <w:rPr>
          <w:rtl/>
        </w:rPr>
        <w:br/>
        <w:t>השר לביטחון פנים גדעון עזרא:</w:t>
      </w:r>
    </w:p>
    <w:p w14:paraId="6D7FEC6A" w14:textId="77777777" w:rsidR="00000000" w:rsidRDefault="00C04217">
      <w:pPr>
        <w:pStyle w:val="a0"/>
        <w:rPr>
          <w:rtl/>
        </w:rPr>
      </w:pPr>
    </w:p>
    <w:p w14:paraId="5F9D8455" w14:textId="77777777" w:rsidR="00000000" w:rsidRDefault="00C04217">
      <w:pPr>
        <w:pStyle w:val="a0"/>
        <w:rPr>
          <w:rFonts w:hint="cs"/>
          <w:rtl/>
        </w:rPr>
      </w:pPr>
      <w:r>
        <w:rPr>
          <w:rFonts w:hint="cs"/>
          <w:rtl/>
        </w:rPr>
        <w:t>תגביל, למה לא תגביל?</w:t>
      </w:r>
    </w:p>
    <w:p w14:paraId="38EAAB63" w14:textId="77777777" w:rsidR="00000000" w:rsidRDefault="00C04217">
      <w:pPr>
        <w:pStyle w:val="af1"/>
        <w:rPr>
          <w:rtl/>
        </w:rPr>
      </w:pPr>
    </w:p>
    <w:p w14:paraId="1DBDCE22" w14:textId="77777777" w:rsidR="00000000" w:rsidRDefault="00C04217">
      <w:pPr>
        <w:pStyle w:val="af1"/>
        <w:rPr>
          <w:rtl/>
        </w:rPr>
      </w:pPr>
      <w:r>
        <w:rPr>
          <w:rtl/>
        </w:rPr>
        <w:t>היו"ר ראובן ריבלין:</w:t>
      </w:r>
    </w:p>
    <w:p w14:paraId="1599A7AD" w14:textId="77777777" w:rsidR="00000000" w:rsidRDefault="00C04217">
      <w:pPr>
        <w:pStyle w:val="a0"/>
        <w:rPr>
          <w:rtl/>
        </w:rPr>
      </w:pPr>
    </w:p>
    <w:p w14:paraId="42C2499A" w14:textId="77777777" w:rsidR="00000000" w:rsidRDefault="00C04217">
      <w:pPr>
        <w:pStyle w:val="a0"/>
        <w:rPr>
          <w:rFonts w:hint="cs"/>
          <w:rtl/>
        </w:rPr>
      </w:pPr>
      <w:r>
        <w:rPr>
          <w:rFonts w:hint="cs"/>
          <w:rtl/>
        </w:rPr>
        <w:t>20 דקות אתה רוצה שיהיה לו - - -</w:t>
      </w:r>
    </w:p>
    <w:p w14:paraId="328E63CD" w14:textId="77777777" w:rsidR="00000000" w:rsidRDefault="00C04217">
      <w:pPr>
        <w:pStyle w:val="af0"/>
        <w:rPr>
          <w:rtl/>
        </w:rPr>
      </w:pPr>
      <w:r>
        <w:rPr>
          <w:rtl/>
        </w:rPr>
        <w:br/>
        <w:t>השר לביטחון פנים גדעון עזרא:</w:t>
      </w:r>
    </w:p>
    <w:p w14:paraId="1B97748F" w14:textId="77777777" w:rsidR="00000000" w:rsidRDefault="00C04217">
      <w:pPr>
        <w:pStyle w:val="a0"/>
        <w:rPr>
          <w:rtl/>
        </w:rPr>
      </w:pPr>
    </w:p>
    <w:p w14:paraId="1C5F578F" w14:textId="77777777" w:rsidR="00000000" w:rsidRDefault="00C04217">
      <w:pPr>
        <w:pStyle w:val="a0"/>
        <w:rPr>
          <w:rFonts w:hint="cs"/>
          <w:rtl/>
        </w:rPr>
      </w:pPr>
      <w:r>
        <w:rPr>
          <w:rFonts w:hint="cs"/>
          <w:rtl/>
        </w:rPr>
        <w:t>- - -</w:t>
      </w:r>
    </w:p>
    <w:p w14:paraId="10AED8FA" w14:textId="77777777" w:rsidR="00000000" w:rsidRDefault="00C04217">
      <w:pPr>
        <w:pStyle w:val="af1"/>
        <w:rPr>
          <w:rtl/>
        </w:rPr>
      </w:pPr>
      <w:r>
        <w:rPr>
          <w:rtl/>
        </w:rPr>
        <w:br/>
        <w:t>היו"ר ראובן ריבלין:</w:t>
      </w:r>
    </w:p>
    <w:p w14:paraId="1EC6A200" w14:textId="77777777" w:rsidR="00000000" w:rsidRDefault="00C04217">
      <w:pPr>
        <w:pStyle w:val="a0"/>
        <w:rPr>
          <w:rtl/>
        </w:rPr>
      </w:pPr>
    </w:p>
    <w:p w14:paraId="45418FCC" w14:textId="77777777" w:rsidR="00000000" w:rsidRDefault="00C04217">
      <w:pPr>
        <w:pStyle w:val="a0"/>
        <w:rPr>
          <w:rFonts w:hint="cs"/>
          <w:rtl/>
        </w:rPr>
      </w:pPr>
      <w:r>
        <w:rPr>
          <w:rFonts w:hint="cs"/>
          <w:rtl/>
        </w:rPr>
        <w:t xml:space="preserve">לכן אני אומר: אני לא מגביל אותך, כי אני בטוח שתדבר פחות מ-20 דקות. </w:t>
      </w:r>
    </w:p>
    <w:p w14:paraId="7F366EFB" w14:textId="77777777" w:rsidR="00000000" w:rsidRDefault="00C04217">
      <w:pPr>
        <w:pStyle w:val="-"/>
        <w:rPr>
          <w:rtl/>
        </w:rPr>
      </w:pPr>
      <w:r>
        <w:rPr>
          <w:rtl/>
        </w:rPr>
        <w:br/>
      </w:r>
      <w:bookmarkStart w:id="40" w:name="FS000000477T21_09_2005_13_41_32C"/>
      <w:bookmarkEnd w:id="40"/>
      <w:r>
        <w:rPr>
          <w:rtl/>
        </w:rPr>
        <w:t>יובל שטייניץ (</w:t>
      </w:r>
      <w:r>
        <w:rPr>
          <w:rFonts w:hint="cs"/>
          <w:rtl/>
        </w:rPr>
        <w:t>הליכוד</w:t>
      </w:r>
      <w:r>
        <w:rPr>
          <w:rtl/>
        </w:rPr>
        <w:t>):</w:t>
      </w:r>
    </w:p>
    <w:p w14:paraId="664C8645" w14:textId="77777777" w:rsidR="00000000" w:rsidRDefault="00C04217">
      <w:pPr>
        <w:pStyle w:val="-"/>
        <w:rPr>
          <w:rtl/>
        </w:rPr>
      </w:pPr>
    </w:p>
    <w:p w14:paraId="20C80545" w14:textId="77777777" w:rsidR="00000000" w:rsidRDefault="00C04217">
      <w:pPr>
        <w:pStyle w:val="a0"/>
        <w:rPr>
          <w:rFonts w:hint="cs"/>
          <w:rtl/>
        </w:rPr>
      </w:pPr>
      <w:r>
        <w:rPr>
          <w:rFonts w:hint="cs"/>
          <w:rtl/>
        </w:rPr>
        <w:t xml:space="preserve">שיעור סטנדרטי בפילוסופיה באוניברסיטה נמשך שלוש שעות. אני מבטיח שזה יהיה פחות. </w:t>
      </w:r>
    </w:p>
    <w:p w14:paraId="347EF9BD" w14:textId="77777777" w:rsidR="00000000" w:rsidRDefault="00C04217">
      <w:pPr>
        <w:pStyle w:val="af0"/>
        <w:rPr>
          <w:rtl/>
        </w:rPr>
      </w:pPr>
      <w:r>
        <w:rPr>
          <w:rtl/>
        </w:rPr>
        <w:br/>
        <w:t>יוסי שריד (מרצ-יחד):</w:t>
      </w:r>
    </w:p>
    <w:p w14:paraId="063FA10E" w14:textId="77777777" w:rsidR="00000000" w:rsidRDefault="00C04217">
      <w:pPr>
        <w:pStyle w:val="a0"/>
        <w:rPr>
          <w:rtl/>
        </w:rPr>
      </w:pPr>
    </w:p>
    <w:p w14:paraId="52123DF2" w14:textId="77777777" w:rsidR="00000000" w:rsidRDefault="00C04217">
      <w:pPr>
        <w:pStyle w:val="a0"/>
        <w:rPr>
          <w:rFonts w:hint="cs"/>
          <w:rtl/>
        </w:rPr>
      </w:pPr>
      <w:r>
        <w:rPr>
          <w:rFonts w:hint="cs"/>
          <w:rtl/>
        </w:rPr>
        <w:t>ההצבעה תהיה לחוד, נכון?</w:t>
      </w:r>
    </w:p>
    <w:p w14:paraId="20DF5F08" w14:textId="77777777" w:rsidR="00000000" w:rsidRDefault="00C04217">
      <w:pPr>
        <w:pStyle w:val="af1"/>
        <w:rPr>
          <w:rtl/>
        </w:rPr>
      </w:pPr>
      <w:r>
        <w:rPr>
          <w:rtl/>
        </w:rPr>
        <w:br/>
        <w:t>היו"ר רא</w:t>
      </w:r>
      <w:r>
        <w:rPr>
          <w:rtl/>
        </w:rPr>
        <w:t>ובן ריבלין:</w:t>
      </w:r>
    </w:p>
    <w:p w14:paraId="344D81E2" w14:textId="77777777" w:rsidR="00000000" w:rsidRDefault="00C04217">
      <w:pPr>
        <w:pStyle w:val="a0"/>
        <w:rPr>
          <w:rtl/>
        </w:rPr>
      </w:pPr>
    </w:p>
    <w:p w14:paraId="1C7C9BFD" w14:textId="77777777" w:rsidR="00000000" w:rsidRDefault="00C04217">
      <w:pPr>
        <w:pStyle w:val="a0"/>
        <w:rPr>
          <w:rFonts w:hint="cs"/>
          <w:rtl/>
        </w:rPr>
      </w:pPr>
      <w:r>
        <w:rPr>
          <w:rFonts w:hint="cs"/>
          <w:rtl/>
        </w:rPr>
        <w:t>ודאי, ודאי. כל אחת מהן תהיה לחוד.</w:t>
      </w:r>
    </w:p>
    <w:p w14:paraId="7378E710" w14:textId="77777777" w:rsidR="00000000" w:rsidRDefault="00C04217">
      <w:pPr>
        <w:pStyle w:val="-"/>
        <w:rPr>
          <w:rtl/>
        </w:rPr>
      </w:pPr>
      <w:r>
        <w:rPr>
          <w:rtl/>
        </w:rPr>
        <w:br/>
      </w:r>
      <w:bookmarkStart w:id="41" w:name="FS000000477T21_09_2005_13_42_12C"/>
      <w:bookmarkEnd w:id="41"/>
      <w:r>
        <w:rPr>
          <w:rtl/>
        </w:rPr>
        <w:t>יובל שטייניץ (</w:t>
      </w:r>
      <w:r>
        <w:rPr>
          <w:rFonts w:hint="cs"/>
          <w:rtl/>
        </w:rPr>
        <w:t>הליכוד</w:t>
      </w:r>
      <w:r>
        <w:rPr>
          <w:rtl/>
        </w:rPr>
        <w:t>):</w:t>
      </w:r>
    </w:p>
    <w:p w14:paraId="00454CD3" w14:textId="77777777" w:rsidR="00000000" w:rsidRDefault="00C04217">
      <w:pPr>
        <w:pStyle w:val="-"/>
        <w:rPr>
          <w:rtl/>
        </w:rPr>
      </w:pPr>
    </w:p>
    <w:p w14:paraId="7DA0DF70" w14:textId="77777777" w:rsidR="00000000" w:rsidRDefault="00C04217">
      <w:pPr>
        <w:pStyle w:val="a0"/>
        <w:rPr>
          <w:rFonts w:hint="cs"/>
          <w:rtl/>
        </w:rPr>
      </w:pPr>
      <w:r>
        <w:rPr>
          <w:rFonts w:hint="cs"/>
          <w:rtl/>
        </w:rPr>
        <w:t>אדוני יושב-ראש הכנסת, רבותי חברי הכנסת, אני קורא כאן לממשלת ישראל וליועץ המשפטי לממשלה לפתוח בחקירה נגד ראשי תנועת "יש גבול" על 20 שנים ויותר של עבירות בוטות על החוק הישראלי, על 20 שני</w:t>
      </w:r>
      <w:r>
        <w:rPr>
          <w:rFonts w:hint="cs"/>
          <w:rtl/>
        </w:rPr>
        <w:t xml:space="preserve">ם ויותר של הסתה שיטתית, לא סביב מאורע אחד או נקודת זמן אחת, של הסתה שיטתית וחינוך </w:t>
      </w:r>
      <w:r>
        <w:rPr>
          <w:rFonts w:hint="eastAsia"/>
          <w:rtl/>
        </w:rPr>
        <w:t>–</w:t>
      </w:r>
      <w:r>
        <w:rPr>
          <w:rFonts w:hint="cs"/>
          <w:rtl/>
        </w:rPr>
        <w:t xml:space="preserve"> באמצעות אתרי אינטרנט, באמצעות מרצים </w:t>
      </w:r>
      <w:r>
        <w:rPr>
          <w:rFonts w:hint="eastAsia"/>
          <w:rtl/>
        </w:rPr>
        <w:t>–</w:t>
      </w:r>
      <w:r>
        <w:rPr>
          <w:rFonts w:hint="cs"/>
          <w:rtl/>
        </w:rPr>
        <w:t xml:space="preserve"> של הנוער בישראל שלא להגן על מדינתו, לא לשרת בצה"ל ולא למלא את חובתו החוקית להגן על העם והמדינה.</w:t>
      </w:r>
    </w:p>
    <w:p w14:paraId="1FA8D303" w14:textId="77777777" w:rsidR="00000000" w:rsidRDefault="00C04217">
      <w:pPr>
        <w:pStyle w:val="a0"/>
        <w:rPr>
          <w:rFonts w:hint="cs"/>
          <w:rtl/>
        </w:rPr>
      </w:pPr>
    </w:p>
    <w:p w14:paraId="2AB3DD9A" w14:textId="77777777" w:rsidR="00000000" w:rsidRDefault="00C04217">
      <w:pPr>
        <w:pStyle w:val="a0"/>
        <w:rPr>
          <w:rFonts w:hint="cs"/>
          <w:rtl/>
        </w:rPr>
      </w:pPr>
      <w:r>
        <w:rPr>
          <w:rFonts w:hint="cs"/>
          <w:rtl/>
        </w:rPr>
        <w:t>אדוני היושב-ראש, כמה יכולה דמוקרטיה ל</w:t>
      </w:r>
      <w:r>
        <w:rPr>
          <w:rFonts w:hint="cs"/>
          <w:rtl/>
        </w:rPr>
        <w:t>יברלית להבליג על הפרת חוק? אני קורא מכאן ליועץ המשפטי לממשלה להתחיל מייד בחקירה ובהעמדה לדין של עברייני "יש גבול", ואני קורא לממשלה להוציא את הארגון העברייני והאנטי-ישראלי הזה אל מחוץ לחוק.</w:t>
      </w:r>
    </w:p>
    <w:p w14:paraId="514929AC" w14:textId="77777777" w:rsidR="00000000" w:rsidRDefault="00C04217">
      <w:pPr>
        <w:pStyle w:val="a0"/>
        <w:rPr>
          <w:rFonts w:hint="cs"/>
          <w:rtl/>
        </w:rPr>
      </w:pPr>
    </w:p>
    <w:p w14:paraId="7ED08552" w14:textId="77777777" w:rsidR="00000000" w:rsidRDefault="00C04217">
      <w:pPr>
        <w:pStyle w:val="a0"/>
        <w:rPr>
          <w:rFonts w:hint="cs"/>
          <w:rtl/>
        </w:rPr>
      </w:pPr>
      <w:r>
        <w:rPr>
          <w:rFonts w:hint="cs"/>
          <w:rtl/>
        </w:rPr>
        <w:t>אדוני היושב-ראש, מעשה נבלה נעשה נגד קציני צה"ל, חיילי צה"ל, מפקדי</w:t>
      </w:r>
      <w:r>
        <w:rPr>
          <w:rFonts w:hint="cs"/>
          <w:rtl/>
        </w:rPr>
        <w:t xml:space="preserve"> צה"ל, בידי אויבינו, ולצערי גם בידי כמה מאזרחי ישראל. </w:t>
      </w:r>
    </w:p>
    <w:p w14:paraId="209792D4" w14:textId="77777777" w:rsidR="00000000" w:rsidRDefault="00C04217">
      <w:pPr>
        <w:pStyle w:val="af0"/>
        <w:rPr>
          <w:rtl/>
        </w:rPr>
      </w:pPr>
      <w:r>
        <w:rPr>
          <w:rtl/>
        </w:rPr>
        <w:br/>
        <w:t>יוסף לפיד (שינוי):</w:t>
      </w:r>
    </w:p>
    <w:p w14:paraId="71E88230" w14:textId="77777777" w:rsidR="00000000" w:rsidRDefault="00C04217">
      <w:pPr>
        <w:pStyle w:val="a0"/>
        <w:rPr>
          <w:rtl/>
        </w:rPr>
      </w:pPr>
    </w:p>
    <w:p w14:paraId="7FD76DF6" w14:textId="77777777" w:rsidR="00000000" w:rsidRDefault="00C04217">
      <w:pPr>
        <w:pStyle w:val="a0"/>
        <w:rPr>
          <w:rFonts w:hint="cs"/>
          <w:rtl/>
        </w:rPr>
      </w:pPr>
      <w:r>
        <w:rPr>
          <w:rFonts w:hint="cs"/>
          <w:rtl/>
        </w:rPr>
        <w:t xml:space="preserve">יהודים. </w:t>
      </w:r>
    </w:p>
    <w:p w14:paraId="06A26065" w14:textId="77777777" w:rsidR="00000000" w:rsidRDefault="00C04217">
      <w:pPr>
        <w:pStyle w:val="a0"/>
        <w:rPr>
          <w:rFonts w:hint="cs"/>
          <w:rtl/>
        </w:rPr>
      </w:pPr>
    </w:p>
    <w:p w14:paraId="1E58B712" w14:textId="77777777" w:rsidR="00000000" w:rsidRDefault="00C04217">
      <w:pPr>
        <w:pStyle w:val="-"/>
        <w:rPr>
          <w:rtl/>
        </w:rPr>
      </w:pPr>
      <w:bookmarkStart w:id="42" w:name="FS000000477T21_09_2005_13_46_25C"/>
      <w:bookmarkEnd w:id="42"/>
      <w:r>
        <w:rPr>
          <w:rtl/>
        </w:rPr>
        <w:t>יובל שטייניץ (</w:t>
      </w:r>
      <w:r>
        <w:rPr>
          <w:rFonts w:hint="cs"/>
          <w:rtl/>
        </w:rPr>
        <w:t>הליכוד</w:t>
      </w:r>
      <w:r>
        <w:rPr>
          <w:rtl/>
        </w:rPr>
        <w:t>):</w:t>
      </w:r>
    </w:p>
    <w:p w14:paraId="4C73DFBE" w14:textId="77777777" w:rsidR="00000000" w:rsidRDefault="00C04217">
      <w:pPr>
        <w:pStyle w:val="a0"/>
        <w:rPr>
          <w:rtl/>
        </w:rPr>
      </w:pPr>
    </w:p>
    <w:p w14:paraId="145B4A54" w14:textId="77777777" w:rsidR="00000000" w:rsidRDefault="00C04217">
      <w:pPr>
        <w:pStyle w:val="a0"/>
        <w:rPr>
          <w:rFonts w:hint="cs"/>
          <w:rtl/>
        </w:rPr>
      </w:pPr>
      <w:r>
        <w:rPr>
          <w:rFonts w:hint="cs"/>
          <w:rtl/>
        </w:rPr>
        <w:t xml:space="preserve">יהודים. </w:t>
      </w:r>
    </w:p>
    <w:p w14:paraId="0D3F24E0" w14:textId="77777777" w:rsidR="00000000" w:rsidRDefault="00C04217">
      <w:pPr>
        <w:pStyle w:val="af0"/>
        <w:rPr>
          <w:rtl/>
        </w:rPr>
      </w:pPr>
      <w:r>
        <w:rPr>
          <w:rtl/>
        </w:rPr>
        <w:br/>
        <w:t>אליעזר כהן (האיחוד הלאומי - ישראל ביתנו):</w:t>
      </w:r>
    </w:p>
    <w:p w14:paraId="4A766D3B" w14:textId="77777777" w:rsidR="00000000" w:rsidRDefault="00C04217">
      <w:pPr>
        <w:pStyle w:val="a0"/>
        <w:rPr>
          <w:rtl/>
        </w:rPr>
      </w:pPr>
    </w:p>
    <w:p w14:paraId="3C4951B1" w14:textId="77777777" w:rsidR="00000000" w:rsidRDefault="00C04217">
      <w:pPr>
        <w:pStyle w:val="a0"/>
        <w:rPr>
          <w:rFonts w:hint="cs"/>
          <w:rtl/>
        </w:rPr>
      </w:pPr>
      <w:r>
        <w:rPr>
          <w:rFonts w:hint="cs"/>
          <w:rtl/>
        </w:rPr>
        <w:t>מדוע אי-אפשר להאשים אותם - - -</w:t>
      </w:r>
    </w:p>
    <w:p w14:paraId="63CFC44C" w14:textId="77777777" w:rsidR="00000000" w:rsidRDefault="00C04217">
      <w:pPr>
        <w:pStyle w:val="-"/>
        <w:rPr>
          <w:rtl/>
        </w:rPr>
      </w:pPr>
      <w:r>
        <w:rPr>
          <w:rtl/>
        </w:rPr>
        <w:br/>
      </w:r>
      <w:bookmarkStart w:id="43" w:name="FS000000477T21_09_2005_13_46_48C"/>
      <w:bookmarkEnd w:id="43"/>
      <w:r>
        <w:rPr>
          <w:rtl/>
        </w:rPr>
        <w:t>יובל שטייניץ (</w:t>
      </w:r>
      <w:r>
        <w:rPr>
          <w:rFonts w:hint="cs"/>
          <w:rtl/>
        </w:rPr>
        <w:t>הליכוד</w:t>
      </w:r>
      <w:r>
        <w:rPr>
          <w:rtl/>
        </w:rPr>
        <w:t>):</w:t>
      </w:r>
    </w:p>
    <w:p w14:paraId="34AA7F03" w14:textId="77777777" w:rsidR="00000000" w:rsidRDefault="00C04217">
      <w:pPr>
        <w:pStyle w:val="-"/>
        <w:rPr>
          <w:rtl/>
        </w:rPr>
      </w:pPr>
    </w:p>
    <w:p w14:paraId="0BD7630B" w14:textId="77777777" w:rsidR="00000000" w:rsidRDefault="00C04217">
      <w:pPr>
        <w:pStyle w:val="a0"/>
        <w:rPr>
          <w:rFonts w:hint="cs"/>
          <w:rtl/>
        </w:rPr>
      </w:pPr>
      <w:r>
        <w:rPr>
          <w:rFonts w:hint="cs"/>
          <w:rtl/>
        </w:rPr>
        <w:t>מעשה נבלה פר-אקסלנס. הניסיון לרדוף את</w:t>
      </w:r>
      <w:r>
        <w:rPr>
          <w:rFonts w:hint="cs"/>
          <w:rtl/>
        </w:rPr>
        <w:t xml:space="preserve"> קציני צה"ל ומפקדי צה"ל בחוץ-לארץ, לפגוע בהם, להשפיל אותם ולהגביל את חופש התנועה שלהם הוא מעשה נבלה.</w:t>
      </w:r>
    </w:p>
    <w:p w14:paraId="60FF6560" w14:textId="77777777" w:rsidR="00000000" w:rsidRDefault="00C04217">
      <w:pPr>
        <w:pStyle w:val="a0"/>
        <w:rPr>
          <w:rFonts w:hint="cs"/>
          <w:rtl/>
        </w:rPr>
      </w:pPr>
    </w:p>
    <w:p w14:paraId="40E0FF8C" w14:textId="77777777" w:rsidR="00000000" w:rsidRDefault="00C04217">
      <w:pPr>
        <w:pStyle w:val="a0"/>
        <w:rPr>
          <w:rFonts w:hint="cs"/>
          <w:rtl/>
        </w:rPr>
      </w:pPr>
      <w:r>
        <w:rPr>
          <w:rFonts w:hint="cs"/>
          <w:rtl/>
        </w:rPr>
        <w:t xml:space="preserve">אתמול נפגשתי עם יושב-ראש ועדת ההגנה של בריטניה </w:t>
      </w:r>
      <w:r>
        <w:rPr>
          <w:rFonts w:hint="eastAsia"/>
          <w:rtl/>
        </w:rPr>
        <w:t>–</w:t>
      </w:r>
      <w:r>
        <w:rPr>
          <w:rFonts w:hint="cs"/>
          <w:rtl/>
        </w:rPr>
        <w:t xml:space="preserve"> של הפרלמנט הבריטי </w:t>
      </w:r>
      <w:r>
        <w:rPr>
          <w:rFonts w:hint="eastAsia"/>
          <w:rtl/>
        </w:rPr>
        <w:t>–</w:t>
      </w:r>
      <w:r>
        <w:rPr>
          <w:rFonts w:hint="cs"/>
          <w:rtl/>
        </w:rPr>
        <w:t xml:space="preserve"> וכמה חברי פרלמנט נוספים, ואני רוצה לומר כאן: סיכמתי עם יושב-ראש ועדת ההגנה של בריטניה</w:t>
      </w:r>
      <w:r>
        <w:rPr>
          <w:rFonts w:hint="cs"/>
          <w:rtl/>
        </w:rPr>
        <w:t xml:space="preserve"> </w:t>
      </w:r>
      <w:r>
        <w:rPr>
          <w:rFonts w:hint="eastAsia"/>
          <w:rtl/>
        </w:rPr>
        <w:t>–</w:t>
      </w:r>
      <w:r>
        <w:rPr>
          <w:rFonts w:hint="cs"/>
          <w:rtl/>
        </w:rPr>
        <w:t xml:space="preserve"> מקבילי בבריטניה </w:t>
      </w:r>
      <w:r>
        <w:rPr>
          <w:rFonts w:hint="eastAsia"/>
          <w:rtl/>
        </w:rPr>
        <w:t>–</w:t>
      </w:r>
      <w:r>
        <w:rPr>
          <w:rFonts w:hint="cs"/>
          <w:rtl/>
        </w:rPr>
        <w:t xml:space="preserve"> על פעולה משותפת שלנו ושל ועדת ההגנה בפרלמנט הבריטי כדי למנוע תקלות כאלה, כמו צו המעצר נגד האלוף דורון אלמוג בבריטניה, בעתיד, וכדי להדק ולחזק את הידידות ואת שיתוף הפעולה הביטחוני בין בריטניה לבין מדינת ישראל.</w:t>
      </w:r>
    </w:p>
    <w:p w14:paraId="12B87860" w14:textId="77777777" w:rsidR="00000000" w:rsidRDefault="00C04217">
      <w:pPr>
        <w:pStyle w:val="a0"/>
        <w:rPr>
          <w:rFonts w:hint="cs"/>
          <w:rtl/>
        </w:rPr>
      </w:pPr>
    </w:p>
    <w:p w14:paraId="49EEBE89" w14:textId="77777777" w:rsidR="00000000" w:rsidRDefault="00C04217">
      <w:pPr>
        <w:pStyle w:val="a0"/>
        <w:rPr>
          <w:rFonts w:hint="cs"/>
          <w:rtl/>
        </w:rPr>
      </w:pPr>
      <w:r>
        <w:rPr>
          <w:rFonts w:hint="cs"/>
          <w:rtl/>
        </w:rPr>
        <w:t>כבר בימים הקרובים יעברו הצ</w:t>
      </w:r>
      <w:r>
        <w:rPr>
          <w:rFonts w:hint="cs"/>
          <w:rtl/>
        </w:rPr>
        <w:t>עות בכתב ומסמכים בין ועדת ההגנה בבריטניה לבינינו, ועדת החוץ והביטחון של הכנסת, כדי לראות כיצד לקדם את העניין. ואני מוכרח להגיד לך, אדוני היושב-ראש, גם הבריטים הזדעזעו מהמעשה השפל.</w:t>
      </w:r>
    </w:p>
    <w:p w14:paraId="6710686E" w14:textId="77777777" w:rsidR="00000000" w:rsidRDefault="00C04217">
      <w:pPr>
        <w:pStyle w:val="a0"/>
        <w:rPr>
          <w:rFonts w:hint="cs"/>
          <w:rtl/>
        </w:rPr>
      </w:pPr>
    </w:p>
    <w:p w14:paraId="7B833BEB" w14:textId="77777777" w:rsidR="00000000" w:rsidRDefault="00C04217">
      <w:pPr>
        <w:pStyle w:val="a0"/>
        <w:rPr>
          <w:rFonts w:hint="cs"/>
          <w:rtl/>
        </w:rPr>
      </w:pPr>
      <w:r>
        <w:rPr>
          <w:rFonts w:hint="cs"/>
          <w:rtl/>
        </w:rPr>
        <w:t>אדוני היושב-ראש. יש מוסכמה מקובלת בין המדינות הדמוקרטיות בעולם, והיא, שמדינ</w:t>
      </w:r>
      <w:r>
        <w:rPr>
          <w:rFonts w:hint="cs"/>
          <w:rtl/>
        </w:rPr>
        <w:t>ות שיש להן מערכת משפט עצמאית, בלתי תלויה, ישפטו, או יבררו בירורים משפטיים כל אחת, את התלונות, את ההשגות, את הביקורת, כלפי כוחותיה המזוינים שלה. זו המוסכמה. זה מה שמקובל. ואין חולק על כך בעולם כולו, שבמדינת ישראל הדמוקרטית יש אכן מערכת משפט בלתי תלויה ועצמא</w:t>
      </w:r>
      <w:r>
        <w:rPr>
          <w:rFonts w:hint="cs"/>
          <w:rtl/>
        </w:rPr>
        <w:t xml:space="preserve">ית. </w:t>
      </w:r>
    </w:p>
    <w:p w14:paraId="749E9F27" w14:textId="77777777" w:rsidR="00000000" w:rsidRDefault="00C04217">
      <w:pPr>
        <w:pStyle w:val="a0"/>
        <w:rPr>
          <w:rFonts w:hint="cs"/>
          <w:rtl/>
        </w:rPr>
      </w:pPr>
    </w:p>
    <w:p w14:paraId="044C93E2" w14:textId="77777777" w:rsidR="00000000" w:rsidRDefault="00C04217">
      <w:pPr>
        <w:pStyle w:val="a0"/>
        <w:rPr>
          <w:rFonts w:hint="cs"/>
          <w:rtl/>
        </w:rPr>
      </w:pPr>
      <w:r>
        <w:rPr>
          <w:rFonts w:hint="cs"/>
          <w:rtl/>
        </w:rPr>
        <w:t>מה שנעשה כאן הוא מעשה נבלה, אדוני היושב-ראש. פנו אזרחים ישראלים נגד אזרחים ישראלים אחרים לבתי-משפט בישראל, ניסו להעמיד אותם לדין. מערכת אכיפת החוק קבעה שאין אשמה, שאין מקום להעמדה לדין. היתה קובעת שיש מקום להעמדה לדין - עדיין יכול להיות שבתי-המשפט הי</w:t>
      </w:r>
      <w:r>
        <w:rPr>
          <w:rFonts w:hint="cs"/>
          <w:rtl/>
        </w:rPr>
        <w:t>ו מחליטים שאין מקום לדבר, או שאין אשמה, או שהאדם זכאי. ואז, באים אותם אנשים שפלים ואומרים: אם בישראל לא קיבלו את טענותינו, אז בבריטניה. ואם בבריטניה מערכת המשפט היתה, חס וחלילה, שופטת את האלוף דורון אלמוג ומוציאה אותו זכאי, אז אפשר להטריד אותו גם בבלגיה או</w:t>
      </w:r>
      <w:r>
        <w:rPr>
          <w:rFonts w:hint="cs"/>
          <w:rtl/>
        </w:rPr>
        <w:t xml:space="preserve"> בספרד או בבולגריה. וכך הלאה והלאה והלאה. </w:t>
      </w:r>
    </w:p>
    <w:p w14:paraId="08D1EA32" w14:textId="77777777" w:rsidR="00000000" w:rsidRDefault="00C04217">
      <w:pPr>
        <w:pStyle w:val="a0"/>
        <w:rPr>
          <w:rFonts w:hint="cs"/>
          <w:rtl/>
        </w:rPr>
      </w:pPr>
    </w:p>
    <w:p w14:paraId="78123044" w14:textId="77777777" w:rsidR="00000000" w:rsidRDefault="00C04217">
      <w:pPr>
        <w:pStyle w:val="a0"/>
        <w:rPr>
          <w:rFonts w:hint="cs"/>
          <w:rtl/>
        </w:rPr>
      </w:pPr>
      <w:r>
        <w:rPr>
          <w:rFonts w:hint="cs"/>
          <w:rtl/>
        </w:rPr>
        <w:t>זאת אומרת, לא את הצדק מחפשים כאן, ודאי לא את הצדק השיפוטי - אחרת היו מסתפקים בבירור המשפטי של תלונותיהם בישראל, במערכת משפט שללא ספק - יאמר את זה גם שר המשפטים לשעבר  טומי לפיד - היא מהעצמאיות והמשובחות בעולם, לל</w:t>
      </w:r>
      <w:r>
        <w:rPr>
          <w:rFonts w:hint="cs"/>
          <w:rtl/>
        </w:rPr>
        <w:t xml:space="preserve">א כל קשר לקרבת משפחתי למי מהחברים במערכת. </w:t>
      </w:r>
    </w:p>
    <w:p w14:paraId="6CD29211" w14:textId="77777777" w:rsidR="00000000" w:rsidRDefault="00C04217">
      <w:pPr>
        <w:pStyle w:val="a0"/>
        <w:rPr>
          <w:rFonts w:hint="cs"/>
          <w:rtl/>
        </w:rPr>
      </w:pPr>
    </w:p>
    <w:p w14:paraId="653A8FA2" w14:textId="77777777" w:rsidR="00000000" w:rsidRDefault="00C04217">
      <w:pPr>
        <w:pStyle w:val="a0"/>
        <w:rPr>
          <w:rFonts w:hint="cs"/>
          <w:rtl/>
        </w:rPr>
      </w:pPr>
      <w:r>
        <w:rPr>
          <w:rFonts w:hint="cs"/>
          <w:rtl/>
        </w:rPr>
        <w:t xml:space="preserve">לא את הצדק מחפשים כאן. מחפשים כאן את ההטרדה, את ההשפלה, את הרדיפה. </w:t>
      </w:r>
    </w:p>
    <w:p w14:paraId="12A524A1" w14:textId="77777777" w:rsidR="00000000" w:rsidRDefault="00C04217">
      <w:pPr>
        <w:pStyle w:val="a0"/>
        <w:rPr>
          <w:rFonts w:hint="cs"/>
          <w:rtl/>
        </w:rPr>
      </w:pPr>
    </w:p>
    <w:p w14:paraId="647AE1BE" w14:textId="77777777" w:rsidR="00000000" w:rsidRDefault="00C04217">
      <w:pPr>
        <w:pStyle w:val="a0"/>
        <w:rPr>
          <w:rFonts w:hint="cs"/>
          <w:rtl/>
        </w:rPr>
      </w:pPr>
      <w:r>
        <w:rPr>
          <w:rFonts w:hint="cs"/>
          <w:rtl/>
        </w:rPr>
        <w:t>לכן, אדוני היושב-ראש, עלינו לנקוט שני צעדים מקבילים. ראשית, שמעתי כבר ששרת המשפטים, ברמה הממשלתית, פנתה למקביליה בבריטניה, ושר החוץ פנה לשר החו</w:t>
      </w:r>
      <w:r>
        <w:rPr>
          <w:rFonts w:hint="cs"/>
          <w:rtl/>
        </w:rPr>
        <w:t>ץ הבריטי - שרת המשפטים לשר המשפטים הבריטי - כדי לגבש איזו אמנה או הבנה, שכמו שקצינים בריטים שהפציצו בעירק או באפגניסטן - גם באזורים מאוכלסים, ולא בפצצה אחת של טון אלא במאות אלפי פצצות של טון - שאם מישהו יגיש נגדם תלונה, המשפט נגדם יתברר בבריטניה ולא באיטלי</w:t>
      </w:r>
      <w:r>
        <w:rPr>
          <w:rFonts w:hint="cs"/>
          <w:rtl/>
        </w:rPr>
        <w:t xml:space="preserve">ה ולא בישראל, וכך גם להיפך. </w:t>
      </w:r>
    </w:p>
    <w:p w14:paraId="59332B23" w14:textId="77777777" w:rsidR="00000000" w:rsidRDefault="00C04217">
      <w:pPr>
        <w:pStyle w:val="a0"/>
        <w:rPr>
          <w:rFonts w:hint="cs"/>
          <w:rtl/>
        </w:rPr>
      </w:pPr>
    </w:p>
    <w:p w14:paraId="1B0AB3E3" w14:textId="77777777" w:rsidR="00000000" w:rsidRDefault="00C04217">
      <w:pPr>
        <w:pStyle w:val="af0"/>
        <w:rPr>
          <w:rtl/>
        </w:rPr>
      </w:pPr>
      <w:r>
        <w:rPr>
          <w:rFonts w:hint="eastAsia"/>
          <w:rtl/>
        </w:rPr>
        <w:t>עסאם</w:t>
      </w:r>
      <w:r>
        <w:rPr>
          <w:rtl/>
        </w:rPr>
        <w:t xml:space="preserve"> מח'ול (חד"ש-תע"ל):</w:t>
      </w:r>
    </w:p>
    <w:p w14:paraId="04A3BA99" w14:textId="77777777" w:rsidR="00000000" w:rsidRDefault="00C04217">
      <w:pPr>
        <w:pStyle w:val="a0"/>
        <w:rPr>
          <w:rFonts w:hint="cs"/>
          <w:rtl/>
        </w:rPr>
      </w:pPr>
    </w:p>
    <w:p w14:paraId="183A3CBA" w14:textId="77777777" w:rsidR="00000000" w:rsidRDefault="00C04217">
      <w:pPr>
        <w:pStyle w:val="a0"/>
        <w:rPr>
          <w:rFonts w:hint="cs"/>
          <w:rtl/>
        </w:rPr>
      </w:pPr>
      <w:r>
        <w:rPr>
          <w:rFonts w:hint="cs"/>
          <w:rtl/>
        </w:rPr>
        <w:t>גם הם. גם הם.</w:t>
      </w:r>
    </w:p>
    <w:p w14:paraId="0D386771" w14:textId="77777777" w:rsidR="00000000" w:rsidRDefault="00C04217">
      <w:pPr>
        <w:pStyle w:val="a0"/>
        <w:rPr>
          <w:rFonts w:hint="cs"/>
          <w:rtl/>
        </w:rPr>
      </w:pPr>
    </w:p>
    <w:p w14:paraId="47E5128C" w14:textId="77777777" w:rsidR="00000000" w:rsidRDefault="00C04217">
      <w:pPr>
        <w:pStyle w:val="-"/>
        <w:rPr>
          <w:rtl/>
        </w:rPr>
      </w:pPr>
      <w:bookmarkStart w:id="44" w:name="FS000000477T21_09_2005_13_49_38C"/>
      <w:bookmarkEnd w:id="44"/>
      <w:r>
        <w:rPr>
          <w:rFonts w:hint="eastAsia"/>
          <w:rtl/>
        </w:rPr>
        <w:t>יובל</w:t>
      </w:r>
      <w:r>
        <w:rPr>
          <w:rtl/>
        </w:rPr>
        <w:t xml:space="preserve"> שטייניץ (הליכוד):</w:t>
      </w:r>
    </w:p>
    <w:p w14:paraId="3A055D0D" w14:textId="77777777" w:rsidR="00000000" w:rsidRDefault="00C04217">
      <w:pPr>
        <w:pStyle w:val="a0"/>
        <w:rPr>
          <w:rFonts w:hint="cs"/>
          <w:rtl/>
        </w:rPr>
      </w:pPr>
    </w:p>
    <w:p w14:paraId="7ACF8D8B" w14:textId="77777777" w:rsidR="00000000" w:rsidRDefault="00C04217">
      <w:pPr>
        <w:pStyle w:val="a0"/>
        <w:rPr>
          <w:rFonts w:hint="cs"/>
          <w:rtl/>
        </w:rPr>
      </w:pPr>
      <w:r>
        <w:rPr>
          <w:rFonts w:hint="cs"/>
          <w:rtl/>
        </w:rPr>
        <w:t xml:space="preserve">אבל, בכך אין די. ובקשר שנוצר אתמול בין ועדת החוץ והביטחון בישראל לבין ועדת ההגנה בבריטניה, גם בטיפול הזה אין די. מאחר שמדובר במעשה נבלה, מאחר שמדובר ברדיפה, מאחר </w:t>
      </w:r>
      <w:r>
        <w:rPr>
          <w:rFonts w:hint="cs"/>
          <w:rtl/>
        </w:rPr>
        <w:t>שמדובר בהטרדה, חובתה של המדינה להגן על אלה שמגינים עליה - חובתה של המדינה להגן על כל אזרח, גם בפני התנכלות של אזרחים אחרים - קל וחומר על אלה שחירפו את נפשם כדי להגן עליה.</w:t>
      </w:r>
    </w:p>
    <w:p w14:paraId="0775F4D3" w14:textId="77777777" w:rsidR="00000000" w:rsidRDefault="00C04217">
      <w:pPr>
        <w:pStyle w:val="a0"/>
        <w:rPr>
          <w:rFonts w:hint="cs"/>
          <w:rtl/>
        </w:rPr>
      </w:pPr>
    </w:p>
    <w:p w14:paraId="533E08B6" w14:textId="77777777" w:rsidR="00000000" w:rsidRDefault="00C04217">
      <w:pPr>
        <w:pStyle w:val="a0"/>
        <w:rPr>
          <w:rFonts w:hint="cs"/>
          <w:rtl/>
        </w:rPr>
      </w:pPr>
      <w:r>
        <w:rPr>
          <w:rFonts w:hint="cs"/>
          <w:rtl/>
        </w:rPr>
        <w:t>לכן יזמתי, אדוני היושב-ראש, הצעת חוק שנקראת: הצעת חוק הגנת הלוחמים בטרור מפני תביעות</w:t>
      </w:r>
      <w:r>
        <w:rPr>
          <w:rFonts w:hint="cs"/>
          <w:rtl/>
        </w:rPr>
        <w:t xml:space="preserve"> בחו"ל, והצעת החוק הזאת תשים גבול למעשי הנבלה השפלים האלה, תשים גבול למעשי "יש גבול", ותהפוך לעבירה פלילית כל ניסיון לעקוף את מערכת הצדק והמשפט הישראלי ואת הצדק, ולפגוע בקציני וחיילי צה"ל או באנשי כוחות הביטחון על-ידי הגשת תביעות בחו"ל.</w:t>
      </w:r>
    </w:p>
    <w:p w14:paraId="0DE10197" w14:textId="77777777" w:rsidR="00000000" w:rsidRDefault="00C04217">
      <w:pPr>
        <w:pStyle w:val="a0"/>
        <w:rPr>
          <w:rFonts w:hint="cs"/>
          <w:rtl/>
        </w:rPr>
      </w:pPr>
    </w:p>
    <w:p w14:paraId="0C06BEAC" w14:textId="77777777" w:rsidR="00000000" w:rsidRDefault="00C04217">
      <w:pPr>
        <w:pStyle w:val="a0"/>
        <w:rPr>
          <w:rFonts w:hint="cs"/>
          <w:rtl/>
        </w:rPr>
      </w:pPr>
      <w:r>
        <w:rPr>
          <w:rFonts w:hint="cs"/>
          <w:rtl/>
        </w:rPr>
        <w:t>הגיע הזמן שנשים תג</w:t>
      </w:r>
      <w:r>
        <w:rPr>
          <w:rFonts w:hint="cs"/>
          <w:rtl/>
        </w:rPr>
        <w:t xml:space="preserve"> של עבריינות על אזרחים שרודפים אזרחים אחרים, קל וחומר שרודפים את אלה שמגינים כאן על כולנו, ואני בטוח שהצעת החוק הזאת, שתעבור, תיצור איזו הרתעה מינימלית, וידע כל אדם, שאם בדעתו ללכת לבריטניה ולצרפת ולבלגיה ואחר כך לאיטליה, אם זה לא יעזור שם, ואחר כך לפורטוג</w:t>
      </w:r>
      <w:r>
        <w:rPr>
          <w:rFonts w:hint="cs"/>
          <w:rtl/>
        </w:rPr>
        <w:t xml:space="preserve">ל, ולהטריד על-ידי תביעות ותלונות את קציני וחיילי צה"ל בהתעלמות ממערכת המשפט הישראלית, הוא יעמוד לדין כאן, גם אותו אפשר להטריד - - </w:t>
      </w:r>
    </w:p>
    <w:p w14:paraId="79CD8487" w14:textId="77777777" w:rsidR="00000000" w:rsidRDefault="00C04217">
      <w:pPr>
        <w:pStyle w:val="a0"/>
        <w:rPr>
          <w:rFonts w:hint="cs"/>
          <w:rtl/>
        </w:rPr>
      </w:pPr>
    </w:p>
    <w:p w14:paraId="5C622A26" w14:textId="77777777" w:rsidR="00000000" w:rsidRDefault="00C04217">
      <w:pPr>
        <w:pStyle w:val="af0"/>
        <w:rPr>
          <w:rtl/>
        </w:rPr>
      </w:pPr>
      <w:r>
        <w:rPr>
          <w:rFonts w:hint="eastAsia"/>
          <w:rtl/>
        </w:rPr>
        <w:t>זהבה</w:t>
      </w:r>
      <w:r>
        <w:rPr>
          <w:rtl/>
        </w:rPr>
        <w:t xml:space="preserve"> גלאון (מרצ-יחד):</w:t>
      </w:r>
    </w:p>
    <w:p w14:paraId="3CF7DE6E" w14:textId="77777777" w:rsidR="00000000" w:rsidRDefault="00C04217">
      <w:pPr>
        <w:pStyle w:val="a0"/>
        <w:rPr>
          <w:rFonts w:hint="cs"/>
          <w:rtl/>
        </w:rPr>
      </w:pPr>
    </w:p>
    <w:p w14:paraId="0C1CE7A6" w14:textId="77777777" w:rsidR="00000000" w:rsidRDefault="00C04217">
      <w:pPr>
        <w:pStyle w:val="a0"/>
        <w:rPr>
          <w:rFonts w:hint="cs"/>
          <w:rtl/>
        </w:rPr>
      </w:pPr>
      <w:r>
        <w:rPr>
          <w:rFonts w:hint="cs"/>
          <w:rtl/>
        </w:rPr>
        <w:t>אבל - - -</w:t>
      </w:r>
    </w:p>
    <w:p w14:paraId="4BEF7BEF" w14:textId="77777777" w:rsidR="00000000" w:rsidRDefault="00C04217">
      <w:pPr>
        <w:pStyle w:val="a0"/>
        <w:rPr>
          <w:rFonts w:hint="cs"/>
          <w:rtl/>
        </w:rPr>
      </w:pPr>
    </w:p>
    <w:p w14:paraId="3D72553E" w14:textId="77777777" w:rsidR="00000000" w:rsidRDefault="00C04217">
      <w:pPr>
        <w:pStyle w:val="-"/>
        <w:rPr>
          <w:rtl/>
        </w:rPr>
      </w:pPr>
      <w:bookmarkStart w:id="45" w:name="FS000000477T21_09_2005_13_56_16C"/>
      <w:bookmarkEnd w:id="45"/>
      <w:r>
        <w:rPr>
          <w:rFonts w:hint="eastAsia"/>
          <w:rtl/>
        </w:rPr>
        <w:t>יובל</w:t>
      </w:r>
      <w:r>
        <w:rPr>
          <w:rtl/>
        </w:rPr>
        <w:t xml:space="preserve"> שטייניץ (הליכוד):</w:t>
      </w:r>
    </w:p>
    <w:p w14:paraId="663D080F" w14:textId="77777777" w:rsidR="00000000" w:rsidRDefault="00C04217">
      <w:pPr>
        <w:pStyle w:val="a0"/>
        <w:rPr>
          <w:rFonts w:hint="cs"/>
          <w:rtl/>
        </w:rPr>
      </w:pPr>
    </w:p>
    <w:p w14:paraId="4E6B0DCD" w14:textId="77777777" w:rsidR="00000000" w:rsidRDefault="00C04217">
      <w:pPr>
        <w:pStyle w:val="a0"/>
        <w:rPr>
          <w:rFonts w:hint="cs"/>
          <w:rtl/>
        </w:rPr>
      </w:pPr>
      <w:r>
        <w:rPr>
          <w:rFonts w:hint="cs"/>
          <w:rtl/>
        </w:rPr>
        <w:t>- - והוא לא יטייל כאן בארץ ויגיד: אני פוגע בקציני צה"ל בעולם כולו,</w:t>
      </w:r>
      <w:r>
        <w:rPr>
          <w:rFonts w:hint="cs"/>
          <w:rtl/>
        </w:rPr>
        <w:t xml:space="preserve"> ואני מסתובב כאן חופשי. אנחנו נגדיר את זה כעבירה. אני מסיים את הנושא הזה, אדוני - -  </w:t>
      </w:r>
    </w:p>
    <w:p w14:paraId="7BFD4FF4" w14:textId="77777777" w:rsidR="00000000" w:rsidRDefault="00C04217">
      <w:pPr>
        <w:pStyle w:val="a0"/>
        <w:rPr>
          <w:rFonts w:hint="cs"/>
          <w:rtl/>
        </w:rPr>
      </w:pPr>
    </w:p>
    <w:p w14:paraId="3FF145B7" w14:textId="77777777" w:rsidR="00000000" w:rsidRDefault="00C04217">
      <w:pPr>
        <w:pStyle w:val="af0"/>
        <w:rPr>
          <w:rtl/>
        </w:rPr>
      </w:pPr>
      <w:r>
        <w:rPr>
          <w:rFonts w:hint="eastAsia"/>
          <w:rtl/>
        </w:rPr>
        <w:t>זהבה</w:t>
      </w:r>
      <w:r>
        <w:rPr>
          <w:rtl/>
        </w:rPr>
        <w:t xml:space="preserve"> גלאון (מרצ-יחד):</w:t>
      </w:r>
    </w:p>
    <w:p w14:paraId="260C63E9" w14:textId="77777777" w:rsidR="00000000" w:rsidRDefault="00C04217">
      <w:pPr>
        <w:pStyle w:val="a0"/>
        <w:rPr>
          <w:rFonts w:hint="cs"/>
          <w:rtl/>
        </w:rPr>
      </w:pPr>
    </w:p>
    <w:p w14:paraId="4461A0BC" w14:textId="77777777" w:rsidR="00000000" w:rsidRDefault="00C04217">
      <w:pPr>
        <w:pStyle w:val="a0"/>
        <w:rPr>
          <w:rFonts w:hint="cs"/>
          <w:rtl/>
        </w:rPr>
      </w:pPr>
      <w:r>
        <w:rPr>
          <w:rFonts w:hint="cs"/>
          <w:rtl/>
        </w:rPr>
        <w:t>- - - בית-המשפט הישראלי - - -</w:t>
      </w:r>
    </w:p>
    <w:p w14:paraId="706023E3" w14:textId="77777777" w:rsidR="00000000" w:rsidRDefault="00C04217">
      <w:pPr>
        <w:pStyle w:val="a0"/>
        <w:rPr>
          <w:rFonts w:hint="cs"/>
          <w:rtl/>
        </w:rPr>
      </w:pPr>
    </w:p>
    <w:p w14:paraId="334DA244" w14:textId="77777777" w:rsidR="00000000" w:rsidRDefault="00C04217">
      <w:pPr>
        <w:pStyle w:val="-"/>
        <w:rPr>
          <w:rtl/>
        </w:rPr>
      </w:pPr>
      <w:bookmarkStart w:id="46" w:name="FS000000477T21_09_2005_13_57_06C"/>
      <w:bookmarkEnd w:id="46"/>
      <w:r>
        <w:rPr>
          <w:rFonts w:hint="eastAsia"/>
          <w:rtl/>
        </w:rPr>
        <w:t>יובל</w:t>
      </w:r>
      <w:r>
        <w:rPr>
          <w:rtl/>
        </w:rPr>
        <w:t xml:space="preserve"> שטייניץ (הליכוד):</w:t>
      </w:r>
    </w:p>
    <w:p w14:paraId="4456ECA2" w14:textId="77777777" w:rsidR="00000000" w:rsidRDefault="00C04217">
      <w:pPr>
        <w:pStyle w:val="a0"/>
        <w:rPr>
          <w:rFonts w:hint="cs"/>
          <w:rtl/>
        </w:rPr>
      </w:pPr>
    </w:p>
    <w:p w14:paraId="55C0EC33" w14:textId="77777777" w:rsidR="00000000" w:rsidRDefault="00C04217">
      <w:pPr>
        <w:pStyle w:val="a0"/>
        <w:rPr>
          <w:rFonts w:hint="cs"/>
          <w:rtl/>
        </w:rPr>
      </w:pPr>
      <w:r>
        <w:rPr>
          <w:rFonts w:hint="cs"/>
          <w:rtl/>
        </w:rPr>
        <w:t>- - וחוזר על קריאתי הראשונה, הראשונית, להוציא אל מחוץ לחוק תנועה שחרתה על דגלה את הסרבנות -</w:t>
      </w:r>
      <w:r>
        <w:rPr>
          <w:rFonts w:hint="cs"/>
          <w:rtl/>
        </w:rPr>
        <w:t xml:space="preserve"> - -</w:t>
      </w:r>
    </w:p>
    <w:p w14:paraId="65324933" w14:textId="77777777" w:rsidR="00000000" w:rsidRDefault="00C04217">
      <w:pPr>
        <w:pStyle w:val="a0"/>
        <w:rPr>
          <w:rFonts w:hint="cs"/>
          <w:rtl/>
        </w:rPr>
      </w:pPr>
    </w:p>
    <w:p w14:paraId="552F2036" w14:textId="77777777" w:rsidR="00000000" w:rsidRDefault="00C04217">
      <w:pPr>
        <w:pStyle w:val="af0"/>
        <w:rPr>
          <w:rtl/>
        </w:rPr>
      </w:pPr>
      <w:r>
        <w:rPr>
          <w:rFonts w:hint="eastAsia"/>
          <w:rtl/>
        </w:rPr>
        <w:t>זהבה</w:t>
      </w:r>
      <w:r>
        <w:rPr>
          <w:rtl/>
        </w:rPr>
        <w:t xml:space="preserve"> גלאון (מרצ-יחד):</w:t>
      </w:r>
    </w:p>
    <w:p w14:paraId="0BF3AD09" w14:textId="77777777" w:rsidR="00000000" w:rsidRDefault="00C04217">
      <w:pPr>
        <w:pStyle w:val="a0"/>
        <w:rPr>
          <w:rFonts w:hint="cs"/>
          <w:rtl/>
        </w:rPr>
      </w:pPr>
    </w:p>
    <w:p w14:paraId="1E41D796" w14:textId="77777777" w:rsidR="00000000" w:rsidRDefault="00C04217">
      <w:pPr>
        <w:pStyle w:val="a0"/>
        <w:ind w:left="719" w:firstLine="1"/>
        <w:rPr>
          <w:rFonts w:hint="cs"/>
          <w:rtl/>
        </w:rPr>
      </w:pPr>
      <w:r>
        <w:rPr>
          <w:rFonts w:hint="cs"/>
          <w:rtl/>
        </w:rPr>
        <w:t xml:space="preserve">לא ראיתי שהוצאת אל מחוץ לחוק את אלה שפיזרו את הנינג'ות על הכבישים. </w:t>
      </w:r>
    </w:p>
    <w:p w14:paraId="5EF85A80" w14:textId="77777777" w:rsidR="00000000" w:rsidRDefault="00C04217">
      <w:pPr>
        <w:pStyle w:val="a0"/>
        <w:rPr>
          <w:rFonts w:hint="cs"/>
          <w:rtl/>
        </w:rPr>
      </w:pPr>
    </w:p>
    <w:p w14:paraId="78B4C580" w14:textId="77777777" w:rsidR="00000000" w:rsidRDefault="00C04217">
      <w:pPr>
        <w:pStyle w:val="-"/>
        <w:rPr>
          <w:rtl/>
        </w:rPr>
      </w:pPr>
      <w:bookmarkStart w:id="47" w:name="FS000000477T21_09_2005_13_58_00C"/>
      <w:bookmarkEnd w:id="47"/>
      <w:r>
        <w:rPr>
          <w:rFonts w:hint="eastAsia"/>
          <w:rtl/>
        </w:rPr>
        <w:t>יובל</w:t>
      </w:r>
      <w:r>
        <w:rPr>
          <w:rtl/>
        </w:rPr>
        <w:t xml:space="preserve"> שטייניץ (הליכוד):</w:t>
      </w:r>
    </w:p>
    <w:p w14:paraId="4A09BA02" w14:textId="77777777" w:rsidR="00000000" w:rsidRDefault="00C04217">
      <w:pPr>
        <w:pStyle w:val="a0"/>
        <w:rPr>
          <w:rFonts w:hint="cs"/>
          <w:rtl/>
        </w:rPr>
      </w:pPr>
    </w:p>
    <w:p w14:paraId="7231B7F7" w14:textId="77777777" w:rsidR="00000000" w:rsidRDefault="00C04217">
      <w:pPr>
        <w:pStyle w:val="a0"/>
        <w:rPr>
          <w:rFonts w:hint="cs"/>
          <w:rtl/>
        </w:rPr>
      </w:pPr>
      <w:r>
        <w:rPr>
          <w:rFonts w:hint="cs"/>
          <w:rtl/>
        </w:rPr>
        <w:t xml:space="preserve">תסלחי לי מאוד, חברת הכנסת גלאון, את טועה. מי שקרא להעמיד לדין את אלה שקראו לסרב פקודה או לסרב מימין, זה אני. </w:t>
      </w:r>
    </w:p>
    <w:p w14:paraId="786B6561" w14:textId="77777777" w:rsidR="00000000" w:rsidRDefault="00C04217">
      <w:pPr>
        <w:pStyle w:val="a0"/>
        <w:rPr>
          <w:rFonts w:hint="cs"/>
          <w:rtl/>
        </w:rPr>
      </w:pPr>
    </w:p>
    <w:p w14:paraId="4B1D34BF" w14:textId="77777777" w:rsidR="00000000" w:rsidRDefault="00C04217">
      <w:pPr>
        <w:pStyle w:val="af0"/>
        <w:rPr>
          <w:rtl/>
        </w:rPr>
      </w:pPr>
      <w:r>
        <w:rPr>
          <w:rFonts w:hint="eastAsia"/>
          <w:rtl/>
        </w:rPr>
        <w:t>זהבה</w:t>
      </w:r>
      <w:r>
        <w:rPr>
          <w:rtl/>
        </w:rPr>
        <w:t xml:space="preserve"> גלאון (מרצ-יחד):</w:t>
      </w:r>
    </w:p>
    <w:p w14:paraId="3A7D5CA1" w14:textId="77777777" w:rsidR="00000000" w:rsidRDefault="00C04217">
      <w:pPr>
        <w:pStyle w:val="a0"/>
        <w:rPr>
          <w:rFonts w:hint="cs"/>
          <w:rtl/>
        </w:rPr>
      </w:pPr>
    </w:p>
    <w:p w14:paraId="76574CC6" w14:textId="77777777" w:rsidR="00000000" w:rsidRDefault="00C04217">
      <w:pPr>
        <w:pStyle w:val="a0"/>
        <w:rPr>
          <w:rFonts w:hint="cs"/>
          <w:rtl/>
        </w:rPr>
      </w:pPr>
      <w:r>
        <w:rPr>
          <w:rFonts w:hint="cs"/>
          <w:rtl/>
        </w:rPr>
        <w:t>לא שמעתי אותך אומר שביקשת להוציא מחוץ לחוק את כל אותן מחתרות יהודיות. אתה נותן לגיטימציה למחתרות - - -</w:t>
      </w:r>
    </w:p>
    <w:p w14:paraId="0E29424A" w14:textId="77777777" w:rsidR="00000000" w:rsidRDefault="00C04217">
      <w:pPr>
        <w:pStyle w:val="a0"/>
        <w:rPr>
          <w:rFonts w:hint="cs"/>
          <w:rtl/>
        </w:rPr>
      </w:pPr>
    </w:p>
    <w:p w14:paraId="5FE0DC2F" w14:textId="77777777" w:rsidR="00000000" w:rsidRDefault="00C04217">
      <w:pPr>
        <w:pStyle w:val="-"/>
        <w:rPr>
          <w:rtl/>
        </w:rPr>
      </w:pPr>
      <w:bookmarkStart w:id="48" w:name="FS000000477T21_09_2005_13_59_02C"/>
      <w:bookmarkEnd w:id="48"/>
      <w:r>
        <w:rPr>
          <w:rFonts w:hint="eastAsia"/>
          <w:rtl/>
        </w:rPr>
        <w:t>יובל</w:t>
      </w:r>
      <w:r>
        <w:rPr>
          <w:rtl/>
        </w:rPr>
        <w:t xml:space="preserve"> שטייניץ (הליכוד):</w:t>
      </w:r>
    </w:p>
    <w:p w14:paraId="506BE5F8" w14:textId="77777777" w:rsidR="00000000" w:rsidRDefault="00C04217">
      <w:pPr>
        <w:pStyle w:val="a0"/>
        <w:rPr>
          <w:rFonts w:hint="cs"/>
          <w:rtl/>
        </w:rPr>
      </w:pPr>
    </w:p>
    <w:p w14:paraId="56622E57" w14:textId="77777777" w:rsidR="00000000" w:rsidRDefault="00C04217">
      <w:pPr>
        <w:pStyle w:val="a0"/>
        <w:rPr>
          <w:rFonts w:hint="cs"/>
          <w:rtl/>
        </w:rPr>
      </w:pPr>
      <w:r>
        <w:rPr>
          <w:rFonts w:hint="cs"/>
          <w:rtl/>
        </w:rPr>
        <w:t>אבל, חברת הכנסת זהבה גלאון - - -</w:t>
      </w:r>
    </w:p>
    <w:p w14:paraId="0F9891E1" w14:textId="77777777" w:rsidR="00000000" w:rsidRDefault="00C04217">
      <w:pPr>
        <w:pStyle w:val="a0"/>
        <w:rPr>
          <w:rFonts w:hint="cs"/>
          <w:rtl/>
        </w:rPr>
      </w:pPr>
    </w:p>
    <w:p w14:paraId="6B212925" w14:textId="77777777" w:rsidR="00000000" w:rsidRDefault="00C04217">
      <w:pPr>
        <w:pStyle w:val="af1"/>
        <w:rPr>
          <w:rtl/>
        </w:rPr>
      </w:pPr>
      <w:r>
        <w:rPr>
          <w:rFonts w:hint="eastAsia"/>
          <w:rtl/>
        </w:rPr>
        <w:t>היו</w:t>
      </w:r>
      <w:r>
        <w:rPr>
          <w:rtl/>
        </w:rPr>
        <w:t>"ר ראובן ריבלין:</w:t>
      </w:r>
    </w:p>
    <w:p w14:paraId="72346A6C" w14:textId="77777777" w:rsidR="00000000" w:rsidRDefault="00C04217">
      <w:pPr>
        <w:pStyle w:val="a0"/>
        <w:rPr>
          <w:rFonts w:hint="cs"/>
          <w:rtl/>
        </w:rPr>
      </w:pPr>
    </w:p>
    <w:p w14:paraId="5FE3A658" w14:textId="77777777" w:rsidR="00000000" w:rsidRDefault="00C04217">
      <w:pPr>
        <w:pStyle w:val="a0"/>
        <w:rPr>
          <w:rFonts w:hint="cs"/>
          <w:rtl/>
        </w:rPr>
      </w:pPr>
      <w:r>
        <w:rPr>
          <w:rFonts w:hint="cs"/>
          <w:rtl/>
        </w:rPr>
        <w:t xml:space="preserve">חברת הכנסת גלאון, קריאת ביניים מותרת, לא הרצאה. </w:t>
      </w:r>
    </w:p>
    <w:p w14:paraId="3B717A93" w14:textId="77777777" w:rsidR="00000000" w:rsidRDefault="00C04217">
      <w:pPr>
        <w:pStyle w:val="a0"/>
        <w:rPr>
          <w:rFonts w:hint="cs"/>
          <w:rtl/>
        </w:rPr>
      </w:pPr>
    </w:p>
    <w:p w14:paraId="0B7835DE" w14:textId="77777777" w:rsidR="00000000" w:rsidRDefault="00C04217">
      <w:pPr>
        <w:pStyle w:val="af0"/>
        <w:rPr>
          <w:rtl/>
        </w:rPr>
      </w:pPr>
      <w:r>
        <w:rPr>
          <w:rFonts w:hint="eastAsia"/>
          <w:rtl/>
        </w:rPr>
        <w:t>אליעזר</w:t>
      </w:r>
      <w:r>
        <w:rPr>
          <w:rtl/>
        </w:rPr>
        <w:t xml:space="preserve"> כהן (האיחוד הלאו</w:t>
      </w:r>
      <w:r>
        <w:rPr>
          <w:rtl/>
        </w:rPr>
        <w:t>מי - ישראל ביתנו):</w:t>
      </w:r>
    </w:p>
    <w:p w14:paraId="1DB73EAC" w14:textId="77777777" w:rsidR="00000000" w:rsidRDefault="00C04217">
      <w:pPr>
        <w:pStyle w:val="a0"/>
        <w:rPr>
          <w:rFonts w:hint="cs"/>
          <w:rtl/>
        </w:rPr>
      </w:pPr>
    </w:p>
    <w:p w14:paraId="19EC08BB" w14:textId="77777777" w:rsidR="00000000" w:rsidRDefault="00C04217">
      <w:pPr>
        <w:pStyle w:val="a0"/>
        <w:rPr>
          <w:rFonts w:hint="cs"/>
          <w:rtl/>
        </w:rPr>
      </w:pPr>
      <w:r>
        <w:rPr>
          <w:rFonts w:hint="cs"/>
          <w:rtl/>
        </w:rPr>
        <w:t>- - -</w:t>
      </w:r>
    </w:p>
    <w:p w14:paraId="0F17A2E9" w14:textId="77777777" w:rsidR="00000000" w:rsidRDefault="00C04217">
      <w:pPr>
        <w:pStyle w:val="a0"/>
        <w:rPr>
          <w:rFonts w:hint="cs"/>
          <w:rtl/>
        </w:rPr>
      </w:pPr>
    </w:p>
    <w:p w14:paraId="18D1883C" w14:textId="77777777" w:rsidR="00000000" w:rsidRDefault="00C04217">
      <w:pPr>
        <w:pStyle w:val="-"/>
        <w:rPr>
          <w:rtl/>
        </w:rPr>
      </w:pPr>
      <w:bookmarkStart w:id="49" w:name="FS000000477T21_09_2005_13_59_55C"/>
      <w:bookmarkEnd w:id="49"/>
      <w:r>
        <w:rPr>
          <w:rFonts w:hint="eastAsia"/>
          <w:rtl/>
        </w:rPr>
        <w:t>יובל</w:t>
      </w:r>
      <w:r>
        <w:rPr>
          <w:rtl/>
        </w:rPr>
        <w:t xml:space="preserve"> שטייניץ (הליכוד):</w:t>
      </w:r>
    </w:p>
    <w:p w14:paraId="39641321" w14:textId="77777777" w:rsidR="00000000" w:rsidRDefault="00C04217">
      <w:pPr>
        <w:pStyle w:val="a0"/>
        <w:rPr>
          <w:rFonts w:hint="cs"/>
          <w:rtl/>
        </w:rPr>
      </w:pPr>
    </w:p>
    <w:p w14:paraId="4F3EAEB5" w14:textId="77777777" w:rsidR="00000000" w:rsidRDefault="00C04217">
      <w:pPr>
        <w:pStyle w:val="a0"/>
        <w:rPr>
          <w:rFonts w:hint="cs"/>
          <w:rtl/>
        </w:rPr>
      </w:pPr>
      <w:r>
        <w:rPr>
          <w:rFonts w:hint="cs"/>
          <w:rtl/>
        </w:rPr>
        <w:t>מאחר שאני מכבד את חברת הכנסת גלאון, אני גם אשיב על קריאת הביניים שלה, ואני אזכיר לה שאני יזמתי בוועדת החוץ והביטחון, כבר לפני שבעה חודשים, הצעת החלטה והעברתי אותה פה-אחד בוועדה - שלא רק גינתה את הסרבנות מי</w:t>
      </w:r>
      <w:r>
        <w:rPr>
          <w:rFonts w:hint="cs"/>
          <w:rtl/>
        </w:rPr>
        <w:t xml:space="preserve">מין ומשמאל, אלא - - </w:t>
      </w:r>
    </w:p>
    <w:p w14:paraId="32C127CD" w14:textId="77777777" w:rsidR="00000000" w:rsidRDefault="00C04217">
      <w:pPr>
        <w:pStyle w:val="a0"/>
        <w:rPr>
          <w:rFonts w:hint="cs"/>
          <w:rtl/>
        </w:rPr>
      </w:pPr>
    </w:p>
    <w:p w14:paraId="3720B957" w14:textId="77777777" w:rsidR="00000000" w:rsidRDefault="00C04217">
      <w:pPr>
        <w:pStyle w:val="af0"/>
        <w:rPr>
          <w:rtl/>
        </w:rPr>
      </w:pPr>
      <w:r>
        <w:rPr>
          <w:rFonts w:hint="eastAsia"/>
          <w:rtl/>
        </w:rPr>
        <w:t>זהבה</w:t>
      </w:r>
      <w:r>
        <w:rPr>
          <w:rtl/>
        </w:rPr>
        <w:t xml:space="preserve"> גלאון (מרצ-יחד):</w:t>
      </w:r>
    </w:p>
    <w:p w14:paraId="7D731E96" w14:textId="77777777" w:rsidR="00000000" w:rsidRDefault="00C04217">
      <w:pPr>
        <w:pStyle w:val="a0"/>
        <w:rPr>
          <w:rFonts w:hint="cs"/>
          <w:rtl/>
        </w:rPr>
      </w:pPr>
    </w:p>
    <w:p w14:paraId="4469547B" w14:textId="77777777" w:rsidR="00000000" w:rsidRDefault="00C04217">
      <w:pPr>
        <w:pStyle w:val="a0"/>
        <w:rPr>
          <w:rFonts w:hint="cs"/>
          <w:rtl/>
        </w:rPr>
      </w:pPr>
      <w:r>
        <w:rPr>
          <w:rFonts w:hint="cs"/>
          <w:rtl/>
        </w:rPr>
        <w:t xml:space="preserve">לא דיברתי על סרבנות. </w:t>
      </w:r>
    </w:p>
    <w:p w14:paraId="17DAD36B" w14:textId="77777777" w:rsidR="00000000" w:rsidRDefault="00C04217">
      <w:pPr>
        <w:pStyle w:val="a0"/>
        <w:rPr>
          <w:rFonts w:hint="cs"/>
          <w:rtl/>
        </w:rPr>
      </w:pPr>
    </w:p>
    <w:p w14:paraId="40ED7674" w14:textId="77777777" w:rsidR="00000000" w:rsidRDefault="00C04217">
      <w:pPr>
        <w:pStyle w:val="-"/>
        <w:rPr>
          <w:rtl/>
        </w:rPr>
      </w:pPr>
      <w:bookmarkStart w:id="50" w:name="FS000000477T21_09_2005_14_01_17C"/>
      <w:bookmarkEnd w:id="50"/>
      <w:r>
        <w:rPr>
          <w:rFonts w:hint="eastAsia"/>
          <w:rtl/>
        </w:rPr>
        <w:t>יובל</w:t>
      </w:r>
      <w:r>
        <w:rPr>
          <w:rtl/>
        </w:rPr>
        <w:t xml:space="preserve"> שטייניץ (הליכוד):</w:t>
      </w:r>
    </w:p>
    <w:p w14:paraId="70E61E06" w14:textId="77777777" w:rsidR="00000000" w:rsidRDefault="00C04217">
      <w:pPr>
        <w:pStyle w:val="a0"/>
        <w:rPr>
          <w:rFonts w:hint="cs"/>
          <w:rtl/>
        </w:rPr>
      </w:pPr>
    </w:p>
    <w:p w14:paraId="471ABCDF" w14:textId="77777777" w:rsidR="00000000" w:rsidRDefault="00C04217">
      <w:pPr>
        <w:pStyle w:val="a0"/>
        <w:rPr>
          <w:rFonts w:hint="cs"/>
          <w:rtl/>
        </w:rPr>
      </w:pPr>
      <w:r>
        <w:rPr>
          <w:rFonts w:hint="cs"/>
          <w:rtl/>
        </w:rPr>
        <w:t xml:space="preserve">חכי שנייה. - - קראה להעמיד לדין את המסיתים והמארגנים את הסרבנות, לא רק משמאל אלא גם מימין. </w:t>
      </w:r>
    </w:p>
    <w:p w14:paraId="67CC980B" w14:textId="77777777" w:rsidR="00000000" w:rsidRDefault="00C04217">
      <w:pPr>
        <w:pStyle w:val="a0"/>
        <w:rPr>
          <w:rFonts w:hint="cs"/>
          <w:rtl/>
        </w:rPr>
      </w:pPr>
    </w:p>
    <w:p w14:paraId="2EF1C074" w14:textId="77777777" w:rsidR="00000000" w:rsidRDefault="00C04217">
      <w:pPr>
        <w:pStyle w:val="af0"/>
        <w:rPr>
          <w:rtl/>
        </w:rPr>
      </w:pPr>
      <w:r>
        <w:rPr>
          <w:rFonts w:hint="eastAsia"/>
          <w:rtl/>
        </w:rPr>
        <w:t>זהבה</w:t>
      </w:r>
      <w:r>
        <w:rPr>
          <w:rtl/>
        </w:rPr>
        <w:t xml:space="preserve"> גלאון (מרצ-יחד):</w:t>
      </w:r>
    </w:p>
    <w:p w14:paraId="0B70EF8C" w14:textId="77777777" w:rsidR="00000000" w:rsidRDefault="00C04217">
      <w:pPr>
        <w:pStyle w:val="a0"/>
        <w:rPr>
          <w:rFonts w:hint="cs"/>
          <w:rtl/>
        </w:rPr>
      </w:pPr>
    </w:p>
    <w:p w14:paraId="06A27354" w14:textId="77777777" w:rsidR="00000000" w:rsidRDefault="00C04217">
      <w:pPr>
        <w:pStyle w:val="a0"/>
        <w:rPr>
          <w:rFonts w:hint="cs"/>
          <w:rtl/>
        </w:rPr>
      </w:pPr>
      <w:r>
        <w:rPr>
          <w:rFonts w:hint="cs"/>
          <w:rtl/>
        </w:rPr>
        <w:t>אני לא מדברת על זה. אני לא שמעתי אותך קורא להוצי</w:t>
      </w:r>
      <w:r>
        <w:rPr>
          <w:rFonts w:hint="cs"/>
          <w:rtl/>
        </w:rPr>
        <w:t>א מחוץ לחוק את אותן קבוצות מחתרתיות - - -</w:t>
      </w:r>
    </w:p>
    <w:p w14:paraId="212F0A1A" w14:textId="77777777" w:rsidR="00000000" w:rsidRDefault="00C04217">
      <w:pPr>
        <w:pStyle w:val="a0"/>
        <w:rPr>
          <w:rFonts w:hint="cs"/>
          <w:rtl/>
        </w:rPr>
      </w:pPr>
    </w:p>
    <w:p w14:paraId="24A33DD8" w14:textId="77777777" w:rsidR="00000000" w:rsidRDefault="00C04217">
      <w:pPr>
        <w:pStyle w:val="-"/>
        <w:rPr>
          <w:rtl/>
        </w:rPr>
      </w:pPr>
      <w:bookmarkStart w:id="51" w:name="FS000000477T21_09_2005_14_02_44C"/>
      <w:bookmarkEnd w:id="51"/>
      <w:r>
        <w:rPr>
          <w:rFonts w:hint="eastAsia"/>
          <w:rtl/>
        </w:rPr>
        <w:t>יובל</w:t>
      </w:r>
      <w:r>
        <w:rPr>
          <w:rtl/>
        </w:rPr>
        <w:t xml:space="preserve"> שטייניץ (הליכוד):</w:t>
      </w:r>
    </w:p>
    <w:p w14:paraId="25885C5D" w14:textId="77777777" w:rsidR="00000000" w:rsidRDefault="00C04217">
      <w:pPr>
        <w:pStyle w:val="a0"/>
        <w:rPr>
          <w:rFonts w:hint="cs"/>
          <w:rtl/>
        </w:rPr>
      </w:pPr>
    </w:p>
    <w:p w14:paraId="7B4C2DE7" w14:textId="77777777" w:rsidR="00000000" w:rsidRDefault="00C04217">
      <w:pPr>
        <w:pStyle w:val="a0"/>
        <w:rPr>
          <w:rFonts w:hint="cs"/>
          <w:rtl/>
        </w:rPr>
      </w:pPr>
      <w:r>
        <w:rPr>
          <w:rFonts w:hint="cs"/>
          <w:rtl/>
        </w:rPr>
        <w:t>את, כמובן, טועה. אני קראתי לא רק להוציא אותן מחוץ לחוק, אלא להעמיד אותן לדין. את טועה גם בזה.</w:t>
      </w:r>
      <w:r>
        <w:rPr>
          <w:rFonts w:hint="cs"/>
        </w:rPr>
        <w:t xml:space="preserve"> </w:t>
      </w:r>
    </w:p>
    <w:p w14:paraId="3489FA1E" w14:textId="77777777" w:rsidR="00000000" w:rsidRDefault="00C04217">
      <w:pPr>
        <w:pStyle w:val="a0"/>
        <w:rPr>
          <w:rFonts w:hint="cs"/>
          <w:rtl/>
        </w:rPr>
      </w:pPr>
    </w:p>
    <w:p w14:paraId="2C4D2CD6" w14:textId="77777777" w:rsidR="00000000" w:rsidRDefault="00C04217">
      <w:pPr>
        <w:pStyle w:val="af0"/>
        <w:rPr>
          <w:rtl/>
        </w:rPr>
      </w:pPr>
      <w:r>
        <w:rPr>
          <w:rFonts w:hint="eastAsia"/>
          <w:rtl/>
        </w:rPr>
        <w:t>יעקב</w:t>
      </w:r>
      <w:r>
        <w:rPr>
          <w:rtl/>
        </w:rPr>
        <w:t xml:space="preserve"> מרגי (ש"ס):</w:t>
      </w:r>
    </w:p>
    <w:p w14:paraId="27BDE2B6" w14:textId="77777777" w:rsidR="00000000" w:rsidRDefault="00C04217">
      <w:pPr>
        <w:pStyle w:val="a0"/>
        <w:rPr>
          <w:rFonts w:hint="cs"/>
          <w:rtl/>
        </w:rPr>
      </w:pPr>
    </w:p>
    <w:p w14:paraId="3AAF3935" w14:textId="77777777" w:rsidR="00000000" w:rsidRDefault="00C04217">
      <w:pPr>
        <w:pStyle w:val="a0"/>
        <w:rPr>
          <w:rFonts w:hint="cs"/>
          <w:rtl/>
        </w:rPr>
      </w:pPr>
      <w:r>
        <w:rPr>
          <w:rFonts w:hint="cs"/>
          <w:rtl/>
        </w:rPr>
        <w:t>- - -</w:t>
      </w:r>
    </w:p>
    <w:p w14:paraId="6F327EF7" w14:textId="77777777" w:rsidR="00000000" w:rsidRDefault="00C04217">
      <w:pPr>
        <w:pStyle w:val="a0"/>
        <w:rPr>
          <w:rFonts w:hint="cs"/>
          <w:rtl/>
        </w:rPr>
      </w:pPr>
    </w:p>
    <w:p w14:paraId="7F3DCC54" w14:textId="77777777" w:rsidR="00000000" w:rsidRDefault="00C04217">
      <w:pPr>
        <w:pStyle w:val="-"/>
        <w:rPr>
          <w:rtl/>
        </w:rPr>
      </w:pPr>
      <w:bookmarkStart w:id="52" w:name="FS000000477T21_09_2005_14_04_32C"/>
      <w:bookmarkEnd w:id="52"/>
      <w:r>
        <w:rPr>
          <w:rFonts w:hint="eastAsia"/>
          <w:rtl/>
        </w:rPr>
        <w:t>יובל</w:t>
      </w:r>
      <w:r>
        <w:rPr>
          <w:rtl/>
        </w:rPr>
        <w:t xml:space="preserve"> שטייניץ (הליכוד):</w:t>
      </w:r>
    </w:p>
    <w:p w14:paraId="00D4A370" w14:textId="77777777" w:rsidR="00000000" w:rsidRDefault="00C04217">
      <w:pPr>
        <w:pStyle w:val="a0"/>
        <w:rPr>
          <w:rFonts w:hint="cs"/>
          <w:rtl/>
        </w:rPr>
      </w:pPr>
    </w:p>
    <w:p w14:paraId="788EA8F8" w14:textId="77777777" w:rsidR="00000000" w:rsidRDefault="00C04217">
      <w:pPr>
        <w:pStyle w:val="a0"/>
        <w:rPr>
          <w:rFonts w:hint="cs"/>
          <w:rtl/>
        </w:rPr>
      </w:pPr>
      <w:r>
        <w:rPr>
          <w:rFonts w:hint="cs"/>
          <w:rtl/>
        </w:rPr>
        <w:t>אבל, זהבה'לה, אבל זהבה - - -</w:t>
      </w:r>
    </w:p>
    <w:p w14:paraId="13F53586" w14:textId="77777777" w:rsidR="00000000" w:rsidRDefault="00C04217">
      <w:pPr>
        <w:pStyle w:val="a0"/>
        <w:rPr>
          <w:rFonts w:hint="cs"/>
          <w:rtl/>
        </w:rPr>
      </w:pPr>
    </w:p>
    <w:p w14:paraId="41130542" w14:textId="77777777" w:rsidR="00000000" w:rsidRDefault="00C04217">
      <w:pPr>
        <w:pStyle w:val="af1"/>
        <w:rPr>
          <w:rtl/>
        </w:rPr>
      </w:pPr>
      <w:r>
        <w:rPr>
          <w:rFonts w:hint="eastAsia"/>
          <w:rtl/>
        </w:rPr>
        <w:t>היו</w:t>
      </w:r>
      <w:r>
        <w:rPr>
          <w:rtl/>
        </w:rPr>
        <w:t>"ר ראובן רי</w:t>
      </w:r>
      <w:r>
        <w:rPr>
          <w:rtl/>
        </w:rPr>
        <w:t>בלין:</w:t>
      </w:r>
    </w:p>
    <w:p w14:paraId="11BD9BEE" w14:textId="77777777" w:rsidR="00000000" w:rsidRDefault="00C04217">
      <w:pPr>
        <w:pStyle w:val="a0"/>
        <w:rPr>
          <w:rFonts w:hint="cs"/>
          <w:rtl/>
        </w:rPr>
      </w:pPr>
    </w:p>
    <w:p w14:paraId="3213C2F7" w14:textId="77777777" w:rsidR="00000000" w:rsidRDefault="00C04217">
      <w:pPr>
        <w:pStyle w:val="a0"/>
        <w:rPr>
          <w:rFonts w:hint="cs"/>
          <w:rtl/>
        </w:rPr>
      </w:pPr>
      <w:r>
        <w:rPr>
          <w:rFonts w:hint="cs"/>
          <w:rtl/>
        </w:rPr>
        <w:t xml:space="preserve">לא, לא. בלי זהבה'לה. </w:t>
      </w:r>
    </w:p>
    <w:p w14:paraId="3B2B5ED7" w14:textId="77777777" w:rsidR="00000000" w:rsidRDefault="00C04217">
      <w:pPr>
        <w:pStyle w:val="a0"/>
        <w:rPr>
          <w:rFonts w:hint="cs"/>
          <w:rtl/>
        </w:rPr>
      </w:pPr>
    </w:p>
    <w:p w14:paraId="09E2212B" w14:textId="77777777" w:rsidR="00000000" w:rsidRDefault="00C04217">
      <w:pPr>
        <w:pStyle w:val="-"/>
        <w:rPr>
          <w:rtl/>
        </w:rPr>
      </w:pPr>
      <w:bookmarkStart w:id="53" w:name="FS000000477T21_09_2005_14_04_54C"/>
      <w:bookmarkEnd w:id="53"/>
      <w:r>
        <w:rPr>
          <w:rFonts w:hint="eastAsia"/>
          <w:rtl/>
        </w:rPr>
        <w:t>יובל</w:t>
      </w:r>
      <w:r>
        <w:rPr>
          <w:rtl/>
        </w:rPr>
        <w:t xml:space="preserve"> שטייניץ (הליכוד):</w:t>
      </w:r>
    </w:p>
    <w:p w14:paraId="431F37E7" w14:textId="77777777" w:rsidR="00000000" w:rsidRDefault="00C04217">
      <w:pPr>
        <w:pStyle w:val="a0"/>
        <w:rPr>
          <w:rFonts w:hint="cs"/>
          <w:rtl/>
        </w:rPr>
      </w:pPr>
    </w:p>
    <w:p w14:paraId="1FB0651F" w14:textId="77777777" w:rsidR="00000000" w:rsidRDefault="00C04217">
      <w:pPr>
        <w:pStyle w:val="a0"/>
        <w:rPr>
          <w:rFonts w:hint="cs"/>
          <w:rtl/>
        </w:rPr>
      </w:pPr>
      <w:r>
        <w:rPr>
          <w:rFonts w:hint="cs"/>
          <w:rtl/>
        </w:rPr>
        <w:t xml:space="preserve">סליחה, לא זהבה'לה, אז זהבה. זה מתוך חיבה אמיתית, למרות המחלוקות הפוליטיות. </w:t>
      </w:r>
    </w:p>
    <w:p w14:paraId="4D2425AF" w14:textId="77777777" w:rsidR="00000000" w:rsidRDefault="00C04217">
      <w:pPr>
        <w:pStyle w:val="a0"/>
        <w:rPr>
          <w:rFonts w:hint="cs"/>
          <w:rtl/>
        </w:rPr>
      </w:pPr>
    </w:p>
    <w:p w14:paraId="7EC69917" w14:textId="77777777" w:rsidR="00000000" w:rsidRDefault="00C04217">
      <w:pPr>
        <w:pStyle w:val="af1"/>
        <w:rPr>
          <w:rtl/>
        </w:rPr>
      </w:pPr>
      <w:r>
        <w:rPr>
          <w:rFonts w:hint="eastAsia"/>
          <w:rtl/>
        </w:rPr>
        <w:t>היו</w:t>
      </w:r>
      <w:r>
        <w:rPr>
          <w:rtl/>
        </w:rPr>
        <w:t>"ר ראובן ריבלין:</w:t>
      </w:r>
    </w:p>
    <w:p w14:paraId="23EC047D" w14:textId="77777777" w:rsidR="00000000" w:rsidRDefault="00C04217">
      <w:pPr>
        <w:pStyle w:val="a0"/>
        <w:rPr>
          <w:rFonts w:hint="cs"/>
          <w:rtl/>
        </w:rPr>
      </w:pPr>
    </w:p>
    <w:p w14:paraId="3074F013" w14:textId="77777777" w:rsidR="00000000" w:rsidRDefault="00C04217">
      <w:pPr>
        <w:pStyle w:val="a0"/>
        <w:rPr>
          <w:rFonts w:hint="cs"/>
          <w:rtl/>
        </w:rPr>
      </w:pPr>
      <w:r>
        <w:rPr>
          <w:rFonts w:hint="cs"/>
          <w:rtl/>
        </w:rPr>
        <w:t xml:space="preserve">לא, לא. חיבה - תמצא זמן אחר. </w:t>
      </w:r>
    </w:p>
    <w:p w14:paraId="112AD961" w14:textId="77777777" w:rsidR="00000000" w:rsidRDefault="00C04217">
      <w:pPr>
        <w:pStyle w:val="a0"/>
        <w:rPr>
          <w:rFonts w:hint="cs"/>
          <w:rtl/>
        </w:rPr>
      </w:pPr>
    </w:p>
    <w:p w14:paraId="33E214DD" w14:textId="77777777" w:rsidR="00000000" w:rsidRDefault="00C04217">
      <w:pPr>
        <w:pStyle w:val="-"/>
        <w:rPr>
          <w:rFonts w:hint="cs"/>
          <w:rtl/>
        </w:rPr>
      </w:pPr>
      <w:bookmarkStart w:id="54" w:name="FS000000477T21_09_2005_14_05_41C"/>
      <w:bookmarkEnd w:id="54"/>
      <w:r>
        <w:rPr>
          <w:rFonts w:hint="eastAsia"/>
          <w:rtl/>
        </w:rPr>
        <w:t>יובל</w:t>
      </w:r>
      <w:r>
        <w:rPr>
          <w:rtl/>
        </w:rPr>
        <w:t xml:space="preserve"> שטייניץ (הליכוד):</w:t>
      </w:r>
    </w:p>
    <w:p w14:paraId="034725BA" w14:textId="77777777" w:rsidR="00000000" w:rsidRDefault="00C04217">
      <w:pPr>
        <w:pStyle w:val="a0"/>
        <w:rPr>
          <w:rFonts w:hint="cs"/>
          <w:rtl/>
        </w:rPr>
      </w:pPr>
    </w:p>
    <w:p w14:paraId="5B7EEFF7" w14:textId="77777777" w:rsidR="00000000" w:rsidRDefault="00C04217">
      <w:pPr>
        <w:pStyle w:val="a0"/>
        <w:rPr>
          <w:rFonts w:hint="cs"/>
          <w:rtl/>
        </w:rPr>
      </w:pPr>
      <w:r>
        <w:rPr>
          <w:rFonts w:hint="cs"/>
          <w:rtl/>
        </w:rPr>
        <w:t xml:space="preserve">אבל, זהבה, אותך שמעתי קוראת להעמיד לדין עבריינים </w:t>
      </w:r>
      <w:r>
        <w:rPr>
          <w:rFonts w:hint="cs"/>
          <w:rtl/>
        </w:rPr>
        <w:t xml:space="preserve">- או מה שנראה לך כעבריינים, מימין - ולא שמעתי אותך קוראת להעמיד לדין את מי שקורא לסרבנות או את ראשי תנועת "יש גבול" משמאל. </w:t>
      </w:r>
    </w:p>
    <w:p w14:paraId="2FC8B4B2" w14:textId="77777777" w:rsidR="00000000" w:rsidRDefault="00C04217">
      <w:pPr>
        <w:pStyle w:val="-"/>
        <w:rPr>
          <w:rFonts w:hint="cs"/>
          <w:b w:val="0"/>
          <w:bCs w:val="0"/>
          <w:u w:val="none"/>
          <w:rtl/>
        </w:rPr>
      </w:pPr>
    </w:p>
    <w:p w14:paraId="41C8D29A" w14:textId="77777777" w:rsidR="00000000" w:rsidRDefault="00C04217">
      <w:pPr>
        <w:pStyle w:val="af0"/>
        <w:rPr>
          <w:rtl/>
        </w:rPr>
      </w:pPr>
      <w:r>
        <w:rPr>
          <w:rFonts w:hint="eastAsia"/>
          <w:rtl/>
        </w:rPr>
        <w:t>זהבה</w:t>
      </w:r>
      <w:r>
        <w:rPr>
          <w:rtl/>
        </w:rPr>
        <w:t xml:space="preserve"> גלאון (מרצ-יחד):</w:t>
      </w:r>
    </w:p>
    <w:p w14:paraId="504431CA" w14:textId="77777777" w:rsidR="00000000" w:rsidRDefault="00C04217">
      <w:pPr>
        <w:pStyle w:val="a0"/>
        <w:rPr>
          <w:rFonts w:hint="cs"/>
          <w:rtl/>
        </w:rPr>
      </w:pPr>
    </w:p>
    <w:p w14:paraId="6336F609" w14:textId="77777777" w:rsidR="00000000" w:rsidRDefault="00C04217">
      <w:pPr>
        <w:pStyle w:val="a0"/>
        <w:rPr>
          <w:rFonts w:hint="cs"/>
          <w:rtl/>
        </w:rPr>
      </w:pPr>
      <w:r>
        <w:rPr>
          <w:rFonts w:hint="cs"/>
          <w:rtl/>
        </w:rPr>
        <w:t>אני לא חושבת שצריך להעמיד לדין - - - אי-אפשר להעמיד לדין אנשים ישרים.</w:t>
      </w:r>
    </w:p>
    <w:p w14:paraId="4E89A770" w14:textId="77777777" w:rsidR="00000000" w:rsidRDefault="00C04217">
      <w:pPr>
        <w:pStyle w:val="a0"/>
        <w:rPr>
          <w:rFonts w:hint="cs"/>
          <w:rtl/>
        </w:rPr>
      </w:pPr>
    </w:p>
    <w:p w14:paraId="11E94A4F" w14:textId="77777777" w:rsidR="00000000" w:rsidRDefault="00C04217">
      <w:pPr>
        <w:pStyle w:val="-"/>
        <w:rPr>
          <w:rtl/>
        </w:rPr>
      </w:pPr>
      <w:bookmarkStart w:id="55" w:name="FS000000477T21_09_2005_14_10_26C"/>
      <w:bookmarkEnd w:id="55"/>
      <w:r>
        <w:rPr>
          <w:rFonts w:hint="eastAsia"/>
          <w:rtl/>
        </w:rPr>
        <w:t>יובל</w:t>
      </w:r>
      <w:r>
        <w:rPr>
          <w:rtl/>
        </w:rPr>
        <w:t xml:space="preserve"> שטייניץ (הליכוד):</w:t>
      </w:r>
    </w:p>
    <w:p w14:paraId="3DD46B47" w14:textId="77777777" w:rsidR="00000000" w:rsidRDefault="00C04217">
      <w:pPr>
        <w:pStyle w:val="a0"/>
        <w:rPr>
          <w:rFonts w:hint="cs"/>
          <w:rtl/>
        </w:rPr>
      </w:pPr>
    </w:p>
    <w:p w14:paraId="19244D93" w14:textId="77777777" w:rsidR="00000000" w:rsidRDefault="00C04217">
      <w:pPr>
        <w:pStyle w:val="a0"/>
        <w:rPr>
          <w:rFonts w:hint="cs"/>
          <w:rtl/>
        </w:rPr>
      </w:pPr>
      <w:r>
        <w:rPr>
          <w:rFonts w:hint="cs"/>
          <w:rtl/>
        </w:rPr>
        <w:t>או.קיי., הבנת</w:t>
      </w:r>
      <w:r>
        <w:rPr>
          <w:rFonts w:hint="cs"/>
          <w:rtl/>
        </w:rPr>
        <w:t>י אותך. אצלי יש חוק אחד ודין אחד לכולם.</w:t>
      </w:r>
    </w:p>
    <w:p w14:paraId="20C0BE85" w14:textId="77777777" w:rsidR="00000000" w:rsidRDefault="00C04217">
      <w:pPr>
        <w:pStyle w:val="a0"/>
        <w:rPr>
          <w:rFonts w:hint="cs"/>
          <w:rtl/>
        </w:rPr>
      </w:pPr>
    </w:p>
    <w:p w14:paraId="1D59BE0C" w14:textId="77777777" w:rsidR="00000000" w:rsidRDefault="00C04217">
      <w:pPr>
        <w:pStyle w:val="af0"/>
        <w:rPr>
          <w:rtl/>
        </w:rPr>
      </w:pPr>
      <w:r>
        <w:rPr>
          <w:rFonts w:hint="eastAsia"/>
          <w:rtl/>
        </w:rPr>
        <w:t>זהבה</w:t>
      </w:r>
      <w:r>
        <w:rPr>
          <w:rtl/>
        </w:rPr>
        <w:t xml:space="preserve"> גלאון (מרצ-יחד):</w:t>
      </w:r>
    </w:p>
    <w:p w14:paraId="16DCA203" w14:textId="77777777" w:rsidR="00000000" w:rsidRDefault="00C04217">
      <w:pPr>
        <w:pStyle w:val="a0"/>
        <w:rPr>
          <w:rFonts w:hint="cs"/>
          <w:rtl/>
        </w:rPr>
      </w:pPr>
    </w:p>
    <w:p w14:paraId="294003CA" w14:textId="77777777" w:rsidR="00000000" w:rsidRDefault="00C04217">
      <w:pPr>
        <w:pStyle w:val="a0"/>
        <w:rPr>
          <w:rFonts w:hint="cs"/>
          <w:rtl/>
        </w:rPr>
      </w:pPr>
      <w:r>
        <w:rPr>
          <w:rFonts w:hint="cs"/>
          <w:rtl/>
        </w:rPr>
        <w:t>- - -</w:t>
      </w:r>
    </w:p>
    <w:p w14:paraId="17DE26CA" w14:textId="77777777" w:rsidR="00000000" w:rsidRDefault="00C04217">
      <w:pPr>
        <w:pStyle w:val="a0"/>
        <w:rPr>
          <w:rFonts w:hint="cs"/>
          <w:rtl/>
        </w:rPr>
      </w:pPr>
    </w:p>
    <w:p w14:paraId="4082D505" w14:textId="77777777" w:rsidR="00000000" w:rsidRDefault="00C04217">
      <w:pPr>
        <w:pStyle w:val="-"/>
        <w:rPr>
          <w:rtl/>
        </w:rPr>
      </w:pPr>
      <w:bookmarkStart w:id="56" w:name="FS000000477T21_09_2005_14_11_15C"/>
      <w:bookmarkEnd w:id="56"/>
      <w:r>
        <w:rPr>
          <w:rFonts w:hint="eastAsia"/>
          <w:rtl/>
        </w:rPr>
        <w:t>יובל</w:t>
      </w:r>
      <w:r>
        <w:rPr>
          <w:rtl/>
        </w:rPr>
        <w:t xml:space="preserve"> שטייניץ (הליכוד):</w:t>
      </w:r>
    </w:p>
    <w:p w14:paraId="7632FF26" w14:textId="77777777" w:rsidR="00000000" w:rsidRDefault="00C04217">
      <w:pPr>
        <w:pStyle w:val="a0"/>
        <w:rPr>
          <w:rFonts w:hint="cs"/>
          <w:rtl/>
        </w:rPr>
      </w:pPr>
    </w:p>
    <w:p w14:paraId="1D7348F2" w14:textId="77777777" w:rsidR="00000000" w:rsidRDefault="00C04217">
      <w:pPr>
        <w:pStyle w:val="a0"/>
        <w:rPr>
          <w:rFonts w:hint="cs"/>
          <w:rtl/>
        </w:rPr>
      </w:pPr>
      <w:r>
        <w:rPr>
          <w:rFonts w:hint="cs"/>
          <w:rtl/>
        </w:rPr>
        <w:t xml:space="preserve"> ואני חוזר וקורא ליועץ המשפטי לממשלה - - -</w:t>
      </w:r>
    </w:p>
    <w:p w14:paraId="6AC2345E" w14:textId="77777777" w:rsidR="00000000" w:rsidRDefault="00C04217">
      <w:pPr>
        <w:pStyle w:val="a0"/>
        <w:rPr>
          <w:rFonts w:hint="cs"/>
          <w:rtl/>
        </w:rPr>
      </w:pPr>
    </w:p>
    <w:p w14:paraId="375FECCA" w14:textId="77777777" w:rsidR="00000000" w:rsidRDefault="00C04217">
      <w:pPr>
        <w:pStyle w:val="af1"/>
        <w:rPr>
          <w:rtl/>
        </w:rPr>
      </w:pPr>
      <w:r>
        <w:rPr>
          <w:rFonts w:hint="eastAsia"/>
          <w:rtl/>
        </w:rPr>
        <w:t>היו</w:t>
      </w:r>
      <w:r>
        <w:rPr>
          <w:rtl/>
        </w:rPr>
        <w:t>"ר ראובן ריבלין:</w:t>
      </w:r>
    </w:p>
    <w:p w14:paraId="760BD7C6" w14:textId="77777777" w:rsidR="00000000" w:rsidRDefault="00C04217">
      <w:pPr>
        <w:pStyle w:val="a0"/>
        <w:rPr>
          <w:rFonts w:hint="cs"/>
          <w:rtl/>
        </w:rPr>
      </w:pPr>
    </w:p>
    <w:p w14:paraId="3F61B154" w14:textId="77777777" w:rsidR="00000000" w:rsidRDefault="00C04217">
      <w:pPr>
        <w:pStyle w:val="a0"/>
        <w:rPr>
          <w:rFonts w:hint="cs"/>
          <w:rtl/>
        </w:rPr>
      </w:pPr>
      <w:r>
        <w:rPr>
          <w:rFonts w:hint="cs"/>
          <w:rtl/>
        </w:rPr>
        <w:t>חברת הכנסת גלאון, אי-אפשר יותר.</w:t>
      </w:r>
    </w:p>
    <w:p w14:paraId="21DCBAA9" w14:textId="77777777" w:rsidR="00000000" w:rsidRDefault="00C04217">
      <w:pPr>
        <w:pStyle w:val="a0"/>
        <w:rPr>
          <w:rFonts w:hint="cs"/>
          <w:rtl/>
        </w:rPr>
      </w:pPr>
    </w:p>
    <w:p w14:paraId="2BF1A263" w14:textId="77777777" w:rsidR="00000000" w:rsidRDefault="00C04217">
      <w:pPr>
        <w:pStyle w:val="af0"/>
        <w:rPr>
          <w:rtl/>
        </w:rPr>
      </w:pPr>
      <w:r>
        <w:rPr>
          <w:rFonts w:hint="eastAsia"/>
          <w:rtl/>
        </w:rPr>
        <w:t>אליעזר</w:t>
      </w:r>
      <w:r>
        <w:rPr>
          <w:rtl/>
        </w:rPr>
        <w:t xml:space="preserve"> כהן (האיחוד הלאומי - ישראל ביתנו):</w:t>
      </w:r>
    </w:p>
    <w:p w14:paraId="6FEF8442" w14:textId="77777777" w:rsidR="00000000" w:rsidRDefault="00C04217">
      <w:pPr>
        <w:pStyle w:val="a0"/>
        <w:rPr>
          <w:rFonts w:hint="cs"/>
          <w:rtl/>
        </w:rPr>
      </w:pPr>
    </w:p>
    <w:p w14:paraId="52B1BF14" w14:textId="77777777" w:rsidR="00000000" w:rsidRDefault="00C04217">
      <w:pPr>
        <w:pStyle w:val="a0"/>
        <w:rPr>
          <w:rFonts w:hint="cs"/>
          <w:rtl/>
        </w:rPr>
      </w:pPr>
      <w:r>
        <w:rPr>
          <w:rFonts w:hint="cs"/>
          <w:rtl/>
        </w:rPr>
        <w:t>- - -</w:t>
      </w:r>
    </w:p>
    <w:p w14:paraId="07FC39B6" w14:textId="77777777" w:rsidR="00000000" w:rsidRDefault="00C04217">
      <w:pPr>
        <w:pStyle w:val="a0"/>
        <w:rPr>
          <w:rFonts w:hint="cs"/>
          <w:rtl/>
        </w:rPr>
      </w:pPr>
    </w:p>
    <w:p w14:paraId="723EAD9E" w14:textId="77777777" w:rsidR="00000000" w:rsidRDefault="00C04217">
      <w:pPr>
        <w:pStyle w:val="af0"/>
        <w:rPr>
          <w:rtl/>
        </w:rPr>
      </w:pPr>
      <w:r>
        <w:rPr>
          <w:rFonts w:hint="eastAsia"/>
          <w:rtl/>
        </w:rPr>
        <w:t>יעקב</w:t>
      </w:r>
      <w:r>
        <w:rPr>
          <w:rtl/>
        </w:rPr>
        <w:t xml:space="preserve"> מרגי (ש"</w:t>
      </w:r>
      <w:r>
        <w:rPr>
          <w:rtl/>
        </w:rPr>
        <w:t>ס):</w:t>
      </w:r>
    </w:p>
    <w:p w14:paraId="69977092" w14:textId="77777777" w:rsidR="00000000" w:rsidRDefault="00C04217">
      <w:pPr>
        <w:pStyle w:val="a0"/>
        <w:rPr>
          <w:rFonts w:hint="cs"/>
          <w:rtl/>
        </w:rPr>
      </w:pPr>
    </w:p>
    <w:p w14:paraId="71C679B6" w14:textId="77777777" w:rsidR="00000000" w:rsidRDefault="00C04217">
      <w:pPr>
        <w:pStyle w:val="a0"/>
        <w:rPr>
          <w:rFonts w:hint="cs"/>
          <w:rtl/>
        </w:rPr>
      </w:pPr>
      <w:r>
        <w:rPr>
          <w:rFonts w:hint="cs"/>
          <w:rtl/>
        </w:rPr>
        <w:t>- - -</w:t>
      </w:r>
    </w:p>
    <w:p w14:paraId="663831CD" w14:textId="77777777" w:rsidR="00000000" w:rsidRDefault="00C04217">
      <w:pPr>
        <w:pStyle w:val="a0"/>
        <w:rPr>
          <w:rFonts w:hint="cs"/>
          <w:rtl/>
        </w:rPr>
      </w:pPr>
    </w:p>
    <w:p w14:paraId="14DB7AE3" w14:textId="77777777" w:rsidR="00000000" w:rsidRDefault="00C04217">
      <w:pPr>
        <w:pStyle w:val="af1"/>
        <w:rPr>
          <w:rtl/>
        </w:rPr>
      </w:pPr>
      <w:r>
        <w:rPr>
          <w:rFonts w:hint="eastAsia"/>
          <w:rtl/>
        </w:rPr>
        <w:t>היו</w:t>
      </w:r>
      <w:r>
        <w:rPr>
          <w:rtl/>
        </w:rPr>
        <w:t>"ר ראובן ריבלין:</w:t>
      </w:r>
    </w:p>
    <w:p w14:paraId="43062224" w14:textId="77777777" w:rsidR="00000000" w:rsidRDefault="00C04217">
      <w:pPr>
        <w:pStyle w:val="a0"/>
        <w:rPr>
          <w:rFonts w:hint="cs"/>
          <w:rtl/>
        </w:rPr>
      </w:pPr>
    </w:p>
    <w:p w14:paraId="5D58AA73" w14:textId="77777777" w:rsidR="00000000" w:rsidRDefault="00C04217">
      <w:pPr>
        <w:pStyle w:val="a0"/>
        <w:rPr>
          <w:rFonts w:hint="cs"/>
          <w:rtl/>
        </w:rPr>
      </w:pPr>
      <w:r>
        <w:rPr>
          <w:rFonts w:hint="cs"/>
          <w:rtl/>
        </w:rPr>
        <w:t>חבר הכנסת כהן, חבר הכנסת כהן. חבר הכנסת מרגי.</w:t>
      </w:r>
    </w:p>
    <w:p w14:paraId="2D8FE2C8" w14:textId="77777777" w:rsidR="00000000" w:rsidRDefault="00C04217">
      <w:pPr>
        <w:pStyle w:val="a0"/>
        <w:rPr>
          <w:rFonts w:hint="cs"/>
          <w:rtl/>
        </w:rPr>
      </w:pPr>
    </w:p>
    <w:p w14:paraId="03FBE6CE" w14:textId="77777777" w:rsidR="00000000" w:rsidRDefault="00C04217">
      <w:pPr>
        <w:pStyle w:val="af0"/>
        <w:rPr>
          <w:rtl/>
        </w:rPr>
      </w:pPr>
      <w:r>
        <w:rPr>
          <w:rFonts w:hint="eastAsia"/>
          <w:rtl/>
        </w:rPr>
        <w:t>יעקב</w:t>
      </w:r>
      <w:r>
        <w:rPr>
          <w:rtl/>
        </w:rPr>
        <w:t xml:space="preserve"> מרגי (ש"ס):</w:t>
      </w:r>
    </w:p>
    <w:p w14:paraId="71D21FA2" w14:textId="77777777" w:rsidR="00000000" w:rsidRDefault="00C04217">
      <w:pPr>
        <w:pStyle w:val="a0"/>
        <w:rPr>
          <w:rFonts w:hint="cs"/>
          <w:rtl/>
        </w:rPr>
      </w:pPr>
    </w:p>
    <w:p w14:paraId="25148FE6" w14:textId="77777777" w:rsidR="00000000" w:rsidRDefault="00C04217">
      <w:pPr>
        <w:pStyle w:val="a0"/>
        <w:rPr>
          <w:rFonts w:hint="cs"/>
          <w:rtl/>
        </w:rPr>
      </w:pPr>
      <w:r>
        <w:rPr>
          <w:rFonts w:hint="cs"/>
          <w:rtl/>
        </w:rPr>
        <w:t>איך מקבלים פרסים בהודו? אם היא תתבע היא לא תקבל פרס בהודו.</w:t>
      </w:r>
    </w:p>
    <w:p w14:paraId="20E142BF" w14:textId="77777777" w:rsidR="00000000" w:rsidRDefault="00C04217">
      <w:pPr>
        <w:pStyle w:val="a0"/>
        <w:rPr>
          <w:rFonts w:hint="cs"/>
          <w:rtl/>
        </w:rPr>
      </w:pPr>
    </w:p>
    <w:p w14:paraId="7CCA6B34" w14:textId="77777777" w:rsidR="00000000" w:rsidRDefault="00C04217">
      <w:pPr>
        <w:pStyle w:val="af1"/>
        <w:rPr>
          <w:rtl/>
        </w:rPr>
      </w:pPr>
      <w:r>
        <w:rPr>
          <w:rFonts w:hint="eastAsia"/>
          <w:rtl/>
        </w:rPr>
        <w:t>היו</w:t>
      </w:r>
      <w:r>
        <w:rPr>
          <w:rtl/>
        </w:rPr>
        <w:t>"ר ראובן ריבלין:</w:t>
      </w:r>
    </w:p>
    <w:p w14:paraId="7C7FB794" w14:textId="77777777" w:rsidR="00000000" w:rsidRDefault="00C04217">
      <w:pPr>
        <w:pStyle w:val="a0"/>
        <w:rPr>
          <w:rFonts w:hint="cs"/>
          <w:rtl/>
        </w:rPr>
      </w:pPr>
    </w:p>
    <w:p w14:paraId="4AB29530" w14:textId="77777777" w:rsidR="00000000" w:rsidRDefault="00C04217">
      <w:pPr>
        <w:pStyle w:val="a0"/>
        <w:rPr>
          <w:rFonts w:hint="cs"/>
          <w:rtl/>
        </w:rPr>
      </w:pPr>
      <w:r>
        <w:rPr>
          <w:rFonts w:hint="cs"/>
          <w:rtl/>
        </w:rPr>
        <w:t xml:space="preserve">בסדר. מספיק. עכשיו הוא מסיים את הפרק הזה. </w:t>
      </w:r>
    </w:p>
    <w:p w14:paraId="401225FC" w14:textId="77777777" w:rsidR="00000000" w:rsidRDefault="00C04217">
      <w:pPr>
        <w:pStyle w:val="a0"/>
        <w:rPr>
          <w:rFonts w:hint="cs"/>
          <w:rtl/>
        </w:rPr>
      </w:pPr>
    </w:p>
    <w:p w14:paraId="1347FC55" w14:textId="77777777" w:rsidR="00000000" w:rsidRDefault="00C04217">
      <w:pPr>
        <w:pStyle w:val="-"/>
        <w:rPr>
          <w:rtl/>
        </w:rPr>
      </w:pPr>
      <w:bookmarkStart w:id="57" w:name="FS000000477T21_09_2005_14_16_17C"/>
      <w:bookmarkEnd w:id="57"/>
      <w:r>
        <w:rPr>
          <w:rFonts w:hint="eastAsia"/>
          <w:rtl/>
        </w:rPr>
        <w:t>יובל</w:t>
      </w:r>
      <w:r>
        <w:rPr>
          <w:rtl/>
        </w:rPr>
        <w:t xml:space="preserve"> שטייניץ (הליכוד):</w:t>
      </w:r>
    </w:p>
    <w:p w14:paraId="4BA7FCCE" w14:textId="77777777" w:rsidR="00000000" w:rsidRDefault="00C04217">
      <w:pPr>
        <w:pStyle w:val="a0"/>
        <w:rPr>
          <w:rFonts w:hint="cs"/>
          <w:rtl/>
        </w:rPr>
      </w:pPr>
    </w:p>
    <w:p w14:paraId="069A3FF5" w14:textId="77777777" w:rsidR="00000000" w:rsidRDefault="00C04217">
      <w:pPr>
        <w:pStyle w:val="a0"/>
        <w:rPr>
          <w:rFonts w:hint="cs"/>
          <w:rtl/>
        </w:rPr>
      </w:pPr>
      <w:r>
        <w:rPr>
          <w:rFonts w:hint="cs"/>
          <w:rtl/>
        </w:rPr>
        <w:t xml:space="preserve">אני חוזר </w:t>
      </w:r>
      <w:r>
        <w:rPr>
          <w:rFonts w:hint="cs"/>
          <w:rtl/>
        </w:rPr>
        <w:t xml:space="preserve">וקורא, לסיום דברי בפרק הזה, ליועץ המשפטי לממשלה בישראל, להפסיק לגלות רפיסות, להעמיד את ראשי תנועת "יש גבול" לדין על העידוד והארגון והחינוך לסרבנות, שזו עבירה על החוק, ולהוציא את התנועה הזאת אל מחוץ לגבול ומחוץ לחוק, לא רק כי מדובר בתנועה אנטי-ישראלית, אלא </w:t>
      </w:r>
      <w:r>
        <w:rPr>
          <w:rFonts w:hint="cs"/>
          <w:rtl/>
        </w:rPr>
        <w:t xml:space="preserve">כי מדובר בתנועה שהיא עבריין סדרתי במשך 20 וכמה שנים. </w:t>
      </w:r>
    </w:p>
    <w:p w14:paraId="66945AAA" w14:textId="77777777" w:rsidR="00000000" w:rsidRDefault="00C04217">
      <w:pPr>
        <w:pStyle w:val="a2"/>
        <w:rPr>
          <w:rFonts w:hint="cs"/>
          <w:rtl/>
        </w:rPr>
      </w:pPr>
    </w:p>
    <w:p w14:paraId="64672298" w14:textId="77777777" w:rsidR="00000000" w:rsidRDefault="00C04217">
      <w:pPr>
        <w:pStyle w:val="a2"/>
        <w:rPr>
          <w:rtl/>
        </w:rPr>
      </w:pPr>
    </w:p>
    <w:p w14:paraId="63A6FE34" w14:textId="77777777" w:rsidR="00000000" w:rsidRDefault="00C04217">
      <w:pPr>
        <w:pStyle w:val="a2"/>
        <w:rPr>
          <w:rtl/>
        </w:rPr>
      </w:pPr>
      <w:bookmarkStart w:id="58" w:name="CS119852FI0119852T21_09_2005_14_20_44"/>
      <w:bookmarkStart w:id="59" w:name="_Toc115091765"/>
      <w:bookmarkEnd w:id="58"/>
      <w:r>
        <w:rPr>
          <w:rtl/>
        </w:rPr>
        <w:t>פסיקת בג"</w:t>
      </w:r>
      <w:r>
        <w:rPr>
          <w:rFonts w:hint="cs"/>
          <w:rtl/>
        </w:rPr>
        <w:t>ץ</w:t>
      </w:r>
      <w:r>
        <w:rPr>
          <w:rtl/>
        </w:rPr>
        <w:t xml:space="preserve"> בנושא גדר הב</w:t>
      </w:r>
      <w:r>
        <w:rPr>
          <w:rFonts w:hint="cs"/>
          <w:rtl/>
        </w:rPr>
        <w:t>י</w:t>
      </w:r>
      <w:r>
        <w:rPr>
          <w:rtl/>
        </w:rPr>
        <w:t>טחון</w:t>
      </w:r>
      <w:bookmarkEnd w:id="59"/>
    </w:p>
    <w:p w14:paraId="1872FAB1" w14:textId="77777777" w:rsidR="00000000" w:rsidRDefault="00C04217">
      <w:pPr>
        <w:pStyle w:val="-0"/>
        <w:rPr>
          <w:rFonts w:hint="cs"/>
          <w:rtl/>
        </w:rPr>
      </w:pPr>
    </w:p>
    <w:p w14:paraId="0E081E10" w14:textId="77777777" w:rsidR="00000000" w:rsidRDefault="00C04217">
      <w:pPr>
        <w:pStyle w:val="af1"/>
        <w:rPr>
          <w:rtl/>
        </w:rPr>
      </w:pPr>
      <w:r>
        <w:rPr>
          <w:rFonts w:hint="eastAsia"/>
          <w:rtl/>
        </w:rPr>
        <w:t>היו</w:t>
      </w:r>
      <w:r>
        <w:rPr>
          <w:rtl/>
        </w:rPr>
        <w:t>"ר ראובן ריבלין:</w:t>
      </w:r>
    </w:p>
    <w:p w14:paraId="68760368" w14:textId="77777777" w:rsidR="00000000" w:rsidRDefault="00C04217">
      <w:pPr>
        <w:pStyle w:val="a0"/>
        <w:rPr>
          <w:rFonts w:hint="cs"/>
          <w:rtl/>
        </w:rPr>
      </w:pPr>
    </w:p>
    <w:p w14:paraId="126DA472" w14:textId="77777777" w:rsidR="00000000" w:rsidRDefault="00C04217">
      <w:pPr>
        <w:pStyle w:val="a0"/>
        <w:rPr>
          <w:rFonts w:hint="cs"/>
          <w:rtl/>
        </w:rPr>
      </w:pPr>
      <w:r>
        <w:rPr>
          <w:rFonts w:hint="cs"/>
          <w:rtl/>
        </w:rPr>
        <w:t>הנושא השני הוא, חבר הכנסת שטייניץ, פסיקת בג"ץ בנושא גדר הביטחון. בבקשה, אדוני. כי השר מבקש לענות על שני הנושאים יחד. בבקשה, חבר הכנסת שטייניץ. כמובן,</w:t>
      </w:r>
      <w:r>
        <w:rPr>
          <w:rFonts w:hint="cs"/>
          <w:rtl/>
        </w:rPr>
        <w:t xml:space="preserve"> אנחנו נדון בכל אחד בנפרד ולאחר מכן בהצעות אחרות. </w:t>
      </w:r>
    </w:p>
    <w:p w14:paraId="134A5FF7" w14:textId="77777777" w:rsidR="00000000" w:rsidRDefault="00C04217">
      <w:pPr>
        <w:pStyle w:val="a0"/>
        <w:rPr>
          <w:rFonts w:hint="cs"/>
          <w:rtl/>
        </w:rPr>
      </w:pPr>
    </w:p>
    <w:p w14:paraId="27504333" w14:textId="77777777" w:rsidR="00000000" w:rsidRDefault="00C04217">
      <w:pPr>
        <w:pStyle w:val="af0"/>
        <w:rPr>
          <w:rtl/>
        </w:rPr>
      </w:pPr>
      <w:bookmarkStart w:id="60" w:name="FS000000477T21_09_2005_14_18_52"/>
      <w:bookmarkEnd w:id="60"/>
      <w:r>
        <w:rPr>
          <w:rFonts w:hint="eastAsia"/>
          <w:rtl/>
        </w:rPr>
        <w:t>בנימין</w:t>
      </w:r>
      <w:r>
        <w:rPr>
          <w:rtl/>
        </w:rPr>
        <w:t xml:space="preserve"> אלון (האיחוד הלאומי - ישראל ביתנו):</w:t>
      </w:r>
    </w:p>
    <w:p w14:paraId="4D2EC568" w14:textId="77777777" w:rsidR="00000000" w:rsidRDefault="00C04217">
      <w:pPr>
        <w:pStyle w:val="a0"/>
        <w:rPr>
          <w:rFonts w:hint="cs"/>
          <w:rtl/>
        </w:rPr>
      </w:pPr>
    </w:p>
    <w:p w14:paraId="1658045F" w14:textId="77777777" w:rsidR="00000000" w:rsidRDefault="00C04217">
      <w:pPr>
        <w:pStyle w:val="a0"/>
        <w:rPr>
          <w:rFonts w:hint="cs"/>
          <w:rtl/>
        </w:rPr>
      </w:pPr>
      <w:r>
        <w:rPr>
          <w:rFonts w:hint="cs"/>
          <w:rtl/>
        </w:rPr>
        <w:t>הליכוד בכזאת הצפה?</w:t>
      </w:r>
    </w:p>
    <w:p w14:paraId="49AC5EF8" w14:textId="77777777" w:rsidR="00000000" w:rsidRDefault="00C04217">
      <w:pPr>
        <w:pStyle w:val="a0"/>
        <w:rPr>
          <w:rFonts w:hint="cs"/>
          <w:rtl/>
        </w:rPr>
      </w:pPr>
    </w:p>
    <w:p w14:paraId="74C41B3E" w14:textId="77777777" w:rsidR="00000000" w:rsidRDefault="00C04217">
      <w:pPr>
        <w:pStyle w:val="af1"/>
        <w:rPr>
          <w:rtl/>
        </w:rPr>
      </w:pPr>
      <w:r>
        <w:rPr>
          <w:rFonts w:hint="eastAsia"/>
          <w:rtl/>
        </w:rPr>
        <w:t>היו</w:t>
      </w:r>
      <w:r>
        <w:rPr>
          <w:rtl/>
        </w:rPr>
        <w:t>"ר ראובן ריבלין:</w:t>
      </w:r>
    </w:p>
    <w:p w14:paraId="225620D9" w14:textId="77777777" w:rsidR="00000000" w:rsidRDefault="00C04217">
      <w:pPr>
        <w:pStyle w:val="a0"/>
        <w:rPr>
          <w:rFonts w:hint="cs"/>
          <w:rtl/>
        </w:rPr>
      </w:pPr>
    </w:p>
    <w:p w14:paraId="5D36DA1B" w14:textId="77777777" w:rsidR="00000000" w:rsidRDefault="00C04217">
      <w:pPr>
        <w:pStyle w:val="a0"/>
        <w:rPr>
          <w:rFonts w:hint="cs"/>
          <w:rtl/>
        </w:rPr>
      </w:pPr>
      <w:r>
        <w:rPr>
          <w:rFonts w:hint="cs"/>
          <w:rtl/>
        </w:rPr>
        <w:t>אדוני שואל אותי בתור יושב-ראש סיעת הליכוד לשעבר או בתור מה?</w:t>
      </w:r>
    </w:p>
    <w:p w14:paraId="1C5A1D45" w14:textId="77777777" w:rsidR="00000000" w:rsidRDefault="00C04217">
      <w:pPr>
        <w:pStyle w:val="a0"/>
        <w:rPr>
          <w:rFonts w:hint="cs"/>
          <w:rtl/>
        </w:rPr>
      </w:pPr>
    </w:p>
    <w:p w14:paraId="4821A347" w14:textId="77777777" w:rsidR="00000000" w:rsidRDefault="00C04217">
      <w:pPr>
        <w:pStyle w:val="af0"/>
        <w:rPr>
          <w:rtl/>
        </w:rPr>
      </w:pPr>
      <w:r>
        <w:rPr>
          <w:rFonts w:hint="eastAsia"/>
          <w:rtl/>
        </w:rPr>
        <w:t>בנימין</w:t>
      </w:r>
      <w:r>
        <w:rPr>
          <w:rtl/>
        </w:rPr>
        <w:t xml:space="preserve"> אלון (האיחוד הלאומי - ישראל ביתנו):</w:t>
      </w:r>
    </w:p>
    <w:p w14:paraId="4D81B202" w14:textId="77777777" w:rsidR="00000000" w:rsidRDefault="00C04217">
      <w:pPr>
        <w:pStyle w:val="a0"/>
        <w:rPr>
          <w:rFonts w:hint="cs"/>
          <w:rtl/>
        </w:rPr>
      </w:pPr>
    </w:p>
    <w:p w14:paraId="0396E10E" w14:textId="77777777" w:rsidR="00000000" w:rsidRDefault="00C04217">
      <w:pPr>
        <w:pStyle w:val="a0"/>
        <w:rPr>
          <w:rFonts w:hint="cs"/>
          <w:rtl/>
        </w:rPr>
      </w:pPr>
      <w:r>
        <w:rPr>
          <w:rFonts w:hint="cs"/>
          <w:rtl/>
        </w:rPr>
        <w:t>לא, אני אף פעם</w:t>
      </w:r>
      <w:r>
        <w:rPr>
          <w:rFonts w:hint="cs"/>
          <w:rtl/>
        </w:rPr>
        <w:t xml:space="preserve"> לא ראיתי דבר כזה, ששתי הצעות של סיעה - עם מציע אחד.</w:t>
      </w:r>
    </w:p>
    <w:p w14:paraId="4E447FE5" w14:textId="77777777" w:rsidR="00000000" w:rsidRDefault="00C04217">
      <w:pPr>
        <w:pStyle w:val="a0"/>
        <w:rPr>
          <w:rFonts w:hint="cs"/>
          <w:rtl/>
        </w:rPr>
      </w:pPr>
    </w:p>
    <w:p w14:paraId="34EB5BAB" w14:textId="77777777" w:rsidR="00000000" w:rsidRDefault="00C04217">
      <w:pPr>
        <w:pStyle w:val="-"/>
        <w:rPr>
          <w:rtl/>
        </w:rPr>
      </w:pPr>
      <w:bookmarkStart w:id="61" w:name="FS000000477T21_09_2005_14_23_55C"/>
      <w:bookmarkEnd w:id="61"/>
      <w:r>
        <w:rPr>
          <w:rFonts w:hint="eastAsia"/>
          <w:rtl/>
        </w:rPr>
        <w:t>יובל</w:t>
      </w:r>
      <w:r>
        <w:rPr>
          <w:rtl/>
        </w:rPr>
        <w:t xml:space="preserve"> שטייניץ (הליכוד):</w:t>
      </w:r>
    </w:p>
    <w:p w14:paraId="4428830A" w14:textId="77777777" w:rsidR="00000000" w:rsidRDefault="00C04217">
      <w:pPr>
        <w:pStyle w:val="a0"/>
        <w:rPr>
          <w:rFonts w:hint="cs"/>
          <w:rtl/>
        </w:rPr>
      </w:pPr>
    </w:p>
    <w:p w14:paraId="61380141" w14:textId="77777777" w:rsidR="00000000" w:rsidRDefault="00C04217">
      <w:pPr>
        <w:pStyle w:val="a0"/>
        <w:rPr>
          <w:rFonts w:hint="cs"/>
          <w:rtl/>
        </w:rPr>
      </w:pPr>
      <w:r>
        <w:rPr>
          <w:rFonts w:hint="cs"/>
          <w:rtl/>
        </w:rPr>
        <w:t>זו רק פריווילגיה שלי.</w:t>
      </w:r>
    </w:p>
    <w:p w14:paraId="3C9506A9" w14:textId="77777777" w:rsidR="00000000" w:rsidRDefault="00C04217">
      <w:pPr>
        <w:pStyle w:val="a0"/>
        <w:rPr>
          <w:rFonts w:hint="cs"/>
          <w:rtl/>
        </w:rPr>
      </w:pPr>
    </w:p>
    <w:p w14:paraId="3C2D5863" w14:textId="77777777" w:rsidR="00000000" w:rsidRDefault="00C04217">
      <w:pPr>
        <w:pStyle w:val="af0"/>
        <w:rPr>
          <w:rtl/>
        </w:rPr>
      </w:pPr>
      <w:r>
        <w:rPr>
          <w:rFonts w:hint="eastAsia"/>
          <w:rtl/>
        </w:rPr>
        <w:t>צבי</w:t>
      </w:r>
      <w:r>
        <w:rPr>
          <w:rtl/>
        </w:rPr>
        <w:t xml:space="preserve"> הנדל (האיחוד הלאומי - ישראל ביתנו):</w:t>
      </w:r>
    </w:p>
    <w:p w14:paraId="32A4A362" w14:textId="77777777" w:rsidR="00000000" w:rsidRDefault="00C04217">
      <w:pPr>
        <w:pStyle w:val="a0"/>
        <w:rPr>
          <w:rFonts w:hint="cs"/>
          <w:rtl/>
        </w:rPr>
      </w:pPr>
    </w:p>
    <w:p w14:paraId="711CC323" w14:textId="77777777" w:rsidR="00000000" w:rsidRDefault="00C04217">
      <w:pPr>
        <w:pStyle w:val="a0"/>
        <w:rPr>
          <w:rFonts w:hint="cs"/>
          <w:rtl/>
        </w:rPr>
      </w:pPr>
      <w:r>
        <w:rPr>
          <w:rFonts w:hint="cs"/>
          <w:rtl/>
        </w:rPr>
        <w:t>רק אם יש אחד בעל כישורים מיוחדים.</w:t>
      </w:r>
    </w:p>
    <w:p w14:paraId="7776FC10" w14:textId="77777777" w:rsidR="00000000" w:rsidRDefault="00C04217">
      <w:pPr>
        <w:pStyle w:val="a0"/>
        <w:rPr>
          <w:rFonts w:hint="cs"/>
          <w:rtl/>
        </w:rPr>
      </w:pPr>
    </w:p>
    <w:p w14:paraId="2AB0F6D0" w14:textId="77777777" w:rsidR="00000000" w:rsidRDefault="00C04217">
      <w:pPr>
        <w:pStyle w:val="-"/>
        <w:rPr>
          <w:rtl/>
        </w:rPr>
      </w:pPr>
      <w:bookmarkStart w:id="62" w:name="FS000000477T21_09_2005_14_24_36C"/>
      <w:bookmarkEnd w:id="62"/>
      <w:r>
        <w:rPr>
          <w:rFonts w:hint="eastAsia"/>
          <w:rtl/>
        </w:rPr>
        <w:t>יובל</w:t>
      </w:r>
      <w:r>
        <w:rPr>
          <w:rtl/>
        </w:rPr>
        <w:t xml:space="preserve"> שטייניץ (הליכוד):</w:t>
      </w:r>
    </w:p>
    <w:p w14:paraId="61F94CEC" w14:textId="77777777" w:rsidR="00000000" w:rsidRDefault="00C04217">
      <w:pPr>
        <w:pStyle w:val="a0"/>
        <w:rPr>
          <w:rFonts w:hint="cs"/>
          <w:rtl/>
        </w:rPr>
      </w:pPr>
    </w:p>
    <w:p w14:paraId="3408DEE3" w14:textId="77777777" w:rsidR="00000000" w:rsidRDefault="00C04217">
      <w:pPr>
        <w:pStyle w:val="a0"/>
        <w:rPr>
          <w:rFonts w:hint="cs"/>
          <w:rtl/>
        </w:rPr>
      </w:pPr>
      <w:r>
        <w:rPr>
          <w:rFonts w:hint="cs"/>
          <w:rtl/>
        </w:rPr>
        <w:t>אכן, כן.</w:t>
      </w:r>
    </w:p>
    <w:p w14:paraId="535B8C8C" w14:textId="77777777" w:rsidR="00000000" w:rsidRDefault="00C04217">
      <w:pPr>
        <w:pStyle w:val="a0"/>
        <w:rPr>
          <w:rFonts w:hint="cs"/>
          <w:rtl/>
        </w:rPr>
      </w:pPr>
    </w:p>
    <w:p w14:paraId="7A2BA7C7" w14:textId="77777777" w:rsidR="00000000" w:rsidRDefault="00C04217">
      <w:pPr>
        <w:pStyle w:val="af1"/>
        <w:rPr>
          <w:rtl/>
        </w:rPr>
      </w:pPr>
      <w:r>
        <w:rPr>
          <w:rFonts w:hint="eastAsia"/>
          <w:rtl/>
        </w:rPr>
        <w:t>היו</w:t>
      </w:r>
      <w:r>
        <w:rPr>
          <w:rtl/>
        </w:rPr>
        <w:t>"ר ראובן ריבלין:</w:t>
      </w:r>
    </w:p>
    <w:p w14:paraId="77D08416" w14:textId="77777777" w:rsidR="00000000" w:rsidRDefault="00C04217">
      <w:pPr>
        <w:pStyle w:val="a0"/>
        <w:rPr>
          <w:rFonts w:hint="cs"/>
          <w:rtl/>
        </w:rPr>
      </w:pPr>
    </w:p>
    <w:p w14:paraId="15683781" w14:textId="77777777" w:rsidR="00000000" w:rsidRDefault="00C04217">
      <w:pPr>
        <w:pStyle w:val="a0"/>
        <w:rPr>
          <w:rFonts w:hint="cs"/>
          <w:rtl/>
        </w:rPr>
      </w:pPr>
      <w:r>
        <w:rPr>
          <w:rFonts w:hint="cs"/>
          <w:rtl/>
        </w:rPr>
        <w:t>הואיל ויש פיצול אידיאולו</w:t>
      </w:r>
      <w:r>
        <w:rPr>
          <w:rFonts w:hint="cs"/>
          <w:rtl/>
        </w:rPr>
        <w:t>גי בתנועה שחבר הכנסת שטייניץ מציג, הוא מציג את הפיצול.</w:t>
      </w:r>
    </w:p>
    <w:p w14:paraId="5A261EE9" w14:textId="77777777" w:rsidR="00000000" w:rsidRDefault="00C04217">
      <w:pPr>
        <w:pStyle w:val="a0"/>
        <w:rPr>
          <w:rFonts w:hint="cs"/>
          <w:rtl/>
        </w:rPr>
      </w:pPr>
    </w:p>
    <w:p w14:paraId="037CC2B0" w14:textId="77777777" w:rsidR="00000000" w:rsidRDefault="00C04217">
      <w:pPr>
        <w:pStyle w:val="af0"/>
        <w:rPr>
          <w:rtl/>
        </w:rPr>
      </w:pPr>
      <w:r>
        <w:rPr>
          <w:rFonts w:hint="eastAsia"/>
          <w:rtl/>
        </w:rPr>
        <w:t>יוסף</w:t>
      </w:r>
      <w:r>
        <w:rPr>
          <w:rtl/>
        </w:rPr>
        <w:t xml:space="preserve"> לפיד (שינוי):</w:t>
      </w:r>
    </w:p>
    <w:p w14:paraId="64459EF2" w14:textId="77777777" w:rsidR="00000000" w:rsidRDefault="00C04217">
      <w:pPr>
        <w:pStyle w:val="a0"/>
        <w:rPr>
          <w:rFonts w:hint="cs"/>
          <w:rtl/>
        </w:rPr>
      </w:pPr>
    </w:p>
    <w:p w14:paraId="5DEF8EEA" w14:textId="77777777" w:rsidR="00000000" w:rsidRDefault="00C04217">
      <w:pPr>
        <w:pStyle w:val="a0"/>
        <w:rPr>
          <w:rFonts w:hint="cs"/>
          <w:rtl/>
        </w:rPr>
      </w:pPr>
      <w:r>
        <w:rPr>
          <w:rFonts w:hint="cs"/>
          <w:rtl/>
        </w:rPr>
        <w:t xml:space="preserve">יש לי שאלה, אדוני היושב-ראש, לגבי כינוסה של הכנסת בפגרה, כאשר יש עכשיו רגולציה של הליכוד, המפלגה הגדולה בכנסת, ומלבד מר שטייניץ אין פה אף נציג של הליכוד. הנה, עכשיו אחד התיישב - - </w:t>
      </w:r>
      <w:r>
        <w:rPr>
          <w:rFonts w:hint="cs"/>
          <w:rtl/>
        </w:rPr>
        <w:t>-</w:t>
      </w:r>
    </w:p>
    <w:p w14:paraId="4A4AA184" w14:textId="77777777" w:rsidR="00000000" w:rsidRDefault="00C04217">
      <w:pPr>
        <w:pStyle w:val="a0"/>
        <w:rPr>
          <w:rFonts w:hint="cs"/>
          <w:rtl/>
        </w:rPr>
      </w:pPr>
    </w:p>
    <w:p w14:paraId="2C231E1F" w14:textId="77777777" w:rsidR="00000000" w:rsidRDefault="00C04217">
      <w:pPr>
        <w:pStyle w:val="af1"/>
        <w:rPr>
          <w:rtl/>
        </w:rPr>
      </w:pPr>
      <w:r>
        <w:rPr>
          <w:rtl/>
        </w:rPr>
        <w:t>היו"ר ראובן ריבלין:</w:t>
      </w:r>
    </w:p>
    <w:p w14:paraId="5A474495" w14:textId="77777777" w:rsidR="00000000" w:rsidRDefault="00C04217">
      <w:pPr>
        <w:pStyle w:val="a0"/>
        <w:rPr>
          <w:rtl/>
        </w:rPr>
      </w:pPr>
    </w:p>
    <w:p w14:paraId="7B1EE03E" w14:textId="77777777" w:rsidR="00000000" w:rsidRDefault="00C04217">
      <w:pPr>
        <w:pStyle w:val="a0"/>
        <w:rPr>
          <w:rFonts w:hint="cs"/>
          <w:rtl/>
        </w:rPr>
      </w:pPr>
      <w:r>
        <w:rPr>
          <w:rFonts w:hint="cs"/>
          <w:rtl/>
        </w:rPr>
        <w:t xml:space="preserve">עד כמה שזכור לי - - - </w:t>
      </w:r>
    </w:p>
    <w:p w14:paraId="6A8D9BBD" w14:textId="77777777" w:rsidR="00000000" w:rsidRDefault="00C04217">
      <w:pPr>
        <w:pStyle w:val="a0"/>
        <w:ind w:firstLine="0"/>
        <w:rPr>
          <w:rFonts w:hint="cs"/>
          <w:rtl/>
        </w:rPr>
      </w:pPr>
    </w:p>
    <w:p w14:paraId="559C8D2E" w14:textId="77777777" w:rsidR="00000000" w:rsidRDefault="00C04217">
      <w:pPr>
        <w:pStyle w:val="af0"/>
        <w:rPr>
          <w:rtl/>
        </w:rPr>
      </w:pPr>
      <w:r>
        <w:rPr>
          <w:rFonts w:hint="eastAsia"/>
          <w:rtl/>
        </w:rPr>
        <w:t>אהוד</w:t>
      </w:r>
      <w:r>
        <w:rPr>
          <w:rtl/>
        </w:rPr>
        <w:t xml:space="preserve"> יתום (הליכוד):</w:t>
      </w:r>
    </w:p>
    <w:p w14:paraId="71E110A6" w14:textId="77777777" w:rsidR="00000000" w:rsidRDefault="00C04217">
      <w:pPr>
        <w:pStyle w:val="a0"/>
        <w:rPr>
          <w:rFonts w:hint="cs"/>
          <w:rtl/>
        </w:rPr>
      </w:pPr>
    </w:p>
    <w:p w14:paraId="6248A292" w14:textId="77777777" w:rsidR="00000000" w:rsidRDefault="00C04217">
      <w:pPr>
        <w:pStyle w:val="a0"/>
        <w:rPr>
          <w:rFonts w:hint="cs"/>
          <w:rtl/>
        </w:rPr>
      </w:pPr>
      <w:r>
        <w:rPr>
          <w:rFonts w:hint="cs"/>
          <w:rtl/>
        </w:rPr>
        <w:t xml:space="preserve">למה, ומה אתי? </w:t>
      </w:r>
    </w:p>
    <w:p w14:paraId="17919508" w14:textId="77777777" w:rsidR="00000000" w:rsidRDefault="00C04217">
      <w:pPr>
        <w:pStyle w:val="a0"/>
        <w:ind w:firstLine="0"/>
        <w:rPr>
          <w:rFonts w:hint="cs"/>
          <w:rtl/>
        </w:rPr>
      </w:pPr>
    </w:p>
    <w:p w14:paraId="470F0D27" w14:textId="77777777" w:rsidR="00000000" w:rsidRDefault="00C04217">
      <w:pPr>
        <w:pStyle w:val="af0"/>
        <w:rPr>
          <w:rtl/>
        </w:rPr>
      </w:pPr>
      <w:r>
        <w:rPr>
          <w:rFonts w:hint="eastAsia"/>
          <w:rtl/>
        </w:rPr>
        <w:t>יוסף</w:t>
      </w:r>
      <w:r>
        <w:rPr>
          <w:rtl/>
        </w:rPr>
        <w:t xml:space="preserve"> לפיד (שינוי):</w:t>
      </w:r>
    </w:p>
    <w:p w14:paraId="27786251" w14:textId="77777777" w:rsidR="00000000" w:rsidRDefault="00C04217">
      <w:pPr>
        <w:pStyle w:val="a0"/>
        <w:rPr>
          <w:rFonts w:hint="cs"/>
          <w:rtl/>
        </w:rPr>
      </w:pPr>
    </w:p>
    <w:p w14:paraId="50608C66" w14:textId="77777777" w:rsidR="00000000" w:rsidRDefault="00C04217">
      <w:pPr>
        <w:pStyle w:val="a0"/>
        <w:rPr>
          <w:rFonts w:hint="cs"/>
          <w:rtl/>
        </w:rPr>
      </w:pPr>
      <w:r>
        <w:rPr>
          <w:rFonts w:hint="cs"/>
          <w:rtl/>
        </w:rPr>
        <w:t xml:space="preserve">למה הם חותמים לכינוס ישיבת הכנסת בפגרה אם הם לא דואגים לבוא לכאן? </w:t>
      </w:r>
    </w:p>
    <w:p w14:paraId="22F71021" w14:textId="77777777" w:rsidR="00000000" w:rsidRDefault="00C04217">
      <w:pPr>
        <w:pStyle w:val="a0"/>
        <w:ind w:firstLine="0"/>
        <w:rPr>
          <w:rFonts w:hint="cs"/>
          <w:rtl/>
        </w:rPr>
      </w:pPr>
    </w:p>
    <w:p w14:paraId="7B328B1D" w14:textId="77777777" w:rsidR="00000000" w:rsidRDefault="00C04217">
      <w:pPr>
        <w:pStyle w:val="af1"/>
        <w:rPr>
          <w:rtl/>
        </w:rPr>
      </w:pPr>
      <w:r>
        <w:rPr>
          <w:rFonts w:hint="eastAsia"/>
          <w:rtl/>
        </w:rPr>
        <w:t>היו</w:t>
      </w:r>
      <w:r>
        <w:rPr>
          <w:rtl/>
        </w:rPr>
        <w:t>"ר ראובן ריבלין:</w:t>
      </w:r>
    </w:p>
    <w:p w14:paraId="5D0FE287" w14:textId="77777777" w:rsidR="00000000" w:rsidRDefault="00C04217">
      <w:pPr>
        <w:pStyle w:val="a0"/>
        <w:rPr>
          <w:rFonts w:hint="cs"/>
          <w:rtl/>
        </w:rPr>
      </w:pPr>
    </w:p>
    <w:p w14:paraId="45722CC9" w14:textId="77777777" w:rsidR="00000000" w:rsidRDefault="00C04217">
      <w:pPr>
        <w:pStyle w:val="a0"/>
        <w:rPr>
          <w:rFonts w:hint="cs"/>
          <w:rtl/>
        </w:rPr>
      </w:pPr>
      <w:r>
        <w:rPr>
          <w:rFonts w:hint="cs"/>
          <w:rtl/>
        </w:rPr>
        <w:t>אדוני, אני בכל זאת לא מייצג את הליכוד, אבל גם אני מהליכוד. אני</w:t>
      </w:r>
      <w:r>
        <w:rPr>
          <w:rFonts w:hint="cs"/>
          <w:rtl/>
        </w:rPr>
        <w:t xml:space="preserve"> גם לא חותם. </w:t>
      </w:r>
    </w:p>
    <w:p w14:paraId="482CE965" w14:textId="77777777" w:rsidR="00000000" w:rsidRDefault="00C04217">
      <w:pPr>
        <w:pStyle w:val="a0"/>
        <w:rPr>
          <w:rFonts w:hint="cs"/>
          <w:rtl/>
        </w:rPr>
      </w:pPr>
    </w:p>
    <w:p w14:paraId="7E02A161" w14:textId="77777777" w:rsidR="00000000" w:rsidRDefault="00C04217">
      <w:pPr>
        <w:pStyle w:val="a"/>
        <w:rPr>
          <w:rtl/>
        </w:rPr>
      </w:pPr>
      <w:bookmarkStart w:id="63" w:name="FS000000477T21_09_2005_12_46_15"/>
      <w:bookmarkStart w:id="64" w:name="_Toc115091766"/>
      <w:bookmarkEnd w:id="63"/>
      <w:r>
        <w:rPr>
          <w:rFonts w:hint="eastAsia"/>
          <w:rtl/>
        </w:rPr>
        <w:t>יובל</w:t>
      </w:r>
      <w:r>
        <w:rPr>
          <w:rtl/>
        </w:rPr>
        <w:t xml:space="preserve"> שטייניץ (הליכוד):</w:t>
      </w:r>
      <w:bookmarkEnd w:id="64"/>
    </w:p>
    <w:p w14:paraId="45F5F056" w14:textId="77777777" w:rsidR="00000000" w:rsidRDefault="00C04217">
      <w:pPr>
        <w:pStyle w:val="a0"/>
        <w:rPr>
          <w:rFonts w:hint="cs"/>
          <w:rtl/>
        </w:rPr>
      </w:pPr>
    </w:p>
    <w:p w14:paraId="0711F4E1" w14:textId="77777777" w:rsidR="00000000" w:rsidRDefault="00C04217">
      <w:pPr>
        <w:pStyle w:val="a0"/>
        <w:rPr>
          <w:rFonts w:hint="cs"/>
          <w:rtl/>
        </w:rPr>
      </w:pPr>
      <w:r>
        <w:rPr>
          <w:rFonts w:hint="cs"/>
          <w:rtl/>
        </w:rPr>
        <w:t xml:space="preserve">אני רוצה להגיד ליושב-ראש תנועת שינוי, כללית,  מקובל עלי שיש בעייתיות בכינוס הכנסת על-פי חתימות, אם החברים לא מגיעים. </w:t>
      </w:r>
    </w:p>
    <w:p w14:paraId="56EC02DA" w14:textId="77777777" w:rsidR="00000000" w:rsidRDefault="00C04217">
      <w:pPr>
        <w:pStyle w:val="a0"/>
        <w:ind w:firstLine="0"/>
        <w:rPr>
          <w:rFonts w:hint="cs"/>
          <w:rtl/>
        </w:rPr>
      </w:pPr>
    </w:p>
    <w:p w14:paraId="373637FE" w14:textId="77777777" w:rsidR="00000000" w:rsidRDefault="00C04217">
      <w:pPr>
        <w:pStyle w:val="af1"/>
        <w:rPr>
          <w:rtl/>
        </w:rPr>
      </w:pPr>
      <w:r>
        <w:rPr>
          <w:rFonts w:hint="eastAsia"/>
          <w:rtl/>
        </w:rPr>
        <w:t>היו</w:t>
      </w:r>
      <w:r>
        <w:rPr>
          <w:rtl/>
        </w:rPr>
        <w:t>"ר ראובן ריבלין:</w:t>
      </w:r>
    </w:p>
    <w:p w14:paraId="360EDA19" w14:textId="77777777" w:rsidR="00000000" w:rsidRDefault="00C04217">
      <w:pPr>
        <w:pStyle w:val="a0"/>
        <w:rPr>
          <w:rFonts w:hint="cs"/>
          <w:rtl/>
        </w:rPr>
      </w:pPr>
    </w:p>
    <w:p w14:paraId="72D1CE37" w14:textId="77777777" w:rsidR="00000000" w:rsidRDefault="00C04217">
      <w:pPr>
        <w:pStyle w:val="a0"/>
        <w:rPr>
          <w:rFonts w:hint="cs"/>
          <w:rtl/>
        </w:rPr>
      </w:pPr>
      <w:r>
        <w:rPr>
          <w:rFonts w:hint="cs"/>
          <w:rtl/>
        </w:rPr>
        <w:t xml:space="preserve">יושב-ראש האופוזיציה, היום אנחנו בכינוס מרובה חברים. </w:t>
      </w:r>
    </w:p>
    <w:p w14:paraId="75E10BB7" w14:textId="77777777" w:rsidR="00000000" w:rsidRDefault="00C04217">
      <w:pPr>
        <w:pStyle w:val="a0"/>
        <w:rPr>
          <w:rFonts w:hint="cs"/>
          <w:rtl/>
        </w:rPr>
      </w:pPr>
    </w:p>
    <w:p w14:paraId="558B4F82" w14:textId="77777777" w:rsidR="00000000" w:rsidRDefault="00C04217">
      <w:pPr>
        <w:pStyle w:val="-"/>
        <w:rPr>
          <w:rtl/>
        </w:rPr>
      </w:pPr>
      <w:bookmarkStart w:id="65" w:name="FS000000477T21_09_2005_12_46_30C"/>
      <w:bookmarkEnd w:id="65"/>
      <w:r>
        <w:rPr>
          <w:rFonts w:hint="eastAsia"/>
          <w:rtl/>
        </w:rPr>
        <w:t>יובל</w:t>
      </w:r>
      <w:r>
        <w:rPr>
          <w:rtl/>
        </w:rPr>
        <w:t xml:space="preserve"> שטייניץ (הליכוד):</w:t>
      </w:r>
    </w:p>
    <w:p w14:paraId="5C761AF2" w14:textId="77777777" w:rsidR="00000000" w:rsidRDefault="00C04217">
      <w:pPr>
        <w:pStyle w:val="a0"/>
        <w:rPr>
          <w:rFonts w:hint="cs"/>
          <w:rtl/>
        </w:rPr>
      </w:pPr>
    </w:p>
    <w:p w14:paraId="39F4A542" w14:textId="77777777" w:rsidR="00000000" w:rsidRDefault="00C04217">
      <w:pPr>
        <w:pStyle w:val="a0"/>
        <w:rPr>
          <w:rFonts w:hint="cs"/>
          <w:rtl/>
        </w:rPr>
      </w:pPr>
      <w:r>
        <w:rPr>
          <w:rFonts w:hint="cs"/>
          <w:rtl/>
        </w:rPr>
        <w:t>אבל, אני מוכרח להגיד לידידי ונכבדי ראש האופוזיציה, חבר הכנסת לפיד, שהוא גם חבר בכיר מאוד בוועדת החוץ והביטחון וועדות המשנה שלה, אני חושב שאפשר לשבח את הליכוד באופן כללי ואת חברי הכנסת של הליכוד על נוכחותם הרבה, גם במליאה וגם בוועדות, אם מותר לי לומר בעדינ</w:t>
      </w:r>
      <w:r>
        <w:rPr>
          <w:rFonts w:hint="cs"/>
          <w:rtl/>
        </w:rPr>
        <w:t xml:space="preserve">ות, גם אצלי בוועדת החוץ והביטחון. </w:t>
      </w:r>
    </w:p>
    <w:p w14:paraId="7974ABAA" w14:textId="77777777" w:rsidR="00000000" w:rsidRDefault="00C04217">
      <w:pPr>
        <w:pStyle w:val="a0"/>
        <w:ind w:firstLine="0"/>
        <w:rPr>
          <w:rFonts w:hint="cs"/>
          <w:rtl/>
        </w:rPr>
      </w:pPr>
    </w:p>
    <w:p w14:paraId="0BEA9F08" w14:textId="77777777" w:rsidR="00000000" w:rsidRDefault="00C04217">
      <w:pPr>
        <w:pStyle w:val="af1"/>
        <w:rPr>
          <w:rtl/>
        </w:rPr>
      </w:pPr>
      <w:r>
        <w:rPr>
          <w:rFonts w:hint="eastAsia"/>
          <w:rtl/>
        </w:rPr>
        <w:t>היו</w:t>
      </w:r>
      <w:r>
        <w:rPr>
          <w:rtl/>
        </w:rPr>
        <w:t>"ר ראובן ריבלין:</w:t>
      </w:r>
    </w:p>
    <w:p w14:paraId="42E3BC90" w14:textId="77777777" w:rsidR="00000000" w:rsidRDefault="00C04217">
      <w:pPr>
        <w:pStyle w:val="a0"/>
        <w:rPr>
          <w:rFonts w:hint="cs"/>
          <w:rtl/>
        </w:rPr>
      </w:pPr>
    </w:p>
    <w:p w14:paraId="35C5C52B" w14:textId="77777777" w:rsidR="00000000" w:rsidRDefault="00C04217">
      <w:pPr>
        <w:pStyle w:val="a0"/>
        <w:rPr>
          <w:rFonts w:hint="cs"/>
          <w:rtl/>
        </w:rPr>
      </w:pPr>
      <w:r>
        <w:rPr>
          <w:rFonts w:hint="cs"/>
          <w:rtl/>
        </w:rPr>
        <w:t>אני מוכרח לציין, יושב-ראש האופוזיציה, אם מי מהנוכחים חושב שראוי שמי שמבקשים לקיים את הכינוס יהיו לפחות נוכחים בזמן שהנושא שהם מבקשים בגינו להזעיק את הכנסת וגם להצביע עליו עולה,  שאם לא יהיו נוכחים לפ</w:t>
      </w:r>
      <w:r>
        <w:rPr>
          <w:rFonts w:hint="cs"/>
          <w:rtl/>
        </w:rPr>
        <w:t>חות 50% מהחותמים, לא יוכל חבר הכנסת להעלות את הצעתו - זה דבר ששייך לתקנון, ואם אתם חושבים כך, אתם מוזמנים לבקש את שינוי התקנון. אשר לתקנון שלא שונה, אנחנו ממשיכים בסדר-היום לפי התקנון הנוכחי, בבקשה.</w:t>
      </w:r>
    </w:p>
    <w:p w14:paraId="7F29C8D3" w14:textId="77777777" w:rsidR="00000000" w:rsidRDefault="00C04217">
      <w:pPr>
        <w:pStyle w:val="a0"/>
        <w:rPr>
          <w:rFonts w:hint="cs"/>
          <w:rtl/>
        </w:rPr>
      </w:pPr>
    </w:p>
    <w:p w14:paraId="010A4E6D" w14:textId="77777777" w:rsidR="00000000" w:rsidRDefault="00C04217">
      <w:pPr>
        <w:pStyle w:val="-"/>
        <w:rPr>
          <w:rtl/>
        </w:rPr>
      </w:pPr>
      <w:bookmarkStart w:id="66" w:name="FS000000430T21_09_2005_13_06_21"/>
      <w:bookmarkStart w:id="67" w:name="FS000000477T21_09_2005_13_06_28"/>
      <w:bookmarkEnd w:id="66"/>
      <w:bookmarkEnd w:id="67"/>
      <w:r>
        <w:rPr>
          <w:rFonts w:hint="eastAsia"/>
          <w:rtl/>
        </w:rPr>
        <w:t>יובל</w:t>
      </w:r>
      <w:r>
        <w:rPr>
          <w:rtl/>
        </w:rPr>
        <w:t xml:space="preserve"> שטייניץ (הליכוד):</w:t>
      </w:r>
    </w:p>
    <w:p w14:paraId="036F642C" w14:textId="77777777" w:rsidR="00000000" w:rsidRDefault="00C04217">
      <w:pPr>
        <w:pStyle w:val="a0"/>
        <w:rPr>
          <w:rFonts w:hint="cs"/>
          <w:rtl/>
        </w:rPr>
      </w:pPr>
    </w:p>
    <w:p w14:paraId="6362A4C8" w14:textId="77777777" w:rsidR="00000000" w:rsidRDefault="00C04217">
      <w:pPr>
        <w:pStyle w:val="a0"/>
        <w:rPr>
          <w:rFonts w:hint="cs"/>
          <w:rtl/>
        </w:rPr>
      </w:pPr>
      <w:r>
        <w:rPr>
          <w:rFonts w:hint="cs"/>
          <w:rtl/>
        </w:rPr>
        <w:t xml:space="preserve">תודה רבה ליושב-ראש הכנסת. אדוני </w:t>
      </w:r>
      <w:r>
        <w:rPr>
          <w:rFonts w:hint="cs"/>
          <w:rtl/>
        </w:rPr>
        <w:t xml:space="preserve">היושב-ראש, יש בעייתיות רבה </w:t>
      </w:r>
      <w:r>
        <w:rPr>
          <w:rtl/>
        </w:rPr>
        <w:t>–</w:t>
      </w:r>
      <w:r>
        <w:rPr>
          <w:rFonts w:hint="cs"/>
          <w:rtl/>
        </w:rPr>
        <w:t xml:space="preserve"> בלשון המעטה </w:t>
      </w:r>
      <w:r>
        <w:rPr>
          <w:rtl/>
        </w:rPr>
        <w:t>–</w:t>
      </w:r>
      <w:r>
        <w:rPr>
          <w:rFonts w:hint="cs"/>
          <w:rtl/>
        </w:rPr>
        <w:t xml:space="preserve"> במידת ההתערבות של בית-הדין הגבוה לצדק, או בית-המשפט העליון בישראל, בנושאים מדיניים, ביטחוניים, ובמיוחד בנושא גדר ההפרדה או גדר הביטחון ההולכת ונבנית.  בשום מדינה דמוקרטית בעולם המערבי, בסיטואציה דומה של מלחמה רבת-</w:t>
      </w:r>
      <w:r>
        <w:rPr>
          <w:rFonts w:hint="cs"/>
          <w:rtl/>
        </w:rPr>
        <w:t>שנים נגד טרור, נגד טרור  מתאבדים רצחני  וסוגים אחרים של טרור, לא היו בתי-המשפט מעלים בדעתם לעכב בנייה של גדר ביטחון או לשנות את התוואי שלה, בעיצומה של המלחמה בטרור. היה פעם שיר "רק בישראל". רק בישראל בג"ץ חושב שתפקידו להכריע בנושאים שללא ספק, גם אם הם נושא</w:t>
      </w:r>
      <w:r>
        <w:rPr>
          <w:rFonts w:hint="cs"/>
          <w:rtl/>
        </w:rPr>
        <w:t xml:space="preserve">ים אנושיים או אזרחיים, יש בהם פן כבד של ביטחון ומדיניות. פסיקת בג"ץ על הגדר באזור אלפי-מנשה היא אחת מאותן פסיקות. </w:t>
      </w:r>
    </w:p>
    <w:p w14:paraId="5A5865DA" w14:textId="77777777" w:rsidR="00000000" w:rsidRDefault="00C04217">
      <w:pPr>
        <w:pStyle w:val="a0"/>
        <w:rPr>
          <w:rFonts w:hint="cs"/>
          <w:rtl/>
        </w:rPr>
      </w:pPr>
    </w:p>
    <w:p w14:paraId="0C484AF1" w14:textId="77777777" w:rsidR="00000000" w:rsidRDefault="00C04217">
      <w:pPr>
        <w:pStyle w:val="a0"/>
        <w:rPr>
          <w:rFonts w:hint="cs"/>
          <w:rtl/>
        </w:rPr>
      </w:pPr>
      <w:r>
        <w:rPr>
          <w:rFonts w:hint="cs"/>
          <w:rtl/>
        </w:rPr>
        <w:t>ראשית, סבורני שתפקידה של הממשלה לשקול את השיקולים הביטחוניים והמדיניים ותפקידה של הכנסת לבקר את הממשלה, לאשר או לא לאשר את תוכניותיה ואת תקצ</w:t>
      </w:r>
      <w:r>
        <w:rPr>
          <w:rFonts w:hint="cs"/>
          <w:rtl/>
        </w:rPr>
        <w:t>יבה. בג"ץ  איננו הכנסת, הוא איננו ממלא את מקום הכנסת, אפילו לא את מקומה של ועדת החוץ והביטחון של הכנסת.</w:t>
      </w:r>
    </w:p>
    <w:p w14:paraId="4C6FC4DC" w14:textId="77777777" w:rsidR="00000000" w:rsidRDefault="00C04217">
      <w:pPr>
        <w:pStyle w:val="a0"/>
        <w:rPr>
          <w:rFonts w:hint="cs"/>
          <w:rtl/>
        </w:rPr>
      </w:pPr>
    </w:p>
    <w:p w14:paraId="76E0066F" w14:textId="77777777" w:rsidR="00000000" w:rsidRDefault="00C04217">
      <w:pPr>
        <w:pStyle w:val="a0"/>
        <w:rPr>
          <w:rFonts w:hint="cs"/>
          <w:rtl/>
        </w:rPr>
      </w:pPr>
      <w:r>
        <w:rPr>
          <w:rFonts w:hint="cs"/>
          <w:rtl/>
        </w:rPr>
        <w:t xml:space="preserve"> שנית, אני מוכרח לומר, שבכל הרטוריקה המשפטית שמסביב לגדר  היתה איזו צביעות, או היה כשל בסיסי. כדי להתגונן בפני טענות בעולם, ממשלת ישראל הציגה את הגדר ה</w:t>
      </w:r>
      <w:r>
        <w:rPr>
          <w:rFonts w:hint="cs"/>
          <w:rtl/>
        </w:rPr>
        <w:t xml:space="preserve">זאת כגדר ביטחונית גרידא, נגד פיגועי התאבדות וחדירות של טרוריסטים.  בא בג"ץ ואמר: אם הגדר ביטחונית גרידא, צריך לשקול שיקולי ביטחון מול שיקולי פגיעה, או למזער את הפגיעה באזרחים </w:t>
      </w:r>
      <w:r>
        <w:rPr>
          <w:rtl/>
        </w:rPr>
        <w:t>–</w:t>
      </w:r>
      <w:r>
        <w:rPr>
          <w:rFonts w:hint="cs"/>
          <w:rtl/>
        </w:rPr>
        <w:t xml:space="preserve"> הוא כמובן התכוון לאזרחים פלסטינים, אבל  נגיד באנשים. לכן, אם אפשר להשיג את אותו</w:t>
      </w:r>
      <w:r>
        <w:rPr>
          <w:rFonts w:hint="cs"/>
          <w:rtl/>
        </w:rPr>
        <w:t xml:space="preserve"> ביטחון בתוואי אחר, קרוב יותר ל"קו הירוק" או פחות, למה לא?  זאת טעות כמובן; גם אם הגדר היא במקורה גדר נגד מחבלים מתאבדים, עשויות להיות לה השלכות מדיניות. לכן, כאשר קובעים את תוואי הגדר, צריך להביא בחשבון מראש השלכות מדיניות או סיכונים ביטחוניים ומדיניים אח</w:t>
      </w:r>
      <w:r>
        <w:rPr>
          <w:rFonts w:hint="cs"/>
          <w:rtl/>
        </w:rPr>
        <w:t xml:space="preserve">רים מעבר לטרור. וגדר על "הקו הירוק", מי שהיה מקים גדר על "הקו הירוק" היה צריך להביא בחשבון מראש, שזה יתפרש כחזרה ל"קו הירוק", לגבולות 67', ללא שום פשרות, ללא שום משא-ומתן, ללא שום גבולות בני הגנה. </w:t>
      </w:r>
    </w:p>
    <w:p w14:paraId="0B63BA5A" w14:textId="77777777" w:rsidR="00000000" w:rsidRDefault="00C04217">
      <w:pPr>
        <w:pStyle w:val="a0"/>
        <w:ind w:firstLine="0"/>
        <w:rPr>
          <w:rFonts w:hint="cs"/>
          <w:rtl/>
        </w:rPr>
      </w:pPr>
    </w:p>
    <w:p w14:paraId="0BF0C313" w14:textId="77777777" w:rsidR="00000000" w:rsidRDefault="00C04217">
      <w:pPr>
        <w:pStyle w:val="a0"/>
        <w:rPr>
          <w:rFonts w:hint="cs"/>
          <w:rtl/>
        </w:rPr>
      </w:pPr>
      <w:r>
        <w:rPr>
          <w:rFonts w:hint="cs"/>
          <w:rtl/>
        </w:rPr>
        <w:t>את השיקולים האלה היה קשה לממשלה להציג בבג"ץ, אבל אכן חשוב</w:t>
      </w:r>
      <w:r>
        <w:rPr>
          <w:rFonts w:hint="cs"/>
          <w:rtl/>
        </w:rPr>
        <w:t xml:space="preserve">  שההכרעה על תוואי הגדר תתקבל בממשלה ובכנסת, כי זאת איננה הכרעה משפטית, זאת אפילו לא הכרעה ביטחונית משפטית. </w:t>
      </w:r>
    </w:p>
    <w:p w14:paraId="2E78621B" w14:textId="77777777" w:rsidR="00000000" w:rsidRDefault="00C04217">
      <w:pPr>
        <w:pStyle w:val="a0"/>
        <w:rPr>
          <w:rFonts w:hint="cs"/>
          <w:rtl/>
        </w:rPr>
      </w:pPr>
      <w:r>
        <w:rPr>
          <w:rFonts w:hint="cs"/>
          <w:rtl/>
        </w:rPr>
        <w:t xml:space="preserve"> </w:t>
      </w:r>
    </w:p>
    <w:p w14:paraId="5B58741B" w14:textId="77777777" w:rsidR="00000000" w:rsidRDefault="00C04217">
      <w:pPr>
        <w:pStyle w:val="af1"/>
        <w:rPr>
          <w:rtl/>
        </w:rPr>
      </w:pPr>
      <w:r>
        <w:rPr>
          <w:rFonts w:hint="eastAsia"/>
          <w:rtl/>
        </w:rPr>
        <w:t>היו</w:t>
      </w:r>
      <w:r>
        <w:rPr>
          <w:rtl/>
        </w:rPr>
        <w:t>"ר ראובן ריבלין:</w:t>
      </w:r>
    </w:p>
    <w:p w14:paraId="6B6B28E4" w14:textId="77777777" w:rsidR="00000000" w:rsidRDefault="00C04217">
      <w:pPr>
        <w:pStyle w:val="a0"/>
        <w:rPr>
          <w:rFonts w:hint="cs"/>
          <w:rtl/>
        </w:rPr>
      </w:pPr>
    </w:p>
    <w:p w14:paraId="090CA10D" w14:textId="77777777" w:rsidR="00000000" w:rsidRDefault="00C04217">
      <w:pPr>
        <w:pStyle w:val="a0"/>
        <w:rPr>
          <w:rFonts w:hint="cs"/>
          <w:rtl/>
        </w:rPr>
      </w:pPr>
      <w:r>
        <w:rPr>
          <w:rFonts w:hint="cs"/>
          <w:rtl/>
        </w:rPr>
        <w:t>חבר הכנסת  שטייניץ, אינני רוצה להיות פרקליטו של בית-המשפט הגבוה לצדק, אבל מובן שתפקידה של הרשות השופטת גם לפקח על הרשות המבצ</w:t>
      </w:r>
      <w:r>
        <w:rPr>
          <w:rFonts w:hint="cs"/>
          <w:rtl/>
        </w:rPr>
        <w:t xml:space="preserve">עת. אלא אם כן הרשות המחוקקת היא שאמרה את דברה, שאז גם יכולה הרשות המחוקקת להתערב, יש מחלוקת באיזו מידה, אבל כאן אין החלטה של הכנסת. </w:t>
      </w:r>
    </w:p>
    <w:p w14:paraId="448B2AB1" w14:textId="77777777" w:rsidR="00000000" w:rsidRDefault="00C04217">
      <w:pPr>
        <w:pStyle w:val="a0"/>
        <w:rPr>
          <w:rFonts w:hint="cs"/>
          <w:rtl/>
        </w:rPr>
      </w:pPr>
    </w:p>
    <w:p w14:paraId="29F1A045" w14:textId="77777777" w:rsidR="00000000" w:rsidRDefault="00C04217">
      <w:pPr>
        <w:pStyle w:val="-"/>
        <w:rPr>
          <w:rtl/>
        </w:rPr>
      </w:pPr>
      <w:bookmarkStart w:id="68" w:name="FS000000477T21_09_2005_12_50_08C"/>
      <w:bookmarkEnd w:id="68"/>
      <w:r>
        <w:rPr>
          <w:rFonts w:hint="eastAsia"/>
          <w:rtl/>
        </w:rPr>
        <w:t>יובל</w:t>
      </w:r>
      <w:r>
        <w:rPr>
          <w:rtl/>
        </w:rPr>
        <w:t xml:space="preserve"> שטייניץ (הליכוד):</w:t>
      </w:r>
    </w:p>
    <w:p w14:paraId="359E33FC" w14:textId="77777777" w:rsidR="00000000" w:rsidRDefault="00C04217">
      <w:pPr>
        <w:pStyle w:val="a0"/>
        <w:rPr>
          <w:rFonts w:hint="cs"/>
          <w:rtl/>
        </w:rPr>
      </w:pPr>
    </w:p>
    <w:p w14:paraId="113D17E0" w14:textId="77777777" w:rsidR="00000000" w:rsidRDefault="00C04217">
      <w:pPr>
        <w:pStyle w:val="a0"/>
        <w:rPr>
          <w:rFonts w:hint="cs"/>
          <w:rtl/>
        </w:rPr>
      </w:pPr>
      <w:r>
        <w:rPr>
          <w:rFonts w:hint="cs"/>
          <w:rtl/>
        </w:rPr>
        <w:t xml:space="preserve">אדוני היושב-ראש, אתה צודק במידת-מה. </w:t>
      </w:r>
    </w:p>
    <w:p w14:paraId="6FC9B13B" w14:textId="77777777" w:rsidR="00000000" w:rsidRDefault="00C04217">
      <w:pPr>
        <w:pStyle w:val="a0"/>
        <w:ind w:firstLine="0"/>
        <w:rPr>
          <w:rFonts w:hint="cs"/>
          <w:rtl/>
        </w:rPr>
      </w:pPr>
    </w:p>
    <w:p w14:paraId="27A121DE" w14:textId="77777777" w:rsidR="00000000" w:rsidRDefault="00C04217">
      <w:pPr>
        <w:pStyle w:val="af1"/>
        <w:rPr>
          <w:rtl/>
        </w:rPr>
      </w:pPr>
      <w:r>
        <w:rPr>
          <w:rFonts w:hint="eastAsia"/>
          <w:rtl/>
        </w:rPr>
        <w:t>היו</w:t>
      </w:r>
      <w:r>
        <w:rPr>
          <w:rtl/>
        </w:rPr>
        <w:t>"ר ראובן ריבלין:</w:t>
      </w:r>
    </w:p>
    <w:p w14:paraId="6B9CF7D2" w14:textId="77777777" w:rsidR="00000000" w:rsidRDefault="00C04217">
      <w:pPr>
        <w:pStyle w:val="a0"/>
        <w:rPr>
          <w:rFonts w:hint="cs"/>
          <w:rtl/>
        </w:rPr>
      </w:pPr>
    </w:p>
    <w:p w14:paraId="7FDC19A3" w14:textId="77777777" w:rsidR="00000000" w:rsidRDefault="00C04217">
      <w:pPr>
        <w:pStyle w:val="a0"/>
        <w:rPr>
          <w:rFonts w:hint="cs"/>
          <w:rtl/>
        </w:rPr>
      </w:pPr>
      <w:r>
        <w:rPr>
          <w:rFonts w:hint="cs"/>
          <w:rtl/>
        </w:rPr>
        <w:t>בא בית-המשפט העליון ואומר, אתה יכול לקי</w:t>
      </w:r>
      <w:r>
        <w:rPr>
          <w:rFonts w:hint="cs"/>
          <w:rtl/>
        </w:rPr>
        <w:t xml:space="preserve">ים את אותם עקרונות שדיברת עליהם בדרך אחרת. </w:t>
      </w:r>
    </w:p>
    <w:p w14:paraId="39D08737" w14:textId="77777777" w:rsidR="00000000" w:rsidRDefault="00C04217">
      <w:pPr>
        <w:pStyle w:val="af1"/>
        <w:rPr>
          <w:rFonts w:hint="cs"/>
          <w:b w:val="0"/>
          <w:bCs w:val="0"/>
          <w:u w:val="none"/>
          <w:rtl/>
        </w:rPr>
      </w:pPr>
    </w:p>
    <w:p w14:paraId="0FE00C58" w14:textId="77777777" w:rsidR="00000000" w:rsidRDefault="00C04217">
      <w:pPr>
        <w:pStyle w:val="-"/>
        <w:rPr>
          <w:rtl/>
        </w:rPr>
      </w:pPr>
      <w:bookmarkStart w:id="69" w:name="FS000000477T21_09_2005_13_16_25C"/>
      <w:bookmarkEnd w:id="69"/>
      <w:r>
        <w:rPr>
          <w:rFonts w:hint="eastAsia"/>
          <w:rtl/>
        </w:rPr>
        <w:t>יובל</w:t>
      </w:r>
      <w:r>
        <w:rPr>
          <w:rtl/>
        </w:rPr>
        <w:t xml:space="preserve"> שטייניץ (הליכוד):</w:t>
      </w:r>
    </w:p>
    <w:p w14:paraId="21464AC3" w14:textId="77777777" w:rsidR="00000000" w:rsidRDefault="00C04217">
      <w:pPr>
        <w:pStyle w:val="a0"/>
        <w:rPr>
          <w:rFonts w:hint="cs"/>
          <w:rtl/>
        </w:rPr>
      </w:pPr>
    </w:p>
    <w:p w14:paraId="20AED68F" w14:textId="77777777" w:rsidR="00000000" w:rsidRDefault="00C04217">
      <w:pPr>
        <w:pStyle w:val="a0"/>
        <w:rPr>
          <w:rFonts w:hint="cs"/>
          <w:rtl/>
        </w:rPr>
      </w:pPr>
      <w:r>
        <w:rPr>
          <w:rFonts w:hint="cs"/>
          <w:rtl/>
        </w:rPr>
        <w:t xml:space="preserve">זה איננו תפקידו של בית-המשפט העליון. </w:t>
      </w:r>
    </w:p>
    <w:p w14:paraId="6E69FCDF" w14:textId="77777777" w:rsidR="00000000" w:rsidRDefault="00C04217">
      <w:pPr>
        <w:pStyle w:val="a0"/>
        <w:rPr>
          <w:rFonts w:hint="cs"/>
          <w:rtl/>
        </w:rPr>
      </w:pPr>
    </w:p>
    <w:p w14:paraId="7316D771" w14:textId="77777777" w:rsidR="00000000" w:rsidRDefault="00C04217">
      <w:pPr>
        <w:pStyle w:val="af0"/>
        <w:rPr>
          <w:rtl/>
        </w:rPr>
      </w:pPr>
      <w:r>
        <w:rPr>
          <w:rFonts w:hint="eastAsia"/>
          <w:rtl/>
        </w:rPr>
        <w:t>יוסף</w:t>
      </w:r>
      <w:r>
        <w:rPr>
          <w:rtl/>
        </w:rPr>
        <w:t xml:space="preserve"> לפיד (שינוי):</w:t>
      </w:r>
    </w:p>
    <w:p w14:paraId="4E540190" w14:textId="77777777" w:rsidR="00000000" w:rsidRDefault="00C04217">
      <w:pPr>
        <w:pStyle w:val="a0"/>
        <w:rPr>
          <w:rFonts w:hint="cs"/>
          <w:rtl/>
        </w:rPr>
      </w:pPr>
    </w:p>
    <w:p w14:paraId="07CCC05E" w14:textId="77777777" w:rsidR="00000000" w:rsidRDefault="00C04217">
      <w:pPr>
        <w:pStyle w:val="a0"/>
        <w:rPr>
          <w:rFonts w:hint="cs"/>
          <w:rtl/>
        </w:rPr>
      </w:pPr>
      <w:r>
        <w:rPr>
          <w:rFonts w:hint="cs"/>
          <w:rtl/>
        </w:rPr>
        <w:t xml:space="preserve">חבר הכנסת שטייניץ, אנחנו צריכים להודות לבג"ץ שמדי פעם הוא מציל את מדינת ישראל ממצבים מאוד מביכים שהממשלה והכנסת יוצרות. </w:t>
      </w:r>
    </w:p>
    <w:p w14:paraId="54FC7B76" w14:textId="77777777" w:rsidR="00000000" w:rsidRDefault="00C04217">
      <w:pPr>
        <w:pStyle w:val="a0"/>
        <w:ind w:firstLine="0"/>
        <w:rPr>
          <w:rFonts w:hint="cs"/>
          <w:rtl/>
        </w:rPr>
      </w:pPr>
    </w:p>
    <w:p w14:paraId="7519493D" w14:textId="77777777" w:rsidR="00000000" w:rsidRDefault="00C04217">
      <w:pPr>
        <w:pStyle w:val="af1"/>
        <w:rPr>
          <w:rtl/>
        </w:rPr>
      </w:pPr>
      <w:r>
        <w:rPr>
          <w:rFonts w:hint="eastAsia"/>
          <w:rtl/>
        </w:rPr>
        <w:t>היו</w:t>
      </w:r>
      <w:r>
        <w:rPr>
          <w:rtl/>
        </w:rPr>
        <w:t xml:space="preserve">"ר </w:t>
      </w:r>
      <w:r>
        <w:rPr>
          <w:rtl/>
        </w:rPr>
        <w:t>ראובן ריבלין:</w:t>
      </w:r>
    </w:p>
    <w:p w14:paraId="661B8E29" w14:textId="77777777" w:rsidR="00000000" w:rsidRDefault="00C04217">
      <w:pPr>
        <w:pStyle w:val="a0"/>
        <w:rPr>
          <w:rFonts w:hint="cs"/>
          <w:rtl/>
        </w:rPr>
      </w:pPr>
    </w:p>
    <w:p w14:paraId="4A29B567" w14:textId="77777777" w:rsidR="00000000" w:rsidRDefault="00C04217">
      <w:pPr>
        <w:pStyle w:val="a0"/>
        <w:rPr>
          <w:rFonts w:hint="cs"/>
          <w:rtl/>
        </w:rPr>
      </w:pPr>
      <w:r>
        <w:rPr>
          <w:rFonts w:hint="cs"/>
          <w:rtl/>
        </w:rPr>
        <w:t xml:space="preserve">לא, זה לא תפקידו של בג"ץ. זה תפקידו של העם, להחליף את אלה שיוצרים בעיות. </w:t>
      </w:r>
    </w:p>
    <w:p w14:paraId="3D210995" w14:textId="77777777" w:rsidR="00000000" w:rsidRDefault="00C04217">
      <w:pPr>
        <w:pStyle w:val="a0"/>
        <w:rPr>
          <w:rFonts w:hint="cs"/>
          <w:rtl/>
        </w:rPr>
      </w:pPr>
    </w:p>
    <w:p w14:paraId="377978D0" w14:textId="77777777" w:rsidR="00000000" w:rsidRDefault="00C04217">
      <w:pPr>
        <w:pStyle w:val="-"/>
        <w:rPr>
          <w:rtl/>
        </w:rPr>
      </w:pPr>
      <w:bookmarkStart w:id="70" w:name="FS000000477T21_09_2005_12_50_38C"/>
      <w:bookmarkEnd w:id="70"/>
      <w:r>
        <w:rPr>
          <w:rFonts w:hint="eastAsia"/>
          <w:rtl/>
        </w:rPr>
        <w:t>יובל</w:t>
      </w:r>
      <w:r>
        <w:rPr>
          <w:rtl/>
        </w:rPr>
        <w:t xml:space="preserve"> שטייניץ (הליכוד):</w:t>
      </w:r>
    </w:p>
    <w:p w14:paraId="4A1C9BAE" w14:textId="77777777" w:rsidR="00000000" w:rsidRDefault="00C04217">
      <w:pPr>
        <w:pStyle w:val="a0"/>
        <w:rPr>
          <w:rFonts w:hint="cs"/>
          <w:rtl/>
        </w:rPr>
      </w:pPr>
    </w:p>
    <w:p w14:paraId="468D2D10" w14:textId="77777777" w:rsidR="00000000" w:rsidRDefault="00C04217">
      <w:pPr>
        <w:pStyle w:val="a0"/>
        <w:rPr>
          <w:rFonts w:hint="cs"/>
          <w:rtl/>
        </w:rPr>
      </w:pPr>
      <w:r>
        <w:rPr>
          <w:rFonts w:hint="cs"/>
          <w:rtl/>
        </w:rPr>
        <w:t>חבר הכנסת לפיד, גם אם הממשלה והכנסת טועות ולעתים בג"ץ מתקן את טעויותיהן, זה לא תפקידו. תפקידו של בג"ץ הוא להגן על החוק ועל שלטון החוק במדינת י</w:t>
      </w:r>
      <w:r>
        <w:rPr>
          <w:rFonts w:hint="cs"/>
          <w:rtl/>
        </w:rPr>
        <w:t xml:space="preserve">שראל, לא לתקן את פעולות הממשלה, אם וכאשר היא טועה או לא טועה.  דרך אגב, זה תפקידה של הכנסת. העניין של בלמים ואיזונים בתחום המדיני-הביטחוני, גם הכלכלי, זה בעיקר תפקיד הכנסת. </w:t>
      </w:r>
    </w:p>
    <w:p w14:paraId="3106AA43" w14:textId="77777777" w:rsidR="00000000" w:rsidRDefault="00C04217">
      <w:pPr>
        <w:pStyle w:val="a0"/>
        <w:ind w:firstLine="0"/>
        <w:rPr>
          <w:rFonts w:hint="cs"/>
          <w:rtl/>
        </w:rPr>
      </w:pPr>
    </w:p>
    <w:p w14:paraId="67BE91F2" w14:textId="77777777" w:rsidR="00000000" w:rsidRDefault="00C04217">
      <w:pPr>
        <w:pStyle w:val="af0"/>
        <w:rPr>
          <w:rtl/>
        </w:rPr>
      </w:pPr>
      <w:r>
        <w:rPr>
          <w:rFonts w:hint="eastAsia"/>
          <w:rtl/>
        </w:rPr>
        <w:t>משה</w:t>
      </w:r>
      <w:r>
        <w:rPr>
          <w:rtl/>
        </w:rPr>
        <w:t xml:space="preserve"> גפני (דגל התורה):</w:t>
      </w:r>
    </w:p>
    <w:p w14:paraId="14F1E74E" w14:textId="77777777" w:rsidR="00000000" w:rsidRDefault="00C04217">
      <w:pPr>
        <w:pStyle w:val="a0"/>
        <w:rPr>
          <w:rFonts w:hint="cs"/>
          <w:rtl/>
        </w:rPr>
      </w:pPr>
    </w:p>
    <w:p w14:paraId="1F434E84" w14:textId="77777777" w:rsidR="00000000" w:rsidRDefault="00C04217">
      <w:pPr>
        <w:pStyle w:val="a0"/>
        <w:rPr>
          <w:rFonts w:hint="cs"/>
          <w:rtl/>
        </w:rPr>
      </w:pPr>
      <w:r>
        <w:rPr>
          <w:rFonts w:hint="cs"/>
          <w:rtl/>
        </w:rPr>
        <w:t xml:space="preserve">ומי צריך לתקן את הטעויות של בג"ץ? </w:t>
      </w:r>
    </w:p>
    <w:p w14:paraId="7427D3C0" w14:textId="77777777" w:rsidR="00000000" w:rsidRDefault="00C04217">
      <w:pPr>
        <w:pStyle w:val="a0"/>
        <w:rPr>
          <w:rFonts w:hint="cs"/>
          <w:rtl/>
        </w:rPr>
      </w:pPr>
    </w:p>
    <w:p w14:paraId="36F356A0" w14:textId="77777777" w:rsidR="00000000" w:rsidRDefault="00C04217">
      <w:pPr>
        <w:pStyle w:val="-"/>
        <w:rPr>
          <w:rtl/>
        </w:rPr>
      </w:pPr>
      <w:bookmarkStart w:id="71" w:name="FS000000477T21_09_2005_12_51_19C"/>
      <w:bookmarkEnd w:id="71"/>
      <w:r>
        <w:rPr>
          <w:rFonts w:hint="eastAsia"/>
          <w:rtl/>
        </w:rPr>
        <w:t>יובל</w:t>
      </w:r>
      <w:r>
        <w:rPr>
          <w:rtl/>
        </w:rPr>
        <w:t xml:space="preserve"> שטייניץ (הליכוד):</w:t>
      </w:r>
    </w:p>
    <w:p w14:paraId="304F04EE" w14:textId="77777777" w:rsidR="00000000" w:rsidRDefault="00C04217">
      <w:pPr>
        <w:pStyle w:val="a0"/>
        <w:rPr>
          <w:rFonts w:hint="cs"/>
          <w:rtl/>
        </w:rPr>
      </w:pPr>
    </w:p>
    <w:p w14:paraId="627CD8E7" w14:textId="77777777" w:rsidR="00000000" w:rsidRDefault="00C04217">
      <w:pPr>
        <w:pStyle w:val="a0"/>
        <w:rPr>
          <w:rFonts w:hint="cs"/>
          <w:rtl/>
        </w:rPr>
      </w:pPr>
      <w:r>
        <w:rPr>
          <w:rFonts w:hint="cs"/>
          <w:rtl/>
        </w:rPr>
        <w:t>זו שאלה טובה, אולי הם לא טועים אף פעם. אולי הם לא טועים?</w:t>
      </w:r>
    </w:p>
    <w:p w14:paraId="6A9A09D4" w14:textId="77777777" w:rsidR="00000000" w:rsidRDefault="00C04217">
      <w:pPr>
        <w:pStyle w:val="a0"/>
        <w:rPr>
          <w:rFonts w:hint="cs"/>
          <w:rtl/>
        </w:rPr>
      </w:pPr>
      <w:r>
        <w:rPr>
          <w:rFonts w:hint="cs"/>
          <w:rtl/>
        </w:rPr>
        <w:t xml:space="preserve"> </w:t>
      </w:r>
    </w:p>
    <w:p w14:paraId="32780A25" w14:textId="77777777" w:rsidR="00000000" w:rsidRDefault="00C04217">
      <w:pPr>
        <w:pStyle w:val="af1"/>
        <w:rPr>
          <w:rtl/>
        </w:rPr>
      </w:pPr>
      <w:r>
        <w:rPr>
          <w:rFonts w:hint="eastAsia"/>
          <w:rtl/>
        </w:rPr>
        <w:t>היו</w:t>
      </w:r>
      <w:r>
        <w:rPr>
          <w:rtl/>
        </w:rPr>
        <w:t>"ר ראובן ריבלין:</w:t>
      </w:r>
    </w:p>
    <w:p w14:paraId="4229F825" w14:textId="77777777" w:rsidR="00000000" w:rsidRDefault="00C04217">
      <w:pPr>
        <w:pStyle w:val="a0"/>
        <w:rPr>
          <w:rFonts w:hint="cs"/>
          <w:rtl/>
        </w:rPr>
      </w:pPr>
    </w:p>
    <w:p w14:paraId="5F2180F3" w14:textId="77777777" w:rsidR="00000000" w:rsidRDefault="00C04217">
      <w:pPr>
        <w:pStyle w:val="a0"/>
        <w:rPr>
          <w:rFonts w:hint="cs"/>
          <w:rtl/>
        </w:rPr>
      </w:pPr>
      <w:r>
        <w:rPr>
          <w:rFonts w:hint="cs"/>
          <w:rtl/>
        </w:rPr>
        <w:t xml:space="preserve">הכנסת יכולה לתקן. </w:t>
      </w:r>
    </w:p>
    <w:p w14:paraId="235CDE7E" w14:textId="77777777" w:rsidR="00000000" w:rsidRDefault="00C04217">
      <w:pPr>
        <w:pStyle w:val="a0"/>
        <w:ind w:firstLine="0"/>
        <w:rPr>
          <w:rFonts w:hint="cs"/>
          <w:rtl/>
        </w:rPr>
      </w:pPr>
    </w:p>
    <w:p w14:paraId="3CD0570C" w14:textId="77777777" w:rsidR="00000000" w:rsidRDefault="00C04217">
      <w:pPr>
        <w:pStyle w:val="-"/>
        <w:rPr>
          <w:rtl/>
        </w:rPr>
      </w:pPr>
      <w:bookmarkStart w:id="72" w:name="FS000000477T21_09_2005_13_23_33C"/>
      <w:bookmarkEnd w:id="72"/>
      <w:r>
        <w:rPr>
          <w:rFonts w:hint="eastAsia"/>
          <w:rtl/>
        </w:rPr>
        <w:t>יובל</w:t>
      </w:r>
      <w:r>
        <w:rPr>
          <w:rtl/>
        </w:rPr>
        <w:t xml:space="preserve"> שטייניץ (הליכוד):</w:t>
      </w:r>
    </w:p>
    <w:p w14:paraId="1FA847F2" w14:textId="77777777" w:rsidR="00000000" w:rsidRDefault="00C04217">
      <w:pPr>
        <w:pStyle w:val="a0"/>
        <w:rPr>
          <w:rFonts w:hint="cs"/>
          <w:rtl/>
        </w:rPr>
      </w:pPr>
    </w:p>
    <w:p w14:paraId="15DCC790" w14:textId="77777777" w:rsidR="00000000" w:rsidRDefault="00C04217">
      <w:pPr>
        <w:pStyle w:val="a0"/>
        <w:rPr>
          <w:rFonts w:hint="cs"/>
          <w:rtl/>
        </w:rPr>
      </w:pPr>
      <w:r>
        <w:rPr>
          <w:rFonts w:hint="cs"/>
          <w:rtl/>
        </w:rPr>
        <w:t>ברשותך, חבר הכנסת לפיד, מאחר שהערת, אני רוצה להזכיר לך, גם אם בבג"ץ יושבים אנשים מעולים, חכמים, צדיקים, מושלמים, בניגוד אלינו - אנ</w:t>
      </w:r>
      <w:r>
        <w:rPr>
          <w:rFonts w:hint="cs"/>
          <w:rtl/>
        </w:rPr>
        <w:t>חנו לא מושלמים, אנחנו מלאי פגמים, אנחנו לא תמיד הכי חכמים, אנחנו  לא תמיד הכי טהורים וישרים -  עדיין בדמוקרטיה נבחרי ציבור הם המכריעים. נכון שאפלטון, לפני 2,400 שנה, התנגד לדמוקרטיה. הוא אמר, בדמוקרטיה לא תמיד הטובים ביותר, המשובחים ביותר, החכמים ביותר, הצ</w:t>
      </w:r>
      <w:r>
        <w:rPr>
          <w:rFonts w:hint="cs"/>
          <w:rtl/>
        </w:rPr>
        <w:t xml:space="preserve">דיקים ביותר נבחרים להוביל את  החברה והמדינה. הוא הציע שלטון של מועצת חכמים, טוטליטרית, שתבחר את החכמים הבאים אחריה. אפלטון דיבר על מועצת גדולי הפילוסופים, שתשלוט במדינה באורח בלתי דמוקרטי. </w:t>
      </w:r>
    </w:p>
    <w:p w14:paraId="51E09F13" w14:textId="77777777" w:rsidR="00000000" w:rsidRDefault="00C04217">
      <w:pPr>
        <w:pStyle w:val="a0"/>
        <w:ind w:firstLine="0"/>
        <w:rPr>
          <w:rFonts w:hint="cs"/>
          <w:rtl/>
        </w:rPr>
      </w:pPr>
    </w:p>
    <w:p w14:paraId="31438BD9" w14:textId="77777777" w:rsidR="00000000" w:rsidRDefault="00C04217">
      <w:pPr>
        <w:pStyle w:val="af1"/>
        <w:rPr>
          <w:rtl/>
        </w:rPr>
      </w:pPr>
      <w:r>
        <w:rPr>
          <w:rFonts w:hint="eastAsia"/>
          <w:rtl/>
        </w:rPr>
        <w:t>היו</w:t>
      </w:r>
      <w:r>
        <w:rPr>
          <w:rtl/>
        </w:rPr>
        <w:t>"ר ראובן ריבלין:</w:t>
      </w:r>
    </w:p>
    <w:p w14:paraId="0758C58C" w14:textId="77777777" w:rsidR="00000000" w:rsidRDefault="00C04217">
      <w:pPr>
        <w:pStyle w:val="a0"/>
        <w:rPr>
          <w:rFonts w:hint="cs"/>
          <w:rtl/>
        </w:rPr>
      </w:pPr>
    </w:p>
    <w:p w14:paraId="739F4ACC" w14:textId="77777777" w:rsidR="00000000" w:rsidRDefault="00C04217">
      <w:pPr>
        <w:pStyle w:val="a0"/>
        <w:rPr>
          <w:rFonts w:hint="cs"/>
          <w:rtl/>
        </w:rPr>
      </w:pPr>
      <w:r>
        <w:rPr>
          <w:rFonts w:hint="cs"/>
          <w:rtl/>
        </w:rPr>
        <w:t>חבר הכנסת לפיד לא מסכים כל כך עם אפלטון לגבי</w:t>
      </w:r>
      <w:r>
        <w:rPr>
          <w:rFonts w:hint="cs"/>
          <w:rtl/>
        </w:rPr>
        <w:t xml:space="preserve"> הפילוסופים, אבל הוא מסכים אתו בעיקרון. </w:t>
      </w:r>
    </w:p>
    <w:p w14:paraId="41056421" w14:textId="77777777" w:rsidR="00000000" w:rsidRDefault="00C04217">
      <w:pPr>
        <w:pStyle w:val="a0"/>
        <w:rPr>
          <w:rFonts w:hint="cs"/>
          <w:rtl/>
        </w:rPr>
      </w:pPr>
    </w:p>
    <w:p w14:paraId="06DF0EBF" w14:textId="77777777" w:rsidR="00000000" w:rsidRDefault="00C04217">
      <w:pPr>
        <w:pStyle w:val="-"/>
        <w:rPr>
          <w:rtl/>
        </w:rPr>
      </w:pPr>
      <w:bookmarkStart w:id="73" w:name="FS000000477T21_09_2005_12_52_24C"/>
      <w:bookmarkEnd w:id="73"/>
      <w:r>
        <w:rPr>
          <w:rFonts w:hint="eastAsia"/>
          <w:rtl/>
        </w:rPr>
        <w:t>יובל</w:t>
      </w:r>
      <w:r>
        <w:rPr>
          <w:rtl/>
        </w:rPr>
        <w:t xml:space="preserve"> שטייניץ (הליכוד):</w:t>
      </w:r>
    </w:p>
    <w:p w14:paraId="3645772D" w14:textId="77777777" w:rsidR="00000000" w:rsidRDefault="00C04217">
      <w:pPr>
        <w:pStyle w:val="a0"/>
        <w:rPr>
          <w:rFonts w:hint="cs"/>
          <w:rtl/>
        </w:rPr>
      </w:pPr>
    </w:p>
    <w:p w14:paraId="21F9BF42" w14:textId="77777777" w:rsidR="00000000" w:rsidRDefault="00C04217">
      <w:pPr>
        <w:pStyle w:val="a0"/>
        <w:rPr>
          <w:rFonts w:hint="cs"/>
          <w:rtl/>
        </w:rPr>
      </w:pPr>
      <w:r>
        <w:rPr>
          <w:rFonts w:hint="cs"/>
          <w:rtl/>
        </w:rPr>
        <w:t xml:space="preserve">גם אני, למרות אהבתי וחיבתי לפילוסופים, אני מעדיף את הדמוקרטיה על כל מגרעותיה. אבל, אני רוצה להגיד לך, חבר הכנסת לפיד, יש היום בישראל שני תחליפים, ויש נתחים בציבור שתומכים בשני התחליפים האלה </w:t>
      </w:r>
      <w:r>
        <w:rPr>
          <w:rFonts w:hint="cs"/>
          <w:rtl/>
        </w:rPr>
        <w:t xml:space="preserve">שיבואו במקום הממשלה והכנסת. במקום מועצת גדולי הפילוסופים שתריץ את המדינה בחוכמה, בשכל ובצדק, שעליה חשב אפלטון - באופן לא דמוקרטי, כמובן, כי בדמוקרטיה לא תמיד בוחרים את הפילוסופים - יש ציבור שמעדיף את מועצת גדולי התורה, שתנהל אולי את המדינה יותר ויותר, ויש </w:t>
      </w:r>
      <w:r>
        <w:rPr>
          <w:rFonts w:hint="cs"/>
          <w:rtl/>
        </w:rPr>
        <w:t xml:space="preserve">ציבור אחר שמעדיף את מועצת גדולי המשפט, שיושבים בבית-המשפט העליון, שתנהל את המדינה יותר ויותר, בגלל המגרעות של הכנסת או של הממשלה. </w:t>
      </w:r>
    </w:p>
    <w:p w14:paraId="052B0C84" w14:textId="77777777" w:rsidR="00000000" w:rsidRDefault="00C04217">
      <w:pPr>
        <w:pStyle w:val="a0"/>
        <w:rPr>
          <w:rFonts w:hint="cs"/>
          <w:rtl/>
        </w:rPr>
      </w:pPr>
    </w:p>
    <w:p w14:paraId="5F8BC6A5" w14:textId="77777777" w:rsidR="00000000" w:rsidRDefault="00C04217">
      <w:pPr>
        <w:pStyle w:val="af0"/>
        <w:rPr>
          <w:rtl/>
        </w:rPr>
      </w:pPr>
      <w:r>
        <w:rPr>
          <w:rFonts w:hint="eastAsia"/>
          <w:rtl/>
        </w:rPr>
        <w:t>משה</w:t>
      </w:r>
      <w:r>
        <w:rPr>
          <w:rtl/>
        </w:rPr>
        <w:t xml:space="preserve"> גפני (דגל התורה):</w:t>
      </w:r>
    </w:p>
    <w:p w14:paraId="1050859B" w14:textId="77777777" w:rsidR="00000000" w:rsidRDefault="00C04217">
      <w:pPr>
        <w:pStyle w:val="a0"/>
        <w:rPr>
          <w:rFonts w:hint="cs"/>
          <w:rtl/>
        </w:rPr>
      </w:pPr>
    </w:p>
    <w:p w14:paraId="7C2240BB" w14:textId="77777777" w:rsidR="00000000" w:rsidRDefault="00C04217">
      <w:pPr>
        <w:pStyle w:val="a0"/>
        <w:rPr>
          <w:rFonts w:hint="cs"/>
          <w:rtl/>
        </w:rPr>
      </w:pPr>
      <w:r>
        <w:rPr>
          <w:rFonts w:hint="cs"/>
          <w:rtl/>
        </w:rPr>
        <w:t xml:space="preserve">להבדיל. </w:t>
      </w:r>
    </w:p>
    <w:p w14:paraId="491A3354" w14:textId="77777777" w:rsidR="00000000" w:rsidRDefault="00C04217">
      <w:pPr>
        <w:pStyle w:val="a0"/>
        <w:rPr>
          <w:rFonts w:hint="cs"/>
          <w:rtl/>
        </w:rPr>
      </w:pPr>
    </w:p>
    <w:p w14:paraId="0D2FFEDA" w14:textId="77777777" w:rsidR="00000000" w:rsidRDefault="00C04217">
      <w:pPr>
        <w:pStyle w:val="-"/>
        <w:rPr>
          <w:rtl/>
        </w:rPr>
      </w:pPr>
      <w:bookmarkStart w:id="74" w:name="FS000000477T21_09_2005_12_53_19C"/>
      <w:bookmarkEnd w:id="74"/>
      <w:r>
        <w:rPr>
          <w:rFonts w:hint="eastAsia"/>
          <w:rtl/>
        </w:rPr>
        <w:t>יובל</w:t>
      </w:r>
      <w:r>
        <w:rPr>
          <w:rtl/>
        </w:rPr>
        <w:t xml:space="preserve"> שטייניץ (הליכוד):</w:t>
      </w:r>
    </w:p>
    <w:p w14:paraId="0550A2CD" w14:textId="77777777" w:rsidR="00000000" w:rsidRDefault="00C04217">
      <w:pPr>
        <w:pStyle w:val="a0"/>
        <w:rPr>
          <w:rFonts w:hint="cs"/>
          <w:rtl/>
        </w:rPr>
      </w:pPr>
    </w:p>
    <w:p w14:paraId="01824F65" w14:textId="77777777" w:rsidR="00000000" w:rsidRDefault="00C04217">
      <w:pPr>
        <w:pStyle w:val="a0"/>
        <w:rPr>
          <w:rFonts w:hint="cs"/>
          <w:rtl/>
        </w:rPr>
      </w:pPr>
      <w:r>
        <w:rPr>
          <w:rFonts w:hint="cs"/>
          <w:rtl/>
        </w:rPr>
        <w:t>עם כל הכבוד שאני רוחש, ויש כבוד, גם למועצת גדולי התורה או חכמי התור</w:t>
      </w:r>
      <w:r>
        <w:rPr>
          <w:rFonts w:hint="cs"/>
          <w:rtl/>
        </w:rPr>
        <w:t>ה, גם למועצת גדולי המשפט או חכמי המשפט. איך אמר צ'רצ'יל? דמוקרטיה, שיטה גרועה, הבעיה, שכל השאר גרועות ממנה. בנושא הזה אני מעדיף לא לקבל את הפילוסופיה של אפלטון, שבדרך כלל מאוד מקובלת עלי, אלא להעדיף את הדמוקרטיה על כל פגמיה, במקום מועצת גדולי הפילוסופים או</w:t>
      </w:r>
      <w:r>
        <w:rPr>
          <w:rFonts w:hint="cs"/>
          <w:rtl/>
        </w:rPr>
        <w:t xml:space="preserve"> מועצת גדולי התורה או מועצת גדולי המשפט. </w:t>
      </w:r>
    </w:p>
    <w:p w14:paraId="7F2C7CA7" w14:textId="77777777" w:rsidR="00000000" w:rsidRDefault="00C04217">
      <w:pPr>
        <w:pStyle w:val="a0"/>
        <w:ind w:firstLine="0"/>
        <w:rPr>
          <w:rFonts w:hint="cs"/>
          <w:rtl/>
        </w:rPr>
      </w:pPr>
    </w:p>
    <w:p w14:paraId="68B6FDE4" w14:textId="77777777" w:rsidR="00000000" w:rsidRDefault="00C04217">
      <w:pPr>
        <w:pStyle w:val="a0"/>
        <w:rPr>
          <w:rFonts w:hint="cs"/>
          <w:rtl/>
        </w:rPr>
      </w:pPr>
      <w:r>
        <w:rPr>
          <w:rFonts w:hint="cs"/>
          <w:rtl/>
        </w:rPr>
        <w:t>ועכשיו, כדי לסיים את העניין הזה, אדוני היושב-ראש, יש דבר אחד שלא הבנתי בבג"ץ אלפי-מנשה. בבג"צים שהוגשו נגד הפינוי של גוש-קטיף, נגד פינוי 9,000 יהודים, אזרחי ישראל נאמנים, מבתיהם, נגד הריסת קהילותיהם ויישוביהם, בג"</w:t>
      </w:r>
      <w:r>
        <w:rPr>
          <w:rFonts w:hint="cs"/>
          <w:rtl/>
        </w:rPr>
        <w:t xml:space="preserve">ץ לא התערב. הוא קבע שאם הממשלה חושבת שמבחינת שיקולים של ביטחון לאומי, שיקולים מדיניים או ביטחוניים, נכון לפנות את חבל-עזה, מותר לשם כך גם לעשות את המעשה הזה </w:t>
      </w:r>
      <w:r>
        <w:rPr>
          <w:rFonts w:hint="eastAsia"/>
          <w:rtl/>
        </w:rPr>
        <w:t>–</w:t>
      </w:r>
      <w:r>
        <w:rPr>
          <w:rFonts w:hint="cs"/>
          <w:rtl/>
        </w:rPr>
        <w:t xml:space="preserve"> שתמכתי בו, אבל אין ספק שהוא מעשה קשה, מעשה נורא </w:t>
      </w:r>
      <w:r>
        <w:rPr>
          <w:rFonts w:hint="eastAsia"/>
          <w:rtl/>
        </w:rPr>
        <w:t>–</w:t>
      </w:r>
      <w:r>
        <w:rPr>
          <w:rFonts w:hint="cs"/>
          <w:rtl/>
        </w:rPr>
        <w:t xml:space="preserve"> לעקור 9,000 איש מבתיהם ומקהילותיהם ולשכנם במקום</w:t>
      </w:r>
      <w:r>
        <w:rPr>
          <w:rFonts w:hint="cs"/>
          <w:rtl/>
        </w:rPr>
        <w:t xml:space="preserve"> אחר. </w:t>
      </w:r>
    </w:p>
    <w:p w14:paraId="4F36F682" w14:textId="77777777" w:rsidR="00000000" w:rsidRDefault="00C04217">
      <w:pPr>
        <w:pStyle w:val="a0"/>
        <w:rPr>
          <w:rFonts w:hint="cs"/>
          <w:rtl/>
        </w:rPr>
      </w:pPr>
    </w:p>
    <w:p w14:paraId="0A9BBB89" w14:textId="77777777" w:rsidR="00000000" w:rsidRDefault="00C04217">
      <w:pPr>
        <w:pStyle w:val="a0"/>
        <w:rPr>
          <w:rFonts w:hint="cs"/>
          <w:rtl/>
        </w:rPr>
      </w:pPr>
      <w:r>
        <w:rPr>
          <w:rFonts w:hint="cs"/>
          <w:rtl/>
        </w:rPr>
        <w:t xml:space="preserve">עכשיו אגיד לך מה אני לא מבין. בבג"ץ אלפי-מנשה דובר על 3,000 איש שהם לא אזרחים </w:t>
      </w:r>
      <w:r>
        <w:rPr>
          <w:rFonts w:hint="eastAsia"/>
          <w:rtl/>
        </w:rPr>
        <w:t>–</w:t>
      </w:r>
      <w:r>
        <w:rPr>
          <w:rFonts w:hint="cs"/>
          <w:rtl/>
        </w:rPr>
        <w:t xml:space="preserve"> לא אזרחי ישראל אבל תושבים ערבים, שהגדר פגעה באיכות חייהם. לא דובר על עקירתם או על פינוים. אמרו שמשיקולי ביטחון הגדר תעבור בתוואי כזה, שבגללו חייהם ישובשו, ויהיו על זה פ</w:t>
      </w:r>
      <w:r>
        <w:rPr>
          <w:rFonts w:hint="cs"/>
          <w:rtl/>
        </w:rPr>
        <w:t xml:space="preserve">יצויים. איך יכול להיות שמשיקולי ביטחון לאומי </w:t>
      </w:r>
      <w:r>
        <w:rPr>
          <w:rFonts w:hint="eastAsia"/>
          <w:rtl/>
        </w:rPr>
        <w:t>–</w:t>
      </w:r>
      <w:r>
        <w:rPr>
          <w:rFonts w:hint="cs"/>
          <w:rtl/>
        </w:rPr>
        <w:t xml:space="preserve"> קבע בג"ץ </w:t>
      </w:r>
      <w:r>
        <w:rPr>
          <w:rFonts w:hint="eastAsia"/>
          <w:rtl/>
        </w:rPr>
        <w:t>–</w:t>
      </w:r>
      <w:r>
        <w:rPr>
          <w:rFonts w:hint="cs"/>
          <w:rtl/>
        </w:rPr>
        <w:t xml:space="preserve"> אפשר לעקור 9,000 מאזרחי ישראל, יהודים, מבתיהם, אבל אי-אפשר לבנות גדר, שלא עוקרת אלא רק מכבידה את שגרת חייהם היומיומית של 3,000 פלסטינים, שבכל זאת, עם כל הכבוד, אינם אזרחי ישראל, ומחויבותנו להם פחותה</w:t>
      </w:r>
      <w:r>
        <w:rPr>
          <w:rFonts w:hint="cs"/>
          <w:rtl/>
        </w:rPr>
        <w:t xml:space="preserve"> מזו שלאזרחי ישראל?</w:t>
      </w:r>
    </w:p>
    <w:p w14:paraId="1376363D" w14:textId="77777777" w:rsidR="00000000" w:rsidRDefault="00C04217">
      <w:pPr>
        <w:pStyle w:val="a0"/>
        <w:rPr>
          <w:rFonts w:hint="cs"/>
          <w:rtl/>
        </w:rPr>
      </w:pPr>
    </w:p>
    <w:p w14:paraId="390B6FDE" w14:textId="77777777" w:rsidR="00000000" w:rsidRDefault="00C04217">
      <w:pPr>
        <w:pStyle w:val="af1"/>
        <w:rPr>
          <w:rtl/>
        </w:rPr>
      </w:pPr>
      <w:r>
        <w:rPr>
          <w:rFonts w:hint="eastAsia"/>
          <w:rtl/>
        </w:rPr>
        <w:t>היו</w:t>
      </w:r>
      <w:r>
        <w:rPr>
          <w:rtl/>
        </w:rPr>
        <w:t>"ר ראובן ריבלין:</w:t>
      </w:r>
    </w:p>
    <w:p w14:paraId="06CF69D9" w14:textId="77777777" w:rsidR="00000000" w:rsidRDefault="00C04217">
      <w:pPr>
        <w:pStyle w:val="a0"/>
        <w:rPr>
          <w:rFonts w:hint="cs"/>
          <w:rtl/>
        </w:rPr>
      </w:pPr>
    </w:p>
    <w:p w14:paraId="5E1C6746" w14:textId="77777777" w:rsidR="00000000" w:rsidRDefault="00C04217">
      <w:pPr>
        <w:pStyle w:val="a0"/>
        <w:rPr>
          <w:rFonts w:hint="cs"/>
          <w:rtl/>
        </w:rPr>
      </w:pPr>
      <w:r>
        <w:rPr>
          <w:rFonts w:hint="cs"/>
          <w:rtl/>
        </w:rPr>
        <w:t>לפי החוק הבין-לאומי יש לנו אחריות כלפיהם.</w:t>
      </w:r>
    </w:p>
    <w:p w14:paraId="02B2C02D" w14:textId="77777777" w:rsidR="00000000" w:rsidRDefault="00C04217">
      <w:pPr>
        <w:pStyle w:val="a0"/>
        <w:rPr>
          <w:rFonts w:hint="cs"/>
          <w:rtl/>
        </w:rPr>
      </w:pPr>
    </w:p>
    <w:p w14:paraId="1E83265D" w14:textId="77777777" w:rsidR="00000000" w:rsidRDefault="00C04217">
      <w:pPr>
        <w:pStyle w:val="-"/>
        <w:rPr>
          <w:rtl/>
        </w:rPr>
      </w:pPr>
      <w:bookmarkStart w:id="75" w:name="FS000000477T21_09_2005_13_58_58C"/>
      <w:bookmarkEnd w:id="75"/>
      <w:r>
        <w:rPr>
          <w:rFonts w:hint="eastAsia"/>
          <w:rtl/>
        </w:rPr>
        <w:t>יובל</w:t>
      </w:r>
      <w:r>
        <w:rPr>
          <w:rtl/>
        </w:rPr>
        <w:t xml:space="preserve"> שטייניץ (הליכוד):</w:t>
      </w:r>
    </w:p>
    <w:p w14:paraId="2863711D" w14:textId="77777777" w:rsidR="00000000" w:rsidRDefault="00C04217">
      <w:pPr>
        <w:pStyle w:val="a0"/>
        <w:rPr>
          <w:rFonts w:hint="cs"/>
          <w:rtl/>
        </w:rPr>
      </w:pPr>
    </w:p>
    <w:p w14:paraId="09F74047" w14:textId="77777777" w:rsidR="00000000" w:rsidRDefault="00C04217">
      <w:pPr>
        <w:pStyle w:val="a0"/>
        <w:rPr>
          <w:rFonts w:hint="cs"/>
          <w:rtl/>
        </w:rPr>
      </w:pPr>
      <w:r>
        <w:rPr>
          <w:rFonts w:hint="cs"/>
          <w:rtl/>
        </w:rPr>
        <w:t>אבל ודאי שגם כלפי אזרחינו שלנו.</w:t>
      </w:r>
    </w:p>
    <w:p w14:paraId="6D6995FE" w14:textId="77777777" w:rsidR="00000000" w:rsidRDefault="00C04217">
      <w:pPr>
        <w:pStyle w:val="a0"/>
        <w:rPr>
          <w:rFonts w:hint="cs"/>
          <w:rtl/>
        </w:rPr>
      </w:pPr>
    </w:p>
    <w:p w14:paraId="06AC25F1" w14:textId="77777777" w:rsidR="00000000" w:rsidRDefault="00C04217">
      <w:pPr>
        <w:pStyle w:val="af1"/>
        <w:rPr>
          <w:rtl/>
        </w:rPr>
      </w:pPr>
      <w:r>
        <w:rPr>
          <w:rFonts w:hint="eastAsia"/>
          <w:rtl/>
        </w:rPr>
        <w:t>היו</w:t>
      </w:r>
      <w:r>
        <w:rPr>
          <w:rtl/>
        </w:rPr>
        <w:t>"ר ראובן ריבלין:</w:t>
      </w:r>
    </w:p>
    <w:p w14:paraId="15383AFC" w14:textId="77777777" w:rsidR="00000000" w:rsidRDefault="00C04217">
      <w:pPr>
        <w:pStyle w:val="a0"/>
        <w:rPr>
          <w:rFonts w:hint="cs"/>
          <w:rtl/>
        </w:rPr>
      </w:pPr>
    </w:p>
    <w:p w14:paraId="293BA460" w14:textId="77777777" w:rsidR="00000000" w:rsidRDefault="00C04217">
      <w:pPr>
        <w:pStyle w:val="a0"/>
        <w:rPr>
          <w:rFonts w:hint="cs"/>
          <w:rtl/>
        </w:rPr>
      </w:pPr>
      <w:r>
        <w:rPr>
          <w:rFonts w:hint="cs"/>
          <w:rtl/>
        </w:rPr>
        <w:t>ודאי וודאי.</w:t>
      </w:r>
    </w:p>
    <w:p w14:paraId="701DADA5" w14:textId="77777777" w:rsidR="00000000" w:rsidRDefault="00C04217">
      <w:pPr>
        <w:pStyle w:val="a0"/>
        <w:rPr>
          <w:rFonts w:hint="cs"/>
          <w:rtl/>
        </w:rPr>
      </w:pPr>
    </w:p>
    <w:p w14:paraId="3D9B8AAD" w14:textId="77777777" w:rsidR="00000000" w:rsidRDefault="00C04217">
      <w:pPr>
        <w:pStyle w:val="-"/>
        <w:rPr>
          <w:rtl/>
        </w:rPr>
      </w:pPr>
      <w:bookmarkStart w:id="76" w:name="FS000000477T21_09_2005_13_59_14C"/>
      <w:bookmarkEnd w:id="76"/>
      <w:r>
        <w:rPr>
          <w:rFonts w:hint="eastAsia"/>
          <w:rtl/>
        </w:rPr>
        <w:t>יובל</w:t>
      </w:r>
      <w:r>
        <w:rPr>
          <w:rtl/>
        </w:rPr>
        <w:t xml:space="preserve"> שטייניץ (הליכוד):</w:t>
      </w:r>
    </w:p>
    <w:p w14:paraId="1323F2E1" w14:textId="77777777" w:rsidR="00000000" w:rsidRDefault="00C04217">
      <w:pPr>
        <w:pStyle w:val="a0"/>
        <w:rPr>
          <w:rFonts w:hint="cs"/>
          <w:rtl/>
        </w:rPr>
      </w:pPr>
    </w:p>
    <w:p w14:paraId="65296805" w14:textId="77777777" w:rsidR="00000000" w:rsidRDefault="00C04217">
      <w:pPr>
        <w:pStyle w:val="a0"/>
        <w:rPr>
          <w:rFonts w:hint="cs"/>
          <w:rtl/>
        </w:rPr>
      </w:pPr>
      <w:r>
        <w:rPr>
          <w:rFonts w:hint="cs"/>
          <w:rtl/>
        </w:rPr>
        <w:t>לכן אני מתפלא, כיצד אפשר להחליט שמשיקולי ביטחון לאומי אפ</w:t>
      </w:r>
      <w:r>
        <w:rPr>
          <w:rFonts w:hint="cs"/>
          <w:rtl/>
        </w:rPr>
        <w:t>שר לעקור 9,000 יהודים מבתיהם, ולא רק שאי-אפשר להזיז 3,000 פלסטינים, אפילו אי-אפשר לבנות גדר שמקשה עליהם את החיים היומיומיים. על פניו זה נראה כמו אפליה גזעית נגד יהודים ונגד זכויות יהודים, שבאלה אפשר לפגוע יותר בקלות מאשר בזכויות של פלסטינים. אולי כבודו יסב</w:t>
      </w:r>
      <w:r>
        <w:rPr>
          <w:rFonts w:hint="cs"/>
          <w:rtl/>
        </w:rPr>
        <w:t>יר לי את ההיגיון המצרפי שבשתי ההחלטות יחד, כי אני עד היום לא הצלחתי להבין את ההיגיון של בג"ץ. תודה רבה.</w:t>
      </w:r>
    </w:p>
    <w:p w14:paraId="00887032" w14:textId="77777777" w:rsidR="00000000" w:rsidRDefault="00C04217">
      <w:pPr>
        <w:pStyle w:val="af1"/>
        <w:rPr>
          <w:rFonts w:hint="cs"/>
          <w:rtl/>
        </w:rPr>
      </w:pPr>
    </w:p>
    <w:p w14:paraId="0D44E29E" w14:textId="77777777" w:rsidR="00000000" w:rsidRDefault="00C04217">
      <w:pPr>
        <w:pStyle w:val="af1"/>
        <w:rPr>
          <w:rtl/>
        </w:rPr>
      </w:pPr>
      <w:r>
        <w:rPr>
          <w:rtl/>
        </w:rPr>
        <w:t>היו"ר ראובן ריבלין:</w:t>
      </w:r>
    </w:p>
    <w:p w14:paraId="26B68092" w14:textId="77777777" w:rsidR="00000000" w:rsidRDefault="00C04217">
      <w:pPr>
        <w:pStyle w:val="a0"/>
        <w:rPr>
          <w:rtl/>
        </w:rPr>
      </w:pPr>
    </w:p>
    <w:p w14:paraId="426F36B8" w14:textId="77777777" w:rsidR="00000000" w:rsidRDefault="00C04217">
      <w:pPr>
        <w:pStyle w:val="a0"/>
        <w:rPr>
          <w:rFonts w:hint="cs"/>
          <w:rtl/>
        </w:rPr>
      </w:pPr>
      <w:r>
        <w:rPr>
          <w:rFonts w:hint="cs"/>
          <w:rtl/>
        </w:rPr>
        <w:t>אני לא מסכים עם ההחלטות, אבל אני חושב שאין השלכה בכלל מעניין לעניין. פה בג"ץ אמר: אני אומר שהחומה באה כדי למנוע פגיעה באזרחי ישראל</w:t>
      </w:r>
      <w:r>
        <w:rPr>
          <w:rFonts w:hint="cs"/>
          <w:rtl/>
        </w:rPr>
        <w:t xml:space="preserve"> ובתושביה, דבר שהוא לא רק זכותה של ממשלה אלא חובתה, ויחד עם זה, בג"ץ אומר כאן שאפשר להשיג את אותה מטרה </w:t>
      </w:r>
      <w:r>
        <w:rPr>
          <w:rFonts w:hint="eastAsia"/>
          <w:rtl/>
        </w:rPr>
        <w:t>–</w:t>
      </w:r>
      <w:r>
        <w:rPr>
          <w:rFonts w:hint="cs"/>
          <w:rtl/>
        </w:rPr>
        <w:t xml:space="preserve"> שהרי הגדר היא לא גדר פוליטית, היא לא גדר מדינית, אלא גדר ביטחונית </w:t>
      </w:r>
      <w:r>
        <w:rPr>
          <w:rFonts w:hint="eastAsia"/>
          <w:rtl/>
        </w:rPr>
        <w:t>–</w:t>
      </w:r>
      <w:r>
        <w:rPr>
          <w:rFonts w:hint="cs"/>
          <w:rtl/>
        </w:rPr>
        <w:t xml:space="preserve"> בסלילת כביש, במציאת פתרון שיביא לתוצאה שהממשלה התכוונה לה, וגם יאפשר להגן. שלא תהיה</w:t>
      </w:r>
      <w:r>
        <w:rPr>
          <w:rFonts w:hint="cs"/>
          <w:rtl/>
        </w:rPr>
        <w:t xml:space="preserve"> אי-הבנה, אין להבדיל בין אזרחים לאזרחים ובין אזרחים ללא-אזרחים, כי כל האנשים שנמצאים בשטח הנתון לשליטת ישראל </w:t>
      </w:r>
      <w:r>
        <w:rPr>
          <w:rFonts w:hint="eastAsia"/>
          <w:rtl/>
        </w:rPr>
        <w:t>–</w:t>
      </w:r>
      <w:r>
        <w:rPr>
          <w:rFonts w:hint="cs"/>
          <w:rtl/>
        </w:rPr>
        <w:t xml:space="preserve"> על-פי החוקים הבין-לאומיים חובתנו לדאוג לכל הנושאים שקשורים לחייהם.</w:t>
      </w:r>
    </w:p>
    <w:p w14:paraId="3F931297" w14:textId="77777777" w:rsidR="00000000" w:rsidRDefault="00C04217">
      <w:pPr>
        <w:pStyle w:val="a0"/>
        <w:rPr>
          <w:rFonts w:hint="cs"/>
          <w:rtl/>
        </w:rPr>
      </w:pPr>
    </w:p>
    <w:p w14:paraId="083CEFA5" w14:textId="77777777" w:rsidR="00000000" w:rsidRDefault="00C04217">
      <w:pPr>
        <w:pStyle w:val="-"/>
        <w:rPr>
          <w:rtl/>
        </w:rPr>
      </w:pPr>
      <w:bookmarkStart w:id="77" w:name="FS000000477T21_09_2005_14_05_37C"/>
      <w:bookmarkEnd w:id="77"/>
      <w:r>
        <w:rPr>
          <w:rFonts w:hint="eastAsia"/>
          <w:rtl/>
        </w:rPr>
        <w:t>יובל</w:t>
      </w:r>
      <w:r>
        <w:rPr>
          <w:rtl/>
        </w:rPr>
        <w:t xml:space="preserve"> שטייניץ (הליכוד):</w:t>
      </w:r>
    </w:p>
    <w:p w14:paraId="24C236AE" w14:textId="77777777" w:rsidR="00000000" w:rsidRDefault="00C04217">
      <w:pPr>
        <w:pStyle w:val="a0"/>
        <w:rPr>
          <w:rFonts w:hint="cs"/>
          <w:rtl/>
        </w:rPr>
      </w:pPr>
    </w:p>
    <w:p w14:paraId="49B86B5B" w14:textId="77777777" w:rsidR="00000000" w:rsidRDefault="00C04217">
      <w:pPr>
        <w:pStyle w:val="a0"/>
        <w:rPr>
          <w:rFonts w:hint="cs"/>
          <w:rtl/>
        </w:rPr>
      </w:pPr>
      <w:r>
        <w:rPr>
          <w:rFonts w:hint="cs"/>
          <w:rtl/>
        </w:rPr>
        <w:t>לא אתפלמס אתך. אין ספק שיש צדק מסוים בדבריך, ועדיין ת</w:t>
      </w:r>
      <w:r>
        <w:rPr>
          <w:rFonts w:hint="cs"/>
          <w:rtl/>
        </w:rPr>
        <w:t>וואי הגדר נקבע מלכתחילה משיקולים ביטחוניים כתוואי הטוב ביותר, וכאן פגעו בשיקולים האלה לטובת רווחתם של האזרחים הפלסטינים, שכנראה קודמת במידת-מה לחלק מהשיקולים האחרים.</w:t>
      </w:r>
    </w:p>
    <w:p w14:paraId="42FB5A19" w14:textId="77777777" w:rsidR="00000000" w:rsidRDefault="00C04217">
      <w:pPr>
        <w:pStyle w:val="a0"/>
        <w:rPr>
          <w:rFonts w:hint="cs"/>
          <w:rtl/>
        </w:rPr>
      </w:pPr>
    </w:p>
    <w:p w14:paraId="3FBC5B55" w14:textId="77777777" w:rsidR="00000000" w:rsidRDefault="00C04217">
      <w:pPr>
        <w:pStyle w:val="af1"/>
        <w:rPr>
          <w:rtl/>
        </w:rPr>
      </w:pPr>
      <w:r>
        <w:rPr>
          <w:rFonts w:hint="eastAsia"/>
          <w:rtl/>
        </w:rPr>
        <w:t>היו</w:t>
      </w:r>
      <w:r>
        <w:rPr>
          <w:rtl/>
        </w:rPr>
        <w:t>"ר ראובן ריבלין:</w:t>
      </w:r>
    </w:p>
    <w:p w14:paraId="38089516" w14:textId="77777777" w:rsidR="00000000" w:rsidRDefault="00C04217">
      <w:pPr>
        <w:pStyle w:val="a0"/>
        <w:rPr>
          <w:rFonts w:hint="cs"/>
          <w:rtl/>
        </w:rPr>
      </w:pPr>
    </w:p>
    <w:p w14:paraId="3C4C323A" w14:textId="77777777" w:rsidR="00000000" w:rsidRDefault="00C04217">
      <w:pPr>
        <w:pStyle w:val="a0"/>
        <w:rPr>
          <w:rFonts w:hint="cs"/>
          <w:rtl/>
        </w:rPr>
      </w:pPr>
      <w:r>
        <w:rPr>
          <w:rFonts w:hint="cs"/>
          <w:rtl/>
        </w:rPr>
        <w:t>אני לא רוצה להביע את דעתי, אתה רק שאלת אותי על הנושא העיוני. תודה רב</w:t>
      </w:r>
      <w:r>
        <w:rPr>
          <w:rFonts w:hint="cs"/>
          <w:rtl/>
        </w:rPr>
        <w:t>ה.</w:t>
      </w:r>
    </w:p>
    <w:p w14:paraId="522FAE9D" w14:textId="77777777" w:rsidR="00000000" w:rsidRDefault="00C04217">
      <w:pPr>
        <w:pStyle w:val="a0"/>
        <w:rPr>
          <w:rFonts w:hint="cs"/>
          <w:rtl/>
        </w:rPr>
      </w:pPr>
    </w:p>
    <w:p w14:paraId="0A4AAB2F" w14:textId="77777777" w:rsidR="00000000" w:rsidRDefault="00C04217">
      <w:pPr>
        <w:pStyle w:val="-"/>
        <w:rPr>
          <w:rtl/>
        </w:rPr>
      </w:pPr>
      <w:bookmarkStart w:id="78" w:name="FS000000477T21_09_2005_14_07_05C"/>
      <w:bookmarkEnd w:id="78"/>
      <w:r>
        <w:rPr>
          <w:rFonts w:hint="eastAsia"/>
          <w:rtl/>
        </w:rPr>
        <w:t>יובל</w:t>
      </w:r>
      <w:r>
        <w:rPr>
          <w:rtl/>
        </w:rPr>
        <w:t xml:space="preserve"> שטייניץ (הליכוד):</w:t>
      </w:r>
    </w:p>
    <w:p w14:paraId="6D95DDFF" w14:textId="77777777" w:rsidR="00000000" w:rsidRDefault="00C04217">
      <w:pPr>
        <w:pStyle w:val="a0"/>
        <w:rPr>
          <w:rFonts w:hint="cs"/>
          <w:rtl/>
        </w:rPr>
      </w:pPr>
    </w:p>
    <w:p w14:paraId="29727B1F" w14:textId="77777777" w:rsidR="00000000" w:rsidRDefault="00C04217">
      <w:pPr>
        <w:pStyle w:val="a0"/>
        <w:rPr>
          <w:rFonts w:hint="cs"/>
          <w:rtl/>
        </w:rPr>
      </w:pPr>
      <w:r>
        <w:rPr>
          <w:rFonts w:hint="cs"/>
          <w:rtl/>
        </w:rPr>
        <w:t>אני מאוד מודה לכבודו, תודה רבה.</w:t>
      </w:r>
    </w:p>
    <w:p w14:paraId="27EA14ED" w14:textId="77777777" w:rsidR="00000000" w:rsidRDefault="00C04217">
      <w:pPr>
        <w:pStyle w:val="a0"/>
        <w:rPr>
          <w:rFonts w:hint="cs"/>
          <w:rtl/>
        </w:rPr>
      </w:pPr>
    </w:p>
    <w:p w14:paraId="5A319892" w14:textId="77777777" w:rsidR="00000000" w:rsidRDefault="00C04217">
      <w:pPr>
        <w:pStyle w:val="af1"/>
        <w:rPr>
          <w:rtl/>
        </w:rPr>
      </w:pPr>
      <w:r>
        <w:rPr>
          <w:rFonts w:hint="eastAsia"/>
          <w:rtl/>
        </w:rPr>
        <w:t>היו</w:t>
      </w:r>
      <w:r>
        <w:rPr>
          <w:rtl/>
        </w:rPr>
        <w:t>"ר ראובן ריבלין:</w:t>
      </w:r>
    </w:p>
    <w:p w14:paraId="3BB6F607" w14:textId="77777777" w:rsidR="00000000" w:rsidRDefault="00C04217">
      <w:pPr>
        <w:pStyle w:val="a0"/>
        <w:rPr>
          <w:rFonts w:hint="cs"/>
          <w:rtl/>
        </w:rPr>
      </w:pPr>
    </w:p>
    <w:p w14:paraId="75092DFA" w14:textId="77777777" w:rsidR="00000000" w:rsidRDefault="00C04217">
      <w:pPr>
        <w:pStyle w:val="a0"/>
        <w:rPr>
          <w:rFonts w:hint="cs"/>
          <w:rtl/>
        </w:rPr>
      </w:pPr>
      <w:r>
        <w:rPr>
          <w:rFonts w:hint="cs"/>
          <w:rtl/>
        </w:rPr>
        <w:t>כבוד השר גדעון עזרא, השר לביטחון פנים, ישיב בשם הממשלה בכל הנושאים שחבר הכנסת יושב-ראש ועדת החוץ והביטחון דיבר עליהם. גם בנושא "יש גבול" וגם בנושא גדר הביטחון ובג"ץ אלפי-מנשה</w:t>
      </w:r>
      <w:r>
        <w:rPr>
          <w:rFonts w:hint="cs"/>
          <w:rtl/>
        </w:rPr>
        <w:t>.</w:t>
      </w:r>
    </w:p>
    <w:p w14:paraId="7C35BBF0" w14:textId="77777777" w:rsidR="00000000" w:rsidRDefault="00C04217">
      <w:pPr>
        <w:pStyle w:val="a0"/>
        <w:rPr>
          <w:rFonts w:hint="cs"/>
          <w:rtl/>
        </w:rPr>
      </w:pPr>
    </w:p>
    <w:p w14:paraId="3477EA96" w14:textId="77777777" w:rsidR="00000000" w:rsidRDefault="00C04217">
      <w:pPr>
        <w:pStyle w:val="af0"/>
        <w:rPr>
          <w:rtl/>
        </w:rPr>
      </w:pPr>
      <w:r>
        <w:rPr>
          <w:rFonts w:hint="eastAsia"/>
          <w:rtl/>
        </w:rPr>
        <w:t>משה</w:t>
      </w:r>
      <w:r>
        <w:rPr>
          <w:rtl/>
        </w:rPr>
        <w:t xml:space="preserve"> גפני (דגל התורה):</w:t>
      </w:r>
    </w:p>
    <w:p w14:paraId="776F54D4" w14:textId="77777777" w:rsidR="00000000" w:rsidRDefault="00C04217">
      <w:pPr>
        <w:pStyle w:val="a0"/>
        <w:rPr>
          <w:rFonts w:hint="cs"/>
          <w:rtl/>
        </w:rPr>
      </w:pPr>
    </w:p>
    <w:p w14:paraId="05164F24" w14:textId="77777777" w:rsidR="00000000" w:rsidRDefault="00C04217">
      <w:pPr>
        <w:pStyle w:val="a0"/>
        <w:rPr>
          <w:rFonts w:hint="cs"/>
          <w:rtl/>
        </w:rPr>
      </w:pPr>
      <w:r>
        <w:rPr>
          <w:rFonts w:hint="cs"/>
          <w:rtl/>
        </w:rPr>
        <w:t>זה לא רק בחוק הבין-לאומי, זה כך גם על-פי ההלכה.</w:t>
      </w:r>
    </w:p>
    <w:p w14:paraId="43E6D0F3" w14:textId="77777777" w:rsidR="00000000" w:rsidRDefault="00C04217">
      <w:pPr>
        <w:pStyle w:val="a0"/>
        <w:rPr>
          <w:rFonts w:hint="cs"/>
          <w:rtl/>
        </w:rPr>
      </w:pPr>
    </w:p>
    <w:p w14:paraId="08EACEF3" w14:textId="77777777" w:rsidR="00000000" w:rsidRDefault="00C04217">
      <w:pPr>
        <w:pStyle w:val="af1"/>
        <w:rPr>
          <w:rtl/>
        </w:rPr>
      </w:pPr>
      <w:r>
        <w:rPr>
          <w:rFonts w:hint="eastAsia"/>
          <w:rtl/>
        </w:rPr>
        <w:t>היו</w:t>
      </w:r>
      <w:r>
        <w:rPr>
          <w:rtl/>
        </w:rPr>
        <w:t>"ר ראובן ריבלין:</w:t>
      </w:r>
    </w:p>
    <w:p w14:paraId="3311FD7F" w14:textId="77777777" w:rsidR="00000000" w:rsidRDefault="00C04217">
      <w:pPr>
        <w:pStyle w:val="a0"/>
        <w:rPr>
          <w:rFonts w:hint="cs"/>
          <w:rtl/>
        </w:rPr>
      </w:pPr>
    </w:p>
    <w:p w14:paraId="5436B3F9" w14:textId="77777777" w:rsidR="00000000" w:rsidRDefault="00C04217">
      <w:pPr>
        <w:pStyle w:val="a0"/>
        <w:rPr>
          <w:rFonts w:hint="cs"/>
          <w:rtl/>
        </w:rPr>
      </w:pPr>
      <w:r>
        <w:rPr>
          <w:rFonts w:hint="cs"/>
          <w:rtl/>
        </w:rPr>
        <w:t>האם יעלה על דעתך שהחוק הבין-לאומי יהיה בניגוד להלכה? מילא החוק בישראל, אבל שהחוק הבין-לאומי יהיה בניגוד להלכה, חבר הכנסת גפני? אני מתפלא עליך.</w:t>
      </w:r>
    </w:p>
    <w:p w14:paraId="51A33232" w14:textId="77777777" w:rsidR="00000000" w:rsidRDefault="00C04217">
      <w:pPr>
        <w:pStyle w:val="a0"/>
        <w:rPr>
          <w:rFonts w:hint="cs"/>
          <w:rtl/>
        </w:rPr>
      </w:pPr>
    </w:p>
    <w:p w14:paraId="7CC980BA" w14:textId="77777777" w:rsidR="00000000" w:rsidRDefault="00C04217">
      <w:pPr>
        <w:pStyle w:val="a"/>
        <w:rPr>
          <w:rtl/>
        </w:rPr>
      </w:pPr>
      <w:bookmarkStart w:id="79" w:name="FS000000474T21_09_2005_12_58_20"/>
      <w:bookmarkStart w:id="80" w:name="_Toc115091767"/>
      <w:bookmarkEnd w:id="79"/>
      <w:r>
        <w:rPr>
          <w:rFonts w:hint="eastAsia"/>
          <w:rtl/>
        </w:rPr>
        <w:t>השר</w:t>
      </w:r>
      <w:r>
        <w:rPr>
          <w:rtl/>
        </w:rPr>
        <w:t xml:space="preserve"> לביטחון פנים</w:t>
      </w:r>
      <w:r>
        <w:rPr>
          <w:rtl/>
        </w:rPr>
        <w:t xml:space="preserve"> גדעון עזרא:</w:t>
      </w:r>
      <w:bookmarkEnd w:id="80"/>
    </w:p>
    <w:p w14:paraId="595C543C" w14:textId="77777777" w:rsidR="00000000" w:rsidRDefault="00C04217">
      <w:pPr>
        <w:pStyle w:val="a0"/>
        <w:rPr>
          <w:rFonts w:hint="cs"/>
          <w:rtl/>
        </w:rPr>
      </w:pPr>
    </w:p>
    <w:p w14:paraId="46185498" w14:textId="77777777" w:rsidR="00000000" w:rsidRDefault="00C04217">
      <w:pPr>
        <w:pStyle w:val="a0"/>
        <w:rPr>
          <w:rFonts w:hint="cs"/>
          <w:rtl/>
        </w:rPr>
      </w:pPr>
      <w:r>
        <w:rPr>
          <w:rFonts w:hint="cs"/>
          <w:rtl/>
        </w:rPr>
        <w:t xml:space="preserve">אדוני היושב-ראש, חברי חברי הכנסת, חבר הכנסת שטייניץ העלה שתי סוגיות שליוו אותנו בימים האחרונים ובלי כל ספק עוד ילוו אותנו בעתיד. אתחיל בנושא הכוונה של ממשלה זרה לעצור קצינים ישראלים. אני מסכים עם הדברים שאמרת. לדעתי, אזרחי ישראל צריכים לגנות </w:t>
      </w:r>
      <w:r>
        <w:rPr>
          <w:rFonts w:hint="cs"/>
          <w:rtl/>
        </w:rPr>
        <w:t xml:space="preserve">בכל פה את כל אנשי "יש גבול", שהם אזרחי מדינת ישראל, שמשתתפים בפעילות מהסוג הזה. נדמה לי שהם גלשו מעל ומעבר למה שמגיע לקציני צה"ל, שלפי דעתי מנעו פגיעה באזרחי ישראל באשר הם בפעולות טרור. </w:t>
      </w:r>
    </w:p>
    <w:p w14:paraId="2E721A0B" w14:textId="77777777" w:rsidR="00000000" w:rsidRDefault="00C04217">
      <w:pPr>
        <w:pStyle w:val="a0"/>
        <w:rPr>
          <w:rFonts w:hint="cs"/>
          <w:rtl/>
        </w:rPr>
      </w:pPr>
    </w:p>
    <w:p w14:paraId="6A5DF521" w14:textId="77777777" w:rsidR="00000000" w:rsidRDefault="00C04217">
      <w:pPr>
        <w:pStyle w:val="a0"/>
        <w:rPr>
          <w:rFonts w:hint="cs"/>
          <w:rtl/>
        </w:rPr>
      </w:pPr>
      <w:r>
        <w:rPr>
          <w:rFonts w:hint="cs"/>
          <w:rtl/>
        </w:rPr>
        <w:t>שמעתי גם ששר החוץ סילבן שלום הגיע להסכמה עם שר החוץ הבריטי, ג'ק סטרו</w:t>
      </w:r>
      <w:r>
        <w:rPr>
          <w:rFonts w:hint="cs"/>
          <w:rtl/>
        </w:rPr>
        <w:t xml:space="preserve">, בנושא הזה. לפי מה ששמעתי </w:t>
      </w:r>
      <w:r>
        <w:rPr>
          <w:rFonts w:hint="eastAsia"/>
          <w:rtl/>
        </w:rPr>
        <w:t>–</w:t>
      </w:r>
      <w:r>
        <w:rPr>
          <w:rFonts w:hint="cs"/>
          <w:rtl/>
        </w:rPr>
        <w:t xml:space="preserve"> לא קיבלתי על זה אישור רשמי </w:t>
      </w:r>
      <w:r>
        <w:rPr>
          <w:rFonts w:hint="eastAsia"/>
          <w:rtl/>
        </w:rPr>
        <w:t>–</w:t>
      </w:r>
      <w:r>
        <w:rPr>
          <w:rFonts w:hint="cs"/>
          <w:rtl/>
        </w:rPr>
        <w:t xml:space="preserve"> ג'ק סטרו גם הוא, ולא רק אתה ופעולתך עם ועדת ההגנה הבריטית, יטפלו בנושא, ואני מקווה מאוד שהנושא הזה לא יישנה במקומות אחרים.</w:t>
      </w:r>
    </w:p>
    <w:p w14:paraId="3191EABA" w14:textId="77777777" w:rsidR="00000000" w:rsidRDefault="00C04217">
      <w:pPr>
        <w:pStyle w:val="a0"/>
        <w:rPr>
          <w:rFonts w:hint="cs"/>
          <w:rtl/>
        </w:rPr>
      </w:pPr>
    </w:p>
    <w:p w14:paraId="45E69F16" w14:textId="77777777" w:rsidR="00000000" w:rsidRDefault="00C04217">
      <w:pPr>
        <w:pStyle w:val="a0"/>
        <w:rPr>
          <w:rFonts w:hint="cs"/>
          <w:rtl/>
        </w:rPr>
      </w:pPr>
      <w:r>
        <w:rPr>
          <w:rFonts w:hint="cs"/>
          <w:rtl/>
        </w:rPr>
        <w:t xml:space="preserve">לעצם העניין, כאן אני משיב במקום שרת המשפטים, שרת המשפטים קיימה ישיבה ב-18 </w:t>
      </w:r>
      <w:r>
        <w:rPr>
          <w:rFonts w:hint="cs"/>
          <w:rtl/>
        </w:rPr>
        <w:t>בספטמבר, שנכחו בה היועץ המשפטי לממשלה, פרקליט המדינה ובכירים ממשרד המשפטים, ממשרד החוץ, מצה"ל ומהשב"כ. הישיבה כונסה לאחר ששופט באנגליה הוציא לאחרונה צו למעצרו של דורון אלמוג בטענה כי היה מעורב בהריסת בתים ברפיח. בית-המשפט הוציא את צו המעצר לאחר שמשרד עורכי</w:t>
      </w:r>
      <w:r>
        <w:rPr>
          <w:rFonts w:hint="cs"/>
          <w:rtl/>
        </w:rPr>
        <w:t xml:space="preserve">-דין בריטי, ובו אזרח ישראל </w:t>
      </w:r>
      <w:r>
        <w:rPr>
          <w:rtl/>
        </w:rPr>
        <w:t>–</w:t>
      </w:r>
      <w:r>
        <w:rPr>
          <w:rFonts w:hint="cs"/>
          <w:rtl/>
        </w:rPr>
        <w:t xml:space="preserve"> אני לא יודע אם בעבר או בהווה, בשיתוף פעולה עם ארגון פלסטיני לזכויות האדם, פנה לשופט באנגליה וביקש כי יוצא צו למעצרו של דורון אלמוג, שהיה צפוי כי יגיע לבריטניה למחרת היום. השופט נעתר לבקשה והוציא צו מעצר. </w:t>
      </w:r>
    </w:p>
    <w:p w14:paraId="3B71EDB4" w14:textId="77777777" w:rsidR="00000000" w:rsidRDefault="00C04217">
      <w:pPr>
        <w:pStyle w:val="a0"/>
        <w:rPr>
          <w:rFonts w:hint="cs"/>
          <w:rtl/>
        </w:rPr>
      </w:pPr>
    </w:p>
    <w:p w14:paraId="1CB8DCA6" w14:textId="77777777" w:rsidR="00000000" w:rsidRDefault="00C04217">
      <w:pPr>
        <w:pStyle w:val="a0"/>
        <w:rPr>
          <w:rFonts w:hint="cs"/>
          <w:rtl/>
        </w:rPr>
      </w:pPr>
      <w:r>
        <w:rPr>
          <w:rFonts w:hint="cs"/>
          <w:rtl/>
        </w:rPr>
        <w:t>יצוין, כי לפי מיטב יד</w:t>
      </w:r>
      <w:r>
        <w:rPr>
          <w:rFonts w:hint="cs"/>
          <w:rtl/>
        </w:rPr>
        <w:t>יעתנו, גורמי אכיפת החוק או התביעה באנגליה לא היו מעורבים בפנייה אל בית-המשפט. בבדיקה ראשונית עלה, כי לפי החוק באנגליה נדרש אישור של היועץ המשפטי לממשלה לצורך העמדה לדין בהתבססות על חוק אמנת ז'נבה האנגלי וחוקים אחרים המפעילים סמכות אוניברסלית, אולם ככל הנרא</w:t>
      </w:r>
      <w:r>
        <w:rPr>
          <w:rFonts w:hint="cs"/>
          <w:rtl/>
        </w:rPr>
        <w:t xml:space="preserve">ה אישור היועץ המשפטי לממשלה אינו נדרש לצורך הוצאת צו מעצר בנסיבות אלה. </w:t>
      </w:r>
    </w:p>
    <w:p w14:paraId="7AF58000" w14:textId="77777777" w:rsidR="00000000" w:rsidRDefault="00C04217">
      <w:pPr>
        <w:pStyle w:val="a0"/>
        <w:rPr>
          <w:rFonts w:hint="cs"/>
          <w:rtl/>
        </w:rPr>
      </w:pPr>
    </w:p>
    <w:p w14:paraId="373C8CF1" w14:textId="77777777" w:rsidR="00000000" w:rsidRDefault="00C04217">
      <w:pPr>
        <w:pStyle w:val="a0"/>
        <w:rPr>
          <w:rFonts w:hint="cs"/>
          <w:rtl/>
        </w:rPr>
      </w:pPr>
      <w:r>
        <w:rPr>
          <w:rFonts w:hint="cs"/>
          <w:rtl/>
        </w:rPr>
        <w:t>בישיבה הביעה שרת המשפטים את עמדתה, כי המצב שבו קציני צה"ל ובכירים ישראלים אינם יכולים לצאת למדינות מסוימות בלי לחשוש שייעצרו אינו מתקבל על הדעת. היא הבהירה שאין מדובר בעניין פרטי של א</w:t>
      </w:r>
      <w:r>
        <w:rPr>
          <w:rFonts w:hint="cs"/>
          <w:rtl/>
        </w:rPr>
        <w:t>ותם ישראלים, אלא בעניינה של מדינת ישראל, ואמרה שיוקצו תקציבים מתאימים לטפל בנושא כולו. בישיבה נדונו אפשרויות משפטיות ומדיניות להתמודדות עם הנושא, לא רק בבריטניה אלא בכלל, במדינות שונות בעולם, ונדונו דרכים לטיפול בסוגיית צו המעצר שהוצא נגד דורון אלמוג.</w:t>
      </w:r>
    </w:p>
    <w:p w14:paraId="28F7C6A7" w14:textId="77777777" w:rsidR="00000000" w:rsidRDefault="00C04217">
      <w:pPr>
        <w:pStyle w:val="a0"/>
        <w:rPr>
          <w:rFonts w:hint="cs"/>
          <w:rtl/>
        </w:rPr>
      </w:pPr>
    </w:p>
    <w:p w14:paraId="448CCAFC" w14:textId="77777777" w:rsidR="00000000" w:rsidRDefault="00C04217">
      <w:pPr>
        <w:pStyle w:val="a0"/>
        <w:rPr>
          <w:rFonts w:hint="cs"/>
          <w:rtl/>
        </w:rPr>
      </w:pPr>
      <w:r>
        <w:rPr>
          <w:rFonts w:hint="cs"/>
          <w:rtl/>
        </w:rPr>
        <w:t>מדי</w:t>
      </w:r>
      <w:r>
        <w:rPr>
          <w:rFonts w:hint="cs"/>
          <w:rtl/>
        </w:rPr>
        <w:t>נת ישראל מכבדת כמובן את מערכת החוק באנגליה, אולם המשתתפים בישיבה היו מוטרדים מאוד מהאפשרות שבאנגליה אפשר להוציא צו מעצר נגד זרים בגין חשדות לכאורה שאין לאנגליה כל זיקה אליהם בלי שגורם כלשהו במערכת התביעה או במערכת אכיפת החוק באנגליה יפקח על כך. האפשרות שיו</w:t>
      </w:r>
      <w:r>
        <w:rPr>
          <w:rFonts w:hint="cs"/>
          <w:rtl/>
        </w:rPr>
        <w:t>צאו צווי מעצר נגד אזרחי ישראל במדינות זרות בלא שום פיקוח מצד המדינה היא מטרידה ביותר. בסוף הישיבה הוקם צוות בין-משרדי, בראשות מנהל המחלקה לעניינים בין-לאומיים בפרקליטות המדינה, לטיפול בסוגיה בכללותה.</w:t>
      </w:r>
    </w:p>
    <w:p w14:paraId="685408F9" w14:textId="77777777" w:rsidR="00000000" w:rsidRDefault="00C04217">
      <w:pPr>
        <w:pStyle w:val="a0"/>
        <w:rPr>
          <w:rFonts w:hint="cs"/>
          <w:rtl/>
        </w:rPr>
      </w:pPr>
    </w:p>
    <w:p w14:paraId="7AE93A14" w14:textId="77777777" w:rsidR="00000000" w:rsidRDefault="00C04217">
      <w:pPr>
        <w:pStyle w:val="a0"/>
        <w:rPr>
          <w:rFonts w:hint="cs"/>
          <w:rtl/>
        </w:rPr>
      </w:pPr>
      <w:r>
        <w:rPr>
          <w:rFonts w:hint="cs"/>
          <w:rtl/>
        </w:rPr>
        <w:t>באשר לבג</w:t>
      </w:r>
      <w:r>
        <w:rPr>
          <w:rtl/>
        </w:rPr>
        <w:t>"</w:t>
      </w:r>
      <w:r>
        <w:rPr>
          <w:rFonts w:hint="cs"/>
          <w:rtl/>
        </w:rPr>
        <w:t>ץ 7957/04 בעניין הגדר סביב אלפי-מנשה, אני מוכר</w:t>
      </w:r>
      <w:r>
        <w:rPr>
          <w:rFonts w:hint="cs"/>
          <w:rtl/>
        </w:rPr>
        <w:t>ח לומר, שיש כוונה לממשלת ישראל לדון בכובד ראש בהחלטות הבג</w:t>
      </w:r>
      <w:r>
        <w:rPr>
          <w:rtl/>
        </w:rPr>
        <w:t>"</w:t>
      </w:r>
      <w:r>
        <w:rPr>
          <w:rFonts w:hint="cs"/>
          <w:rtl/>
        </w:rPr>
        <w:t>ץ. היכן שניתן לתקן אנחנו נתקן, ובמקומות שבהם עדיין אין גדר, נביא בחשבון את החלטות הבג</w:t>
      </w:r>
      <w:r>
        <w:rPr>
          <w:rtl/>
        </w:rPr>
        <w:t>"</w:t>
      </w:r>
      <w:r>
        <w:rPr>
          <w:rFonts w:hint="cs"/>
          <w:rtl/>
        </w:rPr>
        <w:t>ץ כפי שהיה בהחלטה הזאת ובהחלטה על הבג</w:t>
      </w:r>
      <w:r>
        <w:rPr>
          <w:rtl/>
        </w:rPr>
        <w:t>"</w:t>
      </w:r>
      <w:r>
        <w:rPr>
          <w:rFonts w:hint="cs"/>
          <w:rtl/>
        </w:rPr>
        <w:t>ץ שהיה בנושא בית-צוריף. נביא את זה בחשבון כאשר נבנה את הגדר. מדובר לא בגבו</w:t>
      </w:r>
      <w:r>
        <w:rPr>
          <w:rFonts w:hint="cs"/>
          <w:rtl/>
        </w:rPr>
        <w:t>ל מדיני אלא בגדר שמטרתה להגן על תושבי מדינת ישראל ואלפי-מנשה, שסבלו מפעולות טרור חוזרות ונשנות. בבניית הגדר היו אמנם חמישה יישובים קטנים, כולם קטנים, שנכללו בתחומי הגדר ונבנו להם שערי יציאה כאלה ואחרים, אבל ברור לגמרי שהתנועה פחות חופשית מזו שהיתה לו היו ק</w:t>
      </w:r>
      <w:r>
        <w:rPr>
          <w:rFonts w:hint="cs"/>
          <w:rtl/>
        </w:rPr>
        <w:t xml:space="preserve">שורים ישירות לקלקיליה. </w:t>
      </w:r>
    </w:p>
    <w:p w14:paraId="60661A9C" w14:textId="77777777" w:rsidR="00000000" w:rsidRDefault="00C04217">
      <w:pPr>
        <w:pStyle w:val="a0"/>
        <w:rPr>
          <w:rFonts w:hint="cs"/>
          <w:rtl/>
        </w:rPr>
      </w:pPr>
    </w:p>
    <w:p w14:paraId="4817AA90" w14:textId="77777777" w:rsidR="00000000" w:rsidRDefault="00C04217">
      <w:pPr>
        <w:pStyle w:val="a0"/>
        <w:rPr>
          <w:rFonts w:hint="cs"/>
          <w:rtl/>
        </w:rPr>
      </w:pPr>
      <w:r>
        <w:rPr>
          <w:rFonts w:hint="cs"/>
          <w:rtl/>
        </w:rPr>
        <w:t>בעקבות הבג</w:t>
      </w:r>
      <w:r>
        <w:rPr>
          <w:rtl/>
        </w:rPr>
        <w:t>"</w:t>
      </w:r>
      <w:r>
        <w:rPr>
          <w:rFonts w:hint="cs"/>
          <w:rtl/>
        </w:rPr>
        <w:t>ץ הנושא הזה ייבדק ויראו מה ניתן לעשות. ברור לגמרי שבג</w:t>
      </w:r>
      <w:r>
        <w:rPr>
          <w:rtl/>
        </w:rPr>
        <w:t>"</w:t>
      </w:r>
      <w:r>
        <w:rPr>
          <w:rFonts w:hint="cs"/>
          <w:rtl/>
        </w:rPr>
        <w:t>ץ אישר את הצורך של אנשי אלפי-מנשה להיות ממוגנים על-ידי גדר. כולנו מבינים שמצד שני אנחנו לא רוצים לפגוע ביכולתם של הפלסטינים לנוע בצורה חופשית, אבל צריך להבין, שכאשר ק</w:t>
      </w:r>
      <w:r>
        <w:rPr>
          <w:rFonts w:hint="cs"/>
          <w:rtl/>
        </w:rPr>
        <w:t>יימת התנגשות בין יכולת התנועה החופשית לסכנת חיים לאזרחים, סכנת חיים לאזרחים עולה, לדעתי, על חופש התנועה בין השעה 18:00 לשעה 21:00 או אפילו עד הבוקר. לי אין כל ספק שמטרתה של ממשלת ישראל היא לסיים את עבודת הגדר מוקדם ככל האפשר. יש עדיין 50 בג</w:t>
      </w:r>
      <w:r>
        <w:rPr>
          <w:rtl/>
        </w:rPr>
        <w:t>"</w:t>
      </w:r>
      <w:r>
        <w:rPr>
          <w:rFonts w:hint="cs"/>
          <w:rtl/>
        </w:rPr>
        <w:t>צים תלויים ועומ</w:t>
      </w:r>
      <w:r>
        <w:rPr>
          <w:rFonts w:hint="cs"/>
          <w:rtl/>
        </w:rPr>
        <w:t xml:space="preserve">דים, אבל יש מקומות שבהם אפשר להמשיך בעבודה והעבודה נמשכת בכל המרץ ובכל עוז בכל מקום שניתן. </w:t>
      </w:r>
    </w:p>
    <w:p w14:paraId="4EF732A0" w14:textId="77777777" w:rsidR="00000000" w:rsidRDefault="00C04217">
      <w:pPr>
        <w:pStyle w:val="a0"/>
        <w:rPr>
          <w:rFonts w:hint="cs"/>
          <w:rtl/>
        </w:rPr>
      </w:pPr>
    </w:p>
    <w:p w14:paraId="7C5DF592" w14:textId="77777777" w:rsidR="00000000" w:rsidRDefault="00C04217">
      <w:pPr>
        <w:pStyle w:val="af1"/>
        <w:rPr>
          <w:rtl/>
        </w:rPr>
      </w:pPr>
      <w:r>
        <w:rPr>
          <w:rFonts w:hint="eastAsia"/>
          <w:rtl/>
        </w:rPr>
        <w:t>היו</w:t>
      </w:r>
      <w:r>
        <w:rPr>
          <w:rtl/>
        </w:rPr>
        <w:t>"ר ראובן ריבלין:</w:t>
      </w:r>
    </w:p>
    <w:p w14:paraId="3BA2CCE3" w14:textId="77777777" w:rsidR="00000000" w:rsidRDefault="00C04217">
      <w:pPr>
        <w:pStyle w:val="a0"/>
        <w:rPr>
          <w:rFonts w:hint="cs"/>
          <w:rtl/>
        </w:rPr>
      </w:pPr>
    </w:p>
    <w:p w14:paraId="6F9AFB33" w14:textId="77777777" w:rsidR="00000000" w:rsidRDefault="00C04217">
      <w:pPr>
        <w:pStyle w:val="a0"/>
        <w:rPr>
          <w:rFonts w:hint="cs"/>
          <w:rtl/>
        </w:rPr>
      </w:pPr>
      <w:r>
        <w:rPr>
          <w:rFonts w:hint="cs"/>
          <w:rtl/>
        </w:rPr>
        <w:t>אתה מציע להעביר לוועדה?</w:t>
      </w:r>
    </w:p>
    <w:p w14:paraId="27A3D275" w14:textId="77777777" w:rsidR="00000000" w:rsidRDefault="00C04217">
      <w:pPr>
        <w:pStyle w:val="a0"/>
        <w:rPr>
          <w:rFonts w:hint="cs"/>
          <w:rtl/>
        </w:rPr>
      </w:pPr>
    </w:p>
    <w:p w14:paraId="52CDA0F4" w14:textId="77777777" w:rsidR="00000000" w:rsidRDefault="00C04217">
      <w:pPr>
        <w:pStyle w:val="-"/>
        <w:rPr>
          <w:rtl/>
        </w:rPr>
      </w:pPr>
      <w:bookmarkStart w:id="81" w:name="FS000000474T21_09_2005_13_39_36C"/>
      <w:bookmarkEnd w:id="81"/>
      <w:r>
        <w:rPr>
          <w:rFonts w:hint="eastAsia"/>
          <w:rtl/>
        </w:rPr>
        <w:t>השר</w:t>
      </w:r>
      <w:r>
        <w:rPr>
          <w:rtl/>
        </w:rPr>
        <w:t xml:space="preserve"> לביטחון פנים גדעון עזרא:</w:t>
      </w:r>
    </w:p>
    <w:p w14:paraId="35A4914D" w14:textId="77777777" w:rsidR="00000000" w:rsidRDefault="00C04217">
      <w:pPr>
        <w:pStyle w:val="a0"/>
        <w:rPr>
          <w:rFonts w:hint="cs"/>
          <w:rtl/>
        </w:rPr>
      </w:pPr>
    </w:p>
    <w:p w14:paraId="0566F697" w14:textId="77777777" w:rsidR="00000000" w:rsidRDefault="00C04217">
      <w:pPr>
        <w:pStyle w:val="a0"/>
        <w:rPr>
          <w:rFonts w:hint="cs"/>
          <w:rtl/>
        </w:rPr>
      </w:pPr>
      <w:r>
        <w:rPr>
          <w:rFonts w:hint="cs"/>
          <w:rtl/>
        </w:rPr>
        <w:t>כן. תודה רבה.</w:t>
      </w:r>
    </w:p>
    <w:p w14:paraId="5A0EBA7F" w14:textId="77777777" w:rsidR="00000000" w:rsidRDefault="00C04217">
      <w:pPr>
        <w:pStyle w:val="a0"/>
        <w:rPr>
          <w:rFonts w:hint="cs"/>
          <w:rtl/>
        </w:rPr>
      </w:pPr>
    </w:p>
    <w:p w14:paraId="02158A75" w14:textId="77777777" w:rsidR="00000000" w:rsidRDefault="00C04217">
      <w:pPr>
        <w:pStyle w:val="af1"/>
        <w:rPr>
          <w:rtl/>
        </w:rPr>
      </w:pPr>
      <w:r>
        <w:rPr>
          <w:rFonts w:hint="eastAsia"/>
          <w:rtl/>
        </w:rPr>
        <w:t>היו</w:t>
      </w:r>
      <w:r>
        <w:rPr>
          <w:rtl/>
        </w:rPr>
        <w:t>"ר ראובן ריבלין:</w:t>
      </w:r>
    </w:p>
    <w:p w14:paraId="0F6D68B3" w14:textId="77777777" w:rsidR="00000000" w:rsidRDefault="00C04217">
      <w:pPr>
        <w:pStyle w:val="a0"/>
        <w:rPr>
          <w:rFonts w:hint="cs"/>
          <w:rtl/>
        </w:rPr>
      </w:pPr>
    </w:p>
    <w:p w14:paraId="7356455D" w14:textId="77777777" w:rsidR="00000000" w:rsidRDefault="00C04217">
      <w:pPr>
        <w:pStyle w:val="a0"/>
        <w:rPr>
          <w:rFonts w:hint="cs"/>
          <w:rtl/>
        </w:rPr>
      </w:pPr>
      <w:r>
        <w:rPr>
          <w:rFonts w:hint="cs"/>
          <w:rtl/>
        </w:rPr>
        <w:t>השר הציע להעביר לוועדה, ולכן יש לנו הצעות אחרות, של</w:t>
      </w:r>
      <w:r>
        <w:rPr>
          <w:rFonts w:hint="cs"/>
          <w:rtl/>
        </w:rPr>
        <w:t xml:space="preserve"> חברי הכנסת זאב, אלסאנע ומח'ול. חבר הכנסת נסים זאב, בבקשה. אני לא מצמצם אתכם לדקה, אבל אני מבקש לא להרחיב מעבר לדרוש. למסור את המסר ולא לחזור עליו חמש פעמים. </w:t>
      </w:r>
    </w:p>
    <w:p w14:paraId="4FAFE351" w14:textId="77777777" w:rsidR="00000000" w:rsidRDefault="00C04217">
      <w:pPr>
        <w:pStyle w:val="a0"/>
        <w:rPr>
          <w:rFonts w:hint="cs"/>
          <w:rtl/>
        </w:rPr>
      </w:pPr>
    </w:p>
    <w:p w14:paraId="29B06EDF" w14:textId="77777777" w:rsidR="00000000" w:rsidRDefault="00C04217">
      <w:pPr>
        <w:pStyle w:val="a"/>
        <w:rPr>
          <w:rtl/>
        </w:rPr>
      </w:pPr>
      <w:bookmarkStart w:id="82" w:name="FS000000490T21_09_2005_14_05_50"/>
      <w:bookmarkStart w:id="83" w:name="_Toc115091768"/>
      <w:bookmarkEnd w:id="82"/>
      <w:r>
        <w:rPr>
          <w:rFonts w:hint="eastAsia"/>
          <w:rtl/>
        </w:rPr>
        <w:t>נסים</w:t>
      </w:r>
      <w:r>
        <w:rPr>
          <w:rtl/>
        </w:rPr>
        <w:t xml:space="preserve"> זאב (ש"ס):</w:t>
      </w:r>
      <w:bookmarkEnd w:id="83"/>
    </w:p>
    <w:p w14:paraId="709A2FAF" w14:textId="77777777" w:rsidR="00000000" w:rsidRDefault="00C04217">
      <w:pPr>
        <w:pStyle w:val="a0"/>
        <w:rPr>
          <w:rFonts w:hint="cs"/>
          <w:rtl/>
        </w:rPr>
      </w:pPr>
    </w:p>
    <w:p w14:paraId="66244222" w14:textId="77777777" w:rsidR="00000000" w:rsidRDefault="00C04217">
      <w:pPr>
        <w:pStyle w:val="a0"/>
        <w:rPr>
          <w:rFonts w:hint="cs"/>
          <w:rtl/>
        </w:rPr>
      </w:pPr>
      <w:r>
        <w:rPr>
          <w:rFonts w:hint="cs"/>
          <w:rtl/>
        </w:rPr>
        <w:t>אדוני היושב-ראש, הבעיה של עם ישראל מאז יציאתו ממצרים היא הערב-רב אשר עלה אתם. ה</w:t>
      </w:r>
      <w:r>
        <w:rPr>
          <w:rFonts w:hint="cs"/>
          <w:rtl/>
        </w:rPr>
        <w:t xml:space="preserve">ם היו המסיתים, הם היו המדיחים והם הובילו את עם ישראל כל פעם מדחי אל דחי. זה הערב-רב מתוכנו. 20 שנה יש גבול? לא היה גבול. איפה הגבולות של אותה קבוצה שנתנו לה להתארגן במדינת ישראל? הרי הם בוגדים, הם המרגלים. הם מרגלים חוקיים ולא עצרו אותם. </w:t>
      </w:r>
    </w:p>
    <w:p w14:paraId="180A1268" w14:textId="77777777" w:rsidR="00000000" w:rsidRDefault="00C04217">
      <w:pPr>
        <w:pStyle w:val="a0"/>
        <w:rPr>
          <w:rFonts w:hint="cs"/>
          <w:rtl/>
        </w:rPr>
      </w:pPr>
    </w:p>
    <w:p w14:paraId="5570E384" w14:textId="77777777" w:rsidR="00000000" w:rsidRDefault="00C04217">
      <w:pPr>
        <w:pStyle w:val="a0"/>
        <w:rPr>
          <w:rFonts w:hint="cs"/>
          <w:rtl/>
        </w:rPr>
      </w:pPr>
      <w:r>
        <w:rPr>
          <w:rFonts w:hint="cs"/>
          <w:rtl/>
        </w:rPr>
        <w:t xml:space="preserve">עכשיו מתעוררים? </w:t>
      </w:r>
      <w:r>
        <w:rPr>
          <w:rFonts w:hint="cs"/>
          <w:rtl/>
        </w:rPr>
        <w:t>מה קרה לנו? עכשיו מנסים להציע איזה חוק כדי לבלום אותם. השאלה, אדוני היושב-ראש, היא מה יקרה אם פלסטיני יגיש מחר את אותה תביעה? הרי התוצאה תהיה אותה תוצאה. הנושא אינו עניין של חוק בלבד, וגם אם החוק הזה יעבור בכנסת, אני מאמין שהוא יעבור, מבחינת מבחן התוצאה לא</w:t>
      </w:r>
      <w:r>
        <w:rPr>
          <w:rFonts w:hint="cs"/>
          <w:rtl/>
        </w:rPr>
        <w:t xml:space="preserve"> נראה משהו שונה. מי שמגיש את התלונה הולך על-פי החוק הבין-לאומי. אנחנו צריכים להבהיר יותר את עצמנו בעולם, כי המוסלמים הקיצונים משתלטים היום על מדינות אירופה. </w:t>
      </w:r>
    </w:p>
    <w:p w14:paraId="66D52095" w14:textId="77777777" w:rsidR="00000000" w:rsidRDefault="00C04217">
      <w:pPr>
        <w:pStyle w:val="a0"/>
        <w:rPr>
          <w:rFonts w:hint="cs"/>
          <w:rtl/>
        </w:rPr>
      </w:pPr>
    </w:p>
    <w:p w14:paraId="194FE7F9" w14:textId="77777777" w:rsidR="00000000" w:rsidRDefault="00C04217">
      <w:pPr>
        <w:pStyle w:val="af1"/>
        <w:rPr>
          <w:rtl/>
        </w:rPr>
      </w:pPr>
      <w:r>
        <w:rPr>
          <w:rFonts w:hint="eastAsia"/>
          <w:rtl/>
        </w:rPr>
        <w:t>היו</w:t>
      </w:r>
      <w:r>
        <w:rPr>
          <w:rtl/>
        </w:rPr>
        <w:t>"ר ראובן ריבלין:</w:t>
      </w:r>
    </w:p>
    <w:p w14:paraId="2982E7E4" w14:textId="77777777" w:rsidR="00000000" w:rsidRDefault="00C04217">
      <w:pPr>
        <w:pStyle w:val="a0"/>
        <w:rPr>
          <w:rFonts w:hint="cs"/>
          <w:rtl/>
        </w:rPr>
      </w:pPr>
    </w:p>
    <w:p w14:paraId="1E06E4A8" w14:textId="77777777" w:rsidR="00000000" w:rsidRDefault="00C04217">
      <w:pPr>
        <w:pStyle w:val="a0"/>
        <w:rPr>
          <w:rFonts w:hint="cs"/>
          <w:rtl/>
        </w:rPr>
      </w:pPr>
      <w:r>
        <w:rPr>
          <w:rFonts w:hint="cs"/>
          <w:rtl/>
        </w:rPr>
        <w:t>עכשיו אדוני עובר בהצעה אחרת לדיון מקיף בכל נושא האסלאם. אני לא מציע. אדוני ד</w:t>
      </w:r>
      <w:r>
        <w:rPr>
          <w:rFonts w:hint="cs"/>
          <w:rtl/>
        </w:rPr>
        <w:t xml:space="preserve">יבר על תנועת "יש גבול", ויש גבול גם למה שאפשר לומר. </w:t>
      </w:r>
    </w:p>
    <w:p w14:paraId="097EB7CF" w14:textId="77777777" w:rsidR="00000000" w:rsidRDefault="00C04217">
      <w:pPr>
        <w:pStyle w:val="a0"/>
        <w:rPr>
          <w:rFonts w:hint="cs"/>
          <w:rtl/>
        </w:rPr>
      </w:pPr>
    </w:p>
    <w:p w14:paraId="5D5E2B35" w14:textId="77777777" w:rsidR="00000000" w:rsidRDefault="00C04217">
      <w:pPr>
        <w:pStyle w:val="-"/>
        <w:rPr>
          <w:rtl/>
        </w:rPr>
      </w:pPr>
      <w:bookmarkStart w:id="84" w:name="FS000000490T21_09_2005_14_11_58C"/>
      <w:bookmarkEnd w:id="84"/>
      <w:r>
        <w:rPr>
          <w:rFonts w:hint="eastAsia"/>
          <w:rtl/>
        </w:rPr>
        <w:t>נסים</w:t>
      </w:r>
      <w:r>
        <w:rPr>
          <w:rtl/>
        </w:rPr>
        <w:t xml:space="preserve"> זאב (ש"ס):</w:t>
      </w:r>
    </w:p>
    <w:p w14:paraId="00AC7423" w14:textId="77777777" w:rsidR="00000000" w:rsidRDefault="00C04217">
      <w:pPr>
        <w:pStyle w:val="a0"/>
        <w:rPr>
          <w:rFonts w:hint="cs"/>
          <w:rtl/>
        </w:rPr>
      </w:pPr>
    </w:p>
    <w:p w14:paraId="72F01B0F" w14:textId="77777777" w:rsidR="00000000" w:rsidRDefault="00C04217">
      <w:pPr>
        <w:pStyle w:val="a0"/>
        <w:rPr>
          <w:rFonts w:hint="cs"/>
          <w:rtl/>
        </w:rPr>
      </w:pPr>
      <w:r>
        <w:rPr>
          <w:rFonts w:hint="cs"/>
          <w:rtl/>
        </w:rPr>
        <w:t xml:space="preserve">אני רוצה לומר, שאנחנו מוכפשים בעולם ויש ארגונים רבים באירופה שמנסים להדביק לנו תדמית של פושעי מלחמה. </w:t>
      </w:r>
    </w:p>
    <w:p w14:paraId="004AFF12" w14:textId="77777777" w:rsidR="00000000" w:rsidRDefault="00C04217">
      <w:pPr>
        <w:pStyle w:val="a0"/>
        <w:rPr>
          <w:rFonts w:hint="cs"/>
          <w:rtl/>
        </w:rPr>
      </w:pPr>
    </w:p>
    <w:p w14:paraId="582814DA" w14:textId="77777777" w:rsidR="00000000" w:rsidRDefault="00C04217">
      <w:pPr>
        <w:pStyle w:val="af1"/>
        <w:rPr>
          <w:rtl/>
        </w:rPr>
      </w:pPr>
      <w:r>
        <w:rPr>
          <w:rFonts w:hint="eastAsia"/>
          <w:rtl/>
        </w:rPr>
        <w:t>היו</w:t>
      </w:r>
      <w:r>
        <w:rPr>
          <w:rtl/>
        </w:rPr>
        <w:t>"ר ראובן ריבלין:</w:t>
      </w:r>
    </w:p>
    <w:p w14:paraId="14B4DBB2" w14:textId="77777777" w:rsidR="00000000" w:rsidRDefault="00C04217">
      <w:pPr>
        <w:pStyle w:val="a0"/>
        <w:rPr>
          <w:rFonts w:hint="cs"/>
          <w:rtl/>
        </w:rPr>
      </w:pPr>
    </w:p>
    <w:p w14:paraId="795CFE1F" w14:textId="77777777" w:rsidR="00000000" w:rsidRDefault="00C04217">
      <w:pPr>
        <w:pStyle w:val="a0"/>
        <w:rPr>
          <w:rFonts w:hint="cs"/>
          <w:rtl/>
        </w:rPr>
      </w:pPr>
      <w:r>
        <w:rPr>
          <w:rFonts w:hint="cs"/>
          <w:rtl/>
        </w:rPr>
        <w:t xml:space="preserve">אמרת זאת בצורה בהירה. </w:t>
      </w:r>
    </w:p>
    <w:p w14:paraId="7F8DEFE2" w14:textId="77777777" w:rsidR="00000000" w:rsidRDefault="00C04217">
      <w:pPr>
        <w:pStyle w:val="a0"/>
        <w:rPr>
          <w:rFonts w:hint="cs"/>
          <w:rtl/>
        </w:rPr>
      </w:pPr>
    </w:p>
    <w:p w14:paraId="03389E6D" w14:textId="77777777" w:rsidR="00000000" w:rsidRDefault="00C04217">
      <w:pPr>
        <w:pStyle w:val="-"/>
        <w:rPr>
          <w:rtl/>
        </w:rPr>
      </w:pPr>
      <w:bookmarkStart w:id="85" w:name="FS000000490T21_09_2005_14_12_20C"/>
      <w:bookmarkEnd w:id="85"/>
      <w:r>
        <w:rPr>
          <w:rFonts w:hint="eastAsia"/>
          <w:rtl/>
        </w:rPr>
        <w:t>נסים</w:t>
      </w:r>
      <w:r>
        <w:rPr>
          <w:rtl/>
        </w:rPr>
        <w:t xml:space="preserve"> זאב (ש"ס):</w:t>
      </w:r>
    </w:p>
    <w:p w14:paraId="2E226FAD" w14:textId="77777777" w:rsidR="00000000" w:rsidRDefault="00C04217">
      <w:pPr>
        <w:pStyle w:val="a0"/>
        <w:rPr>
          <w:rFonts w:hint="cs"/>
          <w:rtl/>
        </w:rPr>
      </w:pPr>
    </w:p>
    <w:p w14:paraId="7A22FC8A" w14:textId="77777777" w:rsidR="00000000" w:rsidRDefault="00C04217">
      <w:pPr>
        <w:pStyle w:val="a0"/>
        <w:rPr>
          <w:rFonts w:hint="cs"/>
          <w:rtl/>
        </w:rPr>
      </w:pPr>
      <w:r>
        <w:rPr>
          <w:rFonts w:hint="cs"/>
          <w:rtl/>
        </w:rPr>
        <w:t>אני חושב שאנחנו לא ע</w:t>
      </w:r>
      <w:r>
        <w:rPr>
          <w:rFonts w:hint="cs"/>
          <w:rtl/>
        </w:rPr>
        <w:t xml:space="preserve">ושים די כדי לבלום את התדמית הזאת. אני חושב שמשרד ראש הממשלה, שלקח על עצמו את ההסברה, לקח את התקציב אבל לא את ההסברה בפועל. זה לא נעשה, לא מומש. </w:t>
      </w:r>
    </w:p>
    <w:p w14:paraId="2B3F2FEC" w14:textId="77777777" w:rsidR="00000000" w:rsidRDefault="00C04217">
      <w:pPr>
        <w:pStyle w:val="a0"/>
        <w:rPr>
          <w:rFonts w:hint="cs"/>
          <w:rtl/>
        </w:rPr>
      </w:pPr>
    </w:p>
    <w:p w14:paraId="321E38E4" w14:textId="77777777" w:rsidR="00000000" w:rsidRDefault="00C04217">
      <w:pPr>
        <w:pStyle w:val="af1"/>
        <w:rPr>
          <w:rtl/>
        </w:rPr>
      </w:pPr>
      <w:r>
        <w:rPr>
          <w:rFonts w:hint="eastAsia"/>
          <w:rtl/>
        </w:rPr>
        <w:t>היו</w:t>
      </w:r>
      <w:r>
        <w:rPr>
          <w:rtl/>
        </w:rPr>
        <w:t>"ר ראובן ריבלין:</w:t>
      </w:r>
    </w:p>
    <w:p w14:paraId="4C795998" w14:textId="77777777" w:rsidR="00000000" w:rsidRDefault="00C04217">
      <w:pPr>
        <w:pStyle w:val="a0"/>
        <w:rPr>
          <w:rFonts w:hint="cs"/>
          <w:rtl/>
        </w:rPr>
      </w:pPr>
    </w:p>
    <w:p w14:paraId="666F0318" w14:textId="77777777" w:rsidR="00000000" w:rsidRDefault="00C04217">
      <w:pPr>
        <w:pStyle w:val="a0"/>
        <w:rPr>
          <w:rFonts w:hint="cs"/>
          <w:rtl/>
        </w:rPr>
      </w:pPr>
      <w:r>
        <w:rPr>
          <w:rFonts w:hint="cs"/>
          <w:rtl/>
        </w:rPr>
        <w:t xml:space="preserve">תודה רבה. אני מאוד מודה לחבר הכנסת נסים זאב. חבר הכנסת טלב אלסאנע, בבקשה, אדוני. </w:t>
      </w:r>
    </w:p>
    <w:p w14:paraId="4BD6989E" w14:textId="77777777" w:rsidR="00000000" w:rsidRDefault="00C04217">
      <w:pPr>
        <w:pStyle w:val="a0"/>
        <w:rPr>
          <w:rFonts w:hint="cs"/>
          <w:rtl/>
        </w:rPr>
      </w:pPr>
    </w:p>
    <w:p w14:paraId="02A9CAA1" w14:textId="77777777" w:rsidR="00000000" w:rsidRDefault="00C04217">
      <w:pPr>
        <w:pStyle w:val="a"/>
        <w:rPr>
          <w:rtl/>
        </w:rPr>
      </w:pPr>
      <w:bookmarkStart w:id="86" w:name="FS000000549T21_09_2005_14_13_25"/>
      <w:bookmarkStart w:id="87" w:name="_Toc115091769"/>
      <w:bookmarkEnd w:id="86"/>
      <w:r>
        <w:rPr>
          <w:rFonts w:hint="eastAsia"/>
          <w:rtl/>
        </w:rPr>
        <w:t>טלב</w:t>
      </w:r>
      <w:r>
        <w:rPr>
          <w:rtl/>
        </w:rPr>
        <w:t xml:space="preserve"> אל</w:t>
      </w:r>
      <w:r>
        <w:rPr>
          <w:rtl/>
        </w:rPr>
        <w:t>סאנע (רע"ם):</w:t>
      </w:r>
      <w:bookmarkEnd w:id="87"/>
    </w:p>
    <w:p w14:paraId="46CF452D" w14:textId="77777777" w:rsidR="00000000" w:rsidRDefault="00C04217">
      <w:pPr>
        <w:pStyle w:val="a0"/>
        <w:rPr>
          <w:rFonts w:hint="cs"/>
          <w:rtl/>
        </w:rPr>
      </w:pPr>
    </w:p>
    <w:p w14:paraId="189D9C27" w14:textId="77777777" w:rsidR="00000000" w:rsidRDefault="00C04217">
      <w:pPr>
        <w:pStyle w:val="a0"/>
        <w:rPr>
          <w:rFonts w:hint="cs"/>
          <w:rtl/>
        </w:rPr>
      </w:pPr>
      <w:r>
        <w:rPr>
          <w:rFonts w:hint="cs"/>
          <w:rtl/>
        </w:rPr>
        <w:t>אדוני היושב-ראש, חברי הכנסת, יש כנראה אנשים בבית הזה המופתעים מכך שגם מדינת ישראל, אפילו מדינת ישראל כפופה לחוק הבין-לאומי, ולכן מה שחל על שאר מדינות העולם - האמנות ואמנת ז'נבה - מחייב גם את מדינת ישראל. צריך להפסיק עם תחושת הרדיפה כאילו כל ה</w:t>
      </w:r>
      <w:r>
        <w:rPr>
          <w:rFonts w:hint="cs"/>
          <w:rtl/>
        </w:rPr>
        <w:t xml:space="preserve">עולם נגדנו. יכול להיות שאנחנו נגד עצמנו. יכול להיות שהבעיה לא שם, הבעיה כאן, ולכן צריך לבדוק את המעשים שעושה מדינת ישראל. </w:t>
      </w:r>
    </w:p>
    <w:p w14:paraId="717C559D" w14:textId="77777777" w:rsidR="00000000" w:rsidRDefault="00C04217">
      <w:pPr>
        <w:pStyle w:val="a0"/>
        <w:rPr>
          <w:rFonts w:hint="cs"/>
          <w:rtl/>
        </w:rPr>
      </w:pPr>
    </w:p>
    <w:p w14:paraId="49ED52E2" w14:textId="77777777" w:rsidR="00000000" w:rsidRDefault="00C04217">
      <w:pPr>
        <w:pStyle w:val="a0"/>
        <w:rPr>
          <w:rFonts w:hint="cs"/>
          <w:rtl/>
        </w:rPr>
      </w:pPr>
      <w:r>
        <w:rPr>
          <w:rFonts w:hint="cs"/>
          <w:rtl/>
        </w:rPr>
        <w:t>עובדה, ראינו איך קיבלו באו"ם את ראש הממשלה. ראיתי אתמול שנציג ישראל הוא זה שניהל את הישיבה באומות המאוחדות. לא כל העולם נגדנו. יש מע</w:t>
      </w:r>
      <w:r>
        <w:rPr>
          <w:rFonts w:hint="cs"/>
          <w:rtl/>
        </w:rPr>
        <w:t xml:space="preserve">שים פסולים שצריך לתקן על מנת שיתיישבו עם האמנות הבין-לאומיות ועם החוק הבין-לאומי. </w:t>
      </w:r>
    </w:p>
    <w:p w14:paraId="309182D7" w14:textId="77777777" w:rsidR="00000000" w:rsidRDefault="00C04217">
      <w:pPr>
        <w:pStyle w:val="a0"/>
        <w:rPr>
          <w:rFonts w:hint="cs"/>
          <w:rtl/>
        </w:rPr>
      </w:pPr>
    </w:p>
    <w:p w14:paraId="59554AAB" w14:textId="77777777" w:rsidR="00000000" w:rsidRDefault="00C04217">
      <w:pPr>
        <w:pStyle w:val="a0"/>
        <w:rPr>
          <w:rFonts w:hint="cs"/>
          <w:rtl/>
        </w:rPr>
      </w:pPr>
      <w:r>
        <w:rPr>
          <w:rFonts w:hint="cs"/>
          <w:rtl/>
        </w:rPr>
        <w:t>לגבי החלטת בג</w:t>
      </w:r>
      <w:r>
        <w:rPr>
          <w:rtl/>
        </w:rPr>
        <w:t>"</w:t>
      </w:r>
      <w:r>
        <w:rPr>
          <w:rFonts w:hint="cs"/>
          <w:rtl/>
        </w:rPr>
        <w:t xml:space="preserve">ץ, אני מברך עליה. לכל המדינות בעולם, כפי שאתה יודע, היושב-ראש, יש גבול ורק למדינת ישראל אין גבולות. הגיע הזמן להגדיר את הגבולות, להציב את החומות. בעולם בונים </w:t>
      </w:r>
      <w:r>
        <w:rPr>
          <w:rFonts w:hint="cs"/>
          <w:rtl/>
        </w:rPr>
        <w:t xml:space="preserve">גשרים, ורק כאן מקימים חומות-חומות. אם רוצים בכל זאת, שיקימו חומה, אבל על הגבול. </w:t>
      </w:r>
    </w:p>
    <w:p w14:paraId="381E76C9" w14:textId="77777777" w:rsidR="00000000" w:rsidRDefault="00C04217">
      <w:pPr>
        <w:pStyle w:val="a0"/>
        <w:rPr>
          <w:rFonts w:hint="cs"/>
          <w:rtl/>
        </w:rPr>
      </w:pPr>
    </w:p>
    <w:p w14:paraId="03BFCFBF" w14:textId="77777777" w:rsidR="00000000" w:rsidRDefault="00C04217">
      <w:pPr>
        <w:pStyle w:val="af1"/>
        <w:rPr>
          <w:rtl/>
        </w:rPr>
      </w:pPr>
      <w:r>
        <w:rPr>
          <w:rFonts w:hint="eastAsia"/>
          <w:rtl/>
        </w:rPr>
        <w:t>היו</w:t>
      </w:r>
      <w:r>
        <w:rPr>
          <w:rtl/>
        </w:rPr>
        <w:t>"ר ראובן ריבלין:</w:t>
      </w:r>
    </w:p>
    <w:p w14:paraId="709173E1" w14:textId="77777777" w:rsidR="00000000" w:rsidRDefault="00C04217">
      <w:pPr>
        <w:pStyle w:val="a0"/>
        <w:rPr>
          <w:rFonts w:hint="cs"/>
          <w:rtl/>
        </w:rPr>
      </w:pPr>
    </w:p>
    <w:p w14:paraId="17175FFF" w14:textId="77777777" w:rsidR="00000000" w:rsidRDefault="00C04217">
      <w:pPr>
        <w:pStyle w:val="a0"/>
        <w:rPr>
          <w:rFonts w:hint="cs"/>
          <w:rtl/>
        </w:rPr>
      </w:pPr>
      <w:r>
        <w:rPr>
          <w:rFonts w:hint="cs"/>
          <w:rtl/>
        </w:rPr>
        <w:t xml:space="preserve">חבר הכנסת אלסאנע, היו גבולות ב-48' והירדנים לא רוצים אותם. </w:t>
      </w:r>
    </w:p>
    <w:p w14:paraId="76CA8AC8" w14:textId="77777777" w:rsidR="00000000" w:rsidRDefault="00C04217">
      <w:pPr>
        <w:pStyle w:val="a0"/>
        <w:rPr>
          <w:rFonts w:hint="cs"/>
          <w:rtl/>
        </w:rPr>
      </w:pPr>
    </w:p>
    <w:p w14:paraId="533B0FFE" w14:textId="77777777" w:rsidR="00000000" w:rsidRDefault="00C04217">
      <w:pPr>
        <w:pStyle w:val="-"/>
        <w:rPr>
          <w:rtl/>
        </w:rPr>
      </w:pPr>
      <w:bookmarkStart w:id="88" w:name="FS000000549T21_09_2005_14_20_09C"/>
      <w:bookmarkEnd w:id="88"/>
      <w:r>
        <w:rPr>
          <w:rFonts w:hint="eastAsia"/>
          <w:rtl/>
        </w:rPr>
        <w:t>טלב</w:t>
      </w:r>
      <w:r>
        <w:rPr>
          <w:rtl/>
        </w:rPr>
        <w:t xml:space="preserve"> אלסאנע (רע"ם):</w:t>
      </w:r>
    </w:p>
    <w:p w14:paraId="1BE16E80" w14:textId="77777777" w:rsidR="00000000" w:rsidRDefault="00C04217">
      <w:pPr>
        <w:pStyle w:val="a0"/>
        <w:rPr>
          <w:rFonts w:hint="cs"/>
          <w:rtl/>
        </w:rPr>
      </w:pPr>
    </w:p>
    <w:p w14:paraId="3258D534" w14:textId="77777777" w:rsidR="00000000" w:rsidRDefault="00C04217">
      <w:pPr>
        <w:pStyle w:val="a0"/>
        <w:rPr>
          <w:rFonts w:hint="cs"/>
          <w:rtl/>
        </w:rPr>
      </w:pPr>
      <w:r>
        <w:rPr>
          <w:rFonts w:hint="cs"/>
          <w:rtl/>
        </w:rPr>
        <w:t>למיטב ידיעתי, מדינת ישראל לא הכירה. נחזור לגבולות 48'. אם היו, אפשר לחדש</w:t>
      </w:r>
      <w:r>
        <w:rPr>
          <w:rFonts w:hint="cs"/>
          <w:rtl/>
        </w:rPr>
        <w:t xml:space="preserve"> אותם. נחזור לאותם גבולות. </w:t>
      </w:r>
    </w:p>
    <w:p w14:paraId="14F80848" w14:textId="77777777" w:rsidR="00000000" w:rsidRDefault="00C04217">
      <w:pPr>
        <w:pStyle w:val="a0"/>
        <w:rPr>
          <w:rFonts w:hint="cs"/>
          <w:rtl/>
        </w:rPr>
      </w:pPr>
    </w:p>
    <w:p w14:paraId="0A626436" w14:textId="77777777" w:rsidR="00000000" w:rsidRDefault="00C04217">
      <w:pPr>
        <w:pStyle w:val="af0"/>
        <w:rPr>
          <w:rtl/>
        </w:rPr>
      </w:pPr>
      <w:r>
        <w:rPr>
          <w:rFonts w:hint="eastAsia"/>
          <w:rtl/>
        </w:rPr>
        <w:t>צבי</w:t>
      </w:r>
      <w:r>
        <w:rPr>
          <w:rtl/>
        </w:rPr>
        <w:t xml:space="preserve"> הנדל (האיחוד הלאומי - ישראל ביתנו):</w:t>
      </w:r>
    </w:p>
    <w:p w14:paraId="7BAB2BFA" w14:textId="77777777" w:rsidR="00000000" w:rsidRDefault="00C04217">
      <w:pPr>
        <w:pStyle w:val="a0"/>
        <w:rPr>
          <w:rFonts w:hint="cs"/>
          <w:rtl/>
        </w:rPr>
      </w:pPr>
    </w:p>
    <w:p w14:paraId="70C31725" w14:textId="77777777" w:rsidR="00000000" w:rsidRDefault="00C04217">
      <w:pPr>
        <w:pStyle w:val="a0"/>
        <w:rPr>
          <w:rFonts w:hint="cs"/>
          <w:rtl/>
        </w:rPr>
      </w:pPr>
      <w:r>
        <w:rPr>
          <w:rFonts w:hint="cs"/>
          <w:rtl/>
        </w:rPr>
        <w:t xml:space="preserve">איזה צדיק אתה. </w:t>
      </w:r>
    </w:p>
    <w:p w14:paraId="075BD411" w14:textId="77777777" w:rsidR="00000000" w:rsidRDefault="00C04217">
      <w:pPr>
        <w:pStyle w:val="a0"/>
        <w:rPr>
          <w:rFonts w:hint="cs"/>
          <w:rtl/>
        </w:rPr>
      </w:pPr>
    </w:p>
    <w:p w14:paraId="68E339C2" w14:textId="77777777" w:rsidR="00000000" w:rsidRDefault="00C04217">
      <w:pPr>
        <w:pStyle w:val="af1"/>
        <w:rPr>
          <w:rtl/>
        </w:rPr>
      </w:pPr>
      <w:r>
        <w:rPr>
          <w:rFonts w:hint="eastAsia"/>
          <w:rtl/>
        </w:rPr>
        <w:t>היו</w:t>
      </w:r>
      <w:r>
        <w:rPr>
          <w:rtl/>
        </w:rPr>
        <w:t>"ר ראובן ריבלין:</w:t>
      </w:r>
    </w:p>
    <w:p w14:paraId="702BC069" w14:textId="77777777" w:rsidR="00000000" w:rsidRDefault="00C04217">
      <w:pPr>
        <w:pStyle w:val="a0"/>
        <w:rPr>
          <w:rFonts w:hint="cs"/>
          <w:rtl/>
        </w:rPr>
      </w:pPr>
    </w:p>
    <w:p w14:paraId="59815C6D" w14:textId="77777777" w:rsidR="00000000" w:rsidRDefault="00C04217">
      <w:pPr>
        <w:pStyle w:val="a0"/>
        <w:rPr>
          <w:rFonts w:hint="cs"/>
          <w:rtl/>
        </w:rPr>
      </w:pPr>
      <w:r>
        <w:rPr>
          <w:rFonts w:hint="cs"/>
          <w:rtl/>
        </w:rPr>
        <w:t xml:space="preserve">תודה. חבר הכנסת עסאם מח'ול, בבקשה. חבר הכנסת הנדל, לא לקרוא קריאות ביניים בעמידה. </w:t>
      </w:r>
    </w:p>
    <w:p w14:paraId="52C3AB2C" w14:textId="77777777" w:rsidR="00000000" w:rsidRDefault="00C04217">
      <w:pPr>
        <w:pStyle w:val="a0"/>
        <w:rPr>
          <w:rFonts w:hint="cs"/>
          <w:rtl/>
        </w:rPr>
      </w:pPr>
    </w:p>
    <w:p w14:paraId="378A8E34" w14:textId="77777777" w:rsidR="00000000" w:rsidRDefault="00C04217">
      <w:pPr>
        <w:pStyle w:val="a"/>
        <w:rPr>
          <w:rtl/>
        </w:rPr>
      </w:pPr>
      <w:bookmarkStart w:id="89" w:name="FS000000542T21_09_2005_14_20_51"/>
      <w:bookmarkStart w:id="90" w:name="_Toc115091770"/>
      <w:bookmarkEnd w:id="89"/>
      <w:r>
        <w:rPr>
          <w:rFonts w:hint="eastAsia"/>
          <w:rtl/>
        </w:rPr>
        <w:t>עסאם</w:t>
      </w:r>
      <w:r>
        <w:rPr>
          <w:rtl/>
        </w:rPr>
        <w:t xml:space="preserve"> מח'ול (חד"ש-תע"ל):</w:t>
      </w:r>
      <w:bookmarkEnd w:id="90"/>
    </w:p>
    <w:p w14:paraId="597E24D9" w14:textId="77777777" w:rsidR="00000000" w:rsidRDefault="00C04217">
      <w:pPr>
        <w:pStyle w:val="a0"/>
        <w:rPr>
          <w:rFonts w:hint="cs"/>
          <w:rtl/>
        </w:rPr>
      </w:pPr>
    </w:p>
    <w:p w14:paraId="57588F5E" w14:textId="77777777" w:rsidR="00000000" w:rsidRDefault="00C04217">
      <w:pPr>
        <w:pStyle w:val="a0"/>
        <w:rPr>
          <w:rFonts w:hint="cs"/>
          <w:rtl/>
        </w:rPr>
      </w:pPr>
      <w:r>
        <w:rPr>
          <w:rFonts w:hint="cs"/>
          <w:rtl/>
        </w:rPr>
        <w:t>אדוני היושב-ראש, את חבר הכנסת שטייניץ מ</w:t>
      </w:r>
      <w:r>
        <w:rPr>
          <w:rFonts w:hint="cs"/>
          <w:rtl/>
        </w:rPr>
        <w:t>פליאה התלונה בלונדון, ואותי מפליאה הפליאה שלו. יש כאן ניסיון להפוך את העבריין לקורבן, והוא גם מגדיל לעשות כשהוא מדבר בשם ועדה, וכן שהוא הולך להציע חוק להגנת הלוחמים בטרור. המשמעות היחידה שלו בקונטקסט שבו הוא מוצע היא חוק התרת פשעי מלחמה. כך ייקרא החוק הזה,</w:t>
      </w:r>
      <w:r>
        <w:rPr>
          <w:rFonts w:hint="cs"/>
          <w:rtl/>
        </w:rPr>
        <w:t xml:space="preserve"> חבר הכנסת שטייניץ. </w:t>
      </w:r>
    </w:p>
    <w:p w14:paraId="7B80F09F" w14:textId="77777777" w:rsidR="00000000" w:rsidRDefault="00C04217">
      <w:pPr>
        <w:pStyle w:val="a0"/>
        <w:rPr>
          <w:rFonts w:hint="cs"/>
          <w:rtl/>
        </w:rPr>
      </w:pPr>
    </w:p>
    <w:p w14:paraId="1C9BFE0C" w14:textId="77777777" w:rsidR="00000000" w:rsidRDefault="00C04217">
      <w:pPr>
        <w:pStyle w:val="a0"/>
        <w:rPr>
          <w:rFonts w:hint="cs"/>
          <w:rtl/>
        </w:rPr>
      </w:pPr>
      <w:r>
        <w:rPr>
          <w:rFonts w:hint="cs"/>
          <w:rtl/>
        </w:rPr>
        <w:t xml:space="preserve">אני מתפלא על מה אתם מלינים. הרי "יש גבול", שבעצם הליכתה לסיפור הזה היא מצילה את הכבוד האבוד של הצדק בישראל ושל מנגנוני הצדק בישראל </w:t>
      </w:r>
      <w:r>
        <w:rPr>
          <w:rtl/>
        </w:rPr>
        <w:t>–</w:t>
      </w:r>
      <w:r>
        <w:rPr>
          <w:rFonts w:hint="cs"/>
          <w:rtl/>
        </w:rPr>
        <w:t xml:space="preserve"> "יש גבול" ניסתה ורוצה לעשות את הצדק, להביא את פושעי המלחמה האלה לדין, ובפני בית-משפט ישראלי. בית-המשפ</w:t>
      </w:r>
      <w:r>
        <w:rPr>
          <w:rFonts w:hint="cs"/>
          <w:rtl/>
        </w:rPr>
        <w:t>ט הישראלי אינו מוכן לדון בפשעי המלחמה האלה, והנושא הזה נמצא על שולחנו של בג</w:t>
      </w:r>
      <w:r>
        <w:rPr>
          <w:rtl/>
        </w:rPr>
        <w:t>"</w:t>
      </w:r>
      <w:r>
        <w:rPr>
          <w:rFonts w:hint="cs"/>
          <w:rtl/>
        </w:rPr>
        <w:t>ץ כבר שנים ואין מענה.</w:t>
      </w:r>
    </w:p>
    <w:p w14:paraId="276DD69F" w14:textId="77777777" w:rsidR="00000000" w:rsidRDefault="00C04217">
      <w:pPr>
        <w:pStyle w:val="a0"/>
        <w:rPr>
          <w:rtl/>
        </w:rPr>
      </w:pPr>
    </w:p>
    <w:p w14:paraId="3BCF5772" w14:textId="77777777" w:rsidR="00000000" w:rsidRDefault="00C04217">
      <w:pPr>
        <w:pStyle w:val="a0"/>
        <w:rPr>
          <w:rFonts w:hint="cs"/>
          <w:rtl/>
        </w:rPr>
      </w:pPr>
      <w:r>
        <w:rPr>
          <w:rFonts w:hint="cs"/>
          <w:rtl/>
        </w:rPr>
        <w:t>מה אתם חושבים? רוצים גלובליזציה? העולם ככפר קטן? כולם נמצאים באותה קלחת? כשמדובר בעבירה על החוק הבין-לאומי בפשעי מלחמה נגד אזרחי מדינת ישראל, שאינם מקבלים סע</w:t>
      </w:r>
      <w:r>
        <w:rPr>
          <w:rFonts w:hint="cs"/>
          <w:rtl/>
        </w:rPr>
        <w:t>ד משפטי במדינת ישראל, לא מבית-המשפט במקרה הזה ולא ממח"ש במקרה אחר, שהם לא ילכו וינצלו את הערכאות הבין-לאומיות? מה אתם חושבים לכם? איפה אתם חיים? בעולם הזה מי שעושה פשעי מלחמה ישלם. או שהוא משלם במסגרת המשפט של המדינה, או במסגרת אחרת של משפט. זאת הברירה היח</w:t>
      </w:r>
      <w:r>
        <w:rPr>
          <w:rFonts w:hint="cs"/>
          <w:rtl/>
        </w:rPr>
        <w:t xml:space="preserve">ידה. </w:t>
      </w:r>
    </w:p>
    <w:p w14:paraId="1C5A8769" w14:textId="77777777" w:rsidR="00000000" w:rsidRDefault="00C04217">
      <w:pPr>
        <w:pStyle w:val="a0"/>
        <w:rPr>
          <w:rFonts w:hint="cs"/>
          <w:rtl/>
        </w:rPr>
      </w:pPr>
    </w:p>
    <w:p w14:paraId="58097633" w14:textId="77777777" w:rsidR="00000000" w:rsidRDefault="00C04217">
      <w:pPr>
        <w:pStyle w:val="af1"/>
        <w:rPr>
          <w:rtl/>
        </w:rPr>
      </w:pPr>
      <w:r>
        <w:rPr>
          <w:rFonts w:hint="eastAsia"/>
          <w:rtl/>
        </w:rPr>
        <w:t>היו</w:t>
      </w:r>
      <w:r>
        <w:rPr>
          <w:rtl/>
        </w:rPr>
        <w:t>"ר ראובן ריבלין:</w:t>
      </w:r>
    </w:p>
    <w:p w14:paraId="7E085F0F" w14:textId="77777777" w:rsidR="00000000" w:rsidRDefault="00C04217">
      <w:pPr>
        <w:pStyle w:val="a0"/>
        <w:rPr>
          <w:rFonts w:hint="cs"/>
          <w:rtl/>
        </w:rPr>
      </w:pPr>
    </w:p>
    <w:p w14:paraId="2233CF2B" w14:textId="77777777" w:rsidR="00000000" w:rsidRDefault="00C04217">
      <w:pPr>
        <w:pStyle w:val="a0"/>
        <w:rPr>
          <w:rFonts w:hint="cs"/>
          <w:rtl/>
        </w:rPr>
      </w:pPr>
      <w:r>
        <w:rPr>
          <w:rFonts w:hint="cs"/>
          <w:rtl/>
        </w:rPr>
        <w:t>תודה רבה. רציתי להעיר לחבר הכנסת מח'ול, שהחוק הבין-לאומי קובע, שכאשר טרוריסט מתחבא בתוך אוכלוסייה אזרחית, מותר לאותה מדינה שנלחמת בטרור להתעסק אתו גם בקרב אותה אוכלוסייה אזרחית. הפשע נגד האנושות הוא שטרוריסט מתחבא ולוקח לעצמו או</w:t>
      </w:r>
      <w:r>
        <w:rPr>
          <w:rFonts w:hint="cs"/>
          <w:rtl/>
        </w:rPr>
        <w:t xml:space="preserve"> מייצר לעצמו מגן אנושי של תמימים ועוברי דרך. </w:t>
      </w:r>
    </w:p>
    <w:p w14:paraId="389F5CE5" w14:textId="77777777" w:rsidR="00000000" w:rsidRDefault="00C04217">
      <w:pPr>
        <w:pStyle w:val="a0"/>
        <w:rPr>
          <w:rFonts w:hint="cs"/>
          <w:b/>
          <w:bCs/>
          <w:rtl/>
        </w:rPr>
      </w:pPr>
    </w:p>
    <w:p w14:paraId="54BB807A" w14:textId="77777777" w:rsidR="00000000" w:rsidRDefault="00C04217">
      <w:pPr>
        <w:pStyle w:val="-"/>
        <w:rPr>
          <w:rtl/>
        </w:rPr>
      </w:pPr>
      <w:bookmarkStart w:id="91" w:name="FS000000542T21_09_2005_14_35_17C"/>
      <w:bookmarkEnd w:id="91"/>
      <w:r>
        <w:rPr>
          <w:rFonts w:hint="eastAsia"/>
          <w:rtl/>
        </w:rPr>
        <w:t>עסאם</w:t>
      </w:r>
      <w:r>
        <w:rPr>
          <w:rtl/>
        </w:rPr>
        <w:t xml:space="preserve"> מח'ול (חד"ש-תע"ל):</w:t>
      </w:r>
    </w:p>
    <w:p w14:paraId="383CA682" w14:textId="77777777" w:rsidR="00000000" w:rsidRDefault="00C04217">
      <w:pPr>
        <w:pStyle w:val="a0"/>
        <w:rPr>
          <w:rFonts w:hint="cs"/>
          <w:rtl/>
        </w:rPr>
      </w:pPr>
    </w:p>
    <w:p w14:paraId="09CC8912" w14:textId="77777777" w:rsidR="00000000" w:rsidRDefault="00C04217">
      <w:pPr>
        <w:pStyle w:val="a0"/>
        <w:rPr>
          <w:rFonts w:hint="cs"/>
          <w:rtl/>
        </w:rPr>
      </w:pPr>
      <w:r>
        <w:rPr>
          <w:rFonts w:hint="cs"/>
          <w:rtl/>
        </w:rPr>
        <w:t xml:space="preserve">מי שרוצח חפים מפשע הוא רוצח חפים מפשע והוא פושע מלחמה. בטרוריסט אפשר להילחם, אבל בנשים ובילדים אי-אפשר להילחם. </w:t>
      </w:r>
    </w:p>
    <w:p w14:paraId="06B321BA" w14:textId="77777777" w:rsidR="00000000" w:rsidRDefault="00C04217">
      <w:pPr>
        <w:pStyle w:val="a0"/>
        <w:rPr>
          <w:rFonts w:hint="cs"/>
          <w:rtl/>
        </w:rPr>
      </w:pPr>
    </w:p>
    <w:p w14:paraId="21219A2A" w14:textId="77777777" w:rsidR="00000000" w:rsidRDefault="00C04217">
      <w:pPr>
        <w:pStyle w:val="af1"/>
        <w:rPr>
          <w:rtl/>
        </w:rPr>
      </w:pPr>
      <w:r>
        <w:rPr>
          <w:rFonts w:hint="eastAsia"/>
          <w:rtl/>
        </w:rPr>
        <w:t>היו</w:t>
      </w:r>
      <w:r>
        <w:rPr>
          <w:rtl/>
        </w:rPr>
        <w:t>"ר ראובן ריבלין:</w:t>
      </w:r>
    </w:p>
    <w:p w14:paraId="2123FC93" w14:textId="77777777" w:rsidR="00000000" w:rsidRDefault="00C04217">
      <w:pPr>
        <w:pStyle w:val="a0"/>
        <w:rPr>
          <w:rFonts w:hint="cs"/>
          <w:rtl/>
        </w:rPr>
      </w:pPr>
    </w:p>
    <w:p w14:paraId="7C9D5988" w14:textId="77777777" w:rsidR="00000000" w:rsidRDefault="00C04217">
      <w:pPr>
        <w:pStyle w:val="a0"/>
        <w:rPr>
          <w:rFonts w:hint="cs"/>
          <w:rtl/>
        </w:rPr>
      </w:pPr>
      <w:r>
        <w:rPr>
          <w:rFonts w:hint="cs"/>
          <w:rtl/>
        </w:rPr>
        <w:t>חשבתי שאדוני גם מתכוון לכך שכל מי שמחביא טרוריסט ה</w:t>
      </w:r>
      <w:r>
        <w:rPr>
          <w:rFonts w:hint="cs"/>
          <w:rtl/>
        </w:rPr>
        <w:t xml:space="preserve">וא בבחינת עובר עבירה, הוא מסייע. אם הטרוריסט הוא רוצח, כל מי שמסתיר אותו מסייע לרוצח. </w:t>
      </w:r>
    </w:p>
    <w:p w14:paraId="3B80B735" w14:textId="77777777" w:rsidR="00000000" w:rsidRDefault="00C04217">
      <w:pPr>
        <w:pStyle w:val="a0"/>
        <w:rPr>
          <w:rFonts w:hint="cs"/>
          <w:rtl/>
        </w:rPr>
      </w:pPr>
    </w:p>
    <w:p w14:paraId="54014F62" w14:textId="77777777" w:rsidR="00000000" w:rsidRDefault="00C04217">
      <w:pPr>
        <w:pStyle w:val="af0"/>
        <w:rPr>
          <w:rtl/>
        </w:rPr>
      </w:pPr>
      <w:r>
        <w:rPr>
          <w:rFonts w:hint="eastAsia"/>
          <w:rtl/>
        </w:rPr>
        <w:t>טלב</w:t>
      </w:r>
      <w:r>
        <w:rPr>
          <w:rtl/>
        </w:rPr>
        <w:t xml:space="preserve"> אלסאנע (רע"ם):</w:t>
      </w:r>
    </w:p>
    <w:p w14:paraId="514F485A" w14:textId="77777777" w:rsidR="00000000" w:rsidRDefault="00C04217">
      <w:pPr>
        <w:pStyle w:val="a0"/>
        <w:rPr>
          <w:rFonts w:hint="cs"/>
          <w:rtl/>
        </w:rPr>
      </w:pPr>
    </w:p>
    <w:p w14:paraId="69979828" w14:textId="77777777" w:rsidR="00000000" w:rsidRDefault="00C04217">
      <w:pPr>
        <w:pStyle w:val="a0"/>
        <w:rPr>
          <w:rFonts w:hint="cs"/>
          <w:rtl/>
        </w:rPr>
      </w:pPr>
      <w:r>
        <w:rPr>
          <w:rFonts w:hint="cs"/>
          <w:rtl/>
        </w:rPr>
        <w:t xml:space="preserve">כל החוק הישראלי מבוסס על החוק האנגלי. </w:t>
      </w:r>
    </w:p>
    <w:p w14:paraId="77B53335" w14:textId="77777777" w:rsidR="00000000" w:rsidRDefault="00C04217">
      <w:pPr>
        <w:pStyle w:val="a0"/>
        <w:rPr>
          <w:rFonts w:hint="cs"/>
          <w:rtl/>
        </w:rPr>
      </w:pPr>
    </w:p>
    <w:p w14:paraId="7D7A820B" w14:textId="77777777" w:rsidR="00000000" w:rsidRDefault="00C04217">
      <w:pPr>
        <w:pStyle w:val="af1"/>
        <w:rPr>
          <w:rtl/>
        </w:rPr>
      </w:pPr>
      <w:r>
        <w:rPr>
          <w:rFonts w:hint="eastAsia"/>
          <w:rtl/>
        </w:rPr>
        <w:t>היו</w:t>
      </w:r>
      <w:r>
        <w:rPr>
          <w:rtl/>
        </w:rPr>
        <w:t>"ר ראובן ריבלין:</w:t>
      </w:r>
    </w:p>
    <w:p w14:paraId="5FDBE1B2" w14:textId="77777777" w:rsidR="00000000" w:rsidRDefault="00C04217">
      <w:pPr>
        <w:pStyle w:val="a0"/>
        <w:rPr>
          <w:rFonts w:hint="cs"/>
          <w:rtl/>
        </w:rPr>
      </w:pPr>
    </w:p>
    <w:p w14:paraId="116E53B1" w14:textId="77777777" w:rsidR="00000000" w:rsidRDefault="00C04217">
      <w:pPr>
        <w:pStyle w:val="a0"/>
        <w:rPr>
          <w:rFonts w:hint="cs"/>
          <w:rtl/>
        </w:rPr>
      </w:pPr>
      <w:r>
        <w:rPr>
          <w:rFonts w:hint="cs"/>
          <w:rtl/>
        </w:rPr>
        <w:t>מובן שאם נאשר להעביר את הנושא לוועדה, בוועדה תוכלו להמשיך ולהרחיב את הדיון. תודה רבה. א</w:t>
      </w:r>
      <w:r>
        <w:rPr>
          <w:rFonts w:hint="cs"/>
          <w:rtl/>
        </w:rPr>
        <w:t xml:space="preserve">נחנו עוברים להצבעה בנושא "יש גבול", בבקשה. </w:t>
      </w:r>
    </w:p>
    <w:p w14:paraId="508D619A" w14:textId="77777777" w:rsidR="00000000" w:rsidRDefault="00C04217">
      <w:pPr>
        <w:pStyle w:val="a0"/>
        <w:rPr>
          <w:rFonts w:hint="cs"/>
          <w:rtl/>
        </w:rPr>
      </w:pPr>
    </w:p>
    <w:p w14:paraId="5AE6228A" w14:textId="77777777" w:rsidR="00000000" w:rsidRDefault="00C04217">
      <w:pPr>
        <w:pStyle w:val="ab"/>
        <w:bidi/>
        <w:rPr>
          <w:rtl/>
        </w:rPr>
      </w:pPr>
    </w:p>
    <w:p w14:paraId="49C800EB" w14:textId="77777777" w:rsidR="00000000" w:rsidRDefault="00C04217">
      <w:pPr>
        <w:pStyle w:val="ab"/>
        <w:bidi/>
        <w:rPr>
          <w:rFonts w:hint="cs"/>
          <w:rtl/>
        </w:rPr>
      </w:pPr>
      <w:r>
        <w:rPr>
          <w:rFonts w:hint="cs"/>
          <w:rtl/>
        </w:rPr>
        <w:t>הצבעה מס' 2</w:t>
      </w:r>
    </w:p>
    <w:p w14:paraId="18D809B8" w14:textId="77777777" w:rsidR="00000000" w:rsidRDefault="00C04217">
      <w:pPr>
        <w:pStyle w:val="a0"/>
        <w:rPr>
          <w:rFonts w:hint="cs"/>
          <w:rtl/>
        </w:rPr>
      </w:pPr>
    </w:p>
    <w:p w14:paraId="32F9A339" w14:textId="77777777" w:rsidR="00000000" w:rsidRDefault="00C04217">
      <w:pPr>
        <w:pStyle w:val="ac"/>
        <w:bidi/>
        <w:rPr>
          <w:rFonts w:hint="cs"/>
          <w:rtl/>
        </w:rPr>
      </w:pPr>
      <w:r>
        <w:rPr>
          <w:rFonts w:hint="cs"/>
          <w:rtl/>
        </w:rPr>
        <w:t>בעד ההצעה להעביר את הנושא לוועדה - 11</w:t>
      </w:r>
    </w:p>
    <w:p w14:paraId="2DF79135" w14:textId="77777777" w:rsidR="00000000" w:rsidRDefault="00C04217">
      <w:pPr>
        <w:pStyle w:val="ac"/>
        <w:bidi/>
        <w:rPr>
          <w:rFonts w:hint="cs"/>
          <w:rtl/>
        </w:rPr>
      </w:pPr>
      <w:r>
        <w:rPr>
          <w:rFonts w:hint="cs"/>
          <w:rtl/>
        </w:rPr>
        <w:t>בעד ההצעה שלא לכלול את הנושא בסדר-היום - 4</w:t>
      </w:r>
    </w:p>
    <w:p w14:paraId="0D8A6D62" w14:textId="77777777" w:rsidR="00000000" w:rsidRDefault="00C04217">
      <w:pPr>
        <w:pStyle w:val="ac"/>
        <w:bidi/>
        <w:rPr>
          <w:rFonts w:hint="cs"/>
          <w:rtl/>
        </w:rPr>
      </w:pPr>
      <w:r>
        <w:rPr>
          <w:rFonts w:hint="cs"/>
          <w:rtl/>
        </w:rPr>
        <w:t>נמנעים - אין</w:t>
      </w:r>
    </w:p>
    <w:p w14:paraId="1292F4E3" w14:textId="77777777" w:rsidR="00000000" w:rsidRDefault="00C04217">
      <w:pPr>
        <w:pStyle w:val="ad"/>
        <w:bidi/>
        <w:rPr>
          <w:rFonts w:hint="cs"/>
          <w:rtl/>
        </w:rPr>
      </w:pPr>
      <w:r>
        <w:rPr>
          <w:rFonts w:hint="cs"/>
          <w:rtl/>
        </w:rPr>
        <w:t xml:space="preserve">ההצעה להעביר את הנושא לוועדת החוקה, חוק ומשפט נתקבלה. </w:t>
      </w:r>
    </w:p>
    <w:p w14:paraId="2AC9695B" w14:textId="77777777" w:rsidR="00000000" w:rsidRDefault="00C04217">
      <w:pPr>
        <w:pStyle w:val="af1"/>
        <w:rPr>
          <w:rFonts w:hint="cs"/>
          <w:rtl/>
        </w:rPr>
      </w:pPr>
    </w:p>
    <w:p w14:paraId="0BDB8714" w14:textId="77777777" w:rsidR="00000000" w:rsidRDefault="00C04217">
      <w:pPr>
        <w:pStyle w:val="af1"/>
        <w:rPr>
          <w:rtl/>
        </w:rPr>
      </w:pPr>
      <w:r>
        <w:rPr>
          <w:rFonts w:hint="eastAsia"/>
          <w:rtl/>
        </w:rPr>
        <w:t>היו</w:t>
      </w:r>
      <w:r>
        <w:rPr>
          <w:rtl/>
        </w:rPr>
        <w:t>"ר ראובן ריבלין:</w:t>
      </w:r>
    </w:p>
    <w:p w14:paraId="7FD9B486" w14:textId="77777777" w:rsidR="00000000" w:rsidRDefault="00C04217">
      <w:pPr>
        <w:pStyle w:val="a0"/>
        <w:rPr>
          <w:rFonts w:hint="cs"/>
          <w:rtl/>
        </w:rPr>
      </w:pPr>
    </w:p>
    <w:p w14:paraId="5DEF639A" w14:textId="77777777" w:rsidR="00000000" w:rsidRDefault="00C04217">
      <w:pPr>
        <w:pStyle w:val="a0"/>
        <w:rPr>
          <w:rFonts w:hint="cs"/>
          <w:rtl/>
        </w:rPr>
      </w:pPr>
      <w:r>
        <w:rPr>
          <w:rFonts w:hint="cs"/>
          <w:rtl/>
        </w:rPr>
        <w:t>11 בעד, ארבעה נגד ואין נמנ</w:t>
      </w:r>
      <w:r>
        <w:rPr>
          <w:rFonts w:hint="cs"/>
          <w:rtl/>
        </w:rPr>
        <w:t xml:space="preserve">עים. אני קובע שהנושא עובר לוועדת החוקה, חוק ומשפט. </w:t>
      </w:r>
    </w:p>
    <w:p w14:paraId="43CCEC94" w14:textId="77777777" w:rsidR="00000000" w:rsidRDefault="00C04217">
      <w:pPr>
        <w:pStyle w:val="a0"/>
        <w:rPr>
          <w:rFonts w:hint="cs"/>
          <w:rtl/>
        </w:rPr>
      </w:pPr>
    </w:p>
    <w:p w14:paraId="279CB73E" w14:textId="77777777" w:rsidR="00000000" w:rsidRDefault="00C04217">
      <w:pPr>
        <w:pStyle w:val="a0"/>
        <w:rPr>
          <w:rFonts w:hint="cs"/>
          <w:rtl/>
        </w:rPr>
      </w:pPr>
      <w:r>
        <w:rPr>
          <w:rFonts w:hint="cs"/>
          <w:rtl/>
        </w:rPr>
        <w:t>אנחנו עוברים להצבעה בנושא: פסיקת בג</w:t>
      </w:r>
      <w:r>
        <w:rPr>
          <w:rtl/>
        </w:rPr>
        <w:t>"</w:t>
      </w:r>
      <w:r>
        <w:rPr>
          <w:rFonts w:hint="cs"/>
          <w:rtl/>
        </w:rPr>
        <w:t xml:space="preserve">ץ בנושא גדר הביטחון. נא להצביע. </w:t>
      </w:r>
    </w:p>
    <w:p w14:paraId="422E9852" w14:textId="77777777" w:rsidR="00000000" w:rsidRDefault="00C04217">
      <w:pPr>
        <w:pStyle w:val="a0"/>
        <w:rPr>
          <w:rFonts w:hint="cs"/>
          <w:rtl/>
        </w:rPr>
      </w:pPr>
    </w:p>
    <w:p w14:paraId="1096509E" w14:textId="77777777" w:rsidR="00000000" w:rsidRDefault="00C04217">
      <w:pPr>
        <w:pStyle w:val="ab"/>
        <w:bidi/>
        <w:rPr>
          <w:rFonts w:hint="cs"/>
          <w:rtl/>
        </w:rPr>
      </w:pPr>
      <w:r>
        <w:rPr>
          <w:rFonts w:hint="cs"/>
          <w:rtl/>
        </w:rPr>
        <w:t>הצבעה מס' 3</w:t>
      </w:r>
    </w:p>
    <w:p w14:paraId="719F742B" w14:textId="77777777" w:rsidR="00000000" w:rsidRDefault="00C04217">
      <w:pPr>
        <w:pStyle w:val="a0"/>
        <w:rPr>
          <w:rFonts w:hint="cs"/>
          <w:rtl/>
        </w:rPr>
      </w:pPr>
    </w:p>
    <w:p w14:paraId="0D388D5C" w14:textId="77777777" w:rsidR="00000000" w:rsidRDefault="00C04217">
      <w:pPr>
        <w:pStyle w:val="ac"/>
        <w:bidi/>
        <w:rPr>
          <w:rFonts w:hint="cs"/>
          <w:rtl/>
        </w:rPr>
      </w:pPr>
      <w:r>
        <w:rPr>
          <w:rFonts w:hint="cs"/>
          <w:rtl/>
        </w:rPr>
        <w:t>בעד ההצעה להעביר את הנושא לוועדה - 13</w:t>
      </w:r>
    </w:p>
    <w:p w14:paraId="4D93C016" w14:textId="77777777" w:rsidR="00000000" w:rsidRDefault="00C04217">
      <w:pPr>
        <w:pStyle w:val="ac"/>
        <w:bidi/>
        <w:rPr>
          <w:rFonts w:hint="cs"/>
          <w:rtl/>
        </w:rPr>
      </w:pPr>
      <w:r>
        <w:rPr>
          <w:rFonts w:hint="cs"/>
          <w:rtl/>
        </w:rPr>
        <w:t>בעד ההצעה שלא לכלול את הנושא בסדר-היום -  1</w:t>
      </w:r>
    </w:p>
    <w:p w14:paraId="383CF8A4" w14:textId="77777777" w:rsidR="00000000" w:rsidRDefault="00C04217">
      <w:pPr>
        <w:pStyle w:val="ac"/>
        <w:bidi/>
        <w:rPr>
          <w:rFonts w:hint="cs"/>
          <w:rtl/>
        </w:rPr>
      </w:pPr>
      <w:r>
        <w:rPr>
          <w:rFonts w:hint="cs"/>
          <w:rtl/>
        </w:rPr>
        <w:t>נמנעים - 1</w:t>
      </w:r>
    </w:p>
    <w:p w14:paraId="161B6D98" w14:textId="77777777" w:rsidR="00000000" w:rsidRDefault="00C04217">
      <w:pPr>
        <w:pStyle w:val="ad"/>
        <w:bidi/>
        <w:rPr>
          <w:rFonts w:hint="cs"/>
          <w:rtl/>
        </w:rPr>
      </w:pPr>
      <w:r>
        <w:rPr>
          <w:rFonts w:hint="cs"/>
          <w:rtl/>
        </w:rPr>
        <w:t>ההצעה להעביר את הנושא לוועד</w:t>
      </w:r>
      <w:r>
        <w:rPr>
          <w:rFonts w:hint="cs"/>
          <w:rtl/>
        </w:rPr>
        <w:t xml:space="preserve">ת החוקה, חוק ומשפט נתקבלה. </w:t>
      </w:r>
    </w:p>
    <w:p w14:paraId="354814AB" w14:textId="77777777" w:rsidR="00000000" w:rsidRDefault="00C04217">
      <w:pPr>
        <w:pStyle w:val="a0"/>
        <w:rPr>
          <w:rFonts w:hint="cs"/>
          <w:rtl/>
        </w:rPr>
      </w:pPr>
    </w:p>
    <w:p w14:paraId="294DC3A8" w14:textId="77777777" w:rsidR="00000000" w:rsidRDefault="00C04217">
      <w:pPr>
        <w:pStyle w:val="af1"/>
        <w:rPr>
          <w:rtl/>
        </w:rPr>
      </w:pPr>
      <w:r>
        <w:rPr>
          <w:rFonts w:hint="eastAsia"/>
          <w:rtl/>
        </w:rPr>
        <w:t>היו</w:t>
      </w:r>
      <w:r>
        <w:rPr>
          <w:rtl/>
        </w:rPr>
        <w:t>"ר ראובן ריבלין:</w:t>
      </w:r>
    </w:p>
    <w:p w14:paraId="2757CE36" w14:textId="77777777" w:rsidR="00000000" w:rsidRDefault="00C04217">
      <w:pPr>
        <w:pStyle w:val="a0"/>
        <w:rPr>
          <w:rFonts w:hint="cs"/>
          <w:rtl/>
        </w:rPr>
      </w:pPr>
    </w:p>
    <w:p w14:paraId="6E8EC0B6" w14:textId="77777777" w:rsidR="00000000" w:rsidRDefault="00C04217">
      <w:pPr>
        <w:pStyle w:val="a0"/>
        <w:rPr>
          <w:rFonts w:hint="cs"/>
          <w:rtl/>
        </w:rPr>
      </w:pPr>
      <w:r>
        <w:rPr>
          <w:rFonts w:hint="cs"/>
          <w:rtl/>
        </w:rPr>
        <w:t>13 בעד, אחד נגד ואחד נמנע. אני קובע שגם נושא פסיקת הבג</w:t>
      </w:r>
      <w:r>
        <w:rPr>
          <w:rtl/>
        </w:rPr>
        <w:t>"</w:t>
      </w:r>
      <w:r>
        <w:rPr>
          <w:rFonts w:hint="cs"/>
          <w:rtl/>
        </w:rPr>
        <w:t xml:space="preserve">ץ יועבר לוועדת החוקה, חוק ומשפט על מנת לדון בו. תודה רבה. </w:t>
      </w:r>
    </w:p>
    <w:p w14:paraId="7583F0D0" w14:textId="77777777" w:rsidR="00000000" w:rsidRDefault="00C04217">
      <w:pPr>
        <w:pStyle w:val="a0"/>
        <w:rPr>
          <w:rFonts w:hint="cs"/>
          <w:rtl/>
        </w:rPr>
      </w:pPr>
    </w:p>
    <w:p w14:paraId="61BA4E93" w14:textId="77777777" w:rsidR="00000000" w:rsidRDefault="00C04217">
      <w:pPr>
        <w:pStyle w:val="a2"/>
        <w:rPr>
          <w:rtl/>
        </w:rPr>
      </w:pPr>
    </w:p>
    <w:p w14:paraId="436556B6" w14:textId="77777777" w:rsidR="00000000" w:rsidRDefault="00C04217">
      <w:pPr>
        <w:pStyle w:val="a2"/>
        <w:rPr>
          <w:rtl/>
        </w:rPr>
      </w:pPr>
      <w:bookmarkStart w:id="92" w:name="CS119854FI0119854T21_09_2005_14_41_27"/>
      <w:bookmarkStart w:id="93" w:name="_Toc115091771"/>
      <w:bookmarkEnd w:id="92"/>
      <w:r>
        <w:rPr>
          <w:rtl/>
        </w:rPr>
        <w:t>פגיעה בנכים כתוצאה מעליית מחיר הדלק</w:t>
      </w:r>
      <w:bookmarkEnd w:id="93"/>
    </w:p>
    <w:p w14:paraId="21BC60E1" w14:textId="77777777" w:rsidR="00000000" w:rsidRDefault="00C04217">
      <w:pPr>
        <w:pStyle w:val="-0"/>
        <w:jc w:val="left"/>
        <w:rPr>
          <w:rFonts w:hint="cs"/>
          <w:rtl/>
        </w:rPr>
      </w:pPr>
    </w:p>
    <w:p w14:paraId="52DD6CA2" w14:textId="77777777" w:rsidR="00000000" w:rsidRDefault="00C04217">
      <w:pPr>
        <w:pStyle w:val="af1"/>
        <w:rPr>
          <w:rtl/>
        </w:rPr>
      </w:pPr>
      <w:r>
        <w:rPr>
          <w:rFonts w:hint="eastAsia"/>
          <w:rtl/>
        </w:rPr>
        <w:t>היו</w:t>
      </w:r>
      <w:r>
        <w:rPr>
          <w:rtl/>
        </w:rPr>
        <w:t>"ר ראובן ריבלין:</w:t>
      </w:r>
    </w:p>
    <w:p w14:paraId="139D54FA" w14:textId="77777777" w:rsidR="00000000" w:rsidRDefault="00C04217">
      <w:pPr>
        <w:pStyle w:val="a0"/>
        <w:rPr>
          <w:rFonts w:hint="cs"/>
          <w:rtl/>
        </w:rPr>
      </w:pPr>
    </w:p>
    <w:p w14:paraId="15D1B14C" w14:textId="77777777" w:rsidR="00000000" w:rsidRDefault="00C04217">
      <w:pPr>
        <w:pStyle w:val="a0"/>
        <w:rPr>
          <w:rFonts w:hint="cs"/>
          <w:rtl/>
        </w:rPr>
      </w:pPr>
      <w:r>
        <w:rPr>
          <w:rFonts w:hint="cs"/>
          <w:rtl/>
        </w:rPr>
        <w:t>הנושא הבא: פגיעה בנכים כתוצאה מע</w:t>
      </w:r>
      <w:r>
        <w:rPr>
          <w:rFonts w:hint="cs"/>
          <w:rtl/>
        </w:rPr>
        <w:t xml:space="preserve">ליית מחיר הדלק. אני מזמין את סגן ראש הממשלה לשעבר, שר הרווחה לשעבר, שר הפנים לשעבר, יושב-ראש תנועת ש"ס, חבר הכנסת אלי ישי, להעלות את הנושא הבא על סדר-יומה של הכנסת. אדוני, בבקשה. </w:t>
      </w:r>
    </w:p>
    <w:p w14:paraId="288B661C" w14:textId="77777777" w:rsidR="00000000" w:rsidRDefault="00C04217">
      <w:pPr>
        <w:pStyle w:val="a0"/>
        <w:rPr>
          <w:rFonts w:hint="cs"/>
          <w:rtl/>
        </w:rPr>
      </w:pPr>
    </w:p>
    <w:p w14:paraId="06D90E2D" w14:textId="77777777" w:rsidR="00000000" w:rsidRDefault="00C04217">
      <w:pPr>
        <w:pStyle w:val="a"/>
        <w:rPr>
          <w:rtl/>
        </w:rPr>
      </w:pPr>
      <w:bookmarkStart w:id="94" w:name="FS000000494T21_09_2005_14_43_12"/>
      <w:bookmarkStart w:id="95" w:name="_Toc115091772"/>
      <w:bookmarkEnd w:id="94"/>
      <w:r>
        <w:rPr>
          <w:rFonts w:hint="eastAsia"/>
          <w:rtl/>
        </w:rPr>
        <w:t>אליהו</w:t>
      </w:r>
      <w:r>
        <w:rPr>
          <w:rtl/>
        </w:rPr>
        <w:t xml:space="preserve"> ישי (ש"ס):</w:t>
      </w:r>
      <w:bookmarkEnd w:id="95"/>
    </w:p>
    <w:p w14:paraId="50018B32" w14:textId="77777777" w:rsidR="00000000" w:rsidRDefault="00C04217">
      <w:pPr>
        <w:pStyle w:val="a0"/>
        <w:rPr>
          <w:rFonts w:hint="cs"/>
          <w:rtl/>
        </w:rPr>
      </w:pPr>
    </w:p>
    <w:p w14:paraId="6645D581" w14:textId="77777777" w:rsidR="00000000" w:rsidRDefault="00C04217">
      <w:pPr>
        <w:pStyle w:val="a0"/>
        <w:rPr>
          <w:rFonts w:hint="cs"/>
          <w:rtl/>
        </w:rPr>
      </w:pPr>
      <w:r>
        <w:rPr>
          <w:rFonts w:hint="cs"/>
          <w:rtl/>
        </w:rPr>
        <w:t>אדוני היושב-ראש, חברי חברי הכנסת, ראשית, אני מודה לך, אדו</w:t>
      </w:r>
      <w:r>
        <w:rPr>
          <w:rFonts w:hint="cs"/>
          <w:rtl/>
        </w:rPr>
        <w:t>ני היושב-ראש, על כך שהכנסת מתכנסת. הנושא חשוב, יושבים נכים ומפגינים כבר ימים מספר, אבל זה לא מעניין אף אחד. יש איזו הידרדרות במוסר ובאכפתיות של ממשלת ישראל, אבל על מה אני מלין? ממה אכפת לממשלה? כבר משום דבר. אין רחמנות, אין חמלה, יש אכזריות. יושבים פה נכים</w:t>
      </w:r>
      <w:r>
        <w:rPr>
          <w:rFonts w:hint="cs"/>
          <w:rtl/>
        </w:rPr>
        <w:t xml:space="preserve"> כבר שבוע שני ויש להם טענות צודקות. פעם היתה התקשורת מרוכזת, מתרכזת ומתמקדת בזעקה שלהם מבוקר עד ערב, אבל היום גם זה לא קורה, לצערי הרב. אני מאוד מקווה שהיום, בעקבות הדיון פה בכנסת, בבית הזה, סוף-סוף יעלה הנושא לסדר-היום הציבורי. </w:t>
      </w:r>
    </w:p>
    <w:p w14:paraId="201C95A0" w14:textId="77777777" w:rsidR="00000000" w:rsidRDefault="00C04217">
      <w:pPr>
        <w:pStyle w:val="a0"/>
        <w:rPr>
          <w:rFonts w:hint="cs"/>
          <w:rtl/>
        </w:rPr>
      </w:pPr>
    </w:p>
    <w:p w14:paraId="03A4D3DA" w14:textId="77777777" w:rsidR="00000000" w:rsidRDefault="00C04217">
      <w:pPr>
        <w:pStyle w:val="a0"/>
        <w:rPr>
          <w:rFonts w:hint="cs"/>
          <w:rtl/>
        </w:rPr>
      </w:pPr>
      <w:r>
        <w:rPr>
          <w:rFonts w:hint="cs"/>
          <w:rtl/>
        </w:rPr>
        <w:t>אני מכיר את המאבק של הנכי</w:t>
      </w:r>
      <w:r>
        <w:rPr>
          <w:rFonts w:hint="cs"/>
          <w:rtl/>
        </w:rPr>
        <w:t>ם עוד מלפני שנים מספר, בהיותי שר העבודה והרווחה. נפגשתי אתם וישבנו בהרבה דיונים. ההפגנה הראשונה היתה לפני כשבע שנים, והגברת שמחה בניטה הובילה אותה ביד רמה. פתחתי את שערי המשרד בפניהם, סייעתי ועזרתי להם, וכחבר ממשלה לשעבר אמרתי שהטענות שלהם צודקות, קשות וכו</w:t>
      </w:r>
      <w:r>
        <w:rPr>
          <w:rFonts w:hint="cs"/>
          <w:rtl/>
        </w:rPr>
        <w:t xml:space="preserve">אבות. אני לא יודע אם יהיה פתרון לכול, אם הממשלה תהיה מסוגלת לאשר את כל הדרישות במגבלות שיש ובהיבטים הכספיים, אבל יש הרבה עוולות, שורה ארוכה של פגיעות קשות שאי-אפשר לתאר אותן, ואולי אני אזכיר חלק מהן. </w:t>
      </w:r>
    </w:p>
    <w:p w14:paraId="655FF290" w14:textId="77777777" w:rsidR="00000000" w:rsidRDefault="00C04217">
      <w:pPr>
        <w:pStyle w:val="a0"/>
        <w:rPr>
          <w:rFonts w:hint="cs"/>
          <w:rtl/>
        </w:rPr>
      </w:pPr>
    </w:p>
    <w:p w14:paraId="2CE96A23" w14:textId="77777777" w:rsidR="00000000" w:rsidRDefault="00C04217">
      <w:pPr>
        <w:pStyle w:val="a0"/>
        <w:rPr>
          <w:rFonts w:hint="cs"/>
          <w:rtl/>
        </w:rPr>
      </w:pPr>
      <w:r>
        <w:rPr>
          <w:rFonts w:hint="cs"/>
          <w:rtl/>
        </w:rPr>
        <w:t>קיימנו דיונים במשרדי הממשלה, אצלי, אצל שר האוצר, בממשל</w:t>
      </w:r>
      <w:r>
        <w:rPr>
          <w:rFonts w:hint="cs"/>
          <w:rtl/>
        </w:rPr>
        <w:t>ה ובכנסת, ואכן עשינו כמה תיקונים משמעותיים לאורך השנים. האמינו לי, חברי חברי הכנסת, הדברים האלה באמת מתבקשים. אי-אפשר להאמין שיש בעיות כאלה. לדוגמה - אדם נכה 100%, מוגבל, נכה קשה, צריך לבוא שוב לוועדה כאילו פתאום הוא עומד על הרגליים, כאילו קרה לו איזה נס ו</w:t>
      </w:r>
      <w:r>
        <w:rPr>
          <w:rFonts w:hint="cs"/>
          <w:rtl/>
        </w:rPr>
        <w:t>הכול בסדר גמור. מטרטרים אותם. הטרטור והסחבת בביטוח לאומי היו נוראיים. אני מודה שבביטוח הלאומי, לפחות בתקופה שהייתי במשרד, עשו מאמצים אדירים, פתחו את הדלתות, סייעו להם ועזרו להם. נכנסתי בסיורים שלי ללשכות וביקשתי מהם: תנסו להבין נכה. אנחנו נכנסים למקלחת, יו</w:t>
      </w:r>
      <w:r>
        <w:rPr>
          <w:rFonts w:hint="cs"/>
          <w:rtl/>
        </w:rPr>
        <w:t xml:space="preserve">צאים החוצה, אוכלים טוב, ברוך השם, מודים לבורא עולם, מסתדרים עם עצמנו. אבל, תנסו לחשוב על אדם שלא יכול להתקלח אם לא לוקח אותו עובד סיעודי למקלחת. הוא לא יכול לאכול וצריכים להאכיל אותו. צריכים להלביש אותו. תנסו לחשוב מה זה וכמה זה כואב ונורא. </w:t>
      </w:r>
    </w:p>
    <w:p w14:paraId="119982CE" w14:textId="77777777" w:rsidR="00000000" w:rsidRDefault="00C04217">
      <w:pPr>
        <w:pStyle w:val="a0"/>
        <w:rPr>
          <w:rFonts w:hint="cs"/>
          <w:rtl/>
        </w:rPr>
      </w:pPr>
    </w:p>
    <w:p w14:paraId="493BD441" w14:textId="77777777" w:rsidR="00000000" w:rsidRDefault="00C04217">
      <w:pPr>
        <w:pStyle w:val="a0"/>
        <w:rPr>
          <w:rFonts w:hint="cs"/>
          <w:rtl/>
        </w:rPr>
      </w:pPr>
      <w:r>
        <w:rPr>
          <w:rFonts w:hint="cs"/>
          <w:rtl/>
        </w:rPr>
        <w:t>הייתי בבית של</w:t>
      </w:r>
      <w:r>
        <w:rPr>
          <w:rFonts w:hint="cs"/>
          <w:rtl/>
        </w:rPr>
        <w:t xml:space="preserve"> נכה בשביל להרגיש את זה. באתי לכמה בתים ויצאתי בוכה בגלל מה שהם צריכים להתמודד אתו. אתם יודעים על מה רבים אתם? הם הגיעו להרבה הישגים כביכול, אבל על מה אנחנו מדברים? זה עלה כמה מאות מיליוני שקלים, אבל יש מיליארדים לדברים אחרים. לזה אין כסף. לנדכאים, לחולים,</w:t>
      </w:r>
      <w:r>
        <w:rPr>
          <w:rFonts w:hint="cs"/>
          <w:rtl/>
        </w:rPr>
        <w:t xml:space="preserve"> למוגבלים ולסובלים האלה אין כסף במדינה שלנו. סוף-סוף באו לקראתם כי ההפגנה הצליחה. אני מכיר את האוצר, הוא עושה כל מיני תרגילים כל כך מכוערים, אדוני סגן השר. אני אשמח לשבת אתך. </w:t>
      </w:r>
    </w:p>
    <w:p w14:paraId="174A9D07" w14:textId="77777777" w:rsidR="00000000" w:rsidRDefault="00C04217">
      <w:pPr>
        <w:pStyle w:val="a0"/>
        <w:rPr>
          <w:rFonts w:hint="cs"/>
          <w:rtl/>
        </w:rPr>
      </w:pPr>
    </w:p>
    <w:p w14:paraId="2476E019" w14:textId="77777777" w:rsidR="00000000" w:rsidRDefault="00C04217">
      <w:pPr>
        <w:pStyle w:val="a0"/>
        <w:rPr>
          <w:rFonts w:hint="cs"/>
          <w:rtl/>
        </w:rPr>
      </w:pPr>
      <w:r>
        <w:rPr>
          <w:rFonts w:hint="cs"/>
          <w:rtl/>
        </w:rPr>
        <w:t xml:space="preserve">מחיר הדלק עלה עכשיו כמעט ב-100%, ונכה מקבל תקצוב. מאיפה הוא יממן את זה? הוא לא </w:t>
      </w:r>
      <w:r>
        <w:rPr>
          <w:rFonts w:hint="cs"/>
          <w:rtl/>
        </w:rPr>
        <w:t>יכול לנסוע, ואם הוא ייסע לאן שהוא רוצה, לא יהיה מי שיקלח אותו בלילה כי לא יהיה לו כסף. לעובדים זרים נתנו תנאים סוציאליים טובים, ואני לא מתנגד לזה. הוא בן-אדם וצריך לתת לו את כל התנאים שלו. זה בסדר גמור. זה עלה, אבל זה על חשבון הנכה והוא צריך לשלם את זה. הו</w:t>
      </w:r>
      <w:r>
        <w:rPr>
          <w:rFonts w:hint="cs"/>
          <w:rtl/>
        </w:rPr>
        <w:t xml:space="preserve">א לא יכול לשלם, אדוני היושב-ראש. אתה יודע מה קורה? אנשים מתחלקים - עובדת זרה לשני נכים. אם הוא לא יכול להתקלח, אם אין מי שיחליף לו את הבגדים לפני שהוא הולך לישון, זאת פשוט זוועה. זה פשוט מקומם. אין לו כסף לממן אותם. הכנסת העבירה חוק לגבי התנאים של העובדים </w:t>
      </w:r>
      <w:r>
        <w:rPr>
          <w:rFonts w:hint="cs"/>
          <w:rtl/>
        </w:rPr>
        <w:t xml:space="preserve">הזרים? מצוין, תעבירו תוספת לנכים. </w:t>
      </w:r>
    </w:p>
    <w:p w14:paraId="7F7FEEA7" w14:textId="77777777" w:rsidR="00000000" w:rsidRDefault="00C04217">
      <w:pPr>
        <w:pStyle w:val="a0"/>
        <w:rPr>
          <w:rFonts w:hint="cs"/>
          <w:rtl/>
        </w:rPr>
      </w:pPr>
    </w:p>
    <w:p w14:paraId="69F3791F" w14:textId="77777777" w:rsidR="00000000" w:rsidRDefault="00C04217">
      <w:pPr>
        <w:pStyle w:val="a0"/>
        <w:rPr>
          <w:rFonts w:hint="cs"/>
          <w:rtl/>
        </w:rPr>
      </w:pPr>
      <w:r>
        <w:rPr>
          <w:rFonts w:hint="cs"/>
          <w:rtl/>
        </w:rPr>
        <w:t>פעם תקציבי השאירים או תשלומי ההעברה לנכים, לחד-הוריות או לקצבאות ילדים היו צמודים לשכר הממוצע במשק. אולי אזרחי  מדינת ישראל לא כולם בקיאים בזה, אבל כשזה צמוד לשכר הממוצע במשק, זה עולה ומתעדכן בצורה טובה. תראו עכשיו את הר</w:t>
      </w:r>
      <w:r>
        <w:rPr>
          <w:rFonts w:hint="cs"/>
          <w:rtl/>
        </w:rPr>
        <w:t>שעות ואת האכזריות של האוצר, שהממשלה אישרה והכנסת אישרה - להצמיד את זה למדד. אתה יודע, אדוני היושב-ראש, מה זה עושה? 300 מיליון שקל פחות כל שנה בתשלומים שלהם. תראה את הפערים, איך הם הולכים ומתעצמים. איזה פער גדול הולך להיות. בכל שנה מפסיד כל נכה בין 100 ל-30</w:t>
      </w:r>
      <w:r>
        <w:rPr>
          <w:rFonts w:hint="cs"/>
          <w:rtl/>
        </w:rPr>
        <w:t xml:space="preserve">0 שקל. מדובר בנכה, מוגבל, קשיש וילד. מה הרשעות הזאת? הממשלה תרוויח בשלוש-ארבע השנים הקרובות עוד מיליארד שקל ואז יהיה קול זעקה. בשבילם זה אוכל, זה כסף למכולת. </w:t>
      </w:r>
    </w:p>
    <w:p w14:paraId="3C7A8F3A" w14:textId="77777777" w:rsidR="00000000" w:rsidRDefault="00C04217">
      <w:pPr>
        <w:pStyle w:val="a0"/>
        <w:rPr>
          <w:rFonts w:hint="cs"/>
          <w:rtl/>
        </w:rPr>
      </w:pPr>
    </w:p>
    <w:p w14:paraId="44D56C4D" w14:textId="77777777" w:rsidR="00000000" w:rsidRDefault="00C04217">
      <w:pPr>
        <w:pStyle w:val="a0"/>
        <w:rPr>
          <w:rFonts w:hint="cs"/>
          <w:rtl/>
        </w:rPr>
      </w:pPr>
      <w:r>
        <w:rPr>
          <w:rFonts w:hint="cs"/>
          <w:rtl/>
        </w:rPr>
        <w:t>הדלק עולה, התשלומים צמודים למדד, והוא מפסיד כבר כמה מאות שקלים. לעובדים זרים צריך לשלם יותר ועוד</w:t>
      </w:r>
      <w:r>
        <w:rPr>
          <w:rFonts w:hint="cs"/>
          <w:rtl/>
        </w:rPr>
        <w:t xml:space="preserve"> שורה ארוכה של דברים. פעם היו להם הטבות מס ונכה קשה יכול היה לקבל פטור ממס בחיסכון בין 20% ל-30%, וגם את זה רוצים לבטל להם. פעם הוא יכול היה להרוויח עד 2,100 שקל ולקבל את הקצבה ולעשות תוספת של עבודה מבחוץ בשכר של עוד 1,700 שקל. רוצים להוריד להם את זה כך שה</w:t>
      </w:r>
      <w:r>
        <w:rPr>
          <w:rFonts w:hint="cs"/>
          <w:rtl/>
        </w:rPr>
        <w:t xml:space="preserve">ם יוכלו לקבל קצבה עד 1,800 שקל ושכר עבודה מבחוץ עד 1,200 שקל. מה צרות העין הזאת? שיעבוד ויקבל יותר. לבריאות. </w:t>
      </w:r>
    </w:p>
    <w:p w14:paraId="4AA8A3B5" w14:textId="77777777" w:rsidR="00000000" w:rsidRDefault="00C04217">
      <w:pPr>
        <w:pStyle w:val="a0"/>
        <w:rPr>
          <w:rFonts w:hint="cs"/>
          <w:rtl/>
        </w:rPr>
      </w:pPr>
    </w:p>
    <w:p w14:paraId="429D3982" w14:textId="77777777" w:rsidR="00000000" w:rsidRDefault="00C04217">
      <w:pPr>
        <w:pStyle w:val="af1"/>
        <w:rPr>
          <w:rtl/>
        </w:rPr>
      </w:pPr>
      <w:r>
        <w:rPr>
          <w:rFonts w:hint="eastAsia"/>
          <w:rtl/>
        </w:rPr>
        <w:t>היו</w:t>
      </w:r>
      <w:r>
        <w:rPr>
          <w:rtl/>
        </w:rPr>
        <w:t>"ר ראובן ריבלין:</w:t>
      </w:r>
    </w:p>
    <w:p w14:paraId="24B41981" w14:textId="77777777" w:rsidR="00000000" w:rsidRDefault="00C04217">
      <w:pPr>
        <w:pStyle w:val="a0"/>
        <w:rPr>
          <w:rFonts w:hint="cs"/>
          <w:rtl/>
        </w:rPr>
      </w:pPr>
    </w:p>
    <w:p w14:paraId="2C432535" w14:textId="77777777" w:rsidR="00000000" w:rsidRDefault="00C04217">
      <w:pPr>
        <w:pStyle w:val="a0"/>
        <w:rPr>
          <w:rFonts w:hint="cs"/>
          <w:rtl/>
        </w:rPr>
      </w:pPr>
      <w:r>
        <w:rPr>
          <w:rFonts w:hint="cs"/>
          <w:rtl/>
        </w:rPr>
        <w:t xml:space="preserve">שיעבוד ויקבל 100,000 שקל. </w:t>
      </w:r>
    </w:p>
    <w:p w14:paraId="26F736B3" w14:textId="77777777" w:rsidR="00000000" w:rsidRDefault="00C04217">
      <w:pPr>
        <w:pStyle w:val="a0"/>
        <w:rPr>
          <w:rFonts w:hint="cs"/>
          <w:rtl/>
        </w:rPr>
      </w:pPr>
    </w:p>
    <w:p w14:paraId="74FA3FB3" w14:textId="77777777" w:rsidR="00000000" w:rsidRDefault="00C04217">
      <w:pPr>
        <w:pStyle w:val="-"/>
        <w:rPr>
          <w:rtl/>
        </w:rPr>
      </w:pPr>
      <w:bookmarkStart w:id="96" w:name="FS000000494T21_09_2005_14_59_14C"/>
      <w:bookmarkEnd w:id="96"/>
      <w:r>
        <w:rPr>
          <w:rFonts w:hint="eastAsia"/>
          <w:rtl/>
        </w:rPr>
        <w:t>אליהו</w:t>
      </w:r>
      <w:r>
        <w:rPr>
          <w:rtl/>
        </w:rPr>
        <w:t xml:space="preserve"> ישי (ש"ס):</w:t>
      </w:r>
    </w:p>
    <w:p w14:paraId="3F6AAB97" w14:textId="77777777" w:rsidR="00000000" w:rsidRDefault="00C04217">
      <w:pPr>
        <w:pStyle w:val="a0"/>
        <w:rPr>
          <w:rFonts w:hint="cs"/>
          <w:rtl/>
        </w:rPr>
      </w:pPr>
    </w:p>
    <w:p w14:paraId="7A45998B" w14:textId="77777777" w:rsidR="00000000" w:rsidRDefault="00C04217">
      <w:pPr>
        <w:pStyle w:val="a0"/>
        <w:rPr>
          <w:rFonts w:hint="cs"/>
          <w:rtl/>
        </w:rPr>
      </w:pPr>
      <w:r>
        <w:rPr>
          <w:rFonts w:hint="cs"/>
          <w:rtl/>
        </w:rPr>
        <w:t xml:space="preserve">כן, שיעבוד ויקבל 100,000. הוא נכה, הוא מוגבל. </w:t>
      </w:r>
    </w:p>
    <w:p w14:paraId="5B205398" w14:textId="77777777" w:rsidR="00000000" w:rsidRDefault="00C04217">
      <w:pPr>
        <w:pStyle w:val="a0"/>
        <w:rPr>
          <w:rFonts w:hint="cs"/>
          <w:rtl/>
        </w:rPr>
      </w:pPr>
    </w:p>
    <w:p w14:paraId="0233CFDB" w14:textId="77777777" w:rsidR="00000000" w:rsidRDefault="00C04217">
      <w:pPr>
        <w:pStyle w:val="af1"/>
        <w:rPr>
          <w:rtl/>
        </w:rPr>
      </w:pPr>
      <w:r>
        <w:rPr>
          <w:rFonts w:hint="eastAsia"/>
          <w:rtl/>
        </w:rPr>
        <w:t>היו</w:t>
      </w:r>
      <w:r>
        <w:rPr>
          <w:rtl/>
        </w:rPr>
        <w:t>"ר ראובן ריבלין:</w:t>
      </w:r>
    </w:p>
    <w:p w14:paraId="18B9ABAD" w14:textId="77777777" w:rsidR="00000000" w:rsidRDefault="00C04217">
      <w:pPr>
        <w:pStyle w:val="a0"/>
        <w:rPr>
          <w:rFonts w:hint="cs"/>
          <w:rtl/>
        </w:rPr>
      </w:pPr>
    </w:p>
    <w:p w14:paraId="25FBB849" w14:textId="77777777" w:rsidR="00000000" w:rsidRDefault="00C04217">
      <w:pPr>
        <w:pStyle w:val="a0"/>
        <w:rPr>
          <w:rFonts w:hint="cs"/>
          <w:rtl/>
        </w:rPr>
      </w:pPr>
      <w:r>
        <w:rPr>
          <w:rFonts w:hint="cs"/>
          <w:rtl/>
        </w:rPr>
        <w:t>הלוואי שי</w:t>
      </w:r>
      <w:r>
        <w:rPr>
          <w:rFonts w:hint="cs"/>
          <w:rtl/>
        </w:rPr>
        <w:t xml:space="preserve">רוויח 100,000. </w:t>
      </w:r>
    </w:p>
    <w:p w14:paraId="44D987FC" w14:textId="77777777" w:rsidR="00000000" w:rsidRDefault="00C04217">
      <w:pPr>
        <w:pStyle w:val="a0"/>
        <w:rPr>
          <w:rFonts w:hint="cs"/>
          <w:rtl/>
        </w:rPr>
      </w:pPr>
    </w:p>
    <w:p w14:paraId="6842A29D" w14:textId="77777777" w:rsidR="00000000" w:rsidRDefault="00C04217">
      <w:pPr>
        <w:pStyle w:val="-"/>
        <w:rPr>
          <w:rtl/>
        </w:rPr>
      </w:pPr>
      <w:bookmarkStart w:id="97" w:name="FS000000494T21_09_2005_14_59_35C"/>
      <w:bookmarkEnd w:id="97"/>
      <w:r>
        <w:rPr>
          <w:rFonts w:hint="eastAsia"/>
          <w:rtl/>
        </w:rPr>
        <w:t>אליהו</w:t>
      </w:r>
      <w:r>
        <w:rPr>
          <w:rtl/>
        </w:rPr>
        <w:t xml:space="preserve"> ישי (ש"ס):</w:t>
      </w:r>
    </w:p>
    <w:p w14:paraId="5F655998" w14:textId="77777777" w:rsidR="00000000" w:rsidRDefault="00C04217">
      <w:pPr>
        <w:pStyle w:val="a0"/>
        <w:rPr>
          <w:rFonts w:hint="cs"/>
          <w:rtl/>
        </w:rPr>
      </w:pPr>
    </w:p>
    <w:p w14:paraId="4E2B0006" w14:textId="77777777" w:rsidR="00000000" w:rsidRDefault="00C04217">
      <w:pPr>
        <w:pStyle w:val="a0"/>
        <w:rPr>
          <w:rFonts w:hint="cs"/>
          <w:rtl/>
        </w:rPr>
      </w:pPr>
      <w:r>
        <w:rPr>
          <w:rFonts w:hint="cs"/>
          <w:rtl/>
        </w:rPr>
        <w:t xml:space="preserve">אדוני היושב-ראש, אני לא מכיר נכה שמרוויח 100,000 שקל. </w:t>
      </w:r>
    </w:p>
    <w:p w14:paraId="62ACBDEB" w14:textId="77777777" w:rsidR="00000000" w:rsidRDefault="00C04217">
      <w:pPr>
        <w:pStyle w:val="a0"/>
        <w:rPr>
          <w:rFonts w:hint="cs"/>
          <w:rtl/>
        </w:rPr>
      </w:pPr>
    </w:p>
    <w:p w14:paraId="17FED51D" w14:textId="77777777" w:rsidR="00000000" w:rsidRDefault="00C04217">
      <w:pPr>
        <w:pStyle w:val="af1"/>
        <w:rPr>
          <w:rtl/>
        </w:rPr>
      </w:pPr>
      <w:r>
        <w:rPr>
          <w:rFonts w:hint="eastAsia"/>
          <w:rtl/>
        </w:rPr>
        <w:t>היו</w:t>
      </w:r>
      <w:r>
        <w:rPr>
          <w:rtl/>
        </w:rPr>
        <w:t>"ר ראובן ריבלין:</w:t>
      </w:r>
    </w:p>
    <w:p w14:paraId="26426CDD" w14:textId="77777777" w:rsidR="00000000" w:rsidRDefault="00C04217">
      <w:pPr>
        <w:pStyle w:val="a0"/>
        <w:rPr>
          <w:rFonts w:hint="cs"/>
          <w:rtl/>
        </w:rPr>
      </w:pPr>
    </w:p>
    <w:p w14:paraId="5D571E05" w14:textId="77777777" w:rsidR="00000000" w:rsidRDefault="00C04217">
      <w:pPr>
        <w:pStyle w:val="a0"/>
        <w:rPr>
          <w:rFonts w:hint="cs"/>
          <w:rtl/>
        </w:rPr>
      </w:pPr>
      <w:r>
        <w:rPr>
          <w:rFonts w:hint="cs"/>
          <w:rtl/>
        </w:rPr>
        <w:t>נכון, אבל למה להגביל אותם?</w:t>
      </w:r>
    </w:p>
    <w:p w14:paraId="72278772" w14:textId="77777777" w:rsidR="00000000" w:rsidRDefault="00C04217">
      <w:pPr>
        <w:pStyle w:val="a0"/>
        <w:rPr>
          <w:rFonts w:hint="cs"/>
          <w:rtl/>
        </w:rPr>
      </w:pPr>
    </w:p>
    <w:p w14:paraId="71841440" w14:textId="77777777" w:rsidR="00000000" w:rsidRDefault="00C04217">
      <w:pPr>
        <w:pStyle w:val="-"/>
        <w:rPr>
          <w:rtl/>
        </w:rPr>
      </w:pPr>
      <w:bookmarkStart w:id="98" w:name="FS000000494T21_09_2005_15_00_10C"/>
      <w:bookmarkEnd w:id="98"/>
      <w:r>
        <w:rPr>
          <w:rFonts w:hint="eastAsia"/>
          <w:rtl/>
        </w:rPr>
        <w:t>אליהו</w:t>
      </w:r>
      <w:r>
        <w:rPr>
          <w:rtl/>
        </w:rPr>
        <w:t xml:space="preserve"> ישי (ש"ס):</w:t>
      </w:r>
    </w:p>
    <w:p w14:paraId="7309D48E" w14:textId="77777777" w:rsidR="00000000" w:rsidRDefault="00C04217">
      <w:pPr>
        <w:pStyle w:val="a0"/>
        <w:rPr>
          <w:rFonts w:hint="cs"/>
          <w:rtl/>
        </w:rPr>
      </w:pPr>
    </w:p>
    <w:p w14:paraId="5B2C4EC9" w14:textId="77777777" w:rsidR="00000000" w:rsidRDefault="00C04217">
      <w:pPr>
        <w:pStyle w:val="a0"/>
        <w:rPr>
          <w:rFonts w:hint="cs"/>
          <w:rtl/>
        </w:rPr>
      </w:pPr>
      <w:r>
        <w:rPr>
          <w:rFonts w:hint="cs"/>
          <w:rtl/>
        </w:rPr>
        <w:t>ודאי, אתה צודק. רוב הנכים בקושי מתקיימים, בקושי חיים, בקושי יש להם מה לאכול. איזו התלבטות קשה יש ל</w:t>
      </w:r>
      <w:r>
        <w:rPr>
          <w:rFonts w:hint="cs"/>
          <w:rtl/>
        </w:rPr>
        <w:t>הם בין מקלחת לבין נסיעה, הדלק והארנונה. אני רוצה לעודד את הנכים שיפתחו עסקים. נכה פותח עסק ועד 100 מטר הוא פטור מארנונה, אבל אם זה יותר, הוא לא יהיה פטור מארנונה. מה זאת אומרת? הרי בשביל לקחת משרד נורמלי - הוא צריך משרד גדול בגלל הכיסא שלו, בגלל המעברים, ב</w:t>
      </w:r>
      <w:r>
        <w:rPr>
          <w:rFonts w:hint="cs"/>
          <w:rtl/>
        </w:rPr>
        <w:t>גלל המרווח, הוא צריך מסדרון גדול יותר, הוא צריך דלת משרד הרבה יותר גדולה עם מעברים לכיסא. מה לעשות? הוא צריך משרד גדול יותר, אבל אם יש לו משרד גדול יותר, הוא ישלם יותר ארנונה. איפה הרגישות? איפה האכפתיות? יש הרבה דוגמאות.</w:t>
      </w:r>
    </w:p>
    <w:p w14:paraId="4DD750F5" w14:textId="77777777" w:rsidR="00000000" w:rsidRDefault="00C04217">
      <w:pPr>
        <w:pStyle w:val="a0"/>
        <w:rPr>
          <w:rFonts w:hint="cs"/>
          <w:rtl/>
        </w:rPr>
      </w:pPr>
    </w:p>
    <w:p w14:paraId="58499BF9" w14:textId="77777777" w:rsidR="00000000" w:rsidRDefault="00C04217">
      <w:pPr>
        <w:pStyle w:val="a0"/>
        <w:rPr>
          <w:rFonts w:hint="cs"/>
          <w:rtl/>
        </w:rPr>
      </w:pPr>
      <w:r>
        <w:rPr>
          <w:rFonts w:hint="cs"/>
          <w:rtl/>
        </w:rPr>
        <w:t>גם בוועדת-לרון התקבלו, לדעתי, החל</w:t>
      </w:r>
      <w:r>
        <w:rPr>
          <w:rFonts w:hint="cs"/>
          <w:rtl/>
        </w:rPr>
        <w:t>טות קשות ביותר, לא הגיוניות ולא סבירות, וצריך גם אותן לתקן כי הכול מתואם. המאבק הצליח והם הצליחו להשיג הישג אדיר של מאות מיליוני שקלים לטובת הנכים. אגב, אני מאושר על כך, ועזרתי להם מאוד, ברוך השם. גם אני וגם מחליפי במשרד, הרב בניזרי. הממשלה ישבה, כנסת ישרא</w:t>
      </w:r>
      <w:r>
        <w:rPr>
          <w:rFonts w:hint="cs"/>
          <w:rtl/>
        </w:rPr>
        <w:t xml:space="preserve">ל ישבה, ואיך אפשר לכרסם ולהביא אותם חזרה לכך שיפסידו את מה שהם הרוויחו? איך אפשר להזיק להם? עשו את הפטנטים האלה - מס הכנסה, דלק, עובדים זרים, הצמדת המדד. זו רשעות, אדוני היושב-ראש, זו רשעות. </w:t>
      </w:r>
    </w:p>
    <w:p w14:paraId="1AF1788D" w14:textId="77777777" w:rsidR="00000000" w:rsidRDefault="00C04217">
      <w:pPr>
        <w:pStyle w:val="a0"/>
        <w:rPr>
          <w:rFonts w:hint="cs"/>
          <w:rtl/>
        </w:rPr>
      </w:pPr>
    </w:p>
    <w:p w14:paraId="3CAA6B93" w14:textId="77777777" w:rsidR="00000000" w:rsidRDefault="00C04217">
      <w:pPr>
        <w:pStyle w:val="a0"/>
        <w:rPr>
          <w:rFonts w:hint="cs"/>
          <w:rtl/>
        </w:rPr>
      </w:pPr>
      <w:r>
        <w:rPr>
          <w:rFonts w:hint="cs"/>
          <w:rtl/>
        </w:rPr>
        <w:t>לכן, אדוני היושב-ראש, אני מבקש: אני מקווה מאוד שבתחילת המושב נב</w:t>
      </w:r>
      <w:r>
        <w:rPr>
          <w:rFonts w:hint="cs"/>
          <w:rtl/>
        </w:rPr>
        <w:t xml:space="preserve">יא הצעת חוק, ממש הצעת חוק. כל ההישגים שהיו לנכים </w:t>
      </w:r>
      <w:r>
        <w:rPr>
          <w:rFonts w:hint="eastAsia"/>
          <w:rtl/>
        </w:rPr>
        <w:t>–</w:t>
      </w:r>
      <w:r>
        <w:rPr>
          <w:rFonts w:hint="cs"/>
          <w:rtl/>
        </w:rPr>
        <w:t xml:space="preserve"> צריך להביא אותם בהצעת חוק, משום שבחוק ההסדרים ובוועדות שונות שהוקמו פגעו בנכים פגיעה ניכרת פעם, ורוב הפעמים במכוּון. אולי חלק מהדברים </w:t>
      </w:r>
      <w:r>
        <w:rPr>
          <w:rFonts w:hint="eastAsia"/>
          <w:rtl/>
        </w:rPr>
        <w:t>–</w:t>
      </w:r>
      <w:r>
        <w:rPr>
          <w:rFonts w:hint="cs"/>
          <w:rtl/>
        </w:rPr>
        <w:t xml:space="preserve"> עליית הדלק </w:t>
      </w:r>
      <w:r>
        <w:rPr>
          <w:rFonts w:hint="eastAsia"/>
          <w:rtl/>
        </w:rPr>
        <w:t>–</w:t>
      </w:r>
      <w:r>
        <w:rPr>
          <w:rFonts w:hint="cs"/>
          <w:rtl/>
        </w:rPr>
        <w:t xml:space="preserve"> לא במכוון. אז מה? עלה מחיר הדלק? תפצה אותם. זה כואב, משו</w:t>
      </w:r>
      <w:r>
        <w:rPr>
          <w:rFonts w:hint="cs"/>
          <w:rtl/>
        </w:rPr>
        <w:t>ם שאנחנו בימי הרחמים והסליחות, באלול, ימים ספורים לפני ראש השנה, וכל אחד מתפלל על עצמו ועל כלל ישראל. לבנו באמת אתם בסבל הנורא שלהם.</w:t>
      </w:r>
    </w:p>
    <w:p w14:paraId="70EDC2A3" w14:textId="77777777" w:rsidR="00000000" w:rsidRDefault="00C04217">
      <w:pPr>
        <w:pStyle w:val="a0"/>
        <w:rPr>
          <w:rFonts w:hint="cs"/>
          <w:rtl/>
        </w:rPr>
      </w:pPr>
    </w:p>
    <w:p w14:paraId="6C50D80E" w14:textId="77777777" w:rsidR="00000000" w:rsidRDefault="00C04217">
      <w:pPr>
        <w:pStyle w:val="a0"/>
        <w:rPr>
          <w:rFonts w:hint="cs"/>
          <w:rtl/>
        </w:rPr>
      </w:pPr>
      <w:r>
        <w:rPr>
          <w:rFonts w:hint="cs"/>
          <w:rtl/>
        </w:rPr>
        <w:t>דרך אגב, אני גם מציע לכל אחד מחברי הכנסת, לפני שהוא מצביע על מה שקשור לנכים, שילך בבקשה לביתו של נכה, יבקר אצלו כמה שעות ו</w:t>
      </w:r>
      <w:r>
        <w:rPr>
          <w:rFonts w:hint="cs"/>
          <w:rtl/>
        </w:rPr>
        <w:t>יראה איך הוא מתמודד; איך הוא עולה למיטה, איך הוא מתלבש, איך הוא נכנס למקלחת ואיך הוא יוצא ממנה. אנחנו עושים זאת בכמה דקות, ולהם נדרש בשביל זה כמעט חצי יום. זה טקס. לכל אחד יש מגבלות לפי אחוזי הנכות שלו ולפי המוגבלות שלו.</w:t>
      </w:r>
    </w:p>
    <w:p w14:paraId="747D8034" w14:textId="77777777" w:rsidR="00000000" w:rsidRDefault="00C04217">
      <w:pPr>
        <w:pStyle w:val="a0"/>
        <w:rPr>
          <w:rFonts w:hint="cs"/>
          <w:rtl/>
        </w:rPr>
      </w:pPr>
    </w:p>
    <w:p w14:paraId="0DAC331F" w14:textId="77777777" w:rsidR="00000000" w:rsidRDefault="00C04217">
      <w:pPr>
        <w:pStyle w:val="a0"/>
        <w:rPr>
          <w:rFonts w:hint="cs"/>
          <w:rtl/>
        </w:rPr>
      </w:pPr>
      <w:r>
        <w:rPr>
          <w:rFonts w:hint="cs"/>
          <w:rtl/>
        </w:rPr>
        <w:t>אדוני היושב-ראש, אני תובע ומבקש שי</w:t>
      </w:r>
      <w:r>
        <w:rPr>
          <w:rFonts w:hint="cs"/>
          <w:rtl/>
        </w:rPr>
        <w:t>חזירו להם את כל מה שהשיגו ולא יגזלו את זה מהם. כפי שאמרתי, אם לא תהיה ברירה נכין הצעת חוק, תיקוני חקיקה, לכל הנזקים ולכל הגזלות שהממשלה גזלה מהם.</w:t>
      </w:r>
    </w:p>
    <w:p w14:paraId="2231D2DA" w14:textId="77777777" w:rsidR="00000000" w:rsidRDefault="00C04217">
      <w:pPr>
        <w:pStyle w:val="a0"/>
        <w:rPr>
          <w:rFonts w:hint="cs"/>
          <w:rtl/>
        </w:rPr>
      </w:pPr>
    </w:p>
    <w:p w14:paraId="6C72BD93" w14:textId="77777777" w:rsidR="00000000" w:rsidRDefault="00C04217">
      <w:pPr>
        <w:pStyle w:val="af1"/>
        <w:rPr>
          <w:rtl/>
        </w:rPr>
      </w:pPr>
      <w:r>
        <w:rPr>
          <w:rFonts w:hint="eastAsia"/>
          <w:rtl/>
        </w:rPr>
        <w:t>היו</w:t>
      </w:r>
      <w:r>
        <w:rPr>
          <w:rtl/>
        </w:rPr>
        <w:t>"ר ראובן ריבלין:</w:t>
      </w:r>
    </w:p>
    <w:p w14:paraId="08DF9C14" w14:textId="77777777" w:rsidR="00000000" w:rsidRDefault="00C04217">
      <w:pPr>
        <w:pStyle w:val="a0"/>
        <w:rPr>
          <w:rFonts w:hint="cs"/>
          <w:rtl/>
        </w:rPr>
      </w:pPr>
    </w:p>
    <w:p w14:paraId="05735F7F" w14:textId="77777777" w:rsidR="00000000" w:rsidRDefault="00C04217">
      <w:pPr>
        <w:pStyle w:val="a0"/>
        <w:jc w:val="left"/>
        <w:rPr>
          <w:rFonts w:hint="cs"/>
          <w:rtl/>
        </w:rPr>
      </w:pPr>
      <w:r>
        <w:rPr>
          <w:rFonts w:hint="cs"/>
          <w:rtl/>
        </w:rPr>
        <w:t>תודה רבה.  ישיב שר הרווחה, השר - - -</w:t>
      </w:r>
    </w:p>
    <w:p w14:paraId="36232F67" w14:textId="77777777" w:rsidR="00000000" w:rsidRDefault="00C04217">
      <w:pPr>
        <w:pStyle w:val="a0"/>
        <w:jc w:val="left"/>
        <w:rPr>
          <w:rFonts w:hint="cs"/>
          <w:rtl/>
        </w:rPr>
      </w:pPr>
    </w:p>
    <w:p w14:paraId="7EDE58F5" w14:textId="77777777" w:rsidR="00000000" w:rsidRDefault="00C04217">
      <w:pPr>
        <w:pStyle w:val="af0"/>
        <w:rPr>
          <w:rtl/>
        </w:rPr>
      </w:pPr>
      <w:r>
        <w:rPr>
          <w:rFonts w:hint="eastAsia"/>
          <w:rtl/>
        </w:rPr>
        <w:t>ג</w:t>
      </w:r>
      <w:r>
        <w:rPr>
          <w:rtl/>
        </w:rPr>
        <w:t>'מאל זחאלקה (בל"ד):</w:t>
      </w:r>
    </w:p>
    <w:p w14:paraId="3307A757" w14:textId="77777777" w:rsidR="00000000" w:rsidRDefault="00C04217">
      <w:pPr>
        <w:pStyle w:val="a0"/>
        <w:rPr>
          <w:rFonts w:hint="cs"/>
          <w:rtl/>
        </w:rPr>
      </w:pPr>
    </w:p>
    <w:p w14:paraId="47AB83A8" w14:textId="77777777" w:rsidR="00000000" w:rsidRDefault="00C04217">
      <w:pPr>
        <w:pStyle w:val="a0"/>
        <w:rPr>
          <w:rFonts w:hint="cs"/>
          <w:rtl/>
        </w:rPr>
      </w:pPr>
      <w:r>
        <w:rPr>
          <w:rFonts w:hint="cs"/>
          <w:rtl/>
        </w:rPr>
        <w:t>סגן השר. אני עדיין לא רואה ש</w:t>
      </w:r>
      <w:r>
        <w:rPr>
          <w:rFonts w:hint="cs"/>
          <w:rtl/>
        </w:rPr>
        <w:t>דגל התורה רוצה שרים.</w:t>
      </w:r>
    </w:p>
    <w:p w14:paraId="19E68FB6" w14:textId="77777777" w:rsidR="00000000" w:rsidRDefault="00C04217">
      <w:pPr>
        <w:pStyle w:val="a0"/>
        <w:rPr>
          <w:rFonts w:hint="cs"/>
          <w:rtl/>
        </w:rPr>
      </w:pPr>
    </w:p>
    <w:p w14:paraId="3D23FE20" w14:textId="77777777" w:rsidR="00000000" w:rsidRDefault="00C04217">
      <w:pPr>
        <w:pStyle w:val="af1"/>
        <w:rPr>
          <w:rtl/>
        </w:rPr>
      </w:pPr>
      <w:r>
        <w:rPr>
          <w:rFonts w:hint="eastAsia"/>
          <w:rtl/>
        </w:rPr>
        <w:t>היו</w:t>
      </w:r>
      <w:r>
        <w:rPr>
          <w:rtl/>
        </w:rPr>
        <w:t>"ר ראובן ריבלין:</w:t>
      </w:r>
    </w:p>
    <w:p w14:paraId="28D8F6A1" w14:textId="77777777" w:rsidR="00000000" w:rsidRDefault="00C04217">
      <w:pPr>
        <w:pStyle w:val="a0"/>
        <w:rPr>
          <w:rFonts w:hint="cs"/>
          <w:rtl/>
        </w:rPr>
      </w:pPr>
    </w:p>
    <w:p w14:paraId="267A52A2" w14:textId="77777777" w:rsidR="00000000" w:rsidRDefault="00C04217">
      <w:pPr>
        <w:pStyle w:val="a0"/>
        <w:rPr>
          <w:rFonts w:hint="cs"/>
          <w:rtl/>
        </w:rPr>
      </w:pPr>
      <w:r>
        <w:rPr>
          <w:rFonts w:hint="cs"/>
          <w:rtl/>
        </w:rPr>
        <w:t>סגן שר שהוא כולו שר. יש סגן שר שהוא סגן שר, ויש סגן שר שהוא שר.</w:t>
      </w:r>
    </w:p>
    <w:p w14:paraId="3DC0EA04" w14:textId="77777777" w:rsidR="00000000" w:rsidRDefault="00C04217">
      <w:pPr>
        <w:pStyle w:val="a0"/>
        <w:rPr>
          <w:rFonts w:hint="cs"/>
          <w:rtl/>
        </w:rPr>
      </w:pPr>
    </w:p>
    <w:p w14:paraId="2CDE7B23" w14:textId="77777777" w:rsidR="00000000" w:rsidRDefault="00C04217">
      <w:pPr>
        <w:pStyle w:val="af0"/>
        <w:rPr>
          <w:rtl/>
        </w:rPr>
      </w:pPr>
      <w:r>
        <w:rPr>
          <w:rFonts w:hint="eastAsia"/>
          <w:rtl/>
        </w:rPr>
        <w:t>ג</w:t>
      </w:r>
      <w:r>
        <w:rPr>
          <w:rtl/>
        </w:rPr>
        <w:t>'מאל זחאלקה (בל"ד):</w:t>
      </w:r>
    </w:p>
    <w:p w14:paraId="6E26C5D4" w14:textId="77777777" w:rsidR="00000000" w:rsidRDefault="00C04217">
      <w:pPr>
        <w:pStyle w:val="a0"/>
        <w:rPr>
          <w:rFonts w:hint="cs"/>
          <w:rtl/>
        </w:rPr>
      </w:pPr>
    </w:p>
    <w:p w14:paraId="6080473B" w14:textId="77777777" w:rsidR="00000000" w:rsidRDefault="00C04217">
      <w:pPr>
        <w:pStyle w:val="a0"/>
        <w:rPr>
          <w:rFonts w:hint="cs"/>
          <w:rtl/>
        </w:rPr>
      </w:pPr>
      <w:r>
        <w:rPr>
          <w:rFonts w:hint="cs"/>
          <w:rtl/>
        </w:rPr>
        <w:t>את זה כולם יודעים.</w:t>
      </w:r>
    </w:p>
    <w:p w14:paraId="34398DF5" w14:textId="77777777" w:rsidR="00000000" w:rsidRDefault="00C04217">
      <w:pPr>
        <w:pStyle w:val="a0"/>
        <w:rPr>
          <w:rFonts w:hint="cs"/>
          <w:rtl/>
        </w:rPr>
      </w:pPr>
    </w:p>
    <w:p w14:paraId="1F07BC95" w14:textId="77777777" w:rsidR="00000000" w:rsidRDefault="00C04217">
      <w:pPr>
        <w:pStyle w:val="af1"/>
        <w:rPr>
          <w:rtl/>
        </w:rPr>
      </w:pPr>
      <w:r>
        <w:rPr>
          <w:rFonts w:hint="eastAsia"/>
          <w:rtl/>
        </w:rPr>
        <w:t>היו</w:t>
      </w:r>
      <w:r>
        <w:rPr>
          <w:rtl/>
        </w:rPr>
        <w:t>"ר ראובן ריבלין:</w:t>
      </w:r>
    </w:p>
    <w:p w14:paraId="06DA6C09" w14:textId="77777777" w:rsidR="00000000" w:rsidRDefault="00C04217">
      <w:pPr>
        <w:pStyle w:val="a0"/>
        <w:rPr>
          <w:rFonts w:hint="cs"/>
          <w:rtl/>
        </w:rPr>
      </w:pPr>
    </w:p>
    <w:p w14:paraId="046F48D3" w14:textId="77777777" w:rsidR="00000000" w:rsidRDefault="00C04217">
      <w:pPr>
        <w:pStyle w:val="a0"/>
        <w:rPr>
          <w:rFonts w:hint="cs"/>
          <w:rtl/>
        </w:rPr>
      </w:pPr>
      <w:r>
        <w:rPr>
          <w:rFonts w:hint="cs"/>
          <w:rtl/>
        </w:rPr>
        <w:t>סגן השר רביץ, שהוא שר.</w:t>
      </w:r>
    </w:p>
    <w:p w14:paraId="3C4978EE" w14:textId="77777777" w:rsidR="00000000" w:rsidRDefault="00C04217">
      <w:pPr>
        <w:pStyle w:val="a0"/>
        <w:rPr>
          <w:rFonts w:hint="cs"/>
          <w:rtl/>
        </w:rPr>
      </w:pPr>
    </w:p>
    <w:p w14:paraId="69B117BA" w14:textId="77777777" w:rsidR="00000000" w:rsidRDefault="00C04217">
      <w:pPr>
        <w:pStyle w:val="a"/>
        <w:rPr>
          <w:rtl/>
        </w:rPr>
      </w:pPr>
      <w:bookmarkStart w:id="99" w:name="FS000000531T21_09_2005_13_47_02"/>
      <w:bookmarkStart w:id="100" w:name="_Toc115091773"/>
      <w:bookmarkEnd w:id="99"/>
      <w:r>
        <w:rPr>
          <w:rFonts w:hint="eastAsia"/>
          <w:rtl/>
        </w:rPr>
        <w:t>סגן</w:t>
      </w:r>
      <w:r>
        <w:rPr>
          <w:rtl/>
        </w:rPr>
        <w:t xml:space="preserve"> שר הרווחה אברהם רביץ:</w:t>
      </w:r>
      <w:bookmarkEnd w:id="100"/>
    </w:p>
    <w:p w14:paraId="49E82F88" w14:textId="77777777" w:rsidR="00000000" w:rsidRDefault="00C04217">
      <w:pPr>
        <w:pStyle w:val="a0"/>
        <w:rPr>
          <w:rFonts w:hint="cs"/>
          <w:rtl/>
        </w:rPr>
      </w:pPr>
    </w:p>
    <w:p w14:paraId="6B746300" w14:textId="77777777" w:rsidR="00000000" w:rsidRDefault="00C04217">
      <w:pPr>
        <w:pStyle w:val="a0"/>
        <w:rPr>
          <w:rFonts w:hint="cs"/>
          <w:rtl/>
        </w:rPr>
      </w:pPr>
      <w:r>
        <w:rPr>
          <w:rFonts w:hint="cs"/>
          <w:rtl/>
        </w:rPr>
        <w:t xml:space="preserve">אדוני היושב-ראש, חברי חברי הכנסת, </w:t>
      </w:r>
      <w:r>
        <w:rPr>
          <w:rFonts w:hint="cs"/>
          <w:rtl/>
        </w:rPr>
        <w:t xml:space="preserve">השר אלי ישי </w:t>
      </w:r>
      <w:r>
        <w:rPr>
          <w:rFonts w:hint="eastAsia"/>
          <w:rtl/>
        </w:rPr>
        <w:t>–</w:t>
      </w:r>
      <w:r>
        <w:rPr>
          <w:rFonts w:hint="cs"/>
          <w:rtl/>
        </w:rPr>
        <w:t xml:space="preserve"> איפה הוא?</w:t>
      </w:r>
    </w:p>
    <w:p w14:paraId="6B06D4BC" w14:textId="77777777" w:rsidR="00000000" w:rsidRDefault="00C04217">
      <w:pPr>
        <w:pStyle w:val="a0"/>
        <w:rPr>
          <w:rFonts w:hint="cs"/>
          <w:rtl/>
        </w:rPr>
      </w:pPr>
    </w:p>
    <w:p w14:paraId="001C1322" w14:textId="77777777" w:rsidR="00000000" w:rsidRDefault="00C04217">
      <w:pPr>
        <w:pStyle w:val="af0"/>
        <w:rPr>
          <w:rtl/>
        </w:rPr>
      </w:pPr>
      <w:r>
        <w:rPr>
          <w:rFonts w:hint="eastAsia"/>
          <w:rtl/>
        </w:rPr>
        <w:t>אליהו</w:t>
      </w:r>
      <w:r>
        <w:rPr>
          <w:rtl/>
        </w:rPr>
        <w:t xml:space="preserve"> ישי (ש"ס):</w:t>
      </w:r>
    </w:p>
    <w:p w14:paraId="5016A2F1" w14:textId="77777777" w:rsidR="00000000" w:rsidRDefault="00C04217">
      <w:pPr>
        <w:pStyle w:val="a0"/>
        <w:rPr>
          <w:rFonts w:hint="cs"/>
          <w:rtl/>
        </w:rPr>
      </w:pPr>
    </w:p>
    <w:p w14:paraId="0F75DC1C" w14:textId="77777777" w:rsidR="00000000" w:rsidRDefault="00C04217">
      <w:pPr>
        <w:pStyle w:val="a0"/>
        <w:rPr>
          <w:rFonts w:hint="cs"/>
          <w:rtl/>
        </w:rPr>
      </w:pPr>
      <w:r>
        <w:rPr>
          <w:rFonts w:hint="cs"/>
          <w:rtl/>
        </w:rPr>
        <w:t>אני פה ואני שומע כל מלה.</w:t>
      </w:r>
    </w:p>
    <w:p w14:paraId="3789D6E5" w14:textId="77777777" w:rsidR="00000000" w:rsidRDefault="00C04217">
      <w:pPr>
        <w:pStyle w:val="a0"/>
        <w:rPr>
          <w:rFonts w:hint="cs"/>
          <w:rtl/>
        </w:rPr>
      </w:pPr>
    </w:p>
    <w:p w14:paraId="3E05D5ED" w14:textId="77777777" w:rsidR="00000000" w:rsidRDefault="00C04217">
      <w:pPr>
        <w:pStyle w:val="-"/>
        <w:rPr>
          <w:rtl/>
        </w:rPr>
      </w:pPr>
      <w:bookmarkStart w:id="101" w:name="FS000000531T21_09_2005_13_47_54C"/>
      <w:bookmarkEnd w:id="101"/>
      <w:r>
        <w:rPr>
          <w:rFonts w:hint="eastAsia"/>
          <w:rtl/>
        </w:rPr>
        <w:t>סגן</w:t>
      </w:r>
      <w:r>
        <w:rPr>
          <w:rtl/>
        </w:rPr>
        <w:t xml:space="preserve"> שר הרווחה אברהם רביץ:</w:t>
      </w:r>
    </w:p>
    <w:p w14:paraId="00ECAA8F" w14:textId="77777777" w:rsidR="00000000" w:rsidRDefault="00C04217">
      <w:pPr>
        <w:pStyle w:val="a0"/>
        <w:rPr>
          <w:rFonts w:hint="cs"/>
          <w:rtl/>
        </w:rPr>
      </w:pPr>
    </w:p>
    <w:p w14:paraId="1257F20A" w14:textId="77777777" w:rsidR="00000000" w:rsidRDefault="00C04217">
      <w:pPr>
        <w:pStyle w:val="a0"/>
        <w:rPr>
          <w:rFonts w:hint="cs"/>
          <w:rtl/>
        </w:rPr>
      </w:pPr>
      <w:r>
        <w:rPr>
          <w:rFonts w:hint="cs"/>
          <w:rtl/>
        </w:rPr>
        <w:t>וכן חברי הנכים, חברי תרתי משמע. הכינו לי תשובה.</w:t>
      </w:r>
    </w:p>
    <w:p w14:paraId="52ED250D" w14:textId="77777777" w:rsidR="00000000" w:rsidRDefault="00C04217">
      <w:pPr>
        <w:pStyle w:val="a0"/>
        <w:rPr>
          <w:rFonts w:hint="cs"/>
          <w:rtl/>
        </w:rPr>
      </w:pPr>
    </w:p>
    <w:p w14:paraId="6EB34AA2" w14:textId="77777777" w:rsidR="00000000" w:rsidRDefault="00C04217">
      <w:pPr>
        <w:pStyle w:val="af0"/>
        <w:rPr>
          <w:rtl/>
        </w:rPr>
      </w:pPr>
      <w:r>
        <w:rPr>
          <w:rFonts w:hint="eastAsia"/>
          <w:rtl/>
        </w:rPr>
        <w:t>אליהו</w:t>
      </w:r>
      <w:r>
        <w:rPr>
          <w:rtl/>
        </w:rPr>
        <w:t xml:space="preserve"> ישי (ש"ס):</w:t>
      </w:r>
    </w:p>
    <w:p w14:paraId="6F432861" w14:textId="77777777" w:rsidR="00000000" w:rsidRDefault="00C04217">
      <w:pPr>
        <w:pStyle w:val="a0"/>
        <w:rPr>
          <w:rFonts w:hint="cs"/>
          <w:rtl/>
        </w:rPr>
      </w:pPr>
    </w:p>
    <w:p w14:paraId="7E70F111" w14:textId="77777777" w:rsidR="00000000" w:rsidRDefault="00C04217">
      <w:pPr>
        <w:pStyle w:val="a0"/>
        <w:rPr>
          <w:rFonts w:hint="cs"/>
          <w:rtl/>
        </w:rPr>
      </w:pPr>
      <w:r>
        <w:rPr>
          <w:rFonts w:hint="cs"/>
          <w:rtl/>
        </w:rPr>
        <w:t xml:space="preserve">סגן השר, אני מציע לך </w:t>
      </w:r>
      <w:r>
        <w:rPr>
          <w:rFonts w:hint="eastAsia"/>
          <w:rtl/>
        </w:rPr>
        <w:t>–</w:t>
      </w:r>
      <w:r>
        <w:rPr>
          <w:rFonts w:hint="cs"/>
          <w:rtl/>
        </w:rPr>
        <w:t xml:space="preserve"> אדוני היושב-ראש, אפשר להציע הצעה? כשהיו מכינים לי תשובה, הייתי יושב עם</w:t>
      </w:r>
      <w:r>
        <w:rPr>
          <w:rFonts w:hint="cs"/>
          <w:rtl/>
        </w:rPr>
        <w:t xml:space="preserve"> הפקידים - -</w:t>
      </w:r>
    </w:p>
    <w:p w14:paraId="4DDD25AA" w14:textId="77777777" w:rsidR="00000000" w:rsidRDefault="00C04217">
      <w:pPr>
        <w:pStyle w:val="a0"/>
        <w:rPr>
          <w:rFonts w:hint="cs"/>
          <w:rtl/>
        </w:rPr>
      </w:pPr>
    </w:p>
    <w:p w14:paraId="37FADAC7" w14:textId="77777777" w:rsidR="00000000" w:rsidRDefault="00C04217">
      <w:pPr>
        <w:pStyle w:val="af1"/>
        <w:rPr>
          <w:rtl/>
        </w:rPr>
      </w:pPr>
      <w:r>
        <w:rPr>
          <w:rFonts w:hint="eastAsia"/>
          <w:rtl/>
        </w:rPr>
        <w:t>היו</w:t>
      </w:r>
      <w:r>
        <w:rPr>
          <w:rtl/>
        </w:rPr>
        <w:t>"ר ראובן ריבלין:</w:t>
      </w:r>
    </w:p>
    <w:p w14:paraId="2DA7CCFA" w14:textId="77777777" w:rsidR="00000000" w:rsidRDefault="00C04217">
      <w:pPr>
        <w:pStyle w:val="a0"/>
        <w:rPr>
          <w:rFonts w:hint="cs"/>
          <w:rtl/>
        </w:rPr>
      </w:pPr>
    </w:p>
    <w:p w14:paraId="196F4DA4" w14:textId="77777777" w:rsidR="00000000" w:rsidRDefault="00C04217">
      <w:pPr>
        <w:pStyle w:val="a0"/>
        <w:rPr>
          <w:rFonts w:hint="cs"/>
          <w:rtl/>
        </w:rPr>
      </w:pPr>
      <w:r>
        <w:rPr>
          <w:rFonts w:hint="cs"/>
          <w:rtl/>
        </w:rPr>
        <w:t>למה לך? אתה מתפרץ. הרי חבר הכנסת רביץ הוא אפילו - - -</w:t>
      </w:r>
    </w:p>
    <w:p w14:paraId="5E02569B" w14:textId="77777777" w:rsidR="00000000" w:rsidRDefault="00C04217">
      <w:pPr>
        <w:pStyle w:val="a0"/>
        <w:rPr>
          <w:rFonts w:hint="cs"/>
          <w:rtl/>
        </w:rPr>
      </w:pPr>
    </w:p>
    <w:p w14:paraId="1AC163D5" w14:textId="77777777" w:rsidR="00000000" w:rsidRDefault="00C04217">
      <w:pPr>
        <w:pStyle w:val="af0"/>
        <w:rPr>
          <w:rtl/>
        </w:rPr>
      </w:pPr>
      <w:r>
        <w:rPr>
          <w:rFonts w:hint="eastAsia"/>
          <w:rtl/>
        </w:rPr>
        <w:t>אליהו</w:t>
      </w:r>
      <w:r>
        <w:rPr>
          <w:rtl/>
        </w:rPr>
        <w:t xml:space="preserve"> ישי (ש"ס):</w:t>
      </w:r>
    </w:p>
    <w:p w14:paraId="081FAEF6" w14:textId="77777777" w:rsidR="00000000" w:rsidRDefault="00C04217">
      <w:pPr>
        <w:pStyle w:val="a0"/>
        <w:rPr>
          <w:rFonts w:hint="cs"/>
          <w:rtl/>
        </w:rPr>
      </w:pPr>
    </w:p>
    <w:p w14:paraId="4287B8E8" w14:textId="77777777" w:rsidR="00000000" w:rsidRDefault="00C04217">
      <w:pPr>
        <w:pStyle w:val="a0"/>
        <w:rPr>
          <w:rFonts w:hint="cs"/>
          <w:rtl/>
        </w:rPr>
      </w:pPr>
      <w:r>
        <w:rPr>
          <w:rFonts w:hint="cs"/>
          <w:rtl/>
        </w:rPr>
        <w:t>- - וכמעט אף פעם לא השבתי מה שהכינו לי. אמרתי מה אני רוצה ומה אני מאמין שצריך לעשות.</w:t>
      </w:r>
    </w:p>
    <w:p w14:paraId="6BCD7631" w14:textId="77777777" w:rsidR="00000000" w:rsidRDefault="00C04217">
      <w:pPr>
        <w:pStyle w:val="a0"/>
        <w:rPr>
          <w:rFonts w:hint="cs"/>
          <w:rtl/>
        </w:rPr>
      </w:pPr>
    </w:p>
    <w:p w14:paraId="443C34CE" w14:textId="77777777" w:rsidR="00000000" w:rsidRDefault="00C04217">
      <w:pPr>
        <w:pStyle w:val="af1"/>
        <w:rPr>
          <w:rtl/>
        </w:rPr>
      </w:pPr>
      <w:r>
        <w:rPr>
          <w:rFonts w:hint="eastAsia"/>
          <w:rtl/>
        </w:rPr>
        <w:t>היו</w:t>
      </w:r>
      <w:r>
        <w:rPr>
          <w:rtl/>
        </w:rPr>
        <w:t>"ר ראובן ריבלין:</w:t>
      </w:r>
    </w:p>
    <w:p w14:paraId="54C2982E" w14:textId="77777777" w:rsidR="00000000" w:rsidRDefault="00C04217">
      <w:pPr>
        <w:pStyle w:val="a0"/>
        <w:rPr>
          <w:rFonts w:hint="cs"/>
          <w:rtl/>
        </w:rPr>
      </w:pPr>
    </w:p>
    <w:p w14:paraId="4854F247" w14:textId="77777777" w:rsidR="00000000" w:rsidRDefault="00C04217">
      <w:pPr>
        <w:pStyle w:val="a0"/>
        <w:rPr>
          <w:rFonts w:hint="cs"/>
          <w:rtl/>
        </w:rPr>
      </w:pPr>
      <w:r>
        <w:rPr>
          <w:rFonts w:hint="cs"/>
          <w:rtl/>
        </w:rPr>
        <w:t>חבר הכנסת ישי, אתה יכול לראות: "נער הייתי</w:t>
      </w:r>
      <w:r>
        <w:rPr>
          <w:rFonts w:hint="cs"/>
          <w:rtl/>
        </w:rPr>
        <w:t>". חבר הכנסת רביץ, כמוני, יכול לומר: "נער הייתי וגם זקנתי". אתה יכולת לומר: "נער הייתי".</w:t>
      </w:r>
    </w:p>
    <w:p w14:paraId="7DDF7843" w14:textId="77777777" w:rsidR="00000000" w:rsidRDefault="00C04217">
      <w:pPr>
        <w:pStyle w:val="a0"/>
        <w:rPr>
          <w:rFonts w:hint="cs"/>
          <w:rtl/>
        </w:rPr>
      </w:pPr>
    </w:p>
    <w:p w14:paraId="0115A6D1" w14:textId="77777777" w:rsidR="00000000" w:rsidRDefault="00C04217">
      <w:pPr>
        <w:pStyle w:val="af0"/>
        <w:rPr>
          <w:rtl/>
        </w:rPr>
      </w:pPr>
      <w:r>
        <w:rPr>
          <w:rFonts w:hint="eastAsia"/>
          <w:rtl/>
        </w:rPr>
        <w:t>אליהו</w:t>
      </w:r>
      <w:r>
        <w:rPr>
          <w:rtl/>
        </w:rPr>
        <w:t xml:space="preserve"> ישי (ש"ס):</w:t>
      </w:r>
    </w:p>
    <w:p w14:paraId="36AD58CC" w14:textId="77777777" w:rsidR="00000000" w:rsidRDefault="00C04217">
      <w:pPr>
        <w:pStyle w:val="a0"/>
        <w:rPr>
          <w:rFonts w:hint="cs"/>
          <w:rtl/>
        </w:rPr>
      </w:pPr>
    </w:p>
    <w:p w14:paraId="33345EC8" w14:textId="77777777" w:rsidR="00000000" w:rsidRDefault="00C04217">
      <w:pPr>
        <w:pStyle w:val="a0"/>
        <w:rPr>
          <w:rFonts w:hint="cs"/>
          <w:rtl/>
        </w:rPr>
      </w:pPr>
      <w:r>
        <w:rPr>
          <w:rFonts w:hint="cs"/>
          <w:rtl/>
        </w:rPr>
        <w:t>אני נותן לו עצה. היות שאני מעריך, מאוד מעריך את הרב רביץ - -</w:t>
      </w:r>
    </w:p>
    <w:p w14:paraId="7B24E755" w14:textId="77777777" w:rsidR="00000000" w:rsidRDefault="00C04217">
      <w:pPr>
        <w:pStyle w:val="a0"/>
        <w:rPr>
          <w:rFonts w:hint="cs"/>
          <w:rtl/>
        </w:rPr>
      </w:pPr>
    </w:p>
    <w:p w14:paraId="51CBAF6C" w14:textId="77777777" w:rsidR="00000000" w:rsidRDefault="00C04217">
      <w:pPr>
        <w:pStyle w:val="af1"/>
        <w:rPr>
          <w:rtl/>
        </w:rPr>
      </w:pPr>
      <w:r>
        <w:rPr>
          <w:rFonts w:hint="eastAsia"/>
          <w:rtl/>
        </w:rPr>
        <w:t>היו</w:t>
      </w:r>
      <w:r>
        <w:rPr>
          <w:rtl/>
        </w:rPr>
        <w:t>"ר ראובן ריבלין:</w:t>
      </w:r>
    </w:p>
    <w:p w14:paraId="0E15B2B5" w14:textId="77777777" w:rsidR="00000000" w:rsidRDefault="00C04217">
      <w:pPr>
        <w:pStyle w:val="a0"/>
        <w:rPr>
          <w:rFonts w:hint="cs"/>
          <w:rtl/>
        </w:rPr>
      </w:pPr>
    </w:p>
    <w:p w14:paraId="71756F84" w14:textId="77777777" w:rsidR="00000000" w:rsidRDefault="00C04217">
      <w:pPr>
        <w:pStyle w:val="a0"/>
        <w:rPr>
          <w:rFonts w:hint="cs"/>
          <w:rtl/>
        </w:rPr>
      </w:pPr>
      <w:r>
        <w:rPr>
          <w:rFonts w:hint="cs"/>
          <w:rtl/>
        </w:rPr>
        <w:t>סמוך עליו.</w:t>
      </w:r>
    </w:p>
    <w:p w14:paraId="414409C6" w14:textId="77777777" w:rsidR="00000000" w:rsidRDefault="00C04217">
      <w:pPr>
        <w:pStyle w:val="af0"/>
        <w:rPr>
          <w:rtl/>
        </w:rPr>
      </w:pPr>
    </w:p>
    <w:p w14:paraId="6A37BD48" w14:textId="77777777" w:rsidR="00000000" w:rsidRDefault="00C04217">
      <w:pPr>
        <w:pStyle w:val="af0"/>
        <w:rPr>
          <w:rtl/>
        </w:rPr>
      </w:pPr>
      <w:r>
        <w:rPr>
          <w:rFonts w:hint="eastAsia"/>
          <w:rtl/>
        </w:rPr>
        <w:t>אליהו</w:t>
      </w:r>
      <w:r>
        <w:rPr>
          <w:rtl/>
        </w:rPr>
        <w:t xml:space="preserve"> ישי (ש"ס):</w:t>
      </w:r>
    </w:p>
    <w:p w14:paraId="77655084" w14:textId="77777777" w:rsidR="00000000" w:rsidRDefault="00C04217">
      <w:pPr>
        <w:pStyle w:val="a0"/>
        <w:rPr>
          <w:rFonts w:hint="cs"/>
          <w:rtl/>
        </w:rPr>
      </w:pPr>
    </w:p>
    <w:p w14:paraId="04CEBE3C" w14:textId="77777777" w:rsidR="00000000" w:rsidRDefault="00C04217">
      <w:pPr>
        <w:pStyle w:val="a0"/>
        <w:rPr>
          <w:rFonts w:hint="cs"/>
          <w:rtl/>
        </w:rPr>
      </w:pPr>
      <w:r>
        <w:rPr>
          <w:rFonts w:hint="cs"/>
          <w:rtl/>
        </w:rPr>
        <w:t>- - ואת האישיות שלו, רק אמרתי לו מה</w:t>
      </w:r>
      <w:r>
        <w:rPr>
          <w:rFonts w:hint="cs"/>
          <w:rtl/>
        </w:rPr>
        <w:t xml:space="preserve"> ניסו לעשות לי. מעולם לא קיבלתי תשובה ברורה. שיניתי, וכתבתי, ואמרתי מה שאני רוצה - - -</w:t>
      </w:r>
    </w:p>
    <w:p w14:paraId="0A64B507" w14:textId="77777777" w:rsidR="00000000" w:rsidRDefault="00C04217">
      <w:pPr>
        <w:pStyle w:val="a0"/>
        <w:rPr>
          <w:rFonts w:hint="cs"/>
          <w:rtl/>
        </w:rPr>
      </w:pPr>
    </w:p>
    <w:p w14:paraId="54818DFB" w14:textId="77777777" w:rsidR="00000000" w:rsidRDefault="00C04217">
      <w:pPr>
        <w:pStyle w:val="af1"/>
        <w:rPr>
          <w:rtl/>
        </w:rPr>
      </w:pPr>
      <w:r>
        <w:rPr>
          <w:rFonts w:hint="eastAsia"/>
          <w:rtl/>
        </w:rPr>
        <w:t>היו</w:t>
      </w:r>
      <w:r>
        <w:rPr>
          <w:rtl/>
        </w:rPr>
        <w:t>"ר ראובן ריבלין:</w:t>
      </w:r>
    </w:p>
    <w:p w14:paraId="0930B81E" w14:textId="77777777" w:rsidR="00000000" w:rsidRDefault="00C04217">
      <w:pPr>
        <w:pStyle w:val="a0"/>
        <w:rPr>
          <w:rFonts w:hint="cs"/>
          <w:rtl/>
        </w:rPr>
      </w:pPr>
    </w:p>
    <w:p w14:paraId="2D1419E3" w14:textId="77777777" w:rsidR="00000000" w:rsidRDefault="00C04217">
      <w:pPr>
        <w:pStyle w:val="a0"/>
        <w:rPr>
          <w:rFonts w:hint="cs"/>
          <w:rtl/>
        </w:rPr>
      </w:pPr>
      <w:r>
        <w:rPr>
          <w:rFonts w:hint="cs"/>
          <w:rtl/>
        </w:rPr>
        <w:t>תודה רבה.</w:t>
      </w:r>
    </w:p>
    <w:p w14:paraId="7731DBC6" w14:textId="77777777" w:rsidR="00000000" w:rsidRDefault="00C04217">
      <w:pPr>
        <w:pStyle w:val="a0"/>
        <w:rPr>
          <w:rFonts w:hint="cs"/>
          <w:rtl/>
        </w:rPr>
      </w:pPr>
    </w:p>
    <w:p w14:paraId="4EC9319E" w14:textId="77777777" w:rsidR="00000000" w:rsidRDefault="00C04217">
      <w:pPr>
        <w:pStyle w:val="-"/>
        <w:rPr>
          <w:rtl/>
        </w:rPr>
      </w:pPr>
      <w:bookmarkStart w:id="102" w:name="FS000000531T21_09_2005_13_48_33C"/>
      <w:bookmarkEnd w:id="102"/>
      <w:r>
        <w:rPr>
          <w:rFonts w:hint="eastAsia"/>
          <w:rtl/>
        </w:rPr>
        <w:t>סגן</w:t>
      </w:r>
      <w:r>
        <w:rPr>
          <w:rtl/>
        </w:rPr>
        <w:t xml:space="preserve"> שר הרווחה אברהם רביץ:</w:t>
      </w:r>
    </w:p>
    <w:p w14:paraId="17814973" w14:textId="77777777" w:rsidR="00000000" w:rsidRDefault="00C04217">
      <w:pPr>
        <w:pStyle w:val="a0"/>
        <w:rPr>
          <w:rFonts w:hint="cs"/>
          <w:rtl/>
        </w:rPr>
      </w:pPr>
    </w:p>
    <w:p w14:paraId="55EB8C74" w14:textId="77777777" w:rsidR="00000000" w:rsidRDefault="00C04217">
      <w:pPr>
        <w:pStyle w:val="a0"/>
        <w:rPr>
          <w:rFonts w:hint="cs"/>
          <w:rtl/>
        </w:rPr>
      </w:pPr>
      <w:r>
        <w:rPr>
          <w:rFonts w:hint="cs"/>
          <w:rtl/>
        </w:rPr>
        <w:t>את התשובה הכינו אנשי מקצוע ישרים והגונים, ואפילו חכמים ונבונים. זו תשובה. אני מצטער לומר לחברי שעובדים אתי במ</w:t>
      </w:r>
      <w:r>
        <w:rPr>
          <w:rFonts w:hint="cs"/>
          <w:rtl/>
        </w:rPr>
        <w:t>שרד שאינני מתכונן להקריא את התשובה הזאת מעל במת הכנסת, כי אני לא מתכונן לדבר על הדלק שהנכים מקבלים ועל סכומי הכסף כדי לממן את הדלק, כי קשה לי להחליף את הרגליים בדלק או את הדלק ברגליים.</w:t>
      </w:r>
    </w:p>
    <w:p w14:paraId="48782983" w14:textId="77777777" w:rsidR="00000000" w:rsidRDefault="00C04217">
      <w:pPr>
        <w:pStyle w:val="a0"/>
        <w:rPr>
          <w:rFonts w:hint="cs"/>
          <w:rtl/>
        </w:rPr>
      </w:pPr>
    </w:p>
    <w:p w14:paraId="44DD6B98" w14:textId="77777777" w:rsidR="00000000" w:rsidRDefault="00C04217">
      <w:pPr>
        <w:pStyle w:val="a0"/>
        <w:rPr>
          <w:rFonts w:hint="cs"/>
          <w:rtl/>
        </w:rPr>
      </w:pPr>
      <w:r>
        <w:rPr>
          <w:rFonts w:hint="cs"/>
          <w:rtl/>
        </w:rPr>
        <w:t>אנחנו לא מדברים על דלק. אנחנו מדברים על רגלי בני-אדם. תארו לעצמכם שהיי</w:t>
      </w:r>
      <w:r>
        <w:rPr>
          <w:rFonts w:hint="cs"/>
          <w:rtl/>
        </w:rPr>
        <w:t xml:space="preserve">נו צריכים לממן את הרגליים שלנו, והמדינה היתה מבינה שזה חלק מחובותיה לאפשר לכל אדם ללכת והיתה מתחשבנת עם אדם ואומרת לו: אנחנו נאפשר לך ללכת 100 מטרים ביום, ועל השאר תשלם. למה? </w:t>
      </w:r>
      <w:r>
        <w:rPr>
          <w:rFonts w:hint="eastAsia"/>
          <w:rtl/>
        </w:rPr>
        <w:t>–</w:t>
      </w:r>
      <w:r>
        <w:rPr>
          <w:rFonts w:hint="cs"/>
          <w:rtl/>
        </w:rPr>
        <w:t xml:space="preserve"> כי יש אינפלציה של דלק בעולם. נכון שמדינה עובדת לפי כללים, כללי כלכלה, וכאשר היא</w:t>
      </w:r>
      <w:r>
        <w:rPr>
          <w:rFonts w:hint="cs"/>
          <w:rtl/>
        </w:rPr>
        <w:t xml:space="preserve"> רוצה להגיע להישגים כלכליים היא גוזרת גזירות על הציבור והציבור אמור להדק את החגורה. זה בסדר, אבל למנוע מבני-אדם את הדברים האלמנטריים ביותר הדרושים לו כדי שהוא יוכל לחיות כבן-אנוש עד כמה שאפשר לסייע בידו </w:t>
      </w:r>
      <w:r>
        <w:rPr>
          <w:rFonts w:hint="eastAsia"/>
          <w:rtl/>
        </w:rPr>
        <w:t>–</w:t>
      </w:r>
      <w:r>
        <w:rPr>
          <w:rFonts w:hint="cs"/>
          <w:rtl/>
        </w:rPr>
        <w:t xml:space="preserve"> אלה הם חשבונות עם מספרים ועם השוואות עם מדינות העול</w:t>
      </w:r>
      <w:r>
        <w:rPr>
          <w:rFonts w:hint="cs"/>
          <w:rtl/>
        </w:rPr>
        <w:t>ם, ואנחנו מדברים כאן באחינו עצמנו ובשרנו.</w:t>
      </w:r>
    </w:p>
    <w:p w14:paraId="7D757A5C" w14:textId="77777777" w:rsidR="00000000" w:rsidRDefault="00C04217">
      <w:pPr>
        <w:pStyle w:val="a0"/>
        <w:rPr>
          <w:rFonts w:hint="cs"/>
          <w:rtl/>
        </w:rPr>
      </w:pPr>
    </w:p>
    <w:p w14:paraId="1EE41AF4" w14:textId="77777777" w:rsidR="00000000" w:rsidRDefault="00C04217">
      <w:pPr>
        <w:pStyle w:val="a0"/>
        <w:rPr>
          <w:rFonts w:hint="cs"/>
          <w:rtl/>
        </w:rPr>
      </w:pPr>
      <w:r>
        <w:rPr>
          <w:rFonts w:hint="cs"/>
          <w:rtl/>
        </w:rPr>
        <w:t xml:space="preserve">השר אלי ישי תיאר קודם את הקשיים שאדם נכה נתקל בהם בחיי היום-יום, את הצורך לעשות את הדברים הנדרשים ביותר והצנועים ביותר </w:t>
      </w:r>
      <w:r>
        <w:rPr>
          <w:rFonts w:hint="eastAsia"/>
          <w:rtl/>
        </w:rPr>
        <w:t>–</w:t>
      </w:r>
      <w:r>
        <w:rPr>
          <w:rFonts w:hint="cs"/>
          <w:rtl/>
        </w:rPr>
        <w:t xml:space="preserve"> השימוש בחדרי שירותים, להתקלח, לאכול לפעמים. אנחנו מדברים בסוגיה אחרת. אני מוכרח לומר שבאוצר </w:t>
      </w:r>
      <w:r>
        <w:rPr>
          <w:rFonts w:hint="cs"/>
          <w:rtl/>
        </w:rPr>
        <w:t xml:space="preserve">לא הפנימו את הדבר; הם כמו כולם: נותנים להם קצת קצבה, ויש כללים מתי מעלים את הקצבה, ויש כאלה שמקבלים קצבת ניידות, ויש כללים </w:t>
      </w:r>
      <w:r>
        <w:rPr>
          <w:rFonts w:hint="eastAsia"/>
          <w:rtl/>
        </w:rPr>
        <w:t>–</w:t>
      </w:r>
      <w:r>
        <w:rPr>
          <w:rFonts w:hint="cs"/>
          <w:rtl/>
        </w:rPr>
        <w:t xml:space="preserve"> הכול עובד לפי כללים ולפי מספרים.</w:t>
      </w:r>
    </w:p>
    <w:p w14:paraId="2FEABC1D" w14:textId="77777777" w:rsidR="00000000" w:rsidRDefault="00C04217">
      <w:pPr>
        <w:pStyle w:val="a0"/>
        <w:rPr>
          <w:rFonts w:hint="cs"/>
          <w:rtl/>
        </w:rPr>
      </w:pPr>
    </w:p>
    <w:p w14:paraId="5B3F6439" w14:textId="77777777" w:rsidR="00000000" w:rsidRDefault="00C04217">
      <w:pPr>
        <w:pStyle w:val="a0"/>
        <w:rPr>
          <w:rFonts w:hint="cs"/>
          <w:rtl/>
        </w:rPr>
      </w:pPr>
      <w:r>
        <w:rPr>
          <w:rFonts w:hint="cs"/>
          <w:rtl/>
        </w:rPr>
        <w:t xml:space="preserve">אני אומר לכם מה הדבר הנכון. השר אלי ישי </w:t>
      </w:r>
      <w:r>
        <w:rPr>
          <w:rFonts w:hint="eastAsia"/>
          <w:rtl/>
        </w:rPr>
        <w:t>–</w:t>
      </w:r>
      <w:r>
        <w:rPr>
          <w:rFonts w:hint="cs"/>
          <w:rtl/>
        </w:rPr>
        <w:t xml:space="preserve"> כשביקשו ממני שאענה על השאלה הזאת, אמרתי להם: "רבותי, מה</w:t>
      </w:r>
      <w:r>
        <w:rPr>
          <w:rFonts w:hint="cs"/>
          <w:rtl/>
        </w:rPr>
        <w:t xml:space="preserve"> אתם רוצים שאני אענה? אני אענה שהם צודקים בכל דבר או כמעט בכל דבר". ביקשתי ששר האוצר יבוא לכאן; אני חושב שזוהי סוגיה שצריכים להחליף את הפיוז כדי לדון בה. צריך להחליף את דרך החשיבה - - </w:t>
      </w:r>
    </w:p>
    <w:p w14:paraId="29F4C7AF" w14:textId="77777777" w:rsidR="00000000" w:rsidRDefault="00C04217">
      <w:pPr>
        <w:pStyle w:val="af0"/>
        <w:rPr>
          <w:rtl/>
        </w:rPr>
      </w:pPr>
    </w:p>
    <w:p w14:paraId="2E9D4A69" w14:textId="77777777" w:rsidR="00000000" w:rsidRDefault="00C04217">
      <w:pPr>
        <w:pStyle w:val="af0"/>
        <w:rPr>
          <w:rtl/>
        </w:rPr>
      </w:pPr>
      <w:r>
        <w:rPr>
          <w:rFonts w:hint="eastAsia"/>
          <w:rtl/>
        </w:rPr>
        <w:t>דוד</w:t>
      </w:r>
      <w:r>
        <w:rPr>
          <w:rtl/>
        </w:rPr>
        <w:t xml:space="preserve"> אזולאי (ש"ס):</w:t>
      </w:r>
    </w:p>
    <w:p w14:paraId="633C5CB5" w14:textId="77777777" w:rsidR="00000000" w:rsidRDefault="00C04217">
      <w:pPr>
        <w:pStyle w:val="a0"/>
        <w:rPr>
          <w:rFonts w:hint="cs"/>
          <w:rtl/>
        </w:rPr>
      </w:pPr>
    </w:p>
    <w:p w14:paraId="1DBD7F4C" w14:textId="77777777" w:rsidR="00000000" w:rsidRDefault="00C04217">
      <w:pPr>
        <w:pStyle w:val="a0"/>
        <w:rPr>
          <w:rFonts w:hint="cs"/>
          <w:rtl/>
        </w:rPr>
      </w:pPr>
      <w:r>
        <w:rPr>
          <w:rFonts w:hint="cs"/>
          <w:rtl/>
        </w:rPr>
        <w:t>הוא עסוק בהגנה על שרון.</w:t>
      </w:r>
    </w:p>
    <w:p w14:paraId="09C93D89" w14:textId="77777777" w:rsidR="00000000" w:rsidRDefault="00C04217">
      <w:pPr>
        <w:pStyle w:val="a0"/>
        <w:rPr>
          <w:rFonts w:hint="cs"/>
          <w:rtl/>
        </w:rPr>
      </w:pPr>
    </w:p>
    <w:p w14:paraId="084A69B8" w14:textId="77777777" w:rsidR="00000000" w:rsidRDefault="00C04217">
      <w:pPr>
        <w:pStyle w:val="-"/>
        <w:rPr>
          <w:rtl/>
        </w:rPr>
      </w:pPr>
      <w:bookmarkStart w:id="103" w:name="FS000000531T21_09_2005_13_58_14C"/>
      <w:bookmarkEnd w:id="103"/>
      <w:r>
        <w:rPr>
          <w:rFonts w:hint="eastAsia"/>
          <w:rtl/>
        </w:rPr>
        <w:t>סגן</w:t>
      </w:r>
      <w:r>
        <w:rPr>
          <w:rtl/>
        </w:rPr>
        <w:t xml:space="preserve"> שר הרווחה אברהם רביץ:</w:t>
      </w:r>
    </w:p>
    <w:p w14:paraId="29C66D1F" w14:textId="77777777" w:rsidR="00000000" w:rsidRDefault="00C04217">
      <w:pPr>
        <w:pStyle w:val="a0"/>
        <w:rPr>
          <w:rFonts w:hint="cs"/>
          <w:rtl/>
        </w:rPr>
      </w:pPr>
    </w:p>
    <w:p w14:paraId="3C54F75C" w14:textId="77777777" w:rsidR="00000000" w:rsidRDefault="00C04217">
      <w:pPr>
        <w:pStyle w:val="a0"/>
        <w:rPr>
          <w:rFonts w:hint="cs"/>
          <w:rtl/>
        </w:rPr>
      </w:pPr>
      <w:r>
        <w:rPr>
          <w:rFonts w:hint="cs"/>
          <w:rtl/>
        </w:rPr>
        <w:t>- - צריך להחליף את דרך החשיבה, ולא לראות תמיד במין מבט כללי את כלל אזרחי המדינה. יש יוצאים מן הכלל. מה לעשות? אמרו: לא, זה התפקיד שלך. אז הנה, אני ממלא את תפקידי.</w:t>
      </w:r>
    </w:p>
    <w:p w14:paraId="22A247A2" w14:textId="77777777" w:rsidR="00000000" w:rsidRDefault="00C04217">
      <w:pPr>
        <w:pStyle w:val="a0"/>
        <w:rPr>
          <w:rFonts w:hint="cs"/>
          <w:rtl/>
        </w:rPr>
      </w:pPr>
    </w:p>
    <w:p w14:paraId="46A2E911" w14:textId="77777777" w:rsidR="00000000" w:rsidRDefault="00C04217">
      <w:pPr>
        <w:pStyle w:val="a0"/>
        <w:rPr>
          <w:rFonts w:hint="cs"/>
          <w:rtl/>
        </w:rPr>
      </w:pPr>
      <w:r>
        <w:rPr>
          <w:rFonts w:hint="cs"/>
          <w:rtl/>
        </w:rPr>
        <w:t>ישבתי עם קבוצת נכים. יש דברים שצריכים ללבן, כי לצערי יש כאן שתי קבוצות, ולפעמים יש אינטרסים</w:t>
      </w:r>
      <w:r>
        <w:rPr>
          <w:rFonts w:hint="cs"/>
          <w:rtl/>
        </w:rPr>
        <w:t xml:space="preserve"> מנוגדים. גם את זה למדתי. ועדת-לרון התקבלה על דעת קבוצה אחת של הנכים, והם היללו ושיבחו את המסקנות, אבל הם עשו טעות </w:t>
      </w:r>
      <w:r>
        <w:rPr>
          <w:rFonts w:hint="eastAsia"/>
          <w:rtl/>
        </w:rPr>
        <w:t>–</w:t>
      </w:r>
      <w:r>
        <w:rPr>
          <w:rFonts w:hint="cs"/>
          <w:rtl/>
        </w:rPr>
        <w:t xml:space="preserve"> הם לא שיתפו בדיונים קבוצות אחרות, שלהן ועדת-לרון מביאה נזק. הרי ועדת-לרון רוצה לעודד את הנכים לצאת לשוק העבודה, וזה דבר טוב, אבל מדוע היו ח</w:t>
      </w:r>
      <w:r>
        <w:rPr>
          <w:rFonts w:hint="cs"/>
          <w:rtl/>
        </w:rPr>
        <w:t xml:space="preserve">ייבים להישען על ההקצבות </w:t>
      </w:r>
      <w:r>
        <w:rPr>
          <w:rFonts w:hint="eastAsia"/>
          <w:rtl/>
        </w:rPr>
        <w:t>–</w:t>
      </w:r>
      <w:r>
        <w:rPr>
          <w:rFonts w:hint="cs"/>
          <w:rtl/>
        </w:rPr>
        <w:t xml:space="preserve"> על המלגות שהם מקבלים? לא היו חייבים לעשות זאת. אפשר למצוא דרכים לעודד את היציאה לעבודה בלי לפגוע בקצבה. כמה כבר תרוויח המדינה מהפגיעה הזאת, שנעה בין 1,200 ל-1,800 ש"ח? אינני רוצה להרחיב את הדיבור, כי זה עיסוק משעמם כזה, במספרים, א</w:t>
      </w:r>
      <w:r>
        <w:rPr>
          <w:rFonts w:hint="cs"/>
          <w:rtl/>
        </w:rPr>
        <w:t>בל אצל אנשים מדובר בחיים של ממש.</w:t>
      </w:r>
    </w:p>
    <w:p w14:paraId="72D41B7F" w14:textId="77777777" w:rsidR="00000000" w:rsidRDefault="00C04217">
      <w:pPr>
        <w:pStyle w:val="a0"/>
        <w:rPr>
          <w:rFonts w:hint="cs"/>
          <w:rtl/>
        </w:rPr>
      </w:pPr>
    </w:p>
    <w:p w14:paraId="4E2FCDAC" w14:textId="77777777" w:rsidR="00000000" w:rsidRDefault="00C04217">
      <w:pPr>
        <w:pStyle w:val="a0"/>
        <w:rPr>
          <w:rFonts w:hint="cs"/>
          <w:rtl/>
        </w:rPr>
      </w:pPr>
      <w:r>
        <w:rPr>
          <w:rFonts w:hint="cs"/>
          <w:rtl/>
        </w:rPr>
        <w:t>לכן, רבותי, וחברי הנכים - - -</w:t>
      </w:r>
    </w:p>
    <w:p w14:paraId="1AF2271D" w14:textId="77777777" w:rsidR="00000000" w:rsidRDefault="00C04217">
      <w:pPr>
        <w:pStyle w:val="a0"/>
        <w:rPr>
          <w:rFonts w:hint="cs"/>
          <w:rtl/>
        </w:rPr>
      </w:pPr>
    </w:p>
    <w:p w14:paraId="56D33F07" w14:textId="77777777" w:rsidR="00000000" w:rsidRDefault="00C04217">
      <w:pPr>
        <w:pStyle w:val="af0"/>
        <w:rPr>
          <w:rtl/>
        </w:rPr>
      </w:pPr>
      <w:r>
        <w:rPr>
          <w:rFonts w:hint="eastAsia"/>
          <w:rtl/>
        </w:rPr>
        <w:t>נסים</w:t>
      </w:r>
      <w:r>
        <w:rPr>
          <w:rtl/>
        </w:rPr>
        <w:t xml:space="preserve"> דהן (ש"ס):</w:t>
      </w:r>
    </w:p>
    <w:p w14:paraId="0125D1EE" w14:textId="77777777" w:rsidR="00000000" w:rsidRDefault="00C04217">
      <w:pPr>
        <w:pStyle w:val="a0"/>
        <w:rPr>
          <w:rFonts w:hint="cs"/>
          <w:rtl/>
        </w:rPr>
      </w:pPr>
    </w:p>
    <w:p w14:paraId="22F33788" w14:textId="77777777" w:rsidR="00000000" w:rsidRDefault="00C04217">
      <w:pPr>
        <w:pStyle w:val="a0"/>
        <w:rPr>
          <w:rFonts w:hint="cs"/>
          <w:rtl/>
        </w:rPr>
      </w:pPr>
      <w:r>
        <w:rPr>
          <w:rFonts w:hint="cs"/>
          <w:rtl/>
        </w:rPr>
        <w:t>מה עושים?</w:t>
      </w:r>
    </w:p>
    <w:p w14:paraId="67A62C5B" w14:textId="77777777" w:rsidR="00000000" w:rsidRDefault="00C04217">
      <w:pPr>
        <w:pStyle w:val="a0"/>
        <w:rPr>
          <w:rFonts w:hint="cs"/>
          <w:rtl/>
        </w:rPr>
      </w:pPr>
    </w:p>
    <w:p w14:paraId="6D007D21" w14:textId="77777777" w:rsidR="00000000" w:rsidRDefault="00C04217">
      <w:pPr>
        <w:pStyle w:val="af0"/>
        <w:rPr>
          <w:rtl/>
        </w:rPr>
      </w:pPr>
      <w:r>
        <w:rPr>
          <w:rFonts w:hint="eastAsia"/>
          <w:rtl/>
        </w:rPr>
        <w:t>סגן</w:t>
      </w:r>
      <w:r>
        <w:rPr>
          <w:rtl/>
        </w:rPr>
        <w:t xml:space="preserve"> שר הרווחה אברהם רביץ:</w:t>
      </w:r>
    </w:p>
    <w:p w14:paraId="46CD49E2" w14:textId="77777777" w:rsidR="00000000" w:rsidRDefault="00C04217">
      <w:pPr>
        <w:pStyle w:val="a0"/>
        <w:rPr>
          <w:rFonts w:hint="cs"/>
          <w:rtl/>
        </w:rPr>
      </w:pPr>
    </w:p>
    <w:p w14:paraId="4C983659" w14:textId="77777777" w:rsidR="00000000" w:rsidRDefault="00C04217">
      <w:pPr>
        <w:pStyle w:val="a0"/>
        <w:rPr>
          <w:rFonts w:hint="cs"/>
          <w:rtl/>
        </w:rPr>
      </w:pPr>
      <w:r>
        <w:rPr>
          <w:rFonts w:hint="cs"/>
          <w:rtl/>
        </w:rPr>
        <w:t>מה עושים? אגיד לכם מה אני אעשה.</w:t>
      </w:r>
    </w:p>
    <w:p w14:paraId="0669C69B" w14:textId="77777777" w:rsidR="00000000" w:rsidRDefault="00C04217">
      <w:pPr>
        <w:pStyle w:val="a0"/>
        <w:rPr>
          <w:rFonts w:hint="cs"/>
          <w:rtl/>
        </w:rPr>
      </w:pPr>
    </w:p>
    <w:p w14:paraId="22F4ECB8" w14:textId="77777777" w:rsidR="00000000" w:rsidRDefault="00C04217">
      <w:pPr>
        <w:pStyle w:val="af1"/>
        <w:rPr>
          <w:rtl/>
        </w:rPr>
      </w:pPr>
      <w:r>
        <w:rPr>
          <w:rFonts w:hint="eastAsia"/>
          <w:rtl/>
        </w:rPr>
        <w:t>היו</w:t>
      </w:r>
      <w:r>
        <w:rPr>
          <w:rtl/>
        </w:rPr>
        <w:t>"ר ראובן ריבלין:</w:t>
      </w:r>
    </w:p>
    <w:p w14:paraId="292A2277" w14:textId="77777777" w:rsidR="00000000" w:rsidRDefault="00C04217">
      <w:pPr>
        <w:pStyle w:val="a0"/>
        <w:rPr>
          <w:rFonts w:hint="cs"/>
          <w:rtl/>
        </w:rPr>
      </w:pPr>
    </w:p>
    <w:p w14:paraId="5078FDFB" w14:textId="77777777" w:rsidR="00000000" w:rsidRDefault="00C04217">
      <w:pPr>
        <w:pStyle w:val="a0"/>
        <w:rPr>
          <w:rFonts w:hint="cs"/>
          <w:rtl/>
        </w:rPr>
      </w:pPr>
      <w:r>
        <w:rPr>
          <w:rFonts w:hint="cs"/>
          <w:rtl/>
        </w:rPr>
        <w:t>על איזה סדר-גודל מדובר?</w:t>
      </w:r>
    </w:p>
    <w:p w14:paraId="4CB45C5A" w14:textId="77777777" w:rsidR="00000000" w:rsidRDefault="00C04217">
      <w:pPr>
        <w:pStyle w:val="a0"/>
        <w:rPr>
          <w:rFonts w:hint="cs"/>
          <w:rtl/>
        </w:rPr>
      </w:pPr>
    </w:p>
    <w:p w14:paraId="3E47BE30" w14:textId="77777777" w:rsidR="00000000" w:rsidRDefault="00C04217">
      <w:pPr>
        <w:pStyle w:val="-"/>
        <w:rPr>
          <w:rtl/>
        </w:rPr>
      </w:pPr>
      <w:bookmarkStart w:id="104" w:name="FS000000531T21_09_2005_14_01_47C"/>
      <w:bookmarkEnd w:id="104"/>
      <w:r>
        <w:rPr>
          <w:rFonts w:hint="eastAsia"/>
          <w:rtl/>
        </w:rPr>
        <w:t>סגן</w:t>
      </w:r>
      <w:r>
        <w:rPr>
          <w:rtl/>
        </w:rPr>
        <w:t xml:space="preserve"> שר הרווחה אברהם רביץ:</w:t>
      </w:r>
    </w:p>
    <w:p w14:paraId="61581AF1" w14:textId="77777777" w:rsidR="00000000" w:rsidRDefault="00C04217">
      <w:pPr>
        <w:pStyle w:val="a0"/>
        <w:rPr>
          <w:rFonts w:hint="cs"/>
          <w:rtl/>
        </w:rPr>
      </w:pPr>
    </w:p>
    <w:p w14:paraId="0C0E71C9" w14:textId="77777777" w:rsidR="00000000" w:rsidRDefault="00C04217">
      <w:pPr>
        <w:pStyle w:val="a0"/>
        <w:rPr>
          <w:rFonts w:hint="cs"/>
          <w:rtl/>
        </w:rPr>
      </w:pPr>
      <w:r>
        <w:rPr>
          <w:rFonts w:hint="cs"/>
          <w:rtl/>
        </w:rPr>
        <w:t>מדובר במיליונים, אבל לא מי-יוד</w:t>
      </w:r>
      <w:r>
        <w:rPr>
          <w:rFonts w:hint="cs"/>
          <w:rtl/>
        </w:rPr>
        <w:t>ע-מה. אני יכול להצביע בתקציב המדינה - - -</w:t>
      </w:r>
    </w:p>
    <w:p w14:paraId="212FE485" w14:textId="77777777" w:rsidR="00000000" w:rsidRDefault="00C04217">
      <w:pPr>
        <w:pStyle w:val="af1"/>
        <w:rPr>
          <w:rtl/>
        </w:rPr>
      </w:pPr>
    </w:p>
    <w:p w14:paraId="455E7425" w14:textId="77777777" w:rsidR="00000000" w:rsidRDefault="00C04217">
      <w:pPr>
        <w:pStyle w:val="af1"/>
        <w:rPr>
          <w:rtl/>
        </w:rPr>
      </w:pPr>
      <w:r>
        <w:rPr>
          <w:rFonts w:hint="eastAsia"/>
          <w:rtl/>
        </w:rPr>
        <w:t>היו</w:t>
      </w:r>
      <w:r>
        <w:rPr>
          <w:rtl/>
        </w:rPr>
        <w:t>"ר ראובן ריבלין:</w:t>
      </w:r>
    </w:p>
    <w:p w14:paraId="539A8143" w14:textId="77777777" w:rsidR="00000000" w:rsidRDefault="00C04217">
      <w:pPr>
        <w:pStyle w:val="a0"/>
        <w:rPr>
          <w:rFonts w:hint="cs"/>
          <w:rtl/>
        </w:rPr>
      </w:pPr>
    </w:p>
    <w:p w14:paraId="695DCEAA" w14:textId="77777777" w:rsidR="00000000" w:rsidRDefault="00C04217">
      <w:pPr>
        <w:pStyle w:val="a0"/>
        <w:rPr>
          <w:rFonts w:hint="cs"/>
          <w:rtl/>
        </w:rPr>
      </w:pPr>
      <w:r>
        <w:rPr>
          <w:rFonts w:hint="cs"/>
          <w:rtl/>
        </w:rPr>
        <w:t>מיליונים? עשרות מיליונים? מאות מיליונים?</w:t>
      </w:r>
    </w:p>
    <w:p w14:paraId="4ECE3C1B" w14:textId="77777777" w:rsidR="00000000" w:rsidRDefault="00C04217">
      <w:pPr>
        <w:pStyle w:val="a0"/>
        <w:rPr>
          <w:rFonts w:hint="cs"/>
          <w:rtl/>
        </w:rPr>
      </w:pPr>
    </w:p>
    <w:p w14:paraId="58E4A44F" w14:textId="77777777" w:rsidR="00000000" w:rsidRDefault="00C04217">
      <w:pPr>
        <w:pStyle w:val="-"/>
        <w:rPr>
          <w:rtl/>
        </w:rPr>
      </w:pPr>
      <w:bookmarkStart w:id="105" w:name="FS000000531T21_09_2005_14_02_24C"/>
      <w:bookmarkStart w:id="106" w:name="FS000000531T21_09_2005_13_54_23C"/>
      <w:bookmarkEnd w:id="105"/>
      <w:bookmarkEnd w:id="106"/>
      <w:r>
        <w:rPr>
          <w:rFonts w:hint="eastAsia"/>
          <w:rtl/>
        </w:rPr>
        <w:t>סגן</w:t>
      </w:r>
      <w:r>
        <w:rPr>
          <w:rtl/>
        </w:rPr>
        <w:t xml:space="preserve"> שר הרווחה אברהם רביץ:</w:t>
      </w:r>
    </w:p>
    <w:p w14:paraId="568055FF" w14:textId="77777777" w:rsidR="00000000" w:rsidRDefault="00C04217">
      <w:pPr>
        <w:pStyle w:val="a0"/>
        <w:rPr>
          <w:rFonts w:hint="cs"/>
          <w:rtl/>
        </w:rPr>
      </w:pPr>
    </w:p>
    <w:p w14:paraId="146FF5AD" w14:textId="77777777" w:rsidR="00000000" w:rsidRDefault="00C04217">
      <w:pPr>
        <w:pStyle w:val="a0"/>
        <w:rPr>
          <w:rFonts w:hint="cs"/>
          <w:rtl/>
        </w:rPr>
      </w:pPr>
      <w:r>
        <w:rPr>
          <w:rFonts w:hint="cs"/>
          <w:rtl/>
        </w:rPr>
        <w:t>זה יותר מעשרות מיליונים. זה לא מאות מיליונים, אולי זה יגיע ל-200 מיליון. אולי. זו לא רק דרישה אחת של הדלק. אני לא מדבר על ז</w:t>
      </w:r>
      <w:r>
        <w:rPr>
          <w:rFonts w:hint="cs"/>
          <w:rtl/>
        </w:rPr>
        <w:t>ה. הדלק לא יגיע לכל כך הרבה, אבל יש עוד כמה דרישות. יש לנו ציבור ייחודי מאוד, שבאמת אפשר להפיק ממנו הרבה מאוד יצירתיות ועבודה ולהחזיר לו את הכבוד העצמי, שיוכל לעבוד בכבוד, בלי לפגוע במה שיש לו. לכן רבותי, מה שאני יכול לומר לכם, אחי ורעי, אני קבעתי להיפגש ע</w:t>
      </w:r>
      <w:r>
        <w:rPr>
          <w:rFonts w:hint="cs"/>
          <w:rtl/>
        </w:rPr>
        <w:t>ם שר האוצר כדי לבחון דרך להקלה ממוקדת על ציבור הנכים, שזכאים באמת לניידות. אני מדבר תחילה על הסוגיה הזאת, כי זו ההצעה לסדר-היום.</w:t>
      </w:r>
    </w:p>
    <w:p w14:paraId="26309FC0" w14:textId="77777777" w:rsidR="00000000" w:rsidRDefault="00C04217">
      <w:pPr>
        <w:pStyle w:val="a0"/>
        <w:rPr>
          <w:rFonts w:hint="cs"/>
          <w:rtl/>
        </w:rPr>
      </w:pPr>
    </w:p>
    <w:p w14:paraId="326D618B" w14:textId="77777777" w:rsidR="00000000" w:rsidRDefault="00C04217">
      <w:pPr>
        <w:pStyle w:val="a0"/>
        <w:rPr>
          <w:rFonts w:hint="cs"/>
          <w:rtl/>
        </w:rPr>
      </w:pPr>
      <w:r>
        <w:rPr>
          <w:rFonts w:hint="cs"/>
          <w:rtl/>
        </w:rPr>
        <w:t xml:space="preserve">  אני לא יודע כמה גיבור אני מול האוצר, אבל אני אומר כך: הבנתי שאומרים לי, אתה הרי בכספים לא יכול, אין לך הסמכות, אבל באופן איד</w:t>
      </w:r>
      <w:r>
        <w:rPr>
          <w:rFonts w:hint="cs"/>
          <w:rtl/>
        </w:rPr>
        <w:t>יאולוגי תסביר את זה. אז אני אומר לך, אדוני היושב-ראש, שאני יודע שזה כסף, אבל באופן אידיאולוגי אני מרגיש שיש לי מה להסביר לממשלה. האוצר, כמובן, צריך לראות את זה בראייה המקרו-כלכלית, אבל לרדת בסופו של דבר לפרטים, לקבוצות שעליהן מדובר.</w:t>
      </w:r>
    </w:p>
    <w:p w14:paraId="2943CE57" w14:textId="77777777" w:rsidR="00000000" w:rsidRDefault="00C04217">
      <w:pPr>
        <w:pStyle w:val="a0"/>
        <w:rPr>
          <w:rFonts w:hint="cs"/>
          <w:rtl/>
        </w:rPr>
      </w:pPr>
    </w:p>
    <w:p w14:paraId="294FA5F7" w14:textId="77777777" w:rsidR="00000000" w:rsidRDefault="00C04217">
      <w:pPr>
        <w:pStyle w:val="a0"/>
        <w:rPr>
          <w:rFonts w:hint="cs"/>
          <w:rtl/>
        </w:rPr>
      </w:pPr>
      <w:r>
        <w:rPr>
          <w:rFonts w:hint="cs"/>
          <w:rtl/>
        </w:rPr>
        <w:t>אני פונה לנכים, הם צרי</w:t>
      </w:r>
      <w:r>
        <w:rPr>
          <w:rFonts w:hint="cs"/>
          <w:rtl/>
        </w:rPr>
        <w:t>כים להתאחד ולבוא עם מסר אחד, כי יש לי הרגשה, שאם היה בסמכותי להיענות לאחת הדרישות שלכם לבטל את דוח השופט לרון, היתה פורצת שביתה מצד קבוצה אחרת של נכים. אתם יודעים היטב למה אני מתכוון. אתם חייבים לבוא עם מסר אחד, צריך  להיות מהלך של ויתורים הדדיים בתוככם. ב</w:t>
      </w:r>
      <w:r>
        <w:rPr>
          <w:rFonts w:hint="cs"/>
          <w:rtl/>
        </w:rPr>
        <w:t xml:space="preserve">סך הכול יש לכם על מה להיאבק, כולכם יחד. זה מקשה עלינו את היכולת לסייע, כי אין אנו יודעים מה ילד יום, אם אכן ניענה לקבוצה אחת כאשר - - - </w:t>
      </w:r>
    </w:p>
    <w:p w14:paraId="6F9EBDB5" w14:textId="77777777" w:rsidR="00000000" w:rsidRDefault="00C04217">
      <w:pPr>
        <w:pStyle w:val="a0"/>
        <w:ind w:firstLine="0"/>
        <w:rPr>
          <w:rFonts w:hint="cs"/>
          <w:rtl/>
        </w:rPr>
      </w:pPr>
    </w:p>
    <w:p w14:paraId="37E0C5CF"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4511762F" w14:textId="77777777" w:rsidR="00000000" w:rsidRDefault="00C04217">
      <w:pPr>
        <w:pStyle w:val="a0"/>
        <w:rPr>
          <w:rFonts w:hint="cs"/>
          <w:rtl/>
        </w:rPr>
      </w:pPr>
    </w:p>
    <w:p w14:paraId="49EFB6B3" w14:textId="77777777" w:rsidR="00000000" w:rsidRDefault="00C04217">
      <w:pPr>
        <w:pStyle w:val="a0"/>
        <w:rPr>
          <w:rFonts w:hint="cs"/>
          <w:rtl/>
        </w:rPr>
      </w:pPr>
      <w:r>
        <w:rPr>
          <w:rFonts w:hint="cs"/>
          <w:rtl/>
        </w:rPr>
        <w:t>המחלוקת יכולה גם לפגוע בתוקף המוסרי של העניין.</w:t>
      </w:r>
    </w:p>
    <w:p w14:paraId="0C40D1C3" w14:textId="77777777" w:rsidR="00000000" w:rsidRDefault="00C04217">
      <w:pPr>
        <w:pStyle w:val="a0"/>
        <w:ind w:firstLine="0"/>
        <w:rPr>
          <w:rFonts w:hint="cs"/>
          <w:rtl/>
        </w:rPr>
      </w:pPr>
    </w:p>
    <w:p w14:paraId="2DBBEC6C" w14:textId="77777777" w:rsidR="00000000" w:rsidRDefault="00C04217">
      <w:pPr>
        <w:pStyle w:val="-"/>
        <w:rPr>
          <w:rtl/>
        </w:rPr>
      </w:pPr>
      <w:bookmarkStart w:id="107" w:name="FS000000531T21_09_2005_13_36_45"/>
      <w:bookmarkStart w:id="108" w:name="FS000000531T21_09_2005_13_59_20C"/>
      <w:bookmarkEnd w:id="107"/>
      <w:bookmarkEnd w:id="108"/>
      <w:r>
        <w:rPr>
          <w:rFonts w:hint="eastAsia"/>
          <w:rtl/>
        </w:rPr>
        <w:t>סגן</w:t>
      </w:r>
      <w:r>
        <w:rPr>
          <w:rtl/>
        </w:rPr>
        <w:t xml:space="preserve"> שר הרווחה אברהם רביץ:</w:t>
      </w:r>
    </w:p>
    <w:p w14:paraId="1D69C91F" w14:textId="77777777" w:rsidR="00000000" w:rsidRDefault="00C04217">
      <w:pPr>
        <w:pStyle w:val="a0"/>
        <w:rPr>
          <w:rFonts w:hint="cs"/>
          <w:rtl/>
        </w:rPr>
      </w:pPr>
    </w:p>
    <w:p w14:paraId="7E557496" w14:textId="77777777" w:rsidR="00000000" w:rsidRDefault="00C04217">
      <w:pPr>
        <w:pStyle w:val="a0"/>
        <w:rPr>
          <w:rFonts w:hint="cs"/>
          <w:rtl/>
        </w:rPr>
      </w:pPr>
      <w:r>
        <w:rPr>
          <w:rFonts w:hint="cs"/>
          <w:rtl/>
        </w:rPr>
        <w:t>נכון. יש כאן ניגוד עני</w:t>
      </w:r>
      <w:r>
        <w:rPr>
          <w:rFonts w:hint="cs"/>
          <w:rtl/>
        </w:rPr>
        <w:t>ינים. אבל לא נורא, אני שומע מהם שכבר יש תזוזה בקבוצה השנייה, ואומרים לי אנשי משרדי, שהקבוצה האחרת היא הרבה יותר גדולה מאשר זאת. לא ספרתי. אני יודע שכאשר יש בעיה אנושית כזאת לא סופרים בני-אדם בכלל, צריך לפתור את הבעיה, אבל בשום-שכל. אני לא חושב שהנכים צריכי</w:t>
      </w:r>
      <w:r>
        <w:rPr>
          <w:rFonts w:hint="cs"/>
          <w:rtl/>
        </w:rPr>
        <w:t xml:space="preserve">ם לשאת את בעיות האינפלציה שלנו. אם אנחנו הבנו כבר שאנחנו צריכים לספק להם דלק כדי שהם יוכלו להגיע ממקום למקום, אז צריך לספק דלק, וכמה שזה עולה, זה עולה. </w:t>
      </w:r>
    </w:p>
    <w:p w14:paraId="2F66A5E4" w14:textId="77777777" w:rsidR="00000000" w:rsidRDefault="00C04217">
      <w:pPr>
        <w:pStyle w:val="a0"/>
        <w:rPr>
          <w:rFonts w:hint="cs"/>
          <w:rtl/>
        </w:rPr>
      </w:pPr>
    </w:p>
    <w:p w14:paraId="0FF6D800" w14:textId="77777777" w:rsidR="00000000" w:rsidRDefault="00C04217">
      <w:pPr>
        <w:pStyle w:val="a0"/>
        <w:rPr>
          <w:rFonts w:hint="cs"/>
          <w:rtl/>
        </w:rPr>
      </w:pPr>
      <w:r>
        <w:rPr>
          <w:rFonts w:hint="cs"/>
          <w:rtl/>
        </w:rPr>
        <w:t>כל מה שאני יכול לומר לכם הוא, שאני אביא את הדברים לפני משרד האוצר, וכדאי שאתם תבואו יחד - אולי תבינו ה</w:t>
      </w:r>
      <w:r>
        <w:rPr>
          <w:rFonts w:hint="cs"/>
          <w:rtl/>
        </w:rPr>
        <w:t>אחד מהשני - עם עמדה אחת. צריך להיות גם חכמים, כי הרי מול האוצר אנחנו עובדים, והאוצר אחראי על כל תקציב המדינה.</w:t>
      </w:r>
    </w:p>
    <w:p w14:paraId="0BC92602" w14:textId="77777777" w:rsidR="00000000" w:rsidRDefault="00C04217">
      <w:pPr>
        <w:pStyle w:val="a0"/>
        <w:ind w:firstLine="0"/>
        <w:rPr>
          <w:rFonts w:hint="cs"/>
          <w:rtl/>
        </w:rPr>
      </w:pPr>
    </w:p>
    <w:p w14:paraId="3EC3E26F"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7BD28FA4" w14:textId="77777777" w:rsidR="00000000" w:rsidRDefault="00C04217">
      <w:pPr>
        <w:pStyle w:val="a0"/>
        <w:rPr>
          <w:rFonts w:hint="cs"/>
          <w:rtl/>
        </w:rPr>
      </w:pPr>
    </w:p>
    <w:p w14:paraId="57DD862E" w14:textId="77777777" w:rsidR="00000000" w:rsidRDefault="00C04217">
      <w:pPr>
        <w:pStyle w:val="a0"/>
        <w:rPr>
          <w:rFonts w:hint="cs"/>
          <w:rtl/>
        </w:rPr>
      </w:pPr>
      <w:r>
        <w:rPr>
          <w:rFonts w:hint="cs"/>
          <w:rtl/>
        </w:rPr>
        <w:t>אולי כדאי בכל זאת, אדוני סגן השר, שהנושא יועבר לדיון בוועדה ואז נוכל להזמין את נציגי האוצר לוועדה.</w:t>
      </w:r>
    </w:p>
    <w:p w14:paraId="6871796F" w14:textId="77777777" w:rsidR="00000000" w:rsidRDefault="00C04217">
      <w:pPr>
        <w:pStyle w:val="a0"/>
        <w:ind w:firstLine="0"/>
        <w:rPr>
          <w:rFonts w:hint="cs"/>
          <w:rtl/>
        </w:rPr>
      </w:pPr>
    </w:p>
    <w:p w14:paraId="644C98A6" w14:textId="77777777" w:rsidR="00000000" w:rsidRDefault="00C04217">
      <w:pPr>
        <w:pStyle w:val="-"/>
        <w:rPr>
          <w:rtl/>
        </w:rPr>
      </w:pPr>
      <w:bookmarkStart w:id="109" w:name="FS000000531T21_09_2005_13_38_06C"/>
      <w:bookmarkEnd w:id="109"/>
      <w:r>
        <w:rPr>
          <w:rFonts w:hint="eastAsia"/>
          <w:rtl/>
        </w:rPr>
        <w:t>סגן</w:t>
      </w:r>
      <w:r>
        <w:rPr>
          <w:rtl/>
        </w:rPr>
        <w:t xml:space="preserve"> שר הרווחה אברהם רביץ</w:t>
      </w:r>
      <w:r>
        <w:rPr>
          <w:rtl/>
        </w:rPr>
        <w:t>:</w:t>
      </w:r>
    </w:p>
    <w:p w14:paraId="698905C6" w14:textId="77777777" w:rsidR="00000000" w:rsidRDefault="00C04217">
      <w:pPr>
        <w:pStyle w:val="a0"/>
        <w:rPr>
          <w:rFonts w:hint="cs"/>
          <w:rtl/>
        </w:rPr>
      </w:pPr>
    </w:p>
    <w:p w14:paraId="48AF653B" w14:textId="77777777" w:rsidR="00000000" w:rsidRDefault="00C04217">
      <w:pPr>
        <w:pStyle w:val="a0"/>
        <w:rPr>
          <w:rFonts w:hint="cs"/>
          <w:rtl/>
        </w:rPr>
      </w:pPr>
      <w:r>
        <w:rPr>
          <w:rFonts w:hint="cs"/>
          <w:rtl/>
        </w:rPr>
        <w:t>נכון. כבוד השר לשעבר אלי ישי, הייתי מוכן לומר שיהיה דיון במליאה, אבל מכיוון ששנינו מתכוונים לתועלת הדבר, אני מציע שזה יעבור לוועדה. אני חושב שהוועדה המתאימה שטיפלה בנכים היא ועדת העבודה, הרווחה והבריאות, ולשם יוזמנו כל הצדדים, נציגי הנכים מכל הקבוצות, נ</w:t>
      </w:r>
      <w:r>
        <w:rPr>
          <w:rFonts w:hint="cs"/>
          <w:rtl/>
        </w:rPr>
        <w:t>ציגי האוצר, כמובן, וכל אחד שיש לו עניין בנושא הזה, והדברים ילובנו מתוך רצון טוב. אני בהחלט אתנדב להשתתף בדיונים אלה ואביע את עמדת משרד הרווחה, כדי להגיע סוף-סוף להבנה שבעניין הזה יש להתנהג יותר בכבוד מאשר בהתחשבנות. אני מציע להעביר את הנושא לוועדת העבודה ו</w:t>
      </w:r>
      <w:r>
        <w:rPr>
          <w:rFonts w:hint="cs"/>
          <w:rtl/>
        </w:rPr>
        <w:t>הרווחה.</w:t>
      </w:r>
    </w:p>
    <w:p w14:paraId="0BCB5C48" w14:textId="77777777" w:rsidR="00000000" w:rsidRDefault="00C04217">
      <w:pPr>
        <w:pStyle w:val="a0"/>
        <w:ind w:firstLine="0"/>
        <w:rPr>
          <w:rFonts w:hint="cs"/>
          <w:rtl/>
        </w:rPr>
      </w:pPr>
    </w:p>
    <w:p w14:paraId="139FF373"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7A4B4C94" w14:textId="77777777" w:rsidR="00000000" w:rsidRDefault="00C04217">
      <w:pPr>
        <w:pStyle w:val="a0"/>
        <w:rPr>
          <w:rFonts w:hint="cs"/>
          <w:rtl/>
        </w:rPr>
      </w:pPr>
    </w:p>
    <w:p w14:paraId="35C5C6BF" w14:textId="77777777" w:rsidR="00000000" w:rsidRDefault="00C04217">
      <w:pPr>
        <w:pStyle w:val="a0"/>
        <w:rPr>
          <w:rFonts w:hint="cs"/>
          <w:rtl/>
        </w:rPr>
      </w:pPr>
      <w:r>
        <w:rPr>
          <w:rFonts w:hint="cs"/>
          <w:rtl/>
        </w:rPr>
        <w:t xml:space="preserve">אני מאוד מודה לכבוד סגן השר רביץ. היו הצעות אחרות. אחת מהן של חבר הכנסת דהאמשה - הוא אינו נוכח. הצעה שנייה </w:t>
      </w:r>
      <w:r>
        <w:rPr>
          <w:rtl/>
        </w:rPr>
        <w:t>–</w:t>
      </w:r>
      <w:r>
        <w:rPr>
          <w:rFonts w:hint="cs"/>
          <w:rtl/>
        </w:rPr>
        <w:t xml:space="preserve"> לחבר הכנסת אורי אריאל. בבקשה, אדוני.</w:t>
      </w:r>
    </w:p>
    <w:p w14:paraId="7F666653" w14:textId="77777777" w:rsidR="00000000" w:rsidRDefault="00C04217">
      <w:pPr>
        <w:pStyle w:val="a0"/>
        <w:ind w:firstLine="0"/>
        <w:rPr>
          <w:rFonts w:hint="cs"/>
          <w:rtl/>
        </w:rPr>
      </w:pPr>
    </w:p>
    <w:p w14:paraId="16706F4C" w14:textId="77777777" w:rsidR="00000000" w:rsidRDefault="00C04217">
      <w:pPr>
        <w:pStyle w:val="a"/>
        <w:rPr>
          <w:rtl/>
        </w:rPr>
      </w:pPr>
      <w:bookmarkStart w:id="110" w:name="FS000000713T21_09_2005_14_03_45"/>
      <w:bookmarkStart w:id="111" w:name="_Toc115091774"/>
      <w:bookmarkEnd w:id="110"/>
      <w:r>
        <w:rPr>
          <w:rFonts w:hint="eastAsia"/>
          <w:rtl/>
        </w:rPr>
        <w:t>אורי</w:t>
      </w:r>
      <w:r>
        <w:rPr>
          <w:rtl/>
        </w:rPr>
        <w:t xml:space="preserve"> אריאל (האיחוד הלאומי - ישראל ביתנו):</w:t>
      </w:r>
      <w:bookmarkEnd w:id="111"/>
    </w:p>
    <w:p w14:paraId="726A74DF" w14:textId="77777777" w:rsidR="00000000" w:rsidRDefault="00C04217">
      <w:pPr>
        <w:pStyle w:val="a0"/>
        <w:ind w:firstLine="0"/>
        <w:rPr>
          <w:rFonts w:hint="cs"/>
          <w:rtl/>
        </w:rPr>
      </w:pPr>
    </w:p>
    <w:p w14:paraId="79128D0A" w14:textId="77777777" w:rsidR="00000000" w:rsidRDefault="00C04217">
      <w:pPr>
        <w:pStyle w:val="a0"/>
        <w:rPr>
          <w:rFonts w:hint="cs"/>
          <w:rtl/>
        </w:rPr>
      </w:pPr>
      <w:r>
        <w:rPr>
          <w:rFonts w:hint="cs"/>
          <w:rtl/>
        </w:rPr>
        <w:t>אדוני היושב-ראש, חברי חברי הכנסת, צר</w:t>
      </w:r>
      <w:r>
        <w:rPr>
          <w:rFonts w:hint="cs"/>
          <w:rtl/>
        </w:rPr>
        <w:t>יך לומר ביושר, תביעת הנכים, שיושבים פה אתנו היא צודקת. אני רוצה להציע לך, אדוני סגן שר הרווחה, לפנות לשר שלך, ומי שלא יודע מי זה השר, הלוא הוא אריאל שרון ראש הממשלה, ולבקש ממנו שחלק מהתרומות שהוא אסף בעת האחרונה בניו-יורק, בוושינגטון, הוא יתרום לטובת הנכים</w:t>
      </w:r>
      <w:r>
        <w:rPr>
          <w:rFonts w:hint="cs"/>
          <w:rtl/>
        </w:rPr>
        <w:t xml:space="preserve">. מה יכול להיות? הרי נאסף שם כסף. אסור לו לקבל אותו - - - </w:t>
      </w:r>
    </w:p>
    <w:p w14:paraId="57B9A68D" w14:textId="77777777" w:rsidR="00000000" w:rsidRDefault="00C04217">
      <w:pPr>
        <w:pStyle w:val="a0"/>
        <w:ind w:firstLine="0"/>
        <w:rPr>
          <w:rFonts w:hint="cs"/>
          <w:rtl/>
        </w:rPr>
      </w:pPr>
    </w:p>
    <w:p w14:paraId="08375B0C" w14:textId="77777777" w:rsidR="00000000" w:rsidRDefault="00C04217">
      <w:pPr>
        <w:pStyle w:val="af0"/>
        <w:rPr>
          <w:rtl/>
        </w:rPr>
      </w:pPr>
      <w:r>
        <w:rPr>
          <w:rFonts w:hint="eastAsia"/>
          <w:rtl/>
        </w:rPr>
        <w:t>אלי</w:t>
      </w:r>
      <w:r>
        <w:rPr>
          <w:rtl/>
        </w:rPr>
        <w:t xml:space="preserve"> אפללו (הליכוד):</w:t>
      </w:r>
    </w:p>
    <w:p w14:paraId="4EAC9D72" w14:textId="77777777" w:rsidR="00000000" w:rsidRDefault="00C04217">
      <w:pPr>
        <w:pStyle w:val="a0"/>
        <w:rPr>
          <w:rFonts w:hint="cs"/>
          <w:rtl/>
        </w:rPr>
      </w:pPr>
    </w:p>
    <w:p w14:paraId="4F210032" w14:textId="77777777" w:rsidR="00000000" w:rsidRDefault="00C04217">
      <w:pPr>
        <w:pStyle w:val="a0"/>
        <w:ind w:firstLine="0"/>
        <w:rPr>
          <w:rFonts w:hint="cs"/>
          <w:rtl/>
        </w:rPr>
      </w:pPr>
      <w:r>
        <w:rPr>
          <w:rFonts w:hint="cs"/>
          <w:rtl/>
        </w:rPr>
        <w:tab/>
        <w:t xml:space="preserve">- - - </w:t>
      </w:r>
    </w:p>
    <w:p w14:paraId="40115994" w14:textId="77777777" w:rsidR="00000000" w:rsidRDefault="00C04217">
      <w:pPr>
        <w:pStyle w:val="a0"/>
        <w:rPr>
          <w:rFonts w:hint="cs"/>
          <w:rtl/>
        </w:rPr>
      </w:pPr>
    </w:p>
    <w:p w14:paraId="74A64D51" w14:textId="77777777" w:rsidR="00000000" w:rsidRDefault="00C04217">
      <w:pPr>
        <w:pStyle w:val="-"/>
        <w:rPr>
          <w:rtl/>
        </w:rPr>
      </w:pPr>
      <w:bookmarkStart w:id="112" w:name="FS000000713T21_09_2005_15_51_00C"/>
      <w:bookmarkEnd w:id="112"/>
      <w:r>
        <w:rPr>
          <w:rFonts w:hint="eastAsia"/>
          <w:rtl/>
        </w:rPr>
        <w:t>אורי</w:t>
      </w:r>
      <w:r>
        <w:rPr>
          <w:rtl/>
        </w:rPr>
        <w:t xml:space="preserve"> אריאל (האיחוד הלאומי - ישראל ביתנו):</w:t>
      </w:r>
    </w:p>
    <w:p w14:paraId="2AF1125D" w14:textId="77777777" w:rsidR="00000000" w:rsidRDefault="00C04217">
      <w:pPr>
        <w:pStyle w:val="a0"/>
        <w:rPr>
          <w:rFonts w:hint="cs"/>
          <w:rtl/>
        </w:rPr>
      </w:pPr>
    </w:p>
    <w:p w14:paraId="7D5A5006" w14:textId="77777777" w:rsidR="00000000" w:rsidRDefault="00C04217">
      <w:pPr>
        <w:pStyle w:val="a0"/>
        <w:rPr>
          <w:rFonts w:hint="cs"/>
          <w:rtl/>
        </w:rPr>
      </w:pPr>
      <w:r>
        <w:rPr>
          <w:rFonts w:hint="cs"/>
          <w:rtl/>
        </w:rPr>
        <w:t>חבר הכנסת אפללו, יכול להיות שבינתיים הוא יעביר את זה למישהו במשפחה, דרך אוסטריה אולי.</w:t>
      </w:r>
    </w:p>
    <w:p w14:paraId="0CBCF902" w14:textId="77777777" w:rsidR="00000000" w:rsidRDefault="00C04217">
      <w:pPr>
        <w:pStyle w:val="af0"/>
        <w:rPr>
          <w:rFonts w:hint="cs"/>
          <w:rtl/>
        </w:rPr>
      </w:pPr>
    </w:p>
    <w:p w14:paraId="48A97AE6" w14:textId="77777777" w:rsidR="00000000" w:rsidRDefault="00C04217">
      <w:pPr>
        <w:pStyle w:val="af0"/>
        <w:rPr>
          <w:rFonts w:hint="cs"/>
          <w:rtl/>
        </w:rPr>
      </w:pPr>
      <w:r>
        <w:rPr>
          <w:rFonts w:hint="eastAsia"/>
          <w:rtl/>
        </w:rPr>
        <w:t>אלי</w:t>
      </w:r>
      <w:r>
        <w:rPr>
          <w:rtl/>
        </w:rPr>
        <w:t xml:space="preserve"> אפללו (הליכוד):</w:t>
      </w:r>
    </w:p>
    <w:p w14:paraId="28DC93BC" w14:textId="77777777" w:rsidR="00000000" w:rsidRDefault="00C04217">
      <w:pPr>
        <w:pStyle w:val="af1"/>
        <w:rPr>
          <w:rFonts w:hint="cs"/>
          <w:rtl/>
        </w:rPr>
      </w:pPr>
    </w:p>
    <w:p w14:paraId="311C6665" w14:textId="77777777" w:rsidR="00000000" w:rsidRDefault="00C04217">
      <w:pPr>
        <w:pStyle w:val="a0"/>
        <w:rPr>
          <w:rFonts w:hint="cs"/>
          <w:rtl/>
        </w:rPr>
      </w:pPr>
      <w:r>
        <w:rPr>
          <w:rFonts w:hint="cs"/>
          <w:rtl/>
        </w:rPr>
        <w:t xml:space="preserve">- - - </w:t>
      </w:r>
    </w:p>
    <w:p w14:paraId="2990F507" w14:textId="77777777" w:rsidR="00000000" w:rsidRDefault="00C04217">
      <w:pPr>
        <w:pStyle w:val="af1"/>
        <w:rPr>
          <w:rFonts w:hint="cs"/>
          <w:rtl/>
        </w:rPr>
      </w:pPr>
    </w:p>
    <w:p w14:paraId="3914DA32" w14:textId="77777777" w:rsidR="00000000" w:rsidRDefault="00C04217">
      <w:pPr>
        <w:pStyle w:val="af1"/>
        <w:rPr>
          <w:rtl/>
        </w:rPr>
      </w:pPr>
      <w:r>
        <w:rPr>
          <w:rFonts w:hint="eastAsia"/>
          <w:rtl/>
        </w:rPr>
        <w:t>היו</w:t>
      </w:r>
      <w:r>
        <w:rPr>
          <w:rtl/>
        </w:rPr>
        <w:t>"ר</w:t>
      </w:r>
      <w:r>
        <w:rPr>
          <w:rFonts w:hint="cs"/>
          <w:rtl/>
        </w:rPr>
        <w:t xml:space="preserve"> ר</w:t>
      </w:r>
      <w:r>
        <w:rPr>
          <w:rFonts w:hint="cs"/>
          <w:rtl/>
        </w:rPr>
        <w:t>אובן ריבלין</w:t>
      </w:r>
      <w:r>
        <w:rPr>
          <w:rtl/>
        </w:rPr>
        <w:t>:</w:t>
      </w:r>
    </w:p>
    <w:p w14:paraId="70038308" w14:textId="77777777" w:rsidR="00000000" w:rsidRDefault="00C04217">
      <w:pPr>
        <w:pStyle w:val="a0"/>
        <w:ind w:firstLine="0"/>
        <w:rPr>
          <w:rFonts w:hint="cs"/>
          <w:rtl/>
        </w:rPr>
      </w:pPr>
    </w:p>
    <w:p w14:paraId="51C6C610" w14:textId="77777777" w:rsidR="00000000" w:rsidRDefault="00C04217">
      <w:pPr>
        <w:pStyle w:val="a0"/>
        <w:ind w:firstLine="0"/>
        <w:rPr>
          <w:rFonts w:hint="cs"/>
          <w:rtl/>
        </w:rPr>
      </w:pPr>
      <w:r>
        <w:rPr>
          <w:rFonts w:hint="cs"/>
          <w:rtl/>
        </w:rPr>
        <w:tab/>
        <w:t xml:space="preserve">סגן השר אפללו, סגן שר לא קורא קריאות ביניים. חבר הכנסת אריאל, נא למצות את ההצעה האחרת. </w:t>
      </w:r>
    </w:p>
    <w:p w14:paraId="51A92CE7" w14:textId="77777777" w:rsidR="00000000" w:rsidRDefault="00C04217">
      <w:pPr>
        <w:pStyle w:val="a0"/>
        <w:ind w:firstLine="0"/>
        <w:rPr>
          <w:rFonts w:hint="cs"/>
          <w:rtl/>
        </w:rPr>
      </w:pPr>
    </w:p>
    <w:p w14:paraId="622C72A2" w14:textId="77777777" w:rsidR="00000000" w:rsidRDefault="00C04217">
      <w:pPr>
        <w:pStyle w:val="-"/>
        <w:rPr>
          <w:rtl/>
        </w:rPr>
      </w:pPr>
      <w:bookmarkStart w:id="113" w:name="FS000000713T21_09_2005_15_51_10C"/>
      <w:bookmarkEnd w:id="113"/>
      <w:r>
        <w:rPr>
          <w:rFonts w:hint="eastAsia"/>
          <w:rtl/>
        </w:rPr>
        <w:t>אורי</w:t>
      </w:r>
      <w:r>
        <w:rPr>
          <w:rtl/>
        </w:rPr>
        <w:t xml:space="preserve"> אריאל (האיחוד הלאומי - ישראל ביתנו):</w:t>
      </w:r>
    </w:p>
    <w:p w14:paraId="5E368D16" w14:textId="77777777" w:rsidR="00000000" w:rsidRDefault="00C04217">
      <w:pPr>
        <w:pStyle w:val="a0"/>
        <w:rPr>
          <w:rFonts w:hint="cs"/>
          <w:rtl/>
        </w:rPr>
      </w:pPr>
    </w:p>
    <w:p w14:paraId="6DCF75D5" w14:textId="77777777" w:rsidR="00000000" w:rsidRDefault="00C04217">
      <w:pPr>
        <w:pStyle w:val="a0"/>
        <w:rPr>
          <w:rFonts w:hint="cs"/>
          <w:rtl/>
        </w:rPr>
      </w:pPr>
      <w:r>
        <w:rPr>
          <w:rFonts w:hint="cs"/>
          <w:rtl/>
        </w:rPr>
        <w:t>אני רוצה להציע לחברי הבית להתאחד תחת הקריאה לראש הממשלה ולשר הרווחה, שיתרום את הכספים לטובת הנכים שיושבים אתנ</w:t>
      </w:r>
      <w:r>
        <w:rPr>
          <w:rFonts w:hint="cs"/>
          <w:rtl/>
        </w:rPr>
        <w:t>ו ולמטרות הומניות אחרות.  תודה.</w:t>
      </w:r>
    </w:p>
    <w:p w14:paraId="4AE85B59" w14:textId="77777777" w:rsidR="00000000" w:rsidRDefault="00C04217">
      <w:pPr>
        <w:pStyle w:val="a0"/>
        <w:ind w:firstLine="0"/>
        <w:rPr>
          <w:rFonts w:hint="cs"/>
          <w:rtl/>
        </w:rPr>
      </w:pPr>
    </w:p>
    <w:p w14:paraId="4F053F9F"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17668BE2" w14:textId="77777777" w:rsidR="00000000" w:rsidRDefault="00C04217">
      <w:pPr>
        <w:pStyle w:val="a0"/>
        <w:rPr>
          <w:rFonts w:hint="cs"/>
          <w:rtl/>
        </w:rPr>
      </w:pPr>
    </w:p>
    <w:p w14:paraId="54111DC4" w14:textId="77777777" w:rsidR="00000000" w:rsidRDefault="00C04217">
      <w:pPr>
        <w:pStyle w:val="a0"/>
        <w:rPr>
          <w:rFonts w:hint="cs"/>
          <w:rtl/>
        </w:rPr>
      </w:pPr>
      <w:r>
        <w:rPr>
          <w:rFonts w:hint="cs"/>
          <w:rtl/>
        </w:rPr>
        <w:t>תודה רבה לחבר הכנסת אריאל. אדוני סגן ראש הממשלה לשעבר, האם אדוני מסכים להעביר לוועדה?</w:t>
      </w:r>
    </w:p>
    <w:p w14:paraId="2FAFB8AD" w14:textId="77777777" w:rsidR="00000000" w:rsidRDefault="00C04217">
      <w:pPr>
        <w:pStyle w:val="a0"/>
        <w:ind w:firstLine="0"/>
        <w:rPr>
          <w:rFonts w:hint="cs"/>
          <w:rtl/>
        </w:rPr>
      </w:pPr>
    </w:p>
    <w:p w14:paraId="034CA1D6" w14:textId="77777777" w:rsidR="00000000" w:rsidRDefault="00C04217">
      <w:pPr>
        <w:pStyle w:val="af0"/>
        <w:rPr>
          <w:rtl/>
        </w:rPr>
      </w:pPr>
      <w:r>
        <w:rPr>
          <w:rFonts w:hint="eastAsia"/>
          <w:rtl/>
        </w:rPr>
        <w:t>אליהו</w:t>
      </w:r>
      <w:r>
        <w:rPr>
          <w:rtl/>
        </w:rPr>
        <w:t xml:space="preserve"> ישי (ש"ס):</w:t>
      </w:r>
    </w:p>
    <w:p w14:paraId="2DE9522E" w14:textId="77777777" w:rsidR="00000000" w:rsidRDefault="00C04217">
      <w:pPr>
        <w:pStyle w:val="a0"/>
        <w:rPr>
          <w:rFonts w:hint="cs"/>
          <w:rtl/>
        </w:rPr>
      </w:pPr>
    </w:p>
    <w:p w14:paraId="6B027478" w14:textId="77777777" w:rsidR="00000000" w:rsidRDefault="00C04217">
      <w:pPr>
        <w:pStyle w:val="a0"/>
        <w:rPr>
          <w:rFonts w:hint="cs"/>
          <w:rtl/>
        </w:rPr>
      </w:pPr>
      <w:r>
        <w:rPr>
          <w:rFonts w:hint="cs"/>
          <w:rtl/>
        </w:rPr>
        <w:t>מסכים.</w:t>
      </w:r>
    </w:p>
    <w:p w14:paraId="583B148E" w14:textId="77777777" w:rsidR="00000000" w:rsidRDefault="00C04217">
      <w:pPr>
        <w:pStyle w:val="a0"/>
        <w:ind w:firstLine="0"/>
        <w:rPr>
          <w:rFonts w:hint="cs"/>
          <w:rtl/>
        </w:rPr>
      </w:pPr>
    </w:p>
    <w:p w14:paraId="6D907A41"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5AAEF451" w14:textId="77777777" w:rsidR="00000000" w:rsidRDefault="00C04217">
      <w:pPr>
        <w:pStyle w:val="a0"/>
        <w:rPr>
          <w:rFonts w:hint="cs"/>
          <w:rtl/>
        </w:rPr>
      </w:pPr>
    </w:p>
    <w:p w14:paraId="04DFA610" w14:textId="77777777" w:rsidR="00000000" w:rsidRDefault="00C04217">
      <w:pPr>
        <w:pStyle w:val="a0"/>
        <w:rPr>
          <w:rFonts w:hint="cs"/>
          <w:rtl/>
        </w:rPr>
      </w:pPr>
      <w:r>
        <w:rPr>
          <w:rFonts w:hint="cs"/>
          <w:rtl/>
        </w:rPr>
        <w:t>ובכן כך: מי שמצביע בעד - מעביר לוועדת העבודה, הרווחה והבריאות. ומי ש</w:t>
      </w:r>
      <w:r>
        <w:rPr>
          <w:rFonts w:hint="cs"/>
          <w:rtl/>
        </w:rPr>
        <w:t>מצביע נגד - מבקש להסיר מסדר-היום. נא להצביע - מי בעד? מי נגד? מי נמנע?</w:t>
      </w:r>
    </w:p>
    <w:p w14:paraId="12F2771A" w14:textId="77777777" w:rsidR="00000000" w:rsidRDefault="00C04217">
      <w:pPr>
        <w:pStyle w:val="a0"/>
        <w:rPr>
          <w:rFonts w:hint="cs"/>
          <w:rtl/>
        </w:rPr>
      </w:pPr>
    </w:p>
    <w:p w14:paraId="7ACFD843" w14:textId="77777777" w:rsidR="00000000" w:rsidRDefault="00C04217">
      <w:pPr>
        <w:pStyle w:val="ab"/>
        <w:bidi/>
        <w:rPr>
          <w:rFonts w:hint="cs"/>
          <w:rtl/>
        </w:rPr>
      </w:pPr>
      <w:r>
        <w:rPr>
          <w:rFonts w:hint="cs"/>
          <w:rtl/>
        </w:rPr>
        <w:t>הצבעה מס' 4</w:t>
      </w:r>
    </w:p>
    <w:p w14:paraId="12A88EE9" w14:textId="77777777" w:rsidR="00000000" w:rsidRDefault="00C04217">
      <w:pPr>
        <w:pStyle w:val="a0"/>
        <w:jc w:val="center"/>
        <w:rPr>
          <w:rFonts w:hint="cs"/>
          <w:rtl/>
        </w:rPr>
      </w:pPr>
    </w:p>
    <w:p w14:paraId="677F2AD4" w14:textId="77777777" w:rsidR="00000000" w:rsidRDefault="00C04217">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149AEAF9" w14:textId="77777777" w:rsidR="00000000" w:rsidRDefault="00C04217">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163511C6" w14:textId="77777777" w:rsidR="00000000" w:rsidRDefault="00C04217">
      <w:pPr>
        <w:pStyle w:val="ac"/>
        <w:bidi/>
        <w:rPr>
          <w:rFonts w:hint="cs"/>
          <w:rtl/>
        </w:rPr>
      </w:pPr>
      <w:r>
        <w:rPr>
          <w:rFonts w:hint="cs"/>
          <w:rtl/>
        </w:rPr>
        <w:t xml:space="preserve">נמנעים </w:t>
      </w:r>
      <w:r>
        <w:rPr>
          <w:rtl/>
        </w:rPr>
        <w:t>–</w:t>
      </w:r>
      <w:r>
        <w:rPr>
          <w:rFonts w:hint="cs"/>
          <w:rtl/>
        </w:rPr>
        <w:t xml:space="preserve"> אין</w:t>
      </w:r>
    </w:p>
    <w:p w14:paraId="0CF79F11" w14:textId="77777777" w:rsidR="00000000" w:rsidRDefault="00C04217">
      <w:pPr>
        <w:pStyle w:val="ad"/>
        <w:bidi/>
        <w:rPr>
          <w:rFonts w:hint="cs"/>
          <w:rtl/>
        </w:rPr>
      </w:pPr>
      <w:r>
        <w:rPr>
          <w:rFonts w:hint="cs"/>
          <w:rtl/>
        </w:rPr>
        <w:t xml:space="preserve">ההצעה להעביר את הנושא לוועדת העבודה, הרווחה והבריאות נתקבלה. </w:t>
      </w:r>
    </w:p>
    <w:p w14:paraId="129E0341" w14:textId="77777777" w:rsidR="00000000" w:rsidRDefault="00C04217">
      <w:pPr>
        <w:pStyle w:val="ad"/>
        <w:bidi/>
        <w:jc w:val="left"/>
        <w:rPr>
          <w:rFonts w:hint="cs"/>
          <w:rtl/>
        </w:rPr>
      </w:pPr>
    </w:p>
    <w:p w14:paraId="52EF914E" w14:textId="77777777" w:rsidR="00000000" w:rsidRDefault="00C04217">
      <w:pPr>
        <w:pStyle w:val="af1"/>
        <w:rPr>
          <w:rtl/>
        </w:rPr>
      </w:pPr>
      <w:r>
        <w:rPr>
          <w:rtl/>
        </w:rPr>
        <w:t>היו"ר</w:t>
      </w:r>
      <w:r>
        <w:rPr>
          <w:rFonts w:hint="cs"/>
          <w:rtl/>
        </w:rPr>
        <w:t xml:space="preserve"> ראובן</w:t>
      </w:r>
      <w:r>
        <w:rPr>
          <w:rFonts w:hint="cs"/>
          <w:rtl/>
        </w:rPr>
        <w:t xml:space="preserve"> ריבלין</w:t>
      </w:r>
      <w:r>
        <w:rPr>
          <w:rtl/>
        </w:rPr>
        <w:t>:</w:t>
      </w:r>
    </w:p>
    <w:p w14:paraId="4BA63C1F" w14:textId="77777777" w:rsidR="00000000" w:rsidRDefault="00C04217">
      <w:pPr>
        <w:pStyle w:val="a0"/>
        <w:rPr>
          <w:rFonts w:hint="cs"/>
          <w:rtl/>
        </w:rPr>
      </w:pPr>
      <w:r>
        <w:rPr>
          <w:rFonts w:hint="cs"/>
          <w:rtl/>
        </w:rPr>
        <w:tab/>
      </w:r>
    </w:p>
    <w:p w14:paraId="435D427C" w14:textId="77777777" w:rsidR="00000000" w:rsidRDefault="00C04217">
      <w:pPr>
        <w:pStyle w:val="a0"/>
        <w:rPr>
          <w:rFonts w:hint="cs"/>
          <w:rtl/>
        </w:rPr>
      </w:pPr>
      <w:r>
        <w:rPr>
          <w:rFonts w:hint="cs"/>
          <w:rtl/>
        </w:rPr>
        <w:t>13 בעד, אין מתנגדים ואין נמנעים. אני קובע שההצעה עברה לדיון בוועדת העבודה, הרווחה והבריאות.  רבותי, לא לדבר עם היציע. עם כל אהדתי ליושבים שם, אין מדברים מהאולם עם היציע.</w:t>
      </w:r>
    </w:p>
    <w:p w14:paraId="6BCC64FD" w14:textId="77777777" w:rsidR="00000000" w:rsidRDefault="00C04217">
      <w:pPr>
        <w:pStyle w:val="a0"/>
        <w:rPr>
          <w:rFonts w:hint="cs"/>
          <w:rtl/>
        </w:rPr>
      </w:pPr>
    </w:p>
    <w:p w14:paraId="1B4B24DD" w14:textId="77777777" w:rsidR="00000000" w:rsidRDefault="00C04217">
      <w:pPr>
        <w:pStyle w:val="a0"/>
        <w:rPr>
          <w:rFonts w:hint="cs"/>
          <w:rtl/>
        </w:rPr>
      </w:pPr>
    </w:p>
    <w:p w14:paraId="2CD1FBF1" w14:textId="77777777" w:rsidR="00000000" w:rsidRDefault="00C04217">
      <w:pPr>
        <w:pStyle w:val="a2"/>
        <w:rPr>
          <w:rtl/>
        </w:rPr>
      </w:pPr>
      <w:bookmarkStart w:id="114" w:name="_Toc115091775"/>
      <w:r>
        <w:rPr>
          <w:rFonts w:hint="cs"/>
          <w:rtl/>
        </w:rPr>
        <w:t>מסמכים שהונחו על שולחן הכנסת</w:t>
      </w:r>
      <w:bookmarkEnd w:id="114"/>
    </w:p>
    <w:p w14:paraId="0EBB153C" w14:textId="77777777" w:rsidR="00000000" w:rsidRDefault="00C04217">
      <w:pPr>
        <w:pStyle w:val="a2"/>
        <w:jc w:val="left"/>
        <w:rPr>
          <w:rFonts w:hint="cs"/>
          <w:rtl/>
        </w:rPr>
      </w:pPr>
    </w:p>
    <w:p w14:paraId="3A2A599E" w14:textId="77777777" w:rsidR="00000000" w:rsidRDefault="00C04217">
      <w:pPr>
        <w:pStyle w:val="af1"/>
        <w:rPr>
          <w:rtl/>
        </w:rPr>
      </w:pPr>
      <w:r>
        <w:rPr>
          <w:rtl/>
        </w:rPr>
        <w:t>היו"ר</w:t>
      </w:r>
      <w:r>
        <w:rPr>
          <w:rFonts w:hint="cs"/>
          <w:rtl/>
        </w:rPr>
        <w:t xml:space="preserve"> ראובן ריבלין</w:t>
      </w:r>
      <w:r>
        <w:rPr>
          <w:rtl/>
        </w:rPr>
        <w:t>:</w:t>
      </w:r>
    </w:p>
    <w:p w14:paraId="05BCCC6E" w14:textId="77777777" w:rsidR="00000000" w:rsidRDefault="00C04217">
      <w:pPr>
        <w:pStyle w:val="a0"/>
        <w:rPr>
          <w:rFonts w:hint="cs"/>
          <w:rtl/>
        </w:rPr>
      </w:pPr>
    </w:p>
    <w:p w14:paraId="36FB5D1F" w14:textId="77777777" w:rsidR="00000000" w:rsidRDefault="00C04217">
      <w:pPr>
        <w:pStyle w:val="a0"/>
        <w:rPr>
          <w:rFonts w:hint="cs"/>
          <w:rtl/>
        </w:rPr>
      </w:pPr>
      <w:r>
        <w:rPr>
          <w:rFonts w:hint="cs"/>
          <w:rtl/>
        </w:rPr>
        <w:t xml:space="preserve">הודעה למזכיר הכנסת. </w:t>
      </w:r>
    </w:p>
    <w:p w14:paraId="64303AD6" w14:textId="77777777" w:rsidR="00000000" w:rsidRDefault="00C04217">
      <w:pPr>
        <w:pStyle w:val="a0"/>
        <w:rPr>
          <w:rFonts w:hint="cs"/>
          <w:rtl/>
        </w:rPr>
      </w:pPr>
    </w:p>
    <w:p w14:paraId="294E1602" w14:textId="77777777" w:rsidR="00000000" w:rsidRDefault="00C04217">
      <w:pPr>
        <w:pStyle w:val="a"/>
        <w:rPr>
          <w:rFonts w:hint="cs"/>
          <w:rtl/>
        </w:rPr>
      </w:pPr>
      <w:bookmarkStart w:id="115" w:name="FS000000650T21_09_2005_14_10_38"/>
      <w:bookmarkStart w:id="116" w:name="_Toc115091776"/>
      <w:bookmarkEnd w:id="115"/>
      <w:r>
        <w:rPr>
          <w:rtl/>
        </w:rPr>
        <w:t>מזכיר הכנסת אריה האן</w:t>
      </w:r>
      <w:r>
        <w:rPr>
          <w:rFonts w:hint="cs"/>
          <w:rtl/>
        </w:rPr>
        <w:t>:</w:t>
      </w:r>
      <w:bookmarkEnd w:id="116"/>
    </w:p>
    <w:p w14:paraId="33AF24A4" w14:textId="77777777" w:rsidR="00000000" w:rsidRDefault="00C04217">
      <w:pPr>
        <w:pStyle w:val="a0"/>
        <w:ind w:firstLine="0"/>
        <w:rPr>
          <w:rFonts w:hint="cs"/>
          <w:rtl/>
        </w:rPr>
      </w:pPr>
    </w:p>
    <w:p w14:paraId="611D8037" w14:textId="77777777" w:rsidR="00000000" w:rsidRDefault="00C04217">
      <w:pPr>
        <w:pStyle w:val="a0"/>
        <w:ind w:firstLine="720"/>
        <w:rPr>
          <w:rFonts w:hint="cs"/>
          <w:rtl/>
        </w:rPr>
      </w:pPr>
      <w:r>
        <w:rPr>
          <w:rFonts w:hint="cs"/>
          <w:rtl/>
        </w:rPr>
        <w:t xml:space="preserve">ברשות יושב-ראש הכנסת, הנני מתכבד להודיע, כי הונחה על שולחן הכנסת - לקריאה שנייה ולקריאה שלישית: הצעת חוק שירות ביטחון (הוראת שעה) (תיקון מס' 9), התשס"ה-2005, שהחזירה ועדת החוץ והביטחון. תודה. </w:t>
      </w:r>
    </w:p>
    <w:p w14:paraId="43CCB99D" w14:textId="77777777" w:rsidR="00000000" w:rsidRDefault="00C04217">
      <w:pPr>
        <w:pStyle w:val="a0"/>
        <w:ind w:firstLine="720"/>
        <w:rPr>
          <w:rFonts w:hint="cs"/>
          <w:rtl/>
        </w:rPr>
      </w:pPr>
    </w:p>
    <w:p w14:paraId="1FF98AA3" w14:textId="77777777" w:rsidR="00000000" w:rsidRDefault="00C04217">
      <w:pPr>
        <w:pStyle w:val="a2"/>
        <w:rPr>
          <w:rtl/>
        </w:rPr>
      </w:pPr>
    </w:p>
    <w:p w14:paraId="43485772" w14:textId="77777777" w:rsidR="00000000" w:rsidRDefault="00C04217">
      <w:pPr>
        <w:pStyle w:val="a2"/>
        <w:rPr>
          <w:rFonts w:hint="cs"/>
          <w:rtl/>
        </w:rPr>
      </w:pPr>
      <w:bookmarkStart w:id="117" w:name="CS119855FI0119855T21_09_2005_13_42_06"/>
      <w:bookmarkStart w:id="118" w:name="_Toc115091777"/>
      <w:bookmarkEnd w:id="117"/>
      <w:r>
        <w:rPr>
          <w:rtl/>
        </w:rPr>
        <w:t>ביקור ראש הממשלה בארצות</w:t>
      </w:r>
      <w:r>
        <w:rPr>
          <w:rFonts w:hint="cs"/>
          <w:rtl/>
        </w:rPr>
        <w:t>-</w:t>
      </w:r>
      <w:r>
        <w:rPr>
          <w:rtl/>
        </w:rPr>
        <w:t>הברית</w:t>
      </w:r>
      <w:bookmarkEnd w:id="118"/>
    </w:p>
    <w:p w14:paraId="494F8E26" w14:textId="77777777" w:rsidR="00000000" w:rsidRDefault="00C04217">
      <w:pPr>
        <w:pStyle w:val="a0"/>
        <w:ind w:firstLine="0"/>
        <w:rPr>
          <w:rFonts w:hint="cs"/>
          <w:rtl/>
        </w:rPr>
      </w:pPr>
    </w:p>
    <w:p w14:paraId="0C0D2A90" w14:textId="77777777" w:rsidR="00000000" w:rsidRDefault="00C04217">
      <w:pPr>
        <w:pStyle w:val="af1"/>
        <w:rPr>
          <w:rtl/>
        </w:rPr>
      </w:pPr>
      <w:r>
        <w:rPr>
          <w:rFonts w:hint="eastAsia"/>
          <w:rtl/>
        </w:rPr>
        <w:t>היו</w:t>
      </w:r>
      <w:r>
        <w:rPr>
          <w:rtl/>
        </w:rPr>
        <w:t>"ר</w:t>
      </w:r>
      <w:r>
        <w:rPr>
          <w:rFonts w:hint="cs"/>
          <w:rtl/>
        </w:rPr>
        <w:t xml:space="preserve"> ר</w:t>
      </w:r>
      <w:r>
        <w:rPr>
          <w:rFonts w:hint="cs"/>
          <w:rtl/>
        </w:rPr>
        <w:t>אובן ריבלין</w:t>
      </w:r>
      <w:r>
        <w:rPr>
          <w:rtl/>
        </w:rPr>
        <w:t>:</w:t>
      </w:r>
    </w:p>
    <w:p w14:paraId="70269939" w14:textId="77777777" w:rsidR="00000000" w:rsidRDefault="00C04217">
      <w:pPr>
        <w:pStyle w:val="a0"/>
        <w:rPr>
          <w:rFonts w:hint="cs"/>
          <w:rtl/>
        </w:rPr>
      </w:pPr>
    </w:p>
    <w:p w14:paraId="13D1016B" w14:textId="77777777" w:rsidR="00000000" w:rsidRDefault="00C04217">
      <w:pPr>
        <w:pStyle w:val="a0"/>
        <w:rPr>
          <w:rFonts w:hint="cs"/>
          <w:rtl/>
        </w:rPr>
      </w:pPr>
      <w:r>
        <w:rPr>
          <w:rFonts w:hint="cs"/>
          <w:rtl/>
        </w:rPr>
        <w:t>אני מזמין את חבר הכנסת צבי הנדל להעלות את נושא ביקור ראש הממשלה בארצות-הברית.</w:t>
      </w:r>
    </w:p>
    <w:p w14:paraId="543013F3" w14:textId="77777777" w:rsidR="00000000" w:rsidRDefault="00C04217">
      <w:pPr>
        <w:pStyle w:val="a0"/>
        <w:rPr>
          <w:rFonts w:hint="cs"/>
          <w:rtl/>
        </w:rPr>
      </w:pPr>
    </w:p>
    <w:p w14:paraId="537A4651" w14:textId="77777777" w:rsidR="00000000" w:rsidRDefault="00C04217">
      <w:pPr>
        <w:pStyle w:val="a"/>
        <w:rPr>
          <w:rtl/>
        </w:rPr>
      </w:pPr>
      <w:bookmarkStart w:id="119" w:name="FS000000412T21_09_2005_13_42_37"/>
      <w:bookmarkStart w:id="120" w:name="_Toc115091778"/>
      <w:bookmarkEnd w:id="119"/>
      <w:r>
        <w:rPr>
          <w:rFonts w:hint="eastAsia"/>
          <w:rtl/>
        </w:rPr>
        <w:t>צבי</w:t>
      </w:r>
      <w:r>
        <w:rPr>
          <w:rtl/>
        </w:rPr>
        <w:t xml:space="preserve"> הנדל (האיחוד הלאומי - ישראל ביתנו):</w:t>
      </w:r>
      <w:bookmarkEnd w:id="120"/>
    </w:p>
    <w:p w14:paraId="14E860A1" w14:textId="77777777" w:rsidR="00000000" w:rsidRDefault="00C04217">
      <w:pPr>
        <w:pStyle w:val="a0"/>
        <w:rPr>
          <w:rFonts w:hint="cs"/>
          <w:rtl/>
        </w:rPr>
      </w:pPr>
    </w:p>
    <w:p w14:paraId="31CFB3BE" w14:textId="77777777" w:rsidR="00000000" w:rsidRDefault="00C04217">
      <w:pPr>
        <w:pStyle w:val="a0"/>
        <w:rPr>
          <w:rFonts w:hint="cs"/>
          <w:rtl/>
        </w:rPr>
      </w:pPr>
      <w:r>
        <w:rPr>
          <w:rFonts w:hint="cs"/>
          <w:rtl/>
        </w:rPr>
        <w:t>מכובדי היושב בראש, חברות וחברי הכנסת, מעניין לעניין באותו עניין. ביקורו של ראש הממשלה בארצות-הברית. אפשר לדבר על הביקור וא</w:t>
      </w:r>
      <w:r>
        <w:rPr>
          <w:rFonts w:hint="cs"/>
          <w:rtl/>
        </w:rPr>
        <w:t xml:space="preserve">פשר לדבר על ההווה ועל העתיד. אני רוצה להעלות דווקא נקודה או שתיים מהעבר, אף שההוא מסכן, היה צריך לסדר את לוח הזמנים ולוח הנואמים  שכך במקרה יצא - - - </w:t>
      </w:r>
    </w:p>
    <w:p w14:paraId="082F3CCB" w14:textId="77777777" w:rsidR="00000000" w:rsidRDefault="00C04217">
      <w:pPr>
        <w:pStyle w:val="a0"/>
        <w:ind w:firstLine="0"/>
        <w:rPr>
          <w:rFonts w:hint="cs"/>
          <w:rtl/>
        </w:rPr>
      </w:pPr>
    </w:p>
    <w:p w14:paraId="173BF723"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7284C6D0" w14:textId="77777777" w:rsidR="00000000" w:rsidRDefault="00C04217">
      <w:pPr>
        <w:pStyle w:val="a0"/>
        <w:rPr>
          <w:rFonts w:hint="cs"/>
          <w:rtl/>
        </w:rPr>
      </w:pPr>
    </w:p>
    <w:p w14:paraId="6ACC163E" w14:textId="77777777" w:rsidR="00000000" w:rsidRDefault="00C04217">
      <w:pPr>
        <w:pStyle w:val="a0"/>
        <w:rPr>
          <w:rFonts w:hint="cs"/>
          <w:rtl/>
        </w:rPr>
      </w:pPr>
      <w:r>
        <w:rPr>
          <w:rFonts w:hint="cs"/>
          <w:rtl/>
        </w:rPr>
        <w:t>נא לבקש מכבוד השר עזרא להיכנס פנימה, כדי שישמע את הדברים שאומר חבר הכנסת הנדל. כבוד</w:t>
      </w:r>
      <w:r>
        <w:rPr>
          <w:rFonts w:hint="cs"/>
          <w:rtl/>
        </w:rPr>
        <w:t xml:space="preserve"> השר עזרא נמצא במסדרון, נא לבקש ממנו שייכנס. הנה כבוד השר עזרא נמצא.</w:t>
      </w:r>
    </w:p>
    <w:p w14:paraId="327E2BF4" w14:textId="77777777" w:rsidR="00000000" w:rsidRDefault="00C04217">
      <w:pPr>
        <w:pStyle w:val="a0"/>
        <w:ind w:firstLine="0"/>
        <w:rPr>
          <w:rFonts w:hint="cs"/>
          <w:rtl/>
        </w:rPr>
      </w:pPr>
    </w:p>
    <w:p w14:paraId="2D690AFB" w14:textId="77777777" w:rsidR="00000000" w:rsidRDefault="00C04217">
      <w:pPr>
        <w:pStyle w:val="-"/>
        <w:rPr>
          <w:rtl/>
        </w:rPr>
      </w:pPr>
      <w:bookmarkStart w:id="121" w:name="FS000000412T21_09_2005_13_43_06C"/>
      <w:bookmarkEnd w:id="121"/>
      <w:r>
        <w:rPr>
          <w:rFonts w:hint="eastAsia"/>
          <w:rtl/>
        </w:rPr>
        <w:t>צבי</w:t>
      </w:r>
      <w:r>
        <w:rPr>
          <w:rtl/>
        </w:rPr>
        <w:t xml:space="preserve"> הנדל (האיחוד הלאומי - ישראל ביתנו):</w:t>
      </w:r>
    </w:p>
    <w:p w14:paraId="31D702C5" w14:textId="77777777" w:rsidR="00000000" w:rsidRDefault="00C04217">
      <w:pPr>
        <w:pStyle w:val="a0"/>
        <w:rPr>
          <w:rFonts w:hint="cs"/>
          <w:rtl/>
        </w:rPr>
      </w:pPr>
    </w:p>
    <w:p w14:paraId="20921343" w14:textId="77777777" w:rsidR="00000000" w:rsidRDefault="00C04217">
      <w:pPr>
        <w:pStyle w:val="a0"/>
        <w:rPr>
          <w:rFonts w:hint="cs"/>
          <w:rtl/>
        </w:rPr>
      </w:pPr>
      <w:r>
        <w:rPr>
          <w:rFonts w:hint="cs"/>
          <w:rtl/>
        </w:rPr>
        <w:t>היו צריכים לסדר כדי שהנאום יצא בדיוק בפריים טיים בישראל, על מנת שהליכודניקים, עד האחרון שבהם, ישמעו את הנאום. זה היה חשוב, אחר כך גם היתה ארוחה ד</w:t>
      </w:r>
      <w:r>
        <w:rPr>
          <w:rFonts w:hint="cs"/>
          <w:rtl/>
        </w:rPr>
        <w:t xml:space="preserve">שנה. אני מאוד מקווה שהיא היתה כשרה וטעימה, וגם שם לא היה ברור - - - </w:t>
      </w:r>
    </w:p>
    <w:p w14:paraId="1EF9C70F" w14:textId="77777777" w:rsidR="00000000" w:rsidRDefault="00C04217">
      <w:pPr>
        <w:pStyle w:val="a0"/>
        <w:ind w:firstLine="0"/>
        <w:rPr>
          <w:rFonts w:hint="cs"/>
          <w:rtl/>
        </w:rPr>
      </w:pPr>
    </w:p>
    <w:p w14:paraId="6F565C7E" w14:textId="77777777" w:rsidR="00000000" w:rsidRDefault="00C04217">
      <w:pPr>
        <w:pStyle w:val="af0"/>
        <w:rPr>
          <w:rtl/>
        </w:rPr>
      </w:pPr>
      <w:r>
        <w:rPr>
          <w:rFonts w:hint="eastAsia"/>
          <w:rtl/>
        </w:rPr>
        <w:t>אברהם</w:t>
      </w:r>
      <w:r>
        <w:rPr>
          <w:rtl/>
        </w:rPr>
        <w:t xml:space="preserve"> רביץ (דגל התורה):</w:t>
      </w:r>
    </w:p>
    <w:p w14:paraId="5F274A01" w14:textId="77777777" w:rsidR="00000000" w:rsidRDefault="00C04217">
      <w:pPr>
        <w:pStyle w:val="a0"/>
        <w:rPr>
          <w:rFonts w:hint="cs"/>
          <w:rtl/>
        </w:rPr>
      </w:pPr>
    </w:p>
    <w:p w14:paraId="014EE880" w14:textId="77777777" w:rsidR="00000000" w:rsidRDefault="00C04217">
      <w:pPr>
        <w:pStyle w:val="a0"/>
        <w:rPr>
          <w:rFonts w:hint="cs"/>
          <w:rtl/>
        </w:rPr>
      </w:pPr>
      <w:r>
        <w:rPr>
          <w:rFonts w:hint="cs"/>
          <w:rtl/>
        </w:rPr>
        <w:t>היא אשה דתית.</w:t>
      </w:r>
    </w:p>
    <w:p w14:paraId="4B3A2BB3" w14:textId="77777777" w:rsidR="00000000" w:rsidRDefault="00C04217">
      <w:pPr>
        <w:pStyle w:val="a0"/>
        <w:ind w:firstLine="0"/>
        <w:rPr>
          <w:rFonts w:hint="cs"/>
          <w:rtl/>
        </w:rPr>
      </w:pPr>
    </w:p>
    <w:p w14:paraId="11AB4A86" w14:textId="77777777" w:rsidR="00000000" w:rsidRDefault="00C04217">
      <w:pPr>
        <w:pStyle w:val="-"/>
        <w:rPr>
          <w:rtl/>
        </w:rPr>
      </w:pPr>
      <w:bookmarkStart w:id="122" w:name="FS000000412T21_09_2005_13_43_31C"/>
      <w:bookmarkEnd w:id="122"/>
      <w:r>
        <w:rPr>
          <w:rFonts w:hint="eastAsia"/>
          <w:rtl/>
        </w:rPr>
        <w:t>צבי</w:t>
      </w:r>
      <w:r>
        <w:rPr>
          <w:rtl/>
        </w:rPr>
        <w:t xml:space="preserve"> הנדל (האיחוד הלאומי - ישראל ביתנו):</w:t>
      </w:r>
    </w:p>
    <w:p w14:paraId="7356A31C" w14:textId="77777777" w:rsidR="00000000" w:rsidRDefault="00C04217">
      <w:pPr>
        <w:pStyle w:val="a0"/>
        <w:rPr>
          <w:rFonts w:hint="cs"/>
          <w:rtl/>
        </w:rPr>
      </w:pPr>
    </w:p>
    <w:p w14:paraId="5DBC5E5C" w14:textId="77777777" w:rsidR="00000000" w:rsidRDefault="00C04217">
      <w:pPr>
        <w:pStyle w:val="a0"/>
        <w:rPr>
          <w:rFonts w:hint="cs"/>
          <w:rtl/>
        </w:rPr>
      </w:pPr>
      <w:r>
        <w:rPr>
          <w:rFonts w:hint="cs"/>
          <w:rtl/>
        </w:rPr>
        <w:t xml:space="preserve">זה טוב, לפחות זה היה כשר. שמעתי שזה עלה הון תועפות למי שרצה לאכול ארוחה שם. כמובן, כרגיל, אף אחד לא יודע </w:t>
      </w:r>
      <w:r>
        <w:rPr>
          <w:rFonts w:hint="cs"/>
          <w:rtl/>
        </w:rPr>
        <w:t>מזה, מי בכלל ידע שגובים כסף וכו'.</w:t>
      </w:r>
    </w:p>
    <w:p w14:paraId="1E7CCC8F" w14:textId="77777777" w:rsidR="00000000" w:rsidRDefault="00C04217">
      <w:pPr>
        <w:pStyle w:val="a0"/>
        <w:rPr>
          <w:rFonts w:hint="cs"/>
          <w:color w:val="0000FF"/>
          <w:szCs w:val="28"/>
          <w:rtl/>
        </w:rPr>
      </w:pPr>
    </w:p>
    <w:p w14:paraId="34C05B53" w14:textId="77777777" w:rsidR="00000000" w:rsidRDefault="00C04217">
      <w:pPr>
        <w:pStyle w:val="a0"/>
        <w:ind w:firstLine="720"/>
        <w:rPr>
          <w:rFonts w:hint="cs"/>
          <w:rtl/>
        </w:rPr>
      </w:pPr>
      <w:r>
        <w:rPr>
          <w:rFonts w:hint="cs"/>
          <w:rtl/>
        </w:rPr>
        <w:t>בדרך כלל טומי לפיד מאוד כועס עלי למה אני מזכיר עוד פעם ועוד פעם את הפשעים של משפחת שרון וכו'. במקרה הזדמן לי לקרוא לפני שבוע בעיתון היחיד שלא מפחד ולא שומר על "האתרוג" ולא נזהר כל הזמן, אלא כותב דברי אמת, מביא נתונים. קרא</w:t>
      </w:r>
      <w:r>
        <w:rPr>
          <w:rFonts w:hint="cs"/>
          <w:rtl/>
        </w:rPr>
        <w:t xml:space="preserve">תי שם שבתיק של מרטין שלאף, או מה שאנחנו מכירים, סיריל קרן, הועברו כספים. בדרך כלל למשטרה אין בעיה לבדוק לאן הועברו הכספים. מותר להם באישור השרים לעיין - - - </w:t>
      </w:r>
    </w:p>
    <w:p w14:paraId="527C3CAB" w14:textId="77777777" w:rsidR="00000000" w:rsidRDefault="00C04217">
      <w:pPr>
        <w:pStyle w:val="a0"/>
        <w:rPr>
          <w:rFonts w:hint="cs"/>
          <w:rtl/>
        </w:rPr>
      </w:pPr>
    </w:p>
    <w:p w14:paraId="03304AD6" w14:textId="77777777" w:rsidR="00000000" w:rsidRDefault="00C04217">
      <w:pPr>
        <w:pStyle w:val="af1"/>
        <w:rPr>
          <w:rtl/>
        </w:rPr>
      </w:pPr>
      <w:r>
        <w:rPr>
          <w:rFonts w:hint="eastAsia"/>
          <w:rtl/>
        </w:rPr>
        <w:t>היו</w:t>
      </w:r>
      <w:r>
        <w:rPr>
          <w:rtl/>
        </w:rPr>
        <w:t>"ר ראובן ריבלין:</w:t>
      </w:r>
    </w:p>
    <w:p w14:paraId="6EB397A1" w14:textId="77777777" w:rsidR="00000000" w:rsidRDefault="00C04217">
      <w:pPr>
        <w:pStyle w:val="a0"/>
        <w:rPr>
          <w:rFonts w:hint="cs"/>
          <w:rtl/>
        </w:rPr>
      </w:pPr>
    </w:p>
    <w:p w14:paraId="7ACCFBEA" w14:textId="77777777" w:rsidR="00000000" w:rsidRDefault="00C04217">
      <w:pPr>
        <w:pStyle w:val="a0"/>
        <w:rPr>
          <w:rFonts w:hint="cs"/>
          <w:rtl/>
        </w:rPr>
      </w:pPr>
      <w:r>
        <w:rPr>
          <w:rFonts w:hint="cs"/>
          <w:rtl/>
        </w:rPr>
        <w:t>דרך אגב, העיתון שאתה מדבר עליו הוא אנונימי?</w:t>
      </w:r>
    </w:p>
    <w:p w14:paraId="24E93DAA" w14:textId="77777777" w:rsidR="00000000" w:rsidRDefault="00C04217">
      <w:pPr>
        <w:pStyle w:val="a0"/>
        <w:rPr>
          <w:rFonts w:hint="cs"/>
          <w:rtl/>
        </w:rPr>
      </w:pPr>
    </w:p>
    <w:p w14:paraId="22EF6DC3" w14:textId="77777777" w:rsidR="00000000" w:rsidRDefault="00C04217">
      <w:pPr>
        <w:pStyle w:val="-"/>
        <w:rPr>
          <w:rtl/>
        </w:rPr>
      </w:pPr>
      <w:bookmarkStart w:id="123" w:name="FS000000412T21_09_2005_14_36_46C"/>
      <w:bookmarkEnd w:id="123"/>
      <w:r>
        <w:rPr>
          <w:rFonts w:hint="eastAsia"/>
          <w:rtl/>
        </w:rPr>
        <w:t>צבי</w:t>
      </w:r>
      <w:r>
        <w:rPr>
          <w:rtl/>
        </w:rPr>
        <w:t xml:space="preserve"> הנדל (האיחוד הלאומי - ישראל</w:t>
      </w:r>
      <w:r>
        <w:rPr>
          <w:rtl/>
        </w:rPr>
        <w:t xml:space="preserve"> ביתנו):</w:t>
      </w:r>
    </w:p>
    <w:p w14:paraId="5652A4DC" w14:textId="77777777" w:rsidR="00000000" w:rsidRDefault="00C04217">
      <w:pPr>
        <w:pStyle w:val="a0"/>
        <w:rPr>
          <w:rFonts w:hint="cs"/>
          <w:rtl/>
        </w:rPr>
      </w:pPr>
    </w:p>
    <w:p w14:paraId="3B8B6FA7" w14:textId="77777777" w:rsidR="00000000" w:rsidRDefault="00C04217">
      <w:pPr>
        <w:pStyle w:val="a0"/>
        <w:rPr>
          <w:rFonts w:hint="cs"/>
          <w:rtl/>
        </w:rPr>
      </w:pPr>
      <w:r>
        <w:rPr>
          <w:rFonts w:hint="cs"/>
          <w:rtl/>
        </w:rPr>
        <w:t>"הצופה", אמרתי. סליחה, סליחה, המביא דבר בשם אומרו - - -</w:t>
      </w:r>
    </w:p>
    <w:p w14:paraId="6F472A70" w14:textId="77777777" w:rsidR="00000000" w:rsidRDefault="00C04217">
      <w:pPr>
        <w:pStyle w:val="a0"/>
        <w:rPr>
          <w:rFonts w:hint="cs"/>
          <w:rtl/>
        </w:rPr>
      </w:pPr>
    </w:p>
    <w:p w14:paraId="1834038D" w14:textId="77777777" w:rsidR="00000000" w:rsidRDefault="00C04217">
      <w:pPr>
        <w:pStyle w:val="af0"/>
        <w:rPr>
          <w:rtl/>
        </w:rPr>
      </w:pPr>
      <w:r>
        <w:rPr>
          <w:rFonts w:hint="eastAsia"/>
          <w:rtl/>
        </w:rPr>
        <w:t>אלי</w:t>
      </w:r>
      <w:r>
        <w:rPr>
          <w:rtl/>
        </w:rPr>
        <w:t xml:space="preserve"> אפללו (הליכוד):</w:t>
      </w:r>
    </w:p>
    <w:p w14:paraId="1E78EB40" w14:textId="77777777" w:rsidR="00000000" w:rsidRDefault="00C04217">
      <w:pPr>
        <w:pStyle w:val="a0"/>
        <w:rPr>
          <w:rFonts w:hint="cs"/>
          <w:rtl/>
        </w:rPr>
      </w:pPr>
    </w:p>
    <w:p w14:paraId="1FE5C47A" w14:textId="77777777" w:rsidR="00000000" w:rsidRDefault="00C04217">
      <w:pPr>
        <w:pStyle w:val="a0"/>
        <w:rPr>
          <w:rFonts w:hint="cs"/>
          <w:rtl/>
        </w:rPr>
      </w:pPr>
      <w:r>
        <w:rPr>
          <w:rFonts w:hint="cs"/>
          <w:rtl/>
        </w:rPr>
        <w:t>הוא לא מזוהה בכלל, "הצופה".</w:t>
      </w:r>
    </w:p>
    <w:p w14:paraId="4CAF4813" w14:textId="77777777" w:rsidR="00000000" w:rsidRDefault="00C04217">
      <w:pPr>
        <w:pStyle w:val="a0"/>
        <w:rPr>
          <w:rFonts w:hint="cs"/>
          <w:rtl/>
        </w:rPr>
      </w:pPr>
    </w:p>
    <w:p w14:paraId="7B6CCCE0" w14:textId="77777777" w:rsidR="00000000" w:rsidRDefault="00C04217">
      <w:pPr>
        <w:pStyle w:val="-"/>
        <w:rPr>
          <w:rtl/>
        </w:rPr>
      </w:pPr>
      <w:bookmarkStart w:id="124" w:name="FS000000412T21_09_2005_13_45_10"/>
      <w:bookmarkStart w:id="125" w:name="FS000000412T21_09_2005_13_45_14C"/>
      <w:bookmarkEnd w:id="124"/>
      <w:bookmarkEnd w:id="125"/>
      <w:r>
        <w:rPr>
          <w:rFonts w:hint="eastAsia"/>
          <w:rtl/>
        </w:rPr>
        <w:t>צבי</w:t>
      </w:r>
      <w:r>
        <w:rPr>
          <w:rtl/>
        </w:rPr>
        <w:t xml:space="preserve"> הנדל (האיחוד הלאומי - ישראל ביתנו):</w:t>
      </w:r>
    </w:p>
    <w:p w14:paraId="17FCB4A0" w14:textId="77777777" w:rsidR="00000000" w:rsidRDefault="00C04217">
      <w:pPr>
        <w:pStyle w:val="a0"/>
        <w:rPr>
          <w:rFonts w:hint="cs"/>
          <w:rtl/>
        </w:rPr>
      </w:pPr>
    </w:p>
    <w:p w14:paraId="54AA0C5B" w14:textId="77777777" w:rsidR="00000000" w:rsidRDefault="00C04217">
      <w:pPr>
        <w:pStyle w:val="a0"/>
        <w:rPr>
          <w:rFonts w:hint="cs"/>
          <w:rtl/>
        </w:rPr>
      </w:pPr>
      <w:r>
        <w:rPr>
          <w:rFonts w:hint="cs"/>
          <w:rtl/>
        </w:rPr>
        <w:t>תשמע את העובדות ותכחיש אותן. כשנודע שהחשבון אינו בארץ, אלא באוסטריה, מדינה שכל כולה אוהבי ישראל, ה</w:t>
      </w:r>
      <w:r>
        <w:rPr>
          <w:rFonts w:hint="cs"/>
          <w:rtl/>
        </w:rPr>
        <w:t xml:space="preserve">גישה המשטרה בקשה באוסטריה. זה דבר מקובל, ובדרך כלל השרים מאשרים כמעט אוטומטית לעיין בחשבונות הבנק. הפעם הממשלה לא אישרה. הגישו שם שאילתא </w:t>
      </w:r>
      <w:r>
        <w:rPr>
          <w:rtl/>
        </w:rPr>
        <w:t>–</w:t>
      </w:r>
      <w:r>
        <w:rPr>
          <w:rFonts w:hint="cs"/>
          <w:rtl/>
        </w:rPr>
        <w:t xml:space="preserve"> גם בפרלמנט שם יש שאילתות. יושב-ראש האופוזיציה שם העלה שאילתא: מדוע לא אישרה הממשלה לעיין  במסמכים של הבנק כפי שביקשה </w:t>
      </w:r>
      <w:r>
        <w:rPr>
          <w:rFonts w:hint="cs"/>
          <w:rtl/>
        </w:rPr>
        <w:t xml:space="preserve">משטרת ישראל? עלה אחד השרים שם </w:t>
      </w:r>
      <w:r>
        <w:rPr>
          <w:rtl/>
        </w:rPr>
        <w:t>–</w:t>
      </w:r>
      <w:r>
        <w:rPr>
          <w:rFonts w:hint="cs"/>
          <w:rtl/>
        </w:rPr>
        <w:t xml:space="preserve"> לא זוכר מי זה </w:t>
      </w:r>
      <w:r>
        <w:rPr>
          <w:rtl/>
        </w:rPr>
        <w:t>–</w:t>
      </w:r>
      <w:r>
        <w:rPr>
          <w:rFonts w:hint="cs"/>
          <w:rtl/>
        </w:rPr>
        <w:t xml:space="preserve"> על הבמה וענה בלי כחל ושרק ובלי לטייח ולייפות. הוא אמר: נוחה לנו המדיניות של ראש הממשלה אריק שרון, ולכן אנחנו לא ניתן לבדוק את החשבונות. אמר את זה מעל הבמה. כל מה שאני אומר הוא לא מפני ש"הצופה" כן כתב או לא כת</w:t>
      </w:r>
      <w:r>
        <w:rPr>
          <w:rFonts w:hint="cs"/>
          <w:rtl/>
        </w:rPr>
        <w:t xml:space="preserve">ב, אלא אלה עובדות. אפשר לבדוק את זה בפרוטוקולים של הפרלמנט באוסטריה, שהם ידועים כאוהבי ציון אדירים. שם המלה "אנטישמיות" אינה מזעזעת כל כך את האנשים. </w:t>
      </w:r>
    </w:p>
    <w:p w14:paraId="1AA8DBAC" w14:textId="77777777" w:rsidR="00000000" w:rsidRDefault="00C04217">
      <w:pPr>
        <w:pStyle w:val="a0"/>
        <w:rPr>
          <w:rFonts w:hint="cs"/>
          <w:rtl/>
        </w:rPr>
      </w:pPr>
    </w:p>
    <w:p w14:paraId="5B001C71" w14:textId="77777777" w:rsidR="00000000" w:rsidRDefault="00C04217">
      <w:pPr>
        <w:pStyle w:val="a0"/>
        <w:rPr>
          <w:rFonts w:hint="cs"/>
          <w:rtl/>
        </w:rPr>
      </w:pPr>
      <w:r>
        <w:rPr>
          <w:rFonts w:hint="cs"/>
          <w:rtl/>
        </w:rPr>
        <w:t xml:space="preserve"> תבינו על מה אני מדבר </w:t>
      </w:r>
      <w:r>
        <w:rPr>
          <w:rtl/>
        </w:rPr>
        <w:t>–</w:t>
      </w:r>
      <w:r>
        <w:rPr>
          <w:rFonts w:hint="cs"/>
          <w:rtl/>
        </w:rPr>
        <w:t xml:space="preserve"> מדינה כמו אוסטריה אוחזת בגרון את ראש הממשלה שלנו ואומרת לו: אני לא משחררת חומר מפ</w:t>
      </w:r>
      <w:r>
        <w:rPr>
          <w:rFonts w:hint="cs"/>
          <w:rtl/>
        </w:rPr>
        <w:t xml:space="preserve">ליל נגדך כל עוד אתה עושה את מה שאנחנו </w:t>
      </w:r>
      <w:r>
        <w:rPr>
          <w:rtl/>
        </w:rPr>
        <w:t>–</w:t>
      </w:r>
      <w:r>
        <w:rPr>
          <w:rFonts w:hint="cs"/>
          <w:rtl/>
        </w:rPr>
        <w:t xml:space="preserve"> האוסטרים -  חושבים שטוב למדיניות שלנו. עכשיו, הרי ראש הממשלה צריך להיות גיבור בלתי רגיל ולומר: אני מוכן להפליל את עצמי ובלבד להגן על המדינה, וכו'. הוא הרי לא רוצה שהבנים שלו יהיו מאחורי סורג ובריח. תחשבו לאן זה הגיע </w:t>
      </w:r>
      <w:r>
        <w:rPr>
          <w:rtl/>
        </w:rPr>
        <w:t>–</w:t>
      </w:r>
      <w:r>
        <w:rPr>
          <w:rFonts w:hint="cs"/>
          <w:rtl/>
        </w:rPr>
        <w:t xml:space="preserve"> זה לא הגיע לאף עיתון. מה, זו לא ידיעה ששווה כותרות ראשיות בכל כלי התקשורת על כך שזו היתה התשובה על שאילתא בפרלמנט האוסטרי, ש"המדיניות של ראש הממשלה בישראל מוצאת חן בעינינו ולכן לא ניתן לבדוק את חשבונות הבנק"? שומו שמים, אבל מה לעשות, הבנק העולמי לא מתרגש</w:t>
      </w:r>
      <w:r>
        <w:rPr>
          <w:rFonts w:hint="cs"/>
          <w:rtl/>
        </w:rPr>
        <w:t xml:space="preserve"> מהעיתונות הישראלית ולא ניזון ממנה, ולכן בדוח שלו הוא כבר כתב, שבין מדינות המערב המנהיגות בישראל היא המושחתת ביותר. </w:t>
      </w:r>
    </w:p>
    <w:p w14:paraId="2E4FF56A" w14:textId="77777777" w:rsidR="00000000" w:rsidRDefault="00C04217">
      <w:pPr>
        <w:pStyle w:val="a0"/>
        <w:rPr>
          <w:rFonts w:hint="cs"/>
          <w:rtl/>
        </w:rPr>
      </w:pPr>
    </w:p>
    <w:p w14:paraId="4C86BF98" w14:textId="77777777" w:rsidR="00000000" w:rsidRDefault="00C04217">
      <w:pPr>
        <w:pStyle w:val="af1"/>
        <w:rPr>
          <w:rtl/>
        </w:rPr>
      </w:pPr>
      <w:r>
        <w:rPr>
          <w:rFonts w:hint="eastAsia"/>
          <w:rtl/>
        </w:rPr>
        <w:t>היו</w:t>
      </w:r>
      <w:r>
        <w:rPr>
          <w:rtl/>
        </w:rPr>
        <w:t>"ר ראובן ריבלין:</w:t>
      </w:r>
    </w:p>
    <w:p w14:paraId="68710D1F" w14:textId="77777777" w:rsidR="00000000" w:rsidRDefault="00C04217">
      <w:pPr>
        <w:pStyle w:val="a0"/>
        <w:rPr>
          <w:rFonts w:hint="cs"/>
          <w:rtl/>
        </w:rPr>
      </w:pPr>
    </w:p>
    <w:p w14:paraId="54115579" w14:textId="77777777" w:rsidR="00000000" w:rsidRDefault="00C04217">
      <w:pPr>
        <w:pStyle w:val="a0"/>
        <w:rPr>
          <w:rFonts w:hint="cs"/>
          <w:rtl/>
        </w:rPr>
      </w:pPr>
      <w:r>
        <w:rPr>
          <w:rFonts w:hint="cs"/>
          <w:rtl/>
        </w:rPr>
        <w:t>הואיל ואני צריך להגן על כל אחד מחברי הכנסת, ובכללם הממשלה וראשה, האם לאדוני יש  הפרוטוקול או שזה מעדות שמיעה? האם אדו</w:t>
      </w:r>
      <w:r>
        <w:rPr>
          <w:rFonts w:hint="cs"/>
          <w:rtl/>
        </w:rPr>
        <w:t>ני ראה את הפרוטוקולים?</w:t>
      </w:r>
    </w:p>
    <w:p w14:paraId="3808DC6C" w14:textId="77777777" w:rsidR="00000000" w:rsidRDefault="00C04217">
      <w:pPr>
        <w:pStyle w:val="a0"/>
        <w:rPr>
          <w:rFonts w:hint="cs"/>
          <w:rtl/>
        </w:rPr>
      </w:pPr>
    </w:p>
    <w:p w14:paraId="46FCF06E" w14:textId="77777777" w:rsidR="00000000" w:rsidRDefault="00C04217">
      <w:pPr>
        <w:pStyle w:val="-"/>
        <w:rPr>
          <w:rtl/>
        </w:rPr>
      </w:pPr>
      <w:bookmarkStart w:id="126" w:name="FS000000412T21_09_2005_13_47_29C"/>
      <w:bookmarkEnd w:id="126"/>
      <w:r>
        <w:rPr>
          <w:rFonts w:hint="eastAsia"/>
          <w:rtl/>
        </w:rPr>
        <w:t>צבי</w:t>
      </w:r>
      <w:r>
        <w:rPr>
          <w:rtl/>
        </w:rPr>
        <w:t xml:space="preserve"> הנדל (האיחוד הלאומי - ישראל ביתנו):</w:t>
      </w:r>
    </w:p>
    <w:p w14:paraId="70A07397" w14:textId="77777777" w:rsidR="00000000" w:rsidRDefault="00C04217">
      <w:pPr>
        <w:pStyle w:val="a0"/>
        <w:rPr>
          <w:rFonts w:hint="cs"/>
          <w:rtl/>
        </w:rPr>
      </w:pPr>
    </w:p>
    <w:p w14:paraId="567F5A92" w14:textId="77777777" w:rsidR="00000000" w:rsidRDefault="00C04217">
      <w:pPr>
        <w:pStyle w:val="a0"/>
        <w:rPr>
          <w:rFonts w:hint="cs"/>
          <w:rtl/>
        </w:rPr>
      </w:pPr>
      <w:r>
        <w:rPr>
          <w:rFonts w:hint="cs"/>
          <w:rtl/>
        </w:rPr>
        <w:t>אל תנסה לתחקר אותי. קראתי את זה  בעיתון כמו שכל אחד קורא בעיתון ומביא את זה לכאן. אין לי ספק שעיתון לא היה כותב דבר כזה, עם עובדות, עם תאריכים, עם ראש האופוזיציה ששאל, עם חבר ממשלה שענה, אילו</w:t>
      </w:r>
      <w:r>
        <w:rPr>
          <w:rFonts w:hint="cs"/>
          <w:rtl/>
        </w:rPr>
        <w:t xml:space="preserve"> זה לא היה נכון. זה הרי לא סיפורים.</w:t>
      </w:r>
    </w:p>
    <w:p w14:paraId="6EC27079" w14:textId="77777777" w:rsidR="00000000" w:rsidRDefault="00C04217">
      <w:pPr>
        <w:pStyle w:val="a0"/>
        <w:rPr>
          <w:rFonts w:hint="cs"/>
          <w:rtl/>
        </w:rPr>
      </w:pPr>
    </w:p>
    <w:p w14:paraId="3461BF34" w14:textId="77777777" w:rsidR="00000000" w:rsidRDefault="00C04217">
      <w:pPr>
        <w:pStyle w:val="af0"/>
        <w:rPr>
          <w:rtl/>
        </w:rPr>
      </w:pPr>
      <w:r>
        <w:rPr>
          <w:rFonts w:hint="eastAsia"/>
          <w:rtl/>
        </w:rPr>
        <w:t>אלי</w:t>
      </w:r>
      <w:r>
        <w:rPr>
          <w:rtl/>
        </w:rPr>
        <w:t xml:space="preserve"> אפללו (הליכוד):</w:t>
      </w:r>
    </w:p>
    <w:p w14:paraId="24F10170" w14:textId="77777777" w:rsidR="00000000" w:rsidRDefault="00C04217">
      <w:pPr>
        <w:pStyle w:val="a0"/>
        <w:rPr>
          <w:rFonts w:hint="cs"/>
          <w:rtl/>
        </w:rPr>
      </w:pPr>
    </w:p>
    <w:p w14:paraId="4CD0ED78" w14:textId="77777777" w:rsidR="00000000" w:rsidRDefault="00C04217">
      <w:pPr>
        <w:pStyle w:val="a0"/>
        <w:rPr>
          <w:rFonts w:hint="cs"/>
          <w:rtl/>
        </w:rPr>
      </w:pPr>
      <w:r>
        <w:rPr>
          <w:rFonts w:hint="cs"/>
          <w:rtl/>
        </w:rPr>
        <w:t>חוץ מהתאריך של העיתון, יש ספק גדול באשר למה שכתוב בעיתון.</w:t>
      </w:r>
    </w:p>
    <w:p w14:paraId="0632EEE3" w14:textId="77777777" w:rsidR="00000000" w:rsidRDefault="00C04217">
      <w:pPr>
        <w:pStyle w:val="a0"/>
        <w:rPr>
          <w:rFonts w:hint="cs"/>
          <w:rtl/>
        </w:rPr>
      </w:pPr>
    </w:p>
    <w:p w14:paraId="6B032938" w14:textId="77777777" w:rsidR="00000000" w:rsidRDefault="00C04217">
      <w:pPr>
        <w:pStyle w:val="af1"/>
        <w:rPr>
          <w:rtl/>
        </w:rPr>
      </w:pPr>
      <w:r>
        <w:rPr>
          <w:rFonts w:hint="eastAsia"/>
          <w:rtl/>
        </w:rPr>
        <w:t>היו</w:t>
      </w:r>
      <w:r>
        <w:rPr>
          <w:rtl/>
        </w:rPr>
        <w:t>"ר ראובן ריבלין:</w:t>
      </w:r>
    </w:p>
    <w:p w14:paraId="7351305E" w14:textId="77777777" w:rsidR="00000000" w:rsidRDefault="00C04217">
      <w:pPr>
        <w:pStyle w:val="a0"/>
        <w:rPr>
          <w:rFonts w:hint="cs"/>
          <w:rtl/>
        </w:rPr>
      </w:pPr>
    </w:p>
    <w:p w14:paraId="0CB97D10" w14:textId="77777777" w:rsidR="00000000" w:rsidRDefault="00C04217">
      <w:pPr>
        <w:pStyle w:val="a0"/>
        <w:rPr>
          <w:rFonts w:hint="cs"/>
          <w:rtl/>
        </w:rPr>
      </w:pPr>
      <w:r>
        <w:rPr>
          <w:rFonts w:hint="cs"/>
          <w:rtl/>
        </w:rPr>
        <w:t xml:space="preserve">גם לך וגם לי יש ספק גדול אם מה שכתוב בעיתון נכון. אני למשל הייתי בניו-יורק ופתאום אני קורא כותרת: "ריבלין:" </w:t>
      </w:r>
      <w:r>
        <w:rPr>
          <w:rtl/>
        </w:rPr>
        <w:t>–</w:t>
      </w:r>
      <w:r>
        <w:rPr>
          <w:rFonts w:hint="cs"/>
          <w:rtl/>
        </w:rPr>
        <w:t xml:space="preserve"> נקודתיים</w:t>
      </w:r>
      <w:r>
        <w:rPr>
          <w:rFonts w:hint="cs"/>
          <w:rtl/>
        </w:rPr>
        <w:t xml:space="preserve"> -  זאת אומרת שהוא דיבר אתי, הוא שמע אותי. אז אמרו שמישהו אמר לו, אבל אני לא אמרתי את זה. </w:t>
      </w:r>
    </w:p>
    <w:p w14:paraId="42FF8C7B" w14:textId="77777777" w:rsidR="00000000" w:rsidRDefault="00C04217">
      <w:pPr>
        <w:pStyle w:val="a0"/>
        <w:rPr>
          <w:rFonts w:hint="cs"/>
          <w:rtl/>
        </w:rPr>
      </w:pPr>
    </w:p>
    <w:p w14:paraId="60BD10F7" w14:textId="77777777" w:rsidR="00000000" w:rsidRDefault="00C04217">
      <w:pPr>
        <w:pStyle w:val="-"/>
        <w:rPr>
          <w:rtl/>
        </w:rPr>
      </w:pPr>
      <w:bookmarkStart w:id="127" w:name="FS000000412T21_09_2005_13_47_50C"/>
      <w:bookmarkEnd w:id="127"/>
      <w:r>
        <w:rPr>
          <w:rFonts w:hint="eastAsia"/>
          <w:rtl/>
        </w:rPr>
        <w:t>צבי</w:t>
      </w:r>
      <w:r>
        <w:rPr>
          <w:rtl/>
        </w:rPr>
        <w:t xml:space="preserve"> הנדל (האיחוד הלאומי - ישראל ביתנו):</w:t>
      </w:r>
    </w:p>
    <w:p w14:paraId="5040BC1B" w14:textId="77777777" w:rsidR="00000000" w:rsidRDefault="00C04217">
      <w:pPr>
        <w:pStyle w:val="a0"/>
        <w:rPr>
          <w:rFonts w:hint="cs"/>
          <w:rtl/>
        </w:rPr>
      </w:pPr>
    </w:p>
    <w:p w14:paraId="5E7D329F" w14:textId="77777777" w:rsidR="00000000" w:rsidRDefault="00C04217">
      <w:pPr>
        <w:pStyle w:val="a0"/>
        <w:rPr>
          <w:rFonts w:hint="cs"/>
          <w:rtl/>
        </w:rPr>
      </w:pPr>
      <w:r>
        <w:rPr>
          <w:rFonts w:hint="cs"/>
          <w:rtl/>
        </w:rPr>
        <w:t xml:space="preserve">הואיל ואנחנו יודעים שהסיפור הזה הוא נכון - - - </w:t>
      </w:r>
    </w:p>
    <w:p w14:paraId="040BDD4D" w14:textId="77777777" w:rsidR="00000000" w:rsidRDefault="00C04217">
      <w:pPr>
        <w:pStyle w:val="a0"/>
        <w:rPr>
          <w:rFonts w:hint="cs"/>
          <w:rtl/>
        </w:rPr>
      </w:pPr>
    </w:p>
    <w:p w14:paraId="563576CA" w14:textId="77777777" w:rsidR="00000000" w:rsidRDefault="00C04217">
      <w:pPr>
        <w:pStyle w:val="af0"/>
        <w:rPr>
          <w:rtl/>
        </w:rPr>
      </w:pPr>
      <w:r>
        <w:rPr>
          <w:rFonts w:hint="eastAsia"/>
          <w:rtl/>
        </w:rPr>
        <w:t>אלי</w:t>
      </w:r>
      <w:r>
        <w:rPr>
          <w:rtl/>
        </w:rPr>
        <w:t xml:space="preserve"> אפללו (הליכוד):</w:t>
      </w:r>
    </w:p>
    <w:p w14:paraId="5C1AF67A" w14:textId="77777777" w:rsidR="00000000" w:rsidRDefault="00C04217">
      <w:pPr>
        <w:pStyle w:val="a0"/>
        <w:rPr>
          <w:rFonts w:hint="cs"/>
          <w:rtl/>
        </w:rPr>
      </w:pPr>
    </w:p>
    <w:p w14:paraId="116E9105" w14:textId="77777777" w:rsidR="00000000" w:rsidRDefault="00C04217">
      <w:pPr>
        <w:pStyle w:val="a0"/>
        <w:rPr>
          <w:rFonts w:hint="cs"/>
          <w:rtl/>
        </w:rPr>
      </w:pPr>
      <w:r>
        <w:rPr>
          <w:rFonts w:hint="cs"/>
          <w:rtl/>
        </w:rPr>
        <w:t>זה לא נכון.</w:t>
      </w:r>
    </w:p>
    <w:p w14:paraId="59BE3978" w14:textId="77777777" w:rsidR="00000000" w:rsidRDefault="00C04217">
      <w:pPr>
        <w:pStyle w:val="a0"/>
        <w:rPr>
          <w:rFonts w:hint="cs"/>
          <w:rtl/>
        </w:rPr>
      </w:pPr>
    </w:p>
    <w:p w14:paraId="71AF8376" w14:textId="77777777" w:rsidR="00000000" w:rsidRDefault="00C04217">
      <w:pPr>
        <w:pStyle w:val="-"/>
        <w:rPr>
          <w:rtl/>
        </w:rPr>
      </w:pPr>
      <w:bookmarkStart w:id="128" w:name="FS000000412T21_09_2005_13_48_10C"/>
      <w:bookmarkEnd w:id="128"/>
      <w:r>
        <w:rPr>
          <w:rFonts w:hint="eastAsia"/>
          <w:rtl/>
        </w:rPr>
        <w:t>צבי</w:t>
      </w:r>
      <w:r>
        <w:rPr>
          <w:rtl/>
        </w:rPr>
        <w:t xml:space="preserve"> הנדל (האיחוד הלאומי - ישראל ביתנו):</w:t>
      </w:r>
    </w:p>
    <w:p w14:paraId="75534205" w14:textId="77777777" w:rsidR="00000000" w:rsidRDefault="00C04217">
      <w:pPr>
        <w:pStyle w:val="a0"/>
        <w:rPr>
          <w:rFonts w:hint="cs"/>
          <w:rtl/>
        </w:rPr>
      </w:pPr>
    </w:p>
    <w:p w14:paraId="1618B946" w14:textId="77777777" w:rsidR="00000000" w:rsidRDefault="00C04217">
      <w:pPr>
        <w:pStyle w:val="a0"/>
        <w:rPr>
          <w:rFonts w:hint="cs"/>
          <w:rtl/>
        </w:rPr>
      </w:pPr>
      <w:r>
        <w:rPr>
          <w:rFonts w:hint="cs"/>
          <w:rtl/>
        </w:rPr>
        <w:t>מי שלא בטוח בזה יכול לבדוק. לי ברור שזה נכון.</w:t>
      </w:r>
    </w:p>
    <w:p w14:paraId="4D8864DB" w14:textId="77777777" w:rsidR="00000000" w:rsidRDefault="00C04217">
      <w:pPr>
        <w:pStyle w:val="a0"/>
        <w:rPr>
          <w:rFonts w:hint="cs"/>
          <w:rtl/>
        </w:rPr>
      </w:pPr>
    </w:p>
    <w:p w14:paraId="049208C5" w14:textId="77777777" w:rsidR="00000000" w:rsidRDefault="00C04217">
      <w:pPr>
        <w:pStyle w:val="af0"/>
        <w:rPr>
          <w:rtl/>
        </w:rPr>
      </w:pPr>
      <w:r>
        <w:rPr>
          <w:rFonts w:hint="eastAsia"/>
          <w:rtl/>
        </w:rPr>
        <w:t>אלי</w:t>
      </w:r>
      <w:r>
        <w:rPr>
          <w:rtl/>
        </w:rPr>
        <w:t xml:space="preserve"> אפללו (הליכוד):</w:t>
      </w:r>
    </w:p>
    <w:p w14:paraId="71670D8F" w14:textId="77777777" w:rsidR="00000000" w:rsidRDefault="00C04217">
      <w:pPr>
        <w:pStyle w:val="a0"/>
        <w:rPr>
          <w:rFonts w:hint="cs"/>
          <w:rtl/>
        </w:rPr>
      </w:pPr>
    </w:p>
    <w:p w14:paraId="1980164C" w14:textId="77777777" w:rsidR="00000000" w:rsidRDefault="00C04217">
      <w:pPr>
        <w:pStyle w:val="a0"/>
        <w:rPr>
          <w:rFonts w:hint="cs"/>
          <w:rtl/>
        </w:rPr>
      </w:pPr>
      <w:r>
        <w:rPr>
          <w:rFonts w:hint="cs"/>
          <w:rtl/>
        </w:rPr>
        <w:t xml:space="preserve">לך. </w:t>
      </w:r>
    </w:p>
    <w:p w14:paraId="61E41216" w14:textId="77777777" w:rsidR="00000000" w:rsidRDefault="00C04217">
      <w:pPr>
        <w:pStyle w:val="a0"/>
        <w:rPr>
          <w:rFonts w:hint="cs"/>
          <w:rtl/>
        </w:rPr>
      </w:pPr>
    </w:p>
    <w:p w14:paraId="0596C3D7" w14:textId="77777777" w:rsidR="00000000" w:rsidRDefault="00C04217">
      <w:pPr>
        <w:pStyle w:val="-"/>
        <w:rPr>
          <w:rtl/>
        </w:rPr>
      </w:pPr>
      <w:bookmarkStart w:id="129" w:name="FS000000412T21_09_2005_14_40_16C"/>
      <w:bookmarkEnd w:id="129"/>
      <w:r>
        <w:rPr>
          <w:rFonts w:hint="eastAsia"/>
          <w:rtl/>
        </w:rPr>
        <w:t>צבי</w:t>
      </w:r>
      <w:r>
        <w:rPr>
          <w:rtl/>
        </w:rPr>
        <w:t xml:space="preserve"> הנדל (האיחוד הלאומי - ישראל ביתנו):</w:t>
      </w:r>
    </w:p>
    <w:p w14:paraId="03E3CD86" w14:textId="77777777" w:rsidR="00000000" w:rsidRDefault="00C04217">
      <w:pPr>
        <w:pStyle w:val="a0"/>
        <w:rPr>
          <w:rFonts w:hint="cs"/>
          <w:rtl/>
        </w:rPr>
      </w:pPr>
    </w:p>
    <w:p w14:paraId="55504CEB" w14:textId="77777777" w:rsidR="00000000" w:rsidRDefault="00C04217">
      <w:pPr>
        <w:pStyle w:val="a0"/>
        <w:rPr>
          <w:rFonts w:hint="cs"/>
          <w:rtl/>
        </w:rPr>
      </w:pPr>
      <w:r>
        <w:rPr>
          <w:rFonts w:hint="cs"/>
          <w:rtl/>
        </w:rPr>
        <w:t>לי ברור שזה נכון וגם לך ברור שזה נכון, ואתה יודע שזה לא הפשע היחיד ולא הגדול ביותר. אבל ברור שזה נכון.</w:t>
      </w:r>
    </w:p>
    <w:p w14:paraId="04A3B8E7" w14:textId="77777777" w:rsidR="00000000" w:rsidRDefault="00C04217">
      <w:pPr>
        <w:pStyle w:val="a0"/>
        <w:rPr>
          <w:rFonts w:hint="cs"/>
          <w:rtl/>
        </w:rPr>
      </w:pPr>
    </w:p>
    <w:p w14:paraId="17F92E1E" w14:textId="77777777" w:rsidR="00000000" w:rsidRDefault="00C04217">
      <w:pPr>
        <w:pStyle w:val="af0"/>
        <w:rPr>
          <w:rtl/>
        </w:rPr>
      </w:pPr>
      <w:r>
        <w:rPr>
          <w:rFonts w:hint="eastAsia"/>
          <w:rtl/>
        </w:rPr>
        <w:t>אלי</w:t>
      </w:r>
      <w:r>
        <w:rPr>
          <w:rtl/>
        </w:rPr>
        <w:t xml:space="preserve"> אפללו (הליכוד):</w:t>
      </w:r>
    </w:p>
    <w:p w14:paraId="4D6AF137" w14:textId="77777777" w:rsidR="00000000" w:rsidRDefault="00C04217">
      <w:pPr>
        <w:pStyle w:val="a0"/>
        <w:rPr>
          <w:rFonts w:hint="cs"/>
          <w:rtl/>
        </w:rPr>
      </w:pPr>
    </w:p>
    <w:p w14:paraId="1AB4AD4A" w14:textId="77777777" w:rsidR="00000000" w:rsidRDefault="00C04217">
      <w:pPr>
        <w:pStyle w:val="a0"/>
        <w:ind w:left="719" w:firstLine="0"/>
        <w:rPr>
          <w:rFonts w:hint="cs"/>
          <w:rtl/>
        </w:rPr>
      </w:pPr>
      <w:r>
        <w:rPr>
          <w:rFonts w:hint="cs"/>
          <w:rtl/>
        </w:rPr>
        <w:t xml:space="preserve">- - - </w:t>
      </w:r>
    </w:p>
    <w:p w14:paraId="2068AF59" w14:textId="77777777" w:rsidR="00000000" w:rsidRDefault="00C04217">
      <w:pPr>
        <w:pStyle w:val="a0"/>
        <w:rPr>
          <w:rFonts w:hint="cs"/>
          <w:rtl/>
        </w:rPr>
      </w:pPr>
    </w:p>
    <w:p w14:paraId="6B1BBD66" w14:textId="77777777" w:rsidR="00000000" w:rsidRDefault="00C04217">
      <w:pPr>
        <w:pStyle w:val="-"/>
        <w:rPr>
          <w:rtl/>
        </w:rPr>
      </w:pPr>
      <w:bookmarkStart w:id="130" w:name="FS000000412T21_09_2005_13_48_15C"/>
      <w:bookmarkEnd w:id="130"/>
      <w:r>
        <w:rPr>
          <w:rFonts w:hint="eastAsia"/>
          <w:rtl/>
        </w:rPr>
        <w:t>צבי</w:t>
      </w:r>
      <w:r>
        <w:rPr>
          <w:rtl/>
        </w:rPr>
        <w:t xml:space="preserve"> הנד</w:t>
      </w:r>
      <w:r>
        <w:rPr>
          <w:rtl/>
        </w:rPr>
        <w:t>ל (האיחוד הלאומי - ישראל ביתנו):</w:t>
      </w:r>
    </w:p>
    <w:p w14:paraId="223DEA9E" w14:textId="77777777" w:rsidR="00000000" w:rsidRDefault="00C04217">
      <w:pPr>
        <w:pStyle w:val="a0"/>
        <w:rPr>
          <w:rFonts w:hint="cs"/>
          <w:rtl/>
        </w:rPr>
      </w:pPr>
    </w:p>
    <w:p w14:paraId="3C5E6CEA" w14:textId="77777777" w:rsidR="00000000" w:rsidRDefault="00C04217">
      <w:pPr>
        <w:pStyle w:val="a0"/>
        <w:rPr>
          <w:rFonts w:hint="cs"/>
          <w:rtl/>
        </w:rPr>
      </w:pPr>
      <w:r>
        <w:rPr>
          <w:rFonts w:hint="cs"/>
          <w:rtl/>
        </w:rPr>
        <w:t>אני הרי לא "יורד" על ראש הממשלה. אני רק אומר שתבינו שאוסטריה היא אנטישמית. זאת התשובה שהממשלה נותנת לראש האופוזיציה על השאלה למה היא לא פותחת את ספרי הבנק לפי דרישת משטרת ישראל. הרי אין לי ספק שהשר לביטחון פנים בוודאי מכיר</w:t>
      </w:r>
      <w:r>
        <w:rPr>
          <w:rFonts w:hint="cs"/>
          <w:rtl/>
        </w:rPr>
        <w:t xml:space="preserve"> את הסיטואציה, הרי המשטרה ביקשה את זה. </w:t>
      </w:r>
    </w:p>
    <w:p w14:paraId="0D852BB8" w14:textId="77777777" w:rsidR="00000000" w:rsidRDefault="00C04217">
      <w:pPr>
        <w:pStyle w:val="a0"/>
        <w:ind w:firstLine="0"/>
        <w:rPr>
          <w:rFonts w:hint="cs"/>
          <w:rtl/>
        </w:rPr>
      </w:pPr>
    </w:p>
    <w:p w14:paraId="48EAFC19" w14:textId="77777777" w:rsidR="00000000" w:rsidRDefault="00C04217">
      <w:pPr>
        <w:pStyle w:val="a0"/>
        <w:rPr>
          <w:rFonts w:hint="cs"/>
          <w:rtl/>
        </w:rPr>
      </w:pPr>
      <w:r>
        <w:rPr>
          <w:rFonts w:hint="cs"/>
          <w:rtl/>
        </w:rPr>
        <w:t xml:space="preserve">צריך לדעת שזו ההתנהלות, והארוחות בארצות-הברית הן ההתנהלות - הוא לא יודע ולא שמע ולא נודע לו שעולה 10,000 דולר לאכול שם ארוחת ערב או צהריים. זו ההתנהלות, אל תתפלאו, ואתם, כולכם, כל מי שיושב פה, בעיקר הליכוד, עושה את </w:t>
      </w:r>
      <w:r>
        <w:rPr>
          <w:rFonts w:hint="cs"/>
          <w:rtl/>
        </w:rPr>
        <w:t>זה בחדווה גדולה, כי העיתונות עוזרת ומפרגנת ונותנת כותרות טובות, כי הוא "אתרוג". לכן, לצערי הגדול כולנו אוטמים אוזניים, עוצמים עיניים, ואז הבנק העולמי מתריע ואנחנו לא שומעים על זה, בקושי רואים את זה בעיתון, שבמדינה שלנו מבין מדינות המערב המנהיגות היא המושחת</w:t>
      </w:r>
      <w:r>
        <w:rPr>
          <w:rFonts w:hint="cs"/>
          <w:rtl/>
        </w:rPr>
        <w:t xml:space="preserve">ת ביותר. </w:t>
      </w:r>
    </w:p>
    <w:p w14:paraId="79D62525" w14:textId="77777777" w:rsidR="00000000" w:rsidRDefault="00C04217">
      <w:pPr>
        <w:pStyle w:val="a0"/>
        <w:rPr>
          <w:rFonts w:hint="cs"/>
          <w:rtl/>
        </w:rPr>
      </w:pPr>
    </w:p>
    <w:p w14:paraId="275BE305" w14:textId="77777777" w:rsidR="00000000" w:rsidRDefault="00C04217">
      <w:pPr>
        <w:pStyle w:val="a0"/>
        <w:rPr>
          <w:rFonts w:hint="cs"/>
          <w:rtl/>
        </w:rPr>
      </w:pPr>
      <w:r>
        <w:rPr>
          <w:rFonts w:hint="cs"/>
          <w:rtl/>
        </w:rPr>
        <w:t>אוי למדינה שהגיעה לשפל מדרגה כזה. כבר נגמרה ההתנתקות, גירשו כבר את היהודים, רובם לא הגיעו לבתים, רובם אפילו לא לקרוונים. מאיימים עליהם, עושים סנקציות וכל מיני שטויות של דיקטטורים מושחתים, אבל זה כבר נגמר. עכשיו נשאר שלטון של אנשים מושחתים ומדינה</w:t>
      </w:r>
      <w:r>
        <w:rPr>
          <w:rFonts w:hint="cs"/>
          <w:rtl/>
        </w:rPr>
        <w:t xml:space="preserve"> דמוקרטית. אפשר לטפל ולא לטפל, אבל יש ציפייה גדולה שאם הוא עשה את מה שעשה בלי הסכם שלום, בלי כלום, ועשה את הצעד הזה, קרוב לוודאי שהוא ימשיך לעשות צעדים נוספים. לכן, האתרוג המהודר הזה שמירתו נעשית קפדנית כל כך. אם התקשורת תצליח להמשיך לשמור עליו, אנחנו </w:t>
      </w:r>
      <w:r>
        <w:rPr>
          <w:rtl/>
        </w:rPr>
        <w:t>–</w:t>
      </w:r>
      <w:r>
        <w:rPr>
          <w:rFonts w:hint="cs"/>
          <w:rtl/>
        </w:rPr>
        <w:t xml:space="preserve"> הב</w:t>
      </w:r>
      <w:r>
        <w:rPr>
          <w:rFonts w:hint="cs"/>
          <w:rtl/>
        </w:rPr>
        <w:t>ית הזה - נהיה אשמים.</w:t>
      </w:r>
    </w:p>
    <w:p w14:paraId="0B2103EC" w14:textId="77777777" w:rsidR="00000000" w:rsidRDefault="00C04217">
      <w:pPr>
        <w:pStyle w:val="a0"/>
        <w:rPr>
          <w:rFonts w:hint="cs"/>
          <w:rtl/>
        </w:rPr>
      </w:pPr>
    </w:p>
    <w:p w14:paraId="0CA024B1" w14:textId="77777777" w:rsidR="00000000" w:rsidRDefault="00C04217">
      <w:pPr>
        <w:pStyle w:val="af1"/>
        <w:rPr>
          <w:rtl/>
        </w:rPr>
      </w:pPr>
      <w:r>
        <w:rPr>
          <w:rFonts w:hint="eastAsia"/>
          <w:rtl/>
        </w:rPr>
        <w:t>היו</w:t>
      </w:r>
      <w:r>
        <w:rPr>
          <w:rtl/>
        </w:rPr>
        <w:t>"ר ראובן ריבלין:</w:t>
      </w:r>
    </w:p>
    <w:p w14:paraId="76AC575D" w14:textId="77777777" w:rsidR="00000000" w:rsidRDefault="00C04217">
      <w:pPr>
        <w:pStyle w:val="a0"/>
        <w:rPr>
          <w:rFonts w:hint="cs"/>
          <w:rtl/>
        </w:rPr>
      </w:pPr>
    </w:p>
    <w:p w14:paraId="4CA08C69" w14:textId="77777777" w:rsidR="00000000" w:rsidRDefault="00C04217">
      <w:pPr>
        <w:pStyle w:val="a0"/>
        <w:rPr>
          <w:rFonts w:hint="cs"/>
          <w:rtl/>
        </w:rPr>
      </w:pPr>
      <w:r>
        <w:rPr>
          <w:rFonts w:hint="cs"/>
          <w:rtl/>
        </w:rPr>
        <w:t xml:space="preserve">חבר הכנסת הנדל, מובן שלאדוני יש רשות לבקר </w:t>
      </w:r>
      <w:r>
        <w:rPr>
          <w:rtl/>
        </w:rPr>
        <w:t>–</w:t>
      </w:r>
      <w:r>
        <w:rPr>
          <w:rFonts w:hint="cs"/>
          <w:rtl/>
        </w:rPr>
        <w:t xml:space="preserve"> לא רק חובתו כלפי בוחריו -  אבל אדוני דיבר על דבר שלכאורה הוא עובדה ובנקל אנחנו יכולים לברר זאת. יש לי כל האמצעים לפנות לפרלמנט האוסטרי על מנת לברר. האם אדוני יכול לומר ל</w:t>
      </w:r>
      <w:r>
        <w:rPr>
          <w:rFonts w:hint="cs"/>
          <w:rtl/>
        </w:rPr>
        <w:t>י באיזה תאריך זה היה?</w:t>
      </w:r>
    </w:p>
    <w:p w14:paraId="46377B46" w14:textId="77777777" w:rsidR="00000000" w:rsidRDefault="00C04217">
      <w:pPr>
        <w:pStyle w:val="a0"/>
        <w:rPr>
          <w:rtl/>
        </w:rPr>
      </w:pPr>
    </w:p>
    <w:p w14:paraId="5981122E" w14:textId="77777777" w:rsidR="00000000" w:rsidRDefault="00C04217">
      <w:pPr>
        <w:pStyle w:val="-"/>
        <w:rPr>
          <w:rtl/>
        </w:rPr>
      </w:pPr>
      <w:bookmarkStart w:id="131" w:name="FS000000412T21_09_2005_13_50_35C"/>
      <w:bookmarkEnd w:id="131"/>
      <w:r>
        <w:rPr>
          <w:rFonts w:hint="eastAsia"/>
          <w:rtl/>
        </w:rPr>
        <w:t>צבי</w:t>
      </w:r>
      <w:r>
        <w:rPr>
          <w:rtl/>
        </w:rPr>
        <w:t xml:space="preserve"> הנדל (האיחוד הלאומי - ישראל ביתנו):</w:t>
      </w:r>
    </w:p>
    <w:p w14:paraId="47A3622D" w14:textId="77777777" w:rsidR="00000000" w:rsidRDefault="00C04217">
      <w:pPr>
        <w:pStyle w:val="a0"/>
        <w:rPr>
          <w:rFonts w:hint="cs"/>
          <w:rtl/>
        </w:rPr>
      </w:pPr>
    </w:p>
    <w:p w14:paraId="61FA2EAA" w14:textId="77777777" w:rsidR="00000000" w:rsidRDefault="00C04217">
      <w:pPr>
        <w:pStyle w:val="a0"/>
        <w:rPr>
          <w:rFonts w:hint="cs"/>
          <w:rtl/>
        </w:rPr>
      </w:pPr>
      <w:r>
        <w:rPr>
          <w:rFonts w:hint="cs"/>
          <w:rtl/>
        </w:rPr>
        <w:t>אני אעביר לך.</w:t>
      </w:r>
    </w:p>
    <w:p w14:paraId="55DD1330" w14:textId="77777777" w:rsidR="00000000" w:rsidRDefault="00C04217">
      <w:pPr>
        <w:pStyle w:val="a0"/>
        <w:rPr>
          <w:rFonts w:hint="cs"/>
          <w:rtl/>
        </w:rPr>
      </w:pPr>
    </w:p>
    <w:p w14:paraId="1D35F3B4" w14:textId="77777777" w:rsidR="00000000" w:rsidRDefault="00C04217">
      <w:pPr>
        <w:pStyle w:val="af1"/>
        <w:rPr>
          <w:rtl/>
        </w:rPr>
      </w:pPr>
      <w:r>
        <w:rPr>
          <w:rFonts w:hint="eastAsia"/>
          <w:rtl/>
        </w:rPr>
        <w:t>היו</w:t>
      </w:r>
      <w:r>
        <w:rPr>
          <w:rtl/>
        </w:rPr>
        <w:t>"ר ראובן ריבלין:</w:t>
      </w:r>
    </w:p>
    <w:p w14:paraId="39D2FD02" w14:textId="77777777" w:rsidR="00000000" w:rsidRDefault="00C04217">
      <w:pPr>
        <w:pStyle w:val="a0"/>
        <w:rPr>
          <w:rFonts w:hint="cs"/>
          <w:rtl/>
        </w:rPr>
      </w:pPr>
    </w:p>
    <w:p w14:paraId="6E410D8A" w14:textId="77777777" w:rsidR="00000000" w:rsidRDefault="00C04217">
      <w:pPr>
        <w:pStyle w:val="a0"/>
        <w:rPr>
          <w:rFonts w:hint="cs"/>
          <w:rtl/>
        </w:rPr>
      </w:pPr>
      <w:r>
        <w:rPr>
          <w:rFonts w:hint="cs"/>
          <w:rtl/>
        </w:rPr>
        <w:t>אדוני יגיד לי את התאריך ואני אשאל בפרלמנט האוסטרי, כי מה שאדוני אומר הוא האשמה חמורה ביותר. לכן אני חושב שלא ראוי שנאמר זאת, כי רבים מהחברים פה מדברים על דב</w:t>
      </w:r>
      <w:r>
        <w:rPr>
          <w:rFonts w:hint="cs"/>
          <w:rtl/>
        </w:rPr>
        <w:t>רים שהם חושבים.</w:t>
      </w:r>
    </w:p>
    <w:p w14:paraId="50B162D7" w14:textId="77777777" w:rsidR="00000000" w:rsidRDefault="00C04217">
      <w:pPr>
        <w:pStyle w:val="a0"/>
        <w:ind w:firstLine="0"/>
        <w:rPr>
          <w:rFonts w:hint="cs"/>
          <w:rtl/>
        </w:rPr>
      </w:pPr>
    </w:p>
    <w:p w14:paraId="4029A7C0" w14:textId="77777777" w:rsidR="00000000" w:rsidRDefault="00C04217">
      <w:pPr>
        <w:pStyle w:val="-"/>
        <w:rPr>
          <w:rtl/>
        </w:rPr>
      </w:pPr>
      <w:bookmarkStart w:id="132" w:name="FS000000412T21_09_2005_13_50_46C"/>
      <w:bookmarkEnd w:id="132"/>
      <w:r>
        <w:rPr>
          <w:rFonts w:hint="eastAsia"/>
          <w:rtl/>
        </w:rPr>
        <w:t>צבי</w:t>
      </w:r>
      <w:r>
        <w:rPr>
          <w:rtl/>
        </w:rPr>
        <w:t xml:space="preserve"> הנדל (האיחוד הלאומי - ישראל ביתנו):</w:t>
      </w:r>
    </w:p>
    <w:p w14:paraId="19153BD5" w14:textId="77777777" w:rsidR="00000000" w:rsidRDefault="00C04217">
      <w:pPr>
        <w:pStyle w:val="a0"/>
        <w:rPr>
          <w:rFonts w:hint="cs"/>
          <w:rtl/>
        </w:rPr>
      </w:pPr>
    </w:p>
    <w:p w14:paraId="5EA50E01" w14:textId="77777777" w:rsidR="00000000" w:rsidRDefault="00C04217">
      <w:pPr>
        <w:pStyle w:val="a0"/>
        <w:rPr>
          <w:rFonts w:hint="cs"/>
          <w:rtl/>
        </w:rPr>
      </w:pPr>
      <w:r>
        <w:rPr>
          <w:rFonts w:hint="cs"/>
          <w:rtl/>
        </w:rPr>
        <w:t>ואז אני מבקש מראש, שאת התשובה שכבוד היושב-ראש יקבל הוא יפרסם פה מעל הבמה.</w:t>
      </w:r>
    </w:p>
    <w:p w14:paraId="7D171BF8" w14:textId="77777777" w:rsidR="00000000" w:rsidRDefault="00C04217">
      <w:pPr>
        <w:pStyle w:val="a0"/>
        <w:rPr>
          <w:rFonts w:hint="cs"/>
          <w:rtl/>
        </w:rPr>
      </w:pPr>
    </w:p>
    <w:p w14:paraId="7A98F09A" w14:textId="77777777" w:rsidR="00000000" w:rsidRDefault="00C04217">
      <w:pPr>
        <w:pStyle w:val="af1"/>
        <w:rPr>
          <w:rtl/>
        </w:rPr>
      </w:pPr>
      <w:r>
        <w:rPr>
          <w:rFonts w:hint="eastAsia"/>
          <w:rtl/>
        </w:rPr>
        <w:t>היו</w:t>
      </w:r>
      <w:r>
        <w:rPr>
          <w:rtl/>
        </w:rPr>
        <w:t>"ר ראובן ריבלין:</w:t>
      </w:r>
    </w:p>
    <w:p w14:paraId="5853395B" w14:textId="77777777" w:rsidR="00000000" w:rsidRDefault="00C04217">
      <w:pPr>
        <w:pStyle w:val="a0"/>
        <w:rPr>
          <w:rFonts w:hint="cs"/>
          <w:rtl/>
        </w:rPr>
      </w:pPr>
    </w:p>
    <w:p w14:paraId="0BCC4A2E" w14:textId="77777777" w:rsidR="00000000" w:rsidRDefault="00C04217">
      <w:pPr>
        <w:pStyle w:val="a0"/>
        <w:rPr>
          <w:rFonts w:hint="cs"/>
          <w:rtl/>
        </w:rPr>
      </w:pPr>
      <w:r>
        <w:rPr>
          <w:rFonts w:hint="cs"/>
          <w:rtl/>
        </w:rPr>
        <w:t>בוודאי, גם אם היא לא נכונה. גם אם היא לא נכונה, אני אומר שלא היו דברים מעולם, אבל אם היא היתה נכונה, א</w:t>
      </w:r>
      <w:r>
        <w:rPr>
          <w:rFonts w:hint="cs"/>
          <w:rtl/>
        </w:rPr>
        <w:t xml:space="preserve">ני חושב שזה לא ראוי רק לכותרת, אלא להרבה יותר מכך. נדמה לי שהופתענו כולנו ולכן ראוי שנברר זאת. </w:t>
      </w:r>
    </w:p>
    <w:p w14:paraId="37466C53" w14:textId="77777777" w:rsidR="00000000" w:rsidRDefault="00C04217">
      <w:pPr>
        <w:pStyle w:val="a0"/>
        <w:rPr>
          <w:rFonts w:hint="cs"/>
          <w:rtl/>
        </w:rPr>
      </w:pPr>
    </w:p>
    <w:p w14:paraId="23B68D09" w14:textId="77777777" w:rsidR="00000000" w:rsidRDefault="00C04217">
      <w:pPr>
        <w:pStyle w:val="-"/>
        <w:rPr>
          <w:rtl/>
        </w:rPr>
      </w:pPr>
      <w:bookmarkStart w:id="133" w:name="FS000000412T21_09_2005_14_27_55C"/>
      <w:bookmarkEnd w:id="133"/>
      <w:r>
        <w:rPr>
          <w:rFonts w:hint="eastAsia"/>
          <w:rtl/>
        </w:rPr>
        <w:t>צבי</w:t>
      </w:r>
      <w:r>
        <w:rPr>
          <w:rtl/>
        </w:rPr>
        <w:t xml:space="preserve"> הנדל (האיחוד הלאומי - ישראל ביתנו):</w:t>
      </w:r>
    </w:p>
    <w:p w14:paraId="2D4D66CA" w14:textId="77777777" w:rsidR="00000000" w:rsidRDefault="00C04217">
      <w:pPr>
        <w:pStyle w:val="a0"/>
        <w:rPr>
          <w:rFonts w:hint="cs"/>
          <w:rtl/>
        </w:rPr>
      </w:pPr>
    </w:p>
    <w:p w14:paraId="0D6D2907" w14:textId="77777777" w:rsidR="00000000" w:rsidRDefault="00C04217">
      <w:pPr>
        <w:pStyle w:val="a0"/>
        <w:rPr>
          <w:rFonts w:hint="cs"/>
          <w:rtl/>
        </w:rPr>
      </w:pPr>
      <w:r>
        <w:rPr>
          <w:rFonts w:hint="cs"/>
          <w:rtl/>
        </w:rPr>
        <w:t xml:space="preserve">תודה. </w:t>
      </w:r>
    </w:p>
    <w:p w14:paraId="2FCBBC9F" w14:textId="77777777" w:rsidR="00000000" w:rsidRDefault="00C04217">
      <w:pPr>
        <w:pStyle w:val="a0"/>
        <w:rPr>
          <w:rFonts w:hint="cs"/>
          <w:rtl/>
        </w:rPr>
      </w:pPr>
    </w:p>
    <w:p w14:paraId="360FF9C0" w14:textId="77777777" w:rsidR="00000000" w:rsidRDefault="00C04217">
      <w:pPr>
        <w:pStyle w:val="af1"/>
        <w:rPr>
          <w:rtl/>
        </w:rPr>
      </w:pPr>
      <w:r>
        <w:rPr>
          <w:rFonts w:hint="eastAsia"/>
          <w:rtl/>
        </w:rPr>
        <w:t>היו</w:t>
      </w:r>
      <w:r>
        <w:rPr>
          <w:rtl/>
        </w:rPr>
        <w:t>"ר ראובן ריבלין:</w:t>
      </w:r>
    </w:p>
    <w:p w14:paraId="1DED1A5C" w14:textId="77777777" w:rsidR="00000000" w:rsidRDefault="00C04217">
      <w:pPr>
        <w:pStyle w:val="a0"/>
        <w:rPr>
          <w:rFonts w:hint="cs"/>
          <w:rtl/>
        </w:rPr>
      </w:pPr>
    </w:p>
    <w:p w14:paraId="2C190C92" w14:textId="77777777" w:rsidR="00000000" w:rsidRDefault="00C04217">
      <w:pPr>
        <w:pStyle w:val="a0"/>
        <w:rPr>
          <w:rFonts w:hint="cs"/>
          <w:rtl/>
        </w:rPr>
      </w:pPr>
      <w:r>
        <w:rPr>
          <w:rFonts w:hint="cs"/>
          <w:rtl/>
        </w:rPr>
        <w:t>ישיב כבוד השר גדעון עזרא, בבקשה. לאחר מכן נעבור לנושא דוח מחלקת חקירות שוטרים. בנושא זה ש</w:t>
      </w:r>
      <w:r>
        <w:rPr>
          <w:rFonts w:hint="cs"/>
          <w:rtl/>
        </w:rPr>
        <w:t xml:space="preserve">ניים קיבלו את רשות הדיבור </w:t>
      </w:r>
      <w:r>
        <w:rPr>
          <w:rtl/>
        </w:rPr>
        <w:t>–</w:t>
      </w:r>
      <w:r>
        <w:rPr>
          <w:rFonts w:hint="cs"/>
          <w:rtl/>
        </w:rPr>
        <w:t xml:space="preserve"> חבר הכנסת זנדברג וחברת הכנסת גלאון. אני אאפשר גם לשלושת ראשי הסיעות הערביות לומר דבר בעניין זה. כלומר, יהיו לנו שני מבקשים, שני מציעים לסדר-היום, ועוד שלושה שאני אתן להם אפשרות לדבר. </w:t>
      </w:r>
    </w:p>
    <w:p w14:paraId="58040C03" w14:textId="77777777" w:rsidR="00000000" w:rsidRDefault="00C04217">
      <w:pPr>
        <w:pStyle w:val="a0"/>
        <w:rPr>
          <w:rFonts w:hint="cs"/>
          <w:rtl/>
        </w:rPr>
      </w:pPr>
    </w:p>
    <w:p w14:paraId="2E4DBA2A" w14:textId="77777777" w:rsidR="00000000" w:rsidRDefault="00C04217">
      <w:pPr>
        <w:pStyle w:val="a0"/>
        <w:rPr>
          <w:rFonts w:hint="cs"/>
          <w:rtl/>
        </w:rPr>
      </w:pPr>
      <w:r>
        <w:rPr>
          <w:rFonts w:hint="cs"/>
          <w:rtl/>
        </w:rPr>
        <w:t xml:space="preserve">כבוד השר גדעון עזרא, בבקשה. </w:t>
      </w:r>
    </w:p>
    <w:p w14:paraId="76EBA663" w14:textId="77777777" w:rsidR="00000000" w:rsidRDefault="00C04217">
      <w:pPr>
        <w:pStyle w:val="a0"/>
        <w:rPr>
          <w:rFonts w:hint="cs"/>
          <w:rtl/>
        </w:rPr>
      </w:pPr>
    </w:p>
    <w:p w14:paraId="495B0898" w14:textId="77777777" w:rsidR="00000000" w:rsidRDefault="00C04217">
      <w:pPr>
        <w:pStyle w:val="a"/>
        <w:rPr>
          <w:rtl/>
        </w:rPr>
      </w:pPr>
      <w:bookmarkStart w:id="134" w:name="FS000000474T21_09_2005_13_51_21"/>
      <w:bookmarkStart w:id="135" w:name="_Toc115091779"/>
      <w:bookmarkEnd w:id="134"/>
      <w:r>
        <w:rPr>
          <w:rFonts w:hint="eastAsia"/>
          <w:rtl/>
        </w:rPr>
        <w:t>השר</w:t>
      </w:r>
      <w:r>
        <w:rPr>
          <w:rtl/>
        </w:rPr>
        <w:t xml:space="preserve"> לביטחון פ</w:t>
      </w:r>
      <w:r>
        <w:rPr>
          <w:rtl/>
        </w:rPr>
        <w:t>נים גדעון עזרא:</w:t>
      </w:r>
      <w:bookmarkEnd w:id="135"/>
    </w:p>
    <w:p w14:paraId="446586F6" w14:textId="77777777" w:rsidR="00000000" w:rsidRDefault="00C04217">
      <w:pPr>
        <w:pStyle w:val="a0"/>
        <w:rPr>
          <w:rFonts w:hint="cs"/>
          <w:rtl/>
        </w:rPr>
      </w:pPr>
    </w:p>
    <w:p w14:paraId="05F759BF" w14:textId="77777777" w:rsidR="00000000" w:rsidRDefault="00C04217">
      <w:pPr>
        <w:pStyle w:val="a0"/>
        <w:rPr>
          <w:rFonts w:hint="cs"/>
          <w:rtl/>
        </w:rPr>
      </w:pPr>
      <w:r>
        <w:rPr>
          <w:rFonts w:hint="cs"/>
          <w:rtl/>
        </w:rPr>
        <w:t>אדוני היושב-ראש, חברי חברי הכנסת, הכנסת הזאת מתכנסת בין השאר כדי לדון בביקור ראש הממשלה בארצות-הברית, וחבר הכנסת הנדל הפליג לאוסטריה במקום לארצות-הברית, הוא התבלבל בכיוונים.</w:t>
      </w:r>
    </w:p>
    <w:p w14:paraId="7D3AA7B6" w14:textId="77777777" w:rsidR="00000000" w:rsidRDefault="00C04217">
      <w:pPr>
        <w:pStyle w:val="a0"/>
        <w:rPr>
          <w:rFonts w:hint="cs"/>
          <w:rtl/>
        </w:rPr>
      </w:pPr>
    </w:p>
    <w:p w14:paraId="4E40DB37" w14:textId="77777777" w:rsidR="00000000" w:rsidRDefault="00C04217">
      <w:pPr>
        <w:pStyle w:val="af0"/>
        <w:rPr>
          <w:rtl/>
        </w:rPr>
      </w:pPr>
      <w:r>
        <w:rPr>
          <w:rFonts w:hint="eastAsia"/>
          <w:rtl/>
        </w:rPr>
        <w:t>אלי</w:t>
      </w:r>
      <w:r>
        <w:rPr>
          <w:rtl/>
        </w:rPr>
        <w:t xml:space="preserve"> אפללו (הליכוד):</w:t>
      </w:r>
    </w:p>
    <w:p w14:paraId="2926AE9D" w14:textId="77777777" w:rsidR="00000000" w:rsidRDefault="00C04217">
      <w:pPr>
        <w:pStyle w:val="a0"/>
        <w:rPr>
          <w:rFonts w:hint="cs"/>
          <w:rtl/>
        </w:rPr>
      </w:pPr>
    </w:p>
    <w:p w14:paraId="4C058A83" w14:textId="77777777" w:rsidR="00000000" w:rsidRDefault="00C04217">
      <w:pPr>
        <w:pStyle w:val="a0"/>
        <w:rPr>
          <w:rFonts w:hint="cs"/>
          <w:rtl/>
        </w:rPr>
      </w:pPr>
      <w:r>
        <w:rPr>
          <w:rFonts w:hint="cs"/>
          <w:rtl/>
        </w:rPr>
        <w:t>כרגיל.</w:t>
      </w:r>
    </w:p>
    <w:p w14:paraId="0B9F9664" w14:textId="77777777" w:rsidR="00000000" w:rsidRDefault="00C04217">
      <w:pPr>
        <w:pStyle w:val="a0"/>
        <w:rPr>
          <w:rFonts w:hint="cs"/>
          <w:rtl/>
        </w:rPr>
      </w:pPr>
    </w:p>
    <w:p w14:paraId="045922CB" w14:textId="77777777" w:rsidR="00000000" w:rsidRDefault="00C04217">
      <w:pPr>
        <w:pStyle w:val="-"/>
        <w:rPr>
          <w:rtl/>
        </w:rPr>
      </w:pPr>
      <w:bookmarkStart w:id="136" w:name="FS000000474T21_09_2005_13_52_29C"/>
      <w:bookmarkEnd w:id="136"/>
      <w:r>
        <w:rPr>
          <w:rFonts w:hint="eastAsia"/>
          <w:rtl/>
        </w:rPr>
        <w:t>השר</w:t>
      </w:r>
      <w:r>
        <w:rPr>
          <w:rtl/>
        </w:rPr>
        <w:t xml:space="preserve"> לביטחון פנים גדעון עזרא:</w:t>
      </w:r>
    </w:p>
    <w:p w14:paraId="6A987C84" w14:textId="77777777" w:rsidR="00000000" w:rsidRDefault="00C04217">
      <w:pPr>
        <w:pStyle w:val="a0"/>
        <w:rPr>
          <w:rFonts w:hint="cs"/>
          <w:rtl/>
        </w:rPr>
      </w:pPr>
    </w:p>
    <w:p w14:paraId="76EDCBAF" w14:textId="77777777" w:rsidR="00000000" w:rsidRDefault="00C04217">
      <w:pPr>
        <w:pStyle w:val="a0"/>
        <w:rPr>
          <w:rFonts w:hint="cs"/>
          <w:rtl/>
        </w:rPr>
      </w:pPr>
      <w:r>
        <w:rPr>
          <w:rFonts w:hint="cs"/>
          <w:rtl/>
        </w:rPr>
        <w:t xml:space="preserve">הכול </w:t>
      </w:r>
      <w:r>
        <w:rPr>
          <w:rFonts w:hint="cs"/>
          <w:rtl/>
        </w:rPr>
        <w:t xml:space="preserve">מותר. אם ניקח את "דברי הכנסת" מהחודשים האחרונים וניקח את דבריו של חבר הכנסת צבי הנדל, עם כל ההבטחות שלו לגבי מה יהיה ומה לא יהיה, הרי שום דבר מדבריו  לא קרה. </w:t>
      </w:r>
    </w:p>
    <w:p w14:paraId="1BAC02D2" w14:textId="77777777" w:rsidR="00000000" w:rsidRDefault="00C04217">
      <w:pPr>
        <w:pStyle w:val="a0"/>
        <w:rPr>
          <w:rFonts w:hint="cs"/>
          <w:rtl/>
        </w:rPr>
      </w:pPr>
    </w:p>
    <w:p w14:paraId="30F4EAB6" w14:textId="77777777" w:rsidR="00000000" w:rsidRDefault="00C04217">
      <w:pPr>
        <w:pStyle w:val="af0"/>
        <w:rPr>
          <w:rtl/>
        </w:rPr>
      </w:pPr>
      <w:r>
        <w:rPr>
          <w:rFonts w:hint="eastAsia"/>
          <w:rtl/>
        </w:rPr>
        <w:t>צבי</w:t>
      </w:r>
      <w:r>
        <w:rPr>
          <w:rtl/>
        </w:rPr>
        <w:t xml:space="preserve"> הנדל (האיחוד הלאומי - ישראל ביתנו):</w:t>
      </w:r>
    </w:p>
    <w:p w14:paraId="3EDD1957" w14:textId="77777777" w:rsidR="00000000" w:rsidRDefault="00C04217">
      <w:pPr>
        <w:pStyle w:val="a0"/>
        <w:rPr>
          <w:rFonts w:hint="cs"/>
          <w:rtl/>
        </w:rPr>
      </w:pPr>
    </w:p>
    <w:p w14:paraId="4321F48C" w14:textId="77777777" w:rsidR="00000000" w:rsidRDefault="00C04217">
      <w:pPr>
        <w:pStyle w:val="a0"/>
        <w:rPr>
          <w:rFonts w:hint="cs"/>
          <w:rtl/>
        </w:rPr>
      </w:pPr>
      <w:r>
        <w:rPr>
          <w:rFonts w:hint="cs"/>
          <w:rtl/>
        </w:rPr>
        <w:t>הכול היה נכון.</w:t>
      </w:r>
    </w:p>
    <w:p w14:paraId="08AF85D1" w14:textId="77777777" w:rsidR="00000000" w:rsidRDefault="00C04217">
      <w:pPr>
        <w:pStyle w:val="a0"/>
        <w:rPr>
          <w:rFonts w:hint="cs"/>
          <w:rtl/>
        </w:rPr>
      </w:pPr>
    </w:p>
    <w:p w14:paraId="50AD4611" w14:textId="77777777" w:rsidR="00000000" w:rsidRDefault="00C04217">
      <w:pPr>
        <w:pStyle w:val="-"/>
        <w:rPr>
          <w:rtl/>
        </w:rPr>
      </w:pPr>
      <w:bookmarkStart w:id="137" w:name="FS000000474T21_09_2005_13_52_49C"/>
      <w:bookmarkEnd w:id="137"/>
      <w:r>
        <w:rPr>
          <w:rFonts w:hint="eastAsia"/>
          <w:rtl/>
        </w:rPr>
        <w:t>השר</w:t>
      </w:r>
      <w:r>
        <w:rPr>
          <w:rtl/>
        </w:rPr>
        <w:t xml:space="preserve"> לביטחון פנים גדעון עזרא:</w:t>
      </w:r>
    </w:p>
    <w:p w14:paraId="2265DB49" w14:textId="77777777" w:rsidR="00000000" w:rsidRDefault="00C04217">
      <w:pPr>
        <w:pStyle w:val="a0"/>
        <w:rPr>
          <w:rFonts w:hint="cs"/>
          <w:rtl/>
        </w:rPr>
      </w:pPr>
    </w:p>
    <w:p w14:paraId="389A4295" w14:textId="77777777" w:rsidR="00000000" w:rsidRDefault="00C04217">
      <w:pPr>
        <w:pStyle w:val="a0"/>
        <w:rPr>
          <w:rFonts w:hint="cs"/>
          <w:rtl/>
        </w:rPr>
      </w:pPr>
      <w:r>
        <w:rPr>
          <w:rFonts w:hint="cs"/>
          <w:rtl/>
        </w:rPr>
        <w:t>הוא ממשיך</w:t>
      </w:r>
      <w:r>
        <w:rPr>
          <w:rFonts w:hint="cs"/>
          <w:rtl/>
        </w:rPr>
        <w:t xml:space="preserve"> להטעות את הציבור שלו ואת הציבור הכללי במדינת ישראל. הרבה פעמים הוא כבר שלח את ראש הממשלה למקומות שאף אחד אחר לא מצא לנכון לעשות דבר ולא מצא דבר כלשהו. אין לי כל ספק שמשטרת ישראל עוסקת בכל הדברים שהחלה לעסוק בהם. אני לא יודע מה היה באוסטריה, אני רק יודע דב</w:t>
      </w:r>
      <w:r>
        <w:rPr>
          <w:rFonts w:hint="cs"/>
          <w:rtl/>
        </w:rPr>
        <w:t xml:space="preserve">ר אחד, שאין שום קשר </w:t>
      </w:r>
      <w:r>
        <w:rPr>
          <w:rtl/>
        </w:rPr>
        <w:t>–</w:t>
      </w:r>
      <w:r>
        <w:rPr>
          <w:rFonts w:hint="cs"/>
          <w:rtl/>
        </w:rPr>
        <w:t xml:space="preserve"> במדינת ישראל לפחות - בין החלק הפוליטי לבין החלק שעוסק בחקירות. אני מניח שבאוסטריה הדברים אינם שונים. מה שאתה אומר הוא, כאילו שרת המשפטים שלנו תסרב לספק חומר חקירתי לממשלה אחרת. אלה שתי רשויות שונות לחלוטין, ונדמה לי שאתה מבלבל את הציב</w:t>
      </w:r>
      <w:r>
        <w:rPr>
          <w:rFonts w:hint="cs"/>
          <w:rtl/>
        </w:rPr>
        <w:t xml:space="preserve">ור בישראל. טוב עשה יושב-ראש הכנסת שהציע לך - - - </w:t>
      </w:r>
    </w:p>
    <w:p w14:paraId="10F91769" w14:textId="77777777" w:rsidR="00000000" w:rsidRDefault="00C04217">
      <w:pPr>
        <w:pStyle w:val="a0"/>
        <w:rPr>
          <w:rFonts w:hint="cs"/>
          <w:rtl/>
        </w:rPr>
      </w:pPr>
    </w:p>
    <w:p w14:paraId="3F03E359" w14:textId="77777777" w:rsidR="00000000" w:rsidRDefault="00C04217">
      <w:pPr>
        <w:pStyle w:val="af0"/>
        <w:rPr>
          <w:rtl/>
        </w:rPr>
      </w:pPr>
      <w:r>
        <w:rPr>
          <w:rFonts w:hint="eastAsia"/>
          <w:rtl/>
        </w:rPr>
        <w:t>צבי</w:t>
      </w:r>
      <w:r>
        <w:rPr>
          <w:rtl/>
        </w:rPr>
        <w:t xml:space="preserve"> הנדל (האיחוד הלאומי - ישראל ביתנו):</w:t>
      </w:r>
    </w:p>
    <w:p w14:paraId="13359CC2" w14:textId="77777777" w:rsidR="00000000" w:rsidRDefault="00C04217">
      <w:pPr>
        <w:pStyle w:val="a0"/>
        <w:rPr>
          <w:rFonts w:hint="cs"/>
          <w:rtl/>
        </w:rPr>
      </w:pPr>
    </w:p>
    <w:p w14:paraId="0ACB86A3" w14:textId="77777777" w:rsidR="00000000" w:rsidRDefault="00C04217">
      <w:pPr>
        <w:pStyle w:val="a0"/>
        <w:ind w:left="719" w:firstLine="0"/>
        <w:rPr>
          <w:rFonts w:hint="cs"/>
          <w:rtl/>
        </w:rPr>
      </w:pPr>
      <w:r>
        <w:rPr>
          <w:rFonts w:hint="cs"/>
          <w:rtl/>
        </w:rPr>
        <w:t xml:space="preserve">- - - שני שרים מסרבים לאשר פתיחת חשבון במדינה אחרת, הם לא אישרו. </w:t>
      </w:r>
    </w:p>
    <w:p w14:paraId="3CF8CB9E" w14:textId="77777777" w:rsidR="00000000" w:rsidRDefault="00C04217">
      <w:pPr>
        <w:pStyle w:val="a0"/>
        <w:ind w:firstLine="0"/>
        <w:rPr>
          <w:rFonts w:hint="cs"/>
          <w:rtl/>
        </w:rPr>
      </w:pPr>
    </w:p>
    <w:p w14:paraId="2FA85347" w14:textId="77777777" w:rsidR="00000000" w:rsidRDefault="00C04217">
      <w:pPr>
        <w:pStyle w:val="-"/>
        <w:rPr>
          <w:rtl/>
        </w:rPr>
      </w:pPr>
      <w:bookmarkStart w:id="138" w:name="FS000000474T21_09_2005_14_10_24C"/>
      <w:bookmarkEnd w:id="138"/>
      <w:r>
        <w:rPr>
          <w:rtl/>
        </w:rPr>
        <w:t>השר לביטחון פנים גדעון עזרא:</w:t>
      </w:r>
    </w:p>
    <w:p w14:paraId="678F8D54" w14:textId="77777777" w:rsidR="00000000" w:rsidRDefault="00C04217">
      <w:pPr>
        <w:pStyle w:val="a0"/>
        <w:rPr>
          <w:rtl/>
        </w:rPr>
      </w:pPr>
    </w:p>
    <w:p w14:paraId="092DB4BF" w14:textId="77777777" w:rsidR="00000000" w:rsidRDefault="00C04217">
      <w:pPr>
        <w:pStyle w:val="a0"/>
        <w:rPr>
          <w:rFonts w:hint="cs"/>
          <w:rtl/>
        </w:rPr>
      </w:pPr>
      <w:r>
        <w:rPr>
          <w:rFonts w:hint="cs"/>
          <w:rtl/>
        </w:rPr>
        <w:t>מציע יושב-ראש הכנסת - - -</w:t>
      </w:r>
    </w:p>
    <w:p w14:paraId="397BC613" w14:textId="77777777" w:rsidR="00000000" w:rsidRDefault="00C04217">
      <w:pPr>
        <w:pStyle w:val="a0"/>
        <w:rPr>
          <w:rFonts w:hint="cs"/>
          <w:rtl/>
        </w:rPr>
      </w:pPr>
    </w:p>
    <w:p w14:paraId="5C6A93B4" w14:textId="77777777" w:rsidR="00000000" w:rsidRDefault="00C04217">
      <w:pPr>
        <w:pStyle w:val="af1"/>
        <w:rPr>
          <w:rtl/>
        </w:rPr>
      </w:pPr>
      <w:r>
        <w:rPr>
          <w:rFonts w:hint="eastAsia"/>
          <w:rtl/>
        </w:rPr>
        <w:t>היו</w:t>
      </w:r>
      <w:r>
        <w:rPr>
          <w:rtl/>
        </w:rPr>
        <w:t>"ר ראובן ריבלין:</w:t>
      </w:r>
    </w:p>
    <w:p w14:paraId="7FB14132" w14:textId="77777777" w:rsidR="00000000" w:rsidRDefault="00C04217">
      <w:pPr>
        <w:pStyle w:val="a0"/>
        <w:rPr>
          <w:rFonts w:hint="cs"/>
          <w:rtl/>
        </w:rPr>
      </w:pPr>
    </w:p>
    <w:p w14:paraId="4E1F0F14" w14:textId="77777777" w:rsidR="00000000" w:rsidRDefault="00C04217">
      <w:pPr>
        <w:pStyle w:val="a0"/>
        <w:rPr>
          <w:rFonts w:hint="cs"/>
          <w:rtl/>
        </w:rPr>
      </w:pPr>
      <w:r>
        <w:rPr>
          <w:rFonts w:hint="cs"/>
          <w:rtl/>
        </w:rPr>
        <w:t>לא, לא. חבר הכנסת ה</w:t>
      </w:r>
      <w:r>
        <w:rPr>
          <w:rFonts w:hint="cs"/>
          <w:rtl/>
        </w:rPr>
        <w:t>נדל אמר דבר שהוא בעיני חריף ביותר וביקשתי כבר ברגע זה ממחלקת המחקר של הכנסת וממחלקת קשרי החוץ לברר בפרלמנט האוסטרי אם יצאו איזו שאילתא ואיזו תשובה בנושא זה.</w:t>
      </w:r>
    </w:p>
    <w:p w14:paraId="18924C1B" w14:textId="77777777" w:rsidR="00000000" w:rsidRDefault="00C04217">
      <w:pPr>
        <w:pStyle w:val="a0"/>
        <w:rPr>
          <w:rtl/>
        </w:rPr>
      </w:pPr>
    </w:p>
    <w:p w14:paraId="3F7E797B" w14:textId="77777777" w:rsidR="00000000" w:rsidRDefault="00C04217">
      <w:pPr>
        <w:pStyle w:val="-"/>
        <w:rPr>
          <w:rtl/>
        </w:rPr>
      </w:pPr>
      <w:bookmarkStart w:id="139" w:name="FS000000474T21_09_2005_14_12_03C"/>
      <w:bookmarkEnd w:id="139"/>
      <w:r>
        <w:rPr>
          <w:rtl/>
        </w:rPr>
        <w:t>השר לביטחון פנים גדעון עזרא:</w:t>
      </w:r>
    </w:p>
    <w:p w14:paraId="72073D12" w14:textId="77777777" w:rsidR="00000000" w:rsidRDefault="00C04217">
      <w:pPr>
        <w:pStyle w:val="a0"/>
        <w:rPr>
          <w:rtl/>
        </w:rPr>
      </w:pPr>
    </w:p>
    <w:p w14:paraId="1ABED021" w14:textId="77777777" w:rsidR="00000000" w:rsidRDefault="00C04217">
      <w:pPr>
        <w:pStyle w:val="a0"/>
        <w:rPr>
          <w:rFonts w:hint="cs"/>
          <w:rtl/>
        </w:rPr>
      </w:pPr>
      <w:r>
        <w:rPr>
          <w:rFonts w:hint="cs"/>
          <w:rtl/>
        </w:rPr>
        <w:t xml:space="preserve">חבר הכנסת הנדל, מאחר שלדעתי אכפת לך מעתידה של מדינת ישראל בדיוק כמו </w:t>
      </w:r>
      <w:r>
        <w:rPr>
          <w:rFonts w:hint="cs"/>
          <w:rtl/>
        </w:rPr>
        <w:t>שלי אכפת, חבל שלא נשב יחד ונחשוב, כיצד אפשר לקדם את ענייניה של המדינה, ולא כיצד לקדם את ענייני חוג מסוים שאתה נמנה עמו, ובסופו של דבר, הוא חלק חשוב מהמדינה הגדולה הזאת - -</w:t>
      </w:r>
    </w:p>
    <w:p w14:paraId="25434DBE" w14:textId="77777777" w:rsidR="00000000" w:rsidRDefault="00C04217">
      <w:pPr>
        <w:pStyle w:val="a0"/>
        <w:ind w:firstLine="0"/>
        <w:rPr>
          <w:rFonts w:hint="cs"/>
          <w:rtl/>
        </w:rPr>
      </w:pPr>
    </w:p>
    <w:p w14:paraId="220A3E01" w14:textId="77777777" w:rsidR="00000000" w:rsidRDefault="00C04217">
      <w:pPr>
        <w:pStyle w:val="af0"/>
        <w:rPr>
          <w:rtl/>
        </w:rPr>
      </w:pPr>
      <w:r>
        <w:rPr>
          <w:rFonts w:hint="eastAsia"/>
          <w:rtl/>
        </w:rPr>
        <w:t>צבי</w:t>
      </w:r>
      <w:r>
        <w:rPr>
          <w:rtl/>
        </w:rPr>
        <w:t xml:space="preserve"> הנדל (האיחוד הלאומי - ישראל ביתנו):</w:t>
      </w:r>
    </w:p>
    <w:p w14:paraId="7DF966E1" w14:textId="77777777" w:rsidR="00000000" w:rsidRDefault="00C04217">
      <w:pPr>
        <w:pStyle w:val="a0"/>
        <w:rPr>
          <w:rFonts w:hint="cs"/>
          <w:rtl/>
        </w:rPr>
      </w:pPr>
    </w:p>
    <w:p w14:paraId="63ECC09E" w14:textId="77777777" w:rsidR="00000000" w:rsidRDefault="00C04217">
      <w:pPr>
        <w:pStyle w:val="a0"/>
        <w:ind w:firstLine="720"/>
        <w:rPr>
          <w:rFonts w:hint="cs"/>
          <w:rtl/>
        </w:rPr>
      </w:pPr>
      <w:r>
        <w:rPr>
          <w:rFonts w:hint="cs"/>
          <w:rtl/>
        </w:rPr>
        <w:t>- - -</w:t>
      </w:r>
    </w:p>
    <w:p w14:paraId="0CA66969" w14:textId="77777777" w:rsidR="00000000" w:rsidRDefault="00C04217">
      <w:pPr>
        <w:pStyle w:val="a0"/>
        <w:ind w:firstLine="720"/>
        <w:rPr>
          <w:rFonts w:hint="cs"/>
          <w:rtl/>
        </w:rPr>
      </w:pPr>
    </w:p>
    <w:p w14:paraId="672685DB" w14:textId="77777777" w:rsidR="00000000" w:rsidRDefault="00C04217">
      <w:pPr>
        <w:pStyle w:val="-"/>
        <w:rPr>
          <w:rtl/>
        </w:rPr>
      </w:pPr>
      <w:bookmarkStart w:id="140" w:name="FS000000474T21_09_2005_16_01_29C"/>
      <w:bookmarkEnd w:id="140"/>
      <w:r>
        <w:rPr>
          <w:rFonts w:hint="eastAsia"/>
          <w:rtl/>
        </w:rPr>
        <w:t>השר</w:t>
      </w:r>
      <w:r>
        <w:rPr>
          <w:rtl/>
        </w:rPr>
        <w:t xml:space="preserve"> לביטחון פנים גדעון עזרא:</w:t>
      </w:r>
    </w:p>
    <w:p w14:paraId="4BEA22E9" w14:textId="77777777" w:rsidR="00000000" w:rsidRDefault="00C04217">
      <w:pPr>
        <w:pStyle w:val="a0"/>
        <w:rPr>
          <w:rFonts w:hint="cs"/>
          <w:rtl/>
        </w:rPr>
      </w:pPr>
    </w:p>
    <w:p w14:paraId="704A2440" w14:textId="77777777" w:rsidR="00000000" w:rsidRDefault="00C04217">
      <w:pPr>
        <w:pStyle w:val="a0"/>
        <w:rPr>
          <w:rFonts w:hint="cs"/>
          <w:rtl/>
        </w:rPr>
      </w:pPr>
      <w:r>
        <w:rPr>
          <w:rFonts w:hint="cs"/>
          <w:rtl/>
        </w:rPr>
        <w:t>- - מ</w:t>
      </w:r>
      <w:r>
        <w:rPr>
          <w:rFonts w:hint="cs"/>
          <w:rtl/>
        </w:rPr>
        <w:t>וטב לכולנו שנלך יחד בכיוון משותף אחד. אתה מצאת לעצמך מטרה אחת, זה למעלה משנה, להכפיש את ראש הממשלה ותו-לא. עשית את זה מתוך מטרה אחת, ועכשיו, אני לא יודע מה המטרה הנוספת שלך. על כל פנים, נדמה לי שביקורו של ראש הממשלה בארצות-הברית, כפי שעלה בדיווחים מהתקשורת</w:t>
      </w:r>
      <w:r>
        <w:rPr>
          <w:rFonts w:hint="cs"/>
          <w:rtl/>
        </w:rPr>
        <w:t xml:space="preserve"> וכפי שכולנו ראינו ושמענו, היה ביקור חשוב בעיתוי חשוב, כאשר מדינת ישראל מנסה לקדם את מעמדה בעולם, ואת זה עושים שם. </w:t>
      </w:r>
    </w:p>
    <w:p w14:paraId="675DA2C2" w14:textId="77777777" w:rsidR="00000000" w:rsidRDefault="00C04217">
      <w:pPr>
        <w:pStyle w:val="a0"/>
        <w:rPr>
          <w:rFonts w:hint="cs"/>
          <w:rtl/>
        </w:rPr>
      </w:pPr>
    </w:p>
    <w:p w14:paraId="0E39E1E4" w14:textId="77777777" w:rsidR="00000000" w:rsidRDefault="00C04217">
      <w:pPr>
        <w:pStyle w:val="a0"/>
        <w:rPr>
          <w:rFonts w:hint="cs"/>
          <w:rtl/>
        </w:rPr>
      </w:pPr>
      <w:r>
        <w:rPr>
          <w:rFonts w:hint="cs"/>
          <w:rtl/>
        </w:rPr>
        <w:t>אנחנו כאן צריכים לקדם את מעמדנו שלנו, ונדמה לי, שכל אזרחי מדינת ישראל מודעים לעובדה שממשלת ישראל מוערכת על מה שהיא עשתה ועל מה שבכוונתה לעש</w:t>
      </w:r>
      <w:r>
        <w:rPr>
          <w:rFonts w:hint="cs"/>
          <w:rtl/>
        </w:rPr>
        <w:t>ות, ובעיקר, היום אנחנו מופיעים נוכח העולם ואומרים: עשינו את אשר עשינו ועכשיו תורם של הפלסטינים לעשות את מה שמוטל עליהם, ומוטל עליהם לעשות הרבה מאוד דברים. במקום שאתה תעמוד מעל לבמה הזאת ותדרוש את הדברים מהפלסטינים אתה הולך ומחליש את מעמדה של מדינת ישראל על</w:t>
      </w:r>
      <w:r>
        <w:rPr>
          <w:rFonts w:hint="cs"/>
          <w:rtl/>
        </w:rPr>
        <w:t>-ידי כך שאתה מכפיש את ראש ממשלתה.</w:t>
      </w:r>
    </w:p>
    <w:p w14:paraId="5D9BB381" w14:textId="77777777" w:rsidR="00000000" w:rsidRDefault="00C04217">
      <w:pPr>
        <w:pStyle w:val="a0"/>
        <w:rPr>
          <w:rFonts w:hint="cs"/>
          <w:rtl/>
        </w:rPr>
      </w:pPr>
    </w:p>
    <w:p w14:paraId="3942473C" w14:textId="77777777" w:rsidR="00000000" w:rsidRDefault="00C04217">
      <w:pPr>
        <w:pStyle w:val="af0"/>
        <w:rPr>
          <w:rtl/>
        </w:rPr>
      </w:pPr>
      <w:r>
        <w:rPr>
          <w:rFonts w:hint="eastAsia"/>
          <w:rtl/>
        </w:rPr>
        <w:t>צבי</w:t>
      </w:r>
      <w:r>
        <w:rPr>
          <w:rtl/>
        </w:rPr>
        <w:t xml:space="preserve"> הנדל (האיחוד הלאומי - ישראל ביתנו):</w:t>
      </w:r>
    </w:p>
    <w:p w14:paraId="3EB3ADCD" w14:textId="77777777" w:rsidR="00000000" w:rsidRDefault="00C04217">
      <w:pPr>
        <w:pStyle w:val="a0"/>
        <w:rPr>
          <w:rFonts w:hint="cs"/>
          <w:rtl/>
        </w:rPr>
      </w:pPr>
    </w:p>
    <w:p w14:paraId="0E1F659F" w14:textId="77777777" w:rsidR="00000000" w:rsidRDefault="00C04217">
      <w:pPr>
        <w:pStyle w:val="a0"/>
        <w:rPr>
          <w:rFonts w:hint="cs"/>
          <w:rtl/>
        </w:rPr>
      </w:pPr>
      <w:r>
        <w:rPr>
          <w:rFonts w:hint="cs"/>
          <w:rtl/>
        </w:rPr>
        <w:t>אין גבול לחוצפה - - -</w:t>
      </w:r>
    </w:p>
    <w:p w14:paraId="658A3790" w14:textId="77777777" w:rsidR="00000000" w:rsidRDefault="00C04217">
      <w:pPr>
        <w:pStyle w:val="a0"/>
        <w:rPr>
          <w:rFonts w:hint="cs"/>
          <w:rtl/>
        </w:rPr>
      </w:pPr>
    </w:p>
    <w:p w14:paraId="02826F00" w14:textId="77777777" w:rsidR="00000000" w:rsidRDefault="00C04217">
      <w:pPr>
        <w:pStyle w:val="-"/>
        <w:rPr>
          <w:rtl/>
        </w:rPr>
      </w:pPr>
      <w:bookmarkStart w:id="141" w:name="FS000000474T21_09_2005_13_56_13C"/>
      <w:bookmarkEnd w:id="141"/>
      <w:r>
        <w:rPr>
          <w:rFonts w:hint="eastAsia"/>
          <w:rtl/>
        </w:rPr>
        <w:t>השר</w:t>
      </w:r>
      <w:r>
        <w:rPr>
          <w:rtl/>
        </w:rPr>
        <w:t xml:space="preserve"> לביטחון פנים גדעון עזרא:</w:t>
      </w:r>
    </w:p>
    <w:p w14:paraId="60E904C0" w14:textId="77777777" w:rsidR="00000000" w:rsidRDefault="00C04217">
      <w:pPr>
        <w:pStyle w:val="a0"/>
        <w:rPr>
          <w:rFonts w:hint="cs"/>
          <w:rtl/>
        </w:rPr>
      </w:pPr>
    </w:p>
    <w:p w14:paraId="66682AF8" w14:textId="77777777" w:rsidR="00000000" w:rsidRDefault="00C04217">
      <w:pPr>
        <w:pStyle w:val="a0"/>
        <w:rPr>
          <w:rFonts w:hint="cs"/>
          <w:rtl/>
        </w:rPr>
      </w:pPr>
      <w:r>
        <w:rPr>
          <w:rFonts w:hint="cs"/>
          <w:rtl/>
        </w:rPr>
        <w:t>אין גבול לחוצפה, אבל אם נבדוק מי מאתנו חצוף יותר, אני לא בטוח שאני אהיה במקום הראשון. אני מקווה מאוד שלהבא, כאשר תעלה נושא כזה,</w:t>
      </w:r>
      <w:r>
        <w:rPr>
          <w:rFonts w:hint="cs"/>
          <w:rtl/>
        </w:rPr>
        <w:t xml:space="preserve"> נשב פה כולנו ביחד ונראה מה כדאי לעשות על מנת לחזק את מדינת ישראל.</w:t>
      </w:r>
    </w:p>
    <w:p w14:paraId="4545482E" w14:textId="77777777" w:rsidR="00000000" w:rsidRDefault="00C04217">
      <w:pPr>
        <w:pStyle w:val="a0"/>
        <w:rPr>
          <w:rFonts w:hint="cs"/>
          <w:rtl/>
        </w:rPr>
      </w:pPr>
    </w:p>
    <w:p w14:paraId="0DEEEF9F" w14:textId="77777777" w:rsidR="00000000" w:rsidRDefault="00C04217">
      <w:pPr>
        <w:pStyle w:val="a0"/>
        <w:rPr>
          <w:rFonts w:hint="cs"/>
          <w:rtl/>
        </w:rPr>
      </w:pPr>
      <w:r>
        <w:rPr>
          <w:rFonts w:hint="cs"/>
          <w:rtl/>
        </w:rPr>
        <w:t>לעצם העניין: מאחר שחבר הכנסת הנדל דיבר על אוסטריה והוא לא דיבר על ארצות-הברית, אין לי בעיה שהנושא הזה יעבור לדיון בוועדת החוץ והביטחון, אף שנדמה לי, שרק בטווח של חודשים  מספר נוכל לראות כי</w:t>
      </w:r>
      <w:r>
        <w:rPr>
          <w:rFonts w:hint="cs"/>
          <w:rtl/>
        </w:rPr>
        <w:t>צד השפיעה ההתנתקות על מעמדה הביטחוני של מדינת ישראל. תודה.</w:t>
      </w:r>
    </w:p>
    <w:p w14:paraId="226B5140" w14:textId="77777777" w:rsidR="00000000" w:rsidRDefault="00C04217">
      <w:pPr>
        <w:pStyle w:val="a0"/>
        <w:rPr>
          <w:rFonts w:hint="cs"/>
          <w:rtl/>
        </w:rPr>
      </w:pPr>
    </w:p>
    <w:p w14:paraId="0A18B75B" w14:textId="77777777" w:rsidR="00000000" w:rsidRDefault="00C04217">
      <w:pPr>
        <w:pStyle w:val="af1"/>
        <w:rPr>
          <w:rtl/>
        </w:rPr>
      </w:pPr>
      <w:r>
        <w:rPr>
          <w:rFonts w:hint="eastAsia"/>
          <w:rtl/>
        </w:rPr>
        <w:t>היו</w:t>
      </w:r>
      <w:r>
        <w:rPr>
          <w:rtl/>
        </w:rPr>
        <w:t>"ר ראובן ריבלין:</w:t>
      </w:r>
    </w:p>
    <w:p w14:paraId="713ECCE3" w14:textId="77777777" w:rsidR="00000000" w:rsidRDefault="00C04217">
      <w:pPr>
        <w:pStyle w:val="a0"/>
        <w:rPr>
          <w:rFonts w:hint="cs"/>
          <w:rtl/>
        </w:rPr>
      </w:pPr>
    </w:p>
    <w:p w14:paraId="11470E76" w14:textId="77777777" w:rsidR="00000000" w:rsidRDefault="00C04217">
      <w:pPr>
        <w:pStyle w:val="a0"/>
        <w:rPr>
          <w:rFonts w:hint="cs"/>
          <w:rtl/>
        </w:rPr>
      </w:pPr>
      <w:r>
        <w:rPr>
          <w:rFonts w:hint="cs"/>
          <w:rtl/>
        </w:rPr>
        <w:t>חבר הכנסת הנדל, השר שואל אם אתה מסתפק בהודעתו או רוצה להעביר את זה לוועדה, או עומד על דרישתך שיהיה דיון במליאה על העניין.</w:t>
      </w:r>
    </w:p>
    <w:p w14:paraId="6E029137" w14:textId="77777777" w:rsidR="00000000" w:rsidRDefault="00C04217">
      <w:pPr>
        <w:pStyle w:val="a0"/>
        <w:rPr>
          <w:rFonts w:hint="cs"/>
          <w:rtl/>
        </w:rPr>
      </w:pPr>
    </w:p>
    <w:p w14:paraId="7389EEB4" w14:textId="77777777" w:rsidR="00000000" w:rsidRDefault="00C04217">
      <w:pPr>
        <w:pStyle w:val="af0"/>
        <w:rPr>
          <w:rtl/>
        </w:rPr>
      </w:pPr>
      <w:r>
        <w:rPr>
          <w:rFonts w:hint="eastAsia"/>
          <w:rtl/>
        </w:rPr>
        <w:t>צבי</w:t>
      </w:r>
      <w:r>
        <w:rPr>
          <w:rtl/>
        </w:rPr>
        <w:t xml:space="preserve"> הנדל (האיחוד הלאומי - ישראל ביתנו):</w:t>
      </w:r>
    </w:p>
    <w:p w14:paraId="0D9755D2" w14:textId="77777777" w:rsidR="00000000" w:rsidRDefault="00C04217">
      <w:pPr>
        <w:pStyle w:val="a0"/>
        <w:rPr>
          <w:rFonts w:hint="cs"/>
          <w:rtl/>
        </w:rPr>
      </w:pPr>
    </w:p>
    <w:p w14:paraId="01C41875" w14:textId="77777777" w:rsidR="00000000" w:rsidRDefault="00C04217">
      <w:pPr>
        <w:pStyle w:val="a0"/>
        <w:rPr>
          <w:rFonts w:hint="cs"/>
          <w:rtl/>
        </w:rPr>
      </w:pPr>
      <w:r>
        <w:rPr>
          <w:rFonts w:hint="cs"/>
          <w:rtl/>
        </w:rPr>
        <w:t>אני מוכן לה</w:t>
      </w:r>
      <w:r>
        <w:rPr>
          <w:rFonts w:hint="cs"/>
          <w:rtl/>
        </w:rPr>
        <w:t>עביר לוועדה לביקורת המדינה.</w:t>
      </w:r>
    </w:p>
    <w:p w14:paraId="5AEAF8B3" w14:textId="77777777" w:rsidR="00000000" w:rsidRDefault="00C04217">
      <w:pPr>
        <w:pStyle w:val="a0"/>
        <w:rPr>
          <w:rFonts w:hint="cs"/>
          <w:rtl/>
        </w:rPr>
      </w:pPr>
    </w:p>
    <w:p w14:paraId="0353CDB7" w14:textId="77777777" w:rsidR="00000000" w:rsidRDefault="00C04217">
      <w:pPr>
        <w:pStyle w:val="af1"/>
        <w:rPr>
          <w:rtl/>
        </w:rPr>
      </w:pPr>
      <w:r>
        <w:rPr>
          <w:rFonts w:hint="eastAsia"/>
          <w:rtl/>
        </w:rPr>
        <w:t>היו</w:t>
      </w:r>
      <w:r>
        <w:rPr>
          <w:rtl/>
        </w:rPr>
        <w:t>"ר ראובן ריבלין:</w:t>
      </w:r>
    </w:p>
    <w:p w14:paraId="41079210" w14:textId="77777777" w:rsidR="00000000" w:rsidRDefault="00C04217">
      <w:pPr>
        <w:pStyle w:val="a0"/>
        <w:rPr>
          <w:rFonts w:hint="cs"/>
          <w:rtl/>
        </w:rPr>
      </w:pPr>
    </w:p>
    <w:p w14:paraId="5A7B4C93" w14:textId="77777777" w:rsidR="00000000" w:rsidRDefault="00C04217">
      <w:pPr>
        <w:pStyle w:val="a0"/>
        <w:rPr>
          <w:rFonts w:hint="cs"/>
          <w:rtl/>
        </w:rPr>
      </w:pPr>
      <w:r>
        <w:rPr>
          <w:rFonts w:hint="cs"/>
          <w:rtl/>
        </w:rPr>
        <w:t>ועדת הכנסת תחליט. אדוני מסכים לוועדה?</w:t>
      </w:r>
    </w:p>
    <w:p w14:paraId="47358F4D" w14:textId="77777777" w:rsidR="00000000" w:rsidRDefault="00C04217">
      <w:pPr>
        <w:pStyle w:val="a0"/>
        <w:rPr>
          <w:rFonts w:hint="cs"/>
          <w:rtl/>
        </w:rPr>
      </w:pPr>
    </w:p>
    <w:p w14:paraId="6CC74606" w14:textId="77777777" w:rsidR="00000000" w:rsidRDefault="00C04217">
      <w:pPr>
        <w:pStyle w:val="af0"/>
        <w:rPr>
          <w:rtl/>
        </w:rPr>
      </w:pPr>
      <w:r>
        <w:rPr>
          <w:rFonts w:hint="eastAsia"/>
          <w:rtl/>
        </w:rPr>
        <w:t>צבי</w:t>
      </w:r>
      <w:r>
        <w:rPr>
          <w:rtl/>
        </w:rPr>
        <w:t xml:space="preserve"> הנדל (האיחוד הלאומי - ישראל ביתנו):</w:t>
      </w:r>
    </w:p>
    <w:p w14:paraId="33D65834" w14:textId="77777777" w:rsidR="00000000" w:rsidRDefault="00C04217">
      <w:pPr>
        <w:pStyle w:val="a0"/>
        <w:rPr>
          <w:rFonts w:hint="cs"/>
          <w:rtl/>
        </w:rPr>
      </w:pPr>
    </w:p>
    <w:p w14:paraId="41029ED4" w14:textId="77777777" w:rsidR="00000000" w:rsidRDefault="00C04217">
      <w:pPr>
        <w:pStyle w:val="a0"/>
        <w:rPr>
          <w:rFonts w:hint="cs"/>
          <w:rtl/>
        </w:rPr>
      </w:pPr>
      <w:r>
        <w:rPr>
          <w:rFonts w:hint="cs"/>
          <w:rtl/>
        </w:rPr>
        <w:t>כן.</w:t>
      </w:r>
    </w:p>
    <w:p w14:paraId="1C93FFFD" w14:textId="77777777" w:rsidR="00000000" w:rsidRDefault="00C04217">
      <w:pPr>
        <w:pStyle w:val="a0"/>
        <w:rPr>
          <w:rFonts w:hint="cs"/>
          <w:rtl/>
        </w:rPr>
      </w:pPr>
    </w:p>
    <w:p w14:paraId="74D03FA2" w14:textId="77777777" w:rsidR="00000000" w:rsidRDefault="00C04217">
      <w:pPr>
        <w:pStyle w:val="af1"/>
        <w:rPr>
          <w:rtl/>
        </w:rPr>
      </w:pPr>
      <w:r>
        <w:rPr>
          <w:rFonts w:hint="eastAsia"/>
          <w:rtl/>
        </w:rPr>
        <w:t>היו</w:t>
      </w:r>
      <w:r>
        <w:rPr>
          <w:rtl/>
        </w:rPr>
        <w:t>"ר ראובן ריבלין:</w:t>
      </w:r>
    </w:p>
    <w:p w14:paraId="742628ED" w14:textId="77777777" w:rsidR="00000000" w:rsidRDefault="00C04217">
      <w:pPr>
        <w:pStyle w:val="a0"/>
        <w:rPr>
          <w:rFonts w:hint="cs"/>
          <w:rtl/>
        </w:rPr>
      </w:pPr>
    </w:p>
    <w:p w14:paraId="76FD0EB2" w14:textId="77777777" w:rsidR="00000000" w:rsidRDefault="00C04217">
      <w:pPr>
        <w:pStyle w:val="a0"/>
        <w:rPr>
          <w:rFonts w:hint="cs"/>
          <w:rtl/>
        </w:rPr>
      </w:pPr>
      <w:r>
        <w:rPr>
          <w:rFonts w:hint="cs"/>
          <w:rtl/>
        </w:rPr>
        <w:t>אדוני מסכים לוועדה. רבותי חברי הכנסת, הצעה אחרת של חבר הכנסת דהאמשה, בבקשה.</w:t>
      </w:r>
    </w:p>
    <w:p w14:paraId="6529B394" w14:textId="77777777" w:rsidR="00000000" w:rsidRDefault="00C04217">
      <w:pPr>
        <w:pStyle w:val="a0"/>
        <w:rPr>
          <w:rFonts w:hint="cs"/>
          <w:rtl/>
        </w:rPr>
      </w:pPr>
    </w:p>
    <w:p w14:paraId="0BDB2AC8" w14:textId="77777777" w:rsidR="00000000" w:rsidRDefault="00C04217">
      <w:pPr>
        <w:pStyle w:val="a"/>
        <w:rPr>
          <w:rtl/>
        </w:rPr>
      </w:pPr>
      <w:bookmarkStart w:id="142" w:name="FS000000550T21_09_2005_13_57_24"/>
      <w:bookmarkStart w:id="143" w:name="_Toc115091780"/>
      <w:bookmarkEnd w:id="142"/>
      <w:r>
        <w:rPr>
          <w:rFonts w:hint="eastAsia"/>
          <w:rtl/>
        </w:rPr>
        <w:t>עבד</w:t>
      </w:r>
      <w:r>
        <w:rPr>
          <w:rtl/>
        </w:rPr>
        <w:t>-אלמאלכ דהאמשה (רע"ם</w:t>
      </w:r>
      <w:r>
        <w:rPr>
          <w:rtl/>
        </w:rPr>
        <w:t>):</w:t>
      </w:r>
      <w:bookmarkEnd w:id="143"/>
    </w:p>
    <w:p w14:paraId="7204F15A" w14:textId="77777777" w:rsidR="00000000" w:rsidRDefault="00C04217">
      <w:pPr>
        <w:pStyle w:val="a0"/>
        <w:rPr>
          <w:rFonts w:hint="cs"/>
          <w:rtl/>
        </w:rPr>
      </w:pPr>
    </w:p>
    <w:p w14:paraId="42ABFA76" w14:textId="77777777" w:rsidR="00000000" w:rsidRDefault="00C04217">
      <w:pPr>
        <w:pStyle w:val="a0"/>
        <w:rPr>
          <w:rFonts w:hint="cs"/>
          <w:rtl/>
        </w:rPr>
      </w:pPr>
      <w:r>
        <w:rPr>
          <w:rFonts w:hint="cs"/>
          <w:rtl/>
        </w:rPr>
        <w:t>כבוד היושב-ראש, חברי חברי הכנסת, אומנם הנושא הוא ביקורו של ראש הממשלה בארצות-הברית, אבל נשאר עדיין הנושא החם והנצחי של יחסי מדינת ישראל עם הרשות הפלסטינית, עם העם הפלסטיני ועם הצד האחר, אם בעניין הביקור, אם על הגדר ואם בעניין הבחירות. מדינת ישראל אומרת</w:t>
      </w:r>
      <w:r>
        <w:rPr>
          <w:rFonts w:hint="cs"/>
          <w:rtl/>
        </w:rPr>
        <w:t xml:space="preserve"> עכשיו שלא יכול להיות שארגון ה"חמאס" ישתתף בבחירות לפרלמנט ברשות הפלסטינית. הרשות אומרת שני דברים: ראשית, זה עניין פנימי פלסטיני. אם יש שם ארגון, נושאים נשק או לא נושאים נשק - זה העניין שלהם. כמו כן, מה רע בזה שארגון שנושא נשק רוצה עכשיו להיות מיוצג בפרלמנ</w:t>
      </w:r>
      <w:r>
        <w:rPr>
          <w:rFonts w:hint="cs"/>
          <w:rtl/>
        </w:rPr>
        <w:t xml:space="preserve">ט ולעבוד רק בפוליטיקה. למה זה צריך להיות רע למדינת ישראל או לפוליטיקה בכלל ולמה צריך לגייס את הקוורטט, כפי ששמענו היום בבוקר, כדי לצאת נגד האפשרות שישתתפו בבחירות. </w:t>
      </w:r>
    </w:p>
    <w:p w14:paraId="5AB468F1" w14:textId="77777777" w:rsidR="00000000" w:rsidRDefault="00C04217">
      <w:pPr>
        <w:pStyle w:val="a0"/>
        <w:rPr>
          <w:rFonts w:hint="cs"/>
          <w:rtl/>
        </w:rPr>
      </w:pPr>
    </w:p>
    <w:p w14:paraId="562ACADA" w14:textId="77777777" w:rsidR="00000000" w:rsidRDefault="00C04217">
      <w:pPr>
        <w:pStyle w:val="a0"/>
        <w:rPr>
          <w:rFonts w:hint="cs"/>
          <w:rtl/>
        </w:rPr>
      </w:pPr>
      <w:r>
        <w:rPr>
          <w:rFonts w:hint="cs"/>
          <w:rtl/>
        </w:rPr>
        <w:t>אני חושב שהמדיניות הזאת, שרצונה לכפות על הפלסטינים מה יהיה בתוך החצר שלהם, מי יעשה זאת ומי</w:t>
      </w:r>
      <w:r>
        <w:rPr>
          <w:rFonts w:hint="cs"/>
          <w:rtl/>
        </w:rPr>
        <w:t xml:space="preserve"> יעשה אחרת ומי יישא נשק ומי לא, איננה מדיניות נכונה וחייבים לתת לפלסטינים לנשום, להרגיש שהם שווים. הם יוכלו לסדר את הבעיות שלהם בעצמם, ואם יש בעיה של נשק בתוך הרשות הפלסטינית, היא תפתור אותה ולא מדינת ישראל תפתור זאת במקומה.</w:t>
      </w:r>
    </w:p>
    <w:p w14:paraId="42B4FD37" w14:textId="77777777" w:rsidR="00000000" w:rsidRDefault="00C04217">
      <w:pPr>
        <w:pStyle w:val="a0"/>
        <w:rPr>
          <w:rFonts w:hint="cs"/>
          <w:rtl/>
        </w:rPr>
      </w:pPr>
    </w:p>
    <w:p w14:paraId="3462EFA9" w14:textId="77777777" w:rsidR="00000000" w:rsidRDefault="00C04217">
      <w:pPr>
        <w:pStyle w:val="af1"/>
        <w:rPr>
          <w:rtl/>
        </w:rPr>
      </w:pPr>
      <w:r>
        <w:rPr>
          <w:rFonts w:hint="eastAsia"/>
          <w:rtl/>
        </w:rPr>
        <w:t>היו</w:t>
      </w:r>
      <w:r>
        <w:rPr>
          <w:rtl/>
        </w:rPr>
        <w:t>"ר ראובן ריבלין:</w:t>
      </w:r>
    </w:p>
    <w:p w14:paraId="52910793" w14:textId="77777777" w:rsidR="00000000" w:rsidRDefault="00C04217">
      <w:pPr>
        <w:pStyle w:val="a0"/>
        <w:rPr>
          <w:rFonts w:hint="cs"/>
          <w:rtl/>
        </w:rPr>
      </w:pPr>
    </w:p>
    <w:p w14:paraId="20DC82CC" w14:textId="77777777" w:rsidR="00000000" w:rsidRDefault="00C04217">
      <w:pPr>
        <w:pStyle w:val="a0"/>
        <w:rPr>
          <w:rFonts w:hint="cs"/>
          <w:rtl/>
        </w:rPr>
      </w:pPr>
      <w:r>
        <w:rPr>
          <w:rFonts w:hint="cs"/>
          <w:rtl/>
        </w:rPr>
        <w:t>תודה רבה.</w:t>
      </w:r>
      <w:r>
        <w:rPr>
          <w:rFonts w:hint="cs"/>
          <w:rtl/>
        </w:rPr>
        <w:t xml:space="preserve"> זו לא הצעה אחרת אלא נושא בפני עצמו. </w:t>
      </w:r>
    </w:p>
    <w:p w14:paraId="46929145" w14:textId="77777777" w:rsidR="00000000" w:rsidRDefault="00C04217">
      <w:pPr>
        <w:pStyle w:val="a0"/>
        <w:rPr>
          <w:rFonts w:hint="cs"/>
          <w:rtl/>
        </w:rPr>
      </w:pPr>
    </w:p>
    <w:p w14:paraId="7FDBD0A4" w14:textId="77777777" w:rsidR="00000000" w:rsidRDefault="00C04217">
      <w:pPr>
        <w:pStyle w:val="a0"/>
        <w:rPr>
          <w:rFonts w:hint="cs"/>
          <w:rtl/>
        </w:rPr>
      </w:pPr>
      <w:r>
        <w:rPr>
          <w:rFonts w:hint="cs"/>
          <w:rtl/>
        </w:rPr>
        <w:t xml:space="preserve">רבותי חברי הכנסת, מי שבעד </w:t>
      </w:r>
      <w:r>
        <w:rPr>
          <w:rtl/>
        </w:rPr>
        <w:t>–</w:t>
      </w:r>
      <w:r>
        <w:rPr>
          <w:rFonts w:hint="cs"/>
          <w:rtl/>
        </w:rPr>
        <w:t xml:space="preserve"> בעד להעביר לוועדה, וועדת הכנסת תקבע לאיזו ועדה. מי בעד, מי נגד, נא להצביע.</w:t>
      </w:r>
    </w:p>
    <w:p w14:paraId="2EE015D8" w14:textId="77777777" w:rsidR="00000000" w:rsidRDefault="00C04217">
      <w:pPr>
        <w:pStyle w:val="a0"/>
        <w:rPr>
          <w:rFonts w:hint="cs"/>
          <w:rtl/>
        </w:rPr>
      </w:pPr>
    </w:p>
    <w:p w14:paraId="65B2D975" w14:textId="77777777" w:rsidR="00000000" w:rsidRDefault="00C04217">
      <w:pPr>
        <w:pStyle w:val="ab"/>
        <w:bidi/>
        <w:rPr>
          <w:rFonts w:hint="cs"/>
          <w:rtl/>
        </w:rPr>
      </w:pPr>
      <w:r>
        <w:rPr>
          <w:rFonts w:hint="cs"/>
          <w:rtl/>
        </w:rPr>
        <w:t>הצבעה מס' 5</w:t>
      </w:r>
    </w:p>
    <w:p w14:paraId="194D3D1D" w14:textId="77777777" w:rsidR="00000000" w:rsidRDefault="00C04217">
      <w:pPr>
        <w:pStyle w:val="a0"/>
        <w:rPr>
          <w:rFonts w:hint="cs"/>
          <w:rtl/>
        </w:rPr>
      </w:pPr>
    </w:p>
    <w:p w14:paraId="432E52AF" w14:textId="77777777" w:rsidR="00000000" w:rsidRDefault="00C04217">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6326D28C" w14:textId="77777777" w:rsidR="00000000" w:rsidRDefault="00C0421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3682FEE" w14:textId="77777777" w:rsidR="00000000" w:rsidRDefault="00C04217">
      <w:pPr>
        <w:pStyle w:val="ac"/>
        <w:bidi/>
        <w:rPr>
          <w:rFonts w:hint="cs"/>
          <w:rtl/>
        </w:rPr>
      </w:pPr>
      <w:r>
        <w:rPr>
          <w:rFonts w:hint="cs"/>
          <w:rtl/>
        </w:rPr>
        <w:t xml:space="preserve">נמנעים </w:t>
      </w:r>
      <w:r>
        <w:rPr>
          <w:rtl/>
        </w:rPr>
        <w:t>–</w:t>
      </w:r>
      <w:r>
        <w:rPr>
          <w:rFonts w:hint="cs"/>
          <w:rtl/>
        </w:rPr>
        <w:t xml:space="preserve"> 1</w:t>
      </w:r>
    </w:p>
    <w:p w14:paraId="2F03ACF5" w14:textId="77777777" w:rsidR="00000000" w:rsidRDefault="00C04217">
      <w:pPr>
        <w:pStyle w:val="ad"/>
        <w:bidi/>
        <w:rPr>
          <w:rFonts w:hint="cs"/>
          <w:rtl/>
        </w:rPr>
      </w:pPr>
      <w:r>
        <w:rPr>
          <w:rFonts w:hint="cs"/>
          <w:rtl/>
        </w:rPr>
        <w:t xml:space="preserve">ההצעה </w:t>
      </w:r>
      <w:r>
        <w:rPr>
          <w:rFonts w:hint="cs"/>
          <w:rtl/>
        </w:rPr>
        <w:t>להעביר את הנושא לוועדה שתקבע ועדת הכנסת נתקבלה.</w:t>
      </w:r>
    </w:p>
    <w:p w14:paraId="3B0EF145" w14:textId="77777777" w:rsidR="00000000" w:rsidRDefault="00C04217">
      <w:pPr>
        <w:pStyle w:val="a0"/>
        <w:ind w:firstLine="0"/>
        <w:rPr>
          <w:rFonts w:hint="cs"/>
          <w:rtl/>
        </w:rPr>
      </w:pPr>
    </w:p>
    <w:p w14:paraId="474ABBBB" w14:textId="77777777" w:rsidR="00000000" w:rsidRDefault="00C04217">
      <w:pPr>
        <w:pStyle w:val="af1"/>
        <w:rPr>
          <w:rtl/>
        </w:rPr>
      </w:pPr>
      <w:r>
        <w:rPr>
          <w:rFonts w:hint="eastAsia"/>
          <w:rtl/>
        </w:rPr>
        <w:t>היו</w:t>
      </w:r>
      <w:r>
        <w:rPr>
          <w:rtl/>
        </w:rPr>
        <w:t>"ר ראובן ריבלין:</w:t>
      </w:r>
    </w:p>
    <w:p w14:paraId="1910E2B5" w14:textId="77777777" w:rsidR="00000000" w:rsidRDefault="00C04217">
      <w:pPr>
        <w:pStyle w:val="a0"/>
        <w:rPr>
          <w:rFonts w:hint="cs"/>
          <w:rtl/>
        </w:rPr>
      </w:pPr>
    </w:p>
    <w:p w14:paraId="37D5F134" w14:textId="77777777" w:rsidR="00000000" w:rsidRDefault="00C04217">
      <w:pPr>
        <w:pStyle w:val="a0"/>
        <w:rPr>
          <w:rFonts w:hint="cs"/>
          <w:rtl/>
        </w:rPr>
      </w:pPr>
      <w:r>
        <w:rPr>
          <w:rFonts w:hint="cs"/>
          <w:rtl/>
        </w:rPr>
        <w:t>13 בעד, אין מתנגדים, נמנע אחד. אני קובע שהנושא בעניין ביקורו של ראש הממשלה בארצות- הברית יועבר לדיון בוועדה שתיקבע על-ידי ועדת הכנסת, מאחר שיש שתי הצעות. האחת קובעת ועדת החוץ והביטחון, ל</w:t>
      </w:r>
      <w:r>
        <w:rPr>
          <w:rFonts w:hint="cs"/>
          <w:rtl/>
        </w:rPr>
        <w:t>פי בקשת השר והשנייה היא ועדה לביקורת המדינה, ולכן, ועדת הכנסת תכריע.</w:t>
      </w:r>
    </w:p>
    <w:p w14:paraId="25931B41" w14:textId="77777777" w:rsidR="00000000" w:rsidRDefault="00C04217">
      <w:pPr>
        <w:pStyle w:val="a0"/>
        <w:rPr>
          <w:rFonts w:hint="cs"/>
          <w:rtl/>
        </w:rPr>
      </w:pPr>
    </w:p>
    <w:p w14:paraId="17894B68" w14:textId="77777777" w:rsidR="00000000" w:rsidRDefault="00C04217">
      <w:pPr>
        <w:pStyle w:val="a2"/>
        <w:rPr>
          <w:rtl/>
        </w:rPr>
      </w:pPr>
    </w:p>
    <w:p w14:paraId="091E9081" w14:textId="77777777" w:rsidR="00000000" w:rsidRDefault="00C04217">
      <w:pPr>
        <w:pStyle w:val="a2"/>
        <w:rPr>
          <w:rtl/>
        </w:rPr>
      </w:pPr>
      <w:bookmarkStart w:id="144" w:name="_Toc115091781"/>
      <w:r>
        <w:rPr>
          <w:rtl/>
        </w:rPr>
        <w:t>מסמכים שהונחו על שולחן הכנסת</w:t>
      </w:r>
      <w:bookmarkEnd w:id="144"/>
    </w:p>
    <w:p w14:paraId="749A4F6B" w14:textId="77777777" w:rsidR="00000000" w:rsidRDefault="00C04217">
      <w:pPr>
        <w:pStyle w:val="-0"/>
        <w:jc w:val="left"/>
        <w:rPr>
          <w:rFonts w:hint="cs"/>
          <w:rtl/>
        </w:rPr>
      </w:pPr>
    </w:p>
    <w:p w14:paraId="5EE5C2AA" w14:textId="77777777" w:rsidR="00000000" w:rsidRDefault="00C04217">
      <w:pPr>
        <w:pStyle w:val="af1"/>
        <w:rPr>
          <w:rtl/>
        </w:rPr>
      </w:pPr>
      <w:r>
        <w:rPr>
          <w:rFonts w:hint="eastAsia"/>
          <w:rtl/>
        </w:rPr>
        <w:t>היו</w:t>
      </w:r>
      <w:r>
        <w:rPr>
          <w:rtl/>
        </w:rPr>
        <w:t>"ר ראובן ריבלין:</w:t>
      </w:r>
    </w:p>
    <w:p w14:paraId="2F69EB45" w14:textId="77777777" w:rsidR="00000000" w:rsidRDefault="00C04217">
      <w:pPr>
        <w:pStyle w:val="a0"/>
        <w:rPr>
          <w:rFonts w:hint="cs"/>
          <w:rtl/>
        </w:rPr>
      </w:pPr>
    </w:p>
    <w:p w14:paraId="0D73850B" w14:textId="77777777" w:rsidR="00000000" w:rsidRDefault="00C04217">
      <w:pPr>
        <w:pStyle w:val="a0"/>
        <w:rPr>
          <w:rFonts w:hint="cs"/>
          <w:rtl/>
        </w:rPr>
      </w:pPr>
      <w:r>
        <w:rPr>
          <w:rFonts w:hint="cs"/>
          <w:rtl/>
        </w:rPr>
        <w:t>הודעה לסגן המזכיר, בבקשה.</w:t>
      </w:r>
    </w:p>
    <w:p w14:paraId="23C3BBB5" w14:textId="77777777" w:rsidR="00000000" w:rsidRDefault="00C04217">
      <w:pPr>
        <w:pStyle w:val="a0"/>
        <w:rPr>
          <w:rFonts w:hint="cs"/>
          <w:rtl/>
        </w:rPr>
      </w:pPr>
    </w:p>
    <w:p w14:paraId="2704D7E3" w14:textId="77777777" w:rsidR="00000000" w:rsidRDefault="00C04217">
      <w:pPr>
        <w:pStyle w:val="a"/>
        <w:rPr>
          <w:rtl/>
        </w:rPr>
      </w:pPr>
      <w:bookmarkStart w:id="145" w:name="FS000000128T21_09_2005_13_59_56"/>
      <w:bookmarkStart w:id="146" w:name="_Toc115091782"/>
      <w:bookmarkEnd w:id="145"/>
      <w:r>
        <w:rPr>
          <w:rFonts w:hint="eastAsia"/>
          <w:rtl/>
        </w:rPr>
        <w:t>סגן</w:t>
      </w:r>
      <w:r>
        <w:rPr>
          <w:rtl/>
        </w:rPr>
        <w:t xml:space="preserve"> מזכיר הכנסת דוד לב:</w:t>
      </w:r>
      <w:bookmarkEnd w:id="146"/>
    </w:p>
    <w:p w14:paraId="7FDADDBA" w14:textId="77777777" w:rsidR="00000000" w:rsidRDefault="00C04217">
      <w:pPr>
        <w:pStyle w:val="a0"/>
        <w:rPr>
          <w:rFonts w:hint="cs"/>
          <w:rtl/>
        </w:rPr>
      </w:pPr>
    </w:p>
    <w:p w14:paraId="0A79269A" w14:textId="77777777" w:rsidR="00000000" w:rsidRDefault="00C04217">
      <w:pPr>
        <w:pStyle w:val="a0"/>
        <w:rPr>
          <w:rFonts w:hint="cs"/>
          <w:rtl/>
        </w:rPr>
      </w:pPr>
      <w:r>
        <w:rPr>
          <w:rFonts w:hint="cs"/>
          <w:rtl/>
        </w:rPr>
        <w:t>ברשות יושב-ראש הכנסת, הנני מתכבד להודיע, כי הונחה על שולחן הכנסת - לקריאה שנייה ול</w:t>
      </w:r>
      <w:r>
        <w:rPr>
          <w:rFonts w:hint="cs"/>
          <w:rtl/>
        </w:rPr>
        <w:t>קריאה שלישית: הצעת חוק חובת המכרזים (תיקון מס' 17), התשס"ה-2005, שהחזירה ועדת החוקה, חוק ומשפט, לאחר דיון חוזר לפי סעיף 127 לתקנון. תודה.</w:t>
      </w:r>
    </w:p>
    <w:p w14:paraId="64CAA980" w14:textId="77777777" w:rsidR="00000000" w:rsidRDefault="00C04217">
      <w:pPr>
        <w:pStyle w:val="a0"/>
        <w:ind w:firstLine="0"/>
        <w:rPr>
          <w:rFonts w:hint="cs"/>
          <w:rtl/>
        </w:rPr>
      </w:pPr>
    </w:p>
    <w:p w14:paraId="4DD57F3F" w14:textId="77777777" w:rsidR="00000000" w:rsidRDefault="00C04217">
      <w:pPr>
        <w:pStyle w:val="af1"/>
        <w:rPr>
          <w:rtl/>
        </w:rPr>
      </w:pPr>
      <w:r>
        <w:rPr>
          <w:rFonts w:hint="eastAsia"/>
          <w:rtl/>
        </w:rPr>
        <w:t>היו</w:t>
      </w:r>
      <w:r>
        <w:rPr>
          <w:rtl/>
        </w:rPr>
        <w:t>"ר ראובן ריבלין:</w:t>
      </w:r>
    </w:p>
    <w:p w14:paraId="127F755F" w14:textId="77777777" w:rsidR="00000000" w:rsidRDefault="00C04217">
      <w:pPr>
        <w:pStyle w:val="a0"/>
        <w:rPr>
          <w:rFonts w:hint="cs"/>
          <w:rtl/>
        </w:rPr>
      </w:pPr>
    </w:p>
    <w:p w14:paraId="3EC67D0D" w14:textId="77777777" w:rsidR="00000000" w:rsidRDefault="00C04217">
      <w:pPr>
        <w:pStyle w:val="a0"/>
        <w:rPr>
          <w:rFonts w:hint="cs"/>
          <w:rtl/>
        </w:rPr>
      </w:pPr>
      <w:r>
        <w:rPr>
          <w:rFonts w:hint="cs"/>
          <w:rtl/>
        </w:rPr>
        <w:t>האם יושב-ראש הוועדה מבקש להציג את זה או מבקש להצביע?</w:t>
      </w:r>
    </w:p>
    <w:p w14:paraId="5FB836C2" w14:textId="77777777" w:rsidR="00000000" w:rsidRDefault="00C04217">
      <w:pPr>
        <w:pStyle w:val="a0"/>
        <w:rPr>
          <w:rFonts w:hint="cs"/>
          <w:rtl/>
        </w:rPr>
      </w:pPr>
    </w:p>
    <w:p w14:paraId="3919A4EA" w14:textId="77777777" w:rsidR="00000000" w:rsidRDefault="00C04217">
      <w:pPr>
        <w:pStyle w:val="af0"/>
        <w:rPr>
          <w:rtl/>
        </w:rPr>
      </w:pPr>
      <w:r>
        <w:rPr>
          <w:rFonts w:hint="eastAsia"/>
          <w:rtl/>
        </w:rPr>
        <w:t>סגן</w:t>
      </w:r>
      <w:r>
        <w:rPr>
          <w:rtl/>
        </w:rPr>
        <w:t xml:space="preserve"> מזכיר הכנסת דוד לב:</w:t>
      </w:r>
    </w:p>
    <w:p w14:paraId="27D88930" w14:textId="77777777" w:rsidR="00000000" w:rsidRDefault="00C04217">
      <w:pPr>
        <w:pStyle w:val="a0"/>
        <w:rPr>
          <w:rFonts w:hint="cs"/>
          <w:rtl/>
        </w:rPr>
      </w:pPr>
    </w:p>
    <w:p w14:paraId="3913CAA8" w14:textId="77777777" w:rsidR="00000000" w:rsidRDefault="00C04217">
      <w:pPr>
        <w:pStyle w:val="a0"/>
        <w:rPr>
          <w:rFonts w:hint="cs"/>
          <w:rtl/>
        </w:rPr>
      </w:pPr>
      <w:r>
        <w:rPr>
          <w:rFonts w:hint="cs"/>
          <w:rtl/>
        </w:rPr>
        <w:t>אני אבדוק את זה.</w:t>
      </w:r>
    </w:p>
    <w:p w14:paraId="47526F2A" w14:textId="77777777" w:rsidR="00000000" w:rsidRDefault="00C04217">
      <w:pPr>
        <w:pStyle w:val="a0"/>
        <w:ind w:firstLine="0"/>
        <w:rPr>
          <w:rFonts w:hint="cs"/>
          <w:rtl/>
        </w:rPr>
      </w:pPr>
    </w:p>
    <w:p w14:paraId="407F79D2" w14:textId="77777777" w:rsidR="00000000" w:rsidRDefault="00C04217">
      <w:pPr>
        <w:pStyle w:val="af1"/>
        <w:rPr>
          <w:rtl/>
        </w:rPr>
      </w:pPr>
      <w:r>
        <w:rPr>
          <w:rFonts w:hint="eastAsia"/>
          <w:rtl/>
        </w:rPr>
        <w:t>היו</w:t>
      </w:r>
      <w:r>
        <w:rPr>
          <w:rtl/>
        </w:rPr>
        <w:t>"ר ראובן ריבלין:</w:t>
      </w:r>
    </w:p>
    <w:p w14:paraId="757145C7" w14:textId="77777777" w:rsidR="00000000" w:rsidRDefault="00C04217">
      <w:pPr>
        <w:pStyle w:val="a0"/>
        <w:rPr>
          <w:rFonts w:hint="cs"/>
          <w:rtl/>
        </w:rPr>
      </w:pPr>
    </w:p>
    <w:p w14:paraId="158ED0FE" w14:textId="77777777" w:rsidR="00000000" w:rsidRDefault="00C04217">
      <w:pPr>
        <w:pStyle w:val="a0"/>
        <w:rPr>
          <w:rFonts w:hint="cs"/>
          <w:rtl/>
        </w:rPr>
      </w:pPr>
      <w:r>
        <w:rPr>
          <w:rFonts w:hint="cs"/>
          <w:rtl/>
        </w:rPr>
        <w:t>הוא מסתכן. אני לא יודע איך יצביעו החברים, אף שזה חוק נטול פוליטיקה, אבל זה לא תפקיד האופוזיציה ליישם את החלטות הממשלה. חוץ מחברת הכנסת בלומנטל וממני. יש אנשים.</w:t>
      </w:r>
    </w:p>
    <w:p w14:paraId="22F450C1" w14:textId="77777777" w:rsidR="00000000" w:rsidRDefault="00C04217">
      <w:pPr>
        <w:pStyle w:val="a2"/>
        <w:rPr>
          <w:rFonts w:hint="cs"/>
          <w:rtl/>
          <w:lang w:eastAsia="he-IL"/>
        </w:rPr>
      </w:pPr>
    </w:p>
    <w:p w14:paraId="11CAC399" w14:textId="77777777" w:rsidR="00000000" w:rsidRDefault="00C04217">
      <w:pPr>
        <w:pStyle w:val="a2"/>
        <w:rPr>
          <w:rtl/>
          <w:lang w:eastAsia="he-IL"/>
        </w:rPr>
      </w:pPr>
    </w:p>
    <w:p w14:paraId="2ABE8300" w14:textId="77777777" w:rsidR="00000000" w:rsidRDefault="00C04217">
      <w:pPr>
        <w:pStyle w:val="a2"/>
        <w:rPr>
          <w:rFonts w:hint="cs"/>
          <w:sz w:val="22"/>
          <w:rtl/>
        </w:rPr>
      </w:pPr>
      <w:bookmarkStart w:id="147" w:name="CS119856FI0119856T21_09_2005_14_30_45"/>
      <w:bookmarkStart w:id="148" w:name="_Toc115091783"/>
      <w:bookmarkEnd w:id="147"/>
      <w:r>
        <w:rPr>
          <w:sz w:val="22"/>
          <w:rtl/>
        </w:rPr>
        <w:t xml:space="preserve">דוח </w:t>
      </w:r>
      <w:r>
        <w:rPr>
          <w:rFonts w:hint="cs"/>
          <w:sz w:val="22"/>
          <w:rtl/>
        </w:rPr>
        <w:t>ה</w:t>
      </w:r>
      <w:r>
        <w:rPr>
          <w:sz w:val="22"/>
          <w:rtl/>
        </w:rPr>
        <w:t>מחלק</w:t>
      </w:r>
      <w:r>
        <w:rPr>
          <w:rFonts w:hint="cs"/>
          <w:sz w:val="22"/>
          <w:rtl/>
        </w:rPr>
        <w:t>ה</w:t>
      </w:r>
      <w:r>
        <w:rPr>
          <w:sz w:val="22"/>
          <w:rtl/>
        </w:rPr>
        <w:t xml:space="preserve"> </w:t>
      </w:r>
      <w:r>
        <w:rPr>
          <w:rFonts w:hint="cs"/>
          <w:sz w:val="22"/>
          <w:rtl/>
        </w:rPr>
        <w:t>ל</w:t>
      </w:r>
      <w:r>
        <w:rPr>
          <w:sz w:val="22"/>
          <w:rtl/>
        </w:rPr>
        <w:t>חקירות שוטרים</w:t>
      </w:r>
      <w:bookmarkEnd w:id="148"/>
      <w:r>
        <w:rPr>
          <w:sz w:val="22"/>
          <w:rtl/>
        </w:rPr>
        <w:t xml:space="preserve"> </w:t>
      </w:r>
    </w:p>
    <w:p w14:paraId="69B4563D" w14:textId="77777777" w:rsidR="00000000" w:rsidRDefault="00C04217">
      <w:pPr>
        <w:pStyle w:val="a0"/>
        <w:rPr>
          <w:rFonts w:hint="cs"/>
          <w:rtl/>
        </w:rPr>
      </w:pPr>
    </w:p>
    <w:p w14:paraId="465D47B0" w14:textId="77777777" w:rsidR="00000000" w:rsidRDefault="00C04217">
      <w:pPr>
        <w:pStyle w:val="af1"/>
        <w:rPr>
          <w:rtl/>
        </w:rPr>
      </w:pPr>
      <w:bookmarkStart w:id="149" w:name="CS119856FI0119856T21_09_2005_14_31_00"/>
      <w:bookmarkEnd w:id="149"/>
      <w:r>
        <w:rPr>
          <w:rtl/>
        </w:rPr>
        <w:t>היו"ר ראובן ריבלין:</w:t>
      </w:r>
    </w:p>
    <w:p w14:paraId="03940980" w14:textId="77777777" w:rsidR="00000000" w:rsidRDefault="00C04217">
      <w:pPr>
        <w:pStyle w:val="a0"/>
        <w:rPr>
          <w:rtl/>
        </w:rPr>
      </w:pPr>
    </w:p>
    <w:p w14:paraId="613D2FD1" w14:textId="77777777" w:rsidR="00000000" w:rsidRDefault="00C04217">
      <w:pPr>
        <w:pStyle w:val="a0"/>
        <w:rPr>
          <w:rFonts w:hint="cs"/>
          <w:rtl/>
        </w:rPr>
      </w:pPr>
      <w:bookmarkStart w:id="150" w:name="CS119856FI0119856T21_09_2005_14_30_35"/>
      <w:bookmarkEnd w:id="150"/>
      <w:r>
        <w:rPr>
          <w:rFonts w:hint="cs"/>
          <w:rtl/>
        </w:rPr>
        <w:t>רבותי חברי הכנסת, אנחנו</w:t>
      </w:r>
      <w:r>
        <w:rPr>
          <w:rFonts w:hint="cs"/>
          <w:rtl/>
        </w:rPr>
        <w:t xml:space="preserve"> עוברים לדיון האחרון שעל סדר-היום, למעט הצעת חוק חובת המכרזים.  לדיון יש שני מציעים, שהם חבר הכנסת מודי זנדברג וחברת הכנסת זהבה גלאון. אני אאפשר גם לשלושת נציגי הסיעות הערביות לשאת את דברם בעניין זה, לא באותה מידה. נעשה זאת כך: הראשון יהיה חבר הכנסת זנדברג</w:t>
      </w:r>
      <w:r>
        <w:rPr>
          <w:rFonts w:hint="cs"/>
          <w:rtl/>
        </w:rPr>
        <w:t xml:space="preserve">. אחריו </w:t>
      </w:r>
      <w:r>
        <w:rPr>
          <w:rtl/>
        </w:rPr>
        <w:t>–</w:t>
      </w:r>
      <w:r>
        <w:rPr>
          <w:rFonts w:hint="cs"/>
          <w:rtl/>
        </w:rPr>
        <w:t xml:space="preserve"> דובר המפלגה הגדולה ביותר, חבר הכנסת ברכה, ואחריו - חברת הכנסת זהבה גלאון. זנדברג - עשר דקות, ברכה - חמש דקות, גלאון - עשר דקות. חמש דקות - חבר הכנסת זחאלקה וחמש דקות - חבר הכנסת דהאמשה. לאחר מכן, תשיב שרת המשפטים. חבר הכנסת זנדברג, האם אדוני מוכן</w:t>
      </w:r>
      <w:r>
        <w:rPr>
          <w:rFonts w:hint="cs"/>
          <w:rtl/>
        </w:rPr>
        <w:t xml:space="preserve"> לדבר בטרם שרת המשפטים הופיעה?</w:t>
      </w:r>
    </w:p>
    <w:p w14:paraId="0360473C" w14:textId="77777777" w:rsidR="00000000" w:rsidRDefault="00C04217">
      <w:pPr>
        <w:pStyle w:val="a0"/>
        <w:rPr>
          <w:rFonts w:hint="cs"/>
          <w:rtl/>
        </w:rPr>
      </w:pPr>
    </w:p>
    <w:p w14:paraId="1F998843" w14:textId="77777777" w:rsidR="00000000" w:rsidRDefault="00C04217">
      <w:pPr>
        <w:pStyle w:val="af0"/>
        <w:rPr>
          <w:rtl/>
        </w:rPr>
      </w:pPr>
      <w:r>
        <w:rPr>
          <w:rFonts w:hint="eastAsia"/>
          <w:rtl/>
        </w:rPr>
        <w:t>אליעזר</w:t>
      </w:r>
      <w:r>
        <w:rPr>
          <w:rtl/>
        </w:rPr>
        <w:t xml:space="preserve"> זנדברג (שינוי):</w:t>
      </w:r>
    </w:p>
    <w:p w14:paraId="600D4668" w14:textId="77777777" w:rsidR="00000000" w:rsidRDefault="00C04217">
      <w:pPr>
        <w:pStyle w:val="a0"/>
        <w:rPr>
          <w:rFonts w:hint="cs"/>
          <w:rtl/>
        </w:rPr>
      </w:pPr>
    </w:p>
    <w:p w14:paraId="7852FC56" w14:textId="77777777" w:rsidR="00000000" w:rsidRDefault="00C04217">
      <w:pPr>
        <w:pStyle w:val="a0"/>
        <w:rPr>
          <w:rFonts w:hint="cs"/>
          <w:rtl/>
        </w:rPr>
      </w:pPr>
      <w:r>
        <w:rPr>
          <w:rFonts w:hint="cs"/>
          <w:rtl/>
        </w:rPr>
        <w:t>כן.</w:t>
      </w:r>
    </w:p>
    <w:p w14:paraId="22A77969" w14:textId="77777777" w:rsidR="00000000" w:rsidRDefault="00C04217">
      <w:pPr>
        <w:pStyle w:val="a0"/>
        <w:rPr>
          <w:rFonts w:hint="cs"/>
          <w:rtl/>
        </w:rPr>
      </w:pPr>
    </w:p>
    <w:p w14:paraId="0DE988E4" w14:textId="77777777" w:rsidR="00000000" w:rsidRDefault="00C04217">
      <w:pPr>
        <w:pStyle w:val="af1"/>
        <w:rPr>
          <w:rtl/>
        </w:rPr>
      </w:pPr>
      <w:r>
        <w:rPr>
          <w:rFonts w:hint="eastAsia"/>
          <w:rtl/>
        </w:rPr>
        <w:t>היו</w:t>
      </w:r>
      <w:r>
        <w:rPr>
          <w:rtl/>
        </w:rPr>
        <w:t>"ר ראובן ריבלין:</w:t>
      </w:r>
    </w:p>
    <w:p w14:paraId="53353AD7" w14:textId="77777777" w:rsidR="00000000" w:rsidRDefault="00C04217">
      <w:pPr>
        <w:pStyle w:val="a0"/>
        <w:rPr>
          <w:rFonts w:hint="cs"/>
          <w:rtl/>
        </w:rPr>
      </w:pPr>
    </w:p>
    <w:p w14:paraId="3C1F23CC" w14:textId="77777777" w:rsidR="00000000" w:rsidRDefault="00C04217">
      <w:pPr>
        <w:pStyle w:val="a0"/>
        <w:rPr>
          <w:rFonts w:hint="cs"/>
          <w:rtl/>
        </w:rPr>
      </w:pPr>
      <w:r>
        <w:rPr>
          <w:rFonts w:hint="cs"/>
          <w:rtl/>
        </w:rPr>
        <w:t>הנה היא באה. אם יאמרו לי ששרת המשפטים פה, חזקה עליה שתהיה פה.</w:t>
      </w:r>
    </w:p>
    <w:p w14:paraId="11AD0CD9" w14:textId="77777777" w:rsidR="00000000" w:rsidRDefault="00C04217">
      <w:pPr>
        <w:pStyle w:val="a0"/>
        <w:rPr>
          <w:rFonts w:hint="cs"/>
          <w:rtl/>
        </w:rPr>
      </w:pPr>
    </w:p>
    <w:p w14:paraId="36D29C1A" w14:textId="77777777" w:rsidR="00000000" w:rsidRDefault="00C04217">
      <w:pPr>
        <w:pStyle w:val="a"/>
        <w:rPr>
          <w:rtl/>
        </w:rPr>
      </w:pPr>
      <w:bookmarkStart w:id="151" w:name="FS000000128T21_09_2005_14_02_00C"/>
      <w:bookmarkStart w:id="152" w:name="FS000000567T21_09_2005_14_02_11"/>
      <w:bookmarkStart w:id="153" w:name="_Toc115091784"/>
      <w:bookmarkEnd w:id="151"/>
      <w:bookmarkEnd w:id="152"/>
      <w:r>
        <w:rPr>
          <w:rFonts w:hint="eastAsia"/>
          <w:rtl/>
        </w:rPr>
        <w:t>אליעזר</w:t>
      </w:r>
      <w:r>
        <w:rPr>
          <w:rtl/>
        </w:rPr>
        <w:t xml:space="preserve"> זנדברג (שינוי):</w:t>
      </w:r>
      <w:bookmarkEnd w:id="153"/>
    </w:p>
    <w:p w14:paraId="48BB5EEC" w14:textId="77777777" w:rsidR="00000000" w:rsidRDefault="00C04217">
      <w:pPr>
        <w:pStyle w:val="a0"/>
        <w:rPr>
          <w:rFonts w:hint="cs"/>
          <w:rtl/>
        </w:rPr>
      </w:pPr>
    </w:p>
    <w:p w14:paraId="57355687" w14:textId="77777777" w:rsidR="00000000" w:rsidRDefault="00C04217">
      <w:pPr>
        <w:pStyle w:val="a0"/>
        <w:rPr>
          <w:rFonts w:hint="cs"/>
          <w:rtl/>
        </w:rPr>
      </w:pPr>
      <w:r>
        <w:rPr>
          <w:rFonts w:hint="cs"/>
          <w:rtl/>
        </w:rPr>
        <w:t>אדוני היושב-ראש, גברתי שרת המשפטים, אני אקצר קצת, ואולי על-ידי זה כל אחד יוכל להשתתף בד</w:t>
      </w:r>
      <w:r>
        <w:rPr>
          <w:rFonts w:hint="cs"/>
          <w:rtl/>
        </w:rPr>
        <w:t>יון, כי אני חושב שהדיון חשוב מאוד ואני מברך את אדוני. לדעתי זה הדבר הנכון לעשותו.</w:t>
      </w:r>
    </w:p>
    <w:p w14:paraId="34456E3B" w14:textId="77777777" w:rsidR="00000000" w:rsidRDefault="00C04217">
      <w:pPr>
        <w:pStyle w:val="a0"/>
        <w:rPr>
          <w:rFonts w:hint="cs"/>
          <w:rtl/>
        </w:rPr>
      </w:pPr>
    </w:p>
    <w:p w14:paraId="66A2AA91" w14:textId="77777777" w:rsidR="00000000" w:rsidRDefault="00C04217">
      <w:pPr>
        <w:pStyle w:val="a0"/>
        <w:rPr>
          <w:rFonts w:hint="cs"/>
          <w:rtl/>
        </w:rPr>
      </w:pPr>
      <w:r>
        <w:rPr>
          <w:rFonts w:hint="cs"/>
          <w:rtl/>
        </w:rPr>
        <w:t>אדוני היושב-ראש, אני חושב שאם נלך אחורה וניזכר בהשתלשלות העניינים, אנחנו רואים שעוד מהלך שלומיאלי של ממשלת ברק מוביל אותנו גם היום לעוד תסבוכת אחת. קשה להאמין כמה תסבוכות, צ</w:t>
      </w:r>
      <w:r>
        <w:rPr>
          <w:rFonts w:hint="cs"/>
          <w:rtl/>
        </w:rPr>
        <w:t>רות ובעיות הממשלה הזאת יצרה וייצרה במהלך פרק הזמן הקצר שהיא כיהנה. כמה דברים קשים וכמה צרות, אנחנו נאלצים להתמודד אתם גם היום בגין פעולתה של ממשלה שכבר מזמן עברה מן העולם ואולי חלק מהציבור אפילו שכח שהיתה שם.</w:t>
      </w:r>
    </w:p>
    <w:p w14:paraId="0976746A" w14:textId="77777777" w:rsidR="00000000" w:rsidRDefault="00C04217">
      <w:pPr>
        <w:pStyle w:val="a0"/>
        <w:rPr>
          <w:rFonts w:hint="cs"/>
          <w:rtl/>
        </w:rPr>
      </w:pPr>
    </w:p>
    <w:p w14:paraId="205CC407" w14:textId="77777777" w:rsidR="00000000" w:rsidRDefault="00C04217">
      <w:pPr>
        <w:pStyle w:val="a0"/>
        <w:rPr>
          <w:rFonts w:hint="cs"/>
          <w:rtl/>
        </w:rPr>
      </w:pPr>
      <w:r>
        <w:rPr>
          <w:rFonts w:hint="cs"/>
          <w:rtl/>
        </w:rPr>
        <w:t>אני ביקשתי לעלות כאן ולדבר, מכיוון שאני חרד לת</w:t>
      </w:r>
      <w:r>
        <w:rPr>
          <w:rFonts w:hint="cs"/>
          <w:rtl/>
        </w:rPr>
        <w:t xml:space="preserve">הליך שקורה לנגד עינינו בכל מה שנוגע לתגובות הציבוריות על המסקנות של מח"ש. אני רוצה להתחיל מהנקודה שבה אני מבין ביקורת שקיימת על דברים שהתנהלו. יש כאלה שחושבים שמח"ש לא מתפקדת כהלכה. שמעתי היום בדרכי לכאן ביקורת על כל מיני דברים אחרים שקורים במח"ש. יש כאלה </w:t>
      </w:r>
      <w:r>
        <w:rPr>
          <w:rFonts w:hint="cs"/>
          <w:rtl/>
        </w:rPr>
        <w:t xml:space="preserve">שחושבים שהליך החקירה היה צריך להתנהל אחרת. הדואליות הזאת של ועדת החקירה בראשות השופט אור והפעילות של מח"ש באותו זמן, במקביל, כל הדברים האלה היו בעיות רציניות שצריך אולי לטפל בהן במקום אחר. </w:t>
      </w:r>
    </w:p>
    <w:p w14:paraId="21D8F8E4" w14:textId="77777777" w:rsidR="00000000" w:rsidRDefault="00C04217">
      <w:pPr>
        <w:pStyle w:val="a0"/>
        <w:ind w:firstLine="0"/>
        <w:rPr>
          <w:rFonts w:hint="cs"/>
          <w:rtl/>
        </w:rPr>
      </w:pPr>
    </w:p>
    <w:p w14:paraId="1BD10D16" w14:textId="77777777" w:rsidR="00000000" w:rsidRDefault="00C04217">
      <w:pPr>
        <w:pStyle w:val="a0"/>
        <w:rPr>
          <w:rFonts w:hint="cs"/>
          <w:rtl/>
        </w:rPr>
      </w:pPr>
      <w:r>
        <w:rPr>
          <w:rFonts w:hint="cs"/>
          <w:rtl/>
        </w:rPr>
        <w:t xml:space="preserve">אבל אני מבקש לזעוק כאן את אותה זעקה שרק היום היועץ המשפטי השמיע. </w:t>
      </w:r>
      <w:r>
        <w:rPr>
          <w:rFonts w:hint="cs"/>
          <w:rtl/>
        </w:rPr>
        <w:t xml:space="preserve">רבותי, מה עם שלטון החוק במדינת ישראל במובן המאוד פשוט </w:t>
      </w:r>
      <w:r>
        <w:rPr>
          <w:rFonts w:hint="eastAsia"/>
          <w:rtl/>
        </w:rPr>
        <w:t>–</w:t>
      </w:r>
      <w:r>
        <w:rPr>
          <w:rFonts w:hint="cs"/>
          <w:rtl/>
        </w:rPr>
        <w:t xml:space="preserve"> שמעמידים לדין כשיש ראיות? האם אנחנו נמצאים במדינה שבה אנחנו מצפים שהחוקרים - - - </w:t>
      </w:r>
    </w:p>
    <w:p w14:paraId="3DEFB8B1" w14:textId="77777777" w:rsidR="00000000" w:rsidRDefault="00C04217">
      <w:pPr>
        <w:pStyle w:val="a0"/>
        <w:rPr>
          <w:rFonts w:hint="cs"/>
          <w:rtl/>
        </w:rPr>
      </w:pPr>
    </w:p>
    <w:p w14:paraId="308D44E1" w14:textId="77777777" w:rsidR="00000000" w:rsidRDefault="00C04217">
      <w:pPr>
        <w:pStyle w:val="af0"/>
        <w:rPr>
          <w:rtl/>
        </w:rPr>
      </w:pPr>
      <w:r>
        <w:rPr>
          <w:rFonts w:hint="eastAsia"/>
          <w:rtl/>
        </w:rPr>
        <w:t>טלב</w:t>
      </w:r>
      <w:r>
        <w:rPr>
          <w:rtl/>
        </w:rPr>
        <w:t xml:space="preserve"> אלסאנע (רע"ם):</w:t>
      </w:r>
    </w:p>
    <w:p w14:paraId="369838C4" w14:textId="77777777" w:rsidR="00000000" w:rsidRDefault="00C04217">
      <w:pPr>
        <w:pStyle w:val="a0"/>
        <w:rPr>
          <w:rFonts w:hint="cs"/>
          <w:rtl/>
        </w:rPr>
      </w:pPr>
    </w:p>
    <w:p w14:paraId="08C6868E" w14:textId="77777777" w:rsidR="00000000" w:rsidRDefault="00C04217">
      <w:pPr>
        <w:pStyle w:val="a0"/>
        <w:rPr>
          <w:rFonts w:hint="cs"/>
          <w:rtl/>
        </w:rPr>
      </w:pPr>
      <w:r>
        <w:rPr>
          <w:rFonts w:hint="cs"/>
          <w:rtl/>
        </w:rPr>
        <w:t xml:space="preserve">גם אם התוצאות היו הפוכות הוא היה מדבר בצורה הזאת? </w:t>
      </w:r>
    </w:p>
    <w:p w14:paraId="4324B6C6" w14:textId="77777777" w:rsidR="00000000" w:rsidRDefault="00C04217">
      <w:pPr>
        <w:pStyle w:val="a0"/>
        <w:rPr>
          <w:rFonts w:hint="cs"/>
          <w:rtl/>
        </w:rPr>
      </w:pPr>
    </w:p>
    <w:p w14:paraId="7284A4D1" w14:textId="77777777" w:rsidR="00000000" w:rsidRDefault="00C04217">
      <w:pPr>
        <w:pStyle w:val="-"/>
        <w:rPr>
          <w:rtl/>
        </w:rPr>
      </w:pPr>
      <w:bookmarkStart w:id="154" w:name="FS000000567T21_09_2005_14_31_33C"/>
      <w:bookmarkEnd w:id="154"/>
      <w:r>
        <w:rPr>
          <w:rFonts w:hint="eastAsia"/>
          <w:rtl/>
        </w:rPr>
        <w:t>אליעזר</w:t>
      </w:r>
      <w:r>
        <w:rPr>
          <w:rtl/>
        </w:rPr>
        <w:t xml:space="preserve"> זנדברג (שינוי):</w:t>
      </w:r>
    </w:p>
    <w:p w14:paraId="65B3CC6D" w14:textId="77777777" w:rsidR="00000000" w:rsidRDefault="00C04217">
      <w:pPr>
        <w:pStyle w:val="a0"/>
        <w:rPr>
          <w:rFonts w:hint="cs"/>
          <w:rtl/>
        </w:rPr>
      </w:pPr>
    </w:p>
    <w:p w14:paraId="3DB65E05" w14:textId="77777777" w:rsidR="00000000" w:rsidRDefault="00C04217">
      <w:pPr>
        <w:pStyle w:val="a0"/>
        <w:rPr>
          <w:rFonts w:hint="cs"/>
          <w:rtl/>
        </w:rPr>
      </w:pPr>
      <w:r>
        <w:rPr>
          <w:rFonts w:hint="cs"/>
          <w:rtl/>
        </w:rPr>
        <w:t xml:space="preserve">כן. </w:t>
      </w:r>
    </w:p>
    <w:p w14:paraId="1841B94A" w14:textId="77777777" w:rsidR="00000000" w:rsidRDefault="00C04217">
      <w:pPr>
        <w:pStyle w:val="a0"/>
        <w:rPr>
          <w:rFonts w:hint="cs"/>
          <w:rtl/>
        </w:rPr>
      </w:pPr>
    </w:p>
    <w:p w14:paraId="2C6E0CB3" w14:textId="77777777" w:rsidR="00000000" w:rsidRDefault="00C04217">
      <w:pPr>
        <w:pStyle w:val="af0"/>
        <w:rPr>
          <w:rtl/>
        </w:rPr>
      </w:pPr>
      <w:r>
        <w:rPr>
          <w:rFonts w:hint="eastAsia"/>
          <w:rtl/>
        </w:rPr>
        <w:t>טלב</w:t>
      </w:r>
      <w:r>
        <w:rPr>
          <w:rtl/>
        </w:rPr>
        <w:t xml:space="preserve"> אלסאנע (רע"</w:t>
      </w:r>
      <w:r>
        <w:rPr>
          <w:rtl/>
        </w:rPr>
        <w:t>ם):</w:t>
      </w:r>
    </w:p>
    <w:p w14:paraId="14E9E714" w14:textId="77777777" w:rsidR="00000000" w:rsidRDefault="00C04217">
      <w:pPr>
        <w:pStyle w:val="a0"/>
        <w:rPr>
          <w:rFonts w:hint="cs"/>
          <w:rtl/>
        </w:rPr>
      </w:pPr>
    </w:p>
    <w:p w14:paraId="6C5298A5" w14:textId="77777777" w:rsidR="00000000" w:rsidRDefault="00C04217">
      <w:pPr>
        <w:pStyle w:val="a0"/>
        <w:rPr>
          <w:rFonts w:hint="cs"/>
          <w:rtl/>
        </w:rPr>
      </w:pPr>
      <w:r>
        <w:rPr>
          <w:rFonts w:hint="cs"/>
          <w:rtl/>
        </w:rPr>
        <w:t>מה זאת אומרת "אין ראיות"? יש גופות, אלה לא ראיות?</w:t>
      </w:r>
    </w:p>
    <w:p w14:paraId="37B6DC7E" w14:textId="77777777" w:rsidR="00000000" w:rsidRDefault="00C04217">
      <w:pPr>
        <w:pStyle w:val="a0"/>
        <w:rPr>
          <w:rFonts w:hint="cs"/>
          <w:rtl/>
        </w:rPr>
      </w:pPr>
    </w:p>
    <w:p w14:paraId="7D358CA3" w14:textId="77777777" w:rsidR="00000000" w:rsidRDefault="00C04217">
      <w:pPr>
        <w:pStyle w:val="af1"/>
        <w:rPr>
          <w:rtl/>
        </w:rPr>
      </w:pPr>
      <w:bookmarkStart w:id="155" w:name="FS000000567T21_09_2005_14_31_15"/>
      <w:bookmarkEnd w:id="155"/>
      <w:r>
        <w:rPr>
          <w:rFonts w:hint="eastAsia"/>
          <w:rtl/>
        </w:rPr>
        <w:t>היו</w:t>
      </w:r>
      <w:r>
        <w:rPr>
          <w:rtl/>
        </w:rPr>
        <w:t>"ר ראובן ריבלין:</w:t>
      </w:r>
    </w:p>
    <w:p w14:paraId="0A613245" w14:textId="77777777" w:rsidR="00000000" w:rsidRDefault="00C04217">
      <w:pPr>
        <w:pStyle w:val="a0"/>
        <w:rPr>
          <w:rFonts w:hint="cs"/>
          <w:rtl/>
        </w:rPr>
      </w:pPr>
    </w:p>
    <w:p w14:paraId="4DD227A7" w14:textId="77777777" w:rsidR="00000000" w:rsidRDefault="00C04217">
      <w:pPr>
        <w:pStyle w:val="a0"/>
        <w:rPr>
          <w:rFonts w:hint="cs"/>
          <w:rtl/>
        </w:rPr>
      </w:pPr>
      <w:r>
        <w:rPr>
          <w:rFonts w:hint="cs"/>
          <w:rtl/>
        </w:rPr>
        <w:t xml:space="preserve">חבר הכנסת טלב אלסאנע, הואיל ובכנסת אני יושב, וידעתי שיהיו הרבה קריאות ביניים אם לא תהיה זכות הבעת הדעה, קבעתי - - </w:t>
      </w:r>
    </w:p>
    <w:p w14:paraId="1248206A" w14:textId="77777777" w:rsidR="00000000" w:rsidRDefault="00C04217">
      <w:pPr>
        <w:pStyle w:val="a0"/>
        <w:rPr>
          <w:rFonts w:hint="cs"/>
          <w:rtl/>
        </w:rPr>
      </w:pPr>
    </w:p>
    <w:p w14:paraId="741047D0" w14:textId="77777777" w:rsidR="00000000" w:rsidRDefault="00C04217">
      <w:pPr>
        <w:pStyle w:val="af0"/>
        <w:rPr>
          <w:rtl/>
        </w:rPr>
      </w:pPr>
      <w:r>
        <w:rPr>
          <w:rFonts w:hint="eastAsia"/>
          <w:rtl/>
        </w:rPr>
        <w:t>טלב</w:t>
      </w:r>
      <w:r>
        <w:rPr>
          <w:rtl/>
        </w:rPr>
        <w:t xml:space="preserve"> אלסאנע (רע"ם):</w:t>
      </w:r>
    </w:p>
    <w:p w14:paraId="2F9FF771" w14:textId="77777777" w:rsidR="00000000" w:rsidRDefault="00C04217">
      <w:pPr>
        <w:pStyle w:val="a0"/>
        <w:rPr>
          <w:rFonts w:hint="cs"/>
          <w:rtl/>
        </w:rPr>
      </w:pPr>
    </w:p>
    <w:p w14:paraId="26E46DB6" w14:textId="77777777" w:rsidR="00000000" w:rsidRDefault="00C04217">
      <w:pPr>
        <w:pStyle w:val="a0"/>
        <w:rPr>
          <w:rFonts w:hint="cs"/>
          <w:rtl/>
        </w:rPr>
      </w:pPr>
      <w:r>
        <w:rPr>
          <w:rFonts w:hint="cs"/>
          <w:rtl/>
        </w:rPr>
        <w:t xml:space="preserve">שאלה אחת: אם המקרה היה הפוך, ובצד היהודי - </w:t>
      </w:r>
      <w:r>
        <w:rPr>
          <w:rFonts w:hint="cs"/>
          <w:rtl/>
        </w:rPr>
        <w:t xml:space="preserve">- - </w:t>
      </w:r>
    </w:p>
    <w:p w14:paraId="2451B9C8" w14:textId="77777777" w:rsidR="00000000" w:rsidRDefault="00C04217">
      <w:pPr>
        <w:pStyle w:val="a0"/>
        <w:rPr>
          <w:rFonts w:hint="cs"/>
          <w:rtl/>
        </w:rPr>
      </w:pPr>
    </w:p>
    <w:p w14:paraId="6E50FF40" w14:textId="77777777" w:rsidR="00000000" w:rsidRDefault="00C04217">
      <w:pPr>
        <w:pStyle w:val="af1"/>
        <w:rPr>
          <w:rtl/>
        </w:rPr>
      </w:pPr>
      <w:r>
        <w:rPr>
          <w:rFonts w:hint="eastAsia"/>
          <w:rtl/>
        </w:rPr>
        <w:t>היו</w:t>
      </w:r>
      <w:r>
        <w:rPr>
          <w:rtl/>
        </w:rPr>
        <w:t>"ר ראובן ריבלין:</w:t>
      </w:r>
    </w:p>
    <w:p w14:paraId="345D3309" w14:textId="77777777" w:rsidR="00000000" w:rsidRDefault="00C04217">
      <w:pPr>
        <w:pStyle w:val="a0"/>
        <w:rPr>
          <w:rFonts w:hint="cs"/>
          <w:rtl/>
        </w:rPr>
      </w:pPr>
    </w:p>
    <w:p w14:paraId="767BB29D" w14:textId="77777777" w:rsidR="00000000" w:rsidRDefault="00C04217">
      <w:pPr>
        <w:pStyle w:val="a0"/>
        <w:rPr>
          <w:rFonts w:hint="cs"/>
          <w:rtl/>
        </w:rPr>
      </w:pPr>
      <w:r>
        <w:rPr>
          <w:rFonts w:hint="cs"/>
          <w:rtl/>
        </w:rPr>
        <w:t>- - חבר הכנסת אלסאנע, אל תשאל כשאני מדבר אליך. אתה קורא קריאת ביניים כשאני מדבר? הרי אני מדבר אליך, אתה קורא לי קריאת ביניים? כדי למנוע את הצורך בוויכוח בצורת חילופי דברים נתתי לכל אחת מהסיעות חמש דקות. לא נתתי פה אפליה מתקנת ולא</w:t>
      </w:r>
      <w:r>
        <w:rPr>
          <w:rFonts w:hint="cs"/>
          <w:rtl/>
        </w:rPr>
        <w:t xml:space="preserve"> כלום, אלא מכיוון שהסיעות הערביות מייצגות את הציבור הזה בצורה הישירה ביותר, אמרתי שכל אחת מהסיעות תדבר חמש דקות. לכן </w:t>
      </w:r>
      <w:r>
        <w:rPr>
          <w:rFonts w:hint="eastAsia"/>
          <w:rtl/>
        </w:rPr>
        <w:t>–</w:t>
      </w:r>
      <w:r>
        <w:rPr>
          <w:rFonts w:hint="cs"/>
          <w:rtl/>
        </w:rPr>
        <w:t xml:space="preserve"> יש לך זמן. תקרא קריאות ביניים רק לדבר שלא תאמר אחר כך או שדהאמשה לא יאמר. </w:t>
      </w:r>
    </w:p>
    <w:p w14:paraId="028022C8" w14:textId="77777777" w:rsidR="00000000" w:rsidRDefault="00C04217">
      <w:pPr>
        <w:pStyle w:val="a0"/>
        <w:rPr>
          <w:rtl/>
        </w:rPr>
      </w:pPr>
    </w:p>
    <w:p w14:paraId="08C2FBF2" w14:textId="77777777" w:rsidR="00000000" w:rsidRDefault="00C04217">
      <w:pPr>
        <w:pStyle w:val="-"/>
        <w:rPr>
          <w:rtl/>
        </w:rPr>
      </w:pPr>
      <w:bookmarkStart w:id="156" w:name="FS000000567T21_09_2005_14_05_29C"/>
      <w:bookmarkEnd w:id="156"/>
      <w:r>
        <w:rPr>
          <w:rFonts w:hint="eastAsia"/>
          <w:rtl/>
        </w:rPr>
        <w:t>אליעזר</w:t>
      </w:r>
      <w:r>
        <w:rPr>
          <w:rtl/>
        </w:rPr>
        <w:t xml:space="preserve"> זנדברג (שינוי):</w:t>
      </w:r>
    </w:p>
    <w:p w14:paraId="3B48299D" w14:textId="77777777" w:rsidR="00000000" w:rsidRDefault="00C04217">
      <w:pPr>
        <w:pStyle w:val="a0"/>
        <w:rPr>
          <w:rFonts w:hint="cs"/>
          <w:rtl/>
        </w:rPr>
      </w:pPr>
    </w:p>
    <w:p w14:paraId="5A714D6E" w14:textId="77777777" w:rsidR="00000000" w:rsidRDefault="00C04217">
      <w:pPr>
        <w:pStyle w:val="a0"/>
        <w:rPr>
          <w:rFonts w:hint="cs"/>
          <w:rtl/>
        </w:rPr>
      </w:pPr>
      <w:r>
        <w:rPr>
          <w:rFonts w:hint="cs"/>
          <w:rtl/>
        </w:rPr>
        <w:t>אדוני היושב-ראש, אסור שבמדינת ישראל מ</w:t>
      </w:r>
      <w:r>
        <w:rPr>
          <w:rFonts w:hint="cs"/>
          <w:rtl/>
        </w:rPr>
        <w:t xml:space="preserve">י שצריך לקבוע את עמדתו בשאלה אם להעמיד פלוני לדין יקבע את עמדתו על-פי מידת הלחץ הציבורי שקיים ומופעל עליו באותו זמן </w:t>
      </w:r>
      <w:r>
        <w:rPr>
          <w:rFonts w:hint="eastAsia"/>
          <w:rtl/>
        </w:rPr>
        <w:t>–</w:t>
      </w:r>
      <w:r>
        <w:rPr>
          <w:rFonts w:hint="cs"/>
          <w:rtl/>
        </w:rPr>
        <w:t xml:space="preserve"> על-פי העיתונות, על-פי הפוליטיקאים שמפעילים את הלחץ הזה. זו חבלה בבסיסה של הדמוקרטיה. </w:t>
      </w:r>
    </w:p>
    <w:p w14:paraId="47B46AF9" w14:textId="77777777" w:rsidR="00000000" w:rsidRDefault="00C04217">
      <w:pPr>
        <w:pStyle w:val="a0"/>
        <w:rPr>
          <w:rFonts w:hint="cs"/>
          <w:rtl/>
        </w:rPr>
      </w:pPr>
    </w:p>
    <w:p w14:paraId="6F78AF84" w14:textId="77777777" w:rsidR="00000000" w:rsidRDefault="00C04217">
      <w:pPr>
        <w:pStyle w:val="af0"/>
        <w:rPr>
          <w:rtl/>
        </w:rPr>
      </w:pPr>
      <w:r>
        <w:rPr>
          <w:rFonts w:hint="eastAsia"/>
          <w:rtl/>
        </w:rPr>
        <w:t>טלב</w:t>
      </w:r>
      <w:r>
        <w:rPr>
          <w:rtl/>
        </w:rPr>
        <w:t xml:space="preserve"> אלסאנע (רע"ם):</w:t>
      </w:r>
    </w:p>
    <w:p w14:paraId="03F24BB9" w14:textId="77777777" w:rsidR="00000000" w:rsidRDefault="00C04217">
      <w:pPr>
        <w:pStyle w:val="a0"/>
        <w:rPr>
          <w:rFonts w:hint="cs"/>
          <w:rtl/>
        </w:rPr>
      </w:pPr>
    </w:p>
    <w:p w14:paraId="014FB9EC" w14:textId="77777777" w:rsidR="00000000" w:rsidRDefault="00C04217">
      <w:pPr>
        <w:pStyle w:val="a0"/>
        <w:rPr>
          <w:rFonts w:hint="cs"/>
          <w:rtl/>
        </w:rPr>
      </w:pPr>
      <w:r>
        <w:rPr>
          <w:rFonts w:hint="cs"/>
          <w:rtl/>
        </w:rPr>
        <w:t>טשטוש ראיות זה דמוקרטיה?</w:t>
      </w:r>
    </w:p>
    <w:p w14:paraId="6A9C51AC" w14:textId="77777777" w:rsidR="00000000" w:rsidRDefault="00C04217">
      <w:pPr>
        <w:pStyle w:val="a0"/>
        <w:rPr>
          <w:rFonts w:hint="cs"/>
          <w:rtl/>
        </w:rPr>
      </w:pPr>
    </w:p>
    <w:p w14:paraId="09F62382" w14:textId="77777777" w:rsidR="00000000" w:rsidRDefault="00C04217">
      <w:pPr>
        <w:pStyle w:val="-"/>
        <w:rPr>
          <w:rtl/>
        </w:rPr>
      </w:pPr>
      <w:bookmarkStart w:id="157" w:name="FS000000567T21_09_2005_14_05_46C"/>
      <w:bookmarkEnd w:id="157"/>
      <w:r>
        <w:rPr>
          <w:rFonts w:hint="eastAsia"/>
          <w:rtl/>
        </w:rPr>
        <w:t>אליעז</w:t>
      </w:r>
      <w:r>
        <w:rPr>
          <w:rFonts w:hint="eastAsia"/>
          <w:rtl/>
        </w:rPr>
        <w:t>ר</w:t>
      </w:r>
      <w:r>
        <w:rPr>
          <w:rtl/>
        </w:rPr>
        <w:t xml:space="preserve"> זנדברג (שינוי):</w:t>
      </w:r>
    </w:p>
    <w:p w14:paraId="42BCE002" w14:textId="77777777" w:rsidR="00000000" w:rsidRDefault="00C04217">
      <w:pPr>
        <w:pStyle w:val="a0"/>
        <w:rPr>
          <w:rFonts w:hint="cs"/>
          <w:rtl/>
        </w:rPr>
      </w:pPr>
    </w:p>
    <w:p w14:paraId="62EA85E4" w14:textId="77777777" w:rsidR="00000000" w:rsidRDefault="00C04217">
      <w:pPr>
        <w:pStyle w:val="a0"/>
        <w:rPr>
          <w:rFonts w:hint="cs"/>
          <w:rtl/>
        </w:rPr>
      </w:pPr>
      <w:r>
        <w:rPr>
          <w:rFonts w:hint="cs"/>
          <w:rtl/>
        </w:rPr>
        <w:t xml:space="preserve">היום אנחנו עוסקים בנושא שהוא מאוד רגיש פוליטית לאנשים שמשמיעים את הדעה. גם אני חושב שהוא רגיש פוליטית, וגם אני חושב שצריך לטפל בבעיות ובסימפטומים, אבל לבוא ולומר למח"ש: לא משנה מה קורה, תמליצו להעמיד לדין; לא משנה מהן הראיות שעליהן צריך </w:t>
      </w:r>
      <w:r>
        <w:rPr>
          <w:rFonts w:hint="cs"/>
          <w:rtl/>
        </w:rPr>
        <w:t xml:space="preserve">להתבסס בסופו של דבר </w:t>
      </w:r>
      <w:r>
        <w:rPr>
          <w:rtl/>
        </w:rPr>
        <w:t>–</w:t>
      </w:r>
      <w:r>
        <w:rPr>
          <w:rFonts w:hint="cs"/>
          <w:rtl/>
        </w:rPr>
        <w:t xml:space="preserve"> התיק, כתב האישום והעמדה לדין </w:t>
      </w:r>
      <w:r>
        <w:rPr>
          <w:rtl/>
        </w:rPr>
        <w:t>–</w:t>
      </w:r>
      <w:r>
        <w:rPr>
          <w:rFonts w:hint="cs"/>
          <w:rtl/>
        </w:rPr>
        <w:t xml:space="preserve"> קודם כול להעמיד לדין, כי כך אנחנו חושבים שנכון לעשות פוליטית? מי שמע על דבר כזה? מחר בבוקר זה יעבוד נגד כל אחד מחברי הכנסת, כל אחד מאתנו יכול להגיע למצב שבו יש חקירה ותופרים תיק, כי העובדות כבר לא קובעות</w:t>
      </w:r>
      <w:r>
        <w:rPr>
          <w:rFonts w:hint="cs"/>
          <w:rtl/>
        </w:rPr>
        <w:t xml:space="preserve">, ויש כאלה שיש חקירות נגדם. </w:t>
      </w:r>
    </w:p>
    <w:p w14:paraId="5A1F5B83" w14:textId="77777777" w:rsidR="00000000" w:rsidRDefault="00C04217">
      <w:pPr>
        <w:pStyle w:val="a0"/>
        <w:rPr>
          <w:rFonts w:hint="cs"/>
          <w:rtl/>
        </w:rPr>
      </w:pPr>
      <w:r>
        <w:rPr>
          <w:rFonts w:hint="cs"/>
          <w:rtl/>
        </w:rPr>
        <w:t xml:space="preserve"> </w:t>
      </w:r>
    </w:p>
    <w:p w14:paraId="000688B6" w14:textId="77777777" w:rsidR="00000000" w:rsidRDefault="00C04217">
      <w:pPr>
        <w:pStyle w:val="af0"/>
        <w:rPr>
          <w:rtl/>
        </w:rPr>
      </w:pPr>
      <w:r>
        <w:rPr>
          <w:rFonts w:hint="eastAsia"/>
          <w:rtl/>
        </w:rPr>
        <w:t>טלב</w:t>
      </w:r>
      <w:r>
        <w:rPr>
          <w:rtl/>
        </w:rPr>
        <w:t xml:space="preserve"> אלסאנע (רע"ם):</w:t>
      </w:r>
    </w:p>
    <w:p w14:paraId="15B7529C" w14:textId="77777777" w:rsidR="00000000" w:rsidRDefault="00C04217">
      <w:pPr>
        <w:pStyle w:val="a0"/>
        <w:rPr>
          <w:rFonts w:hint="cs"/>
          <w:rtl/>
        </w:rPr>
      </w:pPr>
    </w:p>
    <w:p w14:paraId="34E8EFC2" w14:textId="77777777" w:rsidR="00000000" w:rsidRDefault="00C04217">
      <w:pPr>
        <w:pStyle w:val="a0"/>
        <w:rPr>
          <w:rFonts w:hint="cs"/>
          <w:rtl/>
        </w:rPr>
      </w:pPr>
      <w:r>
        <w:rPr>
          <w:rFonts w:hint="cs"/>
          <w:rtl/>
        </w:rPr>
        <w:t xml:space="preserve">אם הם היו עושים את תפקידם, הם היו מעמידים לדין. </w:t>
      </w:r>
    </w:p>
    <w:p w14:paraId="6742B8BD" w14:textId="77777777" w:rsidR="00000000" w:rsidRDefault="00C04217">
      <w:pPr>
        <w:pStyle w:val="a0"/>
        <w:rPr>
          <w:rFonts w:hint="cs"/>
          <w:rtl/>
        </w:rPr>
      </w:pPr>
    </w:p>
    <w:p w14:paraId="05B61B6E" w14:textId="77777777" w:rsidR="00000000" w:rsidRDefault="00C04217">
      <w:pPr>
        <w:pStyle w:val="-"/>
        <w:rPr>
          <w:rtl/>
        </w:rPr>
      </w:pPr>
      <w:bookmarkStart w:id="158" w:name="FS000000567T21_09_2005_14_06_03C"/>
      <w:bookmarkEnd w:id="158"/>
      <w:r>
        <w:rPr>
          <w:rFonts w:hint="eastAsia"/>
          <w:rtl/>
        </w:rPr>
        <w:t>אליעזר</w:t>
      </w:r>
      <w:r>
        <w:rPr>
          <w:rtl/>
        </w:rPr>
        <w:t xml:space="preserve"> זנדברג (שינוי):</w:t>
      </w:r>
    </w:p>
    <w:p w14:paraId="36470C99" w14:textId="77777777" w:rsidR="00000000" w:rsidRDefault="00C04217">
      <w:pPr>
        <w:pStyle w:val="a0"/>
        <w:rPr>
          <w:rFonts w:hint="cs"/>
          <w:rtl/>
        </w:rPr>
      </w:pPr>
    </w:p>
    <w:p w14:paraId="5EBB27EA" w14:textId="77777777" w:rsidR="00000000" w:rsidRDefault="00C04217">
      <w:pPr>
        <w:pStyle w:val="a0"/>
        <w:rPr>
          <w:rFonts w:hint="cs"/>
          <w:rtl/>
        </w:rPr>
      </w:pPr>
      <w:r>
        <w:rPr>
          <w:rFonts w:hint="cs"/>
          <w:rtl/>
        </w:rPr>
        <w:t xml:space="preserve">מחר זה יכול להגיע לכל אדם, לכל קבוצה, כל מה שהשלטון או מי שמכתיב את רוח הציבור באותו זמן </w:t>
      </w:r>
      <w:r>
        <w:rPr>
          <w:rFonts w:hint="eastAsia"/>
          <w:rtl/>
        </w:rPr>
        <w:t>–</w:t>
      </w:r>
      <w:r>
        <w:rPr>
          <w:rFonts w:hint="cs"/>
          <w:rtl/>
        </w:rPr>
        <w:t xml:space="preserve"> את דעת הקהל </w:t>
      </w:r>
      <w:r>
        <w:rPr>
          <w:rFonts w:hint="eastAsia"/>
          <w:rtl/>
        </w:rPr>
        <w:t>–</w:t>
      </w:r>
      <w:r>
        <w:rPr>
          <w:rFonts w:hint="cs"/>
          <w:rtl/>
        </w:rPr>
        <w:t xml:space="preserve"> מבקש להכתיב. זה לא יעלה על</w:t>
      </w:r>
      <w:r>
        <w:rPr>
          <w:rFonts w:hint="cs"/>
          <w:rtl/>
        </w:rPr>
        <w:t xml:space="preserve"> הדעת. אנחנו חייבים מצד אחד להגן על העיקרון ולשמור ולשמר אותו </w:t>
      </w:r>
      <w:r>
        <w:rPr>
          <w:rFonts w:hint="eastAsia"/>
          <w:rtl/>
        </w:rPr>
        <w:t>–</w:t>
      </w:r>
      <w:r>
        <w:rPr>
          <w:rFonts w:hint="cs"/>
          <w:rtl/>
        </w:rPr>
        <w:t xml:space="preserve"> רק על סמך ראיות מעמידים לדין, ומי שתפקידו להמליץ שוקל את שיקול דעתו ואומר אם יש או אין ראיות לדעתו. אנחנו מוכרחים לנתק את השפעת הרחוב, את השפעת התקשורת ואת השפעת הפוליטיקאים מההחלטה הזאת, כי א</w:t>
      </w:r>
      <w:r>
        <w:rPr>
          <w:rFonts w:hint="cs"/>
          <w:rtl/>
        </w:rPr>
        <w:t xml:space="preserve">תם לא מבינים לאן אתם מביאים את המדינה </w:t>
      </w:r>
      <w:r>
        <w:rPr>
          <w:rFonts w:hint="eastAsia"/>
          <w:rtl/>
        </w:rPr>
        <w:t>–</w:t>
      </w:r>
      <w:r>
        <w:rPr>
          <w:rFonts w:hint="cs"/>
          <w:rtl/>
        </w:rPr>
        <w:t xml:space="preserve"> זאת התמוטטות של כל המערכת הדמוקרטית. אחרי שאמרתי את כל זה, אני משוכנע שאנחנו חייבים גם לעשות את מה שצריך כדי לאחות את הקרע. זה לא בסתירה. אבל להגיד: האנשים המקצועיים האלה, שאמרו שאין מספיק ראיות לדעתם, למרות דעתם חיי</w:t>
      </w:r>
      <w:r>
        <w:rPr>
          <w:rFonts w:hint="cs"/>
          <w:rtl/>
        </w:rPr>
        <w:t xml:space="preserve">בים להמליץ להעמיד לדין או חייבים להעמיד לדין </w:t>
      </w:r>
      <w:r>
        <w:rPr>
          <w:rtl/>
        </w:rPr>
        <w:t>–</w:t>
      </w:r>
      <w:r>
        <w:rPr>
          <w:rFonts w:hint="cs"/>
          <w:rtl/>
        </w:rPr>
        <w:t xml:space="preserve"> זה הרס הדמוקרטיה ואסור שניתן לכך יד. תודה. </w:t>
      </w:r>
    </w:p>
    <w:p w14:paraId="4CF73025" w14:textId="77777777" w:rsidR="00000000" w:rsidRDefault="00C04217">
      <w:pPr>
        <w:pStyle w:val="a0"/>
        <w:rPr>
          <w:rFonts w:hint="cs"/>
          <w:rtl/>
        </w:rPr>
      </w:pPr>
    </w:p>
    <w:p w14:paraId="41FEEA1C" w14:textId="77777777" w:rsidR="00000000" w:rsidRDefault="00C04217">
      <w:pPr>
        <w:pStyle w:val="af1"/>
        <w:rPr>
          <w:rtl/>
        </w:rPr>
      </w:pPr>
      <w:r>
        <w:rPr>
          <w:rFonts w:hint="eastAsia"/>
          <w:rtl/>
        </w:rPr>
        <w:t>היו</w:t>
      </w:r>
      <w:r>
        <w:rPr>
          <w:rtl/>
        </w:rPr>
        <w:t>"ר ראובן ריבלין:</w:t>
      </w:r>
    </w:p>
    <w:p w14:paraId="6B6818E0" w14:textId="77777777" w:rsidR="00000000" w:rsidRDefault="00C04217">
      <w:pPr>
        <w:pStyle w:val="a0"/>
        <w:rPr>
          <w:rFonts w:hint="cs"/>
          <w:rtl/>
        </w:rPr>
      </w:pPr>
    </w:p>
    <w:p w14:paraId="138F2803" w14:textId="77777777" w:rsidR="00000000" w:rsidRDefault="00C04217">
      <w:pPr>
        <w:pStyle w:val="a0"/>
        <w:rPr>
          <w:rFonts w:hint="cs"/>
          <w:rtl/>
        </w:rPr>
      </w:pPr>
      <w:r>
        <w:rPr>
          <w:rFonts w:hint="cs"/>
          <w:rtl/>
        </w:rPr>
        <w:t xml:space="preserve">תודה לחבר הכנסת זנדברג. אני מזמין את חבר הכנסת מוחמד ברכה, בבקשה, אדוני. </w:t>
      </w:r>
    </w:p>
    <w:p w14:paraId="75FEBE73" w14:textId="77777777" w:rsidR="00000000" w:rsidRDefault="00C04217">
      <w:pPr>
        <w:pStyle w:val="a0"/>
        <w:rPr>
          <w:rFonts w:hint="cs"/>
          <w:rtl/>
        </w:rPr>
      </w:pPr>
    </w:p>
    <w:p w14:paraId="48DD26EE" w14:textId="77777777" w:rsidR="00000000" w:rsidRDefault="00C04217">
      <w:pPr>
        <w:pStyle w:val="a"/>
        <w:rPr>
          <w:rtl/>
        </w:rPr>
      </w:pPr>
      <w:bookmarkStart w:id="159" w:name="FS000000540T21_09_2005_14_07_28"/>
      <w:bookmarkStart w:id="160" w:name="_Toc115091785"/>
      <w:bookmarkEnd w:id="159"/>
      <w:r>
        <w:rPr>
          <w:rFonts w:hint="eastAsia"/>
          <w:rtl/>
        </w:rPr>
        <w:t>מוחמד</w:t>
      </w:r>
      <w:r>
        <w:rPr>
          <w:rtl/>
        </w:rPr>
        <w:t xml:space="preserve"> ברכה (חד"ש-תע"ל):</w:t>
      </w:r>
      <w:bookmarkEnd w:id="160"/>
    </w:p>
    <w:p w14:paraId="672B5AB1" w14:textId="77777777" w:rsidR="00000000" w:rsidRDefault="00C04217">
      <w:pPr>
        <w:pStyle w:val="a0"/>
        <w:rPr>
          <w:rFonts w:hint="cs"/>
          <w:rtl/>
        </w:rPr>
      </w:pPr>
    </w:p>
    <w:p w14:paraId="0543172A" w14:textId="77777777" w:rsidR="00000000" w:rsidRDefault="00C04217">
      <w:pPr>
        <w:pStyle w:val="a0"/>
        <w:rPr>
          <w:rFonts w:hint="cs"/>
          <w:rtl/>
        </w:rPr>
      </w:pPr>
      <w:r>
        <w:rPr>
          <w:rFonts w:hint="cs"/>
          <w:rtl/>
        </w:rPr>
        <w:t>אדוני היושב-ראש, רבותי חברי הכנסת, שלטון הח</w:t>
      </w:r>
      <w:r>
        <w:rPr>
          <w:rFonts w:hint="cs"/>
          <w:rtl/>
        </w:rPr>
        <w:t>וק, שחבר הכנסת זנדברג זה עתה דיבר עליו, אינו יכול לשאת את העובדה שאזרחים נרצחים מירי כוחות הביטחון, ולאחר מכן מוקמת ועדת חקירה ממלכתית, והיא מצביעה על תהליכים פסולים, על ירי מופקר, על התנהגות והתנהלות שיטתית עוינת לציבור הערבי בתור שכזה, וקובעת כיוונים מאו</w:t>
      </w:r>
      <w:r>
        <w:rPr>
          <w:rFonts w:hint="cs"/>
          <w:rtl/>
        </w:rPr>
        <w:t xml:space="preserve">ד מדויקים של אחריות אישית </w:t>
      </w:r>
      <w:r>
        <w:rPr>
          <w:rFonts w:hint="eastAsia"/>
          <w:rtl/>
        </w:rPr>
        <w:t>–</w:t>
      </w:r>
      <w:r>
        <w:rPr>
          <w:rFonts w:hint="cs"/>
          <w:rtl/>
        </w:rPr>
        <w:t xml:space="preserve"> ואחר כך שלטון החוק אינו מאפשר למצות את הדין אפילו עם אחד מאלה שהרגו, מאלה שרצחו. אדוני היושב-ראש, השמות ידועים גם לוועדת-אור, גם לנו וגם למח"ש. מה שאמר מר שבירו היום במסיבת העיתונאים הוא, שלא צריך להעמיד 50 שוטרים ולבחור את הגבו</w:t>
      </w:r>
      <w:r>
        <w:rPr>
          <w:rFonts w:hint="cs"/>
          <w:rtl/>
        </w:rPr>
        <w:t xml:space="preserve">ה בעל העיניים הכחולות. צריך להעמיד אחד שלחץ על ההדק והרג, ולהביא אותו לדין. </w:t>
      </w:r>
    </w:p>
    <w:p w14:paraId="79DC5815" w14:textId="77777777" w:rsidR="00000000" w:rsidRDefault="00C04217">
      <w:pPr>
        <w:pStyle w:val="a0"/>
        <w:rPr>
          <w:rFonts w:hint="cs"/>
          <w:rtl/>
        </w:rPr>
      </w:pPr>
    </w:p>
    <w:p w14:paraId="152C15D1" w14:textId="77777777" w:rsidR="00000000" w:rsidRDefault="00C04217">
      <w:pPr>
        <w:pStyle w:val="a0"/>
        <w:rPr>
          <w:rFonts w:hint="cs"/>
          <w:rtl/>
        </w:rPr>
      </w:pPr>
      <w:r>
        <w:rPr>
          <w:rFonts w:hint="cs"/>
          <w:rtl/>
        </w:rPr>
        <w:t>מה בסך הכול אנחנו מבקשים? אנחנו מבקשים להיתלות באילנות הצדק של מדינת ישראל, לא של שום מקום אחר. אנחנו אומרים שמערכת המשפט צריכה לשפוט ולהביא אנשים לדין. באים מח"ש והיועץ המשפטי ל</w:t>
      </w:r>
      <w:r>
        <w:rPr>
          <w:rFonts w:hint="cs"/>
          <w:rtl/>
        </w:rPr>
        <w:t xml:space="preserve">ממשלה ופרקליט המדינה, ואומרים: לא, רבותי, חפשו צדק במקום אחר. דם נשפך, קורבנות יש, עבירה היתה, אבל אין מי שעבר את העבירה </w:t>
      </w:r>
      <w:r>
        <w:rPr>
          <w:rFonts w:hint="eastAsia"/>
          <w:rtl/>
        </w:rPr>
        <w:t>–</w:t>
      </w:r>
      <w:r>
        <w:rPr>
          <w:rFonts w:hint="cs"/>
          <w:rtl/>
        </w:rPr>
        <w:t xml:space="preserve"> אין מי שפשע את הפשע. איפה נשמע דבר כזה? באיזה מקום? אחר כך באים אלינו בטענות שאנחנו פונים למוסדות בין-לאומיים כדי לבחון את שאלת הצדק,</w:t>
      </w:r>
      <w:r>
        <w:rPr>
          <w:rFonts w:hint="cs"/>
          <w:rtl/>
        </w:rPr>
        <w:t xml:space="preserve"> שאנחנו מייחלים לו, ומנסים להיתלות באילנות הצדק במדינת ישראל. </w:t>
      </w:r>
    </w:p>
    <w:p w14:paraId="574DB3E3" w14:textId="77777777" w:rsidR="00000000" w:rsidRDefault="00C04217">
      <w:pPr>
        <w:pStyle w:val="a0"/>
        <w:rPr>
          <w:rFonts w:hint="cs"/>
          <w:rtl/>
        </w:rPr>
      </w:pPr>
    </w:p>
    <w:p w14:paraId="5AFAF7CF" w14:textId="77777777" w:rsidR="00000000" w:rsidRDefault="00C04217">
      <w:pPr>
        <w:pStyle w:val="a0"/>
        <w:rPr>
          <w:rFonts w:hint="cs"/>
          <w:rtl/>
        </w:rPr>
      </w:pPr>
      <w:r>
        <w:rPr>
          <w:rFonts w:hint="cs"/>
          <w:rtl/>
        </w:rPr>
        <w:t>אדוני היושב-ראש, מר מזוז טעה טעות חמורה היום. הוא לא גוף פוליטי שהיה אמור לערוך מסיבת עיתונאים כדי להשיב על ביקורת ציבורית נוקבת גם בין הערבים וגם בין היהודים. אי-הגשת כתבי אישום זה לא נושא ער</w:t>
      </w:r>
      <w:r>
        <w:rPr>
          <w:rFonts w:hint="cs"/>
          <w:rtl/>
        </w:rPr>
        <w:t xml:space="preserve">בי. אי-הגשת כתבי אישום נגד פושעים זה נושא אזרחי ממדרגה ראשונה של מדינת ישראל. זה לא נושא שאני צריך לעמוד כאן ולהתקומם נגדו, אלא נושא שצריך לחבר את הבית הזה מימין לשמאל באמירה שבמדינה הזאת אין מצב כזה שאנשים נהרגים ואין פושעים. </w:t>
      </w:r>
    </w:p>
    <w:p w14:paraId="6901B310" w14:textId="77777777" w:rsidR="00000000" w:rsidRDefault="00C04217">
      <w:pPr>
        <w:pStyle w:val="a0"/>
        <w:rPr>
          <w:rFonts w:hint="cs"/>
          <w:rtl/>
        </w:rPr>
      </w:pPr>
    </w:p>
    <w:p w14:paraId="013F581D" w14:textId="77777777" w:rsidR="00000000" w:rsidRDefault="00C04217">
      <w:pPr>
        <w:pStyle w:val="a0"/>
        <w:rPr>
          <w:rFonts w:hint="cs"/>
          <w:rtl/>
        </w:rPr>
      </w:pPr>
      <w:r>
        <w:rPr>
          <w:rFonts w:hint="cs"/>
          <w:rtl/>
        </w:rPr>
        <w:t>בואו נלך עד הסוף עם הטענה ש</w:t>
      </w:r>
      <w:r>
        <w:rPr>
          <w:rFonts w:hint="cs"/>
          <w:rtl/>
        </w:rPr>
        <w:t xml:space="preserve">כביכול אי-אפשר לקבוע מי מהשוטרים ירה והרג </w:t>
      </w:r>
      <w:r>
        <w:rPr>
          <w:rFonts w:hint="eastAsia"/>
          <w:rtl/>
        </w:rPr>
        <w:t>–</w:t>
      </w:r>
      <w:r>
        <w:rPr>
          <w:rFonts w:hint="cs"/>
          <w:rtl/>
        </w:rPr>
        <w:t xml:space="preserve"> או רצח. יש מחלוקת על כך שהיה ירי מופקר לעבר אזרחים? יש מחלוקת על כך שהשתמשו בכדורים חיים כדי לפזר אזרחים גם כשלא נשקפה סכנה? נניח שבמקומות מסוימים נשקפה סכנה </w:t>
      </w:r>
      <w:r>
        <w:rPr>
          <w:rFonts w:hint="eastAsia"/>
          <w:rtl/>
        </w:rPr>
        <w:t>–</w:t>
      </w:r>
      <w:r>
        <w:rPr>
          <w:rFonts w:hint="cs"/>
          <w:rtl/>
        </w:rPr>
        <w:t xml:space="preserve"> אני לא מסכים עם זה, אבל על-פי כל הדעות ידוע שהיה ירי</w:t>
      </w:r>
      <w:r>
        <w:rPr>
          <w:rFonts w:hint="cs"/>
          <w:rtl/>
        </w:rPr>
        <w:t xml:space="preserve"> מופקר, ידוע שהיה ירי של כדורים חיים נגד מפגינים שעמדו במרחק עשרות מטרים. ידוע גם שאחד הבחורים שנהרגו ושנרצחו </w:t>
      </w:r>
      <w:r>
        <w:rPr>
          <w:rtl/>
        </w:rPr>
        <w:t>–</w:t>
      </w:r>
      <w:r>
        <w:rPr>
          <w:rFonts w:hint="cs"/>
          <w:rtl/>
        </w:rPr>
        <w:t xml:space="preserve"> הוא לא נהרג אלא נרצח </w:t>
      </w:r>
      <w:r>
        <w:rPr>
          <w:rtl/>
        </w:rPr>
        <w:t>–</w:t>
      </w:r>
      <w:r>
        <w:rPr>
          <w:rFonts w:hint="cs"/>
          <w:rtl/>
        </w:rPr>
        <w:t xml:space="preserve"> היה במרחק אפס כשרגלו של השוטר על צווארו. צריך לחפש. תגישו כתב אישום נגד מישהו על עבירת משמעת, תגישו כתב אישום נגד מישהו ע</w:t>
      </w:r>
      <w:r>
        <w:rPr>
          <w:rFonts w:hint="cs"/>
          <w:rtl/>
        </w:rPr>
        <w:t>ל ירי מופקר. גיא רייף עמד מול ועדת-אור ואמר שהוא ירה ולא הרג. מישהו בא אתו בדברים על זה שהוא ירה לעבר אזרחים? אליק רון הביא צלפים. ידוע שלא מביאים צלפים להפגנות של אזרחים. מישהו ביקש לשפוט אותו, ולו בעבירת משמעת? לאן רוצים להפיל ולדחוף את האוכלוסייה הערבית</w:t>
      </w:r>
      <w:r>
        <w:rPr>
          <w:rFonts w:hint="cs"/>
          <w:rtl/>
        </w:rPr>
        <w:t xml:space="preserve">? </w:t>
      </w:r>
    </w:p>
    <w:p w14:paraId="76240834" w14:textId="77777777" w:rsidR="00000000" w:rsidRDefault="00C04217">
      <w:pPr>
        <w:pStyle w:val="a0"/>
        <w:rPr>
          <w:rFonts w:hint="cs"/>
          <w:rtl/>
        </w:rPr>
      </w:pPr>
    </w:p>
    <w:p w14:paraId="5F5BB185" w14:textId="77777777" w:rsidR="00000000" w:rsidRDefault="00C04217">
      <w:pPr>
        <w:pStyle w:val="a0"/>
        <w:rPr>
          <w:rFonts w:hint="cs"/>
          <w:rtl/>
        </w:rPr>
      </w:pPr>
      <w:r>
        <w:rPr>
          <w:rFonts w:hint="cs"/>
          <w:rtl/>
        </w:rPr>
        <w:t>אנחנו מחוץ למעגל של הלגיטימציה הפוליטית; החלטה שנשענת על קולות של ערבים היא לא החלטה לגיטימית; יש כאלה שחושבים שהייצוג של האוכלוסייה הערבית כאן הוא לא לגיטימי; חלוקת המשאבים הכלכליים-החברתיים של המדינה היא לא שוויונית. אנחנו לא לגיטימיים, ועכשיו באה מע</w:t>
      </w:r>
      <w:r>
        <w:rPr>
          <w:rFonts w:hint="cs"/>
          <w:rtl/>
        </w:rPr>
        <w:t xml:space="preserve">רכת המשפט ואומרת, שהדם שלנו הוא לא כמו דמם של אחרים. לאן רוצים לדחוף את הציבור הערבי? מישהו חושב, מישהו בכלל מעלה על דעתו לאן </w:t>
      </w:r>
      <w:r>
        <w:rPr>
          <w:rtl/>
        </w:rPr>
        <w:t>–</w:t>
      </w:r>
      <w:r>
        <w:rPr>
          <w:rFonts w:hint="cs"/>
          <w:rtl/>
        </w:rPr>
        <w:t xml:space="preserve"> מחוץ למעגלים של הפוליטיקה, של הכלכלה, של הצדק, של המשפט? ואחר כך יתחילו לספר סיפורים על בדלנות ולספר סיפורים על קיצוניות. תנו כל</w:t>
      </w:r>
      <w:r>
        <w:rPr>
          <w:rFonts w:hint="cs"/>
          <w:rtl/>
        </w:rPr>
        <w:t xml:space="preserve">י להיאחז בו, תנו משהו להיאחז בו. </w:t>
      </w:r>
    </w:p>
    <w:p w14:paraId="5BB61FA5" w14:textId="77777777" w:rsidR="00000000" w:rsidRDefault="00C04217">
      <w:pPr>
        <w:pStyle w:val="a0"/>
        <w:rPr>
          <w:rFonts w:hint="cs"/>
          <w:rtl/>
        </w:rPr>
      </w:pPr>
    </w:p>
    <w:p w14:paraId="74E8DF18" w14:textId="77777777" w:rsidR="00000000" w:rsidRDefault="00C04217">
      <w:pPr>
        <w:pStyle w:val="a0"/>
        <w:rPr>
          <w:rFonts w:hint="cs"/>
          <w:rtl/>
        </w:rPr>
      </w:pPr>
      <w:r>
        <w:rPr>
          <w:rFonts w:hint="cs"/>
          <w:rtl/>
        </w:rPr>
        <w:t>ההחלטה של מח"ש היא החלטה לא לגיטימית, כי שוטרים לשעבר לא חוקרים שוטרים בהווה; כי שוטרים בהשאלה לא שופטים ולא חוקרים שוטרים בהווה או בעבר. זה משחק בתוך המשפחה. מי זו מח"ש? מה ההרכב של מח"ש? ההרכב של מח"ש הוא שוטרים לשעבר א</w:t>
      </w:r>
      <w:r>
        <w:rPr>
          <w:rFonts w:hint="cs"/>
          <w:rtl/>
        </w:rPr>
        <w:t xml:space="preserve">ו שוטרים בהשאלה. זה גוף שנגוע בחוסר יושר מוחלט. אם היועץ המשפטי לממשלה מזוז </w:t>
      </w:r>
      <w:r>
        <w:rPr>
          <w:rtl/>
        </w:rPr>
        <w:t>–</w:t>
      </w:r>
      <w:r>
        <w:rPr>
          <w:rFonts w:hint="cs"/>
          <w:rtl/>
        </w:rPr>
        <w:t xml:space="preserve"> אני באמת טיפחתי תקווה שאולי הוא יגיד משהו, יגיד: נדחה ונבחן מחדש, נקשיב ונשמע עוד דברים </w:t>
      </w:r>
      <w:r>
        <w:rPr>
          <w:rtl/>
        </w:rPr>
        <w:t>–</w:t>
      </w:r>
      <w:r>
        <w:rPr>
          <w:rFonts w:hint="cs"/>
          <w:rtl/>
        </w:rPr>
        <w:t xml:space="preserve"> היום נותן גיבוי ואומר שיש לו אמון מלא במח"ש, שלא ראויה לשום אמון, כנראה הוא עצמו, מזוז, </w:t>
      </w:r>
      <w:r>
        <w:rPr>
          <w:rFonts w:hint="cs"/>
          <w:rtl/>
        </w:rPr>
        <w:t xml:space="preserve">אינו ראוי לאמון. הוא לא ממלא את תפקידו כתובע המרכזי של המדינה, כיועץ המשפטי של הממשלה. אם ניכשל בבג"ץ, שאף אחד לא יחשוב שהמערכה הסתיימה. הציבור הערבי לא ישלים עם הקביעה המשתמעת </w:t>
      </w:r>
      <w:r>
        <w:rPr>
          <w:rFonts w:hint="eastAsia"/>
          <w:rtl/>
        </w:rPr>
        <w:t>–</w:t>
      </w:r>
      <w:r>
        <w:rPr>
          <w:rFonts w:hint="cs"/>
          <w:rtl/>
        </w:rPr>
        <w:t xml:space="preserve"> שדם בניו הוא הפקר. דם בנינו לא היה, אינו ולא יהיה הפקר אף פעם. תודה רבה, אדונ</w:t>
      </w:r>
      <w:r>
        <w:rPr>
          <w:rFonts w:hint="cs"/>
          <w:rtl/>
        </w:rPr>
        <w:t xml:space="preserve">י. </w:t>
      </w:r>
    </w:p>
    <w:p w14:paraId="24C399FA" w14:textId="77777777" w:rsidR="00000000" w:rsidRDefault="00C04217">
      <w:pPr>
        <w:pStyle w:val="a0"/>
        <w:rPr>
          <w:rFonts w:hint="cs"/>
          <w:rtl/>
        </w:rPr>
      </w:pPr>
    </w:p>
    <w:p w14:paraId="7EF6C1D7" w14:textId="77777777" w:rsidR="00000000" w:rsidRDefault="00C04217">
      <w:pPr>
        <w:pStyle w:val="af1"/>
        <w:rPr>
          <w:rtl/>
        </w:rPr>
      </w:pPr>
      <w:r>
        <w:rPr>
          <w:rFonts w:hint="eastAsia"/>
          <w:rtl/>
        </w:rPr>
        <w:t>היו</w:t>
      </w:r>
      <w:r>
        <w:rPr>
          <w:rtl/>
        </w:rPr>
        <w:t>"ר ראובן ריבלין:</w:t>
      </w:r>
    </w:p>
    <w:p w14:paraId="5B7753E2" w14:textId="77777777" w:rsidR="00000000" w:rsidRDefault="00C04217">
      <w:pPr>
        <w:pStyle w:val="a0"/>
        <w:rPr>
          <w:rFonts w:hint="cs"/>
          <w:rtl/>
        </w:rPr>
      </w:pPr>
    </w:p>
    <w:p w14:paraId="0BD9EBD5" w14:textId="77777777" w:rsidR="00000000" w:rsidRDefault="00C04217">
      <w:pPr>
        <w:pStyle w:val="a0"/>
        <w:rPr>
          <w:rFonts w:hint="cs"/>
          <w:rtl/>
        </w:rPr>
      </w:pPr>
      <w:r>
        <w:rPr>
          <w:rFonts w:hint="cs"/>
          <w:rtl/>
        </w:rPr>
        <w:t xml:space="preserve">תודה רבה. חברת הכנסת זהבה גלאון, בבקשה. לרשות גברתי עשר דקות מלאות. אחריה חבר הכנסת זחאלקה. </w:t>
      </w:r>
    </w:p>
    <w:p w14:paraId="4238FEFB" w14:textId="77777777" w:rsidR="00000000" w:rsidRDefault="00C04217">
      <w:pPr>
        <w:pStyle w:val="a0"/>
        <w:rPr>
          <w:rFonts w:hint="cs"/>
          <w:rtl/>
        </w:rPr>
      </w:pPr>
    </w:p>
    <w:p w14:paraId="1F9AAA4B" w14:textId="77777777" w:rsidR="00000000" w:rsidRDefault="00C04217">
      <w:pPr>
        <w:pStyle w:val="a"/>
        <w:rPr>
          <w:rtl/>
        </w:rPr>
      </w:pPr>
      <w:bookmarkStart w:id="161" w:name="FS000000504T21_09_2005_14_15_18"/>
      <w:bookmarkStart w:id="162" w:name="_Toc115091786"/>
      <w:bookmarkEnd w:id="161"/>
      <w:r>
        <w:rPr>
          <w:rFonts w:hint="eastAsia"/>
          <w:rtl/>
        </w:rPr>
        <w:t>זהבה</w:t>
      </w:r>
      <w:r>
        <w:rPr>
          <w:rtl/>
        </w:rPr>
        <w:t xml:space="preserve"> גלאון (מרצ-יחד):</w:t>
      </w:r>
      <w:bookmarkEnd w:id="162"/>
    </w:p>
    <w:p w14:paraId="0B83C130" w14:textId="77777777" w:rsidR="00000000" w:rsidRDefault="00C04217">
      <w:pPr>
        <w:pStyle w:val="a0"/>
        <w:rPr>
          <w:rFonts w:hint="cs"/>
          <w:rtl/>
        </w:rPr>
      </w:pPr>
    </w:p>
    <w:p w14:paraId="5896FBEB" w14:textId="77777777" w:rsidR="00000000" w:rsidRDefault="00C04217">
      <w:pPr>
        <w:pStyle w:val="a0"/>
        <w:rPr>
          <w:rFonts w:hint="cs"/>
          <w:rtl/>
        </w:rPr>
      </w:pPr>
      <w:r>
        <w:rPr>
          <w:rFonts w:hint="cs"/>
          <w:rtl/>
        </w:rPr>
        <w:t>אדוני היושב-ראש, גברתי השרה, חברי חברי הכנסת, סוגיית הריגתם של אזרחי ישראל הערבים איננה בעייתם של הערבים בלבד, אף</w:t>
      </w:r>
      <w:r>
        <w:rPr>
          <w:rFonts w:hint="cs"/>
          <w:rtl/>
        </w:rPr>
        <w:t xml:space="preserve"> שלצערי זאת ההתייחסות. אנחנו מדברים כאן על מדינה מתוקנת, שבכל פעם מחדש מראה שיש צדק שונה ליהודים וצדק שונה לערבים. היום, גברתי שרת המשפטים, כשלה כל מערכת רשויות האכיפה במדינת ישראל. היועץ המשפטי לממשלה, מר מזוז, פרקליט המדינה, ערן שנדר, ראש מח"ש, עורך-דין </w:t>
      </w:r>
      <w:r>
        <w:rPr>
          <w:rFonts w:hint="cs"/>
          <w:rtl/>
        </w:rPr>
        <w:t xml:space="preserve">שבירו, בחוצפתם היום </w:t>
      </w:r>
      <w:r>
        <w:rPr>
          <w:rtl/>
        </w:rPr>
        <w:t>–</w:t>
      </w:r>
      <w:r>
        <w:rPr>
          <w:rFonts w:hint="cs"/>
          <w:rtl/>
        </w:rPr>
        <w:t xml:space="preserve"> אין לי דרך אחרת להגדיר את זה </w:t>
      </w:r>
      <w:r>
        <w:rPr>
          <w:rtl/>
        </w:rPr>
        <w:t>–</w:t>
      </w:r>
      <w:r>
        <w:rPr>
          <w:rFonts w:hint="cs"/>
          <w:rtl/>
        </w:rPr>
        <w:t xml:space="preserve"> הסתערו על מי שמעז לבקר את החלטת מח"ש שלא להעמיד לדין או להגיש כתבי מחילה. לא רק שלא הגישו כתבי אישום, הגישו כתבי מחילה לכל מי שהיה שותף בהרג, לכל מי שהיה שותף בהריגת 13 אזרחים ערבים. אז כשמדובר באזרחים ע</w:t>
      </w:r>
      <w:r>
        <w:rPr>
          <w:rFonts w:hint="cs"/>
          <w:rtl/>
        </w:rPr>
        <w:t xml:space="preserve">רבים, אין מספיק ראיות. </w:t>
      </w:r>
    </w:p>
    <w:p w14:paraId="334B4A07" w14:textId="77777777" w:rsidR="00000000" w:rsidRDefault="00C04217">
      <w:pPr>
        <w:pStyle w:val="a0"/>
        <w:rPr>
          <w:rFonts w:hint="cs"/>
          <w:rtl/>
        </w:rPr>
      </w:pPr>
    </w:p>
    <w:p w14:paraId="6A63B858" w14:textId="77777777" w:rsidR="00000000" w:rsidRDefault="00C04217">
      <w:pPr>
        <w:pStyle w:val="a0"/>
        <w:rPr>
          <w:rFonts w:hint="cs"/>
          <w:rtl/>
        </w:rPr>
      </w:pPr>
      <w:r>
        <w:rPr>
          <w:rFonts w:hint="cs"/>
          <w:rtl/>
        </w:rPr>
        <w:t xml:space="preserve">אדוני היושב-ראש, אילו היו חוקרים ירי שקשור להריגת אזרחים יהודים </w:t>
      </w:r>
      <w:r>
        <w:rPr>
          <w:rtl/>
        </w:rPr>
        <w:t>–</w:t>
      </w:r>
      <w:r>
        <w:rPr>
          <w:rFonts w:hint="cs"/>
          <w:rtl/>
        </w:rPr>
        <w:t xml:space="preserve"> אני צריכה להגיד משפט מקדים - לא היינו מגיעים למצב הזה בכלל. כשמפזרים הפגנות של יהודים לא משתמשים בכדורי גומי, לא משתמשים באש חיה, ובטח שלא משתמשים בצלפים כדי להרוג א</w:t>
      </w:r>
      <w:r>
        <w:rPr>
          <w:rFonts w:hint="cs"/>
          <w:rtl/>
        </w:rPr>
        <w:t xml:space="preserve">זרחים שמפגינים, גם אם מדובר בהפגנות אלימות. כן, היו הפגנות אלימות. </w:t>
      </w:r>
    </w:p>
    <w:p w14:paraId="0EA404F4" w14:textId="77777777" w:rsidR="00000000" w:rsidRDefault="00C04217">
      <w:pPr>
        <w:pStyle w:val="a0"/>
        <w:rPr>
          <w:rFonts w:hint="cs"/>
          <w:rtl/>
        </w:rPr>
      </w:pPr>
    </w:p>
    <w:p w14:paraId="455EB738" w14:textId="77777777" w:rsidR="00000000" w:rsidRDefault="00C04217">
      <w:pPr>
        <w:pStyle w:val="a0"/>
        <w:rPr>
          <w:rFonts w:hint="cs"/>
          <w:rtl/>
        </w:rPr>
      </w:pPr>
      <w:r>
        <w:rPr>
          <w:rFonts w:hint="cs"/>
          <w:rtl/>
        </w:rPr>
        <w:t xml:space="preserve">היתה ועדה מכובדת, בראשות השופט העליון השופט אור, שקבעה שהיה ירי לא מוצדק וצריך לפתוח בחקירה ולהעמיד לדין. </w:t>
      </w:r>
    </w:p>
    <w:p w14:paraId="5DA7AA1F" w14:textId="77777777" w:rsidR="00000000" w:rsidRDefault="00C04217">
      <w:pPr>
        <w:pStyle w:val="a0"/>
        <w:rPr>
          <w:rFonts w:hint="cs"/>
          <w:rtl/>
        </w:rPr>
      </w:pPr>
    </w:p>
    <w:p w14:paraId="04364BBF" w14:textId="77777777" w:rsidR="00000000" w:rsidRDefault="00C04217">
      <w:pPr>
        <w:pStyle w:val="af0"/>
        <w:rPr>
          <w:rtl/>
        </w:rPr>
      </w:pPr>
      <w:r>
        <w:rPr>
          <w:rFonts w:hint="eastAsia"/>
          <w:rtl/>
        </w:rPr>
        <w:t>עסאם</w:t>
      </w:r>
      <w:r>
        <w:rPr>
          <w:rtl/>
        </w:rPr>
        <w:t xml:space="preserve"> מח'ול (חד"ש-תע"ל):</w:t>
      </w:r>
    </w:p>
    <w:p w14:paraId="320481C1" w14:textId="77777777" w:rsidR="00000000" w:rsidRDefault="00C04217">
      <w:pPr>
        <w:pStyle w:val="a0"/>
        <w:rPr>
          <w:rFonts w:hint="cs"/>
          <w:rtl/>
        </w:rPr>
      </w:pPr>
    </w:p>
    <w:p w14:paraId="71F298C2" w14:textId="77777777" w:rsidR="00000000" w:rsidRDefault="00C04217">
      <w:pPr>
        <w:pStyle w:val="a0"/>
        <w:rPr>
          <w:rFonts w:hint="cs"/>
          <w:rtl/>
        </w:rPr>
      </w:pPr>
      <w:r>
        <w:rPr>
          <w:rFonts w:hint="cs"/>
          <w:rtl/>
        </w:rPr>
        <w:t xml:space="preserve">ציינה שמות. </w:t>
      </w:r>
    </w:p>
    <w:p w14:paraId="02DB4DE8" w14:textId="77777777" w:rsidR="00000000" w:rsidRDefault="00C04217">
      <w:pPr>
        <w:pStyle w:val="a0"/>
        <w:rPr>
          <w:rFonts w:hint="cs"/>
          <w:rtl/>
        </w:rPr>
      </w:pPr>
    </w:p>
    <w:p w14:paraId="32486179" w14:textId="77777777" w:rsidR="00000000" w:rsidRDefault="00C04217">
      <w:pPr>
        <w:pStyle w:val="-"/>
        <w:rPr>
          <w:rtl/>
        </w:rPr>
      </w:pPr>
      <w:bookmarkStart w:id="163" w:name="FS000000504T21_09_2005_14_17_08C"/>
      <w:bookmarkEnd w:id="163"/>
      <w:r>
        <w:rPr>
          <w:rFonts w:hint="eastAsia"/>
          <w:rtl/>
        </w:rPr>
        <w:t>זהבה</w:t>
      </w:r>
      <w:r>
        <w:rPr>
          <w:rtl/>
        </w:rPr>
        <w:t xml:space="preserve"> גלאון (מרצ-יחד):</w:t>
      </w:r>
    </w:p>
    <w:p w14:paraId="1DD02E89" w14:textId="77777777" w:rsidR="00000000" w:rsidRDefault="00C04217">
      <w:pPr>
        <w:pStyle w:val="a0"/>
        <w:rPr>
          <w:rFonts w:hint="cs"/>
          <w:rtl/>
        </w:rPr>
      </w:pPr>
    </w:p>
    <w:p w14:paraId="56960480" w14:textId="77777777" w:rsidR="00000000" w:rsidRDefault="00C04217">
      <w:pPr>
        <w:pStyle w:val="a0"/>
        <w:rPr>
          <w:rFonts w:hint="cs"/>
          <w:rtl/>
        </w:rPr>
      </w:pPr>
      <w:r>
        <w:rPr>
          <w:rFonts w:hint="cs"/>
          <w:rtl/>
        </w:rPr>
        <w:t xml:space="preserve">ציינה שמות ושמות </w:t>
      </w:r>
      <w:r>
        <w:rPr>
          <w:rFonts w:hint="cs"/>
          <w:rtl/>
        </w:rPr>
        <w:t>משפחה. בא ראש מח"ש וקובע שאין די ראיות. אדוני היושב-ראש, ההחלטה של מח"ש היא סטירת לחי מצלצלת לוועדת-אור, מה גם שהשופט אור אמר שלא נעשה מספיק ובזמן כדי לחקור את האירועים. לקח להם שנתיים. פרקליט המדינה, מי ששימש ראש מח"ש, מי שאחראי לכך שבשנתיים שעברו לא חקרו</w:t>
      </w:r>
      <w:r>
        <w:rPr>
          <w:rFonts w:hint="cs"/>
          <w:rtl/>
        </w:rPr>
        <w:t xml:space="preserve"> את האירועים, יושב היום במסיבת העיתונאים יחד עם היועץ המשפטי לממשלה ומגן על ההחלטה שלו? איזו התנהגות זאת? היד שעשתה היא היד שהיום מסתערת? עורך-הדין שבירו, כשפרסם את הדוח, אמר: אני יודע שיהיו כמה טרמפיסטים, אנשי ציבור, פוליטיקאים, שבטח יבקרו את הדוח. זה עוד</w:t>
      </w:r>
      <w:r>
        <w:rPr>
          <w:rFonts w:hint="cs"/>
          <w:rtl/>
        </w:rPr>
        <w:t xml:space="preserve"> היה לפני ששמענו את הממצאים החמורים. </w:t>
      </w:r>
    </w:p>
    <w:p w14:paraId="54378E52" w14:textId="77777777" w:rsidR="00000000" w:rsidRDefault="00C04217">
      <w:pPr>
        <w:pStyle w:val="a0"/>
        <w:rPr>
          <w:rFonts w:hint="cs"/>
          <w:rtl/>
        </w:rPr>
      </w:pPr>
    </w:p>
    <w:p w14:paraId="725BC83D" w14:textId="77777777" w:rsidR="00000000" w:rsidRDefault="00C04217">
      <w:pPr>
        <w:pStyle w:val="a0"/>
        <w:rPr>
          <w:rFonts w:hint="cs"/>
          <w:rtl/>
        </w:rPr>
      </w:pPr>
      <w:r>
        <w:rPr>
          <w:rFonts w:hint="cs"/>
          <w:rtl/>
        </w:rPr>
        <w:t xml:space="preserve">מדובר בפקיד, בעובד ציבור, שמותח ביקורת מראש על נבחרי הציבור שאולי יהיה להם מה להגיד ומה לא להגיד על הדוח. איזה מין מערכת זאת? לאן הגענו? יושבים פקידים שמגינים, מטייחים </w:t>
      </w:r>
      <w:r>
        <w:rPr>
          <w:rFonts w:hint="eastAsia"/>
          <w:rtl/>
        </w:rPr>
        <w:t>–</w:t>
      </w:r>
      <w:r>
        <w:rPr>
          <w:rFonts w:hint="cs"/>
          <w:rtl/>
        </w:rPr>
        <w:t xml:space="preserve"> ראשי אגודת הטייחים. פעם עוד היו מתביישים, פעם ה</w:t>
      </w:r>
      <w:r>
        <w:rPr>
          <w:rFonts w:hint="cs"/>
          <w:rtl/>
        </w:rPr>
        <w:t xml:space="preserve">יו יורים ובוכים ואחר כך מתביישים, מתבכיינים. היום אין בושה, כבר לא מתבכיינים, כבר קובעים בריש גלי. </w:t>
      </w:r>
    </w:p>
    <w:p w14:paraId="461DADF1" w14:textId="77777777" w:rsidR="00000000" w:rsidRDefault="00C04217">
      <w:pPr>
        <w:pStyle w:val="a0"/>
        <w:rPr>
          <w:rFonts w:hint="cs"/>
          <w:rtl/>
        </w:rPr>
      </w:pPr>
    </w:p>
    <w:p w14:paraId="7BA6D209" w14:textId="77777777" w:rsidR="00000000" w:rsidRDefault="00C04217">
      <w:pPr>
        <w:pStyle w:val="a0"/>
        <w:rPr>
          <w:rFonts w:hint="cs"/>
          <w:rtl/>
        </w:rPr>
      </w:pPr>
      <w:r>
        <w:rPr>
          <w:rFonts w:hint="cs"/>
          <w:rtl/>
        </w:rPr>
        <w:t>אדוני היושב-ראש, זה לא שאין די ראיות כשעובדים על-פי סדר הדין הפלילי. קובעים שבמדינת ישראל לגיטימי להרוג אזרחים שהם ערבים, ואין מי שנותן על כך את הדין. זה ה</w:t>
      </w:r>
      <w:r>
        <w:rPr>
          <w:rFonts w:hint="cs"/>
          <w:rtl/>
        </w:rPr>
        <w:t xml:space="preserve">מסר היום. יושבת הקבוצה הזאת במסיבת העיתונאים היום ותוקפת את ההסתערות של נבחרי הציבור ומסתערת על כך שיש מי שלא מקבל שאלה לא דברי אלוהים חיים. מדובר בשערורייה, מדובר במסמוס החקירה, מדובר באי-מיצוי ההחלטות של ועדת-אור. </w:t>
      </w:r>
    </w:p>
    <w:p w14:paraId="49D49B28" w14:textId="77777777" w:rsidR="00000000" w:rsidRDefault="00C04217">
      <w:pPr>
        <w:pStyle w:val="a0"/>
        <w:rPr>
          <w:rFonts w:hint="cs"/>
          <w:rtl/>
        </w:rPr>
      </w:pPr>
    </w:p>
    <w:p w14:paraId="7C5118FB" w14:textId="77777777" w:rsidR="00000000" w:rsidRDefault="00C04217">
      <w:pPr>
        <w:pStyle w:val="a0"/>
        <w:rPr>
          <w:rFonts w:hint="cs"/>
          <w:rtl/>
        </w:rPr>
      </w:pPr>
      <w:r>
        <w:rPr>
          <w:rFonts w:hint="cs"/>
          <w:rtl/>
        </w:rPr>
        <w:t>גברתי השרה, פניתי אלייך במכתב. אמרתי ש</w:t>
      </w:r>
      <w:r>
        <w:rPr>
          <w:rFonts w:hint="cs"/>
          <w:rtl/>
        </w:rPr>
        <w:t>יכול מאוד להיות שצריך לשנות את חוק ועדות חקירה, כך שאם ועדת חקירה המליצה המלצות אישיות, פרסונליות, ההמלצות האלה צריכות להיות מחייבות, כדי שלא נגיע לפארסה הזאת, שמקימים ועדה על ועדה ושמים ללעג ולקלס החלטות של ועדה שישבה על המדוכה. הוועדה הזאת, שישבה על המדו</w:t>
      </w:r>
      <w:r>
        <w:rPr>
          <w:rFonts w:hint="cs"/>
          <w:rtl/>
        </w:rPr>
        <w:t xml:space="preserve">כה, קבעה לא רק שהיו גורמי עומק שהביאו להתפרצות; היא קבעה המלצות אישיות, פרסונליות, והיום בא הטריומווירט הזה </w:t>
      </w:r>
      <w:r>
        <w:rPr>
          <w:rtl/>
        </w:rPr>
        <w:t>–</w:t>
      </w:r>
      <w:r>
        <w:rPr>
          <w:rFonts w:hint="cs"/>
          <w:rtl/>
        </w:rPr>
        <w:t xml:space="preserve"> מזוז, שנדר ושפירו </w:t>
      </w:r>
      <w:r>
        <w:rPr>
          <w:rtl/>
        </w:rPr>
        <w:t>–</w:t>
      </w:r>
      <w:r>
        <w:rPr>
          <w:rFonts w:hint="cs"/>
          <w:rtl/>
        </w:rPr>
        <w:t xml:space="preserve"> ועשו צחוק מוועדת-אור. ישבו כאילו מדובר בחבורה של פוליטיקאים שתוקפים אנשים שנמצאים כאן, בבית הזה, כדי לשמור על מעמדם של האזרחים</w:t>
      </w:r>
      <w:r>
        <w:rPr>
          <w:rFonts w:hint="cs"/>
          <w:rtl/>
        </w:rPr>
        <w:t xml:space="preserve"> במדינה ועל כבודם של אזרחים ערבים. </w:t>
      </w:r>
    </w:p>
    <w:p w14:paraId="4E385203" w14:textId="77777777" w:rsidR="00000000" w:rsidRDefault="00C04217">
      <w:pPr>
        <w:pStyle w:val="a0"/>
        <w:rPr>
          <w:rFonts w:hint="cs"/>
          <w:rtl/>
        </w:rPr>
      </w:pPr>
    </w:p>
    <w:p w14:paraId="61AF2E9B" w14:textId="77777777" w:rsidR="00000000" w:rsidRDefault="00C04217">
      <w:pPr>
        <w:pStyle w:val="a0"/>
        <w:rPr>
          <w:rFonts w:hint="cs"/>
          <w:rtl/>
        </w:rPr>
      </w:pPr>
      <w:r>
        <w:rPr>
          <w:rFonts w:hint="cs"/>
          <w:rtl/>
        </w:rPr>
        <w:t>איך קורה דבר כזה? יש הרוגים, נעשתה עבירה, יש אשמים, אבל אין די ראיות? איך הגענו למצב הזה בכלל? אני חוזרת: יש הרוגים, נעשתה עבירה, יודעים שמות ושמות משפחה, אבל אין די ראיות. אני מכירה את כל הסיבות; אמרו: תנתחו, תוציאו, ל</w:t>
      </w:r>
      <w:r>
        <w:rPr>
          <w:rFonts w:hint="cs"/>
          <w:rtl/>
        </w:rPr>
        <w:t xml:space="preserve">א תוציאו, נשלח מכתב </w:t>
      </w:r>
      <w:r>
        <w:rPr>
          <w:rFonts w:hint="eastAsia"/>
          <w:rtl/>
        </w:rPr>
        <w:t>–</w:t>
      </w:r>
      <w:r>
        <w:rPr>
          <w:rFonts w:hint="cs"/>
          <w:rtl/>
        </w:rPr>
        <w:t xml:space="preserve"> עברו שנתיים, השופט אור קבע שעברו שנתיים ולא נעשה דבר. </w:t>
      </w:r>
    </w:p>
    <w:p w14:paraId="189BD145" w14:textId="77777777" w:rsidR="00000000" w:rsidRDefault="00C04217">
      <w:pPr>
        <w:pStyle w:val="a0"/>
        <w:rPr>
          <w:rFonts w:hint="cs"/>
          <w:rtl/>
        </w:rPr>
      </w:pPr>
    </w:p>
    <w:p w14:paraId="2CB7F931" w14:textId="77777777" w:rsidR="00000000" w:rsidRDefault="00C04217">
      <w:pPr>
        <w:pStyle w:val="a0"/>
        <w:rPr>
          <w:rFonts w:hint="cs"/>
          <w:rtl/>
        </w:rPr>
      </w:pPr>
      <w:r>
        <w:rPr>
          <w:rFonts w:hint="cs"/>
          <w:rtl/>
        </w:rPr>
        <w:t>אדוני היושב-ראש, מסיבת העיתונאים קוממה אותי בגלל תכניה. חשבתי היום שבמסיבת העיתונאים הזאת ננעץ המסמר האחרון בארון הקבורה של דוח ועדת-אור, ולצערי, גם בארונות הקבורה של האזרחים שנה</w:t>
      </w:r>
      <w:r>
        <w:rPr>
          <w:rFonts w:hint="cs"/>
          <w:rtl/>
        </w:rPr>
        <w:t xml:space="preserve">רגו במהומות הקשות האלה. איך יכול להיות שאנחנו מעבירים מסר כזה לאזרחי המדינה? כל מרקם היחסים בינינו, בין היהודים לערבים במדינה, כל כך שביר, כל כך שברירי, איזה מסר אנחנו מעבירים עכשיו </w:t>
      </w:r>
      <w:r>
        <w:rPr>
          <w:rFonts w:hint="eastAsia"/>
          <w:rtl/>
        </w:rPr>
        <w:t>–</w:t>
      </w:r>
      <w:r>
        <w:rPr>
          <w:rFonts w:hint="cs"/>
          <w:rtl/>
        </w:rPr>
        <w:t xml:space="preserve"> שאפשר להרוג ואין מי שנותן על כך את הדין? למה שבפעם הבאה שוטרים יחשבו פעמ</w:t>
      </w:r>
      <w:r>
        <w:rPr>
          <w:rFonts w:hint="cs"/>
          <w:rtl/>
        </w:rPr>
        <w:t xml:space="preserve">יים? הם לא יחשבו פעמיים, הם יודעים שיהיה מי שייתן להם כתבי מחילה, שכל המערכת מתגייסת. לא שמעתי אף שר אחד בממשלת ישראל שאומר דבר על דוח מח"ש, כי מדובר בערבים. אדוני היושב-ראש, בוא נודה על האמת: תראה מי יושב כאן במליאה עכשיו, את מי זה מעניין. </w:t>
      </w:r>
    </w:p>
    <w:p w14:paraId="28DF9E53" w14:textId="77777777" w:rsidR="00000000" w:rsidRDefault="00C04217">
      <w:pPr>
        <w:pStyle w:val="a0"/>
        <w:rPr>
          <w:rFonts w:hint="cs"/>
          <w:rtl/>
        </w:rPr>
      </w:pPr>
    </w:p>
    <w:p w14:paraId="25C9A19B" w14:textId="77777777" w:rsidR="00000000" w:rsidRDefault="00C04217">
      <w:pPr>
        <w:pStyle w:val="af0"/>
        <w:rPr>
          <w:rtl/>
        </w:rPr>
      </w:pPr>
      <w:r>
        <w:rPr>
          <w:rFonts w:hint="eastAsia"/>
          <w:rtl/>
        </w:rPr>
        <w:t>דוד</w:t>
      </w:r>
      <w:r>
        <w:rPr>
          <w:rtl/>
        </w:rPr>
        <w:t xml:space="preserve"> טל (נוי):</w:t>
      </w:r>
    </w:p>
    <w:p w14:paraId="43498DC7" w14:textId="77777777" w:rsidR="00000000" w:rsidRDefault="00C04217">
      <w:pPr>
        <w:pStyle w:val="a0"/>
        <w:rPr>
          <w:rFonts w:hint="cs"/>
          <w:rtl/>
        </w:rPr>
      </w:pPr>
    </w:p>
    <w:p w14:paraId="77D0D64B" w14:textId="77777777" w:rsidR="00000000" w:rsidRDefault="00C04217">
      <w:pPr>
        <w:pStyle w:val="a0"/>
        <w:rPr>
          <w:rFonts w:hint="cs"/>
          <w:rtl/>
        </w:rPr>
      </w:pPr>
      <w:r>
        <w:rPr>
          <w:rFonts w:hint="cs"/>
          <w:rtl/>
        </w:rPr>
        <w:t>סיעת נוי לא נחשבת? מאה אחוז של הסיעה יושבת פה.</w:t>
      </w:r>
    </w:p>
    <w:p w14:paraId="21B9F4A2" w14:textId="77777777" w:rsidR="00000000" w:rsidRDefault="00C04217">
      <w:pPr>
        <w:pStyle w:val="a0"/>
        <w:rPr>
          <w:rFonts w:hint="cs"/>
          <w:rtl/>
        </w:rPr>
      </w:pPr>
    </w:p>
    <w:p w14:paraId="75EAA837" w14:textId="77777777" w:rsidR="00000000" w:rsidRDefault="00C04217">
      <w:pPr>
        <w:pStyle w:val="-"/>
        <w:rPr>
          <w:rtl/>
        </w:rPr>
      </w:pPr>
      <w:bookmarkStart w:id="164" w:name="FS000000504T21_09_2005_14_21_42C"/>
      <w:bookmarkEnd w:id="164"/>
      <w:r>
        <w:rPr>
          <w:rFonts w:hint="eastAsia"/>
          <w:rtl/>
        </w:rPr>
        <w:t>זהבה</w:t>
      </w:r>
      <w:r>
        <w:rPr>
          <w:rtl/>
        </w:rPr>
        <w:t xml:space="preserve"> גלאון (מרצ-יחד):</w:t>
      </w:r>
    </w:p>
    <w:p w14:paraId="46443D1E" w14:textId="77777777" w:rsidR="00000000" w:rsidRDefault="00C04217">
      <w:pPr>
        <w:pStyle w:val="a0"/>
        <w:rPr>
          <w:rFonts w:hint="cs"/>
          <w:rtl/>
        </w:rPr>
      </w:pPr>
    </w:p>
    <w:p w14:paraId="42E97A8B" w14:textId="77777777" w:rsidR="00000000" w:rsidRDefault="00C04217">
      <w:pPr>
        <w:pStyle w:val="a0"/>
        <w:rPr>
          <w:rFonts w:hint="cs"/>
          <w:rtl/>
        </w:rPr>
      </w:pPr>
      <w:r>
        <w:rPr>
          <w:rFonts w:hint="cs"/>
          <w:rtl/>
        </w:rPr>
        <w:t xml:space="preserve">סליחה, חבר הכנסת טל, אתה צודק, אבל תסתכל על 120 חברי הכנסת </w:t>
      </w:r>
      <w:r>
        <w:rPr>
          <w:rtl/>
        </w:rPr>
        <w:t>–</w:t>
      </w:r>
      <w:r>
        <w:rPr>
          <w:rFonts w:hint="cs"/>
          <w:rtl/>
        </w:rPr>
        <w:t xml:space="preserve"> לא שרים בממשלה, לא ראש הממשלה ולא סגניו.  </w:t>
      </w:r>
    </w:p>
    <w:p w14:paraId="120F0DC0" w14:textId="77777777" w:rsidR="00000000" w:rsidRDefault="00C04217">
      <w:pPr>
        <w:pStyle w:val="a0"/>
        <w:rPr>
          <w:rFonts w:hint="cs"/>
          <w:rtl/>
        </w:rPr>
      </w:pPr>
    </w:p>
    <w:p w14:paraId="668F3DC3" w14:textId="77777777" w:rsidR="00000000" w:rsidRDefault="00C04217">
      <w:pPr>
        <w:pStyle w:val="af1"/>
        <w:rPr>
          <w:rtl/>
        </w:rPr>
      </w:pPr>
      <w:r>
        <w:rPr>
          <w:rFonts w:hint="eastAsia"/>
          <w:rtl/>
        </w:rPr>
        <w:t>היו</w:t>
      </w:r>
      <w:r>
        <w:rPr>
          <w:rtl/>
        </w:rPr>
        <w:t>"ר ראובן ריבלין:</w:t>
      </w:r>
    </w:p>
    <w:p w14:paraId="204158D4" w14:textId="77777777" w:rsidR="00000000" w:rsidRDefault="00C04217">
      <w:pPr>
        <w:pStyle w:val="a0"/>
        <w:rPr>
          <w:rFonts w:hint="cs"/>
          <w:rtl/>
        </w:rPr>
      </w:pPr>
    </w:p>
    <w:p w14:paraId="05F98194" w14:textId="77777777" w:rsidR="00000000" w:rsidRDefault="00C04217">
      <w:pPr>
        <w:pStyle w:val="a0"/>
        <w:rPr>
          <w:rFonts w:hint="cs"/>
          <w:rtl/>
        </w:rPr>
      </w:pPr>
      <w:r>
        <w:rPr>
          <w:rFonts w:hint="cs"/>
          <w:rtl/>
        </w:rPr>
        <w:t xml:space="preserve">שרת המשפטים כאן. </w:t>
      </w:r>
    </w:p>
    <w:p w14:paraId="4FECC5F5" w14:textId="77777777" w:rsidR="00000000" w:rsidRDefault="00C04217">
      <w:pPr>
        <w:pStyle w:val="a0"/>
        <w:rPr>
          <w:rFonts w:hint="cs"/>
          <w:rtl/>
        </w:rPr>
      </w:pPr>
    </w:p>
    <w:p w14:paraId="497334E0" w14:textId="77777777" w:rsidR="00000000" w:rsidRDefault="00C04217">
      <w:pPr>
        <w:pStyle w:val="-"/>
        <w:rPr>
          <w:rtl/>
        </w:rPr>
      </w:pPr>
      <w:bookmarkStart w:id="165" w:name="FS000000504T21_09_2005_14_22_00C"/>
      <w:bookmarkEnd w:id="165"/>
      <w:r>
        <w:rPr>
          <w:rFonts w:hint="eastAsia"/>
          <w:rtl/>
        </w:rPr>
        <w:t>זהבה</w:t>
      </w:r>
      <w:r>
        <w:rPr>
          <w:rtl/>
        </w:rPr>
        <w:t xml:space="preserve"> גלאון (מרצ-יחד):</w:t>
      </w:r>
    </w:p>
    <w:p w14:paraId="63C04C4A" w14:textId="77777777" w:rsidR="00000000" w:rsidRDefault="00C04217">
      <w:pPr>
        <w:pStyle w:val="a0"/>
        <w:rPr>
          <w:rFonts w:hint="cs"/>
          <w:rtl/>
        </w:rPr>
      </w:pPr>
    </w:p>
    <w:p w14:paraId="633BA7B2" w14:textId="77777777" w:rsidR="00000000" w:rsidRDefault="00C04217">
      <w:pPr>
        <w:pStyle w:val="a0"/>
        <w:rPr>
          <w:rFonts w:hint="cs"/>
          <w:rtl/>
        </w:rPr>
      </w:pPr>
      <w:r>
        <w:rPr>
          <w:rFonts w:hint="cs"/>
          <w:rtl/>
        </w:rPr>
        <w:t>ברור, היא תשיב.</w:t>
      </w:r>
      <w:r>
        <w:rPr>
          <w:rFonts w:hint="cs"/>
          <w:rtl/>
        </w:rPr>
        <w:t xml:space="preserve"> לא שמעתי אף אחד מהם מתראיין, אף אחד מהם אומר דבר וחצי דבר. </w:t>
      </w:r>
    </w:p>
    <w:p w14:paraId="029D3853" w14:textId="77777777" w:rsidR="00000000" w:rsidRDefault="00C04217">
      <w:pPr>
        <w:pStyle w:val="a0"/>
        <w:rPr>
          <w:rFonts w:hint="cs"/>
          <w:rtl/>
        </w:rPr>
      </w:pPr>
    </w:p>
    <w:p w14:paraId="648687C4" w14:textId="77777777" w:rsidR="00000000" w:rsidRDefault="00C04217">
      <w:pPr>
        <w:pStyle w:val="af0"/>
        <w:rPr>
          <w:rtl/>
        </w:rPr>
      </w:pPr>
      <w:r>
        <w:rPr>
          <w:rFonts w:hint="eastAsia"/>
          <w:rtl/>
        </w:rPr>
        <w:t>שרת</w:t>
      </w:r>
      <w:r>
        <w:rPr>
          <w:rtl/>
        </w:rPr>
        <w:t xml:space="preserve"> המשפטים ציפי לבני:</w:t>
      </w:r>
    </w:p>
    <w:p w14:paraId="18134C37" w14:textId="77777777" w:rsidR="00000000" w:rsidRDefault="00C04217">
      <w:pPr>
        <w:pStyle w:val="a0"/>
        <w:rPr>
          <w:rFonts w:hint="cs"/>
          <w:rtl/>
        </w:rPr>
      </w:pPr>
    </w:p>
    <w:p w14:paraId="375F9493" w14:textId="77777777" w:rsidR="00000000" w:rsidRDefault="00C04217">
      <w:pPr>
        <w:pStyle w:val="a0"/>
        <w:rPr>
          <w:rFonts w:hint="cs"/>
          <w:rtl/>
        </w:rPr>
      </w:pPr>
      <w:r>
        <w:rPr>
          <w:rFonts w:hint="cs"/>
          <w:rtl/>
        </w:rPr>
        <w:t xml:space="preserve">יש להם אמון במערכת. </w:t>
      </w:r>
    </w:p>
    <w:p w14:paraId="68D3A6E3" w14:textId="77777777" w:rsidR="00000000" w:rsidRDefault="00C04217">
      <w:pPr>
        <w:pStyle w:val="a0"/>
        <w:rPr>
          <w:rFonts w:hint="cs"/>
          <w:rtl/>
        </w:rPr>
      </w:pPr>
    </w:p>
    <w:p w14:paraId="1AB64A5A" w14:textId="77777777" w:rsidR="00000000" w:rsidRDefault="00C04217">
      <w:pPr>
        <w:pStyle w:val="-"/>
        <w:rPr>
          <w:rtl/>
        </w:rPr>
      </w:pPr>
      <w:bookmarkStart w:id="166" w:name="FS000000504T21_09_2005_14_22_15C"/>
      <w:bookmarkEnd w:id="166"/>
      <w:r>
        <w:rPr>
          <w:rFonts w:hint="eastAsia"/>
          <w:rtl/>
        </w:rPr>
        <w:t>זהבה</w:t>
      </w:r>
      <w:r>
        <w:rPr>
          <w:rtl/>
        </w:rPr>
        <w:t xml:space="preserve"> גלאון (מרצ-יחד):</w:t>
      </w:r>
    </w:p>
    <w:p w14:paraId="5E4F2A26" w14:textId="77777777" w:rsidR="00000000" w:rsidRDefault="00C04217">
      <w:pPr>
        <w:pStyle w:val="a0"/>
        <w:rPr>
          <w:rFonts w:hint="cs"/>
          <w:rtl/>
        </w:rPr>
      </w:pPr>
    </w:p>
    <w:p w14:paraId="1E10CA46" w14:textId="77777777" w:rsidR="00000000" w:rsidRDefault="00C04217">
      <w:pPr>
        <w:pStyle w:val="a0"/>
        <w:rPr>
          <w:rFonts w:hint="cs"/>
          <w:rtl/>
        </w:rPr>
      </w:pPr>
      <w:r>
        <w:rPr>
          <w:rFonts w:hint="cs"/>
          <w:rtl/>
        </w:rPr>
        <w:t>אני מביעה עכשיו אי-אמון מוחלט במערכת אכיפת החוק. ממש אין לי אמון במערכת היום. ועדת-אור דיברה על גזענות קשה שפשתה במשטרת ישראל</w:t>
      </w:r>
      <w:r>
        <w:rPr>
          <w:rFonts w:hint="cs"/>
          <w:rtl/>
        </w:rPr>
        <w:t>. הגזענות הזאת פשתה במח"ש, ברשויות התביעה. אתה יודע מה הבעיה של גזענים? שהם לא יודעים שהם כאלה, והם מעמידים פני תמימים, פני חסודים ופני צדיקים. ועדת-אור קבעה שגזענות פשתה במשטרת ישראל; ועדת-אור קבלה על תרבות הטיוח והשקר במשטרת ישראל, ומח"ש נתנה לה גושפנקה.</w:t>
      </w:r>
      <w:r>
        <w:rPr>
          <w:rFonts w:hint="cs"/>
          <w:rtl/>
        </w:rPr>
        <w:t xml:space="preserve"> עכשיו גם פרקליט המדינה, היועץ המשפטי לממשלה, ואני מניחה שגם שרת המשפטים, לפי הערת אגב שלה, נותנים לזה גושפנקה. אוי למדינה שנוהגת בצדק שונה כשמדובר בדם יהודי וכשמדובר בדם ערבי. תודה רבה.  </w:t>
      </w:r>
    </w:p>
    <w:p w14:paraId="052CAA70" w14:textId="77777777" w:rsidR="00000000" w:rsidRDefault="00C04217">
      <w:pPr>
        <w:pStyle w:val="a0"/>
        <w:rPr>
          <w:rFonts w:hint="cs"/>
          <w:rtl/>
        </w:rPr>
      </w:pPr>
    </w:p>
    <w:p w14:paraId="1D933759" w14:textId="77777777" w:rsidR="00000000" w:rsidRDefault="00C04217">
      <w:pPr>
        <w:pStyle w:val="af1"/>
        <w:rPr>
          <w:rtl/>
        </w:rPr>
      </w:pPr>
      <w:r>
        <w:rPr>
          <w:rFonts w:hint="eastAsia"/>
          <w:rtl/>
        </w:rPr>
        <w:t>היו</w:t>
      </w:r>
      <w:r>
        <w:rPr>
          <w:rtl/>
        </w:rPr>
        <w:t>"ר ראובן ריבלין:</w:t>
      </w:r>
    </w:p>
    <w:p w14:paraId="33BF0EB3" w14:textId="77777777" w:rsidR="00000000" w:rsidRDefault="00C04217">
      <w:pPr>
        <w:pStyle w:val="a0"/>
        <w:rPr>
          <w:rFonts w:hint="cs"/>
          <w:rtl/>
        </w:rPr>
      </w:pPr>
    </w:p>
    <w:p w14:paraId="43A3B9CD" w14:textId="77777777" w:rsidR="00000000" w:rsidRDefault="00C04217">
      <w:pPr>
        <w:pStyle w:val="a0"/>
        <w:rPr>
          <w:rFonts w:hint="cs"/>
          <w:rtl/>
        </w:rPr>
      </w:pPr>
      <w:r>
        <w:rPr>
          <w:rFonts w:hint="cs"/>
          <w:rtl/>
        </w:rPr>
        <w:t>חבר הכנסת זחאלקה, בבקשה. יסיים את הדיון חבר ה</w:t>
      </w:r>
      <w:r>
        <w:rPr>
          <w:rFonts w:hint="cs"/>
          <w:rtl/>
        </w:rPr>
        <w:t xml:space="preserve">כנסת דהאמשה, ואחריו תשיב שרת המשפטים לכל הנואמים. </w:t>
      </w:r>
    </w:p>
    <w:p w14:paraId="7B1BBFF7" w14:textId="77777777" w:rsidR="00000000" w:rsidRDefault="00C04217">
      <w:pPr>
        <w:pStyle w:val="a0"/>
        <w:rPr>
          <w:rFonts w:hint="cs"/>
          <w:rtl/>
        </w:rPr>
      </w:pPr>
    </w:p>
    <w:p w14:paraId="72A06668" w14:textId="77777777" w:rsidR="00000000" w:rsidRDefault="00C04217">
      <w:pPr>
        <w:pStyle w:val="a"/>
        <w:rPr>
          <w:rtl/>
        </w:rPr>
      </w:pPr>
      <w:bookmarkStart w:id="167" w:name="FS000001061T21_09_2005_14_24_42"/>
      <w:bookmarkStart w:id="168" w:name="_Toc115091787"/>
      <w:bookmarkEnd w:id="167"/>
      <w:r>
        <w:rPr>
          <w:rtl/>
        </w:rPr>
        <w:t>ג'מאל זחאלקה (בל"ד):</w:t>
      </w:r>
      <w:bookmarkEnd w:id="168"/>
    </w:p>
    <w:p w14:paraId="0E859168" w14:textId="77777777" w:rsidR="00000000" w:rsidRDefault="00C04217">
      <w:pPr>
        <w:pStyle w:val="a0"/>
        <w:rPr>
          <w:rtl/>
        </w:rPr>
      </w:pPr>
    </w:p>
    <w:p w14:paraId="3527EC5E" w14:textId="77777777" w:rsidR="00000000" w:rsidRDefault="00C04217">
      <w:pPr>
        <w:pStyle w:val="a0"/>
        <w:rPr>
          <w:rFonts w:hint="cs"/>
          <w:rtl/>
        </w:rPr>
      </w:pPr>
      <w:r>
        <w:rPr>
          <w:rFonts w:hint="cs"/>
          <w:rtl/>
        </w:rPr>
        <w:t>אדוני היושב-ראש, אילו הייתי איש של גימיקים, הייתי לוקח את הדוח וקורע אותו מעל הבמה, אבל אתה יודע שאני לא כזה. גם הנושא כואב מאוד והכאב כבד מנשוא. הנושא מאוד רציני, בעיני הוא פרשת דרכ</w:t>
      </w:r>
      <w:r>
        <w:rPr>
          <w:rFonts w:hint="cs"/>
          <w:rtl/>
        </w:rPr>
        <w:t xml:space="preserve">ים ביחסים בין האזרחים הערבים למדינה, ומסתבר - רשויות המדינה כולן. וגם מה שתואר בישראל כשלהבת במערכת המשפט, המזעזע הוא באיזו קלות פושה השלהבת ונדלקת בארזים של ישראל, מערכת המשפט. על אזובי הקיר אין הרבה מה להגיד. </w:t>
      </w:r>
    </w:p>
    <w:p w14:paraId="57A3A4B8" w14:textId="77777777" w:rsidR="00000000" w:rsidRDefault="00C04217">
      <w:pPr>
        <w:pStyle w:val="a0"/>
        <w:rPr>
          <w:rFonts w:hint="cs"/>
          <w:rtl/>
        </w:rPr>
      </w:pPr>
    </w:p>
    <w:p w14:paraId="3BF30721" w14:textId="77777777" w:rsidR="00000000" w:rsidRDefault="00C04217">
      <w:pPr>
        <w:pStyle w:val="a0"/>
        <w:rPr>
          <w:rFonts w:hint="cs"/>
          <w:rtl/>
        </w:rPr>
      </w:pPr>
      <w:r>
        <w:rPr>
          <w:rFonts w:hint="cs"/>
          <w:rtl/>
        </w:rPr>
        <w:t>התיקים נסגרו, אדוני היושב-ראש, אבל הפצע פתו</w:t>
      </w:r>
      <w:r>
        <w:rPr>
          <w:rFonts w:hint="cs"/>
          <w:rtl/>
        </w:rPr>
        <w:t>ח. באה היום מסיבת העיתונאים של מר מזוז וזרתה מלח על הפצע שלנו. הוא אמר, שאנחנו צריכים ליהנות מהמלח שהוא זורה על הפצע שלנו. הוא מספר לנו עד כמה מח"ש טובה, שהיו תלונות של אזרחים ערבים שמח"ש טיפלה בהן. שומו שמים. מתוך 2,000 תלונות, טיפלו בעשר, תגידו תודה רבה.</w:t>
      </w:r>
      <w:r>
        <w:rPr>
          <w:rFonts w:hint="cs"/>
          <w:rtl/>
        </w:rPr>
        <w:t xml:space="preserve"> </w:t>
      </w:r>
    </w:p>
    <w:p w14:paraId="7565401F" w14:textId="77777777" w:rsidR="00000000" w:rsidRDefault="00C04217">
      <w:pPr>
        <w:pStyle w:val="a0"/>
        <w:rPr>
          <w:rFonts w:hint="cs"/>
          <w:rtl/>
        </w:rPr>
      </w:pPr>
    </w:p>
    <w:p w14:paraId="4859DBDF" w14:textId="77777777" w:rsidR="00000000" w:rsidRDefault="00C04217">
      <w:pPr>
        <w:pStyle w:val="a0"/>
        <w:rPr>
          <w:rFonts w:hint="cs"/>
          <w:rtl/>
        </w:rPr>
      </w:pPr>
      <w:r>
        <w:rPr>
          <w:rFonts w:hint="cs"/>
          <w:rtl/>
        </w:rPr>
        <w:t>מסתבר, אדוני היושב-ראש, שבמקרים מסוימים, נדירים ביותר, אבל בעיקרון, אפשר. אפשר להעמיד לדין שוטר או שוטרים, כשהם סוטרים לערבים, כשהם מעליבים אותם, אבל לא כשהם הורגים אותם, לא כשהם רוצחים אותם, גם כאשר רוצחים אותם בדם קר וכולם יודעים שרצחו אותם בדם קר. זא</w:t>
      </w:r>
      <w:r>
        <w:rPr>
          <w:rFonts w:hint="cs"/>
          <w:rtl/>
        </w:rPr>
        <w:t xml:space="preserve">ת המסקנה, אין לנו מנוס. העובדות אומרות ככה. אני לא רוצה להסיק את המסקנה הזאת, אבל העובדות מדברות כך. </w:t>
      </w:r>
    </w:p>
    <w:p w14:paraId="3A54E888" w14:textId="77777777" w:rsidR="00000000" w:rsidRDefault="00C04217">
      <w:pPr>
        <w:pStyle w:val="a0"/>
        <w:rPr>
          <w:rFonts w:hint="cs"/>
          <w:rtl/>
        </w:rPr>
      </w:pPr>
    </w:p>
    <w:p w14:paraId="6669802C" w14:textId="77777777" w:rsidR="00000000" w:rsidRDefault="00C04217">
      <w:pPr>
        <w:pStyle w:val="a0"/>
        <w:rPr>
          <w:rFonts w:hint="cs"/>
          <w:rtl/>
        </w:rPr>
      </w:pPr>
      <w:r>
        <w:rPr>
          <w:rFonts w:hint="cs"/>
          <w:rtl/>
        </w:rPr>
        <w:t xml:space="preserve"> אני לא מדבר על אוקטובר 2000. אחרי אוקטובר 2000 - 18 אזרחים ערבים נהרגו על-ידי המשטרה ועל-ידי כוחות הביטחון. אף אחד לא הוענש, אדוני היושב-ראש. אף אחד לא </w:t>
      </w:r>
      <w:r>
        <w:rPr>
          <w:rFonts w:hint="cs"/>
          <w:rtl/>
        </w:rPr>
        <w:t xml:space="preserve">הורד בדרגה. אף אחד לא נחסמה עלייתו בסולם הדרגות. </w:t>
      </w:r>
    </w:p>
    <w:p w14:paraId="7866FEDC" w14:textId="77777777" w:rsidR="00000000" w:rsidRDefault="00C04217">
      <w:pPr>
        <w:pStyle w:val="a0"/>
        <w:rPr>
          <w:rFonts w:hint="cs"/>
          <w:rtl/>
        </w:rPr>
      </w:pPr>
    </w:p>
    <w:p w14:paraId="224C26D3" w14:textId="77777777" w:rsidR="00000000" w:rsidRDefault="00C04217">
      <w:pPr>
        <w:pStyle w:val="a0"/>
        <w:rPr>
          <w:rFonts w:hint="cs"/>
          <w:rtl/>
        </w:rPr>
      </w:pPr>
      <w:r>
        <w:rPr>
          <w:rFonts w:hint="cs"/>
          <w:rtl/>
        </w:rPr>
        <w:t>אומרים לנו שהמשטרה למדה את הלקח. איזה לקח למדה המשטרה, אדוני היושב-ראש? רבותי חברי הכנסת, איזה לקח למדה? אין מנוס מהמסקנה, כך אומרות העובדות. המשטרה למדה את הלקח, שאפשר להרוג ערבים בלי להיענש. לא רק למדו א</w:t>
      </w:r>
      <w:r>
        <w:rPr>
          <w:rFonts w:hint="cs"/>
          <w:rtl/>
        </w:rPr>
        <w:t xml:space="preserve">ותו, יישמו אותו. הרגו 13 אזרחים ערבים באוקטובר 2000 ואף אחד לא נענש. מה היתה המסקנה? שלא הרגו אחר כך? לא. הלקח שלמדו אותו, שאפשר להרוג מבלי להיענש. הפשע נשאר ללא עונש. כולם יודעים שפשע ללא עונש זה אור ירוק לפשע הבא. </w:t>
      </w:r>
    </w:p>
    <w:p w14:paraId="5E7A2B84" w14:textId="77777777" w:rsidR="00000000" w:rsidRDefault="00C04217">
      <w:pPr>
        <w:pStyle w:val="a0"/>
        <w:rPr>
          <w:rFonts w:hint="cs"/>
          <w:rtl/>
        </w:rPr>
      </w:pPr>
    </w:p>
    <w:p w14:paraId="0FE45001" w14:textId="77777777" w:rsidR="00000000" w:rsidRDefault="00C04217">
      <w:pPr>
        <w:pStyle w:val="af0"/>
        <w:rPr>
          <w:rtl/>
        </w:rPr>
      </w:pPr>
      <w:r>
        <w:rPr>
          <w:rFonts w:hint="eastAsia"/>
          <w:rtl/>
        </w:rPr>
        <w:t>מוחמד</w:t>
      </w:r>
      <w:r>
        <w:rPr>
          <w:rtl/>
        </w:rPr>
        <w:t xml:space="preserve"> ברכה (חד"ש-תע"ל):</w:t>
      </w:r>
    </w:p>
    <w:p w14:paraId="44DE032A" w14:textId="77777777" w:rsidR="00000000" w:rsidRDefault="00C04217">
      <w:pPr>
        <w:pStyle w:val="a0"/>
        <w:rPr>
          <w:rFonts w:hint="cs"/>
          <w:rtl/>
        </w:rPr>
      </w:pPr>
    </w:p>
    <w:p w14:paraId="142C4311" w14:textId="77777777" w:rsidR="00000000" w:rsidRDefault="00C04217">
      <w:pPr>
        <w:pStyle w:val="a0"/>
        <w:rPr>
          <w:rFonts w:hint="cs"/>
          <w:rtl/>
        </w:rPr>
      </w:pPr>
      <w:r>
        <w:rPr>
          <w:rFonts w:hint="cs"/>
          <w:rtl/>
        </w:rPr>
        <w:t>לא כולם הבינו</w:t>
      </w:r>
      <w:r>
        <w:rPr>
          <w:rFonts w:hint="cs"/>
          <w:rtl/>
        </w:rPr>
        <w:t xml:space="preserve"> את מה שאמרת. אחרי אוקטובר 2000 נהרגו 17 אזרחים חפים מפשע מאש כוחות הביטחון. </w:t>
      </w:r>
    </w:p>
    <w:p w14:paraId="0115B0BB" w14:textId="77777777" w:rsidR="00000000" w:rsidRDefault="00C04217">
      <w:pPr>
        <w:pStyle w:val="a0"/>
        <w:rPr>
          <w:rFonts w:hint="cs"/>
          <w:rtl/>
        </w:rPr>
      </w:pPr>
    </w:p>
    <w:p w14:paraId="3829A956" w14:textId="77777777" w:rsidR="00000000" w:rsidRDefault="00C04217">
      <w:pPr>
        <w:pStyle w:val="-"/>
        <w:rPr>
          <w:rtl/>
        </w:rPr>
      </w:pPr>
      <w:bookmarkStart w:id="169" w:name="FS000001061T21_09_2005_14_27_45C"/>
      <w:bookmarkEnd w:id="169"/>
      <w:r>
        <w:rPr>
          <w:rFonts w:hint="eastAsia"/>
          <w:rtl/>
        </w:rPr>
        <w:t>ג</w:t>
      </w:r>
      <w:r>
        <w:rPr>
          <w:rtl/>
        </w:rPr>
        <w:t>'מאל זחאלקה (בל"ד):</w:t>
      </w:r>
    </w:p>
    <w:p w14:paraId="315212F3" w14:textId="77777777" w:rsidR="00000000" w:rsidRDefault="00C04217">
      <w:pPr>
        <w:pStyle w:val="a0"/>
        <w:rPr>
          <w:rFonts w:hint="cs"/>
          <w:rtl/>
        </w:rPr>
      </w:pPr>
    </w:p>
    <w:p w14:paraId="34ADB6E4" w14:textId="77777777" w:rsidR="00000000" w:rsidRDefault="00C04217">
      <w:pPr>
        <w:pStyle w:val="a0"/>
        <w:rPr>
          <w:rFonts w:hint="cs"/>
          <w:rtl/>
        </w:rPr>
      </w:pPr>
      <w:r>
        <w:rPr>
          <w:rFonts w:hint="cs"/>
          <w:rtl/>
        </w:rPr>
        <w:t xml:space="preserve">זה ברור. הם נהרגו, אדוני היושב-ראש, אחרי אוקטובר 2000, בשנת 2001, 2002, 2003, 2004 ו-2005. 17 אזרחים ערבים נהרגו מאש כוחות הביטחון. </w:t>
      </w:r>
    </w:p>
    <w:p w14:paraId="074E0EAA" w14:textId="77777777" w:rsidR="00000000" w:rsidRDefault="00C04217">
      <w:pPr>
        <w:pStyle w:val="a0"/>
        <w:rPr>
          <w:rFonts w:hint="cs"/>
          <w:rtl/>
        </w:rPr>
      </w:pPr>
    </w:p>
    <w:p w14:paraId="58954E52" w14:textId="77777777" w:rsidR="00000000" w:rsidRDefault="00C04217">
      <w:pPr>
        <w:pStyle w:val="a0"/>
        <w:rPr>
          <w:rFonts w:hint="cs"/>
          <w:rtl/>
        </w:rPr>
      </w:pPr>
      <w:r>
        <w:rPr>
          <w:rFonts w:hint="cs"/>
          <w:rtl/>
        </w:rPr>
        <w:t>זאת המסקנה, אף אחד לא</w:t>
      </w:r>
      <w:r>
        <w:rPr>
          <w:rFonts w:hint="cs"/>
          <w:rtl/>
        </w:rPr>
        <w:t xml:space="preserve"> נענש. אם באוקטובר 2000 רצחו 13 אזרחים ואף אחד לא נענש, המשיכו בזה. זה הלקח, זה הלקח היחיד. קודם כול אומרים </w:t>
      </w:r>
      <w:r>
        <w:rPr>
          <w:rtl/>
        </w:rPr>
        <w:t>–</w:t>
      </w:r>
      <w:r>
        <w:rPr>
          <w:rFonts w:hint="cs"/>
          <w:rtl/>
        </w:rPr>
        <w:t xml:space="preserve"> מזה אפשר להסיק שתי מסקנות חשובות ביותר ולהשליך אותן על אוקטובר 2000. האחת, מי הפריע למשטרה לאסוף ראיות ב-17 מקרים אלה? מי הפריע להם? זה דבר אחד. ד</w:t>
      </w:r>
      <w:r>
        <w:rPr>
          <w:rFonts w:hint="cs"/>
          <w:rtl/>
        </w:rPr>
        <w:t xml:space="preserve">בר שני, אומרים שהרגו בהם בגלל ההפגנות והם סיכנו חיים. במקרים האלה, ב-17 המקרים כולם, אף אחד לא סיכן, לא היו הפגנות, לא היו חסימות כבישים. אזרחים תמימים, שבנסיבות מסוימות השוטרים ירו בהם, פעם אומרים בשוגג, פעם אחרת חשדו בהם, כל פעם תירוץ אחר. </w:t>
      </w:r>
    </w:p>
    <w:p w14:paraId="72EA9353" w14:textId="77777777" w:rsidR="00000000" w:rsidRDefault="00C04217">
      <w:pPr>
        <w:pStyle w:val="a0"/>
        <w:ind w:firstLine="0"/>
        <w:rPr>
          <w:rFonts w:hint="cs"/>
          <w:rtl/>
        </w:rPr>
      </w:pPr>
    </w:p>
    <w:p w14:paraId="2C22DACE" w14:textId="77777777" w:rsidR="00000000" w:rsidRDefault="00C04217">
      <w:pPr>
        <w:pStyle w:val="af1"/>
        <w:rPr>
          <w:rtl/>
        </w:rPr>
      </w:pPr>
      <w:r>
        <w:rPr>
          <w:rFonts w:hint="eastAsia"/>
          <w:rtl/>
        </w:rPr>
        <w:t>היו</w:t>
      </w:r>
      <w:r>
        <w:rPr>
          <w:rtl/>
        </w:rPr>
        <w:t xml:space="preserve">"ר ראובן </w:t>
      </w:r>
      <w:r>
        <w:rPr>
          <w:rtl/>
        </w:rPr>
        <w:t>ריבלין:</w:t>
      </w:r>
    </w:p>
    <w:p w14:paraId="5030C9DB" w14:textId="77777777" w:rsidR="00000000" w:rsidRDefault="00C04217">
      <w:pPr>
        <w:pStyle w:val="a0"/>
        <w:rPr>
          <w:rFonts w:hint="cs"/>
          <w:rtl/>
        </w:rPr>
      </w:pPr>
    </w:p>
    <w:p w14:paraId="7ABCB929" w14:textId="77777777" w:rsidR="00000000" w:rsidRDefault="00C04217">
      <w:pPr>
        <w:pStyle w:val="a0"/>
        <w:rPr>
          <w:rFonts w:hint="cs"/>
          <w:rtl/>
        </w:rPr>
      </w:pPr>
      <w:r>
        <w:rPr>
          <w:rFonts w:hint="cs"/>
          <w:rtl/>
        </w:rPr>
        <w:t xml:space="preserve">נא לסיים. </w:t>
      </w:r>
    </w:p>
    <w:p w14:paraId="35185B99" w14:textId="77777777" w:rsidR="00000000" w:rsidRDefault="00C04217">
      <w:pPr>
        <w:pStyle w:val="a0"/>
        <w:ind w:firstLine="0"/>
        <w:rPr>
          <w:rFonts w:hint="cs"/>
          <w:rtl/>
        </w:rPr>
      </w:pPr>
    </w:p>
    <w:p w14:paraId="027EC03F" w14:textId="77777777" w:rsidR="00000000" w:rsidRDefault="00C04217">
      <w:pPr>
        <w:pStyle w:val="a"/>
        <w:rPr>
          <w:rtl/>
        </w:rPr>
      </w:pPr>
      <w:bookmarkStart w:id="170" w:name="FS000001061T21_09_2005_15_31_22"/>
      <w:bookmarkStart w:id="171" w:name="_Toc115091788"/>
      <w:bookmarkEnd w:id="170"/>
      <w:r>
        <w:rPr>
          <w:rFonts w:hint="eastAsia"/>
          <w:rtl/>
        </w:rPr>
        <w:t>ג</w:t>
      </w:r>
      <w:r>
        <w:rPr>
          <w:rtl/>
        </w:rPr>
        <w:t>'מאל זחאלקה (בל"ד):</w:t>
      </w:r>
      <w:bookmarkEnd w:id="171"/>
    </w:p>
    <w:p w14:paraId="53A1E530" w14:textId="77777777" w:rsidR="00000000" w:rsidRDefault="00C04217">
      <w:pPr>
        <w:pStyle w:val="a0"/>
        <w:rPr>
          <w:rFonts w:hint="cs"/>
          <w:rtl/>
        </w:rPr>
      </w:pPr>
    </w:p>
    <w:p w14:paraId="04E2340A" w14:textId="77777777" w:rsidR="00000000" w:rsidRDefault="00C04217">
      <w:pPr>
        <w:pStyle w:val="a0"/>
        <w:rPr>
          <w:rFonts w:hint="cs"/>
          <w:rtl/>
        </w:rPr>
      </w:pPr>
      <w:r>
        <w:rPr>
          <w:rFonts w:hint="cs"/>
          <w:rtl/>
        </w:rPr>
        <w:t>אדוני היושב-ראש, אין מנוס מלהסיק שמח"ש חיפשה, לא את האמת אלא תירוצים. היא עבדה שעות נוספות - איך אפשר למצוא תירוצים.</w:t>
      </w:r>
    </w:p>
    <w:p w14:paraId="74F326B1" w14:textId="77777777" w:rsidR="00000000" w:rsidRDefault="00C04217">
      <w:pPr>
        <w:pStyle w:val="a0"/>
        <w:rPr>
          <w:rFonts w:hint="cs"/>
          <w:rtl/>
        </w:rPr>
      </w:pPr>
    </w:p>
    <w:p w14:paraId="2F2043F2" w14:textId="77777777" w:rsidR="00000000" w:rsidRDefault="00C04217">
      <w:pPr>
        <w:pStyle w:val="a0"/>
        <w:rPr>
          <w:rFonts w:hint="cs"/>
          <w:rtl/>
        </w:rPr>
      </w:pPr>
      <w:r>
        <w:rPr>
          <w:rFonts w:hint="cs"/>
          <w:rtl/>
        </w:rPr>
        <w:t xml:space="preserve"> למה לא מעמידים לדין את השוטרים? אנחנו לא נשתוק בעניין הזה. אנחנו פותחים במערכה שלא תיפסק עד שה</w:t>
      </w:r>
      <w:r>
        <w:rPr>
          <w:rFonts w:hint="cs"/>
          <w:rtl/>
        </w:rPr>
        <w:t xml:space="preserve">אמת תיחשף. הכותרת הראשית למערכה שלנו, אדוני היושב-ראש </w:t>
      </w:r>
      <w:r>
        <w:rPr>
          <w:rtl/>
        </w:rPr>
        <w:t>–</w:t>
      </w:r>
      <w:r>
        <w:rPr>
          <w:rFonts w:hint="cs"/>
          <w:rtl/>
        </w:rPr>
        <w:t xml:space="preserve"> וידידי יסכימו אתי </w:t>
      </w:r>
      <w:r>
        <w:rPr>
          <w:rtl/>
        </w:rPr>
        <w:t>–</w:t>
      </w:r>
      <w:r>
        <w:rPr>
          <w:rFonts w:hint="cs"/>
          <w:rtl/>
        </w:rPr>
        <w:t xml:space="preserve"> היא אמת וצדק. זה מה שאנחנו רוצים. לא נוותר. בצפון-אירלנד נאבקו 28 שנים. אנחנו נעשה את זה, לא נוותר בנושא הזה. כדאי שכולם ידעו. תודה רבה. </w:t>
      </w:r>
    </w:p>
    <w:p w14:paraId="03DB6745" w14:textId="77777777" w:rsidR="00000000" w:rsidRDefault="00C04217">
      <w:pPr>
        <w:pStyle w:val="a0"/>
        <w:ind w:firstLine="0"/>
        <w:rPr>
          <w:rFonts w:hint="cs"/>
          <w:rtl/>
        </w:rPr>
      </w:pPr>
    </w:p>
    <w:p w14:paraId="13157911" w14:textId="77777777" w:rsidR="00000000" w:rsidRDefault="00C04217">
      <w:pPr>
        <w:pStyle w:val="af1"/>
        <w:rPr>
          <w:rtl/>
        </w:rPr>
      </w:pPr>
      <w:r>
        <w:rPr>
          <w:rFonts w:hint="eastAsia"/>
          <w:rtl/>
        </w:rPr>
        <w:t>היו</w:t>
      </w:r>
      <w:r>
        <w:rPr>
          <w:rtl/>
        </w:rPr>
        <w:t>"ר ראובן ריבלין:</w:t>
      </w:r>
    </w:p>
    <w:p w14:paraId="39D24117" w14:textId="77777777" w:rsidR="00000000" w:rsidRDefault="00C04217">
      <w:pPr>
        <w:pStyle w:val="a0"/>
        <w:rPr>
          <w:rFonts w:hint="cs"/>
          <w:rtl/>
        </w:rPr>
      </w:pPr>
    </w:p>
    <w:p w14:paraId="5217E6DF" w14:textId="77777777" w:rsidR="00000000" w:rsidRDefault="00C04217">
      <w:pPr>
        <w:pStyle w:val="a0"/>
        <w:rPr>
          <w:rFonts w:hint="cs"/>
          <w:rtl/>
        </w:rPr>
      </w:pPr>
      <w:r>
        <w:rPr>
          <w:rFonts w:hint="cs"/>
          <w:rtl/>
        </w:rPr>
        <w:t>תודה רבה. רבותי, אני</w:t>
      </w:r>
      <w:r>
        <w:rPr>
          <w:rFonts w:hint="cs"/>
          <w:rtl/>
        </w:rPr>
        <w:t xml:space="preserve"> נותן לכם, לא דקה ולא שלוש דקות, אני חושב שהזכות של חברי הכנסת המייצגים ציבור לומר את דברם. </w:t>
      </w:r>
    </w:p>
    <w:p w14:paraId="7A00D8D7" w14:textId="77777777" w:rsidR="00000000" w:rsidRDefault="00C04217">
      <w:pPr>
        <w:pStyle w:val="a0"/>
        <w:rPr>
          <w:rFonts w:hint="cs"/>
          <w:rtl/>
        </w:rPr>
      </w:pPr>
    </w:p>
    <w:p w14:paraId="0D8BBC86" w14:textId="77777777" w:rsidR="00000000" w:rsidRDefault="00C04217">
      <w:pPr>
        <w:pStyle w:val="af0"/>
        <w:rPr>
          <w:rtl/>
        </w:rPr>
      </w:pPr>
      <w:r>
        <w:rPr>
          <w:rFonts w:hint="eastAsia"/>
          <w:rtl/>
        </w:rPr>
        <w:t>מוחמד</w:t>
      </w:r>
      <w:r>
        <w:rPr>
          <w:rtl/>
        </w:rPr>
        <w:t xml:space="preserve"> ברכה (חד"ש-תע"ל):</w:t>
      </w:r>
    </w:p>
    <w:p w14:paraId="44CC2371" w14:textId="77777777" w:rsidR="00000000" w:rsidRDefault="00C04217">
      <w:pPr>
        <w:pStyle w:val="a0"/>
        <w:rPr>
          <w:rFonts w:hint="cs"/>
          <w:rtl/>
        </w:rPr>
      </w:pPr>
    </w:p>
    <w:p w14:paraId="667879D2" w14:textId="77777777" w:rsidR="00000000" w:rsidRDefault="00C04217">
      <w:pPr>
        <w:pStyle w:val="a0"/>
        <w:rPr>
          <w:rFonts w:hint="cs"/>
          <w:rtl/>
        </w:rPr>
      </w:pPr>
      <w:r>
        <w:rPr>
          <w:rFonts w:hint="cs"/>
          <w:rtl/>
        </w:rPr>
        <w:t xml:space="preserve">ובסמכות היושב-ראש. </w:t>
      </w:r>
    </w:p>
    <w:p w14:paraId="36E649FA" w14:textId="77777777" w:rsidR="00000000" w:rsidRDefault="00C04217">
      <w:pPr>
        <w:pStyle w:val="af1"/>
        <w:rPr>
          <w:rtl/>
        </w:rPr>
      </w:pPr>
    </w:p>
    <w:p w14:paraId="3BB0C9BF" w14:textId="77777777" w:rsidR="00000000" w:rsidRDefault="00C04217">
      <w:pPr>
        <w:pStyle w:val="af1"/>
        <w:rPr>
          <w:rtl/>
        </w:rPr>
      </w:pPr>
      <w:r>
        <w:rPr>
          <w:rFonts w:hint="eastAsia"/>
          <w:rtl/>
        </w:rPr>
        <w:t>היו</w:t>
      </w:r>
      <w:r>
        <w:rPr>
          <w:rtl/>
        </w:rPr>
        <w:t>"ר ראובן ריבלין:</w:t>
      </w:r>
    </w:p>
    <w:p w14:paraId="08387AA2" w14:textId="77777777" w:rsidR="00000000" w:rsidRDefault="00C04217">
      <w:pPr>
        <w:pStyle w:val="a0"/>
        <w:rPr>
          <w:rFonts w:hint="cs"/>
          <w:rtl/>
        </w:rPr>
      </w:pPr>
    </w:p>
    <w:p w14:paraId="79C54EF2" w14:textId="77777777" w:rsidR="00000000" w:rsidRDefault="00C04217">
      <w:pPr>
        <w:pStyle w:val="a0"/>
        <w:rPr>
          <w:rFonts w:hint="cs"/>
          <w:rtl/>
        </w:rPr>
      </w:pPr>
      <w:r>
        <w:rPr>
          <w:rFonts w:hint="cs"/>
          <w:rtl/>
        </w:rPr>
        <w:t>בוודאי, אני מפעיל אותה, בלי עכבות. אני רק אומר, חבר הכנסת זחאלקה חזר על נושא מסוים שלוש דקות. ה</w:t>
      </w:r>
      <w:r>
        <w:rPr>
          <w:rFonts w:hint="cs"/>
          <w:rtl/>
        </w:rPr>
        <w:t xml:space="preserve">צטערתי, אם יש לך משהו אחר לומר, שאחר כך אצטרך להפסיק אותך. אז חבר הכנסת דהמאשה, אם יש לך משהו לומר אחרי מה שאתה אומר, אל תאמר פעמיים. תאמר קודם את כל מה שיש לך לומר, אחר כך תתחיל לחזור על דברים. אם לא חזרת על דבר, אני לא מפסיק אותך. </w:t>
      </w:r>
    </w:p>
    <w:p w14:paraId="21729FAA" w14:textId="77777777" w:rsidR="00000000" w:rsidRDefault="00C04217">
      <w:pPr>
        <w:pStyle w:val="a0"/>
        <w:rPr>
          <w:rFonts w:hint="cs"/>
          <w:rtl/>
        </w:rPr>
      </w:pPr>
    </w:p>
    <w:p w14:paraId="4563F913" w14:textId="77777777" w:rsidR="00000000" w:rsidRDefault="00C04217">
      <w:pPr>
        <w:pStyle w:val="a"/>
        <w:rPr>
          <w:rtl/>
        </w:rPr>
      </w:pPr>
      <w:bookmarkStart w:id="172" w:name="FS000000550T21_09_2005_14_29_31"/>
      <w:bookmarkStart w:id="173" w:name="_Toc115091789"/>
      <w:bookmarkEnd w:id="172"/>
      <w:r>
        <w:rPr>
          <w:rFonts w:hint="eastAsia"/>
          <w:rtl/>
        </w:rPr>
        <w:t>עבד</w:t>
      </w:r>
      <w:r>
        <w:rPr>
          <w:rtl/>
        </w:rPr>
        <w:t>-אלמאלכ דהאמשה (רע</w:t>
      </w:r>
      <w:r>
        <w:rPr>
          <w:rtl/>
        </w:rPr>
        <w:t>"ם):</w:t>
      </w:r>
      <w:bookmarkEnd w:id="173"/>
    </w:p>
    <w:p w14:paraId="27573036" w14:textId="77777777" w:rsidR="00000000" w:rsidRDefault="00C04217">
      <w:pPr>
        <w:pStyle w:val="a0"/>
        <w:rPr>
          <w:rFonts w:hint="cs"/>
          <w:rtl/>
        </w:rPr>
      </w:pPr>
    </w:p>
    <w:p w14:paraId="56E14715" w14:textId="77777777" w:rsidR="00000000" w:rsidRDefault="00C04217">
      <w:pPr>
        <w:pStyle w:val="a0"/>
        <w:rPr>
          <w:rFonts w:hint="cs"/>
          <w:rtl/>
        </w:rPr>
      </w:pPr>
      <w:r>
        <w:rPr>
          <w:rFonts w:hint="cs"/>
          <w:rtl/>
        </w:rPr>
        <w:t xml:space="preserve">תודה רבה על העצה. אדוני היושב-ראש, גברתי שרת המשפטים, חברי חברי הכנסת, </w:t>
      </w:r>
      <w:bookmarkStart w:id="174" w:name="FS000000550T21_09_2005_14_29_49"/>
      <w:bookmarkEnd w:id="174"/>
      <w:r>
        <w:rPr>
          <w:rFonts w:hint="cs"/>
          <w:rtl/>
        </w:rPr>
        <w:t xml:space="preserve">מצער מאוד שהיועץ המשפטי פסל את עצמו מראש מדיון שהיה צריך להיות אצלו והוא היה אמור לתת לו מרפא. </w:t>
      </w:r>
    </w:p>
    <w:p w14:paraId="1B70C4B3" w14:textId="77777777" w:rsidR="00000000" w:rsidRDefault="00C04217">
      <w:pPr>
        <w:pStyle w:val="a0"/>
        <w:rPr>
          <w:rFonts w:hint="cs"/>
          <w:rtl/>
        </w:rPr>
      </w:pPr>
    </w:p>
    <w:p w14:paraId="5036D939" w14:textId="77777777" w:rsidR="00000000" w:rsidRDefault="00C04217">
      <w:pPr>
        <w:pStyle w:val="a0"/>
        <w:rPr>
          <w:rFonts w:hint="cs"/>
          <w:rtl/>
        </w:rPr>
      </w:pPr>
      <w:r>
        <w:rPr>
          <w:rFonts w:hint="cs"/>
          <w:rtl/>
        </w:rPr>
        <w:t>מח"ש מתכחשת לתפקידה ולאחריותה וטומנת את התיקים של אלה שעברו על החוק והרגו ערבים ופ</w:t>
      </w:r>
      <w:r>
        <w:rPr>
          <w:rFonts w:hint="cs"/>
          <w:rtl/>
        </w:rPr>
        <w:t xml:space="preserve">צעו מאות. פרקליט המדינה עמד אז בראש מח"ש, היום הוא פרקליט המדינה והוא כמובן פסול מלדון בעניין הזה. מי עוד נותר בפני בג"ץ? לכאורה היה צריך לפנות ליועץ המשפטי לממשלה כדי שהוא ילמד את התיקים, ישמע את הטענות ויראה אם יש הצדקה בהחלטות מח"ש או שמח"ש צריכה לזרוק </w:t>
      </w:r>
      <w:r>
        <w:rPr>
          <w:rFonts w:hint="cs"/>
          <w:rtl/>
        </w:rPr>
        <w:t xml:space="preserve">את המסקנות האלה ולהורות להמשיך לחקור ולזהות את העבריינים. </w:t>
      </w:r>
    </w:p>
    <w:p w14:paraId="63384382" w14:textId="77777777" w:rsidR="00000000" w:rsidRDefault="00C04217">
      <w:pPr>
        <w:pStyle w:val="a0"/>
        <w:rPr>
          <w:rFonts w:hint="cs"/>
          <w:rtl/>
        </w:rPr>
      </w:pPr>
    </w:p>
    <w:p w14:paraId="0082D056" w14:textId="77777777" w:rsidR="00000000" w:rsidRDefault="00C04217">
      <w:pPr>
        <w:pStyle w:val="a0"/>
        <w:rPr>
          <w:rFonts w:hint="cs"/>
          <w:rtl/>
        </w:rPr>
      </w:pPr>
      <w:r>
        <w:rPr>
          <w:rFonts w:hint="cs"/>
          <w:rtl/>
        </w:rPr>
        <w:t>במקום להמתין ולקבל את העררים כנדרש ובאופן מסודר, הוא בא היום, נידב את עצמו במסיבת עיתונאים, והגן, בלי שום דעה, אני לא בטוח שהיועץ המשפטי כבר למד את התיקים, קרא את הדוח של מח"ש, קרא את דוח ועדת-אור</w:t>
      </w:r>
      <w:r>
        <w:rPr>
          <w:rFonts w:hint="cs"/>
          <w:rtl/>
        </w:rPr>
        <w:t>, נכנס לעשרות אלפי מסמכים, מאות קרטונים שנמצאים בידי מח"ש, מן הסתם, ולאחר מכן הגיע למסקנות האלה. אגב, הוא לא פוליטיקאי. אם חבר כנסת היה אומר את זה פה, יכולתי להבין. חברי כנסת אומרים, מתלהמים, הם לא משפטנים, זאת לא אחריותם לבדוק. אבל אתה, היועץ המשפטי, אומר</w:t>
      </w:r>
      <w:r>
        <w:rPr>
          <w:rFonts w:hint="cs"/>
          <w:rtl/>
        </w:rPr>
        <w:t>: לא מקבלים החלטות כדי לרצות ציבור זה או אחר. אני מסכים אתך. אז מה אתה מחפה על החלטה שבאה כדי לרצות את ציבור השוטרים והפושעים. הרי מה אומרת החלטת מח"ש? יש הרוגים, יש נרצחים, לא מצאנו ראיות על מנת להעמיד עבריינים לדין. למה? כי לא נותחו הגופות, המשפחות אשמות</w:t>
      </w:r>
      <w:r>
        <w:rPr>
          <w:rFonts w:hint="cs"/>
          <w:rtl/>
        </w:rPr>
        <w:t xml:space="preserve">. </w:t>
      </w:r>
    </w:p>
    <w:p w14:paraId="357F1B41" w14:textId="77777777" w:rsidR="00000000" w:rsidRDefault="00C04217">
      <w:pPr>
        <w:pStyle w:val="a0"/>
        <w:rPr>
          <w:rFonts w:hint="cs"/>
          <w:rtl/>
        </w:rPr>
      </w:pPr>
    </w:p>
    <w:p w14:paraId="6845664D" w14:textId="77777777" w:rsidR="00000000" w:rsidRDefault="00C04217">
      <w:pPr>
        <w:pStyle w:val="a0"/>
        <w:rPr>
          <w:rFonts w:hint="cs"/>
          <w:rtl/>
        </w:rPr>
      </w:pPr>
      <w:r>
        <w:rPr>
          <w:rFonts w:hint="cs"/>
          <w:rtl/>
        </w:rPr>
        <w:t xml:space="preserve">אגב, בעניין נתיחת הגופות, יש ארבע גופות שנותחו. מה עשתה עם זה מח"ש? יש ארבע גופות שהוצאו מבית-החולים בהוראה בכתב של קצין החקירות של מחוז הצפון לבית-החולים בנהרייה, להוציא את הגופות. </w:t>
      </w:r>
    </w:p>
    <w:p w14:paraId="49728D89" w14:textId="77777777" w:rsidR="00000000" w:rsidRDefault="00C04217">
      <w:pPr>
        <w:pStyle w:val="a0"/>
        <w:rPr>
          <w:rFonts w:hint="cs"/>
          <w:rtl/>
        </w:rPr>
      </w:pPr>
    </w:p>
    <w:p w14:paraId="4AAC9A62" w14:textId="77777777" w:rsidR="00000000" w:rsidRDefault="00C04217">
      <w:pPr>
        <w:pStyle w:val="af0"/>
        <w:rPr>
          <w:rtl/>
        </w:rPr>
      </w:pPr>
      <w:r>
        <w:rPr>
          <w:rFonts w:hint="eastAsia"/>
          <w:rtl/>
        </w:rPr>
        <w:t>מוחמד</w:t>
      </w:r>
      <w:r>
        <w:rPr>
          <w:rtl/>
        </w:rPr>
        <w:t xml:space="preserve"> ברכה (חד"ש-תע"ל):</w:t>
      </w:r>
    </w:p>
    <w:p w14:paraId="5AAB84BB" w14:textId="77777777" w:rsidR="00000000" w:rsidRDefault="00C04217">
      <w:pPr>
        <w:pStyle w:val="a0"/>
        <w:rPr>
          <w:rFonts w:hint="cs"/>
          <w:rtl/>
        </w:rPr>
      </w:pPr>
    </w:p>
    <w:p w14:paraId="010FDFB1" w14:textId="77777777" w:rsidR="00000000" w:rsidRDefault="00C04217">
      <w:pPr>
        <w:pStyle w:val="a0"/>
        <w:rPr>
          <w:rFonts w:hint="cs"/>
          <w:rtl/>
        </w:rPr>
      </w:pPr>
      <w:r>
        <w:rPr>
          <w:rFonts w:hint="cs"/>
          <w:rtl/>
        </w:rPr>
        <w:t xml:space="preserve">מחוז של מח"ש. </w:t>
      </w:r>
    </w:p>
    <w:p w14:paraId="5905300A" w14:textId="77777777" w:rsidR="00000000" w:rsidRDefault="00C04217">
      <w:pPr>
        <w:pStyle w:val="a0"/>
        <w:ind w:firstLine="0"/>
        <w:rPr>
          <w:rFonts w:hint="cs"/>
          <w:rtl/>
        </w:rPr>
      </w:pPr>
    </w:p>
    <w:p w14:paraId="3710C5F4" w14:textId="77777777" w:rsidR="00000000" w:rsidRDefault="00C04217">
      <w:pPr>
        <w:pStyle w:val="a"/>
        <w:rPr>
          <w:rtl/>
        </w:rPr>
      </w:pPr>
      <w:bookmarkStart w:id="175" w:name="FS000000550T21_09_2005_15_42_38"/>
      <w:bookmarkStart w:id="176" w:name="_Toc115091790"/>
      <w:bookmarkEnd w:id="175"/>
      <w:r>
        <w:rPr>
          <w:rFonts w:hint="eastAsia"/>
          <w:rtl/>
        </w:rPr>
        <w:t>עבד</w:t>
      </w:r>
      <w:r>
        <w:rPr>
          <w:rtl/>
        </w:rPr>
        <w:t>-אלמאלכ דהאמשה (רע"ם):</w:t>
      </w:r>
      <w:bookmarkEnd w:id="176"/>
    </w:p>
    <w:p w14:paraId="1986EA2D" w14:textId="77777777" w:rsidR="00000000" w:rsidRDefault="00C04217">
      <w:pPr>
        <w:pStyle w:val="a0"/>
        <w:rPr>
          <w:rFonts w:hint="cs"/>
          <w:rtl/>
        </w:rPr>
      </w:pPr>
    </w:p>
    <w:p w14:paraId="67D26D3A" w14:textId="77777777" w:rsidR="00000000" w:rsidRDefault="00C04217">
      <w:pPr>
        <w:pStyle w:val="a0"/>
        <w:rPr>
          <w:rFonts w:hint="cs"/>
          <w:rtl/>
        </w:rPr>
      </w:pPr>
      <w:r>
        <w:rPr>
          <w:rFonts w:hint="cs"/>
          <w:rtl/>
        </w:rPr>
        <w:t xml:space="preserve">של מח"ש. בהוראה בכתב שלו הוא אמר לבית-החולים: תוציא את הגופות האלה ותמסור אותן למשפחות, לפני שנותחו. </w:t>
      </w:r>
    </w:p>
    <w:p w14:paraId="0EB542B5" w14:textId="77777777" w:rsidR="00000000" w:rsidRDefault="00C04217">
      <w:pPr>
        <w:pStyle w:val="a0"/>
        <w:rPr>
          <w:rFonts w:hint="cs"/>
          <w:rtl/>
        </w:rPr>
      </w:pPr>
    </w:p>
    <w:p w14:paraId="5ACCDE2A" w14:textId="77777777" w:rsidR="00000000" w:rsidRDefault="00C04217">
      <w:pPr>
        <w:pStyle w:val="af1"/>
        <w:rPr>
          <w:rtl/>
        </w:rPr>
      </w:pPr>
      <w:r>
        <w:rPr>
          <w:rFonts w:hint="eastAsia"/>
          <w:rtl/>
        </w:rPr>
        <w:t>היו</w:t>
      </w:r>
      <w:r>
        <w:rPr>
          <w:rtl/>
        </w:rPr>
        <w:t>"ר ראובן ריבלין:</w:t>
      </w:r>
    </w:p>
    <w:p w14:paraId="0073C4E2" w14:textId="77777777" w:rsidR="00000000" w:rsidRDefault="00C04217">
      <w:pPr>
        <w:pStyle w:val="a0"/>
        <w:rPr>
          <w:rFonts w:hint="cs"/>
          <w:rtl/>
        </w:rPr>
      </w:pPr>
    </w:p>
    <w:p w14:paraId="7454BA7C" w14:textId="77777777" w:rsidR="00000000" w:rsidRDefault="00C04217">
      <w:pPr>
        <w:pStyle w:val="a0"/>
        <w:rPr>
          <w:rFonts w:hint="cs"/>
          <w:rtl/>
        </w:rPr>
      </w:pPr>
      <w:r>
        <w:rPr>
          <w:rFonts w:hint="cs"/>
          <w:rtl/>
        </w:rPr>
        <w:t xml:space="preserve">ההוראה ניתנה על-ידי בית-המשפט, על-פי בקשת מח"ש. </w:t>
      </w:r>
      <w:bookmarkStart w:id="177" w:name="FS000000550T21_09_2005_14_33_37C"/>
      <w:bookmarkEnd w:id="177"/>
    </w:p>
    <w:p w14:paraId="71832393" w14:textId="77777777" w:rsidR="00000000" w:rsidRDefault="00C04217">
      <w:pPr>
        <w:pStyle w:val="a0"/>
        <w:ind w:firstLine="0"/>
        <w:rPr>
          <w:rFonts w:hint="cs"/>
          <w:rtl/>
        </w:rPr>
      </w:pPr>
    </w:p>
    <w:p w14:paraId="4EF8C5CC" w14:textId="77777777" w:rsidR="00000000" w:rsidRDefault="00C04217">
      <w:pPr>
        <w:pStyle w:val="-"/>
        <w:rPr>
          <w:rtl/>
        </w:rPr>
      </w:pPr>
      <w:bookmarkStart w:id="178" w:name="FS000000550T21_09_2005_15_43_15C"/>
      <w:bookmarkEnd w:id="178"/>
      <w:r>
        <w:rPr>
          <w:rFonts w:hint="eastAsia"/>
          <w:rtl/>
        </w:rPr>
        <w:t>עבד</w:t>
      </w:r>
      <w:r>
        <w:rPr>
          <w:rtl/>
        </w:rPr>
        <w:t>-אלמאלכ דהאמשה (רע"ם):</w:t>
      </w:r>
    </w:p>
    <w:p w14:paraId="38C905A4" w14:textId="77777777" w:rsidR="00000000" w:rsidRDefault="00C04217">
      <w:pPr>
        <w:pStyle w:val="a0"/>
        <w:rPr>
          <w:rFonts w:hint="cs"/>
          <w:rtl/>
        </w:rPr>
      </w:pPr>
    </w:p>
    <w:p w14:paraId="12EA38F3" w14:textId="77777777" w:rsidR="00000000" w:rsidRDefault="00C04217">
      <w:pPr>
        <w:pStyle w:val="a0"/>
        <w:rPr>
          <w:rFonts w:hint="cs"/>
          <w:rtl/>
        </w:rPr>
      </w:pPr>
      <w:r>
        <w:rPr>
          <w:rFonts w:hint="cs"/>
          <w:rtl/>
        </w:rPr>
        <w:t xml:space="preserve">לא. לא, הלוואי, אני אגיע לזה, אדוני. לכאורה זה מה שהיה </w:t>
      </w:r>
      <w:r>
        <w:rPr>
          <w:rFonts w:hint="cs"/>
          <w:rtl/>
        </w:rPr>
        <w:t xml:space="preserve">צריך להיעשות, אבל לא כך. ראש אגף החקירות כתב מכתב למנהל בית-החולים בנהרייה, למסור את הגופות האלה למשפחות, להטמינן. </w:t>
      </w:r>
    </w:p>
    <w:p w14:paraId="3E9789FC" w14:textId="77777777" w:rsidR="00000000" w:rsidRDefault="00C04217">
      <w:pPr>
        <w:pStyle w:val="a0"/>
        <w:ind w:firstLine="0"/>
        <w:rPr>
          <w:rFonts w:hint="cs"/>
          <w:rtl/>
        </w:rPr>
      </w:pPr>
    </w:p>
    <w:p w14:paraId="56955BDE" w14:textId="77777777" w:rsidR="00000000" w:rsidRDefault="00C04217">
      <w:pPr>
        <w:pStyle w:val="af1"/>
        <w:rPr>
          <w:rtl/>
        </w:rPr>
      </w:pPr>
      <w:r>
        <w:rPr>
          <w:rFonts w:hint="eastAsia"/>
          <w:rtl/>
        </w:rPr>
        <w:t>היו</w:t>
      </w:r>
      <w:r>
        <w:rPr>
          <w:rtl/>
        </w:rPr>
        <w:t>"ר ראובן ריבלין:</w:t>
      </w:r>
    </w:p>
    <w:p w14:paraId="3AF22CE3" w14:textId="77777777" w:rsidR="00000000" w:rsidRDefault="00C04217">
      <w:pPr>
        <w:pStyle w:val="a0"/>
        <w:rPr>
          <w:rFonts w:hint="cs"/>
          <w:rtl/>
        </w:rPr>
      </w:pPr>
    </w:p>
    <w:p w14:paraId="77B0E71D" w14:textId="77777777" w:rsidR="00000000" w:rsidRDefault="00C04217">
      <w:pPr>
        <w:pStyle w:val="a0"/>
        <w:rPr>
          <w:rFonts w:hint="cs"/>
          <w:rtl/>
        </w:rPr>
      </w:pPr>
      <w:r>
        <w:rPr>
          <w:rFonts w:hint="cs"/>
          <w:rtl/>
        </w:rPr>
        <w:t>כאשר המשפחות לא מסכימות, אפשר לנתח גופה רק בהסכמת קצין? לא צריך את בית-המשפט?</w:t>
      </w:r>
    </w:p>
    <w:p w14:paraId="589F3DE4" w14:textId="77777777" w:rsidR="00000000" w:rsidRDefault="00C04217">
      <w:pPr>
        <w:pStyle w:val="a0"/>
        <w:rPr>
          <w:rFonts w:hint="cs"/>
          <w:rtl/>
        </w:rPr>
      </w:pPr>
    </w:p>
    <w:p w14:paraId="7016457E" w14:textId="77777777" w:rsidR="00000000" w:rsidRDefault="00C04217">
      <w:pPr>
        <w:pStyle w:val="-"/>
        <w:rPr>
          <w:rtl/>
        </w:rPr>
      </w:pPr>
      <w:bookmarkStart w:id="179" w:name="FS000000550T21_09_2005_15_57_36C"/>
      <w:bookmarkEnd w:id="179"/>
      <w:r>
        <w:rPr>
          <w:rFonts w:hint="eastAsia"/>
          <w:rtl/>
        </w:rPr>
        <w:t>עבד</w:t>
      </w:r>
      <w:r>
        <w:rPr>
          <w:rtl/>
        </w:rPr>
        <w:t>-אלמאלכ דהאמשה (רע"ם):</w:t>
      </w:r>
    </w:p>
    <w:p w14:paraId="2174E1AB" w14:textId="77777777" w:rsidR="00000000" w:rsidRDefault="00C04217">
      <w:pPr>
        <w:pStyle w:val="a0"/>
        <w:rPr>
          <w:rFonts w:hint="cs"/>
          <w:rtl/>
        </w:rPr>
      </w:pPr>
    </w:p>
    <w:p w14:paraId="1C02305E" w14:textId="77777777" w:rsidR="00000000" w:rsidRDefault="00C04217">
      <w:pPr>
        <w:pStyle w:val="a0"/>
        <w:rPr>
          <w:rFonts w:hint="cs"/>
          <w:rtl/>
        </w:rPr>
      </w:pPr>
      <w:r>
        <w:rPr>
          <w:rFonts w:hint="cs"/>
          <w:rtl/>
        </w:rPr>
        <w:t>צריך את בית-</w:t>
      </w:r>
      <w:r>
        <w:rPr>
          <w:rFonts w:hint="cs"/>
          <w:rtl/>
        </w:rPr>
        <w:t>המשפט, אנחנו יודעים. כי משפטנים צריכים לפנות לבית-המשפט - - -</w:t>
      </w:r>
    </w:p>
    <w:p w14:paraId="1B06586C" w14:textId="77777777" w:rsidR="00000000" w:rsidRDefault="00C04217">
      <w:pPr>
        <w:pStyle w:val="a0"/>
        <w:rPr>
          <w:rFonts w:hint="cs"/>
          <w:rtl/>
        </w:rPr>
      </w:pPr>
    </w:p>
    <w:p w14:paraId="5D7AEBA4" w14:textId="77777777" w:rsidR="00000000" w:rsidRDefault="00C04217">
      <w:pPr>
        <w:pStyle w:val="af1"/>
        <w:rPr>
          <w:rtl/>
        </w:rPr>
      </w:pPr>
      <w:r>
        <w:rPr>
          <w:rFonts w:hint="eastAsia"/>
          <w:rtl/>
        </w:rPr>
        <w:t>היו</w:t>
      </w:r>
      <w:r>
        <w:rPr>
          <w:rtl/>
        </w:rPr>
        <w:t>"ר ראובן ריבלין:</w:t>
      </w:r>
    </w:p>
    <w:p w14:paraId="4FAEEC90" w14:textId="77777777" w:rsidR="00000000" w:rsidRDefault="00C04217">
      <w:pPr>
        <w:pStyle w:val="a0"/>
        <w:rPr>
          <w:rFonts w:hint="cs"/>
          <w:rtl/>
        </w:rPr>
      </w:pPr>
    </w:p>
    <w:p w14:paraId="04B61F11" w14:textId="77777777" w:rsidR="00000000" w:rsidRDefault="00C04217">
      <w:pPr>
        <w:pStyle w:val="a0"/>
        <w:rPr>
          <w:rFonts w:hint="cs"/>
          <w:rtl/>
        </w:rPr>
      </w:pPr>
      <w:r>
        <w:rPr>
          <w:rFonts w:hint="cs"/>
          <w:rtl/>
        </w:rPr>
        <w:t>הסכימו - - -</w:t>
      </w:r>
    </w:p>
    <w:p w14:paraId="59D27EFB" w14:textId="77777777" w:rsidR="00000000" w:rsidRDefault="00C04217">
      <w:pPr>
        <w:pStyle w:val="a0"/>
        <w:rPr>
          <w:rFonts w:hint="cs"/>
          <w:rtl/>
        </w:rPr>
      </w:pPr>
    </w:p>
    <w:p w14:paraId="7B5E38AC" w14:textId="77777777" w:rsidR="00000000" w:rsidRDefault="00C04217">
      <w:pPr>
        <w:pStyle w:val="-"/>
        <w:rPr>
          <w:rtl/>
        </w:rPr>
      </w:pPr>
      <w:bookmarkStart w:id="180" w:name="FS000000550T21_09_2005_15_58_26C"/>
      <w:bookmarkEnd w:id="180"/>
      <w:r>
        <w:rPr>
          <w:rFonts w:hint="eastAsia"/>
          <w:rtl/>
        </w:rPr>
        <w:t>עבד</w:t>
      </w:r>
      <w:r>
        <w:rPr>
          <w:rtl/>
        </w:rPr>
        <w:t>-אלמאלכ דהאמשה (רע"ם):</w:t>
      </w:r>
    </w:p>
    <w:p w14:paraId="68B1285A" w14:textId="77777777" w:rsidR="00000000" w:rsidRDefault="00C04217">
      <w:pPr>
        <w:pStyle w:val="a0"/>
        <w:rPr>
          <w:rFonts w:hint="cs"/>
          <w:rtl/>
        </w:rPr>
      </w:pPr>
    </w:p>
    <w:p w14:paraId="6F65E6EC" w14:textId="77777777" w:rsidR="00000000" w:rsidRDefault="00C04217">
      <w:pPr>
        <w:pStyle w:val="a0"/>
        <w:rPr>
          <w:rFonts w:hint="cs"/>
          <w:rtl/>
        </w:rPr>
      </w:pPr>
      <w:r>
        <w:rPr>
          <w:rFonts w:hint="cs"/>
          <w:rtl/>
        </w:rPr>
        <w:t xml:space="preserve">גם אם לא יסכימו. </w:t>
      </w:r>
    </w:p>
    <w:p w14:paraId="3358F0F5" w14:textId="77777777" w:rsidR="00000000" w:rsidRDefault="00C04217">
      <w:pPr>
        <w:pStyle w:val="a0"/>
        <w:rPr>
          <w:rFonts w:hint="cs"/>
          <w:rtl/>
        </w:rPr>
      </w:pPr>
    </w:p>
    <w:p w14:paraId="7620BF57" w14:textId="77777777" w:rsidR="00000000" w:rsidRDefault="00C04217">
      <w:pPr>
        <w:pStyle w:val="af0"/>
        <w:rPr>
          <w:rtl/>
        </w:rPr>
      </w:pPr>
      <w:r>
        <w:rPr>
          <w:rFonts w:hint="eastAsia"/>
          <w:rtl/>
        </w:rPr>
        <w:t>מוחמד</w:t>
      </w:r>
      <w:r>
        <w:rPr>
          <w:rtl/>
        </w:rPr>
        <w:t xml:space="preserve"> ברכה (חד"ש-תע"ל):</w:t>
      </w:r>
    </w:p>
    <w:p w14:paraId="615972BA" w14:textId="77777777" w:rsidR="00000000" w:rsidRDefault="00C04217">
      <w:pPr>
        <w:pStyle w:val="a0"/>
        <w:rPr>
          <w:rFonts w:hint="cs"/>
          <w:rtl/>
        </w:rPr>
      </w:pPr>
    </w:p>
    <w:p w14:paraId="3F9328CE" w14:textId="77777777" w:rsidR="00000000" w:rsidRDefault="00C04217">
      <w:pPr>
        <w:pStyle w:val="a0"/>
        <w:rPr>
          <w:rFonts w:hint="cs"/>
          <w:rtl/>
        </w:rPr>
      </w:pPr>
      <w:r>
        <w:rPr>
          <w:rFonts w:hint="cs"/>
          <w:rtl/>
        </w:rPr>
        <w:t>- - -</w:t>
      </w:r>
    </w:p>
    <w:p w14:paraId="0B913B82" w14:textId="77777777" w:rsidR="00000000" w:rsidRDefault="00C04217">
      <w:pPr>
        <w:pStyle w:val="a0"/>
        <w:rPr>
          <w:rFonts w:hint="cs"/>
          <w:rtl/>
        </w:rPr>
      </w:pPr>
    </w:p>
    <w:p w14:paraId="5DA4A771" w14:textId="77777777" w:rsidR="00000000" w:rsidRDefault="00C04217">
      <w:pPr>
        <w:pStyle w:val="af1"/>
        <w:rPr>
          <w:rtl/>
        </w:rPr>
      </w:pPr>
      <w:r>
        <w:rPr>
          <w:rFonts w:hint="eastAsia"/>
          <w:rtl/>
        </w:rPr>
        <w:t>היו</w:t>
      </w:r>
      <w:r>
        <w:rPr>
          <w:rtl/>
        </w:rPr>
        <w:t>"ר ראובן ריבלין:</w:t>
      </w:r>
    </w:p>
    <w:p w14:paraId="10B88341" w14:textId="77777777" w:rsidR="00000000" w:rsidRDefault="00C04217">
      <w:pPr>
        <w:pStyle w:val="a0"/>
        <w:rPr>
          <w:rFonts w:hint="cs"/>
          <w:rtl/>
        </w:rPr>
      </w:pPr>
    </w:p>
    <w:p w14:paraId="119008FE" w14:textId="77777777" w:rsidR="00000000" w:rsidRDefault="00C04217">
      <w:pPr>
        <w:pStyle w:val="a0"/>
        <w:rPr>
          <w:rFonts w:hint="cs"/>
          <w:rtl/>
        </w:rPr>
      </w:pPr>
      <w:r>
        <w:rPr>
          <w:rFonts w:hint="cs"/>
          <w:rtl/>
        </w:rPr>
        <w:t xml:space="preserve">לפי חוק חוקר מקרי המוות. </w:t>
      </w:r>
    </w:p>
    <w:p w14:paraId="5DB5AA79" w14:textId="77777777" w:rsidR="00000000" w:rsidRDefault="00C04217">
      <w:pPr>
        <w:pStyle w:val="a0"/>
        <w:rPr>
          <w:rFonts w:hint="cs"/>
          <w:rtl/>
        </w:rPr>
      </w:pPr>
    </w:p>
    <w:p w14:paraId="1D59D89F" w14:textId="77777777" w:rsidR="00000000" w:rsidRDefault="00C04217">
      <w:pPr>
        <w:pStyle w:val="af0"/>
        <w:rPr>
          <w:rtl/>
        </w:rPr>
      </w:pPr>
      <w:r>
        <w:rPr>
          <w:rFonts w:hint="eastAsia"/>
          <w:rtl/>
        </w:rPr>
        <w:t>מוחמד</w:t>
      </w:r>
      <w:r>
        <w:rPr>
          <w:rtl/>
        </w:rPr>
        <w:t xml:space="preserve"> ברכה (חד"ש-תע"ל):</w:t>
      </w:r>
    </w:p>
    <w:p w14:paraId="1AD81E7C" w14:textId="77777777" w:rsidR="00000000" w:rsidRDefault="00C04217">
      <w:pPr>
        <w:pStyle w:val="a0"/>
        <w:rPr>
          <w:rFonts w:hint="cs"/>
          <w:rtl/>
        </w:rPr>
      </w:pPr>
    </w:p>
    <w:p w14:paraId="701642E7" w14:textId="77777777" w:rsidR="00000000" w:rsidRDefault="00C04217">
      <w:pPr>
        <w:pStyle w:val="a0"/>
        <w:rPr>
          <w:rFonts w:hint="cs"/>
          <w:rtl/>
        </w:rPr>
      </w:pPr>
      <w:r>
        <w:rPr>
          <w:rFonts w:hint="cs"/>
          <w:rtl/>
        </w:rPr>
        <w:t>מח"ש אי</w:t>
      </w:r>
      <w:r>
        <w:rPr>
          <w:rFonts w:hint="cs"/>
          <w:rtl/>
        </w:rPr>
        <w:t xml:space="preserve">שרה את - - - </w:t>
      </w:r>
    </w:p>
    <w:p w14:paraId="2111792D" w14:textId="77777777" w:rsidR="00000000" w:rsidRDefault="00C04217">
      <w:pPr>
        <w:pStyle w:val="a0"/>
        <w:rPr>
          <w:rFonts w:hint="cs"/>
          <w:rtl/>
        </w:rPr>
      </w:pPr>
    </w:p>
    <w:p w14:paraId="3662847F" w14:textId="77777777" w:rsidR="00000000" w:rsidRDefault="00C04217">
      <w:pPr>
        <w:pStyle w:val="-"/>
        <w:rPr>
          <w:rtl/>
        </w:rPr>
      </w:pPr>
      <w:bookmarkStart w:id="181" w:name="FS000000550T21_09_2005_15_59_51C"/>
      <w:bookmarkEnd w:id="181"/>
      <w:r>
        <w:rPr>
          <w:rFonts w:hint="eastAsia"/>
          <w:rtl/>
        </w:rPr>
        <w:t>עבד</w:t>
      </w:r>
      <w:r>
        <w:rPr>
          <w:rtl/>
        </w:rPr>
        <w:t>-אלמאלכ דהאמשה (רע"ם):</w:t>
      </w:r>
    </w:p>
    <w:p w14:paraId="7C81CB1C" w14:textId="77777777" w:rsidR="00000000" w:rsidRDefault="00C04217">
      <w:pPr>
        <w:pStyle w:val="a0"/>
        <w:rPr>
          <w:rFonts w:hint="cs"/>
          <w:rtl/>
        </w:rPr>
      </w:pPr>
    </w:p>
    <w:p w14:paraId="1A59DC3F" w14:textId="77777777" w:rsidR="00000000" w:rsidRDefault="00C04217">
      <w:pPr>
        <w:pStyle w:val="a0"/>
        <w:rPr>
          <w:rFonts w:hint="cs"/>
          <w:rtl/>
        </w:rPr>
      </w:pPr>
      <w:r>
        <w:rPr>
          <w:rFonts w:hint="cs"/>
          <w:rtl/>
        </w:rPr>
        <w:t xml:space="preserve">בלי שנותחו. </w:t>
      </w:r>
    </w:p>
    <w:p w14:paraId="04632618" w14:textId="77777777" w:rsidR="00000000" w:rsidRDefault="00C04217">
      <w:pPr>
        <w:pStyle w:val="a0"/>
        <w:rPr>
          <w:rFonts w:hint="cs"/>
          <w:rtl/>
        </w:rPr>
      </w:pPr>
    </w:p>
    <w:p w14:paraId="6AB92BF3" w14:textId="77777777" w:rsidR="00000000" w:rsidRDefault="00C04217">
      <w:pPr>
        <w:pStyle w:val="af1"/>
        <w:rPr>
          <w:rtl/>
        </w:rPr>
      </w:pPr>
      <w:r>
        <w:rPr>
          <w:rFonts w:hint="eastAsia"/>
          <w:rtl/>
        </w:rPr>
        <w:t>היו</w:t>
      </w:r>
      <w:r>
        <w:rPr>
          <w:rtl/>
        </w:rPr>
        <w:t>"ר ראובן ריבלין:</w:t>
      </w:r>
    </w:p>
    <w:p w14:paraId="5CD8032F" w14:textId="77777777" w:rsidR="00000000" w:rsidRDefault="00C04217">
      <w:pPr>
        <w:pStyle w:val="a0"/>
        <w:rPr>
          <w:rFonts w:hint="cs"/>
          <w:rtl/>
        </w:rPr>
      </w:pPr>
    </w:p>
    <w:p w14:paraId="65FF1038" w14:textId="77777777" w:rsidR="00000000" w:rsidRDefault="00C04217">
      <w:pPr>
        <w:pStyle w:val="a0"/>
        <w:rPr>
          <w:rFonts w:hint="cs"/>
          <w:rtl/>
        </w:rPr>
      </w:pPr>
      <w:r>
        <w:rPr>
          <w:rFonts w:hint="cs"/>
          <w:rtl/>
        </w:rPr>
        <w:t>אף-על-פי שהמשפחות - - -</w:t>
      </w:r>
    </w:p>
    <w:p w14:paraId="051E0EA3" w14:textId="77777777" w:rsidR="00000000" w:rsidRDefault="00C04217">
      <w:pPr>
        <w:pStyle w:val="a0"/>
        <w:rPr>
          <w:rFonts w:hint="cs"/>
          <w:rtl/>
        </w:rPr>
      </w:pPr>
    </w:p>
    <w:p w14:paraId="6D2431F8" w14:textId="77777777" w:rsidR="00000000" w:rsidRDefault="00C04217">
      <w:pPr>
        <w:pStyle w:val="af0"/>
        <w:rPr>
          <w:rtl/>
        </w:rPr>
      </w:pPr>
      <w:r>
        <w:rPr>
          <w:rFonts w:hint="eastAsia"/>
          <w:rtl/>
        </w:rPr>
        <w:t>שרת</w:t>
      </w:r>
      <w:r>
        <w:rPr>
          <w:rtl/>
        </w:rPr>
        <w:t xml:space="preserve"> המשפטים ציפי לבני:</w:t>
      </w:r>
    </w:p>
    <w:p w14:paraId="209DDE1F" w14:textId="77777777" w:rsidR="00000000" w:rsidRDefault="00C04217">
      <w:pPr>
        <w:pStyle w:val="a0"/>
        <w:rPr>
          <w:rFonts w:hint="cs"/>
          <w:rtl/>
        </w:rPr>
      </w:pPr>
    </w:p>
    <w:p w14:paraId="635F1BCF" w14:textId="77777777" w:rsidR="00000000" w:rsidRDefault="00C04217">
      <w:pPr>
        <w:pStyle w:val="a0"/>
        <w:rPr>
          <w:rFonts w:hint="cs"/>
          <w:rtl/>
        </w:rPr>
      </w:pPr>
      <w:r>
        <w:rPr>
          <w:rFonts w:hint="cs"/>
          <w:rtl/>
        </w:rPr>
        <w:t>המשפחות סירבו - - -</w:t>
      </w:r>
    </w:p>
    <w:p w14:paraId="52BAB827" w14:textId="77777777" w:rsidR="00000000" w:rsidRDefault="00C04217">
      <w:pPr>
        <w:pStyle w:val="a0"/>
        <w:rPr>
          <w:rFonts w:hint="cs"/>
          <w:rtl/>
        </w:rPr>
      </w:pPr>
    </w:p>
    <w:p w14:paraId="603795D8" w14:textId="77777777" w:rsidR="00000000" w:rsidRDefault="00C04217">
      <w:pPr>
        <w:pStyle w:val="af0"/>
        <w:rPr>
          <w:rtl/>
        </w:rPr>
      </w:pPr>
      <w:r>
        <w:rPr>
          <w:rFonts w:hint="eastAsia"/>
          <w:rtl/>
        </w:rPr>
        <w:t>מוחמד</w:t>
      </w:r>
      <w:r>
        <w:rPr>
          <w:rtl/>
        </w:rPr>
        <w:t xml:space="preserve"> ברכה (חד"ש-תע"ל):</w:t>
      </w:r>
    </w:p>
    <w:p w14:paraId="4F7C6BF7" w14:textId="77777777" w:rsidR="00000000" w:rsidRDefault="00C04217">
      <w:pPr>
        <w:pStyle w:val="a0"/>
        <w:rPr>
          <w:rFonts w:hint="cs"/>
          <w:rtl/>
        </w:rPr>
      </w:pPr>
    </w:p>
    <w:p w14:paraId="7346BD2B" w14:textId="77777777" w:rsidR="00000000" w:rsidRDefault="00C04217">
      <w:pPr>
        <w:pStyle w:val="a0"/>
        <w:rPr>
          <w:rFonts w:hint="cs"/>
          <w:rtl/>
        </w:rPr>
      </w:pPr>
      <w:r>
        <w:rPr>
          <w:rFonts w:hint="cs"/>
          <w:rtl/>
        </w:rPr>
        <w:t>- - -</w:t>
      </w:r>
    </w:p>
    <w:p w14:paraId="7BD3FDAC" w14:textId="77777777" w:rsidR="00000000" w:rsidRDefault="00C04217">
      <w:pPr>
        <w:pStyle w:val="a0"/>
        <w:rPr>
          <w:rFonts w:hint="cs"/>
          <w:rtl/>
        </w:rPr>
      </w:pPr>
    </w:p>
    <w:p w14:paraId="0EB7B4C9" w14:textId="77777777" w:rsidR="00000000" w:rsidRDefault="00C04217">
      <w:pPr>
        <w:pStyle w:val="af1"/>
        <w:rPr>
          <w:rtl/>
        </w:rPr>
      </w:pPr>
      <w:r>
        <w:rPr>
          <w:rFonts w:hint="eastAsia"/>
          <w:rtl/>
        </w:rPr>
        <w:t>היו</w:t>
      </w:r>
      <w:r>
        <w:rPr>
          <w:rtl/>
        </w:rPr>
        <w:t>"ר ראובן ריבלין:</w:t>
      </w:r>
    </w:p>
    <w:p w14:paraId="389F3BE4" w14:textId="77777777" w:rsidR="00000000" w:rsidRDefault="00C04217">
      <w:pPr>
        <w:pStyle w:val="a0"/>
        <w:rPr>
          <w:rFonts w:hint="cs"/>
          <w:rtl/>
        </w:rPr>
      </w:pPr>
    </w:p>
    <w:p w14:paraId="4FC96E7F" w14:textId="77777777" w:rsidR="00000000" w:rsidRDefault="00C04217">
      <w:pPr>
        <w:pStyle w:val="a0"/>
        <w:rPr>
          <w:rFonts w:hint="cs"/>
          <w:rtl/>
        </w:rPr>
      </w:pPr>
      <w:r>
        <w:rPr>
          <w:rFonts w:hint="cs"/>
          <w:rtl/>
        </w:rPr>
        <w:t>רבותי, העניין הוא מספיק חמור, ודאי ששרת המשפטים נזעקה לכ</w:t>
      </w:r>
      <w:r>
        <w:rPr>
          <w:rFonts w:hint="cs"/>
          <w:rtl/>
        </w:rPr>
        <w:t>אן לא בכדי. לא בכדי. היא באה לענות בעצמה. היו דברים לא חשובים, היא ביקשה שמישהו אחר יענה. בנושא זה היא באה לענות בעצמה.</w:t>
      </w:r>
    </w:p>
    <w:p w14:paraId="7DA0E1B7" w14:textId="77777777" w:rsidR="00000000" w:rsidRDefault="00C04217">
      <w:pPr>
        <w:pStyle w:val="a0"/>
        <w:rPr>
          <w:rFonts w:hint="cs"/>
          <w:rtl/>
        </w:rPr>
      </w:pPr>
    </w:p>
    <w:p w14:paraId="200012AF" w14:textId="77777777" w:rsidR="00000000" w:rsidRDefault="00C04217">
      <w:pPr>
        <w:pStyle w:val="-"/>
        <w:rPr>
          <w:rtl/>
        </w:rPr>
      </w:pPr>
      <w:bookmarkStart w:id="182" w:name="FS000000550T21_09_2005_16_01_23C"/>
      <w:bookmarkEnd w:id="182"/>
      <w:r>
        <w:rPr>
          <w:rFonts w:hint="eastAsia"/>
          <w:rtl/>
        </w:rPr>
        <w:t>עבד</w:t>
      </w:r>
      <w:r>
        <w:rPr>
          <w:rtl/>
        </w:rPr>
        <w:t>-אלמאלכ דהאמשה (רע"ם):</w:t>
      </w:r>
    </w:p>
    <w:p w14:paraId="3DD977F3" w14:textId="77777777" w:rsidR="00000000" w:rsidRDefault="00C04217">
      <w:pPr>
        <w:pStyle w:val="a0"/>
        <w:rPr>
          <w:rFonts w:hint="cs"/>
          <w:rtl/>
        </w:rPr>
      </w:pPr>
    </w:p>
    <w:p w14:paraId="5ADB7DD7" w14:textId="77777777" w:rsidR="00000000" w:rsidRDefault="00C04217">
      <w:pPr>
        <w:pStyle w:val="a0"/>
        <w:rPr>
          <w:rFonts w:hint="cs"/>
          <w:rtl/>
        </w:rPr>
      </w:pPr>
      <w:r>
        <w:rPr>
          <w:rFonts w:hint="cs"/>
          <w:rtl/>
        </w:rPr>
        <w:t xml:space="preserve">אדוני, תן לי, בשני משפטים אני אסביר את זה. </w:t>
      </w:r>
    </w:p>
    <w:p w14:paraId="317795C5" w14:textId="77777777" w:rsidR="00000000" w:rsidRDefault="00C04217">
      <w:pPr>
        <w:pStyle w:val="a0"/>
        <w:rPr>
          <w:rFonts w:hint="cs"/>
          <w:rtl/>
        </w:rPr>
      </w:pPr>
    </w:p>
    <w:p w14:paraId="53B97949" w14:textId="77777777" w:rsidR="00000000" w:rsidRDefault="00C04217">
      <w:pPr>
        <w:pStyle w:val="af1"/>
        <w:rPr>
          <w:rtl/>
        </w:rPr>
      </w:pPr>
      <w:r>
        <w:rPr>
          <w:rFonts w:hint="eastAsia"/>
          <w:rtl/>
        </w:rPr>
        <w:t>היו</w:t>
      </w:r>
      <w:r>
        <w:rPr>
          <w:rtl/>
        </w:rPr>
        <w:t>"ר ראובן ריבלין:</w:t>
      </w:r>
    </w:p>
    <w:p w14:paraId="0D6ED3BE" w14:textId="77777777" w:rsidR="00000000" w:rsidRDefault="00C04217">
      <w:pPr>
        <w:pStyle w:val="a0"/>
        <w:rPr>
          <w:rFonts w:hint="cs"/>
          <w:rtl/>
        </w:rPr>
      </w:pPr>
    </w:p>
    <w:p w14:paraId="6FBDDAEA" w14:textId="77777777" w:rsidR="00000000" w:rsidRDefault="00C04217">
      <w:pPr>
        <w:pStyle w:val="a0"/>
        <w:rPr>
          <w:rFonts w:hint="cs"/>
          <w:rtl/>
        </w:rPr>
      </w:pPr>
      <w:r>
        <w:rPr>
          <w:rFonts w:hint="cs"/>
          <w:rtl/>
        </w:rPr>
        <w:t>אני עצרתי את השעון. אני רוצה, הואיל והציבו</w:t>
      </w:r>
      <w:r>
        <w:rPr>
          <w:rFonts w:hint="cs"/>
          <w:rtl/>
        </w:rPr>
        <w:t>ר רואה אותנו, אני רוצה להבין דבר אחד. אני לא מתריס, אני רוצה לשאול רק שאלה: כאשר יש איזה אירוע  שאדם נהרג בו, וצריך, כמובן, לחקור אותו, אנחנו צריכים לנתח את הגופה לצורך כך. יכולה המשפחה לסרב. האם המשפחות - באותו עניין שבו מדובר, של ארבעת האנשים שנהרגו - בי</w:t>
      </w:r>
      <w:r>
        <w:rPr>
          <w:rFonts w:hint="cs"/>
          <w:rtl/>
        </w:rPr>
        <w:t>קשו שלא לנתח את הגופות?</w:t>
      </w:r>
    </w:p>
    <w:p w14:paraId="61843A5E" w14:textId="77777777" w:rsidR="00000000" w:rsidRDefault="00C04217">
      <w:pPr>
        <w:pStyle w:val="a0"/>
        <w:rPr>
          <w:rFonts w:hint="cs"/>
          <w:rtl/>
        </w:rPr>
      </w:pPr>
    </w:p>
    <w:p w14:paraId="28C00FA0" w14:textId="77777777" w:rsidR="00000000" w:rsidRDefault="00C04217">
      <w:pPr>
        <w:pStyle w:val="af0"/>
        <w:rPr>
          <w:rtl/>
        </w:rPr>
      </w:pPr>
      <w:r>
        <w:rPr>
          <w:rFonts w:hint="eastAsia"/>
          <w:rtl/>
        </w:rPr>
        <w:t>מוחמד</w:t>
      </w:r>
      <w:r>
        <w:rPr>
          <w:rtl/>
        </w:rPr>
        <w:t xml:space="preserve"> ברכה (חד"ש-תע"ל):</w:t>
      </w:r>
    </w:p>
    <w:p w14:paraId="6B24410B" w14:textId="77777777" w:rsidR="00000000" w:rsidRDefault="00C04217">
      <w:pPr>
        <w:pStyle w:val="a0"/>
        <w:rPr>
          <w:rFonts w:hint="cs"/>
          <w:rtl/>
        </w:rPr>
      </w:pPr>
    </w:p>
    <w:p w14:paraId="68E02D9E" w14:textId="77777777" w:rsidR="00000000" w:rsidRDefault="00C04217">
      <w:pPr>
        <w:pStyle w:val="a0"/>
        <w:rPr>
          <w:rFonts w:hint="cs"/>
          <w:rtl/>
        </w:rPr>
      </w:pPr>
      <w:r>
        <w:rPr>
          <w:rFonts w:hint="cs"/>
          <w:rtl/>
        </w:rPr>
        <w:t>לא התבקשו לדבר הזה. יש לנו אישור בכתב בחתימתו של ראש מח"ש במחוז חיפה, שאומר שאפשר - - -</w:t>
      </w:r>
    </w:p>
    <w:p w14:paraId="7B42F284" w14:textId="77777777" w:rsidR="00000000" w:rsidRDefault="00C04217">
      <w:pPr>
        <w:pStyle w:val="a0"/>
        <w:rPr>
          <w:rFonts w:hint="cs"/>
          <w:rtl/>
        </w:rPr>
      </w:pPr>
    </w:p>
    <w:p w14:paraId="525EB647" w14:textId="77777777" w:rsidR="00000000" w:rsidRDefault="00C04217">
      <w:pPr>
        <w:pStyle w:val="-"/>
        <w:rPr>
          <w:rtl/>
        </w:rPr>
      </w:pPr>
      <w:bookmarkStart w:id="183" w:name="FS000000550T21_09_2005_16_03_39C"/>
      <w:bookmarkEnd w:id="183"/>
      <w:r>
        <w:rPr>
          <w:rFonts w:hint="eastAsia"/>
          <w:rtl/>
        </w:rPr>
        <w:t>עבד</w:t>
      </w:r>
      <w:r>
        <w:rPr>
          <w:rtl/>
        </w:rPr>
        <w:t>-אלמאלכ דהאמשה (רע"ם):</w:t>
      </w:r>
    </w:p>
    <w:p w14:paraId="1683933E" w14:textId="77777777" w:rsidR="00000000" w:rsidRDefault="00C04217">
      <w:pPr>
        <w:pStyle w:val="a0"/>
        <w:rPr>
          <w:rFonts w:hint="cs"/>
          <w:rtl/>
        </w:rPr>
      </w:pPr>
    </w:p>
    <w:p w14:paraId="50B47602" w14:textId="77777777" w:rsidR="00000000" w:rsidRDefault="00C04217">
      <w:pPr>
        <w:pStyle w:val="a0"/>
        <w:rPr>
          <w:rFonts w:hint="cs"/>
          <w:rtl/>
        </w:rPr>
      </w:pPr>
      <w:r>
        <w:rPr>
          <w:rFonts w:hint="cs"/>
          <w:rtl/>
        </w:rPr>
        <w:t>מצווה על המנהל לתת אישור.</w:t>
      </w:r>
    </w:p>
    <w:p w14:paraId="36200551" w14:textId="77777777" w:rsidR="00000000" w:rsidRDefault="00C04217">
      <w:pPr>
        <w:pStyle w:val="a0"/>
        <w:rPr>
          <w:rFonts w:hint="cs"/>
          <w:rtl/>
        </w:rPr>
      </w:pPr>
    </w:p>
    <w:p w14:paraId="0578BF0F" w14:textId="77777777" w:rsidR="00000000" w:rsidRDefault="00C04217">
      <w:pPr>
        <w:pStyle w:val="af1"/>
        <w:rPr>
          <w:rtl/>
        </w:rPr>
      </w:pPr>
      <w:r>
        <w:rPr>
          <w:rFonts w:hint="eastAsia"/>
          <w:rtl/>
        </w:rPr>
        <w:t>היו</w:t>
      </w:r>
      <w:r>
        <w:rPr>
          <w:rtl/>
        </w:rPr>
        <w:t>"ר ראובן ריבלין:</w:t>
      </w:r>
    </w:p>
    <w:p w14:paraId="044652A2" w14:textId="77777777" w:rsidR="00000000" w:rsidRDefault="00C04217">
      <w:pPr>
        <w:pStyle w:val="a0"/>
        <w:rPr>
          <w:rFonts w:hint="cs"/>
          <w:rtl/>
        </w:rPr>
      </w:pPr>
    </w:p>
    <w:p w14:paraId="18DCBC76" w14:textId="77777777" w:rsidR="00000000" w:rsidRDefault="00C04217">
      <w:pPr>
        <w:pStyle w:val="a0"/>
        <w:rPr>
          <w:rFonts w:hint="cs"/>
          <w:rtl/>
        </w:rPr>
      </w:pPr>
      <w:r>
        <w:rPr>
          <w:rFonts w:hint="cs"/>
          <w:rtl/>
        </w:rPr>
        <w:t>המשפחות לא סירבו?</w:t>
      </w:r>
    </w:p>
    <w:p w14:paraId="6736C9C4" w14:textId="77777777" w:rsidR="00000000" w:rsidRDefault="00C04217">
      <w:pPr>
        <w:pStyle w:val="a0"/>
        <w:rPr>
          <w:rFonts w:hint="cs"/>
          <w:rtl/>
        </w:rPr>
      </w:pPr>
    </w:p>
    <w:p w14:paraId="3BE7484F" w14:textId="77777777" w:rsidR="00000000" w:rsidRDefault="00C04217">
      <w:pPr>
        <w:pStyle w:val="af0"/>
        <w:rPr>
          <w:rtl/>
        </w:rPr>
      </w:pPr>
      <w:r>
        <w:rPr>
          <w:rFonts w:hint="eastAsia"/>
          <w:rtl/>
        </w:rPr>
        <w:t>מוחמד</w:t>
      </w:r>
      <w:r>
        <w:rPr>
          <w:rtl/>
        </w:rPr>
        <w:t xml:space="preserve"> ברכה (חד"ש-תע"ל):</w:t>
      </w:r>
    </w:p>
    <w:p w14:paraId="32CDCBF4" w14:textId="77777777" w:rsidR="00000000" w:rsidRDefault="00C04217">
      <w:pPr>
        <w:pStyle w:val="a0"/>
        <w:rPr>
          <w:rFonts w:hint="cs"/>
          <w:rtl/>
        </w:rPr>
      </w:pPr>
    </w:p>
    <w:p w14:paraId="1C160D89" w14:textId="77777777" w:rsidR="00000000" w:rsidRDefault="00C04217">
      <w:pPr>
        <w:pStyle w:val="a0"/>
        <w:rPr>
          <w:rFonts w:hint="cs"/>
          <w:rtl/>
        </w:rPr>
      </w:pPr>
      <w:r>
        <w:rPr>
          <w:rFonts w:hint="cs"/>
          <w:rtl/>
        </w:rPr>
        <w:t>בחודשים האחרונים - - -</w:t>
      </w:r>
    </w:p>
    <w:p w14:paraId="1511F599" w14:textId="77777777" w:rsidR="00000000" w:rsidRDefault="00C04217">
      <w:pPr>
        <w:pStyle w:val="a0"/>
        <w:rPr>
          <w:rFonts w:hint="cs"/>
          <w:rtl/>
        </w:rPr>
      </w:pPr>
    </w:p>
    <w:p w14:paraId="6D07A43A" w14:textId="77777777" w:rsidR="00000000" w:rsidRDefault="00C04217">
      <w:pPr>
        <w:pStyle w:val="-"/>
        <w:rPr>
          <w:rtl/>
        </w:rPr>
      </w:pPr>
      <w:bookmarkStart w:id="184" w:name="FS000000550T21_09_2005_16_04_10C"/>
      <w:bookmarkEnd w:id="184"/>
      <w:r>
        <w:rPr>
          <w:rFonts w:hint="eastAsia"/>
          <w:rtl/>
        </w:rPr>
        <w:t>עבד</w:t>
      </w:r>
      <w:r>
        <w:rPr>
          <w:rtl/>
        </w:rPr>
        <w:t>-אלמאלכ דהאמשה (רע"ם):</w:t>
      </w:r>
    </w:p>
    <w:p w14:paraId="5934475F" w14:textId="77777777" w:rsidR="00000000" w:rsidRDefault="00C04217">
      <w:pPr>
        <w:pStyle w:val="a0"/>
        <w:rPr>
          <w:rFonts w:hint="cs"/>
          <w:rtl/>
        </w:rPr>
      </w:pPr>
    </w:p>
    <w:p w14:paraId="45A2DC8E" w14:textId="77777777" w:rsidR="00000000" w:rsidRDefault="00C04217">
      <w:pPr>
        <w:pStyle w:val="a0"/>
        <w:rPr>
          <w:rFonts w:hint="cs"/>
          <w:rtl/>
        </w:rPr>
      </w:pPr>
      <w:r>
        <w:rPr>
          <w:rFonts w:hint="cs"/>
          <w:rtl/>
        </w:rPr>
        <w:t>אחרי שלוש שנים. אדוני היושב-ראש, תן לי, אני אסביר את זה.</w:t>
      </w:r>
    </w:p>
    <w:p w14:paraId="13F413A6" w14:textId="77777777" w:rsidR="00000000" w:rsidRDefault="00C04217">
      <w:pPr>
        <w:pStyle w:val="a0"/>
        <w:rPr>
          <w:rFonts w:hint="cs"/>
          <w:rtl/>
        </w:rPr>
      </w:pPr>
    </w:p>
    <w:p w14:paraId="15A2758A" w14:textId="77777777" w:rsidR="00000000" w:rsidRDefault="00C04217">
      <w:pPr>
        <w:pStyle w:val="af1"/>
        <w:rPr>
          <w:rtl/>
        </w:rPr>
      </w:pPr>
      <w:r>
        <w:rPr>
          <w:rFonts w:hint="eastAsia"/>
          <w:rtl/>
        </w:rPr>
        <w:t>היו</w:t>
      </w:r>
      <w:r>
        <w:rPr>
          <w:rtl/>
        </w:rPr>
        <w:t>"ר ראובן ריבלין:</w:t>
      </w:r>
    </w:p>
    <w:p w14:paraId="1483E562" w14:textId="77777777" w:rsidR="00000000" w:rsidRDefault="00C04217">
      <w:pPr>
        <w:pStyle w:val="a0"/>
        <w:rPr>
          <w:rFonts w:hint="cs"/>
          <w:rtl/>
        </w:rPr>
      </w:pPr>
    </w:p>
    <w:p w14:paraId="2303A790" w14:textId="77777777" w:rsidR="00000000" w:rsidRDefault="00C04217">
      <w:pPr>
        <w:pStyle w:val="a0"/>
        <w:rPr>
          <w:rFonts w:hint="cs"/>
          <w:rtl/>
        </w:rPr>
      </w:pPr>
      <w:r>
        <w:rPr>
          <w:rFonts w:hint="cs"/>
          <w:rtl/>
        </w:rPr>
        <w:t>בסדר, אם אתה רוצה להסביר את זה על חשבון הזמן שלך - כי נדמה לי שיש פה איזה שיבוש.</w:t>
      </w:r>
    </w:p>
    <w:p w14:paraId="5E3FF350" w14:textId="77777777" w:rsidR="00000000" w:rsidRDefault="00C04217">
      <w:pPr>
        <w:pStyle w:val="a0"/>
        <w:rPr>
          <w:rFonts w:hint="cs"/>
          <w:rtl/>
        </w:rPr>
      </w:pPr>
    </w:p>
    <w:p w14:paraId="56662026" w14:textId="77777777" w:rsidR="00000000" w:rsidRDefault="00C04217">
      <w:pPr>
        <w:pStyle w:val="-"/>
        <w:rPr>
          <w:rtl/>
        </w:rPr>
      </w:pPr>
      <w:bookmarkStart w:id="185" w:name="FS000000550T21_09_2005_16_04_42C"/>
      <w:bookmarkEnd w:id="185"/>
      <w:r>
        <w:rPr>
          <w:rFonts w:hint="eastAsia"/>
          <w:rtl/>
        </w:rPr>
        <w:t>עבד</w:t>
      </w:r>
      <w:r>
        <w:rPr>
          <w:rtl/>
        </w:rPr>
        <w:t>-אלמאלכ דהאמשה (רע"ם):</w:t>
      </w:r>
    </w:p>
    <w:p w14:paraId="26EC34B6" w14:textId="77777777" w:rsidR="00000000" w:rsidRDefault="00C04217">
      <w:pPr>
        <w:pStyle w:val="a0"/>
        <w:rPr>
          <w:rFonts w:hint="cs"/>
          <w:rtl/>
        </w:rPr>
      </w:pPr>
    </w:p>
    <w:p w14:paraId="4EAEFAF7" w14:textId="77777777" w:rsidR="00000000" w:rsidRDefault="00C04217">
      <w:pPr>
        <w:pStyle w:val="a0"/>
        <w:rPr>
          <w:rFonts w:hint="cs"/>
          <w:rtl/>
        </w:rPr>
      </w:pPr>
      <w:r>
        <w:rPr>
          <w:rFonts w:hint="cs"/>
          <w:rtl/>
        </w:rPr>
        <w:t xml:space="preserve">אני יכול להיות </w:t>
      </w:r>
      <w:r>
        <w:rPr>
          <w:rFonts w:hint="cs"/>
          <w:rtl/>
        </w:rPr>
        <w:t>חלק מהשיחה, אדוני, לא?</w:t>
      </w:r>
    </w:p>
    <w:p w14:paraId="29DEAF32" w14:textId="77777777" w:rsidR="00000000" w:rsidRDefault="00C04217">
      <w:pPr>
        <w:pStyle w:val="a0"/>
        <w:rPr>
          <w:rFonts w:hint="cs"/>
          <w:rtl/>
        </w:rPr>
      </w:pPr>
    </w:p>
    <w:p w14:paraId="5EF3E65B" w14:textId="77777777" w:rsidR="00000000" w:rsidRDefault="00C04217">
      <w:pPr>
        <w:pStyle w:val="af0"/>
        <w:rPr>
          <w:rtl/>
        </w:rPr>
      </w:pPr>
      <w:r>
        <w:rPr>
          <w:rFonts w:hint="eastAsia"/>
          <w:rtl/>
        </w:rPr>
        <w:t>מוחמד</w:t>
      </w:r>
      <w:r>
        <w:rPr>
          <w:rtl/>
        </w:rPr>
        <w:t xml:space="preserve"> ברכה (חד"ש-תע"ל):</w:t>
      </w:r>
    </w:p>
    <w:p w14:paraId="4DD91F0E" w14:textId="77777777" w:rsidR="00000000" w:rsidRDefault="00C04217">
      <w:pPr>
        <w:pStyle w:val="a0"/>
        <w:rPr>
          <w:rFonts w:hint="cs"/>
          <w:rtl/>
        </w:rPr>
      </w:pPr>
    </w:p>
    <w:p w14:paraId="1D892871" w14:textId="77777777" w:rsidR="00000000" w:rsidRDefault="00C04217">
      <w:pPr>
        <w:pStyle w:val="a0"/>
        <w:rPr>
          <w:rFonts w:hint="cs"/>
          <w:rtl/>
        </w:rPr>
      </w:pPr>
      <w:r>
        <w:rPr>
          <w:rFonts w:hint="cs"/>
          <w:rtl/>
        </w:rPr>
        <w:t>המשפחות נפגשו עם ראש מח"ש, ושאלו אותו: כמה הוצאת הגופות יכולה לתרום להתקדמות החקירה? - - - אמר שזה שלושה אחוזים. אני חושב - - -</w:t>
      </w:r>
    </w:p>
    <w:p w14:paraId="31E12E0D" w14:textId="77777777" w:rsidR="00000000" w:rsidRDefault="00C04217">
      <w:pPr>
        <w:pStyle w:val="a0"/>
        <w:rPr>
          <w:rFonts w:hint="cs"/>
          <w:rtl/>
        </w:rPr>
      </w:pPr>
    </w:p>
    <w:p w14:paraId="26B068A3" w14:textId="77777777" w:rsidR="00000000" w:rsidRDefault="00C04217">
      <w:pPr>
        <w:pStyle w:val="af0"/>
        <w:rPr>
          <w:rtl/>
        </w:rPr>
      </w:pPr>
      <w:r>
        <w:rPr>
          <w:rFonts w:hint="eastAsia"/>
          <w:rtl/>
        </w:rPr>
        <w:t>שרת</w:t>
      </w:r>
      <w:r>
        <w:rPr>
          <w:rtl/>
        </w:rPr>
        <w:t xml:space="preserve"> המשפטים ציפי לבני:</w:t>
      </w:r>
    </w:p>
    <w:p w14:paraId="58AB0CBB" w14:textId="77777777" w:rsidR="00000000" w:rsidRDefault="00C04217">
      <w:pPr>
        <w:pStyle w:val="a0"/>
        <w:rPr>
          <w:rFonts w:hint="cs"/>
          <w:rtl/>
        </w:rPr>
      </w:pPr>
    </w:p>
    <w:p w14:paraId="351441C5" w14:textId="77777777" w:rsidR="00000000" w:rsidRDefault="00C04217">
      <w:pPr>
        <w:pStyle w:val="a0"/>
        <w:rPr>
          <w:rFonts w:hint="cs"/>
          <w:rtl/>
        </w:rPr>
      </w:pPr>
      <w:r>
        <w:rPr>
          <w:rFonts w:hint="cs"/>
          <w:rtl/>
        </w:rPr>
        <w:t xml:space="preserve">תעשה לי טובה, אני הייתי בישיבה האחרונה. </w:t>
      </w:r>
    </w:p>
    <w:p w14:paraId="652BE241" w14:textId="77777777" w:rsidR="00000000" w:rsidRDefault="00C04217">
      <w:pPr>
        <w:pStyle w:val="a0"/>
        <w:rPr>
          <w:rFonts w:hint="cs"/>
          <w:rtl/>
        </w:rPr>
      </w:pPr>
    </w:p>
    <w:p w14:paraId="5F93C096" w14:textId="77777777" w:rsidR="00000000" w:rsidRDefault="00C04217">
      <w:pPr>
        <w:pStyle w:val="af0"/>
        <w:rPr>
          <w:rtl/>
        </w:rPr>
      </w:pPr>
      <w:r>
        <w:rPr>
          <w:rFonts w:hint="eastAsia"/>
          <w:rtl/>
        </w:rPr>
        <w:t>מוחמד</w:t>
      </w:r>
      <w:r>
        <w:rPr>
          <w:rtl/>
        </w:rPr>
        <w:t xml:space="preserve"> ברכה (</w:t>
      </w:r>
      <w:r>
        <w:rPr>
          <w:rtl/>
        </w:rPr>
        <w:t>חד"ש-תע"ל):</w:t>
      </w:r>
    </w:p>
    <w:p w14:paraId="425026B0" w14:textId="77777777" w:rsidR="00000000" w:rsidRDefault="00C04217">
      <w:pPr>
        <w:pStyle w:val="a0"/>
        <w:rPr>
          <w:rFonts w:hint="cs"/>
          <w:rtl/>
        </w:rPr>
      </w:pPr>
    </w:p>
    <w:p w14:paraId="17E912DE" w14:textId="77777777" w:rsidR="00000000" w:rsidRDefault="00C04217">
      <w:pPr>
        <w:pStyle w:val="a0"/>
        <w:rPr>
          <w:rFonts w:hint="cs"/>
          <w:rtl/>
        </w:rPr>
      </w:pPr>
      <w:r>
        <w:rPr>
          <w:rFonts w:hint="cs"/>
          <w:rtl/>
        </w:rPr>
        <w:t>- - - שיוגש צו לבית-המשפט. - - -</w:t>
      </w:r>
    </w:p>
    <w:p w14:paraId="63859BD3" w14:textId="77777777" w:rsidR="00000000" w:rsidRDefault="00C04217">
      <w:pPr>
        <w:pStyle w:val="a0"/>
        <w:rPr>
          <w:rFonts w:hint="cs"/>
          <w:rtl/>
        </w:rPr>
      </w:pPr>
    </w:p>
    <w:p w14:paraId="17B7CAF1" w14:textId="77777777" w:rsidR="00000000" w:rsidRDefault="00C04217">
      <w:pPr>
        <w:pStyle w:val="af1"/>
        <w:rPr>
          <w:rtl/>
        </w:rPr>
      </w:pPr>
      <w:r>
        <w:rPr>
          <w:rFonts w:hint="eastAsia"/>
          <w:rtl/>
        </w:rPr>
        <w:t>היו</w:t>
      </w:r>
      <w:r>
        <w:rPr>
          <w:rtl/>
        </w:rPr>
        <w:t>"ר ראובן ריבלין:</w:t>
      </w:r>
    </w:p>
    <w:p w14:paraId="00F13880" w14:textId="77777777" w:rsidR="00000000" w:rsidRDefault="00C04217">
      <w:pPr>
        <w:pStyle w:val="a0"/>
        <w:rPr>
          <w:rFonts w:hint="cs"/>
          <w:rtl/>
        </w:rPr>
      </w:pPr>
    </w:p>
    <w:p w14:paraId="41113BC6" w14:textId="77777777" w:rsidR="00000000" w:rsidRDefault="00C04217">
      <w:pPr>
        <w:pStyle w:val="a0"/>
        <w:rPr>
          <w:rFonts w:hint="cs"/>
          <w:rtl/>
        </w:rPr>
      </w:pPr>
      <w:r>
        <w:rPr>
          <w:rFonts w:hint="cs"/>
          <w:rtl/>
        </w:rPr>
        <w:t xml:space="preserve">חבר הכנסת ברכה, תודה רבה. </w:t>
      </w:r>
    </w:p>
    <w:p w14:paraId="4D2EFA64" w14:textId="77777777" w:rsidR="00000000" w:rsidRDefault="00C04217">
      <w:pPr>
        <w:pStyle w:val="a0"/>
        <w:rPr>
          <w:rFonts w:hint="cs"/>
          <w:rtl/>
        </w:rPr>
      </w:pPr>
    </w:p>
    <w:p w14:paraId="1E489D01" w14:textId="77777777" w:rsidR="00000000" w:rsidRDefault="00C04217">
      <w:pPr>
        <w:pStyle w:val="-"/>
        <w:rPr>
          <w:rtl/>
        </w:rPr>
      </w:pPr>
      <w:bookmarkStart w:id="186" w:name="FS000000550T21_09_2005_16_06_37C"/>
      <w:bookmarkEnd w:id="186"/>
      <w:r>
        <w:rPr>
          <w:rFonts w:hint="eastAsia"/>
          <w:rtl/>
        </w:rPr>
        <w:t>עבד</w:t>
      </w:r>
      <w:r>
        <w:rPr>
          <w:rtl/>
        </w:rPr>
        <w:t>-אלמאלכ דהאמשה (רע"ם):</w:t>
      </w:r>
    </w:p>
    <w:p w14:paraId="62BBFE90" w14:textId="77777777" w:rsidR="00000000" w:rsidRDefault="00C04217">
      <w:pPr>
        <w:pStyle w:val="a0"/>
        <w:rPr>
          <w:rFonts w:hint="cs"/>
          <w:rtl/>
        </w:rPr>
      </w:pPr>
    </w:p>
    <w:p w14:paraId="6121B3ED" w14:textId="77777777" w:rsidR="00000000" w:rsidRDefault="00C04217">
      <w:pPr>
        <w:pStyle w:val="a0"/>
        <w:rPr>
          <w:rFonts w:hint="cs"/>
          <w:rtl/>
        </w:rPr>
      </w:pPr>
      <w:r>
        <w:rPr>
          <w:rFonts w:hint="cs"/>
          <w:rtl/>
        </w:rPr>
        <w:t>רק עוד שני משפטים לעניין הגופות. אדוני, לכאורה, מח"ש היתה צריכה לבקש ולעשות נתיחת גופות מייד, לאחר ההריגה. אף אחד לא מנע ממנה. עוד לפ</w:t>
      </w:r>
      <w:r>
        <w:rPr>
          <w:rFonts w:hint="cs"/>
          <w:rtl/>
        </w:rPr>
        <w:t>ני ועדת-אור. היו להם ארבעה-חמישה חודשים לחקור, לנתח גופות  - -</w:t>
      </w:r>
    </w:p>
    <w:p w14:paraId="65006E3A" w14:textId="77777777" w:rsidR="00000000" w:rsidRDefault="00C04217">
      <w:pPr>
        <w:pStyle w:val="a0"/>
        <w:rPr>
          <w:rFonts w:hint="cs"/>
          <w:rtl/>
        </w:rPr>
      </w:pPr>
    </w:p>
    <w:p w14:paraId="5C918CD2" w14:textId="77777777" w:rsidR="00000000" w:rsidRDefault="00C04217">
      <w:pPr>
        <w:pStyle w:val="af1"/>
        <w:rPr>
          <w:rtl/>
        </w:rPr>
      </w:pPr>
      <w:r>
        <w:rPr>
          <w:rFonts w:hint="eastAsia"/>
          <w:rtl/>
        </w:rPr>
        <w:t>היו</w:t>
      </w:r>
      <w:r>
        <w:rPr>
          <w:rtl/>
        </w:rPr>
        <w:t>"ר ראובן ריבלין:</w:t>
      </w:r>
    </w:p>
    <w:p w14:paraId="56D447C1" w14:textId="77777777" w:rsidR="00000000" w:rsidRDefault="00C04217">
      <w:pPr>
        <w:pStyle w:val="a0"/>
        <w:rPr>
          <w:rFonts w:hint="cs"/>
          <w:rtl/>
        </w:rPr>
      </w:pPr>
    </w:p>
    <w:p w14:paraId="28D18D6F" w14:textId="77777777" w:rsidR="00000000" w:rsidRDefault="00C04217">
      <w:pPr>
        <w:pStyle w:val="a0"/>
        <w:rPr>
          <w:rFonts w:hint="cs"/>
          <w:rtl/>
        </w:rPr>
      </w:pPr>
      <w:r>
        <w:rPr>
          <w:rFonts w:hint="cs"/>
          <w:rtl/>
        </w:rPr>
        <w:t xml:space="preserve">מה פירוש לא מנע? המשפחות מנעו. </w:t>
      </w:r>
    </w:p>
    <w:p w14:paraId="0A2B9865" w14:textId="77777777" w:rsidR="00000000" w:rsidRDefault="00C04217">
      <w:pPr>
        <w:pStyle w:val="a0"/>
        <w:rPr>
          <w:rFonts w:hint="cs"/>
          <w:rtl/>
        </w:rPr>
      </w:pPr>
    </w:p>
    <w:p w14:paraId="45820F97" w14:textId="77777777" w:rsidR="00000000" w:rsidRDefault="00C04217">
      <w:pPr>
        <w:pStyle w:val="-"/>
        <w:rPr>
          <w:rtl/>
        </w:rPr>
      </w:pPr>
      <w:bookmarkStart w:id="187" w:name="FS000000550T21_09_2005_16_07_56C"/>
      <w:bookmarkEnd w:id="187"/>
      <w:r>
        <w:rPr>
          <w:rFonts w:hint="eastAsia"/>
          <w:rtl/>
        </w:rPr>
        <w:t>עבד</w:t>
      </w:r>
      <w:r>
        <w:rPr>
          <w:rtl/>
        </w:rPr>
        <w:t>-אלמאלכ דהאמשה (רע"ם):</w:t>
      </w:r>
    </w:p>
    <w:p w14:paraId="299CF6D6" w14:textId="77777777" w:rsidR="00000000" w:rsidRDefault="00C04217">
      <w:pPr>
        <w:pStyle w:val="a0"/>
        <w:rPr>
          <w:rFonts w:hint="cs"/>
          <w:rtl/>
        </w:rPr>
      </w:pPr>
    </w:p>
    <w:p w14:paraId="05B64790" w14:textId="77777777" w:rsidR="00000000" w:rsidRDefault="00C04217">
      <w:pPr>
        <w:pStyle w:val="a0"/>
        <w:rPr>
          <w:rFonts w:hint="cs"/>
          <w:rtl/>
        </w:rPr>
      </w:pPr>
      <w:r>
        <w:rPr>
          <w:rFonts w:hint="cs"/>
          <w:rtl/>
        </w:rPr>
        <w:t xml:space="preserve">- - לעשות מה שהם רוצים. עוד לפני שהוועדה התחילה. </w:t>
      </w:r>
    </w:p>
    <w:p w14:paraId="3CE40E4B" w14:textId="77777777" w:rsidR="00000000" w:rsidRDefault="00C04217">
      <w:pPr>
        <w:pStyle w:val="a0"/>
        <w:rPr>
          <w:rFonts w:hint="cs"/>
          <w:rtl/>
        </w:rPr>
      </w:pPr>
    </w:p>
    <w:p w14:paraId="140528D1" w14:textId="77777777" w:rsidR="00000000" w:rsidRDefault="00C04217">
      <w:pPr>
        <w:pStyle w:val="af1"/>
        <w:rPr>
          <w:rtl/>
        </w:rPr>
      </w:pPr>
      <w:r>
        <w:rPr>
          <w:rFonts w:hint="eastAsia"/>
          <w:rtl/>
        </w:rPr>
        <w:t>היו</w:t>
      </w:r>
      <w:r>
        <w:rPr>
          <w:rtl/>
        </w:rPr>
        <w:t>"ר ראובן ריבלין:</w:t>
      </w:r>
    </w:p>
    <w:p w14:paraId="24FB9E0A" w14:textId="77777777" w:rsidR="00000000" w:rsidRDefault="00C04217">
      <w:pPr>
        <w:pStyle w:val="a0"/>
        <w:rPr>
          <w:rFonts w:hint="cs"/>
          <w:rtl/>
        </w:rPr>
      </w:pPr>
    </w:p>
    <w:p w14:paraId="63EA9D61" w14:textId="77777777" w:rsidR="00000000" w:rsidRDefault="00C04217">
      <w:pPr>
        <w:pStyle w:val="a0"/>
        <w:rPr>
          <w:rFonts w:hint="cs"/>
          <w:rtl/>
        </w:rPr>
      </w:pPr>
      <w:r>
        <w:rPr>
          <w:rFonts w:hint="cs"/>
          <w:rtl/>
        </w:rPr>
        <w:t xml:space="preserve">אבל המשפחות מנעו. </w:t>
      </w:r>
    </w:p>
    <w:p w14:paraId="3AA47179" w14:textId="77777777" w:rsidR="00000000" w:rsidRDefault="00C04217">
      <w:pPr>
        <w:pStyle w:val="a0"/>
        <w:rPr>
          <w:rFonts w:hint="cs"/>
          <w:rtl/>
        </w:rPr>
      </w:pPr>
    </w:p>
    <w:p w14:paraId="51A203A0" w14:textId="77777777" w:rsidR="00000000" w:rsidRDefault="00C04217">
      <w:pPr>
        <w:pStyle w:val="-"/>
        <w:rPr>
          <w:rtl/>
        </w:rPr>
      </w:pPr>
      <w:bookmarkStart w:id="188" w:name="FS000000550T21_09_2005_16_08_26C"/>
      <w:bookmarkEnd w:id="188"/>
      <w:r>
        <w:rPr>
          <w:rFonts w:hint="eastAsia"/>
          <w:rtl/>
        </w:rPr>
        <w:t>עבד</w:t>
      </w:r>
      <w:r>
        <w:rPr>
          <w:rtl/>
        </w:rPr>
        <w:t>-אלמאלכ דהאמשה (</w:t>
      </w:r>
      <w:r>
        <w:rPr>
          <w:rtl/>
        </w:rPr>
        <w:t>רע"ם):</w:t>
      </w:r>
    </w:p>
    <w:p w14:paraId="4F71F4B4" w14:textId="77777777" w:rsidR="00000000" w:rsidRDefault="00C04217">
      <w:pPr>
        <w:pStyle w:val="a0"/>
        <w:rPr>
          <w:rFonts w:hint="cs"/>
          <w:rtl/>
        </w:rPr>
      </w:pPr>
    </w:p>
    <w:p w14:paraId="61C58697" w14:textId="77777777" w:rsidR="00000000" w:rsidRDefault="00C04217">
      <w:pPr>
        <w:pStyle w:val="a0"/>
        <w:rPr>
          <w:rFonts w:hint="cs"/>
          <w:rtl/>
        </w:rPr>
      </w:pPr>
      <w:r>
        <w:rPr>
          <w:rFonts w:hint="cs"/>
          <w:rtl/>
        </w:rPr>
        <w:t>עוד לפני שהוועדה התחילה. עוד לפני שהוועדה התחילה וקיבלו הוראות, הם לא עשו כלום. לא בגופות ולא בשום דבר אחר.</w:t>
      </w:r>
    </w:p>
    <w:p w14:paraId="71C92997" w14:textId="77777777" w:rsidR="00000000" w:rsidRDefault="00C04217">
      <w:pPr>
        <w:pStyle w:val="a0"/>
        <w:rPr>
          <w:rFonts w:hint="cs"/>
          <w:rtl/>
        </w:rPr>
      </w:pPr>
    </w:p>
    <w:p w14:paraId="4D4D84C9" w14:textId="77777777" w:rsidR="00000000" w:rsidRDefault="00C04217">
      <w:pPr>
        <w:pStyle w:val="af0"/>
        <w:rPr>
          <w:rtl/>
        </w:rPr>
      </w:pPr>
      <w:r>
        <w:rPr>
          <w:rFonts w:hint="eastAsia"/>
          <w:rtl/>
        </w:rPr>
        <w:t>מוחמד</w:t>
      </w:r>
      <w:r>
        <w:rPr>
          <w:rtl/>
        </w:rPr>
        <w:t xml:space="preserve"> ברכה (חד"ש-תע"ל):</w:t>
      </w:r>
    </w:p>
    <w:p w14:paraId="31EBE178" w14:textId="77777777" w:rsidR="00000000" w:rsidRDefault="00C04217">
      <w:pPr>
        <w:pStyle w:val="a0"/>
        <w:rPr>
          <w:rFonts w:hint="cs"/>
          <w:rtl/>
        </w:rPr>
      </w:pPr>
    </w:p>
    <w:p w14:paraId="41359940" w14:textId="77777777" w:rsidR="00000000" w:rsidRDefault="00C04217">
      <w:pPr>
        <w:pStyle w:val="a0"/>
        <w:rPr>
          <w:rFonts w:hint="cs"/>
          <w:rtl/>
        </w:rPr>
      </w:pPr>
      <w:r>
        <w:rPr>
          <w:rFonts w:hint="cs"/>
          <w:rtl/>
        </w:rPr>
        <w:t>בתקופה ההיא לא התבקשו.</w:t>
      </w:r>
    </w:p>
    <w:p w14:paraId="4045123A" w14:textId="77777777" w:rsidR="00000000" w:rsidRDefault="00C04217">
      <w:pPr>
        <w:pStyle w:val="a0"/>
        <w:rPr>
          <w:rFonts w:hint="cs"/>
          <w:rtl/>
        </w:rPr>
      </w:pPr>
    </w:p>
    <w:p w14:paraId="34D91D14" w14:textId="77777777" w:rsidR="00000000" w:rsidRDefault="00C04217">
      <w:pPr>
        <w:pStyle w:val="af0"/>
        <w:rPr>
          <w:rtl/>
        </w:rPr>
      </w:pPr>
      <w:r>
        <w:rPr>
          <w:rFonts w:hint="eastAsia"/>
          <w:rtl/>
        </w:rPr>
        <w:t>עסאם</w:t>
      </w:r>
      <w:r>
        <w:rPr>
          <w:rtl/>
        </w:rPr>
        <w:t xml:space="preserve"> מח'ול (חד"ש-תע"ל):</w:t>
      </w:r>
    </w:p>
    <w:p w14:paraId="083D5239" w14:textId="77777777" w:rsidR="00000000" w:rsidRDefault="00C04217">
      <w:pPr>
        <w:pStyle w:val="a0"/>
        <w:rPr>
          <w:rFonts w:hint="cs"/>
          <w:rtl/>
        </w:rPr>
      </w:pPr>
    </w:p>
    <w:p w14:paraId="338812E6" w14:textId="77777777" w:rsidR="00000000" w:rsidRDefault="00C04217">
      <w:pPr>
        <w:pStyle w:val="a0"/>
        <w:rPr>
          <w:rFonts w:hint="cs"/>
          <w:rtl/>
        </w:rPr>
      </w:pPr>
      <w:r>
        <w:rPr>
          <w:rFonts w:hint="cs"/>
          <w:rtl/>
        </w:rPr>
        <w:t>שלוש שנים אחר כך.</w:t>
      </w:r>
    </w:p>
    <w:p w14:paraId="0649D242" w14:textId="77777777" w:rsidR="00000000" w:rsidRDefault="00C04217">
      <w:pPr>
        <w:pStyle w:val="a0"/>
        <w:rPr>
          <w:rFonts w:hint="cs"/>
          <w:rtl/>
        </w:rPr>
      </w:pPr>
    </w:p>
    <w:p w14:paraId="5913D324" w14:textId="77777777" w:rsidR="00000000" w:rsidRDefault="00C04217">
      <w:pPr>
        <w:pStyle w:val="-"/>
        <w:rPr>
          <w:rtl/>
        </w:rPr>
      </w:pPr>
      <w:bookmarkStart w:id="189" w:name="FS000000550T21_09_2005_16_09_13C"/>
      <w:bookmarkEnd w:id="189"/>
      <w:r>
        <w:rPr>
          <w:rFonts w:hint="eastAsia"/>
          <w:rtl/>
        </w:rPr>
        <w:t>עבד</w:t>
      </w:r>
      <w:r>
        <w:rPr>
          <w:rtl/>
        </w:rPr>
        <w:t>-אלמאלכ דהאמשה (רע"ם):</w:t>
      </w:r>
    </w:p>
    <w:p w14:paraId="6897E983" w14:textId="77777777" w:rsidR="00000000" w:rsidRDefault="00C04217">
      <w:pPr>
        <w:pStyle w:val="a0"/>
        <w:rPr>
          <w:rFonts w:hint="cs"/>
          <w:rtl/>
        </w:rPr>
      </w:pPr>
    </w:p>
    <w:p w14:paraId="26E633D6" w14:textId="77777777" w:rsidR="00000000" w:rsidRDefault="00C04217">
      <w:pPr>
        <w:pStyle w:val="a0"/>
        <w:rPr>
          <w:rFonts w:hint="cs"/>
          <w:rtl/>
        </w:rPr>
      </w:pPr>
      <w:r>
        <w:rPr>
          <w:rFonts w:hint="cs"/>
          <w:rtl/>
        </w:rPr>
        <w:t xml:space="preserve">היו ארבע נתיחות של </w:t>
      </w:r>
      <w:r>
        <w:rPr>
          <w:rFonts w:hint="cs"/>
          <w:rtl/>
        </w:rPr>
        <w:t xml:space="preserve">גופות, שם גם לא נעשה כלום. לגבי ארבע הנוספות - ראש אגף החקירות הורה לשחרר אותן בלי שהוא ביקש לנתח, או ניתח אותן. אחרי שלוש שנים, אדוני, באה מח"ש ומבקשת מהמשפחות להוציא את הגופות מהקבר. המשפחות מתנגדות. וזה טבעי. אף אחד לא רוצה אחרי שלוש שנים להוציא את הבן </w:t>
      </w:r>
      <w:r>
        <w:rPr>
          <w:rFonts w:hint="cs"/>
          <w:rtl/>
        </w:rPr>
        <w:t xml:space="preserve">שלו מהקבר. מה עשתה מח"ש? לכאורה, כפי שאדוני אמר, היא צריכה ללכת לבית-המשפט, ועל אפן ועל חמתן של המשפחות, לבקש: אני רוצה לחקור, אני רוצה ראיות, אני רוצה שהשופט יצווה להוציא את הגופות מהקבר. היא לא עשתה זאת. היא ממש חיכתה שהמשפחות יגידו: לא רוצים, אחרי שלוש </w:t>
      </w:r>
      <w:r>
        <w:rPr>
          <w:rFonts w:hint="cs"/>
          <w:rtl/>
        </w:rPr>
        <w:t>שנים, כדי למצוא חיפוי. הנה, יש לה כבר סיבה להגיד שהמשפחות סירבו. אז מה אם סירבו? כל משפחה מסרבת לנתיחת גופות - הולכים לבית-המשפט, מוציאים את זה. בית-המשפט מחליט. מח"ש לא עשתה את זה. מח"ש לא אספה ראיות. הראיות נמצאות בקלסרים. הם אומרים: אנחנו לא מגיעים לכתב</w:t>
      </w:r>
      <w:r>
        <w:rPr>
          <w:rFonts w:hint="cs"/>
          <w:rtl/>
        </w:rPr>
        <w:t xml:space="preserve"> אישום לסגירה בבית-המשפט. מי אמר שצריכים סגירה בבית-המשפט?</w:t>
      </w:r>
    </w:p>
    <w:p w14:paraId="685F6C23" w14:textId="77777777" w:rsidR="00000000" w:rsidRDefault="00C04217">
      <w:pPr>
        <w:pStyle w:val="a0"/>
        <w:rPr>
          <w:rFonts w:hint="cs"/>
          <w:rtl/>
        </w:rPr>
      </w:pPr>
    </w:p>
    <w:p w14:paraId="2FC45AED" w14:textId="77777777" w:rsidR="00000000" w:rsidRDefault="00C04217">
      <w:pPr>
        <w:pStyle w:val="af1"/>
        <w:rPr>
          <w:rtl/>
        </w:rPr>
      </w:pPr>
      <w:r>
        <w:rPr>
          <w:rFonts w:hint="eastAsia"/>
          <w:rtl/>
        </w:rPr>
        <w:t>היו</w:t>
      </w:r>
      <w:r>
        <w:rPr>
          <w:rtl/>
        </w:rPr>
        <w:t>"ר ראובן ריבלין:</w:t>
      </w:r>
    </w:p>
    <w:p w14:paraId="1AE0F245" w14:textId="77777777" w:rsidR="00000000" w:rsidRDefault="00C04217">
      <w:pPr>
        <w:pStyle w:val="a0"/>
        <w:rPr>
          <w:rFonts w:hint="cs"/>
          <w:rtl/>
        </w:rPr>
      </w:pPr>
    </w:p>
    <w:p w14:paraId="42BAEF13" w14:textId="77777777" w:rsidR="00000000" w:rsidRDefault="00C04217">
      <w:pPr>
        <w:pStyle w:val="a0"/>
        <w:rPr>
          <w:rFonts w:hint="cs"/>
          <w:rtl/>
        </w:rPr>
      </w:pPr>
      <w:r>
        <w:rPr>
          <w:rFonts w:hint="cs"/>
          <w:rtl/>
        </w:rPr>
        <w:t xml:space="preserve">צריך קודם הנחה לכאורה שבוצע פשע. </w:t>
      </w:r>
    </w:p>
    <w:p w14:paraId="1872739D" w14:textId="77777777" w:rsidR="00000000" w:rsidRDefault="00C04217">
      <w:pPr>
        <w:pStyle w:val="a0"/>
        <w:rPr>
          <w:rFonts w:hint="cs"/>
          <w:rtl/>
        </w:rPr>
      </w:pPr>
    </w:p>
    <w:p w14:paraId="79C9FAFD" w14:textId="77777777" w:rsidR="00000000" w:rsidRDefault="00C04217">
      <w:pPr>
        <w:pStyle w:val="-"/>
        <w:rPr>
          <w:rtl/>
        </w:rPr>
      </w:pPr>
      <w:bookmarkStart w:id="190" w:name="FS000000550T21_09_2005_16_14_17C"/>
      <w:bookmarkEnd w:id="190"/>
      <w:r>
        <w:rPr>
          <w:rFonts w:hint="eastAsia"/>
          <w:rtl/>
        </w:rPr>
        <w:t>עבד</w:t>
      </w:r>
      <w:r>
        <w:rPr>
          <w:rtl/>
        </w:rPr>
        <w:t>-אלמאלכ דהאמשה (רע"ם):</w:t>
      </w:r>
    </w:p>
    <w:p w14:paraId="54AEBB83" w14:textId="77777777" w:rsidR="00000000" w:rsidRDefault="00C04217">
      <w:pPr>
        <w:pStyle w:val="a0"/>
        <w:rPr>
          <w:rFonts w:hint="cs"/>
          <w:rtl/>
        </w:rPr>
      </w:pPr>
    </w:p>
    <w:p w14:paraId="4E5C7751" w14:textId="77777777" w:rsidR="00000000" w:rsidRDefault="00C04217">
      <w:pPr>
        <w:pStyle w:val="a0"/>
        <w:rPr>
          <w:rFonts w:hint="cs"/>
          <w:rtl/>
        </w:rPr>
      </w:pPr>
      <w:r>
        <w:rPr>
          <w:rFonts w:hint="cs"/>
          <w:rtl/>
        </w:rPr>
        <w:t xml:space="preserve">ודאי. הרי מדובר פה בגופות של אנשים שנהרגו בירי, זה ברור. </w:t>
      </w:r>
    </w:p>
    <w:p w14:paraId="4C5A3963" w14:textId="77777777" w:rsidR="00000000" w:rsidRDefault="00C04217">
      <w:pPr>
        <w:pStyle w:val="a0"/>
        <w:rPr>
          <w:rFonts w:hint="cs"/>
          <w:rtl/>
        </w:rPr>
      </w:pPr>
    </w:p>
    <w:p w14:paraId="3C587870" w14:textId="77777777" w:rsidR="00000000" w:rsidRDefault="00C04217">
      <w:pPr>
        <w:pStyle w:val="af1"/>
        <w:rPr>
          <w:rtl/>
        </w:rPr>
      </w:pPr>
      <w:r>
        <w:rPr>
          <w:rFonts w:hint="eastAsia"/>
          <w:rtl/>
        </w:rPr>
        <w:t>היו</w:t>
      </w:r>
      <w:r>
        <w:rPr>
          <w:rtl/>
        </w:rPr>
        <w:t>"ר ראובן ריבלין:</w:t>
      </w:r>
    </w:p>
    <w:p w14:paraId="291122A0" w14:textId="77777777" w:rsidR="00000000" w:rsidRDefault="00C04217">
      <w:pPr>
        <w:pStyle w:val="a0"/>
        <w:rPr>
          <w:rFonts w:hint="cs"/>
          <w:rtl/>
        </w:rPr>
      </w:pPr>
    </w:p>
    <w:p w14:paraId="116A27F9" w14:textId="77777777" w:rsidR="00000000" w:rsidRDefault="00C04217">
      <w:pPr>
        <w:pStyle w:val="a0"/>
        <w:rPr>
          <w:rFonts w:hint="cs"/>
          <w:rtl/>
        </w:rPr>
      </w:pPr>
      <w:r>
        <w:rPr>
          <w:rFonts w:hint="cs"/>
          <w:rtl/>
        </w:rPr>
        <w:t>אני מדבר בצורה משפטית, אני לא מדב</w:t>
      </w:r>
      <w:r>
        <w:rPr>
          <w:rFonts w:hint="cs"/>
          <w:rtl/>
        </w:rPr>
        <w:t xml:space="preserve">ר כרגע פוליטיקה בכלל, אני מדבר ברמה המשפטית. </w:t>
      </w:r>
    </w:p>
    <w:p w14:paraId="308C38C0" w14:textId="77777777" w:rsidR="00000000" w:rsidRDefault="00C04217">
      <w:pPr>
        <w:pStyle w:val="a0"/>
        <w:rPr>
          <w:rFonts w:hint="cs"/>
          <w:rtl/>
        </w:rPr>
      </w:pPr>
    </w:p>
    <w:p w14:paraId="0E69E78F" w14:textId="77777777" w:rsidR="00000000" w:rsidRDefault="00C04217">
      <w:pPr>
        <w:pStyle w:val="af0"/>
        <w:rPr>
          <w:rtl/>
        </w:rPr>
      </w:pPr>
      <w:r>
        <w:rPr>
          <w:rFonts w:hint="eastAsia"/>
          <w:rtl/>
        </w:rPr>
        <w:t>מוחמד</w:t>
      </w:r>
      <w:r>
        <w:rPr>
          <w:rtl/>
        </w:rPr>
        <w:t xml:space="preserve"> ברכה (חד"ש-תע"ל):</w:t>
      </w:r>
    </w:p>
    <w:p w14:paraId="0FE50935" w14:textId="77777777" w:rsidR="00000000" w:rsidRDefault="00C04217">
      <w:pPr>
        <w:pStyle w:val="a0"/>
        <w:rPr>
          <w:rFonts w:hint="cs"/>
          <w:rtl/>
        </w:rPr>
      </w:pPr>
    </w:p>
    <w:p w14:paraId="609EE8D4" w14:textId="77777777" w:rsidR="00000000" w:rsidRDefault="00C04217">
      <w:pPr>
        <w:pStyle w:val="a0"/>
        <w:rPr>
          <w:rFonts w:hint="cs"/>
          <w:rtl/>
        </w:rPr>
      </w:pPr>
      <w:r>
        <w:rPr>
          <w:rFonts w:hint="cs"/>
          <w:rtl/>
        </w:rPr>
        <w:t xml:space="preserve">מוות בנסיבות לא טבעיות מחייב חקירה. </w:t>
      </w:r>
    </w:p>
    <w:p w14:paraId="4B56FE28" w14:textId="77777777" w:rsidR="00000000" w:rsidRDefault="00C04217">
      <w:pPr>
        <w:pStyle w:val="a0"/>
        <w:rPr>
          <w:rFonts w:hint="cs"/>
          <w:rtl/>
        </w:rPr>
      </w:pPr>
    </w:p>
    <w:p w14:paraId="63612902" w14:textId="77777777" w:rsidR="00000000" w:rsidRDefault="00C04217">
      <w:pPr>
        <w:pStyle w:val="-"/>
        <w:rPr>
          <w:rtl/>
        </w:rPr>
      </w:pPr>
      <w:bookmarkStart w:id="191" w:name="FS000000550T21_09_2005_16_15_05C"/>
      <w:bookmarkEnd w:id="191"/>
      <w:r>
        <w:rPr>
          <w:rFonts w:hint="eastAsia"/>
          <w:rtl/>
        </w:rPr>
        <w:t>עבד</w:t>
      </w:r>
      <w:r>
        <w:rPr>
          <w:rtl/>
        </w:rPr>
        <w:t>-אלמאלכ דהאמשה (רע"ם):</w:t>
      </w:r>
    </w:p>
    <w:p w14:paraId="216F21D2" w14:textId="77777777" w:rsidR="00000000" w:rsidRDefault="00C04217">
      <w:pPr>
        <w:pStyle w:val="a0"/>
        <w:rPr>
          <w:rFonts w:hint="cs"/>
          <w:rtl/>
        </w:rPr>
      </w:pPr>
    </w:p>
    <w:p w14:paraId="3F7144F0" w14:textId="77777777" w:rsidR="00000000" w:rsidRDefault="00C04217">
      <w:pPr>
        <w:pStyle w:val="a0"/>
        <w:rPr>
          <w:rFonts w:hint="cs"/>
          <w:rtl/>
        </w:rPr>
      </w:pPr>
      <w:r>
        <w:rPr>
          <w:rFonts w:hint="cs"/>
          <w:rtl/>
        </w:rPr>
        <w:t xml:space="preserve">זה המקרה, אדוני. ברמה המשפטית אין ספק שגופות כאלה, של מי שנרצחו בהפגנות, ורואים, צריך לנתח אותן. </w:t>
      </w:r>
    </w:p>
    <w:p w14:paraId="776E883F" w14:textId="77777777" w:rsidR="00000000" w:rsidRDefault="00C04217">
      <w:pPr>
        <w:pStyle w:val="a0"/>
        <w:rPr>
          <w:rFonts w:hint="cs"/>
          <w:rtl/>
        </w:rPr>
      </w:pPr>
    </w:p>
    <w:p w14:paraId="666DC9A7" w14:textId="77777777" w:rsidR="00000000" w:rsidRDefault="00C04217">
      <w:pPr>
        <w:pStyle w:val="af1"/>
        <w:rPr>
          <w:rtl/>
        </w:rPr>
      </w:pPr>
      <w:r>
        <w:rPr>
          <w:rFonts w:hint="eastAsia"/>
          <w:rtl/>
        </w:rPr>
        <w:t>היו</w:t>
      </w:r>
      <w:r>
        <w:rPr>
          <w:rtl/>
        </w:rPr>
        <w:t>"ר ראובן ריבלין:</w:t>
      </w:r>
    </w:p>
    <w:p w14:paraId="1CDDF3BF" w14:textId="77777777" w:rsidR="00000000" w:rsidRDefault="00C04217">
      <w:pPr>
        <w:pStyle w:val="a0"/>
        <w:rPr>
          <w:rFonts w:hint="cs"/>
          <w:rtl/>
        </w:rPr>
      </w:pPr>
    </w:p>
    <w:p w14:paraId="09DCA555" w14:textId="77777777" w:rsidR="00000000" w:rsidRDefault="00C04217">
      <w:pPr>
        <w:pStyle w:val="a0"/>
        <w:rPr>
          <w:rFonts w:hint="cs"/>
          <w:rtl/>
        </w:rPr>
      </w:pPr>
      <w:r>
        <w:rPr>
          <w:rFonts w:hint="cs"/>
          <w:rtl/>
        </w:rPr>
        <w:t>זאת כבר שאלה. אם המשפחה אומרת: אני לא רואה בזה פשע, זאת אומרת: אני לא רוצה לנתח - - -</w:t>
      </w:r>
    </w:p>
    <w:p w14:paraId="70BF512B" w14:textId="77777777" w:rsidR="00000000" w:rsidRDefault="00C04217">
      <w:pPr>
        <w:pStyle w:val="a0"/>
        <w:rPr>
          <w:rFonts w:hint="cs"/>
          <w:rtl/>
        </w:rPr>
      </w:pPr>
    </w:p>
    <w:p w14:paraId="7699CDA9" w14:textId="77777777" w:rsidR="00000000" w:rsidRDefault="00C04217">
      <w:pPr>
        <w:pStyle w:val="-"/>
        <w:rPr>
          <w:rtl/>
        </w:rPr>
      </w:pPr>
      <w:bookmarkStart w:id="192" w:name="FS000000550T21_09_2005_16_15_57C"/>
      <w:bookmarkEnd w:id="192"/>
      <w:r>
        <w:rPr>
          <w:rFonts w:hint="eastAsia"/>
          <w:rtl/>
        </w:rPr>
        <w:t>עבד</w:t>
      </w:r>
      <w:r>
        <w:rPr>
          <w:rtl/>
        </w:rPr>
        <w:t>-אלמאלכ דהאמשה (רע"ם):</w:t>
      </w:r>
    </w:p>
    <w:p w14:paraId="0573D418" w14:textId="77777777" w:rsidR="00000000" w:rsidRDefault="00C04217">
      <w:pPr>
        <w:pStyle w:val="a0"/>
        <w:rPr>
          <w:rFonts w:hint="cs"/>
          <w:rtl/>
        </w:rPr>
      </w:pPr>
    </w:p>
    <w:p w14:paraId="479C4E65" w14:textId="77777777" w:rsidR="00000000" w:rsidRDefault="00C04217">
      <w:pPr>
        <w:pStyle w:val="a0"/>
        <w:rPr>
          <w:rFonts w:hint="cs"/>
          <w:rtl/>
        </w:rPr>
      </w:pPr>
      <w:r>
        <w:rPr>
          <w:rFonts w:hint="cs"/>
          <w:rtl/>
        </w:rPr>
        <w:t xml:space="preserve">אז השופט יחליט. אז השופט יחליט. אם מח"ש רוצה לחקור, אז השופט יחליט. אבל מח"ש רוצה להתחבא מאחורי האמירה הזאת. </w:t>
      </w:r>
    </w:p>
    <w:p w14:paraId="527862F0" w14:textId="77777777" w:rsidR="00000000" w:rsidRDefault="00C04217">
      <w:pPr>
        <w:pStyle w:val="a0"/>
        <w:rPr>
          <w:rFonts w:hint="cs"/>
          <w:rtl/>
        </w:rPr>
      </w:pPr>
    </w:p>
    <w:p w14:paraId="6F7880C1" w14:textId="77777777" w:rsidR="00000000" w:rsidRDefault="00C04217">
      <w:pPr>
        <w:pStyle w:val="a0"/>
        <w:rPr>
          <w:rFonts w:hint="cs"/>
          <w:rtl/>
        </w:rPr>
      </w:pPr>
      <w:r>
        <w:rPr>
          <w:rFonts w:hint="cs"/>
          <w:rtl/>
        </w:rPr>
        <w:t>הם גם אומרים, שהם לא מגישים תי</w:t>
      </w:r>
      <w:r>
        <w:rPr>
          <w:rFonts w:hint="cs"/>
          <w:rtl/>
        </w:rPr>
        <w:t>קים, לסגור אותם. מי אמר שצריך לסגור אותם? למה לא תגישו כתבי אישום כדי שבית-המשפט יגיע לחקר האמת?</w:t>
      </w:r>
    </w:p>
    <w:p w14:paraId="7CF057B5" w14:textId="77777777" w:rsidR="00000000" w:rsidRDefault="00C04217">
      <w:pPr>
        <w:pStyle w:val="a0"/>
        <w:rPr>
          <w:rFonts w:hint="cs"/>
          <w:rtl/>
        </w:rPr>
      </w:pPr>
    </w:p>
    <w:p w14:paraId="2B61B4AA" w14:textId="77777777" w:rsidR="00000000" w:rsidRDefault="00C04217">
      <w:pPr>
        <w:pStyle w:val="af0"/>
        <w:rPr>
          <w:rtl/>
        </w:rPr>
      </w:pPr>
      <w:r>
        <w:rPr>
          <w:rFonts w:hint="eastAsia"/>
          <w:rtl/>
        </w:rPr>
        <w:t>שרת</w:t>
      </w:r>
      <w:r>
        <w:rPr>
          <w:rtl/>
        </w:rPr>
        <w:t xml:space="preserve"> המשפטים ציפי לבני:</w:t>
      </w:r>
    </w:p>
    <w:p w14:paraId="5E5CA59D" w14:textId="77777777" w:rsidR="00000000" w:rsidRDefault="00C04217">
      <w:pPr>
        <w:pStyle w:val="a0"/>
        <w:rPr>
          <w:rFonts w:hint="cs"/>
          <w:rtl/>
        </w:rPr>
      </w:pPr>
    </w:p>
    <w:p w14:paraId="234A594B" w14:textId="77777777" w:rsidR="00000000" w:rsidRDefault="00C04217">
      <w:pPr>
        <w:pStyle w:val="a0"/>
        <w:rPr>
          <w:rFonts w:hint="cs"/>
          <w:rtl/>
        </w:rPr>
      </w:pPr>
      <w:r>
        <w:rPr>
          <w:rFonts w:hint="cs"/>
          <w:rtl/>
        </w:rPr>
        <w:t>מה, ברחוב נאסוף? מה?</w:t>
      </w:r>
    </w:p>
    <w:p w14:paraId="7650633E" w14:textId="77777777" w:rsidR="00000000" w:rsidRDefault="00C04217">
      <w:pPr>
        <w:pStyle w:val="a0"/>
        <w:rPr>
          <w:rFonts w:hint="cs"/>
          <w:rtl/>
        </w:rPr>
      </w:pPr>
    </w:p>
    <w:p w14:paraId="04FC28EE" w14:textId="77777777" w:rsidR="00000000" w:rsidRDefault="00C04217">
      <w:pPr>
        <w:pStyle w:val="-"/>
        <w:rPr>
          <w:rtl/>
        </w:rPr>
      </w:pPr>
      <w:bookmarkStart w:id="193" w:name="FS000000550T21_09_2005_16_17_16C"/>
      <w:bookmarkEnd w:id="193"/>
      <w:r>
        <w:rPr>
          <w:rFonts w:hint="eastAsia"/>
          <w:rtl/>
        </w:rPr>
        <w:t>עבד</w:t>
      </w:r>
      <w:r>
        <w:rPr>
          <w:rtl/>
        </w:rPr>
        <w:t>-אלמאלכ דהאמשה (רע"ם):</w:t>
      </w:r>
    </w:p>
    <w:p w14:paraId="58BAD90C" w14:textId="77777777" w:rsidR="00000000" w:rsidRDefault="00C04217">
      <w:pPr>
        <w:pStyle w:val="a0"/>
        <w:rPr>
          <w:rFonts w:hint="cs"/>
          <w:rtl/>
        </w:rPr>
      </w:pPr>
    </w:p>
    <w:p w14:paraId="1325901B" w14:textId="77777777" w:rsidR="00000000" w:rsidRDefault="00C04217">
      <w:pPr>
        <w:pStyle w:val="a0"/>
        <w:rPr>
          <w:rFonts w:hint="cs"/>
          <w:rtl/>
        </w:rPr>
      </w:pPr>
      <w:r>
        <w:rPr>
          <w:rFonts w:hint="cs"/>
          <w:rtl/>
        </w:rPr>
        <w:t>למה ברחוב? בקלסרים. מאות קלסרים יש בתוך מח"ש.</w:t>
      </w:r>
    </w:p>
    <w:p w14:paraId="2316211F" w14:textId="77777777" w:rsidR="00000000" w:rsidRDefault="00C04217">
      <w:pPr>
        <w:pStyle w:val="a0"/>
        <w:rPr>
          <w:rFonts w:hint="cs"/>
          <w:rtl/>
        </w:rPr>
      </w:pPr>
    </w:p>
    <w:p w14:paraId="2301566A" w14:textId="77777777" w:rsidR="00000000" w:rsidRDefault="00C04217">
      <w:pPr>
        <w:pStyle w:val="af0"/>
        <w:rPr>
          <w:rtl/>
        </w:rPr>
      </w:pPr>
      <w:r>
        <w:rPr>
          <w:rFonts w:hint="eastAsia"/>
          <w:rtl/>
        </w:rPr>
        <w:t>מוחמד</w:t>
      </w:r>
      <w:r>
        <w:rPr>
          <w:rtl/>
        </w:rPr>
        <w:t xml:space="preserve"> ברכה (חד"ש-תע"ל):</w:t>
      </w:r>
    </w:p>
    <w:p w14:paraId="055CE42C" w14:textId="77777777" w:rsidR="00000000" w:rsidRDefault="00C04217">
      <w:pPr>
        <w:pStyle w:val="a0"/>
        <w:rPr>
          <w:rFonts w:hint="cs"/>
          <w:rtl/>
        </w:rPr>
      </w:pPr>
    </w:p>
    <w:p w14:paraId="57AA2049" w14:textId="77777777" w:rsidR="00000000" w:rsidRDefault="00C04217">
      <w:pPr>
        <w:pStyle w:val="a0"/>
        <w:rPr>
          <w:rFonts w:hint="cs"/>
          <w:rtl/>
        </w:rPr>
      </w:pPr>
      <w:r>
        <w:rPr>
          <w:rFonts w:hint="cs"/>
          <w:rtl/>
        </w:rPr>
        <w:t>- - -</w:t>
      </w:r>
    </w:p>
    <w:p w14:paraId="34A5621E" w14:textId="77777777" w:rsidR="00000000" w:rsidRDefault="00C04217">
      <w:pPr>
        <w:pStyle w:val="a0"/>
        <w:rPr>
          <w:rFonts w:hint="cs"/>
          <w:rtl/>
        </w:rPr>
      </w:pPr>
    </w:p>
    <w:p w14:paraId="47B1EB52" w14:textId="77777777" w:rsidR="00000000" w:rsidRDefault="00C04217">
      <w:pPr>
        <w:pStyle w:val="-"/>
        <w:rPr>
          <w:rtl/>
        </w:rPr>
      </w:pPr>
      <w:bookmarkStart w:id="194" w:name="FS000000550T21_09_2005_16_17_41C"/>
      <w:bookmarkEnd w:id="194"/>
      <w:r>
        <w:rPr>
          <w:rFonts w:hint="eastAsia"/>
          <w:rtl/>
        </w:rPr>
        <w:t>עבד</w:t>
      </w:r>
      <w:r>
        <w:rPr>
          <w:rtl/>
        </w:rPr>
        <w:t>-אל</w:t>
      </w:r>
      <w:r>
        <w:rPr>
          <w:rtl/>
        </w:rPr>
        <w:t>מאלכ דהאמשה (רע"ם):</w:t>
      </w:r>
    </w:p>
    <w:p w14:paraId="0F9D7B23" w14:textId="77777777" w:rsidR="00000000" w:rsidRDefault="00C04217">
      <w:pPr>
        <w:pStyle w:val="a0"/>
        <w:rPr>
          <w:rFonts w:hint="cs"/>
          <w:rtl/>
        </w:rPr>
      </w:pPr>
    </w:p>
    <w:p w14:paraId="2789B918" w14:textId="77777777" w:rsidR="00000000" w:rsidRDefault="00C04217">
      <w:pPr>
        <w:pStyle w:val="a0"/>
        <w:rPr>
          <w:rFonts w:hint="cs"/>
          <w:rtl/>
        </w:rPr>
      </w:pPr>
      <w:r>
        <w:rPr>
          <w:rFonts w:hint="cs"/>
          <w:rtl/>
        </w:rPr>
        <w:t>ועדת-אור אספה את הקלסרים, מח"ש אספה קלסרים, הכול נמצא עכשיו בבטן התיקים. באלפי מסמכים. צריך פשוט לקרוא אותם, לחבר זה עם זה, ולהגיש כתב אישום. את זה הם לא רוצים לעשות. הרי איפה כל הראיות האלה? נמצאות בתיקים. ואם, נוסף על מה שהם לא עשו מ</w:t>
      </w:r>
      <w:r>
        <w:rPr>
          <w:rFonts w:hint="cs"/>
          <w:rtl/>
        </w:rPr>
        <w:t>לכתחילה - - -</w:t>
      </w:r>
    </w:p>
    <w:p w14:paraId="698E9D37" w14:textId="77777777" w:rsidR="00000000" w:rsidRDefault="00C04217">
      <w:pPr>
        <w:pStyle w:val="a0"/>
        <w:rPr>
          <w:rFonts w:hint="cs"/>
          <w:rtl/>
        </w:rPr>
      </w:pPr>
    </w:p>
    <w:p w14:paraId="1F323C78" w14:textId="77777777" w:rsidR="00000000" w:rsidRDefault="00C04217">
      <w:pPr>
        <w:pStyle w:val="af1"/>
        <w:rPr>
          <w:rtl/>
        </w:rPr>
      </w:pPr>
      <w:r>
        <w:rPr>
          <w:rFonts w:hint="eastAsia"/>
          <w:rtl/>
        </w:rPr>
        <w:t>היו</w:t>
      </w:r>
      <w:r>
        <w:rPr>
          <w:rtl/>
        </w:rPr>
        <w:t>"ר ראובן ריבלין:</w:t>
      </w:r>
    </w:p>
    <w:p w14:paraId="65469A3D" w14:textId="77777777" w:rsidR="00000000" w:rsidRDefault="00C04217">
      <w:pPr>
        <w:pStyle w:val="a0"/>
        <w:rPr>
          <w:rFonts w:hint="cs"/>
          <w:rtl/>
        </w:rPr>
      </w:pPr>
    </w:p>
    <w:p w14:paraId="6097FD69" w14:textId="77777777" w:rsidR="00000000" w:rsidRDefault="00C04217">
      <w:pPr>
        <w:pStyle w:val="a0"/>
        <w:rPr>
          <w:rFonts w:hint="cs"/>
          <w:rtl/>
        </w:rPr>
      </w:pPr>
      <w:r>
        <w:rPr>
          <w:rFonts w:hint="cs"/>
          <w:rtl/>
        </w:rPr>
        <w:t>לעבור לנושא המסיים.</w:t>
      </w:r>
    </w:p>
    <w:p w14:paraId="41E18A86" w14:textId="77777777" w:rsidR="00000000" w:rsidRDefault="00C04217">
      <w:pPr>
        <w:pStyle w:val="a0"/>
        <w:rPr>
          <w:rFonts w:hint="cs"/>
          <w:rtl/>
        </w:rPr>
      </w:pPr>
    </w:p>
    <w:p w14:paraId="048C074E" w14:textId="77777777" w:rsidR="00000000" w:rsidRDefault="00C04217">
      <w:pPr>
        <w:pStyle w:val="-"/>
        <w:rPr>
          <w:rtl/>
        </w:rPr>
      </w:pPr>
      <w:bookmarkStart w:id="195" w:name="FS000000550T21_09_2005_16_18_56C"/>
      <w:bookmarkEnd w:id="195"/>
      <w:r>
        <w:rPr>
          <w:rFonts w:hint="eastAsia"/>
          <w:rtl/>
        </w:rPr>
        <w:t>עבד</w:t>
      </w:r>
      <w:r>
        <w:rPr>
          <w:rtl/>
        </w:rPr>
        <w:t>-אלמאלכ דהאמשה (רע"ם):</w:t>
      </w:r>
    </w:p>
    <w:p w14:paraId="0B00FFE6" w14:textId="77777777" w:rsidR="00000000" w:rsidRDefault="00C04217">
      <w:pPr>
        <w:pStyle w:val="a0"/>
        <w:rPr>
          <w:rFonts w:hint="cs"/>
          <w:rtl/>
        </w:rPr>
      </w:pPr>
    </w:p>
    <w:p w14:paraId="4065D5C0" w14:textId="77777777" w:rsidR="00000000" w:rsidRDefault="00C04217">
      <w:pPr>
        <w:pStyle w:val="a0"/>
        <w:rPr>
          <w:rFonts w:hint="cs"/>
          <w:rtl/>
        </w:rPr>
      </w:pPr>
      <w:r>
        <w:rPr>
          <w:rFonts w:hint="cs"/>
          <w:rtl/>
        </w:rPr>
        <w:t>אדוני, אני רוצה לומר עוד משהו. מח"ש מתפארת שהיא חוקרת, במיוחד כשזה נוגע לערבים. אני רוצה להעיד על עצמי: אני הגשתי תלונות, מהיום הראשון שאני בכנסת, נגד שוטרים שהכו ערבים - ב</w:t>
      </w:r>
      <w:r>
        <w:rPr>
          <w:rFonts w:hint="cs"/>
          <w:rtl/>
        </w:rPr>
        <w:t>נתניה, בחוף הים, בתל-אביב, בראשון, בהרבה מקומות. בשום מקרה לא הועמד שוטר לדין. גם כאשר הגשתי צילומים של הקורבנות, ועדויות, ובבית-חולים ביקרתי אותם - תמיד מח"ש סגרה את התיק. גם ערערתי, ליועץ המשפטי, גם לשר המשפטים ביילין בשעתו, שום דבר לא עזר. אדוני, מח"ש ה</w:t>
      </w:r>
      <w:r>
        <w:rPr>
          <w:rFonts w:hint="cs"/>
          <w:rtl/>
        </w:rPr>
        <w:t>יא - - -</w:t>
      </w:r>
    </w:p>
    <w:p w14:paraId="1DC5ED43" w14:textId="77777777" w:rsidR="00000000" w:rsidRDefault="00C04217">
      <w:pPr>
        <w:pStyle w:val="a0"/>
        <w:rPr>
          <w:rFonts w:hint="cs"/>
          <w:rtl/>
        </w:rPr>
      </w:pPr>
    </w:p>
    <w:p w14:paraId="4D2BD3E5" w14:textId="77777777" w:rsidR="00000000" w:rsidRDefault="00C04217">
      <w:pPr>
        <w:pStyle w:val="af1"/>
        <w:rPr>
          <w:rtl/>
        </w:rPr>
      </w:pPr>
      <w:r>
        <w:rPr>
          <w:rFonts w:hint="eastAsia"/>
          <w:rtl/>
        </w:rPr>
        <w:t>היו</w:t>
      </w:r>
      <w:r>
        <w:rPr>
          <w:rtl/>
        </w:rPr>
        <w:t>"ר ראובן ריבלין:</w:t>
      </w:r>
    </w:p>
    <w:p w14:paraId="256CC6A5" w14:textId="77777777" w:rsidR="00000000" w:rsidRDefault="00C04217">
      <w:pPr>
        <w:pStyle w:val="a0"/>
        <w:rPr>
          <w:rFonts w:hint="cs"/>
          <w:rtl/>
        </w:rPr>
      </w:pPr>
    </w:p>
    <w:p w14:paraId="590D623C" w14:textId="77777777" w:rsidR="00000000" w:rsidRDefault="00C04217">
      <w:pPr>
        <w:pStyle w:val="a0"/>
        <w:rPr>
          <w:rFonts w:hint="cs"/>
          <w:rtl/>
        </w:rPr>
      </w:pPr>
      <w:r>
        <w:rPr>
          <w:rFonts w:hint="cs"/>
          <w:rtl/>
        </w:rPr>
        <w:t>אני ניסיתי לברר בשבילך נושאים מסוימים, ובנושאים מסוימים התברר שחקרו, ואתה לא צדקת. יכול להיות שהיו מקרים שצדקת. אני לא מעיד - - -</w:t>
      </w:r>
    </w:p>
    <w:p w14:paraId="717E7DC6" w14:textId="77777777" w:rsidR="00000000" w:rsidRDefault="00C04217">
      <w:pPr>
        <w:pStyle w:val="a0"/>
        <w:rPr>
          <w:rFonts w:hint="cs"/>
          <w:rtl/>
        </w:rPr>
      </w:pPr>
    </w:p>
    <w:p w14:paraId="1CABF6F0" w14:textId="77777777" w:rsidR="00000000" w:rsidRDefault="00C04217">
      <w:pPr>
        <w:pStyle w:val="-"/>
        <w:rPr>
          <w:rtl/>
        </w:rPr>
      </w:pPr>
      <w:bookmarkStart w:id="196" w:name="FS000000550T21_09_2005_16_22_02C"/>
      <w:bookmarkEnd w:id="196"/>
      <w:r>
        <w:rPr>
          <w:rFonts w:hint="eastAsia"/>
          <w:rtl/>
        </w:rPr>
        <w:t>עבד</w:t>
      </w:r>
      <w:r>
        <w:rPr>
          <w:rtl/>
        </w:rPr>
        <w:t>-אלמאלכ דהאמשה (רע"ם):</w:t>
      </w:r>
    </w:p>
    <w:p w14:paraId="0C2D1F25" w14:textId="77777777" w:rsidR="00000000" w:rsidRDefault="00C04217">
      <w:pPr>
        <w:pStyle w:val="a0"/>
        <w:rPr>
          <w:rFonts w:hint="cs"/>
          <w:rtl/>
        </w:rPr>
      </w:pPr>
    </w:p>
    <w:p w14:paraId="3A108CA2" w14:textId="77777777" w:rsidR="00000000" w:rsidRDefault="00C04217">
      <w:pPr>
        <w:pStyle w:val="a0"/>
        <w:rPr>
          <w:rFonts w:hint="cs"/>
          <w:rtl/>
        </w:rPr>
      </w:pPr>
      <w:r>
        <w:rPr>
          <w:rFonts w:hint="cs"/>
          <w:rtl/>
        </w:rPr>
        <w:t>לא, לא, לא. אדוני, אני לא מגיש תלונות נגד שוטרים סתם. והגשתי תלונות</w:t>
      </w:r>
      <w:r>
        <w:rPr>
          <w:rFonts w:hint="cs"/>
          <w:rtl/>
        </w:rPr>
        <w:t xml:space="preserve"> על קורבנות שהיו בבית-חולים, שקיבלו מכות, עם צילומים והכול - אבל מח"ש היא כחש. מח"ש תפקידה לחפות על השוטרים. אני רוצה שיראו לי פה פעם אחת שבשל התלונות האלה הגישו כתב אישום נגד שוטר. </w:t>
      </w:r>
    </w:p>
    <w:p w14:paraId="27EFF38D" w14:textId="77777777" w:rsidR="00000000" w:rsidRDefault="00C04217">
      <w:pPr>
        <w:pStyle w:val="a0"/>
        <w:rPr>
          <w:rFonts w:hint="cs"/>
          <w:rtl/>
        </w:rPr>
      </w:pPr>
    </w:p>
    <w:p w14:paraId="3B5F33C0" w14:textId="77777777" w:rsidR="00000000" w:rsidRDefault="00C04217">
      <w:pPr>
        <w:pStyle w:val="a0"/>
        <w:rPr>
          <w:rFonts w:hint="cs"/>
          <w:rtl/>
        </w:rPr>
      </w:pPr>
      <w:r>
        <w:rPr>
          <w:rFonts w:hint="cs"/>
          <w:rtl/>
        </w:rPr>
        <w:t>ולגבי 18 הנרצחים הנוספים, אדוני. הם נרצחו במשך השנים, מאז שנת 2000 ועד ה</w:t>
      </w:r>
      <w:r>
        <w:rPr>
          <w:rFonts w:hint="cs"/>
          <w:rtl/>
        </w:rPr>
        <w:t>יום. בשום מקרה - תמיד מח"ש מטפלת - בשום מקרה לא הוגש כתב אישום. מה, תמיד כאשר הראיות הן נגד שוטרים - - -</w:t>
      </w:r>
    </w:p>
    <w:p w14:paraId="4E512A2F" w14:textId="77777777" w:rsidR="00000000" w:rsidRDefault="00C04217">
      <w:pPr>
        <w:pStyle w:val="a0"/>
        <w:rPr>
          <w:rFonts w:hint="cs"/>
          <w:rtl/>
        </w:rPr>
      </w:pPr>
    </w:p>
    <w:p w14:paraId="1ACC3A52" w14:textId="77777777" w:rsidR="00000000" w:rsidRDefault="00C04217">
      <w:pPr>
        <w:pStyle w:val="af0"/>
        <w:rPr>
          <w:rtl/>
        </w:rPr>
      </w:pPr>
      <w:r>
        <w:rPr>
          <w:rFonts w:hint="eastAsia"/>
          <w:rtl/>
        </w:rPr>
        <w:t>מוחמד</w:t>
      </w:r>
      <w:r>
        <w:rPr>
          <w:rtl/>
        </w:rPr>
        <w:t xml:space="preserve"> ברכה (חד"ש-תע"ל):</w:t>
      </w:r>
    </w:p>
    <w:p w14:paraId="27E62F30" w14:textId="77777777" w:rsidR="00000000" w:rsidRDefault="00C04217">
      <w:pPr>
        <w:pStyle w:val="a0"/>
        <w:rPr>
          <w:rFonts w:hint="cs"/>
          <w:rtl/>
        </w:rPr>
      </w:pPr>
    </w:p>
    <w:p w14:paraId="44ACFE48" w14:textId="77777777" w:rsidR="00000000" w:rsidRDefault="00C04217">
      <w:pPr>
        <w:pStyle w:val="a0"/>
        <w:rPr>
          <w:rFonts w:hint="cs"/>
          <w:rtl/>
        </w:rPr>
      </w:pPr>
      <w:r>
        <w:rPr>
          <w:rFonts w:hint="cs"/>
          <w:rtl/>
        </w:rPr>
        <w:t xml:space="preserve">למעט מקרה אחד. </w:t>
      </w:r>
    </w:p>
    <w:p w14:paraId="3BA3F2B0" w14:textId="77777777" w:rsidR="00000000" w:rsidRDefault="00C04217">
      <w:pPr>
        <w:pStyle w:val="a0"/>
        <w:rPr>
          <w:rFonts w:hint="cs"/>
          <w:rtl/>
        </w:rPr>
      </w:pPr>
    </w:p>
    <w:p w14:paraId="1BA21E4F" w14:textId="77777777" w:rsidR="00000000" w:rsidRDefault="00C04217">
      <w:pPr>
        <w:pStyle w:val="-"/>
        <w:rPr>
          <w:rtl/>
        </w:rPr>
      </w:pPr>
      <w:bookmarkStart w:id="197" w:name="FS000000550T21_09_2005_16_24_40C"/>
      <w:bookmarkEnd w:id="197"/>
      <w:r>
        <w:rPr>
          <w:rFonts w:hint="eastAsia"/>
          <w:rtl/>
        </w:rPr>
        <w:t>עבד</w:t>
      </w:r>
      <w:r>
        <w:rPr>
          <w:rtl/>
        </w:rPr>
        <w:t>-אלמאלכ דהאמשה (רע"ם):</w:t>
      </w:r>
    </w:p>
    <w:p w14:paraId="35718468" w14:textId="77777777" w:rsidR="00000000" w:rsidRDefault="00C04217">
      <w:pPr>
        <w:pStyle w:val="a0"/>
        <w:rPr>
          <w:rFonts w:hint="cs"/>
          <w:rtl/>
        </w:rPr>
      </w:pPr>
    </w:p>
    <w:p w14:paraId="5EF15D1A" w14:textId="77777777" w:rsidR="00000000" w:rsidRDefault="00C04217">
      <w:pPr>
        <w:pStyle w:val="a0"/>
        <w:rPr>
          <w:rFonts w:hint="cs"/>
          <w:rtl/>
        </w:rPr>
      </w:pPr>
      <w:r>
        <w:rPr>
          <w:rFonts w:hint="cs"/>
          <w:rtl/>
        </w:rPr>
        <w:t>לא יהיו ראיות?</w:t>
      </w:r>
    </w:p>
    <w:p w14:paraId="6C8D87AF" w14:textId="77777777" w:rsidR="00000000" w:rsidRDefault="00C04217">
      <w:pPr>
        <w:pStyle w:val="a0"/>
        <w:rPr>
          <w:rFonts w:hint="cs"/>
          <w:rtl/>
        </w:rPr>
      </w:pPr>
    </w:p>
    <w:p w14:paraId="0C9B2B3B" w14:textId="77777777" w:rsidR="00000000" w:rsidRDefault="00C04217">
      <w:pPr>
        <w:pStyle w:val="af1"/>
        <w:rPr>
          <w:rtl/>
        </w:rPr>
      </w:pPr>
      <w:r>
        <w:rPr>
          <w:rFonts w:hint="eastAsia"/>
          <w:rtl/>
        </w:rPr>
        <w:t>היו</w:t>
      </w:r>
      <w:r>
        <w:rPr>
          <w:rtl/>
        </w:rPr>
        <w:t>"ר ראובן ריבלין:</w:t>
      </w:r>
    </w:p>
    <w:p w14:paraId="37D62437" w14:textId="77777777" w:rsidR="00000000" w:rsidRDefault="00C04217">
      <w:pPr>
        <w:pStyle w:val="a0"/>
        <w:rPr>
          <w:rFonts w:hint="cs"/>
          <w:rtl/>
        </w:rPr>
      </w:pPr>
    </w:p>
    <w:p w14:paraId="2D382B26" w14:textId="77777777" w:rsidR="00000000" w:rsidRDefault="00C04217">
      <w:pPr>
        <w:pStyle w:val="a0"/>
        <w:rPr>
          <w:rFonts w:hint="cs"/>
          <w:rtl/>
        </w:rPr>
      </w:pPr>
      <w:r>
        <w:rPr>
          <w:rFonts w:hint="cs"/>
          <w:rtl/>
        </w:rPr>
        <w:t>העניין ברור. דיברו על זה גם ברכה, גם זחאלקה.</w:t>
      </w:r>
      <w:r>
        <w:rPr>
          <w:rFonts w:hint="cs"/>
          <w:rtl/>
        </w:rPr>
        <w:t xml:space="preserve"> תודה רבה, אני מאוד מודה לך. </w:t>
      </w:r>
    </w:p>
    <w:p w14:paraId="5EDC0A20" w14:textId="77777777" w:rsidR="00000000" w:rsidRDefault="00C04217">
      <w:pPr>
        <w:pStyle w:val="a0"/>
        <w:rPr>
          <w:rFonts w:hint="cs"/>
          <w:rtl/>
        </w:rPr>
      </w:pPr>
    </w:p>
    <w:p w14:paraId="3A7D45BE" w14:textId="77777777" w:rsidR="00000000" w:rsidRDefault="00C04217">
      <w:pPr>
        <w:pStyle w:val="-"/>
        <w:rPr>
          <w:rtl/>
        </w:rPr>
      </w:pPr>
      <w:bookmarkStart w:id="198" w:name="FS000000550T21_09_2005_16_25_09C"/>
      <w:bookmarkEnd w:id="198"/>
      <w:r>
        <w:rPr>
          <w:rFonts w:hint="eastAsia"/>
          <w:rtl/>
        </w:rPr>
        <w:t>עבד</w:t>
      </w:r>
      <w:r>
        <w:rPr>
          <w:rtl/>
        </w:rPr>
        <w:t>-אלמאלכ דהאמשה (רע"ם):</w:t>
      </w:r>
    </w:p>
    <w:p w14:paraId="72E954E0" w14:textId="77777777" w:rsidR="00000000" w:rsidRDefault="00C04217">
      <w:pPr>
        <w:pStyle w:val="a0"/>
        <w:rPr>
          <w:rFonts w:hint="cs"/>
          <w:rtl/>
        </w:rPr>
      </w:pPr>
    </w:p>
    <w:p w14:paraId="7C6A00D2" w14:textId="77777777" w:rsidR="00000000" w:rsidRDefault="00C04217">
      <w:pPr>
        <w:pStyle w:val="a0"/>
        <w:rPr>
          <w:rFonts w:hint="cs"/>
          <w:rtl/>
        </w:rPr>
      </w:pPr>
      <w:r>
        <w:rPr>
          <w:rFonts w:hint="cs"/>
          <w:rtl/>
        </w:rPr>
        <w:t xml:space="preserve">תודה לאדוני. </w:t>
      </w:r>
    </w:p>
    <w:p w14:paraId="09AE646A" w14:textId="77777777" w:rsidR="00000000" w:rsidRDefault="00C04217">
      <w:pPr>
        <w:pStyle w:val="a0"/>
        <w:rPr>
          <w:rFonts w:hint="cs"/>
          <w:rtl/>
        </w:rPr>
      </w:pPr>
    </w:p>
    <w:p w14:paraId="024EEE2F" w14:textId="77777777" w:rsidR="00000000" w:rsidRDefault="00C04217">
      <w:pPr>
        <w:pStyle w:val="af1"/>
        <w:rPr>
          <w:rtl/>
        </w:rPr>
      </w:pPr>
      <w:r>
        <w:rPr>
          <w:rFonts w:hint="eastAsia"/>
          <w:rtl/>
        </w:rPr>
        <w:t>היו</w:t>
      </w:r>
      <w:r>
        <w:rPr>
          <w:rtl/>
        </w:rPr>
        <w:t>"ר ראובן ריבלין:</w:t>
      </w:r>
    </w:p>
    <w:p w14:paraId="291432FA" w14:textId="77777777" w:rsidR="00000000" w:rsidRDefault="00C04217">
      <w:pPr>
        <w:pStyle w:val="a0"/>
        <w:rPr>
          <w:rFonts w:hint="cs"/>
          <w:rtl/>
        </w:rPr>
      </w:pPr>
    </w:p>
    <w:p w14:paraId="06F4799E" w14:textId="77777777" w:rsidR="00000000" w:rsidRDefault="00C04217">
      <w:pPr>
        <w:pStyle w:val="a0"/>
        <w:rPr>
          <w:rFonts w:hint="cs"/>
          <w:rtl/>
        </w:rPr>
      </w:pPr>
      <w:r>
        <w:rPr>
          <w:rFonts w:hint="cs"/>
          <w:rtl/>
        </w:rPr>
        <w:t xml:space="preserve">תודה לאדוני. רבותי, שרת המשפטים הטריחה עצמה לבוא הנה ולהעביר לכולם את עמדת משרד המשפטים והממשלה בעניין זה. </w:t>
      </w:r>
    </w:p>
    <w:p w14:paraId="6BEA4FE1" w14:textId="77777777" w:rsidR="00000000" w:rsidRDefault="00C04217">
      <w:pPr>
        <w:pStyle w:val="a0"/>
        <w:rPr>
          <w:rFonts w:hint="cs"/>
          <w:rtl/>
        </w:rPr>
      </w:pPr>
    </w:p>
    <w:p w14:paraId="17074E65" w14:textId="77777777" w:rsidR="00000000" w:rsidRDefault="00C04217">
      <w:pPr>
        <w:pStyle w:val="af0"/>
        <w:rPr>
          <w:rtl/>
        </w:rPr>
      </w:pPr>
      <w:r>
        <w:rPr>
          <w:rFonts w:hint="eastAsia"/>
          <w:rtl/>
        </w:rPr>
        <w:t>טלב</w:t>
      </w:r>
      <w:r>
        <w:rPr>
          <w:rtl/>
        </w:rPr>
        <w:t xml:space="preserve"> אלסאנע (רע"ם):</w:t>
      </w:r>
    </w:p>
    <w:p w14:paraId="0E5742A6" w14:textId="77777777" w:rsidR="00000000" w:rsidRDefault="00C04217">
      <w:pPr>
        <w:pStyle w:val="a0"/>
        <w:rPr>
          <w:rFonts w:hint="cs"/>
          <w:rtl/>
        </w:rPr>
      </w:pPr>
    </w:p>
    <w:p w14:paraId="44A4987F" w14:textId="77777777" w:rsidR="00000000" w:rsidRDefault="00C04217">
      <w:pPr>
        <w:pStyle w:val="a0"/>
        <w:rPr>
          <w:rFonts w:hint="cs"/>
          <w:rtl/>
        </w:rPr>
      </w:pPr>
      <w:r>
        <w:rPr>
          <w:rFonts w:hint="cs"/>
          <w:rtl/>
        </w:rPr>
        <w:t xml:space="preserve">אולי - - - שריד של אמון במערכת. </w:t>
      </w:r>
    </w:p>
    <w:p w14:paraId="797B10D5" w14:textId="77777777" w:rsidR="00000000" w:rsidRDefault="00C04217">
      <w:pPr>
        <w:pStyle w:val="a0"/>
        <w:rPr>
          <w:rFonts w:hint="cs"/>
          <w:rtl/>
        </w:rPr>
      </w:pPr>
    </w:p>
    <w:p w14:paraId="0141AD46" w14:textId="77777777" w:rsidR="00000000" w:rsidRDefault="00C04217">
      <w:pPr>
        <w:pStyle w:val="af1"/>
        <w:rPr>
          <w:rtl/>
        </w:rPr>
      </w:pPr>
      <w:r>
        <w:rPr>
          <w:rFonts w:hint="eastAsia"/>
          <w:rtl/>
        </w:rPr>
        <w:t>היו</w:t>
      </w:r>
      <w:r>
        <w:rPr>
          <w:rtl/>
        </w:rPr>
        <w:t>"ר ראובן ריבלין:</w:t>
      </w:r>
    </w:p>
    <w:p w14:paraId="4FA10D80" w14:textId="77777777" w:rsidR="00000000" w:rsidRDefault="00C04217">
      <w:pPr>
        <w:pStyle w:val="a0"/>
        <w:rPr>
          <w:rFonts w:hint="cs"/>
          <w:rtl/>
        </w:rPr>
      </w:pPr>
    </w:p>
    <w:p w14:paraId="708FD4BE" w14:textId="77777777" w:rsidR="00000000" w:rsidRDefault="00C04217">
      <w:pPr>
        <w:pStyle w:val="a0"/>
        <w:rPr>
          <w:rFonts w:hint="cs"/>
          <w:rtl/>
        </w:rPr>
      </w:pPr>
      <w:r>
        <w:rPr>
          <w:rFonts w:hint="cs"/>
          <w:rtl/>
        </w:rPr>
        <w:t>האם אדוני רוצה שאני אכין נאום ל - - -</w:t>
      </w:r>
    </w:p>
    <w:p w14:paraId="58E1823F" w14:textId="77777777" w:rsidR="00000000" w:rsidRDefault="00C04217">
      <w:pPr>
        <w:pStyle w:val="a0"/>
        <w:rPr>
          <w:rFonts w:hint="cs"/>
          <w:rtl/>
        </w:rPr>
      </w:pPr>
    </w:p>
    <w:p w14:paraId="5E4E833A" w14:textId="77777777" w:rsidR="00000000" w:rsidRDefault="00C04217">
      <w:pPr>
        <w:pStyle w:val="a"/>
        <w:rPr>
          <w:rtl/>
        </w:rPr>
      </w:pPr>
      <w:bookmarkStart w:id="199" w:name="FS000000469T21_09_2005_16_26_44"/>
      <w:bookmarkStart w:id="200" w:name="_Toc115091791"/>
      <w:bookmarkEnd w:id="199"/>
      <w:r>
        <w:rPr>
          <w:rFonts w:hint="eastAsia"/>
          <w:rtl/>
        </w:rPr>
        <w:t>שרת</w:t>
      </w:r>
      <w:r>
        <w:rPr>
          <w:rtl/>
        </w:rPr>
        <w:t xml:space="preserve"> המשפטים ציפי לבני:</w:t>
      </w:r>
      <w:bookmarkEnd w:id="200"/>
    </w:p>
    <w:p w14:paraId="050D27D5" w14:textId="77777777" w:rsidR="00000000" w:rsidRDefault="00C04217">
      <w:pPr>
        <w:pStyle w:val="a0"/>
        <w:rPr>
          <w:rFonts w:hint="cs"/>
          <w:rtl/>
        </w:rPr>
      </w:pPr>
    </w:p>
    <w:p w14:paraId="64BDCF19" w14:textId="77777777" w:rsidR="00000000" w:rsidRDefault="00C04217">
      <w:pPr>
        <w:pStyle w:val="a0"/>
        <w:rPr>
          <w:rFonts w:hint="cs"/>
          <w:rtl/>
        </w:rPr>
      </w:pPr>
      <w:r>
        <w:rPr>
          <w:rFonts w:hint="cs"/>
          <w:rtl/>
        </w:rPr>
        <w:t>אדוני היושב-ראש, כנסת נכבדה, האירוע עצמו, שבו אנחנו עוסקים, הוא אירוע קשה לכל אזרח בישראל. נהרגו 13 אזרחים באותם אירועים. העובדה שיש היום החלטה שלאחר בדיקות שנעשו, לא ניתן</w:t>
      </w:r>
      <w:r>
        <w:rPr>
          <w:rFonts w:hint="cs"/>
          <w:rtl/>
        </w:rPr>
        <w:t xml:space="preserve"> או אין ראיות להעמיד לדין בעקבות האירועים האלה, זה מצב שאני לא חושבת שיש מישהו ששמח בו, בוודאי לא אני.</w:t>
      </w:r>
    </w:p>
    <w:p w14:paraId="60BEDF2D" w14:textId="77777777" w:rsidR="00000000" w:rsidRDefault="00C04217">
      <w:pPr>
        <w:pStyle w:val="a0"/>
        <w:rPr>
          <w:rFonts w:hint="cs"/>
          <w:rtl/>
        </w:rPr>
      </w:pPr>
      <w:r>
        <w:rPr>
          <w:rFonts w:hint="cs"/>
          <w:rtl/>
        </w:rPr>
        <w:t xml:space="preserve"> </w:t>
      </w:r>
    </w:p>
    <w:p w14:paraId="1584AD2C" w14:textId="77777777" w:rsidR="00000000" w:rsidRDefault="00C04217">
      <w:pPr>
        <w:pStyle w:val="a0"/>
        <w:rPr>
          <w:rFonts w:hint="cs"/>
          <w:rtl/>
        </w:rPr>
      </w:pPr>
      <w:r>
        <w:rPr>
          <w:rFonts w:hint="cs"/>
          <w:rtl/>
        </w:rPr>
        <w:t>המצב שבו יש 13 הרוגים, ולצערי הרב - וגם לצערה של מח"ש והיועץ המשפטי לממשלה ופרקליט המדינה - התיקים האלה בחלקם אינם תיקים פתורים, זאת עובדה מצערת. היא ל</w:t>
      </w:r>
      <w:r>
        <w:rPr>
          <w:rFonts w:hint="cs"/>
          <w:rtl/>
        </w:rPr>
        <w:t xml:space="preserve">א רק עניינו של הציבור הערבי במדינת ישראל, אבל זה המצב שבו אנחנו נמצאים היום. וכן, יש עוד מקרים שבהם, למרבה הצער, לא ניתן להעמיד לדין גם אם הגופות נמצאות, בלי קשר לשאלה אם הם ערבים או יהודים. אלה העובדות. </w:t>
      </w:r>
    </w:p>
    <w:p w14:paraId="1DF43313" w14:textId="77777777" w:rsidR="00000000" w:rsidRDefault="00C04217">
      <w:pPr>
        <w:pStyle w:val="a0"/>
        <w:rPr>
          <w:rFonts w:hint="cs"/>
          <w:rtl/>
        </w:rPr>
      </w:pPr>
    </w:p>
    <w:p w14:paraId="3C581B52" w14:textId="77777777" w:rsidR="00000000" w:rsidRDefault="00C04217">
      <w:pPr>
        <w:pStyle w:val="af0"/>
        <w:rPr>
          <w:rtl/>
        </w:rPr>
      </w:pPr>
      <w:r>
        <w:rPr>
          <w:rFonts w:hint="eastAsia"/>
          <w:rtl/>
        </w:rPr>
        <w:t>ג</w:t>
      </w:r>
      <w:r>
        <w:rPr>
          <w:rtl/>
        </w:rPr>
        <w:t>'מאל זחאלקה (בל"ד):</w:t>
      </w:r>
    </w:p>
    <w:p w14:paraId="1B1CF434" w14:textId="77777777" w:rsidR="00000000" w:rsidRDefault="00C04217">
      <w:pPr>
        <w:pStyle w:val="a0"/>
        <w:rPr>
          <w:rFonts w:hint="cs"/>
          <w:rtl/>
        </w:rPr>
      </w:pPr>
    </w:p>
    <w:p w14:paraId="40D13972" w14:textId="77777777" w:rsidR="00000000" w:rsidRDefault="00C04217">
      <w:pPr>
        <w:pStyle w:val="a0"/>
        <w:rPr>
          <w:rFonts w:hint="cs"/>
          <w:rtl/>
        </w:rPr>
      </w:pPr>
      <w:r>
        <w:rPr>
          <w:rFonts w:hint="cs"/>
          <w:rtl/>
        </w:rPr>
        <w:t>יש לנו 31 מקרים, אף אחד לא נ</w:t>
      </w:r>
      <w:r>
        <w:rPr>
          <w:rFonts w:hint="cs"/>
          <w:rtl/>
        </w:rPr>
        <w:t xml:space="preserve">ענש. 31 אנשים נהרגו על-ידי שוטרים. ומאות פצועים. </w:t>
      </w:r>
    </w:p>
    <w:p w14:paraId="359599FD" w14:textId="77777777" w:rsidR="00000000" w:rsidRDefault="00C04217">
      <w:pPr>
        <w:pStyle w:val="a0"/>
        <w:rPr>
          <w:rFonts w:hint="cs"/>
          <w:rtl/>
        </w:rPr>
      </w:pPr>
    </w:p>
    <w:p w14:paraId="47415501" w14:textId="77777777" w:rsidR="00000000" w:rsidRDefault="00C04217">
      <w:pPr>
        <w:pStyle w:val="af1"/>
        <w:rPr>
          <w:rtl/>
        </w:rPr>
      </w:pPr>
      <w:r>
        <w:rPr>
          <w:rFonts w:hint="eastAsia"/>
          <w:rtl/>
        </w:rPr>
        <w:t>היו</w:t>
      </w:r>
      <w:r>
        <w:rPr>
          <w:rtl/>
        </w:rPr>
        <w:t>"ר ראובן ריבלין:</w:t>
      </w:r>
    </w:p>
    <w:p w14:paraId="3066D5E4" w14:textId="77777777" w:rsidR="00000000" w:rsidRDefault="00C04217">
      <w:pPr>
        <w:pStyle w:val="a0"/>
        <w:rPr>
          <w:rFonts w:hint="cs"/>
          <w:rtl/>
        </w:rPr>
      </w:pPr>
    </w:p>
    <w:p w14:paraId="74284D16" w14:textId="77777777" w:rsidR="00000000" w:rsidRDefault="00C04217">
      <w:pPr>
        <w:pStyle w:val="a0"/>
        <w:rPr>
          <w:rFonts w:hint="cs"/>
          <w:rtl/>
        </w:rPr>
      </w:pPr>
      <w:r>
        <w:rPr>
          <w:rFonts w:hint="cs"/>
          <w:rtl/>
        </w:rPr>
        <w:t xml:space="preserve">חבר הכנסת זחאלקה, את הדברים שאמרת, אמרת מעל הבמה. עכשיו משיבה שרת המשפטים. </w:t>
      </w:r>
    </w:p>
    <w:p w14:paraId="49224D36" w14:textId="77777777" w:rsidR="00000000" w:rsidRDefault="00C04217">
      <w:pPr>
        <w:pStyle w:val="a0"/>
        <w:rPr>
          <w:rFonts w:hint="cs"/>
          <w:rtl/>
        </w:rPr>
      </w:pPr>
    </w:p>
    <w:p w14:paraId="43F8F326" w14:textId="77777777" w:rsidR="00000000" w:rsidRDefault="00C04217">
      <w:pPr>
        <w:pStyle w:val="af0"/>
        <w:rPr>
          <w:rtl/>
        </w:rPr>
      </w:pPr>
      <w:r>
        <w:rPr>
          <w:rFonts w:hint="eastAsia"/>
          <w:rtl/>
        </w:rPr>
        <w:t>טלב</w:t>
      </w:r>
      <w:r>
        <w:rPr>
          <w:rtl/>
        </w:rPr>
        <w:t xml:space="preserve"> אלסאנע (רע"ם):</w:t>
      </w:r>
    </w:p>
    <w:p w14:paraId="4094CD2D" w14:textId="77777777" w:rsidR="00000000" w:rsidRDefault="00C04217">
      <w:pPr>
        <w:pStyle w:val="a0"/>
        <w:rPr>
          <w:rFonts w:hint="cs"/>
          <w:rtl/>
        </w:rPr>
      </w:pPr>
    </w:p>
    <w:p w14:paraId="278FFF0E" w14:textId="77777777" w:rsidR="00000000" w:rsidRDefault="00C04217">
      <w:pPr>
        <w:pStyle w:val="a0"/>
        <w:rPr>
          <w:rFonts w:hint="cs"/>
          <w:rtl/>
        </w:rPr>
      </w:pPr>
      <w:r>
        <w:rPr>
          <w:rFonts w:hint="cs"/>
          <w:rtl/>
        </w:rPr>
        <w:t>- - -</w:t>
      </w:r>
    </w:p>
    <w:p w14:paraId="5A388F68" w14:textId="77777777" w:rsidR="00000000" w:rsidRDefault="00C04217">
      <w:pPr>
        <w:pStyle w:val="a0"/>
        <w:rPr>
          <w:rFonts w:hint="cs"/>
          <w:rtl/>
        </w:rPr>
      </w:pPr>
    </w:p>
    <w:p w14:paraId="46E26205" w14:textId="77777777" w:rsidR="00000000" w:rsidRDefault="00C04217">
      <w:pPr>
        <w:pStyle w:val="af1"/>
        <w:rPr>
          <w:rtl/>
        </w:rPr>
      </w:pPr>
      <w:r>
        <w:rPr>
          <w:rFonts w:hint="eastAsia"/>
          <w:rtl/>
        </w:rPr>
        <w:t>היו</w:t>
      </w:r>
      <w:r>
        <w:rPr>
          <w:rtl/>
        </w:rPr>
        <w:t>"ר ראובן ריבלין:</w:t>
      </w:r>
    </w:p>
    <w:p w14:paraId="75D74077" w14:textId="77777777" w:rsidR="00000000" w:rsidRDefault="00C04217">
      <w:pPr>
        <w:pStyle w:val="a0"/>
        <w:rPr>
          <w:rFonts w:hint="cs"/>
          <w:rtl/>
        </w:rPr>
      </w:pPr>
    </w:p>
    <w:p w14:paraId="5DD10F96" w14:textId="77777777" w:rsidR="00000000" w:rsidRDefault="00C04217">
      <w:pPr>
        <w:pStyle w:val="a0"/>
        <w:rPr>
          <w:rFonts w:hint="cs"/>
          <w:rtl/>
        </w:rPr>
      </w:pPr>
      <w:r>
        <w:rPr>
          <w:rFonts w:hint="cs"/>
          <w:rtl/>
        </w:rPr>
        <w:t>חבר הכנסת טלב אלסאנע, חבר הכנסת טלב אלסאנע - - -</w:t>
      </w:r>
    </w:p>
    <w:p w14:paraId="384FDF29" w14:textId="77777777" w:rsidR="00000000" w:rsidRDefault="00C04217">
      <w:pPr>
        <w:pStyle w:val="a0"/>
        <w:rPr>
          <w:rFonts w:hint="cs"/>
          <w:rtl/>
        </w:rPr>
      </w:pPr>
    </w:p>
    <w:p w14:paraId="6B30F06C" w14:textId="77777777" w:rsidR="00000000" w:rsidRDefault="00C04217">
      <w:pPr>
        <w:pStyle w:val="af0"/>
        <w:rPr>
          <w:rtl/>
        </w:rPr>
      </w:pPr>
      <w:r>
        <w:rPr>
          <w:rFonts w:hint="eastAsia"/>
          <w:rtl/>
        </w:rPr>
        <w:t>טלב</w:t>
      </w:r>
      <w:r>
        <w:rPr>
          <w:rtl/>
        </w:rPr>
        <w:t xml:space="preserve"> אלסאנ</w:t>
      </w:r>
      <w:r>
        <w:rPr>
          <w:rtl/>
        </w:rPr>
        <w:t>ע (רע"ם):</w:t>
      </w:r>
    </w:p>
    <w:p w14:paraId="4F8458D8" w14:textId="77777777" w:rsidR="00000000" w:rsidRDefault="00C04217">
      <w:pPr>
        <w:pStyle w:val="a0"/>
        <w:rPr>
          <w:rFonts w:hint="cs"/>
          <w:rtl/>
        </w:rPr>
      </w:pPr>
    </w:p>
    <w:p w14:paraId="235128D1" w14:textId="77777777" w:rsidR="00000000" w:rsidRDefault="00C04217">
      <w:pPr>
        <w:pStyle w:val="a0"/>
        <w:rPr>
          <w:rFonts w:hint="cs"/>
          <w:rtl/>
        </w:rPr>
      </w:pPr>
      <w:r>
        <w:rPr>
          <w:rFonts w:hint="cs"/>
          <w:rtl/>
        </w:rPr>
        <w:t>יש פצועים, יש מאות פצועים, אפילו לא - - - חבלה חמורה.</w:t>
      </w:r>
    </w:p>
    <w:p w14:paraId="7B97A54D" w14:textId="77777777" w:rsidR="00000000" w:rsidRDefault="00C04217">
      <w:pPr>
        <w:pStyle w:val="a0"/>
        <w:rPr>
          <w:rFonts w:hint="cs"/>
          <w:rtl/>
        </w:rPr>
      </w:pPr>
    </w:p>
    <w:p w14:paraId="03AD70D7" w14:textId="77777777" w:rsidR="00000000" w:rsidRDefault="00C04217">
      <w:pPr>
        <w:pStyle w:val="af1"/>
        <w:rPr>
          <w:rtl/>
        </w:rPr>
      </w:pPr>
      <w:r>
        <w:rPr>
          <w:rFonts w:hint="eastAsia"/>
          <w:rtl/>
        </w:rPr>
        <w:t>היו</w:t>
      </w:r>
      <w:r>
        <w:rPr>
          <w:rtl/>
        </w:rPr>
        <w:t>"ר ראובן ריבלין:</w:t>
      </w:r>
    </w:p>
    <w:p w14:paraId="2FCE90F1" w14:textId="77777777" w:rsidR="00000000" w:rsidRDefault="00C04217">
      <w:pPr>
        <w:pStyle w:val="a0"/>
        <w:rPr>
          <w:rFonts w:hint="cs"/>
          <w:rtl/>
        </w:rPr>
      </w:pPr>
    </w:p>
    <w:p w14:paraId="229B472B" w14:textId="77777777" w:rsidR="00000000" w:rsidRDefault="00C04217">
      <w:pPr>
        <w:pStyle w:val="a0"/>
        <w:rPr>
          <w:rFonts w:hint="cs"/>
          <w:rtl/>
        </w:rPr>
      </w:pPr>
      <w:r>
        <w:rPr>
          <w:rFonts w:hint="cs"/>
          <w:rtl/>
        </w:rPr>
        <w:t xml:space="preserve">אתה לא רוצה לשמוע שאני אומר לך. אתה רוצה שאני אקרא לך. בשביל מה? </w:t>
      </w:r>
    </w:p>
    <w:p w14:paraId="3A05F963" w14:textId="77777777" w:rsidR="00000000" w:rsidRDefault="00C04217">
      <w:pPr>
        <w:pStyle w:val="a0"/>
        <w:rPr>
          <w:rFonts w:hint="cs"/>
          <w:rtl/>
        </w:rPr>
      </w:pPr>
    </w:p>
    <w:p w14:paraId="123D30B8" w14:textId="77777777" w:rsidR="00000000" w:rsidRDefault="00C04217">
      <w:pPr>
        <w:pStyle w:val="af0"/>
        <w:rPr>
          <w:rtl/>
        </w:rPr>
      </w:pPr>
      <w:r>
        <w:rPr>
          <w:rFonts w:hint="eastAsia"/>
          <w:rtl/>
        </w:rPr>
        <w:t>טלב</w:t>
      </w:r>
      <w:r>
        <w:rPr>
          <w:rtl/>
        </w:rPr>
        <w:t xml:space="preserve"> אלסאנע (רע"ם):</w:t>
      </w:r>
    </w:p>
    <w:p w14:paraId="5082CFF2" w14:textId="77777777" w:rsidR="00000000" w:rsidRDefault="00C04217">
      <w:pPr>
        <w:pStyle w:val="a0"/>
        <w:rPr>
          <w:rFonts w:hint="cs"/>
          <w:rtl/>
        </w:rPr>
      </w:pPr>
    </w:p>
    <w:p w14:paraId="45704D3B" w14:textId="77777777" w:rsidR="00000000" w:rsidRDefault="00C04217">
      <w:pPr>
        <w:pStyle w:val="a0"/>
        <w:rPr>
          <w:rFonts w:hint="cs"/>
          <w:rtl/>
        </w:rPr>
      </w:pPr>
      <w:r>
        <w:rPr>
          <w:rFonts w:hint="cs"/>
          <w:rtl/>
        </w:rPr>
        <w:t>- - -</w:t>
      </w:r>
    </w:p>
    <w:p w14:paraId="004FB3DE" w14:textId="77777777" w:rsidR="00000000" w:rsidRDefault="00C04217">
      <w:pPr>
        <w:pStyle w:val="a0"/>
        <w:rPr>
          <w:rFonts w:hint="cs"/>
          <w:rtl/>
        </w:rPr>
      </w:pPr>
    </w:p>
    <w:p w14:paraId="0CB4008D" w14:textId="77777777" w:rsidR="00000000" w:rsidRDefault="00C04217">
      <w:pPr>
        <w:pStyle w:val="af1"/>
        <w:rPr>
          <w:rtl/>
        </w:rPr>
      </w:pPr>
      <w:r>
        <w:rPr>
          <w:rFonts w:hint="eastAsia"/>
          <w:rtl/>
        </w:rPr>
        <w:t>היו</w:t>
      </w:r>
      <w:r>
        <w:rPr>
          <w:rtl/>
        </w:rPr>
        <w:t>"ר ראובן ריבלין:</w:t>
      </w:r>
    </w:p>
    <w:p w14:paraId="7085DDD7" w14:textId="77777777" w:rsidR="00000000" w:rsidRDefault="00C04217">
      <w:pPr>
        <w:pStyle w:val="a0"/>
        <w:rPr>
          <w:rFonts w:hint="cs"/>
          <w:rtl/>
        </w:rPr>
      </w:pPr>
    </w:p>
    <w:p w14:paraId="5A9C674C" w14:textId="77777777" w:rsidR="00000000" w:rsidRDefault="00C04217">
      <w:pPr>
        <w:pStyle w:val="a0"/>
        <w:rPr>
          <w:rFonts w:hint="cs"/>
          <w:rtl/>
        </w:rPr>
      </w:pPr>
      <w:r>
        <w:rPr>
          <w:rFonts w:hint="cs"/>
          <w:rtl/>
        </w:rPr>
        <w:t xml:space="preserve">אז אני קורא אותך לסדר פעם ראשונה. </w:t>
      </w:r>
    </w:p>
    <w:p w14:paraId="3D33B663" w14:textId="77777777" w:rsidR="00000000" w:rsidRDefault="00C04217">
      <w:pPr>
        <w:pStyle w:val="a0"/>
        <w:rPr>
          <w:rFonts w:hint="cs"/>
          <w:rtl/>
        </w:rPr>
      </w:pPr>
    </w:p>
    <w:p w14:paraId="03E8BD66" w14:textId="77777777" w:rsidR="00000000" w:rsidRDefault="00C04217">
      <w:pPr>
        <w:pStyle w:val="a0"/>
        <w:rPr>
          <w:rFonts w:hint="cs"/>
          <w:rtl/>
        </w:rPr>
      </w:pPr>
      <w:r>
        <w:rPr>
          <w:rFonts w:hint="cs"/>
          <w:rtl/>
        </w:rPr>
        <w:t>עכשיו, אני אומר לכ</w:t>
      </w:r>
      <w:r>
        <w:rPr>
          <w:rFonts w:hint="cs"/>
          <w:rtl/>
        </w:rPr>
        <w:t xml:space="preserve">ם: השרה שמעה חמישה אנשים. עכשיו היא עונה לכל חמשת חברי הכנסת הנכבדים, ואני מרשה קריאת ביניים, אבל לא הפרעה. בבקשה. </w:t>
      </w:r>
    </w:p>
    <w:p w14:paraId="12B6A5D5" w14:textId="77777777" w:rsidR="00000000" w:rsidRDefault="00C04217">
      <w:pPr>
        <w:pStyle w:val="a0"/>
        <w:rPr>
          <w:rFonts w:hint="cs"/>
          <w:rtl/>
        </w:rPr>
      </w:pPr>
    </w:p>
    <w:p w14:paraId="0404A391" w14:textId="77777777" w:rsidR="00000000" w:rsidRDefault="00C04217">
      <w:pPr>
        <w:pStyle w:val="af0"/>
        <w:rPr>
          <w:rtl/>
        </w:rPr>
      </w:pPr>
      <w:r>
        <w:rPr>
          <w:rFonts w:hint="eastAsia"/>
          <w:rtl/>
        </w:rPr>
        <w:t>טלב</w:t>
      </w:r>
      <w:r>
        <w:rPr>
          <w:rtl/>
        </w:rPr>
        <w:t xml:space="preserve"> אלסאנע (רע"ם):</w:t>
      </w:r>
    </w:p>
    <w:p w14:paraId="41039438" w14:textId="77777777" w:rsidR="00000000" w:rsidRDefault="00C04217">
      <w:pPr>
        <w:pStyle w:val="a0"/>
        <w:rPr>
          <w:rFonts w:hint="cs"/>
          <w:rtl/>
        </w:rPr>
      </w:pPr>
    </w:p>
    <w:p w14:paraId="4159F811" w14:textId="77777777" w:rsidR="00000000" w:rsidRDefault="00C04217">
      <w:pPr>
        <w:pStyle w:val="a0"/>
        <w:rPr>
          <w:rFonts w:hint="cs"/>
          <w:rtl/>
        </w:rPr>
      </w:pPr>
      <w:r>
        <w:rPr>
          <w:rFonts w:hint="cs"/>
          <w:rtl/>
        </w:rPr>
        <w:t>אדוני היושב-ראש, השרה אומרת: לצער מח"ש - - - אתה חושב שמח"ש מצטערת?</w:t>
      </w:r>
    </w:p>
    <w:p w14:paraId="338E8835" w14:textId="77777777" w:rsidR="00000000" w:rsidRDefault="00C04217">
      <w:pPr>
        <w:pStyle w:val="a0"/>
        <w:rPr>
          <w:rFonts w:hint="cs"/>
          <w:rtl/>
        </w:rPr>
      </w:pPr>
    </w:p>
    <w:p w14:paraId="7E0C1F88" w14:textId="77777777" w:rsidR="00000000" w:rsidRDefault="00C04217">
      <w:pPr>
        <w:pStyle w:val="af1"/>
        <w:rPr>
          <w:rtl/>
        </w:rPr>
      </w:pPr>
      <w:r>
        <w:rPr>
          <w:rFonts w:hint="eastAsia"/>
          <w:rtl/>
        </w:rPr>
        <w:t>היו</w:t>
      </w:r>
      <w:r>
        <w:rPr>
          <w:rtl/>
        </w:rPr>
        <w:t>"ר ראובן ריבלין:</w:t>
      </w:r>
    </w:p>
    <w:p w14:paraId="3222B325" w14:textId="77777777" w:rsidR="00000000" w:rsidRDefault="00C04217">
      <w:pPr>
        <w:pStyle w:val="a0"/>
        <w:rPr>
          <w:rFonts w:hint="cs"/>
          <w:rtl/>
        </w:rPr>
      </w:pPr>
    </w:p>
    <w:p w14:paraId="783F6D54" w14:textId="77777777" w:rsidR="00000000" w:rsidRDefault="00C04217">
      <w:pPr>
        <w:pStyle w:val="a0"/>
        <w:rPr>
          <w:rFonts w:hint="cs"/>
          <w:rtl/>
        </w:rPr>
      </w:pPr>
      <w:r>
        <w:rPr>
          <w:rFonts w:hint="cs"/>
          <w:rtl/>
        </w:rPr>
        <w:t xml:space="preserve">אדוני, אתה חושב שכל פעם השרה </w:t>
      </w:r>
      <w:r>
        <w:rPr>
          <w:rFonts w:hint="cs"/>
          <w:rtl/>
        </w:rPr>
        <w:t xml:space="preserve">נהנית לשמוע אותך? היא לא קוראת קריאות ביניים כשאתה מדבר. היא לא נהנית תמיד לשמוע מה שאתה אומר. </w:t>
      </w:r>
    </w:p>
    <w:p w14:paraId="34521605" w14:textId="77777777" w:rsidR="00000000" w:rsidRDefault="00C04217">
      <w:pPr>
        <w:pStyle w:val="a0"/>
        <w:rPr>
          <w:rFonts w:hint="cs"/>
          <w:rtl/>
        </w:rPr>
      </w:pPr>
    </w:p>
    <w:p w14:paraId="4C2383E0" w14:textId="77777777" w:rsidR="00000000" w:rsidRDefault="00C04217">
      <w:pPr>
        <w:pStyle w:val="af0"/>
        <w:rPr>
          <w:rtl/>
        </w:rPr>
      </w:pPr>
      <w:r>
        <w:rPr>
          <w:rFonts w:hint="eastAsia"/>
          <w:rtl/>
        </w:rPr>
        <w:t>טלב</w:t>
      </w:r>
      <w:r>
        <w:rPr>
          <w:rtl/>
        </w:rPr>
        <w:t xml:space="preserve"> אלסאנע (רע"ם):</w:t>
      </w:r>
    </w:p>
    <w:p w14:paraId="0986FBD9" w14:textId="77777777" w:rsidR="00000000" w:rsidRDefault="00C04217">
      <w:pPr>
        <w:pStyle w:val="a0"/>
        <w:rPr>
          <w:rFonts w:hint="cs"/>
          <w:rtl/>
        </w:rPr>
      </w:pPr>
    </w:p>
    <w:p w14:paraId="1A7874A6" w14:textId="77777777" w:rsidR="00000000" w:rsidRDefault="00C04217">
      <w:pPr>
        <w:pStyle w:val="a0"/>
        <w:rPr>
          <w:rFonts w:hint="cs"/>
          <w:rtl/>
        </w:rPr>
      </w:pPr>
      <w:r>
        <w:rPr>
          <w:rFonts w:hint="cs"/>
          <w:rtl/>
        </w:rPr>
        <w:t>גם אני לא תמיד נהנה לשמוע מה ש - - -</w:t>
      </w:r>
    </w:p>
    <w:p w14:paraId="1A1FBC5B" w14:textId="77777777" w:rsidR="00000000" w:rsidRDefault="00C04217">
      <w:pPr>
        <w:pStyle w:val="a0"/>
        <w:rPr>
          <w:rFonts w:hint="cs"/>
          <w:rtl/>
        </w:rPr>
      </w:pPr>
    </w:p>
    <w:p w14:paraId="4E899D70" w14:textId="77777777" w:rsidR="00000000" w:rsidRDefault="00C04217">
      <w:pPr>
        <w:pStyle w:val="af1"/>
        <w:rPr>
          <w:rtl/>
        </w:rPr>
      </w:pPr>
      <w:r>
        <w:rPr>
          <w:rFonts w:hint="eastAsia"/>
          <w:rtl/>
        </w:rPr>
        <w:t>היו</w:t>
      </w:r>
      <w:r>
        <w:rPr>
          <w:rtl/>
        </w:rPr>
        <w:t>"ר ראובן ריבלין:</w:t>
      </w:r>
    </w:p>
    <w:p w14:paraId="1069BC3D" w14:textId="77777777" w:rsidR="00000000" w:rsidRDefault="00C04217">
      <w:pPr>
        <w:pStyle w:val="a0"/>
        <w:rPr>
          <w:rFonts w:hint="cs"/>
          <w:rtl/>
        </w:rPr>
      </w:pPr>
    </w:p>
    <w:p w14:paraId="43672EE0" w14:textId="77777777" w:rsidR="00000000" w:rsidRDefault="00C04217">
      <w:pPr>
        <w:pStyle w:val="a0"/>
        <w:rPr>
          <w:rFonts w:hint="cs"/>
          <w:rtl/>
        </w:rPr>
      </w:pPr>
      <w:r>
        <w:rPr>
          <w:rFonts w:hint="cs"/>
          <w:rtl/>
        </w:rPr>
        <w:t>אבל אתה לא יכול למחות כל רגע. זו זכותה המלאה לענות ולהשיב כאן. בבקשה.</w:t>
      </w:r>
    </w:p>
    <w:p w14:paraId="687E227C" w14:textId="77777777" w:rsidR="00000000" w:rsidRDefault="00C04217">
      <w:pPr>
        <w:pStyle w:val="a0"/>
        <w:rPr>
          <w:rFonts w:hint="cs"/>
          <w:rtl/>
        </w:rPr>
      </w:pPr>
    </w:p>
    <w:p w14:paraId="49FDEA74" w14:textId="77777777" w:rsidR="00000000" w:rsidRDefault="00C04217">
      <w:pPr>
        <w:pStyle w:val="-"/>
        <w:rPr>
          <w:rtl/>
        </w:rPr>
      </w:pPr>
      <w:bookmarkStart w:id="201" w:name="FS000000469T21_09_2005_16_33_34C"/>
      <w:bookmarkEnd w:id="201"/>
      <w:r>
        <w:rPr>
          <w:rFonts w:hint="eastAsia"/>
          <w:rtl/>
        </w:rPr>
        <w:t>שרת</w:t>
      </w:r>
      <w:r>
        <w:rPr>
          <w:rtl/>
        </w:rPr>
        <w:t xml:space="preserve"> המשפט</w:t>
      </w:r>
      <w:r>
        <w:rPr>
          <w:rtl/>
        </w:rPr>
        <w:t>ים ציפי לבני:</w:t>
      </w:r>
    </w:p>
    <w:p w14:paraId="2D184433" w14:textId="77777777" w:rsidR="00000000" w:rsidRDefault="00C04217">
      <w:pPr>
        <w:pStyle w:val="a0"/>
        <w:rPr>
          <w:rFonts w:hint="cs"/>
          <w:rtl/>
        </w:rPr>
      </w:pPr>
    </w:p>
    <w:p w14:paraId="16FD2D20" w14:textId="77777777" w:rsidR="00000000" w:rsidRDefault="00C04217">
      <w:pPr>
        <w:pStyle w:val="a0"/>
        <w:rPr>
          <w:rFonts w:hint="cs"/>
          <w:rtl/>
        </w:rPr>
      </w:pPr>
      <w:r>
        <w:rPr>
          <w:rFonts w:hint="cs"/>
          <w:rtl/>
        </w:rPr>
        <w:t xml:space="preserve">התוצאה </w:t>
      </w:r>
      <w:r>
        <w:rPr>
          <w:rtl/>
        </w:rPr>
        <w:t>–</w:t>
      </w:r>
      <w:r>
        <w:rPr>
          <w:rFonts w:hint="cs"/>
          <w:rtl/>
        </w:rPr>
        <w:t xml:space="preserve"> גם התוצאה שאליה הגיעה מח"ש - היא תוצאה קשה. היא בוודאי כואבת למשפחות. אבל, אנחנו גם צריכים לזכור את התהליך עצמו, ומה קרה במהלך חמש השנים האלה.  ובתהליך הזה אנחנו נמצאים במצב שבו </w:t>
      </w:r>
      <w:r>
        <w:rPr>
          <w:rtl/>
        </w:rPr>
        <w:t>–</w:t>
      </w:r>
      <w:r>
        <w:rPr>
          <w:rFonts w:hint="cs"/>
          <w:rtl/>
        </w:rPr>
        <w:t xml:space="preserve"> ואני לא רוצה לחזור לאירועים שהיו, שבהם מצד אחד היתה </w:t>
      </w:r>
      <w:r>
        <w:rPr>
          <w:rFonts w:hint="cs"/>
          <w:rtl/>
        </w:rPr>
        <w:t xml:space="preserve">קבוצה שהגדירה את הפעולות שלה כהפגנה, ומצד שני היתה קבוצה של שוטרים שחשו מאוימים. אנחנו כבר אחרי זה. </w:t>
      </w:r>
    </w:p>
    <w:p w14:paraId="09B8DAE0" w14:textId="77777777" w:rsidR="00000000" w:rsidRDefault="00C04217">
      <w:pPr>
        <w:pStyle w:val="a0"/>
        <w:rPr>
          <w:rFonts w:hint="cs"/>
          <w:rtl/>
        </w:rPr>
      </w:pPr>
      <w:r>
        <w:rPr>
          <w:rFonts w:hint="cs"/>
          <w:rtl/>
        </w:rPr>
        <w:t xml:space="preserve"> </w:t>
      </w:r>
    </w:p>
    <w:p w14:paraId="13B18A56" w14:textId="77777777" w:rsidR="00000000" w:rsidRDefault="00C04217">
      <w:pPr>
        <w:pStyle w:val="a0"/>
        <w:rPr>
          <w:rFonts w:hint="cs"/>
          <w:rtl/>
        </w:rPr>
      </w:pPr>
      <w:r>
        <w:rPr>
          <w:rFonts w:hint="cs"/>
          <w:rtl/>
        </w:rPr>
        <w:t>כדי לחקור את העובדות וכדי להגיע למסקנות שהן מסקנות נכונות, עדיף לעשות את זה בזמן אמת - דבר שלא קרה.</w:t>
      </w:r>
    </w:p>
    <w:p w14:paraId="1D14B93F" w14:textId="77777777" w:rsidR="00000000" w:rsidRDefault="00C04217">
      <w:pPr>
        <w:pStyle w:val="af0"/>
        <w:rPr>
          <w:rtl/>
        </w:rPr>
      </w:pPr>
      <w:r>
        <w:rPr>
          <w:rtl/>
        </w:rPr>
        <w:br/>
        <w:t>עסאם מח'ול (חד"ש-תע"ל):</w:t>
      </w:r>
    </w:p>
    <w:p w14:paraId="3F135B9C" w14:textId="77777777" w:rsidR="00000000" w:rsidRDefault="00C04217">
      <w:pPr>
        <w:pStyle w:val="a0"/>
        <w:rPr>
          <w:rtl/>
        </w:rPr>
      </w:pPr>
    </w:p>
    <w:p w14:paraId="64AE5293" w14:textId="77777777" w:rsidR="00000000" w:rsidRDefault="00C04217">
      <w:pPr>
        <w:pStyle w:val="a0"/>
        <w:rPr>
          <w:rFonts w:hint="cs"/>
          <w:rtl/>
        </w:rPr>
      </w:pPr>
      <w:r>
        <w:rPr>
          <w:rFonts w:hint="cs"/>
          <w:rtl/>
        </w:rPr>
        <w:t>מי אחראי על זה שלא קרה?</w:t>
      </w:r>
    </w:p>
    <w:p w14:paraId="0EA2C89E" w14:textId="77777777" w:rsidR="00000000" w:rsidRDefault="00C04217">
      <w:pPr>
        <w:pStyle w:val="af0"/>
        <w:rPr>
          <w:rtl/>
        </w:rPr>
      </w:pPr>
      <w:r>
        <w:rPr>
          <w:rtl/>
        </w:rPr>
        <w:br/>
        <w:t>עב</w:t>
      </w:r>
      <w:r>
        <w:rPr>
          <w:rtl/>
        </w:rPr>
        <w:t>ד-אלמאלכ דהאמשה (רע"ם):</w:t>
      </w:r>
    </w:p>
    <w:p w14:paraId="15F70881" w14:textId="77777777" w:rsidR="00000000" w:rsidRDefault="00C04217">
      <w:pPr>
        <w:pStyle w:val="a0"/>
        <w:rPr>
          <w:rtl/>
        </w:rPr>
      </w:pPr>
    </w:p>
    <w:p w14:paraId="410DEBB2" w14:textId="77777777" w:rsidR="00000000" w:rsidRDefault="00C04217">
      <w:pPr>
        <w:pStyle w:val="a0"/>
        <w:rPr>
          <w:rFonts w:hint="cs"/>
          <w:rtl/>
        </w:rPr>
      </w:pPr>
      <w:r>
        <w:rPr>
          <w:rFonts w:hint="cs"/>
          <w:rtl/>
        </w:rPr>
        <w:t>זאת השאלה, למה - - -</w:t>
      </w:r>
    </w:p>
    <w:p w14:paraId="4E17D34C" w14:textId="77777777" w:rsidR="00000000" w:rsidRDefault="00C04217">
      <w:pPr>
        <w:pStyle w:val="af0"/>
        <w:rPr>
          <w:rtl/>
        </w:rPr>
      </w:pPr>
      <w:r>
        <w:rPr>
          <w:rtl/>
        </w:rPr>
        <w:br/>
        <w:t>קריאות:</w:t>
      </w:r>
    </w:p>
    <w:p w14:paraId="0311D6F7" w14:textId="77777777" w:rsidR="00000000" w:rsidRDefault="00C04217">
      <w:pPr>
        <w:pStyle w:val="a0"/>
        <w:rPr>
          <w:rtl/>
        </w:rPr>
      </w:pPr>
    </w:p>
    <w:p w14:paraId="5E7078BA" w14:textId="77777777" w:rsidR="00000000" w:rsidRDefault="00C04217">
      <w:pPr>
        <w:pStyle w:val="a0"/>
        <w:rPr>
          <w:rFonts w:hint="cs"/>
          <w:rtl/>
        </w:rPr>
      </w:pPr>
      <w:r>
        <w:rPr>
          <w:rFonts w:hint="cs"/>
          <w:rtl/>
        </w:rPr>
        <w:t>- - -</w:t>
      </w:r>
    </w:p>
    <w:p w14:paraId="1BD45DDA" w14:textId="77777777" w:rsidR="00000000" w:rsidRDefault="00C04217">
      <w:pPr>
        <w:pStyle w:val="-"/>
        <w:rPr>
          <w:rtl/>
        </w:rPr>
      </w:pPr>
      <w:r>
        <w:rPr>
          <w:rtl/>
        </w:rPr>
        <w:br/>
      </w:r>
      <w:bookmarkStart w:id="202" w:name="FS000000469T21_09_2005_15_03_17C"/>
      <w:bookmarkEnd w:id="202"/>
      <w:r>
        <w:rPr>
          <w:rtl/>
        </w:rPr>
        <w:t>שרת המשפטים ציפי לבני:</w:t>
      </w:r>
    </w:p>
    <w:p w14:paraId="3D213C5A" w14:textId="77777777" w:rsidR="00000000" w:rsidRDefault="00C04217">
      <w:pPr>
        <w:pStyle w:val="a0"/>
        <w:rPr>
          <w:rtl/>
        </w:rPr>
      </w:pPr>
    </w:p>
    <w:p w14:paraId="3F151F76" w14:textId="77777777" w:rsidR="00000000" w:rsidRDefault="00C04217">
      <w:pPr>
        <w:pStyle w:val="a0"/>
        <w:rPr>
          <w:rFonts w:hint="cs"/>
          <w:rtl/>
        </w:rPr>
      </w:pPr>
      <w:r>
        <w:rPr>
          <w:rFonts w:hint="cs"/>
          <w:rtl/>
        </w:rPr>
        <w:t>אני, לעומתכם - - -</w:t>
      </w:r>
    </w:p>
    <w:p w14:paraId="2864D8BF" w14:textId="77777777" w:rsidR="00000000" w:rsidRDefault="00C04217">
      <w:pPr>
        <w:pStyle w:val="af0"/>
        <w:rPr>
          <w:rtl/>
        </w:rPr>
      </w:pPr>
      <w:r>
        <w:rPr>
          <w:rtl/>
        </w:rPr>
        <w:br/>
        <w:t>קריאות:</w:t>
      </w:r>
    </w:p>
    <w:p w14:paraId="3FDBD9EC" w14:textId="77777777" w:rsidR="00000000" w:rsidRDefault="00C04217">
      <w:pPr>
        <w:pStyle w:val="a0"/>
        <w:rPr>
          <w:rtl/>
        </w:rPr>
      </w:pPr>
    </w:p>
    <w:p w14:paraId="704417F6" w14:textId="77777777" w:rsidR="00000000" w:rsidRDefault="00C04217">
      <w:pPr>
        <w:pStyle w:val="a0"/>
        <w:rPr>
          <w:rFonts w:hint="cs"/>
          <w:rtl/>
        </w:rPr>
      </w:pPr>
      <w:r>
        <w:rPr>
          <w:rFonts w:hint="cs"/>
          <w:rtl/>
        </w:rPr>
        <w:t>- - -</w:t>
      </w:r>
    </w:p>
    <w:p w14:paraId="7F58216A" w14:textId="77777777" w:rsidR="00000000" w:rsidRDefault="00C04217">
      <w:pPr>
        <w:pStyle w:val="af1"/>
        <w:rPr>
          <w:rtl/>
        </w:rPr>
      </w:pPr>
      <w:r>
        <w:rPr>
          <w:rtl/>
        </w:rPr>
        <w:br/>
        <w:t>היו"ר ראובן ריבלין:</w:t>
      </w:r>
    </w:p>
    <w:p w14:paraId="7306D2D2" w14:textId="77777777" w:rsidR="00000000" w:rsidRDefault="00C04217">
      <w:pPr>
        <w:pStyle w:val="a0"/>
        <w:rPr>
          <w:rtl/>
        </w:rPr>
      </w:pPr>
    </w:p>
    <w:p w14:paraId="67D2B11B" w14:textId="77777777" w:rsidR="00000000" w:rsidRDefault="00C04217">
      <w:pPr>
        <w:pStyle w:val="a0"/>
        <w:rPr>
          <w:rFonts w:hint="cs"/>
          <w:rtl/>
        </w:rPr>
      </w:pPr>
      <w:r>
        <w:rPr>
          <w:rFonts w:hint="cs"/>
          <w:rtl/>
        </w:rPr>
        <w:t xml:space="preserve">השאלה ברורה. חבר הכנסת מח'ול, היא שמעה את שאלתך. </w:t>
      </w:r>
    </w:p>
    <w:p w14:paraId="18E14B87" w14:textId="77777777" w:rsidR="00000000" w:rsidRDefault="00C04217">
      <w:pPr>
        <w:pStyle w:val="-"/>
        <w:rPr>
          <w:rtl/>
        </w:rPr>
      </w:pPr>
      <w:r>
        <w:rPr>
          <w:rtl/>
        </w:rPr>
        <w:br/>
      </w:r>
      <w:bookmarkStart w:id="203" w:name="FS000000469T21_09_2005_15_03_52C"/>
      <w:bookmarkEnd w:id="203"/>
      <w:r>
        <w:rPr>
          <w:rtl/>
        </w:rPr>
        <w:t>שרת המשפטים ציפי לבני:</w:t>
      </w:r>
    </w:p>
    <w:p w14:paraId="161B310B" w14:textId="77777777" w:rsidR="00000000" w:rsidRDefault="00C04217">
      <w:pPr>
        <w:pStyle w:val="a0"/>
        <w:rPr>
          <w:rtl/>
        </w:rPr>
      </w:pPr>
    </w:p>
    <w:p w14:paraId="2C3532E9" w14:textId="77777777" w:rsidR="00000000" w:rsidRDefault="00C04217">
      <w:pPr>
        <w:pStyle w:val="a0"/>
        <w:rPr>
          <w:rFonts w:hint="cs"/>
          <w:rtl/>
        </w:rPr>
      </w:pPr>
      <w:r>
        <w:rPr>
          <w:rFonts w:hint="cs"/>
          <w:rtl/>
        </w:rPr>
        <w:t>לעומתכם, מאוד היה לי נוח בחלק מהתשובו</w:t>
      </w:r>
      <w:r>
        <w:rPr>
          <w:rFonts w:hint="cs"/>
          <w:rtl/>
        </w:rPr>
        <w:t xml:space="preserve">ת להתחיל גם להאשים </w:t>
      </w:r>
      <w:r>
        <w:rPr>
          <w:rtl/>
        </w:rPr>
        <w:t>–</w:t>
      </w:r>
      <w:r>
        <w:rPr>
          <w:rFonts w:hint="cs"/>
          <w:rtl/>
        </w:rPr>
        <w:t xml:space="preserve"> למשל, לומר שהנהגת הציבור הערבי העדיפה ועדת חקירה ממלכתית על פעולה עניינית שתחקור רק את הנסיבות הספציפיות. ביקשו להרחיב את היריעה.</w:t>
      </w:r>
    </w:p>
    <w:p w14:paraId="0FEEEC2A" w14:textId="77777777" w:rsidR="00000000" w:rsidRDefault="00C04217">
      <w:pPr>
        <w:pStyle w:val="af0"/>
        <w:rPr>
          <w:rtl/>
        </w:rPr>
      </w:pPr>
      <w:r>
        <w:rPr>
          <w:rtl/>
        </w:rPr>
        <w:br/>
        <w:t>עבד-אלמאלכ דהאמשה (רע"ם):</w:t>
      </w:r>
    </w:p>
    <w:p w14:paraId="5BE6C0BA" w14:textId="77777777" w:rsidR="00000000" w:rsidRDefault="00C04217">
      <w:pPr>
        <w:pStyle w:val="a0"/>
        <w:rPr>
          <w:rtl/>
        </w:rPr>
      </w:pPr>
    </w:p>
    <w:p w14:paraId="3E7C85A0" w14:textId="77777777" w:rsidR="00000000" w:rsidRDefault="00C04217">
      <w:pPr>
        <w:pStyle w:val="a0"/>
        <w:rPr>
          <w:rFonts w:hint="cs"/>
          <w:rtl/>
        </w:rPr>
      </w:pPr>
      <w:r>
        <w:rPr>
          <w:rFonts w:hint="cs"/>
          <w:rtl/>
        </w:rPr>
        <w:t>- - - חמישה חודשים - - -</w:t>
      </w:r>
    </w:p>
    <w:p w14:paraId="4A1F0DBC" w14:textId="77777777" w:rsidR="00000000" w:rsidRDefault="00C04217">
      <w:pPr>
        <w:pStyle w:val="-"/>
        <w:rPr>
          <w:rtl/>
        </w:rPr>
      </w:pPr>
      <w:r>
        <w:rPr>
          <w:rtl/>
        </w:rPr>
        <w:br/>
      </w:r>
      <w:bookmarkStart w:id="204" w:name="FS000000469T21_09_2005_15_04_51C"/>
      <w:bookmarkEnd w:id="204"/>
      <w:r>
        <w:rPr>
          <w:rtl/>
        </w:rPr>
        <w:t>שרת המשפטים ציפי לבני:</w:t>
      </w:r>
    </w:p>
    <w:p w14:paraId="245ED17F" w14:textId="77777777" w:rsidR="00000000" w:rsidRDefault="00C04217">
      <w:pPr>
        <w:pStyle w:val="a0"/>
        <w:rPr>
          <w:rtl/>
        </w:rPr>
      </w:pPr>
    </w:p>
    <w:p w14:paraId="6497B3B3" w14:textId="77777777" w:rsidR="00000000" w:rsidRDefault="00C04217">
      <w:pPr>
        <w:pStyle w:val="a0"/>
        <w:rPr>
          <w:rFonts w:hint="cs"/>
          <w:rtl/>
        </w:rPr>
      </w:pPr>
      <w:r>
        <w:rPr>
          <w:rFonts w:hint="cs"/>
          <w:rtl/>
        </w:rPr>
        <w:t xml:space="preserve">אני בחרתי, בסיטואציה הזאת, </w:t>
      </w:r>
      <w:r>
        <w:rPr>
          <w:rFonts w:hint="cs"/>
          <w:rtl/>
        </w:rPr>
        <w:t>שלא להפנות האשמות, כי זה לא רלוונטי עכשיו. השאלה היא קודם כול לאן אנחנו לוקחים את העובדה הזאת ומה אנחנו עושים אתה הלאה, כחברה.</w:t>
      </w:r>
    </w:p>
    <w:p w14:paraId="2AD5CD92" w14:textId="77777777" w:rsidR="00000000" w:rsidRDefault="00C04217">
      <w:pPr>
        <w:pStyle w:val="a0"/>
        <w:rPr>
          <w:rFonts w:hint="cs"/>
          <w:rtl/>
        </w:rPr>
      </w:pPr>
    </w:p>
    <w:p w14:paraId="673C10F6" w14:textId="77777777" w:rsidR="00000000" w:rsidRDefault="00C04217">
      <w:pPr>
        <w:pStyle w:val="a0"/>
        <w:rPr>
          <w:rFonts w:hint="cs"/>
          <w:rtl/>
        </w:rPr>
      </w:pPr>
      <w:r>
        <w:rPr>
          <w:rFonts w:hint="cs"/>
          <w:rtl/>
        </w:rPr>
        <w:t>ובמשך שלושה ימים, נכון - והיה לי ברור שאחרי שהתפרסמו התוצאות, וכשהסתבר לי שאין ראיות מספיקות, אני ביקשתי לקרוא את כל החומר כדי ל</w:t>
      </w:r>
      <w:r>
        <w:rPr>
          <w:rFonts w:hint="cs"/>
          <w:rtl/>
        </w:rPr>
        <w:t>וודא קודם כול עם עצמי שאכן נעשתה עבודה, ולא ניתן, למרות הרצון לא ניתן להגיע לתוצאות - במשך שלושה ימים התחילה כאן התפרעות שתוצאתה היא באמת היום אותה מסיבת עיתונאים שנערכה, יחד עם היועץ המשפטי לממשלה ופרקליט המדינה - - -</w:t>
      </w:r>
    </w:p>
    <w:p w14:paraId="06638CAE" w14:textId="77777777" w:rsidR="00000000" w:rsidRDefault="00C04217">
      <w:pPr>
        <w:pStyle w:val="af0"/>
        <w:rPr>
          <w:rtl/>
        </w:rPr>
      </w:pPr>
      <w:r>
        <w:rPr>
          <w:rtl/>
        </w:rPr>
        <w:br/>
        <w:t>זהבה גלאון (מרצ-יחד):</w:t>
      </w:r>
    </w:p>
    <w:p w14:paraId="3418A47C" w14:textId="77777777" w:rsidR="00000000" w:rsidRDefault="00C04217">
      <w:pPr>
        <w:pStyle w:val="a0"/>
        <w:rPr>
          <w:rFonts w:hint="cs"/>
          <w:rtl/>
        </w:rPr>
      </w:pPr>
    </w:p>
    <w:p w14:paraId="306B0882" w14:textId="77777777" w:rsidR="00000000" w:rsidRDefault="00C04217">
      <w:pPr>
        <w:pStyle w:val="a0"/>
        <w:rPr>
          <w:rFonts w:hint="cs"/>
          <w:rtl/>
        </w:rPr>
      </w:pPr>
      <w:r>
        <w:rPr>
          <w:rFonts w:hint="cs"/>
          <w:rtl/>
        </w:rPr>
        <w:t>מה זה התפרעות</w:t>
      </w:r>
      <w:r>
        <w:rPr>
          <w:rFonts w:hint="cs"/>
          <w:rtl/>
        </w:rPr>
        <w:t>? מי התפרע - - -</w:t>
      </w:r>
    </w:p>
    <w:p w14:paraId="15322671" w14:textId="77777777" w:rsidR="00000000" w:rsidRDefault="00C04217">
      <w:pPr>
        <w:pStyle w:val="af0"/>
        <w:rPr>
          <w:rtl/>
        </w:rPr>
      </w:pPr>
      <w:r>
        <w:rPr>
          <w:rtl/>
        </w:rPr>
        <w:br/>
        <w:t>טלב אלסאנע (רע"ם):</w:t>
      </w:r>
    </w:p>
    <w:p w14:paraId="3FF96DE8" w14:textId="77777777" w:rsidR="00000000" w:rsidRDefault="00C04217">
      <w:pPr>
        <w:pStyle w:val="a0"/>
        <w:rPr>
          <w:rtl/>
        </w:rPr>
      </w:pPr>
    </w:p>
    <w:p w14:paraId="5EFA213D" w14:textId="77777777" w:rsidR="00000000" w:rsidRDefault="00C04217">
      <w:pPr>
        <w:pStyle w:val="a0"/>
        <w:rPr>
          <w:rFonts w:hint="cs"/>
          <w:rtl/>
        </w:rPr>
      </w:pPr>
      <w:r>
        <w:rPr>
          <w:rFonts w:hint="cs"/>
          <w:rtl/>
        </w:rPr>
        <w:t>- - -</w:t>
      </w:r>
    </w:p>
    <w:p w14:paraId="3CDA17B2" w14:textId="77777777" w:rsidR="00000000" w:rsidRDefault="00C04217">
      <w:pPr>
        <w:pStyle w:val="af0"/>
        <w:rPr>
          <w:rtl/>
        </w:rPr>
      </w:pPr>
      <w:r>
        <w:rPr>
          <w:rtl/>
        </w:rPr>
        <w:br/>
        <w:t>עסאם מח'ול (חד"ש-תע"ל):</w:t>
      </w:r>
    </w:p>
    <w:p w14:paraId="15CBEF25" w14:textId="77777777" w:rsidR="00000000" w:rsidRDefault="00C04217">
      <w:pPr>
        <w:pStyle w:val="a0"/>
        <w:rPr>
          <w:rtl/>
        </w:rPr>
      </w:pPr>
    </w:p>
    <w:p w14:paraId="4BA20BFF" w14:textId="77777777" w:rsidR="00000000" w:rsidRDefault="00C04217">
      <w:pPr>
        <w:pStyle w:val="a0"/>
        <w:rPr>
          <w:rFonts w:hint="cs"/>
          <w:rtl/>
        </w:rPr>
      </w:pPr>
      <w:r>
        <w:rPr>
          <w:rFonts w:hint="cs"/>
          <w:rtl/>
        </w:rPr>
        <w:t>- - -</w:t>
      </w:r>
    </w:p>
    <w:p w14:paraId="22B32043" w14:textId="77777777" w:rsidR="00000000" w:rsidRDefault="00C04217">
      <w:pPr>
        <w:pStyle w:val="af0"/>
        <w:rPr>
          <w:rtl/>
        </w:rPr>
      </w:pPr>
      <w:r>
        <w:rPr>
          <w:rtl/>
        </w:rPr>
        <w:br/>
        <w:t>מוחמד ברכה (חד"ש-תע"ל):</w:t>
      </w:r>
    </w:p>
    <w:p w14:paraId="4CE97006" w14:textId="77777777" w:rsidR="00000000" w:rsidRDefault="00C04217">
      <w:pPr>
        <w:pStyle w:val="a0"/>
        <w:rPr>
          <w:rtl/>
        </w:rPr>
      </w:pPr>
    </w:p>
    <w:p w14:paraId="327B6D2C" w14:textId="77777777" w:rsidR="00000000" w:rsidRDefault="00C04217">
      <w:pPr>
        <w:pStyle w:val="a0"/>
        <w:rPr>
          <w:rFonts w:hint="cs"/>
          <w:rtl/>
        </w:rPr>
      </w:pPr>
      <w:r>
        <w:rPr>
          <w:rFonts w:hint="cs"/>
          <w:rtl/>
        </w:rPr>
        <w:t>- - -</w:t>
      </w:r>
    </w:p>
    <w:p w14:paraId="44180667" w14:textId="77777777" w:rsidR="00000000" w:rsidRDefault="00C04217">
      <w:pPr>
        <w:pStyle w:val="af0"/>
        <w:rPr>
          <w:rtl/>
        </w:rPr>
      </w:pPr>
      <w:r>
        <w:rPr>
          <w:rtl/>
        </w:rPr>
        <w:br/>
        <w:t>טלב אלסאנע (רע"ם):</w:t>
      </w:r>
    </w:p>
    <w:p w14:paraId="68BA79F4" w14:textId="77777777" w:rsidR="00000000" w:rsidRDefault="00C04217">
      <w:pPr>
        <w:pStyle w:val="a0"/>
        <w:rPr>
          <w:rtl/>
        </w:rPr>
      </w:pPr>
    </w:p>
    <w:p w14:paraId="54E56BFE" w14:textId="77777777" w:rsidR="00000000" w:rsidRDefault="00C04217">
      <w:pPr>
        <w:pStyle w:val="a0"/>
        <w:rPr>
          <w:rFonts w:hint="cs"/>
          <w:rtl/>
        </w:rPr>
      </w:pPr>
      <w:r>
        <w:rPr>
          <w:rFonts w:hint="cs"/>
          <w:rtl/>
        </w:rPr>
        <w:t>- - - ביקורת עניינית - - -</w:t>
      </w:r>
    </w:p>
    <w:p w14:paraId="006CCDC3" w14:textId="77777777" w:rsidR="00000000" w:rsidRDefault="00C04217">
      <w:pPr>
        <w:pStyle w:val="af1"/>
        <w:rPr>
          <w:rtl/>
        </w:rPr>
      </w:pPr>
      <w:r>
        <w:rPr>
          <w:rtl/>
        </w:rPr>
        <w:br/>
        <w:t>היו"ר ראובן ריבלין:</w:t>
      </w:r>
    </w:p>
    <w:p w14:paraId="691E6730" w14:textId="77777777" w:rsidR="00000000" w:rsidRDefault="00C04217">
      <w:pPr>
        <w:pStyle w:val="a0"/>
        <w:rPr>
          <w:rtl/>
        </w:rPr>
      </w:pPr>
    </w:p>
    <w:p w14:paraId="4E6982DD" w14:textId="77777777" w:rsidR="00000000" w:rsidRDefault="00C04217">
      <w:pPr>
        <w:pStyle w:val="a0"/>
        <w:rPr>
          <w:rFonts w:hint="cs"/>
          <w:rtl/>
        </w:rPr>
      </w:pPr>
      <w:r>
        <w:rPr>
          <w:rFonts w:hint="cs"/>
          <w:rtl/>
        </w:rPr>
        <w:t>חבר הכנסת טלב אלסאנע, שמעו את זה.</w:t>
      </w:r>
    </w:p>
    <w:p w14:paraId="40CE4934" w14:textId="77777777" w:rsidR="00000000" w:rsidRDefault="00C04217">
      <w:pPr>
        <w:pStyle w:val="af0"/>
        <w:rPr>
          <w:rtl/>
        </w:rPr>
      </w:pPr>
      <w:r>
        <w:rPr>
          <w:rtl/>
        </w:rPr>
        <w:br/>
        <w:t>זהבה גלאון (מרצ-יחד):</w:t>
      </w:r>
    </w:p>
    <w:p w14:paraId="44DB1F77" w14:textId="77777777" w:rsidR="00000000" w:rsidRDefault="00C04217">
      <w:pPr>
        <w:pStyle w:val="a0"/>
        <w:rPr>
          <w:rtl/>
        </w:rPr>
      </w:pPr>
    </w:p>
    <w:p w14:paraId="2552EE53" w14:textId="77777777" w:rsidR="00000000" w:rsidRDefault="00C04217">
      <w:pPr>
        <w:pStyle w:val="a0"/>
        <w:rPr>
          <w:rFonts w:hint="cs"/>
          <w:rtl/>
        </w:rPr>
      </w:pPr>
      <w:r>
        <w:rPr>
          <w:rFonts w:hint="cs"/>
          <w:rtl/>
        </w:rPr>
        <w:t>ביקורת לגיטימית זו ל</w:t>
      </w:r>
      <w:r>
        <w:rPr>
          <w:rFonts w:hint="cs"/>
          <w:rtl/>
        </w:rPr>
        <w:t>א התפרעות - - -</w:t>
      </w:r>
    </w:p>
    <w:p w14:paraId="798DB4AD" w14:textId="77777777" w:rsidR="00000000" w:rsidRDefault="00C04217">
      <w:pPr>
        <w:pStyle w:val="-"/>
        <w:rPr>
          <w:rtl/>
        </w:rPr>
      </w:pPr>
      <w:r>
        <w:rPr>
          <w:rtl/>
        </w:rPr>
        <w:br/>
      </w:r>
      <w:bookmarkStart w:id="205" w:name="FS000000469T21_09_2005_15_24_47C"/>
      <w:bookmarkEnd w:id="205"/>
      <w:r>
        <w:rPr>
          <w:rtl/>
        </w:rPr>
        <w:t>שרת המשפטים ציפי לבני:</w:t>
      </w:r>
    </w:p>
    <w:p w14:paraId="4C593879" w14:textId="77777777" w:rsidR="00000000" w:rsidRDefault="00C04217">
      <w:pPr>
        <w:pStyle w:val="a0"/>
        <w:rPr>
          <w:rtl/>
        </w:rPr>
      </w:pPr>
    </w:p>
    <w:p w14:paraId="15D85BE4" w14:textId="77777777" w:rsidR="00000000" w:rsidRDefault="00C04217">
      <w:pPr>
        <w:pStyle w:val="a0"/>
        <w:rPr>
          <w:rFonts w:hint="cs"/>
          <w:rtl/>
        </w:rPr>
      </w:pPr>
      <w:r>
        <w:rPr>
          <w:rFonts w:hint="cs"/>
          <w:rtl/>
        </w:rPr>
        <w:t>כשיש ביקורת - - -</w:t>
      </w:r>
    </w:p>
    <w:p w14:paraId="2849FCD1" w14:textId="77777777" w:rsidR="00000000" w:rsidRDefault="00C04217">
      <w:pPr>
        <w:pStyle w:val="af1"/>
        <w:rPr>
          <w:rtl/>
        </w:rPr>
      </w:pPr>
      <w:r>
        <w:rPr>
          <w:rtl/>
        </w:rPr>
        <w:br/>
        <w:t>היו"ר ראובן ריבלין:</w:t>
      </w:r>
    </w:p>
    <w:p w14:paraId="3974A03D" w14:textId="77777777" w:rsidR="00000000" w:rsidRDefault="00C04217">
      <w:pPr>
        <w:pStyle w:val="a0"/>
        <w:rPr>
          <w:rtl/>
        </w:rPr>
      </w:pPr>
    </w:p>
    <w:p w14:paraId="4A34147C" w14:textId="77777777" w:rsidR="00000000" w:rsidRDefault="00C04217">
      <w:pPr>
        <w:pStyle w:val="a0"/>
        <w:rPr>
          <w:rFonts w:hint="cs"/>
          <w:rtl/>
        </w:rPr>
      </w:pPr>
      <w:r>
        <w:rPr>
          <w:rFonts w:hint="cs"/>
          <w:rtl/>
        </w:rPr>
        <w:t>חברת הכנסת גלאון, אתם מחיתם על אמירתה של השרה. מה אתם רוצים, שהיא תחזור בה?</w:t>
      </w:r>
    </w:p>
    <w:p w14:paraId="4B02A819" w14:textId="77777777" w:rsidR="00000000" w:rsidRDefault="00C04217">
      <w:pPr>
        <w:pStyle w:val="af0"/>
        <w:rPr>
          <w:rtl/>
        </w:rPr>
      </w:pPr>
    </w:p>
    <w:p w14:paraId="3FF792C3" w14:textId="77777777" w:rsidR="00000000" w:rsidRDefault="00C04217">
      <w:pPr>
        <w:pStyle w:val="af0"/>
        <w:rPr>
          <w:rtl/>
        </w:rPr>
      </w:pPr>
      <w:r>
        <w:rPr>
          <w:rtl/>
        </w:rPr>
        <w:t>עסאם מח'ול (חד"ש-תע"ל):</w:t>
      </w:r>
    </w:p>
    <w:p w14:paraId="17C607DA" w14:textId="77777777" w:rsidR="00000000" w:rsidRDefault="00C04217">
      <w:pPr>
        <w:pStyle w:val="a0"/>
        <w:rPr>
          <w:rtl/>
        </w:rPr>
      </w:pPr>
    </w:p>
    <w:p w14:paraId="2327F4D6" w14:textId="77777777" w:rsidR="00000000" w:rsidRDefault="00C04217">
      <w:pPr>
        <w:pStyle w:val="a0"/>
        <w:rPr>
          <w:rFonts w:hint="cs"/>
          <w:rtl/>
        </w:rPr>
      </w:pPr>
      <w:r>
        <w:rPr>
          <w:rFonts w:hint="cs"/>
          <w:rtl/>
        </w:rPr>
        <w:t>התגובה היתה התפרעות?</w:t>
      </w:r>
    </w:p>
    <w:p w14:paraId="4EE889E3" w14:textId="77777777" w:rsidR="00000000" w:rsidRDefault="00C04217">
      <w:pPr>
        <w:pStyle w:val="af1"/>
        <w:rPr>
          <w:rtl/>
        </w:rPr>
      </w:pPr>
      <w:r>
        <w:rPr>
          <w:rtl/>
        </w:rPr>
        <w:br/>
        <w:t>היו"ר ראובן ריבלין:</w:t>
      </w:r>
    </w:p>
    <w:p w14:paraId="49FEA2A1" w14:textId="77777777" w:rsidR="00000000" w:rsidRDefault="00C04217">
      <w:pPr>
        <w:pStyle w:val="a0"/>
        <w:rPr>
          <w:rtl/>
        </w:rPr>
      </w:pPr>
    </w:p>
    <w:p w14:paraId="48B1DA2C" w14:textId="77777777" w:rsidR="00000000" w:rsidRDefault="00C04217">
      <w:pPr>
        <w:pStyle w:val="a0"/>
        <w:rPr>
          <w:rFonts w:hint="cs"/>
          <w:rtl/>
        </w:rPr>
      </w:pPr>
      <w:r>
        <w:rPr>
          <w:rFonts w:hint="cs"/>
          <w:rtl/>
        </w:rPr>
        <w:t>היא אמרה. היא אמרה, ושמעו את ז</w:t>
      </w:r>
      <w:r>
        <w:rPr>
          <w:rFonts w:hint="cs"/>
          <w:rtl/>
        </w:rPr>
        <w:t xml:space="preserve">עקתך. </w:t>
      </w:r>
    </w:p>
    <w:p w14:paraId="6A0BA219" w14:textId="77777777" w:rsidR="00000000" w:rsidRDefault="00C04217">
      <w:pPr>
        <w:pStyle w:val="af0"/>
        <w:rPr>
          <w:rtl/>
        </w:rPr>
      </w:pPr>
      <w:r>
        <w:rPr>
          <w:rtl/>
        </w:rPr>
        <w:br/>
        <w:t>טלב אלסאנע (רע"ם):</w:t>
      </w:r>
    </w:p>
    <w:p w14:paraId="5B568A4C" w14:textId="77777777" w:rsidR="00000000" w:rsidRDefault="00C04217">
      <w:pPr>
        <w:pStyle w:val="a0"/>
        <w:rPr>
          <w:rtl/>
        </w:rPr>
      </w:pPr>
    </w:p>
    <w:p w14:paraId="2204710F" w14:textId="77777777" w:rsidR="00000000" w:rsidRDefault="00C04217">
      <w:pPr>
        <w:pStyle w:val="a0"/>
        <w:rPr>
          <w:rFonts w:hint="cs"/>
          <w:rtl/>
        </w:rPr>
      </w:pPr>
      <w:r>
        <w:rPr>
          <w:rFonts w:hint="cs"/>
          <w:rtl/>
        </w:rPr>
        <w:t>מה עם ההשתוללות של מח"ש? - - -</w:t>
      </w:r>
    </w:p>
    <w:p w14:paraId="1F72120F" w14:textId="77777777" w:rsidR="00000000" w:rsidRDefault="00C04217">
      <w:pPr>
        <w:pStyle w:val="af1"/>
        <w:rPr>
          <w:rtl/>
        </w:rPr>
      </w:pPr>
      <w:r>
        <w:rPr>
          <w:rtl/>
        </w:rPr>
        <w:br/>
        <w:t>היו"ר ראובן ריבלין:</w:t>
      </w:r>
    </w:p>
    <w:p w14:paraId="762B9978" w14:textId="77777777" w:rsidR="00000000" w:rsidRDefault="00C04217">
      <w:pPr>
        <w:pStyle w:val="a0"/>
        <w:rPr>
          <w:rtl/>
        </w:rPr>
      </w:pPr>
    </w:p>
    <w:p w14:paraId="01AB9080" w14:textId="77777777" w:rsidR="00000000" w:rsidRDefault="00C04217">
      <w:pPr>
        <w:pStyle w:val="a0"/>
        <w:rPr>
          <w:rFonts w:hint="cs"/>
          <w:rtl/>
        </w:rPr>
      </w:pPr>
      <w:r>
        <w:rPr>
          <w:rFonts w:hint="cs"/>
          <w:rtl/>
        </w:rPr>
        <w:t xml:space="preserve">חבר הכנסת טלב אלסנע, היא עונה לך. </w:t>
      </w:r>
    </w:p>
    <w:p w14:paraId="2DD33460" w14:textId="77777777" w:rsidR="00000000" w:rsidRDefault="00C04217">
      <w:pPr>
        <w:pStyle w:val="-"/>
        <w:rPr>
          <w:rtl/>
        </w:rPr>
      </w:pPr>
      <w:r>
        <w:rPr>
          <w:rtl/>
        </w:rPr>
        <w:br/>
      </w:r>
      <w:bookmarkStart w:id="206" w:name="FS000000469T21_09_2005_15_22_00C"/>
      <w:bookmarkEnd w:id="206"/>
      <w:r>
        <w:rPr>
          <w:rtl/>
        </w:rPr>
        <w:t>שרת המשפטים ציפי לבני:</w:t>
      </w:r>
    </w:p>
    <w:p w14:paraId="1A8D115C" w14:textId="77777777" w:rsidR="00000000" w:rsidRDefault="00C04217">
      <w:pPr>
        <w:pStyle w:val="a0"/>
        <w:rPr>
          <w:rtl/>
        </w:rPr>
      </w:pPr>
    </w:p>
    <w:p w14:paraId="30DFAFAB" w14:textId="77777777" w:rsidR="00000000" w:rsidRDefault="00C04217">
      <w:pPr>
        <w:pStyle w:val="a0"/>
        <w:rPr>
          <w:rFonts w:hint="cs"/>
          <w:rtl/>
        </w:rPr>
      </w:pPr>
      <w:r>
        <w:rPr>
          <w:rFonts w:hint="cs"/>
          <w:rtl/>
        </w:rPr>
        <w:t>ואני גם אסביר. אין לי שום בעיה עם ביקורת שיכולה להיות, ולגיטימי שתהיה, על החלטות - גם על החלטות של גורמי אכיפת החוק</w:t>
      </w:r>
      <w:r>
        <w:rPr>
          <w:rFonts w:hint="cs"/>
          <w:rtl/>
        </w:rPr>
        <w:t>.</w:t>
      </w:r>
    </w:p>
    <w:p w14:paraId="10630446" w14:textId="77777777" w:rsidR="00000000" w:rsidRDefault="00C04217">
      <w:pPr>
        <w:pStyle w:val="af0"/>
        <w:rPr>
          <w:rtl/>
        </w:rPr>
      </w:pPr>
      <w:r>
        <w:rPr>
          <w:rtl/>
        </w:rPr>
        <w:br/>
        <w:t>טלב אלסאנע (רע"ם):</w:t>
      </w:r>
    </w:p>
    <w:p w14:paraId="41A79A0B" w14:textId="77777777" w:rsidR="00000000" w:rsidRDefault="00C04217">
      <w:pPr>
        <w:pStyle w:val="a0"/>
        <w:rPr>
          <w:rtl/>
        </w:rPr>
      </w:pPr>
    </w:p>
    <w:p w14:paraId="55CD5CB4" w14:textId="77777777" w:rsidR="00000000" w:rsidRDefault="00C04217">
      <w:pPr>
        <w:pStyle w:val="a0"/>
        <w:rPr>
          <w:rFonts w:hint="cs"/>
          <w:rtl/>
        </w:rPr>
      </w:pPr>
      <w:r>
        <w:rPr>
          <w:rFonts w:hint="cs"/>
          <w:rtl/>
        </w:rPr>
        <w:t>- - -</w:t>
      </w:r>
    </w:p>
    <w:p w14:paraId="426A54E2" w14:textId="77777777" w:rsidR="00000000" w:rsidRDefault="00C04217">
      <w:pPr>
        <w:pStyle w:val="af0"/>
        <w:rPr>
          <w:rtl/>
        </w:rPr>
      </w:pPr>
      <w:r>
        <w:rPr>
          <w:rtl/>
        </w:rPr>
        <w:br/>
        <w:t>עבד-אלמאלכ דהאמשה (רע"ם):</w:t>
      </w:r>
    </w:p>
    <w:p w14:paraId="044746BC" w14:textId="77777777" w:rsidR="00000000" w:rsidRDefault="00C04217">
      <w:pPr>
        <w:pStyle w:val="a0"/>
        <w:rPr>
          <w:rtl/>
        </w:rPr>
      </w:pPr>
    </w:p>
    <w:p w14:paraId="3D714B9A" w14:textId="77777777" w:rsidR="00000000" w:rsidRDefault="00C04217">
      <w:pPr>
        <w:pStyle w:val="a0"/>
        <w:rPr>
          <w:rFonts w:hint="cs"/>
          <w:rtl/>
        </w:rPr>
      </w:pPr>
      <w:r>
        <w:rPr>
          <w:rFonts w:hint="cs"/>
          <w:rtl/>
        </w:rPr>
        <w:t>- - -</w:t>
      </w:r>
    </w:p>
    <w:p w14:paraId="3E6E1A5A" w14:textId="77777777" w:rsidR="00000000" w:rsidRDefault="00C04217">
      <w:pPr>
        <w:pStyle w:val="af0"/>
        <w:rPr>
          <w:rtl/>
        </w:rPr>
      </w:pPr>
      <w:r>
        <w:rPr>
          <w:rtl/>
        </w:rPr>
        <w:br/>
        <w:t>עסאם מח'ול (חד"ש-תע"ל):</w:t>
      </w:r>
    </w:p>
    <w:p w14:paraId="20F5CC82" w14:textId="77777777" w:rsidR="00000000" w:rsidRDefault="00C04217">
      <w:pPr>
        <w:pStyle w:val="a0"/>
        <w:rPr>
          <w:rtl/>
        </w:rPr>
      </w:pPr>
    </w:p>
    <w:p w14:paraId="10B35A97" w14:textId="77777777" w:rsidR="00000000" w:rsidRDefault="00C04217">
      <w:pPr>
        <w:pStyle w:val="a0"/>
        <w:rPr>
          <w:rFonts w:hint="cs"/>
          <w:rtl/>
        </w:rPr>
      </w:pPr>
      <w:r>
        <w:rPr>
          <w:rFonts w:hint="cs"/>
          <w:rtl/>
        </w:rPr>
        <w:t>אז מי התפרע - - -</w:t>
      </w:r>
    </w:p>
    <w:p w14:paraId="4BA711A5" w14:textId="77777777" w:rsidR="00000000" w:rsidRDefault="00C04217">
      <w:pPr>
        <w:pStyle w:val="af1"/>
        <w:rPr>
          <w:rtl/>
        </w:rPr>
      </w:pPr>
      <w:r>
        <w:rPr>
          <w:rtl/>
        </w:rPr>
        <w:br/>
        <w:t>היו"ר ראובן ריבלין:</w:t>
      </w:r>
    </w:p>
    <w:p w14:paraId="635CC905" w14:textId="77777777" w:rsidR="00000000" w:rsidRDefault="00C04217">
      <w:pPr>
        <w:pStyle w:val="a0"/>
        <w:rPr>
          <w:rtl/>
        </w:rPr>
      </w:pPr>
    </w:p>
    <w:p w14:paraId="7998BC19" w14:textId="77777777" w:rsidR="00000000" w:rsidRDefault="00C04217">
      <w:pPr>
        <w:pStyle w:val="a0"/>
        <w:rPr>
          <w:rFonts w:hint="cs"/>
          <w:rtl/>
        </w:rPr>
      </w:pPr>
      <w:r>
        <w:rPr>
          <w:rFonts w:hint="cs"/>
          <w:rtl/>
        </w:rPr>
        <w:t>האם אתם רוצים שהשרה תשיב? אני מבקש. אני אעשה ככה - עכשיו היא תשיב את כל התשובות שהיא רוצה להשיב לכם על הדברים ולסקור את הענייני</w:t>
      </w:r>
      <w:r>
        <w:rPr>
          <w:rFonts w:hint="cs"/>
          <w:rtl/>
        </w:rPr>
        <w:t>ם לפי ראות עיניה. אם אחר כך יהיו שאלה או שתיים והיא תסכים לענות, אני אאפשר לכם. בבקשה.</w:t>
      </w:r>
    </w:p>
    <w:p w14:paraId="737511E0" w14:textId="77777777" w:rsidR="00000000" w:rsidRDefault="00C04217">
      <w:pPr>
        <w:pStyle w:val="af0"/>
        <w:rPr>
          <w:rtl/>
        </w:rPr>
      </w:pPr>
      <w:r>
        <w:rPr>
          <w:rtl/>
        </w:rPr>
        <w:br/>
        <w:t>מוחמד ברכה (חד"ש-תע"ל):</w:t>
      </w:r>
    </w:p>
    <w:p w14:paraId="6D3BB5E2" w14:textId="77777777" w:rsidR="00000000" w:rsidRDefault="00C04217">
      <w:pPr>
        <w:pStyle w:val="a0"/>
        <w:rPr>
          <w:rtl/>
        </w:rPr>
      </w:pPr>
    </w:p>
    <w:p w14:paraId="26BD9484" w14:textId="77777777" w:rsidR="00000000" w:rsidRDefault="00C04217">
      <w:pPr>
        <w:pStyle w:val="a0"/>
        <w:rPr>
          <w:rFonts w:hint="cs"/>
          <w:rtl/>
        </w:rPr>
      </w:pPr>
      <w:r>
        <w:rPr>
          <w:rFonts w:hint="cs"/>
          <w:rtl/>
        </w:rPr>
        <w:t>פרופסור שמיר התפרע? - - -</w:t>
      </w:r>
    </w:p>
    <w:p w14:paraId="51F757B4" w14:textId="77777777" w:rsidR="00000000" w:rsidRDefault="00C04217">
      <w:pPr>
        <w:pStyle w:val="af1"/>
        <w:rPr>
          <w:rtl/>
        </w:rPr>
      </w:pPr>
      <w:r>
        <w:rPr>
          <w:rtl/>
        </w:rPr>
        <w:br/>
        <w:t>היו"ר ראובן ריבלין:</w:t>
      </w:r>
    </w:p>
    <w:p w14:paraId="18EC86BC" w14:textId="77777777" w:rsidR="00000000" w:rsidRDefault="00C04217">
      <w:pPr>
        <w:pStyle w:val="a0"/>
        <w:rPr>
          <w:rFonts w:hint="cs"/>
          <w:rtl/>
        </w:rPr>
      </w:pPr>
    </w:p>
    <w:p w14:paraId="44F994D1" w14:textId="77777777" w:rsidR="00000000" w:rsidRDefault="00C04217">
      <w:pPr>
        <w:pStyle w:val="a0"/>
        <w:rPr>
          <w:rFonts w:hint="cs"/>
          <w:rtl/>
        </w:rPr>
      </w:pPr>
      <w:r>
        <w:rPr>
          <w:rFonts w:hint="cs"/>
          <w:rtl/>
        </w:rPr>
        <w:t xml:space="preserve">כל מי שרוצה לזעוק זעקה - יזעק אותה פעם אחת ולא יחזור שבע פעמים. </w:t>
      </w:r>
    </w:p>
    <w:p w14:paraId="35CEEA72" w14:textId="77777777" w:rsidR="00000000" w:rsidRDefault="00C04217">
      <w:pPr>
        <w:pStyle w:val="af0"/>
        <w:rPr>
          <w:rtl/>
        </w:rPr>
      </w:pPr>
      <w:r>
        <w:rPr>
          <w:rtl/>
        </w:rPr>
        <w:br/>
        <w:t>קריאות:</w:t>
      </w:r>
    </w:p>
    <w:p w14:paraId="5E04ED0E" w14:textId="77777777" w:rsidR="00000000" w:rsidRDefault="00C04217">
      <w:pPr>
        <w:pStyle w:val="a0"/>
        <w:rPr>
          <w:rtl/>
        </w:rPr>
      </w:pPr>
    </w:p>
    <w:p w14:paraId="7E072386" w14:textId="77777777" w:rsidR="00000000" w:rsidRDefault="00C04217">
      <w:pPr>
        <w:pStyle w:val="a0"/>
        <w:rPr>
          <w:rFonts w:hint="cs"/>
          <w:rtl/>
        </w:rPr>
      </w:pPr>
      <w:r>
        <w:rPr>
          <w:rFonts w:hint="cs"/>
          <w:rtl/>
        </w:rPr>
        <w:t>- - -</w:t>
      </w:r>
    </w:p>
    <w:p w14:paraId="72EACC07" w14:textId="77777777" w:rsidR="00000000" w:rsidRDefault="00C04217">
      <w:pPr>
        <w:pStyle w:val="af0"/>
        <w:rPr>
          <w:rtl/>
        </w:rPr>
      </w:pPr>
      <w:r>
        <w:rPr>
          <w:rtl/>
        </w:rPr>
        <w:br/>
        <w:t>טלב אלסאנע (ר</w:t>
      </w:r>
      <w:r>
        <w:rPr>
          <w:rtl/>
        </w:rPr>
        <w:t>ע"ם):</w:t>
      </w:r>
    </w:p>
    <w:p w14:paraId="34A22E97" w14:textId="77777777" w:rsidR="00000000" w:rsidRDefault="00C04217">
      <w:pPr>
        <w:pStyle w:val="a0"/>
        <w:rPr>
          <w:rtl/>
        </w:rPr>
      </w:pPr>
    </w:p>
    <w:p w14:paraId="4CE22F0C" w14:textId="77777777" w:rsidR="00000000" w:rsidRDefault="00C04217">
      <w:pPr>
        <w:pStyle w:val="a0"/>
        <w:rPr>
          <w:rFonts w:hint="cs"/>
          <w:rtl/>
        </w:rPr>
      </w:pPr>
      <w:r>
        <w:rPr>
          <w:rFonts w:hint="cs"/>
          <w:rtl/>
        </w:rPr>
        <w:t>ערבים תמיד מתפרעים.</w:t>
      </w:r>
    </w:p>
    <w:p w14:paraId="1C33B12F" w14:textId="77777777" w:rsidR="00000000" w:rsidRDefault="00C04217">
      <w:pPr>
        <w:pStyle w:val="af1"/>
        <w:rPr>
          <w:rtl/>
        </w:rPr>
      </w:pPr>
      <w:r>
        <w:rPr>
          <w:rtl/>
        </w:rPr>
        <w:br/>
        <w:t>היו"ר ראובן ריבלין:</w:t>
      </w:r>
    </w:p>
    <w:p w14:paraId="0621190A" w14:textId="77777777" w:rsidR="00000000" w:rsidRDefault="00C04217">
      <w:pPr>
        <w:pStyle w:val="a0"/>
        <w:rPr>
          <w:rtl/>
        </w:rPr>
      </w:pPr>
    </w:p>
    <w:p w14:paraId="3ECA5A9E" w14:textId="77777777" w:rsidR="00000000" w:rsidRDefault="00C04217">
      <w:pPr>
        <w:pStyle w:val="a0"/>
        <w:rPr>
          <w:rFonts w:hint="cs"/>
          <w:rtl/>
        </w:rPr>
      </w:pPr>
      <w:r>
        <w:rPr>
          <w:rFonts w:hint="cs"/>
          <w:rtl/>
        </w:rPr>
        <w:t xml:space="preserve">אתם לא מבינים. </w:t>
      </w:r>
    </w:p>
    <w:p w14:paraId="74032BE6" w14:textId="77777777" w:rsidR="00000000" w:rsidRDefault="00C04217">
      <w:pPr>
        <w:pStyle w:val="af0"/>
        <w:rPr>
          <w:rtl/>
        </w:rPr>
      </w:pPr>
      <w:r>
        <w:rPr>
          <w:rtl/>
        </w:rPr>
        <w:br/>
        <w:t>עסאם מח'ול (חד"ש-תע"ל):</w:t>
      </w:r>
    </w:p>
    <w:p w14:paraId="38B801DA" w14:textId="77777777" w:rsidR="00000000" w:rsidRDefault="00C04217">
      <w:pPr>
        <w:pStyle w:val="a0"/>
        <w:rPr>
          <w:rtl/>
        </w:rPr>
      </w:pPr>
    </w:p>
    <w:p w14:paraId="062BE63C" w14:textId="77777777" w:rsidR="00000000" w:rsidRDefault="00C04217">
      <w:pPr>
        <w:pStyle w:val="a0"/>
        <w:rPr>
          <w:rFonts w:hint="cs"/>
          <w:rtl/>
        </w:rPr>
      </w:pPr>
      <w:r>
        <w:rPr>
          <w:rFonts w:hint="cs"/>
          <w:rtl/>
        </w:rPr>
        <w:t>אולי השרה רק תסביר - - - ועדת-אור - - - תגידי את זה.</w:t>
      </w:r>
    </w:p>
    <w:p w14:paraId="5D2C3DB3" w14:textId="77777777" w:rsidR="00000000" w:rsidRDefault="00C04217">
      <w:pPr>
        <w:pStyle w:val="af1"/>
        <w:rPr>
          <w:rtl/>
        </w:rPr>
      </w:pPr>
      <w:r>
        <w:rPr>
          <w:rtl/>
        </w:rPr>
        <w:br/>
        <w:t>היו"ר ראובן ריבלין:</w:t>
      </w:r>
    </w:p>
    <w:p w14:paraId="0547D4D2" w14:textId="77777777" w:rsidR="00000000" w:rsidRDefault="00C04217">
      <w:pPr>
        <w:pStyle w:val="a0"/>
        <w:rPr>
          <w:rtl/>
        </w:rPr>
      </w:pPr>
    </w:p>
    <w:p w14:paraId="2FBC3922" w14:textId="77777777" w:rsidR="00000000" w:rsidRDefault="00C04217">
      <w:pPr>
        <w:pStyle w:val="a0"/>
        <w:rPr>
          <w:rFonts w:hint="cs"/>
          <w:rtl/>
        </w:rPr>
      </w:pPr>
      <w:r>
        <w:rPr>
          <w:rFonts w:hint="cs"/>
          <w:rtl/>
        </w:rPr>
        <w:t xml:space="preserve">חבר הכנסת, היא לא אמרה שהערבים תמיד מתפרעים, היא אמרה שבאותו מקרה היתה התפרעות, וזו זכותה </w:t>
      </w:r>
      <w:r>
        <w:rPr>
          <w:rFonts w:hint="cs"/>
          <w:rtl/>
        </w:rPr>
        <w:t xml:space="preserve">המלאה לומר איך היא רואה את הדברים. </w:t>
      </w:r>
    </w:p>
    <w:p w14:paraId="62E893B5" w14:textId="77777777" w:rsidR="00000000" w:rsidRDefault="00C04217">
      <w:pPr>
        <w:pStyle w:val="af0"/>
        <w:rPr>
          <w:rtl/>
        </w:rPr>
      </w:pPr>
      <w:r>
        <w:rPr>
          <w:rtl/>
        </w:rPr>
        <w:br/>
        <w:t>קריאות:</w:t>
      </w:r>
    </w:p>
    <w:p w14:paraId="0F77761A" w14:textId="77777777" w:rsidR="00000000" w:rsidRDefault="00C04217">
      <w:pPr>
        <w:pStyle w:val="a0"/>
        <w:rPr>
          <w:rtl/>
        </w:rPr>
      </w:pPr>
    </w:p>
    <w:p w14:paraId="74FA73C5" w14:textId="77777777" w:rsidR="00000000" w:rsidRDefault="00C04217">
      <w:pPr>
        <w:pStyle w:val="a0"/>
        <w:rPr>
          <w:rFonts w:hint="cs"/>
          <w:rtl/>
        </w:rPr>
      </w:pPr>
      <w:r>
        <w:rPr>
          <w:rFonts w:hint="cs"/>
          <w:rtl/>
        </w:rPr>
        <w:t>- - -</w:t>
      </w:r>
    </w:p>
    <w:p w14:paraId="473852D6" w14:textId="77777777" w:rsidR="00000000" w:rsidRDefault="00C04217">
      <w:pPr>
        <w:pStyle w:val="af0"/>
        <w:rPr>
          <w:rtl/>
        </w:rPr>
      </w:pPr>
      <w:r>
        <w:rPr>
          <w:rtl/>
        </w:rPr>
        <w:br/>
        <w:t>טלב אלסאנע (רע"ם):</w:t>
      </w:r>
    </w:p>
    <w:p w14:paraId="56CEC8C3" w14:textId="77777777" w:rsidR="00000000" w:rsidRDefault="00C04217">
      <w:pPr>
        <w:pStyle w:val="a0"/>
        <w:rPr>
          <w:rtl/>
        </w:rPr>
      </w:pPr>
    </w:p>
    <w:p w14:paraId="55F8C5B1" w14:textId="77777777" w:rsidR="00000000" w:rsidRDefault="00C04217">
      <w:pPr>
        <w:pStyle w:val="a0"/>
        <w:rPr>
          <w:rFonts w:hint="cs"/>
          <w:rtl/>
        </w:rPr>
      </w:pPr>
      <w:r>
        <w:rPr>
          <w:rFonts w:hint="cs"/>
          <w:rtl/>
        </w:rPr>
        <w:t>אתה מסכים - - -</w:t>
      </w:r>
    </w:p>
    <w:p w14:paraId="43C503DF" w14:textId="77777777" w:rsidR="00000000" w:rsidRDefault="00C04217">
      <w:pPr>
        <w:pStyle w:val="af1"/>
        <w:rPr>
          <w:rtl/>
        </w:rPr>
      </w:pPr>
      <w:r>
        <w:rPr>
          <w:rtl/>
        </w:rPr>
        <w:br/>
        <w:t>היו"ר ראובן ריבלין:</w:t>
      </w:r>
    </w:p>
    <w:p w14:paraId="7832636A" w14:textId="77777777" w:rsidR="00000000" w:rsidRDefault="00C04217">
      <w:pPr>
        <w:pStyle w:val="a0"/>
        <w:rPr>
          <w:rtl/>
        </w:rPr>
      </w:pPr>
    </w:p>
    <w:p w14:paraId="401CDECE" w14:textId="77777777" w:rsidR="00000000" w:rsidRDefault="00C04217">
      <w:pPr>
        <w:pStyle w:val="a0"/>
        <w:rPr>
          <w:rFonts w:hint="cs"/>
          <w:rtl/>
        </w:rPr>
      </w:pPr>
      <w:r>
        <w:rPr>
          <w:rFonts w:hint="cs"/>
          <w:rtl/>
        </w:rPr>
        <w:t>אני לא מסכים לשום דבר שאני לא מסכים וכן מסכים. לא תפקידי פה להסכים.</w:t>
      </w:r>
    </w:p>
    <w:p w14:paraId="2E9C6412" w14:textId="77777777" w:rsidR="00000000" w:rsidRDefault="00C04217">
      <w:pPr>
        <w:pStyle w:val="-"/>
        <w:rPr>
          <w:rtl/>
        </w:rPr>
      </w:pPr>
      <w:r>
        <w:rPr>
          <w:rtl/>
        </w:rPr>
        <w:br/>
      </w:r>
      <w:bookmarkStart w:id="207" w:name="FS000000469T21_09_2005_15_36_34C"/>
      <w:bookmarkEnd w:id="207"/>
      <w:r>
        <w:rPr>
          <w:rtl/>
        </w:rPr>
        <w:t>שרת המשפטים ציפי לבני:</w:t>
      </w:r>
    </w:p>
    <w:p w14:paraId="40B7DB35" w14:textId="77777777" w:rsidR="00000000" w:rsidRDefault="00C04217">
      <w:pPr>
        <w:pStyle w:val="a0"/>
        <w:rPr>
          <w:rtl/>
        </w:rPr>
      </w:pPr>
    </w:p>
    <w:p w14:paraId="686163D5" w14:textId="77777777" w:rsidR="00000000" w:rsidRDefault="00C04217">
      <w:pPr>
        <w:pStyle w:val="a0"/>
        <w:rPr>
          <w:rFonts w:hint="cs"/>
          <w:rtl/>
        </w:rPr>
      </w:pPr>
      <w:r>
        <w:rPr>
          <w:rFonts w:hint="cs"/>
          <w:rtl/>
        </w:rPr>
        <w:t>הייתי שמחה גם להסביר אם רק יינתן לי, למה אני מתכוונת</w:t>
      </w:r>
      <w:r>
        <w:rPr>
          <w:rFonts w:hint="cs"/>
          <w:rtl/>
        </w:rPr>
        <w:t xml:space="preserve">. </w:t>
      </w:r>
    </w:p>
    <w:p w14:paraId="7B3FCB93" w14:textId="77777777" w:rsidR="00000000" w:rsidRDefault="00C04217">
      <w:pPr>
        <w:pStyle w:val="af0"/>
        <w:rPr>
          <w:rtl/>
        </w:rPr>
      </w:pPr>
      <w:r>
        <w:rPr>
          <w:rtl/>
        </w:rPr>
        <w:br/>
      </w:r>
    </w:p>
    <w:p w14:paraId="5971C781" w14:textId="77777777" w:rsidR="00000000" w:rsidRDefault="00C04217">
      <w:pPr>
        <w:pStyle w:val="af0"/>
        <w:rPr>
          <w:rtl/>
        </w:rPr>
      </w:pPr>
      <w:r>
        <w:rPr>
          <w:rtl/>
        </w:rPr>
        <w:t>עסאם מח'ול (חד"ש-תע"ל):</w:t>
      </w:r>
    </w:p>
    <w:p w14:paraId="7CFF7880" w14:textId="77777777" w:rsidR="00000000" w:rsidRDefault="00C04217">
      <w:pPr>
        <w:pStyle w:val="a0"/>
        <w:rPr>
          <w:rtl/>
        </w:rPr>
      </w:pPr>
    </w:p>
    <w:p w14:paraId="6FBEC221" w14:textId="77777777" w:rsidR="00000000" w:rsidRDefault="00C04217">
      <w:pPr>
        <w:pStyle w:val="a0"/>
        <w:rPr>
          <w:rFonts w:hint="cs"/>
          <w:rtl/>
        </w:rPr>
      </w:pPr>
      <w:r>
        <w:rPr>
          <w:rFonts w:hint="cs"/>
          <w:rtl/>
        </w:rPr>
        <w:t>- - - להיכנס לנישה - - - מנהיגי ציבור - - -</w:t>
      </w:r>
    </w:p>
    <w:p w14:paraId="042A611B" w14:textId="77777777" w:rsidR="00000000" w:rsidRDefault="00C04217">
      <w:pPr>
        <w:pStyle w:val="-"/>
        <w:rPr>
          <w:rtl/>
        </w:rPr>
      </w:pPr>
      <w:r>
        <w:rPr>
          <w:rtl/>
        </w:rPr>
        <w:br/>
      </w:r>
      <w:bookmarkStart w:id="208" w:name="FS000000469T21_09_2005_15_39_45C"/>
      <w:bookmarkEnd w:id="208"/>
      <w:r>
        <w:rPr>
          <w:rtl/>
        </w:rPr>
        <w:t>שרת המשפטים ציפי לבני:</w:t>
      </w:r>
    </w:p>
    <w:p w14:paraId="68DBF8B0" w14:textId="77777777" w:rsidR="00000000" w:rsidRDefault="00C04217">
      <w:pPr>
        <w:pStyle w:val="a0"/>
        <w:rPr>
          <w:rtl/>
        </w:rPr>
      </w:pPr>
    </w:p>
    <w:p w14:paraId="59E05466" w14:textId="77777777" w:rsidR="00000000" w:rsidRDefault="00C04217">
      <w:pPr>
        <w:pStyle w:val="a0"/>
        <w:rPr>
          <w:rFonts w:hint="cs"/>
          <w:rtl/>
        </w:rPr>
      </w:pPr>
      <w:r>
        <w:rPr>
          <w:rFonts w:hint="cs"/>
          <w:rtl/>
        </w:rPr>
        <w:t>דרך אגב, חלק מהטענות שלי - תופתע - הן למשל כלפי יהודים כשרים כמו ראש לשכת עורכי-הדין, שהטיל ספק במניעים של מח"ש, הפתעה - -</w:t>
      </w:r>
    </w:p>
    <w:p w14:paraId="0E12AC71" w14:textId="77777777" w:rsidR="00000000" w:rsidRDefault="00C04217">
      <w:pPr>
        <w:pStyle w:val="af0"/>
        <w:rPr>
          <w:rtl/>
        </w:rPr>
      </w:pPr>
      <w:r>
        <w:rPr>
          <w:rtl/>
        </w:rPr>
        <w:br/>
        <w:t>טלב אלסאנע (רע"ם):</w:t>
      </w:r>
    </w:p>
    <w:p w14:paraId="7D6E274A" w14:textId="77777777" w:rsidR="00000000" w:rsidRDefault="00C04217">
      <w:pPr>
        <w:pStyle w:val="a0"/>
        <w:rPr>
          <w:rtl/>
        </w:rPr>
      </w:pPr>
    </w:p>
    <w:p w14:paraId="05E64396" w14:textId="77777777" w:rsidR="00000000" w:rsidRDefault="00C04217">
      <w:pPr>
        <w:pStyle w:val="a0"/>
        <w:rPr>
          <w:rFonts w:hint="cs"/>
          <w:rtl/>
        </w:rPr>
      </w:pPr>
      <w:r>
        <w:rPr>
          <w:rFonts w:hint="cs"/>
          <w:rtl/>
        </w:rPr>
        <w:t>הוא צודק.</w:t>
      </w:r>
    </w:p>
    <w:p w14:paraId="6DBB9526" w14:textId="77777777" w:rsidR="00000000" w:rsidRDefault="00C04217">
      <w:pPr>
        <w:pStyle w:val="-"/>
        <w:rPr>
          <w:rtl/>
        </w:rPr>
      </w:pPr>
      <w:r>
        <w:rPr>
          <w:rtl/>
        </w:rPr>
        <w:br/>
      </w:r>
      <w:bookmarkStart w:id="209" w:name="FS000000469T21_09_2005_15_40_48C"/>
      <w:bookmarkEnd w:id="209"/>
      <w:r>
        <w:rPr>
          <w:rtl/>
        </w:rPr>
        <w:t>שר</w:t>
      </w:r>
      <w:r>
        <w:rPr>
          <w:rtl/>
        </w:rPr>
        <w:t>ת המשפטים ציפי לבני:</w:t>
      </w:r>
    </w:p>
    <w:p w14:paraId="5055D3D5" w14:textId="77777777" w:rsidR="00000000" w:rsidRDefault="00C04217">
      <w:pPr>
        <w:pStyle w:val="a0"/>
        <w:rPr>
          <w:rtl/>
        </w:rPr>
      </w:pPr>
    </w:p>
    <w:p w14:paraId="07AC6421" w14:textId="77777777" w:rsidR="00000000" w:rsidRDefault="00C04217">
      <w:pPr>
        <w:pStyle w:val="a0"/>
        <w:rPr>
          <w:rFonts w:hint="cs"/>
          <w:rtl/>
        </w:rPr>
      </w:pPr>
      <w:r>
        <w:rPr>
          <w:rFonts w:hint="cs"/>
          <w:rtl/>
        </w:rPr>
        <w:t xml:space="preserve">- - הנה, אני לא שופטת את המבקרים לפי הלאום שלהם. </w:t>
      </w:r>
    </w:p>
    <w:p w14:paraId="7B89FFFB" w14:textId="77777777" w:rsidR="00000000" w:rsidRDefault="00C04217">
      <w:pPr>
        <w:pStyle w:val="af0"/>
        <w:rPr>
          <w:rtl/>
        </w:rPr>
      </w:pPr>
      <w:r>
        <w:rPr>
          <w:rtl/>
        </w:rPr>
        <w:br/>
        <w:t>טלב אלסאנע (רע"ם):</w:t>
      </w:r>
    </w:p>
    <w:p w14:paraId="782E30A6" w14:textId="77777777" w:rsidR="00000000" w:rsidRDefault="00C04217">
      <w:pPr>
        <w:pStyle w:val="a0"/>
        <w:rPr>
          <w:rtl/>
        </w:rPr>
      </w:pPr>
    </w:p>
    <w:p w14:paraId="1F0D42DF" w14:textId="77777777" w:rsidR="00000000" w:rsidRDefault="00C04217">
      <w:pPr>
        <w:pStyle w:val="a0"/>
        <w:rPr>
          <w:rFonts w:hint="cs"/>
          <w:rtl/>
        </w:rPr>
      </w:pPr>
      <w:r>
        <w:rPr>
          <w:rFonts w:hint="cs"/>
          <w:rtl/>
        </w:rPr>
        <w:t>הוא צודק במאה אחוז.</w:t>
      </w:r>
    </w:p>
    <w:p w14:paraId="5ACB3482" w14:textId="77777777" w:rsidR="00000000" w:rsidRDefault="00C04217">
      <w:pPr>
        <w:pStyle w:val="-"/>
        <w:rPr>
          <w:rtl/>
        </w:rPr>
      </w:pPr>
      <w:r>
        <w:rPr>
          <w:rtl/>
        </w:rPr>
        <w:br/>
      </w:r>
      <w:bookmarkStart w:id="210" w:name="FS000000469T21_09_2005_15_42_08C"/>
      <w:bookmarkEnd w:id="210"/>
      <w:r>
        <w:rPr>
          <w:rtl/>
        </w:rPr>
        <w:t>שרת המשפטים ציפי לבני:</w:t>
      </w:r>
    </w:p>
    <w:p w14:paraId="40AA54B7" w14:textId="77777777" w:rsidR="00000000" w:rsidRDefault="00C04217">
      <w:pPr>
        <w:pStyle w:val="a0"/>
        <w:rPr>
          <w:rtl/>
        </w:rPr>
      </w:pPr>
    </w:p>
    <w:p w14:paraId="6180C320" w14:textId="77777777" w:rsidR="00000000" w:rsidRDefault="00C04217">
      <w:pPr>
        <w:pStyle w:val="a0"/>
        <w:rPr>
          <w:rFonts w:hint="cs"/>
          <w:rtl/>
        </w:rPr>
      </w:pPr>
      <w:r>
        <w:rPr>
          <w:rFonts w:hint="cs"/>
          <w:rtl/>
        </w:rPr>
        <w:t>ואני עושה הבחנה - - -</w:t>
      </w:r>
    </w:p>
    <w:p w14:paraId="23CA89E1" w14:textId="77777777" w:rsidR="00000000" w:rsidRDefault="00C04217">
      <w:pPr>
        <w:pStyle w:val="af0"/>
        <w:rPr>
          <w:rtl/>
        </w:rPr>
      </w:pPr>
      <w:r>
        <w:rPr>
          <w:rtl/>
        </w:rPr>
        <w:br/>
        <w:t>זהבה גלאון (מרצ-יחד):</w:t>
      </w:r>
    </w:p>
    <w:p w14:paraId="2C183BC1" w14:textId="77777777" w:rsidR="00000000" w:rsidRDefault="00C04217">
      <w:pPr>
        <w:pStyle w:val="a0"/>
        <w:rPr>
          <w:rtl/>
        </w:rPr>
      </w:pPr>
    </w:p>
    <w:p w14:paraId="38B92BBD" w14:textId="77777777" w:rsidR="00000000" w:rsidRDefault="00C04217">
      <w:pPr>
        <w:pStyle w:val="a0"/>
        <w:rPr>
          <w:rFonts w:hint="cs"/>
          <w:rtl/>
        </w:rPr>
      </w:pPr>
      <w:r>
        <w:rPr>
          <w:rFonts w:hint="cs"/>
          <w:rtl/>
        </w:rPr>
        <w:t>- - - מבקר המדינה קבע לפני שלושה שבועות שמח"ש הוא גוף כושל - - - אולי מב</w:t>
      </w:r>
      <w:r>
        <w:rPr>
          <w:rFonts w:hint="cs"/>
          <w:rtl/>
        </w:rPr>
        <w:t>קר המדינה התפרע - - -</w:t>
      </w:r>
    </w:p>
    <w:p w14:paraId="32CFB638" w14:textId="77777777" w:rsidR="00000000" w:rsidRDefault="00C04217">
      <w:pPr>
        <w:pStyle w:val="af0"/>
        <w:rPr>
          <w:rtl/>
        </w:rPr>
      </w:pPr>
      <w:r>
        <w:rPr>
          <w:rtl/>
        </w:rPr>
        <w:br/>
        <w:t>טלב אלסאנע (רע"ם):</w:t>
      </w:r>
    </w:p>
    <w:p w14:paraId="658E63E6" w14:textId="77777777" w:rsidR="00000000" w:rsidRDefault="00C04217">
      <w:pPr>
        <w:pStyle w:val="a0"/>
        <w:rPr>
          <w:rtl/>
        </w:rPr>
      </w:pPr>
    </w:p>
    <w:p w14:paraId="229B5B6D" w14:textId="77777777" w:rsidR="00000000" w:rsidRDefault="00C04217">
      <w:pPr>
        <w:pStyle w:val="a0"/>
        <w:rPr>
          <w:rFonts w:hint="cs"/>
          <w:rtl/>
        </w:rPr>
      </w:pPr>
      <w:r>
        <w:rPr>
          <w:rFonts w:hint="cs"/>
          <w:rtl/>
        </w:rPr>
        <w:t>מישהו צריך ראיה - - -</w:t>
      </w:r>
    </w:p>
    <w:p w14:paraId="3D0F3B84" w14:textId="77777777" w:rsidR="00000000" w:rsidRDefault="00C04217">
      <w:pPr>
        <w:pStyle w:val="af1"/>
        <w:rPr>
          <w:rtl/>
        </w:rPr>
      </w:pPr>
      <w:r>
        <w:rPr>
          <w:rtl/>
        </w:rPr>
        <w:br/>
        <w:t>היו"ר ראובן ריבלין:</w:t>
      </w:r>
    </w:p>
    <w:p w14:paraId="0C6B0568" w14:textId="77777777" w:rsidR="00000000" w:rsidRDefault="00C04217">
      <w:pPr>
        <w:pStyle w:val="a0"/>
        <w:rPr>
          <w:rtl/>
        </w:rPr>
      </w:pPr>
    </w:p>
    <w:p w14:paraId="00BB2114" w14:textId="77777777" w:rsidR="00000000" w:rsidRDefault="00C04217">
      <w:pPr>
        <w:pStyle w:val="a0"/>
        <w:rPr>
          <w:rFonts w:hint="cs"/>
          <w:rtl/>
        </w:rPr>
      </w:pPr>
      <w:r>
        <w:rPr>
          <w:rFonts w:hint="cs"/>
          <w:rtl/>
        </w:rPr>
        <w:t>תודה. חבר הכנסת טלב אלסאנע. אני קורא לך לסדר פעם ראשונה.</w:t>
      </w:r>
    </w:p>
    <w:p w14:paraId="25F0BBE2" w14:textId="77777777" w:rsidR="00000000" w:rsidRDefault="00C04217">
      <w:pPr>
        <w:pStyle w:val="af0"/>
        <w:rPr>
          <w:rtl/>
        </w:rPr>
      </w:pPr>
      <w:r>
        <w:rPr>
          <w:rtl/>
        </w:rPr>
        <w:br/>
        <w:t>עסאם מח'ול (חד"ש-תע"ל):</w:t>
      </w:r>
    </w:p>
    <w:p w14:paraId="1F6488BF" w14:textId="77777777" w:rsidR="00000000" w:rsidRDefault="00C04217">
      <w:pPr>
        <w:pStyle w:val="a0"/>
        <w:rPr>
          <w:rtl/>
        </w:rPr>
      </w:pPr>
    </w:p>
    <w:p w14:paraId="6EDEDCD7" w14:textId="77777777" w:rsidR="00000000" w:rsidRDefault="00C04217">
      <w:pPr>
        <w:pStyle w:val="a0"/>
        <w:rPr>
          <w:rFonts w:hint="cs"/>
          <w:rtl/>
        </w:rPr>
      </w:pPr>
      <w:r>
        <w:rPr>
          <w:rFonts w:hint="cs"/>
          <w:rtl/>
        </w:rPr>
        <w:t>- - -</w:t>
      </w:r>
    </w:p>
    <w:p w14:paraId="76CB174E" w14:textId="77777777" w:rsidR="00000000" w:rsidRDefault="00C04217">
      <w:pPr>
        <w:pStyle w:val="af1"/>
        <w:rPr>
          <w:rtl/>
        </w:rPr>
      </w:pPr>
    </w:p>
    <w:p w14:paraId="684A02D8" w14:textId="77777777" w:rsidR="00000000" w:rsidRDefault="00C04217">
      <w:pPr>
        <w:pStyle w:val="af1"/>
        <w:rPr>
          <w:rtl/>
        </w:rPr>
      </w:pPr>
      <w:r>
        <w:rPr>
          <w:rtl/>
        </w:rPr>
        <w:t>היו"ר ראובן ריבלין:</w:t>
      </w:r>
    </w:p>
    <w:p w14:paraId="7A5C0DE1" w14:textId="77777777" w:rsidR="00000000" w:rsidRDefault="00C04217">
      <w:pPr>
        <w:pStyle w:val="a0"/>
        <w:rPr>
          <w:rtl/>
        </w:rPr>
      </w:pPr>
    </w:p>
    <w:p w14:paraId="388D62C8" w14:textId="77777777" w:rsidR="00000000" w:rsidRDefault="00C04217">
      <w:pPr>
        <w:pStyle w:val="a0"/>
        <w:rPr>
          <w:rFonts w:hint="cs"/>
          <w:rtl/>
        </w:rPr>
      </w:pPr>
      <w:r>
        <w:rPr>
          <w:rFonts w:hint="cs"/>
          <w:rtl/>
        </w:rPr>
        <w:t>חבר הכנסת מח'ול, כל מה שאתה קורא - חבר הכנסת ברכה אמר. הוא</w:t>
      </w:r>
      <w:r>
        <w:rPr>
          <w:rFonts w:hint="cs"/>
          <w:rtl/>
        </w:rPr>
        <w:t xml:space="preserve"> אמר.</w:t>
      </w:r>
    </w:p>
    <w:p w14:paraId="231357D1" w14:textId="77777777" w:rsidR="00000000" w:rsidRDefault="00C04217">
      <w:pPr>
        <w:pStyle w:val="af0"/>
        <w:rPr>
          <w:rtl/>
        </w:rPr>
      </w:pPr>
      <w:r>
        <w:rPr>
          <w:rtl/>
        </w:rPr>
        <w:br/>
        <w:t>טלב אלסאנע (רע"ם):</w:t>
      </w:r>
    </w:p>
    <w:p w14:paraId="381CB981" w14:textId="77777777" w:rsidR="00000000" w:rsidRDefault="00C04217">
      <w:pPr>
        <w:pStyle w:val="a0"/>
        <w:rPr>
          <w:rtl/>
        </w:rPr>
      </w:pPr>
    </w:p>
    <w:p w14:paraId="410555C4" w14:textId="77777777" w:rsidR="00000000" w:rsidRDefault="00C04217">
      <w:pPr>
        <w:pStyle w:val="a0"/>
        <w:rPr>
          <w:rFonts w:hint="cs"/>
          <w:rtl/>
        </w:rPr>
      </w:pPr>
      <w:r>
        <w:rPr>
          <w:rFonts w:hint="cs"/>
          <w:rtl/>
        </w:rPr>
        <w:t>- - - הדוח הזה מוסיף צל"ש למח"ש.</w:t>
      </w:r>
    </w:p>
    <w:p w14:paraId="04B81A1F" w14:textId="77777777" w:rsidR="00000000" w:rsidRDefault="00C04217">
      <w:pPr>
        <w:pStyle w:val="af1"/>
        <w:rPr>
          <w:rtl/>
        </w:rPr>
      </w:pPr>
      <w:r>
        <w:rPr>
          <w:rtl/>
        </w:rPr>
        <w:br/>
        <w:t>היו"ר ראובן ריבלין:</w:t>
      </w:r>
    </w:p>
    <w:p w14:paraId="25CEC98A" w14:textId="77777777" w:rsidR="00000000" w:rsidRDefault="00C04217">
      <w:pPr>
        <w:pStyle w:val="a0"/>
        <w:rPr>
          <w:rtl/>
        </w:rPr>
      </w:pPr>
    </w:p>
    <w:p w14:paraId="09168868" w14:textId="77777777" w:rsidR="00000000" w:rsidRDefault="00C04217">
      <w:pPr>
        <w:pStyle w:val="a0"/>
        <w:rPr>
          <w:rFonts w:hint="cs"/>
          <w:rtl/>
        </w:rPr>
      </w:pPr>
      <w:r>
        <w:rPr>
          <w:rFonts w:hint="cs"/>
          <w:rtl/>
        </w:rPr>
        <w:t>חבר הכנסת טלב אלסאנע, אם תפריע עוד פעם לשרה - אני פשוט אומר לה - - -</w:t>
      </w:r>
    </w:p>
    <w:p w14:paraId="407BA605" w14:textId="77777777" w:rsidR="00000000" w:rsidRDefault="00C04217">
      <w:pPr>
        <w:pStyle w:val="af0"/>
        <w:rPr>
          <w:rtl/>
        </w:rPr>
      </w:pPr>
      <w:r>
        <w:rPr>
          <w:rtl/>
        </w:rPr>
        <w:br/>
        <w:t>זהבה גלאון (מרצ-יחד):</w:t>
      </w:r>
    </w:p>
    <w:p w14:paraId="629CD60C" w14:textId="77777777" w:rsidR="00000000" w:rsidRDefault="00C04217">
      <w:pPr>
        <w:pStyle w:val="a0"/>
        <w:rPr>
          <w:rtl/>
        </w:rPr>
      </w:pPr>
    </w:p>
    <w:p w14:paraId="35CC6818" w14:textId="77777777" w:rsidR="00000000" w:rsidRDefault="00C04217">
      <w:pPr>
        <w:pStyle w:val="a0"/>
        <w:rPr>
          <w:rFonts w:hint="cs"/>
          <w:rtl/>
        </w:rPr>
      </w:pPr>
      <w:r>
        <w:rPr>
          <w:rFonts w:hint="cs"/>
          <w:rtl/>
        </w:rPr>
        <w:t>- - -</w:t>
      </w:r>
    </w:p>
    <w:p w14:paraId="7DC24379" w14:textId="77777777" w:rsidR="00000000" w:rsidRDefault="00C04217">
      <w:pPr>
        <w:pStyle w:val="af1"/>
        <w:rPr>
          <w:rtl/>
        </w:rPr>
      </w:pPr>
      <w:r>
        <w:rPr>
          <w:rtl/>
        </w:rPr>
        <w:br/>
        <w:t>היו"ר ראובן ריבלין:</w:t>
      </w:r>
    </w:p>
    <w:p w14:paraId="20A3623C" w14:textId="77777777" w:rsidR="00000000" w:rsidRDefault="00C04217">
      <w:pPr>
        <w:pStyle w:val="a0"/>
        <w:rPr>
          <w:rtl/>
        </w:rPr>
      </w:pPr>
    </w:p>
    <w:p w14:paraId="36FC5337" w14:textId="77777777" w:rsidR="00000000" w:rsidRDefault="00C04217">
      <w:pPr>
        <w:pStyle w:val="a0"/>
        <w:rPr>
          <w:rFonts w:hint="cs"/>
          <w:rtl/>
        </w:rPr>
      </w:pPr>
      <w:r>
        <w:rPr>
          <w:rFonts w:hint="cs"/>
          <w:rtl/>
        </w:rPr>
        <w:t>חברת הכנסת גלאון. אתם יכולים להעלות הצעה לסדר-היום, ו</w:t>
      </w:r>
      <w:r>
        <w:rPr>
          <w:rFonts w:hint="cs"/>
          <w:rtl/>
        </w:rPr>
        <w:t>היא לא יכולה להשיב?</w:t>
      </w:r>
    </w:p>
    <w:p w14:paraId="09114066" w14:textId="77777777" w:rsidR="00000000" w:rsidRDefault="00C04217">
      <w:pPr>
        <w:pStyle w:val="af0"/>
        <w:rPr>
          <w:rtl/>
        </w:rPr>
      </w:pPr>
      <w:r>
        <w:rPr>
          <w:rtl/>
        </w:rPr>
        <w:br/>
        <w:t>זהבה גלאון (מרצ-יחד):</w:t>
      </w:r>
    </w:p>
    <w:p w14:paraId="75E02D3E" w14:textId="77777777" w:rsidR="00000000" w:rsidRDefault="00C04217">
      <w:pPr>
        <w:pStyle w:val="a0"/>
        <w:rPr>
          <w:rtl/>
        </w:rPr>
      </w:pPr>
    </w:p>
    <w:p w14:paraId="34349976" w14:textId="77777777" w:rsidR="00000000" w:rsidRDefault="00C04217">
      <w:pPr>
        <w:pStyle w:val="a0"/>
        <w:rPr>
          <w:rFonts w:hint="cs"/>
          <w:rtl/>
        </w:rPr>
      </w:pPr>
      <w:r>
        <w:rPr>
          <w:rFonts w:hint="cs"/>
          <w:rtl/>
        </w:rPr>
        <w:t>היא יכולה להשיב - - -</w:t>
      </w:r>
    </w:p>
    <w:p w14:paraId="60F01A1C" w14:textId="77777777" w:rsidR="00000000" w:rsidRDefault="00C04217">
      <w:pPr>
        <w:pStyle w:val="af1"/>
        <w:rPr>
          <w:rtl/>
        </w:rPr>
      </w:pPr>
      <w:r>
        <w:rPr>
          <w:rtl/>
        </w:rPr>
        <w:br/>
        <w:t>היו"ר ראובן ריבלין:</w:t>
      </w:r>
    </w:p>
    <w:p w14:paraId="762680A1" w14:textId="77777777" w:rsidR="00000000" w:rsidRDefault="00C04217">
      <w:pPr>
        <w:pStyle w:val="a0"/>
        <w:rPr>
          <w:rtl/>
        </w:rPr>
      </w:pPr>
    </w:p>
    <w:p w14:paraId="3E21A63C" w14:textId="77777777" w:rsidR="00000000" w:rsidRDefault="00C04217">
      <w:pPr>
        <w:pStyle w:val="a0"/>
        <w:rPr>
          <w:rFonts w:hint="cs"/>
          <w:rtl/>
        </w:rPr>
      </w:pPr>
      <w:r>
        <w:rPr>
          <w:rFonts w:hint="cs"/>
          <w:rtl/>
        </w:rPr>
        <w:t>נו, אז נגמר. קריאות ביניים מותרות - - -</w:t>
      </w:r>
    </w:p>
    <w:p w14:paraId="2BF32E7B" w14:textId="77777777" w:rsidR="00000000" w:rsidRDefault="00C04217">
      <w:pPr>
        <w:pStyle w:val="af0"/>
        <w:rPr>
          <w:rtl/>
        </w:rPr>
      </w:pPr>
      <w:r>
        <w:rPr>
          <w:rtl/>
        </w:rPr>
        <w:br/>
        <w:t>טלב אלסאנע (רע"ם):</w:t>
      </w:r>
    </w:p>
    <w:p w14:paraId="2B4AE0A1" w14:textId="77777777" w:rsidR="00000000" w:rsidRDefault="00C04217">
      <w:pPr>
        <w:pStyle w:val="a0"/>
        <w:rPr>
          <w:rtl/>
        </w:rPr>
      </w:pPr>
    </w:p>
    <w:p w14:paraId="72983FF3" w14:textId="77777777" w:rsidR="00000000" w:rsidRDefault="00C04217">
      <w:pPr>
        <w:pStyle w:val="a0"/>
        <w:rPr>
          <w:rFonts w:hint="cs"/>
          <w:rtl/>
        </w:rPr>
      </w:pPr>
      <w:r>
        <w:rPr>
          <w:rFonts w:hint="cs"/>
          <w:rtl/>
        </w:rPr>
        <w:t>- - - חוץ ממח"ש - - -</w:t>
      </w:r>
    </w:p>
    <w:p w14:paraId="55DA47B6" w14:textId="77777777" w:rsidR="00000000" w:rsidRDefault="00C04217">
      <w:pPr>
        <w:pStyle w:val="af1"/>
        <w:rPr>
          <w:rtl/>
        </w:rPr>
      </w:pPr>
      <w:r>
        <w:rPr>
          <w:rtl/>
        </w:rPr>
        <w:br/>
        <w:t>היו"ר ראובן ריבלין:</w:t>
      </w:r>
    </w:p>
    <w:p w14:paraId="31FDE377" w14:textId="77777777" w:rsidR="00000000" w:rsidRDefault="00C04217">
      <w:pPr>
        <w:pStyle w:val="a0"/>
        <w:rPr>
          <w:rtl/>
        </w:rPr>
      </w:pPr>
    </w:p>
    <w:p w14:paraId="740C179B" w14:textId="77777777" w:rsidR="00000000" w:rsidRDefault="00C04217">
      <w:pPr>
        <w:pStyle w:val="a0"/>
        <w:rPr>
          <w:rFonts w:hint="cs"/>
          <w:rtl/>
        </w:rPr>
      </w:pPr>
      <w:r>
        <w:rPr>
          <w:rFonts w:hint="cs"/>
          <w:rtl/>
        </w:rPr>
        <w:t>חבר הכנסת טלב אלסאנע, אני קורא לך לסדר פעם שנייה.</w:t>
      </w:r>
    </w:p>
    <w:p w14:paraId="0EF28B2D" w14:textId="77777777" w:rsidR="00000000" w:rsidRDefault="00C04217">
      <w:pPr>
        <w:pStyle w:val="af0"/>
        <w:rPr>
          <w:rtl/>
        </w:rPr>
      </w:pPr>
      <w:r>
        <w:rPr>
          <w:rtl/>
        </w:rPr>
        <w:br/>
        <w:t>טלב אלסאנע (</w:t>
      </w:r>
      <w:r>
        <w:rPr>
          <w:rtl/>
        </w:rPr>
        <w:t>רע"ם):</w:t>
      </w:r>
    </w:p>
    <w:p w14:paraId="09D1E630" w14:textId="77777777" w:rsidR="00000000" w:rsidRDefault="00C04217">
      <w:pPr>
        <w:pStyle w:val="a0"/>
        <w:rPr>
          <w:rtl/>
        </w:rPr>
      </w:pPr>
    </w:p>
    <w:p w14:paraId="547872B0" w14:textId="77777777" w:rsidR="00000000" w:rsidRDefault="00C04217">
      <w:pPr>
        <w:pStyle w:val="a0"/>
        <w:rPr>
          <w:rFonts w:hint="cs"/>
          <w:rtl/>
        </w:rPr>
      </w:pPr>
      <w:r>
        <w:rPr>
          <w:rFonts w:hint="cs"/>
          <w:rtl/>
        </w:rPr>
        <w:t>- - -</w:t>
      </w:r>
    </w:p>
    <w:p w14:paraId="2BD4AD12" w14:textId="77777777" w:rsidR="00000000" w:rsidRDefault="00C04217">
      <w:pPr>
        <w:pStyle w:val="af1"/>
        <w:rPr>
          <w:rtl/>
        </w:rPr>
      </w:pPr>
      <w:r>
        <w:rPr>
          <w:rtl/>
        </w:rPr>
        <w:br/>
        <w:t>היו"ר ראובן ריבלין:</w:t>
      </w:r>
    </w:p>
    <w:p w14:paraId="19004AEE" w14:textId="77777777" w:rsidR="00000000" w:rsidRDefault="00C04217">
      <w:pPr>
        <w:pStyle w:val="a0"/>
        <w:rPr>
          <w:rtl/>
        </w:rPr>
      </w:pPr>
    </w:p>
    <w:p w14:paraId="3B475990" w14:textId="77777777" w:rsidR="00000000" w:rsidRDefault="00C04217">
      <w:pPr>
        <w:pStyle w:val="a0"/>
        <w:rPr>
          <w:rFonts w:hint="cs"/>
          <w:rtl/>
        </w:rPr>
      </w:pPr>
      <w:r>
        <w:rPr>
          <w:rFonts w:hint="cs"/>
          <w:rtl/>
        </w:rPr>
        <w:t xml:space="preserve">חבר הכנסת טלב אלסאנע, אני קורא לך לסדר פעם שנייה. חבר הכנסת טלב אלסאנע, אני קורא לך לסדר פעם שנייה. </w:t>
      </w:r>
      <w:bookmarkStart w:id="211" w:name="FS000000469T21_09_2005_15_48_50C"/>
      <w:bookmarkEnd w:id="211"/>
    </w:p>
    <w:p w14:paraId="3B43BFA1" w14:textId="77777777" w:rsidR="00000000" w:rsidRDefault="00C04217">
      <w:pPr>
        <w:pStyle w:val="-"/>
        <w:rPr>
          <w:rtl/>
        </w:rPr>
      </w:pPr>
      <w:r>
        <w:rPr>
          <w:rtl/>
        </w:rPr>
        <w:br/>
      </w:r>
      <w:bookmarkStart w:id="212" w:name="FS000000469T21_09_2005_15_47_01C"/>
      <w:bookmarkEnd w:id="212"/>
      <w:r>
        <w:rPr>
          <w:rtl/>
        </w:rPr>
        <w:t>שרת המשפטים ציפי לבני:</w:t>
      </w:r>
    </w:p>
    <w:p w14:paraId="311B66EB" w14:textId="77777777" w:rsidR="00000000" w:rsidRDefault="00C04217">
      <w:pPr>
        <w:pStyle w:val="a0"/>
        <w:rPr>
          <w:rtl/>
        </w:rPr>
      </w:pPr>
    </w:p>
    <w:p w14:paraId="034820A3" w14:textId="77777777" w:rsidR="00000000" w:rsidRDefault="00C04217">
      <w:pPr>
        <w:pStyle w:val="a0"/>
        <w:rPr>
          <w:rFonts w:hint="cs"/>
          <w:rtl/>
        </w:rPr>
      </w:pPr>
      <w:r>
        <w:rPr>
          <w:rFonts w:hint="cs"/>
          <w:rtl/>
        </w:rPr>
        <w:t>אין לי שום בעיה עם ביקורת על כל החלטה שהתקבלה או שתתקבל על-ידי גורמי אכיפת החוק. כך גם ודאי שא</w:t>
      </w:r>
      <w:r>
        <w:rPr>
          <w:rFonts w:hint="cs"/>
          <w:rtl/>
        </w:rPr>
        <w:t xml:space="preserve">ין לי בעיה עם ביקורת מערכתית של מבקר המדינה, ובעוד אני מדברת, ובמקביל, נעשית עבודה שהיא עבודה מקבילה, לא קשורה לאירוע הזה, איך ראוי ארגון, או מה תפקידו ואיך נכון שיתבצע תפקידו של מח"ש בעתיד - דבר שהוא בהחלט לגיטימי. </w:t>
      </w:r>
    </w:p>
    <w:p w14:paraId="0118C9D6" w14:textId="77777777" w:rsidR="00000000" w:rsidRDefault="00C04217">
      <w:pPr>
        <w:pStyle w:val="a0"/>
        <w:rPr>
          <w:rFonts w:hint="cs"/>
          <w:rtl/>
        </w:rPr>
      </w:pPr>
    </w:p>
    <w:p w14:paraId="2F03C833" w14:textId="77777777" w:rsidR="00000000" w:rsidRDefault="00C04217">
      <w:pPr>
        <w:pStyle w:val="a0"/>
        <w:rPr>
          <w:rFonts w:hint="cs"/>
          <w:rtl/>
        </w:rPr>
      </w:pPr>
      <w:r>
        <w:rPr>
          <w:rFonts w:hint="cs"/>
          <w:rtl/>
        </w:rPr>
        <w:t>יש רק דבר אחד. יותר מזה - עוד לפני שאנ</w:t>
      </w:r>
      <w:r>
        <w:rPr>
          <w:rFonts w:hint="cs"/>
          <w:rtl/>
        </w:rPr>
        <w:t>י מגיעה לדבר האחד. מבחינת המשפחות אני בוודאי יכולה להבין את כאבן, כי מבחינתן, העובדה שהן קברו את ילדיהן או את בני משפחותיהן והן לא יכולות לשים את האצבע על אדם, שוטר, או כל אדם שאשם בזה - זאת בוודאי בעיה קשה.</w:t>
      </w:r>
    </w:p>
    <w:p w14:paraId="3F241281" w14:textId="77777777" w:rsidR="00000000" w:rsidRDefault="00C04217">
      <w:pPr>
        <w:pStyle w:val="a0"/>
        <w:rPr>
          <w:rFonts w:hint="cs"/>
          <w:rtl/>
        </w:rPr>
      </w:pPr>
    </w:p>
    <w:p w14:paraId="65E6BE95" w14:textId="77777777" w:rsidR="00000000" w:rsidRDefault="00C04217">
      <w:pPr>
        <w:pStyle w:val="a0"/>
        <w:rPr>
          <w:rFonts w:hint="cs"/>
          <w:rtl/>
        </w:rPr>
      </w:pPr>
      <w:r>
        <w:rPr>
          <w:rFonts w:hint="cs"/>
          <w:rtl/>
        </w:rPr>
        <w:t>אבל, כשבחרו חלק מהמבקרים שלא לעסוק בחומר, לא לש</w:t>
      </w:r>
      <w:r>
        <w:rPr>
          <w:rFonts w:hint="cs"/>
          <w:rtl/>
        </w:rPr>
        <w:t>אול את עצמם אם באמת יש ראיות או אין ראיות, לא לקרוא את הדוח, אלא לטעון שהשיקולים מלכתחילה שהובילו את האנשים שאמונים על אכיפת החוק - החל במח"ש וכלה בדברים שנאמרו כאן על הדוכן, עד היועץ המשפטי לממשלה - הם ממניעים גזעניים, זה מסוג הדברים שהולכים להוביל אותנו,</w:t>
      </w:r>
      <w:r>
        <w:rPr>
          <w:rFonts w:hint="cs"/>
          <w:rtl/>
        </w:rPr>
        <w:t xml:space="preserve"> חברת הכנסת גלאון, לא רק לשאלה של מערכת היחסים - - </w:t>
      </w:r>
    </w:p>
    <w:p w14:paraId="602A48DF" w14:textId="77777777" w:rsidR="00000000" w:rsidRDefault="00C04217">
      <w:pPr>
        <w:pStyle w:val="af0"/>
        <w:rPr>
          <w:rtl/>
        </w:rPr>
      </w:pPr>
      <w:r>
        <w:rPr>
          <w:rtl/>
        </w:rPr>
        <w:br/>
        <w:t>זהבה גלאון (מרצ-יחד):</w:t>
      </w:r>
    </w:p>
    <w:p w14:paraId="513A7EAF" w14:textId="77777777" w:rsidR="00000000" w:rsidRDefault="00C04217">
      <w:pPr>
        <w:pStyle w:val="a0"/>
        <w:rPr>
          <w:rtl/>
        </w:rPr>
      </w:pPr>
    </w:p>
    <w:p w14:paraId="4C1ADA16" w14:textId="77777777" w:rsidR="00000000" w:rsidRDefault="00C04217">
      <w:pPr>
        <w:pStyle w:val="a0"/>
        <w:rPr>
          <w:rFonts w:hint="cs"/>
          <w:rtl/>
        </w:rPr>
      </w:pPr>
      <w:r>
        <w:rPr>
          <w:rFonts w:hint="cs"/>
          <w:rtl/>
        </w:rPr>
        <w:t>ועדת-אור קבעה את זה, תסלחי לי, לא אני - - -</w:t>
      </w:r>
    </w:p>
    <w:p w14:paraId="3D2D6804" w14:textId="77777777" w:rsidR="00000000" w:rsidRDefault="00C04217">
      <w:pPr>
        <w:pStyle w:val="-"/>
        <w:rPr>
          <w:rtl/>
        </w:rPr>
      </w:pPr>
      <w:r>
        <w:rPr>
          <w:rtl/>
        </w:rPr>
        <w:br/>
      </w:r>
      <w:bookmarkStart w:id="213" w:name="FS000000469T21_09_2005_15_55_11C"/>
      <w:bookmarkEnd w:id="213"/>
      <w:r>
        <w:rPr>
          <w:rtl/>
        </w:rPr>
        <w:t>שרת המשפטים ציפי לבני:</w:t>
      </w:r>
    </w:p>
    <w:p w14:paraId="11FC3C1F" w14:textId="77777777" w:rsidR="00000000" w:rsidRDefault="00C04217">
      <w:pPr>
        <w:pStyle w:val="a0"/>
        <w:rPr>
          <w:rtl/>
        </w:rPr>
      </w:pPr>
    </w:p>
    <w:p w14:paraId="149B1C80" w14:textId="77777777" w:rsidR="00000000" w:rsidRDefault="00C04217">
      <w:pPr>
        <w:pStyle w:val="a0"/>
        <w:rPr>
          <w:rFonts w:hint="cs"/>
          <w:rtl/>
        </w:rPr>
      </w:pPr>
      <w:r>
        <w:rPr>
          <w:rFonts w:hint="cs"/>
          <w:rtl/>
        </w:rPr>
        <w:t>- -  בין יהודים לערבים במדינה הזאת, אלא לכל הקיום שלנו כדמוקרטיה וכמדינה אוכפת חוק - -</w:t>
      </w:r>
    </w:p>
    <w:p w14:paraId="1DA1068F" w14:textId="77777777" w:rsidR="00000000" w:rsidRDefault="00C04217">
      <w:pPr>
        <w:pStyle w:val="af1"/>
        <w:rPr>
          <w:rtl/>
        </w:rPr>
      </w:pPr>
      <w:r>
        <w:rPr>
          <w:rtl/>
        </w:rPr>
        <w:br/>
        <w:t>היו"ר ראובן ריבלין:</w:t>
      </w:r>
    </w:p>
    <w:p w14:paraId="45856E4C" w14:textId="77777777" w:rsidR="00000000" w:rsidRDefault="00C04217">
      <w:pPr>
        <w:pStyle w:val="a0"/>
        <w:rPr>
          <w:rtl/>
        </w:rPr>
      </w:pPr>
    </w:p>
    <w:p w14:paraId="2AE524FD" w14:textId="77777777" w:rsidR="00000000" w:rsidRDefault="00C04217">
      <w:pPr>
        <w:pStyle w:val="a0"/>
        <w:rPr>
          <w:rFonts w:hint="cs"/>
          <w:rtl/>
        </w:rPr>
      </w:pPr>
      <w:r>
        <w:rPr>
          <w:rFonts w:hint="cs"/>
          <w:rtl/>
        </w:rPr>
        <w:t>שמ</w:t>
      </w:r>
      <w:r>
        <w:rPr>
          <w:rFonts w:hint="cs"/>
          <w:rtl/>
        </w:rPr>
        <w:t xml:space="preserve">עו מה אמרת. חברת הכנסת גלאון, שמעו מה אמרת. </w:t>
      </w:r>
    </w:p>
    <w:p w14:paraId="33C8CD69" w14:textId="77777777" w:rsidR="00000000" w:rsidRDefault="00C04217">
      <w:pPr>
        <w:pStyle w:val="af0"/>
        <w:rPr>
          <w:rtl/>
        </w:rPr>
      </w:pPr>
      <w:r>
        <w:rPr>
          <w:rtl/>
        </w:rPr>
        <w:br/>
        <w:t>זהבה גלאון (מרצ-יחד):</w:t>
      </w:r>
    </w:p>
    <w:p w14:paraId="397D0445" w14:textId="77777777" w:rsidR="00000000" w:rsidRDefault="00C04217">
      <w:pPr>
        <w:pStyle w:val="a0"/>
        <w:rPr>
          <w:rtl/>
        </w:rPr>
      </w:pPr>
    </w:p>
    <w:p w14:paraId="0C199DB7" w14:textId="77777777" w:rsidR="00000000" w:rsidRDefault="00C04217">
      <w:pPr>
        <w:pStyle w:val="a0"/>
        <w:rPr>
          <w:rFonts w:hint="cs"/>
          <w:rtl/>
        </w:rPr>
      </w:pPr>
      <w:r>
        <w:rPr>
          <w:rFonts w:hint="cs"/>
          <w:rtl/>
        </w:rPr>
        <w:t>תפני את זה לשופט אור - - -</w:t>
      </w:r>
    </w:p>
    <w:p w14:paraId="4DC4365E" w14:textId="77777777" w:rsidR="00000000" w:rsidRDefault="00C04217">
      <w:pPr>
        <w:pStyle w:val="af1"/>
        <w:rPr>
          <w:rtl/>
        </w:rPr>
      </w:pPr>
      <w:r>
        <w:rPr>
          <w:rtl/>
        </w:rPr>
        <w:br/>
        <w:t>היו"ר ראובן ריבלין:</w:t>
      </w:r>
    </w:p>
    <w:p w14:paraId="7B669986" w14:textId="77777777" w:rsidR="00000000" w:rsidRDefault="00C04217">
      <w:pPr>
        <w:pStyle w:val="a0"/>
        <w:rPr>
          <w:rtl/>
        </w:rPr>
      </w:pPr>
    </w:p>
    <w:p w14:paraId="2A1CA0AB" w14:textId="77777777" w:rsidR="00000000" w:rsidRDefault="00C04217">
      <w:pPr>
        <w:pStyle w:val="a0"/>
        <w:rPr>
          <w:rFonts w:hint="cs"/>
          <w:rtl/>
        </w:rPr>
      </w:pPr>
      <w:r>
        <w:rPr>
          <w:rFonts w:hint="cs"/>
          <w:rtl/>
        </w:rPr>
        <w:t xml:space="preserve">את אומרת שוועדת-אור אמרה זאת. </w:t>
      </w:r>
    </w:p>
    <w:p w14:paraId="274C84AF" w14:textId="77777777" w:rsidR="00000000" w:rsidRDefault="00C04217">
      <w:pPr>
        <w:pStyle w:val="-"/>
        <w:rPr>
          <w:rtl/>
        </w:rPr>
      </w:pPr>
      <w:r>
        <w:rPr>
          <w:rtl/>
        </w:rPr>
        <w:br/>
      </w:r>
      <w:bookmarkStart w:id="214" w:name="FS000000469T21_09_2005_15_58_41C"/>
      <w:bookmarkEnd w:id="214"/>
      <w:r>
        <w:rPr>
          <w:rtl/>
        </w:rPr>
        <w:t>שרת המשפטים ציפי לבני:</w:t>
      </w:r>
    </w:p>
    <w:p w14:paraId="3D8AE8C5" w14:textId="77777777" w:rsidR="00000000" w:rsidRDefault="00C04217">
      <w:pPr>
        <w:pStyle w:val="a0"/>
        <w:rPr>
          <w:rtl/>
        </w:rPr>
      </w:pPr>
    </w:p>
    <w:p w14:paraId="15109414" w14:textId="77777777" w:rsidR="00000000" w:rsidRDefault="00C04217">
      <w:pPr>
        <w:pStyle w:val="a0"/>
        <w:rPr>
          <w:rFonts w:hint="cs"/>
          <w:rtl/>
        </w:rPr>
      </w:pPr>
      <w:r>
        <w:rPr>
          <w:rFonts w:hint="cs"/>
          <w:rtl/>
        </w:rPr>
        <w:t xml:space="preserve">- - ובהקשר הזה, הביקורת הזאת רחוקה מלהיות לגיטימית. היא לא עושה הבחנה - - </w:t>
      </w:r>
    </w:p>
    <w:p w14:paraId="380D73D2" w14:textId="77777777" w:rsidR="00000000" w:rsidRDefault="00C04217">
      <w:pPr>
        <w:pStyle w:val="af0"/>
        <w:rPr>
          <w:rtl/>
        </w:rPr>
      </w:pPr>
      <w:r>
        <w:rPr>
          <w:rtl/>
        </w:rPr>
        <w:br/>
        <w:t xml:space="preserve">מוחמד </w:t>
      </w:r>
      <w:r>
        <w:rPr>
          <w:rtl/>
        </w:rPr>
        <w:t>ברכה (חד"ש-תע"ל):</w:t>
      </w:r>
    </w:p>
    <w:p w14:paraId="77210DBC" w14:textId="77777777" w:rsidR="00000000" w:rsidRDefault="00C04217">
      <w:pPr>
        <w:pStyle w:val="a0"/>
        <w:rPr>
          <w:rtl/>
        </w:rPr>
      </w:pPr>
    </w:p>
    <w:p w14:paraId="4A18EC51" w14:textId="77777777" w:rsidR="00000000" w:rsidRDefault="00C04217">
      <w:pPr>
        <w:pStyle w:val="a0"/>
        <w:rPr>
          <w:rFonts w:hint="cs"/>
          <w:rtl/>
        </w:rPr>
      </w:pPr>
      <w:r>
        <w:rPr>
          <w:rFonts w:hint="cs"/>
          <w:rtl/>
        </w:rPr>
        <w:t xml:space="preserve">- - - </w:t>
      </w:r>
    </w:p>
    <w:p w14:paraId="392EC58E" w14:textId="77777777" w:rsidR="00000000" w:rsidRDefault="00C04217">
      <w:pPr>
        <w:pStyle w:val="af0"/>
        <w:rPr>
          <w:rtl/>
        </w:rPr>
      </w:pPr>
      <w:r>
        <w:rPr>
          <w:rtl/>
        </w:rPr>
        <w:br/>
        <w:t>קריאות:</w:t>
      </w:r>
    </w:p>
    <w:p w14:paraId="525DA22A" w14:textId="77777777" w:rsidR="00000000" w:rsidRDefault="00C04217">
      <w:pPr>
        <w:pStyle w:val="a0"/>
        <w:rPr>
          <w:rtl/>
        </w:rPr>
      </w:pPr>
    </w:p>
    <w:p w14:paraId="6D230D55" w14:textId="77777777" w:rsidR="00000000" w:rsidRDefault="00C04217">
      <w:pPr>
        <w:pStyle w:val="a0"/>
        <w:rPr>
          <w:rFonts w:hint="cs"/>
          <w:rtl/>
        </w:rPr>
      </w:pPr>
      <w:r>
        <w:rPr>
          <w:rFonts w:hint="cs"/>
          <w:rtl/>
        </w:rPr>
        <w:t>- - -</w:t>
      </w:r>
    </w:p>
    <w:p w14:paraId="74C35B2E" w14:textId="77777777" w:rsidR="00000000" w:rsidRDefault="00C04217">
      <w:pPr>
        <w:pStyle w:val="af0"/>
        <w:rPr>
          <w:rtl/>
        </w:rPr>
      </w:pPr>
      <w:r>
        <w:rPr>
          <w:rtl/>
        </w:rPr>
        <w:br/>
        <w:t>טלב אלסאנע (רע"ם):</w:t>
      </w:r>
    </w:p>
    <w:p w14:paraId="058DE3BC" w14:textId="77777777" w:rsidR="00000000" w:rsidRDefault="00C04217">
      <w:pPr>
        <w:pStyle w:val="a0"/>
        <w:rPr>
          <w:rtl/>
        </w:rPr>
      </w:pPr>
    </w:p>
    <w:p w14:paraId="2F6645B1" w14:textId="77777777" w:rsidR="00000000" w:rsidRDefault="00C04217">
      <w:pPr>
        <w:pStyle w:val="a0"/>
        <w:rPr>
          <w:rFonts w:hint="cs"/>
          <w:rtl/>
        </w:rPr>
      </w:pPr>
      <w:r>
        <w:rPr>
          <w:rFonts w:hint="cs"/>
          <w:rtl/>
        </w:rPr>
        <w:t xml:space="preserve">- - - מניעים גזעניים, המניע אך ורק גזעני. </w:t>
      </w:r>
    </w:p>
    <w:p w14:paraId="018C5918" w14:textId="77777777" w:rsidR="00000000" w:rsidRDefault="00C04217">
      <w:pPr>
        <w:pStyle w:val="-"/>
        <w:rPr>
          <w:rtl/>
        </w:rPr>
      </w:pPr>
      <w:r>
        <w:rPr>
          <w:rtl/>
        </w:rPr>
        <w:br/>
      </w:r>
      <w:bookmarkStart w:id="215" w:name="FS000000469T21_09_2005_16_00_24C"/>
      <w:bookmarkEnd w:id="215"/>
      <w:r>
        <w:rPr>
          <w:rtl/>
        </w:rPr>
        <w:t>שרת המשפטים ציפי לבני:</w:t>
      </w:r>
    </w:p>
    <w:p w14:paraId="00428D45" w14:textId="77777777" w:rsidR="00000000" w:rsidRDefault="00C04217">
      <w:pPr>
        <w:pStyle w:val="a0"/>
        <w:rPr>
          <w:rtl/>
        </w:rPr>
      </w:pPr>
    </w:p>
    <w:p w14:paraId="14322F3E" w14:textId="77777777" w:rsidR="00000000" w:rsidRDefault="00C04217">
      <w:pPr>
        <w:pStyle w:val="a0"/>
        <w:rPr>
          <w:rFonts w:hint="cs"/>
          <w:rtl/>
        </w:rPr>
      </w:pPr>
      <w:r>
        <w:rPr>
          <w:rFonts w:hint="cs"/>
          <w:rtl/>
        </w:rPr>
        <w:t>- -  היא שופכת את התינוק עם המים, אין בה שום רצון שאמור לרדת לחקר האמת, אלא יש לה רק רצון לגרום לחורבן של המערכת - שבודקת יום</w:t>
      </w:r>
      <w:r>
        <w:rPr>
          <w:rFonts w:hint="cs"/>
          <w:rtl/>
        </w:rPr>
        <w:t xml:space="preserve">-יום, שעה-שעה את הדברים שמתקיימים, גם מבחינת פשעים שנעשים במדינת ישראל - - </w:t>
      </w:r>
    </w:p>
    <w:p w14:paraId="644B0BB6" w14:textId="77777777" w:rsidR="00000000" w:rsidRDefault="00C04217">
      <w:pPr>
        <w:pStyle w:val="af0"/>
        <w:rPr>
          <w:rtl/>
        </w:rPr>
      </w:pPr>
      <w:r>
        <w:rPr>
          <w:rtl/>
        </w:rPr>
        <w:br/>
        <w:t>קריאות:</w:t>
      </w:r>
    </w:p>
    <w:p w14:paraId="2E0D43AC" w14:textId="77777777" w:rsidR="00000000" w:rsidRDefault="00C04217">
      <w:pPr>
        <w:pStyle w:val="a0"/>
        <w:rPr>
          <w:rtl/>
        </w:rPr>
      </w:pPr>
    </w:p>
    <w:p w14:paraId="4DE9EF4E" w14:textId="77777777" w:rsidR="00000000" w:rsidRDefault="00C04217">
      <w:pPr>
        <w:pStyle w:val="a0"/>
        <w:rPr>
          <w:rFonts w:hint="cs"/>
          <w:rtl/>
        </w:rPr>
      </w:pPr>
      <w:r>
        <w:rPr>
          <w:rFonts w:hint="cs"/>
          <w:rtl/>
        </w:rPr>
        <w:t>- - -</w:t>
      </w:r>
    </w:p>
    <w:p w14:paraId="228E6AAA" w14:textId="77777777" w:rsidR="00000000" w:rsidRDefault="00C04217">
      <w:pPr>
        <w:pStyle w:val="af1"/>
        <w:rPr>
          <w:rtl/>
        </w:rPr>
      </w:pPr>
      <w:r>
        <w:rPr>
          <w:rtl/>
        </w:rPr>
        <w:br/>
        <w:t>היו"ר ראובן ריבלין:</w:t>
      </w:r>
    </w:p>
    <w:p w14:paraId="4C9EC1BE" w14:textId="77777777" w:rsidR="00000000" w:rsidRDefault="00C04217">
      <w:pPr>
        <w:pStyle w:val="a0"/>
        <w:rPr>
          <w:rtl/>
        </w:rPr>
      </w:pPr>
    </w:p>
    <w:p w14:paraId="017B6288" w14:textId="77777777" w:rsidR="00000000" w:rsidRDefault="00C04217">
      <w:pPr>
        <w:pStyle w:val="a0"/>
        <w:rPr>
          <w:rFonts w:hint="cs"/>
          <w:rtl/>
        </w:rPr>
      </w:pPr>
      <w:r>
        <w:rPr>
          <w:rFonts w:hint="cs"/>
          <w:rtl/>
        </w:rPr>
        <w:t>חבר הכנסת טלב אלסאנע.</w:t>
      </w:r>
    </w:p>
    <w:p w14:paraId="757F99F9" w14:textId="77777777" w:rsidR="00000000" w:rsidRDefault="00C04217">
      <w:pPr>
        <w:pStyle w:val="-"/>
        <w:rPr>
          <w:rtl/>
        </w:rPr>
      </w:pPr>
      <w:r>
        <w:rPr>
          <w:rtl/>
        </w:rPr>
        <w:br/>
      </w:r>
      <w:bookmarkStart w:id="216" w:name="FS000000469T21_09_2005_16_05_02C"/>
      <w:bookmarkEnd w:id="216"/>
      <w:r>
        <w:rPr>
          <w:rtl/>
        </w:rPr>
        <w:t>שרת המשפטים ציפי לבני:</w:t>
      </w:r>
    </w:p>
    <w:p w14:paraId="3B42E9DB" w14:textId="77777777" w:rsidR="00000000" w:rsidRDefault="00C04217">
      <w:pPr>
        <w:pStyle w:val="a0"/>
        <w:rPr>
          <w:rtl/>
        </w:rPr>
      </w:pPr>
    </w:p>
    <w:p w14:paraId="11125A71" w14:textId="77777777" w:rsidR="00000000" w:rsidRDefault="00C04217">
      <w:pPr>
        <w:pStyle w:val="a0"/>
        <w:rPr>
          <w:rFonts w:hint="cs"/>
          <w:rtl/>
        </w:rPr>
      </w:pPr>
      <w:r>
        <w:rPr>
          <w:rFonts w:hint="cs"/>
          <w:rtl/>
        </w:rPr>
        <w:t xml:space="preserve">- -  וגם מבחינת הצורך להעמיד לדין. </w:t>
      </w:r>
    </w:p>
    <w:p w14:paraId="08245967" w14:textId="77777777" w:rsidR="00000000" w:rsidRDefault="00C04217">
      <w:pPr>
        <w:pStyle w:val="a0"/>
        <w:rPr>
          <w:rFonts w:hint="cs"/>
          <w:rtl/>
        </w:rPr>
      </w:pPr>
    </w:p>
    <w:p w14:paraId="7586684E" w14:textId="77777777" w:rsidR="00000000" w:rsidRDefault="00C04217">
      <w:pPr>
        <w:pStyle w:val="a0"/>
        <w:rPr>
          <w:rFonts w:hint="cs"/>
          <w:rtl/>
        </w:rPr>
      </w:pPr>
      <w:r>
        <w:rPr>
          <w:rFonts w:hint="cs"/>
          <w:rtl/>
        </w:rPr>
        <w:t>ולכן, יש ביקורת שהיא בוודאי ביקורת ראויה, ולכן גם אני, לפח</w:t>
      </w:r>
      <w:r>
        <w:rPr>
          <w:rFonts w:hint="cs"/>
          <w:rtl/>
        </w:rPr>
        <w:t>ות באותו יום שבו פורסמו הדברים, גם לא אמרתי דבר. נתתי לדברים להיאמר ברמה העובדתית שלהם, הבנתי את הכאב, נפגשתי עם המשפחות באמת שבועות מספר לפני שפורסם העניין. דרך אגב, ביקשתי עדיין באותה פגישה, אם יש סיכוי כלשהו לגלות מהוצאת גופה אשם כלשהו - ביקשתי שיעשו את</w:t>
      </w:r>
      <w:r>
        <w:rPr>
          <w:rFonts w:hint="cs"/>
          <w:rtl/>
        </w:rPr>
        <w:t xml:space="preserve"> זה, לא כי אני יודעת בוודאות שזה יכול להוביל לאשם אלא כדי שיהיה עוד סיכוי אחד, אולי בכל זאת, שנוכל - שנוכל להעמיד לדין, לא אני כשרת משפטים אלא בוודאי הגורמים שאמורים לקבל החלטה.</w:t>
      </w:r>
    </w:p>
    <w:p w14:paraId="405C78C3" w14:textId="77777777" w:rsidR="00000000" w:rsidRDefault="00C04217">
      <w:pPr>
        <w:pStyle w:val="af0"/>
        <w:rPr>
          <w:rtl/>
        </w:rPr>
      </w:pPr>
      <w:r>
        <w:rPr>
          <w:rtl/>
        </w:rPr>
        <w:br/>
      </w:r>
    </w:p>
    <w:p w14:paraId="3691B791" w14:textId="77777777" w:rsidR="00000000" w:rsidRDefault="00C04217">
      <w:pPr>
        <w:pStyle w:val="af0"/>
        <w:rPr>
          <w:rtl/>
        </w:rPr>
      </w:pPr>
      <w:r>
        <w:rPr>
          <w:rtl/>
        </w:rPr>
        <w:t>עבד-אלמאלכ דהאמשה (רע"ם):</w:t>
      </w:r>
    </w:p>
    <w:p w14:paraId="0F3C10A4" w14:textId="77777777" w:rsidR="00000000" w:rsidRDefault="00C04217">
      <w:pPr>
        <w:pStyle w:val="a0"/>
        <w:rPr>
          <w:rtl/>
        </w:rPr>
      </w:pPr>
    </w:p>
    <w:p w14:paraId="0E572AB0" w14:textId="77777777" w:rsidR="00000000" w:rsidRDefault="00C04217">
      <w:pPr>
        <w:pStyle w:val="a0"/>
        <w:rPr>
          <w:rFonts w:hint="cs"/>
          <w:rtl/>
        </w:rPr>
      </w:pPr>
      <w:r>
        <w:rPr>
          <w:rFonts w:hint="cs"/>
          <w:rtl/>
        </w:rPr>
        <w:t>- - - למה כך להתחנן למשפחות - - -</w:t>
      </w:r>
    </w:p>
    <w:p w14:paraId="410D63E0" w14:textId="77777777" w:rsidR="00000000" w:rsidRDefault="00C04217">
      <w:pPr>
        <w:pStyle w:val="-"/>
        <w:rPr>
          <w:rtl/>
        </w:rPr>
      </w:pPr>
      <w:r>
        <w:rPr>
          <w:rtl/>
        </w:rPr>
        <w:br/>
      </w:r>
      <w:bookmarkStart w:id="217" w:name="FS000000469T21_09_2005_16_09_36C"/>
      <w:bookmarkEnd w:id="217"/>
      <w:r>
        <w:rPr>
          <w:rtl/>
        </w:rPr>
        <w:t>שרת המשפטים צי</w:t>
      </w:r>
      <w:r>
        <w:rPr>
          <w:rtl/>
        </w:rPr>
        <w:t>פי לבני:</w:t>
      </w:r>
    </w:p>
    <w:p w14:paraId="39BD5C38" w14:textId="77777777" w:rsidR="00000000" w:rsidRDefault="00C04217">
      <w:pPr>
        <w:pStyle w:val="a0"/>
        <w:rPr>
          <w:rtl/>
        </w:rPr>
      </w:pPr>
    </w:p>
    <w:p w14:paraId="3087B400" w14:textId="77777777" w:rsidR="00000000" w:rsidRDefault="00C04217">
      <w:pPr>
        <w:pStyle w:val="a0"/>
        <w:rPr>
          <w:rFonts w:hint="cs"/>
          <w:rtl/>
        </w:rPr>
      </w:pPr>
      <w:r>
        <w:rPr>
          <w:rFonts w:hint="cs"/>
          <w:rtl/>
        </w:rPr>
        <w:t>אני ביקשתי לבדוק. מאחר שנאמרו כאן דברים על זה שהמשפחות כן רצו או לא רצו, אז אני פשוט ביקשתי - אני מאמינה גדולה במסמכים. ולכן אני ביקשתי - לא רק עכשיו, אלא אני בדקתי את זה, מאחר שהטענות האלה גם נשמעו אצלי בדיון - ביקשתי לבדוק את הדברים, כי קודם כו</w:t>
      </w:r>
      <w:r>
        <w:rPr>
          <w:rFonts w:hint="cs"/>
          <w:rtl/>
        </w:rPr>
        <w:t xml:space="preserve">ל, כשנשמעות טענות, אני מבקשת לבדוק אותן. </w:t>
      </w:r>
    </w:p>
    <w:p w14:paraId="61112DCD" w14:textId="77777777" w:rsidR="00000000" w:rsidRDefault="00C04217">
      <w:pPr>
        <w:pStyle w:val="af0"/>
        <w:rPr>
          <w:rtl/>
        </w:rPr>
      </w:pPr>
      <w:r>
        <w:rPr>
          <w:rtl/>
        </w:rPr>
        <w:br/>
        <w:t>מוחמד ברכה (חד"ש-תע"ל):</w:t>
      </w:r>
    </w:p>
    <w:p w14:paraId="6B170E73" w14:textId="77777777" w:rsidR="00000000" w:rsidRDefault="00C04217">
      <w:pPr>
        <w:pStyle w:val="a0"/>
        <w:rPr>
          <w:rtl/>
        </w:rPr>
      </w:pPr>
    </w:p>
    <w:p w14:paraId="6E925114" w14:textId="77777777" w:rsidR="00000000" w:rsidRDefault="00C04217">
      <w:pPr>
        <w:pStyle w:val="a0"/>
        <w:rPr>
          <w:rFonts w:hint="cs"/>
          <w:rtl/>
        </w:rPr>
      </w:pPr>
      <w:r>
        <w:rPr>
          <w:rFonts w:hint="cs"/>
          <w:rtl/>
        </w:rPr>
        <w:t>תגידי תאריכים, השרה.</w:t>
      </w:r>
    </w:p>
    <w:p w14:paraId="7E3D5D7B" w14:textId="77777777" w:rsidR="00000000" w:rsidRDefault="00C04217">
      <w:pPr>
        <w:pStyle w:val="-"/>
        <w:rPr>
          <w:rtl/>
        </w:rPr>
      </w:pPr>
      <w:r>
        <w:rPr>
          <w:rtl/>
        </w:rPr>
        <w:br/>
      </w:r>
      <w:bookmarkStart w:id="218" w:name="FS000000469T21_09_2005_16_14_06C"/>
      <w:bookmarkEnd w:id="218"/>
      <w:r>
        <w:rPr>
          <w:rtl/>
        </w:rPr>
        <w:t>שרת המשפטים ציפי לבני:</w:t>
      </w:r>
    </w:p>
    <w:p w14:paraId="13382335" w14:textId="77777777" w:rsidR="00000000" w:rsidRDefault="00C04217">
      <w:pPr>
        <w:pStyle w:val="a0"/>
        <w:rPr>
          <w:rtl/>
        </w:rPr>
      </w:pPr>
    </w:p>
    <w:p w14:paraId="6BAB74E7" w14:textId="77777777" w:rsidR="00000000" w:rsidRDefault="00C04217">
      <w:pPr>
        <w:pStyle w:val="a0"/>
        <w:rPr>
          <w:rFonts w:hint="cs"/>
          <w:rtl/>
        </w:rPr>
      </w:pPr>
      <w:r>
        <w:rPr>
          <w:rFonts w:hint="cs"/>
          <w:rtl/>
        </w:rPr>
        <w:t>3 באוקטובר שנת 2000. אני חשה קצת אי-נוחות מבחינת הגנת הפרטיות, אבל מדובר על קרוב משפחתו של מנוח, אחד מההרוגים - אני מרגישה לא נוח לציין את השמ</w:t>
      </w:r>
      <w:r>
        <w:rPr>
          <w:rFonts w:hint="cs"/>
          <w:rtl/>
        </w:rPr>
        <w:t xml:space="preserve">ות במקרה הזה - "נשלחתי על-ידי בני משפחתו כדי למסור הודעה למשטרה בדבר התנגדותנו לנתיחת גופתו של המנוח, וזאת מטעמים חברתיים הקשורים בארגון ההלוויה". זה 3 באוקטובר שנת 2000 - לא דיון לפני שבועיים, לא לפני שנה. </w:t>
      </w:r>
    </w:p>
    <w:p w14:paraId="2BB0BB27" w14:textId="77777777" w:rsidR="00000000" w:rsidRDefault="00C04217">
      <w:pPr>
        <w:pStyle w:val="a0"/>
        <w:rPr>
          <w:rFonts w:hint="cs"/>
          <w:rtl/>
        </w:rPr>
      </w:pPr>
    </w:p>
    <w:p w14:paraId="36089D1D" w14:textId="77777777" w:rsidR="00000000" w:rsidRDefault="00C04217">
      <w:pPr>
        <w:pStyle w:val="a0"/>
        <w:rPr>
          <w:rFonts w:hint="cs"/>
          <w:rtl/>
        </w:rPr>
      </w:pPr>
      <w:r>
        <w:rPr>
          <w:rFonts w:hint="cs"/>
          <w:rtl/>
        </w:rPr>
        <w:t>יש כאן עוד תצהיר, אישור וייפוי-כוח שלפיו המשפחה</w:t>
      </w:r>
      <w:r>
        <w:rPr>
          <w:rFonts w:hint="cs"/>
          <w:rtl/>
        </w:rPr>
        <w:t xml:space="preserve"> באמת שולחת, אבל אני בחרתי - - -</w:t>
      </w:r>
    </w:p>
    <w:p w14:paraId="03802221" w14:textId="77777777" w:rsidR="00000000" w:rsidRDefault="00C04217">
      <w:pPr>
        <w:pStyle w:val="af0"/>
        <w:rPr>
          <w:rtl/>
        </w:rPr>
      </w:pPr>
      <w:r>
        <w:rPr>
          <w:rtl/>
        </w:rPr>
        <w:br/>
        <w:t>מוחמד ברכה (חד"ש-תע"ל):</w:t>
      </w:r>
    </w:p>
    <w:p w14:paraId="65A9EF21" w14:textId="77777777" w:rsidR="00000000" w:rsidRDefault="00C04217">
      <w:pPr>
        <w:pStyle w:val="a0"/>
        <w:rPr>
          <w:rtl/>
        </w:rPr>
      </w:pPr>
    </w:p>
    <w:p w14:paraId="4347A618" w14:textId="77777777" w:rsidR="00000000" w:rsidRDefault="00C04217">
      <w:pPr>
        <w:pStyle w:val="a0"/>
        <w:rPr>
          <w:rFonts w:hint="cs"/>
          <w:rtl/>
        </w:rPr>
      </w:pPr>
      <w:r>
        <w:rPr>
          <w:rFonts w:hint="cs"/>
          <w:rtl/>
        </w:rPr>
        <w:t>כמה מכתבים כאלה יש?</w:t>
      </w:r>
    </w:p>
    <w:p w14:paraId="2EBBD025" w14:textId="77777777" w:rsidR="00000000" w:rsidRDefault="00C04217">
      <w:pPr>
        <w:pStyle w:val="af0"/>
        <w:rPr>
          <w:rtl/>
        </w:rPr>
      </w:pPr>
      <w:r>
        <w:rPr>
          <w:rtl/>
        </w:rPr>
        <w:br/>
        <w:t>טלב אלסאנע (רע"ם):</w:t>
      </w:r>
    </w:p>
    <w:p w14:paraId="762CE4B8" w14:textId="77777777" w:rsidR="00000000" w:rsidRDefault="00C04217">
      <w:pPr>
        <w:pStyle w:val="a0"/>
        <w:rPr>
          <w:rtl/>
        </w:rPr>
      </w:pPr>
    </w:p>
    <w:p w14:paraId="334F5969" w14:textId="77777777" w:rsidR="00000000" w:rsidRDefault="00C04217">
      <w:pPr>
        <w:pStyle w:val="a0"/>
        <w:rPr>
          <w:rFonts w:hint="cs"/>
          <w:rtl/>
        </w:rPr>
      </w:pPr>
      <w:r>
        <w:rPr>
          <w:rFonts w:hint="cs"/>
          <w:rtl/>
        </w:rPr>
        <w:t>כל הזמן המשטרה מסכימה - - -</w:t>
      </w:r>
    </w:p>
    <w:p w14:paraId="0625E0A6" w14:textId="77777777" w:rsidR="00000000" w:rsidRDefault="00C04217">
      <w:pPr>
        <w:pStyle w:val="af1"/>
        <w:rPr>
          <w:rtl/>
        </w:rPr>
      </w:pPr>
      <w:r>
        <w:rPr>
          <w:rtl/>
        </w:rPr>
        <w:br/>
        <w:t>היו"ר ראובן ריבלין:</w:t>
      </w:r>
    </w:p>
    <w:p w14:paraId="7627E910" w14:textId="77777777" w:rsidR="00000000" w:rsidRDefault="00C04217">
      <w:pPr>
        <w:pStyle w:val="a0"/>
        <w:rPr>
          <w:rtl/>
        </w:rPr>
      </w:pPr>
    </w:p>
    <w:p w14:paraId="742503D2" w14:textId="77777777" w:rsidR="00000000" w:rsidRDefault="00C04217">
      <w:pPr>
        <w:pStyle w:val="a0"/>
        <w:rPr>
          <w:rFonts w:hint="cs"/>
          <w:rtl/>
        </w:rPr>
      </w:pPr>
      <w:r>
        <w:rPr>
          <w:rFonts w:hint="cs"/>
          <w:rtl/>
        </w:rPr>
        <w:t>תודה. שמעו אותך. היא שמעה.</w:t>
      </w:r>
    </w:p>
    <w:p w14:paraId="4B10769D" w14:textId="77777777" w:rsidR="00000000" w:rsidRDefault="00C04217">
      <w:pPr>
        <w:pStyle w:val="-"/>
        <w:rPr>
          <w:rtl/>
        </w:rPr>
      </w:pPr>
    </w:p>
    <w:p w14:paraId="51A35175" w14:textId="77777777" w:rsidR="00000000" w:rsidRDefault="00C04217">
      <w:pPr>
        <w:pStyle w:val="-"/>
        <w:rPr>
          <w:rtl/>
        </w:rPr>
      </w:pPr>
      <w:r>
        <w:rPr>
          <w:rtl/>
        </w:rPr>
        <w:br/>
      </w:r>
      <w:bookmarkStart w:id="219" w:name="FS000000469T21_09_2005_16_17_12C"/>
      <w:bookmarkEnd w:id="219"/>
      <w:r>
        <w:rPr>
          <w:rtl/>
        </w:rPr>
        <w:t>שרת המשפטים ציפי לבני:</w:t>
      </w:r>
    </w:p>
    <w:p w14:paraId="0178C8FA" w14:textId="77777777" w:rsidR="00000000" w:rsidRDefault="00C04217">
      <w:pPr>
        <w:pStyle w:val="a0"/>
        <w:rPr>
          <w:rtl/>
        </w:rPr>
      </w:pPr>
    </w:p>
    <w:p w14:paraId="11C2DFA3" w14:textId="77777777" w:rsidR="00000000" w:rsidRDefault="00C04217">
      <w:pPr>
        <w:pStyle w:val="a0"/>
        <w:rPr>
          <w:rFonts w:hint="cs"/>
          <w:rtl/>
        </w:rPr>
      </w:pPr>
      <w:r>
        <w:rPr>
          <w:rFonts w:hint="cs"/>
          <w:rtl/>
        </w:rPr>
        <w:t>אפשר לומר - הייתם צריכים ללכת לבית-משפט, בחלק מהמקרים</w:t>
      </w:r>
      <w:r>
        <w:rPr>
          <w:rFonts w:hint="cs"/>
          <w:rtl/>
        </w:rPr>
        <w:t xml:space="preserve"> גם הלכו לבית-המשפט, והמשפחה המשיכה להתנגד בבית-משפט, אבל אתם יודעים מה, אני אמרתי קודם שאני בוחרת שלא להפנות אצבע מאשימה בעניין הזה לאף אחד. אם הבחירה היתה ללכת - - -</w:t>
      </w:r>
    </w:p>
    <w:p w14:paraId="7C0A2842" w14:textId="77777777" w:rsidR="00000000" w:rsidRDefault="00C04217">
      <w:pPr>
        <w:pStyle w:val="af0"/>
        <w:rPr>
          <w:rtl/>
        </w:rPr>
      </w:pPr>
      <w:r>
        <w:rPr>
          <w:rtl/>
        </w:rPr>
        <w:br/>
        <w:t>טלב אלסאנע (רע"ם):</w:t>
      </w:r>
    </w:p>
    <w:p w14:paraId="2CB77296" w14:textId="77777777" w:rsidR="00000000" w:rsidRDefault="00C04217">
      <w:pPr>
        <w:pStyle w:val="a0"/>
        <w:rPr>
          <w:rtl/>
        </w:rPr>
      </w:pPr>
    </w:p>
    <w:p w14:paraId="14B3B771" w14:textId="77777777" w:rsidR="00000000" w:rsidRDefault="00C04217">
      <w:pPr>
        <w:pStyle w:val="a0"/>
        <w:rPr>
          <w:rFonts w:hint="cs"/>
          <w:rtl/>
        </w:rPr>
      </w:pPr>
      <w:r>
        <w:rPr>
          <w:rFonts w:hint="cs"/>
          <w:rtl/>
        </w:rPr>
        <w:t>למח"ש, למה לאף אחד?</w:t>
      </w:r>
    </w:p>
    <w:p w14:paraId="4D912073" w14:textId="77777777" w:rsidR="00000000" w:rsidRDefault="00C04217">
      <w:pPr>
        <w:pStyle w:val="-"/>
        <w:rPr>
          <w:rtl/>
        </w:rPr>
      </w:pPr>
      <w:r>
        <w:rPr>
          <w:rtl/>
        </w:rPr>
        <w:br/>
      </w:r>
      <w:bookmarkStart w:id="220" w:name="FS000000469T21_09_2005_16_19_11C"/>
      <w:bookmarkEnd w:id="220"/>
      <w:r>
        <w:rPr>
          <w:rtl/>
        </w:rPr>
        <w:t>שרת המשפטים ציפי לבני:</w:t>
      </w:r>
    </w:p>
    <w:p w14:paraId="5396B0AC" w14:textId="77777777" w:rsidR="00000000" w:rsidRDefault="00C04217">
      <w:pPr>
        <w:pStyle w:val="a0"/>
        <w:rPr>
          <w:rtl/>
        </w:rPr>
      </w:pPr>
    </w:p>
    <w:p w14:paraId="5704889B" w14:textId="77777777" w:rsidR="00000000" w:rsidRDefault="00C04217">
      <w:pPr>
        <w:pStyle w:val="a0"/>
        <w:rPr>
          <w:rFonts w:hint="cs"/>
          <w:rtl/>
        </w:rPr>
      </w:pPr>
      <w:r>
        <w:rPr>
          <w:rFonts w:hint="cs"/>
          <w:rtl/>
        </w:rPr>
        <w:t>אם הבחירה היתה ללכת לו</w:t>
      </w:r>
      <w:r>
        <w:rPr>
          <w:rFonts w:hint="cs"/>
          <w:rtl/>
        </w:rPr>
        <w:t xml:space="preserve">ועדת חקירה ממלכתית מסיבות שונות - דבר שבאמת לא אפשר לעשות בדיקה כפי שצריך - זאת עובדה. העובדה שחלק מהמשפחות לא אפשרו - זאת עובדה. אני מקווה, הלוואי שהייתי יודעת בוודאות שאם כן היו מסכימים, ניתן היה להגיע לתוצאות טובות יותר, אני גם לא בטוחה בזה - - </w:t>
      </w:r>
    </w:p>
    <w:p w14:paraId="63F97F25" w14:textId="77777777" w:rsidR="00000000" w:rsidRDefault="00C04217">
      <w:pPr>
        <w:pStyle w:val="af0"/>
        <w:rPr>
          <w:rtl/>
        </w:rPr>
      </w:pPr>
      <w:r>
        <w:rPr>
          <w:rtl/>
        </w:rPr>
        <w:br/>
        <w:t xml:space="preserve">מוחמד </w:t>
      </w:r>
      <w:r>
        <w:rPr>
          <w:rtl/>
        </w:rPr>
        <w:t>ברכה (חד"ש-תע"ל):</w:t>
      </w:r>
    </w:p>
    <w:p w14:paraId="758F8A4D" w14:textId="77777777" w:rsidR="00000000" w:rsidRDefault="00C04217">
      <w:pPr>
        <w:pStyle w:val="a0"/>
        <w:rPr>
          <w:rtl/>
        </w:rPr>
      </w:pPr>
    </w:p>
    <w:p w14:paraId="1EB9A057" w14:textId="77777777" w:rsidR="00000000" w:rsidRDefault="00C04217">
      <w:pPr>
        <w:pStyle w:val="a0"/>
        <w:rPr>
          <w:rFonts w:hint="cs"/>
          <w:rtl/>
        </w:rPr>
      </w:pPr>
      <w:r>
        <w:rPr>
          <w:rFonts w:hint="cs"/>
          <w:rtl/>
        </w:rPr>
        <w:t>בארבעה מקרים היתה נתיחה.</w:t>
      </w:r>
    </w:p>
    <w:p w14:paraId="5248E087" w14:textId="77777777" w:rsidR="00000000" w:rsidRDefault="00C04217">
      <w:pPr>
        <w:pStyle w:val="-"/>
        <w:rPr>
          <w:rtl/>
        </w:rPr>
      </w:pPr>
      <w:r>
        <w:rPr>
          <w:rtl/>
        </w:rPr>
        <w:br/>
      </w:r>
      <w:bookmarkStart w:id="221" w:name="FS000000469T21_09_2005_16_20_57C"/>
      <w:bookmarkEnd w:id="221"/>
      <w:r>
        <w:rPr>
          <w:rtl/>
        </w:rPr>
        <w:t>שרת המשפטים ציפי לבני:</w:t>
      </w:r>
    </w:p>
    <w:p w14:paraId="50DA7A5A" w14:textId="77777777" w:rsidR="00000000" w:rsidRDefault="00C04217">
      <w:pPr>
        <w:pStyle w:val="a0"/>
        <w:rPr>
          <w:rtl/>
        </w:rPr>
      </w:pPr>
    </w:p>
    <w:p w14:paraId="6894AA55" w14:textId="77777777" w:rsidR="00000000" w:rsidRDefault="00C04217">
      <w:pPr>
        <w:pStyle w:val="a0"/>
        <w:rPr>
          <w:rFonts w:hint="cs"/>
          <w:rtl/>
        </w:rPr>
      </w:pPr>
      <w:r>
        <w:rPr>
          <w:rFonts w:hint="cs"/>
          <w:rtl/>
        </w:rPr>
        <w:t>- - אני רק יודעת דבר אחד, בנסיבות האלה, שהובילו אותנו לאחר חמש שנים לתוצאות האלה - שהן בהגדרה תוצאות קשות - ויכולות להיות סיבות, ויש כמה סיבות שהן חלק מהתוצאה שאנחנו מגיעים אליה, יש שתי א</w:t>
      </w:r>
      <w:r>
        <w:rPr>
          <w:rFonts w:hint="cs"/>
          <w:rtl/>
        </w:rPr>
        <w:t>פשרויות בפנינו, בפני כולנו. האחת, לומר את הדברים שנאמרים כאן מיום ראשון, שנאמרו כאן על הדוכן, לשפוך את התינוק עם המים, להגיד שאין דמוקרטיה במדינת ישראל, לטעון שגורמי אכיפת החוק הם גזעניים, להרוג את מה שנותר לנו כחברה במערכת יחסי אמון בסיסית</w:t>
      </w:r>
      <w:r>
        <w:rPr>
          <w:rFonts w:hint="cs"/>
        </w:rPr>
        <w:t xml:space="preserve"> </w:t>
      </w:r>
      <w:r>
        <w:rPr>
          <w:rFonts w:hint="cs"/>
          <w:rtl/>
        </w:rPr>
        <w:t>מסוימת - -</w:t>
      </w:r>
    </w:p>
    <w:p w14:paraId="2A575E57" w14:textId="77777777" w:rsidR="00000000" w:rsidRDefault="00C04217">
      <w:pPr>
        <w:pStyle w:val="a0"/>
        <w:rPr>
          <w:rFonts w:hint="cs"/>
          <w:rtl/>
        </w:rPr>
      </w:pPr>
    </w:p>
    <w:p w14:paraId="74CAF2D0" w14:textId="77777777" w:rsidR="00000000" w:rsidRDefault="00C04217">
      <w:pPr>
        <w:pStyle w:val="af0"/>
        <w:rPr>
          <w:rtl/>
        </w:rPr>
      </w:pPr>
      <w:r>
        <w:rPr>
          <w:rFonts w:hint="eastAsia"/>
          <w:rtl/>
        </w:rPr>
        <w:t>זהב</w:t>
      </w:r>
      <w:r>
        <w:rPr>
          <w:rFonts w:hint="eastAsia"/>
          <w:rtl/>
        </w:rPr>
        <w:t>ה</w:t>
      </w:r>
      <w:r>
        <w:rPr>
          <w:rtl/>
        </w:rPr>
        <w:t xml:space="preserve"> גלאון (מרצ-יחד):</w:t>
      </w:r>
    </w:p>
    <w:p w14:paraId="28D21325" w14:textId="77777777" w:rsidR="00000000" w:rsidRDefault="00C04217">
      <w:pPr>
        <w:pStyle w:val="a0"/>
        <w:rPr>
          <w:rFonts w:hint="cs"/>
          <w:rtl/>
        </w:rPr>
      </w:pPr>
    </w:p>
    <w:p w14:paraId="1E353667" w14:textId="77777777" w:rsidR="00000000" w:rsidRDefault="00C04217">
      <w:pPr>
        <w:pStyle w:val="a0"/>
        <w:rPr>
          <w:rFonts w:hint="cs"/>
          <w:rtl/>
        </w:rPr>
      </w:pPr>
      <w:r>
        <w:rPr>
          <w:rFonts w:hint="cs"/>
          <w:rtl/>
        </w:rPr>
        <w:t>בינתיים הרגו רק ערבים. לא הורגים ערכים, הרגו ערבים.</w:t>
      </w:r>
    </w:p>
    <w:p w14:paraId="7A74DD97" w14:textId="77777777" w:rsidR="00000000" w:rsidRDefault="00C04217">
      <w:pPr>
        <w:pStyle w:val="a0"/>
        <w:rPr>
          <w:rFonts w:hint="cs"/>
          <w:rtl/>
        </w:rPr>
      </w:pPr>
    </w:p>
    <w:p w14:paraId="7065D154" w14:textId="77777777" w:rsidR="00000000" w:rsidRDefault="00C04217">
      <w:pPr>
        <w:pStyle w:val="-"/>
        <w:rPr>
          <w:rtl/>
        </w:rPr>
      </w:pPr>
      <w:bookmarkStart w:id="222" w:name="FS000000469T21_09_2005_15_11_41C"/>
      <w:bookmarkEnd w:id="222"/>
      <w:r>
        <w:rPr>
          <w:rFonts w:hint="eastAsia"/>
          <w:rtl/>
        </w:rPr>
        <w:t>שרת המשפטים ציפי לבני:</w:t>
      </w:r>
    </w:p>
    <w:p w14:paraId="0D1C7DE1" w14:textId="77777777" w:rsidR="00000000" w:rsidRDefault="00C04217">
      <w:pPr>
        <w:pStyle w:val="a0"/>
        <w:rPr>
          <w:rFonts w:hint="cs"/>
          <w:rtl/>
        </w:rPr>
      </w:pPr>
    </w:p>
    <w:p w14:paraId="1915C5AE" w14:textId="77777777" w:rsidR="00000000" w:rsidRDefault="00C04217">
      <w:pPr>
        <w:pStyle w:val="a0"/>
        <w:rPr>
          <w:rFonts w:hint="cs"/>
          <w:rtl/>
        </w:rPr>
      </w:pPr>
      <w:r>
        <w:rPr>
          <w:rFonts w:hint="cs"/>
          <w:rtl/>
        </w:rPr>
        <w:t xml:space="preserve"> - - והתוצאה תהיה קשה יותר מהתוצאה הקשה לא פחות בעצם העובדות שלפנינו. האפשרות השנייה היא לקבל את התוצאות האלה, בין השאר בעקבות הוועדה </w:t>
      </w:r>
      <w:r>
        <w:rPr>
          <w:rFonts w:hint="eastAsia"/>
          <w:rtl/>
        </w:rPr>
        <w:t>–</w:t>
      </w:r>
      <w:r>
        <w:rPr>
          <w:rFonts w:hint="cs"/>
          <w:rtl/>
        </w:rPr>
        <w:t xml:space="preserve"> אני לא מדברת עכשיו על ה</w:t>
      </w:r>
      <w:r>
        <w:rPr>
          <w:rFonts w:hint="cs"/>
          <w:rtl/>
        </w:rPr>
        <w:t xml:space="preserve">נושאים הספציפיים, אבל נעשו שינויים מערכתיים גם במשטרה עצמה </w:t>
      </w:r>
      <w:r>
        <w:rPr>
          <w:rFonts w:hint="eastAsia"/>
          <w:rtl/>
        </w:rPr>
        <w:t>–</w:t>
      </w:r>
      <w:r>
        <w:rPr>
          <w:rFonts w:hint="cs"/>
          <w:rtl/>
        </w:rPr>
        <w:t xml:space="preserve"> ולהמשיך הלאה, בין השאר עם ארגון שגם נציגי המגזר הערבי יודעים שהוא איננו </w:t>
      </w:r>
      <w:r>
        <w:rPr>
          <w:rtl/>
        </w:rPr>
        <w:t>–</w:t>
      </w:r>
      <w:r>
        <w:rPr>
          <w:rFonts w:hint="cs"/>
          <w:rtl/>
        </w:rPr>
        <w:t xml:space="preserve"> באופן אמיתי </w:t>
      </w:r>
      <w:r>
        <w:rPr>
          <w:rtl/>
        </w:rPr>
        <w:t>–</w:t>
      </w:r>
      <w:r>
        <w:rPr>
          <w:rFonts w:hint="cs"/>
          <w:rtl/>
        </w:rPr>
        <w:t xml:space="preserve"> חשוד חס וחלילה בהטיית הדין בגלל גזענות. </w:t>
      </w:r>
    </w:p>
    <w:p w14:paraId="734D6CBD" w14:textId="77777777" w:rsidR="00000000" w:rsidRDefault="00C04217">
      <w:pPr>
        <w:pStyle w:val="a0"/>
        <w:rPr>
          <w:rFonts w:hint="cs"/>
          <w:rtl/>
        </w:rPr>
      </w:pPr>
    </w:p>
    <w:p w14:paraId="7C518844" w14:textId="77777777" w:rsidR="00000000" w:rsidRDefault="00C04217">
      <w:pPr>
        <w:pStyle w:val="a0"/>
        <w:rPr>
          <w:rFonts w:hint="cs"/>
          <w:rtl/>
        </w:rPr>
      </w:pPr>
      <w:r>
        <w:rPr>
          <w:rFonts w:hint="cs"/>
          <w:rtl/>
        </w:rPr>
        <w:t>אז אפשר לעשות בזה שימוש, אפשר לקרוא לאוכלוסייה, אפשר להלהיט את הי</w:t>
      </w:r>
      <w:r>
        <w:rPr>
          <w:rFonts w:hint="cs"/>
          <w:rtl/>
        </w:rPr>
        <w:t xml:space="preserve">צרים, אפשר לעשות הכול. אני מבקשת, כדי שנוכל להמשיך לחיות כאן יחד, לא רק ערבים ויהודים אלא גם אזרחי המדינה הזאת, מתוך אמונה במי שמקבל החלטות בכל הקשור להגשת כתבי אישום, לא רק במקרה הזה - - </w:t>
      </w:r>
    </w:p>
    <w:p w14:paraId="5EE59169" w14:textId="77777777" w:rsidR="00000000" w:rsidRDefault="00C04217">
      <w:pPr>
        <w:pStyle w:val="a0"/>
        <w:rPr>
          <w:rFonts w:hint="cs"/>
          <w:rtl/>
        </w:rPr>
      </w:pPr>
    </w:p>
    <w:p w14:paraId="28085AF6" w14:textId="77777777" w:rsidR="00000000" w:rsidRDefault="00C04217">
      <w:pPr>
        <w:pStyle w:val="af0"/>
        <w:rPr>
          <w:rtl/>
        </w:rPr>
      </w:pPr>
      <w:r>
        <w:rPr>
          <w:rFonts w:hint="eastAsia"/>
          <w:rtl/>
        </w:rPr>
        <w:t>מוחמד</w:t>
      </w:r>
      <w:r>
        <w:rPr>
          <w:rtl/>
        </w:rPr>
        <w:t xml:space="preserve"> ברכה (חד"ש-תע"ל):</w:t>
      </w:r>
    </w:p>
    <w:p w14:paraId="639665D5" w14:textId="77777777" w:rsidR="00000000" w:rsidRDefault="00C04217">
      <w:pPr>
        <w:pStyle w:val="a0"/>
        <w:rPr>
          <w:rFonts w:hint="cs"/>
          <w:rtl/>
        </w:rPr>
      </w:pPr>
    </w:p>
    <w:p w14:paraId="1BCD8DBF" w14:textId="77777777" w:rsidR="00000000" w:rsidRDefault="00C04217">
      <w:pPr>
        <w:pStyle w:val="a0"/>
        <w:rPr>
          <w:rFonts w:hint="cs"/>
          <w:rtl/>
        </w:rPr>
      </w:pPr>
      <w:r>
        <w:rPr>
          <w:rFonts w:hint="cs"/>
          <w:rtl/>
        </w:rPr>
        <w:t>אין אמונה ואין אמון.</w:t>
      </w:r>
    </w:p>
    <w:p w14:paraId="37C3AB68" w14:textId="77777777" w:rsidR="00000000" w:rsidRDefault="00C04217">
      <w:pPr>
        <w:pStyle w:val="a0"/>
        <w:rPr>
          <w:rFonts w:hint="cs"/>
          <w:rtl/>
        </w:rPr>
      </w:pPr>
    </w:p>
    <w:p w14:paraId="68939882" w14:textId="77777777" w:rsidR="00000000" w:rsidRDefault="00C04217">
      <w:pPr>
        <w:pStyle w:val="-"/>
        <w:rPr>
          <w:rtl/>
        </w:rPr>
      </w:pPr>
      <w:bookmarkStart w:id="223" w:name="FS000000469T21_09_2005_15_14_39C"/>
      <w:bookmarkEnd w:id="223"/>
      <w:r>
        <w:rPr>
          <w:rFonts w:hint="eastAsia"/>
          <w:rtl/>
        </w:rPr>
        <w:t>שרת המשפטים ציפי לב</w:t>
      </w:r>
      <w:r>
        <w:rPr>
          <w:rFonts w:hint="eastAsia"/>
          <w:rtl/>
        </w:rPr>
        <w:t>ני:</w:t>
      </w:r>
    </w:p>
    <w:p w14:paraId="014EAA5E" w14:textId="77777777" w:rsidR="00000000" w:rsidRDefault="00C04217">
      <w:pPr>
        <w:pStyle w:val="a0"/>
        <w:rPr>
          <w:rFonts w:hint="cs"/>
          <w:rtl/>
        </w:rPr>
      </w:pPr>
    </w:p>
    <w:p w14:paraId="41EA8448" w14:textId="77777777" w:rsidR="00000000" w:rsidRDefault="00C04217">
      <w:pPr>
        <w:pStyle w:val="a0"/>
        <w:rPr>
          <w:rFonts w:hint="cs"/>
          <w:rtl/>
        </w:rPr>
      </w:pPr>
      <w:r>
        <w:rPr>
          <w:rFonts w:hint="cs"/>
          <w:rtl/>
        </w:rPr>
        <w:t xml:space="preserve">- - אלא בשורה שלמה של מקרים. מי שרוצה לחיות במדינה שבה גורמי אכיפת החוק אינם מנסים להשביע את רצונו של גורם כלשהו בהגשת אישום סתם, בהעדר ראיות </w:t>
      </w:r>
      <w:r>
        <w:rPr>
          <w:rFonts w:hint="eastAsia"/>
          <w:rtl/>
        </w:rPr>
        <w:t>–</w:t>
      </w:r>
      <w:r>
        <w:rPr>
          <w:rFonts w:hint="cs"/>
          <w:rtl/>
        </w:rPr>
        <w:t xml:space="preserve"> אני ממליצה במקרים האלה להסתפק בדברים שאמרתי עד כאן, כדי שנוכל להמשיך הלאה.</w:t>
      </w:r>
    </w:p>
    <w:p w14:paraId="5CE19778" w14:textId="77777777" w:rsidR="00000000" w:rsidRDefault="00C04217">
      <w:pPr>
        <w:pStyle w:val="a0"/>
        <w:rPr>
          <w:rFonts w:hint="cs"/>
          <w:rtl/>
        </w:rPr>
      </w:pPr>
    </w:p>
    <w:p w14:paraId="557CCFAD" w14:textId="77777777" w:rsidR="00000000" w:rsidRDefault="00C04217">
      <w:pPr>
        <w:pStyle w:val="af0"/>
        <w:rPr>
          <w:rtl/>
        </w:rPr>
      </w:pPr>
      <w:r>
        <w:rPr>
          <w:rFonts w:hint="eastAsia"/>
          <w:rtl/>
        </w:rPr>
        <w:t>טלב</w:t>
      </w:r>
      <w:r>
        <w:rPr>
          <w:rtl/>
        </w:rPr>
        <w:t xml:space="preserve"> אלסאנע (רע"ם):</w:t>
      </w:r>
    </w:p>
    <w:p w14:paraId="30380E12" w14:textId="77777777" w:rsidR="00000000" w:rsidRDefault="00C04217">
      <w:pPr>
        <w:pStyle w:val="a0"/>
        <w:rPr>
          <w:rFonts w:hint="cs"/>
          <w:rtl/>
        </w:rPr>
      </w:pPr>
    </w:p>
    <w:p w14:paraId="7180836E" w14:textId="77777777" w:rsidR="00000000" w:rsidRDefault="00C04217">
      <w:pPr>
        <w:pStyle w:val="a0"/>
        <w:rPr>
          <w:rFonts w:hint="cs"/>
          <w:rtl/>
        </w:rPr>
      </w:pPr>
      <w:r>
        <w:rPr>
          <w:rFonts w:hint="cs"/>
          <w:rtl/>
        </w:rPr>
        <w:t xml:space="preserve">מה מקבלת - </w:t>
      </w:r>
      <w:r>
        <w:rPr>
          <w:rFonts w:hint="cs"/>
          <w:rtl/>
        </w:rPr>
        <w:t>התוצאות האלה אומללות.</w:t>
      </w:r>
    </w:p>
    <w:p w14:paraId="6A3F0A52" w14:textId="77777777" w:rsidR="00000000" w:rsidRDefault="00C04217">
      <w:pPr>
        <w:pStyle w:val="a0"/>
        <w:rPr>
          <w:rFonts w:hint="cs"/>
          <w:rtl/>
        </w:rPr>
      </w:pPr>
    </w:p>
    <w:p w14:paraId="0F7BD345" w14:textId="77777777" w:rsidR="00000000" w:rsidRDefault="00C04217">
      <w:pPr>
        <w:pStyle w:val="af0"/>
        <w:rPr>
          <w:rtl/>
        </w:rPr>
      </w:pPr>
      <w:r>
        <w:rPr>
          <w:rFonts w:hint="eastAsia"/>
          <w:rtl/>
        </w:rPr>
        <w:t>זהבה</w:t>
      </w:r>
      <w:r>
        <w:rPr>
          <w:rtl/>
        </w:rPr>
        <w:t xml:space="preserve"> גלאון (מרצ-יחד):</w:t>
      </w:r>
    </w:p>
    <w:p w14:paraId="1C64ABA0" w14:textId="77777777" w:rsidR="00000000" w:rsidRDefault="00C04217">
      <w:pPr>
        <w:pStyle w:val="a0"/>
        <w:rPr>
          <w:rFonts w:hint="cs"/>
          <w:rtl/>
        </w:rPr>
      </w:pPr>
    </w:p>
    <w:p w14:paraId="5D18DD62" w14:textId="77777777" w:rsidR="00000000" w:rsidRDefault="00C04217">
      <w:pPr>
        <w:pStyle w:val="a0"/>
        <w:rPr>
          <w:rFonts w:hint="cs"/>
          <w:rtl/>
        </w:rPr>
      </w:pPr>
      <w:r>
        <w:rPr>
          <w:rFonts w:hint="cs"/>
          <w:rtl/>
        </w:rPr>
        <w:t xml:space="preserve">- - - </w:t>
      </w:r>
    </w:p>
    <w:p w14:paraId="1DF1E4A7" w14:textId="77777777" w:rsidR="00000000" w:rsidRDefault="00C04217">
      <w:pPr>
        <w:pStyle w:val="a0"/>
        <w:rPr>
          <w:rFonts w:hint="cs"/>
          <w:rtl/>
        </w:rPr>
      </w:pPr>
    </w:p>
    <w:p w14:paraId="63DD8B4B" w14:textId="77777777" w:rsidR="00000000" w:rsidRDefault="00C04217">
      <w:pPr>
        <w:pStyle w:val="af1"/>
        <w:rPr>
          <w:rtl/>
        </w:rPr>
      </w:pPr>
    </w:p>
    <w:p w14:paraId="4535B807" w14:textId="77777777" w:rsidR="00000000" w:rsidRDefault="00C04217">
      <w:pPr>
        <w:pStyle w:val="af1"/>
        <w:rPr>
          <w:rtl/>
        </w:rPr>
      </w:pPr>
      <w:r>
        <w:rPr>
          <w:rtl/>
        </w:rPr>
        <w:t>היו"ר ראובן ריבלין:</w:t>
      </w:r>
    </w:p>
    <w:p w14:paraId="38E1C115" w14:textId="77777777" w:rsidR="00000000" w:rsidRDefault="00C04217">
      <w:pPr>
        <w:pStyle w:val="a0"/>
        <w:rPr>
          <w:rtl/>
        </w:rPr>
      </w:pPr>
    </w:p>
    <w:p w14:paraId="47B9029E" w14:textId="77777777" w:rsidR="00000000" w:rsidRDefault="00C04217">
      <w:pPr>
        <w:pStyle w:val="a0"/>
        <w:rPr>
          <w:rFonts w:hint="cs"/>
          <w:rtl/>
        </w:rPr>
      </w:pPr>
      <w:r>
        <w:rPr>
          <w:rFonts w:hint="cs"/>
          <w:rtl/>
        </w:rPr>
        <w:t xml:space="preserve">תודה רבה לשרת המשפטים. הואיל וחבר הכנסת מודי זנדברג אינו נוכח, חברת הכנסת גלאון, האם גברתי מסתפקת בהודעת השרה? לא מסתפקת. מכיוון שכך </w:t>
      </w:r>
      <w:r>
        <w:rPr>
          <w:rFonts w:hint="eastAsia"/>
          <w:rtl/>
        </w:rPr>
        <w:t>–</w:t>
      </w:r>
      <w:r>
        <w:rPr>
          <w:rFonts w:hint="cs"/>
          <w:rtl/>
        </w:rPr>
        <w:t xml:space="preserve"> הצעה אחרת. אחת לחבר הכנסת טלב אלסאנע, ומכיוון</w:t>
      </w:r>
      <w:r>
        <w:rPr>
          <w:rFonts w:hint="cs"/>
          <w:rtl/>
        </w:rPr>
        <w:t xml:space="preserve"> שאני לא רוצה שיהיו רק חברי כנסת ערבים, גם חבר הכנסת נסים זאב. </w:t>
      </w:r>
    </w:p>
    <w:p w14:paraId="1FA645E3" w14:textId="77777777" w:rsidR="00000000" w:rsidRDefault="00C04217">
      <w:pPr>
        <w:pStyle w:val="a0"/>
        <w:rPr>
          <w:rFonts w:hint="cs"/>
          <w:rtl/>
        </w:rPr>
      </w:pPr>
    </w:p>
    <w:p w14:paraId="48D3CAD0" w14:textId="77777777" w:rsidR="00000000" w:rsidRDefault="00C04217">
      <w:pPr>
        <w:pStyle w:val="a"/>
        <w:rPr>
          <w:rtl/>
        </w:rPr>
      </w:pPr>
      <w:bookmarkStart w:id="224" w:name="FS000000549T21_09_2005_14_56_18"/>
      <w:bookmarkStart w:id="225" w:name="_Toc115091792"/>
      <w:bookmarkEnd w:id="224"/>
      <w:r>
        <w:rPr>
          <w:rFonts w:hint="eastAsia"/>
          <w:rtl/>
        </w:rPr>
        <w:t>טלב</w:t>
      </w:r>
      <w:r>
        <w:rPr>
          <w:rtl/>
        </w:rPr>
        <w:t xml:space="preserve"> אלסאנע (רע"ם):</w:t>
      </w:r>
      <w:bookmarkEnd w:id="225"/>
    </w:p>
    <w:p w14:paraId="001873FE" w14:textId="77777777" w:rsidR="00000000" w:rsidRDefault="00C04217">
      <w:pPr>
        <w:pStyle w:val="a0"/>
        <w:rPr>
          <w:rFonts w:hint="cs"/>
          <w:rtl/>
        </w:rPr>
      </w:pPr>
    </w:p>
    <w:p w14:paraId="4526965D" w14:textId="77777777" w:rsidR="00000000" w:rsidRDefault="00C04217">
      <w:pPr>
        <w:pStyle w:val="a0"/>
        <w:rPr>
          <w:rFonts w:hint="cs"/>
          <w:rtl/>
        </w:rPr>
      </w:pPr>
      <w:r>
        <w:rPr>
          <w:rFonts w:hint="cs"/>
          <w:rtl/>
        </w:rPr>
        <w:t>אדוני היושב-ראש, חברי הכנסת, השרה אמרה: "כדי להמשיך לחיות כאן יחד", אבל כדי לחיות צריך ששני הצדדים יחיו. כדי ששני הצדדים יחיו צריך להבטיח גם את חייהם של האזרחים הערבים במד</w:t>
      </w:r>
      <w:r>
        <w:rPr>
          <w:rFonts w:hint="cs"/>
          <w:rtl/>
        </w:rPr>
        <w:t xml:space="preserve">ינה. השרה אמרה שאין מדובר כאן בשיקול גזעני. לדעתי </w:t>
      </w:r>
      <w:r>
        <w:rPr>
          <w:rtl/>
        </w:rPr>
        <w:t>–</w:t>
      </w:r>
      <w:r>
        <w:rPr>
          <w:rFonts w:hint="cs"/>
          <w:rtl/>
        </w:rPr>
        <w:t xml:space="preserve"> ולא הייתי רוצה שזה יקרה </w:t>
      </w:r>
      <w:r>
        <w:rPr>
          <w:rFonts w:hint="eastAsia"/>
          <w:rtl/>
        </w:rPr>
        <w:t>–</w:t>
      </w:r>
      <w:r>
        <w:rPr>
          <w:rFonts w:hint="cs"/>
          <w:rtl/>
        </w:rPr>
        <w:t xml:space="preserve"> אילו היו הקורבנות יהודים, אני מאמין שהיו מקימים את העולם, לא מושיבים אותו; הרבה ראשים היו עפים והרבה אנשים היו משלמים את המחיר. ההסבר לתוצאה האומללה, העלובה הזאת, הוא שהחיים כאן </w:t>
      </w:r>
      <w:r>
        <w:rPr>
          <w:rFonts w:hint="cs"/>
          <w:rtl/>
        </w:rPr>
        <w:t xml:space="preserve">לא שווים באותה מידה, הדם לא שווה באותה מידה, ולצערי הרב מערכת המשפט נותנת לזה גושפנקה. </w:t>
      </w:r>
    </w:p>
    <w:p w14:paraId="74634560" w14:textId="77777777" w:rsidR="00000000" w:rsidRDefault="00C04217">
      <w:pPr>
        <w:pStyle w:val="a0"/>
        <w:rPr>
          <w:rFonts w:hint="cs"/>
          <w:rtl/>
        </w:rPr>
      </w:pPr>
    </w:p>
    <w:p w14:paraId="1F696851" w14:textId="77777777" w:rsidR="00000000" w:rsidRDefault="00C04217">
      <w:pPr>
        <w:pStyle w:val="a0"/>
        <w:rPr>
          <w:rFonts w:hint="cs"/>
          <w:rtl/>
        </w:rPr>
      </w:pPr>
      <w:r>
        <w:rPr>
          <w:rFonts w:hint="cs"/>
          <w:rtl/>
        </w:rPr>
        <w:t xml:space="preserve">הקורבנות </w:t>
      </w:r>
      <w:r>
        <w:rPr>
          <w:rtl/>
        </w:rPr>
        <w:t>–</w:t>
      </w:r>
      <w:r>
        <w:rPr>
          <w:rFonts w:hint="cs"/>
          <w:rtl/>
        </w:rPr>
        <w:t xml:space="preserve"> מתרצים את זה בכך שלא הצליחו להוציא את הגופות. נניח שהטיעון הזה נכון, מה עם הפצועים, המאות שנפצעו? מה, צריך להוציא אותם מבתי-הקברות? צריך דוחות פתולוגיים? הר</w:t>
      </w:r>
      <w:r>
        <w:rPr>
          <w:rFonts w:hint="cs"/>
          <w:rtl/>
        </w:rPr>
        <w:t xml:space="preserve">י הם חיים, למה לא הוגש כתב אישום אחד בגין ירי וגרימת חבלה, כתב אישום אחד בגין ניהול או תפקוד לקוי? כתב אישום אומלל אחד </w:t>
      </w:r>
      <w:r>
        <w:rPr>
          <w:rFonts w:hint="eastAsia"/>
          <w:rtl/>
        </w:rPr>
        <w:t>–</w:t>
      </w:r>
      <w:r>
        <w:rPr>
          <w:rFonts w:hint="cs"/>
          <w:rtl/>
        </w:rPr>
        <w:t xml:space="preserve"> זה אומר דורשני. </w:t>
      </w:r>
    </w:p>
    <w:p w14:paraId="29D3A965" w14:textId="77777777" w:rsidR="00000000" w:rsidRDefault="00C04217">
      <w:pPr>
        <w:pStyle w:val="a0"/>
        <w:rPr>
          <w:rFonts w:hint="cs"/>
          <w:rtl/>
        </w:rPr>
      </w:pPr>
    </w:p>
    <w:p w14:paraId="3816437C" w14:textId="77777777" w:rsidR="00000000" w:rsidRDefault="00C04217">
      <w:pPr>
        <w:pStyle w:val="a0"/>
        <w:rPr>
          <w:rFonts w:hint="cs"/>
          <w:rtl/>
        </w:rPr>
      </w:pPr>
      <w:r>
        <w:rPr>
          <w:rFonts w:hint="cs"/>
          <w:rtl/>
        </w:rPr>
        <w:t>מח"ש הם שוטרים לשעבר, והם יושבים במשרד המשפטים. הפרקליט הוא היושב-ראש שלהם, היועץ המשפטי הוא במשרד המשפטים. האזרחים ה</w:t>
      </w:r>
      <w:r>
        <w:rPr>
          <w:rFonts w:hint="cs"/>
          <w:rtl/>
        </w:rPr>
        <w:t>ערבים נפלו קורבן למזימה. לצערי הרב אין לנו אמון, אבל אני יכול להבטיח דבר אחד: אנחנו לא נשתוק עד שאלה שעשו את המעשה ייתנו את הדין. זה הדבר שאני מבטיח שיהיה.</w:t>
      </w:r>
    </w:p>
    <w:p w14:paraId="4927C3F0" w14:textId="77777777" w:rsidR="00000000" w:rsidRDefault="00C04217">
      <w:pPr>
        <w:pStyle w:val="a0"/>
        <w:rPr>
          <w:rFonts w:hint="cs"/>
          <w:rtl/>
        </w:rPr>
      </w:pPr>
    </w:p>
    <w:p w14:paraId="1594AA81" w14:textId="77777777" w:rsidR="00000000" w:rsidRDefault="00C04217">
      <w:pPr>
        <w:pStyle w:val="af1"/>
        <w:rPr>
          <w:rtl/>
        </w:rPr>
      </w:pPr>
      <w:r>
        <w:rPr>
          <w:rFonts w:hint="eastAsia"/>
          <w:rtl/>
        </w:rPr>
        <w:t>היו</w:t>
      </w:r>
      <w:r>
        <w:rPr>
          <w:rtl/>
        </w:rPr>
        <w:t>"ר ראובן ריבלין:</w:t>
      </w:r>
    </w:p>
    <w:p w14:paraId="035DC1F3" w14:textId="77777777" w:rsidR="00000000" w:rsidRDefault="00C04217">
      <w:pPr>
        <w:pStyle w:val="a0"/>
        <w:rPr>
          <w:rFonts w:hint="cs"/>
          <w:rtl/>
        </w:rPr>
      </w:pPr>
    </w:p>
    <w:p w14:paraId="3EE64BC3" w14:textId="77777777" w:rsidR="00000000" w:rsidRDefault="00C04217">
      <w:pPr>
        <w:pStyle w:val="a0"/>
        <w:rPr>
          <w:rFonts w:hint="cs"/>
          <w:rtl/>
        </w:rPr>
      </w:pPr>
      <w:r>
        <w:rPr>
          <w:rFonts w:hint="cs"/>
          <w:rtl/>
        </w:rPr>
        <w:t xml:space="preserve">תודה רבה, חבר הכנסת טלב אלסאנע. חבר הכנסת נסים זאב, ואחרון - חבר הכנסת מח'ול. </w:t>
      </w:r>
      <w:r>
        <w:rPr>
          <w:rFonts w:hint="cs"/>
          <w:rtl/>
        </w:rPr>
        <w:t>אחר כך נעבור להצבעה. מישהו מבקש ועדה?</w:t>
      </w:r>
    </w:p>
    <w:p w14:paraId="23F5526E" w14:textId="77777777" w:rsidR="00000000" w:rsidRDefault="00C04217">
      <w:pPr>
        <w:pStyle w:val="a0"/>
        <w:rPr>
          <w:rFonts w:hint="cs"/>
          <w:rtl/>
        </w:rPr>
      </w:pPr>
    </w:p>
    <w:p w14:paraId="15681098" w14:textId="77777777" w:rsidR="00000000" w:rsidRDefault="00C04217">
      <w:pPr>
        <w:pStyle w:val="a"/>
        <w:rPr>
          <w:rtl/>
        </w:rPr>
      </w:pPr>
      <w:bookmarkStart w:id="226" w:name="FS000000490T21_09_2005_14_57_46"/>
      <w:bookmarkStart w:id="227" w:name="_Toc115091793"/>
      <w:bookmarkEnd w:id="226"/>
      <w:r>
        <w:rPr>
          <w:rFonts w:hint="eastAsia"/>
          <w:rtl/>
        </w:rPr>
        <w:t>נסים</w:t>
      </w:r>
      <w:r>
        <w:rPr>
          <w:rtl/>
        </w:rPr>
        <w:t xml:space="preserve"> זאב (ש"ס):</w:t>
      </w:r>
      <w:bookmarkEnd w:id="227"/>
    </w:p>
    <w:p w14:paraId="54514766" w14:textId="77777777" w:rsidR="00000000" w:rsidRDefault="00C04217">
      <w:pPr>
        <w:pStyle w:val="a0"/>
        <w:rPr>
          <w:rFonts w:hint="cs"/>
          <w:rtl/>
        </w:rPr>
      </w:pPr>
    </w:p>
    <w:p w14:paraId="4D2CE607" w14:textId="77777777" w:rsidR="00000000" w:rsidRDefault="00C04217">
      <w:pPr>
        <w:pStyle w:val="a0"/>
        <w:rPr>
          <w:rFonts w:hint="cs"/>
          <w:rtl/>
        </w:rPr>
      </w:pPr>
      <w:r>
        <w:rPr>
          <w:rFonts w:hint="cs"/>
          <w:rtl/>
        </w:rPr>
        <w:t xml:space="preserve">אני מבקש ועדה. </w:t>
      </w:r>
    </w:p>
    <w:p w14:paraId="4E816971" w14:textId="77777777" w:rsidR="00000000" w:rsidRDefault="00C04217">
      <w:pPr>
        <w:pStyle w:val="a0"/>
        <w:rPr>
          <w:rFonts w:hint="cs"/>
          <w:rtl/>
        </w:rPr>
      </w:pPr>
    </w:p>
    <w:p w14:paraId="55B6F827" w14:textId="77777777" w:rsidR="00000000" w:rsidRDefault="00C04217">
      <w:pPr>
        <w:pStyle w:val="a0"/>
        <w:rPr>
          <w:rFonts w:hint="cs"/>
          <w:rtl/>
        </w:rPr>
      </w:pPr>
      <w:r>
        <w:rPr>
          <w:rFonts w:hint="cs"/>
          <w:rtl/>
        </w:rPr>
        <w:t xml:space="preserve">אדוני היושב-ראש, נוצרה מין תחושה כאילו יש כאן מדיניות להרוג ערבים, כאילו דמם של ערבים הפקר. כל מי ששומע את ההסתה פה בכנסת עלול להאמין לה. הוא לא מבין שכל מה שנאמר כאן הוא פוליטי </w:t>
      </w:r>
      <w:r>
        <w:rPr>
          <w:rFonts w:hint="eastAsia"/>
          <w:rtl/>
        </w:rPr>
        <w:t>–</w:t>
      </w:r>
      <w:r>
        <w:rPr>
          <w:rFonts w:hint="cs"/>
          <w:rtl/>
        </w:rPr>
        <w:t xml:space="preserve"> הם </w:t>
      </w:r>
      <w:r>
        <w:rPr>
          <w:rFonts w:hint="cs"/>
          <w:rtl/>
        </w:rPr>
        <w:t xml:space="preserve">נערכים לקראת בחירות ומשמיעים לערביי ארץ-ישראל כמה הם נאמנים להם. </w:t>
      </w:r>
    </w:p>
    <w:p w14:paraId="675AE3C8" w14:textId="77777777" w:rsidR="00000000" w:rsidRDefault="00C04217">
      <w:pPr>
        <w:pStyle w:val="a0"/>
        <w:rPr>
          <w:rFonts w:hint="cs"/>
          <w:rtl/>
        </w:rPr>
      </w:pPr>
    </w:p>
    <w:p w14:paraId="24E153EA" w14:textId="77777777" w:rsidR="00000000" w:rsidRDefault="00C04217">
      <w:pPr>
        <w:pStyle w:val="af0"/>
        <w:rPr>
          <w:rtl/>
        </w:rPr>
      </w:pPr>
      <w:r>
        <w:rPr>
          <w:rFonts w:hint="eastAsia"/>
          <w:rtl/>
        </w:rPr>
        <w:t>טלב</w:t>
      </w:r>
      <w:r>
        <w:rPr>
          <w:rtl/>
        </w:rPr>
        <w:t xml:space="preserve"> אלסאנע (רע"ם):</w:t>
      </w:r>
    </w:p>
    <w:p w14:paraId="735CECD4" w14:textId="77777777" w:rsidR="00000000" w:rsidRDefault="00C04217">
      <w:pPr>
        <w:pStyle w:val="a0"/>
        <w:rPr>
          <w:rFonts w:hint="cs"/>
          <w:rtl/>
        </w:rPr>
      </w:pPr>
    </w:p>
    <w:p w14:paraId="4EF68364" w14:textId="77777777" w:rsidR="00000000" w:rsidRDefault="00C04217">
      <w:pPr>
        <w:pStyle w:val="a0"/>
        <w:rPr>
          <w:rFonts w:hint="cs"/>
          <w:rtl/>
        </w:rPr>
      </w:pPr>
      <w:r>
        <w:rPr>
          <w:rFonts w:hint="cs"/>
          <w:rtl/>
        </w:rPr>
        <w:t>מה זה קשור?</w:t>
      </w:r>
    </w:p>
    <w:p w14:paraId="621B6F43" w14:textId="77777777" w:rsidR="00000000" w:rsidRDefault="00C04217">
      <w:pPr>
        <w:pStyle w:val="a0"/>
        <w:rPr>
          <w:rFonts w:hint="cs"/>
          <w:rtl/>
        </w:rPr>
      </w:pPr>
    </w:p>
    <w:p w14:paraId="518858AC" w14:textId="77777777" w:rsidR="00000000" w:rsidRDefault="00C04217">
      <w:pPr>
        <w:pStyle w:val="-"/>
        <w:rPr>
          <w:rtl/>
        </w:rPr>
      </w:pPr>
      <w:bookmarkStart w:id="228" w:name="FS000000490T21_09_2005_14_58_30C"/>
      <w:bookmarkEnd w:id="228"/>
      <w:r>
        <w:rPr>
          <w:rFonts w:hint="eastAsia"/>
          <w:rtl/>
        </w:rPr>
        <w:t>נסים</w:t>
      </w:r>
      <w:r>
        <w:rPr>
          <w:rtl/>
        </w:rPr>
        <w:t xml:space="preserve"> זאב (ש"ס):</w:t>
      </w:r>
    </w:p>
    <w:p w14:paraId="76BE9792" w14:textId="77777777" w:rsidR="00000000" w:rsidRDefault="00C04217">
      <w:pPr>
        <w:pStyle w:val="a0"/>
        <w:rPr>
          <w:rFonts w:hint="cs"/>
          <w:rtl/>
        </w:rPr>
      </w:pPr>
    </w:p>
    <w:p w14:paraId="08C9BB1F" w14:textId="77777777" w:rsidR="00000000" w:rsidRDefault="00C04217">
      <w:pPr>
        <w:pStyle w:val="a0"/>
        <w:rPr>
          <w:rFonts w:hint="cs"/>
          <w:rtl/>
        </w:rPr>
      </w:pPr>
      <w:r>
        <w:rPr>
          <w:rFonts w:hint="cs"/>
          <w:rtl/>
        </w:rPr>
        <w:t xml:space="preserve">זה בדיוק קשור. אתם כל הזמן מאמצים את מערכת המשפט. אני רוצה להזכיר לכם למשל את הצלם האנגלי - - </w:t>
      </w:r>
    </w:p>
    <w:p w14:paraId="3E1C4A23" w14:textId="77777777" w:rsidR="00000000" w:rsidRDefault="00C04217">
      <w:pPr>
        <w:pStyle w:val="a0"/>
        <w:rPr>
          <w:rFonts w:hint="cs"/>
          <w:rtl/>
        </w:rPr>
      </w:pPr>
    </w:p>
    <w:p w14:paraId="5E54EB31" w14:textId="77777777" w:rsidR="00000000" w:rsidRDefault="00C04217">
      <w:pPr>
        <w:pStyle w:val="af0"/>
        <w:rPr>
          <w:rFonts w:hint="cs"/>
          <w:rtl/>
        </w:rPr>
      </w:pPr>
      <w:r>
        <w:rPr>
          <w:rFonts w:hint="eastAsia"/>
          <w:rtl/>
        </w:rPr>
        <w:t>טלב</w:t>
      </w:r>
      <w:r>
        <w:rPr>
          <w:rtl/>
        </w:rPr>
        <w:t xml:space="preserve"> אלסאנע (רע"ם):</w:t>
      </w:r>
    </w:p>
    <w:p w14:paraId="7ACFA5C4" w14:textId="77777777" w:rsidR="00000000" w:rsidRDefault="00C04217">
      <w:pPr>
        <w:pStyle w:val="af0"/>
        <w:rPr>
          <w:rFonts w:hint="cs"/>
          <w:rtl/>
        </w:rPr>
      </w:pPr>
    </w:p>
    <w:p w14:paraId="0B1750C9" w14:textId="77777777" w:rsidR="00000000" w:rsidRDefault="00C04217">
      <w:pPr>
        <w:pStyle w:val="af0"/>
        <w:rPr>
          <w:rFonts w:hint="cs"/>
          <w:b w:val="0"/>
          <w:bCs w:val="0"/>
          <w:u w:val="none"/>
          <w:rtl/>
        </w:rPr>
      </w:pPr>
      <w:r>
        <w:rPr>
          <w:rFonts w:hint="cs"/>
          <w:b w:val="0"/>
          <w:bCs w:val="0"/>
          <w:u w:val="none"/>
          <w:rtl/>
        </w:rPr>
        <w:t xml:space="preserve">             - - - </w:t>
      </w:r>
    </w:p>
    <w:p w14:paraId="1882D6CF" w14:textId="77777777" w:rsidR="00000000" w:rsidRDefault="00C04217">
      <w:pPr>
        <w:pStyle w:val="af0"/>
        <w:rPr>
          <w:rFonts w:hint="cs"/>
          <w:rtl/>
        </w:rPr>
      </w:pPr>
      <w:r>
        <w:rPr>
          <w:rFonts w:hint="cs"/>
          <w:rtl/>
        </w:rPr>
        <w:t xml:space="preserve"> </w:t>
      </w:r>
    </w:p>
    <w:p w14:paraId="6E7787FB" w14:textId="77777777" w:rsidR="00000000" w:rsidRDefault="00C04217">
      <w:pPr>
        <w:pStyle w:val="a0"/>
        <w:rPr>
          <w:rFonts w:hint="cs"/>
          <w:rtl/>
        </w:rPr>
      </w:pPr>
    </w:p>
    <w:p w14:paraId="7AA89EA4" w14:textId="77777777" w:rsidR="00000000" w:rsidRDefault="00C04217">
      <w:pPr>
        <w:pStyle w:val="-"/>
        <w:rPr>
          <w:rtl/>
        </w:rPr>
      </w:pPr>
      <w:bookmarkStart w:id="229" w:name="FS000000469T21_09_2005_15_26_14C"/>
      <w:bookmarkStart w:id="230" w:name="FS000000490T21_09_2005_15_26_23"/>
      <w:bookmarkStart w:id="231" w:name="FS000000490T21_09_2005_15_26_26C"/>
      <w:bookmarkEnd w:id="229"/>
      <w:bookmarkEnd w:id="230"/>
      <w:r>
        <w:rPr>
          <w:rFonts w:hint="eastAsia"/>
          <w:rtl/>
        </w:rPr>
        <w:t>נסים</w:t>
      </w:r>
      <w:r>
        <w:rPr>
          <w:rtl/>
        </w:rPr>
        <w:t xml:space="preserve"> זאב (ש"ס):</w:t>
      </w:r>
    </w:p>
    <w:p w14:paraId="31DB0086" w14:textId="77777777" w:rsidR="00000000" w:rsidRDefault="00C04217">
      <w:pPr>
        <w:pStyle w:val="a0"/>
        <w:rPr>
          <w:rtl/>
        </w:rPr>
      </w:pPr>
    </w:p>
    <w:p w14:paraId="39AFF3C4" w14:textId="77777777" w:rsidR="00000000" w:rsidRDefault="00C04217">
      <w:pPr>
        <w:pStyle w:val="a0"/>
        <w:rPr>
          <w:rFonts w:hint="cs"/>
          <w:rtl/>
        </w:rPr>
      </w:pPr>
      <w:r>
        <w:rPr>
          <w:rFonts w:hint="cs"/>
          <w:rtl/>
        </w:rPr>
        <w:t>תן לי להסביר. תן לי לדבר,</w:t>
      </w:r>
      <w:bookmarkEnd w:id="231"/>
      <w:r>
        <w:rPr>
          <w:rFonts w:hint="cs"/>
          <w:rtl/>
        </w:rPr>
        <w:t xml:space="preserve"> למה אתה מפריע לי?</w:t>
      </w:r>
    </w:p>
    <w:p w14:paraId="2E276CF0" w14:textId="77777777" w:rsidR="00000000" w:rsidRDefault="00C04217">
      <w:pPr>
        <w:pStyle w:val="a0"/>
        <w:rPr>
          <w:rFonts w:hint="cs"/>
          <w:rtl/>
        </w:rPr>
      </w:pPr>
    </w:p>
    <w:p w14:paraId="398AF8A6" w14:textId="77777777" w:rsidR="00000000" w:rsidRDefault="00C04217">
      <w:pPr>
        <w:pStyle w:val="af1"/>
        <w:rPr>
          <w:rtl/>
        </w:rPr>
      </w:pPr>
      <w:r>
        <w:rPr>
          <w:rFonts w:hint="eastAsia"/>
          <w:rtl/>
        </w:rPr>
        <w:t>היו</w:t>
      </w:r>
      <w:r>
        <w:rPr>
          <w:rtl/>
        </w:rPr>
        <w:t>"ר ראובן ריבלין:</w:t>
      </w:r>
    </w:p>
    <w:p w14:paraId="2371BA65" w14:textId="77777777" w:rsidR="00000000" w:rsidRDefault="00C04217">
      <w:pPr>
        <w:pStyle w:val="a0"/>
        <w:rPr>
          <w:rFonts w:hint="cs"/>
          <w:rtl/>
        </w:rPr>
      </w:pPr>
    </w:p>
    <w:p w14:paraId="5D08701C" w14:textId="77777777" w:rsidR="00000000" w:rsidRDefault="00C04217">
      <w:pPr>
        <w:pStyle w:val="a0"/>
        <w:rPr>
          <w:rFonts w:hint="cs"/>
          <w:rtl/>
        </w:rPr>
      </w:pPr>
      <w:r>
        <w:rPr>
          <w:rFonts w:hint="cs"/>
          <w:rtl/>
        </w:rPr>
        <w:t>חבר הכנסת אלסאנע, אתה דיברת, מישהו הפריע לך? מה הדבר הזה?</w:t>
      </w:r>
    </w:p>
    <w:p w14:paraId="27C1BD96" w14:textId="77777777" w:rsidR="00000000" w:rsidRDefault="00C04217">
      <w:pPr>
        <w:pStyle w:val="a0"/>
        <w:rPr>
          <w:rFonts w:hint="cs"/>
          <w:rtl/>
        </w:rPr>
      </w:pPr>
    </w:p>
    <w:p w14:paraId="4E92EE0C" w14:textId="77777777" w:rsidR="00000000" w:rsidRDefault="00C04217">
      <w:pPr>
        <w:pStyle w:val="-"/>
        <w:rPr>
          <w:rtl/>
        </w:rPr>
      </w:pPr>
      <w:bookmarkStart w:id="232" w:name="FS000000490T21_09_2005_14_58_46C"/>
      <w:bookmarkEnd w:id="232"/>
      <w:r>
        <w:rPr>
          <w:rFonts w:hint="eastAsia"/>
          <w:rtl/>
        </w:rPr>
        <w:t>נסים</w:t>
      </w:r>
      <w:r>
        <w:rPr>
          <w:rtl/>
        </w:rPr>
        <w:t xml:space="preserve"> זאב (ש"ס):</w:t>
      </w:r>
    </w:p>
    <w:p w14:paraId="75C311EE" w14:textId="77777777" w:rsidR="00000000" w:rsidRDefault="00C04217">
      <w:pPr>
        <w:pStyle w:val="a0"/>
        <w:rPr>
          <w:rFonts w:hint="cs"/>
          <w:rtl/>
        </w:rPr>
      </w:pPr>
    </w:p>
    <w:p w14:paraId="5793D3EA" w14:textId="77777777" w:rsidR="00000000" w:rsidRDefault="00C04217">
      <w:pPr>
        <w:pStyle w:val="a0"/>
        <w:rPr>
          <w:rFonts w:hint="cs"/>
          <w:rtl/>
        </w:rPr>
      </w:pPr>
      <w:r>
        <w:rPr>
          <w:rFonts w:hint="cs"/>
          <w:rtl/>
        </w:rPr>
        <w:t>- - אני רוצה להזכיר לכם: במקרה של הצלם האנגלי, בסופו של דבר מצאו את האחראים. גם אז בהתחלה לא ידעו</w:t>
      </w:r>
      <w:r>
        <w:rPr>
          <w:rFonts w:hint="cs"/>
          <w:rtl/>
        </w:rPr>
        <w:t xml:space="preserve">. כאן ישבה ועדת חקירה במשך חודשים רבים, בדקו, דנו, זאת לא היתה שליפה מהמותן, אז למה פתאום לא לתת אמון במערכת המשפט? הלוא אתם כל הזמן מאמצים את מערכת המשפט; תמיד כשאין לכם אמון בממשלה או בהחלטות הכנסת אתם פונים אל בית-המשפט, פתאום במקרה הזה אתם לא מאמינים? </w:t>
      </w:r>
    </w:p>
    <w:p w14:paraId="5D35ACF8" w14:textId="77777777" w:rsidR="00000000" w:rsidRDefault="00C04217">
      <w:pPr>
        <w:pStyle w:val="a0"/>
        <w:rPr>
          <w:rFonts w:hint="cs"/>
          <w:rtl/>
        </w:rPr>
      </w:pPr>
    </w:p>
    <w:p w14:paraId="6F3994AF" w14:textId="77777777" w:rsidR="00000000" w:rsidRDefault="00C04217">
      <w:pPr>
        <w:pStyle w:val="a0"/>
        <w:rPr>
          <w:rFonts w:hint="cs"/>
          <w:rtl/>
        </w:rPr>
      </w:pPr>
      <w:r>
        <w:rPr>
          <w:rFonts w:hint="cs"/>
          <w:rtl/>
        </w:rPr>
        <w:t>לכן, אדוני היושב-ראש, אסור שחלילה וחס יצויר ציור לא אמיתי, לא רציני, כאילו יש  מדיניות - - -</w:t>
      </w:r>
    </w:p>
    <w:p w14:paraId="0F0A01AD" w14:textId="77777777" w:rsidR="00000000" w:rsidRDefault="00C04217">
      <w:pPr>
        <w:pStyle w:val="a0"/>
        <w:rPr>
          <w:rFonts w:hint="cs"/>
          <w:rtl/>
        </w:rPr>
      </w:pPr>
    </w:p>
    <w:p w14:paraId="0DEF0651" w14:textId="77777777" w:rsidR="00000000" w:rsidRDefault="00C04217">
      <w:pPr>
        <w:pStyle w:val="af1"/>
        <w:rPr>
          <w:rtl/>
        </w:rPr>
      </w:pPr>
      <w:r>
        <w:rPr>
          <w:rFonts w:hint="eastAsia"/>
          <w:rtl/>
        </w:rPr>
        <w:t>היו</w:t>
      </w:r>
      <w:r>
        <w:rPr>
          <w:rtl/>
        </w:rPr>
        <w:t>"ר ראובן ריבלין:</w:t>
      </w:r>
    </w:p>
    <w:p w14:paraId="25D21B4F" w14:textId="77777777" w:rsidR="00000000" w:rsidRDefault="00C04217">
      <w:pPr>
        <w:pStyle w:val="a0"/>
        <w:rPr>
          <w:rFonts w:hint="cs"/>
          <w:rtl/>
        </w:rPr>
      </w:pPr>
    </w:p>
    <w:p w14:paraId="086E5CED" w14:textId="77777777" w:rsidR="00000000" w:rsidRDefault="00C04217">
      <w:pPr>
        <w:pStyle w:val="a0"/>
        <w:rPr>
          <w:rFonts w:hint="cs"/>
          <w:rtl/>
        </w:rPr>
      </w:pPr>
      <w:r>
        <w:rPr>
          <w:rFonts w:hint="cs"/>
          <w:rtl/>
        </w:rPr>
        <w:t xml:space="preserve">לכן אתה מציע להעביר את זה לוועדה. תודה רבה. חבר הכנסת מח'ול </w:t>
      </w:r>
      <w:r>
        <w:rPr>
          <w:rFonts w:hint="eastAsia"/>
          <w:rtl/>
        </w:rPr>
        <w:t>–</w:t>
      </w:r>
      <w:r>
        <w:rPr>
          <w:rFonts w:hint="cs"/>
          <w:rtl/>
        </w:rPr>
        <w:t xml:space="preserve"> דקה. הרי רוב הנימוקים הושמעו כבר בהרחבה מפי כל הצדדים.</w:t>
      </w:r>
    </w:p>
    <w:p w14:paraId="0CEF9E8F" w14:textId="77777777" w:rsidR="00000000" w:rsidRDefault="00C04217">
      <w:pPr>
        <w:pStyle w:val="a0"/>
        <w:rPr>
          <w:rFonts w:hint="cs"/>
          <w:rtl/>
        </w:rPr>
      </w:pPr>
    </w:p>
    <w:p w14:paraId="5FA278BD" w14:textId="77777777" w:rsidR="00000000" w:rsidRDefault="00C04217">
      <w:pPr>
        <w:pStyle w:val="a"/>
        <w:rPr>
          <w:rtl/>
        </w:rPr>
      </w:pPr>
      <w:bookmarkStart w:id="233" w:name="FS000000542T21_09_2005_14_59_46"/>
      <w:bookmarkStart w:id="234" w:name="_Toc115091794"/>
      <w:bookmarkEnd w:id="233"/>
      <w:r>
        <w:rPr>
          <w:rFonts w:hint="eastAsia"/>
          <w:rtl/>
        </w:rPr>
        <w:t>עסאם</w:t>
      </w:r>
      <w:r>
        <w:rPr>
          <w:rtl/>
        </w:rPr>
        <w:t xml:space="preserve"> מח'ול (חד"ש-תע"ל</w:t>
      </w:r>
      <w:r>
        <w:rPr>
          <w:rtl/>
        </w:rPr>
        <w:t>):</w:t>
      </w:r>
      <w:bookmarkEnd w:id="234"/>
    </w:p>
    <w:p w14:paraId="76FECB9D" w14:textId="77777777" w:rsidR="00000000" w:rsidRDefault="00C04217">
      <w:pPr>
        <w:pStyle w:val="a0"/>
        <w:rPr>
          <w:rFonts w:hint="cs"/>
          <w:rtl/>
        </w:rPr>
      </w:pPr>
    </w:p>
    <w:p w14:paraId="27D647E3" w14:textId="77777777" w:rsidR="00000000" w:rsidRDefault="00C04217">
      <w:pPr>
        <w:pStyle w:val="a0"/>
        <w:rPr>
          <w:rFonts w:hint="cs"/>
          <w:rtl/>
        </w:rPr>
      </w:pPr>
      <w:r>
        <w:rPr>
          <w:rFonts w:hint="cs"/>
          <w:rtl/>
        </w:rPr>
        <w:t xml:space="preserve">אדוני היושב-ראש, אני חושב שבדברים שאמרה השרה היום מעל הבמה היא הצטרפה למי שאומרים שהם לא מקבלים את מסקנות ועדת-אור, כי ועדת-אור קבעה, ציינה שמות וסימנה אנשים שעברו על החוק, שפשעו, ומערכת אכיפת החוק אומרת שאין את מי להעניש. </w:t>
      </w:r>
    </w:p>
    <w:p w14:paraId="6290A10F" w14:textId="77777777" w:rsidR="00000000" w:rsidRDefault="00C04217">
      <w:pPr>
        <w:pStyle w:val="a0"/>
        <w:rPr>
          <w:rFonts w:hint="cs"/>
          <w:rtl/>
        </w:rPr>
      </w:pPr>
    </w:p>
    <w:p w14:paraId="617FB53B" w14:textId="77777777" w:rsidR="00000000" w:rsidRDefault="00C04217">
      <w:pPr>
        <w:pStyle w:val="a0"/>
        <w:rPr>
          <w:rFonts w:hint="cs"/>
          <w:rtl/>
        </w:rPr>
      </w:pPr>
      <w:r>
        <w:rPr>
          <w:rFonts w:hint="cs"/>
          <w:rtl/>
        </w:rPr>
        <w:t xml:space="preserve">אני חושב שיש כאן עוד אמירה </w:t>
      </w:r>
      <w:r>
        <w:rPr>
          <w:rFonts w:hint="cs"/>
          <w:rtl/>
        </w:rPr>
        <w:t>של השרה, שאנחנו מתעקשים שלא לקרוא את הכתובת על הקיר. אני רוצה להתייחס דווקא למחקר, לא לאמירות פוליטיות, חבר הכנסת נסים זאב. מחקר של עופר כסיף ממכללת "אחווה" בדיוק על ועדת חקירה של מח"ש ועל עבודת המשטרה גם לפני הקמת מח"ש. בין השאר יש שם דוח שמדובר בו על תרב</w:t>
      </w:r>
      <w:r>
        <w:rPr>
          <w:rFonts w:hint="cs"/>
          <w:rtl/>
        </w:rPr>
        <w:t xml:space="preserve">ות ארגונית של אלימות ושל שקר, שכל רגע התאמתה וכל רגע הומחשה. רן שנדר, שהיה ראש מח"ש לפני אוקטובר, כותב ל"הארץ": "ההתנהגות האלימה של משמר הגבול היא פועל יוצא של התחושה שדמם של הערבים מותר". את זה לא אני אומר, לא פוליטיקאים אומרים, אלא אנשים שישבו במערכת. </w:t>
      </w:r>
    </w:p>
    <w:p w14:paraId="7B589124" w14:textId="77777777" w:rsidR="00000000" w:rsidRDefault="00C04217">
      <w:pPr>
        <w:pStyle w:val="a0"/>
        <w:rPr>
          <w:rFonts w:hint="cs"/>
          <w:rtl/>
        </w:rPr>
      </w:pPr>
    </w:p>
    <w:p w14:paraId="0FC503D3" w14:textId="77777777" w:rsidR="00000000" w:rsidRDefault="00C04217">
      <w:pPr>
        <w:pStyle w:val="a0"/>
        <w:rPr>
          <w:rFonts w:hint="cs"/>
          <w:rtl/>
        </w:rPr>
      </w:pPr>
      <w:r>
        <w:rPr>
          <w:rFonts w:hint="cs"/>
          <w:rtl/>
        </w:rPr>
        <w:t xml:space="preserve">דוח ועדת-קרמניצר </w:t>
      </w:r>
      <w:r>
        <w:rPr>
          <w:rFonts w:hint="eastAsia"/>
          <w:rtl/>
        </w:rPr>
        <w:t>–</w:t>
      </w:r>
      <w:r>
        <w:rPr>
          <w:rFonts w:hint="cs"/>
          <w:rtl/>
        </w:rPr>
        <w:t xml:space="preserve"> אחד-אחד קובעים שיש מגמה בתוך המשטרה, בתוך מח"ש, בתוך מערכת המשפט ואכיפת החוק, לטשטש ולטייח פשעים נגד ערבים. לזה קוראים גזענות, ומי שרוצה לקרוא לזה בשם אחר, הוא מטעה ומוסיף עוול על עוול וחטא על חטא. </w:t>
      </w:r>
    </w:p>
    <w:p w14:paraId="14305EF1" w14:textId="77777777" w:rsidR="00000000" w:rsidRDefault="00C04217">
      <w:pPr>
        <w:pStyle w:val="a0"/>
        <w:rPr>
          <w:rFonts w:hint="cs"/>
          <w:rtl/>
        </w:rPr>
      </w:pPr>
    </w:p>
    <w:p w14:paraId="1EB6FA40" w14:textId="77777777" w:rsidR="00000000" w:rsidRDefault="00C04217">
      <w:pPr>
        <w:pStyle w:val="af1"/>
        <w:rPr>
          <w:rtl/>
        </w:rPr>
      </w:pPr>
      <w:r>
        <w:rPr>
          <w:rFonts w:hint="eastAsia"/>
          <w:rtl/>
        </w:rPr>
        <w:t>היו</w:t>
      </w:r>
      <w:r>
        <w:rPr>
          <w:rtl/>
        </w:rPr>
        <w:t>"ר ראובן ריבלין:</w:t>
      </w:r>
    </w:p>
    <w:p w14:paraId="6CAB33A7" w14:textId="77777777" w:rsidR="00000000" w:rsidRDefault="00C04217">
      <w:pPr>
        <w:pStyle w:val="a0"/>
        <w:rPr>
          <w:rFonts w:hint="cs"/>
          <w:rtl/>
        </w:rPr>
      </w:pPr>
    </w:p>
    <w:p w14:paraId="7EE975AA" w14:textId="77777777" w:rsidR="00000000" w:rsidRDefault="00C04217">
      <w:pPr>
        <w:pStyle w:val="a0"/>
        <w:rPr>
          <w:rFonts w:hint="cs"/>
          <w:rtl/>
        </w:rPr>
      </w:pPr>
      <w:r>
        <w:rPr>
          <w:rFonts w:hint="cs"/>
          <w:rtl/>
        </w:rPr>
        <w:t>אני מודה לך מאוד</w:t>
      </w:r>
      <w:r>
        <w:rPr>
          <w:rFonts w:hint="cs"/>
          <w:rtl/>
        </w:rPr>
        <w:t>. תודה רבה. גברתי השרה, האם את עומדת על בקשתך להסיר מסדר-היום, או שאת מסכימה לוועדה? מסכימה לוועדה. חברת הכנסת גלאון, את מסכימה לוועדה? תודה רבה. איזו ועדה, ועדת החוקה, חוק ומשפט?</w:t>
      </w:r>
    </w:p>
    <w:p w14:paraId="5D53FF74" w14:textId="77777777" w:rsidR="00000000" w:rsidRDefault="00C04217">
      <w:pPr>
        <w:pStyle w:val="a0"/>
        <w:rPr>
          <w:rFonts w:hint="cs"/>
          <w:rtl/>
        </w:rPr>
      </w:pPr>
    </w:p>
    <w:p w14:paraId="7A7BF95A" w14:textId="77777777" w:rsidR="00000000" w:rsidRDefault="00C04217">
      <w:pPr>
        <w:pStyle w:val="af0"/>
        <w:rPr>
          <w:rtl/>
        </w:rPr>
      </w:pPr>
      <w:r>
        <w:rPr>
          <w:rFonts w:hint="eastAsia"/>
          <w:rtl/>
        </w:rPr>
        <w:t>גאלב</w:t>
      </w:r>
      <w:r>
        <w:rPr>
          <w:rtl/>
        </w:rPr>
        <w:t xml:space="preserve"> מג'אדלה (העבודה - מימד - עם אחד):</w:t>
      </w:r>
    </w:p>
    <w:p w14:paraId="0119E756" w14:textId="77777777" w:rsidR="00000000" w:rsidRDefault="00C04217">
      <w:pPr>
        <w:pStyle w:val="a0"/>
        <w:rPr>
          <w:rFonts w:hint="cs"/>
          <w:rtl/>
        </w:rPr>
      </w:pPr>
    </w:p>
    <w:p w14:paraId="59CC889C" w14:textId="77777777" w:rsidR="00000000" w:rsidRDefault="00C04217">
      <w:pPr>
        <w:pStyle w:val="a0"/>
        <w:rPr>
          <w:rFonts w:hint="cs"/>
          <w:rtl/>
        </w:rPr>
      </w:pPr>
      <w:r>
        <w:rPr>
          <w:rFonts w:hint="cs"/>
          <w:rtl/>
        </w:rPr>
        <w:t>ועדת הפנים ואיכות הסביבה.</w:t>
      </w:r>
    </w:p>
    <w:p w14:paraId="16A1B59F" w14:textId="77777777" w:rsidR="00000000" w:rsidRDefault="00C04217">
      <w:pPr>
        <w:pStyle w:val="a0"/>
        <w:rPr>
          <w:rFonts w:hint="cs"/>
          <w:rtl/>
        </w:rPr>
      </w:pPr>
    </w:p>
    <w:p w14:paraId="54C157BF" w14:textId="77777777" w:rsidR="00000000" w:rsidRDefault="00C04217">
      <w:pPr>
        <w:pStyle w:val="af0"/>
        <w:rPr>
          <w:rtl/>
        </w:rPr>
      </w:pPr>
      <w:r>
        <w:rPr>
          <w:rFonts w:hint="eastAsia"/>
          <w:rtl/>
        </w:rPr>
        <w:t>נסים</w:t>
      </w:r>
      <w:r>
        <w:rPr>
          <w:rtl/>
        </w:rPr>
        <w:t xml:space="preserve"> זאב</w:t>
      </w:r>
      <w:r>
        <w:rPr>
          <w:rtl/>
        </w:rPr>
        <w:t xml:space="preserve"> (ש"ס):</w:t>
      </w:r>
    </w:p>
    <w:p w14:paraId="18502310" w14:textId="77777777" w:rsidR="00000000" w:rsidRDefault="00C04217">
      <w:pPr>
        <w:pStyle w:val="a0"/>
        <w:rPr>
          <w:rFonts w:hint="cs"/>
          <w:rtl/>
        </w:rPr>
      </w:pPr>
    </w:p>
    <w:p w14:paraId="555DED22" w14:textId="77777777" w:rsidR="00000000" w:rsidRDefault="00C04217">
      <w:pPr>
        <w:pStyle w:val="a0"/>
        <w:rPr>
          <w:rFonts w:hint="cs"/>
          <w:rtl/>
        </w:rPr>
      </w:pPr>
      <w:r>
        <w:rPr>
          <w:rFonts w:hint="cs"/>
          <w:rtl/>
        </w:rPr>
        <w:t>ועדת החוץ והביטחון.</w:t>
      </w:r>
    </w:p>
    <w:p w14:paraId="0F5F26C4" w14:textId="77777777" w:rsidR="00000000" w:rsidRDefault="00C04217">
      <w:pPr>
        <w:pStyle w:val="af1"/>
        <w:rPr>
          <w:rFonts w:hint="cs"/>
          <w:rtl/>
        </w:rPr>
      </w:pPr>
    </w:p>
    <w:p w14:paraId="505EF8E1" w14:textId="77777777" w:rsidR="00000000" w:rsidRDefault="00C04217">
      <w:pPr>
        <w:pStyle w:val="af1"/>
        <w:rPr>
          <w:rtl/>
        </w:rPr>
      </w:pPr>
      <w:r>
        <w:rPr>
          <w:rFonts w:hint="eastAsia"/>
          <w:rtl/>
        </w:rPr>
        <w:t>היו</w:t>
      </w:r>
      <w:r>
        <w:rPr>
          <w:rtl/>
        </w:rPr>
        <w:t>"ר ראובן ריבלין:</w:t>
      </w:r>
    </w:p>
    <w:p w14:paraId="667EBB1C" w14:textId="77777777" w:rsidR="00000000" w:rsidRDefault="00C04217">
      <w:pPr>
        <w:pStyle w:val="a0"/>
        <w:rPr>
          <w:rFonts w:hint="cs"/>
          <w:rtl/>
        </w:rPr>
      </w:pPr>
    </w:p>
    <w:p w14:paraId="26DD062D" w14:textId="77777777" w:rsidR="00000000" w:rsidRDefault="00C04217">
      <w:pPr>
        <w:pStyle w:val="a0"/>
        <w:rPr>
          <w:rFonts w:hint="cs"/>
          <w:rtl/>
        </w:rPr>
      </w:pPr>
      <w:r>
        <w:rPr>
          <w:rFonts w:hint="cs"/>
          <w:rtl/>
        </w:rPr>
        <w:t>שמעתי. אני חושב שלמרות המעמסה הכבדה והעבודה הרבה, שהיא כמעט בלתי אפשרית, של ועדת החוקה, חוק ומשפט, רצוי שנושא זה יידון בה.</w:t>
      </w:r>
    </w:p>
    <w:p w14:paraId="0842C07F" w14:textId="77777777" w:rsidR="00000000" w:rsidRDefault="00C04217">
      <w:pPr>
        <w:pStyle w:val="a0"/>
        <w:rPr>
          <w:rFonts w:hint="cs"/>
          <w:rtl/>
        </w:rPr>
      </w:pPr>
    </w:p>
    <w:p w14:paraId="03DF7AF1" w14:textId="77777777" w:rsidR="00000000" w:rsidRDefault="00C04217">
      <w:pPr>
        <w:pStyle w:val="af0"/>
        <w:rPr>
          <w:rtl/>
        </w:rPr>
      </w:pPr>
      <w:r>
        <w:rPr>
          <w:rFonts w:hint="eastAsia"/>
          <w:rtl/>
        </w:rPr>
        <w:t>מיכאל</w:t>
      </w:r>
      <w:r>
        <w:rPr>
          <w:rtl/>
        </w:rPr>
        <w:t xml:space="preserve"> איתן (הליכוד):</w:t>
      </w:r>
    </w:p>
    <w:p w14:paraId="2F7C28DF" w14:textId="77777777" w:rsidR="00000000" w:rsidRDefault="00C04217">
      <w:pPr>
        <w:pStyle w:val="a0"/>
        <w:rPr>
          <w:rFonts w:hint="cs"/>
          <w:rtl/>
        </w:rPr>
      </w:pPr>
    </w:p>
    <w:p w14:paraId="4938CB21" w14:textId="77777777" w:rsidR="00000000" w:rsidRDefault="00C04217">
      <w:pPr>
        <w:pStyle w:val="a0"/>
        <w:rPr>
          <w:rFonts w:hint="cs"/>
          <w:rtl/>
        </w:rPr>
      </w:pPr>
      <w:r>
        <w:rPr>
          <w:rFonts w:hint="cs"/>
          <w:rtl/>
        </w:rPr>
        <w:t>אדוני היושב-ראש, הנושא הזה היה אמור להידון בוועדה ממילא, גם</w:t>
      </w:r>
      <w:r>
        <w:rPr>
          <w:rFonts w:hint="cs"/>
          <w:rtl/>
        </w:rPr>
        <w:t xml:space="preserve"> בלי החלטת המליאה. </w:t>
      </w:r>
    </w:p>
    <w:p w14:paraId="22D57BD8" w14:textId="77777777" w:rsidR="00000000" w:rsidRDefault="00C04217">
      <w:pPr>
        <w:pStyle w:val="a0"/>
        <w:rPr>
          <w:rFonts w:hint="cs"/>
          <w:rtl/>
        </w:rPr>
      </w:pPr>
    </w:p>
    <w:p w14:paraId="72FCD28D" w14:textId="77777777" w:rsidR="00000000" w:rsidRDefault="00C04217">
      <w:pPr>
        <w:pStyle w:val="af1"/>
        <w:rPr>
          <w:rtl/>
        </w:rPr>
      </w:pPr>
      <w:r>
        <w:rPr>
          <w:rFonts w:hint="eastAsia"/>
          <w:rtl/>
        </w:rPr>
        <w:t>היו</w:t>
      </w:r>
      <w:r>
        <w:rPr>
          <w:rtl/>
        </w:rPr>
        <w:t>"ר ראובן ריבלין:</w:t>
      </w:r>
    </w:p>
    <w:p w14:paraId="68265731" w14:textId="77777777" w:rsidR="00000000" w:rsidRDefault="00C04217">
      <w:pPr>
        <w:pStyle w:val="a0"/>
        <w:rPr>
          <w:rFonts w:hint="cs"/>
          <w:rtl/>
        </w:rPr>
      </w:pPr>
    </w:p>
    <w:p w14:paraId="21EBE944" w14:textId="77777777" w:rsidR="00000000" w:rsidRDefault="00C04217">
      <w:pPr>
        <w:pStyle w:val="a0"/>
        <w:rPr>
          <w:rFonts w:hint="cs"/>
          <w:rtl/>
        </w:rPr>
      </w:pPr>
      <w:r>
        <w:rPr>
          <w:rFonts w:hint="cs"/>
          <w:rtl/>
        </w:rPr>
        <w:t xml:space="preserve">אני מסכים שכיוונתי לדעת יושב-ראש הוועדה. אני מציע לכם להסיר את כל ההצעות. הנושא הזה באמת שייך לוועדת החוקה, חוק ומשפט, אלא אם כן אתם רוצים לקבל הצעה אחרת. מותר לכם. </w:t>
      </w:r>
    </w:p>
    <w:p w14:paraId="72608FD8" w14:textId="77777777" w:rsidR="00000000" w:rsidRDefault="00C04217">
      <w:pPr>
        <w:pStyle w:val="a0"/>
        <w:rPr>
          <w:rFonts w:hint="cs"/>
          <w:rtl/>
        </w:rPr>
      </w:pPr>
    </w:p>
    <w:p w14:paraId="7D7B4FDF" w14:textId="77777777" w:rsidR="00000000" w:rsidRDefault="00C04217">
      <w:pPr>
        <w:pStyle w:val="af0"/>
        <w:rPr>
          <w:rtl/>
        </w:rPr>
      </w:pPr>
      <w:r>
        <w:rPr>
          <w:rFonts w:hint="eastAsia"/>
          <w:rtl/>
        </w:rPr>
        <w:t>גאלב</w:t>
      </w:r>
      <w:r>
        <w:rPr>
          <w:rtl/>
        </w:rPr>
        <w:t xml:space="preserve"> מג'אדלה (העבודה - מימד - עם אחד):</w:t>
      </w:r>
    </w:p>
    <w:p w14:paraId="7EB40855" w14:textId="77777777" w:rsidR="00000000" w:rsidRDefault="00C04217">
      <w:pPr>
        <w:pStyle w:val="a0"/>
        <w:rPr>
          <w:rFonts w:hint="cs"/>
          <w:rtl/>
        </w:rPr>
      </w:pPr>
    </w:p>
    <w:p w14:paraId="5BB09B7D" w14:textId="77777777" w:rsidR="00000000" w:rsidRDefault="00C04217">
      <w:pPr>
        <w:pStyle w:val="a0"/>
        <w:rPr>
          <w:rFonts w:hint="cs"/>
          <w:rtl/>
        </w:rPr>
      </w:pPr>
      <w:r>
        <w:rPr>
          <w:rFonts w:hint="cs"/>
          <w:rtl/>
        </w:rPr>
        <w:t>ביום של</w:t>
      </w:r>
      <w:r>
        <w:rPr>
          <w:rFonts w:hint="cs"/>
          <w:rtl/>
        </w:rPr>
        <w:t>ישי הבא דנים בזה בוועדת הפנים ואיכות הסביבה.</w:t>
      </w:r>
    </w:p>
    <w:p w14:paraId="2149F8EE" w14:textId="77777777" w:rsidR="00000000" w:rsidRDefault="00C04217">
      <w:pPr>
        <w:pStyle w:val="a0"/>
        <w:rPr>
          <w:rFonts w:hint="cs"/>
          <w:rtl/>
        </w:rPr>
      </w:pPr>
    </w:p>
    <w:p w14:paraId="2DDF993B" w14:textId="77777777" w:rsidR="00000000" w:rsidRDefault="00C04217">
      <w:pPr>
        <w:pStyle w:val="af1"/>
        <w:rPr>
          <w:rtl/>
        </w:rPr>
      </w:pPr>
      <w:r>
        <w:rPr>
          <w:rFonts w:hint="eastAsia"/>
          <w:rtl/>
        </w:rPr>
        <w:t>היו</w:t>
      </w:r>
      <w:r>
        <w:rPr>
          <w:rtl/>
        </w:rPr>
        <w:t>"ר ראובן ריבלין:</w:t>
      </w:r>
    </w:p>
    <w:p w14:paraId="76062CF2" w14:textId="77777777" w:rsidR="00000000" w:rsidRDefault="00C04217">
      <w:pPr>
        <w:pStyle w:val="a0"/>
        <w:rPr>
          <w:rFonts w:hint="cs"/>
          <w:rtl/>
        </w:rPr>
      </w:pPr>
    </w:p>
    <w:p w14:paraId="65F728D0" w14:textId="77777777" w:rsidR="00000000" w:rsidRDefault="00C04217">
      <w:pPr>
        <w:pStyle w:val="a0"/>
        <w:rPr>
          <w:rFonts w:hint="cs"/>
          <w:rtl/>
        </w:rPr>
      </w:pPr>
      <w:r>
        <w:rPr>
          <w:rFonts w:hint="cs"/>
          <w:rtl/>
        </w:rPr>
        <w:t>נושא זה, של זהבה גלאון, יעבור לוועדת החוקה, חוק ומשפט, אלא אם כן יציע מישהו ועדה אחרת.</w:t>
      </w:r>
    </w:p>
    <w:p w14:paraId="55E598CA" w14:textId="77777777" w:rsidR="00000000" w:rsidRDefault="00C04217">
      <w:pPr>
        <w:pStyle w:val="a0"/>
        <w:rPr>
          <w:rFonts w:hint="cs"/>
          <w:rtl/>
        </w:rPr>
      </w:pPr>
    </w:p>
    <w:p w14:paraId="6423666E" w14:textId="77777777" w:rsidR="00000000" w:rsidRDefault="00C04217">
      <w:pPr>
        <w:pStyle w:val="af0"/>
        <w:rPr>
          <w:rtl/>
        </w:rPr>
      </w:pPr>
      <w:r>
        <w:rPr>
          <w:rFonts w:hint="eastAsia"/>
          <w:rtl/>
        </w:rPr>
        <w:t>נסים</w:t>
      </w:r>
      <w:r>
        <w:rPr>
          <w:rtl/>
        </w:rPr>
        <w:t xml:space="preserve"> זאב (ש"ס):</w:t>
      </w:r>
    </w:p>
    <w:p w14:paraId="3D1D7D20" w14:textId="77777777" w:rsidR="00000000" w:rsidRDefault="00C04217">
      <w:pPr>
        <w:pStyle w:val="a0"/>
        <w:rPr>
          <w:rFonts w:hint="cs"/>
          <w:rtl/>
        </w:rPr>
      </w:pPr>
    </w:p>
    <w:p w14:paraId="2F56156F" w14:textId="77777777" w:rsidR="00000000" w:rsidRDefault="00C04217">
      <w:pPr>
        <w:pStyle w:val="a0"/>
        <w:rPr>
          <w:rFonts w:hint="cs"/>
          <w:rtl/>
        </w:rPr>
      </w:pPr>
      <w:r>
        <w:rPr>
          <w:rFonts w:hint="cs"/>
          <w:rtl/>
        </w:rPr>
        <w:t>ועדת החוץ והביטחון.</w:t>
      </w:r>
    </w:p>
    <w:p w14:paraId="148110E1" w14:textId="77777777" w:rsidR="00000000" w:rsidRDefault="00C04217">
      <w:pPr>
        <w:pStyle w:val="a0"/>
        <w:rPr>
          <w:rFonts w:hint="cs"/>
          <w:rtl/>
        </w:rPr>
      </w:pPr>
    </w:p>
    <w:p w14:paraId="36713B24" w14:textId="77777777" w:rsidR="00000000" w:rsidRDefault="00C04217">
      <w:pPr>
        <w:pStyle w:val="af1"/>
        <w:rPr>
          <w:rtl/>
        </w:rPr>
      </w:pPr>
      <w:r>
        <w:rPr>
          <w:rFonts w:hint="eastAsia"/>
          <w:rtl/>
        </w:rPr>
        <w:t>היו</w:t>
      </w:r>
      <w:r>
        <w:rPr>
          <w:rtl/>
        </w:rPr>
        <w:t>"ר ראובן ריבלין:</w:t>
      </w:r>
    </w:p>
    <w:p w14:paraId="30F69EC8" w14:textId="77777777" w:rsidR="00000000" w:rsidRDefault="00C04217">
      <w:pPr>
        <w:pStyle w:val="a0"/>
        <w:rPr>
          <w:rFonts w:hint="cs"/>
          <w:rtl/>
        </w:rPr>
      </w:pPr>
    </w:p>
    <w:p w14:paraId="00363C2C" w14:textId="77777777" w:rsidR="00000000" w:rsidRDefault="00C04217">
      <w:pPr>
        <w:pStyle w:val="a0"/>
        <w:rPr>
          <w:rFonts w:hint="cs"/>
          <w:rtl/>
        </w:rPr>
      </w:pPr>
      <w:r>
        <w:rPr>
          <w:rFonts w:hint="cs"/>
          <w:rtl/>
        </w:rPr>
        <w:t>אני בכלל לא ממליץ לוועדות הכנסת לערוך כל א</w:t>
      </w:r>
      <w:r>
        <w:rPr>
          <w:rFonts w:hint="cs"/>
          <w:rtl/>
        </w:rPr>
        <w:t xml:space="preserve">חת דיון מטעמה. צריך לאחד. אבקש מוועדת הכנסת שלא לקיים דיונים מקבילים בוועדות שונות, כי אי-אפשר להביא את כל המערכת </w:t>
      </w:r>
      <w:r>
        <w:rPr>
          <w:rtl/>
        </w:rPr>
        <w:t>–</w:t>
      </w:r>
      <w:r>
        <w:rPr>
          <w:rFonts w:hint="cs"/>
          <w:rtl/>
        </w:rPr>
        <w:t xml:space="preserve"> היועץ המשפטי לממשלה, שרת המשפטים, ראש מח"ש </w:t>
      </w:r>
      <w:r>
        <w:rPr>
          <w:rFonts w:hint="eastAsia"/>
          <w:rtl/>
        </w:rPr>
        <w:t>–</w:t>
      </w:r>
      <w:r>
        <w:rPr>
          <w:rFonts w:hint="cs"/>
          <w:rtl/>
        </w:rPr>
        <w:t xml:space="preserve"> לכל ועדה ולהתחיל להתרוצץ ביניהן. תהיה ועדה אחת </w:t>
      </w:r>
      <w:r>
        <w:rPr>
          <w:rFonts w:hint="eastAsia"/>
          <w:rtl/>
        </w:rPr>
        <w:t>–</w:t>
      </w:r>
      <w:r>
        <w:rPr>
          <w:rFonts w:hint="cs"/>
          <w:rtl/>
        </w:rPr>
        <w:t xml:space="preserve"> אם הנושא נוגע גם בוועדת הפנים, אני מציע שאדוני</w:t>
      </w:r>
      <w:r>
        <w:rPr>
          <w:rFonts w:hint="cs"/>
          <w:rtl/>
        </w:rPr>
        <w:t xml:space="preserve"> יזמין גם את יושב-ראש ועדת הפנים לשבת לידו. אני מציע שתעשו את זה יחד.</w:t>
      </w:r>
    </w:p>
    <w:p w14:paraId="3BAF0B79" w14:textId="77777777" w:rsidR="00000000" w:rsidRDefault="00C04217">
      <w:pPr>
        <w:pStyle w:val="a0"/>
        <w:rPr>
          <w:rFonts w:hint="cs"/>
          <w:rtl/>
        </w:rPr>
      </w:pPr>
    </w:p>
    <w:p w14:paraId="4557F03C" w14:textId="77777777" w:rsidR="00000000" w:rsidRDefault="00C04217">
      <w:pPr>
        <w:pStyle w:val="af0"/>
        <w:rPr>
          <w:rtl/>
        </w:rPr>
      </w:pPr>
      <w:r>
        <w:rPr>
          <w:rFonts w:hint="eastAsia"/>
          <w:rtl/>
        </w:rPr>
        <w:t>גאלב</w:t>
      </w:r>
      <w:r>
        <w:rPr>
          <w:rtl/>
        </w:rPr>
        <w:t xml:space="preserve"> מג'אדלה (העבודה - מימד - עם אחד):</w:t>
      </w:r>
    </w:p>
    <w:p w14:paraId="59A7F667" w14:textId="77777777" w:rsidR="00000000" w:rsidRDefault="00C04217">
      <w:pPr>
        <w:pStyle w:val="a0"/>
        <w:rPr>
          <w:rFonts w:hint="cs"/>
          <w:rtl/>
        </w:rPr>
      </w:pPr>
    </w:p>
    <w:p w14:paraId="1BA4A7A2" w14:textId="77777777" w:rsidR="00000000" w:rsidRDefault="00C04217">
      <w:pPr>
        <w:pStyle w:val="a0"/>
        <w:rPr>
          <w:rFonts w:hint="cs"/>
          <w:rtl/>
        </w:rPr>
      </w:pPr>
      <w:r>
        <w:rPr>
          <w:rFonts w:hint="cs"/>
          <w:rtl/>
        </w:rPr>
        <w:t>אני יכול להסכים לכך רק אם תהיה ועדה משותפת, כי אנחנו כבר פנינו לשר ורוצים לשמוע.</w:t>
      </w:r>
    </w:p>
    <w:p w14:paraId="16BFC001" w14:textId="77777777" w:rsidR="00000000" w:rsidRDefault="00C04217">
      <w:pPr>
        <w:pStyle w:val="a0"/>
        <w:rPr>
          <w:rFonts w:hint="cs"/>
          <w:rtl/>
        </w:rPr>
      </w:pPr>
    </w:p>
    <w:p w14:paraId="5535AB26" w14:textId="77777777" w:rsidR="00000000" w:rsidRDefault="00C04217">
      <w:pPr>
        <w:pStyle w:val="af1"/>
        <w:rPr>
          <w:rtl/>
        </w:rPr>
      </w:pPr>
      <w:r>
        <w:rPr>
          <w:rFonts w:hint="eastAsia"/>
          <w:rtl/>
        </w:rPr>
        <w:t>היו</w:t>
      </w:r>
      <w:r>
        <w:rPr>
          <w:rtl/>
        </w:rPr>
        <w:t>"ר ראובן ריבלין:</w:t>
      </w:r>
    </w:p>
    <w:p w14:paraId="06F3A0E8" w14:textId="77777777" w:rsidR="00000000" w:rsidRDefault="00C04217">
      <w:pPr>
        <w:pStyle w:val="a0"/>
        <w:rPr>
          <w:rFonts w:hint="cs"/>
          <w:rtl/>
        </w:rPr>
      </w:pPr>
    </w:p>
    <w:p w14:paraId="4B709E6D" w14:textId="77777777" w:rsidR="00000000" w:rsidRDefault="00C04217">
      <w:pPr>
        <w:pStyle w:val="a0"/>
        <w:ind w:left="719" w:firstLine="0"/>
        <w:rPr>
          <w:rFonts w:hint="cs"/>
          <w:rtl/>
        </w:rPr>
      </w:pPr>
      <w:r>
        <w:rPr>
          <w:rFonts w:hint="cs"/>
          <w:rtl/>
        </w:rPr>
        <w:t>בוועדת החוקה, חוק ומשפט, כאשר יושב-ראש ועד</w:t>
      </w:r>
      <w:r>
        <w:rPr>
          <w:rFonts w:hint="cs"/>
          <w:rtl/>
        </w:rPr>
        <w:t xml:space="preserve">ת הפנים יוזמן באופן מיוחד להיות גם - - - </w:t>
      </w:r>
    </w:p>
    <w:p w14:paraId="3A7A93A4" w14:textId="77777777" w:rsidR="00000000" w:rsidRDefault="00C04217">
      <w:pPr>
        <w:pStyle w:val="a0"/>
        <w:rPr>
          <w:rFonts w:hint="cs"/>
          <w:rtl/>
        </w:rPr>
      </w:pPr>
    </w:p>
    <w:p w14:paraId="0B7EBE77" w14:textId="77777777" w:rsidR="00000000" w:rsidRDefault="00C04217">
      <w:pPr>
        <w:pStyle w:val="af0"/>
        <w:rPr>
          <w:rtl/>
        </w:rPr>
      </w:pPr>
      <w:r>
        <w:rPr>
          <w:rtl/>
        </w:rPr>
        <w:t>גאלב מג'אדלה (העבודה - מימד - עם אחד):</w:t>
      </w:r>
    </w:p>
    <w:p w14:paraId="185DA470" w14:textId="77777777" w:rsidR="00000000" w:rsidRDefault="00C04217">
      <w:pPr>
        <w:pStyle w:val="a0"/>
        <w:rPr>
          <w:rtl/>
        </w:rPr>
      </w:pPr>
    </w:p>
    <w:p w14:paraId="5B7A21EB" w14:textId="77777777" w:rsidR="00000000" w:rsidRDefault="00C04217">
      <w:pPr>
        <w:pStyle w:val="a0"/>
        <w:rPr>
          <w:rFonts w:hint="cs"/>
          <w:rtl/>
        </w:rPr>
      </w:pPr>
      <w:r>
        <w:rPr>
          <w:rFonts w:hint="cs"/>
          <w:rtl/>
        </w:rPr>
        <w:t>לא. לא מוזמן. ועדה משותפת.</w:t>
      </w:r>
    </w:p>
    <w:p w14:paraId="77742E47" w14:textId="77777777" w:rsidR="00000000" w:rsidRDefault="00C04217">
      <w:pPr>
        <w:pStyle w:val="a0"/>
        <w:rPr>
          <w:rFonts w:hint="cs"/>
          <w:rtl/>
        </w:rPr>
      </w:pPr>
    </w:p>
    <w:p w14:paraId="3F2047F0" w14:textId="77777777" w:rsidR="00000000" w:rsidRDefault="00C04217">
      <w:pPr>
        <w:pStyle w:val="af1"/>
        <w:rPr>
          <w:rtl/>
        </w:rPr>
      </w:pPr>
      <w:r>
        <w:rPr>
          <w:rFonts w:hint="eastAsia"/>
          <w:rtl/>
        </w:rPr>
        <w:t>היו</w:t>
      </w:r>
      <w:r>
        <w:rPr>
          <w:rtl/>
        </w:rPr>
        <w:t>"ר ראובן ריבלין:</w:t>
      </w:r>
    </w:p>
    <w:p w14:paraId="54749CA0" w14:textId="77777777" w:rsidR="00000000" w:rsidRDefault="00C04217">
      <w:pPr>
        <w:pStyle w:val="a0"/>
        <w:rPr>
          <w:rFonts w:hint="cs"/>
          <w:rtl/>
        </w:rPr>
      </w:pPr>
    </w:p>
    <w:p w14:paraId="18A9892F" w14:textId="77777777" w:rsidR="00000000" w:rsidRDefault="00C04217">
      <w:pPr>
        <w:pStyle w:val="a0"/>
        <w:rPr>
          <w:rFonts w:hint="cs"/>
          <w:rtl/>
        </w:rPr>
      </w:pPr>
      <w:r>
        <w:rPr>
          <w:rFonts w:hint="cs"/>
          <w:rtl/>
        </w:rPr>
        <w:t>שמעתי. אתה רוצה שתחליט על זה ועדת הכנסת?</w:t>
      </w:r>
    </w:p>
    <w:p w14:paraId="3B00887F" w14:textId="77777777" w:rsidR="00000000" w:rsidRDefault="00C04217">
      <w:pPr>
        <w:pStyle w:val="a0"/>
        <w:rPr>
          <w:rFonts w:hint="cs"/>
          <w:rtl/>
        </w:rPr>
      </w:pPr>
    </w:p>
    <w:p w14:paraId="1E81415D" w14:textId="77777777" w:rsidR="00000000" w:rsidRDefault="00C04217">
      <w:pPr>
        <w:pStyle w:val="af0"/>
        <w:rPr>
          <w:rtl/>
        </w:rPr>
      </w:pPr>
      <w:r>
        <w:rPr>
          <w:rtl/>
        </w:rPr>
        <w:t>גאלב מג'אדלה (העבודה - מימד - עם אחד):</w:t>
      </w:r>
    </w:p>
    <w:p w14:paraId="5FB53C5D" w14:textId="77777777" w:rsidR="00000000" w:rsidRDefault="00C04217">
      <w:pPr>
        <w:pStyle w:val="a0"/>
        <w:rPr>
          <w:rFonts w:hint="cs"/>
          <w:rtl/>
        </w:rPr>
      </w:pPr>
    </w:p>
    <w:p w14:paraId="46D9A2BD" w14:textId="77777777" w:rsidR="00000000" w:rsidRDefault="00C04217">
      <w:pPr>
        <w:pStyle w:val="a0"/>
        <w:rPr>
          <w:rFonts w:hint="cs"/>
          <w:rtl/>
        </w:rPr>
      </w:pPr>
      <w:r>
        <w:rPr>
          <w:rFonts w:hint="cs"/>
          <w:rtl/>
        </w:rPr>
        <w:t>- - -</w:t>
      </w:r>
    </w:p>
    <w:p w14:paraId="2644F62B" w14:textId="77777777" w:rsidR="00000000" w:rsidRDefault="00C04217">
      <w:pPr>
        <w:pStyle w:val="a0"/>
        <w:rPr>
          <w:rFonts w:hint="cs"/>
          <w:rtl/>
        </w:rPr>
      </w:pPr>
    </w:p>
    <w:p w14:paraId="3EA48A5E" w14:textId="77777777" w:rsidR="00000000" w:rsidRDefault="00C04217">
      <w:pPr>
        <w:pStyle w:val="af1"/>
        <w:rPr>
          <w:rtl/>
        </w:rPr>
      </w:pPr>
      <w:r>
        <w:rPr>
          <w:rFonts w:hint="eastAsia"/>
          <w:rtl/>
        </w:rPr>
        <w:t>היו</w:t>
      </w:r>
      <w:r>
        <w:rPr>
          <w:rtl/>
        </w:rPr>
        <w:t>"ר ראובן ריבלין:</w:t>
      </w:r>
    </w:p>
    <w:p w14:paraId="495CFB36" w14:textId="77777777" w:rsidR="00000000" w:rsidRDefault="00C04217">
      <w:pPr>
        <w:pStyle w:val="a0"/>
        <w:rPr>
          <w:rFonts w:hint="cs"/>
          <w:rtl/>
        </w:rPr>
      </w:pPr>
    </w:p>
    <w:p w14:paraId="0F1E0FE6" w14:textId="77777777" w:rsidR="00000000" w:rsidRDefault="00C04217">
      <w:pPr>
        <w:pStyle w:val="a0"/>
        <w:rPr>
          <w:rFonts w:hint="cs"/>
          <w:rtl/>
        </w:rPr>
      </w:pPr>
      <w:r>
        <w:rPr>
          <w:rFonts w:hint="cs"/>
          <w:rtl/>
        </w:rPr>
        <w:t xml:space="preserve">אני מודיע לכם </w:t>
      </w:r>
      <w:r>
        <w:rPr>
          <w:rFonts w:hint="cs"/>
          <w:rtl/>
        </w:rPr>
        <w:t>- חבר הכנסת רן כהן, אתה הוותיק ביותר כאן - שאני מחייב את הממשלה להגיע לכל ועדות הכנסת. היום, אדוני יודע, כחבר ועדת חוץ וביטחון, ששר הביטחון הגיע לוועדת הכנסת, כאשר חשוב הדבר. אבל, אנו לא יכולים, בצד האחר, לבוא ולטרטר את המנגנון הממשלתי להתחיל דיונים מקבילי</w:t>
      </w:r>
      <w:r>
        <w:rPr>
          <w:rFonts w:hint="cs"/>
          <w:rtl/>
        </w:rPr>
        <w:t>ם בשלוש ועדות מקבילות. הוועדה המוסמכת לדון בעניין זה היא ועדת החוקה, חוק ומשפט. כל ועדה שתבוא ותבקש לקיים דיון נפרד ותזמין והשרים יבואו ויפנו אלי, אני אבקש לאחד את הדיונים. תודה רבה.</w:t>
      </w:r>
    </w:p>
    <w:p w14:paraId="0F54B6C3" w14:textId="77777777" w:rsidR="00000000" w:rsidRDefault="00C04217">
      <w:pPr>
        <w:pStyle w:val="a0"/>
        <w:rPr>
          <w:rFonts w:hint="cs"/>
          <w:rtl/>
        </w:rPr>
      </w:pPr>
    </w:p>
    <w:p w14:paraId="3FF3FFE7" w14:textId="77777777" w:rsidR="00000000" w:rsidRDefault="00C04217">
      <w:pPr>
        <w:pStyle w:val="a0"/>
        <w:rPr>
          <w:rFonts w:hint="cs"/>
          <w:rtl/>
        </w:rPr>
      </w:pPr>
      <w:r>
        <w:rPr>
          <w:rFonts w:hint="cs"/>
          <w:rtl/>
        </w:rPr>
        <w:t>עכשיו, אנחנו שואלים את הכנסת: מי בעד העברת הנושא לוועדה? בעד - זה בעד, נ</w:t>
      </w:r>
      <w:r>
        <w:rPr>
          <w:rFonts w:hint="cs"/>
          <w:rtl/>
        </w:rPr>
        <w:t>גד - זה להסיר.</w:t>
      </w:r>
    </w:p>
    <w:p w14:paraId="0EAD0914" w14:textId="77777777" w:rsidR="00000000" w:rsidRDefault="00C04217">
      <w:pPr>
        <w:pStyle w:val="a0"/>
        <w:rPr>
          <w:rFonts w:hint="cs"/>
          <w:rtl/>
        </w:rPr>
      </w:pPr>
    </w:p>
    <w:p w14:paraId="1F41F4AC" w14:textId="77777777" w:rsidR="00000000" w:rsidRDefault="00C04217">
      <w:pPr>
        <w:pStyle w:val="ab"/>
        <w:bidi/>
        <w:rPr>
          <w:rFonts w:hint="cs"/>
          <w:rtl/>
        </w:rPr>
      </w:pPr>
      <w:r>
        <w:rPr>
          <w:rFonts w:hint="cs"/>
          <w:rtl/>
        </w:rPr>
        <w:t>הצבעה מס' 6</w:t>
      </w:r>
    </w:p>
    <w:p w14:paraId="40542AFF" w14:textId="77777777" w:rsidR="00000000" w:rsidRDefault="00C04217">
      <w:pPr>
        <w:pStyle w:val="a0"/>
        <w:rPr>
          <w:rFonts w:hint="cs"/>
          <w:rtl/>
        </w:rPr>
      </w:pPr>
    </w:p>
    <w:p w14:paraId="78026189" w14:textId="77777777" w:rsidR="00000000" w:rsidRDefault="00C04217">
      <w:pPr>
        <w:pStyle w:val="ac"/>
        <w:bidi/>
        <w:rPr>
          <w:rFonts w:hint="cs"/>
          <w:rtl/>
        </w:rPr>
      </w:pPr>
      <w:r>
        <w:rPr>
          <w:rFonts w:hint="cs"/>
          <w:rtl/>
        </w:rPr>
        <w:t>בעד ההצעה להעביר את הנושא לוועדה - 13</w:t>
      </w:r>
    </w:p>
    <w:p w14:paraId="0E64AA00" w14:textId="77777777" w:rsidR="00000000" w:rsidRDefault="00C04217">
      <w:pPr>
        <w:pStyle w:val="ac"/>
        <w:bidi/>
        <w:rPr>
          <w:rFonts w:hint="cs"/>
          <w:rtl/>
        </w:rPr>
      </w:pPr>
      <w:r>
        <w:rPr>
          <w:rFonts w:hint="cs"/>
          <w:rtl/>
        </w:rPr>
        <w:t>בעד ההצעה שלא לכלול את הנושא בסדר-היום - אין</w:t>
      </w:r>
    </w:p>
    <w:p w14:paraId="46DA84C3" w14:textId="77777777" w:rsidR="00000000" w:rsidRDefault="00C04217">
      <w:pPr>
        <w:pStyle w:val="ac"/>
        <w:bidi/>
        <w:rPr>
          <w:rFonts w:hint="cs"/>
          <w:rtl/>
        </w:rPr>
      </w:pPr>
      <w:r>
        <w:rPr>
          <w:rFonts w:hint="cs"/>
          <w:rtl/>
        </w:rPr>
        <w:t>נמנעים - אין</w:t>
      </w:r>
    </w:p>
    <w:p w14:paraId="4824009C" w14:textId="77777777" w:rsidR="00000000" w:rsidRDefault="00C04217">
      <w:pPr>
        <w:pStyle w:val="ad"/>
        <w:bidi/>
        <w:rPr>
          <w:rFonts w:hint="cs"/>
          <w:rtl/>
        </w:rPr>
      </w:pPr>
      <w:r>
        <w:rPr>
          <w:rFonts w:hint="cs"/>
          <w:rtl/>
        </w:rPr>
        <w:t>ההצעה להעביר את הנושא לוועדה שתקבע ועדת הכנסת נתקבלה.</w:t>
      </w:r>
    </w:p>
    <w:p w14:paraId="28383D5C" w14:textId="77777777" w:rsidR="00000000" w:rsidRDefault="00C04217">
      <w:pPr>
        <w:pStyle w:val="a0"/>
        <w:rPr>
          <w:rFonts w:hint="cs"/>
          <w:rtl/>
        </w:rPr>
      </w:pPr>
    </w:p>
    <w:p w14:paraId="1096C05A" w14:textId="77777777" w:rsidR="00000000" w:rsidRDefault="00C04217">
      <w:pPr>
        <w:pStyle w:val="af0"/>
        <w:rPr>
          <w:rtl/>
        </w:rPr>
      </w:pPr>
      <w:r>
        <w:rPr>
          <w:rFonts w:hint="eastAsia"/>
          <w:rtl/>
        </w:rPr>
        <w:t>נסים</w:t>
      </w:r>
      <w:r>
        <w:rPr>
          <w:rtl/>
        </w:rPr>
        <w:t xml:space="preserve"> זאב (ש"ס):</w:t>
      </w:r>
    </w:p>
    <w:p w14:paraId="025DEC94" w14:textId="77777777" w:rsidR="00000000" w:rsidRDefault="00C04217">
      <w:pPr>
        <w:pStyle w:val="a0"/>
        <w:rPr>
          <w:rFonts w:hint="cs"/>
          <w:rtl/>
        </w:rPr>
      </w:pPr>
    </w:p>
    <w:p w14:paraId="68499FDD" w14:textId="77777777" w:rsidR="00000000" w:rsidRDefault="00C04217">
      <w:pPr>
        <w:pStyle w:val="a0"/>
        <w:rPr>
          <w:rFonts w:hint="cs"/>
          <w:rtl/>
        </w:rPr>
      </w:pPr>
      <w:r>
        <w:rPr>
          <w:rFonts w:hint="cs"/>
          <w:rtl/>
        </w:rPr>
        <w:t>חוץ וביטחון.</w:t>
      </w:r>
    </w:p>
    <w:p w14:paraId="6B86C0AB" w14:textId="77777777" w:rsidR="00000000" w:rsidRDefault="00C04217">
      <w:pPr>
        <w:pStyle w:val="a0"/>
        <w:rPr>
          <w:rFonts w:hint="cs"/>
          <w:rtl/>
        </w:rPr>
      </w:pPr>
    </w:p>
    <w:p w14:paraId="2B9A59BB" w14:textId="77777777" w:rsidR="00000000" w:rsidRDefault="00C04217">
      <w:pPr>
        <w:pStyle w:val="af1"/>
        <w:rPr>
          <w:rtl/>
        </w:rPr>
      </w:pPr>
    </w:p>
    <w:p w14:paraId="5B712D47" w14:textId="77777777" w:rsidR="00000000" w:rsidRDefault="00C04217">
      <w:pPr>
        <w:pStyle w:val="af1"/>
        <w:rPr>
          <w:rtl/>
        </w:rPr>
      </w:pPr>
      <w:r>
        <w:rPr>
          <w:rFonts w:hint="eastAsia"/>
          <w:rtl/>
        </w:rPr>
        <w:t>היו</w:t>
      </w:r>
      <w:r>
        <w:rPr>
          <w:rtl/>
        </w:rPr>
        <w:t>"ר ראובן ריבלין:</w:t>
      </w:r>
    </w:p>
    <w:p w14:paraId="1FE2EE89" w14:textId="77777777" w:rsidR="00000000" w:rsidRDefault="00C04217">
      <w:pPr>
        <w:pStyle w:val="a0"/>
        <w:rPr>
          <w:rFonts w:hint="cs"/>
          <w:rtl/>
        </w:rPr>
      </w:pPr>
    </w:p>
    <w:p w14:paraId="5FE5CD44" w14:textId="77777777" w:rsidR="00000000" w:rsidRDefault="00C04217">
      <w:pPr>
        <w:pStyle w:val="a0"/>
        <w:rPr>
          <w:rFonts w:hint="cs"/>
          <w:rtl/>
        </w:rPr>
      </w:pPr>
      <w:r>
        <w:rPr>
          <w:rFonts w:hint="cs"/>
          <w:rtl/>
        </w:rPr>
        <w:t>בעד - 13, נגד - אין ונמ</w:t>
      </w:r>
      <w:r>
        <w:rPr>
          <w:rFonts w:hint="cs"/>
          <w:rtl/>
        </w:rPr>
        <w:t>נעים - אין. חבר הכנסת נסים זאב, אתה רוצה את ועדת החוץ והביטחון? אם כך, העניין יעבור לוועדת הכנסת, על מנת שתקבע אם יועבר העניין לוועדה זו או אחרת. אני בא ואומר שהנושא יידון, להערכתי ולטעמי, בוועדה הייעודית, שהיא ועדת החוקה, חוק ומשפט. עכשיו, כמובן, ועדת הכנ</w:t>
      </w:r>
      <w:r>
        <w:rPr>
          <w:rFonts w:hint="cs"/>
          <w:rtl/>
        </w:rPr>
        <w:t>סת מחליטה החלטה פוליטית.</w:t>
      </w:r>
    </w:p>
    <w:p w14:paraId="0E009F32" w14:textId="77777777" w:rsidR="00000000" w:rsidRDefault="00C04217">
      <w:pPr>
        <w:pStyle w:val="a0"/>
        <w:rPr>
          <w:rFonts w:hint="cs"/>
          <w:rtl/>
        </w:rPr>
      </w:pPr>
    </w:p>
    <w:p w14:paraId="48E7ED72" w14:textId="77777777" w:rsidR="00000000" w:rsidRDefault="00C04217">
      <w:pPr>
        <w:pStyle w:val="a0"/>
        <w:rPr>
          <w:rFonts w:hint="cs"/>
          <w:rtl/>
        </w:rPr>
      </w:pPr>
      <w:r>
        <w:rPr>
          <w:rFonts w:hint="cs"/>
          <w:rtl/>
        </w:rPr>
        <w:t>חבר הכנסת זנדברג, אתה הסכמת אבל לא היית פה. כל הנושא יעבור. חבר הכנסת זנדברג הגיע, והוא גם מסכים לוועדה.</w:t>
      </w:r>
    </w:p>
    <w:p w14:paraId="048D15AB" w14:textId="77777777" w:rsidR="00000000" w:rsidRDefault="00C04217">
      <w:pPr>
        <w:pStyle w:val="a0"/>
        <w:rPr>
          <w:rFonts w:hint="cs"/>
          <w:rtl/>
        </w:rPr>
      </w:pPr>
    </w:p>
    <w:p w14:paraId="33850023" w14:textId="77777777" w:rsidR="00000000" w:rsidRDefault="00C04217">
      <w:pPr>
        <w:pStyle w:val="af0"/>
        <w:rPr>
          <w:rtl/>
        </w:rPr>
      </w:pPr>
      <w:r>
        <w:rPr>
          <w:rFonts w:hint="eastAsia"/>
          <w:rtl/>
        </w:rPr>
        <w:t>אליעזר</w:t>
      </w:r>
      <w:r>
        <w:rPr>
          <w:rtl/>
        </w:rPr>
        <w:t xml:space="preserve"> זנדברג (שינוי):</w:t>
      </w:r>
    </w:p>
    <w:p w14:paraId="10630F57" w14:textId="77777777" w:rsidR="00000000" w:rsidRDefault="00C04217">
      <w:pPr>
        <w:pStyle w:val="a0"/>
        <w:rPr>
          <w:rFonts w:hint="cs"/>
          <w:rtl/>
        </w:rPr>
      </w:pPr>
    </w:p>
    <w:p w14:paraId="4350412A" w14:textId="77777777" w:rsidR="00000000" w:rsidRDefault="00C04217">
      <w:pPr>
        <w:pStyle w:val="a0"/>
        <w:rPr>
          <w:rFonts w:hint="cs"/>
          <w:rtl/>
        </w:rPr>
      </w:pPr>
      <w:r>
        <w:rPr>
          <w:rFonts w:hint="cs"/>
          <w:rtl/>
        </w:rPr>
        <w:t>כן. תודה.</w:t>
      </w:r>
    </w:p>
    <w:p w14:paraId="78E0C9D0" w14:textId="77777777" w:rsidR="00000000" w:rsidRDefault="00C04217">
      <w:pPr>
        <w:pStyle w:val="a0"/>
        <w:rPr>
          <w:rFonts w:hint="cs"/>
          <w:rtl/>
        </w:rPr>
      </w:pPr>
    </w:p>
    <w:p w14:paraId="62AB1D6E" w14:textId="77777777" w:rsidR="00000000" w:rsidRDefault="00C04217">
      <w:pPr>
        <w:pStyle w:val="af1"/>
        <w:rPr>
          <w:rtl/>
        </w:rPr>
      </w:pPr>
      <w:r>
        <w:rPr>
          <w:rFonts w:hint="eastAsia"/>
          <w:rtl/>
        </w:rPr>
        <w:t>היו</w:t>
      </w:r>
      <w:r>
        <w:rPr>
          <w:rtl/>
        </w:rPr>
        <w:t>"ר ראובן ריבלין:</w:t>
      </w:r>
    </w:p>
    <w:p w14:paraId="59950251" w14:textId="77777777" w:rsidR="00000000" w:rsidRDefault="00C04217">
      <w:pPr>
        <w:pStyle w:val="a0"/>
        <w:rPr>
          <w:rFonts w:hint="cs"/>
          <w:rtl/>
        </w:rPr>
      </w:pPr>
    </w:p>
    <w:p w14:paraId="4486B2D8" w14:textId="77777777" w:rsidR="00000000" w:rsidRDefault="00C04217">
      <w:pPr>
        <w:pStyle w:val="a0"/>
        <w:rPr>
          <w:rFonts w:hint="cs"/>
          <w:rtl/>
        </w:rPr>
      </w:pPr>
      <w:r>
        <w:rPr>
          <w:rFonts w:hint="cs"/>
          <w:rtl/>
        </w:rPr>
        <w:t>תודה רבה.</w:t>
      </w:r>
    </w:p>
    <w:p w14:paraId="7E87E500" w14:textId="77777777" w:rsidR="00000000" w:rsidRDefault="00C04217">
      <w:pPr>
        <w:pStyle w:val="a0"/>
        <w:rPr>
          <w:rFonts w:hint="cs"/>
          <w:rtl/>
        </w:rPr>
      </w:pPr>
    </w:p>
    <w:p w14:paraId="3E693DB7" w14:textId="77777777" w:rsidR="00000000" w:rsidRDefault="00C04217">
      <w:pPr>
        <w:pStyle w:val="a2"/>
        <w:rPr>
          <w:rtl/>
        </w:rPr>
      </w:pPr>
    </w:p>
    <w:p w14:paraId="6671741D" w14:textId="77777777" w:rsidR="00000000" w:rsidRDefault="00C04217">
      <w:pPr>
        <w:pStyle w:val="a2"/>
        <w:rPr>
          <w:rFonts w:hint="cs"/>
          <w:rtl/>
        </w:rPr>
      </w:pPr>
      <w:bookmarkStart w:id="235" w:name="_Toc115091795"/>
      <w:r>
        <w:rPr>
          <w:rFonts w:hint="cs"/>
          <w:rtl/>
        </w:rPr>
        <w:t>הצעת חוק חובת המכרזים (תיקון מס' 17), התשס"ה-2005</w:t>
      </w:r>
      <w:bookmarkEnd w:id="235"/>
      <w:r>
        <w:rPr>
          <w:rFonts w:hint="cs"/>
          <w:rtl/>
        </w:rPr>
        <w:t xml:space="preserve"> </w:t>
      </w:r>
    </w:p>
    <w:p w14:paraId="29806630" w14:textId="77777777" w:rsidR="00000000" w:rsidRDefault="00C04217">
      <w:pPr>
        <w:pStyle w:val="a0"/>
        <w:rPr>
          <w:rFonts w:hint="cs"/>
          <w:rtl/>
        </w:rPr>
      </w:pPr>
      <w:r>
        <w:rPr>
          <w:rtl/>
        </w:rPr>
        <w:t>[</w:t>
      </w:r>
      <w:r>
        <w:rPr>
          <w:rFonts w:hint="cs"/>
          <w:rtl/>
        </w:rPr>
        <w:t>"דבר</w:t>
      </w:r>
      <w:r>
        <w:rPr>
          <w:rFonts w:hint="cs"/>
          <w:rtl/>
        </w:rPr>
        <w:t>י הכנסת", חוברת זו, עמ' .</w:t>
      </w:r>
      <w:r>
        <w:rPr>
          <w:rtl/>
        </w:rPr>
        <w:t>]</w:t>
      </w:r>
    </w:p>
    <w:p w14:paraId="3DDCF742" w14:textId="77777777" w:rsidR="00000000" w:rsidRDefault="00C04217">
      <w:pPr>
        <w:pStyle w:val="-0"/>
        <w:rPr>
          <w:rFonts w:hint="cs"/>
          <w:rtl/>
        </w:rPr>
      </w:pPr>
      <w:r>
        <w:rPr>
          <w:rFonts w:hint="cs"/>
          <w:rtl/>
        </w:rPr>
        <w:t>(קריאה שנייה וקריאה שלישית)</w:t>
      </w:r>
    </w:p>
    <w:p w14:paraId="6106852D" w14:textId="77777777" w:rsidR="00000000" w:rsidRDefault="00C04217">
      <w:pPr>
        <w:pStyle w:val="a0"/>
        <w:rPr>
          <w:rFonts w:hint="cs"/>
          <w:rtl/>
        </w:rPr>
      </w:pPr>
    </w:p>
    <w:p w14:paraId="52300642" w14:textId="77777777" w:rsidR="00000000" w:rsidRDefault="00C04217">
      <w:pPr>
        <w:pStyle w:val="a0"/>
        <w:rPr>
          <w:rFonts w:hint="cs"/>
          <w:rtl/>
        </w:rPr>
      </w:pPr>
    </w:p>
    <w:p w14:paraId="176CF5EF" w14:textId="77777777" w:rsidR="00000000" w:rsidRDefault="00C04217">
      <w:pPr>
        <w:pStyle w:val="af1"/>
        <w:rPr>
          <w:rtl/>
        </w:rPr>
      </w:pPr>
      <w:r>
        <w:rPr>
          <w:rFonts w:hint="eastAsia"/>
          <w:rtl/>
        </w:rPr>
        <w:t>היו</w:t>
      </w:r>
      <w:r>
        <w:rPr>
          <w:rtl/>
        </w:rPr>
        <w:t>"ר ראובן ריבלין:</w:t>
      </w:r>
    </w:p>
    <w:p w14:paraId="4A239123" w14:textId="77777777" w:rsidR="00000000" w:rsidRDefault="00C04217">
      <w:pPr>
        <w:pStyle w:val="a0"/>
        <w:rPr>
          <w:rFonts w:hint="cs"/>
          <w:rtl/>
        </w:rPr>
      </w:pPr>
    </w:p>
    <w:p w14:paraId="5183D836" w14:textId="77777777" w:rsidR="00000000" w:rsidRDefault="00C04217">
      <w:pPr>
        <w:pStyle w:val="a0"/>
        <w:rPr>
          <w:rFonts w:hint="cs"/>
          <w:rtl/>
        </w:rPr>
      </w:pPr>
      <w:r>
        <w:rPr>
          <w:rFonts w:hint="cs"/>
          <w:rtl/>
        </w:rPr>
        <w:t>יעלה ויבוא חבר הכנסת מיכאל איתן, שהוא יושב-ראש ועדת החוקה, חוק ומשפט, על מנת להציג את הנושא האחרון בסדר-היום - הצעת חוק חובת המכרזים (תיקון מס' 17), בקריאה שנייה ובקריאה שלישית.</w:t>
      </w:r>
    </w:p>
    <w:p w14:paraId="4A0A6A0E" w14:textId="77777777" w:rsidR="00000000" w:rsidRDefault="00C04217">
      <w:pPr>
        <w:pStyle w:val="a0"/>
        <w:rPr>
          <w:rFonts w:hint="cs"/>
          <w:rtl/>
        </w:rPr>
      </w:pPr>
    </w:p>
    <w:p w14:paraId="0C937E25" w14:textId="77777777" w:rsidR="00000000" w:rsidRDefault="00C04217">
      <w:pPr>
        <w:pStyle w:val="a"/>
        <w:rPr>
          <w:rtl/>
        </w:rPr>
      </w:pPr>
      <w:bookmarkStart w:id="236" w:name="FS000000462T21_09_2005_15_26_12"/>
      <w:bookmarkStart w:id="237" w:name="_Toc115091796"/>
      <w:bookmarkEnd w:id="236"/>
      <w:r>
        <w:rPr>
          <w:rFonts w:hint="eastAsia"/>
          <w:rtl/>
        </w:rPr>
        <w:t>מיכאל</w:t>
      </w:r>
      <w:r>
        <w:rPr>
          <w:rtl/>
        </w:rPr>
        <w:t xml:space="preserve"> איתן (יו"ר ועדת החוקה, חוק ומשפט):</w:t>
      </w:r>
      <w:bookmarkEnd w:id="237"/>
    </w:p>
    <w:p w14:paraId="115B09DE" w14:textId="77777777" w:rsidR="00000000" w:rsidRDefault="00C04217">
      <w:pPr>
        <w:pStyle w:val="a0"/>
        <w:rPr>
          <w:rFonts w:hint="cs"/>
          <w:rtl/>
        </w:rPr>
      </w:pPr>
    </w:p>
    <w:p w14:paraId="6C963481" w14:textId="77777777" w:rsidR="00000000" w:rsidRDefault="00C04217">
      <w:pPr>
        <w:pStyle w:val="a0"/>
        <w:rPr>
          <w:rFonts w:hint="cs"/>
          <w:rtl/>
        </w:rPr>
      </w:pPr>
      <w:r>
        <w:rPr>
          <w:rFonts w:hint="cs"/>
          <w:rtl/>
        </w:rPr>
        <w:t>כתוספת לדיון הקודם, אני רוצה לומר לך שהמחלקה לחקירות שוטרים היא חלק ממשרד המשפטים, והיא ממוקמת במשרד המשפטים.</w:t>
      </w:r>
    </w:p>
    <w:p w14:paraId="5969352B" w14:textId="77777777" w:rsidR="00000000" w:rsidRDefault="00C04217">
      <w:pPr>
        <w:pStyle w:val="a0"/>
        <w:rPr>
          <w:rFonts w:hint="cs"/>
          <w:rtl/>
        </w:rPr>
      </w:pPr>
    </w:p>
    <w:p w14:paraId="342999A6" w14:textId="77777777" w:rsidR="00000000" w:rsidRDefault="00C04217">
      <w:pPr>
        <w:pStyle w:val="af1"/>
        <w:rPr>
          <w:rtl/>
        </w:rPr>
      </w:pPr>
      <w:r>
        <w:rPr>
          <w:rFonts w:hint="eastAsia"/>
          <w:rtl/>
        </w:rPr>
        <w:t>היו</w:t>
      </w:r>
      <w:r>
        <w:rPr>
          <w:rtl/>
        </w:rPr>
        <w:t>"ר ראובן ריבלין:</w:t>
      </w:r>
    </w:p>
    <w:p w14:paraId="3AF845C7" w14:textId="77777777" w:rsidR="00000000" w:rsidRDefault="00C04217">
      <w:pPr>
        <w:pStyle w:val="a0"/>
        <w:rPr>
          <w:rFonts w:hint="cs"/>
          <w:rtl/>
        </w:rPr>
      </w:pPr>
    </w:p>
    <w:p w14:paraId="6199C047" w14:textId="77777777" w:rsidR="00000000" w:rsidRDefault="00C04217">
      <w:pPr>
        <w:pStyle w:val="a0"/>
        <w:rPr>
          <w:rFonts w:hint="cs"/>
          <w:rtl/>
        </w:rPr>
      </w:pPr>
      <w:r>
        <w:rPr>
          <w:rFonts w:hint="cs"/>
          <w:rtl/>
        </w:rPr>
        <w:t>ברור לי.</w:t>
      </w:r>
    </w:p>
    <w:p w14:paraId="62724D97" w14:textId="77777777" w:rsidR="00000000" w:rsidRDefault="00C04217">
      <w:pPr>
        <w:pStyle w:val="a0"/>
        <w:rPr>
          <w:rFonts w:hint="cs"/>
          <w:rtl/>
        </w:rPr>
      </w:pPr>
    </w:p>
    <w:p w14:paraId="561785FA" w14:textId="77777777" w:rsidR="00000000" w:rsidRDefault="00C04217">
      <w:pPr>
        <w:pStyle w:val="-"/>
        <w:rPr>
          <w:rtl/>
        </w:rPr>
      </w:pPr>
      <w:bookmarkStart w:id="238" w:name="FS000000462T21_09_2005_15_28_00C"/>
      <w:bookmarkEnd w:id="238"/>
      <w:r>
        <w:rPr>
          <w:rFonts w:hint="eastAsia"/>
          <w:rtl/>
        </w:rPr>
        <w:t>מיכאל</w:t>
      </w:r>
      <w:r>
        <w:rPr>
          <w:rtl/>
        </w:rPr>
        <w:t xml:space="preserve"> איתן (יו"ר ועדת החוקה, חוק ומשפט):</w:t>
      </w:r>
    </w:p>
    <w:p w14:paraId="5F7BA5C7" w14:textId="77777777" w:rsidR="00000000" w:rsidRDefault="00C04217">
      <w:pPr>
        <w:pStyle w:val="a0"/>
        <w:rPr>
          <w:rFonts w:hint="cs"/>
          <w:rtl/>
        </w:rPr>
      </w:pPr>
    </w:p>
    <w:p w14:paraId="2593BAF5" w14:textId="77777777" w:rsidR="00000000" w:rsidRDefault="00C04217">
      <w:pPr>
        <w:pStyle w:val="a0"/>
        <w:rPr>
          <w:rFonts w:hint="cs"/>
          <w:rtl/>
        </w:rPr>
      </w:pPr>
      <w:r>
        <w:rPr>
          <w:rFonts w:hint="cs"/>
          <w:rtl/>
        </w:rPr>
        <w:t>לכן, באופן טבעי, הוועדה הפרלמ</w:t>
      </w:r>
      <w:r>
        <w:rPr>
          <w:rFonts w:hint="cs"/>
          <w:rtl/>
        </w:rPr>
        <w:t>נטרית שמפקחת על הפעילות של המחלקה היא ועדת החוקה, חוק ומשפט. אני ביקשתי ממילא לקיים דיון לאור שני דברים שקרו: גם ההחלטה שלהם עכשיו, וגם דוח ביקורת של מבקר המדינה - ואינני יודע אם כבודו שם לב לכך - -</w:t>
      </w:r>
    </w:p>
    <w:p w14:paraId="2F77FF8E" w14:textId="77777777" w:rsidR="00000000" w:rsidRDefault="00C04217">
      <w:pPr>
        <w:pStyle w:val="a0"/>
        <w:rPr>
          <w:rFonts w:hint="cs"/>
          <w:rtl/>
        </w:rPr>
      </w:pPr>
    </w:p>
    <w:p w14:paraId="2993A70E" w14:textId="77777777" w:rsidR="00000000" w:rsidRDefault="00C04217">
      <w:pPr>
        <w:pStyle w:val="af1"/>
        <w:rPr>
          <w:rtl/>
        </w:rPr>
      </w:pPr>
      <w:r>
        <w:rPr>
          <w:rFonts w:hint="eastAsia"/>
          <w:rtl/>
        </w:rPr>
        <w:t>היו</w:t>
      </w:r>
      <w:r>
        <w:rPr>
          <w:rtl/>
        </w:rPr>
        <w:t>"ר ראובן ריבלין:</w:t>
      </w:r>
    </w:p>
    <w:p w14:paraId="207C8DF8" w14:textId="77777777" w:rsidR="00000000" w:rsidRDefault="00C04217">
      <w:pPr>
        <w:pStyle w:val="a0"/>
        <w:rPr>
          <w:rFonts w:hint="cs"/>
          <w:rtl/>
        </w:rPr>
      </w:pPr>
    </w:p>
    <w:p w14:paraId="655F1A50" w14:textId="77777777" w:rsidR="00000000" w:rsidRDefault="00C04217">
      <w:pPr>
        <w:pStyle w:val="a0"/>
        <w:rPr>
          <w:rFonts w:hint="cs"/>
          <w:rtl/>
        </w:rPr>
      </w:pPr>
      <w:r>
        <w:rPr>
          <w:rFonts w:hint="cs"/>
          <w:rtl/>
        </w:rPr>
        <w:t>ודאי.</w:t>
      </w:r>
    </w:p>
    <w:p w14:paraId="0C816A40" w14:textId="77777777" w:rsidR="00000000" w:rsidRDefault="00C04217">
      <w:pPr>
        <w:pStyle w:val="a0"/>
        <w:rPr>
          <w:rFonts w:hint="cs"/>
          <w:rtl/>
        </w:rPr>
      </w:pPr>
    </w:p>
    <w:p w14:paraId="5BD5BE0A" w14:textId="77777777" w:rsidR="00000000" w:rsidRDefault="00C04217">
      <w:pPr>
        <w:pStyle w:val="-"/>
        <w:rPr>
          <w:rtl/>
        </w:rPr>
      </w:pPr>
      <w:bookmarkStart w:id="239" w:name="FS000000462T21_09_2005_15_28_06C"/>
      <w:bookmarkEnd w:id="239"/>
      <w:r>
        <w:rPr>
          <w:rFonts w:hint="eastAsia"/>
          <w:rtl/>
        </w:rPr>
        <w:t>מיכאל</w:t>
      </w:r>
      <w:r>
        <w:rPr>
          <w:rtl/>
        </w:rPr>
        <w:t xml:space="preserve"> איתן (יו"ר ועדת החוקה,</w:t>
      </w:r>
      <w:r>
        <w:rPr>
          <w:rtl/>
        </w:rPr>
        <w:t xml:space="preserve"> חוק ומשפט):</w:t>
      </w:r>
    </w:p>
    <w:p w14:paraId="31E86697" w14:textId="77777777" w:rsidR="00000000" w:rsidRDefault="00C04217">
      <w:pPr>
        <w:pStyle w:val="a0"/>
        <w:rPr>
          <w:rFonts w:hint="cs"/>
          <w:rtl/>
        </w:rPr>
      </w:pPr>
    </w:p>
    <w:p w14:paraId="3BB48A58" w14:textId="77777777" w:rsidR="00000000" w:rsidRDefault="00C04217">
      <w:pPr>
        <w:pStyle w:val="a0"/>
        <w:rPr>
          <w:rFonts w:hint="cs"/>
          <w:rtl/>
        </w:rPr>
      </w:pPr>
      <w:r>
        <w:rPr>
          <w:rFonts w:hint="cs"/>
          <w:rtl/>
        </w:rPr>
        <w:t>- - שטיפל באופן כללי בתפקודה של המחלקה.</w:t>
      </w:r>
    </w:p>
    <w:p w14:paraId="182C237E" w14:textId="77777777" w:rsidR="00000000" w:rsidRDefault="00C04217">
      <w:pPr>
        <w:pStyle w:val="a0"/>
        <w:rPr>
          <w:rFonts w:hint="cs"/>
          <w:rtl/>
        </w:rPr>
      </w:pPr>
    </w:p>
    <w:p w14:paraId="705A6439" w14:textId="77777777" w:rsidR="00000000" w:rsidRDefault="00C04217">
      <w:pPr>
        <w:pStyle w:val="af1"/>
        <w:rPr>
          <w:rtl/>
        </w:rPr>
      </w:pPr>
      <w:r>
        <w:rPr>
          <w:rFonts w:hint="eastAsia"/>
          <w:rtl/>
        </w:rPr>
        <w:t>היו</w:t>
      </w:r>
      <w:r>
        <w:rPr>
          <w:rtl/>
        </w:rPr>
        <w:t>"ר ראובן ריבלין:</w:t>
      </w:r>
    </w:p>
    <w:p w14:paraId="56C3DB89" w14:textId="77777777" w:rsidR="00000000" w:rsidRDefault="00C04217">
      <w:pPr>
        <w:pStyle w:val="a0"/>
        <w:rPr>
          <w:rFonts w:hint="cs"/>
          <w:rtl/>
        </w:rPr>
      </w:pPr>
    </w:p>
    <w:p w14:paraId="32CA0849" w14:textId="77777777" w:rsidR="00000000" w:rsidRDefault="00C04217">
      <w:pPr>
        <w:pStyle w:val="a0"/>
        <w:rPr>
          <w:rFonts w:hint="cs"/>
          <w:rtl/>
        </w:rPr>
      </w:pPr>
      <w:r>
        <w:rPr>
          <w:rFonts w:hint="cs"/>
          <w:rtl/>
        </w:rPr>
        <w:t>כמה חברי כנסת מצאו לנכון לצטט - - -</w:t>
      </w:r>
    </w:p>
    <w:p w14:paraId="0BACB97B" w14:textId="77777777" w:rsidR="00000000" w:rsidRDefault="00C04217">
      <w:pPr>
        <w:pStyle w:val="a0"/>
        <w:rPr>
          <w:rFonts w:hint="cs"/>
          <w:rtl/>
        </w:rPr>
      </w:pPr>
    </w:p>
    <w:p w14:paraId="7C5458CE" w14:textId="77777777" w:rsidR="00000000" w:rsidRDefault="00C04217">
      <w:pPr>
        <w:pStyle w:val="-"/>
        <w:rPr>
          <w:rtl/>
        </w:rPr>
      </w:pPr>
      <w:bookmarkStart w:id="240" w:name="FS000000462T21_09_2005_15_29_09C"/>
      <w:bookmarkEnd w:id="240"/>
      <w:r>
        <w:rPr>
          <w:rFonts w:hint="eastAsia"/>
          <w:rtl/>
        </w:rPr>
        <w:t>מיכאל</w:t>
      </w:r>
      <w:r>
        <w:rPr>
          <w:rtl/>
        </w:rPr>
        <w:t xml:space="preserve"> איתן (יו"ר ועדת החוקה, חוק ומשפט):</w:t>
      </w:r>
    </w:p>
    <w:p w14:paraId="4ADFCEB9" w14:textId="77777777" w:rsidR="00000000" w:rsidRDefault="00C04217">
      <w:pPr>
        <w:pStyle w:val="a0"/>
        <w:rPr>
          <w:rFonts w:hint="cs"/>
          <w:rtl/>
        </w:rPr>
      </w:pPr>
    </w:p>
    <w:p w14:paraId="070A5AAA" w14:textId="77777777" w:rsidR="00000000" w:rsidRDefault="00C04217">
      <w:pPr>
        <w:pStyle w:val="a0"/>
        <w:rPr>
          <w:rFonts w:hint="cs"/>
          <w:rtl/>
        </w:rPr>
      </w:pPr>
      <w:r>
        <w:rPr>
          <w:rFonts w:hint="cs"/>
          <w:rtl/>
        </w:rPr>
        <w:t>גם ציטטו זאת. אני חושב שיש בהחלט מקום שוועדת הכנסת, שאחראית על ביקורת פרלמנטרית על עבודה שוטפת של המח</w:t>
      </w:r>
      <w:r>
        <w:rPr>
          <w:rFonts w:hint="cs"/>
          <w:rtl/>
        </w:rPr>
        <w:t>לקה, תקיים בעניינים האלה דיון. לכן, גם ביקשתי ממילא לזמן דיון.</w:t>
      </w:r>
    </w:p>
    <w:p w14:paraId="3344DBDD" w14:textId="77777777" w:rsidR="00000000" w:rsidRDefault="00C04217">
      <w:pPr>
        <w:pStyle w:val="a0"/>
        <w:rPr>
          <w:rFonts w:hint="cs"/>
          <w:rtl/>
        </w:rPr>
      </w:pPr>
    </w:p>
    <w:p w14:paraId="73B37849" w14:textId="77777777" w:rsidR="00000000" w:rsidRDefault="00C04217">
      <w:pPr>
        <w:pStyle w:val="a0"/>
        <w:rPr>
          <w:rFonts w:hint="cs"/>
          <w:rtl/>
        </w:rPr>
      </w:pPr>
      <w:r>
        <w:rPr>
          <w:rFonts w:hint="cs"/>
          <w:rtl/>
        </w:rPr>
        <w:t>אם יש גם החלטת המליאה, אני גם מקבל את מה שאתה אומר. זה יהיה אבסורד שיהיו שני דיונים מקבילים בשתי ועדות.</w:t>
      </w:r>
    </w:p>
    <w:p w14:paraId="471A81E7" w14:textId="77777777" w:rsidR="00000000" w:rsidRDefault="00C04217">
      <w:pPr>
        <w:pStyle w:val="a0"/>
        <w:rPr>
          <w:rFonts w:hint="cs"/>
          <w:rtl/>
        </w:rPr>
      </w:pPr>
    </w:p>
    <w:p w14:paraId="5EF65EA5" w14:textId="77777777" w:rsidR="00000000" w:rsidRDefault="00C04217">
      <w:pPr>
        <w:pStyle w:val="af1"/>
        <w:rPr>
          <w:rtl/>
        </w:rPr>
      </w:pPr>
      <w:r>
        <w:rPr>
          <w:rFonts w:hint="eastAsia"/>
          <w:rtl/>
        </w:rPr>
        <w:t>היו</w:t>
      </w:r>
      <w:r>
        <w:rPr>
          <w:rtl/>
        </w:rPr>
        <w:t>"ר ראובן ריבלין:</w:t>
      </w:r>
    </w:p>
    <w:p w14:paraId="2C99D714" w14:textId="77777777" w:rsidR="00000000" w:rsidRDefault="00C04217">
      <w:pPr>
        <w:pStyle w:val="a0"/>
        <w:rPr>
          <w:rFonts w:hint="cs"/>
          <w:rtl/>
        </w:rPr>
      </w:pPr>
    </w:p>
    <w:p w14:paraId="24DCECC3" w14:textId="77777777" w:rsidR="00000000" w:rsidRDefault="00C04217">
      <w:pPr>
        <w:pStyle w:val="a0"/>
        <w:rPr>
          <w:rFonts w:hint="cs"/>
          <w:rtl/>
        </w:rPr>
      </w:pPr>
      <w:r>
        <w:rPr>
          <w:rFonts w:hint="cs"/>
          <w:rtl/>
        </w:rPr>
        <w:t>אני פשוט אומר לך:</w:t>
      </w:r>
      <w:r>
        <w:rPr>
          <w:rFonts w:hint="cs"/>
        </w:rPr>
        <w:t xml:space="preserve"> </w:t>
      </w:r>
      <w:r>
        <w:rPr>
          <w:rFonts w:hint="cs"/>
          <w:rtl/>
        </w:rPr>
        <w:t>לא אחייב את השרים לבוא. זה לא יכול להיות. הם יבו</w:t>
      </w:r>
      <w:r>
        <w:rPr>
          <w:rFonts w:hint="cs"/>
          <w:rtl/>
        </w:rPr>
        <w:t>או לדיון אחד. אני, בהחלט, מצפה שיושב-ראש ועדת החוקה, חוק ומשפט יבקש מיושב-ראש ועדת הפנים לבוא וגם מיושב-ראש הוועדה לענייני ביקורת המדינה.</w:t>
      </w:r>
    </w:p>
    <w:p w14:paraId="4A73CE27" w14:textId="77777777" w:rsidR="00000000" w:rsidRDefault="00C04217">
      <w:pPr>
        <w:pStyle w:val="a0"/>
        <w:rPr>
          <w:rFonts w:hint="cs"/>
          <w:rtl/>
        </w:rPr>
      </w:pPr>
    </w:p>
    <w:p w14:paraId="57B89BC9" w14:textId="77777777" w:rsidR="00000000" w:rsidRDefault="00C04217">
      <w:pPr>
        <w:pStyle w:val="-"/>
        <w:rPr>
          <w:rtl/>
        </w:rPr>
      </w:pPr>
      <w:bookmarkStart w:id="241" w:name="FS000000462T21_09_2005_15_30_06C"/>
      <w:bookmarkEnd w:id="241"/>
      <w:r>
        <w:rPr>
          <w:rFonts w:hint="eastAsia"/>
          <w:rtl/>
        </w:rPr>
        <w:t>מיכאל</w:t>
      </w:r>
      <w:r>
        <w:rPr>
          <w:rtl/>
        </w:rPr>
        <w:t xml:space="preserve"> איתן (יו"ר ועדת החוקה, חוק ומשפט):</w:t>
      </w:r>
    </w:p>
    <w:p w14:paraId="603D6441" w14:textId="77777777" w:rsidR="00000000" w:rsidRDefault="00C04217">
      <w:pPr>
        <w:pStyle w:val="a0"/>
        <w:rPr>
          <w:rFonts w:hint="cs"/>
          <w:rtl/>
        </w:rPr>
      </w:pPr>
    </w:p>
    <w:p w14:paraId="2E3C0395" w14:textId="77777777" w:rsidR="00000000" w:rsidRDefault="00C04217">
      <w:pPr>
        <w:pStyle w:val="a0"/>
        <w:rPr>
          <w:rFonts w:hint="cs"/>
          <w:rtl/>
        </w:rPr>
      </w:pPr>
      <w:r>
        <w:rPr>
          <w:rFonts w:hint="cs"/>
          <w:rtl/>
        </w:rPr>
        <w:t>בהחלט.</w:t>
      </w:r>
    </w:p>
    <w:p w14:paraId="4F62292B" w14:textId="77777777" w:rsidR="00000000" w:rsidRDefault="00C04217">
      <w:pPr>
        <w:pStyle w:val="a0"/>
        <w:rPr>
          <w:rFonts w:hint="cs"/>
          <w:rtl/>
        </w:rPr>
      </w:pPr>
    </w:p>
    <w:p w14:paraId="03D23FC0" w14:textId="77777777" w:rsidR="00000000" w:rsidRDefault="00C04217">
      <w:pPr>
        <w:pStyle w:val="af1"/>
        <w:rPr>
          <w:rtl/>
        </w:rPr>
      </w:pPr>
      <w:r>
        <w:rPr>
          <w:rFonts w:hint="eastAsia"/>
          <w:rtl/>
        </w:rPr>
        <w:t>היו</w:t>
      </w:r>
      <w:r>
        <w:rPr>
          <w:rtl/>
        </w:rPr>
        <w:t>"ר ראובן ריבלין:</w:t>
      </w:r>
    </w:p>
    <w:p w14:paraId="33E45628" w14:textId="77777777" w:rsidR="00000000" w:rsidRDefault="00C04217">
      <w:pPr>
        <w:pStyle w:val="a0"/>
        <w:rPr>
          <w:rFonts w:hint="cs"/>
          <w:rtl/>
        </w:rPr>
      </w:pPr>
    </w:p>
    <w:p w14:paraId="59CA1937" w14:textId="77777777" w:rsidR="00000000" w:rsidRDefault="00C04217">
      <w:pPr>
        <w:pStyle w:val="a0"/>
        <w:rPr>
          <w:rFonts w:hint="cs"/>
          <w:rtl/>
        </w:rPr>
      </w:pPr>
      <w:r>
        <w:rPr>
          <w:rFonts w:hint="cs"/>
          <w:rtl/>
        </w:rPr>
        <w:t>אבל, ודאי שיהיה דיון אחד.</w:t>
      </w:r>
    </w:p>
    <w:p w14:paraId="39364745" w14:textId="77777777" w:rsidR="00000000" w:rsidRDefault="00C04217">
      <w:pPr>
        <w:pStyle w:val="a0"/>
        <w:rPr>
          <w:rFonts w:hint="cs"/>
          <w:rtl/>
        </w:rPr>
      </w:pPr>
    </w:p>
    <w:p w14:paraId="7258F84E" w14:textId="77777777" w:rsidR="00000000" w:rsidRDefault="00C04217">
      <w:pPr>
        <w:pStyle w:val="-"/>
        <w:rPr>
          <w:rtl/>
        </w:rPr>
      </w:pPr>
      <w:bookmarkStart w:id="242" w:name="FS000000462T21_09_2005_15_30_49C"/>
      <w:bookmarkEnd w:id="242"/>
      <w:r>
        <w:rPr>
          <w:rFonts w:hint="eastAsia"/>
          <w:rtl/>
        </w:rPr>
        <w:t>מיכאל</w:t>
      </w:r>
      <w:r>
        <w:rPr>
          <w:rtl/>
        </w:rPr>
        <w:t xml:space="preserve"> איתן (יו"ר וע</w:t>
      </w:r>
      <w:r>
        <w:rPr>
          <w:rtl/>
        </w:rPr>
        <w:t>דת החוקה, חוק ומשפט):</w:t>
      </w:r>
    </w:p>
    <w:p w14:paraId="5A3ACB29" w14:textId="77777777" w:rsidR="00000000" w:rsidRDefault="00C04217">
      <w:pPr>
        <w:pStyle w:val="a0"/>
        <w:rPr>
          <w:rFonts w:hint="cs"/>
          <w:rtl/>
        </w:rPr>
      </w:pPr>
    </w:p>
    <w:p w14:paraId="1C90C36E" w14:textId="77777777" w:rsidR="00000000" w:rsidRDefault="00C04217">
      <w:pPr>
        <w:pStyle w:val="a0"/>
        <w:rPr>
          <w:rFonts w:hint="cs"/>
          <w:rtl/>
        </w:rPr>
      </w:pPr>
      <w:r>
        <w:rPr>
          <w:rFonts w:hint="cs"/>
          <w:rtl/>
        </w:rPr>
        <w:t>בסדר. רק בקשר לעניין הזה שלא צריך לחייב אותם לבוא לשניים ולשלושה דיונים, אני אומר: בואו נתחיל עם אחד. יתחילו לבוא לאחד. גם לאחד הם לא באים.</w:t>
      </w:r>
    </w:p>
    <w:p w14:paraId="78A61D23" w14:textId="77777777" w:rsidR="00000000" w:rsidRDefault="00C04217">
      <w:pPr>
        <w:pStyle w:val="a0"/>
        <w:rPr>
          <w:rFonts w:hint="cs"/>
          <w:rtl/>
        </w:rPr>
      </w:pPr>
    </w:p>
    <w:p w14:paraId="17B8C12D" w14:textId="77777777" w:rsidR="00000000" w:rsidRDefault="00C04217">
      <w:pPr>
        <w:pStyle w:val="af1"/>
        <w:rPr>
          <w:rtl/>
        </w:rPr>
      </w:pPr>
      <w:r>
        <w:rPr>
          <w:rFonts w:hint="eastAsia"/>
          <w:rtl/>
        </w:rPr>
        <w:t>היו</w:t>
      </w:r>
      <w:r>
        <w:rPr>
          <w:rtl/>
        </w:rPr>
        <w:t>"ר ראובן ריבלין:</w:t>
      </w:r>
    </w:p>
    <w:p w14:paraId="25D79FC2" w14:textId="77777777" w:rsidR="00000000" w:rsidRDefault="00C04217">
      <w:pPr>
        <w:pStyle w:val="a0"/>
        <w:rPr>
          <w:rFonts w:hint="cs"/>
          <w:rtl/>
        </w:rPr>
      </w:pPr>
    </w:p>
    <w:p w14:paraId="5C18A918" w14:textId="77777777" w:rsidR="00000000" w:rsidRDefault="00C04217">
      <w:pPr>
        <w:pStyle w:val="a0"/>
        <w:rPr>
          <w:rFonts w:hint="cs"/>
          <w:rtl/>
        </w:rPr>
      </w:pPr>
      <w:r>
        <w:rPr>
          <w:rFonts w:hint="cs"/>
          <w:rtl/>
        </w:rPr>
        <w:t>הם יבואו.</w:t>
      </w:r>
    </w:p>
    <w:p w14:paraId="391BF2D5" w14:textId="77777777" w:rsidR="00000000" w:rsidRDefault="00C04217">
      <w:pPr>
        <w:pStyle w:val="a0"/>
        <w:rPr>
          <w:rFonts w:hint="cs"/>
          <w:rtl/>
        </w:rPr>
      </w:pPr>
    </w:p>
    <w:p w14:paraId="003FAB8D" w14:textId="77777777" w:rsidR="00000000" w:rsidRDefault="00C04217">
      <w:pPr>
        <w:pStyle w:val="-"/>
        <w:rPr>
          <w:rtl/>
        </w:rPr>
      </w:pPr>
      <w:bookmarkStart w:id="243" w:name="FS000000462T21_09_2005_15_31_26C"/>
      <w:bookmarkEnd w:id="243"/>
      <w:r>
        <w:rPr>
          <w:rFonts w:hint="eastAsia"/>
          <w:rtl/>
        </w:rPr>
        <w:t>מיכאל</w:t>
      </w:r>
      <w:r>
        <w:rPr>
          <w:rtl/>
        </w:rPr>
        <w:t xml:space="preserve"> איתן (יו"ר ועדת החוקה, חוק ומשפט):</w:t>
      </w:r>
    </w:p>
    <w:p w14:paraId="25A4EF5B" w14:textId="77777777" w:rsidR="00000000" w:rsidRDefault="00C04217">
      <w:pPr>
        <w:pStyle w:val="a0"/>
        <w:rPr>
          <w:rFonts w:hint="cs"/>
          <w:rtl/>
        </w:rPr>
      </w:pPr>
    </w:p>
    <w:p w14:paraId="437F3334" w14:textId="77777777" w:rsidR="00000000" w:rsidRDefault="00C04217">
      <w:pPr>
        <w:pStyle w:val="a0"/>
        <w:rPr>
          <w:rFonts w:hint="cs"/>
          <w:rtl/>
        </w:rPr>
      </w:pPr>
      <w:r>
        <w:rPr>
          <w:rFonts w:hint="cs"/>
          <w:rtl/>
        </w:rPr>
        <w:t>לא כל כך קל.</w:t>
      </w:r>
    </w:p>
    <w:p w14:paraId="01DC1C26" w14:textId="77777777" w:rsidR="00000000" w:rsidRDefault="00C04217">
      <w:pPr>
        <w:pStyle w:val="af1"/>
        <w:rPr>
          <w:rtl/>
        </w:rPr>
      </w:pPr>
    </w:p>
    <w:p w14:paraId="74309181" w14:textId="77777777" w:rsidR="00000000" w:rsidRDefault="00C04217">
      <w:pPr>
        <w:pStyle w:val="af1"/>
        <w:rPr>
          <w:rtl/>
        </w:rPr>
      </w:pPr>
      <w:r>
        <w:rPr>
          <w:rFonts w:hint="eastAsia"/>
          <w:rtl/>
        </w:rPr>
        <w:t>היו</w:t>
      </w:r>
      <w:r>
        <w:rPr>
          <w:rtl/>
        </w:rPr>
        <w:t>"</w:t>
      </w:r>
      <w:r>
        <w:rPr>
          <w:rtl/>
        </w:rPr>
        <w:t>ר ראובן ריבלין:</w:t>
      </w:r>
    </w:p>
    <w:p w14:paraId="064AE872" w14:textId="77777777" w:rsidR="00000000" w:rsidRDefault="00C04217">
      <w:pPr>
        <w:pStyle w:val="a0"/>
        <w:rPr>
          <w:rFonts w:hint="cs"/>
          <w:rtl/>
        </w:rPr>
      </w:pPr>
    </w:p>
    <w:p w14:paraId="02C41B16" w14:textId="77777777" w:rsidR="00000000" w:rsidRDefault="00C04217">
      <w:pPr>
        <w:pStyle w:val="a0"/>
        <w:rPr>
          <w:rFonts w:hint="cs"/>
          <w:rtl/>
        </w:rPr>
      </w:pPr>
      <w:r>
        <w:rPr>
          <w:rFonts w:hint="cs"/>
          <w:rtl/>
        </w:rPr>
        <w:t>לא. אדוני פתח במאבק צודק, והממשלה מבינה היטב שהמסר שלך נקלט על-ידי רוב חברי הכנסת הפעילים.</w:t>
      </w:r>
    </w:p>
    <w:p w14:paraId="384FBAEA" w14:textId="77777777" w:rsidR="00000000" w:rsidRDefault="00C04217">
      <w:pPr>
        <w:pStyle w:val="a0"/>
        <w:rPr>
          <w:rFonts w:hint="cs"/>
          <w:rtl/>
        </w:rPr>
      </w:pPr>
    </w:p>
    <w:p w14:paraId="65C26505" w14:textId="77777777" w:rsidR="00000000" w:rsidRDefault="00C04217">
      <w:pPr>
        <w:pStyle w:val="-"/>
        <w:rPr>
          <w:rtl/>
        </w:rPr>
      </w:pPr>
      <w:bookmarkStart w:id="244" w:name="FS000000462T21_09_2005_15_32_48C"/>
      <w:bookmarkEnd w:id="244"/>
      <w:r>
        <w:rPr>
          <w:rFonts w:hint="eastAsia"/>
          <w:rtl/>
        </w:rPr>
        <w:t>מיכאל</w:t>
      </w:r>
      <w:r>
        <w:rPr>
          <w:rtl/>
        </w:rPr>
        <w:t xml:space="preserve"> איתן (יו"ר ועדת החוקה, חוק ומשפט):</w:t>
      </w:r>
    </w:p>
    <w:p w14:paraId="6DAA62A1" w14:textId="77777777" w:rsidR="00000000" w:rsidRDefault="00C04217">
      <w:pPr>
        <w:pStyle w:val="a0"/>
        <w:rPr>
          <w:rFonts w:hint="cs"/>
          <w:rtl/>
        </w:rPr>
      </w:pPr>
    </w:p>
    <w:p w14:paraId="3C96B752" w14:textId="77777777" w:rsidR="00000000" w:rsidRDefault="00C04217">
      <w:pPr>
        <w:pStyle w:val="a0"/>
        <w:rPr>
          <w:rFonts w:hint="cs"/>
          <w:rtl/>
        </w:rPr>
      </w:pPr>
      <w:r>
        <w:rPr>
          <w:rFonts w:hint="cs"/>
          <w:rtl/>
        </w:rPr>
        <w:t>תודה.</w:t>
      </w:r>
    </w:p>
    <w:p w14:paraId="7D038FF0" w14:textId="77777777" w:rsidR="00000000" w:rsidRDefault="00C04217">
      <w:pPr>
        <w:pStyle w:val="a0"/>
        <w:rPr>
          <w:rFonts w:hint="cs"/>
          <w:rtl/>
        </w:rPr>
      </w:pPr>
    </w:p>
    <w:p w14:paraId="0CB5F183" w14:textId="77777777" w:rsidR="00000000" w:rsidRDefault="00C04217">
      <w:pPr>
        <w:pStyle w:val="a0"/>
        <w:rPr>
          <w:rFonts w:hint="cs"/>
          <w:rtl/>
        </w:rPr>
      </w:pPr>
      <w:r>
        <w:rPr>
          <w:rFonts w:hint="cs"/>
          <w:rtl/>
        </w:rPr>
        <w:t>אני מביא לכנסת הצעת חוק לתיקון הצעת חוק חובת המכרזים, וזה תיקון מס' 17. חוק חובת המכרזים חוקק בכנס</w:t>
      </w:r>
      <w:r>
        <w:rPr>
          <w:rFonts w:hint="cs"/>
          <w:rtl/>
        </w:rPr>
        <w:t>ת בשנת 1992. החוק הזה הוא חוק חשוב, משום שהוא מאפשר תחרות חופשית והוגנת במשק על התקשרות עם הממשלה בכל מה שהממשלה צריכה לבצע. אני לא חושב שמישהו היום מערער על חשיבות החוק הזה ועל העובדה שהוא צריך להיות כלול בספר החוקים.</w:t>
      </w:r>
    </w:p>
    <w:p w14:paraId="3AFEE3DD" w14:textId="77777777" w:rsidR="00000000" w:rsidRDefault="00C04217">
      <w:pPr>
        <w:pStyle w:val="a0"/>
        <w:rPr>
          <w:rFonts w:hint="cs"/>
          <w:rtl/>
        </w:rPr>
      </w:pPr>
    </w:p>
    <w:p w14:paraId="5F7874BE" w14:textId="77777777" w:rsidR="00000000" w:rsidRDefault="00C04217">
      <w:pPr>
        <w:pStyle w:val="a0"/>
        <w:rPr>
          <w:rFonts w:hint="cs"/>
          <w:rtl/>
        </w:rPr>
      </w:pPr>
      <w:r>
        <w:rPr>
          <w:rFonts w:hint="cs"/>
          <w:rtl/>
        </w:rPr>
        <w:t>עם זאת, מטבע הדברים, על החוק יש גם ס</w:t>
      </w:r>
      <w:r>
        <w:rPr>
          <w:rFonts w:hint="cs"/>
          <w:rtl/>
        </w:rPr>
        <w:t xml:space="preserve">ייגים מסוימים בתחומים שונים. אנחנו עוסקים בהצעת חוק שתיקנה את חוק חובת המכרזים בשנת 1998, ושם באו חברי כנסת והציעו שלמרות חוק חובת המכרזים תהיה אפשרות, מכוח חובת המכרזים, סעיף 3(א)(א1), לאפשר להתקין תקנות שבאזורים שבהם יש עדיפות לאומית יהיו סייגים מסוימים </w:t>
      </w:r>
      <w:r>
        <w:rPr>
          <w:rFonts w:hint="cs"/>
          <w:rtl/>
        </w:rPr>
        <w:t>לחובת המכרזים. אילו סייגים? נאמר שם שבאזורי עדיפות לאומית שיחולקו לשלושה תהיה איזו העדפה לתעשיות ולמי שיגיש הצעות, אם מיקומו באותם אזורים. באזור עדיפות א' נקבע ששם תהיה זכות סירוב ראשונה, כלומר, יהיה מכרז, ואם מפעל שנמצא באזור עדיפות א' הגיש הצעה שהיתה יקר</w:t>
      </w:r>
      <w:r>
        <w:rPr>
          <w:rFonts w:hint="cs"/>
          <w:rtl/>
        </w:rPr>
        <w:t>ה ב-15% - - -</w:t>
      </w:r>
    </w:p>
    <w:p w14:paraId="2B238699" w14:textId="77777777" w:rsidR="00000000" w:rsidRDefault="00C04217">
      <w:pPr>
        <w:pStyle w:val="a0"/>
        <w:rPr>
          <w:rFonts w:hint="cs"/>
          <w:rtl/>
        </w:rPr>
      </w:pPr>
      <w:r>
        <w:rPr>
          <w:rFonts w:hint="cs"/>
          <w:rtl/>
        </w:rPr>
        <w:t xml:space="preserve"> </w:t>
      </w:r>
    </w:p>
    <w:p w14:paraId="0CEF72CD" w14:textId="77777777" w:rsidR="00000000" w:rsidRDefault="00C04217">
      <w:pPr>
        <w:pStyle w:val="af1"/>
        <w:rPr>
          <w:rtl/>
        </w:rPr>
      </w:pPr>
      <w:r>
        <w:rPr>
          <w:rFonts w:hint="eastAsia"/>
          <w:rtl/>
        </w:rPr>
        <w:t>היו</w:t>
      </w:r>
      <w:r>
        <w:rPr>
          <w:rtl/>
        </w:rPr>
        <w:t>"ר ראובן ריבלין:</w:t>
      </w:r>
    </w:p>
    <w:p w14:paraId="5913E66E" w14:textId="77777777" w:rsidR="00000000" w:rsidRDefault="00C04217">
      <w:pPr>
        <w:pStyle w:val="a0"/>
        <w:rPr>
          <w:rFonts w:hint="cs"/>
          <w:rtl/>
        </w:rPr>
      </w:pPr>
    </w:p>
    <w:p w14:paraId="6B7C007F" w14:textId="77777777" w:rsidR="00000000" w:rsidRDefault="00C04217">
      <w:pPr>
        <w:pStyle w:val="a0"/>
        <w:rPr>
          <w:rFonts w:hint="cs"/>
          <w:rtl/>
        </w:rPr>
      </w:pPr>
      <w:r>
        <w:rPr>
          <w:rFonts w:hint="cs"/>
          <w:rtl/>
        </w:rPr>
        <w:t>עד 15%.</w:t>
      </w:r>
    </w:p>
    <w:p w14:paraId="0F2BEF9E" w14:textId="77777777" w:rsidR="00000000" w:rsidRDefault="00C04217">
      <w:pPr>
        <w:pStyle w:val="a0"/>
        <w:rPr>
          <w:rFonts w:hint="cs"/>
          <w:rtl/>
        </w:rPr>
      </w:pPr>
    </w:p>
    <w:p w14:paraId="23942E08" w14:textId="77777777" w:rsidR="00000000" w:rsidRDefault="00C04217">
      <w:pPr>
        <w:pStyle w:val="-"/>
        <w:rPr>
          <w:rtl/>
        </w:rPr>
      </w:pPr>
      <w:bookmarkStart w:id="245" w:name="FS000000462T21_09_2005_15_36_26C"/>
      <w:bookmarkEnd w:id="245"/>
      <w:r>
        <w:rPr>
          <w:rFonts w:hint="eastAsia"/>
          <w:rtl/>
        </w:rPr>
        <w:t>מיכאל</w:t>
      </w:r>
      <w:r>
        <w:rPr>
          <w:rtl/>
        </w:rPr>
        <w:t xml:space="preserve"> איתן (יו"ר ועדת החוקה, חוק ומשפט):</w:t>
      </w:r>
    </w:p>
    <w:p w14:paraId="06B6B423" w14:textId="77777777" w:rsidR="00000000" w:rsidRDefault="00C04217">
      <w:pPr>
        <w:pStyle w:val="a0"/>
        <w:rPr>
          <w:rFonts w:hint="cs"/>
          <w:rtl/>
        </w:rPr>
      </w:pPr>
    </w:p>
    <w:p w14:paraId="2A296447" w14:textId="77777777" w:rsidR="00000000" w:rsidRDefault="00C04217">
      <w:pPr>
        <w:pStyle w:val="a0"/>
        <w:rPr>
          <w:rFonts w:hint="cs"/>
          <w:rtl/>
        </w:rPr>
      </w:pPr>
      <w:r>
        <w:rPr>
          <w:rFonts w:hint="cs"/>
          <w:rtl/>
        </w:rPr>
        <w:t>עד 15% - אז יבואו אליו אחרי המכרז ויגידו לו: ידידי היקר, הצעת 15% מעל למחיר. תוריד את המחיר, ואז אתה תוכל לזכות במחיר שהציע מפעל אחר שלא באזור עדיפות.</w:t>
      </w:r>
    </w:p>
    <w:p w14:paraId="10F8CF2A" w14:textId="77777777" w:rsidR="00000000" w:rsidRDefault="00C04217">
      <w:pPr>
        <w:pStyle w:val="a0"/>
        <w:rPr>
          <w:rFonts w:hint="cs"/>
          <w:rtl/>
        </w:rPr>
      </w:pPr>
    </w:p>
    <w:p w14:paraId="343029CB" w14:textId="77777777" w:rsidR="00000000" w:rsidRDefault="00C04217">
      <w:pPr>
        <w:pStyle w:val="a0"/>
        <w:rPr>
          <w:rFonts w:hint="cs"/>
          <w:rtl/>
        </w:rPr>
      </w:pPr>
      <w:r>
        <w:rPr>
          <w:rFonts w:hint="cs"/>
          <w:rtl/>
        </w:rPr>
        <w:t>ההעדפה השנייה הי</w:t>
      </w:r>
      <w:r>
        <w:rPr>
          <w:rFonts w:hint="cs"/>
          <w:rtl/>
        </w:rPr>
        <w:t xml:space="preserve">תה של אזור ב', שם ההעדפה היתה בשיעור של 5% בלבד. אזור ב', כמו אזור א', אבל מאחר שהוא אזור פחות פריפריאלי, שם נאמר: אם הצעת עד 5%, יחול לגביך אותו כלל שדיברנו עליו קודם. פתחו את תיבת המכרזים ואתה היית יקר ב-5% - חוזרים אליך ואומרים לך, דע לך שהזוכה זול ממך </w:t>
      </w:r>
      <w:r>
        <w:rPr>
          <w:rFonts w:hint="cs"/>
          <w:rtl/>
        </w:rPr>
        <w:t>ב-5%. אם אתה מוכן לרדת, העבודה שלך.</w:t>
      </w:r>
    </w:p>
    <w:p w14:paraId="36C018AE" w14:textId="77777777" w:rsidR="00000000" w:rsidRDefault="00C04217">
      <w:pPr>
        <w:pStyle w:val="a0"/>
        <w:rPr>
          <w:rtl/>
        </w:rPr>
      </w:pPr>
    </w:p>
    <w:p w14:paraId="027F8D14" w14:textId="77777777" w:rsidR="00000000" w:rsidRDefault="00C04217">
      <w:pPr>
        <w:pStyle w:val="a0"/>
        <w:rPr>
          <w:rFonts w:hint="cs"/>
          <w:rtl/>
        </w:rPr>
      </w:pPr>
      <w:r>
        <w:rPr>
          <w:rFonts w:hint="cs"/>
          <w:rtl/>
        </w:rPr>
        <w:t>ההטבה הגבוהה ביותר בתקנות היתה לגבי קו עימות. אזורים שנמצאים בקו העימות - מותר להם לקבל את ההצעה, אפילו היא לא היתה בגובה הנמוך ביותר אלא עד 15% מעל למחיר הנמוך ביותר. שם זה לא זכות סירוב, אלא פשוט הגורם הרוכש הממשלתי מ</w:t>
      </w:r>
      <w:r>
        <w:rPr>
          <w:rFonts w:hint="cs"/>
          <w:rtl/>
        </w:rPr>
        <w:t>שלם יותר על מנת לתת העדפה לאזורים שהם קו עימות, שכל אחד מאתנו מבין ויודע שהחיים בהם, בצל קו עימות, הם חיים קשים. גם קיום עסקים במקומות האלה הוא קיום יותר קשה, ולכן נותנים להם יכולת להתמודד תוך מתן עדיפות בשיעור של 15%. אי-אפשר לכפות על המשק הפרטי לחיות על-</w:t>
      </w:r>
      <w:r>
        <w:rPr>
          <w:rFonts w:hint="cs"/>
          <w:rtl/>
        </w:rPr>
        <w:t>פי עקרונות של העדפת אזורי קו עימות. אבל, כאשר מדובר בממשלה, אכן כן, זו הדרך שנמצאה.</w:t>
      </w:r>
    </w:p>
    <w:p w14:paraId="7253DEC7" w14:textId="77777777" w:rsidR="00000000" w:rsidRDefault="00C04217">
      <w:pPr>
        <w:pStyle w:val="a0"/>
        <w:rPr>
          <w:rFonts w:hint="cs"/>
          <w:rtl/>
        </w:rPr>
      </w:pPr>
    </w:p>
    <w:p w14:paraId="16966013" w14:textId="77777777" w:rsidR="00000000" w:rsidRDefault="00C04217">
      <w:pPr>
        <w:pStyle w:val="a0"/>
        <w:rPr>
          <w:rFonts w:hint="cs"/>
          <w:rtl/>
        </w:rPr>
      </w:pPr>
      <w:r>
        <w:rPr>
          <w:rFonts w:hint="cs"/>
          <w:rtl/>
        </w:rPr>
        <w:t xml:space="preserve">כאשר הובא התיקון הזה לכנסת, משרד האוצר הביע התנגדות. משרד האוצר אמר, שמבחינתו הוא צריך להעדיף את חיי הכלכלה והניהול התקינים של המשק, והוא מציע אולי העדפות של אזורי עדיפות </w:t>
      </w:r>
      <w:r>
        <w:rPr>
          <w:rFonts w:hint="cs"/>
          <w:rtl/>
        </w:rPr>
        <w:t>בדברים אחרים אבל לא בתחום הזה. לכן, הפשרה של הממשלה ב-1998 היתה: נכניס את היוזמה הזאת של חברי הכנסת לספר החוקים - -</w:t>
      </w:r>
    </w:p>
    <w:p w14:paraId="21F072F9" w14:textId="77777777" w:rsidR="00000000" w:rsidRDefault="00C04217">
      <w:pPr>
        <w:pStyle w:val="a0"/>
        <w:rPr>
          <w:rFonts w:hint="cs"/>
          <w:rtl/>
        </w:rPr>
      </w:pPr>
    </w:p>
    <w:p w14:paraId="20778B88" w14:textId="77777777" w:rsidR="00000000" w:rsidRDefault="00C04217">
      <w:pPr>
        <w:pStyle w:val="af1"/>
        <w:rPr>
          <w:rtl/>
        </w:rPr>
      </w:pPr>
      <w:r>
        <w:rPr>
          <w:rFonts w:hint="eastAsia"/>
          <w:rtl/>
        </w:rPr>
        <w:t>היו</w:t>
      </w:r>
      <w:r>
        <w:rPr>
          <w:rtl/>
        </w:rPr>
        <w:t>"ר ראובן ריבלין:</w:t>
      </w:r>
    </w:p>
    <w:p w14:paraId="2530A86A" w14:textId="77777777" w:rsidR="00000000" w:rsidRDefault="00C04217">
      <w:pPr>
        <w:pStyle w:val="a0"/>
        <w:rPr>
          <w:rFonts w:hint="cs"/>
          <w:rtl/>
        </w:rPr>
      </w:pPr>
    </w:p>
    <w:p w14:paraId="56B9B356" w14:textId="77777777" w:rsidR="00000000" w:rsidRDefault="00C04217">
      <w:pPr>
        <w:pStyle w:val="a0"/>
        <w:rPr>
          <w:rFonts w:hint="cs"/>
          <w:rtl/>
        </w:rPr>
      </w:pPr>
      <w:r>
        <w:rPr>
          <w:rFonts w:hint="cs"/>
          <w:rtl/>
        </w:rPr>
        <w:t>הוראת שעה.</w:t>
      </w:r>
    </w:p>
    <w:p w14:paraId="2D21D95D" w14:textId="77777777" w:rsidR="00000000" w:rsidRDefault="00C04217">
      <w:pPr>
        <w:pStyle w:val="a0"/>
        <w:rPr>
          <w:rFonts w:hint="cs"/>
          <w:rtl/>
        </w:rPr>
      </w:pPr>
    </w:p>
    <w:p w14:paraId="069C8693" w14:textId="77777777" w:rsidR="00000000" w:rsidRDefault="00C04217">
      <w:pPr>
        <w:pStyle w:val="-"/>
        <w:rPr>
          <w:rtl/>
        </w:rPr>
      </w:pPr>
      <w:bookmarkStart w:id="246" w:name="FS000000462T21_09_2005_15_40_34C"/>
      <w:bookmarkEnd w:id="246"/>
      <w:r>
        <w:rPr>
          <w:rFonts w:hint="eastAsia"/>
          <w:rtl/>
        </w:rPr>
        <w:t>מיכאל</w:t>
      </w:r>
      <w:r>
        <w:rPr>
          <w:rtl/>
        </w:rPr>
        <w:t xml:space="preserve"> איתן (יו"ר ועדת החוקה, חוק ומשפט):</w:t>
      </w:r>
    </w:p>
    <w:p w14:paraId="3DE37B50" w14:textId="77777777" w:rsidR="00000000" w:rsidRDefault="00C04217">
      <w:pPr>
        <w:pStyle w:val="a0"/>
        <w:rPr>
          <w:rFonts w:hint="cs"/>
          <w:rtl/>
        </w:rPr>
      </w:pPr>
    </w:p>
    <w:p w14:paraId="5AFE7198" w14:textId="77777777" w:rsidR="00000000" w:rsidRDefault="00C04217">
      <w:pPr>
        <w:pStyle w:val="a0"/>
        <w:rPr>
          <w:rFonts w:hint="cs"/>
          <w:rtl/>
        </w:rPr>
      </w:pPr>
      <w:r>
        <w:rPr>
          <w:rFonts w:hint="cs"/>
          <w:rtl/>
        </w:rPr>
        <w:t>- - אבל רק לשנה. שאלו: מה יקרה בעוד שנה? - בעוד שנה יגיעו ימות ה</w:t>
      </w:r>
      <w:r>
        <w:rPr>
          <w:rFonts w:hint="cs"/>
          <w:rtl/>
        </w:rPr>
        <w:t>משיח, לא יהיו אזורי עדיפות, יגיע השלום המיוחל, ודווקא המפעלים הרציניים באמת ילכו לפריפריה, שם אין הרבה מחנק.</w:t>
      </w:r>
    </w:p>
    <w:p w14:paraId="6E58C3A2" w14:textId="77777777" w:rsidR="00000000" w:rsidRDefault="00C04217">
      <w:pPr>
        <w:pStyle w:val="a0"/>
        <w:rPr>
          <w:rFonts w:hint="cs"/>
          <w:rtl/>
        </w:rPr>
      </w:pPr>
    </w:p>
    <w:p w14:paraId="5E5621E0" w14:textId="77777777" w:rsidR="00000000" w:rsidRDefault="00C04217">
      <w:pPr>
        <w:pStyle w:val="af1"/>
        <w:rPr>
          <w:rtl/>
        </w:rPr>
      </w:pPr>
      <w:r>
        <w:rPr>
          <w:rFonts w:hint="eastAsia"/>
          <w:rtl/>
        </w:rPr>
        <w:t>היו</w:t>
      </w:r>
      <w:r>
        <w:rPr>
          <w:rtl/>
        </w:rPr>
        <w:t>"ר ראובן ריבלין:</w:t>
      </w:r>
    </w:p>
    <w:p w14:paraId="295E6A50" w14:textId="77777777" w:rsidR="00000000" w:rsidRDefault="00C04217">
      <w:pPr>
        <w:pStyle w:val="a0"/>
        <w:rPr>
          <w:rFonts w:hint="cs"/>
          <w:rtl/>
        </w:rPr>
      </w:pPr>
    </w:p>
    <w:p w14:paraId="26215408" w14:textId="77777777" w:rsidR="00000000" w:rsidRDefault="00C04217">
      <w:pPr>
        <w:pStyle w:val="a0"/>
        <w:rPr>
          <w:rFonts w:hint="cs"/>
          <w:rtl/>
        </w:rPr>
      </w:pPr>
      <w:r>
        <w:rPr>
          <w:rFonts w:hint="cs"/>
          <w:rtl/>
        </w:rPr>
        <w:t>המזרח יהיה חדש והשלום יהיה ישן.</w:t>
      </w:r>
    </w:p>
    <w:p w14:paraId="67A18FFE" w14:textId="77777777" w:rsidR="00000000" w:rsidRDefault="00C04217">
      <w:pPr>
        <w:pStyle w:val="a0"/>
        <w:rPr>
          <w:rFonts w:hint="cs"/>
          <w:rtl/>
        </w:rPr>
      </w:pPr>
    </w:p>
    <w:p w14:paraId="3C1E025A" w14:textId="77777777" w:rsidR="00000000" w:rsidRDefault="00C04217">
      <w:pPr>
        <w:pStyle w:val="-"/>
        <w:rPr>
          <w:rtl/>
        </w:rPr>
      </w:pPr>
      <w:bookmarkStart w:id="247" w:name="FS000000462T21_09_2005_15_42_00C"/>
      <w:bookmarkEnd w:id="247"/>
      <w:r>
        <w:rPr>
          <w:rFonts w:hint="eastAsia"/>
          <w:rtl/>
        </w:rPr>
        <w:t>מיכאל</w:t>
      </w:r>
      <w:r>
        <w:rPr>
          <w:rtl/>
        </w:rPr>
        <w:t xml:space="preserve"> איתן (יו"ר ועדת החוקה, חוק ומשפט):</w:t>
      </w:r>
    </w:p>
    <w:p w14:paraId="664D12EE" w14:textId="77777777" w:rsidR="00000000" w:rsidRDefault="00C04217">
      <w:pPr>
        <w:pStyle w:val="a0"/>
        <w:rPr>
          <w:rFonts w:hint="cs"/>
          <w:rtl/>
        </w:rPr>
      </w:pPr>
    </w:p>
    <w:p w14:paraId="35DC254E" w14:textId="77777777" w:rsidR="00000000" w:rsidRDefault="00C04217">
      <w:pPr>
        <w:pStyle w:val="a0"/>
        <w:rPr>
          <w:rFonts w:hint="cs"/>
          <w:rtl/>
        </w:rPr>
      </w:pPr>
      <w:r>
        <w:rPr>
          <w:rFonts w:hint="cs"/>
          <w:rtl/>
        </w:rPr>
        <w:t>המזרח יהיה חדש, והשלום יהיה ישן. הכול יהיה בסדר.</w:t>
      </w:r>
    </w:p>
    <w:p w14:paraId="598FE9F1" w14:textId="77777777" w:rsidR="00000000" w:rsidRDefault="00C04217">
      <w:pPr>
        <w:pStyle w:val="a0"/>
        <w:ind w:firstLine="0"/>
        <w:rPr>
          <w:rFonts w:hint="cs"/>
          <w:rtl/>
        </w:rPr>
      </w:pPr>
    </w:p>
    <w:p w14:paraId="010E9CC5" w14:textId="77777777" w:rsidR="00000000" w:rsidRDefault="00C04217">
      <w:pPr>
        <w:pStyle w:val="a0"/>
        <w:rPr>
          <w:rFonts w:hint="cs"/>
          <w:rtl/>
        </w:rPr>
      </w:pPr>
      <w:r>
        <w:rPr>
          <w:rFonts w:hint="cs"/>
          <w:rtl/>
        </w:rPr>
        <w:t xml:space="preserve">טוב. היתה כוונה טובה. הכנסת קיבלה את ההצעה וקבעו חוק </w:t>
      </w:r>
      <w:r>
        <w:rPr>
          <w:rFonts w:hint="eastAsia"/>
          <w:rtl/>
        </w:rPr>
        <w:t>–</w:t>
      </w:r>
      <w:r>
        <w:rPr>
          <w:rFonts w:hint="cs"/>
          <w:rtl/>
        </w:rPr>
        <w:t xml:space="preserve"> הוראת שעה. מאריכים בחוק את הסמכת הממשלה לקבוע בתקנות העדפות שדיברנו עליהן. חלפה שנה, 365 יום, וראו זה פלא, הממשלה ביקשה הארכה לשנה נוספת. אמרו: אומנם בשנת 1998 לא הצלחנו להביא את השלום המיוחל, אבל עד ש</w:t>
      </w:r>
      <w:r>
        <w:rPr>
          <w:rFonts w:hint="cs"/>
          <w:rtl/>
        </w:rPr>
        <w:t>נת 1999 יהיה בסדר, אל תדאגו.</w:t>
      </w:r>
    </w:p>
    <w:p w14:paraId="28A0D95B" w14:textId="77777777" w:rsidR="00000000" w:rsidRDefault="00C04217">
      <w:pPr>
        <w:pStyle w:val="a0"/>
        <w:ind w:firstLine="0"/>
        <w:rPr>
          <w:rFonts w:hint="cs"/>
          <w:rtl/>
        </w:rPr>
      </w:pPr>
    </w:p>
    <w:p w14:paraId="3DBF3CD8"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6C8E0611" w14:textId="77777777" w:rsidR="00000000" w:rsidRDefault="00C04217">
      <w:pPr>
        <w:pStyle w:val="a0"/>
        <w:rPr>
          <w:rFonts w:hint="cs"/>
          <w:rtl/>
        </w:rPr>
      </w:pPr>
    </w:p>
    <w:p w14:paraId="1F8BA95F" w14:textId="77777777" w:rsidR="00000000" w:rsidRDefault="00C04217">
      <w:pPr>
        <w:pStyle w:val="a0"/>
        <w:rPr>
          <w:rFonts w:hint="cs"/>
          <w:rtl/>
        </w:rPr>
      </w:pPr>
      <w:r>
        <w:rPr>
          <w:rFonts w:hint="cs"/>
          <w:rtl/>
        </w:rPr>
        <w:t>בטוח.</w:t>
      </w:r>
    </w:p>
    <w:p w14:paraId="4BED6A44" w14:textId="77777777" w:rsidR="00000000" w:rsidRDefault="00C04217">
      <w:pPr>
        <w:pStyle w:val="a0"/>
        <w:ind w:firstLine="0"/>
        <w:rPr>
          <w:rFonts w:hint="cs"/>
          <w:rtl/>
        </w:rPr>
      </w:pPr>
    </w:p>
    <w:p w14:paraId="6E129ADA" w14:textId="77777777" w:rsidR="00000000" w:rsidRDefault="00C04217">
      <w:pPr>
        <w:pStyle w:val="-"/>
        <w:rPr>
          <w:rtl/>
        </w:rPr>
      </w:pPr>
      <w:bookmarkStart w:id="248" w:name="FS000000462T21_09_2005_15_30_26"/>
      <w:bookmarkStart w:id="249" w:name="FS000000462T21_09_2005_15_30_32C"/>
      <w:bookmarkEnd w:id="248"/>
      <w:bookmarkEnd w:id="249"/>
      <w:r>
        <w:rPr>
          <w:rFonts w:hint="eastAsia"/>
          <w:rtl/>
        </w:rPr>
        <w:t>מיכאל</w:t>
      </w:r>
      <w:r>
        <w:rPr>
          <w:rtl/>
        </w:rPr>
        <w:t xml:space="preserve"> איתן (יו"ר ועדת החוקה, חוק ומשפט):</w:t>
      </w:r>
    </w:p>
    <w:p w14:paraId="5ACB8977" w14:textId="77777777" w:rsidR="00000000" w:rsidRDefault="00C04217">
      <w:pPr>
        <w:pStyle w:val="a0"/>
        <w:rPr>
          <w:rFonts w:hint="cs"/>
          <w:rtl/>
        </w:rPr>
      </w:pPr>
    </w:p>
    <w:p w14:paraId="4D658634" w14:textId="77777777" w:rsidR="00000000" w:rsidRDefault="00C04217">
      <w:pPr>
        <w:pStyle w:val="a0"/>
        <w:rPr>
          <w:rFonts w:hint="cs"/>
          <w:rtl/>
        </w:rPr>
      </w:pPr>
      <w:r>
        <w:rPr>
          <w:rFonts w:hint="cs"/>
          <w:rtl/>
        </w:rPr>
        <w:t xml:space="preserve">האריכו עוד בשנה. אחר כך שנה נוספת ועוד שנה, עד שלאחרונה - - - </w:t>
      </w:r>
    </w:p>
    <w:p w14:paraId="4ADA48EA" w14:textId="77777777" w:rsidR="00000000" w:rsidRDefault="00C04217">
      <w:pPr>
        <w:pStyle w:val="a0"/>
        <w:ind w:firstLine="0"/>
        <w:rPr>
          <w:rFonts w:hint="cs"/>
          <w:rtl/>
        </w:rPr>
      </w:pPr>
    </w:p>
    <w:p w14:paraId="332C128C"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3CD06106" w14:textId="77777777" w:rsidR="00000000" w:rsidRDefault="00C04217">
      <w:pPr>
        <w:pStyle w:val="a0"/>
        <w:rPr>
          <w:rFonts w:hint="cs"/>
          <w:rtl/>
        </w:rPr>
      </w:pPr>
    </w:p>
    <w:p w14:paraId="2126E6B1" w14:textId="77777777" w:rsidR="00000000" w:rsidRDefault="00C04217">
      <w:pPr>
        <w:pStyle w:val="a0"/>
        <w:rPr>
          <w:rFonts w:hint="cs"/>
          <w:rtl/>
        </w:rPr>
      </w:pPr>
      <w:r>
        <w:rPr>
          <w:rFonts w:hint="cs"/>
          <w:rtl/>
        </w:rPr>
        <w:t xml:space="preserve">עד שקמתי מיכאל איתן, יושב-ראש הוועדה - - - </w:t>
      </w:r>
    </w:p>
    <w:p w14:paraId="6C6CE106" w14:textId="77777777" w:rsidR="00000000" w:rsidRDefault="00C04217">
      <w:pPr>
        <w:pStyle w:val="a0"/>
        <w:ind w:firstLine="0"/>
        <w:rPr>
          <w:rFonts w:hint="cs"/>
          <w:rtl/>
        </w:rPr>
      </w:pPr>
    </w:p>
    <w:p w14:paraId="2801A362" w14:textId="77777777" w:rsidR="00000000" w:rsidRDefault="00C04217">
      <w:pPr>
        <w:pStyle w:val="-"/>
        <w:rPr>
          <w:rtl/>
        </w:rPr>
      </w:pPr>
      <w:bookmarkStart w:id="250" w:name="FS000000462T21_09_2005_15_31_08C"/>
      <w:bookmarkEnd w:id="250"/>
      <w:r>
        <w:rPr>
          <w:rFonts w:hint="eastAsia"/>
          <w:rtl/>
        </w:rPr>
        <w:t>מיכאל</w:t>
      </w:r>
      <w:r>
        <w:rPr>
          <w:rtl/>
        </w:rPr>
        <w:t xml:space="preserve"> איתן (יו"ר ועדת החוק</w:t>
      </w:r>
      <w:r>
        <w:rPr>
          <w:rtl/>
        </w:rPr>
        <w:t>ה, חוק ומשפט):</w:t>
      </w:r>
    </w:p>
    <w:p w14:paraId="61E5B859" w14:textId="77777777" w:rsidR="00000000" w:rsidRDefault="00C04217">
      <w:pPr>
        <w:pStyle w:val="a0"/>
        <w:rPr>
          <w:rFonts w:hint="cs"/>
          <w:rtl/>
        </w:rPr>
      </w:pPr>
    </w:p>
    <w:p w14:paraId="44DE0EB1" w14:textId="77777777" w:rsidR="00000000" w:rsidRDefault="00C04217">
      <w:pPr>
        <w:pStyle w:val="a0"/>
        <w:rPr>
          <w:rFonts w:hint="cs"/>
          <w:rtl/>
        </w:rPr>
      </w:pPr>
      <w:r>
        <w:rPr>
          <w:rFonts w:hint="cs"/>
          <w:rtl/>
        </w:rPr>
        <w:t>לא, עוד לפני כן אמרנו בוועדת החוקה: אתם יודעים מה? שנה זה מעט זמן להביא את השלום, ניתן לכם שנתיים. אל תאריכו לשנה, תאריכו לשנתיים. טוב, האריכו לשנתיים. מסתבר שגם שנתיים לא עוזר. עכשיו אמרנו לממשלה: תראו, לא נמאס לכם? כל חוק כזה עולה מאות אל</w:t>
      </w:r>
      <w:r>
        <w:rPr>
          <w:rFonts w:hint="cs"/>
          <w:rtl/>
        </w:rPr>
        <w:t>פי שקלים. מדוע? משום שצריכים לכתוב תזכירים, וכל משרד ממשלתי צריך להגיב, ומגישים לכנסת ניירות: קריאה ראשונה, ואחר-כך קריאה שנייה, וקריאה שלישית, והכול מנגנונים, ובינתיים גם באים כל מיני שתדלנים שצריכים לזרז, כי קווי העימות רוצים את החוק, ויש כאן תעשייה שלמה</w:t>
      </w:r>
      <w:r>
        <w:rPr>
          <w:rFonts w:hint="cs"/>
          <w:rtl/>
        </w:rPr>
        <w:t xml:space="preserve">, שכולם עוסקים בה. זה ריטואל, ואנחנו נפגשים כאן בכנסת. הפעם החלטנו להיות ריאלים ולהגיד לממשלה: תשמעו, החוק הזה יהיה חוק של קבע. כאשר יבוא השלום, אולי עוד שישה חודשים, אולי עוד שנה - - - </w:t>
      </w:r>
    </w:p>
    <w:p w14:paraId="15E66668" w14:textId="77777777" w:rsidR="00000000" w:rsidRDefault="00C04217">
      <w:pPr>
        <w:pStyle w:val="a0"/>
        <w:ind w:firstLine="0"/>
        <w:rPr>
          <w:rFonts w:hint="cs"/>
          <w:rtl/>
        </w:rPr>
      </w:pPr>
    </w:p>
    <w:p w14:paraId="42F36FE9"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1019061A" w14:textId="77777777" w:rsidR="00000000" w:rsidRDefault="00C04217">
      <w:pPr>
        <w:pStyle w:val="a0"/>
        <w:rPr>
          <w:rFonts w:hint="cs"/>
          <w:rtl/>
        </w:rPr>
      </w:pPr>
    </w:p>
    <w:p w14:paraId="2B0BDFB9" w14:textId="77777777" w:rsidR="00000000" w:rsidRDefault="00C04217">
      <w:pPr>
        <w:pStyle w:val="a0"/>
        <w:rPr>
          <w:rFonts w:hint="cs"/>
          <w:rtl/>
        </w:rPr>
      </w:pPr>
      <w:r>
        <w:rPr>
          <w:rFonts w:hint="cs"/>
          <w:rtl/>
        </w:rPr>
        <w:t>חבר הכנסת איתן, הורֵי הורֵי הורַי עלו בשנת 1809</w:t>
      </w:r>
      <w:r>
        <w:rPr>
          <w:rFonts w:hint="cs"/>
          <w:rtl/>
        </w:rPr>
        <w:t xml:space="preserve"> לארץ רק משום שהשנה היתה שנת תק"ע למנייננו, שהיא שנת "תקע בשופר גדול לחרותנו", כי היו בטוחים שמשיח בא. לצערנו הרב, באותה שנה הוא לא בא, אבל מאז משפחתי מחכה לבוא המשיח. כולנו ישנים עם נעליים כי אנחנו יודעים שהוא יבוא בכל יום. כך אדוני עשה טוב.</w:t>
      </w:r>
    </w:p>
    <w:p w14:paraId="0192929A" w14:textId="77777777" w:rsidR="00000000" w:rsidRDefault="00C04217">
      <w:pPr>
        <w:pStyle w:val="a0"/>
        <w:ind w:firstLine="0"/>
        <w:rPr>
          <w:rFonts w:hint="cs"/>
          <w:rtl/>
        </w:rPr>
      </w:pPr>
    </w:p>
    <w:p w14:paraId="6F0EE1FA" w14:textId="77777777" w:rsidR="00000000" w:rsidRDefault="00C04217">
      <w:pPr>
        <w:pStyle w:val="-"/>
        <w:rPr>
          <w:rtl/>
        </w:rPr>
      </w:pPr>
      <w:bookmarkStart w:id="251" w:name="FS000000462T21_09_2005_15_34_54C"/>
      <w:bookmarkEnd w:id="251"/>
      <w:r>
        <w:rPr>
          <w:rFonts w:hint="eastAsia"/>
          <w:rtl/>
        </w:rPr>
        <w:t>מיכאל</w:t>
      </w:r>
      <w:r>
        <w:rPr>
          <w:rtl/>
        </w:rPr>
        <w:t xml:space="preserve"> איתן (</w:t>
      </w:r>
      <w:r>
        <w:rPr>
          <w:rtl/>
        </w:rPr>
        <w:t>יו"ר ועדת החוקה, חוק ומשפט):</w:t>
      </w:r>
    </w:p>
    <w:p w14:paraId="29003154" w14:textId="77777777" w:rsidR="00000000" w:rsidRDefault="00C04217">
      <w:pPr>
        <w:pStyle w:val="a0"/>
        <w:rPr>
          <w:rFonts w:hint="cs"/>
          <w:rtl/>
        </w:rPr>
      </w:pPr>
    </w:p>
    <w:p w14:paraId="07712C20" w14:textId="77777777" w:rsidR="00000000" w:rsidRDefault="00C04217">
      <w:pPr>
        <w:pStyle w:val="a0"/>
        <w:rPr>
          <w:rFonts w:hint="cs"/>
          <w:rtl/>
        </w:rPr>
      </w:pPr>
      <w:r>
        <w:rPr>
          <w:rFonts w:hint="cs"/>
          <w:rtl/>
        </w:rPr>
        <w:t>ועוד אנחנו אומרים שאנחנו מאמינים באמונה שלמה בביאת המשיח, ואף-על-פי שיתמהמה בוא יבוא.</w:t>
      </w:r>
    </w:p>
    <w:p w14:paraId="1BB67B7A" w14:textId="77777777" w:rsidR="00000000" w:rsidRDefault="00C04217">
      <w:pPr>
        <w:pStyle w:val="a0"/>
        <w:ind w:firstLine="0"/>
        <w:rPr>
          <w:rFonts w:hint="cs"/>
          <w:rtl/>
        </w:rPr>
      </w:pPr>
    </w:p>
    <w:p w14:paraId="42ABC578"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52C377BE" w14:textId="77777777" w:rsidR="00000000" w:rsidRDefault="00C04217">
      <w:pPr>
        <w:pStyle w:val="a0"/>
        <w:rPr>
          <w:rFonts w:hint="cs"/>
          <w:rtl/>
        </w:rPr>
      </w:pPr>
    </w:p>
    <w:p w14:paraId="2FD58420" w14:textId="77777777" w:rsidR="00000000" w:rsidRDefault="00C04217">
      <w:pPr>
        <w:pStyle w:val="a0"/>
        <w:rPr>
          <w:rFonts w:hint="cs"/>
          <w:rtl/>
        </w:rPr>
      </w:pPr>
      <w:r>
        <w:rPr>
          <w:rFonts w:hint="cs"/>
          <w:rtl/>
        </w:rPr>
        <w:t>נכון.</w:t>
      </w:r>
    </w:p>
    <w:p w14:paraId="2D3A79C5" w14:textId="77777777" w:rsidR="00000000" w:rsidRDefault="00C04217">
      <w:pPr>
        <w:pStyle w:val="a0"/>
        <w:ind w:firstLine="0"/>
        <w:rPr>
          <w:rFonts w:hint="cs"/>
          <w:rtl/>
        </w:rPr>
      </w:pPr>
    </w:p>
    <w:p w14:paraId="375E529C" w14:textId="77777777" w:rsidR="00000000" w:rsidRDefault="00C04217">
      <w:pPr>
        <w:pStyle w:val="-"/>
        <w:rPr>
          <w:rtl/>
        </w:rPr>
      </w:pPr>
      <w:bookmarkStart w:id="252" w:name="FS000000462T21_09_2005_15_35_20C"/>
      <w:bookmarkEnd w:id="252"/>
      <w:r>
        <w:rPr>
          <w:rFonts w:hint="eastAsia"/>
          <w:rtl/>
        </w:rPr>
        <w:t>מיכאל</w:t>
      </w:r>
      <w:r>
        <w:rPr>
          <w:rtl/>
        </w:rPr>
        <w:t xml:space="preserve"> איתן (יו"ר ועדת החוקה, חוק ומשפט):</w:t>
      </w:r>
    </w:p>
    <w:p w14:paraId="3893EE8F" w14:textId="77777777" w:rsidR="00000000" w:rsidRDefault="00C04217">
      <w:pPr>
        <w:pStyle w:val="a0"/>
        <w:rPr>
          <w:rFonts w:hint="cs"/>
          <w:rtl/>
        </w:rPr>
      </w:pPr>
    </w:p>
    <w:p w14:paraId="1E33AD28" w14:textId="77777777" w:rsidR="00000000" w:rsidRDefault="00C04217">
      <w:pPr>
        <w:pStyle w:val="a0"/>
        <w:rPr>
          <w:rFonts w:hint="cs"/>
          <w:rtl/>
        </w:rPr>
      </w:pPr>
      <w:r>
        <w:rPr>
          <w:rFonts w:hint="cs"/>
          <w:rtl/>
        </w:rPr>
        <w:t xml:space="preserve">וזה מאה אחוז. אנחנו מאמינים שהשלום והצורך בביטול קווי העימות לא ייקח </w:t>
      </w:r>
      <w:r>
        <w:rPr>
          <w:rFonts w:hint="cs"/>
          <w:rtl/>
        </w:rPr>
        <w:t xml:space="preserve">שנה, ייקח רק שבוע, יומיים, יום, וברגע שזה יקרה - - </w:t>
      </w:r>
    </w:p>
    <w:p w14:paraId="3F869CC4" w14:textId="77777777" w:rsidR="00000000" w:rsidRDefault="00C04217">
      <w:pPr>
        <w:pStyle w:val="a0"/>
        <w:ind w:firstLine="0"/>
        <w:rPr>
          <w:rFonts w:hint="cs"/>
          <w:rtl/>
        </w:rPr>
      </w:pPr>
    </w:p>
    <w:p w14:paraId="2A38DEC0"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62C63388" w14:textId="77777777" w:rsidR="00000000" w:rsidRDefault="00C04217">
      <w:pPr>
        <w:pStyle w:val="a0"/>
        <w:rPr>
          <w:rFonts w:hint="cs"/>
          <w:rtl/>
        </w:rPr>
      </w:pPr>
    </w:p>
    <w:p w14:paraId="68B3C2B1" w14:textId="77777777" w:rsidR="00000000" w:rsidRDefault="00C04217">
      <w:pPr>
        <w:pStyle w:val="a0"/>
        <w:rPr>
          <w:rFonts w:hint="cs"/>
          <w:rtl/>
        </w:rPr>
      </w:pPr>
      <w:r>
        <w:rPr>
          <w:rFonts w:hint="cs"/>
          <w:rtl/>
        </w:rPr>
        <w:t>הכול לפי המוקדם יותר.</w:t>
      </w:r>
    </w:p>
    <w:p w14:paraId="5340FBC8" w14:textId="77777777" w:rsidR="00000000" w:rsidRDefault="00C04217">
      <w:pPr>
        <w:pStyle w:val="a0"/>
        <w:ind w:firstLine="0"/>
        <w:rPr>
          <w:rFonts w:hint="cs"/>
          <w:rtl/>
        </w:rPr>
      </w:pPr>
    </w:p>
    <w:p w14:paraId="7F080EAE" w14:textId="77777777" w:rsidR="00000000" w:rsidRDefault="00C04217">
      <w:pPr>
        <w:pStyle w:val="-"/>
        <w:rPr>
          <w:rtl/>
        </w:rPr>
      </w:pPr>
      <w:bookmarkStart w:id="253" w:name="FS000000462T21_09_2005_15_36_17C"/>
      <w:bookmarkEnd w:id="253"/>
      <w:r>
        <w:rPr>
          <w:rFonts w:hint="eastAsia"/>
          <w:rtl/>
        </w:rPr>
        <w:t>מיכאל</w:t>
      </w:r>
      <w:r>
        <w:rPr>
          <w:rtl/>
        </w:rPr>
        <w:t xml:space="preserve"> איתן (יו"ר ועדת החוקה, חוק ומשפט):</w:t>
      </w:r>
    </w:p>
    <w:p w14:paraId="7328200B" w14:textId="77777777" w:rsidR="00000000" w:rsidRDefault="00C04217">
      <w:pPr>
        <w:pStyle w:val="a0"/>
        <w:rPr>
          <w:rFonts w:hint="cs"/>
          <w:rtl/>
        </w:rPr>
      </w:pPr>
    </w:p>
    <w:p w14:paraId="6562497E" w14:textId="77777777" w:rsidR="00000000" w:rsidRDefault="00C04217">
      <w:pPr>
        <w:pStyle w:val="a0"/>
        <w:rPr>
          <w:rFonts w:hint="cs"/>
          <w:rtl/>
        </w:rPr>
      </w:pPr>
      <w:r>
        <w:rPr>
          <w:rFonts w:hint="cs"/>
          <w:rtl/>
        </w:rPr>
        <w:t>- - נכון. ברגע שזה יקרה נבטל את החוק. למה אנחנו צריכים להיפגש פה בכל שנה או שנתיים ולבזבז את כספי משלם המסים? לכן אני</w:t>
      </w:r>
      <w:r>
        <w:rPr>
          <w:rFonts w:hint="cs"/>
          <w:rtl/>
        </w:rPr>
        <w:t xml:space="preserve"> מבקש מהכנסת - - - </w:t>
      </w:r>
    </w:p>
    <w:p w14:paraId="06AA5E96" w14:textId="77777777" w:rsidR="00000000" w:rsidRDefault="00C04217">
      <w:pPr>
        <w:pStyle w:val="a0"/>
        <w:ind w:firstLine="0"/>
        <w:rPr>
          <w:rFonts w:hint="cs"/>
          <w:rtl/>
        </w:rPr>
      </w:pPr>
    </w:p>
    <w:p w14:paraId="50FB64FA" w14:textId="77777777" w:rsidR="00000000" w:rsidRDefault="00C04217">
      <w:pPr>
        <w:pStyle w:val="af0"/>
        <w:rPr>
          <w:rtl/>
        </w:rPr>
      </w:pPr>
      <w:r>
        <w:rPr>
          <w:rFonts w:hint="eastAsia"/>
          <w:rtl/>
        </w:rPr>
        <w:t>נסים</w:t>
      </w:r>
      <w:r>
        <w:rPr>
          <w:rtl/>
        </w:rPr>
        <w:t xml:space="preserve"> זאב (ש"ס):</w:t>
      </w:r>
    </w:p>
    <w:p w14:paraId="575DA568" w14:textId="77777777" w:rsidR="00000000" w:rsidRDefault="00C04217">
      <w:pPr>
        <w:pStyle w:val="a0"/>
        <w:rPr>
          <w:rFonts w:hint="cs"/>
          <w:rtl/>
        </w:rPr>
      </w:pPr>
    </w:p>
    <w:p w14:paraId="3E9F77C6" w14:textId="77777777" w:rsidR="00000000" w:rsidRDefault="00C04217">
      <w:pPr>
        <w:pStyle w:val="a0"/>
        <w:rPr>
          <w:rFonts w:hint="cs"/>
          <w:rtl/>
        </w:rPr>
      </w:pPr>
      <w:r>
        <w:rPr>
          <w:rFonts w:hint="cs"/>
          <w:rtl/>
        </w:rPr>
        <w:t>אזורי קווי העימות משתנים לפי הנסיגה.</w:t>
      </w:r>
    </w:p>
    <w:p w14:paraId="06C2BD7A" w14:textId="77777777" w:rsidR="00000000" w:rsidRDefault="00C04217">
      <w:pPr>
        <w:pStyle w:val="a0"/>
        <w:ind w:firstLine="0"/>
        <w:rPr>
          <w:rFonts w:hint="cs"/>
          <w:rtl/>
        </w:rPr>
      </w:pPr>
    </w:p>
    <w:p w14:paraId="77EB9CED"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24F0255D" w14:textId="77777777" w:rsidR="00000000" w:rsidRDefault="00C04217">
      <w:pPr>
        <w:pStyle w:val="a0"/>
        <w:rPr>
          <w:rFonts w:hint="cs"/>
          <w:rtl/>
        </w:rPr>
      </w:pPr>
    </w:p>
    <w:p w14:paraId="2BD61E9A" w14:textId="77777777" w:rsidR="00000000" w:rsidRDefault="00C04217">
      <w:pPr>
        <w:pStyle w:val="a0"/>
        <w:rPr>
          <w:rFonts w:hint="cs"/>
          <w:rtl/>
        </w:rPr>
      </w:pPr>
      <w:r>
        <w:rPr>
          <w:rFonts w:hint="cs"/>
          <w:rtl/>
        </w:rPr>
        <w:t xml:space="preserve">לא, אבל העימות - - - </w:t>
      </w:r>
    </w:p>
    <w:p w14:paraId="5060CE2A" w14:textId="77777777" w:rsidR="00000000" w:rsidRDefault="00C04217">
      <w:pPr>
        <w:pStyle w:val="a0"/>
        <w:ind w:firstLine="0"/>
        <w:rPr>
          <w:rFonts w:hint="cs"/>
          <w:rtl/>
        </w:rPr>
      </w:pPr>
    </w:p>
    <w:p w14:paraId="2CD20164" w14:textId="77777777" w:rsidR="00000000" w:rsidRDefault="00C04217">
      <w:pPr>
        <w:pStyle w:val="-"/>
        <w:rPr>
          <w:rtl/>
        </w:rPr>
      </w:pPr>
      <w:bookmarkStart w:id="254" w:name="FS000000462T21_09_2005_15_37_17C"/>
      <w:bookmarkEnd w:id="254"/>
      <w:r>
        <w:rPr>
          <w:rFonts w:hint="eastAsia"/>
          <w:rtl/>
        </w:rPr>
        <w:t>מיכאל</w:t>
      </w:r>
      <w:r>
        <w:rPr>
          <w:rtl/>
        </w:rPr>
        <w:t xml:space="preserve"> איתן (יו"ר ועדת החוקה, חוק ומשפט):</w:t>
      </w:r>
    </w:p>
    <w:p w14:paraId="0F8C34E5" w14:textId="77777777" w:rsidR="00000000" w:rsidRDefault="00C04217">
      <w:pPr>
        <w:pStyle w:val="a0"/>
        <w:rPr>
          <w:rFonts w:hint="cs"/>
          <w:rtl/>
        </w:rPr>
      </w:pPr>
    </w:p>
    <w:p w14:paraId="10D5E752" w14:textId="77777777" w:rsidR="00000000" w:rsidRDefault="00C04217">
      <w:pPr>
        <w:pStyle w:val="a0"/>
        <w:rPr>
          <w:rFonts w:hint="cs"/>
          <w:rtl/>
        </w:rPr>
      </w:pPr>
      <w:r>
        <w:rPr>
          <w:rFonts w:hint="cs"/>
          <w:rtl/>
        </w:rPr>
        <w:t>קווי העימות אינם נקבעים על-פי החוק. הם יכולים להיקבע על-פי החלטות הממשלה ועל-פי התקנות. התקנות</w:t>
      </w:r>
      <w:r>
        <w:rPr>
          <w:rFonts w:hint="cs"/>
          <w:rtl/>
        </w:rPr>
        <w:t xml:space="preserve"> קובעות מה חל בקווי העימות. זאת אומרת, החוק עצמו מסמיך תקנות, החוק מתייחס לאזורי עימות, לאזורי עדיפות לאומית ולאזורים אחרים שהממשלה רשאית לקבוע, אבל כל זה הוא פועל יוצא של החוק. </w:t>
      </w:r>
    </w:p>
    <w:p w14:paraId="7917FC1E" w14:textId="77777777" w:rsidR="00000000" w:rsidRDefault="00C04217">
      <w:pPr>
        <w:pStyle w:val="a0"/>
        <w:rPr>
          <w:rFonts w:hint="cs"/>
          <w:rtl/>
        </w:rPr>
      </w:pPr>
    </w:p>
    <w:p w14:paraId="2830081B" w14:textId="77777777" w:rsidR="00000000" w:rsidRDefault="00C04217">
      <w:pPr>
        <w:pStyle w:val="a0"/>
        <w:rPr>
          <w:rFonts w:hint="cs"/>
          <w:rtl/>
        </w:rPr>
      </w:pPr>
      <w:r>
        <w:rPr>
          <w:rFonts w:hint="cs"/>
          <w:rtl/>
        </w:rPr>
        <w:t xml:space="preserve">כל מה שאנחנו מבקשים כרגע מהכנסת הוא להיפרד לתקופה בלתי מוגבלת </w:t>
      </w:r>
      <w:r>
        <w:rPr>
          <w:rFonts w:hint="eastAsia"/>
          <w:rtl/>
        </w:rPr>
        <w:t>–</w:t>
      </w:r>
      <w:r>
        <w:rPr>
          <w:rFonts w:hint="cs"/>
          <w:rtl/>
        </w:rPr>
        <w:t xml:space="preserve"> אני מקווה שר</w:t>
      </w:r>
      <w:r>
        <w:rPr>
          <w:rFonts w:hint="cs"/>
          <w:rtl/>
        </w:rPr>
        <w:t xml:space="preserve">ק לימים ספורים, אבל אם זה יתארך זה יהיה קצת יותר, אולי שבועות, אולי חודשים, אולי שנים. שלא נצטרך בכל פעם לחוקק שוב ושוב חוק שחוזר על עצמו, וביום שנצטרך נבטל את הסעיף הזה לחלוטין, ומי ייתן וזה יהיה מהר ככל האפשר. עד אז אני מבקש את הסכמת המליאה לקבל את הצעת </w:t>
      </w:r>
      <w:r>
        <w:rPr>
          <w:rFonts w:hint="cs"/>
          <w:rtl/>
        </w:rPr>
        <w:t>החוק הנוכחית כפי שהוצגה. תודה.</w:t>
      </w:r>
    </w:p>
    <w:p w14:paraId="55B3BB5D" w14:textId="77777777" w:rsidR="00000000" w:rsidRDefault="00C04217">
      <w:pPr>
        <w:pStyle w:val="a0"/>
        <w:ind w:firstLine="0"/>
        <w:rPr>
          <w:rFonts w:hint="cs"/>
          <w:rtl/>
        </w:rPr>
      </w:pPr>
    </w:p>
    <w:p w14:paraId="6B27CA88"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7091A4E3" w14:textId="77777777" w:rsidR="00000000" w:rsidRDefault="00C04217">
      <w:pPr>
        <w:pStyle w:val="a0"/>
        <w:rPr>
          <w:rFonts w:hint="cs"/>
          <w:rtl/>
        </w:rPr>
      </w:pPr>
    </w:p>
    <w:p w14:paraId="1E6F7E72" w14:textId="77777777" w:rsidR="00000000" w:rsidRDefault="00C04217">
      <w:pPr>
        <w:pStyle w:val="a0"/>
        <w:rPr>
          <w:rFonts w:hint="cs"/>
          <w:rtl/>
        </w:rPr>
      </w:pPr>
      <w:r>
        <w:rPr>
          <w:rFonts w:hint="cs"/>
          <w:rtl/>
        </w:rPr>
        <w:t xml:space="preserve">נוכחים במליאה חברים משלוש מפלגות: מש"ס </w:t>
      </w:r>
      <w:r>
        <w:rPr>
          <w:rFonts w:hint="eastAsia"/>
          <w:rtl/>
        </w:rPr>
        <w:t>–</w:t>
      </w:r>
      <w:r>
        <w:rPr>
          <w:rFonts w:hint="cs"/>
          <w:rtl/>
        </w:rPr>
        <w:t xml:space="preserve"> חבר הכנסת נסים זאב; משינוי </w:t>
      </w:r>
      <w:r>
        <w:rPr>
          <w:rFonts w:hint="eastAsia"/>
          <w:rtl/>
        </w:rPr>
        <w:t>–</w:t>
      </w:r>
      <w:r>
        <w:rPr>
          <w:rFonts w:hint="cs"/>
          <w:rtl/>
        </w:rPr>
        <w:t xml:space="preserve"> חברת הכנסת אתי לבני, ומהליכוד </w:t>
      </w:r>
      <w:r>
        <w:rPr>
          <w:rFonts w:hint="eastAsia"/>
          <w:rtl/>
        </w:rPr>
        <w:t>–</w:t>
      </w:r>
      <w:r>
        <w:rPr>
          <w:rFonts w:hint="cs"/>
          <w:rtl/>
        </w:rPr>
        <w:t xml:space="preserve"> יושב-ראש הוועדה ויושב-ראש הכנסת. אני רואה שחבר ועדת הבחירות המרכזית יהודה אבידן נמצא כאן ביציע. אולי </w:t>
      </w:r>
      <w:r>
        <w:rPr>
          <w:rFonts w:hint="cs"/>
          <w:rtl/>
        </w:rPr>
        <w:t>הוא בא לפקח על עבודת הכנסת ה-16 לקראת עבודת הכנסת ה-17.</w:t>
      </w:r>
    </w:p>
    <w:p w14:paraId="36529722" w14:textId="77777777" w:rsidR="00000000" w:rsidRDefault="00C04217">
      <w:pPr>
        <w:pStyle w:val="a0"/>
        <w:rPr>
          <w:rFonts w:hint="cs"/>
          <w:rtl/>
        </w:rPr>
      </w:pPr>
    </w:p>
    <w:p w14:paraId="197CC447" w14:textId="77777777" w:rsidR="00000000" w:rsidRDefault="00C04217">
      <w:pPr>
        <w:pStyle w:val="a0"/>
        <w:rPr>
          <w:rFonts w:hint="cs"/>
          <w:rtl/>
        </w:rPr>
      </w:pPr>
      <w:r>
        <w:rPr>
          <w:rFonts w:hint="cs"/>
          <w:rtl/>
        </w:rPr>
        <w:t>רבותי חברי הכנסת, נא להצביע, בקריאה שנייה, על הצעת חוק חובת המכרזים (תיקון מס' 17), התשס"ה-2005. מי בעד? מי נגד? מי נמנע?</w:t>
      </w:r>
    </w:p>
    <w:p w14:paraId="628291DC" w14:textId="77777777" w:rsidR="00000000" w:rsidRDefault="00C04217">
      <w:pPr>
        <w:pStyle w:val="a0"/>
        <w:rPr>
          <w:rFonts w:hint="cs"/>
          <w:rtl/>
        </w:rPr>
      </w:pPr>
    </w:p>
    <w:p w14:paraId="46229C5C" w14:textId="77777777" w:rsidR="00000000" w:rsidRDefault="00C04217">
      <w:pPr>
        <w:pStyle w:val="ab"/>
        <w:bidi/>
        <w:rPr>
          <w:rFonts w:hint="cs"/>
          <w:rtl/>
        </w:rPr>
      </w:pPr>
      <w:r>
        <w:rPr>
          <w:rFonts w:hint="cs"/>
          <w:rtl/>
        </w:rPr>
        <w:t>הצבעה מס' 7</w:t>
      </w:r>
    </w:p>
    <w:p w14:paraId="38D53D6E" w14:textId="77777777" w:rsidR="00000000" w:rsidRDefault="00C04217">
      <w:pPr>
        <w:pStyle w:val="a0"/>
        <w:jc w:val="center"/>
        <w:rPr>
          <w:rFonts w:hint="cs"/>
          <w:rtl/>
        </w:rPr>
      </w:pPr>
    </w:p>
    <w:p w14:paraId="67A26DCA" w14:textId="77777777" w:rsidR="00000000" w:rsidRDefault="00C04217">
      <w:pPr>
        <w:pStyle w:val="ac"/>
        <w:bidi/>
        <w:rPr>
          <w:rFonts w:hint="cs"/>
          <w:rtl/>
        </w:rPr>
      </w:pPr>
      <w:r>
        <w:rPr>
          <w:rFonts w:hint="cs"/>
          <w:rtl/>
        </w:rPr>
        <w:t>בעד סעיפים 1</w:t>
      </w:r>
      <w:r>
        <w:rPr>
          <w:rFonts w:hint="eastAsia"/>
          <w:rtl/>
        </w:rPr>
        <w:t>–</w:t>
      </w:r>
      <w:r>
        <w:rPr>
          <w:rFonts w:hint="cs"/>
          <w:rtl/>
        </w:rPr>
        <w:t xml:space="preserve">4 </w:t>
      </w:r>
      <w:r>
        <w:rPr>
          <w:rFonts w:hint="eastAsia"/>
          <w:rtl/>
        </w:rPr>
        <w:t>–</w:t>
      </w:r>
      <w:r>
        <w:rPr>
          <w:rFonts w:hint="cs"/>
          <w:rtl/>
        </w:rPr>
        <w:t xml:space="preserve"> 4</w:t>
      </w:r>
    </w:p>
    <w:p w14:paraId="5D5ACD80" w14:textId="77777777" w:rsidR="00000000" w:rsidRDefault="00C04217">
      <w:pPr>
        <w:pStyle w:val="ac"/>
        <w:bidi/>
        <w:rPr>
          <w:rFonts w:hint="cs"/>
          <w:rtl/>
        </w:rPr>
      </w:pPr>
      <w:r>
        <w:rPr>
          <w:rFonts w:hint="cs"/>
          <w:rtl/>
        </w:rPr>
        <w:t xml:space="preserve">נגד </w:t>
      </w:r>
      <w:r>
        <w:rPr>
          <w:rFonts w:hint="eastAsia"/>
          <w:rtl/>
        </w:rPr>
        <w:t>–</w:t>
      </w:r>
      <w:r>
        <w:rPr>
          <w:rFonts w:hint="cs"/>
          <w:rtl/>
        </w:rPr>
        <w:t xml:space="preserve"> אין</w:t>
      </w:r>
    </w:p>
    <w:p w14:paraId="7F8A8FA6" w14:textId="77777777" w:rsidR="00000000" w:rsidRDefault="00C04217">
      <w:pPr>
        <w:pStyle w:val="ac"/>
        <w:bidi/>
        <w:rPr>
          <w:rFonts w:hint="cs"/>
          <w:rtl/>
        </w:rPr>
      </w:pPr>
      <w:r>
        <w:rPr>
          <w:rFonts w:hint="cs"/>
          <w:rtl/>
        </w:rPr>
        <w:t xml:space="preserve">נמנעים </w:t>
      </w:r>
      <w:r>
        <w:rPr>
          <w:rFonts w:hint="eastAsia"/>
          <w:rtl/>
        </w:rPr>
        <w:t>–</w:t>
      </w:r>
      <w:r>
        <w:rPr>
          <w:rFonts w:hint="cs"/>
          <w:rtl/>
        </w:rPr>
        <w:t xml:space="preserve"> אין</w:t>
      </w:r>
    </w:p>
    <w:p w14:paraId="01B5BF95" w14:textId="77777777" w:rsidR="00000000" w:rsidRDefault="00C04217">
      <w:pPr>
        <w:pStyle w:val="ad"/>
        <w:bidi/>
        <w:rPr>
          <w:rFonts w:hint="cs"/>
          <w:rtl/>
        </w:rPr>
      </w:pPr>
      <w:r>
        <w:rPr>
          <w:rFonts w:hint="cs"/>
          <w:rtl/>
        </w:rPr>
        <w:t>סעיפים 1</w:t>
      </w:r>
      <w:r>
        <w:rPr>
          <w:rFonts w:hint="eastAsia"/>
          <w:rtl/>
        </w:rPr>
        <w:t>–</w:t>
      </w:r>
      <w:r>
        <w:rPr>
          <w:rFonts w:hint="cs"/>
          <w:rtl/>
        </w:rPr>
        <w:t>4 נתקבלו.</w:t>
      </w:r>
    </w:p>
    <w:p w14:paraId="34835660" w14:textId="77777777" w:rsidR="00000000" w:rsidRDefault="00C04217">
      <w:pPr>
        <w:pStyle w:val="a0"/>
        <w:rPr>
          <w:rFonts w:hint="cs"/>
          <w:rtl/>
        </w:rPr>
      </w:pPr>
    </w:p>
    <w:p w14:paraId="2D9570E7" w14:textId="77777777" w:rsidR="00000000" w:rsidRDefault="00C04217">
      <w:pPr>
        <w:pStyle w:val="af1"/>
        <w:rPr>
          <w:rtl/>
        </w:rPr>
      </w:pPr>
      <w:r>
        <w:rPr>
          <w:rFonts w:hint="eastAsia"/>
          <w:rtl/>
        </w:rPr>
        <w:t>ה</w:t>
      </w:r>
      <w:r>
        <w:rPr>
          <w:rFonts w:hint="eastAsia"/>
          <w:rtl/>
        </w:rPr>
        <w:t>יו</w:t>
      </w:r>
      <w:r>
        <w:rPr>
          <w:rtl/>
        </w:rPr>
        <w:t>"ר</w:t>
      </w:r>
      <w:r>
        <w:rPr>
          <w:rFonts w:hint="cs"/>
          <w:rtl/>
        </w:rPr>
        <w:t xml:space="preserve"> ראובן ריבלין</w:t>
      </w:r>
      <w:r>
        <w:rPr>
          <w:rtl/>
        </w:rPr>
        <w:t>:</w:t>
      </w:r>
    </w:p>
    <w:p w14:paraId="59191819" w14:textId="77777777" w:rsidR="00000000" w:rsidRDefault="00C04217">
      <w:pPr>
        <w:pStyle w:val="a0"/>
        <w:rPr>
          <w:rFonts w:hint="cs"/>
          <w:rtl/>
        </w:rPr>
      </w:pPr>
    </w:p>
    <w:p w14:paraId="32BE4A2E" w14:textId="77777777" w:rsidR="00000000" w:rsidRDefault="00C04217">
      <w:pPr>
        <w:pStyle w:val="a0"/>
        <w:rPr>
          <w:rFonts w:hint="cs"/>
          <w:rtl/>
        </w:rPr>
      </w:pPr>
      <w:r>
        <w:rPr>
          <w:rFonts w:hint="cs"/>
          <w:rtl/>
        </w:rPr>
        <w:t>ארבעה בעד, אין מתנגדים ואין נמנעים. אני קובע שהצעת החוק עברה בקריאה שנייה. אני עובר מייד להצבעה בקריאה שלישית. נא להצביע. מי בעד? מי נגד? מי נמנע?</w:t>
      </w:r>
    </w:p>
    <w:p w14:paraId="49308B0C" w14:textId="77777777" w:rsidR="00000000" w:rsidRDefault="00C04217">
      <w:pPr>
        <w:pStyle w:val="a0"/>
        <w:rPr>
          <w:rFonts w:hint="cs"/>
          <w:rtl/>
        </w:rPr>
      </w:pPr>
    </w:p>
    <w:p w14:paraId="66531802" w14:textId="77777777" w:rsidR="00000000" w:rsidRDefault="00C04217">
      <w:pPr>
        <w:pStyle w:val="ab"/>
        <w:bidi/>
        <w:rPr>
          <w:rFonts w:hint="cs"/>
          <w:rtl/>
        </w:rPr>
      </w:pPr>
      <w:r>
        <w:rPr>
          <w:rFonts w:hint="cs"/>
          <w:rtl/>
        </w:rPr>
        <w:t>הצבעה מס' 8</w:t>
      </w:r>
    </w:p>
    <w:p w14:paraId="1CCCFDF7" w14:textId="77777777" w:rsidR="00000000" w:rsidRDefault="00C04217">
      <w:pPr>
        <w:pStyle w:val="a0"/>
        <w:jc w:val="center"/>
        <w:rPr>
          <w:rFonts w:hint="cs"/>
          <w:rtl/>
        </w:rPr>
      </w:pPr>
    </w:p>
    <w:p w14:paraId="7F379C28" w14:textId="77777777" w:rsidR="00000000" w:rsidRDefault="00C04217">
      <w:pPr>
        <w:pStyle w:val="ac"/>
        <w:bidi/>
        <w:rPr>
          <w:rFonts w:hint="cs"/>
          <w:rtl/>
        </w:rPr>
      </w:pPr>
      <w:r>
        <w:rPr>
          <w:rFonts w:hint="cs"/>
          <w:rtl/>
        </w:rPr>
        <w:t xml:space="preserve">בעד החוק </w:t>
      </w:r>
      <w:r>
        <w:rPr>
          <w:rFonts w:hint="eastAsia"/>
          <w:rtl/>
        </w:rPr>
        <w:t>–</w:t>
      </w:r>
      <w:r>
        <w:rPr>
          <w:rFonts w:hint="cs"/>
          <w:rtl/>
        </w:rPr>
        <w:t xml:space="preserve"> 4</w:t>
      </w:r>
    </w:p>
    <w:p w14:paraId="136EA9EA" w14:textId="77777777" w:rsidR="00000000" w:rsidRDefault="00C04217">
      <w:pPr>
        <w:pStyle w:val="ac"/>
        <w:bidi/>
        <w:rPr>
          <w:rFonts w:hint="cs"/>
          <w:rtl/>
        </w:rPr>
      </w:pPr>
      <w:r>
        <w:rPr>
          <w:rFonts w:hint="cs"/>
          <w:rtl/>
        </w:rPr>
        <w:t xml:space="preserve">נגד </w:t>
      </w:r>
      <w:r>
        <w:rPr>
          <w:rFonts w:hint="eastAsia"/>
          <w:rtl/>
        </w:rPr>
        <w:t>–</w:t>
      </w:r>
      <w:r>
        <w:rPr>
          <w:rFonts w:hint="cs"/>
          <w:rtl/>
        </w:rPr>
        <w:t xml:space="preserve"> אין</w:t>
      </w:r>
    </w:p>
    <w:p w14:paraId="17792165" w14:textId="77777777" w:rsidR="00000000" w:rsidRDefault="00C04217">
      <w:pPr>
        <w:pStyle w:val="ac"/>
        <w:bidi/>
        <w:rPr>
          <w:rFonts w:hint="cs"/>
          <w:rtl/>
        </w:rPr>
      </w:pPr>
      <w:r>
        <w:rPr>
          <w:rFonts w:hint="cs"/>
          <w:rtl/>
        </w:rPr>
        <w:t xml:space="preserve">נמנעים </w:t>
      </w:r>
      <w:r>
        <w:rPr>
          <w:rFonts w:hint="eastAsia"/>
          <w:rtl/>
        </w:rPr>
        <w:t>–</w:t>
      </w:r>
      <w:r>
        <w:rPr>
          <w:rFonts w:hint="cs"/>
          <w:rtl/>
        </w:rPr>
        <w:t xml:space="preserve"> אין</w:t>
      </w:r>
    </w:p>
    <w:p w14:paraId="1D02D9B0" w14:textId="77777777" w:rsidR="00000000" w:rsidRDefault="00C04217">
      <w:pPr>
        <w:pStyle w:val="ad"/>
        <w:bidi/>
        <w:rPr>
          <w:rFonts w:hint="cs"/>
          <w:rtl/>
        </w:rPr>
      </w:pPr>
      <w:r>
        <w:rPr>
          <w:rFonts w:hint="cs"/>
          <w:rtl/>
        </w:rPr>
        <w:t>חוק חובת המכרזים (תיקון מס' 17), התשס"ה</w:t>
      </w:r>
      <w:r>
        <w:rPr>
          <w:rFonts w:hint="cs"/>
          <w:rtl/>
        </w:rPr>
        <w:t>-2005, נתקבל.</w:t>
      </w:r>
    </w:p>
    <w:p w14:paraId="1165FF0B" w14:textId="77777777" w:rsidR="00000000" w:rsidRDefault="00C04217">
      <w:pPr>
        <w:pStyle w:val="a0"/>
        <w:ind w:firstLine="0"/>
        <w:rPr>
          <w:rFonts w:hint="cs"/>
          <w:rtl/>
        </w:rPr>
      </w:pPr>
    </w:p>
    <w:p w14:paraId="10F61520" w14:textId="77777777" w:rsidR="00000000" w:rsidRDefault="00C04217">
      <w:pPr>
        <w:pStyle w:val="af1"/>
        <w:rPr>
          <w:rtl/>
        </w:rPr>
      </w:pPr>
    </w:p>
    <w:p w14:paraId="4B953515" w14:textId="77777777" w:rsidR="00000000" w:rsidRDefault="00C04217">
      <w:pPr>
        <w:pStyle w:val="af1"/>
        <w:rPr>
          <w:rtl/>
        </w:rPr>
      </w:pPr>
      <w:r>
        <w:rPr>
          <w:rFonts w:hint="eastAsia"/>
          <w:rtl/>
        </w:rPr>
        <w:t>היו</w:t>
      </w:r>
      <w:r>
        <w:rPr>
          <w:rtl/>
        </w:rPr>
        <w:t>"ר</w:t>
      </w:r>
      <w:r>
        <w:rPr>
          <w:rFonts w:hint="cs"/>
          <w:rtl/>
        </w:rPr>
        <w:t xml:space="preserve"> ראובן ריבלין</w:t>
      </w:r>
      <w:r>
        <w:rPr>
          <w:rtl/>
        </w:rPr>
        <w:t>:</w:t>
      </w:r>
    </w:p>
    <w:p w14:paraId="362232E8" w14:textId="77777777" w:rsidR="00000000" w:rsidRDefault="00C04217">
      <w:pPr>
        <w:pStyle w:val="a0"/>
        <w:rPr>
          <w:rFonts w:hint="cs"/>
          <w:rtl/>
        </w:rPr>
      </w:pPr>
    </w:p>
    <w:p w14:paraId="5907C4AC" w14:textId="77777777" w:rsidR="00000000" w:rsidRDefault="00C04217">
      <w:pPr>
        <w:pStyle w:val="a0"/>
        <w:rPr>
          <w:rFonts w:hint="cs"/>
          <w:rtl/>
        </w:rPr>
      </w:pPr>
      <w:r>
        <w:rPr>
          <w:rFonts w:hint="cs"/>
          <w:rtl/>
        </w:rPr>
        <w:t xml:space="preserve">אני קובע שבתמיכת ארבעה, בלי מתנגדים ובלי נמנעים, עברה הצעת חוק חובת המכרזים (תיקון מס' 17), בקריאה שלישית, ונכנסה לספר החוקים של מדינת ישראל. תודה רבה. </w:t>
      </w:r>
    </w:p>
    <w:p w14:paraId="1A10E4E3" w14:textId="77777777" w:rsidR="00000000" w:rsidRDefault="00C04217">
      <w:pPr>
        <w:pStyle w:val="a0"/>
        <w:rPr>
          <w:rFonts w:hint="cs"/>
          <w:rtl/>
        </w:rPr>
      </w:pPr>
    </w:p>
    <w:p w14:paraId="1529893F" w14:textId="77777777" w:rsidR="00000000" w:rsidRDefault="00C04217">
      <w:pPr>
        <w:pStyle w:val="a0"/>
        <w:rPr>
          <w:rFonts w:hint="cs"/>
          <w:rtl/>
        </w:rPr>
      </w:pPr>
      <w:r>
        <w:rPr>
          <w:rFonts w:hint="cs"/>
          <w:rtl/>
        </w:rPr>
        <w:t>הצבעתי לא הוגדרה משום מה. כתוב פה "לא מוגדר". בכל ההצבעות שהיו הי</w:t>
      </w:r>
      <w:r>
        <w:rPr>
          <w:rFonts w:hint="cs"/>
          <w:rtl/>
        </w:rPr>
        <w:t xml:space="preserve">ום, 21 בספטמבר 2005, יום רביעי, י"ז באלול, אני מופיע "לא מוגדר". </w:t>
      </w:r>
    </w:p>
    <w:p w14:paraId="7582F2E0" w14:textId="77777777" w:rsidR="00000000" w:rsidRDefault="00C04217">
      <w:pPr>
        <w:pStyle w:val="a0"/>
        <w:rPr>
          <w:rFonts w:hint="cs"/>
          <w:rtl/>
        </w:rPr>
      </w:pPr>
    </w:p>
    <w:p w14:paraId="3BAC7609" w14:textId="77777777" w:rsidR="00000000" w:rsidRDefault="00C04217">
      <w:pPr>
        <w:pStyle w:val="a0"/>
        <w:rPr>
          <w:rFonts w:hint="cs"/>
          <w:rtl/>
        </w:rPr>
      </w:pPr>
      <w:r>
        <w:rPr>
          <w:rFonts w:hint="cs"/>
          <w:rtl/>
        </w:rPr>
        <w:t xml:space="preserve">רבותי חברי הכנסת, תם סדר-היום. ישיבת הכנסת הבאה תהיה </w:t>
      </w:r>
      <w:r>
        <w:rPr>
          <w:rFonts w:hint="eastAsia"/>
          <w:rtl/>
        </w:rPr>
        <w:t>–</w:t>
      </w:r>
      <w:r>
        <w:rPr>
          <w:rFonts w:hint="cs"/>
          <w:rtl/>
        </w:rPr>
        <w:t xml:space="preserve"> בעזרת השם, כי יכול להיות שהוא ירצה אותה לפני כן </w:t>
      </w:r>
      <w:r>
        <w:rPr>
          <w:rFonts w:hint="eastAsia"/>
          <w:rtl/>
        </w:rPr>
        <w:t>–</w:t>
      </w:r>
      <w:r>
        <w:rPr>
          <w:rFonts w:hint="cs"/>
          <w:rtl/>
        </w:rPr>
        <w:t xml:space="preserve"> ביום שני, כ"ח בתשרי, 31 באוקטובר, בשעה 16:00. אם לא ניפגש לפני השנה החדשה, אני מברך </w:t>
      </w:r>
      <w:r>
        <w:rPr>
          <w:rFonts w:hint="cs"/>
          <w:rtl/>
        </w:rPr>
        <w:t>את כולם בשנה טובה, בכתיבה ובחתימה טובה. אם ניפגש לפני כן, טוב שנפרדנו כך. הישיבה נעולה.</w:t>
      </w:r>
    </w:p>
    <w:p w14:paraId="6238F815" w14:textId="77777777" w:rsidR="00000000" w:rsidRDefault="00C04217">
      <w:pPr>
        <w:pStyle w:val="a0"/>
        <w:ind w:firstLine="0"/>
        <w:rPr>
          <w:rFonts w:hint="cs"/>
          <w:rtl/>
        </w:rPr>
      </w:pPr>
    </w:p>
    <w:p w14:paraId="3E921C0A" w14:textId="77777777" w:rsidR="00000000" w:rsidRDefault="00C04217">
      <w:pPr>
        <w:pStyle w:val="a0"/>
        <w:ind w:firstLine="0"/>
        <w:rPr>
          <w:rtl/>
        </w:rPr>
      </w:pPr>
    </w:p>
    <w:p w14:paraId="064A8061" w14:textId="77777777" w:rsidR="00000000" w:rsidRDefault="00C04217">
      <w:pPr>
        <w:pStyle w:val="a0"/>
        <w:ind w:firstLine="0"/>
        <w:jc w:val="center"/>
      </w:pPr>
      <w:r>
        <w:rPr>
          <w:rFonts w:hint="cs"/>
          <w:rtl/>
        </w:rPr>
        <w:t>הישיבה ננעלה בשעה 15:16</w:t>
      </w:r>
      <w:r>
        <w:t>.</w:t>
      </w:r>
    </w:p>
    <w:p w14:paraId="732BCD6C" w14:textId="77777777" w:rsidR="00000000" w:rsidRDefault="00C04217">
      <w:pPr>
        <w:pStyle w:val="a0"/>
        <w:jc w:val="left"/>
        <w:rPr>
          <w:rFonts w:hint="cs"/>
          <w:b/>
          <w:bCs/>
          <w:color w:val="0000FF"/>
          <w:szCs w:val="28"/>
          <w:rtl/>
        </w:rPr>
      </w:pPr>
    </w:p>
    <w:p w14:paraId="72748D4F" w14:textId="77777777" w:rsidR="00000000" w:rsidRDefault="00C04217">
      <w:pPr>
        <w:pStyle w:val="a0"/>
        <w:jc w:val="left"/>
        <w:rPr>
          <w:rFonts w:hint="cs"/>
          <w:b/>
          <w:b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71A07" w14:textId="77777777" w:rsidR="00000000" w:rsidRDefault="00C04217">
      <w:r>
        <w:separator/>
      </w:r>
    </w:p>
  </w:endnote>
  <w:endnote w:type="continuationSeparator" w:id="0">
    <w:p w14:paraId="0B6DE2DE" w14:textId="77777777" w:rsidR="00000000" w:rsidRDefault="00C0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BBA71" w14:textId="77777777" w:rsidR="00000000" w:rsidRDefault="00C0421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E113F" w14:textId="77777777" w:rsidR="00000000" w:rsidRDefault="00C04217">
      <w:r>
        <w:separator/>
      </w:r>
    </w:p>
  </w:footnote>
  <w:footnote w:type="continuationSeparator" w:id="0">
    <w:p w14:paraId="0EBBE63A" w14:textId="77777777" w:rsidR="00000000" w:rsidRDefault="00C04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9832_1-18.doc"/>
    <w:docVar w:name="Position" w:val="Merged1-18"/>
    <w:docVar w:name="Queue" w:val="1-18"/>
    <w:docVar w:name="SaveYN" w:val="N"/>
    <w:docVar w:name="Session" w:val="119832"/>
    <w:docVar w:name="SessionDate" w:val="21/09/2005"/>
    <w:docVar w:name="SpeakersNum" w:val="0"/>
    <w:docVar w:name="StartMode" w:val="4"/>
  </w:docVars>
  <w:rsids>
    <w:rsidRoot w:val="00C04217"/>
    <w:rsid w:val="00C042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3E6A6"/>
  <w15:chartTrackingRefBased/>
  <w15:docId w15:val="{413B958B-273A-42BF-97FD-97F48CF8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19007</Words>
  <Characters>108342</Characters>
  <Application>Microsoft Office Word</Application>
  <DocSecurity>0</DocSecurity>
  <Lines>902</Lines>
  <Paragraphs>254</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281 מתאריך 21/09/2005</dc:title>
  <dc:subject/>
  <dc:creator>m_ita</dc:creator>
  <cp:keywords/>
  <dc:description/>
  <cp:lastModifiedBy>vladimir</cp:lastModifiedBy>
  <cp:revision>2</cp:revision>
  <cp:lastPrinted>1601-01-01T00:00:00Z</cp:lastPrinted>
  <dcterms:created xsi:type="dcterms:W3CDTF">2020-12-11T11:54:00Z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101523105</vt:lpwstr>
  </property>
  <property fmtid="{D5CDD505-2E9C-101B-9397-08002B2CF9AE}" pid="4" name="SDDocDate">
    <vt:lpwstr>2005-09-25T17:41:41Z</vt:lpwstr>
  </property>
  <property fmtid="{D5CDD505-2E9C-101B-9397-08002B2CF9AE}" pid="5" name="SDHebDate">
    <vt:lpwstr>כ"א באלול,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281.000000000000</vt:lpwstr>
  </property>
  <property fmtid="{D5CDD505-2E9C-101B-9397-08002B2CF9AE}" pid="8" name="SDAuthor">
    <vt:lpwstr>איטה אבן זוהר</vt:lpwstr>
  </property>
  <property fmtid="{D5CDD505-2E9C-101B-9397-08002B2CF9AE}" pid="9" name="TaarichYeshiva">
    <vt:lpwstr>2005-09-21T02:00:00Z</vt:lpwstr>
  </property>
</Properties>
</file>