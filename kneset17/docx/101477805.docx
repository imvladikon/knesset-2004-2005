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84943" w14:textId="77777777" w:rsidR="00000000" w:rsidRDefault="006D6152">
      <w:pPr>
        <w:pStyle w:val="a0"/>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9FF8C79" w14:textId="77777777" w:rsidR="00000000" w:rsidRDefault="006D6152">
      <w:pPr>
        <w:pStyle w:val="TOC1"/>
        <w:tabs>
          <w:tab w:val="right" w:leader="dot" w:pos="8296"/>
        </w:tabs>
        <w:ind w:right="0"/>
        <w:rPr>
          <w:rFonts w:ascii="Times New Roman" w:hAnsi="Times New Roman" w:cs="Times New Roman"/>
          <w:sz w:val="24"/>
          <w:szCs w:val="24"/>
        </w:rPr>
      </w:pPr>
      <w:r>
        <w:rPr>
          <w:rtl/>
        </w:rPr>
        <w:t>גורל בתי</w:t>
      </w:r>
      <w:r>
        <w:t>-</w:t>
      </w:r>
      <w:r>
        <w:rPr>
          <w:rtl/>
        </w:rPr>
        <w:t>הכנסת בגוש</w:t>
      </w:r>
      <w:r>
        <w:t>-</w:t>
      </w:r>
      <w:r>
        <w:rPr>
          <w:rtl/>
        </w:rPr>
        <w:t>קטיף וההשפעה על גורל בתי</w:t>
      </w:r>
      <w:r>
        <w:t>-</w:t>
      </w:r>
      <w:r>
        <w:rPr>
          <w:rtl/>
        </w:rPr>
        <w:t>הכנסת בעולם כולו</w:t>
      </w:r>
      <w:r>
        <w:tab/>
      </w:r>
      <w:r>
        <w:fldChar w:fldCharType="begin"/>
      </w:r>
      <w:r>
        <w:instrText xml:space="preserve"> PAGEREF _Toc114483662 \h </w:instrText>
      </w:r>
      <w:r>
        <w:fldChar w:fldCharType="separate"/>
      </w:r>
      <w:r>
        <w:t>3</w:t>
      </w:r>
      <w:r>
        <w:fldChar w:fldCharType="end"/>
      </w:r>
    </w:p>
    <w:p w14:paraId="4BBCBE78" w14:textId="77777777" w:rsidR="00000000" w:rsidRDefault="006D615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_Toc114483663 \h </w:instrText>
      </w:r>
      <w:r>
        <w:fldChar w:fldCharType="separate"/>
      </w:r>
      <w:r>
        <w:t>4</w:t>
      </w:r>
      <w:r>
        <w:fldChar w:fldCharType="end"/>
      </w:r>
    </w:p>
    <w:p w14:paraId="22E3EA7F" w14:textId="77777777" w:rsidR="00000000" w:rsidRDefault="006D615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_Toc1144</w:instrText>
      </w:r>
      <w:r>
        <w:instrText xml:space="preserve">83664 \h </w:instrText>
      </w:r>
      <w:r>
        <w:fldChar w:fldCharType="separate"/>
      </w:r>
      <w:r>
        <w:t>5</w:t>
      </w:r>
      <w:r>
        <w:fldChar w:fldCharType="end"/>
      </w:r>
    </w:p>
    <w:p w14:paraId="1CA7C901" w14:textId="77777777" w:rsidR="00000000" w:rsidRDefault="006D6152">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_Toc114483665 \h </w:instrText>
      </w:r>
      <w:r>
        <w:fldChar w:fldCharType="separate"/>
      </w:r>
      <w:r>
        <w:t>5</w:t>
      </w:r>
      <w:r>
        <w:fldChar w:fldCharType="end"/>
      </w:r>
    </w:p>
    <w:p w14:paraId="6BD6EE0C" w14:textId="77777777" w:rsidR="00000000" w:rsidRDefault="006D6152">
      <w:pPr>
        <w:pStyle w:val="TOC1"/>
        <w:tabs>
          <w:tab w:val="right" w:leader="dot" w:pos="8296"/>
        </w:tabs>
        <w:ind w:right="0"/>
        <w:rPr>
          <w:rFonts w:ascii="Times New Roman" w:hAnsi="Times New Roman" w:cs="Times New Roman"/>
          <w:sz w:val="24"/>
          <w:szCs w:val="24"/>
        </w:rPr>
      </w:pPr>
      <w:r>
        <w:rPr>
          <w:rtl/>
        </w:rPr>
        <w:t>גורל בתי</w:t>
      </w:r>
      <w:r>
        <w:t>-</w:t>
      </w:r>
      <w:r>
        <w:rPr>
          <w:rtl/>
        </w:rPr>
        <w:t>הכנסת בגוש</w:t>
      </w:r>
      <w:r>
        <w:t>-</w:t>
      </w:r>
      <w:r>
        <w:rPr>
          <w:rtl/>
        </w:rPr>
        <w:t>קטיף וההשפעה על גורל בתי</w:t>
      </w:r>
      <w:r>
        <w:t>-</w:t>
      </w:r>
      <w:r>
        <w:rPr>
          <w:rtl/>
        </w:rPr>
        <w:t>הכנסת בעולם כולו</w:t>
      </w:r>
      <w:r>
        <w:tab/>
      </w:r>
      <w:r>
        <w:fldChar w:fldCharType="begin"/>
      </w:r>
      <w:r>
        <w:instrText xml:space="preserve"> PAGEREF _Toc114483666 \h </w:instrText>
      </w:r>
      <w:r>
        <w:fldChar w:fldCharType="separate"/>
      </w:r>
      <w:r>
        <w:t>5</w:t>
      </w:r>
      <w:r>
        <w:fldChar w:fldCharType="end"/>
      </w:r>
    </w:p>
    <w:p w14:paraId="2F773587" w14:textId="77777777" w:rsidR="00000000" w:rsidRDefault="006D6152">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_Toc114483667 \h </w:instrText>
      </w:r>
      <w:r>
        <w:fldChar w:fldCharType="separate"/>
      </w:r>
      <w:r>
        <w:t>5</w:t>
      </w:r>
      <w:r>
        <w:fldChar w:fldCharType="end"/>
      </w:r>
    </w:p>
    <w:p w14:paraId="0B4D3691" w14:textId="77777777" w:rsidR="00000000" w:rsidRDefault="006D615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w:instrText>
      </w:r>
      <w:r>
        <w:instrText xml:space="preserve">GEREF _Toc114483668 \h </w:instrText>
      </w:r>
      <w:r>
        <w:fldChar w:fldCharType="separate"/>
      </w:r>
      <w:r>
        <w:t>16</w:t>
      </w:r>
      <w:r>
        <w:fldChar w:fldCharType="end"/>
      </w:r>
    </w:p>
    <w:p w14:paraId="2C3306D5" w14:textId="77777777" w:rsidR="00000000" w:rsidRDefault="006D615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_Toc114483669 \h </w:instrText>
      </w:r>
      <w:r>
        <w:fldChar w:fldCharType="separate"/>
      </w:r>
      <w:r>
        <w:t>19</w:t>
      </w:r>
      <w:r>
        <w:fldChar w:fldCharType="end"/>
      </w:r>
    </w:p>
    <w:p w14:paraId="3C99EF06" w14:textId="77777777" w:rsidR="00000000" w:rsidRDefault="006D6152">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_Toc114483670 \h </w:instrText>
      </w:r>
      <w:r>
        <w:fldChar w:fldCharType="separate"/>
      </w:r>
      <w:r>
        <w:t>24</w:t>
      </w:r>
      <w:r>
        <w:fldChar w:fldCharType="end"/>
      </w:r>
    </w:p>
    <w:p w14:paraId="78738441" w14:textId="77777777" w:rsidR="00000000" w:rsidRDefault="006D615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_Toc114483671 \h </w:instrText>
      </w:r>
      <w:r>
        <w:fldChar w:fldCharType="separate"/>
      </w:r>
      <w:r>
        <w:t>25</w:t>
      </w:r>
      <w:r>
        <w:fldChar w:fldCharType="end"/>
      </w:r>
    </w:p>
    <w:p w14:paraId="02A5B1F8" w14:textId="77777777" w:rsidR="00000000" w:rsidRDefault="006D6152">
      <w:pPr>
        <w:pStyle w:val="TOC1"/>
        <w:tabs>
          <w:tab w:val="right" w:leader="dot" w:pos="8296"/>
        </w:tabs>
        <w:ind w:right="0"/>
        <w:rPr>
          <w:rFonts w:ascii="Times New Roman" w:hAnsi="Times New Roman" w:cs="Times New Roman"/>
          <w:sz w:val="24"/>
          <w:szCs w:val="24"/>
        </w:rPr>
      </w:pPr>
      <w:r>
        <w:rPr>
          <w:rtl/>
        </w:rPr>
        <w:t>תפקודה של הממשלה</w:t>
      </w:r>
      <w:r>
        <w:tab/>
      </w:r>
      <w:r>
        <w:fldChar w:fldCharType="begin"/>
      </w:r>
      <w:r>
        <w:instrText xml:space="preserve"> PAGEREF _Toc114483672 \h </w:instrText>
      </w:r>
      <w:r>
        <w:fldChar w:fldCharType="separate"/>
      </w:r>
      <w:r>
        <w:t>26</w:t>
      </w:r>
      <w:r>
        <w:fldChar w:fldCharType="end"/>
      </w:r>
    </w:p>
    <w:p w14:paraId="29A9306A" w14:textId="77777777" w:rsidR="00000000" w:rsidRDefault="006D615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_Toc114483673 \h </w:instrText>
      </w:r>
      <w:r>
        <w:fldChar w:fldCharType="separate"/>
      </w:r>
      <w:r>
        <w:t>27</w:t>
      </w:r>
      <w:r>
        <w:fldChar w:fldCharType="end"/>
      </w:r>
    </w:p>
    <w:p w14:paraId="5AB32AA0" w14:textId="77777777" w:rsidR="00000000" w:rsidRDefault="006D615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_Toc114483674 \h </w:instrText>
      </w:r>
      <w:r>
        <w:fldChar w:fldCharType="separate"/>
      </w:r>
      <w:r>
        <w:t>28</w:t>
      </w:r>
      <w:r>
        <w:fldChar w:fldCharType="end"/>
      </w:r>
    </w:p>
    <w:p w14:paraId="26771DFC" w14:textId="77777777" w:rsidR="00000000" w:rsidRDefault="006D615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_Toc114483675 \h </w:instrText>
      </w:r>
      <w:r>
        <w:fldChar w:fldCharType="separate"/>
      </w:r>
      <w:r>
        <w:t>30</w:t>
      </w:r>
      <w:r>
        <w:fldChar w:fldCharType="end"/>
      </w:r>
    </w:p>
    <w:p w14:paraId="42C60891" w14:textId="77777777" w:rsidR="00000000" w:rsidRDefault="006D6152">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_Toc114483676 \h </w:instrText>
      </w:r>
      <w:r>
        <w:fldChar w:fldCharType="separate"/>
      </w:r>
      <w:r>
        <w:t>31</w:t>
      </w:r>
      <w:r>
        <w:fldChar w:fldCharType="end"/>
      </w:r>
    </w:p>
    <w:p w14:paraId="4243691C" w14:textId="77777777" w:rsidR="00000000" w:rsidRDefault="006D615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w:t>
      </w:r>
      <w:r>
        <w:rPr>
          <w:rtl/>
        </w:rPr>
        <w:t>אב בוים:</w:t>
      </w:r>
      <w:r>
        <w:tab/>
      </w:r>
      <w:r>
        <w:fldChar w:fldCharType="begin"/>
      </w:r>
      <w:r>
        <w:instrText xml:space="preserve"> PAGEREF _Toc114483677 \h </w:instrText>
      </w:r>
      <w:r>
        <w:fldChar w:fldCharType="separate"/>
      </w:r>
      <w:r>
        <w:t>32</w:t>
      </w:r>
      <w:r>
        <w:fldChar w:fldCharType="end"/>
      </w:r>
    </w:p>
    <w:p w14:paraId="2F24271F" w14:textId="77777777" w:rsidR="00000000" w:rsidRDefault="006D615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_Toc114483678 \h </w:instrText>
      </w:r>
      <w:r>
        <w:fldChar w:fldCharType="separate"/>
      </w:r>
      <w:r>
        <w:t>32</w:t>
      </w:r>
      <w:r>
        <w:fldChar w:fldCharType="end"/>
      </w:r>
    </w:p>
    <w:p w14:paraId="18FDA2D6" w14:textId="77777777" w:rsidR="00000000" w:rsidRDefault="006D615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_Toc114483679 \h </w:instrText>
      </w:r>
      <w:r>
        <w:fldChar w:fldCharType="separate"/>
      </w:r>
      <w:r>
        <w:t>38</w:t>
      </w:r>
      <w:r>
        <w:fldChar w:fldCharType="end"/>
      </w:r>
    </w:p>
    <w:p w14:paraId="555CA5A9" w14:textId="77777777" w:rsidR="00000000" w:rsidRDefault="006D6152">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(מרצ-יחד):</w:t>
      </w:r>
      <w:r>
        <w:tab/>
      </w:r>
      <w:r>
        <w:fldChar w:fldCharType="begin"/>
      </w:r>
      <w:r>
        <w:instrText xml:space="preserve"> PAGEREF _Toc114483680 \h </w:instrText>
      </w:r>
      <w:r>
        <w:fldChar w:fldCharType="separate"/>
      </w:r>
      <w:r>
        <w:t>39</w:t>
      </w:r>
      <w:r>
        <w:fldChar w:fldCharType="end"/>
      </w:r>
    </w:p>
    <w:p w14:paraId="5E4C2DE4" w14:textId="77777777" w:rsidR="00000000" w:rsidRDefault="006D6152">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(מרצ-יחד):</w:t>
      </w:r>
      <w:r>
        <w:tab/>
      </w:r>
      <w:r>
        <w:fldChar w:fldCharType="begin"/>
      </w:r>
      <w:r>
        <w:instrText xml:space="preserve"> PAGEREF _Toc114483681 \h</w:instrText>
      </w:r>
      <w:r>
        <w:instrText xml:space="preserve"> </w:instrText>
      </w:r>
      <w:r>
        <w:fldChar w:fldCharType="separate"/>
      </w:r>
      <w:r>
        <w:t>42</w:t>
      </w:r>
      <w:r>
        <w:fldChar w:fldCharType="end"/>
      </w:r>
    </w:p>
    <w:p w14:paraId="2B897A71" w14:textId="77777777" w:rsidR="00000000" w:rsidRDefault="006D6152">
      <w:pPr>
        <w:pStyle w:val="TOC1"/>
        <w:tabs>
          <w:tab w:val="right" w:leader="dot" w:pos="8296"/>
        </w:tabs>
        <w:ind w:right="0"/>
        <w:rPr>
          <w:rFonts w:ascii="Times New Roman" w:hAnsi="Times New Roman" w:cs="Times New Roman"/>
          <w:sz w:val="24"/>
          <w:szCs w:val="24"/>
        </w:rPr>
      </w:pPr>
      <w:r>
        <w:rPr>
          <w:rtl/>
        </w:rPr>
        <w:t>המחסור בכיתות לימוד בכלל ובמגזר הערבי בפרט</w:t>
      </w:r>
      <w:r>
        <w:tab/>
      </w:r>
      <w:r>
        <w:fldChar w:fldCharType="begin"/>
      </w:r>
      <w:r>
        <w:instrText xml:space="preserve"> PAGEREF _Toc114483682 \h </w:instrText>
      </w:r>
      <w:r>
        <w:fldChar w:fldCharType="separate"/>
      </w:r>
      <w:r>
        <w:t>46</w:t>
      </w:r>
      <w:r>
        <w:fldChar w:fldCharType="end"/>
      </w:r>
    </w:p>
    <w:p w14:paraId="542B0922" w14:textId="77777777" w:rsidR="00000000" w:rsidRDefault="006D615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_Toc114483683 \h </w:instrText>
      </w:r>
      <w:r>
        <w:fldChar w:fldCharType="separate"/>
      </w:r>
      <w:r>
        <w:t>46</w:t>
      </w:r>
      <w:r>
        <w:fldChar w:fldCharType="end"/>
      </w:r>
    </w:p>
    <w:p w14:paraId="120A2D27" w14:textId="77777777" w:rsidR="00000000" w:rsidRDefault="006D6152">
      <w:pPr>
        <w:pStyle w:val="TOC2"/>
        <w:tabs>
          <w:tab w:val="right" w:leader="dot" w:pos="8296"/>
        </w:tabs>
        <w:ind w:right="0"/>
        <w:rPr>
          <w:rFonts w:ascii="Times New Roman" w:hAnsi="Times New Roman" w:cs="Times New Roman"/>
          <w:sz w:val="24"/>
          <w:szCs w:val="24"/>
        </w:rPr>
      </w:pPr>
      <w:r>
        <w:rPr>
          <w:rtl/>
        </w:rPr>
        <w:t>סגן שרת החינוך, התרבות והספורט מגלי והבה:</w:t>
      </w:r>
      <w:r>
        <w:tab/>
      </w:r>
      <w:r>
        <w:fldChar w:fldCharType="begin"/>
      </w:r>
      <w:r>
        <w:instrText xml:space="preserve"> PAGEREF _Toc114483684 \h </w:instrText>
      </w:r>
      <w:r>
        <w:fldChar w:fldCharType="separate"/>
      </w:r>
      <w:r>
        <w:t>52</w:t>
      </w:r>
      <w:r>
        <w:fldChar w:fldCharType="end"/>
      </w:r>
    </w:p>
    <w:p w14:paraId="2B72F5CE" w14:textId="77777777" w:rsidR="00000000" w:rsidRDefault="006D6152">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מגלי והבה:</w:t>
      </w:r>
      <w:r>
        <w:tab/>
      </w:r>
      <w:r>
        <w:fldChar w:fldCharType="begin"/>
      </w:r>
      <w:r>
        <w:instrText xml:space="preserve"> PAGEREF _Toc114483685 \h </w:instrText>
      </w:r>
      <w:r>
        <w:fldChar w:fldCharType="separate"/>
      </w:r>
      <w:r>
        <w:t>57</w:t>
      </w:r>
      <w:r>
        <w:fldChar w:fldCharType="end"/>
      </w:r>
    </w:p>
    <w:p w14:paraId="744CA1FF" w14:textId="77777777" w:rsidR="00000000" w:rsidRDefault="006D615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_Toc114483686 \h </w:instrText>
      </w:r>
      <w:r>
        <w:fldChar w:fldCharType="separate"/>
      </w:r>
      <w:r>
        <w:t>65</w:t>
      </w:r>
      <w:r>
        <w:fldChar w:fldCharType="end"/>
      </w:r>
    </w:p>
    <w:p w14:paraId="3AEF9C63" w14:textId="77777777" w:rsidR="00000000" w:rsidRDefault="006D6152">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_Toc114483687 \h </w:instrText>
      </w:r>
      <w:r>
        <w:fldChar w:fldCharType="separate"/>
      </w:r>
      <w:r>
        <w:t>66</w:t>
      </w:r>
      <w:r>
        <w:fldChar w:fldCharType="end"/>
      </w:r>
    </w:p>
    <w:p w14:paraId="154F5969" w14:textId="77777777" w:rsidR="00000000" w:rsidRDefault="006D6152">
      <w:pPr>
        <w:pStyle w:val="TOC1"/>
        <w:tabs>
          <w:tab w:val="right" w:leader="dot" w:pos="8296"/>
        </w:tabs>
        <w:ind w:right="0"/>
        <w:rPr>
          <w:rFonts w:ascii="Times New Roman" w:hAnsi="Times New Roman" w:cs="Times New Roman"/>
          <w:sz w:val="24"/>
          <w:szCs w:val="24"/>
        </w:rPr>
      </w:pPr>
      <w:r>
        <w:rPr>
          <w:rtl/>
        </w:rPr>
        <w:t>העדר פתרונות ראויים לעקורי גוש</w:t>
      </w:r>
      <w:r>
        <w:t>-</w:t>
      </w:r>
      <w:r>
        <w:rPr>
          <w:rtl/>
        </w:rPr>
        <w:t>קטיף</w:t>
      </w:r>
      <w:r>
        <w:tab/>
      </w:r>
      <w:r>
        <w:fldChar w:fldCharType="begin"/>
      </w:r>
      <w:r>
        <w:instrText xml:space="preserve"> PAGEREF _Toc114483688 \h </w:instrText>
      </w:r>
      <w:r>
        <w:fldChar w:fldCharType="separate"/>
      </w:r>
      <w:r>
        <w:t>70</w:t>
      </w:r>
      <w:r>
        <w:fldChar w:fldCharType="end"/>
      </w:r>
    </w:p>
    <w:p w14:paraId="2025C3A6" w14:textId="77777777" w:rsidR="00000000" w:rsidRDefault="006D615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w:instrText>
      </w:r>
      <w:r>
        <w:instrText xml:space="preserve">PAGEREF _Toc114483689 \h </w:instrText>
      </w:r>
      <w:r>
        <w:fldChar w:fldCharType="separate"/>
      </w:r>
      <w:r>
        <w:t>71</w:t>
      </w:r>
      <w:r>
        <w:fldChar w:fldCharType="end"/>
      </w:r>
    </w:p>
    <w:p w14:paraId="63CF7B1D" w14:textId="77777777" w:rsidR="00000000" w:rsidRDefault="006D615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_Toc114483690 \h </w:instrText>
      </w:r>
      <w:r>
        <w:fldChar w:fldCharType="separate"/>
      </w:r>
      <w:r>
        <w:t>74</w:t>
      </w:r>
      <w:r>
        <w:fldChar w:fldCharType="end"/>
      </w:r>
    </w:p>
    <w:p w14:paraId="29B2F023" w14:textId="77777777" w:rsidR="00000000" w:rsidRDefault="006D6152">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_Toc114483691 \h </w:instrText>
      </w:r>
      <w:r>
        <w:fldChar w:fldCharType="separate"/>
      </w:r>
      <w:r>
        <w:t>76</w:t>
      </w:r>
      <w:r>
        <w:fldChar w:fldCharType="end"/>
      </w:r>
    </w:p>
    <w:p w14:paraId="50B33812" w14:textId="77777777" w:rsidR="00000000" w:rsidRDefault="006D6152">
      <w:pPr>
        <w:pStyle w:val="TOC1"/>
        <w:tabs>
          <w:tab w:val="right" w:leader="dot" w:pos="8296"/>
        </w:tabs>
        <w:ind w:right="0"/>
        <w:rPr>
          <w:rFonts w:ascii="Times New Roman" w:hAnsi="Times New Roman" w:cs="Times New Roman"/>
          <w:sz w:val="24"/>
          <w:szCs w:val="24"/>
        </w:rPr>
      </w:pPr>
      <w:r>
        <w:rPr>
          <w:rtl/>
        </w:rPr>
        <w:t>העתקת עשרות קברים בנתיב</w:t>
      </w:r>
      <w:r>
        <w:t>-</w:t>
      </w:r>
      <w:r>
        <w:rPr>
          <w:rtl/>
        </w:rPr>
        <w:t xml:space="preserve">השיירה </w:t>
      </w:r>
      <w:r>
        <w:t xml:space="preserve"> </w:t>
      </w:r>
      <w:r>
        <w:rPr>
          <w:rtl/>
        </w:rPr>
        <w:t>ללא אישור משרד הבריאות והרבנות הראשית</w:t>
      </w:r>
      <w:r>
        <w:tab/>
      </w:r>
      <w:r>
        <w:fldChar w:fldCharType="begin"/>
      </w:r>
      <w:r>
        <w:instrText xml:space="preserve"> PAGEREF _Toc114483692 \h </w:instrText>
      </w:r>
      <w:r>
        <w:fldChar w:fldCharType="separate"/>
      </w:r>
      <w:r>
        <w:t>80</w:t>
      </w:r>
      <w:r>
        <w:fldChar w:fldCharType="end"/>
      </w:r>
    </w:p>
    <w:p w14:paraId="067ADDB7" w14:textId="77777777" w:rsidR="00000000" w:rsidRDefault="006D6152">
      <w:pPr>
        <w:pStyle w:val="TOC2"/>
        <w:tabs>
          <w:tab w:val="right" w:leader="dot" w:pos="8296"/>
        </w:tabs>
        <w:ind w:right="0"/>
        <w:rPr>
          <w:rFonts w:ascii="Times New Roman" w:hAnsi="Times New Roman" w:cs="Times New Roman"/>
          <w:sz w:val="24"/>
          <w:szCs w:val="24"/>
        </w:rPr>
      </w:pPr>
      <w:r>
        <w:rPr>
          <w:rtl/>
        </w:rPr>
        <w:t>יעקב</w:t>
      </w:r>
      <w:r>
        <w:t xml:space="preserve"> </w:t>
      </w:r>
      <w:r>
        <w:rPr>
          <w:rtl/>
        </w:rPr>
        <w:t>ל</w:t>
      </w:r>
      <w:r>
        <w:rPr>
          <w:rtl/>
        </w:rPr>
        <w:t>יצמן (אגודת ישראל - יהדות התורה והשבת):</w:t>
      </w:r>
      <w:r>
        <w:tab/>
      </w:r>
      <w:r>
        <w:fldChar w:fldCharType="begin"/>
      </w:r>
      <w:r>
        <w:instrText xml:space="preserve"> PAGEREF _Toc114483693 \h </w:instrText>
      </w:r>
      <w:r>
        <w:fldChar w:fldCharType="separate"/>
      </w:r>
      <w:r>
        <w:t>80</w:t>
      </w:r>
      <w:r>
        <w:fldChar w:fldCharType="end"/>
      </w:r>
    </w:p>
    <w:p w14:paraId="32985A6C" w14:textId="77777777" w:rsidR="00000000" w:rsidRDefault="006D6152">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(אגודת ישראל - יהדות התורה והשבת):</w:t>
      </w:r>
      <w:r>
        <w:tab/>
      </w:r>
      <w:r>
        <w:fldChar w:fldCharType="begin"/>
      </w:r>
      <w:r>
        <w:instrText xml:space="preserve"> PAGEREF _Toc114483694 \h </w:instrText>
      </w:r>
      <w:r>
        <w:fldChar w:fldCharType="separate"/>
      </w:r>
      <w:r>
        <w:t>81</w:t>
      </w:r>
      <w:r>
        <w:fldChar w:fldCharType="end"/>
      </w:r>
    </w:p>
    <w:p w14:paraId="19D1A9C5" w14:textId="77777777" w:rsidR="00000000" w:rsidRDefault="006D615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_Toc114483695 \h </w:instrText>
      </w:r>
      <w:r>
        <w:fldChar w:fldCharType="separate"/>
      </w:r>
      <w:r>
        <w:t>84</w:t>
      </w:r>
      <w:r>
        <w:fldChar w:fldCharType="end"/>
      </w:r>
    </w:p>
    <w:p w14:paraId="1B6A9773" w14:textId="77777777" w:rsidR="00000000" w:rsidRDefault="006D615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_Toc1144836</w:instrText>
      </w:r>
      <w:r>
        <w:instrText xml:space="preserve">96 \h </w:instrText>
      </w:r>
      <w:r>
        <w:fldChar w:fldCharType="separate"/>
      </w:r>
      <w:r>
        <w:t>84</w:t>
      </w:r>
      <w:r>
        <w:fldChar w:fldCharType="end"/>
      </w:r>
    </w:p>
    <w:p w14:paraId="6340E90C" w14:textId="77777777" w:rsidR="00000000" w:rsidRDefault="006D6152">
      <w:pPr>
        <w:pStyle w:val="TOC2"/>
        <w:tabs>
          <w:tab w:val="right" w:leader="dot" w:pos="8296"/>
        </w:tabs>
        <w:ind w:right="0"/>
        <w:rPr>
          <w:rFonts w:ascii="Times New Roman" w:hAnsi="Times New Roman" w:cs="Times New Roman"/>
          <w:sz w:val="24"/>
          <w:szCs w:val="24"/>
        </w:rPr>
      </w:pPr>
      <w:r>
        <w:rPr>
          <w:rtl/>
        </w:rPr>
        <w:lastRenderedPageBreak/>
        <w:t>סגן שר הביטחון זאב בוים:</w:t>
      </w:r>
      <w:r>
        <w:tab/>
      </w:r>
      <w:r>
        <w:fldChar w:fldCharType="begin"/>
      </w:r>
      <w:r>
        <w:instrText xml:space="preserve"> PAGEREF _Toc114483697 \h </w:instrText>
      </w:r>
      <w:r>
        <w:fldChar w:fldCharType="separate"/>
      </w:r>
      <w:r>
        <w:t>85</w:t>
      </w:r>
      <w:r>
        <w:fldChar w:fldCharType="end"/>
      </w:r>
    </w:p>
    <w:p w14:paraId="4C395C22" w14:textId="77777777" w:rsidR="00000000" w:rsidRDefault="006D615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התחבורה שמואל הלפרט:</w:t>
      </w:r>
      <w:r>
        <w:tab/>
      </w:r>
      <w:r>
        <w:fldChar w:fldCharType="begin"/>
      </w:r>
      <w:r>
        <w:instrText xml:space="preserve"> PAGEREF _Toc114483698 \h </w:instrText>
      </w:r>
      <w:r>
        <w:fldChar w:fldCharType="separate"/>
      </w:r>
      <w:r>
        <w:t>86</w:t>
      </w:r>
      <w:r>
        <w:fldChar w:fldCharType="end"/>
      </w:r>
    </w:p>
    <w:p w14:paraId="4F9057F9" w14:textId="77777777" w:rsidR="00000000" w:rsidRDefault="006D615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_Toc114483699 \h </w:instrText>
      </w:r>
      <w:r>
        <w:fldChar w:fldCharType="separate"/>
      </w:r>
      <w:r>
        <w:t>88</w:t>
      </w:r>
      <w:r>
        <w:fldChar w:fldCharType="end"/>
      </w:r>
    </w:p>
    <w:p w14:paraId="6F8BBA34" w14:textId="77777777" w:rsidR="00000000" w:rsidRDefault="006D615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_Toc114483700 \h </w:instrText>
      </w:r>
      <w:r>
        <w:fldChar w:fldCharType="separate"/>
      </w:r>
      <w:r>
        <w:t>89</w:t>
      </w:r>
      <w:r>
        <w:fldChar w:fldCharType="end"/>
      </w:r>
    </w:p>
    <w:p w14:paraId="5E73596C" w14:textId="77777777" w:rsidR="00000000" w:rsidRDefault="006D6152">
      <w:pPr>
        <w:pStyle w:val="TOC1"/>
        <w:tabs>
          <w:tab w:val="right" w:leader="dot" w:pos="8296"/>
        </w:tabs>
        <w:ind w:right="0"/>
        <w:rPr>
          <w:rFonts w:ascii="Times New Roman" w:hAnsi="Times New Roman" w:cs="Times New Roman"/>
          <w:sz w:val="24"/>
          <w:szCs w:val="24"/>
        </w:rPr>
      </w:pPr>
      <w:r>
        <w:rPr>
          <w:rtl/>
        </w:rPr>
        <w:t>הצעת חוק חובת ה</w:t>
      </w:r>
      <w:r>
        <w:rPr>
          <w:rtl/>
        </w:rPr>
        <w:t>מכרזים (תיקון מס' 18), התשס"ה-2005</w:t>
      </w:r>
      <w:r>
        <w:tab/>
      </w:r>
      <w:r>
        <w:fldChar w:fldCharType="begin"/>
      </w:r>
      <w:r>
        <w:instrText xml:space="preserve"> PAGEREF _Toc114483701 \h </w:instrText>
      </w:r>
      <w:r>
        <w:fldChar w:fldCharType="separate"/>
      </w:r>
      <w:r>
        <w:t>90</w:t>
      </w:r>
      <w:r>
        <w:fldChar w:fldCharType="end"/>
      </w:r>
    </w:p>
    <w:p w14:paraId="0A3A59E2" w14:textId="77777777" w:rsidR="00000000" w:rsidRDefault="006D6152">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_Toc114483702 \h </w:instrText>
      </w:r>
      <w:r>
        <w:fldChar w:fldCharType="separate"/>
      </w:r>
      <w:r>
        <w:t>90</w:t>
      </w:r>
      <w:r>
        <w:fldChar w:fldCharType="end"/>
      </w:r>
    </w:p>
    <w:p w14:paraId="7B96D7D0" w14:textId="77777777" w:rsidR="00000000" w:rsidRDefault="006D615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_Toc114483703 \h </w:instrText>
      </w:r>
      <w:r>
        <w:fldChar w:fldCharType="separate"/>
      </w:r>
      <w:r>
        <w:t>91</w:t>
      </w:r>
      <w:r>
        <w:fldChar w:fldCharType="end"/>
      </w:r>
    </w:p>
    <w:p w14:paraId="64E246EA" w14:textId="77777777" w:rsidR="00000000" w:rsidRDefault="006D615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_Toc114483704 \h </w:instrText>
      </w:r>
      <w:r>
        <w:fldChar w:fldCharType="separate"/>
      </w:r>
      <w:r>
        <w:t>92</w:t>
      </w:r>
      <w:r>
        <w:fldChar w:fldCharType="end"/>
      </w:r>
    </w:p>
    <w:p w14:paraId="57C75EB1" w14:textId="77777777" w:rsidR="00000000" w:rsidRDefault="006D6152">
      <w:pPr>
        <w:pStyle w:val="a0"/>
        <w:jc w:val="center"/>
        <w:rPr>
          <w:rFonts w:hint="cs"/>
          <w:rtl/>
        </w:rPr>
      </w:pPr>
      <w:r>
        <w:rPr>
          <w:bCs/>
          <w:szCs w:val="36"/>
          <w:u w:val="single"/>
          <w:rtl/>
        </w:rPr>
        <w:fldChar w:fldCharType="end"/>
      </w:r>
    </w:p>
    <w:p w14:paraId="1688846B" w14:textId="77777777" w:rsidR="00000000" w:rsidRDefault="006D6152">
      <w:pPr>
        <w:pStyle w:val="a0"/>
        <w:rPr>
          <w:rFonts w:hint="cs"/>
          <w:rtl/>
        </w:rPr>
      </w:pPr>
      <w:r>
        <w:rPr>
          <w:rtl/>
        </w:rPr>
        <w:br w:type="page"/>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עדכון: 14 בספטמבר</w:t>
      </w:r>
      <w:r>
        <w:rPr>
          <w:rFonts w:hint="cs"/>
          <w:rtl/>
        </w:rPr>
        <w:t xml:space="preserve"> 2005</w:t>
      </w:r>
    </w:p>
    <w:p w14:paraId="0E4CC7BA" w14:textId="77777777" w:rsidR="00000000" w:rsidRDefault="006D6152">
      <w:pPr>
        <w:pStyle w:val="a0"/>
        <w:rPr>
          <w:rFonts w:hint="cs"/>
          <w:rtl/>
        </w:rPr>
      </w:pPr>
    </w:p>
    <w:p w14:paraId="3296EFA8" w14:textId="77777777" w:rsidR="00000000" w:rsidRDefault="006D6152">
      <w:pPr>
        <w:pStyle w:val="a0"/>
        <w:rPr>
          <w:rFonts w:hint="cs"/>
          <w:rtl/>
        </w:rPr>
      </w:pPr>
    </w:p>
    <w:p w14:paraId="6374C5A3" w14:textId="77777777" w:rsidR="00000000" w:rsidRDefault="006D6152">
      <w:pPr>
        <w:pStyle w:val="a0"/>
        <w:rPr>
          <w:rFonts w:hint="cs"/>
          <w:rtl/>
        </w:rPr>
      </w:pPr>
      <w:r>
        <w:rPr>
          <w:rFonts w:hint="cs"/>
          <w:rtl/>
        </w:rPr>
        <w:t>דברי הכנסת</w:t>
      </w:r>
    </w:p>
    <w:p w14:paraId="11CEF49B" w14:textId="77777777" w:rsidR="00000000" w:rsidRDefault="006D6152">
      <w:pPr>
        <w:pStyle w:val="a0"/>
        <w:rPr>
          <w:rFonts w:hint="cs"/>
          <w:rtl/>
        </w:rPr>
      </w:pPr>
      <w:r>
        <w:rPr>
          <w:rFonts w:hint="cs"/>
          <w:rtl/>
        </w:rPr>
        <w:t>מג / מושב שלישי / ישיבה ר"פ /</w:t>
      </w:r>
    </w:p>
    <w:p w14:paraId="4B8A917C" w14:textId="77777777" w:rsidR="00000000" w:rsidRDefault="006D6152">
      <w:pPr>
        <w:pStyle w:val="a0"/>
        <w:rPr>
          <w:rFonts w:hint="cs"/>
          <w:rtl/>
        </w:rPr>
      </w:pPr>
      <w:r>
        <w:rPr>
          <w:rFonts w:hint="cs"/>
          <w:rtl/>
        </w:rPr>
        <w:t>ט' באלול התשס"ה / 13 בספטמבר 2005 / 43</w:t>
      </w:r>
    </w:p>
    <w:p w14:paraId="1DFC1E36" w14:textId="77777777" w:rsidR="00000000" w:rsidRDefault="006D6152">
      <w:pPr>
        <w:pStyle w:val="a0"/>
        <w:rPr>
          <w:rFonts w:hint="cs"/>
          <w:rtl/>
        </w:rPr>
      </w:pPr>
      <w:r>
        <w:rPr>
          <w:rFonts w:hint="cs"/>
          <w:rtl/>
        </w:rPr>
        <w:t>חוברת מ"ג</w:t>
      </w:r>
    </w:p>
    <w:p w14:paraId="6C1FC120" w14:textId="77777777" w:rsidR="00000000" w:rsidRDefault="006D6152">
      <w:pPr>
        <w:pStyle w:val="a0"/>
        <w:rPr>
          <w:rFonts w:hint="cs"/>
          <w:rtl/>
        </w:rPr>
      </w:pPr>
      <w:r>
        <w:rPr>
          <w:rFonts w:hint="cs"/>
          <w:rtl/>
        </w:rPr>
        <w:t>ישיבה ר"פ</w:t>
      </w:r>
    </w:p>
    <w:p w14:paraId="1940DBB8" w14:textId="77777777" w:rsidR="00000000" w:rsidRDefault="006D6152">
      <w:pPr>
        <w:pStyle w:val="a0"/>
        <w:rPr>
          <w:rFonts w:hint="cs"/>
          <w:rtl/>
        </w:rPr>
      </w:pPr>
    </w:p>
    <w:p w14:paraId="6839D551" w14:textId="77777777" w:rsidR="00000000" w:rsidRDefault="006D6152">
      <w:pPr>
        <w:pStyle w:val="a0"/>
        <w:rPr>
          <w:rFonts w:hint="cs"/>
          <w:rtl/>
        </w:rPr>
      </w:pPr>
    </w:p>
    <w:p w14:paraId="0DB97C77" w14:textId="77777777" w:rsidR="00000000" w:rsidRDefault="006D6152">
      <w:pPr>
        <w:pStyle w:val="a0"/>
        <w:rPr>
          <w:rFonts w:hint="cs"/>
          <w:rtl/>
        </w:rPr>
      </w:pPr>
    </w:p>
    <w:p w14:paraId="1FE89442" w14:textId="77777777" w:rsidR="00000000" w:rsidRDefault="006D6152">
      <w:pPr>
        <w:pStyle w:val="a0"/>
        <w:rPr>
          <w:rFonts w:hint="cs"/>
          <w:rtl/>
        </w:rPr>
      </w:pPr>
    </w:p>
    <w:p w14:paraId="388C7634" w14:textId="77777777" w:rsidR="00000000" w:rsidRDefault="006D6152">
      <w:pPr>
        <w:pStyle w:val="a0"/>
        <w:rPr>
          <w:rFonts w:hint="cs"/>
          <w:rtl/>
        </w:rPr>
      </w:pPr>
    </w:p>
    <w:p w14:paraId="7F9F74A4" w14:textId="77777777" w:rsidR="00000000" w:rsidRDefault="006D6152">
      <w:pPr>
        <w:pStyle w:val="a0"/>
        <w:rPr>
          <w:rFonts w:hint="cs"/>
          <w:rtl/>
        </w:rPr>
      </w:pPr>
    </w:p>
    <w:p w14:paraId="234AA9EC" w14:textId="77777777" w:rsidR="00000000" w:rsidRDefault="006D6152">
      <w:pPr>
        <w:pStyle w:val="a0"/>
        <w:rPr>
          <w:rFonts w:hint="cs"/>
          <w:rtl/>
        </w:rPr>
      </w:pPr>
    </w:p>
    <w:p w14:paraId="02657D68" w14:textId="77777777" w:rsidR="00000000" w:rsidRDefault="006D6152">
      <w:pPr>
        <w:pStyle w:val="a0"/>
        <w:rPr>
          <w:rFonts w:hint="cs"/>
          <w:rtl/>
        </w:rPr>
      </w:pPr>
    </w:p>
    <w:p w14:paraId="0A88BAE1" w14:textId="77777777" w:rsidR="00000000" w:rsidRDefault="006D6152">
      <w:pPr>
        <w:pStyle w:val="aa"/>
        <w:jc w:val="center"/>
        <w:rPr>
          <w:rFonts w:hint="cs"/>
          <w:sz w:val="28"/>
          <w:szCs w:val="28"/>
          <w:u w:val="single"/>
          <w:rtl/>
        </w:rPr>
      </w:pPr>
      <w:r>
        <w:rPr>
          <w:rFonts w:hint="cs"/>
          <w:sz w:val="28"/>
          <w:szCs w:val="28"/>
          <w:u w:val="single"/>
          <w:rtl/>
        </w:rPr>
        <w:t>כנס מיוחד</w:t>
      </w:r>
    </w:p>
    <w:p w14:paraId="3A75F0C7" w14:textId="77777777" w:rsidR="00000000" w:rsidRDefault="006D6152">
      <w:pPr>
        <w:pStyle w:val="a0"/>
        <w:rPr>
          <w:rFonts w:hint="cs"/>
          <w:rtl/>
        </w:rPr>
      </w:pPr>
    </w:p>
    <w:p w14:paraId="59A2E51D" w14:textId="77777777" w:rsidR="00000000" w:rsidRDefault="006D6152">
      <w:pPr>
        <w:pStyle w:val="a0"/>
        <w:rPr>
          <w:rFonts w:hint="cs"/>
          <w:rtl/>
        </w:rPr>
      </w:pPr>
    </w:p>
    <w:p w14:paraId="593C6A7E" w14:textId="77777777" w:rsidR="00000000" w:rsidRDefault="006D6152">
      <w:pPr>
        <w:pStyle w:val="a5"/>
        <w:bidi/>
        <w:rPr>
          <w:rtl/>
        </w:rPr>
      </w:pPr>
      <w:r>
        <w:rPr>
          <w:rFonts w:hint="eastAsia"/>
          <w:rtl/>
        </w:rPr>
        <w:t>הישיבה</w:t>
      </w:r>
      <w:r>
        <w:rPr>
          <w:rtl/>
        </w:rPr>
        <w:t xml:space="preserve"> ה</w:t>
      </w:r>
      <w:r>
        <w:rPr>
          <w:rFonts w:hint="cs"/>
          <w:rtl/>
        </w:rPr>
        <w:t>מאתיים</w:t>
      </w:r>
      <w:r>
        <w:rPr>
          <w:rtl/>
        </w:rPr>
        <w:t>-</w:t>
      </w:r>
      <w:r>
        <w:rPr>
          <w:rFonts w:hint="cs"/>
          <w:rtl/>
        </w:rPr>
        <w:t xml:space="preserve">ושמונים </w:t>
      </w:r>
      <w:r>
        <w:rPr>
          <w:rtl/>
        </w:rPr>
        <w:t>של הכנסת ה</w:t>
      </w:r>
      <w:r>
        <w:rPr>
          <w:rFonts w:hint="cs"/>
          <w:rtl/>
        </w:rPr>
        <w:t>שש-עשרה</w:t>
      </w:r>
    </w:p>
    <w:p w14:paraId="7DCE3F42" w14:textId="77777777" w:rsidR="00000000" w:rsidRDefault="006D6152">
      <w:pPr>
        <w:pStyle w:val="a6"/>
        <w:bidi/>
        <w:rPr>
          <w:rtl/>
        </w:rPr>
      </w:pPr>
      <w:r>
        <w:rPr>
          <w:rFonts w:hint="eastAsia"/>
          <w:rtl/>
        </w:rPr>
        <w:t>יום</w:t>
      </w:r>
      <w:r>
        <w:rPr>
          <w:rtl/>
        </w:rPr>
        <w:t xml:space="preserve"> שלישי,</w:t>
      </w:r>
      <w:r>
        <w:rPr>
          <w:rFonts w:hint="cs"/>
          <w:rtl/>
        </w:rPr>
        <w:t xml:space="preserve"> </w:t>
      </w:r>
      <w:r>
        <w:rPr>
          <w:rtl/>
        </w:rPr>
        <w:t xml:space="preserve">ט' באלול </w:t>
      </w:r>
      <w:r>
        <w:rPr>
          <w:rFonts w:hint="cs"/>
          <w:rtl/>
        </w:rPr>
        <w:t>ה</w:t>
      </w:r>
      <w:r>
        <w:rPr>
          <w:rtl/>
        </w:rPr>
        <w:t>תשס"ה (13 בספטמבר 2005)</w:t>
      </w:r>
    </w:p>
    <w:p w14:paraId="6C5DBEDC" w14:textId="77777777" w:rsidR="00000000" w:rsidRDefault="006D6152">
      <w:pPr>
        <w:pStyle w:val="a7"/>
        <w:bidi/>
        <w:rPr>
          <w:rFonts w:hint="cs"/>
          <w:rtl/>
        </w:rPr>
      </w:pPr>
      <w:r>
        <w:rPr>
          <w:rFonts w:hint="eastAsia"/>
          <w:rtl/>
        </w:rPr>
        <w:t>ירושלים</w:t>
      </w:r>
      <w:r>
        <w:rPr>
          <w:rtl/>
        </w:rPr>
        <w:t xml:space="preserve">, הכנסת, שעה </w:t>
      </w:r>
      <w:r>
        <w:rPr>
          <w:rFonts w:hint="cs"/>
          <w:rtl/>
        </w:rPr>
        <w:t>12:04</w:t>
      </w:r>
    </w:p>
    <w:p w14:paraId="636FEFBC" w14:textId="77777777" w:rsidR="00000000" w:rsidRDefault="006D6152">
      <w:pPr>
        <w:pStyle w:val="a0"/>
        <w:rPr>
          <w:rFonts w:hint="cs"/>
          <w:rtl/>
        </w:rPr>
      </w:pPr>
    </w:p>
    <w:p w14:paraId="584CFC34" w14:textId="77777777" w:rsidR="00000000" w:rsidRDefault="006D6152">
      <w:pPr>
        <w:pStyle w:val="a0"/>
        <w:rPr>
          <w:rFonts w:hint="cs"/>
          <w:rtl/>
        </w:rPr>
      </w:pPr>
    </w:p>
    <w:p w14:paraId="1C7428DD" w14:textId="77777777" w:rsidR="00000000" w:rsidRDefault="006D6152">
      <w:pPr>
        <w:pStyle w:val="af1"/>
        <w:rPr>
          <w:rFonts w:hint="cs"/>
          <w:rtl/>
        </w:rPr>
      </w:pPr>
      <w:r>
        <w:rPr>
          <w:rtl/>
        </w:rPr>
        <w:br/>
      </w:r>
    </w:p>
    <w:p w14:paraId="2F507530" w14:textId="77777777" w:rsidR="00000000" w:rsidRDefault="006D6152">
      <w:pPr>
        <w:pStyle w:val="af1"/>
        <w:rPr>
          <w:rFonts w:hint="cs"/>
          <w:rtl/>
        </w:rPr>
      </w:pPr>
    </w:p>
    <w:p w14:paraId="3CAC702E" w14:textId="77777777" w:rsidR="00000000" w:rsidRDefault="006D6152">
      <w:pPr>
        <w:pStyle w:val="af1"/>
        <w:rPr>
          <w:rFonts w:hint="cs"/>
          <w:rtl/>
        </w:rPr>
      </w:pPr>
    </w:p>
    <w:p w14:paraId="3E5861F6" w14:textId="77777777" w:rsidR="00000000" w:rsidRDefault="006D6152">
      <w:pPr>
        <w:pStyle w:val="a2"/>
        <w:rPr>
          <w:rtl/>
        </w:rPr>
      </w:pPr>
    </w:p>
    <w:p w14:paraId="5FB2FE9F" w14:textId="77777777" w:rsidR="00000000" w:rsidRDefault="006D6152">
      <w:pPr>
        <w:pStyle w:val="a2"/>
        <w:rPr>
          <w:rtl/>
        </w:rPr>
      </w:pPr>
      <w:bookmarkStart w:id="0" w:name="CS119153FI0119153T13_09_2005_12_23_27"/>
      <w:bookmarkStart w:id="1" w:name="_Toc114483662"/>
      <w:bookmarkEnd w:id="0"/>
      <w:r>
        <w:rPr>
          <w:rtl/>
        </w:rPr>
        <w:t>גורל בתי</w:t>
      </w:r>
      <w:r>
        <w:rPr>
          <w:rFonts w:hint="cs"/>
          <w:rtl/>
        </w:rPr>
        <w:t>-</w:t>
      </w:r>
      <w:r>
        <w:rPr>
          <w:rtl/>
        </w:rPr>
        <w:t>הכנסת בגוש</w:t>
      </w:r>
      <w:r>
        <w:rPr>
          <w:rFonts w:hint="cs"/>
          <w:rtl/>
        </w:rPr>
        <w:t>-</w:t>
      </w:r>
      <w:r>
        <w:rPr>
          <w:rtl/>
        </w:rPr>
        <w:t>קטיף וההשפעה על גורל בתי</w:t>
      </w:r>
      <w:r>
        <w:rPr>
          <w:rFonts w:hint="cs"/>
          <w:rtl/>
        </w:rPr>
        <w:t>-</w:t>
      </w:r>
      <w:r>
        <w:rPr>
          <w:rtl/>
        </w:rPr>
        <w:t>הכנסת בעולם כולו</w:t>
      </w:r>
      <w:bookmarkEnd w:id="1"/>
      <w:r>
        <w:rPr>
          <w:rtl/>
        </w:rPr>
        <w:t xml:space="preserve"> </w:t>
      </w:r>
    </w:p>
    <w:p w14:paraId="70DEF4F2" w14:textId="77777777" w:rsidR="00000000" w:rsidRDefault="006D6152">
      <w:pPr>
        <w:pStyle w:val="a0"/>
        <w:rPr>
          <w:rFonts w:hint="cs"/>
          <w:rtl/>
        </w:rPr>
      </w:pPr>
    </w:p>
    <w:p w14:paraId="3467EA4A" w14:textId="77777777" w:rsidR="00000000" w:rsidRDefault="006D6152">
      <w:pPr>
        <w:pStyle w:val="af1"/>
        <w:rPr>
          <w:rtl/>
        </w:rPr>
      </w:pPr>
      <w:r>
        <w:rPr>
          <w:rtl/>
        </w:rPr>
        <w:t xml:space="preserve">היו"ר </w:t>
      </w:r>
      <w:r>
        <w:rPr>
          <w:rFonts w:hint="cs"/>
          <w:rtl/>
        </w:rPr>
        <w:t>ראובן ריבלין:</w:t>
      </w:r>
    </w:p>
    <w:p w14:paraId="1193F4D3" w14:textId="77777777" w:rsidR="00000000" w:rsidRDefault="006D6152">
      <w:pPr>
        <w:pStyle w:val="a0"/>
        <w:rPr>
          <w:rtl/>
        </w:rPr>
      </w:pPr>
    </w:p>
    <w:p w14:paraId="7423F141" w14:textId="77777777" w:rsidR="00000000" w:rsidRDefault="006D6152">
      <w:pPr>
        <w:pStyle w:val="a0"/>
        <w:rPr>
          <w:rFonts w:hint="cs"/>
          <w:rtl/>
        </w:rPr>
      </w:pPr>
      <w:r>
        <w:rPr>
          <w:rFonts w:hint="cs"/>
          <w:rtl/>
        </w:rPr>
        <w:t>גבירותי ורבותי חברי הכנסת, היום יום שלישי, ט' בחודש אלול התשס"ה - חודש הרחמים והתשובה - 13 בחודש ספטמבר 2005 למניינם. אני מתכבד לפתוח ישיבת כנסת מיוחדת המתכנסת בפגרה, מהטעם שיותר מ</w:t>
      </w:r>
      <w:r>
        <w:rPr>
          <w:rFonts w:hint="cs"/>
          <w:rtl/>
        </w:rPr>
        <w:t xml:space="preserve">-75 חברי כנסת ביקשו ממני לכנס את הישיבה בנושאים שונים. </w:t>
      </w:r>
    </w:p>
    <w:p w14:paraId="21EB4A12" w14:textId="77777777" w:rsidR="00000000" w:rsidRDefault="006D6152">
      <w:pPr>
        <w:pStyle w:val="a0"/>
        <w:rPr>
          <w:rFonts w:hint="cs"/>
          <w:rtl/>
        </w:rPr>
      </w:pPr>
    </w:p>
    <w:p w14:paraId="5A8546F7" w14:textId="77777777" w:rsidR="00000000" w:rsidRDefault="006D6152">
      <w:pPr>
        <w:pStyle w:val="a0"/>
        <w:rPr>
          <w:rFonts w:hint="cs"/>
          <w:rtl/>
        </w:rPr>
      </w:pPr>
      <w:r>
        <w:rPr>
          <w:rFonts w:hint="cs"/>
          <w:rtl/>
        </w:rPr>
        <w:t>חבר הכנסת דהאמשה, האם אדוני רצה לומר משהו לפני תחילת הישיבה, כי היה בקשר עם משרדי ואני פשוט לא הספקתי - - -</w:t>
      </w:r>
    </w:p>
    <w:p w14:paraId="460054EF" w14:textId="77777777" w:rsidR="00000000" w:rsidRDefault="006D6152">
      <w:pPr>
        <w:pStyle w:val="af0"/>
        <w:rPr>
          <w:rtl/>
        </w:rPr>
      </w:pPr>
      <w:r>
        <w:rPr>
          <w:rtl/>
        </w:rPr>
        <w:br/>
        <w:t>עבד-אלמאלכ דהאמשה (רע"ם):</w:t>
      </w:r>
    </w:p>
    <w:p w14:paraId="15C7418C" w14:textId="77777777" w:rsidR="00000000" w:rsidRDefault="006D6152">
      <w:pPr>
        <w:pStyle w:val="a0"/>
        <w:rPr>
          <w:rtl/>
        </w:rPr>
      </w:pPr>
    </w:p>
    <w:p w14:paraId="182A60D8" w14:textId="77777777" w:rsidR="00000000" w:rsidRDefault="006D6152">
      <w:pPr>
        <w:pStyle w:val="a0"/>
        <w:rPr>
          <w:rFonts w:hint="cs"/>
          <w:rtl/>
        </w:rPr>
      </w:pPr>
      <w:r>
        <w:rPr>
          <w:rFonts w:hint="cs"/>
          <w:rtl/>
        </w:rPr>
        <w:t xml:space="preserve">כן, אדוני. </w:t>
      </w:r>
    </w:p>
    <w:p w14:paraId="2CD1EECD" w14:textId="77777777" w:rsidR="00000000" w:rsidRDefault="006D6152">
      <w:pPr>
        <w:pStyle w:val="af1"/>
        <w:rPr>
          <w:rFonts w:hint="cs"/>
          <w:rtl/>
        </w:rPr>
      </w:pPr>
      <w:r>
        <w:rPr>
          <w:rtl/>
        </w:rPr>
        <w:br/>
        <w:t xml:space="preserve">היו"ר </w:t>
      </w:r>
      <w:r>
        <w:rPr>
          <w:rFonts w:hint="cs"/>
          <w:rtl/>
        </w:rPr>
        <w:t>ראובן ריבלין</w:t>
      </w:r>
      <w:r>
        <w:rPr>
          <w:rtl/>
        </w:rPr>
        <w:t>:</w:t>
      </w:r>
    </w:p>
    <w:p w14:paraId="0CC2E805" w14:textId="77777777" w:rsidR="00000000" w:rsidRDefault="006D6152">
      <w:pPr>
        <w:pStyle w:val="a0"/>
        <w:rPr>
          <w:rFonts w:hint="cs"/>
          <w:rtl/>
        </w:rPr>
      </w:pPr>
    </w:p>
    <w:p w14:paraId="2C4BCE7A" w14:textId="77777777" w:rsidR="00000000" w:rsidRDefault="006D6152">
      <w:pPr>
        <w:pStyle w:val="a0"/>
        <w:rPr>
          <w:rFonts w:hint="cs"/>
          <w:rtl/>
        </w:rPr>
      </w:pPr>
      <w:r>
        <w:rPr>
          <w:rFonts w:hint="cs"/>
          <w:rtl/>
        </w:rPr>
        <w:t>בבקשה. חבר הכנסת דהאמשה, הואי</w:t>
      </w:r>
      <w:r>
        <w:rPr>
          <w:rFonts w:hint="cs"/>
          <w:rtl/>
        </w:rPr>
        <w:t xml:space="preserve">ל ואני לא יודע בדיוק מה אדוני ביקש, אני סומך עליו - כסגן יושב-ראש הכנסת - שלא ינצל את העובדה שלא היה סיפק בידי לחזור אליך ולשאול אותך, כדי לא לומר פה דברים שאני אצטרך אחר כך לתת ל-80 איש לדבר. </w:t>
      </w:r>
    </w:p>
    <w:p w14:paraId="733CDCCF" w14:textId="77777777" w:rsidR="00000000" w:rsidRDefault="006D6152">
      <w:pPr>
        <w:pStyle w:val="a"/>
        <w:rPr>
          <w:rtl/>
        </w:rPr>
      </w:pPr>
      <w:r>
        <w:rPr>
          <w:rtl/>
        </w:rPr>
        <w:br/>
      </w:r>
      <w:bookmarkStart w:id="2" w:name="FS000000550T13_09_2005_12_28_31"/>
      <w:bookmarkStart w:id="3" w:name="_Toc114483663"/>
      <w:bookmarkEnd w:id="2"/>
      <w:r>
        <w:rPr>
          <w:rtl/>
        </w:rPr>
        <w:t>עבד-אלמאלכ דהאמשה (רע"ם):</w:t>
      </w:r>
      <w:bookmarkEnd w:id="3"/>
    </w:p>
    <w:p w14:paraId="00EFDDC6" w14:textId="77777777" w:rsidR="00000000" w:rsidRDefault="006D6152">
      <w:pPr>
        <w:pStyle w:val="a0"/>
        <w:rPr>
          <w:rtl/>
        </w:rPr>
      </w:pPr>
    </w:p>
    <w:p w14:paraId="0D1BB00D" w14:textId="77777777" w:rsidR="00000000" w:rsidRDefault="006D6152">
      <w:pPr>
        <w:pStyle w:val="a0"/>
        <w:rPr>
          <w:rFonts w:hint="cs"/>
          <w:rtl/>
        </w:rPr>
      </w:pPr>
      <w:r>
        <w:rPr>
          <w:rFonts w:hint="cs"/>
          <w:rtl/>
        </w:rPr>
        <w:t>אדוני ינסה אותי הפעם, ונראה.</w:t>
      </w:r>
    </w:p>
    <w:p w14:paraId="7A3DA243" w14:textId="77777777" w:rsidR="00000000" w:rsidRDefault="006D6152">
      <w:pPr>
        <w:pStyle w:val="af1"/>
        <w:rPr>
          <w:rtl/>
        </w:rPr>
      </w:pPr>
      <w:r>
        <w:rPr>
          <w:rtl/>
        </w:rPr>
        <w:br/>
        <w:t>היו"</w:t>
      </w:r>
      <w:r>
        <w:rPr>
          <w:rtl/>
        </w:rPr>
        <w:t xml:space="preserve">ר </w:t>
      </w:r>
      <w:r>
        <w:rPr>
          <w:rFonts w:hint="cs"/>
          <w:rtl/>
        </w:rPr>
        <w:t>ראובן ריבלין</w:t>
      </w:r>
      <w:r>
        <w:rPr>
          <w:rtl/>
        </w:rPr>
        <w:t>:</w:t>
      </w:r>
    </w:p>
    <w:p w14:paraId="2986CAE2" w14:textId="77777777" w:rsidR="00000000" w:rsidRDefault="006D6152">
      <w:pPr>
        <w:pStyle w:val="a0"/>
        <w:rPr>
          <w:rtl/>
        </w:rPr>
      </w:pPr>
    </w:p>
    <w:p w14:paraId="3321F693" w14:textId="77777777" w:rsidR="00000000" w:rsidRDefault="006D6152">
      <w:pPr>
        <w:pStyle w:val="a0"/>
        <w:rPr>
          <w:rFonts w:hint="cs"/>
          <w:rtl/>
        </w:rPr>
      </w:pPr>
      <w:r>
        <w:rPr>
          <w:rFonts w:hint="cs"/>
          <w:rtl/>
        </w:rPr>
        <w:t xml:space="preserve">כן, בבקשה אדוני. </w:t>
      </w:r>
    </w:p>
    <w:p w14:paraId="38FD4144" w14:textId="77777777" w:rsidR="00000000" w:rsidRDefault="006D6152">
      <w:pPr>
        <w:pStyle w:val="-"/>
        <w:rPr>
          <w:rtl/>
        </w:rPr>
      </w:pPr>
      <w:r>
        <w:rPr>
          <w:rtl/>
        </w:rPr>
        <w:br/>
      </w:r>
      <w:bookmarkStart w:id="4" w:name="FS000000550T13_09_2005_12_28_43C"/>
      <w:bookmarkEnd w:id="4"/>
      <w:r>
        <w:rPr>
          <w:rtl/>
        </w:rPr>
        <w:t>עבד-אלמאלכ דהאמשה (רע"ם):</w:t>
      </w:r>
    </w:p>
    <w:p w14:paraId="66BD9BB4" w14:textId="77777777" w:rsidR="00000000" w:rsidRDefault="006D6152">
      <w:pPr>
        <w:pStyle w:val="a0"/>
        <w:rPr>
          <w:rtl/>
        </w:rPr>
      </w:pPr>
    </w:p>
    <w:p w14:paraId="130B259B" w14:textId="77777777" w:rsidR="00000000" w:rsidRDefault="006D6152">
      <w:pPr>
        <w:pStyle w:val="a0"/>
        <w:rPr>
          <w:rFonts w:hint="cs"/>
          <w:rtl/>
        </w:rPr>
      </w:pPr>
      <w:r>
        <w:rPr>
          <w:rFonts w:hint="cs"/>
          <w:rtl/>
        </w:rPr>
        <w:t xml:space="preserve">כבוד היושב-ראש, חברי חברי הכנסת, בימים גורליים אנחנו חיים, ונושאים גורליים עולים היום על סדר-יומה של הכנסת. כמנהגנו, אנחנו, חברי הכנסת, נוהגים לפעמים גם להתלהם ולהעלות טונים ולהשתלח איש ברעהו. </w:t>
      </w:r>
    </w:p>
    <w:p w14:paraId="2DAE5D4A" w14:textId="77777777" w:rsidR="00000000" w:rsidRDefault="006D6152">
      <w:pPr>
        <w:pStyle w:val="a0"/>
        <w:rPr>
          <w:rFonts w:hint="cs"/>
          <w:rtl/>
        </w:rPr>
      </w:pPr>
    </w:p>
    <w:p w14:paraId="153D9948" w14:textId="77777777" w:rsidR="00000000" w:rsidRDefault="006D6152">
      <w:pPr>
        <w:pStyle w:val="a0"/>
        <w:rPr>
          <w:rFonts w:hint="cs"/>
          <w:rtl/>
        </w:rPr>
      </w:pPr>
      <w:r>
        <w:rPr>
          <w:rFonts w:hint="cs"/>
          <w:rtl/>
        </w:rPr>
        <w:t xml:space="preserve">אני הייתי מציע - לי קודם כול, ולחברי - הנושא העולה עכשיו הוא נושא דתי ממעלה ראשונה, מאין כמוהו. אני מציע שנכבד את הנושא, נדון בו באופן המכובד ביותר, בלי השתלחויות ובלי שנצטער אחר כך שליבינו אש במקום לכבות אש. תודה רבה, אדוני. </w:t>
      </w:r>
    </w:p>
    <w:p w14:paraId="772E17E0" w14:textId="77777777" w:rsidR="00000000" w:rsidRDefault="006D6152">
      <w:pPr>
        <w:pStyle w:val="af1"/>
        <w:rPr>
          <w:rtl/>
        </w:rPr>
      </w:pPr>
      <w:r>
        <w:rPr>
          <w:rtl/>
        </w:rPr>
        <w:br/>
        <w:t xml:space="preserve">היו"ר </w:t>
      </w:r>
      <w:r>
        <w:rPr>
          <w:rFonts w:hint="cs"/>
          <w:rtl/>
        </w:rPr>
        <w:t>ראובן ריבלין</w:t>
      </w:r>
      <w:r>
        <w:rPr>
          <w:rtl/>
        </w:rPr>
        <w:t>:</w:t>
      </w:r>
    </w:p>
    <w:p w14:paraId="3E56D979" w14:textId="77777777" w:rsidR="00000000" w:rsidRDefault="006D6152">
      <w:pPr>
        <w:pStyle w:val="a0"/>
        <w:rPr>
          <w:rFonts w:hint="cs"/>
          <w:rtl/>
        </w:rPr>
      </w:pPr>
    </w:p>
    <w:p w14:paraId="24E1BC6B" w14:textId="77777777" w:rsidR="00000000" w:rsidRDefault="006D6152">
      <w:pPr>
        <w:pStyle w:val="a0"/>
        <w:rPr>
          <w:rFonts w:hint="cs"/>
          <w:rtl/>
        </w:rPr>
      </w:pPr>
      <w:r>
        <w:rPr>
          <w:rFonts w:hint="cs"/>
          <w:rtl/>
        </w:rPr>
        <w:t>אני מ</w:t>
      </w:r>
      <w:r>
        <w:rPr>
          <w:rFonts w:hint="cs"/>
          <w:rtl/>
        </w:rPr>
        <w:t xml:space="preserve">אוד מודה לך, חבר הכנסת דהאמשה. אתה רואה שניחשתי נכון. </w:t>
      </w:r>
    </w:p>
    <w:p w14:paraId="030616F6" w14:textId="77777777" w:rsidR="00000000" w:rsidRDefault="006D6152">
      <w:pPr>
        <w:pStyle w:val="a0"/>
        <w:rPr>
          <w:rFonts w:hint="cs"/>
          <w:rtl/>
        </w:rPr>
      </w:pPr>
    </w:p>
    <w:p w14:paraId="1BAB96CA" w14:textId="77777777" w:rsidR="00000000" w:rsidRDefault="006D6152">
      <w:pPr>
        <w:pStyle w:val="a0"/>
        <w:rPr>
          <w:rFonts w:hint="cs"/>
          <w:rtl/>
        </w:rPr>
      </w:pPr>
      <w:r>
        <w:rPr>
          <w:rFonts w:hint="cs"/>
          <w:rtl/>
        </w:rPr>
        <w:t>אני חושב שקודם כול, נושא גורל בתי-הכנסת נתבקש לעלות על סדר-היום בטרם נתקבלה החלטת הממשלה ביום ראשון. עם זאת, גם אם הדבר הוא לא כך, אני מצטרף לקריאתו של חבר הכנסת דהאמשה. הערצת האל וכיבוד דרך הפולחן הם</w:t>
      </w:r>
      <w:r>
        <w:rPr>
          <w:rFonts w:hint="cs"/>
          <w:rtl/>
        </w:rPr>
        <w:t xml:space="preserve"> נושא אישי לכל אחד, וכל אחת מהדתות היא דת מקודשת למאמינים בה, וכל אחד מכבד את זכותו של האחר להעריץ ולעבוד את אלוהיו בהתאם לדרכו ובהתאם לאמונתו. </w:t>
      </w:r>
    </w:p>
    <w:p w14:paraId="20C47870" w14:textId="77777777" w:rsidR="00000000" w:rsidRDefault="006D6152">
      <w:pPr>
        <w:pStyle w:val="a0"/>
        <w:rPr>
          <w:rFonts w:hint="cs"/>
          <w:rtl/>
        </w:rPr>
      </w:pPr>
    </w:p>
    <w:p w14:paraId="2C4D1BE2" w14:textId="77777777" w:rsidR="00000000" w:rsidRDefault="006D6152">
      <w:pPr>
        <w:pStyle w:val="a0"/>
        <w:rPr>
          <w:rFonts w:hint="cs"/>
          <w:rtl/>
        </w:rPr>
      </w:pPr>
      <w:r>
        <w:rPr>
          <w:rFonts w:hint="cs"/>
          <w:rtl/>
        </w:rPr>
        <w:t xml:space="preserve">גם כאשר יש חלילה באיזו דת כאלה אשר מבקשים לעשות מעשים אשר לא יכירם מקומם בחברה תרבותית ובחברה אנושית בכלל, זה </w:t>
      </w:r>
      <w:r>
        <w:rPr>
          <w:rFonts w:hint="cs"/>
          <w:rtl/>
        </w:rPr>
        <w:t>לא מאפשר או לא נותן זכות לבני דת אחרת - אולי בני הדת הנפגעת, ויהיה זה מפעם לפעם בדרך משתנה, כאלה או אחרים - את הזכות לבוא ולפגוע באמונתם של מאות מיליוני אנשים בעולם.</w:t>
      </w:r>
    </w:p>
    <w:p w14:paraId="2533739C" w14:textId="77777777" w:rsidR="00000000" w:rsidRDefault="006D6152">
      <w:pPr>
        <w:pStyle w:val="a0"/>
        <w:rPr>
          <w:rFonts w:hint="cs"/>
          <w:rtl/>
        </w:rPr>
      </w:pPr>
    </w:p>
    <w:p w14:paraId="41E6FE97" w14:textId="77777777" w:rsidR="00000000" w:rsidRDefault="006D6152">
      <w:pPr>
        <w:pStyle w:val="a0"/>
        <w:rPr>
          <w:rFonts w:hint="cs"/>
          <w:rtl/>
        </w:rPr>
      </w:pPr>
      <w:r>
        <w:rPr>
          <w:rFonts w:hint="cs"/>
          <w:rtl/>
        </w:rPr>
        <w:t>אני בהחלט מצטרף לעמדתו ולבקשתו של חבר הכנסת דהאמשה לזכור שכולנו מכבדים כל אחד את דרך פולח</w:t>
      </w:r>
      <w:r>
        <w:rPr>
          <w:rFonts w:hint="cs"/>
          <w:rtl/>
        </w:rPr>
        <w:t>נו של האחר, דרך אמונתו של האחר, וגם אם יש מישהו שהוא פורע בצד האחר, אין זה אומר שאנחנו רשאים - או מישהו מאתנו רשאי - לפגוע באמונתם של מאות מיליונים אנשים אשר לעניין זה הם תמימי דרך.</w:t>
      </w:r>
    </w:p>
    <w:p w14:paraId="55C1B54E" w14:textId="77777777" w:rsidR="00000000" w:rsidRDefault="006D6152">
      <w:pPr>
        <w:pStyle w:val="a0"/>
        <w:rPr>
          <w:rFonts w:hint="cs"/>
          <w:rtl/>
        </w:rPr>
      </w:pPr>
    </w:p>
    <w:p w14:paraId="035551FF" w14:textId="77777777" w:rsidR="00000000" w:rsidRDefault="006D6152">
      <w:pPr>
        <w:pStyle w:val="a0"/>
        <w:rPr>
          <w:rFonts w:hint="cs"/>
          <w:rtl/>
        </w:rPr>
      </w:pPr>
      <w:r>
        <w:rPr>
          <w:rFonts w:hint="cs"/>
          <w:rtl/>
        </w:rPr>
        <w:t>רבותי חברי הכנסת, אנחנו עוברים מייד לנושא הראשון - הלוא הוא גורל בתי-הכנס</w:t>
      </w:r>
      <w:r>
        <w:rPr>
          <w:rFonts w:hint="cs"/>
          <w:rtl/>
        </w:rPr>
        <w:t xml:space="preserve">ת בגוש-קטיף וההשפעה על גורל בתי-הכנסת בעולם כולו - הצעה שהעלו סיעת ש"ס, האיחוד הלאומי ומפד"ל. יציג סגן ראש הממשלה והשר לשעבר, יושב-ראש תנועת ש"ס, חבר הכנסת אלי ישי. בבקשה. </w:t>
      </w:r>
    </w:p>
    <w:p w14:paraId="7B37633F" w14:textId="77777777" w:rsidR="00000000" w:rsidRDefault="006D6152">
      <w:pPr>
        <w:pStyle w:val="a0"/>
        <w:rPr>
          <w:rtl/>
        </w:rPr>
      </w:pPr>
    </w:p>
    <w:p w14:paraId="16E77043" w14:textId="77777777" w:rsidR="00000000" w:rsidRDefault="006D6152">
      <w:pPr>
        <w:pStyle w:val="a2"/>
        <w:rPr>
          <w:rtl/>
        </w:rPr>
      </w:pPr>
    </w:p>
    <w:p w14:paraId="47CA7502" w14:textId="77777777" w:rsidR="00000000" w:rsidRDefault="006D6152">
      <w:pPr>
        <w:pStyle w:val="a2"/>
        <w:rPr>
          <w:rtl/>
        </w:rPr>
      </w:pPr>
      <w:bookmarkStart w:id="5" w:name="_Toc114483664"/>
      <w:r>
        <w:rPr>
          <w:rtl/>
        </w:rPr>
        <w:t>מסמכים שהונחו על שולחן הכנסת</w:t>
      </w:r>
      <w:bookmarkEnd w:id="5"/>
    </w:p>
    <w:p w14:paraId="3CF7B02F" w14:textId="77777777" w:rsidR="00000000" w:rsidRDefault="006D6152">
      <w:pPr>
        <w:pStyle w:val="-0"/>
        <w:rPr>
          <w:rFonts w:hint="cs"/>
          <w:rtl/>
        </w:rPr>
      </w:pPr>
    </w:p>
    <w:p w14:paraId="052EC87B"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6ECDBC25" w14:textId="77777777" w:rsidR="00000000" w:rsidRDefault="006D6152">
      <w:pPr>
        <w:pStyle w:val="a0"/>
        <w:rPr>
          <w:rFonts w:hint="cs"/>
          <w:rtl/>
        </w:rPr>
      </w:pPr>
    </w:p>
    <w:p w14:paraId="65B7D0C0" w14:textId="77777777" w:rsidR="00000000" w:rsidRDefault="006D6152">
      <w:pPr>
        <w:pStyle w:val="a0"/>
        <w:rPr>
          <w:rFonts w:hint="cs"/>
          <w:rtl/>
        </w:rPr>
      </w:pPr>
      <w:r>
        <w:rPr>
          <w:rFonts w:hint="cs"/>
          <w:rtl/>
        </w:rPr>
        <w:t>הודעה לסגנית מזכיר הכנסת, בבקש</w:t>
      </w:r>
      <w:r>
        <w:rPr>
          <w:rFonts w:hint="cs"/>
          <w:rtl/>
        </w:rPr>
        <w:t xml:space="preserve">ה גברתי. </w:t>
      </w:r>
    </w:p>
    <w:p w14:paraId="57D03296" w14:textId="77777777" w:rsidR="00000000" w:rsidRDefault="006D6152">
      <w:pPr>
        <w:pStyle w:val="a"/>
        <w:rPr>
          <w:rtl/>
        </w:rPr>
      </w:pPr>
      <w:r>
        <w:rPr>
          <w:rtl/>
        </w:rPr>
        <w:br/>
      </w:r>
      <w:bookmarkStart w:id="6" w:name="FS000000048T13_09_2005_12_48_16"/>
      <w:bookmarkStart w:id="7" w:name="_Toc114483665"/>
      <w:bookmarkEnd w:id="6"/>
      <w:r>
        <w:rPr>
          <w:rtl/>
        </w:rPr>
        <w:t>סגנית מזכיר הכנסת ירדנה מלר-הורוביץ:</w:t>
      </w:r>
      <w:bookmarkEnd w:id="7"/>
    </w:p>
    <w:p w14:paraId="6931805A" w14:textId="77777777" w:rsidR="00000000" w:rsidRDefault="006D6152">
      <w:pPr>
        <w:pStyle w:val="a0"/>
        <w:rPr>
          <w:rtl/>
        </w:rPr>
      </w:pPr>
    </w:p>
    <w:p w14:paraId="2B15F110" w14:textId="77777777" w:rsidR="00000000" w:rsidRDefault="006D6152">
      <w:pPr>
        <w:pStyle w:val="a0"/>
        <w:rPr>
          <w:rFonts w:hint="cs"/>
          <w:rtl/>
        </w:rPr>
      </w:pPr>
      <w:r>
        <w:rPr>
          <w:rFonts w:hint="cs"/>
          <w:rtl/>
        </w:rPr>
        <w:t xml:space="preserve">ברשות יושב-ראש הכנסת, הנני מתכבדת להודיע, כי הונחו היום על שולחן הכנסת - מסקנות ועדת הפנים ואיכות הסביבה בעקבות דיון מהיר בנושא שהעלה חבר הכנסת חיים אורון: סכנת קרינה לילדי בית-הספר בנען. </w:t>
      </w:r>
    </w:p>
    <w:p w14:paraId="03CDA9AA" w14:textId="77777777" w:rsidR="00000000" w:rsidRDefault="006D6152">
      <w:pPr>
        <w:pStyle w:val="a0"/>
        <w:rPr>
          <w:rFonts w:hint="cs"/>
          <w:rtl/>
        </w:rPr>
      </w:pPr>
    </w:p>
    <w:p w14:paraId="03F290BD" w14:textId="77777777" w:rsidR="00000000" w:rsidRDefault="006D6152">
      <w:pPr>
        <w:pStyle w:val="a0"/>
        <w:rPr>
          <w:rFonts w:hint="cs"/>
          <w:rtl/>
        </w:rPr>
      </w:pPr>
      <w:r>
        <w:rPr>
          <w:rFonts w:hint="cs"/>
          <w:rtl/>
        </w:rPr>
        <w:t>לקריאה ראשונה מטע</w:t>
      </w:r>
      <w:r>
        <w:rPr>
          <w:rFonts w:hint="cs"/>
          <w:rtl/>
        </w:rPr>
        <w:t>ם הממשלה: הצעת חוק חובת המכרזים (תיקון מס' 18), התשס"ה-2005. תודה.</w:t>
      </w:r>
    </w:p>
    <w:p w14:paraId="0BA75C0F" w14:textId="77777777" w:rsidR="00000000" w:rsidRDefault="006D6152">
      <w:pPr>
        <w:pStyle w:val="af1"/>
        <w:rPr>
          <w:rtl/>
        </w:rPr>
      </w:pPr>
    </w:p>
    <w:p w14:paraId="2E83642C" w14:textId="77777777" w:rsidR="00000000" w:rsidRDefault="006D6152">
      <w:pPr>
        <w:pStyle w:val="a2"/>
        <w:rPr>
          <w:rtl/>
        </w:rPr>
      </w:pPr>
    </w:p>
    <w:p w14:paraId="01A6B2B9" w14:textId="77777777" w:rsidR="00000000" w:rsidRDefault="006D6152">
      <w:pPr>
        <w:pStyle w:val="a2"/>
        <w:rPr>
          <w:rtl/>
        </w:rPr>
      </w:pPr>
      <w:bookmarkStart w:id="8" w:name="CS119153FI0119153T13_09_2005_12_49_59"/>
      <w:bookmarkStart w:id="9" w:name="_Toc114483666"/>
      <w:bookmarkEnd w:id="8"/>
      <w:r>
        <w:rPr>
          <w:rtl/>
        </w:rPr>
        <w:t>גורל בתי</w:t>
      </w:r>
      <w:r>
        <w:rPr>
          <w:rFonts w:hint="cs"/>
          <w:rtl/>
        </w:rPr>
        <w:t>-</w:t>
      </w:r>
      <w:r>
        <w:rPr>
          <w:rtl/>
        </w:rPr>
        <w:t>הכנסת בגוש</w:t>
      </w:r>
      <w:r>
        <w:rPr>
          <w:rFonts w:hint="cs"/>
          <w:rtl/>
        </w:rPr>
        <w:t>-</w:t>
      </w:r>
      <w:r>
        <w:rPr>
          <w:rtl/>
        </w:rPr>
        <w:t>קטיף וההשפעה על גורל בתי</w:t>
      </w:r>
      <w:r>
        <w:rPr>
          <w:rFonts w:hint="cs"/>
          <w:rtl/>
        </w:rPr>
        <w:t>-</w:t>
      </w:r>
      <w:r>
        <w:rPr>
          <w:rtl/>
        </w:rPr>
        <w:t>הכנסת בעולם כולו</w:t>
      </w:r>
      <w:bookmarkEnd w:id="9"/>
      <w:r>
        <w:rPr>
          <w:rtl/>
        </w:rPr>
        <w:t xml:space="preserve"> </w:t>
      </w:r>
    </w:p>
    <w:p w14:paraId="7323024D" w14:textId="77777777" w:rsidR="00000000" w:rsidRDefault="006D6152">
      <w:pPr>
        <w:pStyle w:val="-0"/>
        <w:rPr>
          <w:rFonts w:hint="cs"/>
          <w:rtl/>
        </w:rPr>
      </w:pPr>
    </w:p>
    <w:p w14:paraId="211C2C6D" w14:textId="77777777" w:rsidR="00000000" w:rsidRDefault="006D6152">
      <w:pPr>
        <w:pStyle w:val="af1"/>
        <w:rPr>
          <w:rFonts w:hint="cs"/>
          <w:rtl/>
        </w:rPr>
      </w:pPr>
      <w:r>
        <w:rPr>
          <w:rFonts w:hint="eastAsia"/>
          <w:rtl/>
        </w:rPr>
        <w:t>היו</w:t>
      </w:r>
      <w:r>
        <w:rPr>
          <w:rtl/>
        </w:rPr>
        <w:t xml:space="preserve">"ר </w:t>
      </w:r>
      <w:r>
        <w:rPr>
          <w:rFonts w:hint="cs"/>
          <w:rtl/>
        </w:rPr>
        <w:t>ראובן ריבלין</w:t>
      </w:r>
      <w:r>
        <w:rPr>
          <w:rtl/>
        </w:rPr>
        <w:t>:</w:t>
      </w:r>
    </w:p>
    <w:p w14:paraId="50E1188E" w14:textId="77777777" w:rsidR="00000000" w:rsidRDefault="006D6152">
      <w:pPr>
        <w:pStyle w:val="a0"/>
        <w:rPr>
          <w:rFonts w:hint="cs"/>
          <w:rtl/>
        </w:rPr>
      </w:pPr>
    </w:p>
    <w:p w14:paraId="6677D9F3" w14:textId="77777777" w:rsidR="00000000" w:rsidRDefault="006D6152">
      <w:pPr>
        <w:pStyle w:val="a0"/>
        <w:rPr>
          <w:rFonts w:hint="cs"/>
          <w:rtl/>
        </w:rPr>
      </w:pPr>
      <w:r>
        <w:rPr>
          <w:rFonts w:hint="cs"/>
          <w:rtl/>
        </w:rPr>
        <w:t>בבקשה.</w:t>
      </w:r>
    </w:p>
    <w:p w14:paraId="1EF11B5E" w14:textId="77777777" w:rsidR="00000000" w:rsidRDefault="006D6152">
      <w:pPr>
        <w:pStyle w:val="a"/>
        <w:rPr>
          <w:rtl/>
        </w:rPr>
      </w:pPr>
      <w:r>
        <w:rPr>
          <w:rtl/>
        </w:rPr>
        <w:br/>
      </w:r>
      <w:bookmarkStart w:id="10" w:name="FS000000494T13_09_2005_12_50_24"/>
      <w:bookmarkStart w:id="11" w:name="_Toc114483667"/>
      <w:bookmarkEnd w:id="10"/>
      <w:r>
        <w:rPr>
          <w:rtl/>
        </w:rPr>
        <w:t>אליהו ישי (ש"ס):</w:t>
      </w:r>
      <w:bookmarkEnd w:id="11"/>
    </w:p>
    <w:p w14:paraId="22B3A1B1" w14:textId="77777777" w:rsidR="00000000" w:rsidRDefault="006D6152">
      <w:pPr>
        <w:pStyle w:val="a0"/>
        <w:rPr>
          <w:rtl/>
        </w:rPr>
      </w:pPr>
    </w:p>
    <w:p w14:paraId="604ED426" w14:textId="77777777" w:rsidR="00000000" w:rsidRDefault="006D6152">
      <w:pPr>
        <w:pStyle w:val="a0"/>
        <w:rPr>
          <w:rFonts w:hint="cs"/>
          <w:rtl/>
        </w:rPr>
      </w:pPr>
      <w:r>
        <w:rPr>
          <w:rFonts w:hint="cs"/>
          <w:rtl/>
        </w:rPr>
        <w:t>אדוני היושב-ראש, חברי חברי הכנסת, מאבק קשה מאוד ועיקש היה בשבועות, בימים האח</w:t>
      </w:r>
      <w:r>
        <w:rPr>
          <w:rFonts w:hint="cs"/>
          <w:rtl/>
        </w:rPr>
        <w:t xml:space="preserve">רונים, סביב בתי-הכנסת בגוש-קטיף - הוויכוח להרוס או לא להרוס. </w:t>
      </w:r>
    </w:p>
    <w:p w14:paraId="4B2D8F45" w14:textId="77777777" w:rsidR="00000000" w:rsidRDefault="006D6152">
      <w:pPr>
        <w:pStyle w:val="a0"/>
        <w:rPr>
          <w:rFonts w:hint="cs"/>
          <w:rtl/>
        </w:rPr>
      </w:pPr>
    </w:p>
    <w:p w14:paraId="2DDE1F43" w14:textId="77777777" w:rsidR="00000000" w:rsidRDefault="006D6152">
      <w:pPr>
        <w:pStyle w:val="a0"/>
        <w:rPr>
          <w:rFonts w:hint="cs"/>
          <w:rtl/>
        </w:rPr>
      </w:pPr>
      <w:r>
        <w:rPr>
          <w:rFonts w:hint="cs"/>
          <w:rtl/>
        </w:rPr>
        <w:t>אני מוכרח לומר שאולי פעם ראשונה בקדנציה הזאת אני יכול לומר מלה טובה על הממשלה, שקיבלה החלטה נכונה ומתבקשת, שחלילה וחס - חלילה וחס - לא יקומו חיילי צה"ל, חיילי צבא-הגנה לישראל, בנינו, כמו שאמר א</w:t>
      </w:r>
      <w:r>
        <w:rPr>
          <w:rFonts w:hint="cs"/>
          <w:rtl/>
        </w:rPr>
        <w:t xml:space="preserve">חד הקצינים שם: אל תיתנו לנו להרים יד על קודשי ישראל, אל תיתנו לנו, אל תטילו עלינו את המשימה לפוצץ בתי-כנסת. </w:t>
      </w:r>
    </w:p>
    <w:p w14:paraId="3D6214F9" w14:textId="77777777" w:rsidR="00000000" w:rsidRDefault="006D6152">
      <w:pPr>
        <w:pStyle w:val="a0"/>
        <w:rPr>
          <w:rFonts w:hint="cs"/>
          <w:rtl/>
        </w:rPr>
      </w:pPr>
    </w:p>
    <w:p w14:paraId="76CB60CE" w14:textId="77777777" w:rsidR="00000000" w:rsidRDefault="006D6152">
      <w:pPr>
        <w:pStyle w:val="a0"/>
        <w:rPr>
          <w:rFonts w:hint="cs"/>
          <w:rtl/>
        </w:rPr>
      </w:pPr>
      <w:r>
        <w:rPr>
          <w:rFonts w:hint="cs"/>
          <w:rtl/>
        </w:rPr>
        <w:t xml:space="preserve">והאסון הגדול מכול, הגרוע מכול, הקשה מכול, לפחות נמנע. כי המסר החמור ביותר, שצבא-הגנה לישראל יפוצץ בתי-כנסת - דבר שלא קרה מעולם - אם היה קורה היום </w:t>
      </w:r>
      <w:r>
        <w:rPr>
          <w:rFonts w:hint="cs"/>
          <w:rtl/>
        </w:rPr>
        <w:t>חס וחלילה דבר שלא קרה מעולם - - -</w:t>
      </w:r>
    </w:p>
    <w:p w14:paraId="734DC28F" w14:textId="77777777" w:rsidR="00000000" w:rsidRDefault="006D6152">
      <w:pPr>
        <w:pStyle w:val="a0"/>
        <w:rPr>
          <w:rFonts w:hint="cs"/>
          <w:rtl/>
        </w:rPr>
      </w:pPr>
    </w:p>
    <w:p w14:paraId="092DCE61" w14:textId="77777777" w:rsidR="00000000" w:rsidRDefault="006D6152">
      <w:pPr>
        <w:pStyle w:val="af0"/>
        <w:rPr>
          <w:rtl/>
        </w:rPr>
      </w:pPr>
      <w:r>
        <w:rPr>
          <w:rtl/>
        </w:rPr>
        <w:t>אברהם פורז (שינוי):</w:t>
      </w:r>
    </w:p>
    <w:p w14:paraId="3D531E67" w14:textId="77777777" w:rsidR="00000000" w:rsidRDefault="006D6152">
      <w:pPr>
        <w:pStyle w:val="a0"/>
        <w:ind w:firstLine="0"/>
        <w:rPr>
          <w:rFonts w:hint="cs"/>
          <w:rtl/>
        </w:rPr>
      </w:pPr>
    </w:p>
    <w:p w14:paraId="38C233FA" w14:textId="77777777" w:rsidR="00000000" w:rsidRDefault="006D6152">
      <w:pPr>
        <w:pStyle w:val="a0"/>
        <w:rPr>
          <w:rFonts w:hint="cs"/>
          <w:rtl/>
        </w:rPr>
      </w:pPr>
      <w:r>
        <w:rPr>
          <w:rFonts w:hint="cs"/>
          <w:rtl/>
        </w:rPr>
        <w:t>חבר הכנסת אלי ישי, עדיף המצב הנוכחי?</w:t>
      </w:r>
    </w:p>
    <w:p w14:paraId="0D50E081" w14:textId="77777777" w:rsidR="00000000" w:rsidRDefault="006D6152">
      <w:pPr>
        <w:pStyle w:val="a0"/>
        <w:rPr>
          <w:rFonts w:hint="cs"/>
          <w:rtl/>
        </w:rPr>
      </w:pPr>
    </w:p>
    <w:p w14:paraId="72C170CE" w14:textId="77777777" w:rsidR="00000000" w:rsidRDefault="006D6152">
      <w:pPr>
        <w:pStyle w:val="-"/>
        <w:rPr>
          <w:rtl/>
        </w:rPr>
      </w:pPr>
      <w:bookmarkStart w:id="12" w:name="FS000000494T13_09_2005_12_49_23"/>
      <w:bookmarkStart w:id="13" w:name="FS000000494T13_09_2005_12_49_26C"/>
      <w:bookmarkEnd w:id="12"/>
      <w:bookmarkEnd w:id="13"/>
      <w:r>
        <w:rPr>
          <w:rFonts w:hint="eastAsia"/>
          <w:rtl/>
        </w:rPr>
        <w:t>אליהו</w:t>
      </w:r>
      <w:r>
        <w:rPr>
          <w:rtl/>
        </w:rPr>
        <w:t xml:space="preserve"> ישי (ש"ס):</w:t>
      </w:r>
    </w:p>
    <w:p w14:paraId="021174AB" w14:textId="77777777" w:rsidR="00000000" w:rsidRDefault="006D6152">
      <w:pPr>
        <w:pStyle w:val="a0"/>
        <w:rPr>
          <w:rFonts w:hint="cs"/>
          <w:rtl/>
        </w:rPr>
      </w:pPr>
    </w:p>
    <w:p w14:paraId="72B571E6" w14:textId="77777777" w:rsidR="00000000" w:rsidRDefault="006D6152">
      <w:pPr>
        <w:pStyle w:val="a0"/>
        <w:rPr>
          <w:rFonts w:hint="cs"/>
          <w:rtl/>
        </w:rPr>
      </w:pPr>
      <w:r>
        <w:rPr>
          <w:rFonts w:hint="cs"/>
          <w:rtl/>
        </w:rPr>
        <w:t>אני אתייחס גם לזה. לא תיארתי לעצמי שמישהו משינוי ישאל שאלה אחרת. אני אתייחס גם אליך, פורז.</w:t>
      </w:r>
    </w:p>
    <w:p w14:paraId="35DF8416" w14:textId="77777777" w:rsidR="00000000" w:rsidRDefault="006D6152">
      <w:pPr>
        <w:pStyle w:val="a0"/>
        <w:rPr>
          <w:rFonts w:hint="cs"/>
          <w:rtl/>
        </w:rPr>
      </w:pPr>
    </w:p>
    <w:p w14:paraId="5ADB1064" w14:textId="77777777" w:rsidR="00000000" w:rsidRDefault="006D6152">
      <w:pPr>
        <w:pStyle w:val="af0"/>
        <w:rPr>
          <w:rtl/>
        </w:rPr>
      </w:pPr>
      <w:r>
        <w:rPr>
          <w:rFonts w:hint="eastAsia"/>
          <w:rtl/>
        </w:rPr>
        <w:t>אברהם</w:t>
      </w:r>
      <w:r>
        <w:rPr>
          <w:rtl/>
        </w:rPr>
        <w:t xml:space="preserve"> פורז (שינוי):</w:t>
      </w:r>
    </w:p>
    <w:p w14:paraId="2110A259" w14:textId="77777777" w:rsidR="00000000" w:rsidRDefault="006D6152">
      <w:pPr>
        <w:pStyle w:val="a0"/>
        <w:ind w:firstLine="0"/>
        <w:rPr>
          <w:rFonts w:hint="cs"/>
          <w:rtl/>
        </w:rPr>
      </w:pPr>
    </w:p>
    <w:p w14:paraId="1630F7E4" w14:textId="77777777" w:rsidR="00000000" w:rsidRDefault="006D6152">
      <w:pPr>
        <w:pStyle w:val="a0"/>
        <w:rPr>
          <w:rFonts w:hint="cs"/>
          <w:rtl/>
        </w:rPr>
      </w:pPr>
      <w:r>
        <w:rPr>
          <w:rFonts w:hint="cs"/>
          <w:rtl/>
        </w:rPr>
        <w:t>מה לעשות, אין לך דמיון.</w:t>
      </w:r>
    </w:p>
    <w:p w14:paraId="6FA2AB36" w14:textId="77777777" w:rsidR="00000000" w:rsidRDefault="006D6152">
      <w:pPr>
        <w:pStyle w:val="a0"/>
        <w:rPr>
          <w:rFonts w:hint="cs"/>
          <w:rtl/>
        </w:rPr>
      </w:pPr>
    </w:p>
    <w:p w14:paraId="4E8F1819" w14:textId="77777777" w:rsidR="00000000" w:rsidRDefault="006D6152">
      <w:pPr>
        <w:pStyle w:val="-"/>
        <w:rPr>
          <w:rtl/>
        </w:rPr>
      </w:pPr>
      <w:bookmarkStart w:id="14" w:name="FS000000494T13_09_2005_12_13_53"/>
      <w:bookmarkStart w:id="15" w:name="FS000000494T13_09_2005_12_14_02C"/>
      <w:bookmarkEnd w:id="14"/>
      <w:bookmarkEnd w:id="15"/>
      <w:r>
        <w:rPr>
          <w:rFonts w:hint="eastAsia"/>
          <w:rtl/>
        </w:rPr>
        <w:t>אליהו</w:t>
      </w:r>
      <w:r>
        <w:rPr>
          <w:rtl/>
        </w:rPr>
        <w:t xml:space="preserve"> </w:t>
      </w:r>
      <w:r>
        <w:rPr>
          <w:rtl/>
        </w:rPr>
        <w:t>ישי (ש"ס):</w:t>
      </w:r>
    </w:p>
    <w:p w14:paraId="629C5D0F" w14:textId="77777777" w:rsidR="00000000" w:rsidRDefault="006D6152">
      <w:pPr>
        <w:pStyle w:val="a0"/>
        <w:rPr>
          <w:rFonts w:hint="cs"/>
          <w:rtl/>
        </w:rPr>
      </w:pPr>
    </w:p>
    <w:p w14:paraId="23AAEA75" w14:textId="77777777" w:rsidR="00000000" w:rsidRDefault="006D6152">
      <w:pPr>
        <w:pStyle w:val="a0"/>
        <w:rPr>
          <w:rFonts w:hint="cs"/>
          <w:rtl/>
        </w:rPr>
      </w:pPr>
      <w:r>
        <w:rPr>
          <w:rFonts w:hint="cs"/>
          <w:rtl/>
        </w:rPr>
        <w:t xml:space="preserve">הדבר החמור והקשה מכול הוא </w:t>
      </w:r>
      <w:r>
        <w:rPr>
          <w:rtl/>
        </w:rPr>
        <w:t>–</w:t>
      </w:r>
      <w:r>
        <w:rPr>
          <w:rFonts w:hint="cs"/>
          <w:rtl/>
        </w:rPr>
        <w:t xml:space="preserve"> אני באמת מברך את הממשלה שקיבלה את ההחלטה הנכונה ברוב עצום </w:t>
      </w:r>
      <w:r>
        <w:rPr>
          <w:rtl/>
        </w:rPr>
        <w:t>–</w:t>
      </w:r>
      <w:r>
        <w:rPr>
          <w:rFonts w:hint="cs"/>
          <w:rtl/>
        </w:rPr>
        <w:t xml:space="preserve"> שחיילי צבא-הגנה לישראל יפוצצו בתי-כנסת. איזו מדינה בעולם, איזו אומה בעולם </w:t>
      </w:r>
      <w:r>
        <w:rPr>
          <w:rFonts w:hint="eastAsia"/>
          <w:rtl/>
        </w:rPr>
        <w:t>–</w:t>
      </w:r>
      <w:r>
        <w:rPr>
          <w:rFonts w:hint="cs"/>
          <w:rtl/>
        </w:rPr>
        <w:t xml:space="preserve"> איזה בית-משפט עליון בעולם יכול לקבל החלטה כזאת? בוא נראה איזה בית-משפט נוצרי במד</w:t>
      </w:r>
      <w:r>
        <w:rPr>
          <w:rFonts w:hint="cs"/>
          <w:rtl/>
        </w:rPr>
        <w:t>ינה נוצרית או איזו ממשלה נוצרית במדינה נוצרית יגידו שמפוצצים מסגדים. יכול לקרות דבר כזה? אני לא מעלה על דעתי.</w:t>
      </w:r>
    </w:p>
    <w:p w14:paraId="6EF15475" w14:textId="77777777" w:rsidR="00000000" w:rsidRDefault="006D6152">
      <w:pPr>
        <w:pStyle w:val="a0"/>
        <w:rPr>
          <w:rFonts w:hint="cs"/>
          <w:rtl/>
        </w:rPr>
      </w:pPr>
    </w:p>
    <w:p w14:paraId="3B41F10F" w14:textId="77777777" w:rsidR="00000000" w:rsidRDefault="006D6152">
      <w:pPr>
        <w:pStyle w:val="af0"/>
        <w:rPr>
          <w:rtl/>
        </w:rPr>
      </w:pPr>
      <w:r>
        <w:rPr>
          <w:rFonts w:hint="eastAsia"/>
          <w:rtl/>
        </w:rPr>
        <w:t>אברהם</w:t>
      </w:r>
      <w:r>
        <w:rPr>
          <w:rtl/>
        </w:rPr>
        <w:t xml:space="preserve"> פורז (שינוי):</w:t>
      </w:r>
    </w:p>
    <w:p w14:paraId="6BC99D4B" w14:textId="77777777" w:rsidR="00000000" w:rsidRDefault="006D6152">
      <w:pPr>
        <w:pStyle w:val="a0"/>
        <w:rPr>
          <w:rFonts w:hint="cs"/>
          <w:rtl/>
        </w:rPr>
      </w:pPr>
    </w:p>
    <w:p w14:paraId="30A44613" w14:textId="77777777" w:rsidR="00000000" w:rsidRDefault="006D6152">
      <w:pPr>
        <w:pStyle w:val="a0"/>
        <w:rPr>
          <w:rFonts w:hint="cs"/>
          <w:rtl/>
        </w:rPr>
      </w:pPr>
      <w:r>
        <w:rPr>
          <w:rFonts w:hint="cs"/>
          <w:rtl/>
        </w:rPr>
        <w:t>בית-המשפט העליון אמר שהממשלה תחליט.</w:t>
      </w:r>
    </w:p>
    <w:p w14:paraId="29211C3F" w14:textId="77777777" w:rsidR="00000000" w:rsidRDefault="006D6152">
      <w:pPr>
        <w:pStyle w:val="a0"/>
        <w:rPr>
          <w:rFonts w:hint="cs"/>
          <w:rtl/>
        </w:rPr>
      </w:pPr>
    </w:p>
    <w:p w14:paraId="76457274" w14:textId="77777777" w:rsidR="00000000" w:rsidRDefault="006D6152">
      <w:pPr>
        <w:pStyle w:val="-"/>
        <w:rPr>
          <w:rtl/>
        </w:rPr>
      </w:pPr>
      <w:bookmarkStart w:id="16" w:name="FS000000494T13_09_2005_12_14_31C"/>
      <w:bookmarkEnd w:id="16"/>
      <w:r>
        <w:rPr>
          <w:rFonts w:hint="eastAsia"/>
          <w:rtl/>
        </w:rPr>
        <w:t>אליהו</w:t>
      </w:r>
      <w:r>
        <w:rPr>
          <w:rtl/>
        </w:rPr>
        <w:t xml:space="preserve"> ישי (ש"ס):</w:t>
      </w:r>
    </w:p>
    <w:p w14:paraId="6144B69D" w14:textId="77777777" w:rsidR="00000000" w:rsidRDefault="006D6152">
      <w:pPr>
        <w:pStyle w:val="a0"/>
        <w:rPr>
          <w:rFonts w:hint="cs"/>
          <w:rtl/>
        </w:rPr>
      </w:pPr>
    </w:p>
    <w:p w14:paraId="241E8339" w14:textId="77777777" w:rsidR="00000000" w:rsidRDefault="006D6152">
      <w:pPr>
        <w:pStyle w:val="a0"/>
        <w:rPr>
          <w:rFonts w:hint="cs"/>
          <w:rtl/>
        </w:rPr>
      </w:pPr>
      <w:r>
        <w:rPr>
          <w:rFonts w:hint="cs"/>
          <w:rtl/>
        </w:rPr>
        <w:t xml:space="preserve">איזה אסון היה קורה? מי בכלל מעלה על דעתו, אדוני היושב-ראש, שבית-משפט </w:t>
      </w:r>
      <w:r>
        <w:rPr>
          <w:rFonts w:hint="cs"/>
          <w:rtl/>
        </w:rPr>
        <w:t xml:space="preserve">מוסלמי או עם מוסלמי באחת ממדינות העולם יחליט להרוס מסגדים. </w:t>
      </w:r>
    </w:p>
    <w:p w14:paraId="419CE18C" w14:textId="77777777" w:rsidR="00000000" w:rsidRDefault="006D6152">
      <w:pPr>
        <w:pStyle w:val="a0"/>
        <w:rPr>
          <w:rFonts w:hint="cs"/>
          <w:rtl/>
        </w:rPr>
      </w:pPr>
    </w:p>
    <w:p w14:paraId="3A858868" w14:textId="77777777" w:rsidR="00000000" w:rsidRDefault="006D6152">
      <w:pPr>
        <w:pStyle w:val="af0"/>
        <w:rPr>
          <w:rtl/>
        </w:rPr>
      </w:pPr>
      <w:r>
        <w:rPr>
          <w:rFonts w:hint="eastAsia"/>
          <w:rtl/>
        </w:rPr>
        <w:t>עבד</w:t>
      </w:r>
      <w:r>
        <w:rPr>
          <w:rtl/>
        </w:rPr>
        <w:t>-אלמאלכ דהאמשה (רע"ם):</w:t>
      </w:r>
    </w:p>
    <w:p w14:paraId="2FCEE1BD" w14:textId="77777777" w:rsidR="00000000" w:rsidRDefault="006D6152">
      <w:pPr>
        <w:pStyle w:val="a0"/>
        <w:rPr>
          <w:rFonts w:hint="cs"/>
          <w:rtl/>
        </w:rPr>
      </w:pPr>
    </w:p>
    <w:p w14:paraId="2EB6CEFA" w14:textId="77777777" w:rsidR="00000000" w:rsidRDefault="006D6152">
      <w:pPr>
        <w:pStyle w:val="a0"/>
        <w:rPr>
          <w:rFonts w:hint="cs"/>
          <w:rtl/>
        </w:rPr>
      </w:pPr>
      <w:r>
        <w:rPr>
          <w:rFonts w:hint="cs"/>
          <w:rtl/>
        </w:rPr>
        <w:t xml:space="preserve">- - - אין בכלל דמיון. </w:t>
      </w:r>
    </w:p>
    <w:p w14:paraId="362F12F4" w14:textId="77777777" w:rsidR="00000000" w:rsidRDefault="006D6152">
      <w:pPr>
        <w:pStyle w:val="a0"/>
        <w:rPr>
          <w:rFonts w:hint="cs"/>
          <w:rtl/>
        </w:rPr>
      </w:pPr>
    </w:p>
    <w:p w14:paraId="46F6F514" w14:textId="77777777" w:rsidR="00000000" w:rsidRDefault="006D6152">
      <w:pPr>
        <w:pStyle w:val="-"/>
        <w:rPr>
          <w:rtl/>
        </w:rPr>
      </w:pPr>
      <w:bookmarkStart w:id="17" w:name="FS000000494T13_09_2005_12_52_41C"/>
      <w:bookmarkEnd w:id="17"/>
      <w:r>
        <w:rPr>
          <w:rFonts w:hint="eastAsia"/>
          <w:rtl/>
        </w:rPr>
        <w:t>אליהו</w:t>
      </w:r>
      <w:r>
        <w:rPr>
          <w:rtl/>
        </w:rPr>
        <w:t xml:space="preserve"> ישי (ש"ס):</w:t>
      </w:r>
    </w:p>
    <w:p w14:paraId="0B24E353" w14:textId="77777777" w:rsidR="00000000" w:rsidRDefault="006D6152">
      <w:pPr>
        <w:pStyle w:val="a0"/>
        <w:rPr>
          <w:rFonts w:hint="cs"/>
          <w:rtl/>
        </w:rPr>
      </w:pPr>
    </w:p>
    <w:p w14:paraId="21319F93" w14:textId="77777777" w:rsidR="00000000" w:rsidRDefault="006D6152">
      <w:pPr>
        <w:pStyle w:val="a0"/>
        <w:rPr>
          <w:rFonts w:hint="cs"/>
          <w:rtl/>
        </w:rPr>
      </w:pPr>
      <w:r>
        <w:rPr>
          <w:rFonts w:hint="cs"/>
          <w:rtl/>
        </w:rPr>
        <w:t xml:space="preserve">ביקשת שהדיון יהיה - - - </w:t>
      </w:r>
    </w:p>
    <w:p w14:paraId="07C39BA1" w14:textId="77777777" w:rsidR="00000000" w:rsidRDefault="006D6152">
      <w:pPr>
        <w:pStyle w:val="af0"/>
        <w:rPr>
          <w:rtl/>
        </w:rPr>
      </w:pPr>
    </w:p>
    <w:p w14:paraId="76361F11" w14:textId="77777777" w:rsidR="00000000" w:rsidRDefault="006D6152">
      <w:pPr>
        <w:pStyle w:val="af0"/>
        <w:rPr>
          <w:rFonts w:hint="cs"/>
          <w:rtl/>
        </w:rPr>
      </w:pPr>
    </w:p>
    <w:p w14:paraId="1552B621" w14:textId="77777777" w:rsidR="00000000" w:rsidRDefault="006D6152">
      <w:pPr>
        <w:pStyle w:val="af0"/>
        <w:rPr>
          <w:rtl/>
        </w:rPr>
      </w:pPr>
      <w:r>
        <w:rPr>
          <w:rFonts w:hint="eastAsia"/>
          <w:rtl/>
        </w:rPr>
        <w:t>יצחק</w:t>
      </w:r>
      <w:r>
        <w:rPr>
          <w:rtl/>
        </w:rPr>
        <w:t xml:space="preserve"> כהן (ש"ס):</w:t>
      </w:r>
    </w:p>
    <w:p w14:paraId="2121D9A5" w14:textId="77777777" w:rsidR="00000000" w:rsidRDefault="006D6152">
      <w:pPr>
        <w:pStyle w:val="a0"/>
        <w:rPr>
          <w:rFonts w:hint="cs"/>
          <w:rtl/>
        </w:rPr>
      </w:pPr>
    </w:p>
    <w:p w14:paraId="2AA757A0" w14:textId="77777777" w:rsidR="00000000" w:rsidRDefault="006D6152">
      <w:pPr>
        <w:pStyle w:val="a0"/>
        <w:rPr>
          <w:rFonts w:hint="cs"/>
          <w:rtl/>
        </w:rPr>
      </w:pPr>
      <w:r>
        <w:rPr>
          <w:rFonts w:hint="cs"/>
          <w:rtl/>
        </w:rPr>
        <w:t xml:space="preserve">לפחות תגנה את זה, חבר הכנסת דהאמשה. </w:t>
      </w:r>
    </w:p>
    <w:p w14:paraId="70D94FF1" w14:textId="77777777" w:rsidR="00000000" w:rsidRDefault="006D6152">
      <w:pPr>
        <w:pStyle w:val="a0"/>
        <w:rPr>
          <w:rFonts w:hint="cs"/>
          <w:rtl/>
        </w:rPr>
      </w:pPr>
    </w:p>
    <w:p w14:paraId="5BDCC0F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EE2C913" w14:textId="77777777" w:rsidR="00000000" w:rsidRDefault="006D6152">
      <w:pPr>
        <w:pStyle w:val="a0"/>
        <w:rPr>
          <w:rFonts w:hint="cs"/>
          <w:rtl/>
        </w:rPr>
      </w:pPr>
    </w:p>
    <w:p w14:paraId="1D48AA7B" w14:textId="77777777" w:rsidR="00000000" w:rsidRDefault="006D6152">
      <w:pPr>
        <w:pStyle w:val="a0"/>
        <w:rPr>
          <w:rFonts w:hint="cs"/>
          <w:rtl/>
        </w:rPr>
      </w:pPr>
      <w:r>
        <w:rPr>
          <w:rFonts w:hint="cs"/>
          <w:rtl/>
        </w:rPr>
        <w:t>חבר הכנסת יצחק כהן, אני</w:t>
      </w:r>
      <w:r>
        <w:rPr>
          <w:rFonts w:hint="cs"/>
          <w:rtl/>
        </w:rPr>
        <w:t xml:space="preserve"> לא מפסיק את השעון. אני מודיע לך שאם תפריע לחבר הכנסת ישי הוא ירד בדיוק אחרי עשר דקות. אני אגן עליו בחירוף נפש מפני כל אחד, ומפני כל מלה שיאמרו אני אוסיף לו ארבע דקות. כשאתה תצעק זה יהיה על חשבונו? </w:t>
      </w:r>
    </w:p>
    <w:p w14:paraId="07C0FC97" w14:textId="77777777" w:rsidR="00000000" w:rsidRDefault="006D6152">
      <w:pPr>
        <w:pStyle w:val="a0"/>
        <w:rPr>
          <w:rFonts w:hint="cs"/>
          <w:rtl/>
        </w:rPr>
      </w:pPr>
    </w:p>
    <w:p w14:paraId="11A6E069" w14:textId="77777777" w:rsidR="00000000" w:rsidRDefault="006D6152">
      <w:pPr>
        <w:pStyle w:val="-"/>
        <w:rPr>
          <w:rtl/>
        </w:rPr>
      </w:pPr>
      <w:bookmarkStart w:id="18" w:name="FS000000494T13_09_2005_12_15_18C"/>
      <w:bookmarkEnd w:id="18"/>
      <w:r>
        <w:rPr>
          <w:rFonts w:hint="eastAsia"/>
          <w:rtl/>
        </w:rPr>
        <w:t>אליהו</w:t>
      </w:r>
      <w:r>
        <w:rPr>
          <w:rtl/>
        </w:rPr>
        <w:t xml:space="preserve"> ישי (ש"ס):</w:t>
      </w:r>
    </w:p>
    <w:p w14:paraId="49FBCE6C" w14:textId="77777777" w:rsidR="00000000" w:rsidRDefault="006D6152">
      <w:pPr>
        <w:pStyle w:val="a0"/>
        <w:rPr>
          <w:rFonts w:hint="cs"/>
          <w:rtl/>
        </w:rPr>
      </w:pPr>
    </w:p>
    <w:p w14:paraId="5C2ADA80" w14:textId="77777777" w:rsidR="00000000" w:rsidRDefault="006D6152">
      <w:pPr>
        <w:pStyle w:val="a0"/>
        <w:rPr>
          <w:rFonts w:hint="cs"/>
          <w:rtl/>
        </w:rPr>
      </w:pPr>
      <w:r>
        <w:rPr>
          <w:rFonts w:hint="cs"/>
          <w:rtl/>
        </w:rPr>
        <w:t>קרה פה דבר, והיה פה מאבק קשה ביותר. אנ</w:t>
      </w:r>
      <w:r>
        <w:rPr>
          <w:rFonts w:hint="cs"/>
          <w:rtl/>
        </w:rPr>
        <w:t xml:space="preserve">י מציע לא לחפש דרך להלהיט את הרוחות. ביקשת שיהיה שקט, אני רוצה </w:t>
      </w:r>
      <w:r>
        <w:rPr>
          <w:rFonts w:hint="eastAsia"/>
          <w:rtl/>
        </w:rPr>
        <w:t xml:space="preserve">– </w:t>
      </w:r>
      <w:r>
        <w:rPr>
          <w:rFonts w:hint="cs"/>
          <w:rtl/>
        </w:rPr>
        <w:t xml:space="preserve">זה יהיה דיון קשה וכואב מאין כמוהו. אל תפריע לי בבקשה. </w:t>
      </w:r>
    </w:p>
    <w:p w14:paraId="730D5576" w14:textId="77777777" w:rsidR="00000000" w:rsidRDefault="006D6152">
      <w:pPr>
        <w:pStyle w:val="a0"/>
        <w:rPr>
          <w:rFonts w:hint="cs"/>
          <w:rtl/>
        </w:rPr>
      </w:pPr>
    </w:p>
    <w:p w14:paraId="61947E76" w14:textId="77777777" w:rsidR="00000000" w:rsidRDefault="006D6152">
      <w:pPr>
        <w:pStyle w:val="af0"/>
        <w:rPr>
          <w:rtl/>
        </w:rPr>
      </w:pPr>
      <w:r>
        <w:rPr>
          <w:rFonts w:hint="eastAsia"/>
          <w:rtl/>
        </w:rPr>
        <w:t>עבד</w:t>
      </w:r>
      <w:r>
        <w:rPr>
          <w:rtl/>
        </w:rPr>
        <w:t>-אלמאלכ דהאמשה (רע"ם):</w:t>
      </w:r>
    </w:p>
    <w:p w14:paraId="18C4529B" w14:textId="77777777" w:rsidR="00000000" w:rsidRDefault="006D6152">
      <w:pPr>
        <w:pStyle w:val="a0"/>
        <w:rPr>
          <w:rFonts w:hint="cs"/>
          <w:rtl/>
        </w:rPr>
      </w:pPr>
    </w:p>
    <w:p w14:paraId="3EA1C0B4" w14:textId="77777777" w:rsidR="00000000" w:rsidRDefault="006D6152">
      <w:pPr>
        <w:pStyle w:val="a0"/>
        <w:rPr>
          <w:rFonts w:hint="cs"/>
          <w:rtl/>
        </w:rPr>
      </w:pPr>
      <w:r>
        <w:rPr>
          <w:rFonts w:hint="cs"/>
          <w:rtl/>
        </w:rPr>
        <w:t xml:space="preserve">תגיד לחברים שלך. </w:t>
      </w:r>
    </w:p>
    <w:p w14:paraId="5E6A7C4D" w14:textId="77777777" w:rsidR="00000000" w:rsidRDefault="006D6152">
      <w:pPr>
        <w:pStyle w:val="a0"/>
        <w:rPr>
          <w:rFonts w:hint="cs"/>
          <w:rtl/>
        </w:rPr>
      </w:pPr>
    </w:p>
    <w:p w14:paraId="362F77AE" w14:textId="77777777" w:rsidR="00000000" w:rsidRDefault="006D6152">
      <w:pPr>
        <w:pStyle w:val="-"/>
        <w:rPr>
          <w:rtl/>
        </w:rPr>
      </w:pPr>
      <w:bookmarkStart w:id="19" w:name="FS000000494T13_09_2005_13_00_23C"/>
      <w:bookmarkEnd w:id="19"/>
      <w:r>
        <w:rPr>
          <w:rFonts w:hint="eastAsia"/>
          <w:rtl/>
        </w:rPr>
        <w:t>אליהו</w:t>
      </w:r>
      <w:r>
        <w:rPr>
          <w:rtl/>
        </w:rPr>
        <w:t xml:space="preserve"> ישי (ש"ס):</w:t>
      </w:r>
    </w:p>
    <w:p w14:paraId="560F22A7" w14:textId="77777777" w:rsidR="00000000" w:rsidRDefault="006D6152">
      <w:pPr>
        <w:pStyle w:val="a0"/>
        <w:rPr>
          <w:rFonts w:hint="cs"/>
          <w:rtl/>
        </w:rPr>
      </w:pPr>
    </w:p>
    <w:p w14:paraId="1DB155B5" w14:textId="77777777" w:rsidR="00000000" w:rsidRDefault="006D6152">
      <w:pPr>
        <w:pStyle w:val="a0"/>
        <w:rPr>
          <w:rFonts w:hint="cs"/>
          <w:rtl/>
        </w:rPr>
      </w:pPr>
      <w:r>
        <w:rPr>
          <w:rFonts w:hint="cs"/>
          <w:rtl/>
        </w:rPr>
        <w:t xml:space="preserve">אם היו פוגעים במסגד היו מהומות בכל העולם. </w:t>
      </w:r>
    </w:p>
    <w:p w14:paraId="3731CFF4" w14:textId="77777777" w:rsidR="00000000" w:rsidRDefault="006D6152">
      <w:pPr>
        <w:pStyle w:val="a0"/>
        <w:rPr>
          <w:rFonts w:hint="cs"/>
          <w:rtl/>
        </w:rPr>
      </w:pPr>
    </w:p>
    <w:p w14:paraId="0D039D42" w14:textId="77777777" w:rsidR="00000000" w:rsidRDefault="006D6152">
      <w:pPr>
        <w:pStyle w:val="af0"/>
        <w:rPr>
          <w:rtl/>
        </w:rPr>
      </w:pPr>
      <w:r>
        <w:rPr>
          <w:rFonts w:hint="eastAsia"/>
          <w:rtl/>
        </w:rPr>
        <w:t>עבד</w:t>
      </w:r>
      <w:r>
        <w:rPr>
          <w:rtl/>
        </w:rPr>
        <w:t>-אלמאלכ דהאמשה (רע"ם):</w:t>
      </w:r>
    </w:p>
    <w:p w14:paraId="5EB4A9BE" w14:textId="77777777" w:rsidR="00000000" w:rsidRDefault="006D6152">
      <w:pPr>
        <w:pStyle w:val="a0"/>
        <w:ind w:firstLine="0"/>
        <w:rPr>
          <w:rFonts w:hint="cs"/>
          <w:rtl/>
        </w:rPr>
      </w:pPr>
    </w:p>
    <w:p w14:paraId="53E0C3C6" w14:textId="77777777" w:rsidR="00000000" w:rsidRDefault="006D6152">
      <w:pPr>
        <w:pStyle w:val="a0"/>
        <w:rPr>
          <w:rFonts w:hint="cs"/>
          <w:rtl/>
        </w:rPr>
      </w:pPr>
      <w:r>
        <w:rPr>
          <w:rFonts w:hint="cs"/>
          <w:rtl/>
        </w:rPr>
        <w:t xml:space="preserve">פוגעים מספיק במסגדים. גם עכשיו פוגעים. יום-יום פוגעים במסגדים. </w:t>
      </w:r>
    </w:p>
    <w:p w14:paraId="70C37664" w14:textId="77777777" w:rsidR="00000000" w:rsidRDefault="006D6152">
      <w:pPr>
        <w:pStyle w:val="a0"/>
        <w:rPr>
          <w:rFonts w:hint="cs"/>
          <w:rtl/>
        </w:rPr>
      </w:pPr>
    </w:p>
    <w:p w14:paraId="15A1D703" w14:textId="77777777" w:rsidR="00000000" w:rsidRDefault="006D6152">
      <w:pPr>
        <w:pStyle w:val="af0"/>
        <w:rPr>
          <w:rtl/>
        </w:rPr>
      </w:pPr>
      <w:r>
        <w:rPr>
          <w:rFonts w:hint="eastAsia"/>
          <w:rtl/>
        </w:rPr>
        <w:t>נסים</w:t>
      </w:r>
      <w:r>
        <w:rPr>
          <w:rtl/>
        </w:rPr>
        <w:t xml:space="preserve"> זאב (ש"ס):</w:t>
      </w:r>
    </w:p>
    <w:p w14:paraId="7CC24B27" w14:textId="77777777" w:rsidR="00000000" w:rsidRDefault="006D6152">
      <w:pPr>
        <w:pStyle w:val="a0"/>
        <w:rPr>
          <w:rFonts w:hint="cs"/>
          <w:rtl/>
        </w:rPr>
      </w:pPr>
    </w:p>
    <w:p w14:paraId="44CA18CB" w14:textId="77777777" w:rsidR="00000000" w:rsidRDefault="006D6152">
      <w:pPr>
        <w:pStyle w:val="a0"/>
        <w:rPr>
          <w:rFonts w:hint="cs"/>
          <w:rtl/>
        </w:rPr>
      </w:pPr>
      <w:r>
        <w:rPr>
          <w:rFonts w:hint="cs"/>
          <w:rtl/>
        </w:rPr>
        <w:t xml:space="preserve">- - - </w:t>
      </w:r>
    </w:p>
    <w:p w14:paraId="182606E1" w14:textId="77777777" w:rsidR="00000000" w:rsidRDefault="006D6152">
      <w:pPr>
        <w:pStyle w:val="a0"/>
        <w:rPr>
          <w:rFonts w:hint="cs"/>
          <w:rtl/>
        </w:rPr>
      </w:pPr>
    </w:p>
    <w:p w14:paraId="05E2A522" w14:textId="77777777" w:rsidR="00000000" w:rsidRDefault="006D6152">
      <w:pPr>
        <w:pStyle w:val="-"/>
        <w:rPr>
          <w:rtl/>
        </w:rPr>
      </w:pPr>
      <w:bookmarkStart w:id="20" w:name="FS000000494T13_09_2005_12_15_59C"/>
      <w:bookmarkEnd w:id="20"/>
      <w:r>
        <w:rPr>
          <w:rFonts w:hint="eastAsia"/>
          <w:rtl/>
        </w:rPr>
        <w:t>אליהו</w:t>
      </w:r>
      <w:r>
        <w:rPr>
          <w:rtl/>
        </w:rPr>
        <w:t xml:space="preserve"> ישי (ש"ס):</w:t>
      </w:r>
    </w:p>
    <w:p w14:paraId="62E5B016" w14:textId="77777777" w:rsidR="00000000" w:rsidRDefault="006D6152">
      <w:pPr>
        <w:pStyle w:val="a0"/>
        <w:rPr>
          <w:rFonts w:hint="cs"/>
          <w:rtl/>
        </w:rPr>
      </w:pPr>
    </w:p>
    <w:p w14:paraId="20A138AD" w14:textId="77777777" w:rsidR="00000000" w:rsidRDefault="006D6152">
      <w:pPr>
        <w:pStyle w:val="a0"/>
        <w:rPr>
          <w:rFonts w:hint="cs"/>
          <w:rtl/>
        </w:rPr>
      </w:pPr>
      <w:r>
        <w:rPr>
          <w:rFonts w:hint="cs"/>
          <w:rtl/>
        </w:rPr>
        <w:t xml:space="preserve">הרב נסים זאב, אל תפריע לי. </w:t>
      </w:r>
    </w:p>
    <w:p w14:paraId="640801EA" w14:textId="77777777" w:rsidR="00000000" w:rsidRDefault="006D6152">
      <w:pPr>
        <w:pStyle w:val="a0"/>
        <w:rPr>
          <w:rFonts w:hint="cs"/>
          <w:rtl/>
        </w:rPr>
      </w:pPr>
    </w:p>
    <w:p w14:paraId="223E4946"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A8DBF0C" w14:textId="77777777" w:rsidR="00000000" w:rsidRDefault="006D6152">
      <w:pPr>
        <w:pStyle w:val="a0"/>
        <w:rPr>
          <w:rFonts w:hint="cs"/>
          <w:rtl/>
        </w:rPr>
      </w:pPr>
    </w:p>
    <w:p w14:paraId="3AE7072D" w14:textId="77777777" w:rsidR="00000000" w:rsidRDefault="006D6152">
      <w:pPr>
        <w:pStyle w:val="a0"/>
        <w:rPr>
          <w:rFonts w:hint="cs"/>
          <w:rtl/>
        </w:rPr>
      </w:pPr>
      <w:r>
        <w:rPr>
          <w:rFonts w:hint="cs"/>
          <w:rtl/>
        </w:rPr>
        <w:t>חבר הכנסת זאב, אתה חושב שאתה יותר טוב? אז תשתוק. מישהו עשה איזה דבר? אתה רוצה להרוס מסגד, חבר הכנס</w:t>
      </w:r>
      <w:r>
        <w:rPr>
          <w:rFonts w:hint="cs"/>
          <w:rtl/>
        </w:rPr>
        <w:t>ת זאב? לא היה עולה בדעתך להרוס מסגד.</w:t>
      </w:r>
    </w:p>
    <w:p w14:paraId="4C0B1EB1" w14:textId="77777777" w:rsidR="00000000" w:rsidRDefault="006D6152">
      <w:pPr>
        <w:pStyle w:val="a0"/>
        <w:rPr>
          <w:rFonts w:hint="cs"/>
          <w:rtl/>
        </w:rPr>
      </w:pPr>
    </w:p>
    <w:p w14:paraId="61A541DE" w14:textId="77777777" w:rsidR="00000000" w:rsidRDefault="006D6152">
      <w:pPr>
        <w:pStyle w:val="af0"/>
        <w:rPr>
          <w:rtl/>
        </w:rPr>
      </w:pPr>
      <w:r>
        <w:rPr>
          <w:rFonts w:hint="eastAsia"/>
          <w:rtl/>
        </w:rPr>
        <w:t>נסים</w:t>
      </w:r>
      <w:r>
        <w:rPr>
          <w:rtl/>
        </w:rPr>
        <w:t xml:space="preserve"> זאב (ש"ס):</w:t>
      </w:r>
    </w:p>
    <w:p w14:paraId="1BDCCC20" w14:textId="77777777" w:rsidR="00000000" w:rsidRDefault="006D6152">
      <w:pPr>
        <w:pStyle w:val="a0"/>
        <w:rPr>
          <w:rFonts w:hint="cs"/>
          <w:rtl/>
        </w:rPr>
      </w:pPr>
    </w:p>
    <w:p w14:paraId="008F9F60" w14:textId="77777777" w:rsidR="00000000" w:rsidRDefault="006D6152">
      <w:pPr>
        <w:pStyle w:val="a0"/>
        <w:rPr>
          <w:rFonts w:hint="cs"/>
          <w:rtl/>
        </w:rPr>
      </w:pPr>
      <w:r>
        <w:rPr>
          <w:rFonts w:hint="cs"/>
          <w:rtl/>
        </w:rPr>
        <w:t xml:space="preserve">אפילו על-פי דין תורה - - - </w:t>
      </w:r>
    </w:p>
    <w:p w14:paraId="20E1DEBF" w14:textId="77777777" w:rsidR="00000000" w:rsidRDefault="006D6152">
      <w:pPr>
        <w:pStyle w:val="a0"/>
        <w:rPr>
          <w:rFonts w:hint="cs"/>
          <w:rtl/>
        </w:rPr>
      </w:pPr>
    </w:p>
    <w:p w14:paraId="142B1A0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4937A2B" w14:textId="77777777" w:rsidR="00000000" w:rsidRDefault="006D6152">
      <w:pPr>
        <w:pStyle w:val="a0"/>
        <w:rPr>
          <w:rFonts w:hint="cs"/>
          <w:rtl/>
        </w:rPr>
      </w:pPr>
    </w:p>
    <w:p w14:paraId="38C2951B" w14:textId="77777777" w:rsidR="00000000" w:rsidRDefault="006D6152">
      <w:pPr>
        <w:pStyle w:val="a0"/>
        <w:rPr>
          <w:rFonts w:hint="cs"/>
          <w:rtl/>
        </w:rPr>
      </w:pPr>
      <w:r>
        <w:rPr>
          <w:rFonts w:hint="cs"/>
          <w:rtl/>
        </w:rPr>
        <w:t xml:space="preserve">חבר הכנסת זאב, היה עולה בדעתך להרוס מסגד? גם חבר הכנסת אלי ישי אומר זאת. מה זה חשוב מי אמר? הוא לא רוצה לגנות </w:t>
      </w:r>
      <w:r>
        <w:rPr>
          <w:rFonts w:hint="eastAsia"/>
          <w:rtl/>
        </w:rPr>
        <w:t>–</w:t>
      </w:r>
      <w:r>
        <w:rPr>
          <w:rFonts w:hint="cs"/>
          <w:rtl/>
        </w:rPr>
        <w:t xml:space="preserve"> הוא לא יגנה. </w:t>
      </w:r>
    </w:p>
    <w:p w14:paraId="1BDF07ED" w14:textId="77777777" w:rsidR="00000000" w:rsidRDefault="006D6152">
      <w:pPr>
        <w:pStyle w:val="a0"/>
        <w:rPr>
          <w:rFonts w:hint="cs"/>
          <w:rtl/>
        </w:rPr>
      </w:pPr>
    </w:p>
    <w:p w14:paraId="563FBDC7" w14:textId="77777777" w:rsidR="00000000" w:rsidRDefault="006D6152">
      <w:pPr>
        <w:pStyle w:val="-"/>
        <w:rPr>
          <w:rtl/>
        </w:rPr>
      </w:pPr>
      <w:bookmarkStart w:id="21" w:name="FS000000494T13_09_2005_12_16_24C"/>
      <w:bookmarkEnd w:id="21"/>
      <w:r>
        <w:rPr>
          <w:rFonts w:hint="eastAsia"/>
          <w:rtl/>
        </w:rPr>
        <w:t>אליהו</w:t>
      </w:r>
      <w:r>
        <w:rPr>
          <w:rtl/>
        </w:rPr>
        <w:t xml:space="preserve"> ישי (ש"ס):</w:t>
      </w:r>
    </w:p>
    <w:p w14:paraId="66605B59" w14:textId="77777777" w:rsidR="00000000" w:rsidRDefault="006D6152">
      <w:pPr>
        <w:pStyle w:val="a0"/>
        <w:rPr>
          <w:rFonts w:hint="cs"/>
          <w:rtl/>
        </w:rPr>
      </w:pPr>
    </w:p>
    <w:p w14:paraId="199D604B" w14:textId="77777777" w:rsidR="00000000" w:rsidRDefault="006D6152">
      <w:pPr>
        <w:pStyle w:val="a0"/>
        <w:rPr>
          <w:rFonts w:hint="cs"/>
          <w:rtl/>
        </w:rPr>
      </w:pPr>
      <w:r>
        <w:rPr>
          <w:rFonts w:hint="cs"/>
          <w:rtl/>
        </w:rPr>
        <w:t>הרב זא</w:t>
      </w:r>
      <w:r>
        <w:rPr>
          <w:rFonts w:hint="cs"/>
          <w:rtl/>
        </w:rPr>
        <w:t>ב, כשאני מדבר מכאן זה נשמע יותר טוב. חבל על הגרון שלך. כשאגמור לדבר תוכלו לומר מה שתרצו. עם כל זה שכואב, ואני מבין את ההתפרצות, אני מבקש שקט.</w:t>
      </w:r>
    </w:p>
    <w:p w14:paraId="4583D37F" w14:textId="77777777" w:rsidR="00000000" w:rsidRDefault="006D6152">
      <w:pPr>
        <w:pStyle w:val="a0"/>
        <w:rPr>
          <w:rFonts w:hint="cs"/>
          <w:rtl/>
        </w:rPr>
      </w:pPr>
    </w:p>
    <w:p w14:paraId="6D557617" w14:textId="77777777" w:rsidR="00000000" w:rsidRDefault="006D6152">
      <w:pPr>
        <w:pStyle w:val="a0"/>
        <w:rPr>
          <w:rFonts w:hint="cs"/>
          <w:rtl/>
        </w:rPr>
      </w:pPr>
      <w:r>
        <w:rPr>
          <w:rFonts w:hint="cs"/>
          <w:rtl/>
        </w:rPr>
        <w:t>על-פי ההלכה היהודית, על-פי הדת, אסור לפגוע בקודשי האסלאם או הנצרות. חד-משמעית. אני קורא מפה, שאף אחד לא יחשוב שאם</w:t>
      </w:r>
      <w:r>
        <w:rPr>
          <w:rFonts w:hint="cs"/>
          <w:rtl/>
        </w:rPr>
        <w:t xml:space="preserve"> עשו פה את הדבר השפל הזה בבתי-הכנסת שלנו בגוש-קטיף </w:t>
      </w:r>
      <w:r>
        <w:rPr>
          <w:rFonts w:hint="eastAsia"/>
          <w:rtl/>
        </w:rPr>
        <w:t>–</w:t>
      </w:r>
      <w:r>
        <w:rPr>
          <w:rFonts w:hint="cs"/>
          <w:rtl/>
        </w:rPr>
        <w:t xml:space="preserve"> שלא יעלה על דעתו של אף אחד שמותר לעשות דבר כזה. זה בניגוד מוחלט להלכה. </w:t>
      </w:r>
    </w:p>
    <w:p w14:paraId="02A05116" w14:textId="77777777" w:rsidR="00000000" w:rsidRDefault="006D6152">
      <w:pPr>
        <w:pStyle w:val="a0"/>
        <w:rPr>
          <w:rFonts w:hint="cs"/>
          <w:rtl/>
        </w:rPr>
      </w:pPr>
    </w:p>
    <w:p w14:paraId="5B536EDD" w14:textId="77777777" w:rsidR="00000000" w:rsidRDefault="006D6152">
      <w:pPr>
        <w:pStyle w:val="a0"/>
        <w:rPr>
          <w:rFonts w:hint="cs"/>
          <w:rtl/>
        </w:rPr>
      </w:pPr>
      <w:r>
        <w:rPr>
          <w:rFonts w:hint="cs"/>
          <w:rtl/>
        </w:rPr>
        <w:t>אדוני היושב-ראש, חבר הכנסת פורז, יש לנו בתי-כנסיות בעירק, וגם באירן, בסוריה ובמצרים. דרך אגב, ביקרתי במצרים לפני כמה חודשים ונכנסת</w:t>
      </w:r>
      <w:r>
        <w:rPr>
          <w:rFonts w:hint="cs"/>
          <w:rtl/>
        </w:rPr>
        <w:t xml:space="preserve">י לבית-כנסת שם. ביקשתי לקחת משם ספר קטן, ספר מעניין, מרתק, אבל אמרו לי: לא, זה רכוש מצרי. כיבדו את ספרי התורה, את בתי-הכנסת, את הספרים, את הספסלים, את ארון הקודש וכדומה. להיפך, הם גם אומרים שזה הרכוש שלהם. אני מוכן שהם יעבירו את זה לארץ, אבל הם לא מוכנים, </w:t>
      </w:r>
      <w:r>
        <w:rPr>
          <w:rFonts w:hint="cs"/>
          <w:rtl/>
        </w:rPr>
        <w:t>כי זה רכוש שלהם.</w:t>
      </w:r>
    </w:p>
    <w:p w14:paraId="2AD10522" w14:textId="77777777" w:rsidR="00000000" w:rsidRDefault="006D6152">
      <w:pPr>
        <w:pStyle w:val="a0"/>
        <w:rPr>
          <w:rFonts w:hint="cs"/>
          <w:rtl/>
        </w:rPr>
      </w:pPr>
    </w:p>
    <w:p w14:paraId="2FBEA299" w14:textId="77777777" w:rsidR="00000000" w:rsidRDefault="006D6152">
      <w:pPr>
        <w:pStyle w:val="af0"/>
        <w:rPr>
          <w:rtl/>
        </w:rPr>
      </w:pPr>
      <w:r>
        <w:rPr>
          <w:rFonts w:hint="eastAsia"/>
          <w:rtl/>
        </w:rPr>
        <w:t>אברהם</w:t>
      </w:r>
      <w:r>
        <w:rPr>
          <w:rtl/>
        </w:rPr>
        <w:t xml:space="preserve"> פורז (שינוי):</w:t>
      </w:r>
    </w:p>
    <w:p w14:paraId="3F7098BB" w14:textId="77777777" w:rsidR="00000000" w:rsidRDefault="006D6152">
      <w:pPr>
        <w:pStyle w:val="a0"/>
        <w:rPr>
          <w:rFonts w:hint="cs"/>
          <w:rtl/>
        </w:rPr>
      </w:pPr>
    </w:p>
    <w:p w14:paraId="5DA00CE8" w14:textId="77777777" w:rsidR="00000000" w:rsidRDefault="006D6152">
      <w:pPr>
        <w:pStyle w:val="a0"/>
        <w:rPr>
          <w:rFonts w:hint="cs"/>
          <w:rtl/>
        </w:rPr>
      </w:pPr>
      <w:r>
        <w:rPr>
          <w:rFonts w:hint="cs"/>
          <w:rtl/>
        </w:rPr>
        <w:t xml:space="preserve">זה באמת מה שקרה שם. אף אחד לא שמח בזה. </w:t>
      </w:r>
    </w:p>
    <w:p w14:paraId="601C0B5A" w14:textId="77777777" w:rsidR="00000000" w:rsidRDefault="006D6152">
      <w:pPr>
        <w:pStyle w:val="a0"/>
        <w:rPr>
          <w:rFonts w:hint="cs"/>
          <w:rtl/>
        </w:rPr>
      </w:pPr>
    </w:p>
    <w:p w14:paraId="2EEC6B31" w14:textId="77777777" w:rsidR="00000000" w:rsidRDefault="006D6152">
      <w:pPr>
        <w:pStyle w:val="-"/>
        <w:rPr>
          <w:rtl/>
        </w:rPr>
      </w:pPr>
      <w:bookmarkStart w:id="22" w:name="FS000000494T13_09_2005_12_17_49C"/>
      <w:bookmarkEnd w:id="22"/>
      <w:r>
        <w:rPr>
          <w:rFonts w:hint="eastAsia"/>
          <w:rtl/>
        </w:rPr>
        <w:t>אליהו</w:t>
      </w:r>
      <w:r>
        <w:rPr>
          <w:rtl/>
        </w:rPr>
        <w:t xml:space="preserve"> ישי (ש"ס):</w:t>
      </w:r>
    </w:p>
    <w:p w14:paraId="3ED8F511" w14:textId="77777777" w:rsidR="00000000" w:rsidRDefault="006D6152">
      <w:pPr>
        <w:pStyle w:val="a0"/>
        <w:rPr>
          <w:rFonts w:hint="cs"/>
          <w:rtl/>
        </w:rPr>
      </w:pPr>
    </w:p>
    <w:p w14:paraId="243E64D8" w14:textId="77777777" w:rsidR="00000000" w:rsidRDefault="006D6152">
      <w:pPr>
        <w:pStyle w:val="a0"/>
        <w:rPr>
          <w:rFonts w:hint="cs"/>
          <w:rtl/>
        </w:rPr>
      </w:pPr>
      <w:r>
        <w:rPr>
          <w:rFonts w:hint="cs"/>
          <w:rtl/>
        </w:rPr>
        <w:t>אני מספר על הדילמה שלנו, חבר הכנסת פורז. תרשה לי. ידענו לקראת מה זה הולך. פניתי גם לסאיב עריקאת מהרשות הפלסטינית; דיברתי אתו אישית בטלפון. אמרתי לו שכל אחד צר</w:t>
      </w:r>
      <w:r>
        <w:rPr>
          <w:rFonts w:hint="cs"/>
          <w:rtl/>
        </w:rPr>
        <w:t xml:space="preserve">יך לשמור על המקומות הקדושים של האחר, ביקשתי: תשמרו על המקומות הקדושים לנו; היתה התנתקות, מחזירים את השטח </w:t>
      </w:r>
      <w:r>
        <w:rPr>
          <w:rtl/>
        </w:rPr>
        <w:t>–</w:t>
      </w:r>
      <w:r>
        <w:rPr>
          <w:rFonts w:hint="cs"/>
          <w:rtl/>
        </w:rPr>
        <w:t xml:space="preserve"> אני נגד ההתנתקות, אבל זה ויכוח אחר לגמרי. אמר לי מישהו </w:t>
      </w:r>
      <w:r>
        <w:rPr>
          <w:rFonts w:hint="eastAsia"/>
          <w:rtl/>
        </w:rPr>
        <w:t>–</w:t>
      </w:r>
      <w:r>
        <w:rPr>
          <w:rFonts w:hint="cs"/>
          <w:rtl/>
        </w:rPr>
        <w:t xml:space="preserve"> אדוני היושב-ראש </w:t>
      </w:r>
      <w:r>
        <w:rPr>
          <w:rFonts w:hint="eastAsia"/>
          <w:rtl/>
        </w:rPr>
        <w:t>–</w:t>
      </w:r>
      <w:r>
        <w:rPr>
          <w:rFonts w:hint="cs"/>
          <w:rtl/>
        </w:rPr>
        <w:t xml:space="preserve"> שר בכיר, שאנחנו צריכים להרוס את בתי-הכנסת. שאלתי למה, והוא ענה: אם לא תהרו</w:t>
      </w:r>
      <w:r>
        <w:rPr>
          <w:rFonts w:hint="cs"/>
          <w:rtl/>
        </w:rPr>
        <w:t xml:space="preserve">ס את בתי-הכנסת, חלילה וחס תהיה לגיטימציה לפגוע במסגד. עניתי לו שאנחנו מדינה דמוקרטית ונאורה ואם אחד רק יאמר דבר כזה </w:t>
      </w:r>
      <w:r>
        <w:rPr>
          <w:rFonts w:hint="eastAsia"/>
          <w:rtl/>
        </w:rPr>
        <w:t>–</w:t>
      </w:r>
      <w:r>
        <w:rPr>
          <w:rFonts w:hint="cs"/>
          <w:rtl/>
        </w:rPr>
        <w:t xml:space="preserve"> הוא ייכנס אוטומטית לבית-סוהר. אמרתי גם שזה בניגוד להלכה. אמרתי לו: בעצם אתה אומר לי שנהרוס את בתי-הכנסת שלנו שמא ירימו יד על מסגדים? מה, ז</w:t>
      </w:r>
      <w:r>
        <w:rPr>
          <w:rFonts w:hint="cs"/>
          <w:rtl/>
        </w:rPr>
        <w:t xml:space="preserve">ה דבר הגיוני? בתי-כנסת של העם היהודי מעולם לא חוללו כך. </w:t>
      </w:r>
    </w:p>
    <w:p w14:paraId="08AF79E1" w14:textId="77777777" w:rsidR="00000000" w:rsidRDefault="006D6152">
      <w:pPr>
        <w:pStyle w:val="a0"/>
        <w:rPr>
          <w:rFonts w:hint="cs"/>
          <w:rtl/>
        </w:rPr>
      </w:pPr>
    </w:p>
    <w:p w14:paraId="4EE3642F" w14:textId="77777777" w:rsidR="00000000" w:rsidRDefault="006D6152">
      <w:pPr>
        <w:pStyle w:val="a0"/>
        <w:rPr>
          <w:rFonts w:hint="cs"/>
          <w:rtl/>
        </w:rPr>
      </w:pPr>
      <w:r>
        <w:rPr>
          <w:rFonts w:hint="cs"/>
          <w:rtl/>
        </w:rPr>
        <w:t>אולי הייתי קצת תמים. ציפיתי לראות שברשות הפלסטינית עושים מאמצים אדירים לשמור על המקומות האלה. הרי בתי-כנסיות הם מקום של שלום, מקום של תפילה, מקום שנשים, ילדים וטף  מתפללים בו לבורא העולם. מתפללים שם</w:t>
      </w:r>
      <w:r>
        <w:rPr>
          <w:rFonts w:hint="cs"/>
          <w:rtl/>
        </w:rPr>
        <w:t xml:space="preserve"> שיהיה שלום בעולם. אנחנו אומרים בתפילה: "תן שלום בעולם". מזכירים את זה בכל הימים הנוראים אחרי כל תפילה </w:t>
      </w:r>
      <w:r>
        <w:rPr>
          <w:rtl/>
        </w:rPr>
        <w:t>–</w:t>
      </w:r>
      <w:r>
        <w:rPr>
          <w:rFonts w:hint="cs"/>
          <w:rtl/>
        </w:rPr>
        <w:t xml:space="preserve"> שחרית, מנחה וערבית. מזכירים את זה ביום כיפור גם במוסף וגם בנעילה. מתפללים "תן שלום בעולם", "תן שלום במלכויות". בכל העולם כולו אנחנו זועקים זאת מתוך בתי</w:t>
      </w:r>
      <w:r>
        <w:rPr>
          <w:rFonts w:hint="cs"/>
          <w:rtl/>
        </w:rPr>
        <w:t>-הכנסיות שלנו.</w:t>
      </w:r>
    </w:p>
    <w:p w14:paraId="048748CD" w14:textId="77777777" w:rsidR="00000000" w:rsidRDefault="006D6152">
      <w:pPr>
        <w:pStyle w:val="a0"/>
        <w:rPr>
          <w:rFonts w:hint="cs"/>
          <w:rtl/>
        </w:rPr>
      </w:pPr>
    </w:p>
    <w:p w14:paraId="55009F43" w14:textId="77777777" w:rsidR="00000000" w:rsidRDefault="006D6152">
      <w:pPr>
        <w:pStyle w:val="a0"/>
        <w:rPr>
          <w:rFonts w:hint="cs"/>
          <w:rtl/>
        </w:rPr>
      </w:pPr>
      <w:r>
        <w:rPr>
          <w:rFonts w:hint="cs"/>
          <w:rtl/>
        </w:rPr>
        <w:t>פניתי בתחינה לשמור על בתי-הכנסת. נכון, ביקשנו שצה"ל לא יעשה את הדבר הזה. ההחלטה היתה נכונה, זה ייאמר  לזכותו של שר הביטחון. הוא אמר: אני, כיהודי, לא יכול לתת הוראה כזאת. מישהו מצפה שהוא יאמר משהו אחר? וכי זה קשור לדתיים או לחילונים? כל יהוד</w:t>
      </w:r>
      <w:r>
        <w:rPr>
          <w:rFonts w:hint="cs"/>
          <w:rtl/>
        </w:rPr>
        <w:t>י בארץ או בעולם לבו נקרע, נשרף הלב כשאדם רואה את המראות האלה. לא משנה אם הוא יהודי דתי או לא דתי, אם הוא בארץ או במקום אחר בעולם. אני מאמין שגם הרבה לא-יהודים שראו את הדבר הזה הזדעזעו ונחרדו.</w:t>
      </w:r>
    </w:p>
    <w:p w14:paraId="13EAAF6D" w14:textId="77777777" w:rsidR="00000000" w:rsidRDefault="006D6152">
      <w:pPr>
        <w:pStyle w:val="a0"/>
        <w:rPr>
          <w:rFonts w:hint="cs"/>
          <w:rtl/>
        </w:rPr>
      </w:pPr>
    </w:p>
    <w:p w14:paraId="2D589329" w14:textId="77777777" w:rsidR="00000000" w:rsidRDefault="006D6152">
      <w:pPr>
        <w:pStyle w:val="a0"/>
        <w:rPr>
          <w:rFonts w:hint="cs"/>
          <w:rtl/>
        </w:rPr>
      </w:pPr>
      <w:r>
        <w:rPr>
          <w:rFonts w:hint="cs"/>
          <w:rtl/>
        </w:rPr>
        <w:t xml:space="preserve">"בית-כנסת מרכזי עולה בלהבות" - - - </w:t>
      </w:r>
    </w:p>
    <w:p w14:paraId="3A1245F7" w14:textId="77777777" w:rsidR="00000000" w:rsidRDefault="006D6152">
      <w:pPr>
        <w:pStyle w:val="a0"/>
        <w:rPr>
          <w:rFonts w:hint="cs"/>
          <w:rtl/>
        </w:rPr>
      </w:pPr>
    </w:p>
    <w:p w14:paraId="6A12E5C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206D7D7" w14:textId="77777777" w:rsidR="00000000" w:rsidRDefault="006D6152">
      <w:pPr>
        <w:pStyle w:val="a0"/>
        <w:rPr>
          <w:rFonts w:hint="cs"/>
          <w:rtl/>
        </w:rPr>
      </w:pPr>
    </w:p>
    <w:p w14:paraId="0B93424D" w14:textId="77777777" w:rsidR="00000000" w:rsidRDefault="006D6152">
      <w:pPr>
        <w:pStyle w:val="a0"/>
        <w:rPr>
          <w:rFonts w:hint="cs"/>
          <w:rtl/>
        </w:rPr>
      </w:pPr>
      <w:r>
        <w:rPr>
          <w:rFonts w:hint="cs"/>
          <w:rtl/>
        </w:rPr>
        <w:t>אדוני</w:t>
      </w:r>
      <w:r>
        <w:rPr>
          <w:rFonts w:hint="cs"/>
          <w:rtl/>
        </w:rPr>
        <w:t xml:space="preserve">, אי-אפשר להראות עיתון מעל הבמה. אדוני יכול להקריא. </w:t>
      </w:r>
    </w:p>
    <w:p w14:paraId="2B634CBB" w14:textId="77777777" w:rsidR="00000000" w:rsidRDefault="006D6152">
      <w:pPr>
        <w:pStyle w:val="a0"/>
        <w:rPr>
          <w:rFonts w:hint="cs"/>
          <w:rtl/>
        </w:rPr>
      </w:pPr>
    </w:p>
    <w:p w14:paraId="1B8363B9" w14:textId="77777777" w:rsidR="00000000" w:rsidRDefault="006D6152">
      <w:pPr>
        <w:pStyle w:val="-"/>
        <w:rPr>
          <w:rtl/>
        </w:rPr>
      </w:pPr>
      <w:bookmarkStart w:id="23" w:name="FS000000494T13_09_2005_13_14_32C"/>
      <w:bookmarkEnd w:id="23"/>
      <w:r>
        <w:rPr>
          <w:rFonts w:hint="eastAsia"/>
          <w:rtl/>
        </w:rPr>
        <w:t>אליהו</w:t>
      </w:r>
      <w:r>
        <w:rPr>
          <w:rtl/>
        </w:rPr>
        <w:t xml:space="preserve"> ישי (ש"ס):</w:t>
      </w:r>
    </w:p>
    <w:p w14:paraId="1A95761E" w14:textId="77777777" w:rsidR="00000000" w:rsidRDefault="006D6152">
      <w:pPr>
        <w:pStyle w:val="a0"/>
        <w:rPr>
          <w:rFonts w:hint="cs"/>
          <w:rtl/>
        </w:rPr>
      </w:pPr>
    </w:p>
    <w:p w14:paraId="72E1226E" w14:textId="77777777" w:rsidR="00000000" w:rsidRDefault="006D6152">
      <w:pPr>
        <w:pStyle w:val="a0"/>
        <w:rPr>
          <w:rFonts w:hint="cs"/>
          <w:rtl/>
        </w:rPr>
      </w:pPr>
      <w:r>
        <w:rPr>
          <w:rFonts w:hint="cs"/>
          <w:rtl/>
        </w:rPr>
        <w:t>זה דבר כל כך קשה ומזעזע, זה דבר חריג.</w:t>
      </w:r>
    </w:p>
    <w:p w14:paraId="41F2C561" w14:textId="77777777" w:rsidR="00000000" w:rsidRDefault="006D6152">
      <w:pPr>
        <w:pStyle w:val="a0"/>
        <w:rPr>
          <w:rFonts w:hint="cs"/>
          <w:rtl/>
        </w:rPr>
      </w:pPr>
    </w:p>
    <w:p w14:paraId="198AF7F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357EE37" w14:textId="77777777" w:rsidR="00000000" w:rsidRDefault="006D6152">
      <w:pPr>
        <w:pStyle w:val="a0"/>
        <w:rPr>
          <w:rFonts w:hint="cs"/>
          <w:rtl/>
        </w:rPr>
      </w:pPr>
    </w:p>
    <w:p w14:paraId="5F5A76E4" w14:textId="77777777" w:rsidR="00000000" w:rsidRDefault="006D6152">
      <w:pPr>
        <w:pStyle w:val="a0"/>
        <w:rPr>
          <w:rFonts w:hint="cs"/>
          <w:rtl/>
        </w:rPr>
      </w:pPr>
      <w:r>
        <w:rPr>
          <w:rFonts w:hint="cs"/>
          <w:rtl/>
        </w:rPr>
        <w:t>האם אדוני לא רוצה לשמוע מה היושב-ראש אומר?</w:t>
      </w:r>
    </w:p>
    <w:p w14:paraId="2C8FEA89" w14:textId="77777777" w:rsidR="00000000" w:rsidRDefault="006D6152">
      <w:pPr>
        <w:pStyle w:val="a0"/>
        <w:rPr>
          <w:rFonts w:hint="cs"/>
          <w:rtl/>
        </w:rPr>
      </w:pPr>
    </w:p>
    <w:p w14:paraId="28255E37" w14:textId="77777777" w:rsidR="00000000" w:rsidRDefault="006D6152">
      <w:pPr>
        <w:pStyle w:val="af0"/>
        <w:rPr>
          <w:rtl/>
        </w:rPr>
      </w:pPr>
      <w:r>
        <w:rPr>
          <w:rFonts w:hint="eastAsia"/>
          <w:rtl/>
        </w:rPr>
        <w:t>אבשלום</w:t>
      </w:r>
      <w:r>
        <w:rPr>
          <w:rtl/>
        </w:rPr>
        <w:t xml:space="preserve"> וילן (מרצ-יחד):</w:t>
      </w:r>
    </w:p>
    <w:p w14:paraId="3C9C32A8" w14:textId="77777777" w:rsidR="00000000" w:rsidRDefault="006D6152">
      <w:pPr>
        <w:pStyle w:val="a0"/>
        <w:rPr>
          <w:rFonts w:hint="cs"/>
          <w:rtl/>
        </w:rPr>
      </w:pPr>
    </w:p>
    <w:p w14:paraId="4F50263B" w14:textId="77777777" w:rsidR="00000000" w:rsidRDefault="006D6152">
      <w:pPr>
        <w:pStyle w:val="a0"/>
        <w:rPr>
          <w:rFonts w:hint="cs"/>
          <w:rtl/>
        </w:rPr>
      </w:pPr>
      <w:r>
        <w:rPr>
          <w:rFonts w:hint="cs"/>
          <w:rtl/>
        </w:rPr>
        <w:t>הזמנת את זה עם כל היוזמה שלך - - -</w:t>
      </w:r>
    </w:p>
    <w:p w14:paraId="50D77F0C" w14:textId="77777777" w:rsidR="00000000" w:rsidRDefault="006D6152">
      <w:pPr>
        <w:pStyle w:val="a0"/>
        <w:rPr>
          <w:rFonts w:hint="cs"/>
          <w:rtl/>
        </w:rPr>
      </w:pPr>
    </w:p>
    <w:p w14:paraId="7631D27D" w14:textId="77777777" w:rsidR="00000000" w:rsidRDefault="006D6152">
      <w:pPr>
        <w:pStyle w:val="-"/>
        <w:rPr>
          <w:rtl/>
        </w:rPr>
      </w:pPr>
      <w:bookmarkStart w:id="24" w:name="FS000000494T13_09_2005_12_20_29C"/>
      <w:bookmarkEnd w:id="24"/>
      <w:r>
        <w:rPr>
          <w:rFonts w:hint="eastAsia"/>
          <w:rtl/>
        </w:rPr>
        <w:t>אליהו</w:t>
      </w:r>
      <w:r>
        <w:rPr>
          <w:rtl/>
        </w:rPr>
        <w:t xml:space="preserve"> ישי (ש"ס):</w:t>
      </w:r>
    </w:p>
    <w:p w14:paraId="7064EB29" w14:textId="77777777" w:rsidR="00000000" w:rsidRDefault="006D6152">
      <w:pPr>
        <w:pStyle w:val="a0"/>
        <w:rPr>
          <w:rFonts w:hint="cs"/>
          <w:rtl/>
        </w:rPr>
      </w:pPr>
    </w:p>
    <w:p w14:paraId="6A9E7782" w14:textId="77777777" w:rsidR="00000000" w:rsidRDefault="006D6152">
      <w:pPr>
        <w:pStyle w:val="a0"/>
        <w:rPr>
          <w:rFonts w:hint="cs"/>
          <w:rtl/>
        </w:rPr>
      </w:pPr>
      <w:r>
        <w:rPr>
          <w:rFonts w:hint="cs"/>
          <w:rtl/>
        </w:rPr>
        <w:t>תת</w:t>
      </w:r>
      <w:r>
        <w:rPr>
          <w:rFonts w:hint="cs"/>
          <w:rtl/>
        </w:rPr>
        <w:t xml:space="preserve">בייש לדבר כך. תתבייש שאתה מדבר כך. </w:t>
      </w:r>
    </w:p>
    <w:p w14:paraId="5C5B9A8E" w14:textId="77777777" w:rsidR="00000000" w:rsidRDefault="006D6152">
      <w:pPr>
        <w:pStyle w:val="a0"/>
        <w:rPr>
          <w:rFonts w:hint="cs"/>
          <w:rtl/>
        </w:rPr>
      </w:pPr>
    </w:p>
    <w:p w14:paraId="41451BBE" w14:textId="77777777" w:rsidR="00000000" w:rsidRDefault="006D6152">
      <w:pPr>
        <w:pStyle w:val="af0"/>
        <w:rPr>
          <w:rtl/>
        </w:rPr>
      </w:pPr>
      <w:r>
        <w:rPr>
          <w:rFonts w:hint="eastAsia"/>
          <w:rtl/>
        </w:rPr>
        <w:t>אבשלום</w:t>
      </w:r>
      <w:r>
        <w:rPr>
          <w:rtl/>
        </w:rPr>
        <w:t xml:space="preserve"> וילן (מרצ-יחד):</w:t>
      </w:r>
    </w:p>
    <w:p w14:paraId="13461FEB" w14:textId="77777777" w:rsidR="00000000" w:rsidRDefault="006D6152">
      <w:pPr>
        <w:pStyle w:val="a0"/>
        <w:rPr>
          <w:rFonts w:hint="cs"/>
          <w:rtl/>
        </w:rPr>
      </w:pPr>
    </w:p>
    <w:p w14:paraId="04433053" w14:textId="77777777" w:rsidR="00000000" w:rsidRDefault="006D6152">
      <w:pPr>
        <w:pStyle w:val="a0"/>
        <w:rPr>
          <w:rFonts w:hint="cs"/>
          <w:rtl/>
        </w:rPr>
      </w:pPr>
      <w:r>
        <w:rPr>
          <w:rFonts w:hint="cs"/>
          <w:rtl/>
        </w:rPr>
        <w:t xml:space="preserve">- - -  אתה אחראי לזה. </w:t>
      </w:r>
    </w:p>
    <w:p w14:paraId="20A18B3D" w14:textId="77777777" w:rsidR="00000000" w:rsidRDefault="006D6152">
      <w:pPr>
        <w:pStyle w:val="a0"/>
        <w:rPr>
          <w:rFonts w:hint="cs"/>
          <w:rtl/>
        </w:rPr>
      </w:pPr>
    </w:p>
    <w:p w14:paraId="706767A4" w14:textId="77777777" w:rsidR="00000000" w:rsidRDefault="006D6152">
      <w:pPr>
        <w:pStyle w:val="-"/>
        <w:rPr>
          <w:rtl/>
        </w:rPr>
      </w:pPr>
      <w:bookmarkStart w:id="25" w:name="FS000000494T13_09_2005_13_15_28C"/>
      <w:bookmarkEnd w:id="25"/>
      <w:r>
        <w:rPr>
          <w:rFonts w:hint="eastAsia"/>
          <w:rtl/>
        </w:rPr>
        <w:t>אליהו</w:t>
      </w:r>
      <w:r>
        <w:rPr>
          <w:rtl/>
        </w:rPr>
        <w:t xml:space="preserve"> ישי (ש"ס):</w:t>
      </w:r>
    </w:p>
    <w:p w14:paraId="49FFFF88" w14:textId="77777777" w:rsidR="00000000" w:rsidRDefault="006D6152">
      <w:pPr>
        <w:pStyle w:val="a0"/>
        <w:rPr>
          <w:rFonts w:hint="cs"/>
          <w:rtl/>
        </w:rPr>
      </w:pPr>
    </w:p>
    <w:p w14:paraId="7CFACF1B" w14:textId="77777777" w:rsidR="00000000" w:rsidRDefault="006D6152">
      <w:pPr>
        <w:pStyle w:val="a0"/>
        <w:rPr>
          <w:rFonts w:hint="cs"/>
          <w:rtl/>
        </w:rPr>
      </w:pPr>
      <w:r>
        <w:rPr>
          <w:rFonts w:hint="cs"/>
          <w:rtl/>
        </w:rPr>
        <w:t xml:space="preserve">תתבייש, אתה יהודי? תשמור על בתי-הכנסת. בושה וחרפה. </w:t>
      </w:r>
    </w:p>
    <w:p w14:paraId="3CE842AF" w14:textId="77777777" w:rsidR="00000000" w:rsidRDefault="006D6152">
      <w:pPr>
        <w:pStyle w:val="a0"/>
        <w:rPr>
          <w:rFonts w:hint="cs"/>
          <w:rtl/>
        </w:rPr>
      </w:pPr>
    </w:p>
    <w:p w14:paraId="3553016D" w14:textId="77777777" w:rsidR="00000000" w:rsidRDefault="006D6152">
      <w:pPr>
        <w:pStyle w:val="af0"/>
        <w:rPr>
          <w:rtl/>
        </w:rPr>
      </w:pPr>
      <w:r>
        <w:rPr>
          <w:rFonts w:hint="eastAsia"/>
          <w:rtl/>
        </w:rPr>
        <w:t>יצחק</w:t>
      </w:r>
      <w:r>
        <w:rPr>
          <w:rtl/>
        </w:rPr>
        <w:t xml:space="preserve"> כהן (ש"ס):</w:t>
      </w:r>
    </w:p>
    <w:p w14:paraId="4C6A81DF" w14:textId="77777777" w:rsidR="00000000" w:rsidRDefault="006D6152">
      <w:pPr>
        <w:pStyle w:val="a0"/>
        <w:rPr>
          <w:rFonts w:hint="cs"/>
          <w:rtl/>
        </w:rPr>
      </w:pPr>
    </w:p>
    <w:p w14:paraId="2D052899" w14:textId="77777777" w:rsidR="00000000" w:rsidRDefault="006D6152">
      <w:pPr>
        <w:pStyle w:val="a0"/>
        <w:ind w:left="719" w:firstLine="0"/>
        <w:rPr>
          <w:rFonts w:hint="cs"/>
          <w:rtl/>
        </w:rPr>
      </w:pPr>
      <w:r>
        <w:rPr>
          <w:rFonts w:hint="cs"/>
          <w:rtl/>
        </w:rPr>
        <w:t xml:space="preserve">- - - </w:t>
      </w:r>
    </w:p>
    <w:p w14:paraId="39F32E3B" w14:textId="77777777" w:rsidR="00000000" w:rsidRDefault="006D6152">
      <w:pPr>
        <w:pStyle w:val="a0"/>
        <w:rPr>
          <w:rFonts w:hint="cs"/>
          <w:rtl/>
        </w:rPr>
      </w:pPr>
    </w:p>
    <w:p w14:paraId="41414D3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13B671C" w14:textId="77777777" w:rsidR="00000000" w:rsidRDefault="006D6152">
      <w:pPr>
        <w:pStyle w:val="a0"/>
        <w:rPr>
          <w:rFonts w:hint="cs"/>
          <w:rtl/>
        </w:rPr>
      </w:pPr>
    </w:p>
    <w:p w14:paraId="5EEF5EE2" w14:textId="77777777" w:rsidR="00000000" w:rsidRDefault="006D6152">
      <w:pPr>
        <w:pStyle w:val="a0"/>
        <w:rPr>
          <w:rFonts w:hint="cs"/>
          <w:rtl/>
        </w:rPr>
      </w:pPr>
      <w:r>
        <w:rPr>
          <w:rFonts w:hint="cs"/>
          <w:rtl/>
        </w:rPr>
        <w:t>האם אדוני רומז שעצם קיומנו הוא פרובוקציה? חבר הכנסת וי</w:t>
      </w:r>
      <w:r>
        <w:rPr>
          <w:rFonts w:hint="cs"/>
          <w:rtl/>
        </w:rPr>
        <w:t>לן, מה אדוני אמר?</w:t>
      </w:r>
    </w:p>
    <w:p w14:paraId="2017E968" w14:textId="77777777" w:rsidR="00000000" w:rsidRDefault="006D6152">
      <w:pPr>
        <w:pStyle w:val="a0"/>
        <w:rPr>
          <w:rFonts w:hint="cs"/>
          <w:rtl/>
        </w:rPr>
      </w:pPr>
    </w:p>
    <w:p w14:paraId="50620FE6" w14:textId="77777777" w:rsidR="00000000" w:rsidRDefault="006D6152">
      <w:pPr>
        <w:pStyle w:val="af0"/>
        <w:rPr>
          <w:rtl/>
        </w:rPr>
      </w:pPr>
      <w:r>
        <w:rPr>
          <w:rFonts w:hint="eastAsia"/>
          <w:rtl/>
        </w:rPr>
        <w:t>אבשלום</w:t>
      </w:r>
      <w:r>
        <w:rPr>
          <w:rtl/>
        </w:rPr>
        <w:t xml:space="preserve"> וילן (מרצ-יחד):</w:t>
      </w:r>
    </w:p>
    <w:p w14:paraId="5D08D194" w14:textId="77777777" w:rsidR="00000000" w:rsidRDefault="006D6152">
      <w:pPr>
        <w:pStyle w:val="a0"/>
        <w:rPr>
          <w:rFonts w:hint="cs"/>
          <w:rtl/>
        </w:rPr>
      </w:pPr>
    </w:p>
    <w:p w14:paraId="365D119A" w14:textId="77777777" w:rsidR="00000000" w:rsidRDefault="006D6152">
      <w:pPr>
        <w:pStyle w:val="a0"/>
        <w:rPr>
          <w:rFonts w:hint="cs"/>
          <w:rtl/>
        </w:rPr>
      </w:pPr>
      <w:r>
        <w:rPr>
          <w:rFonts w:hint="cs"/>
          <w:rtl/>
        </w:rPr>
        <w:t xml:space="preserve">חבר הכנסת וילן התכוון לנימוקים שנתנה מערכת הביטחון לבית-המשפט </w:t>
      </w:r>
      <w:r>
        <w:rPr>
          <w:rFonts w:hint="eastAsia"/>
          <w:rtl/>
        </w:rPr>
        <w:t>–</w:t>
      </w:r>
      <w:r>
        <w:rPr>
          <w:rFonts w:hint="cs"/>
          <w:rtl/>
        </w:rPr>
        <w:t xml:space="preserve"> פוליטית - - - </w:t>
      </w:r>
    </w:p>
    <w:p w14:paraId="2B791DEF" w14:textId="77777777" w:rsidR="00000000" w:rsidRDefault="006D6152">
      <w:pPr>
        <w:pStyle w:val="a0"/>
        <w:rPr>
          <w:rFonts w:hint="cs"/>
          <w:rtl/>
        </w:rPr>
      </w:pPr>
    </w:p>
    <w:p w14:paraId="607E1D42"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1355919" w14:textId="77777777" w:rsidR="00000000" w:rsidRDefault="006D6152">
      <w:pPr>
        <w:pStyle w:val="a0"/>
        <w:rPr>
          <w:rFonts w:hint="cs"/>
          <w:rtl/>
        </w:rPr>
      </w:pPr>
    </w:p>
    <w:p w14:paraId="56A7F20B" w14:textId="77777777" w:rsidR="00000000" w:rsidRDefault="006D6152">
      <w:pPr>
        <w:pStyle w:val="a0"/>
        <w:rPr>
          <w:rFonts w:hint="cs"/>
          <w:rtl/>
        </w:rPr>
      </w:pPr>
      <w:r>
        <w:rPr>
          <w:rFonts w:hint="cs"/>
          <w:rtl/>
        </w:rPr>
        <w:t>הבנתי. חשבתי שאדוני פנה אל חבר הכנסת ישי בטרוניה על כך שהוא קיים כיהודי וזה מרגיז אנשים. עכשיו אני מבין את מה שא</w:t>
      </w:r>
      <w:r>
        <w:rPr>
          <w:rFonts w:hint="cs"/>
          <w:rtl/>
        </w:rPr>
        <w:t>מרת. זה עניין אחר.</w:t>
      </w:r>
    </w:p>
    <w:p w14:paraId="03FD614C" w14:textId="77777777" w:rsidR="00000000" w:rsidRDefault="006D6152">
      <w:pPr>
        <w:pStyle w:val="a0"/>
        <w:rPr>
          <w:rFonts w:hint="cs"/>
          <w:rtl/>
        </w:rPr>
      </w:pPr>
    </w:p>
    <w:p w14:paraId="2A8A5729" w14:textId="77777777" w:rsidR="00000000" w:rsidRDefault="006D6152">
      <w:pPr>
        <w:pStyle w:val="-"/>
        <w:rPr>
          <w:rtl/>
        </w:rPr>
      </w:pPr>
      <w:bookmarkStart w:id="26" w:name="FS000000494T13_09_2005_12_21_09C"/>
      <w:bookmarkEnd w:id="26"/>
      <w:r>
        <w:rPr>
          <w:rFonts w:hint="eastAsia"/>
          <w:rtl/>
        </w:rPr>
        <w:t>אליהו</w:t>
      </w:r>
      <w:r>
        <w:rPr>
          <w:rtl/>
        </w:rPr>
        <w:t xml:space="preserve"> ישי (ש"ס):</w:t>
      </w:r>
    </w:p>
    <w:p w14:paraId="183E7C5D" w14:textId="77777777" w:rsidR="00000000" w:rsidRDefault="006D6152">
      <w:pPr>
        <w:pStyle w:val="a0"/>
        <w:rPr>
          <w:rFonts w:hint="cs"/>
          <w:rtl/>
        </w:rPr>
      </w:pPr>
    </w:p>
    <w:p w14:paraId="3035C5AA" w14:textId="77777777" w:rsidR="00000000" w:rsidRDefault="006D6152">
      <w:pPr>
        <w:pStyle w:val="a0"/>
        <w:rPr>
          <w:rFonts w:hint="cs"/>
          <w:rtl/>
        </w:rPr>
      </w:pPr>
      <w:r>
        <w:rPr>
          <w:rFonts w:hint="cs"/>
          <w:rtl/>
        </w:rPr>
        <w:t xml:space="preserve">האם אני כיהודי צריך לעמוד מנגד כשממשלה מקבלת החלטה להרוס בתי-כנסת? זאת פוליטיקה? זאת פוליטיקה? הרב עובדיה יוסף פנה גם אל שר הביטחון ובכה. הרב עובדיה יוסף פנה גם אל נשיא המדינה, אל שר החוץ ואל אחרים. הוא פרץ בבכי, ביקש </w:t>
      </w:r>
      <w:r>
        <w:rPr>
          <w:rFonts w:hint="cs"/>
          <w:rtl/>
        </w:rPr>
        <w:t xml:space="preserve">בדמעות שלא יהרסו בתי-כנסת. אנחנו מזמינים דברים כאלה? חבר כנסת יהודי יכול לומר דברים כאלה? אני מברך את הממשלה על כך שקיבלה את ההחלטה הנכונה ברגע הנכון, בדקה ה-90 ממש. זה עצוב, זה קשה, זה כואב לכולנו. מי ראה דבר כזה ולא בכה, ולא נחרד, ולא נקרע לבו? </w:t>
      </w:r>
    </w:p>
    <w:p w14:paraId="19ECE859" w14:textId="77777777" w:rsidR="00000000" w:rsidRDefault="006D6152">
      <w:pPr>
        <w:pStyle w:val="a0"/>
        <w:rPr>
          <w:rFonts w:hint="cs"/>
          <w:rtl/>
        </w:rPr>
      </w:pPr>
    </w:p>
    <w:p w14:paraId="309A4CCA" w14:textId="77777777" w:rsidR="00000000" w:rsidRDefault="006D6152">
      <w:pPr>
        <w:pStyle w:val="a0"/>
        <w:rPr>
          <w:rFonts w:hint="cs"/>
          <w:rtl/>
        </w:rPr>
      </w:pPr>
      <w:r>
        <w:rPr>
          <w:rFonts w:hint="cs"/>
          <w:rtl/>
        </w:rPr>
        <w:t>פנינו א</w:t>
      </w:r>
      <w:r>
        <w:rPr>
          <w:rFonts w:hint="cs"/>
          <w:rtl/>
        </w:rPr>
        <w:t xml:space="preserve">ל האו"ם </w:t>
      </w:r>
      <w:r>
        <w:rPr>
          <w:rFonts w:hint="eastAsia"/>
          <w:rtl/>
        </w:rPr>
        <w:t>–</w:t>
      </w:r>
      <w:r>
        <w:rPr>
          <w:rFonts w:hint="cs"/>
          <w:rtl/>
        </w:rPr>
        <w:t xml:space="preserve"> יש אמנה בין-לאומית של האו"ם שלא לפגוע במקומות המקודשים לאומה כלשהי. מה היתה בקשתנו? עזבנו את השטח, החזרנו את השטח </w:t>
      </w:r>
      <w:r>
        <w:rPr>
          <w:rFonts w:hint="eastAsia"/>
          <w:rtl/>
        </w:rPr>
        <w:t>–</w:t>
      </w:r>
      <w:r>
        <w:rPr>
          <w:rFonts w:hint="cs"/>
          <w:rtl/>
        </w:rPr>
        <w:t xml:space="preserve"> הבקשה הכי פשוטה, מי היה מעלה על דעתו אחרת? גם את הבקשה הלגיטימית הזאת אי-אפשר לבקש במדינה יהודית? גם בעירק לא הרסו לנו בתי-כנסת. ג</w:t>
      </w:r>
      <w:r>
        <w:rPr>
          <w:rFonts w:hint="cs"/>
          <w:rtl/>
        </w:rPr>
        <w:t xml:space="preserve">ם אצל הרודן סדאם חוסיין לא הרסו בתי-כנסת </w:t>
      </w:r>
      <w:r>
        <w:rPr>
          <w:rFonts w:hint="eastAsia"/>
          <w:rtl/>
        </w:rPr>
        <w:t>–</w:t>
      </w:r>
      <w:r>
        <w:rPr>
          <w:rFonts w:hint="cs"/>
          <w:rtl/>
        </w:rPr>
        <w:t xml:space="preserve"> שמרו עליהם שם. שם זה לא ארץ-ישראל, והיו יכולים לומר: אין פה יהודים, אנחנו רוצים להרוס את בתי-הכנסת, הם מפריעים לנו לסלול כביש. זה לא קרה במצרים, בסוריה או בכל מדינה אחרת ממדינות העולם. </w:t>
      </w:r>
    </w:p>
    <w:p w14:paraId="2A80AC8A" w14:textId="77777777" w:rsidR="00000000" w:rsidRDefault="006D6152">
      <w:pPr>
        <w:pStyle w:val="a0"/>
        <w:rPr>
          <w:rFonts w:hint="cs"/>
          <w:rtl/>
        </w:rPr>
      </w:pPr>
    </w:p>
    <w:p w14:paraId="2567E4BB" w14:textId="77777777" w:rsidR="00000000" w:rsidRDefault="006D6152">
      <w:pPr>
        <w:pStyle w:val="a0"/>
        <w:rPr>
          <w:rFonts w:hint="cs"/>
          <w:rtl/>
        </w:rPr>
      </w:pPr>
      <w:r>
        <w:rPr>
          <w:rFonts w:hint="cs"/>
          <w:rtl/>
        </w:rPr>
        <w:t xml:space="preserve">זעקנו בצדק. היו פניות מכל </w:t>
      </w:r>
      <w:r>
        <w:rPr>
          <w:rFonts w:hint="cs"/>
          <w:rtl/>
        </w:rPr>
        <w:t xml:space="preserve">העולם </w:t>
      </w:r>
      <w:r>
        <w:rPr>
          <w:rFonts w:hint="eastAsia"/>
          <w:rtl/>
        </w:rPr>
        <w:t>–</w:t>
      </w:r>
      <w:r>
        <w:rPr>
          <w:rFonts w:hint="cs"/>
          <w:rtl/>
        </w:rPr>
        <w:t xml:space="preserve"> מאוקראינה, מהונגריה, יש פנייה רשמית של הרב הראשי של אוקראינה אל הרב הראשי לישראל. הוא אמר: אני מתחנן, מתחנן אליך, אם אתם תהרסו בתי-כנסת, יהרסו לנו בתי-כנסת בעולם. בצדק יגידו: אם אתם, היהודים, הרסתם, למה לא נהרוס אנחנו בית-כנסת באוקראינה? למה במדינת</w:t>
      </w:r>
      <w:r>
        <w:rPr>
          <w:rFonts w:hint="cs"/>
          <w:rtl/>
        </w:rPr>
        <w:t xml:space="preserve"> ישראל? אומנם לא נכון לומר דבר כזה, אבל  לכאורה הטענה שלהם עשויה להיות צודקת. </w:t>
      </w:r>
    </w:p>
    <w:p w14:paraId="1DBE8F0F" w14:textId="77777777" w:rsidR="00000000" w:rsidRDefault="006D6152">
      <w:pPr>
        <w:pStyle w:val="a0"/>
        <w:rPr>
          <w:rFonts w:hint="cs"/>
          <w:rtl/>
        </w:rPr>
      </w:pPr>
    </w:p>
    <w:p w14:paraId="328303F9" w14:textId="77777777" w:rsidR="00000000" w:rsidRDefault="006D6152">
      <w:pPr>
        <w:pStyle w:val="a0"/>
        <w:rPr>
          <w:rFonts w:hint="cs"/>
          <w:rtl/>
        </w:rPr>
      </w:pPr>
      <w:r>
        <w:rPr>
          <w:rFonts w:hint="cs"/>
          <w:rtl/>
        </w:rPr>
        <w:t>עצם המחשבה לומר שאסור לנו לפנות, לבקש, להתחנן, לבכות ולזעוק שלא יהרסו בתי-כנסת, חלילה וחס מצביעה על תחילת הסוף שלנו כמדינה יהודית,  אם לא נוכל לזעוק את הזעקה על השבר של בתי-הכנ</w:t>
      </w:r>
      <w:r>
        <w:rPr>
          <w:rFonts w:hint="cs"/>
          <w:rtl/>
        </w:rPr>
        <w:t xml:space="preserve">סת שלנו. </w:t>
      </w:r>
    </w:p>
    <w:p w14:paraId="673C32E8" w14:textId="77777777" w:rsidR="00000000" w:rsidRDefault="006D6152">
      <w:pPr>
        <w:pStyle w:val="a0"/>
        <w:rPr>
          <w:rFonts w:hint="cs"/>
          <w:rtl/>
        </w:rPr>
      </w:pPr>
    </w:p>
    <w:p w14:paraId="0B79EB1E" w14:textId="77777777" w:rsidR="00000000" w:rsidRDefault="006D6152">
      <w:pPr>
        <w:pStyle w:val="a0"/>
        <w:rPr>
          <w:rFonts w:hint="cs"/>
          <w:rtl/>
        </w:rPr>
      </w:pPr>
      <w:r>
        <w:rPr>
          <w:rFonts w:hint="cs"/>
          <w:rtl/>
        </w:rPr>
        <w:t xml:space="preserve">ציפיתי, חבר הכנסת פורז, שזה לא יקרה. ציפיתי שהשוטרים הפלסטינים יקומו ויגידו: היה לא תהיה. אבל לא רק שלא עשו את זה, אלא רקדו יחד אתם.  </w:t>
      </w:r>
    </w:p>
    <w:p w14:paraId="5F3D8289" w14:textId="77777777" w:rsidR="00000000" w:rsidRDefault="006D6152">
      <w:pPr>
        <w:pStyle w:val="a0"/>
        <w:ind w:firstLine="0"/>
        <w:rPr>
          <w:rFonts w:hint="cs"/>
          <w:color w:val="0000FF"/>
          <w:szCs w:val="28"/>
          <w:rtl/>
        </w:rPr>
      </w:pPr>
      <w:r>
        <w:rPr>
          <w:rFonts w:hint="cs"/>
          <w:rtl/>
        </w:rPr>
        <w:tab/>
      </w:r>
    </w:p>
    <w:p w14:paraId="55C5BB27" w14:textId="77777777" w:rsidR="00000000" w:rsidRDefault="006D6152">
      <w:pPr>
        <w:pStyle w:val="a0"/>
        <w:rPr>
          <w:rFonts w:hint="cs"/>
          <w:rtl/>
        </w:rPr>
      </w:pPr>
      <w:r>
        <w:rPr>
          <w:rFonts w:hint="cs"/>
          <w:rtl/>
        </w:rPr>
        <w:t xml:space="preserve">אז מה, אולי בגלל התמונות הקשות האלה נקום ונהרוס את בית מקדשנו, את מקדש מעט שלנו במו-ידינו? </w:t>
      </w:r>
    </w:p>
    <w:p w14:paraId="1DA9AAE6" w14:textId="77777777" w:rsidR="00000000" w:rsidRDefault="006D6152">
      <w:pPr>
        <w:pStyle w:val="a0"/>
        <w:ind w:firstLine="0"/>
        <w:rPr>
          <w:rFonts w:hint="cs"/>
          <w:rtl/>
        </w:rPr>
      </w:pPr>
    </w:p>
    <w:p w14:paraId="110E0A55" w14:textId="77777777" w:rsidR="00000000" w:rsidRDefault="006D6152">
      <w:pPr>
        <w:pStyle w:val="af0"/>
        <w:rPr>
          <w:rtl/>
        </w:rPr>
      </w:pPr>
      <w:r>
        <w:rPr>
          <w:rFonts w:hint="eastAsia"/>
          <w:rtl/>
        </w:rPr>
        <w:t>אהוד</w:t>
      </w:r>
      <w:r>
        <w:rPr>
          <w:rtl/>
        </w:rPr>
        <w:t xml:space="preserve"> יתום (הליכ</w:t>
      </w:r>
      <w:r>
        <w:rPr>
          <w:rtl/>
        </w:rPr>
        <w:t>וד):</w:t>
      </w:r>
    </w:p>
    <w:p w14:paraId="62AF0B03" w14:textId="77777777" w:rsidR="00000000" w:rsidRDefault="006D6152">
      <w:pPr>
        <w:pStyle w:val="a0"/>
        <w:rPr>
          <w:rFonts w:hint="cs"/>
          <w:rtl/>
        </w:rPr>
      </w:pPr>
    </w:p>
    <w:p w14:paraId="70464B67" w14:textId="77777777" w:rsidR="00000000" w:rsidRDefault="006D6152">
      <w:pPr>
        <w:pStyle w:val="a0"/>
        <w:rPr>
          <w:rFonts w:hint="cs"/>
          <w:rtl/>
        </w:rPr>
      </w:pPr>
      <w:r>
        <w:rPr>
          <w:rFonts w:hint="cs"/>
          <w:rtl/>
        </w:rPr>
        <w:t>אילו ציפיות יש לך מהם?</w:t>
      </w:r>
    </w:p>
    <w:p w14:paraId="53C79C0A" w14:textId="77777777" w:rsidR="00000000" w:rsidRDefault="006D6152">
      <w:pPr>
        <w:pStyle w:val="a0"/>
        <w:ind w:firstLine="0"/>
        <w:rPr>
          <w:rFonts w:hint="cs"/>
          <w:rtl/>
        </w:rPr>
      </w:pPr>
    </w:p>
    <w:p w14:paraId="2BB9FB95" w14:textId="77777777" w:rsidR="00000000" w:rsidRDefault="006D6152">
      <w:pPr>
        <w:pStyle w:val="-"/>
        <w:rPr>
          <w:rtl/>
        </w:rPr>
      </w:pPr>
      <w:bookmarkStart w:id="27" w:name="FS000000494T13_09_2005_12_50_12"/>
      <w:bookmarkEnd w:id="27"/>
      <w:r>
        <w:rPr>
          <w:rFonts w:hint="eastAsia"/>
          <w:rtl/>
        </w:rPr>
        <w:t>אליהו</w:t>
      </w:r>
      <w:r>
        <w:rPr>
          <w:rtl/>
        </w:rPr>
        <w:t xml:space="preserve"> ישי (ש"ס):</w:t>
      </w:r>
    </w:p>
    <w:p w14:paraId="18F555B4" w14:textId="77777777" w:rsidR="00000000" w:rsidRDefault="006D6152">
      <w:pPr>
        <w:pStyle w:val="a0"/>
        <w:rPr>
          <w:rFonts w:hint="cs"/>
          <w:rtl/>
        </w:rPr>
      </w:pPr>
    </w:p>
    <w:p w14:paraId="16E59450" w14:textId="77777777" w:rsidR="00000000" w:rsidRDefault="006D6152">
      <w:pPr>
        <w:pStyle w:val="a0"/>
        <w:rPr>
          <w:rFonts w:hint="cs"/>
          <w:rtl/>
        </w:rPr>
      </w:pPr>
      <w:r>
        <w:rPr>
          <w:rFonts w:hint="cs"/>
          <w:rtl/>
        </w:rPr>
        <w:t>אני רוצה להביא דוגמה קצת קשה, אבל היא דוגמה מצוינת: בא מחבל לתוך בית. יקום אב המשפחה ויגיד, כדי שבן-העוולה הזה לא ירצח את אשתי ואת בנותי ואת בני, אז אני אקדים ואהרוג אותם. מישהו מעלה על הדעת דבר כזה? שמא יהרס</w:t>
      </w:r>
      <w:r>
        <w:rPr>
          <w:rFonts w:hint="cs"/>
          <w:rtl/>
        </w:rPr>
        <w:t>ו את בתי-הכנסיות, שאנחנו נהרוס את בתי-הכנסיות שלנו?</w:t>
      </w:r>
    </w:p>
    <w:p w14:paraId="00778434" w14:textId="77777777" w:rsidR="00000000" w:rsidRDefault="006D6152">
      <w:pPr>
        <w:pStyle w:val="a0"/>
        <w:rPr>
          <w:rFonts w:hint="cs"/>
          <w:rtl/>
        </w:rPr>
      </w:pPr>
    </w:p>
    <w:p w14:paraId="041768C8" w14:textId="77777777" w:rsidR="00000000" w:rsidRDefault="006D6152">
      <w:pPr>
        <w:pStyle w:val="a0"/>
        <w:rPr>
          <w:rFonts w:hint="cs"/>
          <w:rtl/>
        </w:rPr>
      </w:pPr>
      <w:r>
        <w:rPr>
          <w:rFonts w:hint="cs"/>
          <w:rtl/>
        </w:rPr>
        <w:t>אני אומר בצער, בכאב, בזעקה, בדמעות, כי אני רואה את התמונות הקשות הללו, שנקרע הלב שלנו ושל כל היהודים בארץ ובעולם, ואני מתאר לעצמי שגם באומות אחרות. אבל לפחות נמנע הדבר הקשה ביותר, החמור ביותר, שהרס כזה י</w:t>
      </w:r>
      <w:r>
        <w:rPr>
          <w:rFonts w:hint="cs"/>
          <w:rtl/>
        </w:rPr>
        <w:t>תבצע על-ידי יהודים, חלילה וחס, או על ידי צבא-הגנה לישראל.</w:t>
      </w:r>
    </w:p>
    <w:p w14:paraId="111B6261" w14:textId="77777777" w:rsidR="00000000" w:rsidRDefault="006D6152">
      <w:pPr>
        <w:pStyle w:val="a0"/>
        <w:ind w:firstLine="0"/>
        <w:rPr>
          <w:rFonts w:hint="cs"/>
          <w:rtl/>
        </w:rPr>
      </w:pPr>
    </w:p>
    <w:p w14:paraId="6299D82B" w14:textId="77777777" w:rsidR="00000000" w:rsidRDefault="006D6152">
      <w:pPr>
        <w:pStyle w:val="af0"/>
        <w:rPr>
          <w:rtl/>
        </w:rPr>
      </w:pPr>
      <w:r>
        <w:rPr>
          <w:rFonts w:hint="eastAsia"/>
          <w:rtl/>
        </w:rPr>
        <w:t>אברהם</w:t>
      </w:r>
      <w:r>
        <w:rPr>
          <w:rtl/>
        </w:rPr>
        <w:t xml:space="preserve"> פורז (שינוי):</w:t>
      </w:r>
    </w:p>
    <w:p w14:paraId="4306DBA5" w14:textId="77777777" w:rsidR="00000000" w:rsidRDefault="006D6152">
      <w:pPr>
        <w:pStyle w:val="a0"/>
        <w:rPr>
          <w:rFonts w:hint="cs"/>
          <w:rtl/>
        </w:rPr>
      </w:pPr>
    </w:p>
    <w:p w14:paraId="792515D1" w14:textId="77777777" w:rsidR="00000000" w:rsidRDefault="006D6152">
      <w:pPr>
        <w:pStyle w:val="a0"/>
        <w:rPr>
          <w:rFonts w:hint="cs"/>
          <w:rtl/>
        </w:rPr>
      </w:pPr>
      <w:r>
        <w:rPr>
          <w:rFonts w:hint="cs"/>
          <w:rtl/>
        </w:rPr>
        <w:t>חבר הכנסת ישי, אני שואל אותך באופן הכי אובייקטיבי, אתה בעד מה שקרה לעומת מה שהיה קורה אם היינו הורסים אותם?</w:t>
      </w:r>
    </w:p>
    <w:p w14:paraId="1EC2DAB4" w14:textId="77777777" w:rsidR="00000000" w:rsidRDefault="006D6152">
      <w:pPr>
        <w:pStyle w:val="a0"/>
        <w:ind w:firstLine="0"/>
        <w:rPr>
          <w:rFonts w:hint="cs"/>
          <w:rtl/>
        </w:rPr>
      </w:pPr>
    </w:p>
    <w:p w14:paraId="344CF4E5" w14:textId="77777777" w:rsidR="00000000" w:rsidRDefault="006D6152">
      <w:pPr>
        <w:pStyle w:val="-"/>
        <w:rPr>
          <w:rtl/>
        </w:rPr>
      </w:pPr>
      <w:bookmarkStart w:id="28" w:name="FS000000494T13_09_2005_12_52_23C"/>
      <w:bookmarkEnd w:id="28"/>
      <w:r>
        <w:rPr>
          <w:rFonts w:hint="eastAsia"/>
          <w:rtl/>
        </w:rPr>
        <w:t>אליהו</w:t>
      </w:r>
      <w:r>
        <w:rPr>
          <w:rtl/>
        </w:rPr>
        <w:t xml:space="preserve"> ישי (ש"ס):</w:t>
      </w:r>
    </w:p>
    <w:p w14:paraId="075BD64D" w14:textId="77777777" w:rsidR="00000000" w:rsidRDefault="006D6152">
      <w:pPr>
        <w:pStyle w:val="a0"/>
        <w:rPr>
          <w:rFonts w:hint="cs"/>
          <w:rtl/>
        </w:rPr>
      </w:pPr>
    </w:p>
    <w:p w14:paraId="69390B08" w14:textId="77777777" w:rsidR="00000000" w:rsidRDefault="006D6152">
      <w:pPr>
        <w:pStyle w:val="a0"/>
        <w:rPr>
          <w:rFonts w:hint="cs"/>
          <w:rtl/>
        </w:rPr>
      </w:pPr>
      <w:r>
        <w:rPr>
          <w:rFonts w:hint="cs"/>
          <w:rtl/>
        </w:rPr>
        <w:t>אני מעדיף קודם כול שהדבר החמור ביותר בתולדות ההיס</w:t>
      </w:r>
      <w:r>
        <w:rPr>
          <w:rFonts w:hint="cs"/>
          <w:rtl/>
        </w:rPr>
        <w:t xml:space="preserve">טוריה של העם היהודי מיום שאנחנו עם - מאברהם אבינו שקירב יהודים ולא-יהודים. היתה לו הכנסת אורחים - גם גויים, לא-יהודים. אברהם אבינו שהוא גם אביהם של הפלסטינים. בני איש אחד אנחנו. </w:t>
      </w:r>
    </w:p>
    <w:p w14:paraId="4C69218D" w14:textId="77777777" w:rsidR="00000000" w:rsidRDefault="006D6152">
      <w:pPr>
        <w:pStyle w:val="a0"/>
        <w:rPr>
          <w:rFonts w:hint="cs"/>
          <w:rtl/>
        </w:rPr>
      </w:pPr>
    </w:p>
    <w:p w14:paraId="7838EA6C"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3A862706" w14:textId="77777777" w:rsidR="00000000" w:rsidRDefault="006D6152">
      <w:pPr>
        <w:pStyle w:val="a0"/>
        <w:rPr>
          <w:rFonts w:hint="cs"/>
          <w:rtl/>
        </w:rPr>
      </w:pPr>
    </w:p>
    <w:p w14:paraId="4793D956" w14:textId="77777777" w:rsidR="00000000" w:rsidRDefault="006D6152">
      <w:pPr>
        <w:pStyle w:val="a0"/>
        <w:rPr>
          <w:rFonts w:hint="cs"/>
          <w:rtl/>
        </w:rPr>
      </w:pPr>
      <w:r>
        <w:rPr>
          <w:rFonts w:hint="cs"/>
          <w:rtl/>
        </w:rPr>
        <w:t>חבר הכנסת פורז, בברטיסלבה היתה שאלה אם להרוס בית-כנסת כ</w:t>
      </w:r>
      <w:r>
        <w:rPr>
          <w:rFonts w:hint="cs"/>
          <w:rtl/>
        </w:rPr>
        <w:t>די להרחיב שם כביש. בית-הכנסת של החת"ם סופר הוא חסר חשיבות, זה כלום בשביל ההיסטוריה של העם היהודי, זה קטן עלינו. היתה התלבטות קשה מאוד שם אם לעשות זאת או לא. דרך אגב, היתה החלטת ממשלה להרחיב את הכביש ולא העזו להרוס בית-כנסת יהודי, אף-על-פי ששם היתה מכה אנטי</w:t>
      </w:r>
      <w:r>
        <w:rPr>
          <w:rFonts w:hint="cs"/>
          <w:rtl/>
        </w:rPr>
        <w:t>שמית לא קטנה בשלב כזה או אחר בתולדות עמנו.</w:t>
      </w:r>
    </w:p>
    <w:p w14:paraId="0E058F03" w14:textId="77777777" w:rsidR="00000000" w:rsidRDefault="006D6152">
      <w:pPr>
        <w:pStyle w:val="af0"/>
        <w:rPr>
          <w:rtl/>
        </w:rPr>
      </w:pPr>
    </w:p>
    <w:p w14:paraId="064C269B" w14:textId="77777777" w:rsidR="00000000" w:rsidRDefault="006D6152">
      <w:pPr>
        <w:pStyle w:val="af0"/>
        <w:rPr>
          <w:rtl/>
        </w:rPr>
      </w:pPr>
      <w:r>
        <w:rPr>
          <w:rFonts w:hint="eastAsia"/>
          <w:rtl/>
        </w:rPr>
        <w:t>נסים</w:t>
      </w:r>
      <w:r>
        <w:rPr>
          <w:rtl/>
        </w:rPr>
        <w:t xml:space="preserve"> דהן (ש"ס):</w:t>
      </w:r>
    </w:p>
    <w:p w14:paraId="3271CAD9" w14:textId="77777777" w:rsidR="00000000" w:rsidRDefault="006D6152">
      <w:pPr>
        <w:pStyle w:val="a0"/>
        <w:rPr>
          <w:rFonts w:hint="cs"/>
          <w:rtl/>
        </w:rPr>
      </w:pPr>
    </w:p>
    <w:p w14:paraId="527FA5B2" w14:textId="77777777" w:rsidR="00000000" w:rsidRDefault="006D6152">
      <w:pPr>
        <w:pStyle w:val="a0"/>
        <w:rPr>
          <w:rFonts w:hint="cs"/>
          <w:rtl/>
        </w:rPr>
      </w:pPr>
      <w:r>
        <w:rPr>
          <w:rFonts w:hint="cs"/>
          <w:rtl/>
        </w:rPr>
        <w:t>אין שם יהודי אחד - - -</w:t>
      </w:r>
    </w:p>
    <w:p w14:paraId="060486B8" w14:textId="77777777" w:rsidR="00000000" w:rsidRDefault="006D6152">
      <w:pPr>
        <w:pStyle w:val="a0"/>
        <w:rPr>
          <w:rFonts w:hint="cs"/>
          <w:rtl/>
        </w:rPr>
      </w:pPr>
    </w:p>
    <w:p w14:paraId="76B0E747" w14:textId="77777777" w:rsidR="00000000" w:rsidRDefault="006D6152">
      <w:pPr>
        <w:pStyle w:val="af1"/>
        <w:rPr>
          <w:rtl/>
        </w:rPr>
      </w:pPr>
      <w:r>
        <w:rPr>
          <w:rtl/>
        </w:rPr>
        <w:t xml:space="preserve">היו"ר </w:t>
      </w:r>
      <w:r>
        <w:rPr>
          <w:rFonts w:hint="cs"/>
          <w:rtl/>
        </w:rPr>
        <w:t>ראובן ריבלין</w:t>
      </w:r>
      <w:r>
        <w:rPr>
          <w:rtl/>
        </w:rPr>
        <w:t>:</w:t>
      </w:r>
    </w:p>
    <w:p w14:paraId="7BA595F6" w14:textId="77777777" w:rsidR="00000000" w:rsidRDefault="006D6152">
      <w:pPr>
        <w:pStyle w:val="a0"/>
        <w:rPr>
          <w:rtl/>
        </w:rPr>
      </w:pPr>
    </w:p>
    <w:p w14:paraId="1A76F249" w14:textId="77777777" w:rsidR="00000000" w:rsidRDefault="006D6152">
      <w:pPr>
        <w:pStyle w:val="a0"/>
        <w:rPr>
          <w:rFonts w:hint="cs"/>
          <w:rtl/>
        </w:rPr>
      </w:pPr>
      <w:r>
        <w:rPr>
          <w:rFonts w:hint="cs"/>
          <w:rtl/>
        </w:rPr>
        <w:t>מה היו אומרים אותם אנשים בברטיסלבה אם ממשלת ישראל היתה אומרת שאפשר להרוס בית-כנסת - היו אומרים: מה אתם רוצים? מה שצריך לפי ההחלטה של בתי-המשפט זו החלט</w:t>
      </w:r>
      <w:r>
        <w:rPr>
          <w:rFonts w:hint="cs"/>
          <w:rtl/>
        </w:rPr>
        <w:t>ה של הממשלה. אומר פה הרב אלי ישי, שאנחנו, יהודים, לא יכולים לתת הכשר. קרה מה שקרה. גם אני אומר שאסור לנו שהדברים האלה, אסור שיעבירו אותנו על דעתנו וחלילה לפגוע באמונתם של 800 מיליון מאמינים מוסלמים, אשר רובם המכריע לא מעלה על דעתו להרוס בית-כנסת יהודי, משו</w:t>
      </w:r>
      <w:r>
        <w:rPr>
          <w:rFonts w:hint="cs"/>
          <w:rtl/>
        </w:rPr>
        <w:t>ם הפולחן והאמונה שהפולחן הוא דבר מקודש לבני כל הדתות. אני לא מבין את השאלה. מה זה? איזה יהודי רוצה שכדי שלא יהרסו את בית-הכנסת שלו, להרוס את בית-הכנסת שלו, בעצמו? אני מבין שיש אנשים מאמינים ויש אנשים לא מאמינים.</w:t>
      </w:r>
    </w:p>
    <w:p w14:paraId="60398DFE" w14:textId="77777777" w:rsidR="00000000" w:rsidRDefault="006D6152">
      <w:pPr>
        <w:pStyle w:val="a0"/>
        <w:rPr>
          <w:rFonts w:hint="cs"/>
          <w:rtl/>
        </w:rPr>
      </w:pPr>
    </w:p>
    <w:p w14:paraId="1B094150" w14:textId="77777777" w:rsidR="00000000" w:rsidRDefault="006D6152">
      <w:pPr>
        <w:pStyle w:val="af0"/>
        <w:rPr>
          <w:rtl/>
        </w:rPr>
      </w:pPr>
      <w:r>
        <w:rPr>
          <w:rFonts w:hint="eastAsia"/>
          <w:rtl/>
        </w:rPr>
        <w:t>אבשלום</w:t>
      </w:r>
      <w:r>
        <w:rPr>
          <w:rtl/>
        </w:rPr>
        <w:t xml:space="preserve"> וילן (מרצ-יחד):</w:t>
      </w:r>
    </w:p>
    <w:p w14:paraId="4D1B4D17" w14:textId="77777777" w:rsidR="00000000" w:rsidRDefault="006D6152">
      <w:pPr>
        <w:pStyle w:val="a0"/>
        <w:rPr>
          <w:rFonts w:hint="cs"/>
          <w:rtl/>
        </w:rPr>
      </w:pPr>
    </w:p>
    <w:p w14:paraId="2B693995" w14:textId="77777777" w:rsidR="00000000" w:rsidRDefault="006D6152">
      <w:pPr>
        <w:pStyle w:val="a0"/>
        <w:rPr>
          <w:rFonts w:hint="cs"/>
          <w:rtl/>
        </w:rPr>
      </w:pPr>
      <w:r>
        <w:rPr>
          <w:rFonts w:hint="cs"/>
          <w:rtl/>
        </w:rPr>
        <w:t>כבוד היושב-ראש, אתה</w:t>
      </w:r>
      <w:r>
        <w:rPr>
          <w:rFonts w:hint="cs"/>
          <w:rtl/>
        </w:rPr>
        <w:t xml:space="preserve"> באמת תמים או שאתה עושה את עצמך? לפני חודשיים היה תרגיל ציני כדי לראות את התמונות האלה - - -</w:t>
      </w:r>
    </w:p>
    <w:p w14:paraId="7ED2D4E1" w14:textId="77777777" w:rsidR="00000000" w:rsidRDefault="006D6152">
      <w:pPr>
        <w:pStyle w:val="a0"/>
        <w:rPr>
          <w:rFonts w:hint="cs"/>
          <w:rtl/>
        </w:rPr>
      </w:pPr>
    </w:p>
    <w:p w14:paraId="793DAE13"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4E4C164C" w14:textId="77777777" w:rsidR="00000000" w:rsidRDefault="006D6152">
      <w:pPr>
        <w:pStyle w:val="a0"/>
        <w:rPr>
          <w:rFonts w:hint="cs"/>
          <w:rtl/>
        </w:rPr>
      </w:pPr>
    </w:p>
    <w:p w14:paraId="58004424" w14:textId="77777777" w:rsidR="00000000" w:rsidRDefault="006D6152">
      <w:pPr>
        <w:pStyle w:val="a0"/>
        <w:rPr>
          <w:rFonts w:hint="cs"/>
          <w:rtl/>
        </w:rPr>
      </w:pPr>
      <w:r>
        <w:rPr>
          <w:rFonts w:hint="cs"/>
          <w:rtl/>
        </w:rPr>
        <w:t>מה פירוש תמים?</w:t>
      </w:r>
    </w:p>
    <w:p w14:paraId="1D42ED73" w14:textId="77777777" w:rsidR="00000000" w:rsidRDefault="006D6152">
      <w:pPr>
        <w:pStyle w:val="af0"/>
        <w:rPr>
          <w:rFonts w:hint="cs"/>
          <w:rtl/>
        </w:rPr>
      </w:pPr>
    </w:p>
    <w:p w14:paraId="2B9C1C7C" w14:textId="77777777" w:rsidR="00000000" w:rsidRDefault="006D6152">
      <w:pPr>
        <w:pStyle w:val="af0"/>
        <w:rPr>
          <w:rtl/>
        </w:rPr>
      </w:pPr>
      <w:r>
        <w:rPr>
          <w:rFonts w:hint="eastAsia"/>
          <w:rtl/>
        </w:rPr>
        <w:t>אבשלום</w:t>
      </w:r>
      <w:r>
        <w:rPr>
          <w:rtl/>
        </w:rPr>
        <w:t xml:space="preserve"> וילן (מרצ-יחד):</w:t>
      </w:r>
    </w:p>
    <w:p w14:paraId="1EFD945F" w14:textId="77777777" w:rsidR="00000000" w:rsidRDefault="006D6152">
      <w:pPr>
        <w:pStyle w:val="a0"/>
        <w:rPr>
          <w:rFonts w:hint="cs"/>
          <w:rtl/>
        </w:rPr>
      </w:pPr>
    </w:p>
    <w:p w14:paraId="0131B364" w14:textId="77777777" w:rsidR="00000000" w:rsidRDefault="006D6152">
      <w:pPr>
        <w:pStyle w:val="a0"/>
        <w:rPr>
          <w:rFonts w:hint="cs"/>
          <w:rtl/>
        </w:rPr>
      </w:pPr>
      <w:r>
        <w:rPr>
          <w:rFonts w:hint="cs"/>
          <w:rtl/>
        </w:rPr>
        <w:t>זה תרגיל ציני - - -</w:t>
      </w:r>
    </w:p>
    <w:p w14:paraId="6ABBC39D" w14:textId="77777777" w:rsidR="00000000" w:rsidRDefault="006D6152">
      <w:pPr>
        <w:pStyle w:val="af0"/>
        <w:rPr>
          <w:rFonts w:hint="cs"/>
          <w:rtl/>
        </w:rPr>
      </w:pPr>
    </w:p>
    <w:p w14:paraId="404C5865" w14:textId="77777777" w:rsidR="00000000" w:rsidRDefault="006D6152">
      <w:pPr>
        <w:pStyle w:val="af1"/>
        <w:rPr>
          <w:rtl/>
        </w:rPr>
      </w:pPr>
      <w:r>
        <w:rPr>
          <w:rtl/>
        </w:rPr>
        <w:t xml:space="preserve">היו"ר </w:t>
      </w:r>
      <w:r>
        <w:rPr>
          <w:rFonts w:hint="cs"/>
          <w:rtl/>
        </w:rPr>
        <w:t>ראובן ריבלין</w:t>
      </w:r>
      <w:r>
        <w:rPr>
          <w:rtl/>
        </w:rPr>
        <w:t>:</w:t>
      </w:r>
    </w:p>
    <w:p w14:paraId="4BE7F162" w14:textId="77777777" w:rsidR="00000000" w:rsidRDefault="006D6152">
      <w:pPr>
        <w:pStyle w:val="a0"/>
        <w:rPr>
          <w:rtl/>
        </w:rPr>
      </w:pPr>
    </w:p>
    <w:p w14:paraId="1C241C83" w14:textId="77777777" w:rsidR="00000000" w:rsidRDefault="006D6152">
      <w:pPr>
        <w:pStyle w:val="a0"/>
        <w:rPr>
          <w:rFonts w:hint="cs"/>
          <w:rtl/>
        </w:rPr>
      </w:pPr>
      <w:r>
        <w:rPr>
          <w:rFonts w:hint="cs"/>
          <w:rtl/>
        </w:rPr>
        <w:t>זה תרגיל ציני?</w:t>
      </w:r>
    </w:p>
    <w:p w14:paraId="30669440" w14:textId="77777777" w:rsidR="00000000" w:rsidRDefault="006D6152">
      <w:pPr>
        <w:pStyle w:val="a0"/>
        <w:rPr>
          <w:rFonts w:hint="cs"/>
          <w:rtl/>
        </w:rPr>
      </w:pPr>
    </w:p>
    <w:p w14:paraId="6A5219BD" w14:textId="77777777" w:rsidR="00000000" w:rsidRDefault="006D6152">
      <w:pPr>
        <w:pStyle w:val="-"/>
        <w:rPr>
          <w:rtl/>
        </w:rPr>
      </w:pPr>
      <w:bookmarkStart w:id="29" w:name="FS000000494T13_09_2005_12_58_19C"/>
      <w:bookmarkEnd w:id="29"/>
      <w:r>
        <w:rPr>
          <w:rFonts w:hint="eastAsia"/>
          <w:rtl/>
        </w:rPr>
        <w:t>אליהו</w:t>
      </w:r>
      <w:r>
        <w:rPr>
          <w:rtl/>
        </w:rPr>
        <w:t xml:space="preserve"> ישי (ש"ס):</w:t>
      </w:r>
    </w:p>
    <w:p w14:paraId="6AB2543B" w14:textId="77777777" w:rsidR="00000000" w:rsidRDefault="006D6152">
      <w:pPr>
        <w:pStyle w:val="a0"/>
        <w:rPr>
          <w:rFonts w:hint="cs"/>
          <w:rtl/>
        </w:rPr>
      </w:pPr>
    </w:p>
    <w:p w14:paraId="56563CD7" w14:textId="77777777" w:rsidR="00000000" w:rsidRDefault="006D6152">
      <w:pPr>
        <w:pStyle w:val="a0"/>
        <w:rPr>
          <w:rFonts w:hint="cs"/>
          <w:rtl/>
        </w:rPr>
      </w:pPr>
      <w:r>
        <w:rPr>
          <w:rFonts w:hint="cs"/>
          <w:rtl/>
        </w:rPr>
        <w:t>פנייה שלא יהרסו בתי-כנסת,</w:t>
      </w:r>
      <w:r>
        <w:rPr>
          <w:rFonts w:hint="cs"/>
          <w:rtl/>
        </w:rPr>
        <w:t xml:space="preserve"> זה נראה לך תרגיל ציני?</w:t>
      </w:r>
    </w:p>
    <w:p w14:paraId="4568E30A" w14:textId="77777777" w:rsidR="00000000" w:rsidRDefault="006D6152">
      <w:pPr>
        <w:pStyle w:val="af1"/>
        <w:rPr>
          <w:rtl/>
        </w:rPr>
      </w:pPr>
    </w:p>
    <w:p w14:paraId="63DAD5CA"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5D489A72" w14:textId="77777777" w:rsidR="00000000" w:rsidRDefault="006D6152">
      <w:pPr>
        <w:pStyle w:val="a0"/>
        <w:rPr>
          <w:rFonts w:hint="cs"/>
          <w:rtl/>
        </w:rPr>
      </w:pPr>
    </w:p>
    <w:p w14:paraId="4559EF1D" w14:textId="77777777" w:rsidR="00000000" w:rsidRDefault="006D6152">
      <w:pPr>
        <w:pStyle w:val="a0"/>
        <w:rPr>
          <w:rFonts w:hint="cs"/>
          <w:rtl/>
        </w:rPr>
      </w:pPr>
      <w:r>
        <w:rPr>
          <w:rFonts w:hint="cs"/>
          <w:rtl/>
        </w:rPr>
        <w:t xml:space="preserve">מילא אמרת, אתה ויוסי שריד, שנים, אל תבנו את בתי-הכנסת האלה, אני מבין, אני מכבד. אבל אומר לך בן-אדם: בנינו. טעינו, לא טעינו </w:t>
      </w:r>
      <w:r>
        <w:rPr>
          <w:rtl/>
        </w:rPr>
        <w:t>–</w:t>
      </w:r>
      <w:r>
        <w:rPr>
          <w:rFonts w:hint="cs"/>
          <w:rtl/>
        </w:rPr>
        <w:t xml:space="preserve"> בנינו. עכשיו אתה רוצה שאנחנו במו-ידינו נהרוס? אני בהחלט חושב שהדבר - - -</w:t>
      </w:r>
    </w:p>
    <w:p w14:paraId="2637145D" w14:textId="77777777" w:rsidR="00000000" w:rsidRDefault="006D6152">
      <w:pPr>
        <w:pStyle w:val="a0"/>
        <w:rPr>
          <w:rFonts w:hint="cs"/>
          <w:rtl/>
        </w:rPr>
      </w:pPr>
    </w:p>
    <w:p w14:paraId="2A14EBAF" w14:textId="77777777" w:rsidR="00000000" w:rsidRDefault="006D6152">
      <w:pPr>
        <w:pStyle w:val="af0"/>
        <w:rPr>
          <w:rtl/>
        </w:rPr>
      </w:pPr>
      <w:r>
        <w:rPr>
          <w:rFonts w:hint="eastAsia"/>
          <w:rtl/>
        </w:rPr>
        <w:t>אברהם</w:t>
      </w:r>
      <w:r>
        <w:rPr>
          <w:rtl/>
        </w:rPr>
        <w:t xml:space="preserve"> פורז </w:t>
      </w:r>
      <w:r>
        <w:rPr>
          <w:rtl/>
        </w:rPr>
        <w:t>(שינוי):</w:t>
      </w:r>
    </w:p>
    <w:p w14:paraId="7FA25F61" w14:textId="77777777" w:rsidR="00000000" w:rsidRDefault="006D6152">
      <w:pPr>
        <w:pStyle w:val="a0"/>
        <w:rPr>
          <w:rFonts w:hint="cs"/>
          <w:rtl/>
        </w:rPr>
      </w:pPr>
    </w:p>
    <w:p w14:paraId="1331FF08" w14:textId="77777777" w:rsidR="00000000" w:rsidRDefault="006D6152">
      <w:pPr>
        <w:pStyle w:val="a0"/>
        <w:rPr>
          <w:rFonts w:hint="cs"/>
          <w:rtl/>
        </w:rPr>
      </w:pPr>
      <w:r>
        <w:rPr>
          <w:rFonts w:hint="cs"/>
          <w:rtl/>
        </w:rPr>
        <w:t>הרי היתה החלטת ממשלה הפוכה שבוע קודם.</w:t>
      </w:r>
    </w:p>
    <w:p w14:paraId="001193E0" w14:textId="77777777" w:rsidR="00000000" w:rsidRDefault="006D6152">
      <w:pPr>
        <w:pStyle w:val="a0"/>
        <w:rPr>
          <w:rFonts w:hint="cs"/>
          <w:rtl/>
        </w:rPr>
      </w:pPr>
    </w:p>
    <w:p w14:paraId="3D62B42B" w14:textId="77777777" w:rsidR="00000000" w:rsidRDefault="006D6152">
      <w:pPr>
        <w:pStyle w:val="-"/>
        <w:rPr>
          <w:rtl/>
        </w:rPr>
      </w:pPr>
      <w:bookmarkStart w:id="30" w:name="FS000000494T13_09_2005_12_27_45C"/>
      <w:bookmarkEnd w:id="30"/>
      <w:r>
        <w:rPr>
          <w:rFonts w:hint="eastAsia"/>
          <w:rtl/>
        </w:rPr>
        <w:t>אליהו</w:t>
      </w:r>
      <w:r>
        <w:rPr>
          <w:rtl/>
        </w:rPr>
        <w:t xml:space="preserve"> ישי (ש"ס):</w:t>
      </w:r>
    </w:p>
    <w:p w14:paraId="0EA6AD84" w14:textId="77777777" w:rsidR="00000000" w:rsidRDefault="006D6152">
      <w:pPr>
        <w:pStyle w:val="a0"/>
        <w:rPr>
          <w:rFonts w:hint="cs"/>
          <w:rtl/>
        </w:rPr>
      </w:pPr>
    </w:p>
    <w:p w14:paraId="2B5B648A" w14:textId="77777777" w:rsidR="00000000" w:rsidRDefault="006D6152">
      <w:pPr>
        <w:pStyle w:val="a0"/>
        <w:rPr>
          <w:rFonts w:hint="cs"/>
          <w:rtl/>
        </w:rPr>
      </w:pPr>
      <w:r>
        <w:rPr>
          <w:rFonts w:hint="cs"/>
          <w:rtl/>
        </w:rPr>
        <w:t>הממשלה טעתה ותיקנה. סוף-סוף ממשלת ישראל קיבלה החלטה נכונה.</w:t>
      </w:r>
    </w:p>
    <w:p w14:paraId="6C2CD5D3" w14:textId="77777777" w:rsidR="00000000" w:rsidRDefault="006D6152">
      <w:pPr>
        <w:pStyle w:val="a0"/>
        <w:rPr>
          <w:rFonts w:hint="cs"/>
          <w:rtl/>
        </w:rPr>
      </w:pPr>
    </w:p>
    <w:p w14:paraId="0F13FBBD"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0CAD2D59" w14:textId="77777777" w:rsidR="00000000" w:rsidRDefault="006D6152">
      <w:pPr>
        <w:pStyle w:val="a0"/>
        <w:rPr>
          <w:rFonts w:hint="cs"/>
          <w:rtl/>
        </w:rPr>
      </w:pPr>
    </w:p>
    <w:p w14:paraId="6AB15ED6" w14:textId="77777777" w:rsidR="00000000" w:rsidRDefault="006D6152">
      <w:pPr>
        <w:pStyle w:val="a0"/>
        <w:rPr>
          <w:rFonts w:hint="cs"/>
          <w:rtl/>
        </w:rPr>
      </w:pPr>
      <w:r>
        <w:rPr>
          <w:rFonts w:hint="cs"/>
          <w:rtl/>
        </w:rPr>
        <w:t>למה לומר ליהודי מאמין שהוא ציני כאשר הוא אומר שאסור להרוס בית-כנסת? למה? חבר הכנסת וילן, למה? במשך 40 שנה כי</w:t>
      </w:r>
      <w:r>
        <w:rPr>
          <w:rFonts w:hint="cs"/>
          <w:rtl/>
        </w:rPr>
        <w:t>בדתי את עמדתך האומרת שאסור לבנות, ואני חשבתי אחרת וגם היום אני חושב אחרת, אבל כיבדתי את עמדתך. למה כל דבר שיהודי עושה זה ציני וכל מה שעושות אומות העולם זה דבר שהוא מהנאורות הגדולה ביותר?</w:t>
      </w:r>
    </w:p>
    <w:p w14:paraId="319017BA" w14:textId="77777777" w:rsidR="00000000" w:rsidRDefault="006D6152">
      <w:pPr>
        <w:pStyle w:val="a0"/>
        <w:rPr>
          <w:rFonts w:hint="cs"/>
          <w:rtl/>
        </w:rPr>
      </w:pPr>
    </w:p>
    <w:p w14:paraId="7FEB0831" w14:textId="77777777" w:rsidR="00000000" w:rsidRDefault="006D6152">
      <w:pPr>
        <w:pStyle w:val="af0"/>
        <w:rPr>
          <w:rtl/>
        </w:rPr>
      </w:pPr>
      <w:r>
        <w:rPr>
          <w:rFonts w:hint="eastAsia"/>
          <w:rtl/>
        </w:rPr>
        <w:t>אבשלום</w:t>
      </w:r>
      <w:r>
        <w:rPr>
          <w:rtl/>
        </w:rPr>
        <w:t xml:space="preserve"> וילן (מרצ-יחד):</w:t>
      </w:r>
    </w:p>
    <w:p w14:paraId="76A646E5" w14:textId="77777777" w:rsidR="00000000" w:rsidRDefault="006D6152">
      <w:pPr>
        <w:pStyle w:val="a0"/>
        <w:rPr>
          <w:rFonts w:hint="cs"/>
          <w:rtl/>
        </w:rPr>
      </w:pPr>
    </w:p>
    <w:p w14:paraId="63FAAC36" w14:textId="77777777" w:rsidR="00000000" w:rsidRDefault="006D6152">
      <w:pPr>
        <w:pStyle w:val="a0"/>
        <w:rPr>
          <w:rFonts w:hint="cs"/>
          <w:rtl/>
        </w:rPr>
      </w:pPr>
      <w:r>
        <w:rPr>
          <w:rFonts w:hint="cs"/>
          <w:rtl/>
        </w:rPr>
        <w:t>מה הרווחנו מזה?</w:t>
      </w:r>
    </w:p>
    <w:p w14:paraId="22AD788C" w14:textId="77777777" w:rsidR="00000000" w:rsidRDefault="006D6152">
      <w:pPr>
        <w:pStyle w:val="a0"/>
        <w:rPr>
          <w:rFonts w:hint="cs"/>
          <w:rtl/>
        </w:rPr>
      </w:pPr>
    </w:p>
    <w:p w14:paraId="73F66008" w14:textId="77777777" w:rsidR="00000000" w:rsidRDefault="006D6152">
      <w:pPr>
        <w:pStyle w:val="af0"/>
        <w:rPr>
          <w:rtl/>
        </w:rPr>
      </w:pPr>
      <w:r>
        <w:rPr>
          <w:rFonts w:hint="eastAsia"/>
          <w:rtl/>
        </w:rPr>
        <w:t>אברהם</w:t>
      </w:r>
      <w:r>
        <w:rPr>
          <w:rtl/>
        </w:rPr>
        <w:t xml:space="preserve"> פורז (שינוי):</w:t>
      </w:r>
    </w:p>
    <w:p w14:paraId="4DCF168E" w14:textId="77777777" w:rsidR="00000000" w:rsidRDefault="006D6152">
      <w:pPr>
        <w:pStyle w:val="a0"/>
        <w:rPr>
          <w:rFonts w:hint="cs"/>
          <w:rtl/>
        </w:rPr>
      </w:pPr>
    </w:p>
    <w:p w14:paraId="1CA124F9" w14:textId="77777777" w:rsidR="00000000" w:rsidRDefault="006D6152">
      <w:pPr>
        <w:pStyle w:val="a0"/>
        <w:rPr>
          <w:rFonts w:hint="cs"/>
          <w:rtl/>
        </w:rPr>
      </w:pPr>
      <w:r>
        <w:rPr>
          <w:rFonts w:hint="cs"/>
          <w:rtl/>
        </w:rPr>
        <w:t xml:space="preserve">השאלה </w:t>
      </w:r>
      <w:r>
        <w:rPr>
          <w:rFonts w:hint="cs"/>
          <w:rtl/>
        </w:rPr>
        <w:t>היתה אם - - -</w:t>
      </w:r>
    </w:p>
    <w:p w14:paraId="6D1420B2" w14:textId="77777777" w:rsidR="00000000" w:rsidRDefault="006D6152">
      <w:pPr>
        <w:pStyle w:val="a0"/>
        <w:rPr>
          <w:rFonts w:hint="cs"/>
          <w:rtl/>
        </w:rPr>
      </w:pPr>
    </w:p>
    <w:p w14:paraId="38374E5E" w14:textId="77777777" w:rsidR="00000000" w:rsidRDefault="006D6152">
      <w:pPr>
        <w:pStyle w:val="af0"/>
        <w:rPr>
          <w:rtl/>
        </w:rPr>
      </w:pPr>
      <w:r>
        <w:rPr>
          <w:rFonts w:hint="eastAsia"/>
          <w:rtl/>
        </w:rPr>
        <w:t>יצחק</w:t>
      </w:r>
      <w:r>
        <w:rPr>
          <w:rtl/>
        </w:rPr>
        <w:t xml:space="preserve"> כהן (ש"ס):</w:t>
      </w:r>
    </w:p>
    <w:p w14:paraId="3CC62FCF" w14:textId="77777777" w:rsidR="00000000" w:rsidRDefault="006D6152">
      <w:pPr>
        <w:pStyle w:val="a0"/>
        <w:rPr>
          <w:rFonts w:hint="cs"/>
          <w:rtl/>
        </w:rPr>
      </w:pPr>
    </w:p>
    <w:p w14:paraId="1A24F2DD" w14:textId="77777777" w:rsidR="00000000" w:rsidRDefault="006D6152">
      <w:pPr>
        <w:pStyle w:val="a0"/>
        <w:rPr>
          <w:rFonts w:hint="cs"/>
          <w:rtl/>
        </w:rPr>
      </w:pPr>
      <w:r>
        <w:rPr>
          <w:rFonts w:hint="cs"/>
          <w:rtl/>
        </w:rPr>
        <w:t>- - -</w:t>
      </w:r>
    </w:p>
    <w:p w14:paraId="1685D9E3" w14:textId="77777777" w:rsidR="00000000" w:rsidRDefault="006D6152">
      <w:pPr>
        <w:pStyle w:val="af1"/>
        <w:rPr>
          <w:rFonts w:hint="cs"/>
          <w:rtl/>
        </w:rPr>
      </w:pPr>
    </w:p>
    <w:p w14:paraId="28048586"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50833806" w14:textId="77777777" w:rsidR="00000000" w:rsidRDefault="006D6152">
      <w:pPr>
        <w:pStyle w:val="a0"/>
        <w:rPr>
          <w:rFonts w:hint="cs"/>
          <w:rtl/>
        </w:rPr>
      </w:pPr>
    </w:p>
    <w:p w14:paraId="55092FEB" w14:textId="77777777" w:rsidR="00000000" w:rsidRDefault="006D6152">
      <w:pPr>
        <w:pStyle w:val="a0"/>
        <w:rPr>
          <w:rFonts w:hint="cs"/>
          <w:rtl/>
        </w:rPr>
      </w:pPr>
      <w:r>
        <w:rPr>
          <w:rFonts w:hint="cs"/>
          <w:rtl/>
        </w:rPr>
        <w:t>חבר הכנסת יצחק כהן, אני לא מרשה ליושב-ראש הכנסת להפריע לאלי ישי ואני גם לא מרשה לך. לכן, אני מתנצל, אדוני, ויש לך עוד דקה ו-15 שניות, ועכשיו אדוני ידבר באופן רצוף.</w:t>
      </w:r>
    </w:p>
    <w:p w14:paraId="5C80403B" w14:textId="77777777" w:rsidR="00000000" w:rsidRDefault="006D6152">
      <w:pPr>
        <w:pStyle w:val="-"/>
        <w:rPr>
          <w:rtl/>
        </w:rPr>
      </w:pPr>
      <w:bookmarkStart w:id="31" w:name="FS000000494T13_09_2005_12_28_35C"/>
      <w:bookmarkEnd w:id="31"/>
    </w:p>
    <w:p w14:paraId="3F2D0CEC" w14:textId="77777777" w:rsidR="00000000" w:rsidRDefault="006D6152">
      <w:pPr>
        <w:pStyle w:val="-"/>
        <w:rPr>
          <w:rtl/>
        </w:rPr>
      </w:pPr>
      <w:r>
        <w:rPr>
          <w:rFonts w:hint="eastAsia"/>
          <w:rtl/>
        </w:rPr>
        <w:t>אליהו</w:t>
      </w:r>
      <w:r>
        <w:rPr>
          <w:rtl/>
        </w:rPr>
        <w:t xml:space="preserve"> ישי (ש"ס):</w:t>
      </w:r>
    </w:p>
    <w:p w14:paraId="3E558C61" w14:textId="77777777" w:rsidR="00000000" w:rsidRDefault="006D6152">
      <w:pPr>
        <w:pStyle w:val="a0"/>
        <w:rPr>
          <w:rFonts w:hint="cs"/>
          <w:rtl/>
        </w:rPr>
      </w:pPr>
    </w:p>
    <w:p w14:paraId="72F74C7D" w14:textId="77777777" w:rsidR="00000000" w:rsidRDefault="006D6152">
      <w:pPr>
        <w:pStyle w:val="a0"/>
        <w:rPr>
          <w:rFonts w:hint="cs"/>
          <w:rtl/>
        </w:rPr>
      </w:pPr>
      <w:r>
        <w:rPr>
          <w:rFonts w:hint="cs"/>
          <w:rtl/>
        </w:rPr>
        <w:t>חבר הכנסת ויל</w:t>
      </w:r>
      <w:r>
        <w:rPr>
          <w:rFonts w:hint="cs"/>
          <w:rtl/>
        </w:rPr>
        <w:t>ן, האמת היא שזה משפיל, מביש, כשאתה הופך את הכאב הקשה שלנו, כשרואים הרס ושרפת בתי-כנסת, לציני. אני חושב שברגע זה עשית טעות חמורה ביותר, אחת הטעויות הגדולות ביותר שהיו פה, בכנסת ישראל, לבוא ולסגור לנו את הפיות ולבקש מאתנו עוד בתי-כנסיות, כדי שלא לדבר, או למנ</w:t>
      </w:r>
      <w:r>
        <w:rPr>
          <w:rFonts w:hint="cs"/>
          <w:rtl/>
        </w:rPr>
        <w:t>וע מאתנו את הזעקה על בתי-כנסיות. אני מתפלא עליך ואני מצפה להתנצלות.</w:t>
      </w:r>
    </w:p>
    <w:p w14:paraId="143E3CCB" w14:textId="77777777" w:rsidR="00000000" w:rsidRDefault="006D6152">
      <w:pPr>
        <w:pStyle w:val="a0"/>
        <w:rPr>
          <w:rFonts w:hint="cs"/>
          <w:rtl/>
        </w:rPr>
      </w:pPr>
    </w:p>
    <w:p w14:paraId="32AEE215" w14:textId="77777777" w:rsidR="00000000" w:rsidRDefault="006D6152">
      <w:pPr>
        <w:pStyle w:val="af0"/>
        <w:rPr>
          <w:rtl/>
        </w:rPr>
      </w:pPr>
      <w:r>
        <w:rPr>
          <w:rFonts w:hint="eastAsia"/>
          <w:rtl/>
        </w:rPr>
        <w:t>אבשלום</w:t>
      </w:r>
      <w:r>
        <w:rPr>
          <w:rtl/>
        </w:rPr>
        <w:t xml:space="preserve"> וילן (מרצ-יחד):</w:t>
      </w:r>
    </w:p>
    <w:p w14:paraId="7A240B27" w14:textId="77777777" w:rsidR="00000000" w:rsidRDefault="006D6152">
      <w:pPr>
        <w:pStyle w:val="a0"/>
        <w:rPr>
          <w:rFonts w:hint="cs"/>
          <w:rtl/>
        </w:rPr>
      </w:pPr>
    </w:p>
    <w:p w14:paraId="53CCDAF7" w14:textId="77777777" w:rsidR="00000000" w:rsidRDefault="006D6152">
      <w:pPr>
        <w:pStyle w:val="a0"/>
        <w:rPr>
          <w:rFonts w:hint="cs"/>
          <w:rtl/>
        </w:rPr>
      </w:pPr>
      <w:r>
        <w:rPr>
          <w:rFonts w:hint="cs"/>
          <w:rtl/>
        </w:rPr>
        <w:t>לא זה מה שאמרתי.</w:t>
      </w:r>
    </w:p>
    <w:p w14:paraId="74F9230C" w14:textId="77777777" w:rsidR="00000000" w:rsidRDefault="006D6152">
      <w:pPr>
        <w:pStyle w:val="a0"/>
        <w:rPr>
          <w:rFonts w:hint="cs"/>
          <w:rtl/>
        </w:rPr>
      </w:pPr>
    </w:p>
    <w:p w14:paraId="14C28417" w14:textId="77777777" w:rsidR="00000000" w:rsidRDefault="006D6152">
      <w:pPr>
        <w:pStyle w:val="-"/>
        <w:rPr>
          <w:rtl/>
        </w:rPr>
      </w:pPr>
      <w:bookmarkStart w:id="32" w:name="FS000000494T13_09_2005_12_29_12C"/>
      <w:bookmarkEnd w:id="32"/>
      <w:r>
        <w:rPr>
          <w:rFonts w:hint="eastAsia"/>
          <w:rtl/>
        </w:rPr>
        <w:t>אליהו</w:t>
      </w:r>
      <w:r>
        <w:rPr>
          <w:rtl/>
        </w:rPr>
        <w:t xml:space="preserve"> ישי (ש"ס):</w:t>
      </w:r>
    </w:p>
    <w:p w14:paraId="05521C3C" w14:textId="77777777" w:rsidR="00000000" w:rsidRDefault="006D6152">
      <w:pPr>
        <w:pStyle w:val="a0"/>
        <w:rPr>
          <w:rFonts w:hint="cs"/>
          <w:rtl/>
        </w:rPr>
      </w:pPr>
    </w:p>
    <w:p w14:paraId="3A11CDEA" w14:textId="77777777" w:rsidR="00000000" w:rsidRDefault="006D6152">
      <w:pPr>
        <w:pStyle w:val="a0"/>
        <w:rPr>
          <w:rFonts w:hint="cs"/>
          <w:rtl/>
        </w:rPr>
      </w:pPr>
      <w:r>
        <w:rPr>
          <w:rFonts w:hint="cs"/>
          <w:rtl/>
        </w:rPr>
        <w:t>אני מבקש מחברי הכנסת הערבים: יש פה 120 חברי כנסת, ואני מצפה מחברי הכנסת הערבים בבית הזה לקום ולגנות. זו בקשה מינימלית; לקום ולג</w:t>
      </w:r>
      <w:r>
        <w:rPr>
          <w:rFonts w:hint="cs"/>
          <w:rtl/>
        </w:rPr>
        <w:t>נות הרס ושרפת בתי-כנסת. אני כבר אומר לכם, שאנחנו נגד פגיעה במסגדים. תקומו ותגנו פגיעה בבתי-כנסת. אפשר  היה למנוע את הדבר הזה. אנחנו נזעק, שכל העולם ישמע את הזעקה שלנו, בכל המדינות בעולם.</w:t>
      </w:r>
    </w:p>
    <w:p w14:paraId="5815529D" w14:textId="77777777" w:rsidR="00000000" w:rsidRDefault="006D6152">
      <w:pPr>
        <w:pStyle w:val="a0"/>
        <w:rPr>
          <w:rFonts w:hint="cs"/>
          <w:rtl/>
        </w:rPr>
      </w:pPr>
    </w:p>
    <w:p w14:paraId="450F2B40" w14:textId="77777777" w:rsidR="00000000" w:rsidRDefault="006D6152">
      <w:pPr>
        <w:pStyle w:val="a0"/>
        <w:rPr>
          <w:rFonts w:hint="cs"/>
          <w:rtl/>
        </w:rPr>
      </w:pPr>
      <w:r>
        <w:rPr>
          <w:rFonts w:hint="cs"/>
          <w:rtl/>
        </w:rPr>
        <w:t>חבר הכנסת פורז, השם ירחם, גם בשואה ברחנו משם, טבחו יהודים. מישהו מהי</w:t>
      </w:r>
      <w:r>
        <w:rPr>
          <w:rFonts w:hint="cs"/>
          <w:rtl/>
        </w:rPr>
        <w:t>הודים העז להרוס את בית-הכנסת שמא יבזזו אותו, שמא יהרסו את בתי-הכנסת?</w:t>
      </w:r>
    </w:p>
    <w:p w14:paraId="71FB0466" w14:textId="77777777" w:rsidR="00000000" w:rsidRDefault="006D6152">
      <w:pPr>
        <w:pStyle w:val="a0"/>
        <w:rPr>
          <w:rFonts w:hint="cs"/>
          <w:rtl/>
        </w:rPr>
      </w:pPr>
    </w:p>
    <w:p w14:paraId="45E4A834" w14:textId="77777777" w:rsidR="00000000" w:rsidRDefault="006D6152">
      <w:pPr>
        <w:pStyle w:val="af0"/>
        <w:rPr>
          <w:rtl/>
        </w:rPr>
      </w:pPr>
      <w:r>
        <w:rPr>
          <w:rFonts w:hint="eastAsia"/>
          <w:rtl/>
        </w:rPr>
        <w:t>אברהם</w:t>
      </w:r>
      <w:r>
        <w:rPr>
          <w:rtl/>
        </w:rPr>
        <w:t xml:space="preserve"> פורז (שינוי):</w:t>
      </w:r>
    </w:p>
    <w:p w14:paraId="7015A323" w14:textId="77777777" w:rsidR="00000000" w:rsidRDefault="006D6152">
      <w:pPr>
        <w:pStyle w:val="a0"/>
        <w:rPr>
          <w:rFonts w:hint="cs"/>
          <w:rtl/>
        </w:rPr>
      </w:pPr>
    </w:p>
    <w:p w14:paraId="0920642A" w14:textId="77777777" w:rsidR="00000000" w:rsidRDefault="006D6152">
      <w:pPr>
        <w:pStyle w:val="a0"/>
        <w:rPr>
          <w:rFonts w:hint="cs"/>
          <w:rtl/>
        </w:rPr>
      </w:pPr>
      <w:r>
        <w:rPr>
          <w:rFonts w:hint="cs"/>
          <w:rtl/>
        </w:rPr>
        <w:t>השאלה היתה אם להרוס או לא. אף אחד לא רוצה שיהרסו בתי-כנסת. עדיף שאנחנו נבצע או שיקרה מה שקרה?</w:t>
      </w:r>
    </w:p>
    <w:p w14:paraId="3AAF48D8" w14:textId="77777777" w:rsidR="00000000" w:rsidRDefault="006D6152">
      <w:pPr>
        <w:pStyle w:val="a0"/>
        <w:rPr>
          <w:rFonts w:hint="cs"/>
          <w:rtl/>
        </w:rPr>
      </w:pPr>
    </w:p>
    <w:p w14:paraId="718A5909" w14:textId="77777777" w:rsidR="00000000" w:rsidRDefault="006D6152">
      <w:pPr>
        <w:pStyle w:val="-"/>
        <w:rPr>
          <w:rtl/>
        </w:rPr>
      </w:pPr>
      <w:bookmarkStart w:id="33" w:name="FS000000494T13_09_2005_12_30_14C"/>
      <w:bookmarkEnd w:id="33"/>
      <w:r>
        <w:rPr>
          <w:rFonts w:hint="eastAsia"/>
          <w:rtl/>
        </w:rPr>
        <w:t>אליהו</w:t>
      </w:r>
      <w:r>
        <w:rPr>
          <w:rtl/>
        </w:rPr>
        <w:t xml:space="preserve"> ישי (ש"ס):</w:t>
      </w:r>
    </w:p>
    <w:p w14:paraId="6386B4EA" w14:textId="77777777" w:rsidR="00000000" w:rsidRDefault="006D6152">
      <w:pPr>
        <w:pStyle w:val="a0"/>
        <w:rPr>
          <w:rFonts w:hint="cs"/>
          <w:rtl/>
        </w:rPr>
      </w:pPr>
    </w:p>
    <w:p w14:paraId="41D75E95" w14:textId="77777777" w:rsidR="00000000" w:rsidRDefault="006D6152">
      <w:pPr>
        <w:pStyle w:val="a0"/>
        <w:rPr>
          <w:rFonts w:hint="cs"/>
          <w:rtl/>
        </w:rPr>
      </w:pPr>
      <w:r>
        <w:rPr>
          <w:rFonts w:hint="cs"/>
          <w:rtl/>
        </w:rPr>
        <w:t xml:space="preserve">אז מה אתה רוצה? שאנחנו נהרוס את בתי-הכנסת שלנו? הרי </w:t>
      </w:r>
      <w:r>
        <w:rPr>
          <w:rFonts w:hint="cs"/>
          <w:rtl/>
        </w:rPr>
        <w:t>זה טמטום לבקש דבר כזה. היתה החלטת ממשלה הכי מטופשת, להרוס את בתי-הכנסת, ואני מברך את הממשלה שתיקנה את זה בדקה ה-90. זו היתה החלטה אומללה. מי יכול להרוס בתי-כנסת? מה היו אומרים עלינו? עם נבל ולא חכם. ברוך השם שממשלת ישראל קיבלה החלטה אחרת. אנחנו בלהט הוויכו</w:t>
      </w:r>
      <w:r>
        <w:rPr>
          <w:rFonts w:hint="cs"/>
          <w:rtl/>
        </w:rPr>
        <w:t xml:space="preserve">ח הזה באים ואומרים שהיה עלינו להרוס או שאתם, חברי הכנסת פורז ווילן, תאשימו את העם היהודי בפרעות האלה, בהריסות ובשרפות. תבואו ותגידו: בואו נהרוס אנחנו בעצמנו. נפוצץ אנחנו בעצמנו שמא אחרים יפוצצו לנו. זו בושה וחרפה. </w:t>
      </w:r>
    </w:p>
    <w:p w14:paraId="7E545158" w14:textId="77777777" w:rsidR="00000000" w:rsidRDefault="006D6152">
      <w:pPr>
        <w:pStyle w:val="a0"/>
        <w:rPr>
          <w:rFonts w:hint="cs"/>
          <w:rtl/>
        </w:rPr>
      </w:pPr>
    </w:p>
    <w:p w14:paraId="03C1874C" w14:textId="77777777" w:rsidR="00000000" w:rsidRDefault="006D6152">
      <w:pPr>
        <w:pStyle w:val="a0"/>
        <w:rPr>
          <w:rFonts w:hint="cs"/>
          <w:rtl/>
        </w:rPr>
      </w:pPr>
      <w:r>
        <w:rPr>
          <w:rFonts w:hint="cs"/>
          <w:rtl/>
        </w:rPr>
        <w:t>הייתי מצפה, אדוני היושב-ראש, שבוויכוח הז</w:t>
      </w:r>
      <w:r>
        <w:rPr>
          <w:rFonts w:hint="cs"/>
          <w:rtl/>
        </w:rPr>
        <w:t>ה כל עם ישראל יצא מלוכד, מאוחד, ביום הקשה הזה, בחורבן הזה, חורבן של בתי-כנסיות. אני מבקש מחברי הכנסת הערבים לקום לגנות את הרס בתי-הכנסיות. זה יום קשה, זו עקירה. הרס בתי-כנסת, של מקדש מעט, של מקום תפילה, של שלום, זו בעצם פגיעה והרס השלום בינינו לבין הפלסטינ</w:t>
      </w:r>
      <w:r>
        <w:rPr>
          <w:rFonts w:hint="cs"/>
          <w:rtl/>
        </w:rPr>
        <w:t>ים. כשהורסים ושורפים בתי-כנסת שורפים סיכוי לשלום. הורסים את המקום של השלום. הורסים שלום בינינו לבין שכנינו. זו לא דרך להשיג שלום, כשהורסים בתי-כנסיות.</w:t>
      </w:r>
    </w:p>
    <w:p w14:paraId="3270187F" w14:textId="77777777" w:rsidR="00000000" w:rsidRDefault="006D6152">
      <w:pPr>
        <w:pStyle w:val="a0"/>
        <w:rPr>
          <w:rFonts w:hint="cs"/>
          <w:rtl/>
        </w:rPr>
      </w:pPr>
    </w:p>
    <w:p w14:paraId="11688839"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723E9C24" w14:textId="77777777" w:rsidR="00000000" w:rsidRDefault="006D6152">
      <w:pPr>
        <w:pStyle w:val="a0"/>
        <w:rPr>
          <w:rFonts w:hint="cs"/>
          <w:rtl/>
        </w:rPr>
      </w:pPr>
    </w:p>
    <w:p w14:paraId="66F8FC13" w14:textId="77777777" w:rsidR="00000000" w:rsidRDefault="006D6152">
      <w:pPr>
        <w:pStyle w:val="a0"/>
        <w:rPr>
          <w:rFonts w:hint="cs"/>
          <w:rtl/>
        </w:rPr>
      </w:pPr>
      <w:r>
        <w:rPr>
          <w:rFonts w:hint="cs"/>
          <w:rtl/>
        </w:rPr>
        <w:t>תודה לחבר הכנסת אלי ישי. אדוני השר הנכבד בוים, איפה הוא? האם אדוני רוצה להשיב גם על</w:t>
      </w:r>
      <w:r>
        <w:rPr>
          <w:rFonts w:hint="cs"/>
          <w:rtl/>
        </w:rPr>
        <w:t xml:space="preserve"> ההצעה השנייה או שאתה רוצה לייחד את עניין בית-הכנסת? </w:t>
      </w:r>
    </w:p>
    <w:p w14:paraId="78EB4D6D" w14:textId="77777777" w:rsidR="00000000" w:rsidRDefault="006D6152">
      <w:pPr>
        <w:pStyle w:val="a0"/>
        <w:rPr>
          <w:rFonts w:hint="cs"/>
          <w:rtl/>
        </w:rPr>
      </w:pPr>
    </w:p>
    <w:p w14:paraId="76063758" w14:textId="77777777" w:rsidR="00000000" w:rsidRDefault="006D6152">
      <w:pPr>
        <w:pStyle w:val="af0"/>
        <w:rPr>
          <w:rFonts w:hint="cs"/>
          <w:rtl/>
        </w:rPr>
      </w:pPr>
      <w:r>
        <w:rPr>
          <w:rFonts w:hint="cs"/>
          <w:rtl/>
        </w:rPr>
        <w:t>סגן שר הביטחון זאב בוים:</w:t>
      </w:r>
    </w:p>
    <w:p w14:paraId="678628C5" w14:textId="77777777" w:rsidR="00000000" w:rsidRDefault="006D6152">
      <w:pPr>
        <w:pStyle w:val="a0"/>
        <w:rPr>
          <w:rFonts w:hint="cs"/>
          <w:rtl/>
        </w:rPr>
      </w:pPr>
    </w:p>
    <w:p w14:paraId="20D70CDF" w14:textId="77777777" w:rsidR="00000000" w:rsidRDefault="006D6152">
      <w:pPr>
        <w:pStyle w:val="a0"/>
        <w:rPr>
          <w:rFonts w:hint="cs"/>
          <w:rtl/>
        </w:rPr>
      </w:pPr>
      <w:r>
        <w:rPr>
          <w:rFonts w:hint="cs"/>
          <w:rtl/>
        </w:rPr>
        <w:t>אנחנו נעשה את זה ביחד.</w:t>
      </w:r>
    </w:p>
    <w:p w14:paraId="751591CA" w14:textId="77777777" w:rsidR="00000000" w:rsidRDefault="006D6152">
      <w:pPr>
        <w:pStyle w:val="a0"/>
        <w:rPr>
          <w:rFonts w:hint="cs"/>
          <w:rtl/>
        </w:rPr>
      </w:pPr>
    </w:p>
    <w:p w14:paraId="5786D6DC"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6AEDA616" w14:textId="77777777" w:rsidR="00000000" w:rsidRDefault="006D6152">
      <w:pPr>
        <w:pStyle w:val="a0"/>
        <w:rPr>
          <w:rFonts w:hint="cs"/>
          <w:rtl/>
        </w:rPr>
      </w:pPr>
    </w:p>
    <w:p w14:paraId="3A0996F9" w14:textId="77777777" w:rsidR="00000000" w:rsidRDefault="006D6152">
      <w:pPr>
        <w:pStyle w:val="a0"/>
        <w:rPr>
          <w:rFonts w:hint="cs"/>
          <w:rtl/>
        </w:rPr>
      </w:pPr>
      <w:r>
        <w:rPr>
          <w:rFonts w:hint="cs"/>
          <w:rtl/>
        </w:rPr>
        <w:t>ברשותך, אני רוצה להודיע משהו: הואיל והנושא שהועלה הוא חשוב מאוד, ואם כבר כינסנו את הכנסת, חשוב שנשמע מגוון דעות, אני מאפשר הצעות א</w:t>
      </w:r>
      <w:r>
        <w:rPr>
          <w:rFonts w:hint="cs"/>
          <w:rtl/>
        </w:rPr>
        <w:t>חרות לפני תשובת השר לכמה אנשים, אחד מסיעה. הואיל וסיעת ש"ס - חבר הכנסת נסים זאב, אם תכריז על עצמך סיעה נפרדת - - -</w:t>
      </w:r>
    </w:p>
    <w:p w14:paraId="1CF1A766" w14:textId="77777777" w:rsidR="00000000" w:rsidRDefault="006D6152">
      <w:pPr>
        <w:pStyle w:val="a0"/>
        <w:rPr>
          <w:rFonts w:hint="cs"/>
          <w:rtl/>
        </w:rPr>
      </w:pPr>
    </w:p>
    <w:p w14:paraId="7DAFBED4" w14:textId="77777777" w:rsidR="00000000" w:rsidRDefault="006D6152">
      <w:pPr>
        <w:pStyle w:val="af0"/>
        <w:rPr>
          <w:rtl/>
        </w:rPr>
      </w:pPr>
      <w:r>
        <w:rPr>
          <w:rFonts w:hint="eastAsia"/>
          <w:rtl/>
        </w:rPr>
        <w:t>נסים</w:t>
      </w:r>
      <w:r>
        <w:rPr>
          <w:rtl/>
        </w:rPr>
        <w:t xml:space="preserve"> זאב (ש"ס):</w:t>
      </w:r>
    </w:p>
    <w:p w14:paraId="5A38D5DB" w14:textId="77777777" w:rsidR="00000000" w:rsidRDefault="006D6152">
      <w:pPr>
        <w:pStyle w:val="a0"/>
        <w:rPr>
          <w:rFonts w:hint="cs"/>
          <w:rtl/>
        </w:rPr>
      </w:pPr>
    </w:p>
    <w:p w14:paraId="517122BA" w14:textId="77777777" w:rsidR="00000000" w:rsidRDefault="006D6152">
      <w:pPr>
        <w:pStyle w:val="a0"/>
        <w:rPr>
          <w:rFonts w:hint="cs"/>
          <w:rtl/>
        </w:rPr>
      </w:pPr>
      <w:r>
        <w:rPr>
          <w:rFonts w:hint="cs"/>
          <w:rtl/>
        </w:rPr>
        <w:t>לא חשבתי שתדלג עלי.</w:t>
      </w:r>
    </w:p>
    <w:p w14:paraId="7C4E102F" w14:textId="77777777" w:rsidR="00000000" w:rsidRDefault="006D6152">
      <w:pPr>
        <w:pStyle w:val="a0"/>
        <w:rPr>
          <w:rFonts w:hint="cs"/>
          <w:rtl/>
        </w:rPr>
      </w:pPr>
    </w:p>
    <w:p w14:paraId="59CFDA60"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15F98618" w14:textId="77777777" w:rsidR="00000000" w:rsidRDefault="006D6152">
      <w:pPr>
        <w:pStyle w:val="a0"/>
        <w:rPr>
          <w:rFonts w:hint="cs"/>
          <w:rtl/>
        </w:rPr>
      </w:pPr>
    </w:p>
    <w:p w14:paraId="209A0BCE" w14:textId="77777777" w:rsidR="00000000" w:rsidRDefault="006D6152">
      <w:pPr>
        <w:pStyle w:val="a0"/>
        <w:rPr>
          <w:rFonts w:hint="cs"/>
          <w:rtl/>
        </w:rPr>
      </w:pPr>
      <w:r>
        <w:rPr>
          <w:rFonts w:hint="cs"/>
          <w:rtl/>
        </w:rPr>
        <w:t>ביקשו חבר הכנסת דהאמשה וחבר הכנסת וטיבי, ביקשה חברת הכנסת אתי לבני וביקש אורי ארי</w:t>
      </w:r>
      <w:r>
        <w:rPr>
          <w:rFonts w:hint="cs"/>
          <w:rtl/>
        </w:rPr>
        <w:t xml:space="preserve">אל. יש לנו אנשים שביקשו מכל הסיעות. בבקשה, ראשון הדוברים - חבר הכנסת דהאמשה. לכל אחד מכם אתן שתי דקות ולא למעלה מזה. אחריו - חברת הכנסת אתי לבני, ואם לא תימצא - חבר הכנסת אחמד טיבי, אם כי אני רוצה לגוון. </w:t>
      </w:r>
    </w:p>
    <w:p w14:paraId="50C3A372" w14:textId="77777777" w:rsidR="00000000" w:rsidRDefault="006D6152">
      <w:pPr>
        <w:pStyle w:val="a0"/>
        <w:rPr>
          <w:rFonts w:hint="cs"/>
          <w:rtl/>
        </w:rPr>
      </w:pPr>
    </w:p>
    <w:p w14:paraId="7C621C6F" w14:textId="77777777" w:rsidR="00000000" w:rsidRDefault="006D6152">
      <w:pPr>
        <w:pStyle w:val="a"/>
        <w:rPr>
          <w:rtl/>
        </w:rPr>
      </w:pPr>
      <w:bookmarkStart w:id="34" w:name="FS000000550T13_09_2005_12_35_20"/>
      <w:bookmarkStart w:id="35" w:name="_Toc114483668"/>
      <w:bookmarkEnd w:id="34"/>
      <w:r>
        <w:rPr>
          <w:rFonts w:hint="eastAsia"/>
          <w:rtl/>
        </w:rPr>
        <w:t>עבד</w:t>
      </w:r>
      <w:r>
        <w:rPr>
          <w:rtl/>
        </w:rPr>
        <w:t>-אלמאלכ דהאמשה (רע"ם):</w:t>
      </w:r>
      <w:bookmarkEnd w:id="35"/>
    </w:p>
    <w:p w14:paraId="5AE9CE3A" w14:textId="77777777" w:rsidR="00000000" w:rsidRDefault="006D6152">
      <w:pPr>
        <w:pStyle w:val="a0"/>
        <w:rPr>
          <w:rFonts w:hint="cs"/>
          <w:rtl/>
        </w:rPr>
      </w:pPr>
    </w:p>
    <w:p w14:paraId="5699634E" w14:textId="77777777" w:rsidR="00000000" w:rsidRDefault="006D6152">
      <w:pPr>
        <w:pStyle w:val="a0"/>
        <w:rPr>
          <w:rFonts w:hint="cs"/>
          <w:rtl/>
        </w:rPr>
      </w:pPr>
      <w:r>
        <w:rPr>
          <w:rFonts w:hint="cs"/>
          <w:rtl/>
        </w:rPr>
        <w:t xml:space="preserve">כבוד היושב-ראש, מכובדי </w:t>
      </w:r>
      <w:r>
        <w:rPr>
          <w:rFonts w:hint="cs"/>
          <w:rtl/>
        </w:rPr>
        <w:t xml:space="preserve">סגן השר, חברי חברי הכנסת, אני פתחתי ואמרתי בראשית הדיון שהנושא רגיש דיו ולכן לא צריך להבעיר פה אש. גם קודמי, חבר הכנסת ישי, אמר שבתי-כנסת בעולם הערבי והמוסלמי כולו נשמרו ומעולם לא חוללו, גם כאשר לא היו שם יהודים. המקרה שמדובר בו עכשיו הוא אחר, ממש אחר. </w:t>
      </w:r>
    </w:p>
    <w:p w14:paraId="5583982D" w14:textId="77777777" w:rsidR="00000000" w:rsidRDefault="006D6152">
      <w:pPr>
        <w:pStyle w:val="a0"/>
        <w:rPr>
          <w:rFonts w:hint="cs"/>
          <w:rtl/>
        </w:rPr>
      </w:pPr>
    </w:p>
    <w:p w14:paraId="3471E551" w14:textId="77777777" w:rsidR="00000000" w:rsidRDefault="006D6152">
      <w:pPr>
        <w:pStyle w:val="af0"/>
        <w:rPr>
          <w:rtl/>
        </w:rPr>
      </w:pPr>
      <w:r>
        <w:rPr>
          <w:rFonts w:hint="eastAsia"/>
          <w:rtl/>
        </w:rPr>
        <w:t>ב</w:t>
      </w:r>
      <w:r>
        <w:rPr>
          <w:rFonts w:hint="eastAsia"/>
          <w:rtl/>
        </w:rPr>
        <w:t>נימין</w:t>
      </w:r>
      <w:r>
        <w:rPr>
          <w:rtl/>
        </w:rPr>
        <w:t xml:space="preserve"> אלון (האיחוד הלאומי - ישראל ביתנו):</w:t>
      </w:r>
    </w:p>
    <w:p w14:paraId="10772EA5" w14:textId="77777777" w:rsidR="00000000" w:rsidRDefault="006D6152">
      <w:pPr>
        <w:pStyle w:val="a0"/>
        <w:rPr>
          <w:rFonts w:hint="cs"/>
          <w:rtl/>
        </w:rPr>
      </w:pPr>
    </w:p>
    <w:p w14:paraId="474517BA" w14:textId="77777777" w:rsidR="00000000" w:rsidRDefault="006D6152">
      <w:pPr>
        <w:pStyle w:val="a0"/>
        <w:rPr>
          <w:rFonts w:hint="cs"/>
          <w:rtl/>
        </w:rPr>
      </w:pPr>
      <w:r>
        <w:rPr>
          <w:rFonts w:hint="cs"/>
          <w:rtl/>
        </w:rPr>
        <w:t>במה אחר?</w:t>
      </w:r>
    </w:p>
    <w:p w14:paraId="40AC25B8" w14:textId="77777777" w:rsidR="00000000" w:rsidRDefault="006D6152">
      <w:pPr>
        <w:pStyle w:val="a0"/>
        <w:rPr>
          <w:rFonts w:hint="cs"/>
          <w:rtl/>
        </w:rPr>
      </w:pPr>
    </w:p>
    <w:p w14:paraId="272FD3F2" w14:textId="77777777" w:rsidR="00000000" w:rsidRDefault="006D6152">
      <w:pPr>
        <w:pStyle w:val="-"/>
        <w:rPr>
          <w:rtl/>
        </w:rPr>
      </w:pPr>
      <w:bookmarkStart w:id="36" w:name="FS000000550T13_09_2005_13_19_35"/>
      <w:bookmarkStart w:id="37" w:name="FS000000550T13_09_2005_13_19_40C"/>
      <w:bookmarkEnd w:id="36"/>
      <w:bookmarkEnd w:id="37"/>
      <w:r>
        <w:rPr>
          <w:rFonts w:hint="eastAsia"/>
          <w:rtl/>
        </w:rPr>
        <w:t>עבד</w:t>
      </w:r>
      <w:r>
        <w:rPr>
          <w:rtl/>
        </w:rPr>
        <w:t>-אלמאלכ דהאמשה (רע"ם):</w:t>
      </w:r>
    </w:p>
    <w:p w14:paraId="70E2A50E" w14:textId="77777777" w:rsidR="00000000" w:rsidRDefault="006D6152">
      <w:pPr>
        <w:pStyle w:val="a0"/>
        <w:rPr>
          <w:rFonts w:hint="cs"/>
          <w:rtl/>
        </w:rPr>
      </w:pPr>
    </w:p>
    <w:p w14:paraId="41E3087D" w14:textId="77777777" w:rsidR="00000000" w:rsidRDefault="006D6152">
      <w:pPr>
        <w:pStyle w:val="a0"/>
        <w:ind w:left="719" w:firstLine="0"/>
        <w:rPr>
          <w:rFonts w:hint="cs"/>
          <w:rtl/>
        </w:rPr>
      </w:pPr>
      <w:r>
        <w:rPr>
          <w:rFonts w:hint="cs"/>
          <w:rtl/>
        </w:rPr>
        <w:t>אני אגיד לך במה אחר, חבר הכנסת אלון. הרב הראשי במדינת ישראל נתן לממשלה - - -</w:t>
      </w:r>
    </w:p>
    <w:p w14:paraId="3DC98DBC" w14:textId="77777777" w:rsidR="00000000" w:rsidRDefault="006D6152">
      <w:pPr>
        <w:pStyle w:val="a0"/>
        <w:ind w:left="719" w:firstLine="0"/>
        <w:rPr>
          <w:rFonts w:hint="cs"/>
          <w:rtl/>
        </w:rPr>
      </w:pPr>
    </w:p>
    <w:p w14:paraId="784F3578" w14:textId="77777777" w:rsidR="00000000" w:rsidRDefault="006D6152">
      <w:pPr>
        <w:pStyle w:val="af0"/>
        <w:rPr>
          <w:rtl/>
        </w:rPr>
      </w:pPr>
      <w:r>
        <w:rPr>
          <w:rFonts w:hint="eastAsia"/>
          <w:rtl/>
        </w:rPr>
        <w:t>בנימין</w:t>
      </w:r>
      <w:r>
        <w:rPr>
          <w:rtl/>
        </w:rPr>
        <w:t xml:space="preserve"> אלון (האיחוד הלאומי - ישראל ביתנו):</w:t>
      </w:r>
    </w:p>
    <w:p w14:paraId="11C32413" w14:textId="77777777" w:rsidR="00000000" w:rsidRDefault="006D6152">
      <w:pPr>
        <w:pStyle w:val="a0"/>
        <w:rPr>
          <w:rFonts w:hint="cs"/>
          <w:rtl/>
        </w:rPr>
      </w:pPr>
    </w:p>
    <w:p w14:paraId="064B9A8A" w14:textId="77777777" w:rsidR="00000000" w:rsidRDefault="006D6152">
      <w:pPr>
        <w:pStyle w:val="a0"/>
        <w:rPr>
          <w:rFonts w:hint="cs"/>
          <w:rtl/>
        </w:rPr>
      </w:pPr>
      <w:r>
        <w:rPr>
          <w:rFonts w:hint="cs"/>
          <w:rtl/>
        </w:rPr>
        <w:t>- - -</w:t>
      </w:r>
    </w:p>
    <w:p w14:paraId="1D744500" w14:textId="77777777" w:rsidR="00000000" w:rsidRDefault="006D6152">
      <w:pPr>
        <w:pStyle w:val="a0"/>
        <w:rPr>
          <w:rFonts w:hint="cs"/>
          <w:rtl/>
        </w:rPr>
      </w:pPr>
    </w:p>
    <w:p w14:paraId="1087D291" w14:textId="77777777" w:rsidR="00000000" w:rsidRDefault="006D6152">
      <w:pPr>
        <w:pStyle w:val="-"/>
        <w:rPr>
          <w:rtl/>
        </w:rPr>
      </w:pPr>
      <w:bookmarkStart w:id="38" w:name="FS000000550T13_09_2005_13_21_35C"/>
      <w:bookmarkEnd w:id="38"/>
      <w:r>
        <w:rPr>
          <w:rFonts w:hint="eastAsia"/>
          <w:rtl/>
        </w:rPr>
        <w:t>עבד</w:t>
      </w:r>
      <w:r>
        <w:rPr>
          <w:rtl/>
        </w:rPr>
        <w:t>-אלמאלכ דהאמשה (רע"ם):</w:t>
      </w:r>
    </w:p>
    <w:p w14:paraId="45A5B5AE" w14:textId="77777777" w:rsidR="00000000" w:rsidRDefault="006D6152">
      <w:pPr>
        <w:pStyle w:val="a0"/>
        <w:rPr>
          <w:rFonts w:hint="cs"/>
          <w:rtl/>
        </w:rPr>
      </w:pPr>
    </w:p>
    <w:p w14:paraId="0137A61D" w14:textId="77777777" w:rsidR="00000000" w:rsidRDefault="006D6152">
      <w:pPr>
        <w:pStyle w:val="a0"/>
        <w:rPr>
          <w:rFonts w:hint="cs"/>
          <w:rtl/>
        </w:rPr>
      </w:pPr>
      <w:r>
        <w:rPr>
          <w:rFonts w:hint="cs"/>
          <w:rtl/>
        </w:rPr>
        <w:t xml:space="preserve">איך ליטול את קדושתם </w:t>
      </w:r>
      <w:r>
        <w:rPr>
          <w:rFonts w:hint="cs"/>
          <w:rtl/>
        </w:rPr>
        <w:t xml:space="preserve">של המקומות האלה? היא ניטלה בזכות וברשות על-ידי ממשלת ישראל, ואין שם בתי-כנסת. ראש הממשלה, אתמול בדיון, הגדיר אותם כבניינים שקדושתם ניטלה מהם וספרי הקודש הוצאו מהם. כל העולם ראה את המזוזה האחרונה מוצאת משם, אז אין פה מקום קדוש </w:t>
      </w:r>
      <w:r>
        <w:rPr>
          <w:rFonts w:hint="eastAsia"/>
          <w:rtl/>
        </w:rPr>
        <w:t>–</w:t>
      </w:r>
      <w:r>
        <w:rPr>
          <w:rFonts w:hint="cs"/>
          <w:rtl/>
        </w:rPr>
        <w:t xml:space="preserve"> לא נשארו שם בתי-כנסת. </w:t>
      </w:r>
    </w:p>
    <w:p w14:paraId="4EEC481A" w14:textId="77777777" w:rsidR="00000000" w:rsidRDefault="006D6152">
      <w:pPr>
        <w:pStyle w:val="a0"/>
        <w:rPr>
          <w:rFonts w:hint="cs"/>
          <w:rtl/>
        </w:rPr>
      </w:pPr>
    </w:p>
    <w:p w14:paraId="5996F5AC" w14:textId="77777777" w:rsidR="00000000" w:rsidRDefault="006D6152">
      <w:pPr>
        <w:pStyle w:val="af0"/>
        <w:rPr>
          <w:rtl/>
        </w:rPr>
      </w:pPr>
      <w:r>
        <w:rPr>
          <w:rFonts w:hint="eastAsia"/>
          <w:rtl/>
        </w:rPr>
        <w:t>בנימ</w:t>
      </w:r>
      <w:r>
        <w:rPr>
          <w:rFonts w:hint="eastAsia"/>
          <w:rtl/>
        </w:rPr>
        <w:t>ין</w:t>
      </w:r>
      <w:r>
        <w:rPr>
          <w:rtl/>
        </w:rPr>
        <w:t xml:space="preserve"> אלון (האיחוד הלאומי - ישראל ביתנו):</w:t>
      </w:r>
    </w:p>
    <w:p w14:paraId="0F5B9FD4" w14:textId="77777777" w:rsidR="00000000" w:rsidRDefault="006D6152">
      <w:pPr>
        <w:pStyle w:val="a0"/>
        <w:rPr>
          <w:rFonts w:hint="cs"/>
          <w:rtl/>
        </w:rPr>
      </w:pPr>
    </w:p>
    <w:p w14:paraId="490F4169" w14:textId="77777777" w:rsidR="00000000" w:rsidRDefault="006D6152">
      <w:pPr>
        <w:pStyle w:val="a0"/>
        <w:rPr>
          <w:rFonts w:hint="cs"/>
          <w:rtl/>
        </w:rPr>
      </w:pPr>
      <w:r>
        <w:rPr>
          <w:rFonts w:hint="cs"/>
          <w:rtl/>
        </w:rPr>
        <w:t>אתה רב? פוסק?</w:t>
      </w:r>
    </w:p>
    <w:p w14:paraId="694D383A" w14:textId="77777777" w:rsidR="00000000" w:rsidRDefault="006D6152">
      <w:pPr>
        <w:pStyle w:val="a0"/>
        <w:rPr>
          <w:rFonts w:hint="cs"/>
          <w:rtl/>
        </w:rPr>
      </w:pPr>
    </w:p>
    <w:p w14:paraId="5272F62A" w14:textId="77777777" w:rsidR="00000000" w:rsidRDefault="006D6152">
      <w:pPr>
        <w:pStyle w:val="-"/>
        <w:rPr>
          <w:rtl/>
        </w:rPr>
      </w:pPr>
      <w:bookmarkStart w:id="39" w:name="FS000000550T13_09_2005_13_31_12C"/>
      <w:bookmarkEnd w:id="39"/>
      <w:r>
        <w:rPr>
          <w:rFonts w:hint="eastAsia"/>
          <w:rtl/>
        </w:rPr>
        <w:t>עבד</w:t>
      </w:r>
      <w:r>
        <w:rPr>
          <w:rtl/>
        </w:rPr>
        <w:t>-אלמאלכ דהאמשה (רע"ם):</w:t>
      </w:r>
    </w:p>
    <w:p w14:paraId="1F5A9515" w14:textId="77777777" w:rsidR="00000000" w:rsidRDefault="006D6152">
      <w:pPr>
        <w:pStyle w:val="a0"/>
        <w:rPr>
          <w:rFonts w:hint="cs"/>
          <w:rtl/>
        </w:rPr>
      </w:pPr>
    </w:p>
    <w:p w14:paraId="711608B7" w14:textId="77777777" w:rsidR="00000000" w:rsidRDefault="006D6152">
      <w:pPr>
        <w:pStyle w:val="a0"/>
        <w:rPr>
          <w:rFonts w:hint="cs"/>
          <w:rtl/>
        </w:rPr>
      </w:pPr>
      <w:r>
        <w:rPr>
          <w:rFonts w:hint="cs"/>
          <w:rtl/>
        </w:rPr>
        <w:t xml:space="preserve">אנחנו יודעים שכל העניין היה סביב פוליטיקה. אדוני חבר הכנסת אלון, אנחנו יודעים שאתם התנגדתם להתנתקות בכלל, ולא רציתם נסיגה, והמשכתם להתנגד בקרב האחרון. </w:t>
      </w:r>
    </w:p>
    <w:p w14:paraId="75593642" w14:textId="77777777" w:rsidR="00000000" w:rsidRDefault="006D6152">
      <w:pPr>
        <w:pStyle w:val="a0"/>
        <w:rPr>
          <w:rFonts w:hint="cs"/>
          <w:rtl/>
        </w:rPr>
      </w:pPr>
    </w:p>
    <w:p w14:paraId="7A8383D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2652D9D" w14:textId="77777777" w:rsidR="00000000" w:rsidRDefault="006D6152">
      <w:pPr>
        <w:pStyle w:val="a0"/>
        <w:rPr>
          <w:rFonts w:hint="cs"/>
          <w:rtl/>
        </w:rPr>
      </w:pPr>
    </w:p>
    <w:p w14:paraId="1E93B289" w14:textId="77777777" w:rsidR="00000000" w:rsidRDefault="006D6152">
      <w:pPr>
        <w:pStyle w:val="a0"/>
        <w:rPr>
          <w:rFonts w:hint="cs"/>
          <w:rtl/>
        </w:rPr>
      </w:pPr>
      <w:r>
        <w:rPr>
          <w:rFonts w:hint="cs"/>
          <w:rtl/>
        </w:rPr>
        <w:t xml:space="preserve"> חבר הכנסת דהאמשה, האם אדוני אומר שהריסת בתי-הכנסת היא דבר שמקובל עליך? </w:t>
      </w:r>
    </w:p>
    <w:p w14:paraId="2334E4B9" w14:textId="77777777" w:rsidR="00000000" w:rsidRDefault="006D6152">
      <w:pPr>
        <w:pStyle w:val="-"/>
        <w:rPr>
          <w:rFonts w:hint="cs"/>
          <w:rtl/>
        </w:rPr>
      </w:pPr>
      <w:bookmarkStart w:id="40" w:name="FS000000550T13_09_2005_13_32_22C"/>
      <w:bookmarkEnd w:id="40"/>
    </w:p>
    <w:p w14:paraId="3F375477" w14:textId="77777777" w:rsidR="00000000" w:rsidRDefault="006D6152">
      <w:pPr>
        <w:pStyle w:val="-"/>
        <w:rPr>
          <w:rtl/>
        </w:rPr>
      </w:pPr>
    </w:p>
    <w:p w14:paraId="48B0291B" w14:textId="77777777" w:rsidR="00000000" w:rsidRDefault="006D6152">
      <w:pPr>
        <w:pStyle w:val="-"/>
        <w:rPr>
          <w:rtl/>
        </w:rPr>
      </w:pPr>
      <w:r>
        <w:rPr>
          <w:rFonts w:hint="eastAsia"/>
          <w:rtl/>
        </w:rPr>
        <w:t>עבד</w:t>
      </w:r>
      <w:r>
        <w:rPr>
          <w:rtl/>
        </w:rPr>
        <w:t>-אלמאלכ דהאמשה (רע"ם):</w:t>
      </w:r>
    </w:p>
    <w:p w14:paraId="2925BC6A" w14:textId="77777777" w:rsidR="00000000" w:rsidRDefault="006D6152">
      <w:pPr>
        <w:pStyle w:val="a0"/>
        <w:rPr>
          <w:rFonts w:hint="cs"/>
          <w:rtl/>
        </w:rPr>
      </w:pPr>
    </w:p>
    <w:p w14:paraId="27B9EC8D" w14:textId="77777777" w:rsidR="00000000" w:rsidRDefault="006D6152">
      <w:pPr>
        <w:pStyle w:val="a0"/>
        <w:rPr>
          <w:rFonts w:hint="cs"/>
          <w:rtl/>
        </w:rPr>
      </w:pPr>
      <w:r>
        <w:rPr>
          <w:rFonts w:hint="cs"/>
          <w:rtl/>
        </w:rPr>
        <w:t xml:space="preserve">חס וחלילה. </w:t>
      </w:r>
    </w:p>
    <w:p w14:paraId="22B49FFC" w14:textId="77777777" w:rsidR="00000000" w:rsidRDefault="006D6152">
      <w:pPr>
        <w:pStyle w:val="a0"/>
        <w:rPr>
          <w:rFonts w:hint="cs"/>
          <w:rtl/>
        </w:rPr>
      </w:pPr>
    </w:p>
    <w:p w14:paraId="066A5A52"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917B21D" w14:textId="77777777" w:rsidR="00000000" w:rsidRDefault="006D6152">
      <w:pPr>
        <w:pStyle w:val="a0"/>
        <w:rPr>
          <w:rFonts w:hint="cs"/>
          <w:rtl/>
        </w:rPr>
      </w:pPr>
    </w:p>
    <w:p w14:paraId="5D18D076" w14:textId="77777777" w:rsidR="00000000" w:rsidRDefault="006D6152">
      <w:pPr>
        <w:pStyle w:val="a0"/>
        <w:rPr>
          <w:rFonts w:hint="cs"/>
          <w:rtl/>
        </w:rPr>
      </w:pPr>
      <w:r>
        <w:rPr>
          <w:rFonts w:hint="cs"/>
          <w:rtl/>
        </w:rPr>
        <w:t xml:space="preserve">אני רוצה להבין, כי הפרוטוקול לא מבין. </w:t>
      </w:r>
    </w:p>
    <w:p w14:paraId="1C02151D" w14:textId="77777777" w:rsidR="00000000" w:rsidRDefault="006D6152">
      <w:pPr>
        <w:pStyle w:val="a0"/>
        <w:rPr>
          <w:rFonts w:hint="cs"/>
          <w:rtl/>
        </w:rPr>
      </w:pPr>
    </w:p>
    <w:p w14:paraId="16F0AFA3" w14:textId="77777777" w:rsidR="00000000" w:rsidRDefault="006D6152">
      <w:pPr>
        <w:pStyle w:val="-"/>
        <w:rPr>
          <w:rtl/>
        </w:rPr>
      </w:pPr>
      <w:bookmarkStart w:id="41" w:name="FS000000550T13_09_2005_13_32_43C"/>
      <w:bookmarkEnd w:id="41"/>
      <w:r>
        <w:rPr>
          <w:rFonts w:hint="eastAsia"/>
          <w:rtl/>
        </w:rPr>
        <w:t>עבד</w:t>
      </w:r>
      <w:r>
        <w:rPr>
          <w:rtl/>
        </w:rPr>
        <w:t>-אלמאלכ דהאמשה (רע"ם):</w:t>
      </w:r>
    </w:p>
    <w:p w14:paraId="2A8EB93D" w14:textId="77777777" w:rsidR="00000000" w:rsidRDefault="006D6152">
      <w:pPr>
        <w:pStyle w:val="a0"/>
        <w:rPr>
          <w:rFonts w:hint="cs"/>
          <w:rtl/>
        </w:rPr>
      </w:pPr>
    </w:p>
    <w:p w14:paraId="40651567" w14:textId="77777777" w:rsidR="00000000" w:rsidRDefault="006D6152">
      <w:pPr>
        <w:pStyle w:val="a0"/>
        <w:rPr>
          <w:rFonts w:hint="cs"/>
          <w:rtl/>
        </w:rPr>
      </w:pPr>
      <w:r>
        <w:rPr>
          <w:rFonts w:hint="cs"/>
          <w:rtl/>
        </w:rPr>
        <w:t xml:space="preserve">חס וחלילה. </w:t>
      </w:r>
    </w:p>
    <w:p w14:paraId="00F2EBC2" w14:textId="77777777" w:rsidR="00000000" w:rsidRDefault="006D6152">
      <w:pPr>
        <w:pStyle w:val="a0"/>
        <w:rPr>
          <w:rFonts w:hint="cs"/>
          <w:rtl/>
        </w:rPr>
      </w:pPr>
    </w:p>
    <w:p w14:paraId="024B351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A3F7A83" w14:textId="77777777" w:rsidR="00000000" w:rsidRDefault="006D6152">
      <w:pPr>
        <w:pStyle w:val="a0"/>
        <w:rPr>
          <w:rFonts w:hint="cs"/>
          <w:rtl/>
        </w:rPr>
      </w:pPr>
    </w:p>
    <w:p w14:paraId="104BAE72" w14:textId="77777777" w:rsidR="00000000" w:rsidRDefault="006D6152">
      <w:pPr>
        <w:pStyle w:val="a0"/>
        <w:rPr>
          <w:rFonts w:hint="cs"/>
          <w:rtl/>
        </w:rPr>
      </w:pPr>
      <w:r>
        <w:rPr>
          <w:rFonts w:hint="cs"/>
          <w:rtl/>
        </w:rPr>
        <w:t xml:space="preserve">חס וחלילה </w:t>
      </w:r>
      <w:r>
        <w:rPr>
          <w:rFonts w:hint="eastAsia"/>
          <w:rtl/>
        </w:rPr>
        <w:t>–</w:t>
      </w:r>
      <w:r>
        <w:rPr>
          <w:rFonts w:hint="cs"/>
          <w:rtl/>
        </w:rPr>
        <w:t xml:space="preserve"> זה חשוב</w:t>
      </w:r>
      <w:r>
        <w:rPr>
          <w:rFonts w:hint="cs"/>
          <w:rtl/>
        </w:rPr>
        <w:t xml:space="preserve">. </w:t>
      </w:r>
    </w:p>
    <w:p w14:paraId="4270151B" w14:textId="77777777" w:rsidR="00000000" w:rsidRDefault="006D6152">
      <w:pPr>
        <w:pStyle w:val="a0"/>
        <w:rPr>
          <w:rFonts w:hint="cs"/>
          <w:rtl/>
        </w:rPr>
      </w:pPr>
    </w:p>
    <w:p w14:paraId="60E68C27" w14:textId="77777777" w:rsidR="00000000" w:rsidRDefault="006D6152">
      <w:pPr>
        <w:pStyle w:val="-"/>
        <w:rPr>
          <w:rtl/>
        </w:rPr>
      </w:pPr>
      <w:bookmarkStart w:id="42" w:name="FS000000550T13_09_2005_13_33_05C"/>
      <w:bookmarkEnd w:id="42"/>
      <w:r>
        <w:rPr>
          <w:rFonts w:hint="eastAsia"/>
          <w:rtl/>
        </w:rPr>
        <w:t>עבד</w:t>
      </w:r>
      <w:r>
        <w:rPr>
          <w:rtl/>
        </w:rPr>
        <w:t>-אלמאלכ דהאמשה (רע"ם):</w:t>
      </w:r>
    </w:p>
    <w:p w14:paraId="079BA683" w14:textId="77777777" w:rsidR="00000000" w:rsidRDefault="006D6152">
      <w:pPr>
        <w:pStyle w:val="a0"/>
        <w:rPr>
          <w:rFonts w:hint="cs"/>
          <w:rtl/>
        </w:rPr>
      </w:pPr>
    </w:p>
    <w:p w14:paraId="794FAA1B" w14:textId="77777777" w:rsidR="00000000" w:rsidRDefault="006D6152">
      <w:pPr>
        <w:pStyle w:val="a0"/>
        <w:rPr>
          <w:rFonts w:hint="cs"/>
          <w:rtl/>
        </w:rPr>
      </w:pPr>
      <w:r>
        <w:rPr>
          <w:rFonts w:hint="cs"/>
          <w:rtl/>
        </w:rPr>
        <w:t xml:space="preserve">מה שאני אומר בלשון פשוטה, אדוני, הוא שלא היו כאן בתי-כנסת. </w:t>
      </w:r>
    </w:p>
    <w:p w14:paraId="003DC8B2" w14:textId="77777777" w:rsidR="00000000" w:rsidRDefault="006D6152">
      <w:pPr>
        <w:pStyle w:val="a0"/>
        <w:rPr>
          <w:rFonts w:hint="cs"/>
          <w:rtl/>
        </w:rPr>
      </w:pPr>
    </w:p>
    <w:p w14:paraId="5D4903F1" w14:textId="77777777" w:rsidR="00000000" w:rsidRDefault="006D6152">
      <w:pPr>
        <w:pStyle w:val="af0"/>
        <w:rPr>
          <w:rtl/>
        </w:rPr>
      </w:pPr>
      <w:r>
        <w:rPr>
          <w:rFonts w:hint="eastAsia"/>
          <w:rtl/>
        </w:rPr>
        <w:t>יצחק</w:t>
      </w:r>
      <w:r>
        <w:rPr>
          <w:rtl/>
        </w:rPr>
        <w:t xml:space="preserve"> כהן (ש"ס):</w:t>
      </w:r>
    </w:p>
    <w:p w14:paraId="552925FE" w14:textId="77777777" w:rsidR="00000000" w:rsidRDefault="006D6152">
      <w:pPr>
        <w:pStyle w:val="a0"/>
        <w:rPr>
          <w:rFonts w:hint="cs"/>
          <w:rtl/>
        </w:rPr>
      </w:pPr>
    </w:p>
    <w:p w14:paraId="26A369A7" w14:textId="77777777" w:rsidR="00000000" w:rsidRDefault="006D6152">
      <w:pPr>
        <w:pStyle w:val="a0"/>
        <w:rPr>
          <w:rFonts w:hint="cs"/>
          <w:rtl/>
        </w:rPr>
      </w:pPr>
      <w:r>
        <w:rPr>
          <w:rFonts w:hint="cs"/>
          <w:rtl/>
        </w:rPr>
        <w:t>מסגדים - - -</w:t>
      </w:r>
    </w:p>
    <w:p w14:paraId="6618E01E" w14:textId="77777777" w:rsidR="00000000" w:rsidRDefault="006D6152">
      <w:pPr>
        <w:pStyle w:val="a0"/>
        <w:rPr>
          <w:rFonts w:hint="cs"/>
          <w:rtl/>
        </w:rPr>
      </w:pPr>
    </w:p>
    <w:p w14:paraId="635ABE6E" w14:textId="77777777" w:rsidR="00000000" w:rsidRDefault="006D6152">
      <w:pPr>
        <w:pStyle w:val="-"/>
        <w:rPr>
          <w:rtl/>
        </w:rPr>
      </w:pPr>
      <w:bookmarkStart w:id="43" w:name="FS000000550T13_09_2005_13_33_33C"/>
      <w:bookmarkEnd w:id="43"/>
      <w:r>
        <w:rPr>
          <w:rFonts w:hint="eastAsia"/>
          <w:rtl/>
        </w:rPr>
        <w:t>עבד</w:t>
      </w:r>
      <w:r>
        <w:rPr>
          <w:rtl/>
        </w:rPr>
        <w:t>-אלמאלכ דהאמשה (רע"ם):</w:t>
      </w:r>
    </w:p>
    <w:p w14:paraId="2B487281" w14:textId="77777777" w:rsidR="00000000" w:rsidRDefault="006D6152">
      <w:pPr>
        <w:pStyle w:val="a0"/>
        <w:rPr>
          <w:rFonts w:hint="cs"/>
          <w:rtl/>
        </w:rPr>
      </w:pPr>
    </w:p>
    <w:p w14:paraId="155D91F6" w14:textId="77777777" w:rsidR="00000000" w:rsidRDefault="006D6152">
      <w:pPr>
        <w:pStyle w:val="a0"/>
        <w:rPr>
          <w:rFonts w:hint="cs"/>
          <w:rtl/>
        </w:rPr>
      </w:pPr>
      <w:r>
        <w:rPr>
          <w:rFonts w:hint="cs"/>
          <w:rtl/>
        </w:rPr>
        <w:t xml:space="preserve">קדושתם של המקומות האלה ניטלה מהם עוד קודם. הם לא היו בתי-כנסת </w:t>
      </w:r>
      <w:r>
        <w:rPr>
          <w:rFonts w:hint="eastAsia"/>
          <w:rtl/>
        </w:rPr>
        <w:t>–</w:t>
      </w:r>
      <w:r>
        <w:rPr>
          <w:rFonts w:hint="cs"/>
          <w:rtl/>
        </w:rPr>
        <w:t xml:space="preserve"> הם חדלו להיות בתי-כנסת.  </w:t>
      </w:r>
    </w:p>
    <w:p w14:paraId="41B54EB4" w14:textId="77777777" w:rsidR="00000000" w:rsidRDefault="006D6152">
      <w:pPr>
        <w:pStyle w:val="a0"/>
        <w:rPr>
          <w:rFonts w:hint="cs"/>
          <w:rtl/>
        </w:rPr>
      </w:pPr>
    </w:p>
    <w:p w14:paraId="63991C0A" w14:textId="77777777" w:rsidR="00000000" w:rsidRDefault="006D6152">
      <w:pPr>
        <w:pStyle w:val="af1"/>
        <w:rPr>
          <w:rtl/>
        </w:rPr>
      </w:pPr>
      <w:r>
        <w:rPr>
          <w:rFonts w:hint="eastAsia"/>
          <w:rtl/>
        </w:rPr>
        <w:t>היו</w:t>
      </w:r>
      <w:r>
        <w:rPr>
          <w:rtl/>
        </w:rPr>
        <w:t>"ר</w:t>
      </w:r>
      <w:r>
        <w:rPr>
          <w:rFonts w:hint="cs"/>
          <w:rtl/>
        </w:rPr>
        <w:t xml:space="preserve"> ראובן ריב</w:t>
      </w:r>
      <w:r>
        <w:rPr>
          <w:rFonts w:hint="cs"/>
          <w:rtl/>
        </w:rPr>
        <w:t>לין</w:t>
      </w:r>
      <w:r>
        <w:rPr>
          <w:rtl/>
        </w:rPr>
        <w:t>:</w:t>
      </w:r>
    </w:p>
    <w:p w14:paraId="03D5A4DF" w14:textId="77777777" w:rsidR="00000000" w:rsidRDefault="006D6152">
      <w:pPr>
        <w:pStyle w:val="a0"/>
        <w:rPr>
          <w:rFonts w:hint="cs"/>
          <w:rtl/>
        </w:rPr>
      </w:pPr>
    </w:p>
    <w:p w14:paraId="3622AE71" w14:textId="77777777" w:rsidR="00000000" w:rsidRDefault="006D6152">
      <w:pPr>
        <w:pStyle w:val="a0"/>
        <w:rPr>
          <w:rFonts w:hint="cs"/>
          <w:rtl/>
        </w:rPr>
      </w:pPr>
      <w:r>
        <w:rPr>
          <w:rFonts w:hint="cs"/>
          <w:rtl/>
        </w:rPr>
        <w:t xml:space="preserve">חבר הכנסת דהאמשה, אני אומר לך מתי מסגד הוא מסגד, חלילה? הרי אני אקבל את עמדתך </w:t>
      </w:r>
      <w:r>
        <w:rPr>
          <w:rFonts w:hint="eastAsia"/>
          <w:rtl/>
        </w:rPr>
        <w:t>–</w:t>
      </w:r>
      <w:r>
        <w:rPr>
          <w:rFonts w:hint="cs"/>
          <w:rtl/>
        </w:rPr>
        <w:t xml:space="preserve"> אם תאמר לי שמקום מסוים הוא מסגד אני לא אומר לך שהוא לא מסגד. </w:t>
      </w:r>
    </w:p>
    <w:p w14:paraId="6B8AFE10" w14:textId="77777777" w:rsidR="00000000" w:rsidRDefault="006D6152">
      <w:pPr>
        <w:pStyle w:val="a0"/>
        <w:rPr>
          <w:rFonts w:hint="cs"/>
          <w:rtl/>
        </w:rPr>
      </w:pPr>
    </w:p>
    <w:p w14:paraId="4E41A3EC" w14:textId="77777777" w:rsidR="00000000" w:rsidRDefault="006D6152">
      <w:pPr>
        <w:pStyle w:val="-"/>
        <w:rPr>
          <w:rtl/>
        </w:rPr>
      </w:pPr>
      <w:bookmarkStart w:id="44" w:name="FS000000550T13_09_2005_12_35_37C"/>
      <w:bookmarkEnd w:id="44"/>
      <w:r>
        <w:rPr>
          <w:rFonts w:hint="eastAsia"/>
          <w:rtl/>
        </w:rPr>
        <w:t>עבד</w:t>
      </w:r>
      <w:r>
        <w:rPr>
          <w:rtl/>
        </w:rPr>
        <w:t>-אלמאלכ דהאמשה (רע"ם):</w:t>
      </w:r>
    </w:p>
    <w:p w14:paraId="473A752B" w14:textId="77777777" w:rsidR="00000000" w:rsidRDefault="006D6152">
      <w:pPr>
        <w:pStyle w:val="a0"/>
        <w:rPr>
          <w:rFonts w:hint="cs"/>
          <w:rtl/>
        </w:rPr>
      </w:pPr>
    </w:p>
    <w:p w14:paraId="28ADC3B2" w14:textId="77777777" w:rsidR="00000000" w:rsidRDefault="006D6152">
      <w:pPr>
        <w:pStyle w:val="a0"/>
        <w:rPr>
          <w:rFonts w:hint="cs"/>
          <w:rtl/>
        </w:rPr>
      </w:pPr>
      <w:r>
        <w:rPr>
          <w:rFonts w:hint="cs"/>
          <w:rtl/>
        </w:rPr>
        <w:t>אדוני, אני מסתמך על ההערכה של רבנים, של הרבנות הראשית, שהנחתה את הממשלה איך ליטו</w:t>
      </w:r>
      <w:r>
        <w:rPr>
          <w:rFonts w:hint="cs"/>
          <w:rtl/>
        </w:rPr>
        <w:t xml:space="preserve">ל את קדושתם של המקומות האלה, והיא אומנם ניטלה. הוצאו מהם הספרים וגם המזוזה הוסרה. </w:t>
      </w:r>
    </w:p>
    <w:p w14:paraId="2D394BAC" w14:textId="77777777" w:rsidR="00000000" w:rsidRDefault="006D6152">
      <w:pPr>
        <w:pStyle w:val="af1"/>
        <w:rPr>
          <w:rtl/>
        </w:rPr>
      </w:pPr>
    </w:p>
    <w:p w14:paraId="0A18CE51" w14:textId="77777777" w:rsidR="00000000" w:rsidRDefault="006D6152">
      <w:pPr>
        <w:pStyle w:val="af1"/>
        <w:rPr>
          <w:rFonts w:hint="cs"/>
          <w:rtl/>
        </w:rPr>
      </w:pPr>
      <w:r>
        <w:rPr>
          <w:rFonts w:hint="eastAsia"/>
          <w:rtl/>
        </w:rPr>
        <w:t>היו</w:t>
      </w:r>
      <w:r>
        <w:rPr>
          <w:rtl/>
        </w:rPr>
        <w:t>"ר</w:t>
      </w:r>
      <w:r>
        <w:rPr>
          <w:rFonts w:hint="cs"/>
          <w:rtl/>
        </w:rPr>
        <w:t xml:space="preserve"> ראובן ריבלין:</w:t>
      </w:r>
    </w:p>
    <w:p w14:paraId="74AFC22E" w14:textId="77777777" w:rsidR="00000000" w:rsidRDefault="006D6152">
      <w:pPr>
        <w:pStyle w:val="a0"/>
        <w:rPr>
          <w:rFonts w:hint="cs"/>
          <w:rtl/>
        </w:rPr>
      </w:pPr>
    </w:p>
    <w:p w14:paraId="15B946DD" w14:textId="77777777" w:rsidR="00000000" w:rsidRDefault="006D6152">
      <w:pPr>
        <w:pStyle w:val="a0"/>
        <w:rPr>
          <w:rFonts w:hint="cs"/>
          <w:rtl/>
        </w:rPr>
      </w:pPr>
      <w:r>
        <w:rPr>
          <w:rFonts w:hint="cs"/>
          <w:rtl/>
        </w:rPr>
        <w:t xml:space="preserve">עד היום לא נהגת להתערב בדת היהודית, כדי שאנחנו לא נתערב בדת המוסלמית. </w:t>
      </w:r>
    </w:p>
    <w:p w14:paraId="7FE05257" w14:textId="77777777" w:rsidR="00000000" w:rsidRDefault="006D6152">
      <w:pPr>
        <w:pStyle w:val="a0"/>
        <w:rPr>
          <w:rFonts w:hint="cs"/>
          <w:rtl/>
        </w:rPr>
      </w:pPr>
    </w:p>
    <w:p w14:paraId="5BC3CD70" w14:textId="77777777" w:rsidR="00000000" w:rsidRDefault="006D6152">
      <w:pPr>
        <w:pStyle w:val="-"/>
        <w:rPr>
          <w:rtl/>
        </w:rPr>
      </w:pPr>
      <w:bookmarkStart w:id="45" w:name="FS000000550T13_09_2005_13_37_11C"/>
      <w:bookmarkEnd w:id="45"/>
      <w:r>
        <w:rPr>
          <w:rFonts w:hint="eastAsia"/>
          <w:rtl/>
        </w:rPr>
        <w:t>עבד</w:t>
      </w:r>
      <w:r>
        <w:rPr>
          <w:rtl/>
        </w:rPr>
        <w:t>-אלמאלכ דהאמשה (רע"ם):</w:t>
      </w:r>
    </w:p>
    <w:p w14:paraId="01AD2905" w14:textId="77777777" w:rsidR="00000000" w:rsidRDefault="006D6152">
      <w:pPr>
        <w:pStyle w:val="a0"/>
        <w:rPr>
          <w:rFonts w:hint="cs"/>
          <w:rtl/>
        </w:rPr>
      </w:pPr>
    </w:p>
    <w:p w14:paraId="6B0B446F" w14:textId="77777777" w:rsidR="00000000" w:rsidRDefault="006D6152">
      <w:pPr>
        <w:pStyle w:val="a0"/>
        <w:rPr>
          <w:rFonts w:hint="cs"/>
          <w:rtl/>
        </w:rPr>
      </w:pPr>
      <w:r>
        <w:rPr>
          <w:rFonts w:hint="cs"/>
          <w:rtl/>
        </w:rPr>
        <w:t>אני מסתמך על דעת הרבנות הראשית, שהנחתה את הממשלה ואת</w:t>
      </w:r>
      <w:r>
        <w:rPr>
          <w:rFonts w:hint="cs"/>
          <w:rtl/>
        </w:rPr>
        <w:t xml:space="preserve"> צה"ל. </w:t>
      </w:r>
    </w:p>
    <w:p w14:paraId="2A4D4931" w14:textId="77777777" w:rsidR="00000000" w:rsidRDefault="006D6152">
      <w:pPr>
        <w:pStyle w:val="a0"/>
        <w:rPr>
          <w:rFonts w:hint="cs"/>
          <w:rtl/>
        </w:rPr>
      </w:pPr>
    </w:p>
    <w:p w14:paraId="71FDB8BC"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DA4FFA1" w14:textId="77777777" w:rsidR="00000000" w:rsidRDefault="006D6152">
      <w:pPr>
        <w:pStyle w:val="a0"/>
        <w:rPr>
          <w:rFonts w:hint="cs"/>
          <w:rtl/>
        </w:rPr>
      </w:pPr>
    </w:p>
    <w:p w14:paraId="2DEF9CBB" w14:textId="77777777" w:rsidR="00000000" w:rsidRDefault="006D6152">
      <w:pPr>
        <w:pStyle w:val="a0"/>
        <w:rPr>
          <w:rFonts w:hint="cs"/>
          <w:rtl/>
        </w:rPr>
      </w:pPr>
      <w:r>
        <w:rPr>
          <w:rFonts w:hint="cs"/>
          <w:rtl/>
        </w:rPr>
        <w:t xml:space="preserve">עמדת הרבנות הראשית היתה חד-משמעית. </w:t>
      </w:r>
    </w:p>
    <w:p w14:paraId="5C5C7238" w14:textId="77777777" w:rsidR="00000000" w:rsidRDefault="006D6152">
      <w:pPr>
        <w:pStyle w:val="a0"/>
        <w:rPr>
          <w:rFonts w:hint="cs"/>
          <w:rtl/>
        </w:rPr>
      </w:pPr>
    </w:p>
    <w:p w14:paraId="6196C8B3" w14:textId="77777777" w:rsidR="00000000" w:rsidRDefault="006D6152">
      <w:pPr>
        <w:pStyle w:val="-"/>
        <w:rPr>
          <w:rtl/>
        </w:rPr>
      </w:pPr>
      <w:bookmarkStart w:id="46" w:name="FS000000550T13_09_2005_13_37_56C"/>
      <w:bookmarkEnd w:id="46"/>
      <w:r>
        <w:rPr>
          <w:rFonts w:hint="eastAsia"/>
          <w:rtl/>
        </w:rPr>
        <w:t>עבד</w:t>
      </w:r>
      <w:r>
        <w:rPr>
          <w:rtl/>
        </w:rPr>
        <w:t>-אלמאלכ דהאמשה (רע"ם):</w:t>
      </w:r>
    </w:p>
    <w:p w14:paraId="709E6C9E" w14:textId="77777777" w:rsidR="00000000" w:rsidRDefault="006D6152">
      <w:pPr>
        <w:pStyle w:val="a0"/>
        <w:rPr>
          <w:rFonts w:hint="cs"/>
          <w:rtl/>
        </w:rPr>
      </w:pPr>
    </w:p>
    <w:p w14:paraId="08B9D154" w14:textId="77777777" w:rsidR="00000000" w:rsidRDefault="006D6152">
      <w:pPr>
        <w:pStyle w:val="a0"/>
        <w:rPr>
          <w:rFonts w:hint="cs"/>
          <w:rtl/>
        </w:rPr>
      </w:pPr>
      <w:r>
        <w:rPr>
          <w:rFonts w:hint="cs"/>
          <w:rtl/>
        </w:rPr>
        <w:t xml:space="preserve">נציג הממשלה ונציג הצבא ובג"ץ שכנעו גם את השופטים שלא להתערב בעניין זה. אדוני, אני יודע, ואתה יודע, שהפכו את זה לעניין פוליטי. לעשות מזה עניין פוליטי - זה לא משרת </w:t>
      </w:r>
      <w:r>
        <w:rPr>
          <w:rFonts w:hint="cs"/>
          <w:rtl/>
        </w:rPr>
        <w:t xml:space="preserve">אף אחד.  </w:t>
      </w:r>
    </w:p>
    <w:p w14:paraId="5BA03498" w14:textId="77777777" w:rsidR="00000000" w:rsidRDefault="006D6152">
      <w:pPr>
        <w:pStyle w:val="a0"/>
        <w:rPr>
          <w:rFonts w:hint="cs"/>
          <w:rtl/>
        </w:rPr>
      </w:pPr>
    </w:p>
    <w:p w14:paraId="2C0E8416"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3EE03CD" w14:textId="77777777" w:rsidR="00000000" w:rsidRDefault="006D6152">
      <w:pPr>
        <w:pStyle w:val="a0"/>
        <w:rPr>
          <w:rFonts w:hint="cs"/>
          <w:rtl/>
        </w:rPr>
      </w:pPr>
    </w:p>
    <w:p w14:paraId="1D14B813" w14:textId="77777777" w:rsidR="00000000" w:rsidRDefault="006D6152">
      <w:pPr>
        <w:pStyle w:val="a0"/>
        <w:rPr>
          <w:rFonts w:hint="cs"/>
          <w:rtl/>
        </w:rPr>
      </w:pPr>
      <w:r>
        <w:rPr>
          <w:rFonts w:hint="cs"/>
          <w:rtl/>
        </w:rPr>
        <w:t xml:space="preserve">חבר הכנסת דהאמשה, חלילה לעם ישראל </w:t>
      </w:r>
      <w:r>
        <w:rPr>
          <w:rFonts w:hint="eastAsia"/>
          <w:rtl/>
        </w:rPr>
        <w:t>–</w:t>
      </w:r>
      <w:r>
        <w:rPr>
          <w:rFonts w:hint="cs"/>
          <w:rtl/>
        </w:rPr>
        <w:t xml:space="preserve"> אני מתכוון לכל אזרחי ישראל </w:t>
      </w:r>
      <w:r>
        <w:rPr>
          <w:rFonts w:hint="eastAsia"/>
          <w:rtl/>
        </w:rPr>
        <w:t>–</w:t>
      </w:r>
      <w:r>
        <w:rPr>
          <w:rFonts w:hint="cs"/>
          <w:rtl/>
        </w:rPr>
        <w:t xml:space="preserve"> במדינת ישראל, שיבוא מישהו ויאמר שהרס מסגד הוא עניין פוליטי. חלילה, הוא יהיה בן-בליעל. מי שיאמר את זה יעמוד לדין וישלם את כל המחיר שצריך לשלם. </w:t>
      </w:r>
    </w:p>
    <w:p w14:paraId="3EE67A42" w14:textId="77777777" w:rsidR="00000000" w:rsidRDefault="006D6152">
      <w:pPr>
        <w:pStyle w:val="a0"/>
        <w:rPr>
          <w:rFonts w:hint="cs"/>
          <w:rtl/>
        </w:rPr>
      </w:pPr>
    </w:p>
    <w:p w14:paraId="2AED0926" w14:textId="77777777" w:rsidR="00000000" w:rsidRDefault="006D6152">
      <w:pPr>
        <w:pStyle w:val="af0"/>
        <w:rPr>
          <w:rtl/>
        </w:rPr>
      </w:pPr>
      <w:r>
        <w:rPr>
          <w:rFonts w:hint="eastAsia"/>
          <w:rtl/>
        </w:rPr>
        <w:t>אילן</w:t>
      </w:r>
      <w:r>
        <w:rPr>
          <w:rtl/>
        </w:rPr>
        <w:t xml:space="preserve"> ליבוביץ (ש</w:t>
      </w:r>
      <w:r>
        <w:rPr>
          <w:rtl/>
        </w:rPr>
        <w:t>ינוי):</w:t>
      </w:r>
    </w:p>
    <w:p w14:paraId="6284C21B" w14:textId="77777777" w:rsidR="00000000" w:rsidRDefault="006D6152">
      <w:pPr>
        <w:pStyle w:val="a0"/>
        <w:rPr>
          <w:rFonts w:hint="cs"/>
          <w:rtl/>
        </w:rPr>
      </w:pPr>
    </w:p>
    <w:p w14:paraId="1A1774B5" w14:textId="77777777" w:rsidR="00000000" w:rsidRDefault="006D6152">
      <w:pPr>
        <w:pStyle w:val="a0"/>
        <w:rPr>
          <w:rFonts w:hint="cs"/>
          <w:rtl/>
        </w:rPr>
      </w:pPr>
      <w:r>
        <w:rPr>
          <w:rFonts w:hint="cs"/>
          <w:rtl/>
        </w:rPr>
        <w:t>אדוני היושב-ראש, ברגע שהוצאת - - -</w:t>
      </w:r>
    </w:p>
    <w:p w14:paraId="10E4F0A4" w14:textId="77777777" w:rsidR="00000000" w:rsidRDefault="006D6152">
      <w:pPr>
        <w:pStyle w:val="a0"/>
        <w:rPr>
          <w:rFonts w:hint="cs"/>
          <w:rtl/>
        </w:rPr>
      </w:pPr>
    </w:p>
    <w:p w14:paraId="39F06F7D" w14:textId="77777777" w:rsidR="00000000" w:rsidRDefault="006D6152">
      <w:pPr>
        <w:pStyle w:val="-"/>
        <w:rPr>
          <w:rtl/>
        </w:rPr>
      </w:pPr>
      <w:bookmarkStart w:id="47" w:name="FS000000550T13_09_2005_13_40_51C"/>
      <w:bookmarkEnd w:id="47"/>
      <w:r>
        <w:rPr>
          <w:rFonts w:hint="eastAsia"/>
          <w:rtl/>
        </w:rPr>
        <w:t>עבד</w:t>
      </w:r>
      <w:r>
        <w:rPr>
          <w:rtl/>
        </w:rPr>
        <w:t>-אלמאלכ דהאמשה (רע"ם):</w:t>
      </w:r>
    </w:p>
    <w:p w14:paraId="57F1D2D2" w14:textId="77777777" w:rsidR="00000000" w:rsidRDefault="006D6152">
      <w:pPr>
        <w:pStyle w:val="a0"/>
        <w:rPr>
          <w:rFonts w:hint="cs"/>
          <w:rtl/>
        </w:rPr>
      </w:pPr>
    </w:p>
    <w:p w14:paraId="733195E8" w14:textId="77777777" w:rsidR="00000000" w:rsidRDefault="006D6152">
      <w:pPr>
        <w:pStyle w:val="a0"/>
        <w:rPr>
          <w:rFonts w:hint="cs"/>
          <w:rtl/>
        </w:rPr>
      </w:pPr>
      <w:r>
        <w:rPr>
          <w:rFonts w:hint="cs"/>
          <w:rtl/>
        </w:rPr>
        <w:t xml:space="preserve">כל מסגד וכל בית-כנסת אינם עניין פוליטי. לכל מסגד ולכל בית-כנסת יש קדושה, ויש לשמור עליהם מכל משמר </w:t>
      </w:r>
      <w:r>
        <w:rPr>
          <w:rFonts w:hint="eastAsia"/>
          <w:rtl/>
        </w:rPr>
        <w:t>–</w:t>
      </w:r>
      <w:r>
        <w:rPr>
          <w:rFonts w:hint="cs"/>
          <w:rtl/>
        </w:rPr>
        <w:t xml:space="preserve"> מלבד המקרה הבודד הזה. </w:t>
      </w:r>
    </w:p>
    <w:p w14:paraId="5050DA65" w14:textId="77777777" w:rsidR="00000000" w:rsidRDefault="006D6152">
      <w:pPr>
        <w:pStyle w:val="a0"/>
        <w:rPr>
          <w:rFonts w:hint="cs"/>
          <w:rtl/>
        </w:rPr>
      </w:pPr>
    </w:p>
    <w:p w14:paraId="48D72AEF" w14:textId="77777777" w:rsidR="00000000" w:rsidRDefault="006D6152">
      <w:pPr>
        <w:pStyle w:val="af0"/>
        <w:rPr>
          <w:rtl/>
        </w:rPr>
      </w:pPr>
      <w:r>
        <w:rPr>
          <w:rFonts w:hint="eastAsia"/>
          <w:rtl/>
        </w:rPr>
        <w:t>יצחק</w:t>
      </w:r>
      <w:r>
        <w:rPr>
          <w:rtl/>
        </w:rPr>
        <w:t xml:space="preserve"> כהן (ש"ס):</w:t>
      </w:r>
    </w:p>
    <w:p w14:paraId="0196EF4A" w14:textId="77777777" w:rsidR="00000000" w:rsidRDefault="006D6152">
      <w:pPr>
        <w:pStyle w:val="a0"/>
        <w:rPr>
          <w:rFonts w:hint="cs"/>
          <w:rtl/>
        </w:rPr>
      </w:pPr>
    </w:p>
    <w:p w14:paraId="1666A2E8" w14:textId="77777777" w:rsidR="00000000" w:rsidRDefault="006D6152">
      <w:pPr>
        <w:pStyle w:val="a0"/>
        <w:ind w:left="719" w:firstLine="0"/>
        <w:rPr>
          <w:rFonts w:hint="cs"/>
          <w:rtl/>
        </w:rPr>
      </w:pPr>
      <w:r>
        <w:rPr>
          <w:rFonts w:hint="cs"/>
          <w:rtl/>
        </w:rPr>
        <w:t>- - -</w:t>
      </w:r>
    </w:p>
    <w:p w14:paraId="7A845A86" w14:textId="77777777" w:rsidR="00000000" w:rsidRDefault="006D6152">
      <w:pPr>
        <w:pStyle w:val="-"/>
        <w:rPr>
          <w:rtl/>
        </w:rPr>
      </w:pPr>
      <w:bookmarkStart w:id="48" w:name="FS000000550T13_09_2005_12_36_55C"/>
      <w:bookmarkEnd w:id="48"/>
    </w:p>
    <w:p w14:paraId="4291AD85" w14:textId="77777777" w:rsidR="00000000" w:rsidRDefault="006D6152">
      <w:pPr>
        <w:pStyle w:val="-"/>
        <w:rPr>
          <w:rtl/>
        </w:rPr>
      </w:pPr>
      <w:r>
        <w:rPr>
          <w:rFonts w:hint="eastAsia"/>
          <w:rtl/>
        </w:rPr>
        <w:t>עבד</w:t>
      </w:r>
      <w:r>
        <w:rPr>
          <w:rtl/>
        </w:rPr>
        <w:t>-אלמאלכ דהאמשה (רע"ם):</w:t>
      </w:r>
    </w:p>
    <w:p w14:paraId="69BA99A9" w14:textId="77777777" w:rsidR="00000000" w:rsidRDefault="006D6152">
      <w:pPr>
        <w:pStyle w:val="a0"/>
        <w:rPr>
          <w:rFonts w:hint="cs"/>
          <w:rtl/>
        </w:rPr>
      </w:pPr>
    </w:p>
    <w:p w14:paraId="36A5DA23" w14:textId="77777777" w:rsidR="00000000" w:rsidRDefault="006D6152">
      <w:pPr>
        <w:pStyle w:val="a0"/>
        <w:rPr>
          <w:rFonts w:hint="cs"/>
          <w:rtl/>
        </w:rPr>
      </w:pPr>
      <w:r>
        <w:rPr>
          <w:rFonts w:hint="cs"/>
          <w:rtl/>
        </w:rPr>
        <w:t>המקרים האל</w:t>
      </w:r>
      <w:r>
        <w:rPr>
          <w:rFonts w:hint="cs"/>
          <w:rtl/>
        </w:rPr>
        <w:t xml:space="preserve">ה, של מה שנקרא בתים, שאתם הופכים אותם כאילו לבתי-כנסת, הם משהו אחר, והרבנות הראשית גם הדריכה את הממשלה איך ליטול את קדושתם, והם כבר לא היו קדושים וכבר לא היו בתי-כנסת. </w:t>
      </w:r>
    </w:p>
    <w:p w14:paraId="13AE4037" w14:textId="77777777" w:rsidR="00000000" w:rsidRDefault="006D6152">
      <w:pPr>
        <w:pStyle w:val="a0"/>
        <w:rPr>
          <w:rFonts w:hint="cs"/>
          <w:rtl/>
        </w:rPr>
      </w:pPr>
    </w:p>
    <w:p w14:paraId="1EE24D1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AB4D774" w14:textId="77777777" w:rsidR="00000000" w:rsidRDefault="006D6152">
      <w:pPr>
        <w:pStyle w:val="a0"/>
        <w:rPr>
          <w:rFonts w:hint="cs"/>
          <w:rtl/>
        </w:rPr>
      </w:pPr>
    </w:p>
    <w:p w14:paraId="36BA6465" w14:textId="77777777" w:rsidR="00000000" w:rsidRDefault="006D6152">
      <w:pPr>
        <w:pStyle w:val="a0"/>
        <w:rPr>
          <w:rFonts w:hint="cs"/>
          <w:rtl/>
        </w:rPr>
      </w:pPr>
      <w:r>
        <w:rPr>
          <w:rFonts w:hint="cs"/>
          <w:rtl/>
        </w:rPr>
        <w:t xml:space="preserve">חבר הכנסת דהאמשה, אדוני סיים את דבריו. הוא לא יכול לדבר פה שעה. </w:t>
      </w:r>
    </w:p>
    <w:p w14:paraId="27AA35B5" w14:textId="77777777" w:rsidR="00000000" w:rsidRDefault="006D6152">
      <w:pPr>
        <w:pStyle w:val="a0"/>
        <w:rPr>
          <w:rFonts w:hint="cs"/>
          <w:rtl/>
        </w:rPr>
      </w:pPr>
    </w:p>
    <w:p w14:paraId="47DB3160" w14:textId="77777777" w:rsidR="00000000" w:rsidRDefault="006D6152">
      <w:pPr>
        <w:pStyle w:val="-"/>
        <w:rPr>
          <w:rtl/>
        </w:rPr>
      </w:pPr>
      <w:bookmarkStart w:id="49" w:name="FS000000550T13_09_2005_13_46_23C"/>
      <w:bookmarkEnd w:id="49"/>
      <w:r>
        <w:rPr>
          <w:rFonts w:hint="eastAsia"/>
          <w:rtl/>
        </w:rPr>
        <w:t>עבד</w:t>
      </w:r>
      <w:r>
        <w:rPr>
          <w:rtl/>
        </w:rPr>
        <w:t>-אלמאלכ דהאמשה (רע"ם):</w:t>
      </w:r>
    </w:p>
    <w:p w14:paraId="3F021ACC" w14:textId="77777777" w:rsidR="00000000" w:rsidRDefault="006D6152">
      <w:pPr>
        <w:pStyle w:val="a0"/>
        <w:rPr>
          <w:rFonts w:hint="cs"/>
          <w:rtl/>
        </w:rPr>
      </w:pPr>
    </w:p>
    <w:p w14:paraId="4ECAE5AA" w14:textId="77777777" w:rsidR="00000000" w:rsidRDefault="006D6152">
      <w:pPr>
        <w:pStyle w:val="a0"/>
        <w:rPr>
          <w:rFonts w:hint="cs"/>
          <w:rtl/>
        </w:rPr>
      </w:pPr>
      <w:r>
        <w:rPr>
          <w:rFonts w:hint="cs"/>
          <w:rtl/>
        </w:rPr>
        <w:t xml:space="preserve">כולם יודעים שעשו מזה עניין פוליטי. תודה רבה, אדוני. </w:t>
      </w:r>
    </w:p>
    <w:p w14:paraId="58D997A1" w14:textId="77777777" w:rsidR="00000000" w:rsidRDefault="006D6152">
      <w:pPr>
        <w:pStyle w:val="a0"/>
        <w:rPr>
          <w:rFonts w:hint="cs"/>
          <w:rtl/>
        </w:rPr>
      </w:pPr>
    </w:p>
    <w:p w14:paraId="2E9AD26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486AE3C" w14:textId="77777777" w:rsidR="00000000" w:rsidRDefault="006D6152">
      <w:pPr>
        <w:pStyle w:val="a0"/>
        <w:rPr>
          <w:rFonts w:hint="cs"/>
          <w:rtl/>
        </w:rPr>
      </w:pPr>
    </w:p>
    <w:p w14:paraId="3DD6EE17" w14:textId="77777777" w:rsidR="00000000" w:rsidRDefault="006D6152">
      <w:pPr>
        <w:pStyle w:val="a0"/>
        <w:rPr>
          <w:rFonts w:hint="cs"/>
          <w:rtl/>
        </w:rPr>
      </w:pPr>
      <w:r>
        <w:rPr>
          <w:rFonts w:hint="cs"/>
          <w:rtl/>
        </w:rPr>
        <w:t xml:space="preserve">חברת הכנסת אתי לבני </w:t>
      </w:r>
      <w:r>
        <w:rPr>
          <w:rFonts w:hint="eastAsia"/>
          <w:rtl/>
        </w:rPr>
        <w:t>–</w:t>
      </w:r>
      <w:r>
        <w:rPr>
          <w:rFonts w:hint="cs"/>
          <w:rtl/>
        </w:rPr>
        <w:t xml:space="preserve"> אינה נוכחת. חבר הכנסת טיבי, בבקשה אדוני. גם לרשות אדוני שתי דקות.  </w:t>
      </w:r>
    </w:p>
    <w:p w14:paraId="7978CE54" w14:textId="77777777" w:rsidR="00000000" w:rsidRDefault="006D6152">
      <w:pPr>
        <w:pStyle w:val="a"/>
        <w:rPr>
          <w:rFonts w:hint="cs"/>
          <w:rtl/>
        </w:rPr>
      </w:pPr>
      <w:bookmarkStart w:id="50" w:name="FS000000560T13_09_2005_12_37_26"/>
      <w:bookmarkEnd w:id="50"/>
    </w:p>
    <w:p w14:paraId="2A9074E3" w14:textId="77777777" w:rsidR="00000000" w:rsidRDefault="006D6152">
      <w:pPr>
        <w:pStyle w:val="a"/>
        <w:rPr>
          <w:rtl/>
        </w:rPr>
      </w:pPr>
      <w:bookmarkStart w:id="51" w:name="_Toc114483669"/>
      <w:r>
        <w:rPr>
          <w:rFonts w:hint="eastAsia"/>
          <w:rtl/>
        </w:rPr>
        <w:t>אחמד</w:t>
      </w:r>
      <w:r>
        <w:rPr>
          <w:rtl/>
        </w:rPr>
        <w:t xml:space="preserve"> טיבי (חד"ש-תע"ל):</w:t>
      </w:r>
      <w:bookmarkEnd w:id="51"/>
    </w:p>
    <w:p w14:paraId="02E0F26C" w14:textId="77777777" w:rsidR="00000000" w:rsidRDefault="006D6152">
      <w:pPr>
        <w:pStyle w:val="a0"/>
        <w:rPr>
          <w:rFonts w:hint="cs"/>
          <w:rtl/>
        </w:rPr>
      </w:pPr>
    </w:p>
    <w:p w14:paraId="0AC0D76E" w14:textId="77777777" w:rsidR="00000000" w:rsidRDefault="006D6152">
      <w:pPr>
        <w:pStyle w:val="a0"/>
        <w:rPr>
          <w:rFonts w:hint="cs"/>
          <w:rtl/>
        </w:rPr>
      </w:pPr>
      <w:r>
        <w:rPr>
          <w:rFonts w:hint="cs"/>
          <w:rtl/>
        </w:rPr>
        <w:t>תודה, אדוני היושב-ראש. איפה אלי ישי, א</w:t>
      </w:r>
      <w:r>
        <w:rPr>
          <w:rFonts w:hint="cs"/>
          <w:rtl/>
        </w:rPr>
        <w:t xml:space="preserve">דוני? </w:t>
      </w:r>
    </w:p>
    <w:p w14:paraId="2315414D" w14:textId="77777777" w:rsidR="00000000" w:rsidRDefault="006D6152">
      <w:pPr>
        <w:pStyle w:val="a0"/>
        <w:rPr>
          <w:rFonts w:hint="cs"/>
          <w:rtl/>
        </w:rPr>
      </w:pPr>
    </w:p>
    <w:p w14:paraId="0176E323" w14:textId="77777777" w:rsidR="00000000" w:rsidRDefault="006D6152">
      <w:pPr>
        <w:pStyle w:val="af0"/>
        <w:rPr>
          <w:rtl/>
        </w:rPr>
      </w:pPr>
      <w:r>
        <w:rPr>
          <w:rFonts w:hint="cs"/>
          <w:rtl/>
        </w:rPr>
        <w:t xml:space="preserve">יצחק </w:t>
      </w:r>
      <w:r>
        <w:rPr>
          <w:rtl/>
        </w:rPr>
        <w:t>כהן (ש"ס):</w:t>
      </w:r>
    </w:p>
    <w:p w14:paraId="48F45479" w14:textId="77777777" w:rsidR="00000000" w:rsidRDefault="006D6152">
      <w:pPr>
        <w:pStyle w:val="a0"/>
        <w:rPr>
          <w:rFonts w:hint="cs"/>
          <w:rtl/>
        </w:rPr>
      </w:pPr>
    </w:p>
    <w:p w14:paraId="6059823B" w14:textId="77777777" w:rsidR="00000000" w:rsidRDefault="006D6152">
      <w:pPr>
        <w:pStyle w:val="a0"/>
        <w:rPr>
          <w:rFonts w:hint="cs"/>
          <w:rtl/>
        </w:rPr>
      </w:pPr>
      <w:r>
        <w:rPr>
          <w:rFonts w:hint="cs"/>
          <w:rtl/>
        </w:rPr>
        <w:t xml:space="preserve">אני פה. </w:t>
      </w:r>
    </w:p>
    <w:p w14:paraId="64E5FE14" w14:textId="77777777" w:rsidR="00000000" w:rsidRDefault="006D6152">
      <w:pPr>
        <w:pStyle w:val="a0"/>
        <w:rPr>
          <w:rFonts w:hint="cs"/>
          <w:rtl/>
        </w:rPr>
      </w:pPr>
    </w:p>
    <w:p w14:paraId="66512DA4" w14:textId="77777777" w:rsidR="00000000" w:rsidRDefault="006D6152">
      <w:pPr>
        <w:pStyle w:val="-"/>
        <w:rPr>
          <w:rtl/>
        </w:rPr>
      </w:pPr>
      <w:bookmarkStart w:id="52" w:name="FS000000560T13_09_2005_12_37_50C"/>
      <w:bookmarkEnd w:id="52"/>
      <w:r>
        <w:rPr>
          <w:rFonts w:hint="eastAsia"/>
          <w:rtl/>
        </w:rPr>
        <w:t>אחמד</w:t>
      </w:r>
      <w:r>
        <w:rPr>
          <w:rtl/>
        </w:rPr>
        <w:t xml:space="preserve"> טיבי (חד"ש-תע"ל):</w:t>
      </w:r>
    </w:p>
    <w:p w14:paraId="5350C764" w14:textId="77777777" w:rsidR="00000000" w:rsidRDefault="006D6152">
      <w:pPr>
        <w:pStyle w:val="a0"/>
        <w:rPr>
          <w:rFonts w:hint="cs"/>
          <w:rtl/>
        </w:rPr>
      </w:pPr>
    </w:p>
    <w:p w14:paraId="5CFE26DC" w14:textId="77777777" w:rsidR="00000000" w:rsidRDefault="006D6152">
      <w:pPr>
        <w:pStyle w:val="a0"/>
        <w:rPr>
          <w:rFonts w:hint="cs"/>
          <w:rtl/>
        </w:rPr>
      </w:pPr>
      <w:r>
        <w:rPr>
          <w:rFonts w:hint="cs"/>
          <w:rtl/>
        </w:rPr>
        <w:t>אלי ישי לא פה. לא מנומס להציג נושא ואחר כך - - -</w:t>
      </w:r>
    </w:p>
    <w:p w14:paraId="1D25B677" w14:textId="77777777" w:rsidR="00000000" w:rsidRDefault="006D6152">
      <w:pPr>
        <w:pStyle w:val="a0"/>
        <w:rPr>
          <w:rFonts w:hint="cs"/>
          <w:rtl/>
        </w:rPr>
      </w:pPr>
    </w:p>
    <w:p w14:paraId="4AD5C65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62648DB" w14:textId="77777777" w:rsidR="00000000" w:rsidRDefault="006D6152">
      <w:pPr>
        <w:pStyle w:val="a0"/>
        <w:rPr>
          <w:rFonts w:hint="cs"/>
          <w:rtl/>
        </w:rPr>
      </w:pPr>
    </w:p>
    <w:p w14:paraId="05C59FDA" w14:textId="77777777" w:rsidR="00000000" w:rsidRDefault="006D6152">
      <w:pPr>
        <w:pStyle w:val="a0"/>
        <w:rPr>
          <w:rFonts w:hint="cs"/>
          <w:rtl/>
        </w:rPr>
      </w:pPr>
      <w:r>
        <w:rPr>
          <w:rFonts w:hint="cs"/>
          <w:rtl/>
        </w:rPr>
        <w:t xml:space="preserve">לא, חס וחלילה. </w:t>
      </w:r>
    </w:p>
    <w:p w14:paraId="09921AB5" w14:textId="77777777" w:rsidR="00000000" w:rsidRDefault="006D6152">
      <w:pPr>
        <w:pStyle w:val="a0"/>
        <w:rPr>
          <w:rFonts w:hint="cs"/>
          <w:rtl/>
        </w:rPr>
      </w:pPr>
      <w:bookmarkStart w:id="53" w:name="FS000000550T13_09_2005_13_50_51C"/>
      <w:bookmarkEnd w:id="53"/>
    </w:p>
    <w:p w14:paraId="4517412F" w14:textId="77777777" w:rsidR="00000000" w:rsidRDefault="006D6152">
      <w:pPr>
        <w:pStyle w:val="-"/>
        <w:rPr>
          <w:rtl/>
        </w:rPr>
      </w:pPr>
      <w:bookmarkStart w:id="54" w:name="FS000000560T13_09_2005_13_50_58"/>
      <w:bookmarkStart w:id="55" w:name="FS000000560T13_09_2005_13_51_02C"/>
      <w:bookmarkEnd w:id="54"/>
      <w:bookmarkEnd w:id="55"/>
      <w:r>
        <w:rPr>
          <w:rFonts w:hint="eastAsia"/>
          <w:rtl/>
        </w:rPr>
        <w:t>אחמד</w:t>
      </w:r>
      <w:r>
        <w:rPr>
          <w:rtl/>
        </w:rPr>
        <w:t xml:space="preserve"> טיבי (חד"ש-תע"ל):</w:t>
      </w:r>
    </w:p>
    <w:p w14:paraId="282C8117" w14:textId="77777777" w:rsidR="00000000" w:rsidRDefault="006D6152">
      <w:pPr>
        <w:pStyle w:val="a0"/>
        <w:rPr>
          <w:rFonts w:hint="cs"/>
          <w:rtl/>
        </w:rPr>
      </w:pPr>
    </w:p>
    <w:p w14:paraId="4E61211A" w14:textId="77777777" w:rsidR="00000000" w:rsidRDefault="006D6152">
      <w:pPr>
        <w:pStyle w:val="a0"/>
        <w:rPr>
          <w:rFonts w:hint="cs"/>
          <w:rtl/>
        </w:rPr>
      </w:pPr>
      <w:r>
        <w:rPr>
          <w:rFonts w:hint="cs"/>
          <w:rtl/>
        </w:rPr>
        <w:t>אדוני היושב-ראש, אני אפתח ואומר שאני מאוד לא אוהב תמונות של מבנים שעולים באש, לרבות ת</w:t>
      </w:r>
      <w:r>
        <w:rPr>
          <w:rFonts w:hint="cs"/>
          <w:rtl/>
        </w:rPr>
        <w:t xml:space="preserve">מונות של מבנים שעולים באש שהיה להם ערך של קדושה ושל בתי-תפילה. אני מדבר על שרפת מבנים ברצועת-עזה, בתוך מה שהיה ההתנחלויות. </w:t>
      </w:r>
    </w:p>
    <w:p w14:paraId="7F3FC2CD" w14:textId="77777777" w:rsidR="00000000" w:rsidRDefault="006D6152">
      <w:pPr>
        <w:pStyle w:val="a0"/>
        <w:rPr>
          <w:rFonts w:hint="cs"/>
          <w:rtl/>
        </w:rPr>
      </w:pPr>
    </w:p>
    <w:p w14:paraId="4C2122F1" w14:textId="77777777" w:rsidR="00000000" w:rsidRDefault="006D6152">
      <w:pPr>
        <w:pStyle w:val="a0"/>
        <w:rPr>
          <w:rFonts w:hint="cs"/>
          <w:rtl/>
        </w:rPr>
      </w:pPr>
      <w:r>
        <w:rPr>
          <w:rFonts w:hint="cs"/>
          <w:rtl/>
        </w:rPr>
        <w:t xml:space="preserve">ממשלת ישראל החליטה להרוס את בתי-הכנסת. אגב, ראש הממשלה תיאר אותם כמבנים ששימשו בתי-כנסת. הוא יודע להשתמש טוב בביטויים. לא בכדי הוא </w:t>
      </w:r>
      <w:r>
        <w:rPr>
          <w:rFonts w:hint="cs"/>
          <w:rtl/>
        </w:rPr>
        <w:t xml:space="preserve">קרא להם בפרוטוקול ישיבת הממשלה "מבנים ששימשו בתי-כנסת". הוא לא קרא להם בתי-כנסת. </w:t>
      </w:r>
    </w:p>
    <w:p w14:paraId="2E4643C1" w14:textId="77777777" w:rsidR="00000000" w:rsidRDefault="006D6152">
      <w:pPr>
        <w:pStyle w:val="a0"/>
        <w:rPr>
          <w:rFonts w:hint="cs"/>
          <w:rtl/>
        </w:rPr>
      </w:pPr>
    </w:p>
    <w:p w14:paraId="58A21289" w14:textId="77777777" w:rsidR="00000000" w:rsidRDefault="006D6152">
      <w:pPr>
        <w:pStyle w:val="af0"/>
        <w:rPr>
          <w:rtl/>
        </w:rPr>
      </w:pPr>
      <w:r>
        <w:rPr>
          <w:rFonts w:hint="eastAsia"/>
          <w:rtl/>
        </w:rPr>
        <w:t>בנימין</w:t>
      </w:r>
      <w:r>
        <w:rPr>
          <w:rtl/>
        </w:rPr>
        <w:t xml:space="preserve"> אלון (האיחוד הלאומי - ישראל ביתנו):</w:t>
      </w:r>
    </w:p>
    <w:p w14:paraId="5CAE004A" w14:textId="77777777" w:rsidR="00000000" w:rsidRDefault="006D6152">
      <w:pPr>
        <w:pStyle w:val="a0"/>
        <w:rPr>
          <w:rFonts w:hint="cs"/>
          <w:rtl/>
        </w:rPr>
      </w:pPr>
    </w:p>
    <w:p w14:paraId="1A4DEDA7" w14:textId="77777777" w:rsidR="00000000" w:rsidRDefault="006D6152">
      <w:pPr>
        <w:pStyle w:val="a0"/>
        <w:ind w:left="719" w:firstLine="0"/>
        <w:rPr>
          <w:rFonts w:hint="cs"/>
          <w:rtl/>
        </w:rPr>
      </w:pPr>
      <w:r>
        <w:rPr>
          <w:rFonts w:hint="cs"/>
          <w:rtl/>
        </w:rPr>
        <w:t>- - -</w:t>
      </w:r>
    </w:p>
    <w:p w14:paraId="3AA2E02F" w14:textId="77777777" w:rsidR="00000000" w:rsidRDefault="006D6152">
      <w:pPr>
        <w:pStyle w:val="a0"/>
        <w:rPr>
          <w:rFonts w:hint="cs"/>
          <w:rtl/>
        </w:rPr>
      </w:pPr>
    </w:p>
    <w:p w14:paraId="157F2D9D" w14:textId="77777777" w:rsidR="00000000" w:rsidRDefault="006D6152">
      <w:pPr>
        <w:pStyle w:val="-"/>
        <w:rPr>
          <w:rtl/>
        </w:rPr>
      </w:pPr>
      <w:bookmarkStart w:id="56" w:name="FS000000560T13_09_2005_12_38_46C"/>
      <w:bookmarkEnd w:id="56"/>
      <w:r>
        <w:rPr>
          <w:rFonts w:hint="eastAsia"/>
          <w:rtl/>
        </w:rPr>
        <w:t>אחמד</w:t>
      </w:r>
      <w:r>
        <w:rPr>
          <w:rtl/>
        </w:rPr>
        <w:t xml:space="preserve"> טיבי (חד"ש-תע"ל):</w:t>
      </w:r>
    </w:p>
    <w:p w14:paraId="4B059EE6" w14:textId="77777777" w:rsidR="00000000" w:rsidRDefault="006D6152">
      <w:pPr>
        <w:pStyle w:val="a0"/>
        <w:rPr>
          <w:rFonts w:hint="cs"/>
          <w:rtl/>
        </w:rPr>
      </w:pPr>
    </w:p>
    <w:p w14:paraId="31ADC69B" w14:textId="77777777" w:rsidR="00000000" w:rsidRDefault="006D6152">
      <w:pPr>
        <w:pStyle w:val="a0"/>
        <w:rPr>
          <w:rFonts w:hint="cs"/>
          <w:rtl/>
        </w:rPr>
      </w:pPr>
      <w:r>
        <w:rPr>
          <w:rFonts w:hint="cs"/>
          <w:rtl/>
        </w:rPr>
        <w:t xml:space="preserve">לפני כמה שבועות </w:t>
      </w:r>
      <w:r>
        <w:rPr>
          <w:rFonts w:hint="eastAsia"/>
          <w:rtl/>
        </w:rPr>
        <w:t>–</w:t>
      </w:r>
      <w:r>
        <w:rPr>
          <w:rFonts w:hint="cs"/>
          <w:rtl/>
        </w:rPr>
        <w:t xml:space="preserve"> כולכם יודעים שהרב הראשי של צה"ל הפקיע את קדושת המבנים האלה, לאחר שכל סמלי הדת נל</w:t>
      </w:r>
      <w:r>
        <w:rPr>
          <w:rFonts w:hint="cs"/>
          <w:rtl/>
        </w:rPr>
        <w:t xml:space="preserve">קחו מהם. </w:t>
      </w:r>
    </w:p>
    <w:p w14:paraId="72A8F51B" w14:textId="77777777" w:rsidR="00000000" w:rsidRDefault="006D6152">
      <w:pPr>
        <w:pStyle w:val="a0"/>
        <w:rPr>
          <w:rFonts w:hint="cs"/>
          <w:rtl/>
        </w:rPr>
      </w:pPr>
    </w:p>
    <w:p w14:paraId="56D013FA" w14:textId="77777777" w:rsidR="00000000" w:rsidRDefault="006D6152">
      <w:pPr>
        <w:pStyle w:val="af0"/>
        <w:rPr>
          <w:rtl/>
        </w:rPr>
      </w:pPr>
      <w:r>
        <w:rPr>
          <w:rFonts w:hint="eastAsia"/>
          <w:rtl/>
        </w:rPr>
        <w:t>בנימין</w:t>
      </w:r>
      <w:r>
        <w:rPr>
          <w:rtl/>
        </w:rPr>
        <w:t xml:space="preserve"> אלון (האיחוד הלאומי - ישראל ביתנו):</w:t>
      </w:r>
    </w:p>
    <w:p w14:paraId="079B51BD" w14:textId="77777777" w:rsidR="00000000" w:rsidRDefault="006D6152">
      <w:pPr>
        <w:pStyle w:val="a0"/>
        <w:rPr>
          <w:rFonts w:hint="cs"/>
          <w:rtl/>
        </w:rPr>
      </w:pPr>
    </w:p>
    <w:p w14:paraId="6C9B730F" w14:textId="77777777" w:rsidR="00000000" w:rsidRDefault="006D6152">
      <w:pPr>
        <w:pStyle w:val="a0"/>
        <w:rPr>
          <w:rFonts w:hint="cs"/>
          <w:rtl/>
        </w:rPr>
      </w:pPr>
      <w:r>
        <w:rPr>
          <w:rFonts w:hint="cs"/>
          <w:rtl/>
        </w:rPr>
        <w:t>מי אמר לכם את זה?</w:t>
      </w:r>
    </w:p>
    <w:p w14:paraId="2299F785" w14:textId="77777777" w:rsidR="00000000" w:rsidRDefault="006D6152">
      <w:pPr>
        <w:pStyle w:val="a0"/>
        <w:rPr>
          <w:rFonts w:hint="cs"/>
          <w:rtl/>
        </w:rPr>
      </w:pPr>
    </w:p>
    <w:p w14:paraId="07B9608B" w14:textId="77777777" w:rsidR="00000000" w:rsidRDefault="006D6152">
      <w:pPr>
        <w:pStyle w:val="-"/>
        <w:rPr>
          <w:rtl/>
        </w:rPr>
      </w:pPr>
      <w:bookmarkStart w:id="57" w:name="FS000000560T13_09_2005_12_38_58C"/>
      <w:bookmarkEnd w:id="57"/>
      <w:r>
        <w:rPr>
          <w:rFonts w:hint="eastAsia"/>
          <w:rtl/>
        </w:rPr>
        <w:t>אחמד</w:t>
      </w:r>
      <w:r>
        <w:rPr>
          <w:rtl/>
        </w:rPr>
        <w:t xml:space="preserve"> טיבי (חד"ש-תע"ל):</w:t>
      </w:r>
    </w:p>
    <w:p w14:paraId="6DB962F3" w14:textId="77777777" w:rsidR="00000000" w:rsidRDefault="006D6152">
      <w:pPr>
        <w:pStyle w:val="a0"/>
        <w:rPr>
          <w:rFonts w:hint="cs"/>
          <w:rtl/>
        </w:rPr>
      </w:pPr>
    </w:p>
    <w:p w14:paraId="7C15F5CA" w14:textId="77777777" w:rsidR="00000000" w:rsidRDefault="006D6152">
      <w:pPr>
        <w:pStyle w:val="a0"/>
        <w:rPr>
          <w:rFonts w:hint="cs"/>
          <w:rtl/>
        </w:rPr>
      </w:pPr>
      <w:r>
        <w:rPr>
          <w:rFonts w:hint="cs"/>
          <w:rtl/>
        </w:rPr>
        <w:t xml:space="preserve">זה נאמר בישיבת הממשלה. כמה שרים של ממשלת ישראל אמרו את זה. לא אחמד או מוחמד, אלא שרים בממשלת ישראל אמרו שהרב הראשי הפקיע את קדושת המבנים האלה. </w:t>
      </w:r>
    </w:p>
    <w:p w14:paraId="71834DC7" w14:textId="77777777" w:rsidR="00000000" w:rsidRDefault="006D6152">
      <w:pPr>
        <w:pStyle w:val="a0"/>
        <w:rPr>
          <w:rFonts w:hint="cs"/>
          <w:rtl/>
        </w:rPr>
      </w:pPr>
    </w:p>
    <w:p w14:paraId="554BADD3" w14:textId="77777777" w:rsidR="00000000" w:rsidRDefault="006D6152">
      <w:pPr>
        <w:pStyle w:val="af0"/>
        <w:rPr>
          <w:rtl/>
        </w:rPr>
      </w:pPr>
      <w:r>
        <w:rPr>
          <w:rFonts w:hint="eastAsia"/>
          <w:rtl/>
        </w:rPr>
        <w:t>יצחק</w:t>
      </w:r>
      <w:r>
        <w:rPr>
          <w:rtl/>
        </w:rPr>
        <w:t xml:space="preserve"> כהן (ש"ס</w:t>
      </w:r>
      <w:r>
        <w:rPr>
          <w:rtl/>
        </w:rPr>
        <w:t>):</w:t>
      </w:r>
    </w:p>
    <w:p w14:paraId="53584C18" w14:textId="77777777" w:rsidR="00000000" w:rsidRDefault="006D6152">
      <w:pPr>
        <w:pStyle w:val="a0"/>
        <w:rPr>
          <w:rFonts w:hint="cs"/>
          <w:rtl/>
        </w:rPr>
      </w:pPr>
    </w:p>
    <w:p w14:paraId="7D6C29C1" w14:textId="77777777" w:rsidR="00000000" w:rsidRDefault="006D6152">
      <w:pPr>
        <w:pStyle w:val="a0"/>
        <w:rPr>
          <w:rFonts w:hint="cs"/>
          <w:rtl/>
        </w:rPr>
      </w:pPr>
      <w:r>
        <w:rPr>
          <w:rFonts w:hint="cs"/>
          <w:rtl/>
        </w:rPr>
        <w:t xml:space="preserve">הם מבינים כמוך. </w:t>
      </w:r>
    </w:p>
    <w:p w14:paraId="398AC6AD" w14:textId="77777777" w:rsidR="00000000" w:rsidRDefault="006D6152">
      <w:pPr>
        <w:pStyle w:val="a0"/>
        <w:rPr>
          <w:rFonts w:hint="cs"/>
          <w:rtl/>
        </w:rPr>
      </w:pPr>
    </w:p>
    <w:p w14:paraId="1BF4B48A" w14:textId="77777777" w:rsidR="00000000" w:rsidRDefault="006D6152">
      <w:pPr>
        <w:pStyle w:val="-"/>
        <w:rPr>
          <w:rtl/>
        </w:rPr>
      </w:pPr>
      <w:bookmarkStart w:id="58" w:name="FS000000560T13_09_2005_12_39_21C"/>
      <w:bookmarkEnd w:id="58"/>
      <w:r>
        <w:rPr>
          <w:rFonts w:hint="eastAsia"/>
          <w:rtl/>
        </w:rPr>
        <w:t>אחמד</w:t>
      </w:r>
      <w:r>
        <w:rPr>
          <w:rtl/>
        </w:rPr>
        <w:t xml:space="preserve"> טיבי (חד"ש-תע"ל):</w:t>
      </w:r>
    </w:p>
    <w:p w14:paraId="15BED5DF" w14:textId="77777777" w:rsidR="00000000" w:rsidRDefault="006D6152">
      <w:pPr>
        <w:pStyle w:val="a0"/>
        <w:rPr>
          <w:rFonts w:hint="cs"/>
          <w:rtl/>
        </w:rPr>
      </w:pPr>
    </w:p>
    <w:p w14:paraId="551F8747" w14:textId="77777777" w:rsidR="00000000" w:rsidRDefault="006D6152">
      <w:pPr>
        <w:pStyle w:val="a0"/>
        <w:rPr>
          <w:rFonts w:hint="cs"/>
          <w:rtl/>
        </w:rPr>
      </w:pPr>
      <w:r>
        <w:rPr>
          <w:rFonts w:hint="cs"/>
          <w:rtl/>
        </w:rPr>
        <w:t xml:space="preserve">אין לי זמן. זאת הסיבה שבגללה הוא יוסיף לי שתי דקות </w:t>
      </w:r>
      <w:r>
        <w:rPr>
          <w:rFonts w:hint="eastAsia"/>
          <w:rtl/>
        </w:rPr>
        <w:t>–</w:t>
      </w:r>
      <w:r>
        <w:rPr>
          <w:rFonts w:hint="cs"/>
          <w:rtl/>
        </w:rPr>
        <w:t xml:space="preserve"> ההערות האלה. לכן, אחרי שאמרתי את דעתי בעניין העלאת אש במבנים, אומר שהאופציה היחידה שהיתה לרשות הפלסטינית היתה להרוס אותם. נכון, אין לרשות הפלסטינית </w:t>
      </w:r>
      <w:r>
        <w:t>D9</w:t>
      </w:r>
      <w:r>
        <w:rPr>
          <w:rFonts w:hint="cs"/>
          <w:rtl/>
        </w:rPr>
        <w:t>, רק לצ</w:t>
      </w:r>
      <w:r>
        <w:rPr>
          <w:rFonts w:hint="cs"/>
          <w:rtl/>
        </w:rPr>
        <w:t xml:space="preserve">ד אחד יש </w:t>
      </w:r>
      <w:r>
        <w:rPr>
          <w:rFonts w:hint="cs"/>
        </w:rPr>
        <w:t>D9</w:t>
      </w:r>
      <w:r>
        <w:rPr>
          <w:rFonts w:hint="cs"/>
          <w:rtl/>
        </w:rPr>
        <w:t xml:space="preserve">, אבל הם החליטו להרוס את המבנים האלה, כפי שממשלת ישראל החליטה להרוס את המבנים האלה ושינתה את דעתה מקצה לקצה בפליק-פלאק של 180 מעלות רק בגלל דבר אחד </w:t>
      </w:r>
      <w:r>
        <w:rPr>
          <w:rFonts w:hint="eastAsia"/>
          <w:rtl/>
        </w:rPr>
        <w:t>–</w:t>
      </w:r>
      <w:r>
        <w:rPr>
          <w:rFonts w:hint="cs"/>
          <w:rtl/>
        </w:rPr>
        <w:t xml:space="preserve"> סיבה אחת: 26 בספטמבר, זאת הסיבה. מרכז הליכוד. האם המניפולציה של מרכז הליכוד, שגרמה לשרים להיראו</w:t>
      </w:r>
      <w:r>
        <w:rPr>
          <w:rFonts w:hint="cs"/>
          <w:rtl/>
        </w:rPr>
        <w:t xml:space="preserve">ת כל כך רע, מביך, מביש, מחייבת את העם הפלסטיני? התשובה היא: בהחלט לא. </w:t>
      </w:r>
    </w:p>
    <w:p w14:paraId="3595A2A2" w14:textId="77777777" w:rsidR="00000000" w:rsidRDefault="006D6152">
      <w:pPr>
        <w:pStyle w:val="a0"/>
        <w:rPr>
          <w:rFonts w:hint="cs"/>
          <w:rtl/>
        </w:rPr>
      </w:pPr>
    </w:p>
    <w:p w14:paraId="488CF3A6" w14:textId="77777777" w:rsidR="00000000" w:rsidRDefault="006D6152">
      <w:pPr>
        <w:pStyle w:val="a0"/>
        <w:rPr>
          <w:rFonts w:hint="cs"/>
          <w:rtl/>
        </w:rPr>
      </w:pPr>
      <w:r>
        <w:rPr>
          <w:rFonts w:hint="cs"/>
          <w:rtl/>
        </w:rPr>
        <w:t>הנקודה השנייה - - -</w:t>
      </w:r>
    </w:p>
    <w:p w14:paraId="626BF621" w14:textId="77777777" w:rsidR="00000000" w:rsidRDefault="006D6152">
      <w:pPr>
        <w:pStyle w:val="a0"/>
        <w:rPr>
          <w:rFonts w:hint="cs"/>
          <w:rtl/>
        </w:rPr>
      </w:pPr>
    </w:p>
    <w:p w14:paraId="62CE2D1F" w14:textId="77777777" w:rsidR="00000000" w:rsidRDefault="006D6152">
      <w:pPr>
        <w:pStyle w:val="af0"/>
        <w:rPr>
          <w:rtl/>
        </w:rPr>
      </w:pPr>
      <w:r>
        <w:rPr>
          <w:rFonts w:hint="eastAsia"/>
          <w:rtl/>
        </w:rPr>
        <w:t>שלמה</w:t>
      </w:r>
      <w:r>
        <w:rPr>
          <w:rtl/>
        </w:rPr>
        <w:t xml:space="preserve"> בניזרי (ש"ס):</w:t>
      </w:r>
    </w:p>
    <w:p w14:paraId="1AA5F600" w14:textId="77777777" w:rsidR="00000000" w:rsidRDefault="006D6152">
      <w:pPr>
        <w:pStyle w:val="a0"/>
        <w:rPr>
          <w:rFonts w:hint="cs"/>
          <w:rtl/>
        </w:rPr>
      </w:pPr>
    </w:p>
    <w:p w14:paraId="6BDB1B84" w14:textId="77777777" w:rsidR="00000000" w:rsidRDefault="006D6152">
      <w:pPr>
        <w:pStyle w:val="a0"/>
        <w:rPr>
          <w:rFonts w:hint="cs"/>
          <w:rtl/>
        </w:rPr>
      </w:pPr>
      <w:r>
        <w:rPr>
          <w:rFonts w:hint="cs"/>
          <w:rtl/>
        </w:rPr>
        <w:t>אתה אומר את זה כדי לתת לזה לגיטימציה?</w:t>
      </w:r>
    </w:p>
    <w:p w14:paraId="4FBB75A9" w14:textId="77777777" w:rsidR="00000000" w:rsidRDefault="006D6152">
      <w:pPr>
        <w:pStyle w:val="a0"/>
        <w:rPr>
          <w:rFonts w:hint="cs"/>
          <w:rtl/>
        </w:rPr>
      </w:pPr>
    </w:p>
    <w:p w14:paraId="659DC50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09BDE27" w14:textId="77777777" w:rsidR="00000000" w:rsidRDefault="006D6152">
      <w:pPr>
        <w:pStyle w:val="a0"/>
        <w:rPr>
          <w:rFonts w:hint="cs"/>
          <w:rtl/>
        </w:rPr>
      </w:pPr>
    </w:p>
    <w:p w14:paraId="26A664BF" w14:textId="77777777" w:rsidR="00000000" w:rsidRDefault="006D6152">
      <w:pPr>
        <w:pStyle w:val="a0"/>
        <w:rPr>
          <w:rFonts w:hint="cs"/>
          <w:rtl/>
        </w:rPr>
      </w:pPr>
      <w:r>
        <w:rPr>
          <w:rFonts w:hint="cs"/>
          <w:rtl/>
        </w:rPr>
        <w:t xml:space="preserve">חבר הכנסת טיבי, רציתי להבין רק דבר אחד </w:t>
      </w:r>
      <w:r>
        <w:rPr>
          <w:rFonts w:hint="eastAsia"/>
          <w:rtl/>
        </w:rPr>
        <w:t>–</w:t>
      </w:r>
      <w:r>
        <w:rPr>
          <w:rFonts w:hint="cs"/>
          <w:rtl/>
        </w:rPr>
        <w:t xml:space="preserve"> לפרוטוקול. האם אדוני מצדיק את הריסת הבניינ</w:t>
      </w:r>
      <w:r>
        <w:rPr>
          <w:rFonts w:hint="cs"/>
          <w:rtl/>
        </w:rPr>
        <w:t>ים?</w:t>
      </w:r>
    </w:p>
    <w:p w14:paraId="5873C07D" w14:textId="77777777" w:rsidR="00000000" w:rsidRDefault="006D6152">
      <w:pPr>
        <w:pStyle w:val="a0"/>
        <w:rPr>
          <w:rFonts w:hint="cs"/>
          <w:rtl/>
        </w:rPr>
      </w:pPr>
    </w:p>
    <w:p w14:paraId="6BAC51BA" w14:textId="77777777" w:rsidR="00000000" w:rsidRDefault="006D6152">
      <w:pPr>
        <w:pStyle w:val="-"/>
        <w:rPr>
          <w:rtl/>
        </w:rPr>
      </w:pPr>
      <w:bookmarkStart w:id="59" w:name="FS000000560T13_09_2005_12_40_38C"/>
      <w:bookmarkEnd w:id="59"/>
      <w:r>
        <w:rPr>
          <w:rFonts w:hint="eastAsia"/>
          <w:rtl/>
        </w:rPr>
        <w:t>אחמד</w:t>
      </w:r>
      <w:r>
        <w:rPr>
          <w:rtl/>
        </w:rPr>
        <w:t xml:space="preserve"> טיבי (חד"ש-תע"ל):</w:t>
      </w:r>
    </w:p>
    <w:p w14:paraId="4CC83000" w14:textId="77777777" w:rsidR="00000000" w:rsidRDefault="006D6152">
      <w:pPr>
        <w:pStyle w:val="a0"/>
        <w:rPr>
          <w:rFonts w:hint="cs"/>
          <w:rtl/>
        </w:rPr>
      </w:pPr>
    </w:p>
    <w:p w14:paraId="36E64B57" w14:textId="77777777" w:rsidR="00000000" w:rsidRDefault="006D6152">
      <w:pPr>
        <w:pStyle w:val="a0"/>
        <w:rPr>
          <w:rFonts w:hint="cs"/>
          <w:rtl/>
        </w:rPr>
      </w:pPr>
      <w:r>
        <w:rPr>
          <w:rFonts w:hint="cs"/>
          <w:rtl/>
        </w:rPr>
        <w:t>את ההריסה?</w:t>
      </w:r>
    </w:p>
    <w:p w14:paraId="3BE50C31" w14:textId="77777777" w:rsidR="00000000" w:rsidRDefault="006D6152">
      <w:pPr>
        <w:pStyle w:val="a0"/>
        <w:rPr>
          <w:rFonts w:hint="cs"/>
          <w:rtl/>
        </w:rPr>
      </w:pPr>
    </w:p>
    <w:p w14:paraId="5D11877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487E8DC" w14:textId="77777777" w:rsidR="00000000" w:rsidRDefault="006D6152">
      <w:pPr>
        <w:pStyle w:val="a0"/>
        <w:rPr>
          <w:rFonts w:hint="cs"/>
          <w:rtl/>
        </w:rPr>
      </w:pPr>
    </w:p>
    <w:p w14:paraId="6CFCEB9A" w14:textId="77777777" w:rsidR="00000000" w:rsidRDefault="006D6152">
      <w:pPr>
        <w:pStyle w:val="a0"/>
        <w:rPr>
          <w:rFonts w:hint="cs"/>
          <w:rtl/>
        </w:rPr>
      </w:pPr>
      <w:r>
        <w:rPr>
          <w:rFonts w:hint="cs"/>
          <w:rtl/>
        </w:rPr>
        <w:t xml:space="preserve">כן. </w:t>
      </w:r>
    </w:p>
    <w:p w14:paraId="3DE76F2D" w14:textId="77777777" w:rsidR="00000000" w:rsidRDefault="006D6152">
      <w:pPr>
        <w:pStyle w:val="a0"/>
        <w:rPr>
          <w:rFonts w:hint="cs"/>
          <w:rtl/>
        </w:rPr>
      </w:pPr>
    </w:p>
    <w:p w14:paraId="72A0F17A" w14:textId="77777777" w:rsidR="00000000" w:rsidRDefault="006D6152">
      <w:pPr>
        <w:pStyle w:val="-"/>
        <w:rPr>
          <w:rtl/>
        </w:rPr>
      </w:pPr>
      <w:bookmarkStart w:id="60" w:name="FS000000560T13_09_2005_14_01_37C"/>
      <w:bookmarkEnd w:id="60"/>
      <w:r>
        <w:rPr>
          <w:rFonts w:hint="eastAsia"/>
          <w:rtl/>
        </w:rPr>
        <w:t>אחמד</w:t>
      </w:r>
      <w:r>
        <w:rPr>
          <w:rtl/>
        </w:rPr>
        <w:t xml:space="preserve"> טיבי (חד"ש-תע"ל):</w:t>
      </w:r>
    </w:p>
    <w:p w14:paraId="235CD740" w14:textId="77777777" w:rsidR="00000000" w:rsidRDefault="006D6152">
      <w:pPr>
        <w:pStyle w:val="a0"/>
        <w:rPr>
          <w:rFonts w:hint="cs"/>
          <w:rtl/>
        </w:rPr>
      </w:pPr>
    </w:p>
    <w:p w14:paraId="3BBA6487" w14:textId="77777777" w:rsidR="00000000" w:rsidRDefault="006D6152">
      <w:pPr>
        <w:pStyle w:val="a0"/>
        <w:rPr>
          <w:rFonts w:hint="cs"/>
          <w:rtl/>
        </w:rPr>
      </w:pPr>
      <w:r>
        <w:rPr>
          <w:rFonts w:hint="cs"/>
          <w:rtl/>
        </w:rPr>
        <w:t xml:space="preserve">על-ידי הרשות הפלסטינית? בהחלט. את השרפה לא, את ההריסה כן. </w:t>
      </w:r>
    </w:p>
    <w:p w14:paraId="78AF644F" w14:textId="77777777" w:rsidR="00000000" w:rsidRDefault="006D6152">
      <w:pPr>
        <w:pStyle w:val="a0"/>
        <w:rPr>
          <w:rFonts w:hint="cs"/>
          <w:rtl/>
        </w:rPr>
      </w:pPr>
    </w:p>
    <w:p w14:paraId="7BA81FA9" w14:textId="77777777" w:rsidR="00000000" w:rsidRDefault="006D6152">
      <w:pPr>
        <w:pStyle w:val="af0"/>
        <w:rPr>
          <w:rtl/>
        </w:rPr>
      </w:pPr>
      <w:r>
        <w:rPr>
          <w:rFonts w:hint="eastAsia"/>
          <w:rtl/>
        </w:rPr>
        <w:t>קריאה</w:t>
      </w:r>
      <w:r>
        <w:rPr>
          <w:rtl/>
        </w:rPr>
        <w:t>:</w:t>
      </w:r>
    </w:p>
    <w:p w14:paraId="7BD3850F" w14:textId="77777777" w:rsidR="00000000" w:rsidRDefault="006D6152">
      <w:pPr>
        <w:pStyle w:val="a0"/>
        <w:rPr>
          <w:rFonts w:hint="cs"/>
          <w:rtl/>
        </w:rPr>
      </w:pPr>
    </w:p>
    <w:p w14:paraId="7CA49B96" w14:textId="77777777" w:rsidR="00000000" w:rsidRDefault="006D6152">
      <w:pPr>
        <w:pStyle w:val="a0"/>
        <w:rPr>
          <w:rFonts w:hint="cs"/>
          <w:rtl/>
        </w:rPr>
      </w:pPr>
      <w:r>
        <w:rPr>
          <w:rFonts w:hint="cs"/>
          <w:rtl/>
        </w:rPr>
        <w:t>- - -</w:t>
      </w:r>
    </w:p>
    <w:p w14:paraId="51F1D588" w14:textId="77777777" w:rsidR="00000000" w:rsidRDefault="006D6152">
      <w:pPr>
        <w:pStyle w:val="a0"/>
        <w:rPr>
          <w:rFonts w:hint="cs"/>
          <w:rtl/>
        </w:rPr>
      </w:pPr>
    </w:p>
    <w:p w14:paraId="4599AEF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3DA8E3A" w14:textId="77777777" w:rsidR="00000000" w:rsidRDefault="006D6152">
      <w:pPr>
        <w:pStyle w:val="a0"/>
        <w:rPr>
          <w:rFonts w:hint="cs"/>
          <w:rtl/>
        </w:rPr>
      </w:pPr>
    </w:p>
    <w:p w14:paraId="628F2601" w14:textId="77777777" w:rsidR="00000000" w:rsidRDefault="006D6152">
      <w:pPr>
        <w:pStyle w:val="a0"/>
        <w:rPr>
          <w:rFonts w:hint="cs"/>
          <w:rtl/>
        </w:rPr>
      </w:pPr>
      <w:r>
        <w:rPr>
          <w:rFonts w:hint="cs"/>
          <w:rtl/>
        </w:rPr>
        <w:t xml:space="preserve">רבותי, מותר לו לומר מה שהוא רוצה. </w:t>
      </w:r>
    </w:p>
    <w:p w14:paraId="28B1D386" w14:textId="77777777" w:rsidR="00000000" w:rsidRDefault="006D6152">
      <w:pPr>
        <w:pStyle w:val="a0"/>
        <w:rPr>
          <w:rFonts w:hint="cs"/>
          <w:rtl/>
        </w:rPr>
      </w:pPr>
    </w:p>
    <w:p w14:paraId="490C8961" w14:textId="77777777" w:rsidR="00000000" w:rsidRDefault="006D6152">
      <w:pPr>
        <w:pStyle w:val="-"/>
        <w:rPr>
          <w:rtl/>
        </w:rPr>
      </w:pPr>
      <w:bookmarkStart w:id="61" w:name="FS000000560T13_09_2005_14_01_57C"/>
      <w:bookmarkEnd w:id="61"/>
      <w:r>
        <w:rPr>
          <w:rFonts w:hint="eastAsia"/>
          <w:rtl/>
        </w:rPr>
        <w:t>אחמד</w:t>
      </w:r>
      <w:r>
        <w:rPr>
          <w:rtl/>
        </w:rPr>
        <w:t xml:space="preserve"> טיבי (חד"ש-תע"ל):</w:t>
      </w:r>
    </w:p>
    <w:p w14:paraId="00FF35F1" w14:textId="77777777" w:rsidR="00000000" w:rsidRDefault="006D6152">
      <w:pPr>
        <w:pStyle w:val="a0"/>
        <w:rPr>
          <w:rFonts w:hint="cs"/>
          <w:rtl/>
        </w:rPr>
      </w:pPr>
    </w:p>
    <w:p w14:paraId="59C52103" w14:textId="77777777" w:rsidR="00000000" w:rsidRDefault="006D6152">
      <w:pPr>
        <w:pStyle w:val="a0"/>
        <w:rPr>
          <w:rFonts w:hint="cs"/>
          <w:rtl/>
        </w:rPr>
      </w:pPr>
      <w:r>
        <w:rPr>
          <w:rFonts w:hint="cs"/>
          <w:rtl/>
        </w:rPr>
        <w:t>חלק מהמב</w:t>
      </w:r>
      <w:r>
        <w:rPr>
          <w:rFonts w:hint="cs"/>
          <w:rtl/>
        </w:rPr>
        <w:t xml:space="preserve">נים האלה נהרסו בידי צה"ל והועתקו בידי צה"ל, וממשלת ישראל הסבירה לבג"ץ כמה חשוב להרוס אותם. פתאום אתם מבקשים מהפלסטינים להיות יותר יהודים מהיהודים? איזו מין חוצפה זאת? איזה מין תיאטרון אבסורד זה? </w:t>
      </w:r>
    </w:p>
    <w:p w14:paraId="7A904E59" w14:textId="77777777" w:rsidR="00000000" w:rsidRDefault="006D6152">
      <w:pPr>
        <w:pStyle w:val="a0"/>
        <w:rPr>
          <w:rFonts w:hint="cs"/>
          <w:rtl/>
        </w:rPr>
      </w:pPr>
    </w:p>
    <w:p w14:paraId="0D1AA4F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23782A7" w14:textId="77777777" w:rsidR="00000000" w:rsidRDefault="006D6152">
      <w:pPr>
        <w:pStyle w:val="a0"/>
        <w:rPr>
          <w:rFonts w:hint="cs"/>
          <w:rtl/>
        </w:rPr>
      </w:pPr>
    </w:p>
    <w:p w14:paraId="369C223A" w14:textId="77777777" w:rsidR="00000000" w:rsidRDefault="006D6152">
      <w:pPr>
        <w:pStyle w:val="a0"/>
        <w:rPr>
          <w:rFonts w:hint="cs"/>
          <w:rtl/>
        </w:rPr>
      </w:pPr>
      <w:r>
        <w:rPr>
          <w:rFonts w:hint="cs"/>
          <w:rtl/>
        </w:rPr>
        <w:t xml:space="preserve">חס וחלילה. </w:t>
      </w:r>
    </w:p>
    <w:p w14:paraId="1ED9D195" w14:textId="77777777" w:rsidR="00000000" w:rsidRDefault="006D6152">
      <w:pPr>
        <w:pStyle w:val="-"/>
        <w:rPr>
          <w:rtl/>
        </w:rPr>
      </w:pPr>
      <w:bookmarkStart w:id="62" w:name="FS000000560T13_09_2005_14_03_00C"/>
      <w:bookmarkEnd w:id="62"/>
    </w:p>
    <w:p w14:paraId="2549F1AF" w14:textId="77777777" w:rsidR="00000000" w:rsidRDefault="006D6152">
      <w:pPr>
        <w:pStyle w:val="-"/>
        <w:rPr>
          <w:rtl/>
        </w:rPr>
      </w:pPr>
      <w:r>
        <w:rPr>
          <w:rFonts w:hint="eastAsia"/>
          <w:rtl/>
        </w:rPr>
        <w:t>אחמד</w:t>
      </w:r>
      <w:r>
        <w:rPr>
          <w:rtl/>
        </w:rPr>
        <w:t xml:space="preserve"> טיבי (חד"ש-תע"ל):</w:t>
      </w:r>
    </w:p>
    <w:p w14:paraId="20C99507" w14:textId="77777777" w:rsidR="00000000" w:rsidRDefault="006D6152">
      <w:pPr>
        <w:pStyle w:val="a0"/>
        <w:rPr>
          <w:rFonts w:hint="cs"/>
          <w:rtl/>
        </w:rPr>
      </w:pPr>
    </w:p>
    <w:p w14:paraId="7066E7D6" w14:textId="77777777" w:rsidR="00000000" w:rsidRDefault="006D6152">
      <w:pPr>
        <w:pStyle w:val="a0"/>
        <w:rPr>
          <w:rFonts w:hint="cs"/>
          <w:rtl/>
        </w:rPr>
      </w:pPr>
      <w:r>
        <w:rPr>
          <w:rFonts w:hint="cs"/>
          <w:rtl/>
        </w:rPr>
        <w:t>א</w:t>
      </w:r>
      <w:r>
        <w:rPr>
          <w:rFonts w:hint="cs"/>
          <w:rtl/>
        </w:rPr>
        <w:t xml:space="preserve">תם מטיפים לנו מוסר? אני אומר שצריך להביט אל המזרח התיכון - -  </w:t>
      </w:r>
    </w:p>
    <w:p w14:paraId="36D8E2B8" w14:textId="77777777" w:rsidR="00000000" w:rsidRDefault="006D6152">
      <w:pPr>
        <w:pStyle w:val="a0"/>
        <w:rPr>
          <w:rFonts w:hint="cs"/>
          <w:rtl/>
        </w:rPr>
      </w:pPr>
    </w:p>
    <w:p w14:paraId="397E8EE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73DEB05" w14:textId="77777777" w:rsidR="00000000" w:rsidRDefault="006D6152">
      <w:pPr>
        <w:pStyle w:val="a0"/>
        <w:rPr>
          <w:rFonts w:hint="cs"/>
          <w:rtl/>
        </w:rPr>
      </w:pPr>
    </w:p>
    <w:p w14:paraId="2D6DFF40" w14:textId="77777777" w:rsidR="00000000" w:rsidRDefault="006D6152">
      <w:pPr>
        <w:pStyle w:val="a0"/>
        <w:rPr>
          <w:rFonts w:hint="cs"/>
          <w:rtl/>
        </w:rPr>
      </w:pPr>
      <w:r>
        <w:rPr>
          <w:rFonts w:hint="cs"/>
          <w:rtl/>
        </w:rPr>
        <w:t xml:space="preserve">כל מה שחבר הכנסת ישי אמר </w:t>
      </w:r>
      <w:r>
        <w:rPr>
          <w:rFonts w:hint="eastAsia"/>
          <w:rtl/>
        </w:rPr>
        <w:t>–</w:t>
      </w:r>
      <w:r>
        <w:rPr>
          <w:rFonts w:hint="cs"/>
          <w:rtl/>
        </w:rPr>
        <w:t xml:space="preserve"> אני צריך להגן עליו </w:t>
      </w:r>
      <w:r>
        <w:rPr>
          <w:rFonts w:hint="eastAsia"/>
          <w:rtl/>
        </w:rPr>
        <w:t>–</w:t>
      </w:r>
      <w:r>
        <w:rPr>
          <w:rFonts w:hint="cs"/>
          <w:rtl/>
        </w:rPr>
        <w:t xml:space="preserve"> </w:t>
      </w:r>
      <w:bookmarkStart w:id="63" w:name="FS000000560T13_09_2005_14_03_23C"/>
      <w:bookmarkEnd w:id="63"/>
      <w:r>
        <w:rPr>
          <w:rFonts w:hint="cs"/>
          <w:rtl/>
        </w:rPr>
        <w:t xml:space="preserve">זה שהוא ביקש מהיהודים להיות יהודים, זה הכול. </w:t>
      </w:r>
    </w:p>
    <w:p w14:paraId="6FE60B52" w14:textId="77777777" w:rsidR="00000000" w:rsidRDefault="006D6152">
      <w:pPr>
        <w:pStyle w:val="a0"/>
        <w:rPr>
          <w:rFonts w:hint="cs"/>
          <w:rtl/>
        </w:rPr>
      </w:pPr>
    </w:p>
    <w:p w14:paraId="674D3728" w14:textId="77777777" w:rsidR="00000000" w:rsidRDefault="006D6152">
      <w:pPr>
        <w:pStyle w:val="-"/>
        <w:rPr>
          <w:rtl/>
        </w:rPr>
      </w:pPr>
      <w:bookmarkStart w:id="64" w:name="FS000000560T13_09_2005_12_41_21C"/>
      <w:bookmarkEnd w:id="64"/>
      <w:r>
        <w:rPr>
          <w:rFonts w:hint="eastAsia"/>
          <w:rtl/>
        </w:rPr>
        <w:t>אחמד</w:t>
      </w:r>
      <w:r>
        <w:rPr>
          <w:rtl/>
        </w:rPr>
        <w:t xml:space="preserve"> טיבי (חד"ש-תע"ל):</w:t>
      </w:r>
    </w:p>
    <w:p w14:paraId="1849E8CD" w14:textId="77777777" w:rsidR="00000000" w:rsidRDefault="006D6152">
      <w:pPr>
        <w:pStyle w:val="a0"/>
        <w:rPr>
          <w:rFonts w:hint="cs"/>
          <w:rtl/>
        </w:rPr>
      </w:pPr>
    </w:p>
    <w:p w14:paraId="6674D032" w14:textId="77777777" w:rsidR="00000000" w:rsidRDefault="006D6152">
      <w:pPr>
        <w:pStyle w:val="a0"/>
        <w:rPr>
          <w:rFonts w:hint="cs"/>
          <w:rtl/>
        </w:rPr>
      </w:pPr>
      <w:r>
        <w:rPr>
          <w:rFonts w:hint="cs"/>
          <w:rtl/>
        </w:rPr>
        <w:t>זה לא נכון. אני אגיד לך מה הוא אמר אתמול ושלשום לפני</w:t>
      </w:r>
      <w:r>
        <w:rPr>
          <w:rFonts w:hint="cs"/>
          <w:rtl/>
        </w:rPr>
        <w:t xml:space="preserve"> שצה"ל עזב. </w:t>
      </w:r>
    </w:p>
    <w:p w14:paraId="2A63F232" w14:textId="77777777" w:rsidR="00000000" w:rsidRDefault="006D6152">
      <w:pPr>
        <w:pStyle w:val="a0"/>
        <w:rPr>
          <w:rFonts w:hint="cs"/>
          <w:rtl/>
        </w:rPr>
      </w:pPr>
    </w:p>
    <w:p w14:paraId="574F2E72"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3B5B3CB" w14:textId="77777777" w:rsidR="00000000" w:rsidRDefault="006D6152">
      <w:pPr>
        <w:pStyle w:val="a0"/>
        <w:rPr>
          <w:rFonts w:hint="cs"/>
          <w:rtl/>
        </w:rPr>
      </w:pPr>
    </w:p>
    <w:p w14:paraId="3CBF2732" w14:textId="77777777" w:rsidR="00000000" w:rsidRDefault="006D6152">
      <w:pPr>
        <w:pStyle w:val="a0"/>
        <w:rPr>
          <w:rFonts w:hint="cs"/>
          <w:rtl/>
        </w:rPr>
      </w:pPr>
      <w:r>
        <w:rPr>
          <w:rFonts w:hint="cs"/>
          <w:rtl/>
        </w:rPr>
        <w:t xml:space="preserve">את זה אני לא יודע. </w:t>
      </w:r>
    </w:p>
    <w:p w14:paraId="0C4F88B3" w14:textId="77777777" w:rsidR="00000000" w:rsidRDefault="006D6152">
      <w:pPr>
        <w:pStyle w:val="a0"/>
        <w:rPr>
          <w:rFonts w:hint="cs"/>
          <w:rtl/>
        </w:rPr>
      </w:pPr>
    </w:p>
    <w:p w14:paraId="623C0534" w14:textId="77777777" w:rsidR="00000000" w:rsidRDefault="006D6152">
      <w:pPr>
        <w:pStyle w:val="-"/>
        <w:rPr>
          <w:rtl/>
        </w:rPr>
      </w:pPr>
      <w:bookmarkStart w:id="65" w:name="FS000000560T13_09_2005_14_04_26C"/>
      <w:bookmarkEnd w:id="65"/>
      <w:r>
        <w:rPr>
          <w:rFonts w:hint="eastAsia"/>
          <w:rtl/>
        </w:rPr>
        <w:t>אחמד</w:t>
      </w:r>
      <w:r>
        <w:rPr>
          <w:rtl/>
        </w:rPr>
        <w:t xml:space="preserve"> טיבי (חד"ש-תע"ל):</w:t>
      </w:r>
    </w:p>
    <w:p w14:paraId="33A0955A" w14:textId="77777777" w:rsidR="00000000" w:rsidRDefault="006D6152">
      <w:pPr>
        <w:pStyle w:val="a0"/>
        <w:rPr>
          <w:rFonts w:hint="cs"/>
          <w:rtl/>
        </w:rPr>
      </w:pPr>
    </w:p>
    <w:p w14:paraId="328E6208" w14:textId="77777777" w:rsidR="00000000" w:rsidRDefault="006D6152">
      <w:pPr>
        <w:pStyle w:val="a0"/>
        <w:rPr>
          <w:rFonts w:hint="cs"/>
          <w:rtl/>
        </w:rPr>
      </w:pPr>
      <w:r>
        <w:rPr>
          <w:rFonts w:hint="cs"/>
          <w:rtl/>
        </w:rPr>
        <w:t>הוא אמר: אם כבר מישהו צריך להרוס אותם, עדיף שלא צה"ל ולא יהודים יהרסו אותם. תנו  לפלסטינים לעשות את העבודה הזאת. הוא אמר את זה, והוא צוטט פעמיים. יש מי שרצה להראות לעולם שהפלסט</w:t>
      </w:r>
      <w:r>
        <w:rPr>
          <w:rFonts w:hint="cs"/>
          <w:rtl/>
        </w:rPr>
        <w:t xml:space="preserve">ינים הורסים מבנים והורסים בתי-כנסת. מי שרצה להעביר את הכדור של הריסת מבנים כדי להרוויח נקודות בדעת הקהל צריך להסתיר את פניו מבושה. </w:t>
      </w:r>
    </w:p>
    <w:p w14:paraId="1B53998F" w14:textId="77777777" w:rsidR="00000000" w:rsidRDefault="006D6152">
      <w:pPr>
        <w:pStyle w:val="a0"/>
        <w:rPr>
          <w:rFonts w:hint="cs"/>
          <w:rtl/>
        </w:rPr>
      </w:pPr>
    </w:p>
    <w:p w14:paraId="7136D5D1" w14:textId="77777777" w:rsidR="00000000" w:rsidRDefault="006D6152">
      <w:pPr>
        <w:pStyle w:val="a0"/>
        <w:rPr>
          <w:rFonts w:hint="cs"/>
          <w:rtl/>
        </w:rPr>
      </w:pPr>
      <w:r>
        <w:rPr>
          <w:rFonts w:hint="cs"/>
          <w:rtl/>
        </w:rPr>
        <w:t xml:space="preserve">אני אומר דבר חשוב, כדי שתדעו שיש כבוד למקומות דת. אדוני, כל סמל של כיבוש אחרי 1967 </w:t>
      </w:r>
      <w:r>
        <w:rPr>
          <w:rFonts w:hint="eastAsia"/>
          <w:rtl/>
        </w:rPr>
        <w:t>–</w:t>
      </w:r>
      <w:r>
        <w:rPr>
          <w:rFonts w:hint="cs"/>
          <w:rtl/>
        </w:rPr>
        <w:t xml:space="preserve"> הרשות הפלסטינית מחויבת להרוס. לכן אני </w:t>
      </w:r>
      <w:r>
        <w:rPr>
          <w:rFonts w:hint="cs"/>
          <w:rtl/>
        </w:rPr>
        <w:t>אומר שהיה צריך להרוס את המסגד של הכפר דהנייה לפני בתי-הכנסת, כי המסגד הזה הוא סמל של הכיבוש. לכן מי הרס אותו? צה"ל הרס את הבניין הזה, ואמרו: "הרסנו אותו בטעות", אבל אני רואה בחיוב את הריסת המסגד הזה, ואני תומך בה בהתלהבות, כי הוא בניין שאין לו שום ערך אסלא</w:t>
      </w:r>
      <w:r>
        <w:rPr>
          <w:rFonts w:hint="cs"/>
          <w:rtl/>
        </w:rPr>
        <w:t xml:space="preserve">מי, שום קדושה של האסלאם, כי הוא סמל של הכיבוש והוקם בידי כובשים לאחר הכיבוש. כך גם במקרים האחרים. </w:t>
      </w:r>
    </w:p>
    <w:p w14:paraId="5FB5AF15" w14:textId="77777777" w:rsidR="00000000" w:rsidRDefault="006D6152">
      <w:pPr>
        <w:pStyle w:val="a0"/>
        <w:rPr>
          <w:rFonts w:hint="cs"/>
          <w:rtl/>
        </w:rPr>
      </w:pPr>
    </w:p>
    <w:p w14:paraId="580A91B8" w14:textId="77777777" w:rsidR="00000000" w:rsidRDefault="006D6152">
      <w:pPr>
        <w:pStyle w:val="af0"/>
        <w:rPr>
          <w:rtl/>
        </w:rPr>
      </w:pPr>
      <w:r>
        <w:rPr>
          <w:rFonts w:hint="eastAsia"/>
          <w:rtl/>
        </w:rPr>
        <w:t>בנימין</w:t>
      </w:r>
      <w:r>
        <w:rPr>
          <w:rtl/>
        </w:rPr>
        <w:t xml:space="preserve"> אלון (האיחוד הלאומי - ישראל ביתנו):</w:t>
      </w:r>
    </w:p>
    <w:p w14:paraId="28851890" w14:textId="77777777" w:rsidR="00000000" w:rsidRDefault="006D6152">
      <w:pPr>
        <w:pStyle w:val="a0"/>
        <w:rPr>
          <w:rFonts w:hint="cs"/>
          <w:rtl/>
        </w:rPr>
      </w:pPr>
    </w:p>
    <w:p w14:paraId="150C0230" w14:textId="77777777" w:rsidR="00000000" w:rsidRDefault="006D6152">
      <w:pPr>
        <w:pStyle w:val="a0"/>
        <w:rPr>
          <w:rFonts w:hint="cs"/>
          <w:rtl/>
        </w:rPr>
      </w:pPr>
      <w:r>
        <w:rPr>
          <w:rFonts w:hint="cs"/>
          <w:rtl/>
        </w:rPr>
        <w:t>- - -</w:t>
      </w:r>
    </w:p>
    <w:p w14:paraId="08BCB5EC" w14:textId="77777777" w:rsidR="00000000" w:rsidRDefault="006D6152">
      <w:pPr>
        <w:pStyle w:val="a0"/>
        <w:rPr>
          <w:rFonts w:hint="cs"/>
          <w:rtl/>
        </w:rPr>
      </w:pPr>
    </w:p>
    <w:p w14:paraId="4A9BC0FA" w14:textId="77777777" w:rsidR="00000000" w:rsidRDefault="006D6152">
      <w:pPr>
        <w:pStyle w:val="-"/>
        <w:rPr>
          <w:rtl/>
        </w:rPr>
      </w:pPr>
      <w:bookmarkStart w:id="66" w:name="FS000000560T13_09_2005_14_07_57C"/>
      <w:bookmarkEnd w:id="66"/>
      <w:r>
        <w:rPr>
          <w:rFonts w:hint="eastAsia"/>
          <w:rtl/>
        </w:rPr>
        <w:t>אחמד</w:t>
      </w:r>
      <w:r>
        <w:rPr>
          <w:rtl/>
        </w:rPr>
        <w:t xml:space="preserve"> טיבי (חד"ש-תע"ל):</w:t>
      </w:r>
    </w:p>
    <w:p w14:paraId="54471108" w14:textId="77777777" w:rsidR="00000000" w:rsidRDefault="006D6152">
      <w:pPr>
        <w:pStyle w:val="a0"/>
        <w:rPr>
          <w:rFonts w:hint="cs"/>
          <w:rtl/>
        </w:rPr>
      </w:pPr>
    </w:p>
    <w:p w14:paraId="4565546B" w14:textId="77777777" w:rsidR="00000000" w:rsidRDefault="006D6152">
      <w:pPr>
        <w:pStyle w:val="a0"/>
        <w:rPr>
          <w:rFonts w:hint="cs"/>
          <w:rtl/>
        </w:rPr>
      </w:pPr>
      <w:r>
        <w:rPr>
          <w:rFonts w:hint="cs"/>
          <w:rtl/>
        </w:rPr>
        <w:t>יהודי לא מגרש יהודי, חבר הכנסת אלון, אבל יהודי לא מבקש מפלסטיני להרוס בתי-כנסת. כ</w:t>
      </w:r>
      <w:r>
        <w:rPr>
          <w:rFonts w:hint="cs"/>
          <w:rtl/>
        </w:rPr>
        <w:t xml:space="preserve">ל כך אבסורדי.  </w:t>
      </w:r>
    </w:p>
    <w:p w14:paraId="5B647804" w14:textId="77777777" w:rsidR="00000000" w:rsidRDefault="006D6152">
      <w:pPr>
        <w:pStyle w:val="a0"/>
        <w:rPr>
          <w:rFonts w:hint="cs"/>
          <w:rtl/>
        </w:rPr>
      </w:pPr>
    </w:p>
    <w:p w14:paraId="385D27EA" w14:textId="77777777" w:rsidR="00000000" w:rsidRDefault="006D6152">
      <w:pPr>
        <w:pStyle w:val="af0"/>
        <w:rPr>
          <w:rtl/>
        </w:rPr>
      </w:pPr>
      <w:r>
        <w:rPr>
          <w:rFonts w:hint="eastAsia"/>
          <w:rtl/>
        </w:rPr>
        <w:t>מאיר</w:t>
      </w:r>
      <w:r>
        <w:rPr>
          <w:rtl/>
        </w:rPr>
        <w:t xml:space="preserve"> פרוש (אגודת ישראל - יהדות התורה והשבת):</w:t>
      </w:r>
    </w:p>
    <w:p w14:paraId="68D11C83" w14:textId="77777777" w:rsidR="00000000" w:rsidRDefault="006D6152">
      <w:pPr>
        <w:pStyle w:val="a0"/>
        <w:rPr>
          <w:rFonts w:hint="cs"/>
          <w:rtl/>
        </w:rPr>
      </w:pPr>
    </w:p>
    <w:p w14:paraId="393FCBFF" w14:textId="77777777" w:rsidR="00000000" w:rsidRDefault="006D6152">
      <w:pPr>
        <w:pStyle w:val="a0"/>
        <w:rPr>
          <w:rFonts w:hint="cs"/>
          <w:rtl/>
        </w:rPr>
      </w:pPr>
      <w:r>
        <w:rPr>
          <w:rFonts w:hint="cs"/>
          <w:rtl/>
        </w:rPr>
        <w:t>מדוע קבר יוסף?</w:t>
      </w:r>
    </w:p>
    <w:p w14:paraId="5F81B985" w14:textId="77777777" w:rsidR="00000000" w:rsidRDefault="006D6152">
      <w:pPr>
        <w:pStyle w:val="a0"/>
        <w:rPr>
          <w:rFonts w:hint="cs"/>
          <w:rtl/>
        </w:rPr>
      </w:pPr>
    </w:p>
    <w:p w14:paraId="0EB712E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05C53B3" w14:textId="77777777" w:rsidR="00000000" w:rsidRDefault="006D6152">
      <w:pPr>
        <w:pStyle w:val="a0"/>
        <w:rPr>
          <w:rFonts w:hint="cs"/>
          <w:rtl/>
        </w:rPr>
      </w:pPr>
    </w:p>
    <w:p w14:paraId="1103CD93" w14:textId="77777777" w:rsidR="00000000" w:rsidRDefault="006D6152">
      <w:pPr>
        <w:pStyle w:val="a0"/>
        <w:rPr>
          <w:rFonts w:hint="cs"/>
          <w:rtl/>
        </w:rPr>
      </w:pPr>
      <w:r>
        <w:rPr>
          <w:rFonts w:hint="cs"/>
          <w:rtl/>
        </w:rPr>
        <w:t xml:space="preserve">חבר הכנסת פרוש, אתה לא רוצה לדבר? אם תפריע לו לא תדבר. </w:t>
      </w:r>
    </w:p>
    <w:p w14:paraId="59F2482F" w14:textId="77777777" w:rsidR="00000000" w:rsidRDefault="006D6152">
      <w:pPr>
        <w:pStyle w:val="a0"/>
        <w:rPr>
          <w:rFonts w:hint="cs"/>
          <w:rtl/>
        </w:rPr>
      </w:pPr>
    </w:p>
    <w:p w14:paraId="3EC80D5D" w14:textId="77777777" w:rsidR="00000000" w:rsidRDefault="006D6152">
      <w:pPr>
        <w:pStyle w:val="-"/>
        <w:rPr>
          <w:rtl/>
        </w:rPr>
      </w:pPr>
      <w:bookmarkStart w:id="67" w:name="FS000000560T13_09_2005_12_42_57C"/>
      <w:bookmarkEnd w:id="67"/>
      <w:r>
        <w:rPr>
          <w:rFonts w:hint="eastAsia"/>
          <w:rtl/>
        </w:rPr>
        <w:t>אחמד</w:t>
      </w:r>
      <w:r>
        <w:rPr>
          <w:rtl/>
        </w:rPr>
        <w:t xml:space="preserve"> טיבי (חד"ש-תע"ל):</w:t>
      </w:r>
    </w:p>
    <w:p w14:paraId="1BB57DE8" w14:textId="77777777" w:rsidR="00000000" w:rsidRDefault="006D6152">
      <w:pPr>
        <w:pStyle w:val="a0"/>
        <w:rPr>
          <w:rFonts w:hint="cs"/>
          <w:rtl/>
        </w:rPr>
      </w:pPr>
    </w:p>
    <w:p w14:paraId="1CABEDF2" w14:textId="77777777" w:rsidR="00000000" w:rsidRDefault="006D6152">
      <w:pPr>
        <w:pStyle w:val="a0"/>
        <w:rPr>
          <w:rFonts w:hint="cs"/>
          <w:rtl/>
        </w:rPr>
      </w:pPr>
      <w:r>
        <w:rPr>
          <w:rFonts w:hint="cs"/>
          <w:rtl/>
        </w:rPr>
        <w:t>תפנה מבט אל המזרח התיכון ותראה שיש בתי-כנסת בקהיר, בדמשק, במרוקו, בתוניס וב</w:t>
      </w:r>
      <w:r>
        <w:rPr>
          <w:rFonts w:hint="cs"/>
          <w:rtl/>
        </w:rPr>
        <w:t xml:space="preserve">יריחו. שם הרשות הפלסטינית מגינה עליהם, אבל אלה מקומות שבהם בתי-הכנסת הם בעלי ערך דתי יהודי היסטורי. הם לא סמלי כיבוש, וסמל כיבוש, גם אם הוא מסגד בדהנייה או בית-כנסת, חייבים להרוס. </w:t>
      </w:r>
    </w:p>
    <w:p w14:paraId="0AD42D64" w14:textId="77777777" w:rsidR="00000000" w:rsidRDefault="006D6152">
      <w:pPr>
        <w:pStyle w:val="a0"/>
        <w:rPr>
          <w:rFonts w:hint="cs"/>
          <w:rtl/>
        </w:rPr>
      </w:pPr>
    </w:p>
    <w:p w14:paraId="08DE0BF4" w14:textId="77777777" w:rsidR="00000000" w:rsidRDefault="006D6152">
      <w:pPr>
        <w:pStyle w:val="af0"/>
        <w:rPr>
          <w:rtl/>
        </w:rPr>
      </w:pPr>
      <w:r>
        <w:rPr>
          <w:rFonts w:hint="eastAsia"/>
          <w:rtl/>
        </w:rPr>
        <w:t>שלמה</w:t>
      </w:r>
      <w:r>
        <w:rPr>
          <w:rtl/>
        </w:rPr>
        <w:t xml:space="preserve"> בניזרי (ש"ס):</w:t>
      </w:r>
    </w:p>
    <w:p w14:paraId="497D5313" w14:textId="77777777" w:rsidR="00000000" w:rsidRDefault="006D6152">
      <w:pPr>
        <w:pStyle w:val="a0"/>
        <w:rPr>
          <w:rFonts w:hint="cs"/>
          <w:rtl/>
        </w:rPr>
      </w:pPr>
    </w:p>
    <w:p w14:paraId="67E8EC06" w14:textId="77777777" w:rsidR="00000000" w:rsidRDefault="006D6152">
      <w:pPr>
        <w:pStyle w:val="a0"/>
        <w:rPr>
          <w:rFonts w:hint="cs"/>
          <w:rtl/>
        </w:rPr>
      </w:pPr>
      <w:r>
        <w:rPr>
          <w:rFonts w:hint="cs"/>
          <w:rtl/>
        </w:rPr>
        <w:t>- - -</w:t>
      </w:r>
    </w:p>
    <w:p w14:paraId="6DB38023" w14:textId="77777777" w:rsidR="00000000" w:rsidRDefault="006D6152">
      <w:pPr>
        <w:pStyle w:val="a0"/>
        <w:rPr>
          <w:rFonts w:hint="cs"/>
          <w:rtl/>
        </w:rPr>
      </w:pPr>
    </w:p>
    <w:p w14:paraId="1A47B661" w14:textId="77777777" w:rsidR="00000000" w:rsidRDefault="006D6152">
      <w:pPr>
        <w:pStyle w:val="-"/>
        <w:rPr>
          <w:rtl/>
        </w:rPr>
      </w:pPr>
      <w:bookmarkStart w:id="68" w:name="FS000000560T13_09_2005_14_11_02C"/>
      <w:bookmarkEnd w:id="68"/>
      <w:r>
        <w:rPr>
          <w:rFonts w:hint="eastAsia"/>
          <w:rtl/>
        </w:rPr>
        <w:t>אחמד</w:t>
      </w:r>
      <w:r>
        <w:rPr>
          <w:rtl/>
        </w:rPr>
        <w:t xml:space="preserve"> טיבי (חד"ש-תע"ל):</w:t>
      </w:r>
    </w:p>
    <w:p w14:paraId="4C2C5DDC" w14:textId="77777777" w:rsidR="00000000" w:rsidRDefault="006D6152">
      <w:pPr>
        <w:pStyle w:val="a0"/>
        <w:rPr>
          <w:rFonts w:hint="cs"/>
          <w:rtl/>
        </w:rPr>
      </w:pPr>
    </w:p>
    <w:p w14:paraId="5D19AAB8" w14:textId="77777777" w:rsidR="00000000" w:rsidRDefault="006D6152">
      <w:pPr>
        <w:pStyle w:val="a0"/>
        <w:rPr>
          <w:rFonts w:hint="cs"/>
          <w:rtl/>
        </w:rPr>
      </w:pPr>
      <w:r>
        <w:rPr>
          <w:rFonts w:hint="cs"/>
          <w:rtl/>
        </w:rPr>
        <w:t>זה יהיה מביך מאוד - - -</w:t>
      </w:r>
    </w:p>
    <w:p w14:paraId="3CB740F7" w14:textId="77777777" w:rsidR="00000000" w:rsidRDefault="006D6152">
      <w:pPr>
        <w:pStyle w:val="a0"/>
        <w:rPr>
          <w:rFonts w:hint="cs"/>
          <w:rtl/>
        </w:rPr>
      </w:pPr>
    </w:p>
    <w:p w14:paraId="5D4421B0"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9CD549A" w14:textId="77777777" w:rsidR="00000000" w:rsidRDefault="006D6152">
      <w:pPr>
        <w:pStyle w:val="a0"/>
        <w:rPr>
          <w:rFonts w:hint="cs"/>
          <w:rtl/>
        </w:rPr>
      </w:pPr>
    </w:p>
    <w:p w14:paraId="75334E7D" w14:textId="77777777" w:rsidR="00000000" w:rsidRDefault="006D6152">
      <w:pPr>
        <w:pStyle w:val="a0"/>
        <w:rPr>
          <w:rFonts w:hint="cs"/>
          <w:rtl/>
        </w:rPr>
      </w:pPr>
      <w:r>
        <w:rPr>
          <w:rFonts w:hint="cs"/>
          <w:rtl/>
        </w:rPr>
        <w:t xml:space="preserve">סיימת. </w:t>
      </w:r>
    </w:p>
    <w:p w14:paraId="4C571A9A" w14:textId="77777777" w:rsidR="00000000" w:rsidRDefault="006D6152">
      <w:pPr>
        <w:pStyle w:val="a0"/>
        <w:rPr>
          <w:rFonts w:hint="cs"/>
          <w:rtl/>
        </w:rPr>
      </w:pPr>
    </w:p>
    <w:p w14:paraId="44A47643" w14:textId="77777777" w:rsidR="00000000" w:rsidRDefault="006D6152">
      <w:pPr>
        <w:pStyle w:val="-"/>
        <w:rPr>
          <w:rtl/>
        </w:rPr>
      </w:pPr>
      <w:bookmarkStart w:id="69" w:name="FS000000560T13_09_2005_14_11_22C"/>
      <w:bookmarkEnd w:id="69"/>
      <w:r>
        <w:rPr>
          <w:rFonts w:hint="eastAsia"/>
          <w:rtl/>
        </w:rPr>
        <w:t>אחמד</w:t>
      </w:r>
      <w:r>
        <w:rPr>
          <w:rtl/>
        </w:rPr>
        <w:t xml:space="preserve"> טיבי (חד"ש-תע"ל):</w:t>
      </w:r>
    </w:p>
    <w:p w14:paraId="7459CCE4" w14:textId="77777777" w:rsidR="00000000" w:rsidRDefault="006D6152">
      <w:pPr>
        <w:pStyle w:val="a0"/>
        <w:rPr>
          <w:rFonts w:hint="cs"/>
          <w:rtl/>
        </w:rPr>
      </w:pPr>
    </w:p>
    <w:p w14:paraId="34163DE4" w14:textId="77777777" w:rsidR="00000000" w:rsidRDefault="006D6152">
      <w:pPr>
        <w:pStyle w:val="a0"/>
        <w:rPr>
          <w:rFonts w:hint="cs"/>
          <w:rtl/>
        </w:rPr>
      </w:pPr>
      <w:r>
        <w:rPr>
          <w:rFonts w:hint="cs"/>
          <w:rtl/>
        </w:rPr>
        <w:t xml:space="preserve">כל הזמן מפריעים לי. אדוני היושב-ראש, יהיה מביך מאוד אם מבנה אחד מאלה שיישארו יהפוך למוזיאון ויהיו בו תמונות של 1,500 מסגדים שלא האסקימואים הרסו, אלא היהודים. תודה רבה. </w:t>
      </w:r>
    </w:p>
    <w:p w14:paraId="54511F6E" w14:textId="77777777" w:rsidR="00000000" w:rsidRDefault="006D6152">
      <w:pPr>
        <w:pStyle w:val="a0"/>
        <w:rPr>
          <w:rFonts w:hint="cs"/>
          <w:color w:val="0000FF"/>
          <w:szCs w:val="28"/>
          <w:rtl/>
        </w:rPr>
      </w:pPr>
      <w:bookmarkStart w:id="70" w:name="FS000000560T13_09_2005_12_43_35C"/>
      <w:bookmarkEnd w:id="70"/>
    </w:p>
    <w:p w14:paraId="472FA35D" w14:textId="77777777" w:rsidR="00000000" w:rsidRDefault="006D6152">
      <w:pPr>
        <w:pStyle w:val="af1"/>
        <w:rPr>
          <w:rFonts w:hint="cs"/>
          <w:b w:val="0"/>
          <w:bCs w:val="0"/>
          <w:u w:val="none"/>
          <w:rtl/>
        </w:rPr>
      </w:pPr>
      <w:r>
        <w:rPr>
          <w:rtl/>
        </w:rPr>
        <w:t xml:space="preserve">היו"ר </w:t>
      </w:r>
      <w:r>
        <w:rPr>
          <w:rFonts w:hint="cs"/>
          <w:rtl/>
        </w:rPr>
        <w:t>ראובן ריבלין:</w:t>
      </w:r>
    </w:p>
    <w:p w14:paraId="099B0FEA" w14:textId="77777777" w:rsidR="00000000" w:rsidRDefault="006D6152">
      <w:pPr>
        <w:pStyle w:val="a0"/>
        <w:rPr>
          <w:rFonts w:hint="cs"/>
          <w:rtl/>
        </w:rPr>
      </w:pPr>
    </w:p>
    <w:p w14:paraId="1CBE316B" w14:textId="77777777" w:rsidR="00000000" w:rsidRDefault="006D6152">
      <w:pPr>
        <w:pStyle w:val="a0"/>
        <w:rPr>
          <w:rFonts w:hint="cs"/>
          <w:rtl/>
        </w:rPr>
      </w:pPr>
      <w:r>
        <w:rPr>
          <w:rFonts w:hint="cs"/>
          <w:rtl/>
        </w:rPr>
        <w:t xml:space="preserve">תודה רבה </w:t>
      </w:r>
      <w:r>
        <w:rPr>
          <w:rFonts w:hint="cs"/>
          <w:rtl/>
        </w:rPr>
        <w:t xml:space="preserve">לחבר הכנסת טיבי. חבר הכנסת אורי אריאל, בבקשה. אחריו חבר הכנסת פרוש, ובזה אנחנו מסיימים עם חברי הכנסת שביקשו לדבר. חבר הכנסת טיבי ציין גם שהוא מתנגד לשרפה התנגדות חד-משמעית. </w:t>
      </w:r>
    </w:p>
    <w:p w14:paraId="477A8C32" w14:textId="77777777" w:rsidR="00000000" w:rsidRDefault="006D6152">
      <w:pPr>
        <w:pStyle w:val="a0"/>
        <w:rPr>
          <w:rFonts w:hint="cs"/>
          <w:rtl/>
        </w:rPr>
      </w:pPr>
    </w:p>
    <w:p w14:paraId="43612817" w14:textId="77777777" w:rsidR="00000000" w:rsidRDefault="006D6152">
      <w:pPr>
        <w:pStyle w:val="a"/>
        <w:rPr>
          <w:rtl/>
        </w:rPr>
      </w:pPr>
      <w:bookmarkStart w:id="71" w:name="FS000000713T13_09_2005_12_45_20"/>
      <w:bookmarkStart w:id="72" w:name="_Toc114483670"/>
      <w:bookmarkEnd w:id="71"/>
      <w:r>
        <w:rPr>
          <w:rFonts w:hint="eastAsia"/>
          <w:rtl/>
        </w:rPr>
        <w:t>אורי</w:t>
      </w:r>
      <w:r>
        <w:rPr>
          <w:rtl/>
        </w:rPr>
        <w:t xml:space="preserve"> אריאל (האיחוד הלאומי - ישראל ביתנו):</w:t>
      </w:r>
      <w:bookmarkEnd w:id="72"/>
    </w:p>
    <w:p w14:paraId="014BD09A" w14:textId="77777777" w:rsidR="00000000" w:rsidRDefault="006D6152">
      <w:pPr>
        <w:pStyle w:val="a0"/>
        <w:rPr>
          <w:rFonts w:hint="cs"/>
          <w:rtl/>
        </w:rPr>
      </w:pPr>
    </w:p>
    <w:p w14:paraId="548E5A0B" w14:textId="77777777" w:rsidR="00000000" w:rsidRDefault="006D6152">
      <w:pPr>
        <w:pStyle w:val="a0"/>
        <w:rPr>
          <w:rFonts w:hint="cs"/>
          <w:rtl/>
        </w:rPr>
      </w:pPr>
      <w:r>
        <w:rPr>
          <w:rFonts w:hint="cs"/>
          <w:rtl/>
        </w:rPr>
        <w:t>אדוני היושב-ראש, חברי חברי הכנסת, אדונ</w:t>
      </w:r>
      <w:r>
        <w:rPr>
          <w:rFonts w:hint="cs"/>
          <w:rtl/>
        </w:rPr>
        <w:t xml:space="preserve">י סגן שר הביטחון, זהו יום אבל לאומה הישראלית, אבל לעם היהודי כולו, אולי זה צריך להיות אבל לכול העולם כולו, אבל ראשית שזה יהיה אבל לאומי לעם היהודי. לצערי </w:t>
      </w:r>
      <w:r>
        <w:rPr>
          <w:rFonts w:hint="eastAsia"/>
          <w:rtl/>
        </w:rPr>
        <w:t>–</w:t>
      </w:r>
      <w:r>
        <w:rPr>
          <w:rFonts w:hint="cs"/>
          <w:rtl/>
        </w:rPr>
        <w:t xml:space="preserve"> אינני חושד באיש שהוא שמח ביום הזה, אבל נדמה לי שיש כאלה שאינם אבלים, וחבל. היה ראוי שביום הזה נדע כו</w:t>
      </w:r>
      <w:r>
        <w:rPr>
          <w:rFonts w:hint="cs"/>
          <w:rtl/>
        </w:rPr>
        <w:t xml:space="preserve">לנו שזהו יום קשה בחיי העם היהודי ונתייצב בעניין זה מאחורי המלים "לא נשכח". יש שיאמרו - לא נשכח ולא נסלח, אבל המינימום המתבקש והמאחד את האומה היהודית, אולי הישראלית, הוא שלא נשכח. </w:t>
      </w:r>
    </w:p>
    <w:p w14:paraId="74213761" w14:textId="77777777" w:rsidR="00000000" w:rsidRDefault="006D6152">
      <w:pPr>
        <w:pStyle w:val="a0"/>
        <w:rPr>
          <w:rFonts w:hint="cs"/>
          <w:rtl/>
        </w:rPr>
      </w:pPr>
    </w:p>
    <w:p w14:paraId="3956724F" w14:textId="77777777" w:rsidR="00000000" w:rsidRDefault="006D6152">
      <w:pPr>
        <w:pStyle w:val="a0"/>
        <w:rPr>
          <w:rFonts w:hint="cs"/>
          <w:rtl/>
        </w:rPr>
      </w:pPr>
      <w:r>
        <w:rPr>
          <w:rFonts w:hint="cs"/>
          <w:rtl/>
        </w:rPr>
        <w:t xml:space="preserve">פעמים רבות ניסו אויבינו להכריענו </w:t>
      </w:r>
      <w:r>
        <w:rPr>
          <w:rFonts w:hint="eastAsia"/>
          <w:rtl/>
        </w:rPr>
        <w:t>–</w:t>
      </w:r>
      <w:r>
        <w:rPr>
          <w:rFonts w:hint="cs"/>
          <w:rtl/>
        </w:rPr>
        <w:t xml:space="preserve"> גם ברוח, גם פיזית </w:t>
      </w:r>
      <w:r>
        <w:rPr>
          <w:rFonts w:hint="eastAsia"/>
          <w:rtl/>
        </w:rPr>
        <w:t>–</w:t>
      </w:r>
      <w:r>
        <w:rPr>
          <w:rFonts w:hint="cs"/>
          <w:rtl/>
        </w:rPr>
        <w:t xml:space="preserve"> ולא עלה בידם, לא זה </w:t>
      </w:r>
      <w:r>
        <w:rPr>
          <w:rFonts w:hint="cs"/>
          <w:rtl/>
        </w:rPr>
        <w:t xml:space="preserve">ולא זה. </w:t>
      </w:r>
    </w:p>
    <w:p w14:paraId="446C1418" w14:textId="77777777" w:rsidR="00000000" w:rsidRDefault="006D6152">
      <w:pPr>
        <w:pStyle w:val="a0"/>
        <w:rPr>
          <w:rFonts w:hint="cs"/>
          <w:rtl/>
        </w:rPr>
      </w:pPr>
    </w:p>
    <w:p w14:paraId="014BBCEE" w14:textId="77777777" w:rsidR="00000000" w:rsidRDefault="006D6152">
      <w:pPr>
        <w:pStyle w:val="a0"/>
        <w:rPr>
          <w:rFonts w:hint="cs"/>
          <w:rtl/>
        </w:rPr>
      </w:pPr>
      <w:r>
        <w:rPr>
          <w:rFonts w:hint="cs"/>
          <w:rtl/>
        </w:rPr>
        <w:t xml:space="preserve">הרבנות הראשית לישראל הוציאה היום הודעה </w:t>
      </w:r>
      <w:r>
        <w:rPr>
          <w:rFonts w:hint="eastAsia"/>
          <w:rtl/>
        </w:rPr>
        <w:t>–</w:t>
      </w:r>
      <w:r>
        <w:rPr>
          <w:rFonts w:hint="cs"/>
          <w:rtl/>
        </w:rPr>
        <w:t xml:space="preserve"> אני מקריא בדילוגים בגלל קוצר הזמן </w:t>
      </w:r>
      <w:r>
        <w:rPr>
          <w:rFonts w:hint="eastAsia"/>
          <w:rtl/>
        </w:rPr>
        <w:t>–</w:t>
      </w:r>
      <w:r>
        <w:rPr>
          <w:rFonts w:hint="cs"/>
          <w:rtl/>
        </w:rPr>
        <w:t xml:space="preserve"> הוועדה מטעם מועצת הרבנות הראשית לישראל, שחברים בה הרבנים הרב שאר-ישוב כהן, הרב הראשי ואב בית-דין בחיפה, הרב שמחה הכהן קוק, רב ראשי ואב בית-דין ברחובות, והרב יהודה דרעי, </w:t>
      </w:r>
      <w:r>
        <w:rPr>
          <w:rFonts w:hint="cs"/>
          <w:rtl/>
        </w:rPr>
        <w:t xml:space="preserve">הרב הראשי ואב בית-דין בבאר-שבע: </w:t>
      </w:r>
    </w:p>
    <w:p w14:paraId="519BB2A1" w14:textId="77777777" w:rsidR="00000000" w:rsidRDefault="006D6152">
      <w:pPr>
        <w:pStyle w:val="a0"/>
        <w:rPr>
          <w:rFonts w:hint="cs"/>
          <w:rtl/>
        </w:rPr>
      </w:pPr>
    </w:p>
    <w:p w14:paraId="5D209EDB" w14:textId="77777777" w:rsidR="00000000" w:rsidRDefault="006D6152">
      <w:pPr>
        <w:pStyle w:val="a0"/>
        <w:rPr>
          <w:rFonts w:hint="cs"/>
          <w:rtl/>
        </w:rPr>
      </w:pPr>
      <w:r>
        <w:rPr>
          <w:rFonts w:hint="cs"/>
          <w:rtl/>
        </w:rPr>
        <w:t>הרבנות הראשית, על דעת גדולי ישראל, מודיעה בזה כי בתי-הכנסת שנותרו בגוש-קטיף ובצפון השומרון הם מקומות  קדושים, ולא פקעה מהם קדושת בית-הכנסת גם כאשר הם בחורבנם. כדברי רבנו הרמב"ם בהלכות תפילה פרק י"א: "בתי-כנסת ובתי-מדרשות ש</w:t>
      </w:r>
      <w:r>
        <w:rPr>
          <w:rFonts w:hint="cs"/>
          <w:rtl/>
        </w:rPr>
        <w:t xml:space="preserve">חרבו בקדושתן הם עומדים אף-על-פי שחרבו, וכשם שנוהגים בהם כבוד ביישובן, כך נוהגים בהם כבוד בחורבנם.  </w:t>
      </w:r>
    </w:p>
    <w:p w14:paraId="477B3118" w14:textId="77777777" w:rsidR="00000000" w:rsidRDefault="006D6152">
      <w:pPr>
        <w:pStyle w:val="a0"/>
        <w:rPr>
          <w:rFonts w:hint="cs"/>
          <w:rtl/>
        </w:rPr>
      </w:pPr>
    </w:p>
    <w:p w14:paraId="5C173105" w14:textId="77777777" w:rsidR="00000000" w:rsidRDefault="006D6152">
      <w:pPr>
        <w:pStyle w:val="a0"/>
        <w:rPr>
          <w:rFonts w:hint="cs"/>
          <w:rtl/>
        </w:rPr>
      </w:pPr>
      <w:r>
        <w:rPr>
          <w:rFonts w:hint="cs"/>
          <w:rtl/>
        </w:rPr>
        <w:t>רבני ישראל אוסרים החרבת מסגדים, וכך יש להפסיק מייד החרבת בתי-כנסת, שהרי בקדושתם הם עומדים. אני מדלג, מי שירצה יקבל כמובן את המסמך כולו. הדבר מהווה פשע מלחמ</w:t>
      </w:r>
      <w:r>
        <w:rPr>
          <w:rFonts w:hint="cs"/>
          <w:rtl/>
        </w:rPr>
        <w:t xml:space="preserve">ה, ויש לשקם את בתי-הכנסת שחרבו. אנו מבקשים מכל מדינה תרבותית לגרום להפסקת ההרס הנורא הזה מייד. </w:t>
      </w:r>
    </w:p>
    <w:p w14:paraId="00C07BB7" w14:textId="77777777" w:rsidR="00000000" w:rsidRDefault="006D6152">
      <w:pPr>
        <w:pStyle w:val="a0"/>
        <w:rPr>
          <w:rFonts w:hint="cs"/>
          <w:rtl/>
        </w:rPr>
      </w:pPr>
    </w:p>
    <w:p w14:paraId="7356C85C" w14:textId="77777777" w:rsidR="00000000" w:rsidRDefault="006D6152">
      <w:pPr>
        <w:pStyle w:val="a0"/>
        <w:rPr>
          <w:rFonts w:hint="cs"/>
          <w:rtl/>
        </w:rPr>
      </w:pPr>
      <w:r>
        <w:rPr>
          <w:rFonts w:hint="cs"/>
          <w:rtl/>
        </w:rPr>
        <w:t>היות שהדין וההלכה אומרים: כאשר רואה יהודי את ערי יהודה בחורבנם הוא צריך לנהוג מנהג אבלות ולקרוע קריעה בבגדו, אני עושה את זה פה, מעל בימת הכנסת, וקורע את בגדי ל</w:t>
      </w:r>
      <w:r>
        <w:rPr>
          <w:rFonts w:hint="cs"/>
          <w:rtl/>
        </w:rPr>
        <w:t xml:space="preserve">אות אבל קשה ביום זה. </w:t>
      </w:r>
    </w:p>
    <w:p w14:paraId="63516A0E" w14:textId="77777777" w:rsidR="00000000" w:rsidRDefault="006D6152">
      <w:pPr>
        <w:pStyle w:val="a0"/>
        <w:ind w:firstLine="0"/>
        <w:rPr>
          <w:rFonts w:hint="cs"/>
          <w:rtl/>
        </w:rPr>
      </w:pPr>
    </w:p>
    <w:p w14:paraId="455E9166"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57FCC8A0" w14:textId="77777777" w:rsidR="00000000" w:rsidRDefault="006D6152">
      <w:pPr>
        <w:pStyle w:val="a0"/>
        <w:rPr>
          <w:rFonts w:hint="cs"/>
          <w:rtl/>
        </w:rPr>
      </w:pPr>
    </w:p>
    <w:p w14:paraId="17A98269" w14:textId="77777777" w:rsidR="00000000" w:rsidRDefault="006D6152">
      <w:pPr>
        <w:pStyle w:val="a0"/>
        <w:rPr>
          <w:rFonts w:hint="cs"/>
          <w:rtl/>
        </w:rPr>
      </w:pPr>
      <w:r>
        <w:rPr>
          <w:rFonts w:hint="cs"/>
          <w:rtl/>
        </w:rPr>
        <w:t xml:space="preserve">תודה לחבר הכנסת אריאל. אני מבקש </w:t>
      </w:r>
      <w:r>
        <w:rPr>
          <w:rFonts w:hint="eastAsia"/>
          <w:rtl/>
        </w:rPr>
        <w:t>–</w:t>
      </w:r>
      <w:r>
        <w:rPr>
          <w:rFonts w:hint="cs"/>
          <w:rtl/>
        </w:rPr>
        <w:t xml:space="preserve"> היות שאדוני עשה דבר כזה </w:t>
      </w:r>
      <w:r>
        <w:rPr>
          <w:rFonts w:hint="eastAsia"/>
          <w:rtl/>
        </w:rPr>
        <w:t>–</w:t>
      </w:r>
      <w:r>
        <w:rPr>
          <w:rFonts w:hint="cs"/>
          <w:rtl/>
        </w:rPr>
        <w:t xml:space="preserve"> אני מבקש לא לעשות הפגנות מעל במת הכנסת. חבר הכנסת פרוש, בבקשה, אחרון הדוברים. לאחר מכן נעבור להצעת חבר הכנסת דורון: תפקודה של הממשלה. השר בוים ישיב על ש</w:t>
      </w:r>
      <w:r>
        <w:rPr>
          <w:rFonts w:hint="cs"/>
          <w:rtl/>
        </w:rPr>
        <w:t xml:space="preserve">תי ההצעות יחד. בבקשה, חבר הכנסת פרוש, גם לרשות אדוני שתי דקות. </w:t>
      </w:r>
    </w:p>
    <w:p w14:paraId="5CFCB947" w14:textId="77777777" w:rsidR="00000000" w:rsidRDefault="006D6152">
      <w:pPr>
        <w:pStyle w:val="a0"/>
        <w:ind w:firstLine="0"/>
        <w:rPr>
          <w:rFonts w:hint="cs"/>
          <w:rtl/>
        </w:rPr>
      </w:pPr>
    </w:p>
    <w:p w14:paraId="665CCF67" w14:textId="77777777" w:rsidR="00000000" w:rsidRDefault="006D6152">
      <w:pPr>
        <w:pStyle w:val="a"/>
        <w:rPr>
          <w:rtl/>
        </w:rPr>
      </w:pPr>
      <w:bookmarkStart w:id="73" w:name="FS000000563T13_09_2005_12_48_17"/>
      <w:bookmarkStart w:id="74" w:name="_Toc114483671"/>
      <w:bookmarkEnd w:id="73"/>
      <w:r>
        <w:rPr>
          <w:rFonts w:hint="eastAsia"/>
          <w:rtl/>
        </w:rPr>
        <w:t>מאיר</w:t>
      </w:r>
      <w:r>
        <w:rPr>
          <w:rtl/>
        </w:rPr>
        <w:t xml:space="preserve"> פרוש (אגודת ישראל - יהדות התורה והשבת):</w:t>
      </w:r>
      <w:bookmarkEnd w:id="74"/>
    </w:p>
    <w:p w14:paraId="118D90DE" w14:textId="77777777" w:rsidR="00000000" w:rsidRDefault="006D6152">
      <w:pPr>
        <w:pStyle w:val="a0"/>
        <w:rPr>
          <w:rFonts w:hint="cs"/>
          <w:rtl/>
        </w:rPr>
      </w:pPr>
    </w:p>
    <w:p w14:paraId="7EFB3E15" w14:textId="77777777" w:rsidR="00000000" w:rsidRDefault="006D6152">
      <w:pPr>
        <w:pStyle w:val="a0"/>
        <w:rPr>
          <w:rFonts w:hint="cs"/>
          <w:rtl/>
        </w:rPr>
      </w:pPr>
      <w:r>
        <w:rPr>
          <w:rFonts w:hint="cs"/>
          <w:rtl/>
        </w:rPr>
        <w:t xml:space="preserve">אדוני היושב-ראש, רבותי חברי הכנסת, המעשה המחפיר והברברי של שרפת בתי-הכנסת </w:t>
      </w:r>
      <w:r>
        <w:rPr>
          <w:rFonts w:hint="eastAsia"/>
          <w:rtl/>
        </w:rPr>
        <w:t>–</w:t>
      </w:r>
      <w:r>
        <w:rPr>
          <w:rFonts w:hint="cs"/>
          <w:rtl/>
        </w:rPr>
        <w:t xml:space="preserve"> אותם מקדשי מעט שישראל הותירה בגוש-קטיף החרב </w:t>
      </w:r>
      <w:r>
        <w:rPr>
          <w:rFonts w:hint="eastAsia"/>
          <w:rtl/>
        </w:rPr>
        <w:t>–</w:t>
      </w:r>
      <w:r>
        <w:rPr>
          <w:rFonts w:hint="cs"/>
          <w:rtl/>
        </w:rPr>
        <w:t xml:space="preserve"> מעשה הזוועה הזה הזכיר א</w:t>
      </w:r>
      <w:r>
        <w:rPr>
          <w:rFonts w:hint="cs"/>
          <w:rtl/>
        </w:rPr>
        <w:t xml:space="preserve">ירוע טרגי אחר בתולדות העם היהודי ובתולדות האנושות כולה. </w:t>
      </w:r>
    </w:p>
    <w:p w14:paraId="078996A1" w14:textId="77777777" w:rsidR="00000000" w:rsidRDefault="006D6152">
      <w:pPr>
        <w:pStyle w:val="a0"/>
        <w:rPr>
          <w:rFonts w:hint="cs"/>
          <w:rtl/>
        </w:rPr>
      </w:pPr>
    </w:p>
    <w:p w14:paraId="446460A6" w14:textId="77777777" w:rsidR="00000000" w:rsidRDefault="006D6152">
      <w:pPr>
        <w:pStyle w:val="a0"/>
        <w:rPr>
          <w:rFonts w:hint="cs"/>
          <w:rtl/>
        </w:rPr>
      </w:pPr>
      <w:r>
        <w:rPr>
          <w:rFonts w:hint="cs"/>
          <w:rtl/>
        </w:rPr>
        <w:t>הלילה שבין התשעה לעשור בנובמבר 1938 היה ליל הבדולח. ליל הבדולח נקרא על הריסת 270 בתי-כנסת ושרפתם בגרמניה הנאצית. ההיסטוריה מלמדת אותנו כי שרפת בתי-כנסת קדמה לחורבן קהילות ישראל, כי הגרמנים ידעו שכדי</w:t>
      </w:r>
      <w:r>
        <w:rPr>
          <w:rFonts w:hint="cs"/>
          <w:rtl/>
        </w:rPr>
        <w:t xml:space="preserve"> להשמיד את העם היהודי יש לפגוע קודם כול ברוחו. </w:t>
      </w:r>
    </w:p>
    <w:p w14:paraId="59DCA90E" w14:textId="77777777" w:rsidR="00000000" w:rsidRDefault="006D6152">
      <w:pPr>
        <w:pStyle w:val="a0"/>
        <w:rPr>
          <w:rFonts w:hint="cs"/>
          <w:rtl/>
        </w:rPr>
      </w:pPr>
    </w:p>
    <w:p w14:paraId="014E5562" w14:textId="77777777" w:rsidR="00000000" w:rsidRDefault="006D6152">
      <w:pPr>
        <w:pStyle w:val="a0"/>
        <w:rPr>
          <w:rFonts w:hint="cs"/>
          <w:rtl/>
        </w:rPr>
      </w:pPr>
      <w:r>
        <w:rPr>
          <w:rFonts w:hint="cs"/>
          <w:rtl/>
        </w:rPr>
        <w:t xml:space="preserve">אדוני היושב-ראש, איני יודע אם כך בדיוק חשבו גם הפלסטינים הברברים בעזה, אך אין ספק שמעשיהם הושפעו מתעמולה ארסית במשך עשרות שנים, תעמולה אנטי-יהודית ואנטי-ישראלית של הרשות הפלסטינית. </w:t>
      </w:r>
    </w:p>
    <w:p w14:paraId="352E352B" w14:textId="77777777" w:rsidR="00000000" w:rsidRDefault="006D6152">
      <w:pPr>
        <w:pStyle w:val="a0"/>
        <w:rPr>
          <w:rFonts w:hint="cs"/>
          <w:rtl/>
        </w:rPr>
      </w:pPr>
    </w:p>
    <w:p w14:paraId="48BA7EAD" w14:textId="77777777" w:rsidR="00000000" w:rsidRDefault="006D6152">
      <w:pPr>
        <w:pStyle w:val="a0"/>
        <w:rPr>
          <w:rFonts w:hint="cs"/>
          <w:rtl/>
        </w:rPr>
      </w:pPr>
      <w:r>
        <w:rPr>
          <w:rFonts w:hint="cs"/>
          <w:rtl/>
        </w:rPr>
        <w:t xml:space="preserve">יש עוד אנלוגיה בין שרפת </w:t>
      </w:r>
      <w:r>
        <w:rPr>
          <w:rFonts w:hint="cs"/>
          <w:rtl/>
        </w:rPr>
        <w:t>בתי-הכנסת בגוש-קטיף ובין ליל הבדולח בגרמניה: יש לנו כיום  עדויות רבות לכך שהכבאים הגרמנים עמדו מנגד בעת שרפת בתי-הכנסת. הם לא עשו מאומה לכיבוי הדלקות. כך נהגה גם הרשות הפלסטינית בראשות אבו-מאזן. היא עמדה מנגד ואפילו לא ניסתה למנוע את מעשיהם של פראי אדם אלה</w:t>
      </w:r>
      <w:r>
        <w:rPr>
          <w:rFonts w:hint="cs"/>
          <w:rtl/>
        </w:rPr>
        <w:t xml:space="preserve">. להיפך, שוטרים פלסטינים הצטרפו לברברים האלה בנצרים, במורג, באלי-סיני, בדוגית, בנווה-דקלים וביתר היישובים. </w:t>
      </w:r>
    </w:p>
    <w:p w14:paraId="359A7FD6" w14:textId="77777777" w:rsidR="00000000" w:rsidRDefault="006D6152">
      <w:pPr>
        <w:pStyle w:val="a0"/>
        <w:rPr>
          <w:rFonts w:hint="cs"/>
          <w:rtl/>
        </w:rPr>
      </w:pPr>
    </w:p>
    <w:p w14:paraId="032713C1" w14:textId="77777777" w:rsidR="00000000" w:rsidRDefault="006D6152">
      <w:pPr>
        <w:pStyle w:val="a0"/>
        <w:rPr>
          <w:rFonts w:hint="cs"/>
          <w:rtl/>
        </w:rPr>
      </w:pPr>
      <w:r>
        <w:rPr>
          <w:rFonts w:hint="cs"/>
          <w:rtl/>
        </w:rPr>
        <w:t>אדוני היושב-ראש, עם ישראל מצפה מראש הממשלה שיגנה מעל במת האו"ם, בנאום שיישא, את הברברים הפלסטינים האלה, ממשיכי דרכם של הנאצים בליל הבדולח. ראש הממש</w:t>
      </w:r>
      <w:r>
        <w:rPr>
          <w:rFonts w:hint="cs"/>
          <w:rtl/>
        </w:rPr>
        <w:t xml:space="preserve">לה מייצג את מדינת היהודים ולכן הוא חייב, מעל במת האומות המאוחדות, להביא את הכאב היהודי על המעשה הנפשע של פראי אדם אלה, של חיות האדם האלה. </w:t>
      </w:r>
    </w:p>
    <w:p w14:paraId="0D2D92E1" w14:textId="77777777" w:rsidR="00000000" w:rsidRDefault="006D6152">
      <w:pPr>
        <w:pStyle w:val="a0"/>
        <w:rPr>
          <w:rFonts w:hint="cs"/>
          <w:rtl/>
        </w:rPr>
      </w:pPr>
    </w:p>
    <w:p w14:paraId="28688B52" w14:textId="77777777" w:rsidR="00000000" w:rsidRDefault="006D6152">
      <w:pPr>
        <w:pStyle w:val="a0"/>
        <w:rPr>
          <w:rFonts w:hint="cs"/>
          <w:rtl/>
        </w:rPr>
      </w:pPr>
      <w:r>
        <w:rPr>
          <w:rFonts w:hint="cs"/>
          <w:rtl/>
        </w:rPr>
        <w:t>אבל גם לראש הממשלה חייבים לומר כמה מלים. אני רוצה לומר לו, למרות המעשה הטוב שנעשה בהחלטה שהתקבלה ביום ראשון: אני מתב</w:t>
      </w:r>
      <w:r>
        <w:rPr>
          <w:rFonts w:hint="cs"/>
          <w:rtl/>
        </w:rPr>
        <w:t xml:space="preserve">ייש בממשלה, שלא היתה יכולה לומר היום </w:t>
      </w:r>
      <w:r>
        <w:rPr>
          <w:rFonts w:hint="eastAsia"/>
          <w:rtl/>
        </w:rPr>
        <w:t>–</w:t>
      </w:r>
      <w:r>
        <w:rPr>
          <w:rFonts w:hint="cs"/>
          <w:rtl/>
        </w:rPr>
        <w:t xml:space="preserve"> אנחנו לא יכולים לרחוץ בניקיון כפינו. היו מגעים עם גורמים בין-לאומיים על העברת מתקנים תעשייתיים, חקלאיים ומסחריים, אבל על בתי-הכנסת לא חשבו כלל, כי מה אכפת לממשלה הזאת מבתי-כנסת? אני יודע שזה חמור לומר זאת, אבל זאת הרג</w:t>
      </w:r>
      <w:r>
        <w:rPr>
          <w:rFonts w:hint="cs"/>
          <w:rtl/>
        </w:rPr>
        <w:t xml:space="preserve">שתם של רבים בישראל. </w:t>
      </w:r>
    </w:p>
    <w:p w14:paraId="4DB5A17F" w14:textId="77777777" w:rsidR="00000000" w:rsidRDefault="006D6152">
      <w:pPr>
        <w:pStyle w:val="a0"/>
        <w:rPr>
          <w:rFonts w:hint="cs"/>
          <w:rtl/>
        </w:rPr>
      </w:pPr>
    </w:p>
    <w:p w14:paraId="4C015220" w14:textId="77777777" w:rsidR="00000000" w:rsidRDefault="006D6152">
      <w:pPr>
        <w:pStyle w:val="a0"/>
        <w:rPr>
          <w:rFonts w:hint="cs"/>
          <w:rtl/>
        </w:rPr>
      </w:pPr>
      <w:r>
        <w:rPr>
          <w:rFonts w:hint="cs"/>
          <w:rtl/>
        </w:rPr>
        <w:t>אם זה לא כך, אני שואל, אדוני היושב-ראש, מדוע החלטתם להותיר את בתי-הכנסת רק ברגע האחרון? זה קרה בגלל דעת הקהל. מי מנע מהממשלה קיום משא-מתן עם גורמים בין-לאומיים להשגת התחייבויות בין-לאומיות? הממשלה הזאת, לצערי, אינה רואה את עצמה מייצגת</w:t>
      </w:r>
      <w:r>
        <w:rPr>
          <w:rFonts w:hint="cs"/>
          <w:rtl/>
        </w:rPr>
        <w:t xml:space="preserve"> את העם היהודי במובנים האלה. </w:t>
      </w:r>
    </w:p>
    <w:p w14:paraId="69B874A2" w14:textId="77777777" w:rsidR="00000000" w:rsidRDefault="006D6152">
      <w:pPr>
        <w:pStyle w:val="a0"/>
        <w:rPr>
          <w:rFonts w:hint="cs"/>
          <w:rtl/>
        </w:rPr>
      </w:pPr>
    </w:p>
    <w:p w14:paraId="645F50FA" w14:textId="77777777" w:rsidR="00000000" w:rsidRDefault="006D6152">
      <w:pPr>
        <w:pStyle w:val="a0"/>
        <w:rPr>
          <w:rFonts w:hint="cs"/>
          <w:rtl/>
        </w:rPr>
      </w:pPr>
      <w:r>
        <w:rPr>
          <w:rFonts w:hint="cs"/>
          <w:rtl/>
        </w:rPr>
        <w:t xml:space="preserve">ובפרשה הכואבת הזאת חייבים לומר, אדוני סגן שר הביטחון, גם מילת גינוי לבג"ץ, שהוכיח כי הוא מנותק משרשרת הערכים היהודיים ומהזהות היהודית. זה בג"ץ שיכול לתפקד באותה מידה בבלגיה, שנלחמת בכשרות היהודית, או במדינה אנטי-יהודית אחרת. </w:t>
      </w:r>
    </w:p>
    <w:p w14:paraId="37B276C4" w14:textId="77777777" w:rsidR="00000000" w:rsidRDefault="006D6152">
      <w:pPr>
        <w:pStyle w:val="a0"/>
        <w:rPr>
          <w:rFonts w:hint="cs"/>
          <w:rtl/>
        </w:rPr>
      </w:pPr>
    </w:p>
    <w:p w14:paraId="5482FEEA" w14:textId="77777777" w:rsidR="00000000" w:rsidRDefault="006D6152">
      <w:pPr>
        <w:pStyle w:val="a0"/>
        <w:rPr>
          <w:rFonts w:hint="cs"/>
          <w:rtl/>
        </w:rPr>
      </w:pPr>
      <w:r>
        <w:rPr>
          <w:rFonts w:hint="cs"/>
          <w:rtl/>
        </w:rPr>
        <w:t xml:space="preserve">אך אנחנו בשם ה' נלך, ובעזרת השם תהיה כאן לא רק מדינת יהודים אלא גם מדינה שההלכה שלטת בה והמורשת היהודית נוהגת בה. תודה רבה. </w:t>
      </w:r>
    </w:p>
    <w:p w14:paraId="407A3C50" w14:textId="77777777" w:rsidR="00000000" w:rsidRDefault="006D6152">
      <w:pPr>
        <w:pStyle w:val="a0"/>
        <w:rPr>
          <w:rFonts w:hint="cs"/>
          <w:rtl/>
        </w:rPr>
      </w:pPr>
    </w:p>
    <w:p w14:paraId="2C6892B8" w14:textId="77777777" w:rsidR="00000000" w:rsidRDefault="006D6152">
      <w:pPr>
        <w:pStyle w:val="af1"/>
        <w:rPr>
          <w:rFonts w:hint="cs"/>
          <w:b w:val="0"/>
          <w:bCs w:val="0"/>
          <w:u w:val="none"/>
          <w:rtl/>
        </w:rPr>
      </w:pPr>
      <w:r>
        <w:rPr>
          <w:rFonts w:hint="eastAsia"/>
          <w:rtl/>
        </w:rPr>
        <w:t>היו</w:t>
      </w:r>
      <w:r>
        <w:rPr>
          <w:rtl/>
        </w:rPr>
        <w:t xml:space="preserve">"ר </w:t>
      </w:r>
      <w:r>
        <w:rPr>
          <w:rFonts w:hint="cs"/>
          <w:rtl/>
        </w:rPr>
        <w:t>ראובן ריבלין:</w:t>
      </w:r>
    </w:p>
    <w:p w14:paraId="42D16586" w14:textId="77777777" w:rsidR="00000000" w:rsidRDefault="006D6152">
      <w:pPr>
        <w:pStyle w:val="a0"/>
        <w:rPr>
          <w:rFonts w:hint="cs"/>
          <w:rtl/>
        </w:rPr>
      </w:pPr>
    </w:p>
    <w:p w14:paraId="7630A6DC" w14:textId="77777777" w:rsidR="00000000" w:rsidRDefault="006D6152">
      <w:pPr>
        <w:pStyle w:val="a0"/>
        <w:rPr>
          <w:rFonts w:hint="cs"/>
          <w:rtl/>
        </w:rPr>
      </w:pPr>
      <w:r>
        <w:rPr>
          <w:rFonts w:hint="cs"/>
          <w:rtl/>
        </w:rPr>
        <w:t>תודה לחבר הכנסת פרוש. אני מבקש: בפעם הבאה, כשאני נותן לאנשים לדבר, שיצטמצמו  בזמן לפחות. אבל תם הדיון בעניי</w:t>
      </w:r>
      <w:r>
        <w:rPr>
          <w:rFonts w:hint="cs"/>
          <w:rtl/>
        </w:rPr>
        <w:t xml:space="preserve">ן זה. </w:t>
      </w:r>
    </w:p>
    <w:p w14:paraId="437E3650" w14:textId="77777777" w:rsidR="00000000" w:rsidRDefault="006D6152">
      <w:pPr>
        <w:pStyle w:val="a0"/>
        <w:ind w:firstLine="0"/>
        <w:rPr>
          <w:rFonts w:hint="cs"/>
          <w:rtl/>
        </w:rPr>
      </w:pPr>
    </w:p>
    <w:p w14:paraId="5BF68695" w14:textId="77777777" w:rsidR="00000000" w:rsidRDefault="006D6152">
      <w:pPr>
        <w:pStyle w:val="a2"/>
        <w:rPr>
          <w:rtl/>
        </w:rPr>
      </w:pPr>
    </w:p>
    <w:p w14:paraId="1B95F512" w14:textId="77777777" w:rsidR="00000000" w:rsidRDefault="006D6152">
      <w:pPr>
        <w:pStyle w:val="a2"/>
        <w:rPr>
          <w:rtl/>
        </w:rPr>
      </w:pPr>
      <w:bookmarkStart w:id="75" w:name="CS119154FI0119154T13_09_2005_13_41_42"/>
      <w:bookmarkStart w:id="76" w:name="_Toc114483672"/>
      <w:bookmarkEnd w:id="75"/>
      <w:r>
        <w:rPr>
          <w:rtl/>
        </w:rPr>
        <w:t>תפקודה של הממשלה</w:t>
      </w:r>
      <w:bookmarkEnd w:id="76"/>
    </w:p>
    <w:p w14:paraId="62E77F71" w14:textId="77777777" w:rsidR="00000000" w:rsidRDefault="006D6152">
      <w:pPr>
        <w:pStyle w:val="-0"/>
        <w:jc w:val="left"/>
        <w:rPr>
          <w:rFonts w:hint="cs"/>
          <w:rtl/>
        </w:rPr>
      </w:pPr>
    </w:p>
    <w:p w14:paraId="6610EBF6"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32393B5F" w14:textId="77777777" w:rsidR="00000000" w:rsidRDefault="006D6152">
      <w:pPr>
        <w:pStyle w:val="a0"/>
        <w:rPr>
          <w:rFonts w:hint="cs"/>
          <w:rtl/>
        </w:rPr>
      </w:pPr>
    </w:p>
    <w:p w14:paraId="58A780C7" w14:textId="77777777" w:rsidR="00000000" w:rsidRDefault="006D6152">
      <w:pPr>
        <w:pStyle w:val="a0"/>
        <w:ind w:firstLine="720"/>
        <w:rPr>
          <w:rFonts w:hint="cs"/>
          <w:rtl/>
        </w:rPr>
      </w:pPr>
      <w:r>
        <w:rPr>
          <w:rFonts w:hint="cs"/>
          <w:rtl/>
        </w:rPr>
        <w:t xml:space="preserve">השר ישיב לאחר שיציג את הנושא הבא חבר הכנסת חמי דורון. הנושא: תפקודה של הממשלה. סגן שר הביטחון ישיב על שני הנושאים יחדיו. בבקשה, חבר הכנסת חמי דורון. חבר הכנסת פרוש, בליל הבדולח היינו חסרי ישע. </w:t>
      </w:r>
    </w:p>
    <w:p w14:paraId="2D044742" w14:textId="77777777" w:rsidR="00000000" w:rsidRDefault="006D6152">
      <w:pPr>
        <w:pStyle w:val="a0"/>
        <w:rPr>
          <w:rFonts w:hint="cs"/>
          <w:rtl/>
        </w:rPr>
      </w:pPr>
    </w:p>
    <w:p w14:paraId="182E7736" w14:textId="77777777" w:rsidR="00000000" w:rsidRDefault="006D6152">
      <w:pPr>
        <w:pStyle w:val="af0"/>
        <w:rPr>
          <w:rtl/>
        </w:rPr>
      </w:pPr>
      <w:r>
        <w:rPr>
          <w:rFonts w:hint="eastAsia"/>
          <w:rtl/>
        </w:rPr>
        <w:t>מאיר</w:t>
      </w:r>
      <w:r>
        <w:rPr>
          <w:rtl/>
        </w:rPr>
        <w:t xml:space="preserve"> פרוש (אג</w:t>
      </w:r>
      <w:r>
        <w:rPr>
          <w:rtl/>
        </w:rPr>
        <w:t>ודת ישראל - יהדות התורה והשבת):</w:t>
      </w:r>
    </w:p>
    <w:p w14:paraId="49A009FD" w14:textId="77777777" w:rsidR="00000000" w:rsidRDefault="006D6152">
      <w:pPr>
        <w:pStyle w:val="a0"/>
        <w:rPr>
          <w:rFonts w:hint="cs"/>
          <w:rtl/>
        </w:rPr>
      </w:pPr>
    </w:p>
    <w:p w14:paraId="1BAC11AB" w14:textId="77777777" w:rsidR="00000000" w:rsidRDefault="006D6152">
      <w:pPr>
        <w:pStyle w:val="a0"/>
        <w:rPr>
          <w:rFonts w:hint="cs"/>
          <w:rtl/>
        </w:rPr>
      </w:pPr>
      <w:r>
        <w:rPr>
          <w:rFonts w:hint="cs"/>
          <w:rtl/>
        </w:rPr>
        <w:t xml:space="preserve">השאלה קשה עוד יותר. </w:t>
      </w:r>
    </w:p>
    <w:p w14:paraId="332E9008" w14:textId="77777777" w:rsidR="00000000" w:rsidRDefault="006D6152">
      <w:pPr>
        <w:pStyle w:val="a0"/>
        <w:ind w:firstLine="0"/>
        <w:rPr>
          <w:rFonts w:hint="cs"/>
          <w:rtl/>
        </w:rPr>
      </w:pPr>
    </w:p>
    <w:p w14:paraId="1C58649E"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0618AF7C" w14:textId="77777777" w:rsidR="00000000" w:rsidRDefault="006D6152">
      <w:pPr>
        <w:pStyle w:val="a0"/>
        <w:rPr>
          <w:rFonts w:hint="cs"/>
          <w:rtl/>
        </w:rPr>
      </w:pPr>
    </w:p>
    <w:p w14:paraId="7C10D05B" w14:textId="77777777" w:rsidR="00000000" w:rsidRDefault="006D6152">
      <w:pPr>
        <w:pStyle w:val="a0"/>
        <w:rPr>
          <w:rFonts w:hint="cs"/>
          <w:rtl/>
        </w:rPr>
      </w:pPr>
      <w:r>
        <w:rPr>
          <w:rFonts w:hint="cs"/>
          <w:rtl/>
        </w:rPr>
        <w:t xml:space="preserve">אבל למה אדוני משווה חסרי ישע? היינו עם המובל לטבח, למה לעשות את ההשוואה הזאת? בבקשה, חבר הכנסת דורון. לרשות אדוני עשר דקות. </w:t>
      </w:r>
    </w:p>
    <w:p w14:paraId="2C16289F" w14:textId="77777777" w:rsidR="00000000" w:rsidRDefault="006D6152">
      <w:pPr>
        <w:pStyle w:val="a0"/>
        <w:rPr>
          <w:rFonts w:hint="cs"/>
          <w:rtl/>
        </w:rPr>
      </w:pPr>
    </w:p>
    <w:p w14:paraId="69213573" w14:textId="77777777" w:rsidR="00000000" w:rsidRDefault="006D6152">
      <w:pPr>
        <w:pStyle w:val="a"/>
        <w:rPr>
          <w:rtl/>
        </w:rPr>
      </w:pPr>
      <w:bookmarkStart w:id="77" w:name="FS000001053T13_09_2005_12_52_04"/>
      <w:bookmarkStart w:id="78" w:name="_Toc114483673"/>
      <w:bookmarkEnd w:id="77"/>
      <w:r>
        <w:rPr>
          <w:rFonts w:hint="eastAsia"/>
          <w:rtl/>
        </w:rPr>
        <w:t>חמי</w:t>
      </w:r>
      <w:r>
        <w:rPr>
          <w:rtl/>
        </w:rPr>
        <w:t xml:space="preserve"> דורון (שינוי):</w:t>
      </w:r>
      <w:bookmarkEnd w:id="78"/>
    </w:p>
    <w:p w14:paraId="3A0C66E0" w14:textId="77777777" w:rsidR="00000000" w:rsidRDefault="006D6152">
      <w:pPr>
        <w:pStyle w:val="a0"/>
        <w:rPr>
          <w:rFonts w:hint="cs"/>
          <w:rtl/>
        </w:rPr>
      </w:pPr>
    </w:p>
    <w:p w14:paraId="08D38103" w14:textId="77777777" w:rsidR="00000000" w:rsidRDefault="006D6152">
      <w:pPr>
        <w:pStyle w:val="a0"/>
        <w:rPr>
          <w:rFonts w:hint="cs"/>
          <w:rtl/>
        </w:rPr>
      </w:pPr>
      <w:r>
        <w:rPr>
          <w:rFonts w:hint="cs"/>
          <w:rtl/>
        </w:rPr>
        <w:t xml:space="preserve">אדוני היושב-ראש, חברי חברי הכנסת, </w:t>
      </w:r>
      <w:r>
        <w:rPr>
          <w:rFonts w:hint="cs"/>
          <w:rtl/>
        </w:rPr>
        <w:t xml:space="preserve">השם "תפקודה של הממשלה" אולי לא כל כך טוב, והיה צריך להיות בעצם "אי-תפקודה של הממשלה", שהרי כמעט בכל תחום שהממשלה נוגעת בו בתקופה האחרונה יש אי-תפקוד. </w:t>
      </w:r>
    </w:p>
    <w:p w14:paraId="3508F734" w14:textId="77777777" w:rsidR="00000000" w:rsidRDefault="006D6152">
      <w:pPr>
        <w:pStyle w:val="a0"/>
        <w:rPr>
          <w:rFonts w:hint="cs"/>
          <w:rtl/>
        </w:rPr>
      </w:pPr>
    </w:p>
    <w:p w14:paraId="340058B0" w14:textId="77777777" w:rsidR="00000000" w:rsidRDefault="006D6152">
      <w:pPr>
        <w:pStyle w:val="a0"/>
        <w:rPr>
          <w:rFonts w:hint="cs"/>
          <w:rtl/>
        </w:rPr>
      </w:pPr>
      <w:r>
        <w:rPr>
          <w:rFonts w:hint="cs"/>
          <w:rtl/>
        </w:rPr>
        <w:t>אתרכז בכמה דברים, מאחר שקצרה היריעה ולא יהיה מספיק זמן לעבור על מה שבאמת צריך לעבור. כל הקיץ היינו תחת ה</w:t>
      </w:r>
      <w:r>
        <w:rPr>
          <w:rFonts w:hint="cs"/>
          <w:rtl/>
        </w:rPr>
        <w:t>קמפיין האדיר שעשו שרת החינוך ומשרד החינוך, קמפיין אדיר לרפורמה בחינוך. איזו רפורמה ואיזה בטיח. פשוט כך. שלטים מאירי עיניים לאורך כל הכבישים הראשיים בערים: "רק כיתות קטנות של 20 תלמידים יביאו את הרפורמה בחינוך". נו, גברתי שרת החינוך, ואם אגיד לך שיש 45 תלמי</w:t>
      </w:r>
      <w:r>
        <w:rPr>
          <w:rFonts w:hint="cs"/>
          <w:rtl/>
        </w:rPr>
        <w:t xml:space="preserve">דים בכיתה, ולא ביישובים נידחים בפריפריה, אלא ביישובים גדולים, בערים גדולות? </w:t>
      </w:r>
    </w:p>
    <w:p w14:paraId="0C5726C4" w14:textId="77777777" w:rsidR="00000000" w:rsidRDefault="006D6152">
      <w:pPr>
        <w:pStyle w:val="a0"/>
        <w:ind w:firstLine="0"/>
        <w:rPr>
          <w:rFonts w:hint="cs"/>
          <w:color w:val="0000FF"/>
          <w:szCs w:val="28"/>
          <w:rtl/>
        </w:rPr>
      </w:pPr>
      <w:r>
        <w:rPr>
          <w:rFonts w:hint="cs"/>
          <w:rtl/>
        </w:rPr>
        <w:tab/>
      </w:r>
    </w:p>
    <w:p w14:paraId="0676E3FB" w14:textId="77777777" w:rsidR="00000000" w:rsidRDefault="006D6152">
      <w:pPr>
        <w:pStyle w:val="a0"/>
        <w:rPr>
          <w:rFonts w:hint="cs"/>
          <w:rtl/>
        </w:rPr>
      </w:pPr>
      <w:r>
        <w:rPr>
          <w:rFonts w:hint="cs"/>
          <w:rtl/>
        </w:rPr>
        <w:t xml:space="preserve">אז באים ומספרים לי: כן, אבל במקרה הזה יש שתי מורות בכיתה. באמת גאוניות שאין כדוגמתה. אני רוצה לראות את אותו חבר כנסת שישב בכיתה 45 דקות עם 45 תלמידים ויש שתי מורות. אז מה בדיוק </w:t>
      </w:r>
      <w:r>
        <w:rPr>
          <w:rFonts w:hint="cs"/>
          <w:rtl/>
        </w:rPr>
        <w:t>שתי המורות מלמדות? הן מלמדות במקביל? מורה אחת לוקחת חלק מהכיתה ומורה שנייה לוקחת חלק אחר מהכיתה? לא. לא כך הדבר עובד. כלומר, בכיתות האלה של 40 תלמידים ומעלה אין לילד אפילו דקה, אפילו לא דקה. אז נכנסים לשיעור, מקריאים לפעמים את רשימת התלמידים, מי נוכח ומי ל</w:t>
      </w:r>
      <w:r>
        <w:rPr>
          <w:rFonts w:hint="cs"/>
          <w:rtl/>
        </w:rPr>
        <w:t>א, ומה נשאר ללמוד שם בדיוק? איזו רפורמה?</w:t>
      </w:r>
    </w:p>
    <w:p w14:paraId="1A14BF32" w14:textId="77777777" w:rsidR="00000000" w:rsidRDefault="006D6152">
      <w:pPr>
        <w:pStyle w:val="a0"/>
        <w:rPr>
          <w:rFonts w:hint="cs"/>
          <w:rtl/>
        </w:rPr>
      </w:pPr>
    </w:p>
    <w:p w14:paraId="28F79EAF" w14:textId="77777777" w:rsidR="00000000" w:rsidRDefault="006D6152">
      <w:pPr>
        <w:pStyle w:val="a0"/>
        <w:rPr>
          <w:rFonts w:hint="cs"/>
          <w:rtl/>
        </w:rPr>
      </w:pPr>
      <w:r>
        <w:rPr>
          <w:rFonts w:hint="cs"/>
          <w:rtl/>
        </w:rPr>
        <w:t>אז נכון, כדי להשיג רפורמה הדבר הראשון שבתי-ספר צריכים זה להגיע למספר תלמידים נמוך, קטן, נורמלי. לא יכול להיות מצב של 40 תלמידים בכיתה, ואם יש 31 תלמידים, הכיתה לא מתוקצבת. אך זה לא בכל התחומים, זה תלוי בסוג בתי-הספ</w:t>
      </w:r>
      <w:r>
        <w:rPr>
          <w:rFonts w:hint="cs"/>
          <w:rtl/>
        </w:rPr>
        <w:t>ר, כי יש בתי-ספר שבהם הכיתות כן מתוקצבות גם אם הם 22 תלמידים. כנראה זה תלוי בטיב הלחץ שגופים כאלה ואחרים יכולים להפעיל על הממשלה, על משרד החינוך ועל שרת החינוך.</w:t>
      </w:r>
    </w:p>
    <w:p w14:paraId="3E8F57EC" w14:textId="77777777" w:rsidR="00000000" w:rsidRDefault="006D6152">
      <w:pPr>
        <w:pStyle w:val="a0"/>
        <w:rPr>
          <w:rFonts w:hint="cs"/>
          <w:rtl/>
        </w:rPr>
      </w:pPr>
    </w:p>
    <w:p w14:paraId="1C2CC2FE" w14:textId="77777777" w:rsidR="00000000" w:rsidRDefault="006D6152">
      <w:pPr>
        <w:pStyle w:val="a0"/>
        <w:rPr>
          <w:rFonts w:hint="cs"/>
          <w:rtl/>
        </w:rPr>
      </w:pPr>
      <w:r>
        <w:rPr>
          <w:rFonts w:hint="cs"/>
          <w:rtl/>
        </w:rPr>
        <w:t>אז מדברים על רפורמה. אבל הרפורמה, אפילו באותם מקומות שכביכול יש בהם פיילוט, לא עובדת. גם באותן</w:t>
      </w:r>
      <w:r>
        <w:rPr>
          <w:rFonts w:hint="cs"/>
          <w:rtl/>
        </w:rPr>
        <w:t xml:space="preserve"> ערים שכביכול יש בהן יום לימודים ארוך, גם שם זה צולע, לא מסתדר, התלמידים מגיעים לכיתות לא בדיוק ערוכים ליום לימודים ארוך, אין אפשרות להביא מזון.</w:t>
      </w:r>
    </w:p>
    <w:p w14:paraId="7C413DF8" w14:textId="77777777" w:rsidR="00000000" w:rsidRDefault="006D6152">
      <w:pPr>
        <w:pStyle w:val="a0"/>
        <w:rPr>
          <w:rFonts w:hint="cs"/>
          <w:rtl/>
        </w:rPr>
      </w:pPr>
    </w:p>
    <w:p w14:paraId="6DF36008" w14:textId="77777777" w:rsidR="00000000" w:rsidRDefault="006D6152">
      <w:pPr>
        <w:pStyle w:val="af0"/>
        <w:rPr>
          <w:rtl/>
        </w:rPr>
      </w:pPr>
      <w:r>
        <w:rPr>
          <w:rFonts w:hint="eastAsia"/>
          <w:rtl/>
        </w:rPr>
        <w:t>מוחמד</w:t>
      </w:r>
      <w:r>
        <w:rPr>
          <w:rtl/>
        </w:rPr>
        <w:t xml:space="preserve"> ברכה (חד"ש-תע"ל):</w:t>
      </w:r>
    </w:p>
    <w:p w14:paraId="2CB8065F" w14:textId="77777777" w:rsidR="00000000" w:rsidRDefault="006D6152">
      <w:pPr>
        <w:pStyle w:val="a0"/>
        <w:rPr>
          <w:rFonts w:hint="cs"/>
          <w:rtl/>
        </w:rPr>
      </w:pPr>
    </w:p>
    <w:p w14:paraId="2AD940E8" w14:textId="77777777" w:rsidR="00000000" w:rsidRDefault="006D6152">
      <w:pPr>
        <w:pStyle w:val="a0"/>
        <w:rPr>
          <w:rFonts w:hint="cs"/>
          <w:rtl/>
        </w:rPr>
      </w:pPr>
      <w:r>
        <w:rPr>
          <w:rFonts w:hint="cs"/>
          <w:rtl/>
        </w:rPr>
        <w:t>- - -</w:t>
      </w:r>
    </w:p>
    <w:p w14:paraId="6B9BC850" w14:textId="77777777" w:rsidR="00000000" w:rsidRDefault="006D6152">
      <w:pPr>
        <w:pStyle w:val="a0"/>
        <w:rPr>
          <w:rFonts w:hint="cs"/>
          <w:rtl/>
        </w:rPr>
      </w:pPr>
    </w:p>
    <w:p w14:paraId="5260A291" w14:textId="77777777" w:rsidR="00000000" w:rsidRDefault="006D6152">
      <w:pPr>
        <w:pStyle w:val="af1"/>
        <w:rPr>
          <w:rtl/>
        </w:rPr>
      </w:pPr>
      <w:r>
        <w:rPr>
          <w:rFonts w:hint="eastAsia"/>
          <w:rtl/>
        </w:rPr>
        <w:t>היו</w:t>
      </w:r>
      <w:r>
        <w:rPr>
          <w:rtl/>
        </w:rPr>
        <w:t>"</w:t>
      </w:r>
      <w:r>
        <w:rPr>
          <w:rFonts w:hint="eastAsia"/>
          <w:rtl/>
        </w:rPr>
        <w:t>ר ראובן ריבלין:</w:t>
      </w:r>
    </w:p>
    <w:p w14:paraId="6049781B" w14:textId="77777777" w:rsidR="00000000" w:rsidRDefault="006D6152">
      <w:pPr>
        <w:pStyle w:val="a0"/>
        <w:rPr>
          <w:rFonts w:hint="cs"/>
          <w:rtl/>
        </w:rPr>
      </w:pPr>
    </w:p>
    <w:p w14:paraId="7D917F11" w14:textId="77777777" w:rsidR="00000000" w:rsidRDefault="006D6152">
      <w:pPr>
        <w:pStyle w:val="a0"/>
        <w:rPr>
          <w:rFonts w:hint="cs"/>
          <w:rtl/>
        </w:rPr>
      </w:pPr>
      <w:r>
        <w:rPr>
          <w:rFonts w:hint="cs"/>
          <w:rtl/>
        </w:rPr>
        <w:t>אני לא יכול לדבר עם הממשלה. הממשלה החליטה. הואיל והוא הגד</w:t>
      </w:r>
      <w:r>
        <w:rPr>
          <w:rFonts w:hint="cs"/>
          <w:rtl/>
        </w:rPr>
        <w:t>יר את ההצעה שלו - תפקודה של הממשלה, החליטה הממשלה שהשר בוים ישיב.</w:t>
      </w:r>
    </w:p>
    <w:p w14:paraId="51C4B885" w14:textId="77777777" w:rsidR="00000000" w:rsidRDefault="006D6152">
      <w:pPr>
        <w:pStyle w:val="a0"/>
        <w:rPr>
          <w:rFonts w:hint="cs"/>
          <w:rtl/>
        </w:rPr>
      </w:pPr>
    </w:p>
    <w:p w14:paraId="02E79E36" w14:textId="77777777" w:rsidR="00000000" w:rsidRDefault="006D6152">
      <w:pPr>
        <w:pStyle w:val="af0"/>
        <w:rPr>
          <w:rtl/>
        </w:rPr>
      </w:pPr>
      <w:r>
        <w:rPr>
          <w:rFonts w:hint="eastAsia"/>
          <w:rtl/>
        </w:rPr>
        <w:t>יוסי</w:t>
      </w:r>
      <w:r>
        <w:rPr>
          <w:rtl/>
        </w:rPr>
        <w:t xml:space="preserve"> שריד (מרצ-יחד):</w:t>
      </w:r>
    </w:p>
    <w:p w14:paraId="0AAD3392" w14:textId="77777777" w:rsidR="00000000" w:rsidRDefault="006D6152">
      <w:pPr>
        <w:pStyle w:val="a0"/>
        <w:rPr>
          <w:rFonts w:hint="cs"/>
          <w:rtl/>
        </w:rPr>
      </w:pPr>
    </w:p>
    <w:p w14:paraId="31A01320" w14:textId="77777777" w:rsidR="00000000" w:rsidRDefault="006D6152">
      <w:pPr>
        <w:pStyle w:val="a0"/>
        <w:rPr>
          <w:rFonts w:hint="cs"/>
          <w:rtl/>
        </w:rPr>
      </w:pPr>
      <w:r>
        <w:rPr>
          <w:rFonts w:hint="cs"/>
          <w:rtl/>
        </w:rPr>
        <w:t>סגן השר בוים, אני בטוח שתשובתו תהיה טובה משל שרת החינוך.</w:t>
      </w:r>
    </w:p>
    <w:p w14:paraId="650A8E1A" w14:textId="77777777" w:rsidR="00000000" w:rsidRDefault="006D6152">
      <w:pPr>
        <w:pStyle w:val="a0"/>
        <w:rPr>
          <w:rFonts w:hint="cs"/>
          <w:rtl/>
        </w:rPr>
      </w:pPr>
    </w:p>
    <w:p w14:paraId="60FA6415" w14:textId="77777777" w:rsidR="00000000" w:rsidRDefault="006D6152">
      <w:pPr>
        <w:pStyle w:val="a"/>
        <w:rPr>
          <w:rtl/>
        </w:rPr>
      </w:pPr>
      <w:bookmarkStart w:id="79" w:name="FS000001053T13_09_2005_12_56_21"/>
      <w:bookmarkStart w:id="80" w:name="_Toc114483674"/>
      <w:bookmarkEnd w:id="79"/>
      <w:r>
        <w:rPr>
          <w:rFonts w:hint="eastAsia"/>
          <w:rtl/>
        </w:rPr>
        <w:t>חמי</w:t>
      </w:r>
      <w:r>
        <w:rPr>
          <w:rtl/>
        </w:rPr>
        <w:t xml:space="preserve"> דורון (שינוי):</w:t>
      </w:r>
      <w:bookmarkEnd w:id="80"/>
    </w:p>
    <w:p w14:paraId="00DE59B1" w14:textId="77777777" w:rsidR="00000000" w:rsidRDefault="006D6152">
      <w:pPr>
        <w:pStyle w:val="a0"/>
        <w:rPr>
          <w:rFonts w:hint="cs"/>
          <w:rtl/>
        </w:rPr>
      </w:pPr>
    </w:p>
    <w:p w14:paraId="6D238987" w14:textId="77777777" w:rsidR="00000000" w:rsidRDefault="006D6152">
      <w:pPr>
        <w:pStyle w:val="a0"/>
        <w:rPr>
          <w:rFonts w:hint="cs"/>
          <w:rtl/>
        </w:rPr>
      </w:pPr>
      <w:r>
        <w:rPr>
          <w:rFonts w:hint="cs"/>
          <w:rtl/>
        </w:rPr>
        <w:t>חבר הכנסת שריד, אתה מחזק את החלטת הממשלה. חבר הכנסת שריד תומך עכשיו בהחלטת ממשלה.</w:t>
      </w:r>
    </w:p>
    <w:p w14:paraId="07600306" w14:textId="77777777" w:rsidR="00000000" w:rsidRDefault="006D6152">
      <w:pPr>
        <w:pStyle w:val="a0"/>
        <w:rPr>
          <w:rFonts w:hint="cs"/>
          <w:rtl/>
        </w:rPr>
      </w:pPr>
    </w:p>
    <w:p w14:paraId="0960A951" w14:textId="77777777" w:rsidR="00000000" w:rsidRDefault="006D6152">
      <w:pPr>
        <w:pStyle w:val="af0"/>
        <w:rPr>
          <w:rtl/>
        </w:rPr>
      </w:pPr>
      <w:r>
        <w:rPr>
          <w:rFonts w:hint="eastAsia"/>
          <w:rtl/>
        </w:rPr>
        <w:t>יוסי</w:t>
      </w:r>
      <w:r>
        <w:rPr>
          <w:rtl/>
        </w:rPr>
        <w:t xml:space="preserve"> ש</w:t>
      </w:r>
      <w:r>
        <w:rPr>
          <w:rtl/>
        </w:rPr>
        <w:t>ריד (מרצ-יחד):</w:t>
      </w:r>
    </w:p>
    <w:p w14:paraId="5C4C3B60" w14:textId="77777777" w:rsidR="00000000" w:rsidRDefault="006D6152">
      <w:pPr>
        <w:pStyle w:val="a0"/>
        <w:rPr>
          <w:rFonts w:hint="cs"/>
          <w:rtl/>
        </w:rPr>
      </w:pPr>
    </w:p>
    <w:p w14:paraId="738EBF7E" w14:textId="77777777" w:rsidR="00000000" w:rsidRDefault="006D6152">
      <w:pPr>
        <w:pStyle w:val="a0"/>
        <w:rPr>
          <w:rFonts w:hint="cs"/>
          <w:rtl/>
        </w:rPr>
      </w:pPr>
      <w:r>
        <w:rPr>
          <w:rFonts w:hint="cs"/>
          <w:rtl/>
        </w:rPr>
        <w:t>לאחר ששמעתי כל כך הרבה פעמים את שרת החינוך, אני מניח שתשובתו של סגן השר יכולה להיות רק יותר טובה.</w:t>
      </w:r>
    </w:p>
    <w:p w14:paraId="46553B03" w14:textId="77777777" w:rsidR="00000000" w:rsidRDefault="006D6152">
      <w:pPr>
        <w:pStyle w:val="a0"/>
        <w:rPr>
          <w:rFonts w:hint="cs"/>
          <w:rtl/>
        </w:rPr>
      </w:pPr>
    </w:p>
    <w:p w14:paraId="4EC5ADD7" w14:textId="77777777" w:rsidR="00000000" w:rsidRDefault="006D6152">
      <w:pPr>
        <w:pStyle w:val="a0"/>
        <w:rPr>
          <w:rFonts w:hint="cs"/>
          <w:rtl/>
        </w:rPr>
      </w:pPr>
      <w:r>
        <w:rPr>
          <w:rFonts w:hint="cs"/>
          <w:rtl/>
        </w:rPr>
        <w:t>סגן שרת החינוך עסוק עכשיו בתפירת מכרזים.</w:t>
      </w:r>
    </w:p>
    <w:p w14:paraId="10AB0373" w14:textId="77777777" w:rsidR="00000000" w:rsidRDefault="006D6152">
      <w:pPr>
        <w:pStyle w:val="a0"/>
        <w:rPr>
          <w:rFonts w:hint="cs"/>
          <w:rtl/>
        </w:rPr>
      </w:pPr>
    </w:p>
    <w:p w14:paraId="0BB00D4D" w14:textId="77777777" w:rsidR="00000000" w:rsidRDefault="006D6152">
      <w:pPr>
        <w:pStyle w:val="-"/>
        <w:rPr>
          <w:rtl/>
        </w:rPr>
      </w:pPr>
      <w:bookmarkStart w:id="81" w:name="FS000001053T13_09_2005_12_56_53C"/>
      <w:bookmarkEnd w:id="81"/>
      <w:r>
        <w:rPr>
          <w:rFonts w:hint="eastAsia"/>
          <w:rtl/>
        </w:rPr>
        <w:t>חמי</w:t>
      </w:r>
      <w:r>
        <w:rPr>
          <w:rtl/>
        </w:rPr>
        <w:t xml:space="preserve"> דורון (שינוי):</w:t>
      </w:r>
    </w:p>
    <w:p w14:paraId="7BFAF120" w14:textId="77777777" w:rsidR="00000000" w:rsidRDefault="006D6152">
      <w:pPr>
        <w:pStyle w:val="a0"/>
        <w:rPr>
          <w:rFonts w:hint="cs"/>
          <w:rtl/>
        </w:rPr>
      </w:pPr>
    </w:p>
    <w:p w14:paraId="650154A1" w14:textId="77777777" w:rsidR="00000000" w:rsidRDefault="006D6152">
      <w:pPr>
        <w:pStyle w:val="a0"/>
        <w:rPr>
          <w:rFonts w:hint="cs"/>
          <w:rtl/>
        </w:rPr>
      </w:pPr>
      <w:r>
        <w:rPr>
          <w:rFonts w:hint="cs"/>
          <w:rtl/>
        </w:rPr>
        <w:t>אדוני היושב-ראש, אני לא מתכוון לחלק מחמאות או ציונים לשר כזה או אחר. אני עוסק ב</w:t>
      </w:r>
      <w:r>
        <w:rPr>
          <w:rFonts w:hint="cs"/>
          <w:rtl/>
        </w:rPr>
        <w:t>מתן ציונים לממשלה כולה. אני מדבר על הממשלה כגוף.</w:t>
      </w:r>
    </w:p>
    <w:p w14:paraId="7F189600" w14:textId="77777777" w:rsidR="00000000" w:rsidRDefault="006D6152">
      <w:pPr>
        <w:pStyle w:val="a0"/>
        <w:rPr>
          <w:rFonts w:hint="cs"/>
          <w:rtl/>
        </w:rPr>
      </w:pPr>
    </w:p>
    <w:p w14:paraId="6D3F8551" w14:textId="77777777" w:rsidR="00000000" w:rsidRDefault="006D6152">
      <w:pPr>
        <w:pStyle w:val="af1"/>
        <w:rPr>
          <w:rtl/>
        </w:rPr>
      </w:pPr>
      <w:r>
        <w:rPr>
          <w:rFonts w:hint="eastAsia"/>
          <w:rtl/>
        </w:rPr>
        <w:t>היו</w:t>
      </w:r>
      <w:r>
        <w:rPr>
          <w:rtl/>
        </w:rPr>
        <w:t>"</w:t>
      </w:r>
      <w:r>
        <w:rPr>
          <w:rFonts w:hint="eastAsia"/>
          <w:rtl/>
        </w:rPr>
        <w:t>ר ראובן ריבלין:</w:t>
      </w:r>
    </w:p>
    <w:p w14:paraId="38EA766D" w14:textId="77777777" w:rsidR="00000000" w:rsidRDefault="006D6152">
      <w:pPr>
        <w:pStyle w:val="a0"/>
        <w:rPr>
          <w:rFonts w:hint="cs"/>
          <w:rtl/>
        </w:rPr>
      </w:pPr>
    </w:p>
    <w:p w14:paraId="15CE1322" w14:textId="77777777" w:rsidR="00000000" w:rsidRDefault="006D6152">
      <w:pPr>
        <w:pStyle w:val="a0"/>
        <w:rPr>
          <w:rFonts w:hint="cs"/>
          <w:rtl/>
        </w:rPr>
      </w:pPr>
      <w:r>
        <w:rPr>
          <w:rFonts w:hint="cs"/>
          <w:rtl/>
        </w:rPr>
        <w:t>כסינרגיה. בדרך כלל הסינרגיה גדולה יותר מסך כל מרכיביה.</w:t>
      </w:r>
    </w:p>
    <w:p w14:paraId="1DC0C988" w14:textId="77777777" w:rsidR="00000000" w:rsidRDefault="006D6152">
      <w:pPr>
        <w:pStyle w:val="a0"/>
        <w:rPr>
          <w:rFonts w:hint="cs"/>
          <w:rtl/>
        </w:rPr>
      </w:pPr>
    </w:p>
    <w:p w14:paraId="08003981" w14:textId="77777777" w:rsidR="00000000" w:rsidRDefault="006D6152">
      <w:pPr>
        <w:pStyle w:val="-"/>
        <w:rPr>
          <w:rtl/>
        </w:rPr>
      </w:pPr>
      <w:bookmarkStart w:id="82" w:name="FS000001053T13_09_2005_12_57_54C"/>
      <w:bookmarkEnd w:id="82"/>
      <w:r>
        <w:rPr>
          <w:rFonts w:hint="eastAsia"/>
          <w:rtl/>
        </w:rPr>
        <w:t>חמי</w:t>
      </w:r>
      <w:r>
        <w:rPr>
          <w:rtl/>
        </w:rPr>
        <w:t xml:space="preserve"> דורון (שינוי):</w:t>
      </w:r>
    </w:p>
    <w:p w14:paraId="0BAACE34" w14:textId="77777777" w:rsidR="00000000" w:rsidRDefault="006D6152">
      <w:pPr>
        <w:pStyle w:val="a0"/>
        <w:rPr>
          <w:rFonts w:hint="cs"/>
          <w:rtl/>
        </w:rPr>
      </w:pPr>
    </w:p>
    <w:p w14:paraId="32B5472E" w14:textId="77777777" w:rsidR="00000000" w:rsidRDefault="006D6152">
      <w:pPr>
        <w:pStyle w:val="a0"/>
        <w:rPr>
          <w:rFonts w:hint="cs"/>
          <w:rtl/>
        </w:rPr>
      </w:pPr>
      <w:r>
        <w:rPr>
          <w:rFonts w:hint="cs"/>
          <w:rtl/>
        </w:rPr>
        <w:t>במקרה דנן זה לא כך.</w:t>
      </w:r>
    </w:p>
    <w:p w14:paraId="6F788294" w14:textId="77777777" w:rsidR="00000000" w:rsidRDefault="006D6152">
      <w:pPr>
        <w:pStyle w:val="a0"/>
        <w:rPr>
          <w:rFonts w:hint="cs"/>
          <w:rtl/>
        </w:rPr>
      </w:pPr>
    </w:p>
    <w:p w14:paraId="7D3663EB" w14:textId="77777777" w:rsidR="00000000" w:rsidRDefault="006D6152">
      <w:pPr>
        <w:pStyle w:val="af0"/>
        <w:rPr>
          <w:rtl/>
        </w:rPr>
      </w:pPr>
      <w:r>
        <w:rPr>
          <w:rFonts w:hint="eastAsia"/>
          <w:rtl/>
        </w:rPr>
        <w:t>יוסי</w:t>
      </w:r>
      <w:r>
        <w:rPr>
          <w:rtl/>
        </w:rPr>
        <w:t xml:space="preserve"> שריד (מרצ-יחד):</w:t>
      </w:r>
    </w:p>
    <w:p w14:paraId="2AA42DD3" w14:textId="77777777" w:rsidR="00000000" w:rsidRDefault="006D6152">
      <w:pPr>
        <w:pStyle w:val="a0"/>
        <w:rPr>
          <w:rFonts w:hint="cs"/>
          <w:rtl/>
        </w:rPr>
      </w:pPr>
    </w:p>
    <w:p w14:paraId="777ED070" w14:textId="77777777" w:rsidR="00000000" w:rsidRDefault="006D6152">
      <w:pPr>
        <w:pStyle w:val="a0"/>
        <w:rPr>
          <w:rFonts w:hint="cs"/>
          <w:rtl/>
        </w:rPr>
      </w:pPr>
      <w:r>
        <w:rPr>
          <w:rFonts w:hint="cs"/>
          <w:rtl/>
        </w:rPr>
        <w:t>שמעתי שראש הממשלה יקרא לכל באי עולם לראות איך עושים רפורמה.</w:t>
      </w:r>
    </w:p>
    <w:p w14:paraId="570F6241" w14:textId="77777777" w:rsidR="00000000" w:rsidRDefault="006D6152">
      <w:pPr>
        <w:pStyle w:val="a0"/>
        <w:rPr>
          <w:rFonts w:hint="cs"/>
          <w:rtl/>
        </w:rPr>
      </w:pPr>
    </w:p>
    <w:p w14:paraId="04394457" w14:textId="77777777" w:rsidR="00000000" w:rsidRDefault="006D6152">
      <w:pPr>
        <w:pStyle w:val="-"/>
        <w:rPr>
          <w:rtl/>
        </w:rPr>
      </w:pPr>
      <w:bookmarkStart w:id="83" w:name="FS000001053T13_09_2005_12_58_20C"/>
      <w:bookmarkEnd w:id="83"/>
      <w:r>
        <w:rPr>
          <w:rFonts w:hint="eastAsia"/>
          <w:rtl/>
        </w:rPr>
        <w:t>חמי</w:t>
      </w:r>
      <w:r>
        <w:rPr>
          <w:rtl/>
        </w:rPr>
        <w:t xml:space="preserve"> ד</w:t>
      </w:r>
      <w:r>
        <w:rPr>
          <w:rtl/>
        </w:rPr>
        <w:t>ורון (שינוי):</w:t>
      </w:r>
    </w:p>
    <w:p w14:paraId="23FF6039" w14:textId="77777777" w:rsidR="00000000" w:rsidRDefault="006D6152">
      <w:pPr>
        <w:pStyle w:val="a0"/>
        <w:rPr>
          <w:rFonts w:hint="cs"/>
          <w:rtl/>
        </w:rPr>
      </w:pPr>
    </w:p>
    <w:p w14:paraId="171B4167" w14:textId="77777777" w:rsidR="00000000" w:rsidRDefault="006D6152">
      <w:pPr>
        <w:pStyle w:val="a0"/>
        <w:rPr>
          <w:rFonts w:hint="cs"/>
          <w:rtl/>
        </w:rPr>
      </w:pPr>
      <w:r>
        <w:rPr>
          <w:rFonts w:hint="cs"/>
          <w:rtl/>
        </w:rPr>
        <w:t>בארצות-הברית, שאנו בדרך כלל רגילים לדבר רעה על מערכת החינוך שלה, שם הכיתות קטנות יותר בצורה משמעותית. שם משקיעים הרבה יותר כסף בנושא החינוך, ובמדינת אוהיו, למשל, שיש לה קצת יותר תושבים מישראל, לא הרבה, כ-11 מיליון תושבים, משקיעים סכומים הרבה</w:t>
      </w:r>
      <w:r>
        <w:rPr>
          <w:rFonts w:hint="cs"/>
          <w:rtl/>
        </w:rPr>
        <w:t xml:space="preserve"> יותר גבוהים ממה שמדינת ישראל משקיעה בחינוך, ולמרות זאת הם נחשבים בארצות-הברית לאחת המדינות שמשקיעות הכי מעט בחינוך. </w:t>
      </w:r>
    </w:p>
    <w:p w14:paraId="0BA8C5F7" w14:textId="77777777" w:rsidR="00000000" w:rsidRDefault="006D6152">
      <w:pPr>
        <w:pStyle w:val="a0"/>
        <w:rPr>
          <w:rFonts w:hint="cs"/>
          <w:rtl/>
        </w:rPr>
      </w:pPr>
    </w:p>
    <w:p w14:paraId="64BF5B63" w14:textId="77777777" w:rsidR="00000000" w:rsidRDefault="006D6152">
      <w:pPr>
        <w:pStyle w:val="a0"/>
        <w:rPr>
          <w:rFonts w:hint="cs"/>
          <w:rtl/>
        </w:rPr>
      </w:pPr>
      <w:r>
        <w:rPr>
          <w:rFonts w:hint="cs"/>
          <w:rtl/>
        </w:rPr>
        <w:t>התפיסה של מערכת שהשקעה בחינוך צריכה להיות החשובה ביותר כי בה נראה את התוצאות לא מחר, לא מחרתיים, אך משקיעה בפקידים - זה לא הגיוני. לא הספ</w:t>
      </w:r>
      <w:r>
        <w:rPr>
          <w:rFonts w:hint="cs"/>
          <w:rtl/>
        </w:rPr>
        <w:t>קתי לבדוק, אך קיבלתי נתון שבמשרד החינוך יש כ-330,000 מקבלי שכר, כלומר במערכת החינוך.</w:t>
      </w:r>
    </w:p>
    <w:p w14:paraId="1C21C9D2" w14:textId="77777777" w:rsidR="00000000" w:rsidRDefault="006D6152">
      <w:pPr>
        <w:pStyle w:val="a0"/>
        <w:rPr>
          <w:rFonts w:hint="cs"/>
          <w:rtl/>
        </w:rPr>
      </w:pPr>
    </w:p>
    <w:p w14:paraId="5748437F" w14:textId="77777777" w:rsidR="00000000" w:rsidRDefault="006D6152">
      <w:pPr>
        <w:pStyle w:val="af0"/>
        <w:rPr>
          <w:rtl/>
        </w:rPr>
      </w:pPr>
      <w:r>
        <w:rPr>
          <w:rFonts w:hint="eastAsia"/>
          <w:rtl/>
        </w:rPr>
        <w:t>יוסי</w:t>
      </w:r>
      <w:r>
        <w:rPr>
          <w:rtl/>
        </w:rPr>
        <w:t xml:space="preserve"> שריד (מרצ-יחד):</w:t>
      </w:r>
    </w:p>
    <w:p w14:paraId="0A52408C" w14:textId="77777777" w:rsidR="00000000" w:rsidRDefault="006D6152">
      <w:pPr>
        <w:pStyle w:val="a0"/>
        <w:rPr>
          <w:rFonts w:hint="cs"/>
          <w:rtl/>
        </w:rPr>
      </w:pPr>
    </w:p>
    <w:p w14:paraId="1082F36F" w14:textId="77777777" w:rsidR="00000000" w:rsidRDefault="006D6152">
      <w:pPr>
        <w:pStyle w:val="a0"/>
        <w:rPr>
          <w:rFonts w:hint="cs"/>
          <w:rtl/>
        </w:rPr>
      </w:pPr>
      <w:r>
        <w:rPr>
          <w:rFonts w:hint="cs"/>
          <w:rtl/>
        </w:rPr>
        <w:t>אל תסתמך על זה. אין לזה לא ידיים ולא רגליים.</w:t>
      </w:r>
    </w:p>
    <w:p w14:paraId="0AC1A220" w14:textId="77777777" w:rsidR="00000000" w:rsidRDefault="006D6152">
      <w:pPr>
        <w:pStyle w:val="-"/>
        <w:rPr>
          <w:rFonts w:hint="cs"/>
          <w:rtl/>
        </w:rPr>
      </w:pPr>
      <w:bookmarkStart w:id="84" w:name="FS000001053T13_09_2005_12_59_56C"/>
      <w:bookmarkEnd w:id="84"/>
    </w:p>
    <w:p w14:paraId="41754CF6" w14:textId="77777777" w:rsidR="00000000" w:rsidRDefault="006D6152">
      <w:pPr>
        <w:pStyle w:val="-"/>
        <w:rPr>
          <w:rtl/>
        </w:rPr>
      </w:pPr>
      <w:r>
        <w:rPr>
          <w:rFonts w:hint="eastAsia"/>
          <w:rtl/>
        </w:rPr>
        <w:t>חמי</w:t>
      </w:r>
      <w:r>
        <w:rPr>
          <w:rtl/>
        </w:rPr>
        <w:t xml:space="preserve"> דורון (שינוי):</w:t>
      </w:r>
    </w:p>
    <w:p w14:paraId="4C166111" w14:textId="77777777" w:rsidR="00000000" w:rsidRDefault="006D6152">
      <w:pPr>
        <w:pStyle w:val="a0"/>
        <w:rPr>
          <w:rFonts w:hint="cs"/>
          <w:rtl/>
        </w:rPr>
      </w:pPr>
    </w:p>
    <w:p w14:paraId="1196B201" w14:textId="77777777" w:rsidR="00000000" w:rsidRDefault="006D6152">
      <w:pPr>
        <w:pStyle w:val="a0"/>
        <w:rPr>
          <w:rFonts w:hint="cs"/>
          <w:rtl/>
        </w:rPr>
      </w:pPr>
      <w:r>
        <w:rPr>
          <w:rFonts w:hint="cs"/>
          <w:rtl/>
        </w:rPr>
        <w:t>אני אומר בזהירות שלא בדקתי את זה, אך אני מסתכל על רשויות מקומיות, איך הן מחלקות את</w:t>
      </w:r>
      <w:r>
        <w:rPr>
          <w:rFonts w:hint="cs"/>
          <w:rtl/>
        </w:rPr>
        <w:t xml:space="preserve"> התקציב שהן מקבלות ממשרד החינוך כתשלומי העברה, אני רואה איך הם מתיימרים להשקיע בחינוך מכספם ובעצם הם לא משקיעים בחינוך, זה לא נכון בפועל בחלק גדול מאוד מהרשויות - הכסף הולך על פקידים, על תוספת פקידים במערכות במקום להשקיע במורים, במקום להשקיע בתנאים סבירים.</w:t>
      </w:r>
      <w:r>
        <w:rPr>
          <w:rFonts w:hint="cs"/>
          <w:rtl/>
        </w:rPr>
        <w:t xml:space="preserve"> במקום לבנות כיתה שתתאים ל-40 תלמידים, צריך לבנות מודל כיתה של 24-25 תלמידים.</w:t>
      </w:r>
    </w:p>
    <w:p w14:paraId="5D378842" w14:textId="77777777" w:rsidR="00000000" w:rsidRDefault="006D6152">
      <w:pPr>
        <w:pStyle w:val="a0"/>
        <w:rPr>
          <w:rFonts w:hint="cs"/>
          <w:rtl/>
        </w:rPr>
      </w:pPr>
    </w:p>
    <w:p w14:paraId="36733926" w14:textId="77777777" w:rsidR="00000000" w:rsidRDefault="006D6152">
      <w:pPr>
        <w:pStyle w:val="a0"/>
        <w:rPr>
          <w:rFonts w:hint="cs"/>
          <w:rtl/>
        </w:rPr>
      </w:pPr>
      <w:r>
        <w:rPr>
          <w:rFonts w:hint="cs"/>
          <w:rtl/>
        </w:rPr>
        <w:t>כשלמדתי בבית-ספר יסודי - סיימנו את המחזור עם 14 תלמידים בכיתה. נכון, לא למדתי בעיר גדולה אלא במקום קטן, אך 14 התלמידים האלה בכיתה תמיד יכלו לקבל את מלוא תשומת הלב של המורים. אתה</w:t>
      </w:r>
      <w:r>
        <w:rPr>
          <w:rFonts w:hint="cs"/>
          <w:rtl/>
        </w:rPr>
        <w:t xml:space="preserve">, כמורה הרבה מאוד שנים, מכיר את ההבדל העצום בין האפשרות ללמד 20 או 25 תלמידים בכיתה לבין 40 או 45 תלמידים בכיתה, ואתה יודע בדיוק מניסיונך איך זה להחזיק שתי מורות באותה כיתה. זה בלתי אפשרי, לא לומדים שם כלום, אי-אפשר ללמוד. התנאים בלתי אנושיים. </w:t>
      </w:r>
    </w:p>
    <w:p w14:paraId="7D64333A" w14:textId="77777777" w:rsidR="00000000" w:rsidRDefault="006D6152">
      <w:pPr>
        <w:pStyle w:val="a0"/>
        <w:rPr>
          <w:rFonts w:hint="cs"/>
          <w:rtl/>
        </w:rPr>
      </w:pPr>
    </w:p>
    <w:p w14:paraId="080E42C4" w14:textId="77777777" w:rsidR="00000000" w:rsidRDefault="006D6152">
      <w:pPr>
        <w:pStyle w:val="a0"/>
        <w:rPr>
          <w:rFonts w:hint="cs"/>
          <w:rtl/>
        </w:rPr>
      </w:pPr>
      <w:r>
        <w:rPr>
          <w:rFonts w:hint="cs"/>
          <w:rtl/>
        </w:rPr>
        <w:t>לכן, כשמתי</w:t>
      </w:r>
      <w:r>
        <w:rPr>
          <w:rFonts w:hint="cs"/>
          <w:rtl/>
        </w:rPr>
        <w:t>ימרים להשקיע, הולכים ומשקיעים מאות אלפים, אפילו מיליונים, במסעי פרסום שמקיפים את כל מדינת ישראל. קל היה יותר להשקיע את הכסף הזה בבתי-ספר במקום בשילוט רחובות. זה הרבה יותר יעיל והרבה יותר מועיל.</w:t>
      </w:r>
    </w:p>
    <w:p w14:paraId="26241513" w14:textId="77777777" w:rsidR="00000000" w:rsidRDefault="006D6152">
      <w:pPr>
        <w:pStyle w:val="a0"/>
        <w:rPr>
          <w:rFonts w:hint="cs"/>
          <w:rtl/>
        </w:rPr>
      </w:pPr>
    </w:p>
    <w:p w14:paraId="51493266" w14:textId="77777777" w:rsidR="00000000" w:rsidRDefault="006D6152">
      <w:pPr>
        <w:pStyle w:val="af0"/>
        <w:rPr>
          <w:rtl/>
        </w:rPr>
      </w:pPr>
      <w:r>
        <w:rPr>
          <w:rFonts w:hint="eastAsia"/>
          <w:rtl/>
        </w:rPr>
        <w:t>יוסי</w:t>
      </w:r>
      <w:r>
        <w:rPr>
          <w:rtl/>
        </w:rPr>
        <w:t xml:space="preserve"> שריד (מרצ-יחד):</w:t>
      </w:r>
    </w:p>
    <w:p w14:paraId="001F4B40" w14:textId="77777777" w:rsidR="00000000" w:rsidRDefault="006D6152">
      <w:pPr>
        <w:pStyle w:val="a0"/>
        <w:rPr>
          <w:rFonts w:hint="cs"/>
          <w:rtl/>
        </w:rPr>
      </w:pPr>
    </w:p>
    <w:p w14:paraId="4B9681B5" w14:textId="77777777" w:rsidR="00000000" w:rsidRDefault="006D6152">
      <w:pPr>
        <w:pStyle w:val="a0"/>
        <w:rPr>
          <w:rFonts w:hint="cs"/>
          <w:rtl/>
        </w:rPr>
      </w:pPr>
      <w:r>
        <w:rPr>
          <w:rFonts w:hint="cs"/>
          <w:rtl/>
        </w:rPr>
        <w:t>אין כסף להזנה, במסע הפרסום הזה אפשר היה</w:t>
      </w:r>
      <w:r>
        <w:rPr>
          <w:rFonts w:hint="cs"/>
          <w:rtl/>
        </w:rPr>
        <w:t xml:space="preserve"> לממן את זה.</w:t>
      </w:r>
    </w:p>
    <w:p w14:paraId="67FAE414" w14:textId="77777777" w:rsidR="00000000" w:rsidRDefault="006D6152">
      <w:pPr>
        <w:pStyle w:val="a0"/>
        <w:rPr>
          <w:rFonts w:hint="cs"/>
          <w:rtl/>
        </w:rPr>
      </w:pPr>
    </w:p>
    <w:p w14:paraId="1F0CCE00" w14:textId="77777777" w:rsidR="00000000" w:rsidRDefault="006D6152">
      <w:pPr>
        <w:pStyle w:val="-"/>
        <w:rPr>
          <w:rtl/>
        </w:rPr>
      </w:pPr>
      <w:bookmarkStart w:id="85" w:name="FS000001053T13_09_2005_13_02_05C"/>
      <w:bookmarkEnd w:id="85"/>
      <w:r>
        <w:rPr>
          <w:rFonts w:hint="eastAsia"/>
          <w:rtl/>
        </w:rPr>
        <w:t>חמי</w:t>
      </w:r>
      <w:r>
        <w:rPr>
          <w:rtl/>
        </w:rPr>
        <w:t xml:space="preserve"> דורון (שינוי):</w:t>
      </w:r>
    </w:p>
    <w:p w14:paraId="49479DB5" w14:textId="77777777" w:rsidR="00000000" w:rsidRDefault="006D6152">
      <w:pPr>
        <w:pStyle w:val="a0"/>
        <w:rPr>
          <w:rFonts w:hint="cs"/>
          <w:rtl/>
        </w:rPr>
      </w:pPr>
    </w:p>
    <w:p w14:paraId="5B79FC13" w14:textId="77777777" w:rsidR="00000000" w:rsidRDefault="006D6152">
      <w:pPr>
        <w:pStyle w:val="a0"/>
        <w:rPr>
          <w:rFonts w:hint="cs"/>
          <w:rtl/>
        </w:rPr>
      </w:pPr>
      <w:r>
        <w:rPr>
          <w:rFonts w:hint="cs"/>
          <w:rtl/>
        </w:rPr>
        <w:t>אני מסכים אתך.</w:t>
      </w:r>
    </w:p>
    <w:p w14:paraId="71C83E24" w14:textId="77777777" w:rsidR="00000000" w:rsidRDefault="006D6152">
      <w:pPr>
        <w:pStyle w:val="a0"/>
        <w:rPr>
          <w:rFonts w:hint="cs"/>
          <w:rtl/>
        </w:rPr>
      </w:pPr>
    </w:p>
    <w:p w14:paraId="2A04D1BB" w14:textId="77777777" w:rsidR="00000000" w:rsidRDefault="006D6152">
      <w:pPr>
        <w:pStyle w:val="a0"/>
        <w:rPr>
          <w:rFonts w:hint="cs"/>
          <w:rtl/>
        </w:rPr>
      </w:pPr>
      <w:r>
        <w:rPr>
          <w:rFonts w:hint="cs"/>
          <w:rtl/>
        </w:rPr>
        <w:t>בעיה נוספת נוגעת לדיון הקודם, לשרפת בתי-הכנסת. אתם יודעים איזו מפלגה אני מייצג. אינני אדם דתי, אני חושב שהמעשה הזה הוא מעשה נפשע ומעבר לכך, ואני רק לא מבין את הממשלה. לפני חודש היא מחליטה א', הולכת לעתירה ל</w:t>
      </w:r>
      <w:r>
        <w:rPr>
          <w:rFonts w:hint="cs"/>
          <w:rtl/>
        </w:rPr>
        <w:t>בג"ץ, מגינה על החלטתה בחירוף נפש, מנצחת בבג"ץ, ואז היא הופכת עורה ומחליטה אחרת. אני מסכים עם ההחלטה שלא להרוס את בתי-הכנסת, אני חושב שלא היו צריכים להרוס אותם, אפשר היה לקבל את ההחלטה הזאת לפני חודשיים ולנהל על זה משא-ומתן. אבל ככה זה כשעושים הכול מהר, במק</w:t>
      </w:r>
      <w:r>
        <w:rPr>
          <w:rFonts w:hint="cs"/>
          <w:rtl/>
        </w:rPr>
        <w:t xml:space="preserve">ום לנהל מדיניות מסודרת. </w:t>
      </w:r>
    </w:p>
    <w:p w14:paraId="15EEC715" w14:textId="77777777" w:rsidR="00000000" w:rsidRDefault="006D6152">
      <w:pPr>
        <w:pStyle w:val="a0"/>
        <w:rPr>
          <w:rFonts w:hint="cs"/>
          <w:rtl/>
        </w:rPr>
      </w:pPr>
    </w:p>
    <w:p w14:paraId="0458236F" w14:textId="77777777" w:rsidR="00000000" w:rsidRDefault="006D6152">
      <w:pPr>
        <w:pStyle w:val="af1"/>
        <w:rPr>
          <w:rtl/>
        </w:rPr>
      </w:pPr>
      <w:r>
        <w:rPr>
          <w:rFonts w:hint="eastAsia"/>
          <w:rtl/>
        </w:rPr>
        <w:t>היו</w:t>
      </w:r>
      <w:r>
        <w:rPr>
          <w:rtl/>
        </w:rPr>
        <w:t>"</w:t>
      </w:r>
      <w:r>
        <w:rPr>
          <w:rFonts w:hint="eastAsia"/>
          <w:rtl/>
        </w:rPr>
        <w:t>ר ראובן ריבלין:</w:t>
      </w:r>
    </w:p>
    <w:p w14:paraId="445412A5" w14:textId="77777777" w:rsidR="00000000" w:rsidRDefault="006D6152">
      <w:pPr>
        <w:pStyle w:val="a0"/>
        <w:rPr>
          <w:rFonts w:hint="cs"/>
          <w:rtl/>
        </w:rPr>
      </w:pPr>
    </w:p>
    <w:p w14:paraId="685C1C0E" w14:textId="77777777" w:rsidR="00000000" w:rsidRDefault="006D6152">
      <w:pPr>
        <w:pStyle w:val="a0"/>
        <w:rPr>
          <w:rFonts w:hint="cs"/>
          <w:rtl/>
        </w:rPr>
      </w:pPr>
      <w:r>
        <w:rPr>
          <w:rFonts w:hint="cs"/>
          <w:rtl/>
        </w:rPr>
        <w:t xml:space="preserve">הממשלה החליטה לא להעביר את נושא פילדלפי לכנסת וקיבלה גיבוי של היועץ המשפטי לממשלה, ולאחר מכן חשבה ושקלה. </w:t>
      </w:r>
    </w:p>
    <w:p w14:paraId="30AD364E" w14:textId="77777777" w:rsidR="00000000" w:rsidRDefault="006D6152">
      <w:pPr>
        <w:pStyle w:val="a0"/>
        <w:rPr>
          <w:rFonts w:hint="cs"/>
          <w:rtl/>
        </w:rPr>
      </w:pPr>
    </w:p>
    <w:p w14:paraId="0009136D" w14:textId="77777777" w:rsidR="00000000" w:rsidRDefault="006D6152">
      <w:pPr>
        <w:pStyle w:val="-"/>
        <w:rPr>
          <w:rtl/>
        </w:rPr>
      </w:pPr>
      <w:bookmarkStart w:id="86" w:name="FS000001053T13_09_2005_13_03_20C"/>
      <w:bookmarkEnd w:id="86"/>
      <w:r>
        <w:rPr>
          <w:rFonts w:hint="eastAsia"/>
          <w:rtl/>
        </w:rPr>
        <w:t>חמי</w:t>
      </w:r>
      <w:r>
        <w:rPr>
          <w:rtl/>
        </w:rPr>
        <w:t xml:space="preserve"> דורון (שינוי):</w:t>
      </w:r>
    </w:p>
    <w:p w14:paraId="773ADBD7" w14:textId="77777777" w:rsidR="00000000" w:rsidRDefault="006D6152">
      <w:pPr>
        <w:pStyle w:val="a0"/>
        <w:rPr>
          <w:rFonts w:hint="cs"/>
          <w:rtl/>
        </w:rPr>
      </w:pPr>
    </w:p>
    <w:p w14:paraId="2810BD7F" w14:textId="77777777" w:rsidR="00000000" w:rsidRDefault="006D6152">
      <w:pPr>
        <w:pStyle w:val="a0"/>
        <w:rPr>
          <w:rFonts w:hint="cs"/>
          <w:rtl/>
        </w:rPr>
      </w:pPr>
      <w:r>
        <w:rPr>
          <w:rFonts w:hint="cs"/>
          <w:rtl/>
        </w:rPr>
        <w:t>גם אתה במקרה הזה, נדמה לי, נותן קצת יותר מדי קרדיט לממשלה בעניין הזה. היא הבינה בד</w:t>
      </w:r>
      <w:r>
        <w:rPr>
          <w:rFonts w:hint="cs"/>
          <w:rtl/>
        </w:rPr>
        <w:t>יוק מה יהיה מצבה אם היא לא תביא את זה לכנסת, ולכן היא הביאה את זה.</w:t>
      </w:r>
    </w:p>
    <w:p w14:paraId="2542721A" w14:textId="77777777" w:rsidR="00000000" w:rsidRDefault="006D6152">
      <w:pPr>
        <w:pStyle w:val="a0"/>
        <w:rPr>
          <w:rFonts w:hint="cs"/>
          <w:color w:val="0000FF"/>
          <w:szCs w:val="28"/>
          <w:rtl/>
        </w:rPr>
      </w:pPr>
    </w:p>
    <w:p w14:paraId="0120156F" w14:textId="77777777" w:rsidR="00000000" w:rsidRDefault="006D6152">
      <w:pPr>
        <w:pStyle w:val="af0"/>
        <w:rPr>
          <w:rtl/>
        </w:rPr>
      </w:pPr>
      <w:r>
        <w:rPr>
          <w:rtl/>
        </w:rPr>
        <w:t>יוסי שריד (מרצ-יחד):</w:t>
      </w:r>
    </w:p>
    <w:p w14:paraId="46E2E976" w14:textId="77777777" w:rsidR="00000000" w:rsidRDefault="006D6152">
      <w:pPr>
        <w:pStyle w:val="a0"/>
        <w:rPr>
          <w:rtl/>
        </w:rPr>
      </w:pPr>
    </w:p>
    <w:p w14:paraId="0A233F2B" w14:textId="77777777" w:rsidR="00000000" w:rsidRDefault="006D6152">
      <w:pPr>
        <w:pStyle w:val="a0"/>
        <w:rPr>
          <w:rFonts w:hint="cs"/>
          <w:rtl/>
        </w:rPr>
      </w:pPr>
      <w:r>
        <w:rPr>
          <w:rFonts w:hint="cs"/>
          <w:rtl/>
        </w:rPr>
        <w:t>פעם שטייניץ העלה את ציר פילדלפי - - - אני מקווה שזה עדיין לא מקום קדוש - - -</w:t>
      </w:r>
    </w:p>
    <w:p w14:paraId="053B17C3" w14:textId="77777777" w:rsidR="00000000" w:rsidRDefault="006D6152">
      <w:pPr>
        <w:pStyle w:val="a0"/>
        <w:rPr>
          <w:rFonts w:hint="cs"/>
          <w:rtl/>
        </w:rPr>
      </w:pPr>
    </w:p>
    <w:p w14:paraId="470B3DBA"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154BD0A7" w14:textId="77777777" w:rsidR="00000000" w:rsidRDefault="006D6152">
      <w:pPr>
        <w:pStyle w:val="a0"/>
        <w:rPr>
          <w:rFonts w:hint="cs"/>
          <w:rtl/>
        </w:rPr>
      </w:pPr>
    </w:p>
    <w:p w14:paraId="18906678" w14:textId="77777777" w:rsidR="00000000" w:rsidRDefault="006D6152">
      <w:pPr>
        <w:pStyle w:val="a0"/>
        <w:rPr>
          <w:rFonts w:hint="cs"/>
          <w:rtl/>
        </w:rPr>
      </w:pPr>
      <w:r>
        <w:rPr>
          <w:rFonts w:hint="cs"/>
          <w:rtl/>
        </w:rPr>
        <w:t xml:space="preserve">- - - שלא הרסו אותו. </w:t>
      </w:r>
    </w:p>
    <w:p w14:paraId="76B7CE3A" w14:textId="77777777" w:rsidR="00000000" w:rsidRDefault="006D6152">
      <w:pPr>
        <w:pStyle w:val="a0"/>
        <w:rPr>
          <w:rFonts w:hint="cs"/>
          <w:rtl/>
        </w:rPr>
      </w:pPr>
    </w:p>
    <w:p w14:paraId="046F6F99" w14:textId="77777777" w:rsidR="00000000" w:rsidRDefault="006D6152">
      <w:pPr>
        <w:pStyle w:val="a"/>
        <w:rPr>
          <w:rtl/>
        </w:rPr>
      </w:pPr>
      <w:bookmarkStart w:id="87" w:name="FS000001053T13_09_2005_13_22_40"/>
      <w:bookmarkStart w:id="88" w:name="_Toc114483675"/>
      <w:bookmarkEnd w:id="87"/>
      <w:r>
        <w:rPr>
          <w:rFonts w:hint="eastAsia"/>
          <w:rtl/>
        </w:rPr>
        <w:t>חמי</w:t>
      </w:r>
      <w:r>
        <w:rPr>
          <w:rtl/>
        </w:rPr>
        <w:t xml:space="preserve"> דורון (שינוי):</w:t>
      </w:r>
      <w:bookmarkEnd w:id="88"/>
    </w:p>
    <w:p w14:paraId="4219030B" w14:textId="77777777" w:rsidR="00000000" w:rsidRDefault="006D6152">
      <w:pPr>
        <w:pStyle w:val="a0"/>
        <w:rPr>
          <w:rFonts w:hint="cs"/>
          <w:rtl/>
        </w:rPr>
      </w:pPr>
    </w:p>
    <w:p w14:paraId="54969B41" w14:textId="77777777" w:rsidR="00000000" w:rsidRDefault="006D6152">
      <w:pPr>
        <w:pStyle w:val="a0"/>
        <w:rPr>
          <w:rFonts w:hint="cs"/>
          <w:rtl/>
        </w:rPr>
      </w:pPr>
      <w:r>
        <w:rPr>
          <w:rFonts w:hint="cs"/>
          <w:rtl/>
        </w:rPr>
        <w:t>אני לא יודע, אדוני היושב</w:t>
      </w:r>
      <w:r>
        <w:rPr>
          <w:rFonts w:hint="cs"/>
          <w:rtl/>
        </w:rPr>
        <w:t>-ראש. המהלכים שהיו אתמול, ביומיים האחרונים - נראה לי שהציר לא קיים, בעצם. הרי יש מעבר חופשי, הציר לא קיים. לא ראיתי את התפקוד הגדול של מג"ב והצבא המצרי. בדיוק אותה רמת תפקוד - - -</w:t>
      </w:r>
    </w:p>
    <w:p w14:paraId="30CEF9C9" w14:textId="77777777" w:rsidR="00000000" w:rsidRDefault="006D6152">
      <w:pPr>
        <w:pStyle w:val="a0"/>
        <w:rPr>
          <w:rFonts w:hint="cs"/>
          <w:rtl/>
        </w:rPr>
      </w:pPr>
    </w:p>
    <w:p w14:paraId="0F516073"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3FEDD9BE" w14:textId="77777777" w:rsidR="00000000" w:rsidRDefault="006D6152">
      <w:pPr>
        <w:pStyle w:val="a0"/>
        <w:rPr>
          <w:rFonts w:hint="cs"/>
          <w:rtl/>
        </w:rPr>
      </w:pPr>
    </w:p>
    <w:p w14:paraId="22C7302E" w14:textId="77777777" w:rsidR="00000000" w:rsidRDefault="006D6152">
      <w:pPr>
        <w:pStyle w:val="a0"/>
        <w:rPr>
          <w:rFonts w:hint="cs"/>
          <w:rtl/>
        </w:rPr>
      </w:pPr>
      <w:r>
        <w:rPr>
          <w:rFonts w:hint="cs"/>
          <w:rtl/>
        </w:rPr>
        <w:t xml:space="preserve">אתה רוצה שאנחנו נעמוד בין הפלסטינים למצרים? </w:t>
      </w:r>
    </w:p>
    <w:p w14:paraId="4E902C9A" w14:textId="77777777" w:rsidR="00000000" w:rsidRDefault="006D6152">
      <w:pPr>
        <w:pStyle w:val="a0"/>
        <w:rPr>
          <w:rFonts w:hint="cs"/>
          <w:rtl/>
        </w:rPr>
      </w:pPr>
    </w:p>
    <w:p w14:paraId="0C0BEC43" w14:textId="77777777" w:rsidR="00000000" w:rsidRDefault="006D6152">
      <w:pPr>
        <w:pStyle w:val="-"/>
        <w:rPr>
          <w:rtl/>
        </w:rPr>
      </w:pPr>
      <w:bookmarkStart w:id="89" w:name="FS000001053T13_09_2005_13_23_43C"/>
      <w:bookmarkEnd w:id="89"/>
      <w:r>
        <w:rPr>
          <w:rFonts w:hint="eastAsia"/>
          <w:rtl/>
        </w:rPr>
        <w:t>חמי</w:t>
      </w:r>
      <w:r>
        <w:rPr>
          <w:rtl/>
        </w:rPr>
        <w:t xml:space="preserve"> דורו</w:t>
      </w:r>
      <w:r>
        <w:rPr>
          <w:rtl/>
        </w:rPr>
        <w:t>ן (שינוי):</w:t>
      </w:r>
    </w:p>
    <w:p w14:paraId="4073716D" w14:textId="77777777" w:rsidR="00000000" w:rsidRDefault="006D6152">
      <w:pPr>
        <w:pStyle w:val="a0"/>
        <w:rPr>
          <w:rFonts w:hint="cs"/>
          <w:rtl/>
        </w:rPr>
      </w:pPr>
    </w:p>
    <w:p w14:paraId="27D32715" w14:textId="77777777" w:rsidR="00000000" w:rsidRDefault="006D6152">
      <w:pPr>
        <w:pStyle w:val="a0"/>
        <w:rPr>
          <w:rFonts w:hint="cs"/>
          <w:rtl/>
        </w:rPr>
      </w:pPr>
      <w:r>
        <w:rPr>
          <w:rFonts w:hint="cs"/>
          <w:rtl/>
        </w:rPr>
        <w:t xml:space="preserve">לא, לא. אבל בדיוק אותה רמת תפקוד יכולנו לקבל מהשוטרים המצרים שהיו שם גם קודם לכן, ושום דבר לא השתנה. הדבר היחיד שהשתנה - נשבר העיקרון של פירוז סיני. זה הדבר היחיד שהשתנה. ברמת התפקוד לא השתנה שום דבר. </w:t>
      </w:r>
    </w:p>
    <w:p w14:paraId="6A8F2B37" w14:textId="77777777" w:rsidR="00000000" w:rsidRDefault="006D6152">
      <w:pPr>
        <w:pStyle w:val="a0"/>
        <w:rPr>
          <w:rFonts w:hint="cs"/>
          <w:rtl/>
        </w:rPr>
      </w:pPr>
    </w:p>
    <w:p w14:paraId="1179CDFA" w14:textId="77777777" w:rsidR="00000000" w:rsidRDefault="006D6152">
      <w:pPr>
        <w:pStyle w:val="a0"/>
        <w:rPr>
          <w:rFonts w:hint="cs"/>
          <w:rtl/>
        </w:rPr>
      </w:pPr>
      <w:r>
        <w:rPr>
          <w:rFonts w:hint="cs"/>
          <w:rtl/>
        </w:rPr>
        <w:t>לכן, אני תוקף את הצורה שבה הממשלה מתנהגת,</w:t>
      </w:r>
      <w:r>
        <w:rPr>
          <w:rFonts w:hint="cs"/>
          <w:rtl/>
        </w:rPr>
        <w:t xml:space="preserve"> לא את מה שקרה אתמול, אלא את הצורה שהממשלה מתפקדת. לא יכול להיות שהיא הולכת לבג"ץ, מגינה את עמדתה, והופכת אותה  בגלל - - -</w:t>
      </w:r>
    </w:p>
    <w:p w14:paraId="08DFA001" w14:textId="77777777" w:rsidR="00000000" w:rsidRDefault="006D6152">
      <w:pPr>
        <w:pStyle w:val="a0"/>
        <w:rPr>
          <w:rFonts w:hint="cs"/>
          <w:rtl/>
        </w:rPr>
      </w:pPr>
    </w:p>
    <w:p w14:paraId="0609F1FA"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4694AC5B" w14:textId="77777777" w:rsidR="00000000" w:rsidRDefault="006D6152">
      <w:pPr>
        <w:pStyle w:val="a0"/>
        <w:rPr>
          <w:rFonts w:hint="cs"/>
          <w:rtl/>
        </w:rPr>
      </w:pPr>
    </w:p>
    <w:p w14:paraId="50A50329" w14:textId="77777777" w:rsidR="00000000" w:rsidRDefault="006D6152">
      <w:pPr>
        <w:pStyle w:val="a0"/>
        <w:rPr>
          <w:rFonts w:hint="cs"/>
          <w:rtl/>
        </w:rPr>
      </w:pPr>
      <w:r>
        <w:rPr>
          <w:rFonts w:hint="cs"/>
          <w:rtl/>
        </w:rPr>
        <w:t xml:space="preserve">חבר הכנסת דורון, אני מוכרח לומר לך, ב-16 הדקות האחרונות הפלאת להסביר את עמדתך, ואני מודה לאדוני. </w:t>
      </w:r>
    </w:p>
    <w:p w14:paraId="65772F82" w14:textId="77777777" w:rsidR="00000000" w:rsidRDefault="006D6152">
      <w:pPr>
        <w:pStyle w:val="a0"/>
        <w:rPr>
          <w:rFonts w:hint="cs"/>
          <w:rtl/>
        </w:rPr>
      </w:pPr>
    </w:p>
    <w:p w14:paraId="2866727B" w14:textId="77777777" w:rsidR="00000000" w:rsidRDefault="006D6152">
      <w:pPr>
        <w:pStyle w:val="-"/>
        <w:rPr>
          <w:rtl/>
        </w:rPr>
      </w:pPr>
      <w:bookmarkStart w:id="90" w:name="FS000001053T13_09_2005_13_31_00C"/>
      <w:bookmarkEnd w:id="90"/>
      <w:r>
        <w:rPr>
          <w:rFonts w:hint="eastAsia"/>
          <w:rtl/>
        </w:rPr>
        <w:t>חמי</w:t>
      </w:r>
      <w:r>
        <w:rPr>
          <w:rtl/>
        </w:rPr>
        <w:t xml:space="preserve"> דורון (ש</w:t>
      </w:r>
      <w:r>
        <w:rPr>
          <w:rtl/>
        </w:rPr>
        <w:t>ינוי):</w:t>
      </w:r>
    </w:p>
    <w:p w14:paraId="7D42B3DE" w14:textId="77777777" w:rsidR="00000000" w:rsidRDefault="006D6152">
      <w:pPr>
        <w:pStyle w:val="a0"/>
        <w:rPr>
          <w:rFonts w:hint="cs"/>
          <w:rtl/>
        </w:rPr>
      </w:pPr>
    </w:p>
    <w:p w14:paraId="02FB4E07" w14:textId="77777777" w:rsidR="00000000" w:rsidRDefault="006D6152">
      <w:pPr>
        <w:pStyle w:val="a0"/>
        <w:rPr>
          <w:rFonts w:hint="cs"/>
          <w:rtl/>
        </w:rPr>
      </w:pPr>
      <w:r>
        <w:rPr>
          <w:rFonts w:hint="cs"/>
          <w:rtl/>
        </w:rPr>
        <w:t>אני מבקש ברשותך - דקה. אני פשוט לא יכול להתעלם מהאירוע שהיה השבוע בבריטניה עם האלוף דורון אלמוג, כאשר ישראלים יצרו מצב והגישו את התלונה נגדו. אותה תנועה - אין לי מלים מספיק חריפות, הן לא תהיינה פרלמנטריות, כדי לתאר את דעתי על התנועה הזאת, שמגישה תל</w:t>
      </w:r>
      <w:r>
        <w:rPr>
          <w:rFonts w:hint="cs"/>
          <w:rtl/>
        </w:rPr>
        <w:t>ונות בבריטניה נגד הרמטכ"ל לשעבר והרמטכ"ל הנוכחי, במקום לנהל את הדברים בתוך מדינת ישראל, כאשר האנשים האלה הלכו בשליחות מדינת ישראל - הם לא ביצעו שום דבר, ואני שומע היום את יושב-ראש אותה תנועה עונה על שאלה של מראיין ברדיו - לא, נגד טרוריסטים פלסטינים אנחנו ל</w:t>
      </w:r>
      <w:r>
        <w:rPr>
          <w:rFonts w:hint="cs"/>
          <w:rtl/>
        </w:rPr>
        <w:t xml:space="preserve">א רוצים להגיש תלונות בחוץ-לארץ, זה לא תפקידנו. זו פשוט צביעות, חוצפה ממדרגה ראשונה, ואני חושב שבדבריה נהגה היום שרת המשפטים בכפפות של משי באותה תנועה. </w:t>
      </w:r>
    </w:p>
    <w:p w14:paraId="7DED181D" w14:textId="77777777" w:rsidR="00000000" w:rsidRDefault="006D6152">
      <w:pPr>
        <w:pStyle w:val="a0"/>
        <w:rPr>
          <w:rFonts w:hint="cs"/>
          <w:rtl/>
        </w:rPr>
      </w:pPr>
    </w:p>
    <w:p w14:paraId="0BC30BDF" w14:textId="77777777" w:rsidR="00000000" w:rsidRDefault="006D6152">
      <w:pPr>
        <w:pStyle w:val="af0"/>
        <w:rPr>
          <w:rtl/>
        </w:rPr>
      </w:pPr>
      <w:r>
        <w:rPr>
          <w:rFonts w:hint="eastAsia"/>
          <w:rtl/>
        </w:rPr>
        <w:t>מוחמד</w:t>
      </w:r>
      <w:r>
        <w:rPr>
          <w:rtl/>
        </w:rPr>
        <w:t xml:space="preserve"> ברכה (חד"ש-תע"ל):</w:t>
      </w:r>
    </w:p>
    <w:p w14:paraId="54AB33D1" w14:textId="77777777" w:rsidR="00000000" w:rsidRDefault="006D6152">
      <w:pPr>
        <w:pStyle w:val="a0"/>
        <w:rPr>
          <w:rFonts w:hint="cs"/>
          <w:rtl/>
        </w:rPr>
      </w:pPr>
    </w:p>
    <w:p w14:paraId="46EFAF8B" w14:textId="77777777" w:rsidR="00000000" w:rsidRDefault="006D6152">
      <w:pPr>
        <w:pStyle w:val="a0"/>
        <w:rPr>
          <w:rFonts w:hint="cs"/>
          <w:rtl/>
        </w:rPr>
      </w:pPr>
      <w:r>
        <w:rPr>
          <w:rFonts w:hint="cs"/>
          <w:rtl/>
        </w:rPr>
        <w:t>מה רצית? גוף שפועל מישראל - - -</w:t>
      </w:r>
    </w:p>
    <w:p w14:paraId="742E406F" w14:textId="77777777" w:rsidR="00000000" w:rsidRDefault="006D6152">
      <w:pPr>
        <w:pStyle w:val="a0"/>
        <w:rPr>
          <w:rFonts w:hint="cs"/>
          <w:rtl/>
        </w:rPr>
      </w:pPr>
    </w:p>
    <w:p w14:paraId="2D6AD378" w14:textId="77777777" w:rsidR="00000000" w:rsidRDefault="006D6152">
      <w:pPr>
        <w:pStyle w:val="a"/>
        <w:rPr>
          <w:rtl/>
        </w:rPr>
      </w:pPr>
      <w:bookmarkStart w:id="91" w:name="FS000001053T13_09_2005_13_06_27"/>
      <w:bookmarkStart w:id="92" w:name="_Toc114483676"/>
      <w:bookmarkEnd w:id="91"/>
      <w:r>
        <w:rPr>
          <w:rFonts w:hint="eastAsia"/>
          <w:rtl/>
        </w:rPr>
        <w:t>חמי</w:t>
      </w:r>
      <w:r>
        <w:rPr>
          <w:rtl/>
        </w:rPr>
        <w:t xml:space="preserve"> דורון (שינוי):</w:t>
      </w:r>
      <w:bookmarkEnd w:id="92"/>
    </w:p>
    <w:p w14:paraId="763F60DB" w14:textId="77777777" w:rsidR="00000000" w:rsidRDefault="006D6152">
      <w:pPr>
        <w:pStyle w:val="a0"/>
        <w:rPr>
          <w:rFonts w:hint="cs"/>
          <w:rtl/>
        </w:rPr>
      </w:pPr>
    </w:p>
    <w:p w14:paraId="7873AF96" w14:textId="77777777" w:rsidR="00000000" w:rsidRDefault="006D6152">
      <w:pPr>
        <w:pStyle w:val="a0"/>
        <w:rPr>
          <w:rFonts w:hint="cs"/>
          <w:rtl/>
        </w:rPr>
      </w:pPr>
      <w:r>
        <w:rPr>
          <w:rFonts w:hint="cs"/>
          <w:rtl/>
        </w:rPr>
        <w:t>אני חושב שיש מקום אולי לש</w:t>
      </w:r>
      <w:r>
        <w:rPr>
          <w:rFonts w:hint="cs"/>
          <w:rtl/>
        </w:rPr>
        <w:t xml:space="preserve">קול - חבר הכנסת ברכה, אני לא רוצה להיכנס אתך לוויכוח. יש מקום לשקול להוציא את התנועה הזאת, שהיא תנועה שפועלת נגד החוק בישראל, אל מחוץ לחוק. </w:t>
      </w:r>
    </w:p>
    <w:p w14:paraId="0923FB6A" w14:textId="77777777" w:rsidR="00000000" w:rsidRDefault="006D6152">
      <w:pPr>
        <w:pStyle w:val="a0"/>
        <w:rPr>
          <w:rFonts w:hint="cs"/>
          <w:rtl/>
        </w:rPr>
      </w:pPr>
    </w:p>
    <w:p w14:paraId="4470D6F7" w14:textId="77777777" w:rsidR="00000000" w:rsidRDefault="006D6152">
      <w:pPr>
        <w:pStyle w:val="af0"/>
        <w:rPr>
          <w:rtl/>
        </w:rPr>
      </w:pPr>
      <w:r>
        <w:rPr>
          <w:rFonts w:hint="eastAsia"/>
          <w:rtl/>
        </w:rPr>
        <w:t>מוחמד</w:t>
      </w:r>
      <w:r>
        <w:rPr>
          <w:rtl/>
        </w:rPr>
        <w:t xml:space="preserve"> ברכה (חד"ש-תע"ל):</w:t>
      </w:r>
    </w:p>
    <w:p w14:paraId="37F3AA2E" w14:textId="77777777" w:rsidR="00000000" w:rsidRDefault="006D6152">
      <w:pPr>
        <w:pStyle w:val="a0"/>
        <w:rPr>
          <w:rFonts w:hint="cs"/>
          <w:rtl/>
        </w:rPr>
      </w:pPr>
    </w:p>
    <w:p w14:paraId="19D4887F" w14:textId="77777777" w:rsidR="00000000" w:rsidRDefault="006D6152">
      <w:pPr>
        <w:pStyle w:val="a0"/>
        <w:rPr>
          <w:rFonts w:hint="cs"/>
          <w:rtl/>
        </w:rPr>
      </w:pPr>
      <w:r>
        <w:rPr>
          <w:rFonts w:hint="cs"/>
          <w:rtl/>
        </w:rPr>
        <w:t xml:space="preserve">אז אתה לא יכול - - - </w:t>
      </w:r>
    </w:p>
    <w:p w14:paraId="09852531" w14:textId="77777777" w:rsidR="00000000" w:rsidRDefault="006D6152">
      <w:pPr>
        <w:pStyle w:val="a0"/>
        <w:rPr>
          <w:rFonts w:hint="cs"/>
          <w:rtl/>
        </w:rPr>
      </w:pPr>
    </w:p>
    <w:p w14:paraId="53F06CFE"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49921BD9" w14:textId="77777777" w:rsidR="00000000" w:rsidRDefault="006D6152">
      <w:pPr>
        <w:pStyle w:val="a0"/>
        <w:rPr>
          <w:rFonts w:hint="cs"/>
          <w:rtl/>
        </w:rPr>
      </w:pPr>
    </w:p>
    <w:p w14:paraId="054329EE" w14:textId="77777777" w:rsidR="00000000" w:rsidRDefault="006D6152">
      <w:pPr>
        <w:pStyle w:val="a0"/>
        <w:rPr>
          <w:rFonts w:hint="cs"/>
          <w:rtl/>
        </w:rPr>
      </w:pPr>
      <w:r>
        <w:rPr>
          <w:rFonts w:hint="cs"/>
          <w:rtl/>
        </w:rPr>
        <w:t xml:space="preserve">חבר הכנסת ברכה, עוד מעט אדוני עולה. הוא יוכל </w:t>
      </w:r>
      <w:r>
        <w:rPr>
          <w:rFonts w:hint="cs"/>
          <w:rtl/>
        </w:rPr>
        <w:t xml:space="preserve">לייחד בעשר הדקות כמה דקות גם לנושא אלמוג. מה שהוא רוצה. בבקשה. כבוד סגן השר זאב בוים, נא לעלות. </w:t>
      </w:r>
    </w:p>
    <w:p w14:paraId="7CAC379E" w14:textId="77777777" w:rsidR="00000000" w:rsidRDefault="006D6152">
      <w:pPr>
        <w:pStyle w:val="a0"/>
        <w:rPr>
          <w:rFonts w:hint="cs"/>
          <w:rtl/>
        </w:rPr>
      </w:pPr>
    </w:p>
    <w:p w14:paraId="75DEB662" w14:textId="77777777" w:rsidR="00000000" w:rsidRDefault="006D6152">
      <w:pPr>
        <w:pStyle w:val="a"/>
        <w:rPr>
          <w:rtl/>
        </w:rPr>
      </w:pPr>
      <w:bookmarkStart w:id="93" w:name="FS000000464T13_09_2005_13_06_34"/>
      <w:bookmarkStart w:id="94" w:name="_Toc114483677"/>
      <w:bookmarkEnd w:id="93"/>
      <w:r>
        <w:rPr>
          <w:rFonts w:hint="eastAsia"/>
          <w:rtl/>
        </w:rPr>
        <w:t>סגן</w:t>
      </w:r>
      <w:r>
        <w:rPr>
          <w:rtl/>
        </w:rPr>
        <w:t xml:space="preserve"> שר הביטחון זאב בוים:</w:t>
      </w:r>
      <w:bookmarkEnd w:id="94"/>
    </w:p>
    <w:p w14:paraId="7C07D5E5" w14:textId="77777777" w:rsidR="00000000" w:rsidRDefault="006D6152">
      <w:pPr>
        <w:pStyle w:val="a0"/>
        <w:rPr>
          <w:rFonts w:hint="cs"/>
          <w:rtl/>
        </w:rPr>
      </w:pPr>
    </w:p>
    <w:p w14:paraId="53A59B9D" w14:textId="77777777" w:rsidR="00000000" w:rsidRDefault="006D6152">
      <w:pPr>
        <w:pStyle w:val="a0"/>
        <w:rPr>
          <w:rFonts w:hint="cs"/>
          <w:rtl/>
        </w:rPr>
      </w:pPr>
      <w:r>
        <w:rPr>
          <w:rFonts w:hint="cs"/>
          <w:rtl/>
        </w:rPr>
        <w:t>אדוני היושב-ראש, חברי הכנסת, אולי אני אתחיל בסוף - לפחות יש דבר אחד, אני מניח שגם יותר, בהסכמה ביני לבין חבר הכנסת חמי דורון שייחד א</w:t>
      </w:r>
      <w:r>
        <w:rPr>
          <w:rFonts w:hint="cs"/>
          <w:rtl/>
        </w:rPr>
        <w:t>ת - - -</w:t>
      </w:r>
    </w:p>
    <w:p w14:paraId="134FC5C2" w14:textId="77777777" w:rsidR="00000000" w:rsidRDefault="006D6152">
      <w:pPr>
        <w:pStyle w:val="a0"/>
        <w:rPr>
          <w:rFonts w:hint="cs"/>
          <w:rtl/>
        </w:rPr>
      </w:pPr>
    </w:p>
    <w:p w14:paraId="76625048" w14:textId="77777777" w:rsidR="00000000" w:rsidRDefault="006D6152">
      <w:pPr>
        <w:pStyle w:val="a0"/>
        <w:rPr>
          <w:rFonts w:hint="cs"/>
          <w:rtl/>
        </w:rPr>
      </w:pPr>
      <w:r>
        <w:rPr>
          <w:rFonts w:hint="cs"/>
          <w:rtl/>
        </w:rPr>
        <w:t>חבר הכנסת שריד, אנא, בטובך.</w:t>
      </w:r>
    </w:p>
    <w:p w14:paraId="34AECBD3" w14:textId="77777777" w:rsidR="00000000" w:rsidRDefault="006D6152">
      <w:pPr>
        <w:pStyle w:val="a0"/>
        <w:rPr>
          <w:rFonts w:hint="cs"/>
          <w:rtl/>
        </w:rPr>
      </w:pPr>
    </w:p>
    <w:p w14:paraId="30CE2642" w14:textId="77777777" w:rsidR="00000000" w:rsidRDefault="006D6152">
      <w:pPr>
        <w:pStyle w:val="af0"/>
        <w:rPr>
          <w:rtl/>
        </w:rPr>
      </w:pPr>
      <w:r>
        <w:rPr>
          <w:rFonts w:hint="eastAsia"/>
          <w:rtl/>
        </w:rPr>
        <w:t>יוסי</w:t>
      </w:r>
      <w:r>
        <w:rPr>
          <w:rtl/>
        </w:rPr>
        <w:t xml:space="preserve"> שריד (מרצ-יחד):</w:t>
      </w:r>
    </w:p>
    <w:p w14:paraId="6F9E8C30" w14:textId="77777777" w:rsidR="00000000" w:rsidRDefault="006D6152">
      <w:pPr>
        <w:pStyle w:val="a0"/>
        <w:rPr>
          <w:rFonts w:hint="cs"/>
          <w:rtl/>
        </w:rPr>
      </w:pPr>
    </w:p>
    <w:p w14:paraId="307501F4" w14:textId="77777777" w:rsidR="00000000" w:rsidRDefault="006D6152">
      <w:pPr>
        <w:pStyle w:val="a0"/>
        <w:rPr>
          <w:rFonts w:hint="cs"/>
          <w:rtl/>
        </w:rPr>
      </w:pPr>
      <w:r>
        <w:rPr>
          <w:rFonts w:hint="cs"/>
          <w:rtl/>
        </w:rPr>
        <w:t xml:space="preserve">אני מתנצל. </w:t>
      </w:r>
    </w:p>
    <w:p w14:paraId="13D8B281" w14:textId="77777777" w:rsidR="00000000" w:rsidRDefault="006D6152">
      <w:pPr>
        <w:pStyle w:val="a0"/>
        <w:rPr>
          <w:rFonts w:hint="cs"/>
          <w:rtl/>
        </w:rPr>
      </w:pPr>
    </w:p>
    <w:p w14:paraId="7B44AF90" w14:textId="77777777" w:rsidR="00000000" w:rsidRDefault="006D6152">
      <w:pPr>
        <w:pStyle w:val="a"/>
        <w:rPr>
          <w:rtl/>
        </w:rPr>
      </w:pPr>
      <w:bookmarkStart w:id="95" w:name="FS000001053T13_09_2005_13_36_46C"/>
      <w:bookmarkStart w:id="96" w:name="FS000000464T13_09_2005_13_36_57"/>
      <w:bookmarkStart w:id="97" w:name="_Toc114483678"/>
      <w:bookmarkEnd w:id="95"/>
      <w:bookmarkEnd w:id="96"/>
      <w:r>
        <w:rPr>
          <w:rFonts w:hint="eastAsia"/>
          <w:rtl/>
        </w:rPr>
        <w:t>סגן</w:t>
      </w:r>
      <w:r>
        <w:rPr>
          <w:rtl/>
        </w:rPr>
        <w:t xml:space="preserve"> שר הביטחון זאב בוים:</w:t>
      </w:r>
      <w:bookmarkEnd w:id="97"/>
    </w:p>
    <w:p w14:paraId="15102A11" w14:textId="77777777" w:rsidR="00000000" w:rsidRDefault="006D6152">
      <w:pPr>
        <w:pStyle w:val="a0"/>
        <w:rPr>
          <w:rFonts w:hint="cs"/>
          <w:rtl/>
        </w:rPr>
      </w:pPr>
    </w:p>
    <w:p w14:paraId="282A804E" w14:textId="77777777" w:rsidR="00000000" w:rsidRDefault="006D6152">
      <w:pPr>
        <w:pStyle w:val="a0"/>
        <w:rPr>
          <w:rFonts w:hint="cs"/>
          <w:rtl/>
        </w:rPr>
      </w:pPr>
      <w:r>
        <w:rPr>
          <w:rFonts w:hint="cs"/>
          <w:rtl/>
        </w:rPr>
        <w:t xml:space="preserve">- - - שייחד את דבריו לדבר החמור הזה של תנועת "יש גבול" בבריטניה, נגד מפקדי צה"ל.  אני מסכים אתך לגבי החומרה. כמעט מיותר לומר פה. קשה אפילו להסביר איך תלונות </w:t>
      </w:r>
      <w:r>
        <w:rPr>
          <w:rFonts w:hint="cs"/>
          <w:rtl/>
        </w:rPr>
        <w:t xml:space="preserve">כלפי אנשים, חיילים ומפקדים, שבעצם </w:t>
      </w:r>
      <w:r>
        <w:rPr>
          <w:rtl/>
        </w:rPr>
        <w:t>–</w:t>
      </w:r>
      <w:r>
        <w:rPr>
          <w:rFonts w:hint="cs"/>
          <w:rtl/>
        </w:rPr>
        <w:t xml:space="preserve"> כבר שנים רבות, כל תקופת שירותם בכלל, ובחמש השנים של הטרור הרצחני הפלסטיני בפרט, מחרפים נפשם ומגינים בגופם על תושבי ישראל, כולם, בלי יוצא מן הכלל.  עם "יש גבול", בעבור "יש גבול" ואנשיה - - -</w:t>
      </w:r>
    </w:p>
    <w:p w14:paraId="0188F7AC" w14:textId="77777777" w:rsidR="00000000" w:rsidRDefault="006D6152">
      <w:pPr>
        <w:pStyle w:val="a0"/>
        <w:rPr>
          <w:rFonts w:hint="cs"/>
          <w:rtl/>
        </w:rPr>
      </w:pPr>
    </w:p>
    <w:p w14:paraId="7E9231F6" w14:textId="77777777" w:rsidR="00000000" w:rsidRDefault="006D6152">
      <w:pPr>
        <w:pStyle w:val="af1"/>
        <w:rPr>
          <w:rtl/>
        </w:rPr>
      </w:pPr>
      <w:r>
        <w:rPr>
          <w:rFonts w:hint="eastAsia"/>
          <w:rtl/>
        </w:rPr>
        <w:t>היו</w:t>
      </w:r>
      <w:r>
        <w:rPr>
          <w:rtl/>
        </w:rPr>
        <w:t xml:space="preserve">"ר </w:t>
      </w:r>
      <w:r>
        <w:rPr>
          <w:rFonts w:hint="cs"/>
          <w:rtl/>
        </w:rPr>
        <w:t>חמי דורון</w:t>
      </w:r>
      <w:r>
        <w:rPr>
          <w:rtl/>
        </w:rPr>
        <w:t>:</w:t>
      </w:r>
    </w:p>
    <w:p w14:paraId="49939837" w14:textId="77777777" w:rsidR="00000000" w:rsidRDefault="006D6152">
      <w:pPr>
        <w:pStyle w:val="a0"/>
        <w:rPr>
          <w:rFonts w:hint="cs"/>
          <w:rtl/>
        </w:rPr>
      </w:pPr>
    </w:p>
    <w:p w14:paraId="3E433FEF" w14:textId="77777777" w:rsidR="00000000" w:rsidRDefault="006D6152">
      <w:pPr>
        <w:pStyle w:val="a0"/>
        <w:rPr>
          <w:rFonts w:hint="cs"/>
          <w:rtl/>
        </w:rPr>
      </w:pPr>
      <w:r>
        <w:rPr>
          <w:rFonts w:hint="cs"/>
          <w:rtl/>
        </w:rPr>
        <w:t>לא, כנראה ש</w:t>
      </w:r>
      <w:r>
        <w:rPr>
          <w:rFonts w:hint="cs"/>
          <w:rtl/>
        </w:rPr>
        <w:t xml:space="preserve">אין גבול. </w:t>
      </w:r>
    </w:p>
    <w:p w14:paraId="34F89861" w14:textId="77777777" w:rsidR="00000000" w:rsidRDefault="006D6152">
      <w:pPr>
        <w:pStyle w:val="a0"/>
        <w:rPr>
          <w:rFonts w:hint="cs"/>
          <w:rtl/>
        </w:rPr>
      </w:pPr>
    </w:p>
    <w:p w14:paraId="3FFA91F0" w14:textId="77777777" w:rsidR="00000000" w:rsidRDefault="006D6152">
      <w:pPr>
        <w:pStyle w:val="-"/>
        <w:rPr>
          <w:rtl/>
        </w:rPr>
      </w:pPr>
      <w:bookmarkStart w:id="98" w:name="FS000000464T13_09_2005_13_38_35C"/>
      <w:bookmarkEnd w:id="98"/>
      <w:r>
        <w:rPr>
          <w:rFonts w:hint="eastAsia"/>
          <w:rtl/>
        </w:rPr>
        <w:t>סגן</w:t>
      </w:r>
      <w:r>
        <w:rPr>
          <w:rtl/>
        </w:rPr>
        <w:t xml:space="preserve"> שר הביטחון זאב בוים:</w:t>
      </w:r>
    </w:p>
    <w:p w14:paraId="0ABD6FB8" w14:textId="77777777" w:rsidR="00000000" w:rsidRDefault="006D6152">
      <w:pPr>
        <w:pStyle w:val="a0"/>
        <w:rPr>
          <w:rFonts w:hint="cs"/>
          <w:rtl/>
        </w:rPr>
      </w:pPr>
    </w:p>
    <w:p w14:paraId="20739CEB" w14:textId="77777777" w:rsidR="00000000" w:rsidRDefault="006D6152">
      <w:pPr>
        <w:pStyle w:val="a0"/>
        <w:rPr>
          <w:rFonts w:hint="cs"/>
          <w:rtl/>
        </w:rPr>
      </w:pPr>
      <w:r>
        <w:rPr>
          <w:rFonts w:hint="cs"/>
          <w:rtl/>
        </w:rPr>
        <w:t>אבל אין גבול לחוצפה של אנשי "יש גבול" וצריך לשים לזה את הגבול. צריך למצוא את הדרכים הנכונות בחקיקה הקיימת, במשפט הקיים, ואולי, אם חסר שם איזה דבר, כי המחוקק לא העלה על דעתו - הכנסת הזאת, הפרלמנט הישראלי, לא העלה על דעת</w:t>
      </w:r>
      <w:r>
        <w:rPr>
          <w:rFonts w:hint="cs"/>
          <w:rtl/>
        </w:rPr>
        <w:t>ו אפשרות כזאת, הייתי אומר, כמעט מפלצתית. אז אולי צריך לעשות גם מעשה של תיקון חוק והוספה לו, כדי לשים קץ לתופעה המבישה הזאת, ולתת באמת את מלוא ההגנה שמאחורי הכבוד וההערכה לחיילים האמיצים שלנו, לחיילי צה"ל ומפקדיו על מה שהם עושים למען המדינה.</w:t>
      </w:r>
    </w:p>
    <w:p w14:paraId="0E57AA42" w14:textId="77777777" w:rsidR="00000000" w:rsidRDefault="006D6152">
      <w:pPr>
        <w:pStyle w:val="a0"/>
        <w:rPr>
          <w:rFonts w:hint="cs"/>
          <w:rtl/>
        </w:rPr>
      </w:pPr>
    </w:p>
    <w:p w14:paraId="542B5302" w14:textId="77777777" w:rsidR="00000000" w:rsidRDefault="006D6152">
      <w:pPr>
        <w:pStyle w:val="a0"/>
        <w:rPr>
          <w:rFonts w:hint="cs"/>
          <w:rtl/>
        </w:rPr>
      </w:pPr>
      <w:r>
        <w:rPr>
          <w:rFonts w:hint="cs"/>
          <w:rtl/>
        </w:rPr>
        <w:t xml:space="preserve"> אבל מכאן, אדו</w:t>
      </w:r>
      <w:r>
        <w:rPr>
          <w:rFonts w:hint="cs"/>
          <w:rtl/>
        </w:rPr>
        <w:t xml:space="preserve">ני היושב-ראש, אנחנו חלוקים באי-אלו דברים, ותיכף אגע בהם, כי אתה אומר - כמעט בכל תחום, אתה מדבר על "אי-תפקוד הממשלה", ואני צריך לומר שכמעט בכל תחום אני מוצא תפקוד טוב, שלא לומר טוב מאוד, וכנראה באמת - תלוי מאיזה מקום אתה רואה את הדברים. </w:t>
      </w:r>
    </w:p>
    <w:p w14:paraId="1D1C53F0" w14:textId="77777777" w:rsidR="00000000" w:rsidRDefault="006D6152">
      <w:pPr>
        <w:pStyle w:val="a0"/>
        <w:jc w:val="left"/>
        <w:rPr>
          <w:rFonts w:hint="cs"/>
          <w:rtl/>
        </w:rPr>
      </w:pPr>
    </w:p>
    <w:p w14:paraId="62CCDA5A" w14:textId="77777777" w:rsidR="00000000" w:rsidRDefault="006D6152">
      <w:pPr>
        <w:pStyle w:val="af0"/>
        <w:rPr>
          <w:rtl/>
        </w:rPr>
      </w:pPr>
      <w:r>
        <w:rPr>
          <w:rFonts w:hint="eastAsia"/>
          <w:rtl/>
        </w:rPr>
        <w:t>משה</w:t>
      </w:r>
      <w:r>
        <w:rPr>
          <w:rtl/>
        </w:rPr>
        <w:t xml:space="preserve"> גפני (דגל התור</w:t>
      </w:r>
      <w:r>
        <w:rPr>
          <w:rtl/>
        </w:rPr>
        <w:t>ה):</w:t>
      </w:r>
    </w:p>
    <w:p w14:paraId="67E1A96D" w14:textId="77777777" w:rsidR="00000000" w:rsidRDefault="006D6152">
      <w:pPr>
        <w:pStyle w:val="a0"/>
        <w:rPr>
          <w:rFonts w:hint="cs"/>
          <w:rtl/>
        </w:rPr>
      </w:pPr>
    </w:p>
    <w:p w14:paraId="572DA8AB" w14:textId="77777777" w:rsidR="00000000" w:rsidRDefault="006D6152">
      <w:pPr>
        <w:pStyle w:val="a0"/>
        <w:rPr>
          <w:rFonts w:hint="cs"/>
          <w:rtl/>
        </w:rPr>
      </w:pPr>
      <w:r>
        <w:rPr>
          <w:rFonts w:hint="cs"/>
          <w:rtl/>
        </w:rPr>
        <w:t xml:space="preserve">יכול להיות שאתם לא מדברים על אותה ממשלה? </w:t>
      </w:r>
    </w:p>
    <w:p w14:paraId="0DAC7B72" w14:textId="77777777" w:rsidR="00000000" w:rsidRDefault="006D6152">
      <w:pPr>
        <w:pStyle w:val="a0"/>
        <w:rPr>
          <w:rFonts w:hint="cs"/>
          <w:rtl/>
        </w:rPr>
      </w:pPr>
    </w:p>
    <w:p w14:paraId="2D08774B" w14:textId="77777777" w:rsidR="00000000" w:rsidRDefault="006D6152">
      <w:pPr>
        <w:pStyle w:val="-"/>
        <w:rPr>
          <w:rtl/>
        </w:rPr>
      </w:pPr>
      <w:bookmarkStart w:id="99" w:name="FS000000464T13_09_2005_13_10_01C"/>
      <w:bookmarkEnd w:id="99"/>
      <w:r>
        <w:rPr>
          <w:rFonts w:hint="eastAsia"/>
          <w:rtl/>
        </w:rPr>
        <w:t>סגן</w:t>
      </w:r>
      <w:r>
        <w:rPr>
          <w:rtl/>
        </w:rPr>
        <w:t xml:space="preserve"> שר הביטחון זאב בוים:</w:t>
      </w:r>
    </w:p>
    <w:p w14:paraId="38D53889" w14:textId="77777777" w:rsidR="00000000" w:rsidRDefault="006D6152">
      <w:pPr>
        <w:pStyle w:val="a0"/>
        <w:rPr>
          <w:rFonts w:hint="cs"/>
          <w:rtl/>
        </w:rPr>
      </w:pPr>
    </w:p>
    <w:p w14:paraId="66E6B3C3" w14:textId="77777777" w:rsidR="00000000" w:rsidRDefault="006D6152">
      <w:pPr>
        <w:pStyle w:val="a0"/>
        <w:rPr>
          <w:rFonts w:hint="cs"/>
          <w:rtl/>
        </w:rPr>
      </w:pPr>
      <w:r>
        <w:rPr>
          <w:rFonts w:hint="cs"/>
          <w:rtl/>
        </w:rPr>
        <w:t xml:space="preserve">לא, אני חושב שאנחנו לא מדברים על אותו מקום, זה הכול. </w:t>
      </w:r>
    </w:p>
    <w:p w14:paraId="3B8B316F" w14:textId="77777777" w:rsidR="00000000" w:rsidRDefault="006D6152">
      <w:pPr>
        <w:pStyle w:val="a0"/>
        <w:rPr>
          <w:rFonts w:hint="cs"/>
          <w:rtl/>
        </w:rPr>
      </w:pPr>
    </w:p>
    <w:p w14:paraId="65F430E2" w14:textId="77777777" w:rsidR="00000000" w:rsidRDefault="006D6152">
      <w:pPr>
        <w:pStyle w:val="af0"/>
        <w:rPr>
          <w:rtl/>
        </w:rPr>
      </w:pPr>
      <w:r>
        <w:rPr>
          <w:rFonts w:hint="eastAsia"/>
          <w:rtl/>
        </w:rPr>
        <w:t>משה</w:t>
      </w:r>
      <w:r>
        <w:rPr>
          <w:rtl/>
        </w:rPr>
        <w:t xml:space="preserve"> גפני (דגל התורה):</w:t>
      </w:r>
    </w:p>
    <w:p w14:paraId="64044BD4" w14:textId="77777777" w:rsidR="00000000" w:rsidRDefault="006D6152">
      <w:pPr>
        <w:pStyle w:val="a0"/>
        <w:rPr>
          <w:rFonts w:hint="cs"/>
          <w:rtl/>
        </w:rPr>
      </w:pPr>
    </w:p>
    <w:p w14:paraId="13DDFC47" w14:textId="77777777" w:rsidR="00000000" w:rsidRDefault="006D6152">
      <w:pPr>
        <w:pStyle w:val="a0"/>
        <w:rPr>
          <w:rFonts w:hint="cs"/>
          <w:rtl/>
        </w:rPr>
      </w:pPr>
      <w:r>
        <w:rPr>
          <w:rFonts w:hint="cs"/>
          <w:rtl/>
        </w:rPr>
        <w:t xml:space="preserve">לא, כיוון שהוא מדבר על ממשלה בלי "שינוי". </w:t>
      </w:r>
    </w:p>
    <w:p w14:paraId="4623F7B9" w14:textId="77777777" w:rsidR="00000000" w:rsidRDefault="006D6152">
      <w:pPr>
        <w:pStyle w:val="a0"/>
        <w:rPr>
          <w:rFonts w:hint="cs"/>
          <w:rtl/>
        </w:rPr>
      </w:pPr>
    </w:p>
    <w:p w14:paraId="6CE35C6E" w14:textId="77777777" w:rsidR="00000000" w:rsidRDefault="006D6152">
      <w:pPr>
        <w:pStyle w:val="af1"/>
        <w:rPr>
          <w:rtl/>
        </w:rPr>
      </w:pPr>
      <w:r>
        <w:rPr>
          <w:rFonts w:hint="eastAsia"/>
          <w:rtl/>
        </w:rPr>
        <w:t>היו</w:t>
      </w:r>
      <w:r>
        <w:rPr>
          <w:rtl/>
        </w:rPr>
        <w:t xml:space="preserve">"ר </w:t>
      </w:r>
      <w:r>
        <w:rPr>
          <w:rFonts w:hint="cs"/>
          <w:rtl/>
        </w:rPr>
        <w:t>חמי דורון</w:t>
      </w:r>
      <w:r>
        <w:rPr>
          <w:rtl/>
        </w:rPr>
        <w:t>:</w:t>
      </w:r>
    </w:p>
    <w:p w14:paraId="695DDB33" w14:textId="77777777" w:rsidR="00000000" w:rsidRDefault="006D6152">
      <w:pPr>
        <w:pStyle w:val="a0"/>
        <w:rPr>
          <w:rFonts w:hint="cs"/>
          <w:rtl/>
        </w:rPr>
      </w:pPr>
    </w:p>
    <w:p w14:paraId="50AF1B74" w14:textId="77777777" w:rsidR="00000000" w:rsidRDefault="006D6152">
      <w:pPr>
        <w:pStyle w:val="a0"/>
        <w:rPr>
          <w:rFonts w:hint="cs"/>
          <w:rtl/>
        </w:rPr>
      </w:pPr>
      <w:r>
        <w:rPr>
          <w:rFonts w:hint="cs"/>
          <w:rtl/>
        </w:rPr>
        <w:t xml:space="preserve">חבר הכנסת גפני אני רוצה לומר לך </w:t>
      </w:r>
      <w:r>
        <w:rPr>
          <w:rtl/>
        </w:rPr>
        <w:t>–</w:t>
      </w:r>
      <w:r>
        <w:rPr>
          <w:rFonts w:hint="cs"/>
          <w:rtl/>
        </w:rPr>
        <w:t xml:space="preserve"> יש דברים</w:t>
      </w:r>
      <w:r>
        <w:rPr>
          <w:rFonts w:hint="cs"/>
          <w:rtl/>
        </w:rPr>
        <w:t xml:space="preserve"> שאני לא יכול לומר לפרוטוקול, ואתה מכיר את דעתי מימים ימימה, אבל אני יכול לומר לך, שכנראה בכל זאת - דברים שרואים מכאן לא רואים משם, ומאופוזיציה אתה רואה את הדברים אחרת, מה לעשות? </w:t>
      </w:r>
      <w:bookmarkStart w:id="100" w:name="FS000000464T13_09_2005_13_10_23C"/>
      <w:bookmarkEnd w:id="100"/>
    </w:p>
    <w:p w14:paraId="68BD0881" w14:textId="77777777" w:rsidR="00000000" w:rsidRDefault="006D6152">
      <w:pPr>
        <w:pStyle w:val="a0"/>
        <w:rPr>
          <w:rFonts w:hint="cs"/>
          <w:rtl/>
        </w:rPr>
      </w:pPr>
    </w:p>
    <w:p w14:paraId="36FC3520" w14:textId="77777777" w:rsidR="00000000" w:rsidRDefault="006D6152">
      <w:pPr>
        <w:pStyle w:val="-"/>
        <w:rPr>
          <w:rtl/>
        </w:rPr>
      </w:pPr>
      <w:bookmarkStart w:id="101" w:name="FS000000464T13_09_2005_13_42_31C"/>
      <w:bookmarkEnd w:id="101"/>
      <w:r>
        <w:rPr>
          <w:rFonts w:hint="eastAsia"/>
          <w:rtl/>
        </w:rPr>
        <w:t>סגן</w:t>
      </w:r>
      <w:r>
        <w:rPr>
          <w:rtl/>
        </w:rPr>
        <w:t xml:space="preserve"> שר הביטחון זאב בוים:</w:t>
      </w:r>
    </w:p>
    <w:p w14:paraId="048ED48F" w14:textId="77777777" w:rsidR="00000000" w:rsidRDefault="006D6152">
      <w:pPr>
        <w:pStyle w:val="a0"/>
        <w:rPr>
          <w:rFonts w:hint="cs"/>
          <w:rtl/>
        </w:rPr>
      </w:pPr>
    </w:p>
    <w:p w14:paraId="767D33CF" w14:textId="77777777" w:rsidR="00000000" w:rsidRDefault="006D6152">
      <w:pPr>
        <w:pStyle w:val="a0"/>
        <w:rPr>
          <w:rFonts w:hint="cs"/>
          <w:rtl/>
        </w:rPr>
      </w:pPr>
      <w:r>
        <w:rPr>
          <w:rFonts w:hint="cs"/>
          <w:rtl/>
        </w:rPr>
        <w:t>אדוני היושב-ראש, כאשר עמדת כאן ליד הדוכן הקדשת את</w:t>
      </w:r>
      <w:r>
        <w:rPr>
          <w:rFonts w:hint="cs"/>
          <w:rtl/>
        </w:rPr>
        <w:t xml:space="preserve"> עיקר דבריך במאמץ להציג את אי-תפקוד הממשלה בעניין החינוך. אז כיוון שהעניין הזה, מטבע הדברים, קרוב ללבי, אולי לא מטבע הדברים אבל מתוך עיסוקי בעבר, במיוחד - אז אולי אני ארים את הכפפה הזאת דווקא. קודם כול, אני רוצה לומר משהו ברמה העקרונית: הלוא כל אדם בישראל,</w:t>
      </w:r>
      <w:r>
        <w:rPr>
          <w:rFonts w:hint="cs"/>
          <w:rtl/>
        </w:rPr>
        <w:t xml:space="preserve"> כל בר-דעת, אם יש לו ילדים במערכת החינוך או נכדים  השכיל להבין ולראות בהתדרדרות שחלה במערכת החינוך, במערכת ההשכלה במדינת ישראל, על ציר הזמן, במשך השנים. זה לא עניין פוליטי, התופעה עצמה, אלא, הייתי אומר, ממשלות ישראל, לתקופותיהן ולסוגיהן, היו להן יד ורגל בת</w:t>
      </w:r>
      <w:r>
        <w:rPr>
          <w:rFonts w:hint="cs"/>
          <w:rtl/>
        </w:rPr>
        <w:t>הליך הזה, ומבחינה זו כל אחד מאתנו חש וגם מבין, ואני חושב שגם מעריך - אם הוא אומר, או בסתר לבו - קודם כול, את הצורך לעצור את התהליך הזה של "הולך ופוחת" במערכת החינוך, וליצור איזו רפורמה  - - -</w:t>
      </w:r>
    </w:p>
    <w:p w14:paraId="3C397F71" w14:textId="77777777" w:rsidR="00000000" w:rsidRDefault="006D6152">
      <w:pPr>
        <w:pStyle w:val="a0"/>
        <w:rPr>
          <w:rFonts w:hint="cs"/>
          <w:rtl/>
        </w:rPr>
      </w:pPr>
    </w:p>
    <w:p w14:paraId="04DAD39E" w14:textId="77777777" w:rsidR="00000000" w:rsidRDefault="006D6152">
      <w:pPr>
        <w:pStyle w:val="a0"/>
        <w:rPr>
          <w:rFonts w:hint="cs"/>
          <w:rtl/>
        </w:rPr>
      </w:pPr>
      <w:r>
        <w:rPr>
          <w:rFonts w:hint="cs"/>
          <w:rtl/>
        </w:rPr>
        <w:t xml:space="preserve">אדוני היושב-ראש, אפשר לקבל סעד שם? </w:t>
      </w:r>
    </w:p>
    <w:p w14:paraId="59F50566" w14:textId="77777777" w:rsidR="00000000" w:rsidRDefault="006D6152">
      <w:pPr>
        <w:pStyle w:val="a0"/>
        <w:rPr>
          <w:rFonts w:hint="cs"/>
          <w:rtl/>
        </w:rPr>
      </w:pPr>
    </w:p>
    <w:p w14:paraId="27DD1251" w14:textId="77777777" w:rsidR="00000000" w:rsidRDefault="006D6152">
      <w:pPr>
        <w:pStyle w:val="af1"/>
        <w:rPr>
          <w:rtl/>
        </w:rPr>
      </w:pPr>
      <w:r>
        <w:rPr>
          <w:rFonts w:hint="eastAsia"/>
          <w:rtl/>
        </w:rPr>
        <w:t>היו</w:t>
      </w:r>
      <w:r>
        <w:rPr>
          <w:rtl/>
        </w:rPr>
        <w:t xml:space="preserve">"ר </w:t>
      </w:r>
      <w:r>
        <w:rPr>
          <w:rFonts w:hint="cs"/>
          <w:rtl/>
        </w:rPr>
        <w:t>חמי דורון</w:t>
      </w:r>
      <w:r>
        <w:rPr>
          <w:rtl/>
        </w:rPr>
        <w:t>:</w:t>
      </w:r>
    </w:p>
    <w:p w14:paraId="6714755B" w14:textId="77777777" w:rsidR="00000000" w:rsidRDefault="006D6152">
      <w:pPr>
        <w:pStyle w:val="a0"/>
        <w:rPr>
          <w:rFonts w:hint="cs"/>
          <w:rtl/>
        </w:rPr>
      </w:pPr>
    </w:p>
    <w:p w14:paraId="16E70C49" w14:textId="77777777" w:rsidR="00000000" w:rsidRDefault="006D6152">
      <w:pPr>
        <w:pStyle w:val="a0"/>
        <w:rPr>
          <w:rFonts w:hint="cs"/>
          <w:rtl/>
        </w:rPr>
      </w:pPr>
      <w:r>
        <w:rPr>
          <w:rFonts w:hint="cs"/>
          <w:rtl/>
        </w:rPr>
        <w:t>כן. חברי</w:t>
      </w:r>
      <w:r>
        <w:rPr>
          <w:rFonts w:hint="cs"/>
          <w:rtl/>
        </w:rPr>
        <w:t xml:space="preserve"> הכנסת ברכה, דהאמשה וזחאלקה. אתם מנהלים דיון. אני מציע שהדיון יתקיים בחוץ. </w:t>
      </w:r>
    </w:p>
    <w:p w14:paraId="38CF1966" w14:textId="77777777" w:rsidR="00000000" w:rsidRDefault="006D6152">
      <w:pPr>
        <w:pStyle w:val="a0"/>
        <w:rPr>
          <w:rFonts w:hint="cs"/>
          <w:rtl/>
        </w:rPr>
      </w:pPr>
    </w:p>
    <w:p w14:paraId="7C0E1F77" w14:textId="77777777" w:rsidR="00000000" w:rsidRDefault="006D6152">
      <w:pPr>
        <w:pStyle w:val="-"/>
        <w:rPr>
          <w:rtl/>
        </w:rPr>
      </w:pPr>
      <w:bookmarkStart w:id="102" w:name="FS000000464T13_09_2005_13_12_18C"/>
      <w:bookmarkEnd w:id="102"/>
      <w:r>
        <w:rPr>
          <w:rFonts w:hint="cs"/>
          <w:rtl/>
        </w:rPr>
        <w:t>סגן שר ה</w:t>
      </w:r>
      <w:r>
        <w:rPr>
          <w:rtl/>
        </w:rPr>
        <w:t>ביטחון זאב בוים:</w:t>
      </w:r>
    </w:p>
    <w:p w14:paraId="44DA0806" w14:textId="77777777" w:rsidR="00000000" w:rsidRDefault="006D6152">
      <w:pPr>
        <w:pStyle w:val="a0"/>
        <w:rPr>
          <w:rFonts w:hint="cs"/>
          <w:rtl/>
        </w:rPr>
      </w:pPr>
    </w:p>
    <w:p w14:paraId="7B72A851" w14:textId="77777777" w:rsidR="00000000" w:rsidRDefault="006D6152">
      <w:pPr>
        <w:pStyle w:val="a0"/>
        <w:rPr>
          <w:rFonts w:hint="cs"/>
          <w:rtl/>
        </w:rPr>
      </w:pPr>
      <w:r>
        <w:rPr>
          <w:rFonts w:hint="cs"/>
          <w:rtl/>
        </w:rPr>
        <w:t xml:space="preserve">- - - וליצור איזה שינוי עמוק, אמיתי. הדגש הוא על "אמיתי". אני עוד אומר בדברים האלה - במערכת החינוך, ולתפוס אותה בציציות ראשה ולהרים אותה מחדש כלפי מעלה. </w:t>
      </w:r>
    </w:p>
    <w:p w14:paraId="78B018F8" w14:textId="77777777" w:rsidR="00000000" w:rsidRDefault="006D6152">
      <w:pPr>
        <w:pStyle w:val="a0"/>
        <w:rPr>
          <w:rFonts w:hint="cs"/>
          <w:rtl/>
        </w:rPr>
      </w:pPr>
    </w:p>
    <w:p w14:paraId="16BAD184" w14:textId="77777777" w:rsidR="00000000" w:rsidRDefault="006D6152">
      <w:pPr>
        <w:pStyle w:val="a0"/>
        <w:rPr>
          <w:rFonts w:hint="cs"/>
          <w:rtl/>
        </w:rPr>
      </w:pPr>
      <w:r>
        <w:rPr>
          <w:rFonts w:hint="cs"/>
          <w:rtl/>
        </w:rPr>
        <w:t xml:space="preserve">אני רוצה להזכיר </w:t>
      </w:r>
      <w:r>
        <w:rPr>
          <w:rtl/>
        </w:rPr>
        <w:t>–</w:t>
      </w:r>
      <w:r>
        <w:rPr>
          <w:rFonts w:hint="cs"/>
          <w:rtl/>
        </w:rPr>
        <w:t xml:space="preserve"> רפורמה במערכת החינוך, במשמע של רפורמה, של שינוי עמוק - אני מכיר אחת, בולטת, אף שמעת לעת שרי חינוך למיניהם, גם שרת החינוך שלנו, הנוכחית - דיברו על פעולה כזו או אחרת במושגים של מהפכה, אבל קשה בכלל לעשות מהפכות בחינוך. בחינוך אמיתי מדברים </w:t>
      </w:r>
      <w:r>
        <w:rPr>
          <w:rFonts w:hint="cs"/>
          <w:rtl/>
        </w:rPr>
        <w:t>על תהליכים יותר מאשר על מהפכות, ומבחינה זו, נדמה לי שרפורמה גדולה ואולי יחידה עד כה בתולדות מדינת ישראל, נעשתה בשנים 1968-1969, שאז שר החינוך, זלמן ארן, החליט על רפורמה בחינוך, שהביטוי הבולט שלה היה יצירת חטיבות הביניים. מובן שהרפורמה הזאת, אז, מראשיתה, וא</w:t>
      </w:r>
      <w:r>
        <w:rPr>
          <w:rFonts w:hint="cs"/>
          <w:rtl/>
        </w:rPr>
        <w:t xml:space="preserve">ולי גם עד היום, היתה שנויה במחלוקת. לא כולם קיבלו את השינויים האלה, אבל בהחלט זה היה שינוי גדול במערכת החינוך. יש כאלה שאומרים שינוי לרעה בתחומים מסוימים, אחרים לטובה. </w:t>
      </w:r>
    </w:p>
    <w:p w14:paraId="18046C54" w14:textId="77777777" w:rsidR="00000000" w:rsidRDefault="006D6152">
      <w:pPr>
        <w:pStyle w:val="a0"/>
        <w:rPr>
          <w:rFonts w:hint="cs"/>
          <w:rtl/>
        </w:rPr>
      </w:pPr>
    </w:p>
    <w:p w14:paraId="7CBC8EE8" w14:textId="77777777" w:rsidR="00000000" w:rsidRDefault="006D6152">
      <w:pPr>
        <w:pStyle w:val="af0"/>
        <w:rPr>
          <w:rtl/>
        </w:rPr>
      </w:pPr>
      <w:r>
        <w:rPr>
          <w:rFonts w:hint="eastAsia"/>
          <w:rtl/>
        </w:rPr>
        <w:t>יוסי</w:t>
      </w:r>
      <w:r>
        <w:rPr>
          <w:rtl/>
        </w:rPr>
        <w:t xml:space="preserve"> שריד (מרצ-יחד):</w:t>
      </w:r>
    </w:p>
    <w:p w14:paraId="68C3438E" w14:textId="77777777" w:rsidR="00000000" w:rsidRDefault="006D6152">
      <w:pPr>
        <w:pStyle w:val="a0"/>
        <w:rPr>
          <w:rFonts w:hint="cs"/>
          <w:rtl/>
        </w:rPr>
      </w:pPr>
    </w:p>
    <w:p w14:paraId="2603805F" w14:textId="77777777" w:rsidR="00000000" w:rsidRDefault="006D6152">
      <w:pPr>
        <w:pStyle w:val="a0"/>
        <w:rPr>
          <w:rFonts w:hint="cs"/>
          <w:rtl/>
        </w:rPr>
      </w:pPr>
      <w:r>
        <w:rPr>
          <w:rFonts w:hint="cs"/>
          <w:rtl/>
        </w:rPr>
        <w:t xml:space="preserve">היה שינוי לטובה, ואפילו אני זוכר את המנכ"ל שהעביר אותה. </w:t>
      </w:r>
    </w:p>
    <w:p w14:paraId="6F60718F" w14:textId="77777777" w:rsidR="00000000" w:rsidRDefault="006D6152">
      <w:pPr>
        <w:pStyle w:val="a0"/>
        <w:rPr>
          <w:rFonts w:hint="cs"/>
          <w:rtl/>
        </w:rPr>
      </w:pPr>
    </w:p>
    <w:p w14:paraId="61F16BDD" w14:textId="77777777" w:rsidR="00000000" w:rsidRDefault="006D6152">
      <w:pPr>
        <w:pStyle w:val="-"/>
        <w:rPr>
          <w:rtl/>
        </w:rPr>
      </w:pPr>
      <w:bookmarkStart w:id="103" w:name="FS000000464T13_09_2005_13_16_10C"/>
      <w:bookmarkEnd w:id="103"/>
      <w:r>
        <w:rPr>
          <w:rFonts w:hint="eastAsia"/>
          <w:rtl/>
        </w:rPr>
        <w:t>סגן</w:t>
      </w:r>
      <w:r>
        <w:rPr>
          <w:rtl/>
        </w:rPr>
        <w:t xml:space="preserve"> שר</w:t>
      </w:r>
      <w:r>
        <w:rPr>
          <w:rtl/>
        </w:rPr>
        <w:t xml:space="preserve"> הביטחון זאב בוים:</w:t>
      </w:r>
    </w:p>
    <w:p w14:paraId="05C3F34D" w14:textId="77777777" w:rsidR="00000000" w:rsidRDefault="006D6152">
      <w:pPr>
        <w:pStyle w:val="a0"/>
        <w:rPr>
          <w:rFonts w:hint="cs"/>
          <w:rtl/>
        </w:rPr>
      </w:pPr>
    </w:p>
    <w:p w14:paraId="495987AC" w14:textId="77777777" w:rsidR="00000000" w:rsidRDefault="006D6152">
      <w:pPr>
        <w:pStyle w:val="a0"/>
        <w:rPr>
          <w:rFonts w:hint="cs"/>
          <w:rtl/>
        </w:rPr>
      </w:pPr>
      <w:r>
        <w:rPr>
          <w:rFonts w:hint="cs"/>
          <w:rtl/>
        </w:rPr>
        <w:t xml:space="preserve">נדמה לי שהמנכ"ל שהוביל אותה היה אביך.  </w:t>
      </w:r>
    </w:p>
    <w:p w14:paraId="0AB69BE4" w14:textId="77777777" w:rsidR="00000000" w:rsidRDefault="006D6152">
      <w:pPr>
        <w:pStyle w:val="a0"/>
        <w:rPr>
          <w:rFonts w:hint="cs"/>
          <w:rtl/>
        </w:rPr>
      </w:pPr>
    </w:p>
    <w:p w14:paraId="1A873B78" w14:textId="77777777" w:rsidR="00000000" w:rsidRDefault="006D6152">
      <w:pPr>
        <w:pStyle w:val="af0"/>
        <w:rPr>
          <w:rtl/>
        </w:rPr>
      </w:pPr>
      <w:r>
        <w:rPr>
          <w:rFonts w:hint="eastAsia"/>
          <w:rtl/>
        </w:rPr>
        <w:t>יוסי</w:t>
      </w:r>
      <w:r>
        <w:rPr>
          <w:rtl/>
        </w:rPr>
        <w:t xml:space="preserve"> שריד (מרצ-יחד):</w:t>
      </w:r>
    </w:p>
    <w:p w14:paraId="51012291" w14:textId="77777777" w:rsidR="00000000" w:rsidRDefault="006D6152">
      <w:pPr>
        <w:pStyle w:val="a0"/>
        <w:rPr>
          <w:rFonts w:hint="cs"/>
          <w:rtl/>
        </w:rPr>
      </w:pPr>
    </w:p>
    <w:p w14:paraId="3397E274" w14:textId="77777777" w:rsidR="00000000" w:rsidRDefault="006D6152">
      <w:pPr>
        <w:pStyle w:val="a0"/>
        <w:rPr>
          <w:rFonts w:hint="cs"/>
          <w:rtl/>
        </w:rPr>
      </w:pPr>
      <w:r>
        <w:rPr>
          <w:rFonts w:hint="cs"/>
          <w:rtl/>
        </w:rPr>
        <w:t xml:space="preserve">במקרה אתה צודק. </w:t>
      </w:r>
    </w:p>
    <w:p w14:paraId="64D74472" w14:textId="77777777" w:rsidR="00000000" w:rsidRDefault="006D6152">
      <w:pPr>
        <w:pStyle w:val="a0"/>
        <w:rPr>
          <w:rFonts w:hint="cs"/>
          <w:rtl/>
        </w:rPr>
      </w:pPr>
    </w:p>
    <w:p w14:paraId="3169AE1E" w14:textId="77777777" w:rsidR="00000000" w:rsidRDefault="006D6152">
      <w:pPr>
        <w:pStyle w:val="-"/>
        <w:rPr>
          <w:rtl/>
        </w:rPr>
      </w:pPr>
      <w:bookmarkStart w:id="104" w:name="FS000000464T13_09_2005_13_16_24C"/>
      <w:bookmarkEnd w:id="104"/>
      <w:r>
        <w:rPr>
          <w:rFonts w:hint="eastAsia"/>
          <w:rtl/>
        </w:rPr>
        <w:t>סגן</w:t>
      </w:r>
      <w:r>
        <w:rPr>
          <w:rtl/>
        </w:rPr>
        <w:t xml:space="preserve"> שר הביטחון זאב בוים:</w:t>
      </w:r>
    </w:p>
    <w:p w14:paraId="3E499389" w14:textId="77777777" w:rsidR="00000000" w:rsidRDefault="006D6152">
      <w:pPr>
        <w:pStyle w:val="a0"/>
        <w:rPr>
          <w:rFonts w:hint="cs"/>
          <w:rtl/>
        </w:rPr>
      </w:pPr>
    </w:p>
    <w:p w14:paraId="27ADB20F" w14:textId="77777777" w:rsidR="00000000" w:rsidRDefault="006D6152">
      <w:pPr>
        <w:pStyle w:val="a0"/>
        <w:rPr>
          <w:rFonts w:hint="cs"/>
          <w:rtl/>
        </w:rPr>
      </w:pPr>
      <w:r>
        <w:rPr>
          <w:rFonts w:hint="cs"/>
          <w:rtl/>
        </w:rPr>
        <w:t>שר החינוך היה זלמן ארן. לי היתה זכות, כמורה צעיר מתחיל, אחרי שנתיים, שלוש שנים במערכת החינוך, להיות שם. אני זוכר איך התחילה הרפור</w:t>
      </w:r>
      <w:r>
        <w:rPr>
          <w:rFonts w:hint="cs"/>
          <w:rtl/>
        </w:rPr>
        <w:t>מה הגדולה הזאת, שבסופו של דבר הקיפה וחבקה את כל מערכת החינוך. היא התחילה בניסוי עם שמונה בתי-ספר, בחלקם בתי-ספר כלליים ובחלקם בתי-ספר דתיים. שמונה בתי-ספר היו בניסוי, ובהדרגה, משנה לשנה, הצטרפו בתי-ספר נוספים. כך התחילה הרפורמה. לכן היום, כשבאים ומנסים לומ</w:t>
      </w:r>
      <w:r>
        <w:rPr>
          <w:rFonts w:hint="cs"/>
          <w:rtl/>
        </w:rPr>
        <w:t xml:space="preserve">ר, איז מין רפורמה מובילה הממשלה, ושרת החינוך </w:t>
      </w:r>
      <w:r>
        <w:rPr>
          <w:rtl/>
        </w:rPr>
        <w:t>–</w:t>
      </w:r>
      <w:r>
        <w:rPr>
          <w:rFonts w:hint="cs"/>
          <w:rtl/>
        </w:rPr>
        <w:t xml:space="preserve"> סגן שר החינוך מגלי והבה יתקן אותי, כמדומני 35 יישובים מתחילים ברפורמה הזאת. </w:t>
      </w:r>
    </w:p>
    <w:p w14:paraId="4D94A145" w14:textId="77777777" w:rsidR="00000000" w:rsidRDefault="006D6152">
      <w:pPr>
        <w:pStyle w:val="a0"/>
        <w:rPr>
          <w:rFonts w:hint="cs"/>
          <w:rtl/>
        </w:rPr>
      </w:pPr>
    </w:p>
    <w:p w14:paraId="59FBBA44" w14:textId="77777777" w:rsidR="00000000" w:rsidRDefault="006D6152">
      <w:pPr>
        <w:pStyle w:val="af0"/>
        <w:rPr>
          <w:rtl/>
        </w:rPr>
      </w:pPr>
      <w:r>
        <w:rPr>
          <w:rFonts w:hint="eastAsia"/>
          <w:rtl/>
        </w:rPr>
        <w:t>מוחמד</w:t>
      </w:r>
      <w:r>
        <w:rPr>
          <w:rtl/>
        </w:rPr>
        <w:t xml:space="preserve"> ברכה (חד"ש-תע"ל):</w:t>
      </w:r>
    </w:p>
    <w:p w14:paraId="2925B99E" w14:textId="77777777" w:rsidR="00000000" w:rsidRDefault="006D6152">
      <w:pPr>
        <w:pStyle w:val="a0"/>
        <w:rPr>
          <w:rFonts w:hint="cs"/>
          <w:rtl/>
        </w:rPr>
      </w:pPr>
    </w:p>
    <w:p w14:paraId="274E9FFE" w14:textId="77777777" w:rsidR="00000000" w:rsidRDefault="006D6152">
      <w:pPr>
        <w:pStyle w:val="a0"/>
        <w:rPr>
          <w:rFonts w:hint="cs"/>
          <w:rtl/>
        </w:rPr>
      </w:pPr>
      <w:r>
        <w:rPr>
          <w:rFonts w:hint="cs"/>
          <w:rtl/>
        </w:rPr>
        <w:t xml:space="preserve">36. </w:t>
      </w:r>
    </w:p>
    <w:p w14:paraId="0E5C9297" w14:textId="77777777" w:rsidR="00000000" w:rsidRDefault="006D6152">
      <w:pPr>
        <w:pStyle w:val="a0"/>
        <w:rPr>
          <w:rFonts w:hint="cs"/>
          <w:rtl/>
        </w:rPr>
      </w:pPr>
    </w:p>
    <w:p w14:paraId="107070FE" w14:textId="77777777" w:rsidR="00000000" w:rsidRDefault="006D6152">
      <w:pPr>
        <w:pStyle w:val="-"/>
        <w:rPr>
          <w:rtl/>
        </w:rPr>
      </w:pPr>
      <w:bookmarkStart w:id="105" w:name="FS000000464T13_09_2005_13_34_05"/>
      <w:bookmarkStart w:id="106" w:name="FS000000464T13_09_2005_13_34_08C"/>
      <w:bookmarkEnd w:id="105"/>
      <w:bookmarkEnd w:id="106"/>
      <w:r>
        <w:rPr>
          <w:rFonts w:hint="eastAsia"/>
          <w:rtl/>
        </w:rPr>
        <w:t>סגן</w:t>
      </w:r>
      <w:r>
        <w:rPr>
          <w:rtl/>
        </w:rPr>
        <w:t xml:space="preserve"> שר הביטחון זאב בוים:</w:t>
      </w:r>
    </w:p>
    <w:p w14:paraId="44AB7459" w14:textId="77777777" w:rsidR="00000000" w:rsidRDefault="006D6152">
      <w:pPr>
        <w:pStyle w:val="a0"/>
        <w:rPr>
          <w:rFonts w:hint="cs"/>
          <w:rtl/>
        </w:rPr>
      </w:pPr>
    </w:p>
    <w:p w14:paraId="009B5D64" w14:textId="77777777" w:rsidR="00000000" w:rsidRDefault="006D6152">
      <w:pPr>
        <w:pStyle w:val="a0"/>
        <w:rPr>
          <w:rFonts w:hint="cs"/>
          <w:rtl/>
        </w:rPr>
      </w:pPr>
      <w:r>
        <w:rPr>
          <w:rFonts w:hint="cs"/>
          <w:rtl/>
        </w:rPr>
        <w:t>על המספר הזה רוצים לומר: על מה מדברים פה? דיברו גבוהה גבוהה על רפורמה ומתח</w:t>
      </w:r>
      <w:r>
        <w:rPr>
          <w:rFonts w:hint="cs"/>
          <w:rtl/>
        </w:rPr>
        <w:t>ילים עם 36?</w:t>
      </w:r>
    </w:p>
    <w:p w14:paraId="635A7DBF" w14:textId="77777777" w:rsidR="00000000" w:rsidRDefault="006D6152">
      <w:pPr>
        <w:pStyle w:val="a0"/>
        <w:rPr>
          <w:rFonts w:hint="cs"/>
          <w:rtl/>
        </w:rPr>
      </w:pPr>
    </w:p>
    <w:p w14:paraId="2196FFFA" w14:textId="77777777" w:rsidR="00000000" w:rsidRDefault="006D6152">
      <w:pPr>
        <w:pStyle w:val="af0"/>
        <w:rPr>
          <w:rtl/>
        </w:rPr>
      </w:pPr>
      <w:r>
        <w:rPr>
          <w:rFonts w:hint="eastAsia"/>
          <w:rtl/>
        </w:rPr>
        <w:t>יוסי</w:t>
      </w:r>
      <w:r>
        <w:rPr>
          <w:rtl/>
        </w:rPr>
        <w:t xml:space="preserve"> שריד (מרצ-יחד):</w:t>
      </w:r>
    </w:p>
    <w:p w14:paraId="38E6D4DD" w14:textId="77777777" w:rsidR="00000000" w:rsidRDefault="006D6152">
      <w:pPr>
        <w:pStyle w:val="a0"/>
        <w:rPr>
          <w:rFonts w:hint="cs"/>
          <w:rtl/>
        </w:rPr>
      </w:pPr>
    </w:p>
    <w:p w14:paraId="0A810139" w14:textId="77777777" w:rsidR="00000000" w:rsidRDefault="006D6152">
      <w:pPr>
        <w:pStyle w:val="a0"/>
        <w:rPr>
          <w:rFonts w:hint="cs"/>
          <w:rtl/>
        </w:rPr>
      </w:pPr>
      <w:r>
        <w:rPr>
          <w:rFonts w:hint="cs"/>
          <w:rtl/>
        </w:rPr>
        <w:t xml:space="preserve">אין רפורמה. בניגוד ל-1968, זה הכול אחיזת עיניים. </w:t>
      </w:r>
    </w:p>
    <w:p w14:paraId="1218A081" w14:textId="77777777" w:rsidR="00000000" w:rsidRDefault="006D6152">
      <w:pPr>
        <w:pStyle w:val="a0"/>
        <w:rPr>
          <w:rFonts w:hint="cs"/>
          <w:rtl/>
        </w:rPr>
      </w:pPr>
    </w:p>
    <w:p w14:paraId="55D24290" w14:textId="77777777" w:rsidR="00000000" w:rsidRDefault="006D6152">
      <w:pPr>
        <w:pStyle w:val="af0"/>
        <w:rPr>
          <w:rtl/>
        </w:rPr>
      </w:pPr>
      <w:r>
        <w:rPr>
          <w:rFonts w:hint="eastAsia"/>
          <w:rtl/>
        </w:rPr>
        <w:t>מוחמד</w:t>
      </w:r>
      <w:r>
        <w:rPr>
          <w:rtl/>
        </w:rPr>
        <w:t xml:space="preserve"> ברכה (חד"ש-תע"ל):</w:t>
      </w:r>
    </w:p>
    <w:p w14:paraId="7E507603" w14:textId="77777777" w:rsidR="00000000" w:rsidRDefault="006D6152">
      <w:pPr>
        <w:pStyle w:val="a0"/>
        <w:rPr>
          <w:rFonts w:hint="cs"/>
          <w:rtl/>
        </w:rPr>
      </w:pPr>
    </w:p>
    <w:p w14:paraId="6FCC39E9" w14:textId="77777777" w:rsidR="00000000" w:rsidRDefault="006D6152">
      <w:pPr>
        <w:pStyle w:val="a0"/>
        <w:rPr>
          <w:rFonts w:hint="cs"/>
          <w:rtl/>
        </w:rPr>
      </w:pPr>
      <w:r>
        <w:rPr>
          <w:rFonts w:hint="cs"/>
          <w:rtl/>
        </w:rPr>
        <w:t>תעבור לסעיף הבא.</w:t>
      </w:r>
    </w:p>
    <w:p w14:paraId="08D6A459" w14:textId="77777777" w:rsidR="00000000" w:rsidRDefault="006D6152">
      <w:pPr>
        <w:pStyle w:val="a0"/>
        <w:rPr>
          <w:rFonts w:hint="cs"/>
          <w:rtl/>
        </w:rPr>
      </w:pPr>
    </w:p>
    <w:p w14:paraId="2D6B91D2" w14:textId="77777777" w:rsidR="00000000" w:rsidRDefault="006D6152">
      <w:pPr>
        <w:pStyle w:val="-"/>
        <w:rPr>
          <w:rtl/>
        </w:rPr>
      </w:pPr>
      <w:bookmarkStart w:id="107" w:name="FS000000464T13_09_2005_13_17_32C"/>
      <w:bookmarkEnd w:id="107"/>
      <w:r>
        <w:rPr>
          <w:rFonts w:hint="eastAsia"/>
          <w:rtl/>
        </w:rPr>
        <w:t>סגן</w:t>
      </w:r>
      <w:r>
        <w:rPr>
          <w:rtl/>
        </w:rPr>
        <w:t xml:space="preserve"> שר הביטחון זאב בוים:</w:t>
      </w:r>
    </w:p>
    <w:p w14:paraId="12C5F491" w14:textId="77777777" w:rsidR="00000000" w:rsidRDefault="006D6152">
      <w:pPr>
        <w:pStyle w:val="a0"/>
        <w:rPr>
          <w:rFonts w:hint="cs"/>
          <w:rtl/>
        </w:rPr>
      </w:pPr>
    </w:p>
    <w:p w14:paraId="4F4418E5" w14:textId="77777777" w:rsidR="00000000" w:rsidRDefault="006D6152">
      <w:pPr>
        <w:pStyle w:val="a0"/>
        <w:rPr>
          <w:rFonts w:hint="cs"/>
          <w:rtl/>
        </w:rPr>
      </w:pPr>
      <w:r>
        <w:rPr>
          <w:rFonts w:hint="cs"/>
          <w:rtl/>
        </w:rPr>
        <w:t>חבר הכנסת שריד, מייד אומר משהו על אחיזות עיניים, סבלנות. אמרתי לך שאני לא בטוח שאחרי שתשמע את דברי כל</w:t>
      </w:r>
      <w:r>
        <w:rPr>
          <w:rFonts w:hint="cs"/>
          <w:rtl/>
        </w:rPr>
        <w:t xml:space="preserve"> כך תתלהב מהם. </w:t>
      </w:r>
    </w:p>
    <w:p w14:paraId="027BE834" w14:textId="77777777" w:rsidR="00000000" w:rsidRDefault="006D6152">
      <w:pPr>
        <w:pStyle w:val="a0"/>
        <w:rPr>
          <w:rFonts w:hint="cs"/>
          <w:rtl/>
        </w:rPr>
      </w:pPr>
    </w:p>
    <w:p w14:paraId="6687D2A7" w14:textId="77777777" w:rsidR="00000000" w:rsidRDefault="006D6152">
      <w:pPr>
        <w:pStyle w:val="af0"/>
        <w:rPr>
          <w:rtl/>
        </w:rPr>
      </w:pPr>
      <w:r>
        <w:rPr>
          <w:rFonts w:hint="eastAsia"/>
          <w:rtl/>
        </w:rPr>
        <w:t>מוחמד</w:t>
      </w:r>
      <w:r>
        <w:rPr>
          <w:rtl/>
        </w:rPr>
        <w:t xml:space="preserve"> ברכה (חד"ש-תע"ל):</w:t>
      </w:r>
    </w:p>
    <w:p w14:paraId="03A9409E" w14:textId="77777777" w:rsidR="00000000" w:rsidRDefault="006D6152">
      <w:pPr>
        <w:pStyle w:val="a0"/>
        <w:rPr>
          <w:rFonts w:hint="cs"/>
          <w:rtl/>
        </w:rPr>
      </w:pPr>
    </w:p>
    <w:p w14:paraId="0F209FC1" w14:textId="77777777" w:rsidR="00000000" w:rsidRDefault="006D6152">
      <w:pPr>
        <w:pStyle w:val="a0"/>
        <w:rPr>
          <w:rFonts w:hint="cs"/>
          <w:rtl/>
        </w:rPr>
      </w:pPr>
      <w:r>
        <w:rPr>
          <w:rFonts w:hint="cs"/>
          <w:rtl/>
        </w:rPr>
        <w:t xml:space="preserve">עד כה המצב מבטיח. גם ככה זה יותר טוב. </w:t>
      </w:r>
    </w:p>
    <w:p w14:paraId="719D64FC" w14:textId="77777777" w:rsidR="00000000" w:rsidRDefault="006D6152">
      <w:pPr>
        <w:pStyle w:val="a0"/>
        <w:rPr>
          <w:rFonts w:hint="cs"/>
          <w:rtl/>
        </w:rPr>
      </w:pPr>
    </w:p>
    <w:p w14:paraId="3E380864" w14:textId="77777777" w:rsidR="00000000" w:rsidRDefault="006D6152">
      <w:pPr>
        <w:pStyle w:val="-"/>
        <w:rPr>
          <w:rtl/>
        </w:rPr>
      </w:pPr>
      <w:bookmarkStart w:id="108" w:name="FS000000464T13_09_2005_13_17_49C"/>
      <w:bookmarkEnd w:id="108"/>
      <w:r>
        <w:rPr>
          <w:rFonts w:hint="eastAsia"/>
          <w:rtl/>
        </w:rPr>
        <w:t>סגן</w:t>
      </w:r>
      <w:r>
        <w:rPr>
          <w:rtl/>
        </w:rPr>
        <w:t xml:space="preserve"> שר הביטחון זאב בוים:</w:t>
      </w:r>
    </w:p>
    <w:p w14:paraId="06A6AD16" w14:textId="77777777" w:rsidR="00000000" w:rsidRDefault="006D6152">
      <w:pPr>
        <w:pStyle w:val="a0"/>
        <w:rPr>
          <w:rFonts w:hint="cs"/>
          <w:rtl/>
        </w:rPr>
      </w:pPr>
    </w:p>
    <w:p w14:paraId="434AE6C8" w14:textId="77777777" w:rsidR="00000000" w:rsidRDefault="006D6152">
      <w:pPr>
        <w:pStyle w:val="a0"/>
        <w:rPr>
          <w:rFonts w:hint="cs"/>
          <w:rtl/>
        </w:rPr>
      </w:pPr>
      <w:r>
        <w:rPr>
          <w:rFonts w:hint="cs"/>
          <w:rtl/>
        </w:rPr>
        <w:t xml:space="preserve">קודם כול, הממשלה החליטה החלטה שהיא החלטה אמיצה והיא גם עשתה פעולת הכנה על-ידי הקמת ועדת-דברת, שחקרה ובדקה והציעה תוכנית, שביסודה </w:t>
      </w:r>
      <w:r>
        <w:rPr>
          <w:rtl/>
        </w:rPr>
        <w:t>–</w:t>
      </w:r>
      <w:r>
        <w:rPr>
          <w:rFonts w:hint="cs"/>
          <w:rtl/>
        </w:rPr>
        <w:t xml:space="preserve"> אפשר להתווכח על ס</w:t>
      </w:r>
      <w:r>
        <w:rPr>
          <w:rFonts w:hint="cs"/>
          <w:rtl/>
        </w:rPr>
        <w:t xml:space="preserve">עיף כזה או אחר </w:t>
      </w:r>
      <w:r>
        <w:rPr>
          <w:rtl/>
        </w:rPr>
        <w:t>–</w:t>
      </w:r>
      <w:r>
        <w:rPr>
          <w:rFonts w:hint="cs"/>
          <w:rtl/>
        </w:rPr>
        <w:t xml:space="preserve"> נוגעת בנושאים המרכזיים באמת של הנגעים המרכזיים של מערכת החינוך ומתווה גם דרכי פעולה איך לטפל בהם. </w:t>
      </w:r>
    </w:p>
    <w:p w14:paraId="2B844C91" w14:textId="77777777" w:rsidR="00000000" w:rsidRDefault="006D6152">
      <w:pPr>
        <w:pStyle w:val="a0"/>
        <w:rPr>
          <w:rFonts w:hint="cs"/>
          <w:rtl/>
        </w:rPr>
      </w:pPr>
    </w:p>
    <w:p w14:paraId="0D7A1C36" w14:textId="77777777" w:rsidR="00000000" w:rsidRDefault="006D6152">
      <w:pPr>
        <w:pStyle w:val="a0"/>
        <w:rPr>
          <w:rFonts w:hint="cs"/>
          <w:rtl/>
        </w:rPr>
      </w:pPr>
      <w:r>
        <w:rPr>
          <w:rFonts w:hint="cs"/>
          <w:rtl/>
        </w:rPr>
        <w:t>דבר שני, אני רוצה לומר פה משהו על השרה. חבר הכנסת שריד, אתה היית שר החינוך, וזה לא היה לפני הרבה זמן. אני מתבונן מהצד ומנסה לעשות איזו השוו</w:t>
      </w:r>
      <w:r>
        <w:rPr>
          <w:rFonts w:hint="cs"/>
          <w:rtl/>
        </w:rPr>
        <w:t xml:space="preserve">אה. נחשבת לשר חינוך טוב, ואתה איש חינוך ביסודך, ואתה גם מורה עכשיו וראוי להערכה על הפעולה הזאת. אבל אם אני עושה את ההשוואה בין השר יוסי שריד לבין שרת החינוך לימור לבנת, יש פה משהו שצריך פעם אחת לשים אותו על השולחן. </w:t>
      </w:r>
    </w:p>
    <w:p w14:paraId="20990CAD" w14:textId="77777777" w:rsidR="00000000" w:rsidRDefault="006D6152">
      <w:pPr>
        <w:pStyle w:val="a0"/>
        <w:rPr>
          <w:rFonts w:hint="cs"/>
          <w:rtl/>
        </w:rPr>
      </w:pPr>
    </w:p>
    <w:p w14:paraId="2A880025" w14:textId="77777777" w:rsidR="00000000" w:rsidRDefault="006D6152">
      <w:pPr>
        <w:pStyle w:val="af0"/>
        <w:rPr>
          <w:rtl/>
        </w:rPr>
      </w:pPr>
      <w:r>
        <w:rPr>
          <w:rFonts w:hint="eastAsia"/>
          <w:rtl/>
        </w:rPr>
        <w:t>יוסי</w:t>
      </w:r>
      <w:r>
        <w:rPr>
          <w:rtl/>
        </w:rPr>
        <w:t xml:space="preserve"> שריד (מרצ-יחד):</w:t>
      </w:r>
    </w:p>
    <w:p w14:paraId="3E7A673B" w14:textId="77777777" w:rsidR="00000000" w:rsidRDefault="006D6152">
      <w:pPr>
        <w:pStyle w:val="a0"/>
        <w:rPr>
          <w:rFonts w:hint="cs"/>
          <w:rtl/>
        </w:rPr>
      </w:pPr>
    </w:p>
    <w:p w14:paraId="78D70976" w14:textId="77777777" w:rsidR="00000000" w:rsidRDefault="006D6152">
      <w:pPr>
        <w:pStyle w:val="a0"/>
        <w:rPr>
          <w:rFonts w:hint="cs"/>
          <w:rtl/>
        </w:rPr>
      </w:pPr>
      <w:r>
        <w:rPr>
          <w:rFonts w:hint="cs"/>
          <w:rtl/>
        </w:rPr>
        <w:t>אתה הרי מקריית-גת</w:t>
      </w:r>
      <w:r>
        <w:rPr>
          <w:rFonts w:hint="cs"/>
          <w:rtl/>
        </w:rPr>
        <w:t xml:space="preserve">, נכון? אני מציע לך שתשאל בקריית-גת, תשאל בקריית-מלאכי, תשאל בדימונה, תשאל בירוחם, תשאל בקריית-שמונה. תשאל אותם והם יספרו לך. </w:t>
      </w:r>
    </w:p>
    <w:p w14:paraId="6C92FB8F" w14:textId="77777777" w:rsidR="00000000" w:rsidRDefault="006D6152">
      <w:pPr>
        <w:pStyle w:val="a0"/>
        <w:rPr>
          <w:rFonts w:hint="cs"/>
          <w:rtl/>
        </w:rPr>
      </w:pPr>
    </w:p>
    <w:p w14:paraId="5DC99B5A" w14:textId="77777777" w:rsidR="00000000" w:rsidRDefault="006D6152">
      <w:pPr>
        <w:pStyle w:val="-"/>
        <w:rPr>
          <w:rtl/>
        </w:rPr>
      </w:pPr>
      <w:bookmarkStart w:id="109" w:name="FS000000464T13_09_2005_13_18_30C"/>
      <w:bookmarkEnd w:id="109"/>
      <w:r>
        <w:rPr>
          <w:rFonts w:hint="eastAsia"/>
          <w:rtl/>
        </w:rPr>
        <w:t>סגן</w:t>
      </w:r>
      <w:r>
        <w:rPr>
          <w:rtl/>
        </w:rPr>
        <w:t xml:space="preserve"> שר הביטחון זאב בוים:</w:t>
      </w:r>
    </w:p>
    <w:p w14:paraId="1A59B605" w14:textId="77777777" w:rsidR="00000000" w:rsidRDefault="006D6152">
      <w:pPr>
        <w:pStyle w:val="a0"/>
        <w:rPr>
          <w:rFonts w:hint="cs"/>
          <w:rtl/>
        </w:rPr>
      </w:pPr>
    </w:p>
    <w:p w14:paraId="7EA8ADFC" w14:textId="77777777" w:rsidR="00000000" w:rsidRDefault="006D6152">
      <w:pPr>
        <w:pStyle w:val="a0"/>
        <w:rPr>
          <w:rFonts w:hint="cs"/>
          <w:rtl/>
        </w:rPr>
      </w:pPr>
      <w:r>
        <w:rPr>
          <w:rFonts w:hint="cs"/>
          <w:rtl/>
        </w:rPr>
        <w:t>על זה בדיוק אני רוצה לומר. אני רוצה לומר את שבחך על פעולות שאתה כשר החינוך עשית לכמה ערים בפריפריה, ער</w:t>
      </w:r>
      <w:r>
        <w:rPr>
          <w:rFonts w:hint="cs"/>
          <w:rtl/>
        </w:rPr>
        <w:t>י פיתוח, אם בירוחם או בשדרות או בקריית-מלאכי, שעד היום בדין ובצדק זוכרים לך את חסד פועלך כשר החינוך. אבל אני רוצה לשים את הדברים כמו שהם. מה אתה עשית, בעצם? לא טיפלת במערכת החינוך כולה ולא ניסית ליצור שינוי במערכת החינוך, שכבר בתקופתך אתה ידעת וכולם ידעו ע</w:t>
      </w:r>
      <w:r>
        <w:rPr>
          <w:rFonts w:hint="cs"/>
          <w:rtl/>
        </w:rPr>
        <w:t>ל התהליך שאני הצבעתי עליו קודם. מה עשית? עשית מעשה לא כל כך חינוכי, אלא יותר פופוליסטי ציבורי. אתה הבנת אולי, שבמה שיש תחת ידיך, לעשות רפורמה גדולה, גם אם היא נדרשת, זה דבר שלא יצלח. אספת לעצמך מתוך המשרד אולי 10 מיליוני שקלים, אולי 20 מיליון שקלים, אני לא</w:t>
      </w:r>
      <w:r>
        <w:rPr>
          <w:rFonts w:hint="cs"/>
          <w:rtl/>
        </w:rPr>
        <w:t xml:space="preserve"> יודע כמה זה עלה, סימנת לך כמטרה להעלות את אחוזי הבגרות באותם יישובים, מתוך הבנה וידיעה בראייה של פוליטיקאי ותיק ומשופשף, שאם תעלה את אחוזי הבגרות באחת לאחוזים גבוהים במקומות האלה, תזכה למחיאות כפיים מראשי הרשויות והיישובים שם, וכך היה. זה לא דבר מסובך. לו</w:t>
      </w:r>
      <w:r>
        <w:rPr>
          <w:rFonts w:hint="cs"/>
          <w:rtl/>
        </w:rPr>
        <w:t xml:space="preserve">קחים כמה מוניות, משלמים תשלום נוסף וראוי ומכובד למורים שמביאים אותם ממרכז הארץ, מסיעים אותם על הגלגלים, נותנים שעות נוספות, וכך אפשר בשנתונים של ירוחם ושל שדרות ושל קריית-מלאכי להקפיץ את אחוזי הבגרות. אני לא מזלזל בזה, חבר הכנסת שריד. </w:t>
      </w:r>
    </w:p>
    <w:p w14:paraId="2827AA63" w14:textId="77777777" w:rsidR="00000000" w:rsidRDefault="006D6152">
      <w:pPr>
        <w:pStyle w:val="a0"/>
        <w:rPr>
          <w:rFonts w:hint="cs"/>
          <w:rtl/>
        </w:rPr>
      </w:pPr>
    </w:p>
    <w:p w14:paraId="14C06BF6" w14:textId="77777777" w:rsidR="00000000" w:rsidRDefault="006D6152">
      <w:pPr>
        <w:pStyle w:val="af0"/>
        <w:rPr>
          <w:rtl/>
        </w:rPr>
      </w:pPr>
      <w:r>
        <w:rPr>
          <w:rFonts w:hint="eastAsia"/>
          <w:rtl/>
        </w:rPr>
        <w:t>מוחמד</w:t>
      </w:r>
      <w:r>
        <w:rPr>
          <w:rtl/>
        </w:rPr>
        <w:t xml:space="preserve"> ברכה (חד"ש-תע</w:t>
      </w:r>
      <w:r>
        <w:rPr>
          <w:rtl/>
        </w:rPr>
        <w:t>"ל):</w:t>
      </w:r>
    </w:p>
    <w:p w14:paraId="34FA8799" w14:textId="77777777" w:rsidR="00000000" w:rsidRDefault="006D6152">
      <w:pPr>
        <w:pStyle w:val="a0"/>
        <w:rPr>
          <w:rFonts w:hint="cs"/>
          <w:rtl/>
        </w:rPr>
      </w:pPr>
    </w:p>
    <w:p w14:paraId="0A30BA26" w14:textId="77777777" w:rsidR="00000000" w:rsidRDefault="006D6152">
      <w:pPr>
        <w:pStyle w:val="a0"/>
        <w:rPr>
          <w:rFonts w:hint="cs"/>
          <w:rtl/>
        </w:rPr>
      </w:pPr>
      <w:r>
        <w:rPr>
          <w:rFonts w:hint="cs"/>
          <w:rtl/>
        </w:rPr>
        <w:t xml:space="preserve">שזה טוב כשלעצמו. </w:t>
      </w:r>
    </w:p>
    <w:p w14:paraId="0A61F4D0" w14:textId="77777777" w:rsidR="00000000" w:rsidRDefault="006D6152">
      <w:pPr>
        <w:pStyle w:val="a0"/>
        <w:rPr>
          <w:rFonts w:hint="cs"/>
          <w:rtl/>
        </w:rPr>
      </w:pPr>
    </w:p>
    <w:p w14:paraId="6AF97B18" w14:textId="77777777" w:rsidR="00000000" w:rsidRDefault="006D6152">
      <w:pPr>
        <w:pStyle w:val="-"/>
        <w:rPr>
          <w:rtl/>
        </w:rPr>
      </w:pPr>
      <w:bookmarkStart w:id="110" w:name="FS000000464T13_09_2005_13_19_26C"/>
      <w:bookmarkEnd w:id="110"/>
      <w:r>
        <w:rPr>
          <w:rFonts w:hint="eastAsia"/>
          <w:rtl/>
        </w:rPr>
        <w:t>סגן</w:t>
      </w:r>
      <w:r>
        <w:rPr>
          <w:rtl/>
        </w:rPr>
        <w:t xml:space="preserve"> שר הביטחון זאב בוים:</w:t>
      </w:r>
    </w:p>
    <w:p w14:paraId="7FF43602" w14:textId="77777777" w:rsidR="00000000" w:rsidRDefault="006D6152">
      <w:pPr>
        <w:pStyle w:val="a0"/>
        <w:rPr>
          <w:rFonts w:hint="cs"/>
          <w:rtl/>
        </w:rPr>
      </w:pPr>
    </w:p>
    <w:p w14:paraId="56C8F950" w14:textId="77777777" w:rsidR="00000000" w:rsidRDefault="006D6152">
      <w:pPr>
        <w:pStyle w:val="a0"/>
        <w:rPr>
          <w:rFonts w:hint="cs"/>
          <w:rtl/>
        </w:rPr>
      </w:pPr>
      <w:r>
        <w:rPr>
          <w:rFonts w:hint="cs"/>
          <w:rtl/>
        </w:rPr>
        <w:t xml:space="preserve">אתה מתפרץ לדלת פתוחה, כי מייד אמרתי שלא רק שאני לא מזלזל בזה, אני חושב שזה ראוי לברכה. אבל אני אומר, שלשרת החינוך הזאת יש הרבה יותר אומץ, והיא קיבלה החלטה הרבה יותר רצינית כשרת החינוך מאשר שר החינוך לשעבר </w:t>
      </w:r>
      <w:r>
        <w:rPr>
          <w:rFonts w:hint="cs"/>
          <w:rtl/>
        </w:rPr>
        <w:t>שריד, כי היא הבינה שמה שהיא הולכת לעשות בהקמת ועדת-דברת ובאימוץ ההמלצות ובהתחלת היישום של ההמלצות האלה זאת רפורמה אמיתית על כל מערכת החינוך, שהיא כפוליטיקאית - האופק הקצר שלה לא יזכה אותה והיא לא תזכה לקצור את פירותיו של הזרע שהיא זרעה עכשיו באדמה. היא ראו</w:t>
      </w:r>
      <w:r>
        <w:rPr>
          <w:rFonts w:hint="cs"/>
          <w:rtl/>
        </w:rPr>
        <w:t xml:space="preserve">יה הרבה יותר להערכה מאשר שר החינוך לשעבר. זה ההבדל הגדול. </w:t>
      </w:r>
    </w:p>
    <w:p w14:paraId="77116560" w14:textId="77777777" w:rsidR="00000000" w:rsidRDefault="006D6152">
      <w:pPr>
        <w:pStyle w:val="a0"/>
        <w:rPr>
          <w:rFonts w:hint="cs"/>
          <w:rtl/>
        </w:rPr>
      </w:pPr>
    </w:p>
    <w:p w14:paraId="716B029E" w14:textId="77777777" w:rsidR="00000000" w:rsidRDefault="006D6152">
      <w:pPr>
        <w:pStyle w:val="a0"/>
        <w:rPr>
          <w:rFonts w:hint="cs"/>
          <w:rtl/>
        </w:rPr>
      </w:pPr>
      <w:r>
        <w:rPr>
          <w:rFonts w:hint="cs"/>
          <w:rtl/>
        </w:rPr>
        <w:t>אדוני היושב-ראש, אמרתי שמשכת אותי לעניין של החינוך והארכתי. אני רוצה לסכם את עניין ההצעה לסדר-היום בתחום של תפקוד הממשלה. הממשלה הזאת טובה, היא מתפקדת, יש לה הישגים בתחום המדיני, יש לה הישגים בתחו</w:t>
      </w:r>
      <w:r>
        <w:rPr>
          <w:rFonts w:hint="cs"/>
          <w:rtl/>
        </w:rPr>
        <w:t>ם הביטחוני. היא גם הכתה בטרור הרצחני בשנים האחרונות, היא גם יוצרת מצב של פריצת דרך מדינית במעגלים שבהם עד עכשיו לא היה אפשר לעשות את זה, ואני לא אכנס פה לפירוט. שלא לדבר על ההישגים הכלכליים, ויש עוד מה לעשות בתחום החברתי. אני מקווה שהתקציב הזה, שיונח בקרוב</w:t>
      </w:r>
      <w:r>
        <w:rPr>
          <w:rFonts w:hint="cs"/>
          <w:rtl/>
        </w:rPr>
        <w:t xml:space="preserve"> על שולחן הכנסת ונדון בו, גם ייתן מענים לצרכים החברתיים שעד עכשיו לא היה אפשר לתת להם מענה. התקציב הזה, כך אנחנו מקווים, ייתן פתרון גם בתחום החברתי. </w:t>
      </w:r>
    </w:p>
    <w:p w14:paraId="31505339" w14:textId="77777777" w:rsidR="00000000" w:rsidRDefault="006D6152">
      <w:pPr>
        <w:pStyle w:val="a0"/>
        <w:rPr>
          <w:rFonts w:hint="cs"/>
          <w:rtl/>
        </w:rPr>
      </w:pPr>
    </w:p>
    <w:p w14:paraId="719573DE" w14:textId="77777777" w:rsidR="00000000" w:rsidRDefault="006D6152">
      <w:pPr>
        <w:pStyle w:val="a0"/>
        <w:rPr>
          <w:rFonts w:hint="cs"/>
          <w:rtl/>
        </w:rPr>
      </w:pPr>
      <w:r>
        <w:rPr>
          <w:rFonts w:hint="cs"/>
          <w:rtl/>
        </w:rPr>
        <w:t>אדוני היושב-ראש, בנושא של בתי-הכנסת לא אחזור על השתלשלות כל העניינים, מכיוון שהדברים כבר יושמו, אבל אני ר</w:t>
      </w:r>
      <w:r>
        <w:rPr>
          <w:rFonts w:hint="cs"/>
          <w:rtl/>
        </w:rPr>
        <w:t>וצה להעיד על כך שבמערכת הביטחון, בכל תהליך ההכנה הקפדנית והמדוקדקת של פינוי גוש-קטיף, תמיד כשהגיעו לנושאים האלה היתה רגישות גדולה מאוד, במיוחד מצד שר הביטחון. אני לא אומר את זה עליו כמי שהוא מה שמכנים בוס שלי, הוא לא בוס שלי, אבל הוא בהחלט גילה רגישות מתוק</w:t>
      </w:r>
      <w:r>
        <w:rPr>
          <w:rFonts w:hint="cs"/>
          <w:rtl/>
        </w:rPr>
        <w:t>ף זה שהוא ניהל את הדיונים, את "השולחן העגול", בהתנתקות במשך שנה שלמה. תמיד כשהגיעו לנקודה הזאת היתה רגישות יתר ובחנו איך לא להרוס, ואם נגזר עלינו, אז לפרק ואולי להעתיק. כל הדרכים האלה נבחנו מתוך רגישות גדולה. לכן, עם כל הביקורת שהיתה על ה"פליק-פלאק" לאחור,</w:t>
      </w:r>
      <w:r>
        <w:rPr>
          <w:rFonts w:hint="cs"/>
          <w:rtl/>
        </w:rPr>
        <w:t xml:space="preserve"> עם "צוקהרה" או "בורג" או מה שאתם רוצים, בסופו של דבר  אני חושב שמותר לנו כיהודים להעריך ולשבח את ההתלבטות של הממשלה בעניין הזה עד הרגע האחרון, ובסופו של דבר לקבל החלטה כפי שהתקבלה, שבאה גם בתמיכה רחבה ובמאמץ גדול מצד הקהילה הרבנית, שבתחום הזה לפחות יש לה </w:t>
      </w:r>
      <w:r>
        <w:rPr>
          <w:rFonts w:hint="cs"/>
          <w:rtl/>
        </w:rPr>
        <w:t xml:space="preserve">משהו להגיד, יש לה איזה </w:t>
      </w:r>
      <w:r>
        <w:t>say</w:t>
      </w:r>
      <w:r>
        <w:rPr>
          <w:rFonts w:hint="cs"/>
          <w:rtl/>
        </w:rPr>
        <w:t xml:space="preserve"> שאי-אפשר לבטל אותו. היייתי מעדיף, כמו כולנו, אני חושב, שהחלטה כזאת תיפול אולי בנוהל נכון יותר, מסודר יותר, אבל בסופו של דבר אי-אפשר לבוא בטענות בדברים האלה. </w:t>
      </w:r>
    </w:p>
    <w:p w14:paraId="0D8AF467" w14:textId="77777777" w:rsidR="00000000" w:rsidRDefault="006D6152">
      <w:pPr>
        <w:pStyle w:val="a0"/>
        <w:rPr>
          <w:rFonts w:hint="cs"/>
          <w:rtl/>
        </w:rPr>
      </w:pPr>
    </w:p>
    <w:p w14:paraId="26CEC47F" w14:textId="77777777" w:rsidR="00000000" w:rsidRDefault="006D6152">
      <w:pPr>
        <w:pStyle w:val="a0"/>
        <w:rPr>
          <w:rFonts w:hint="cs"/>
          <w:rtl/>
        </w:rPr>
      </w:pPr>
      <w:r>
        <w:rPr>
          <w:rFonts w:hint="cs"/>
          <w:rtl/>
        </w:rPr>
        <w:t xml:space="preserve">עד כאן, אדוני היושב-ראש. אנחנו צריכים להציע משהו לגבי - - - </w:t>
      </w:r>
    </w:p>
    <w:p w14:paraId="65551500" w14:textId="77777777" w:rsidR="00000000" w:rsidRDefault="006D6152">
      <w:pPr>
        <w:pStyle w:val="a0"/>
        <w:ind w:firstLine="0"/>
        <w:rPr>
          <w:rFonts w:hint="cs"/>
          <w:rtl/>
        </w:rPr>
      </w:pPr>
    </w:p>
    <w:p w14:paraId="0C138B2D" w14:textId="77777777" w:rsidR="00000000" w:rsidRDefault="006D6152">
      <w:pPr>
        <w:pStyle w:val="af1"/>
        <w:rPr>
          <w:rFonts w:hint="cs"/>
          <w:rtl/>
        </w:rPr>
      </w:pPr>
      <w:r>
        <w:rPr>
          <w:rFonts w:hint="eastAsia"/>
          <w:rtl/>
        </w:rPr>
        <w:t>היו</w:t>
      </w:r>
      <w:r>
        <w:rPr>
          <w:rtl/>
        </w:rPr>
        <w:t xml:space="preserve">"ר </w:t>
      </w:r>
      <w:r>
        <w:rPr>
          <w:rFonts w:hint="cs"/>
          <w:rtl/>
        </w:rPr>
        <w:t>חמ</w:t>
      </w:r>
      <w:r>
        <w:rPr>
          <w:rFonts w:hint="cs"/>
          <w:rtl/>
        </w:rPr>
        <w:t>י דורון</w:t>
      </w:r>
      <w:r>
        <w:rPr>
          <w:rtl/>
        </w:rPr>
        <w:t>:</w:t>
      </w:r>
    </w:p>
    <w:p w14:paraId="64CEFF95" w14:textId="77777777" w:rsidR="00000000" w:rsidRDefault="006D6152">
      <w:pPr>
        <w:pStyle w:val="a0"/>
        <w:rPr>
          <w:rFonts w:hint="cs"/>
          <w:rtl/>
        </w:rPr>
      </w:pPr>
    </w:p>
    <w:p w14:paraId="742FE6D8" w14:textId="77777777" w:rsidR="00000000" w:rsidRDefault="006D6152">
      <w:pPr>
        <w:pStyle w:val="a0"/>
        <w:rPr>
          <w:rFonts w:hint="cs"/>
          <w:rtl/>
        </w:rPr>
      </w:pPr>
      <w:r>
        <w:rPr>
          <w:rFonts w:hint="cs"/>
          <w:rtl/>
        </w:rPr>
        <w:t>מה אתה מציע לגבי שתי ההצעות?</w:t>
      </w:r>
    </w:p>
    <w:p w14:paraId="6CB7E600" w14:textId="77777777" w:rsidR="00000000" w:rsidRDefault="006D6152">
      <w:pPr>
        <w:pStyle w:val="a0"/>
        <w:ind w:firstLine="0"/>
        <w:rPr>
          <w:rFonts w:hint="cs"/>
          <w:rtl/>
        </w:rPr>
      </w:pPr>
    </w:p>
    <w:p w14:paraId="65FF7FD0" w14:textId="77777777" w:rsidR="00000000" w:rsidRDefault="006D6152">
      <w:pPr>
        <w:pStyle w:val="-"/>
        <w:rPr>
          <w:rtl/>
        </w:rPr>
      </w:pPr>
      <w:bookmarkStart w:id="111" w:name="FS000000464T13_09_2005_14_05_00"/>
      <w:bookmarkStart w:id="112" w:name="FS000000464T13_09_2005_14_05_13C"/>
      <w:bookmarkEnd w:id="111"/>
      <w:bookmarkEnd w:id="112"/>
      <w:r>
        <w:rPr>
          <w:rtl/>
        </w:rPr>
        <w:t>סגן שר הביטחון זאב בוים:</w:t>
      </w:r>
    </w:p>
    <w:p w14:paraId="15D74B79" w14:textId="77777777" w:rsidR="00000000" w:rsidRDefault="006D6152">
      <w:pPr>
        <w:pStyle w:val="a0"/>
        <w:rPr>
          <w:rtl/>
        </w:rPr>
      </w:pPr>
    </w:p>
    <w:p w14:paraId="7F770C90" w14:textId="77777777" w:rsidR="00000000" w:rsidRDefault="006D6152">
      <w:pPr>
        <w:pStyle w:val="a0"/>
        <w:rPr>
          <w:rFonts w:hint="cs"/>
          <w:rtl/>
        </w:rPr>
      </w:pPr>
      <w:r>
        <w:rPr>
          <w:rFonts w:hint="cs"/>
          <w:rtl/>
        </w:rPr>
        <w:t xml:space="preserve">אני מציע להעביר אותן לוועדות. אני לא יודע באיזו ועדה צריך לדון בכל אחת מההצעות האלה, אבל אולי ניתן לוועדת הכנסת להחליט, כי אני לא יודע בדיוק </w:t>
      </w:r>
      <w:r>
        <w:rPr>
          <w:rFonts w:hint="eastAsia"/>
          <w:rtl/>
        </w:rPr>
        <w:t>–</w:t>
      </w:r>
      <w:r>
        <w:rPr>
          <w:rFonts w:hint="cs"/>
          <w:rtl/>
        </w:rPr>
        <w:t xml:space="preserve"> על סוג כזה - - - </w:t>
      </w:r>
    </w:p>
    <w:p w14:paraId="1529E594" w14:textId="77777777" w:rsidR="00000000" w:rsidRDefault="006D6152">
      <w:pPr>
        <w:pStyle w:val="a0"/>
        <w:rPr>
          <w:rFonts w:hint="cs"/>
          <w:rtl/>
        </w:rPr>
      </w:pPr>
    </w:p>
    <w:p w14:paraId="03591C96" w14:textId="77777777" w:rsidR="00000000" w:rsidRDefault="006D6152">
      <w:pPr>
        <w:pStyle w:val="af0"/>
        <w:rPr>
          <w:rtl/>
        </w:rPr>
      </w:pPr>
      <w:bookmarkStart w:id="113" w:name="FS000000487T13_09_2005_14_07_12"/>
      <w:r>
        <w:rPr>
          <w:rFonts w:hint="eastAsia"/>
          <w:rtl/>
        </w:rPr>
        <w:t>נסים</w:t>
      </w:r>
      <w:r>
        <w:rPr>
          <w:rtl/>
        </w:rPr>
        <w:t xml:space="preserve"> דהן (ש"ס):</w:t>
      </w:r>
    </w:p>
    <w:p w14:paraId="0CAA545A" w14:textId="77777777" w:rsidR="00000000" w:rsidRDefault="006D6152">
      <w:pPr>
        <w:pStyle w:val="a0"/>
        <w:rPr>
          <w:rtl/>
        </w:rPr>
      </w:pPr>
    </w:p>
    <w:bookmarkEnd w:id="113"/>
    <w:p w14:paraId="7D72BA76" w14:textId="77777777" w:rsidR="00000000" w:rsidRDefault="006D6152">
      <w:pPr>
        <w:pStyle w:val="a0"/>
        <w:rPr>
          <w:rFonts w:hint="cs"/>
          <w:rtl/>
        </w:rPr>
      </w:pPr>
      <w:r>
        <w:rPr>
          <w:rFonts w:hint="cs"/>
          <w:rtl/>
        </w:rPr>
        <w:t>לפני שוועדת</w:t>
      </w:r>
      <w:r>
        <w:rPr>
          <w:rFonts w:hint="cs"/>
          <w:rtl/>
        </w:rPr>
        <w:t xml:space="preserve"> הכנסת מחליטה חברי הכנסת צריכים להציע. </w:t>
      </w:r>
    </w:p>
    <w:p w14:paraId="356842CB" w14:textId="77777777" w:rsidR="00000000" w:rsidRDefault="006D6152">
      <w:pPr>
        <w:pStyle w:val="a0"/>
        <w:rPr>
          <w:rFonts w:hint="cs"/>
          <w:rtl/>
        </w:rPr>
      </w:pPr>
    </w:p>
    <w:p w14:paraId="7BD73E62" w14:textId="77777777" w:rsidR="00000000" w:rsidRDefault="006D6152">
      <w:pPr>
        <w:pStyle w:val="-"/>
        <w:rPr>
          <w:rtl/>
        </w:rPr>
      </w:pPr>
      <w:bookmarkStart w:id="114" w:name="FS000000464T13_09_2005_14_06_47C"/>
      <w:bookmarkEnd w:id="114"/>
      <w:r>
        <w:rPr>
          <w:rFonts w:hint="eastAsia"/>
          <w:rtl/>
        </w:rPr>
        <w:t>סגן</w:t>
      </w:r>
      <w:r>
        <w:rPr>
          <w:rtl/>
        </w:rPr>
        <w:t xml:space="preserve"> שר הביטחון זאב בוים:</w:t>
      </w:r>
    </w:p>
    <w:p w14:paraId="0B81313D" w14:textId="77777777" w:rsidR="00000000" w:rsidRDefault="006D6152">
      <w:pPr>
        <w:pStyle w:val="a0"/>
        <w:rPr>
          <w:rFonts w:hint="cs"/>
          <w:rtl/>
        </w:rPr>
      </w:pPr>
    </w:p>
    <w:p w14:paraId="764A998B" w14:textId="77777777" w:rsidR="00000000" w:rsidRDefault="006D6152">
      <w:pPr>
        <w:pStyle w:val="a0"/>
        <w:rPr>
          <w:rFonts w:hint="cs"/>
          <w:rtl/>
        </w:rPr>
      </w:pPr>
      <w:r>
        <w:rPr>
          <w:rFonts w:hint="cs"/>
          <w:rtl/>
        </w:rPr>
        <w:t xml:space="preserve">בבקשה, אני פתוח להצעות, חבר הכנסת דהן. </w:t>
      </w:r>
    </w:p>
    <w:p w14:paraId="26F16607" w14:textId="77777777" w:rsidR="00000000" w:rsidRDefault="006D6152">
      <w:pPr>
        <w:pStyle w:val="a0"/>
        <w:ind w:firstLine="0"/>
        <w:rPr>
          <w:rFonts w:hint="cs"/>
          <w:rtl/>
        </w:rPr>
      </w:pPr>
    </w:p>
    <w:p w14:paraId="15E3F030" w14:textId="77777777" w:rsidR="00000000" w:rsidRDefault="006D6152">
      <w:pPr>
        <w:pStyle w:val="af0"/>
        <w:rPr>
          <w:rtl/>
        </w:rPr>
      </w:pPr>
      <w:r>
        <w:rPr>
          <w:rFonts w:hint="eastAsia"/>
          <w:rtl/>
        </w:rPr>
        <w:t>נסים</w:t>
      </w:r>
      <w:r>
        <w:rPr>
          <w:rtl/>
        </w:rPr>
        <w:t xml:space="preserve"> דהן (ש"ס):</w:t>
      </w:r>
    </w:p>
    <w:p w14:paraId="64822C84" w14:textId="77777777" w:rsidR="00000000" w:rsidRDefault="006D6152">
      <w:pPr>
        <w:pStyle w:val="a0"/>
        <w:rPr>
          <w:rFonts w:hint="cs"/>
          <w:rtl/>
        </w:rPr>
      </w:pPr>
    </w:p>
    <w:p w14:paraId="70F29DF0" w14:textId="77777777" w:rsidR="00000000" w:rsidRDefault="006D6152">
      <w:pPr>
        <w:pStyle w:val="a0"/>
        <w:rPr>
          <w:rFonts w:hint="cs"/>
          <w:rtl/>
        </w:rPr>
      </w:pPr>
      <w:r>
        <w:rPr>
          <w:rFonts w:hint="cs"/>
          <w:rtl/>
        </w:rPr>
        <w:t xml:space="preserve">מה שביטחון </w:t>
      </w:r>
      <w:r>
        <w:rPr>
          <w:rtl/>
        </w:rPr>
        <w:t>–</w:t>
      </w:r>
      <w:r>
        <w:rPr>
          <w:rFonts w:hint="cs"/>
          <w:rtl/>
        </w:rPr>
        <w:t xml:space="preserve"> לביטחון, ומה שחינוך </w:t>
      </w:r>
      <w:r>
        <w:rPr>
          <w:rtl/>
        </w:rPr>
        <w:t>–</w:t>
      </w:r>
      <w:r>
        <w:rPr>
          <w:rFonts w:hint="cs"/>
          <w:rtl/>
        </w:rPr>
        <w:t xml:space="preserve"> לחינוך.</w:t>
      </w:r>
    </w:p>
    <w:p w14:paraId="26A20629" w14:textId="77777777" w:rsidR="00000000" w:rsidRDefault="006D6152">
      <w:pPr>
        <w:pStyle w:val="a0"/>
        <w:ind w:firstLine="0"/>
        <w:rPr>
          <w:rFonts w:hint="cs"/>
          <w:rtl/>
        </w:rPr>
      </w:pPr>
    </w:p>
    <w:p w14:paraId="30D3240B" w14:textId="77777777" w:rsidR="00000000" w:rsidRDefault="006D6152">
      <w:pPr>
        <w:pStyle w:val="af0"/>
        <w:rPr>
          <w:rtl/>
        </w:rPr>
      </w:pPr>
      <w:r>
        <w:rPr>
          <w:rFonts w:hint="eastAsia"/>
          <w:rtl/>
        </w:rPr>
        <w:t>יוסי</w:t>
      </w:r>
      <w:r>
        <w:rPr>
          <w:rtl/>
        </w:rPr>
        <w:t xml:space="preserve"> שריד (מרצ-יחד):</w:t>
      </w:r>
    </w:p>
    <w:p w14:paraId="2F1A88F9" w14:textId="77777777" w:rsidR="00000000" w:rsidRDefault="006D6152">
      <w:pPr>
        <w:pStyle w:val="a0"/>
        <w:rPr>
          <w:rFonts w:hint="cs"/>
          <w:rtl/>
        </w:rPr>
      </w:pPr>
    </w:p>
    <w:p w14:paraId="28057D2B" w14:textId="77777777" w:rsidR="00000000" w:rsidRDefault="006D6152">
      <w:pPr>
        <w:pStyle w:val="a0"/>
        <w:rPr>
          <w:rFonts w:hint="cs"/>
          <w:rtl/>
        </w:rPr>
      </w:pPr>
      <w:r>
        <w:rPr>
          <w:rFonts w:hint="cs"/>
          <w:rtl/>
        </w:rPr>
        <w:t>- - - נראה שבביטחון הוא מבין יותר מאשר בחינוך.</w:t>
      </w:r>
    </w:p>
    <w:p w14:paraId="759FA3C0" w14:textId="77777777" w:rsidR="00000000" w:rsidRDefault="006D6152">
      <w:pPr>
        <w:pStyle w:val="af1"/>
        <w:rPr>
          <w:rFonts w:hint="cs"/>
          <w:rtl/>
        </w:rPr>
      </w:pPr>
    </w:p>
    <w:p w14:paraId="0859E162" w14:textId="77777777" w:rsidR="00000000" w:rsidRDefault="006D6152">
      <w:pPr>
        <w:pStyle w:val="af1"/>
        <w:rPr>
          <w:rtl/>
        </w:rPr>
      </w:pPr>
      <w:r>
        <w:rPr>
          <w:rFonts w:hint="eastAsia"/>
          <w:rtl/>
        </w:rPr>
        <w:t>היו</w:t>
      </w:r>
      <w:r>
        <w:rPr>
          <w:rtl/>
        </w:rPr>
        <w:t xml:space="preserve">"ר </w:t>
      </w:r>
      <w:r>
        <w:rPr>
          <w:rFonts w:hint="cs"/>
          <w:rtl/>
        </w:rPr>
        <w:t>חמי דורון</w:t>
      </w:r>
      <w:r>
        <w:rPr>
          <w:rtl/>
        </w:rPr>
        <w:t>:</w:t>
      </w:r>
    </w:p>
    <w:p w14:paraId="7B281DFA" w14:textId="77777777" w:rsidR="00000000" w:rsidRDefault="006D6152">
      <w:pPr>
        <w:pStyle w:val="a0"/>
        <w:rPr>
          <w:rFonts w:hint="cs"/>
          <w:rtl/>
        </w:rPr>
      </w:pPr>
    </w:p>
    <w:p w14:paraId="4D12F48F" w14:textId="77777777" w:rsidR="00000000" w:rsidRDefault="006D6152">
      <w:pPr>
        <w:pStyle w:val="a0"/>
        <w:rPr>
          <w:rFonts w:hint="cs"/>
          <w:rtl/>
        </w:rPr>
      </w:pPr>
      <w:r>
        <w:rPr>
          <w:rFonts w:hint="cs"/>
          <w:rtl/>
        </w:rPr>
        <w:t xml:space="preserve">חבר הכנסת שריד, אני מבין, וגם אתן לך להגיב. חבר הכנסת שריד, הרי אתה סותר את מה שאמרת כשדיברתי עכשיו, אבל בוא נעזוב את זה לרגע. לחבר הכנסת גפני יש הצעה אחרת. אחרי כן נעשה הצבעה, ואז תוכל, חבר הכנסת שריד, לומר את דבריך. </w:t>
      </w:r>
    </w:p>
    <w:p w14:paraId="6B3CEBC9" w14:textId="77777777" w:rsidR="00000000" w:rsidRDefault="006D6152">
      <w:pPr>
        <w:pStyle w:val="a0"/>
        <w:rPr>
          <w:rFonts w:hint="cs"/>
          <w:rtl/>
        </w:rPr>
      </w:pPr>
    </w:p>
    <w:p w14:paraId="1B2E760F" w14:textId="77777777" w:rsidR="00000000" w:rsidRDefault="006D6152">
      <w:pPr>
        <w:pStyle w:val="a"/>
        <w:rPr>
          <w:rtl/>
        </w:rPr>
      </w:pPr>
      <w:bookmarkStart w:id="115" w:name="_Toc114483679"/>
      <w:r>
        <w:rPr>
          <w:rFonts w:hint="eastAsia"/>
          <w:rtl/>
        </w:rPr>
        <w:t>משה</w:t>
      </w:r>
      <w:r>
        <w:rPr>
          <w:rtl/>
        </w:rPr>
        <w:t xml:space="preserve"> גפני (דגל התורה):</w:t>
      </w:r>
      <w:bookmarkEnd w:id="115"/>
    </w:p>
    <w:p w14:paraId="6073D0A0" w14:textId="77777777" w:rsidR="00000000" w:rsidRDefault="006D6152">
      <w:pPr>
        <w:pStyle w:val="a0"/>
        <w:rPr>
          <w:rFonts w:hint="cs"/>
          <w:rtl/>
        </w:rPr>
      </w:pPr>
    </w:p>
    <w:p w14:paraId="56176649" w14:textId="77777777" w:rsidR="00000000" w:rsidRDefault="006D6152">
      <w:pPr>
        <w:pStyle w:val="a0"/>
        <w:rPr>
          <w:rFonts w:hint="cs"/>
          <w:rtl/>
        </w:rPr>
      </w:pPr>
      <w:r>
        <w:rPr>
          <w:rFonts w:hint="cs"/>
          <w:rtl/>
        </w:rPr>
        <w:t>אדוני היושב-</w:t>
      </w:r>
      <w:r>
        <w:rPr>
          <w:rFonts w:hint="cs"/>
          <w:rtl/>
        </w:rPr>
        <w:t xml:space="preserve">ראש. אני מקבל את מה שאמר סגן שר הביטחון חבר הכנסת זאב בוים בסיום דבריו, בנושא בתי-הכנסת. היה פה תהליך משונה: היום, בהצעה שהגשת, אדוני היושב-ראש, דיברת על תפקודה של הממשלה, וסגן השר השיב לך בעיקר בנושא מערכת החינוך, אף שרוב הקדנציה הזאת הייתם יחד בקואליציה </w:t>
      </w:r>
      <w:r>
        <w:rPr>
          <w:rFonts w:hint="cs"/>
          <w:rtl/>
        </w:rPr>
        <w:t>והמהלכים הגדולים שנעשו במערכת החינוך נעשו מטעם הקואליציה הזאת, שהיו בה 16 קיצוצים לפחות. מה חשבת, אדוני היושב-ראש? שאתה תסיים בית-ספר עם 14 תלמידים בכיתה והיום לא יהיו 40? מה חשבת? אני כבר לא מדבר על ההיסטוריה, על הזמן שבו אתה סיימת בית-ספר. אני מדבר על של</w:t>
      </w:r>
      <w:r>
        <w:rPr>
          <w:rFonts w:hint="cs"/>
          <w:rtl/>
        </w:rPr>
        <w:t xml:space="preserve">וש השנים האחרונות </w:t>
      </w:r>
      <w:r>
        <w:rPr>
          <w:rFonts w:hint="eastAsia"/>
          <w:rtl/>
        </w:rPr>
        <w:t>–</w:t>
      </w:r>
      <w:r>
        <w:rPr>
          <w:rFonts w:hint="cs"/>
          <w:rtl/>
        </w:rPr>
        <w:t xml:space="preserve"> מה חשב מישהו מאתנו, שיוצרים יש מאין? זאת מערכת שבעצם קורסת עקב מדיניות שהיתה של הליכוד ושל שינוי </w:t>
      </w:r>
      <w:r>
        <w:rPr>
          <w:rFonts w:hint="eastAsia"/>
          <w:rtl/>
        </w:rPr>
        <w:t>–</w:t>
      </w:r>
      <w:r>
        <w:rPr>
          <w:rFonts w:hint="cs"/>
          <w:rtl/>
        </w:rPr>
        <w:t xml:space="preserve"> גם של המפד"ל, אבל זה היה רוב הקדנציה. שם נוצרו הבעיות, שם נעשו המערכות האלה, שכל הזמן אומרות לנו, גם בוועדת החינוך: "אנחנו מוסיפים כסף", </w:t>
      </w:r>
      <w:r>
        <w:rPr>
          <w:rFonts w:hint="cs"/>
          <w:rtl/>
        </w:rPr>
        <w:t xml:space="preserve">וכשאנחנו בודקים את הוספת הכסף, פתאום מתברר שזה לאחר קיצוץ ענק שנעשה כמה חודשים קודם. </w:t>
      </w:r>
    </w:p>
    <w:p w14:paraId="5ABBE864" w14:textId="77777777" w:rsidR="00000000" w:rsidRDefault="006D6152">
      <w:pPr>
        <w:pStyle w:val="a0"/>
        <w:rPr>
          <w:rFonts w:hint="cs"/>
          <w:rtl/>
        </w:rPr>
      </w:pPr>
    </w:p>
    <w:p w14:paraId="75CF376A" w14:textId="77777777" w:rsidR="00000000" w:rsidRDefault="006D6152">
      <w:pPr>
        <w:pStyle w:val="a0"/>
        <w:rPr>
          <w:rFonts w:hint="cs"/>
          <w:rtl/>
        </w:rPr>
      </w:pPr>
      <w:r>
        <w:rPr>
          <w:rFonts w:hint="cs"/>
          <w:rtl/>
        </w:rPr>
        <w:t>לכן היה נראה לי משונה שאתה מציע הצעה על תפקודה של הממשלה במערכת החינוך, כשאתם אחראים לתחום הזה. סגן השר משיב לך ואומר שהממשלה היא טובה. הרי אתם אמרתם שהממשלה היא טובה, א</w:t>
      </w:r>
      <w:r>
        <w:rPr>
          <w:rFonts w:hint="cs"/>
          <w:rtl/>
        </w:rPr>
        <w:t xml:space="preserve">תם אמרתם שמה שעושים זה בסדר. </w:t>
      </w:r>
    </w:p>
    <w:p w14:paraId="298DDDB6" w14:textId="77777777" w:rsidR="00000000" w:rsidRDefault="006D6152">
      <w:pPr>
        <w:pStyle w:val="a0"/>
        <w:rPr>
          <w:rFonts w:hint="cs"/>
          <w:rtl/>
        </w:rPr>
      </w:pPr>
    </w:p>
    <w:p w14:paraId="427F60DD" w14:textId="77777777" w:rsidR="00000000" w:rsidRDefault="006D6152">
      <w:pPr>
        <w:pStyle w:val="af1"/>
        <w:rPr>
          <w:rFonts w:hint="cs"/>
          <w:rtl/>
        </w:rPr>
      </w:pPr>
      <w:r>
        <w:rPr>
          <w:rFonts w:hint="eastAsia"/>
          <w:rtl/>
        </w:rPr>
        <w:t>היו</w:t>
      </w:r>
      <w:r>
        <w:rPr>
          <w:rtl/>
        </w:rPr>
        <w:t xml:space="preserve">"ר </w:t>
      </w:r>
      <w:r>
        <w:rPr>
          <w:rFonts w:hint="cs"/>
          <w:rtl/>
        </w:rPr>
        <w:t>ראובן ריבלין</w:t>
      </w:r>
      <w:r>
        <w:rPr>
          <w:rtl/>
        </w:rPr>
        <w:t>:</w:t>
      </w:r>
    </w:p>
    <w:p w14:paraId="2BB3DEA5" w14:textId="77777777" w:rsidR="00000000" w:rsidRDefault="006D6152">
      <w:pPr>
        <w:pStyle w:val="a0"/>
        <w:rPr>
          <w:rFonts w:hint="cs"/>
          <w:rtl/>
        </w:rPr>
      </w:pPr>
    </w:p>
    <w:p w14:paraId="2E712A0C" w14:textId="77777777" w:rsidR="00000000" w:rsidRDefault="006D6152">
      <w:pPr>
        <w:pStyle w:val="a0"/>
        <w:rPr>
          <w:rFonts w:hint="cs"/>
          <w:rtl/>
        </w:rPr>
      </w:pPr>
      <w:r>
        <w:rPr>
          <w:rFonts w:hint="cs"/>
          <w:rtl/>
        </w:rPr>
        <w:t xml:space="preserve">חבר הכנסת גפני, האם אדוני הוא הנואם המרכזי היום, או שזאת הצעה אחרת? </w:t>
      </w:r>
    </w:p>
    <w:p w14:paraId="4666DA7D" w14:textId="77777777" w:rsidR="00000000" w:rsidRDefault="006D6152">
      <w:pPr>
        <w:pStyle w:val="a0"/>
        <w:ind w:firstLine="0"/>
        <w:rPr>
          <w:rFonts w:hint="cs"/>
          <w:rtl/>
        </w:rPr>
      </w:pPr>
    </w:p>
    <w:p w14:paraId="72D8B5DD" w14:textId="77777777" w:rsidR="00000000" w:rsidRDefault="006D6152">
      <w:pPr>
        <w:pStyle w:val="-"/>
        <w:rPr>
          <w:rtl/>
        </w:rPr>
      </w:pPr>
      <w:r>
        <w:rPr>
          <w:rFonts w:hint="eastAsia"/>
          <w:rtl/>
        </w:rPr>
        <w:t>משה</w:t>
      </w:r>
      <w:r>
        <w:rPr>
          <w:rtl/>
        </w:rPr>
        <w:t xml:space="preserve"> גפני (דגל התורה):</w:t>
      </w:r>
    </w:p>
    <w:p w14:paraId="7EC5D1EC" w14:textId="77777777" w:rsidR="00000000" w:rsidRDefault="006D6152">
      <w:pPr>
        <w:pStyle w:val="a0"/>
        <w:rPr>
          <w:rFonts w:hint="cs"/>
          <w:rtl/>
        </w:rPr>
      </w:pPr>
    </w:p>
    <w:p w14:paraId="061347A5" w14:textId="77777777" w:rsidR="00000000" w:rsidRDefault="006D6152">
      <w:pPr>
        <w:pStyle w:val="a0"/>
        <w:rPr>
          <w:rFonts w:hint="cs"/>
          <w:rtl/>
        </w:rPr>
      </w:pPr>
      <w:r>
        <w:rPr>
          <w:rFonts w:hint="cs"/>
          <w:rtl/>
        </w:rPr>
        <w:t xml:space="preserve">בקושי דיברתי דקה אחת. משפט לסיום, אדוני היושב-ראש: בפתיחת שנת הלימודים סיירתי בבתי-הספר החרדיים. אני רוצה לומר </w:t>
      </w:r>
      <w:r>
        <w:rPr>
          <w:rFonts w:hint="cs"/>
          <w:rtl/>
        </w:rPr>
        <w:t xml:space="preserve">לכם, רבותי חברי הכנסת, אני כבר לא מדבר על זה שאת מפעל ההזנה הממשלה החליטה שהילדים החרדים לא יקבלו, וראש הממשלה אמר לי אחרת </w:t>
      </w:r>
      <w:r>
        <w:rPr>
          <w:rFonts w:hint="eastAsia"/>
          <w:rtl/>
        </w:rPr>
        <w:t>–</w:t>
      </w:r>
      <w:r>
        <w:rPr>
          <w:rFonts w:hint="cs"/>
          <w:rtl/>
        </w:rPr>
        <w:t xml:space="preserve"> את הצפיפות שם אי-אפשר לתאר. הנושא הזה חייב לבוא על פתרונו. </w:t>
      </w:r>
    </w:p>
    <w:p w14:paraId="2CB030A0" w14:textId="77777777" w:rsidR="00000000" w:rsidRDefault="006D6152">
      <w:pPr>
        <w:pStyle w:val="a0"/>
        <w:ind w:firstLine="0"/>
        <w:rPr>
          <w:rFonts w:hint="cs"/>
          <w:rtl/>
        </w:rPr>
      </w:pPr>
    </w:p>
    <w:p w14:paraId="7E463FFD" w14:textId="77777777" w:rsidR="00000000" w:rsidRDefault="006D6152">
      <w:pPr>
        <w:pStyle w:val="af1"/>
        <w:rPr>
          <w:rFonts w:hint="cs"/>
          <w:rtl/>
        </w:rPr>
      </w:pPr>
      <w:r>
        <w:rPr>
          <w:rFonts w:hint="eastAsia"/>
          <w:rtl/>
        </w:rPr>
        <w:t>היו</w:t>
      </w:r>
      <w:r>
        <w:rPr>
          <w:rtl/>
        </w:rPr>
        <w:t xml:space="preserve">"ר </w:t>
      </w:r>
      <w:r>
        <w:rPr>
          <w:rFonts w:hint="cs"/>
          <w:rtl/>
        </w:rPr>
        <w:t>ראובן ריבלין</w:t>
      </w:r>
      <w:r>
        <w:rPr>
          <w:rtl/>
        </w:rPr>
        <w:t>:</w:t>
      </w:r>
    </w:p>
    <w:p w14:paraId="6811D341" w14:textId="77777777" w:rsidR="00000000" w:rsidRDefault="006D6152">
      <w:pPr>
        <w:pStyle w:val="a0"/>
        <w:rPr>
          <w:rFonts w:hint="cs"/>
          <w:rtl/>
        </w:rPr>
      </w:pPr>
    </w:p>
    <w:p w14:paraId="0EE258AE" w14:textId="77777777" w:rsidR="00000000" w:rsidRDefault="006D6152">
      <w:pPr>
        <w:pStyle w:val="a0"/>
        <w:rPr>
          <w:rFonts w:hint="cs"/>
          <w:rtl/>
        </w:rPr>
      </w:pPr>
      <w:r>
        <w:rPr>
          <w:rFonts w:hint="cs"/>
          <w:rtl/>
        </w:rPr>
        <w:t>חבר הכנסת גפני, תעזור לי לנהל את הכנסת. אדוני הוא</w:t>
      </w:r>
      <w:r>
        <w:rPr>
          <w:rFonts w:hint="cs"/>
          <w:rtl/>
        </w:rPr>
        <w:t xml:space="preserve"> הרי אחד האנשים היותר מתמצאים בתקנון הכנסת. כל הצעה אחרת אצלך היא נאום בן עשר דקות. </w:t>
      </w:r>
    </w:p>
    <w:p w14:paraId="1C70CC8D" w14:textId="77777777" w:rsidR="00000000" w:rsidRDefault="006D6152">
      <w:pPr>
        <w:pStyle w:val="a0"/>
        <w:ind w:firstLine="0"/>
        <w:rPr>
          <w:rFonts w:hint="cs"/>
          <w:rtl/>
        </w:rPr>
      </w:pPr>
    </w:p>
    <w:p w14:paraId="2E63FFAF" w14:textId="77777777" w:rsidR="00000000" w:rsidRDefault="006D6152">
      <w:pPr>
        <w:pStyle w:val="af0"/>
        <w:rPr>
          <w:rtl/>
        </w:rPr>
      </w:pPr>
      <w:r>
        <w:rPr>
          <w:rFonts w:hint="eastAsia"/>
          <w:rtl/>
        </w:rPr>
        <w:t>משה</w:t>
      </w:r>
      <w:r>
        <w:rPr>
          <w:rtl/>
        </w:rPr>
        <w:t xml:space="preserve"> גפני (דגל התורה):</w:t>
      </w:r>
    </w:p>
    <w:p w14:paraId="4D54BAD5" w14:textId="77777777" w:rsidR="00000000" w:rsidRDefault="006D6152">
      <w:pPr>
        <w:pStyle w:val="a0"/>
        <w:rPr>
          <w:rFonts w:hint="cs"/>
          <w:rtl/>
        </w:rPr>
      </w:pPr>
    </w:p>
    <w:p w14:paraId="46906A8D" w14:textId="77777777" w:rsidR="00000000" w:rsidRDefault="006D6152">
      <w:pPr>
        <w:pStyle w:val="a0"/>
        <w:rPr>
          <w:rFonts w:hint="cs"/>
          <w:rtl/>
        </w:rPr>
      </w:pPr>
      <w:r>
        <w:rPr>
          <w:rFonts w:hint="cs"/>
          <w:rtl/>
        </w:rPr>
        <w:t xml:space="preserve">רק דקה וחצי. </w:t>
      </w:r>
    </w:p>
    <w:p w14:paraId="2D546FA7" w14:textId="77777777" w:rsidR="00000000" w:rsidRDefault="006D6152">
      <w:pPr>
        <w:pStyle w:val="a0"/>
        <w:ind w:firstLine="0"/>
        <w:rPr>
          <w:rFonts w:hint="cs"/>
          <w:rtl/>
        </w:rPr>
      </w:pPr>
    </w:p>
    <w:p w14:paraId="1B4C17A3" w14:textId="77777777" w:rsidR="00000000" w:rsidRDefault="006D6152">
      <w:pPr>
        <w:pStyle w:val="af1"/>
        <w:rPr>
          <w:rFonts w:hint="cs"/>
          <w:rtl/>
        </w:rPr>
      </w:pPr>
      <w:r>
        <w:rPr>
          <w:rFonts w:hint="eastAsia"/>
          <w:rtl/>
        </w:rPr>
        <w:t>היו</w:t>
      </w:r>
      <w:r>
        <w:rPr>
          <w:rtl/>
        </w:rPr>
        <w:t xml:space="preserve">"ר </w:t>
      </w:r>
      <w:r>
        <w:rPr>
          <w:rFonts w:hint="cs"/>
          <w:rtl/>
        </w:rPr>
        <w:t>ראובן ריבלין</w:t>
      </w:r>
      <w:r>
        <w:rPr>
          <w:rtl/>
        </w:rPr>
        <w:t>:</w:t>
      </w:r>
    </w:p>
    <w:p w14:paraId="51338402" w14:textId="77777777" w:rsidR="00000000" w:rsidRDefault="006D6152">
      <w:pPr>
        <w:pStyle w:val="a0"/>
        <w:rPr>
          <w:rFonts w:hint="cs"/>
          <w:rtl/>
        </w:rPr>
      </w:pPr>
    </w:p>
    <w:p w14:paraId="405C189E" w14:textId="77777777" w:rsidR="00000000" w:rsidRDefault="006D6152">
      <w:pPr>
        <w:pStyle w:val="a0"/>
        <w:rPr>
          <w:rFonts w:hint="cs"/>
          <w:rtl/>
        </w:rPr>
      </w:pPr>
      <w:r>
        <w:rPr>
          <w:rFonts w:hint="cs"/>
          <w:rtl/>
        </w:rPr>
        <w:t>בלי שבתות וחגים. מסר לי היושב-ראש שהיה לפני שהתייחסו אל חבר הכנסת שריד ישירות, לכן בבקשה לעלות ולדבר שתיים-שלוש</w:t>
      </w:r>
      <w:r>
        <w:rPr>
          <w:rFonts w:hint="cs"/>
          <w:rtl/>
        </w:rPr>
        <w:t xml:space="preserve"> דקות, לפי סעיף 88(ז). </w:t>
      </w:r>
    </w:p>
    <w:p w14:paraId="282941B6" w14:textId="77777777" w:rsidR="00000000" w:rsidRDefault="006D6152">
      <w:pPr>
        <w:pStyle w:val="af0"/>
        <w:rPr>
          <w:rFonts w:hint="cs"/>
          <w:rtl/>
        </w:rPr>
      </w:pPr>
    </w:p>
    <w:p w14:paraId="51CAB490" w14:textId="77777777" w:rsidR="00000000" w:rsidRDefault="006D6152">
      <w:pPr>
        <w:pStyle w:val="af0"/>
        <w:rPr>
          <w:rtl/>
        </w:rPr>
      </w:pPr>
      <w:r>
        <w:rPr>
          <w:rFonts w:hint="eastAsia"/>
          <w:rtl/>
        </w:rPr>
        <w:t>סגן</w:t>
      </w:r>
      <w:r>
        <w:rPr>
          <w:rtl/>
        </w:rPr>
        <w:t xml:space="preserve"> שר הביטחון זאב בוים:</w:t>
      </w:r>
    </w:p>
    <w:p w14:paraId="687DE328" w14:textId="77777777" w:rsidR="00000000" w:rsidRDefault="006D6152">
      <w:pPr>
        <w:pStyle w:val="a0"/>
        <w:rPr>
          <w:rFonts w:hint="cs"/>
          <w:rtl/>
        </w:rPr>
      </w:pPr>
    </w:p>
    <w:p w14:paraId="4080767C" w14:textId="77777777" w:rsidR="00000000" w:rsidRDefault="006D6152">
      <w:pPr>
        <w:pStyle w:val="a0"/>
        <w:rPr>
          <w:rFonts w:hint="cs"/>
          <w:rtl/>
        </w:rPr>
      </w:pPr>
      <w:r>
        <w:rPr>
          <w:rFonts w:hint="cs"/>
          <w:rtl/>
        </w:rPr>
        <w:t>לפי איזו פרוצדורה?</w:t>
      </w:r>
    </w:p>
    <w:p w14:paraId="1B4E3DAE" w14:textId="77777777" w:rsidR="00000000" w:rsidRDefault="006D6152">
      <w:pPr>
        <w:pStyle w:val="a0"/>
        <w:ind w:firstLine="0"/>
        <w:rPr>
          <w:rFonts w:hint="cs"/>
          <w:rtl/>
        </w:rPr>
      </w:pPr>
    </w:p>
    <w:p w14:paraId="23A0EC64" w14:textId="77777777" w:rsidR="00000000" w:rsidRDefault="006D6152">
      <w:pPr>
        <w:pStyle w:val="af1"/>
        <w:rPr>
          <w:rFonts w:hint="cs"/>
          <w:rtl/>
        </w:rPr>
      </w:pPr>
      <w:r>
        <w:rPr>
          <w:rFonts w:hint="eastAsia"/>
          <w:rtl/>
        </w:rPr>
        <w:t>היו</w:t>
      </w:r>
      <w:r>
        <w:rPr>
          <w:rtl/>
        </w:rPr>
        <w:t xml:space="preserve">"ר </w:t>
      </w:r>
      <w:r>
        <w:rPr>
          <w:rFonts w:hint="cs"/>
          <w:rtl/>
        </w:rPr>
        <w:t>ראובן ריבלין</w:t>
      </w:r>
      <w:r>
        <w:rPr>
          <w:rtl/>
        </w:rPr>
        <w:t>:</w:t>
      </w:r>
    </w:p>
    <w:p w14:paraId="6F998A4C" w14:textId="77777777" w:rsidR="00000000" w:rsidRDefault="006D6152">
      <w:pPr>
        <w:pStyle w:val="a0"/>
        <w:rPr>
          <w:rFonts w:hint="cs"/>
          <w:rtl/>
        </w:rPr>
      </w:pPr>
    </w:p>
    <w:p w14:paraId="705B7ADF" w14:textId="77777777" w:rsidR="00000000" w:rsidRDefault="006D6152">
      <w:pPr>
        <w:pStyle w:val="a0"/>
        <w:rPr>
          <w:rFonts w:hint="cs"/>
          <w:rtl/>
        </w:rPr>
      </w:pPr>
      <w:r>
        <w:rPr>
          <w:rFonts w:hint="cs"/>
          <w:rtl/>
        </w:rPr>
        <w:t xml:space="preserve">אל תשאל אותי את השאלה הזאת, כי היא מסוכנת מאוד. אדוני ילך ל-88 (ז). </w:t>
      </w:r>
    </w:p>
    <w:p w14:paraId="0085A132" w14:textId="77777777" w:rsidR="00000000" w:rsidRDefault="006D6152">
      <w:pPr>
        <w:pStyle w:val="a0"/>
        <w:ind w:firstLine="0"/>
        <w:rPr>
          <w:rFonts w:hint="cs"/>
          <w:rtl/>
        </w:rPr>
      </w:pPr>
    </w:p>
    <w:p w14:paraId="2185A919" w14:textId="77777777" w:rsidR="00000000" w:rsidRDefault="006D6152">
      <w:pPr>
        <w:pStyle w:val="a"/>
        <w:rPr>
          <w:rtl/>
        </w:rPr>
      </w:pPr>
      <w:bookmarkStart w:id="116" w:name="FS000000512T13_09_2005_14_19_26"/>
      <w:bookmarkStart w:id="117" w:name="_Toc114483680"/>
      <w:bookmarkEnd w:id="116"/>
      <w:r>
        <w:rPr>
          <w:rFonts w:hint="eastAsia"/>
          <w:rtl/>
        </w:rPr>
        <w:t>יוסי</w:t>
      </w:r>
      <w:r>
        <w:rPr>
          <w:rtl/>
        </w:rPr>
        <w:t xml:space="preserve"> שריד (מרצ-יחד):</w:t>
      </w:r>
      <w:bookmarkEnd w:id="117"/>
    </w:p>
    <w:p w14:paraId="1FB4E4D3" w14:textId="77777777" w:rsidR="00000000" w:rsidRDefault="006D6152">
      <w:pPr>
        <w:pStyle w:val="a0"/>
        <w:rPr>
          <w:rFonts w:hint="cs"/>
          <w:rtl/>
        </w:rPr>
      </w:pPr>
    </w:p>
    <w:p w14:paraId="79BB2F3B" w14:textId="77777777" w:rsidR="00000000" w:rsidRDefault="006D6152">
      <w:pPr>
        <w:pStyle w:val="a0"/>
        <w:rPr>
          <w:rFonts w:hint="cs"/>
          <w:rtl/>
        </w:rPr>
      </w:pPr>
      <w:r>
        <w:rPr>
          <w:rFonts w:hint="cs"/>
          <w:rtl/>
        </w:rPr>
        <w:t>אדוני היושב-ראש, אני לא יכול להתערב בשיקולי סגן השר שהביאו אותו לערוך הש</w:t>
      </w:r>
      <w:r>
        <w:rPr>
          <w:rFonts w:hint="cs"/>
          <w:rtl/>
        </w:rPr>
        <w:t xml:space="preserve">וואות בין שרים. אם הוא סבור ששרת החינוך דהיום היא שרה טובה יותר, מי אני ומה אני שאחלוק על דעתו? אבל אני חושב שאתה פשוט לא מכיר את העובדות. אומנם היית פעם מנהל בית-ספר, אבל מאז כנראה שכחת את הגרסא דינקותא שלך, ותרשה לי לומר לך שאין לך מושג מה אתה שח. </w:t>
      </w:r>
    </w:p>
    <w:p w14:paraId="1D0FD1F3" w14:textId="77777777" w:rsidR="00000000" w:rsidRDefault="006D6152">
      <w:pPr>
        <w:pStyle w:val="a0"/>
        <w:rPr>
          <w:rFonts w:hint="cs"/>
          <w:rtl/>
        </w:rPr>
      </w:pPr>
    </w:p>
    <w:p w14:paraId="02F61B8B" w14:textId="77777777" w:rsidR="00000000" w:rsidRDefault="006D6152">
      <w:pPr>
        <w:pStyle w:val="a0"/>
        <w:rPr>
          <w:rFonts w:hint="cs"/>
          <w:rtl/>
        </w:rPr>
      </w:pPr>
      <w:r>
        <w:rPr>
          <w:rFonts w:hint="cs"/>
          <w:rtl/>
        </w:rPr>
        <w:t>ועכש</w:t>
      </w:r>
      <w:r>
        <w:rPr>
          <w:rFonts w:hint="cs"/>
          <w:rtl/>
        </w:rPr>
        <w:t>יו נדבר בנושא העובדות: קודם כול, לפני שאני מדבר בלשון העובדות, אני רוצה לומר לך: אני זוכר שפעם ראש הממשלה, ואתו שרים רבים, ואתו חברי כנסת רבים, כולם מהליכוד, היו חוזרים ושואלים אותי, ושואלים אותי עד עצם היום הזה: דרך אגב, תגיד, מה עשית להם שם, בירוחם ובדימ</w:t>
      </w:r>
      <w:r>
        <w:rPr>
          <w:rFonts w:hint="cs"/>
          <w:rtl/>
        </w:rPr>
        <w:t>ונה, בקריית-מלאכי, בקריית-גת, בקריית-שמונה, בחצור, בשלומי ובמגזר הערבי, מה עשית להם שם שכולם מתגעגעים אליך? אמרתי שלא חשוב מה עשיתי, לא אציע את מרכולתי בכל פעם מחדש. התשובה שלי היא בדרך כלל קצרה: דבר אחד לא עשיתי, לא נתתי להם הבטחות. למה לא נתתי להם הבטחות</w:t>
      </w:r>
      <w:r>
        <w:rPr>
          <w:rFonts w:hint="cs"/>
          <w:rtl/>
        </w:rPr>
        <w:t xml:space="preserve">? כי מי מאמין היום להבטחות? הרי איש איננו מאמין היום להבטחות. אם האנשים המנוסים האלה, ראשי הרשויות המקומיות </w:t>
      </w:r>
      <w:r>
        <w:rPr>
          <w:rFonts w:hint="eastAsia"/>
          <w:rtl/>
        </w:rPr>
        <w:t>–</w:t>
      </w:r>
      <w:r>
        <w:rPr>
          <w:rFonts w:hint="cs"/>
          <w:rtl/>
        </w:rPr>
        <w:t xml:space="preserve"> כולם, דרך אגב, מהליכוד, חשבו שלא היו להם ימים טובים יותר במערכת החינוך מהימים שבהם אנחנו היינו במשרד החינוך, הם כנראה יודעים משהו. הבטחות לא ניתנו</w:t>
      </w:r>
      <w:r>
        <w:rPr>
          <w:rFonts w:hint="cs"/>
          <w:rtl/>
        </w:rPr>
        <w:t xml:space="preserve">. לא נתנו שום הבטחה, אבל במקום להבטיח פשוט קיימנו, והם ראו לנגד עיניהם. בהזדמנות תשאל את חברי הכנסת שיושבים לידך. גם אתה יודע את זה, וחבל בגלל זה שאמרת את מה שאמרת. </w:t>
      </w:r>
    </w:p>
    <w:p w14:paraId="368B42D1" w14:textId="77777777" w:rsidR="00000000" w:rsidRDefault="006D6152">
      <w:pPr>
        <w:pStyle w:val="a0"/>
        <w:rPr>
          <w:rFonts w:hint="cs"/>
          <w:rtl/>
        </w:rPr>
      </w:pPr>
    </w:p>
    <w:p w14:paraId="178F22EC" w14:textId="77777777" w:rsidR="00000000" w:rsidRDefault="006D6152">
      <w:pPr>
        <w:pStyle w:val="a0"/>
        <w:rPr>
          <w:rFonts w:hint="cs"/>
          <w:rtl/>
        </w:rPr>
      </w:pPr>
      <w:r>
        <w:rPr>
          <w:rFonts w:hint="cs"/>
          <w:rtl/>
        </w:rPr>
        <w:t xml:space="preserve">תשאל פעם את היושב-ראש, תשאל את ראש הממשלה, והם יגיד לך מה הם שומעים עד עצם היום הזה כאשר </w:t>
      </w:r>
      <w:r>
        <w:rPr>
          <w:rFonts w:hint="cs"/>
          <w:rtl/>
        </w:rPr>
        <w:t xml:space="preserve">הם מתהלכים בארץ </w:t>
      </w:r>
      <w:r>
        <w:rPr>
          <w:rFonts w:hint="eastAsia"/>
          <w:rtl/>
        </w:rPr>
        <w:t>–</w:t>
      </w:r>
      <w:r>
        <w:rPr>
          <w:rFonts w:hint="cs"/>
          <w:rtl/>
        </w:rPr>
        <w:t xml:space="preserve"> מסוף הארץ ועד סופה. אני חוזר ואומר, כולם אנשי הליכוד, ולהם יש דעה אחרת משלך. לפני כמה שבועות גם ראיתי סקר שלפיו שני-שלישים מהציבור מעדיפים דווקא שר אחר על פני השרה הנוכחית. אני לא זוכר בדיוק מה היה שמו של השר שהם העדיפו </w:t>
      </w:r>
      <w:r>
        <w:rPr>
          <w:rFonts w:hint="eastAsia"/>
          <w:rtl/>
        </w:rPr>
        <w:t>–</w:t>
      </w:r>
      <w:r>
        <w:rPr>
          <w:rFonts w:hint="cs"/>
          <w:rtl/>
        </w:rPr>
        <w:t xml:space="preserve"> שני-שלישים מהציב</w:t>
      </w:r>
      <w:r>
        <w:rPr>
          <w:rFonts w:hint="cs"/>
          <w:rtl/>
        </w:rPr>
        <w:t xml:space="preserve">ור </w:t>
      </w:r>
      <w:r>
        <w:rPr>
          <w:rFonts w:hint="eastAsia"/>
          <w:rtl/>
        </w:rPr>
        <w:t>–</w:t>
      </w:r>
      <w:r>
        <w:rPr>
          <w:rFonts w:hint="cs"/>
          <w:rtl/>
        </w:rPr>
        <w:t xml:space="preserve"> אתה יודע שדווקא מבחינת ההשקפות האחרות של אותו שר לשעבר הוא דווקא לא הכי פופולרי, אבל כשר החינוך הם רוצים אותו. שני-שלישים מהציבור. </w:t>
      </w:r>
    </w:p>
    <w:p w14:paraId="693B7DCA" w14:textId="77777777" w:rsidR="00000000" w:rsidRDefault="006D6152">
      <w:pPr>
        <w:pStyle w:val="a0"/>
        <w:ind w:firstLine="0"/>
        <w:rPr>
          <w:rFonts w:hint="cs"/>
          <w:rtl/>
        </w:rPr>
      </w:pPr>
    </w:p>
    <w:p w14:paraId="2A55A838" w14:textId="77777777" w:rsidR="00000000" w:rsidRDefault="006D6152">
      <w:pPr>
        <w:pStyle w:val="af0"/>
        <w:rPr>
          <w:rtl/>
        </w:rPr>
      </w:pPr>
      <w:r>
        <w:rPr>
          <w:rFonts w:hint="eastAsia"/>
          <w:rtl/>
        </w:rPr>
        <w:t>זאב</w:t>
      </w:r>
      <w:r>
        <w:rPr>
          <w:rtl/>
        </w:rPr>
        <w:t xml:space="preserve"> בוים (הליכוד):</w:t>
      </w:r>
    </w:p>
    <w:p w14:paraId="33232D28" w14:textId="77777777" w:rsidR="00000000" w:rsidRDefault="006D6152">
      <w:pPr>
        <w:pStyle w:val="a0"/>
        <w:rPr>
          <w:rFonts w:hint="cs"/>
          <w:rtl/>
        </w:rPr>
      </w:pPr>
    </w:p>
    <w:p w14:paraId="678835F0" w14:textId="77777777" w:rsidR="00000000" w:rsidRDefault="006D6152">
      <w:pPr>
        <w:pStyle w:val="a0"/>
        <w:rPr>
          <w:rFonts w:hint="cs"/>
          <w:rtl/>
        </w:rPr>
      </w:pPr>
      <w:r>
        <w:rPr>
          <w:rFonts w:hint="cs"/>
          <w:rtl/>
        </w:rPr>
        <w:t xml:space="preserve">כבר אמרתי שהפעילות הפופולרית שלך - - -   </w:t>
      </w:r>
    </w:p>
    <w:p w14:paraId="6F8A334B" w14:textId="77777777" w:rsidR="00000000" w:rsidRDefault="006D6152">
      <w:pPr>
        <w:pStyle w:val="a0"/>
        <w:ind w:firstLine="0"/>
        <w:rPr>
          <w:rFonts w:hint="cs"/>
          <w:rtl/>
        </w:rPr>
      </w:pPr>
    </w:p>
    <w:p w14:paraId="23DEAECC" w14:textId="77777777" w:rsidR="00000000" w:rsidRDefault="006D6152">
      <w:pPr>
        <w:pStyle w:val="-"/>
        <w:rPr>
          <w:rtl/>
        </w:rPr>
      </w:pPr>
      <w:bookmarkStart w:id="118" w:name="FS000000512T13_09_2005_14_25_59C"/>
      <w:r>
        <w:rPr>
          <w:rFonts w:hint="eastAsia"/>
          <w:rtl/>
        </w:rPr>
        <w:t>יוסי</w:t>
      </w:r>
      <w:r>
        <w:rPr>
          <w:rtl/>
        </w:rPr>
        <w:t xml:space="preserve"> שריד (מרצ-יחד):</w:t>
      </w:r>
    </w:p>
    <w:p w14:paraId="30E486FA" w14:textId="77777777" w:rsidR="00000000" w:rsidRDefault="006D6152">
      <w:pPr>
        <w:pStyle w:val="a0"/>
        <w:rPr>
          <w:rFonts w:hint="cs"/>
          <w:rtl/>
        </w:rPr>
      </w:pPr>
    </w:p>
    <w:p w14:paraId="4A1AE782" w14:textId="77777777" w:rsidR="00000000" w:rsidRDefault="006D6152">
      <w:pPr>
        <w:pStyle w:val="a0"/>
        <w:rPr>
          <w:rFonts w:hint="cs"/>
          <w:rtl/>
        </w:rPr>
      </w:pPr>
      <w:r>
        <w:rPr>
          <w:rFonts w:hint="cs"/>
          <w:rtl/>
        </w:rPr>
        <w:t>עכשיו אדבר בלשון העובדות, אדוני ס</w:t>
      </w:r>
      <w:r>
        <w:rPr>
          <w:rFonts w:hint="cs"/>
          <w:rtl/>
        </w:rPr>
        <w:t xml:space="preserve">גן השר, כדי שתבין סוף-סוף במה דברים אמורים, ומן הראוי שבכל זאת, לפני שאתה עולה לדוכן </w:t>
      </w:r>
      <w:r>
        <w:rPr>
          <w:rFonts w:hint="eastAsia"/>
          <w:rtl/>
        </w:rPr>
        <w:t>–</w:t>
      </w:r>
      <w:r>
        <w:rPr>
          <w:rFonts w:hint="cs"/>
          <w:rtl/>
        </w:rPr>
        <w:t xml:space="preserve"> זה משונה מאוד, יושב פה אפילו סגן שר החינוך, משונה שדחפת את ראשך בעניין הזה, מה היה לך לדחוף את ראשך?</w:t>
      </w:r>
    </w:p>
    <w:bookmarkEnd w:id="118"/>
    <w:p w14:paraId="05303308" w14:textId="77777777" w:rsidR="00000000" w:rsidRDefault="006D6152">
      <w:pPr>
        <w:pStyle w:val="a0"/>
        <w:ind w:firstLine="0"/>
        <w:rPr>
          <w:rFonts w:hint="cs"/>
          <w:rtl/>
        </w:rPr>
      </w:pPr>
    </w:p>
    <w:p w14:paraId="2522745A" w14:textId="77777777" w:rsidR="00000000" w:rsidRDefault="006D6152">
      <w:pPr>
        <w:pStyle w:val="af0"/>
        <w:rPr>
          <w:rtl/>
        </w:rPr>
      </w:pPr>
      <w:r>
        <w:rPr>
          <w:rFonts w:hint="eastAsia"/>
          <w:rtl/>
        </w:rPr>
        <w:t>סגן</w:t>
      </w:r>
      <w:r>
        <w:rPr>
          <w:rtl/>
        </w:rPr>
        <w:t xml:space="preserve"> שר הביטחון זאב בוים:</w:t>
      </w:r>
    </w:p>
    <w:p w14:paraId="35D66E3F" w14:textId="77777777" w:rsidR="00000000" w:rsidRDefault="006D6152">
      <w:pPr>
        <w:pStyle w:val="a0"/>
        <w:rPr>
          <w:rFonts w:hint="cs"/>
          <w:rtl/>
        </w:rPr>
      </w:pPr>
    </w:p>
    <w:p w14:paraId="7E5040A6" w14:textId="77777777" w:rsidR="00000000" w:rsidRDefault="006D6152">
      <w:pPr>
        <w:pStyle w:val="a0"/>
        <w:rPr>
          <w:rFonts w:hint="cs"/>
          <w:rtl/>
        </w:rPr>
      </w:pPr>
      <w:r>
        <w:rPr>
          <w:rFonts w:hint="cs"/>
          <w:rtl/>
        </w:rPr>
        <w:t xml:space="preserve"> אתה לא היחיד שמבין בזה. </w:t>
      </w:r>
    </w:p>
    <w:p w14:paraId="67CD115F" w14:textId="77777777" w:rsidR="00000000" w:rsidRDefault="006D6152">
      <w:pPr>
        <w:pStyle w:val="-"/>
        <w:rPr>
          <w:rFonts w:hint="cs"/>
          <w:rtl/>
        </w:rPr>
      </w:pPr>
      <w:bookmarkStart w:id="119" w:name="FS000000512T13_09_2005_14_27_19C"/>
      <w:bookmarkEnd w:id="119"/>
    </w:p>
    <w:p w14:paraId="41204719" w14:textId="77777777" w:rsidR="00000000" w:rsidRDefault="006D6152">
      <w:pPr>
        <w:pStyle w:val="-"/>
        <w:rPr>
          <w:rtl/>
        </w:rPr>
      </w:pPr>
      <w:r>
        <w:rPr>
          <w:rFonts w:hint="eastAsia"/>
          <w:rtl/>
        </w:rPr>
        <w:t>יוסי</w:t>
      </w:r>
      <w:r>
        <w:rPr>
          <w:rtl/>
        </w:rPr>
        <w:t xml:space="preserve"> שריד (מרצ</w:t>
      </w:r>
      <w:r>
        <w:rPr>
          <w:rtl/>
        </w:rPr>
        <w:t>-יחד):</w:t>
      </w:r>
    </w:p>
    <w:p w14:paraId="0E545EE7" w14:textId="77777777" w:rsidR="00000000" w:rsidRDefault="006D6152">
      <w:pPr>
        <w:pStyle w:val="a0"/>
        <w:rPr>
          <w:rFonts w:hint="cs"/>
          <w:rtl/>
        </w:rPr>
      </w:pPr>
    </w:p>
    <w:p w14:paraId="55C98F12" w14:textId="77777777" w:rsidR="00000000" w:rsidRDefault="006D6152">
      <w:pPr>
        <w:pStyle w:val="a0"/>
        <w:rPr>
          <w:rFonts w:hint="cs"/>
          <w:rtl/>
        </w:rPr>
      </w:pPr>
      <w:r>
        <w:rPr>
          <w:rFonts w:hint="cs"/>
          <w:rtl/>
        </w:rPr>
        <w:t xml:space="preserve">עכשיו אני אדבר אתך בלשון העובדות, ותוכל ללמוד משהו. </w:t>
      </w:r>
    </w:p>
    <w:p w14:paraId="3082867F" w14:textId="77777777" w:rsidR="00000000" w:rsidRDefault="006D6152">
      <w:pPr>
        <w:pStyle w:val="a0"/>
        <w:ind w:firstLine="0"/>
        <w:rPr>
          <w:rFonts w:hint="cs"/>
          <w:rtl/>
        </w:rPr>
      </w:pPr>
    </w:p>
    <w:p w14:paraId="1A6E91A0" w14:textId="77777777" w:rsidR="00000000" w:rsidRDefault="006D6152">
      <w:pPr>
        <w:pStyle w:val="a0"/>
        <w:rPr>
          <w:rFonts w:hint="cs"/>
          <w:rtl/>
        </w:rPr>
      </w:pPr>
      <w:r>
        <w:rPr>
          <w:rFonts w:hint="cs"/>
          <w:rtl/>
        </w:rPr>
        <w:t>כדי שתדע איפה אנחנו עומדים: משרד החינוך נהג לבנות בכל שנה 2,500</w:t>
      </w:r>
      <w:r>
        <w:rPr>
          <w:rFonts w:hint="eastAsia"/>
          <w:rtl/>
        </w:rPr>
        <w:t>–</w:t>
      </w:r>
      <w:r>
        <w:rPr>
          <w:rFonts w:hint="cs"/>
          <w:rtl/>
        </w:rPr>
        <w:t>2,600 כיתות, על-פי הצרכים. אגב, אפילו 2,500</w:t>
      </w:r>
      <w:r>
        <w:rPr>
          <w:rFonts w:hint="eastAsia"/>
          <w:rtl/>
        </w:rPr>
        <w:t>–</w:t>
      </w:r>
      <w:r>
        <w:rPr>
          <w:rFonts w:hint="cs"/>
          <w:rtl/>
        </w:rPr>
        <w:t>2,600 כיתות לא ענו על הצרכים בכל המגזרים, וגם במגזר הערבי לא ענו על הצרכים. כאשר הממשל</w:t>
      </w:r>
      <w:r>
        <w:rPr>
          <w:rFonts w:hint="cs"/>
          <w:rtl/>
        </w:rPr>
        <w:t xml:space="preserve">ה הזאת נכנסה לכהונתה, הם אמרו: 2,500 כיתות? קטן עלינו. שריד בונה 2,500 כיתות </w:t>
      </w:r>
      <w:r>
        <w:rPr>
          <w:rFonts w:hint="eastAsia"/>
          <w:rtl/>
        </w:rPr>
        <w:t>–</w:t>
      </w:r>
      <w:r>
        <w:rPr>
          <w:rFonts w:hint="cs"/>
          <w:rtl/>
        </w:rPr>
        <w:t xml:space="preserve"> אנחנו נבנה 10,000 כיתות. קראתי את הדברים, בלבי צחקתי, אולי שיתפתי את אשתי בצחוק הזה. אחר כך ראיתי שיורדים ל-5,000 כיתות. צחקתי. עכשיו אני אגיד לך את הסוף: בשנה שעברה ובשנה שקדמה</w:t>
      </w:r>
      <w:r>
        <w:rPr>
          <w:rFonts w:hint="cs"/>
          <w:rtl/>
        </w:rPr>
        <w:t xml:space="preserve"> לה בנו 500 כיתות. זאת היכולת הנוכחית של משרד החינוך: 500 כיתות. לא היה כדבר הזה, אדוני היושב-ראש, מאז קום המדינה. מה זה 500 כיתות? מה המשמעות? המשמעות היא שהכיתות נעשות צפופות יותר ויותר. </w:t>
      </w:r>
    </w:p>
    <w:p w14:paraId="1ED578A6" w14:textId="77777777" w:rsidR="00000000" w:rsidRDefault="006D6152">
      <w:pPr>
        <w:pStyle w:val="a0"/>
        <w:ind w:firstLine="0"/>
        <w:rPr>
          <w:rFonts w:hint="cs"/>
          <w:rtl/>
        </w:rPr>
      </w:pPr>
    </w:p>
    <w:p w14:paraId="7E8243C1" w14:textId="77777777" w:rsidR="00000000" w:rsidRDefault="006D6152">
      <w:pPr>
        <w:pStyle w:val="af0"/>
        <w:rPr>
          <w:rtl/>
        </w:rPr>
      </w:pPr>
      <w:r>
        <w:rPr>
          <w:rFonts w:hint="eastAsia"/>
          <w:rtl/>
        </w:rPr>
        <w:t>מוחמד</w:t>
      </w:r>
      <w:r>
        <w:rPr>
          <w:rtl/>
        </w:rPr>
        <w:t xml:space="preserve"> ברכה (חד"ש-תע"ל):</w:t>
      </w:r>
    </w:p>
    <w:p w14:paraId="666E3FF1" w14:textId="77777777" w:rsidR="00000000" w:rsidRDefault="006D6152">
      <w:pPr>
        <w:pStyle w:val="a0"/>
        <w:rPr>
          <w:rFonts w:hint="cs"/>
          <w:rtl/>
        </w:rPr>
      </w:pPr>
    </w:p>
    <w:p w14:paraId="2E97F212" w14:textId="77777777" w:rsidR="00000000" w:rsidRDefault="006D6152">
      <w:pPr>
        <w:pStyle w:val="a0"/>
        <w:rPr>
          <w:rFonts w:hint="cs"/>
          <w:rtl/>
        </w:rPr>
      </w:pPr>
      <w:r>
        <w:rPr>
          <w:rFonts w:hint="cs"/>
          <w:rtl/>
        </w:rPr>
        <w:t xml:space="preserve">מאיפה המספרים האלה? </w:t>
      </w:r>
    </w:p>
    <w:p w14:paraId="162E5723" w14:textId="77777777" w:rsidR="00000000" w:rsidRDefault="006D6152">
      <w:pPr>
        <w:pStyle w:val="a0"/>
        <w:ind w:firstLine="0"/>
        <w:rPr>
          <w:rFonts w:hint="cs"/>
          <w:rtl/>
        </w:rPr>
      </w:pPr>
    </w:p>
    <w:p w14:paraId="0AD18ED8" w14:textId="77777777" w:rsidR="00000000" w:rsidRDefault="006D6152">
      <w:pPr>
        <w:pStyle w:val="-"/>
        <w:rPr>
          <w:rtl/>
        </w:rPr>
      </w:pPr>
      <w:bookmarkStart w:id="120" w:name="FS000000512T13_09_2005_14_30_08C"/>
      <w:bookmarkEnd w:id="120"/>
      <w:r>
        <w:rPr>
          <w:rFonts w:hint="eastAsia"/>
          <w:rtl/>
        </w:rPr>
        <w:t>יוסי</w:t>
      </w:r>
      <w:r>
        <w:rPr>
          <w:rtl/>
        </w:rPr>
        <w:t xml:space="preserve"> שריד (מרצ-יחד</w:t>
      </w:r>
      <w:r>
        <w:rPr>
          <w:rtl/>
        </w:rPr>
        <w:t>):</w:t>
      </w:r>
    </w:p>
    <w:p w14:paraId="24619FA1" w14:textId="77777777" w:rsidR="00000000" w:rsidRDefault="006D6152">
      <w:pPr>
        <w:pStyle w:val="a0"/>
        <w:rPr>
          <w:rFonts w:hint="cs"/>
          <w:rtl/>
        </w:rPr>
      </w:pPr>
    </w:p>
    <w:p w14:paraId="5035AEF1" w14:textId="77777777" w:rsidR="00000000" w:rsidRDefault="006D6152">
      <w:pPr>
        <w:pStyle w:val="a0"/>
        <w:rPr>
          <w:rFonts w:hint="cs"/>
          <w:rtl/>
        </w:rPr>
      </w:pPr>
      <w:r>
        <w:rPr>
          <w:rFonts w:hint="cs"/>
          <w:rtl/>
        </w:rPr>
        <w:t xml:space="preserve">מאיפה? מהחיים. מהמציאות </w:t>
      </w:r>
      <w:r>
        <w:rPr>
          <w:rFonts w:hint="eastAsia"/>
          <w:rtl/>
        </w:rPr>
        <w:t>–</w:t>
      </w:r>
      <w:r>
        <w:rPr>
          <w:rFonts w:hint="cs"/>
          <w:rtl/>
        </w:rPr>
        <w:t xml:space="preserve"> 500 כיתות. </w:t>
      </w:r>
    </w:p>
    <w:p w14:paraId="36852A05" w14:textId="77777777" w:rsidR="00000000" w:rsidRDefault="006D6152">
      <w:pPr>
        <w:pStyle w:val="a0"/>
        <w:ind w:firstLine="0"/>
        <w:rPr>
          <w:rFonts w:hint="cs"/>
          <w:rtl/>
        </w:rPr>
      </w:pPr>
    </w:p>
    <w:p w14:paraId="2DA9CCD2" w14:textId="77777777" w:rsidR="00000000" w:rsidRDefault="006D6152">
      <w:pPr>
        <w:pStyle w:val="af0"/>
        <w:rPr>
          <w:rtl/>
        </w:rPr>
      </w:pPr>
      <w:r>
        <w:rPr>
          <w:rFonts w:hint="eastAsia"/>
          <w:rtl/>
        </w:rPr>
        <w:t>מוחמד</w:t>
      </w:r>
      <w:r>
        <w:rPr>
          <w:rtl/>
        </w:rPr>
        <w:t xml:space="preserve"> ברכה (חד"ש-תע"ל):</w:t>
      </w:r>
    </w:p>
    <w:p w14:paraId="6623674F" w14:textId="77777777" w:rsidR="00000000" w:rsidRDefault="006D6152">
      <w:pPr>
        <w:pStyle w:val="a0"/>
        <w:rPr>
          <w:rFonts w:hint="cs"/>
          <w:rtl/>
        </w:rPr>
      </w:pPr>
    </w:p>
    <w:p w14:paraId="773F256D" w14:textId="77777777" w:rsidR="00000000" w:rsidRDefault="006D6152">
      <w:pPr>
        <w:pStyle w:val="a0"/>
        <w:rPr>
          <w:rFonts w:hint="cs"/>
          <w:rtl/>
        </w:rPr>
      </w:pPr>
      <w:r>
        <w:rPr>
          <w:rFonts w:hint="cs"/>
          <w:rtl/>
        </w:rPr>
        <w:t xml:space="preserve">יותר קרוב ל-400 מאשר ל-500. </w:t>
      </w:r>
    </w:p>
    <w:p w14:paraId="4C8BBDBC" w14:textId="77777777" w:rsidR="00000000" w:rsidRDefault="006D6152">
      <w:pPr>
        <w:pStyle w:val="a0"/>
        <w:rPr>
          <w:rFonts w:hint="cs"/>
          <w:rtl/>
        </w:rPr>
      </w:pPr>
    </w:p>
    <w:p w14:paraId="27FAA7F2" w14:textId="77777777" w:rsidR="00000000" w:rsidRDefault="006D6152">
      <w:pPr>
        <w:pStyle w:val="af0"/>
        <w:rPr>
          <w:rtl/>
        </w:rPr>
      </w:pPr>
      <w:r>
        <w:rPr>
          <w:rFonts w:hint="eastAsia"/>
          <w:rtl/>
        </w:rPr>
        <w:t>סגן</w:t>
      </w:r>
      <w:r>
        <w:rPr>
          <w:rtl/>
        </w:rPr>
        <w:t xml:space="preserve"> שר הביטחון זאב בוים:</w:t>
      </w:r>
    </w:p>
    <w:p w14:paraId="5609AFCD" w14:textId="77777777" w:rsidR="00000000" w:rsidRDefault="006D6152">
      <w:pPr>
        <w:pStyle w:val="a0"/>
        <w:rPr>
          <w:rFonts w:hint="cs"/>
          <w:rtl/>
        </w:rPr>
      </w:pPr>
    </w:p>
    <w:p w14:paraId="4CAA30DA" w14:textId="77777777" w:rsidR="00000000" w:rsidRDefault="006D6152">
      <w:pPr>
        <w:pStyle w:val="a0"/>
        <w:ind w:firstLine="720"/>
        <w:rPr>
          <w:rFonts w:hint="cs"/>
          <w:rtl/>
        </w:rPr>
      </w:pPr>
      <w:r>
        <w:rPr>
          <w:rFonts w:hint="cs"/>
          <w:rtl/>
        </w:rPr>
        <w:t>כמה היו כשאתה היית שר?</w:t>
      </w:r>
    </w:p>
    <w:p w14:paraId="3820EBD2" w14:textId="77777777" w:rsidR="00000000" w:rsidRDefault="006D6152">
      <w:pPr>
        <w:pStyle w:val="a"/>
        <w:rPr>
          <w:rFonts w:hint="cs"/>
          <w:rtl/>
        </w:rPr>
      </w:pPr>
      <w:bookmarkStart w:id="121" w:name="FS000000512T13_09_2005_14_31_12C"/>
      <w:bookmarkEnd w:id="121"/>
    </w:p>
    <w:p w14:paraId="62039BD9"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bookmarkStart w:id="122" w:name="FS000001030T13_09_2005_14_32_57"/>
      <w:bookmarkEnd w:id="122"/>
    </w:p>
    <w:p w14:paraId="3F7EB564" w14:textId="77777777" w:rsidR="00000000" w:rsidRDefault="006D6152">
      <w:pPr>
        <w:pStyle w:val="a0"/>
        <w:rPr>
          <w:rtl/>
        </w:rPr>
      </w:pPr>
    </w:p>
    <w:p w14:paraId="7B0183D5" w14:textId="77777777" w:rsidR="00000000" w:rsidRDefault="006D6152">
      <w:pPr>
        <w:pStyle w:val="a0"/>
        <w:rPr>
          <w:rFonts w:hint="cs"/>
          <w:rtl/>
        </w:rPr>
      </w:pPr>
      <w:r>
        <w:rPr>
          <w:rFonts w:hint="cs"/>
          <w:rtl/>
        </w:rPr>
        <w:t>סגן השר והבה ישיב על הדברים. יש לך הזדמנות אחריו.</w:t>
      </w:r>
    </w:p>
    <w:p w14:paraId="042B7FAA" w14:textId="77777777" w:rsidR="00000000" w:rsidRDefault="006D6152">
      <w:pPr>
        <w:pStyle w:val="a0"/>
        <w:rPr>
          <w:rFonts w:hint="cs"/>
          <w:rtl/>
        </w:rPr>
      </w:pPr>
    </w:p>
    <w:p w14:paraId="13CD44D9" w14:textId="77777777" w:rsidR="00000000" w:rsidRDefault="006D6152">
      <w:pPr>
        <w:pStyle w:val="-"/>
        <w:rPr>
          <w:rtl/>
        </w:rPr>
      </w:pPr>
      <w:bookmarkStart w:id="123" w:name="FS000000512T13_09_2005_14_01_10C"/>
      <w:bookmarkEnd w:id="123"/>
      <w:r>
        <w:rPr>
          <w:rFonts w:hint="eastAsia"/>
          <w:rtl/>
        </w:rPr>
        <w:t>יוסי</w:t>
      </w:r>
      <w:r>
        <w:rPr>
          <w:rtl/>
        </w:rPr>
        <w:t xml:space="preserve"> שריד (מרצ-יחד):</w:t>
      </w:r>
    </w:p>
    <w:p w14:paraId="44D6F320" w14:textId="77777777" w:rsidR="00000000" w:rsidRDefault="006D6152">
      <w:pPr>
        <w:pStyle w:val="a0"/>
        <w:rPr>
          <w:rFonts w:hint="cs"/>
          <w:rtl/>
        </w:rPr>
      </w:pPr>
    </w:p>
    <w:p w14:paraId="0539F89B" w14:textId="77777777" w:rsidR="00000000" w:rsidRDefault="006D6152">
      <w:pPr>
        <w:pStyle w:val="a0"/>
        <w:rPr>
          <w:rFonts w:hint="cs"/>
          <w:rtl/>
        </w:rPr>
      </w:pPr>
      <w:r>
        <w:rPr>
          <w:rFonts w:hint="cs"/>
          <w:rtl/>
        </w:rPr>
        <w:t>אין לך מושג על</w:t>
      </w:r>
      <w:r>
        <w:rPr>
          <w:rFonts w:hint="cs"/>
          <w:rtl/>
        </w:rPr>
        <w:t xml:space="preserve"> מה אתה מדבר. אתה סתם מדבר דברים בעלמא. אומר חבר הכנסת מוחמד ברכה, 400. אני לא אדם צר עין, אני אומר 500.</w:t>
      </w:r>
    </w:p>
    <w:p w14:paraId="1C030DF4" w14:textId="77777777" w:rsidR="00000000" w:rsidRDefault="006D6152">
      <w:pPr>
        <w:pStyle w:val="a0"/>
        <w:rPr>
          <w:rtl/>
        </w:rPr>
      </w:pPr>
    </w:p>
    <w:p w14:paraId="3C3B1398" w14:textId="77777777" w:rsidR="00000000" w:rsidRDefault="006D6152">
      <w:pPr>
        <w:pStyle w:val="af1"/>
        <w:rPr>
          <w:rtl/>
        </w:rPr>
      </w:pPr>
      <w:r>
        <w:rPr>
          <w:rtl/>
        </w:rPr>
        <w:t>היו"ר</w:t>
      </w:r>
      <w:r>
        <w:rPr>
          <w:rFonts w:hint="cs"/>
          <w:rtl/>
        </w:rPr>
        <w:t xml:space="preserve"> ראובן ריבלין</w:t>
      </w:r>
      <w:r>
        <w:rPr>
          <w:rtl/>
        </w:rPr>
        <w:t>:</w:t>
      </w:r>
    </w:p>
    <w:p w14:paraId="416B92C6" w14:textId="77777777" w:rsidR="00000000" w:rsidRDefault="006D6152">
      <w:pPr>
        <w:pStyle w:val="a0"/>
        <w:rPr>
          <w:rtl/>
        </w:rPr>
      </w:pPr>
    </w:p>
    <w:p w14:paraId="56EA86A0" w14:textId="77777777" w:rsidR="00000000" w:rsidRDefault="006D6152">
      <w:pPr>
        <w:pStyle w:val="a0"/>
        <w:rPr>
          <w:rFonts w:hint="cs"/>
          <w:rtl/>
        </w:rPr>
      </w:pPr>
      <w:r>
        <w:rPr>
          <w:rFonts w:hint="cs"/>
          <w:rtl/>
        </w:rPr>
        <w:t>לא ניכנס לדיון מקצועי, הדיון הוא אישי.</w:t>
      </w:r>
    </w:p>
    <w:p w14:paraId="7E3B9A03" w14:textId="77777777" w:rsidR="00000000" w:rsidRDefault="006D6152">
      <w:pPr>
        <w:pStyle w:val="a0"/>
        <w:ind w:firstLine="0"/>
        <w:rPr>
          <w:rFonts w:hint="cs"/>
          <w:rtl/>
        </w:rPr>
      </w:pPr>
    </w:p>
    <w:p w14:paraId="4F9068E3" w14:textId="77777777" w:rsidR="00000000" w:rsidRDefault="006D6152">
      <w:pPr>
        <w:pStyle w:val="af0"/>
        <w:rPr>
          <w:rtl/>
        </w:rPr>
      </w:pPr>
      <w:r>
        <w:rPr>
          <w:rFonts w:hint="eastAsia"/>
          <w:rtl/>
        </w:rPr>
        <w:t>מוחמד</w:t>
      </w:r>
      <w:r>
        <w:rPr>
          <w:rtl/>
        </w:rPr>
        <w:t xml:space="preserve"> ברכה (חד"ש-תע"ל):</w:t>
      </w:r>
    </w:p>
    <w:p w14:paraId="7214B9C8" w14:textId="77777777" w:rsidR="00000000" w:rsidRDefault="006D6152">
      <w:pPr>
        <w:pStyle w:val="a0"/>
        <w:rPr>
          <w:rFonts w:hint="cs"/>
          <w:rtl/>
        </w:rPr>
      </w:pPr>
    </w:p>
    <w:p w14:paraId="20282E63" w14:textId="77777777" w:rsidR="00000000" w:rsidRDefault="006D6152">
      <w:pPr>
        <w:pStyle w:val="a0"/>
        <w:rPr>
          <w:rFonts w:hint="cs"/>
          <w:rtl/>
        </w:rPr>
      </w:pPr>
      <w:r>
        <w:rPr>
          <w:rFonts w:hint="cs"/>
          <w:rtl/>
        </w:rPr>
        <w:t xml:space="preserve">זה תרגיל פשוט בחשבון. שרת החינוך אמרה ש-46% בנו במגזר הערבי. אם </w:t>
      </w:r>
      <w:r>
        <w:rPr>
          <w:rFonts w:hint="cs"/>
          <w:rtl/>
        </w:rPr>
        <w:t>46% הם 180, נוספו 400.</w:t>
      </w:r>
    </w:p>
    <w:p w14:paraId="408841D7" w14:textId="77777777" w:rsidR="00000000" w:rsidRDefault="006D6152">
      <w:pPr>
        <w:pStyle w:val="a0"/>
        <w:rPr>
          <w:rFonts w:hint="cs"/>
          <w:rtl/>
        </w:rPr>
      </w:pPr>
    </w:p>
    <w:p w14:paraId="46529F96" w14:textId="77777777" w:rsidR="00000000" w:rsidRDefault="006D6152">
      <w:pPr>
        <w:pStyle w:val="a"/>
        <w:rPr>
          <w:rtl/>
        </w:rPr>
      </w:pPr>
      <w:bookmarkStart w:id="124" w:name="FS000000512T13_09_2005_13_35_13"/>
      <w:bookmarkStart w:id="125" w:name="_Toc114483681"/>
      <w:bookmarkEnd w:id="124"/>
      <w:r>
        <w:rPr>
          <w:rFonts w:hint="eastAsia"/>
          <w:rtl/>
        </w:rPr>
        <w:t>יוסי</w:t>
      </w:r>
      <w:r>
        <w:rPr>
          <w:rtl/>
        </w:rPr>
        <w:t xml:space="preserve"> שריד (מרצ-יחד):</w:t>
      </w:r>
      <w:bookmarkEnd w:id="125"/>
    </w:p>
    <w:p w14:paraId="6AC10618" w14:textId="77777777" w:rsidR="00000000" w:rsidRDefault="006D6152">
      <w:pPr>
        <w:pStyle w:val="a0"/>
        <w:rPr>
          <w:rFonts w:hint="cs"/>
          <w:rtl/>
        </w:rPr>
      </w:pPr>
    </w:p>
    <w:p w14:paraId="0A13C74D" w14:textId="77777777" w:rsidR="00000000" w:rsidRDefault="006D6152">
      <w:pPr>
        <w:pStyle w:val="a0"/>
        <w:rPr>
          <w:rFonts w:hint="cs"/>
          <w:rtl/>
        </w:rPr>
      </w:pPr>
      <w:r>
        <w:rPr>
          <w:rFonts w:hint="cs"/>
          <w:rtl/>
        </w:rPr>
        <w:t>אתה צודק. יש חשש שחבר הכנסת מוחמד ברכה צודק וזה לא 500 אלא 400. אז אתה עולה אל דוכן הכנסת כדי ללמד על זה סניגוריה? זו לשון העובדות, לשון הנתונים.</w:t>
      </w:r>
    </w:p>
    <w:p w14:paraId="33D17CC3" w14:textId="77777777" w:rsidR="00000000" w:rsidRDefault="006D6152">
      <w:pPr>
        <w:pStyle w:val="a0"/>
        <w:rPr>
          <w:rFonts w:hint="cs"/>
          <w:rtl/>
        </w:rPr>
      </w:pPr>
    </w:p>
    <w:p w14:paraId="06AC09A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0FA0F3A" w14:textId="77777777" w:rsidR="00000000" w:rsidRDefault="006D6152">
      <w:pPr>
        <w:pStyle w:val="a0"/>
        <w:rPr>
          <w:rFonts w:hint="cs"/>
          <w:rtl/>
        </w:rPr>
      </w:pPr>
    </w:p>
    <w:p w14:paraId="6426DE36" w14:textId="77777777" w:rsidR="00000000" w:rsidRDefault="006D6152">
      <w:pPr>
        <w:pStyle w:val="a0"/>
        <w:rPr>
          <w:rFonts w:hint="cs"/>
          <w:rtl/>
        </w:rPr>
      </w:pPr>
      <w:r>
        <w:rPr>
          <w:rFonts w:hint="cs"/>
          <w:rtl/>
        </w:rPr>
        <w:t>זה תפקידו - להגן על הממשלה.</w:t>
      </w:r>
    </w:p>
    <w:p w14:paraId="4227BC05" w14:textId="77777777" w:rsidR="00000000" w:rsidRDefault="006D6152">
      <w:pPr>
        <w:pStyle w:val="a0"/>
        <w:rPr>
          <w:rFonts w:hint="cs"/>
          <w:rtl/>
        </w:rPr>
      </w:pPr>
    </w:p>
    <w:p w14:paraId="0964F612" w14:textId="77777777" w:rsidR="00000000" w:rsidRDefault="006D6152">
      <w:pPr>
        <w:pStyle w:val="af0"/>
        <w:rPr>
          <w:rtl/>
        </w:rPr>
      </w:pPr>
      <w:r>
        <w:rPr>
          <w:rFonts w:hint="eastAsia"/>
          <w:rtl/>
        </w:rPr>
        <w:t>סגן</w:t>
      </w:r>
      <w:r>
        <w:rPr>
          <w:rtl/>
        </w:rPr>
        <w:t xml:space="preserve"> שר הביטחו</w:t>
      </w:r>
      <w:r>
        <w:rPr>
          <w:rtl/>
        </w:rPr>
        <w:t>ן זאב בוים:</w:t>
      </w:r>
    </w:p>
    <w:p w14:paraId="0140B363" w14:textId="77777777" w:rsidR="00000000" w:rsidRDefault="006D6152">
      <w:pPr>
        <w:pStyle w:val="a0"/>
        <w:rPr>
          <w:rFonts w:hint="cs"/>
          <w:rtl/>
        </w:rPr>
      </w:pPr>
    </w:p>
    <w:p w14:paraId="2A2E7BD6" w14:textId="77777777" w:rsidR="00000000" w:rsidRDefault="006D6152">
      <w:pPr>
        <w:pStyle w:val="a0"/>
        <w:rPr>
          <w:rFonts w:hint="cs"/>
          <w:rtl/>
        </w:rPr>
      </w:pPr>
      <w:r>
        <w:rPr>
          <w:rFonts w:hint="cs"/>
          <w:rtl/>
        </w:rPr>
        <w:t>מה זה קשור לרפורמה?</w:t>
      </w:r>
    </w:p>
    <w:p w14:paraId="5451944A" w14:textId="77777777" w:rsidR="00000000" w:rsidRDefault="006D6152">
      <w:pPr>
        <w:pStyle w:val="a0"/>
        <w:ind w:firstLine="0"/>
        <w:rPr>
          <w:rFonts w:hint="cs"/>
          <w:rtl/>
        </w:rPr>
      </w:pPr>
    </w:p>
    <w:p w14:paraId="58B2AE2A" w14:textId="77777777" w:rsidR="00000000" w:rsidRDefault="006D6152">
      <w:pPr>
        <w:pStyle w:val="-"/>
        <w:rPr>
          <w:rtl/>
        </w:rPr>
      </w:pPr>
      <w:bookmarkStart w:id="126" w:name="FS000000512T13_09_2005_14_04_40C"/>
      <w:bookmarkEnd w:id="126"/>
      <w:r>
        <w:rPr>
          <w:rFonts w:hint="eastAsia"/>
          <w:rtl/>
        </w:rPr>
        <w:t>יוסי</w:t>
      </w:r>
      <w:r>
        <w:rPr>
          <w:rtl/>
        </w:rPr>
        <w:t xml:space="preserve"> שריד (מרצ-יחד):</w:t>
      </w:r>
    </w:p>
    <w:p w14:paraId="59D06A28" w14:textId="77777777" w:rsidR="00000000" w:rsidRDefault="006D6152">
      <w:pPr>
        <w:pStyle w:val="a0"/>
        <w:rPr>
          <w:rFonts w:hint="cs"/>
          <w:rtl/>
        </w:rPr>
      </w:pPr>
    </w:p>
    <w:p w14:paraId="2B8565C3" w14:textId="77777777" w:rsidR="00000000" w:rsidRDefault="006D6152">
      <w:pPr>
        <w:pStyle w:val="a0"/>
        <w:rPr>
          <w:rFonts w:hint="cs"/>
          <w:rtl/>
        </w:rPr>
      </w:pPr>
      <w:r>
        <w:rPr>
          <w:rFonts w:hint="cs"/>
          <w:rtl/>
        </w:rPr>
        <w:t xml:space="preserve">אתה לא יודע מה הקשר? טוב. </w:t>
      </w:r>
    </w:p>
    <w:p w14:paraId="379DAC87" w14:textId="77777777" w:rsidR="00000000" w:rsidRDefault="006D6152">
      <w:pPr>
        <w:pStyle w:val="a0"/>
        <w:ind w:firstLine="0"/>
        <w:rPr>
          <w:rFonts w:hint="cs"/>
          <w:rtl/>
        </w:rPr>
      </w:pPr>
    </w:p>
    <w:p w14:paraId="36F083D8" w14:textId="77777777" w:rsidR="00000000" w:rsidRDefault="006D6152">
      <w:pPr>
        <w:pStyle w:val="af0"/>
        <w:rPr>
          <w:rtl/>
        </w:rPr>
      </w:pPr>
      <w:r>
        <w:rPr>
          <w:rFonts w:hint="eastAsia"/>
          <w:rtl/>
        </w:rPr>
        <w:t>ג</w:t>
      </w:r>
      <w:r>
        <w:rPr>
          <w:rtl/>
        </w:rPr>
        <w:t>'מאל זחאלקה (בל"ד):</w:t>
      </w:r>
    </w:p>
    <w:p w14:paraId="43FED647" w14:textId="77777777" w:rsidR="00000000" w:rsidRDefault="006D6152">
      <w:pPr>
        <w:pStyle w:val="a0"/>
        <w:rPr>
          <w:rFonts w:hint="cs"/>
          <w:rtl/>
        </w:rPr>
      </w:pPr>
    </w:p>
    <w:p w14:paraId="226F2F59" w14:textId="77777777" w:rsidR="00000000" w:rsidRDefault="006D6152">
      <w:pPr>
        <w:pStyle w:val="a0"/>
        <w:rPr>
          <w:rFonts w:hint="cs"/>
          <w:rtl/>
        </w:rPr>
      </w:pPr>
      <w:r>
        <w:rPr>
          <w:rFonts w:hint="cs"/>
          <w:rtl/>
        </w:rPr>
        <w:t>רפורמה בלי חדרי לימוד?</w:t>
      </w:r>
    </w:p>
    <w:p w14:paraId="1E781CBC" w14:textId="77777777" w:rsidR="00000000" w:rsidRDefault="006D6152">
      <w:pPr>
        <w:pStyle w:val="a0"/>
        <w:ind w:firstLine="0"/>
        <w:rPr>
          <w:rFonts w:hint="cs"/>
          <w:rtl/>
        </w:rPr>
      </w:pPr>
    </w:p>
    <w:p w14:paraId="00F32301" w14:textId="77777777" w:rsidR="00000000" w:rsidRDefault="006D6152">
      <w:pPr>
        <w:pStyle w:val="-"/>
        <w:rPr>
          <w:rtl/>
        </w:rPr>
      </w:pPr>
      <w:bookmarkStart w:id="127" w:name="FS000000512T13_09_2005_14_05_00C"/>
      <w:bookmarkEnd w:id="127"/>
      <w:r>
        <w:rPr>
          <w:rFonts w:hint="eastAsia"/>
          <w:rtl/>
        </w:rPr>
        <w:t>יוסי</w:t>
      </w:r>
      <w:r>
        <w:rPr>
          <w:rtl/>
        </w:rPr>
        <w:t xml:space="preserve"> שריד (מרצ-יחד):</w:t>
      </w:r>
    </w:p>
    <w:p w14:paraId="0A929484" w14:textId="77777777" w:rsidR="00000000" w:rsidRDefault="006D6152">
      <w:pPr>
        <w:pStyle w:val="a0"/>
        <w:rPr>
          <w:rFonts w:hint="cs"/>
          <w:rtl/>
        </w:rPr>
      </w:pPr>
    </w:p>
    <w:p w14:paraId="34583371" w14:textId="77777777" w:rsidR="00000000" w:rsidRDefault="006D6152">
      <w:pPr>
        <w:pStyle w:val="a0"/>
        <w:rPr>
          <w:rFonts w:hint="cs"/>
          <w:rtl/>
        </w:rPr>
      </w:pPr>
      <w:r>
        <w:rPr>
          <w:rFonts w:hint="cs"/>
          <w:rtl/>
        </w:rPr>
        <w:t>עוד אנחנו מחוללים רפורמה, הצפיפות בכיתות הולכת ומחריפה. זו הרפורמה.</w:t>
      </w:r>
    </w:p>
    <w:p w14:paraId="36BA50D4" w14:textId="77777777" w:rsidR="00000000" w:rsidRDefault="006D6152">
      <w:pPr>
        <w:pStyle w:val="af0"/>
        <w:rPr>
          <w:rFonts w:hint="cs"/>
          <w:rtl/>
        </w:rPr>
      </w:pPr>
    </w:p>
    <w:p w14:paraId="24BB9DE3" w14:textId="77777777" w:rsidR="00000000" w:rsidRDefault="006D6152">
      <w:pPr>
        <w:pStyle w:val="af0"/>
        <w:rPr>
          <w:rtl/>
        </w:rPr>
      </w:pPr>
      <w:r>
        <w:rPr>
          <w:rFonts w:hint="eastAsia"/>
          <w:rtl/>
        </w:rPr>
        <w:t>סגן</w:t>
      </w:r>
      <w:r>
        <w:rPr>
          <w:rtl/>
        </w:rPr>
        <w:t xml:space="preserve"> שר הביטחון זאב בוים:</w:t>
      </w:r>
    </w:p>
    <w:p w14:paraId="4CA4C68F" w14:textId="77777777" w:rsidR="00000000" w:rsidRDefault="006D6152">
      <w:pPr>
        <w:pStyle w:val="a0"/>
        <w:rPr>
          <w:rFonts w:hint="cs"/>
          <w:rtl/>
        </w:rPr>
      </w:pPr>
    </w:p>
    <w:p w14:paraId="68624585" w14:textId="77777777" w:rsidR="00000000" w:rsidRDefault="006D6152">
      <w:pPr>
        <w:pStyle w:val="a0"/>
        <w:rPr>
          <w:rFonts w:hint="cs"/>
          <w:rtl/>
        </w:rPr>
      </w:pPr>
      <w:r>
        <w:rPr>
          <w:rFonts w:hint="cs"/>
          <w:rtl/>
        </w:rPr>
        <w:t>אל תלמד -</w:t>
      </w:r>
      <w:r>
        <w:rPr>
          <w:rFonts w:hint="cs"/>
          <w:rtl/>
        </w:rPr>
        <w:t xml:space="preserve"> - - </w:t>
      </w:r>
    </w:p>
    <w:p w14:paraId="1D11FCE6" w14:textId="77777777" w:rsidR="00000000" w:rsidRDefault="006D6152">
      <w:pPr>
        <w:pStyle w:val="a0"/>
        <w:ind w:firstLine="0"/>
        <w:rPr>
          <w:rFonts w:hint="cs"/>
          <w:rtl/>
        </w:rPr>
      </w:pPr>
    </w:p>
    <w:p w14:paraId="561FC78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C35E321" w14:textId="77777777" w:rsidR="00000000" w:rsidRDefault="006D6152">
      <w:pPr>
        <w:pStyle w:val="a0"/>
        <w:rPr>
          <w:rFonts w:hint="cs"/>
          <w:rtl/>
        </w:rPr>
      </w:pPr>
    </w:p>
    <w:p w14:paraId="5A572A1A" w14:textId="77777777" w:rsidR="00000000" w:rsidRDefault="006D6152">
      <w:pPr>
        <w:pStyle w:val="a0"/>
        <w:rPr>
          <w:rFonts w:hint="cs"/>
          <w:rtl/>
        </w:rPr>
      </w:pPr>
      <w:r>
        <w:rPr>
          <w:rFonts w:hint="cs"/>
          <w:rtl/>
        </w:rPr>
        <w:t>איננו נכנסים לדיון המקצועי כאשר אנחנו לא מצוידים בכל העובדות.</w:t>
      </w:r>
    </w:p>
    <w:p w14:paraId="5CF6FB5D" w14:textId="77777777" w:rsidR="00000000" w:rsidRDefault="006D6152">
      <w:pPr>
        <w:pStyle w:val="a0"/>
        <w:ind w:firstLine="0"/>
        <w:rPr>
          <w:rFonts w:hint="cs"/>
          <w:rtl/>
        </w:rPr>
      </w:pPr>
    </w:p>
    <w:p w14:paraId="0A160969" w14:textId="77777777" w:rsidR="00000000" w:rsidRDefault="006D6152">
      <w:pPr>
        <w:pStyle w:val="-"/>
        <w:rPr>
          <w:rtl/>
        </w:rPr>
      </w:pPr>
      <w:bookmarkStart w:id="128" w:name="FS000000512T13_09_2005_14_06_16C"/>
      <w:bookmarkEnd w:id="128"/>
      <w:r>
        <w:rPr>
          <w:rFonts w:hint="eastAsia"/>
          <w:rtl/>
        </w:rPr>
        <w:t>יוסי</w:t>
      </w:r>
      <w:r>
        <w:rPr>
          <w:rtl/>
        </w:rPr>
        <w:t xml:space="preserve"> שריד (מרצ-יחד):</w:t>
      </w:r>
    </w:p>
    <w:p w14:paraId="0A73C6D5" w14:textId="77777777" w:rsidR="00000000" w:rsidRDefault="006D6152">
      <w:pPr>
        <w:pStyle w:val="a0"/>
        <w:rPr>
          <w:rFonts w:hint="cs"/>
          <w:rtl/>
        </w:rPr>
      </w:pPr>
    </w:p>
    <w:p w14:paraId="169F8A03" w14:textId="77777777" w:rsidR="00000000" w:rsidRDefault="006D6152">
      <w:pPr>
        <w:pStyle w:val="a0"/>
        <w:rPr>
          <w:rFonts w:hint="cs"/>
          <w:rtl/>
        </w:rPr>
      </w:pPr>
      <w:r>
        <w:rPr>
          <w:rFonts w:hint="cs"/>
          <w:rtl/>
        </w:rPr>
        <w:t>אדוני היושב-ראש, אנחנו מצוידים.</w:t>
      </w:r>
    </w:p>
    <w:p w14:paraId="017E4426" w14:textId="77777777" w:rsidR="00000000" w:rsidRDefault="006D6152">
      <w:pPr>
        <w:pStyle w:val="a0"/>
        <w:ind w:firstLine="0"/>
        <w:rPr>
          <w:rFonts w:hint="cs"/>
          <w:rtl/>
        </w:rPr>
      </w:pPr>
    </w:p>
    <w:p w14:paraId="64091BFA" w14:textId="77777777" w:rsidR="00000000" w:rsidRDefault="006D6152">
      <w:pPr>
        <w:pStyle w:val="af1"/>
        <w:rPr>
          <w:rtl/>
        </w:rPr>
      </w:pPr>
      <w:r>
        <w:rPr>
          <w:rtl/>
        </w:rPr>
        <w:t>היו"ר</w:t>
      </w:r>
      <w:r>
        <w:rPr>
          <w:rFonts w:hint="cs"/>
          <w:rtl/>
        </w:rPr>
        <w:t xml:space="preserve"> ראובן ריבלין</w:t>
      </w:r>
      <w:r>
        <w:rPr>
          <w:rtl/>
        </w:rPr>
        <w:t>:</w:t>
      </w:r>
    </w:p>
    <w:p w14:paraId="4C832C2C" w14:textId="77777777" w:rsidR="00000000" w:rsidRDefault="006D6152">
      <w:pPr>
        <w:pStyle w:val="a0"/>
        <w:ind w:firstLine="0"/>
        <w:rPr>
          <w:rFonts w:hint="cs"/>
          <w:rtl/>
        </w:rPr>
      </w:pPr>
    </w:p>
    <w:p w14:paraId="5F427DEE" w14:textId="77777777" w:rsidR="00000000" w:rsidRDefault="006D6152">
      <w:pPr>
        <w:pStyle w:val="a0"/>
        <w:ind w:firstLine="0"/>
        <w:rPr>
          <w:rFonts w:hint="cs"/>
          <w:rtl/>
        </w:rPr>
      </w:pPr>
      <w:r>
        <w:rPr>
          <w:rFonts w:hint="cs"/>
          <w:rtl/>
        </w:rPr>
        <w:tab/>
        <w:t>כרגע הדיון הוא בנושא תפקוד הממשלה. עוד רגע נדון בנושא החינוך.</w:t>
      </w:r>
    </w:p>
    <w:p w14:paraId="14E60D86" w14:textId="77777777" w:rsidR="00000000" w:rsidRDefault="006D6152">
      <w:pPr>
        <w:pStyle w:val="a0"/>
        <w:ind w:firstLine="0"/>
        <w:rPr>
          <w:rFonts w:hint="cs"/>
          <w:rtl/>
        </w:rPr>
      </w:pPr>
    </w:p>
    <w:p w14:paraId="58A17D08" w14:textId="77777777" w:rsidR="00000000" w:rsidRDefault="006D6152">
      <w:pPr>
        <w:pStyle w:val="-"/>
        <w:rPr>
          <w:rFonts w:hint="cs"/>
          <w:rtl/>
        </w:rPr>
      </w:pPr>
      <w:bookmarkStart w:id="129" w:name="FS000000512T13_09_2005_14_06_46C"/>
      <w:bookmarkEnd w:id="129"/>
      <w:r>
        <w:rPr>
          <w:rFonts w:hint="eastAsia"/>
          <w:rtl/>
        </w:rPr>
        <w:t>יוסי</w:t>
      </w:r>
      <w:r>
        <w:rPr>
          <w:rtl/>
        </w:rPr>
        <w:t xml:space="preserve"> שריד (מרצ-יחד):</w:t>
      </w:r>
      <w:r>
        <w:rPr>
          <w:rFonts w:hint="cs"/>
          <w:rtl/>
        </w:rPr>
        <w:t xml:space="preserve"> </w:t>
      </w:r>
    </w:p>
    <w:p w14:paraId="46469451" w14:textId="77777777" w:rsidR="00000000" w:rsidRDefault="006D6152">
      <w:pPr>
        <w:pStyle w:val="a0"/>
        <w:rPr>
          <w:rFonts w:hint="cs"/>
          <w:rtl/>
        </w:rPr>
      </w:pPr>
    </w:p>
    <w:p w14:paraId="1CB4BD4C" w14:textId="77777777" w:rsidR="00000000" w:rsidRDefault="006D6152">
      <w:pPr>
        <w:pStyle w:val="a0"/>
        <w:rPr>
          <w:rFonts w:hint="cs"/>
          <w:rtl/>
        </w:rPr>
      </w:pPr>
      <w:r>
        <w:rPr>
          <w:rFonts w:hint="cs"/>
          <w:rtl/>
        </w:rPr>
        <w:t>את</w:t>
      </w:r>
      <w:r>
        <w:rPr>
          <w:rFonts w:hint="cs"/>
          <w:rtl/>
        </w:rPr>
        <w:t>ן לך עוד דוגמה אחת ולא אוסיף. בארבע השנים האחרונות, לאחר 16 קיצוצים חוזרים ונשנים בתקציב החינוך, בבסיס התקציב, בסך 3 מיליארדי שקלים - חסר תקדים - לאחר 16 קיצוצים חוזרים ונשנים, שים לב, כל תלמיד וכל תלמידה במדינת ישראל לומדים פחות שמונה שעות שבועיות בהשוואה</w:t>
      </w:r>
      <w:r>
        <w:rPr>
          <w:rFonts w:hint="cs"/>
          <w:rtl/>
        </w:rPr>
        <w:t xml:space="preserve"> ל-2001. אתה מבין מה זה שמונה שעות שבועיות פחות? זאת אומרת, יום שלם, יותר מיום לימודים נמחק פשוט מלוח הלימודים השבועי. איך מן האין הזה צומח יש? איך מן הפחות הזה - וזו עובדה, הרי איש לא כופר בעובדה הזאת - יהיה יותר? אתה יכול להסביר את זה? אז מה הרפורמה? הרפ</w:t>
      </w:r>
      <w:r>
        <w:rPr>
          <w:rFonts w:hint="cs"/>
          <w:rtl/>
        </w:rPr>
        <w:t>ורמה הזאת אפילו באותם המקומות המועטים שבהם היא מתקיימת איננה מחזירה אפילו את המצב ל-2001. זאת אומרת, אין פה אפילו סטטוס קוו אנטה; אז אם אין סטטוס קוו אנטה וב-2001 גם כן המצב לא היה מי-יודע-מה - הרי אני האחרון להציג את המצב ב-2001 כשלמות, אז על מה אתה מדבר?</w:t>
      </w:r>
    </w:p>
    <w:p w14:paraId="5CCEC63A" w14:textId="77777777" w:rsidR="00000000" w:rsidRDefault="006D6152">
      <w:pPr>
        <w:pStyle w:val="a0"/>
        <w:ind w:firstLine="0"/>
        <w:rPr>
          <w:rFonts w:hint="cs"/>
          <w:rtl/>
        </w:rPr>
      </w:pPr>
    </w:p>
    <w:p w14:paraId="03979310" w14:textId="77777777" w:rsidR="00000000" w:rsidRDefault="006D6152">
      <w:pPr>
        <w:pStyle w:val="af0"/>
        <w:rPr>
          <w:rtl/>
        </w:rPr>
      </w:pPr>
      <w:r>
        <w:rPr>
          <w:rFonts w:hint="eastAsia"/>
          <w:rtl/>
        </w:rPr>
        <w:t>סגן</w:t>
      </w:r>
      <w:r>
        <w:rPr>
          <w:rtl/>
        </w:rPr>
        <w:t xml:space="preserve"> שר הביטחון זאב בוים:</w:t>
      </w:r>
    </w:p>
    <w:p w14:paraId="68F1872E" w14:textId="77777777" w:rsidR="00000000" w:rsidRDefault="006D6152">
      <w:pPr>
        <w:pStyle w:val="a0"/>
        <w:rPr>
          <w:rFonts w:hint="cs"/>
          <w:rtl/>
        </w:rPr>
      </w:pPr>
    </w:p>
    <w:p w14:paraId="14DBDCA9" w14:textId="77777777" w:rsidR="00000000" w:rsidRDefault="006D6152">
      <w:pPr>
        <w:pStyle w:val="a0"/>
        <w:rPr>
          <w:rFonts w:hint="cs"/>
          <w:rtl/>
        </w:rPr>
      </w:pPr>
      <w:r>
        <w:rPr>
          <w:rFonts w:hint="cs"/>
          <w:rtl/>
        </w:rPr>
        <w:t>אבל יש מאמץ להחזיר.</w:t>
      </w:r>
    </w:p>
    <w:p w14:paraId="51ACF6EA" w14:textId="77777777" w:rsidR="00000000" w:rsidRDefault="006D6152">
      <w:pPr>
        <w:pStyle w:val="a0"/>
        <w:ind w:firstLine="0"/>
        <w:rPr>
          <w:rFonts w:hint="cs"/>
          <w:rtl/>
        </w:rPr>
      </w:pPr>
    </w:p>
    <w:p w14:paraId="73895FB2" w14:textId="77777777" w:rsidR="00000000" w:rsidRDefault="006D6152">
      <w:pPr>
        <w:pStyle w:val="af1"/>
        <w:rPr>
          <w:rtl/>
        </w:rPr>
      </w:pPr>
      <w:r>
        <w:rPr>
          <w:rtl/>
        </w:rPr>
        <w:t>היו"ר</w:t>
      </w:r>
      <w:r>
        <w:rPr>
          <w:rFonts w:hint="cs"/>
          <w:rtl/>
        </w:rPr>
        <w:t xml:space="preserve"> ראובן ריבלין</w:t>
      </w:r>
      <w:r>
        <w:rPr>
          <w:rtl/>
        </w:rPr>
        <w:t>:</w:t>
      </w:r>
    </w:p>
    <w:p w14:paraId="7829370E" w14:textId="77777777" w:rsidR="00000000" w:rsidRDefault="006D6152">
      <w:pPr>
        <w:pStyle w:val="a0"/>
        <w:ind w:firstLine="0"/>
        <w:rPr>
          <w:rFonts w:hint="cs"/>
          <w:rtl/>
        </w:rPr>
      </w:pPr>
    </w:p>
    <w:p w14:paraId="60321CFA" w14:textId="77777777" w:rsidR="00000000" w:rsidRDefault="006D6152">
      <w:pPr>
        <w:pStyle w:val="a0"/>
        <w:ind w:firstLine="0"/>
        <w:rPr>
          <w:rFonts w:hint="cs"/>
          <w:rtl/>
        </w:rPr>
      </w:pPr>
      <w:r>
        <w:rPr>
          <w:rFonts w:hint="cs"/>
          <w:rtl/>
        </w:rPr>
        <w:tab/>
        <w:t>חבר הכנסת שריד, אנחנו לא נכנסים לדיון המקצועי.</w:t>
      </w:r>
    </w:p>
    <w:p w14:paraId="7D8E9DA0" w14:textId="77777777" w:rsidR="00000000" w:rsidRDefault="006D6152">
      <w:pPr>
        <w:pStyle w:val="-"/>
        <w:rPr>
          <w:rFonts w:hint="cs"/>
          <w:rtl/>
        </w:rPr>
      </w:pPr>
      <w:bookmarkStart w:id="130" w:name="FS000000512T13_09_2005_13_36_53C"/>
      <w:bookmarkEnd w:id="130"/>
    </w:p>
    <w:p w14:paraId="6341F829" w14:textId="77777777" w:rsidR="00000000" w:rsidRDefault="006D6152">
      <w:pPr>
        <w:pStyle w:val="-"/>
        <w:rPr>
          <w:rtl/>
        </w:rPr>
      </w:pPr>
      <w:r>
        <w:rPr>
          <w:rFonts w:hint="eastAsia"/>
          <w:rtl/>
        </w:rPr>
        <w:t>יוסי</w:t>
      </w:r>
      <w:r>
        <w:rPr>
          <w:rtl/>
        </w:rPr>
        <w:t xml:space="preserve"> שריד (מרצ-יחד):</w:t>
      </w:r>
    </w:p>
    <w:p w14:paraId="74DA329B" w14:textId="77777777" w:rsidR="00000000" w:rsidRDefault="006D6152">
      <w:pPr>
        <w:pStyle w:val="a0"/>
        <w:rPr>
          <w:rFonts w:hint="cs"/>
          <w:rtl/>
        </w:rPr>
      </w:pPr>
    </w:p>
    <w:p w14:paraId="71D44BDB" w14:textId="77777777" w:rsidR="00000000" w:rsidRDefault="006D6152">
      <w:pPr>
        <w:pStyle w:val="a0"/>
        <w:rPr>
          <w:rFonts w:hint="cs"/>
          <w:rtl/>
        </w:rPr>
      </w:pPr>
      <w:r>
        <w:rPr>
          <w:rFonts w:hint="cs"/>
          <w:rtl/>
        </w:rPr>
        <w:t>למה? לך לקריית-שמונה, לך לחצור, לך לשלומי, לך לקריית-גת שמשם אתה בא, לך לכל המקומות האלה, שאל את פיהם ואז תדע את הא</w:t>
      </w:r>
      <w:r>
        <w:rPr>
          <w:rFonts w:hint="cs"/>
          <w:rtl/>
        </w:rPr>
        <w:t>מת.</w:t>
      </w:r>
    </w:p>
    <w:p w14:paraId="786F11F5" w14:textId="77777777" w:rsidR="00000000" w:rsidRDefault="006D6152">
      <w:pPr>
        <w:pStyle w:val="a0"/>
        <w:ind w:firstLine="0"/>
        <w:rPr>
          <w:rFonts w:hint="cs"/>
          <w:rtl/>
        </w:rPr>
      </w:pPr>
    </w:p>
    <w:p w14:paraId="5810D884"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94F2B2E" w14:textId="77777777" w:rsidR="00000000" w:rsidRDefault="006D6152">
      <w:pPr>
        <w:pStyle w:val="a0"/>
        <w:rPr>
          <w:rFonts w:hint="cs"/>
          <w:rtl/>
        </w:rPr>
      </w:pPr>
    </w:p>
    <w:p w14:paraId="0D38346B" w14:textId="77777777" w:rsidR="00000000" w:rsidRDefault="006D6152">
      <w:pPr>
        <w:pStyle w:val="a0"/>
        <w:rPr>
          <w:rFonts w:hint="cs"/>
          <w:rtl/>
        </w:rPr>
      </w:pPr>
      <w:r>
        <w:rPr>
          <w:rFonts w:hint="cs"/>
          <w:rtl/>
        </w:rPr>
        <w:t>אני מאוד מודה לחבר הכנסת שריד. תודה רבה לסגן השר. לפעמים יש פינג-פונג. הוא דיבר על העובדות כפי שהוא רואה אותן. תפקידו של סגן השר בוים היה להשיב על ההצעה לסדר-היום אשר הוגדרה על-ידי חבר הכנסת חמי דורון ועוד 25 חברים כתפקודה של הממש</w:t>
      </w:r>
      <w:r>
        <w:rPr>
          <w:rFonts w:hint="cs"/>
          <w:rtl/>
        </w:rPr>
        <w:t xml:space="preserve">לה. הוא לא יודע שהוא מתכוון לדבר על עניין החינוך, כי ודאי אז הוא היה פוטר את עצמו מהתשובה והיה מבקש מחבר הכנסת והבה, שהוא סגן השר לענייני חינוך להשיב.    </w:t>
      </w:r>
    </w:p>
    <w:p w14:paraId="403FA2E5" w14:textId="77777777" w:rsidR="00000000" w:rsidRDefault="006D6152">
      <w:pPr>
        <w:pStyle w:val="a0"/>
        <w:ind w:firstLine="0"/>
        <w:rPr>
          <w:rFonts w:hint="cs"/>
          <w:rtl/>
        </w:rPr>
      </w:pPr>
    </w:p>
    <w:p w14:paraId="6459039B" w14:textId="77777777" w:rsidR="00000000" w:rsidRDefault="006D6152">
      <w:pPr>
        <w:pStyle w:val="a0"/>
        <w:ind w:firstLine="0"/>
        <w:rPr>
          <w:rFonts w:hint="cs"/>
          <w:rtl/>
        </w:rPr>
      </w:pPr>
      <w:r>
        <w:rPr>
          <w:rFonts w:hint="cs"/>
          <w:rtl/>
        </w:rPr>
        <w:tab/>
        <w:t xml:space="preserve">רבותי, אנחנו צריכים לעבור להצבעה. יש לנו שתי הצעות לסדר-היום. הראשונה היא הצעה בנושא בתי-הכנסת </w:t>
      </w:r>
      <w:r>
        <w:rPr>
          <w:rtl/>
        </w:rPr>
        <w:t>–</w:t>
      </w:r>
      <w:r>
        <w:rPr>
          <w:rFonts w:hint="cs"/>
          <w:rtl/>
        </w:rPr>
        <w:t xml:space="preserve"> גו</w:t>
      </w:r>
      <w:r>
        <w:rPr>
          <w:rFonts w:hint="cs"/>
          <w:rtl/>
        </w:rPr>
        <w:t>רל בתי-הכנסת בגוש-קטיף. חבר הכנסת ישי, אדוני לא מסכים להצעת הממשלה להעביר לוועדה?</w:t>
      </w:r>
    </w:p>
    <w:p w14:paraId="45EC3809" w14:textId="77777777" w:rsidR="00000000" w:rsidRDefault="006D6152">
      <w:pPr>
        <w:pStyle w:val="a0"/>
        <w:ind w:firstLine="0"/>
        <w:rPr>
          <w:rFonts w:hint="cs"/>
          <w:rtl/>
        </w:rPr>
      </w:pPr>
    </w:p>
    <w:p w14:paraId="122E8C3C" w14:textId="77777777" w:rsidR="00000000" w:rsidRDefault="006D6152">
      <w:pPr>
        <w:pStyle w:val="af0"/>
        <w:rPr>
          <w:rtl/>
        </w:rPr>
      </w:pPr>
      <w:r>
        <w:rPr>
          <w:rFonts w:hint="eastAsia"/>
          <w:rtl/>
        </w:rPr>
        <w:t>אליהו</w:t>
      </w:r>
      <w:r>
        <w:rPr>
          <w:rtl/>
        </w:rPr>
        <w:t xml:space="preserve"> ישי (ש"ס):</w:t>
      </w:r>
    </w:p>
    <w:p w14:paraId="1EC6A0E8" w14:textId="77777777" w:rsidR="00000000" w:rsidRDefault="006D6152">
      <w:pPr>
        <w:pStyle w:val="a0"/>
        <w:rPr>
          <w:rFonts w:hint="cs"/>
          <w:rtl/>
        </w:rPr>
      </w:pPr>
    </w:p>
    <w:p w14:paraId="4517A638" w14:textId="77777777" w:rsidR="00000000" w:rsidRDefault="006D6152">
      <w:pPr>
        <w:pStyle w:val="a0"/>
        <w:rPr>
          <w:rFonts w:hint="cs"/>
          <w:rtl/>
        </w:rPr>
      </w:pPr>
      <w:r>
        <w:rPr>
          <w:rFonts w:hint="cs"/>
          <w:rtl/>
        </w:rPr>
        <w:t>אני מבקש לקיים דיון במליאה.</w:t>
      </w:r>
    </w:p>
    <w:p w14:paraId="37508630" w14:textId="77777777" w:rsidR="00000000" w:rsidRDefault="006D6152">
      <w:pPr>
        <w:pStyle w:val="a0"/>
        <w:ind w:firstLine="0"/>
        <w:rPr>
          <w:rFonts w:hint="cs"/>
          <w:rtl/>
        </w:rPr>
      </w:pPr>
    </w:p>
    <w:p w14:paraId="2738C31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7A13986" w14:textId="77777777" w:rsidR="00000000" w:rsidRDefault="006D6152">
      <w:pPr>
        <w:pStyle w:val="a0"/>
        <w:rPr>
          <w:rFonts w:hint="cs"/>
          <w:rtl/>
        </w:rPr>
      </w:pPr>
    </w:p>
    <w:p w14:paraId="0F28A04D" w14:textId="77777777" w:rsidR="00000000" w:rsidRDefault="006D6152">
      <w:pPr>
        <w:pStyle w:val="a0"/>
        <w:rPr>
          <w:rFonts w:hint="cs"/>
          <w:rtl/>
        </w:rPr>
      </w:pPr>
      <w:r>
        <w:rPr>
          <w:rFonts w:hint="cs"/>
          <w:rtl/>
        </w:rPr>
        <w:t>אתה מבקש שיהיה במליאה. בהחלט נצביע על כך, רק אני רוצה להזכיר לאדוני שנושא זה במליאה יהיה רק בימים הרגילים</w:t>
      </w:r>
      <w:r>
        <w:rPr>
          <w:rFonts w:hint="cs"/>
          <w:rtl/>
        </w:rPr>
        <w:t xml:space="preserve"> של הכנסת, זאת אומרת מייד לאחר כינוסה לכנס החורף של המושב האחרון. זה רצונך?</w:t>
      </w:r>
    </w:p>
    <w:p w14:paraId="249A5C8D" w14:textId="77777777" w:rsidR="00000000" w:rsidRDefault="006D6152">
      <w:pPr>
        <w:pStyle w:val="a0"/>
        <w:ind w:firstLine="0"/>
        <w:rPr>
          <w:rFonts w:hint="cs"/>
          <w:rtl/>
        </w:rPr>
      </w:pPr>
    </w:p>
    <w:p w14:paraId="50DD5800" w14:textId="77777777" w:rsidR="00000000" w:rsidRDefault="006D6152">
      <w:pPr>
        <w:pStyle w:val="af0"/>
        <w:rPr>
          <w:rtl/>
        </w:rPr>
      </w:pPr>
      <w:r>
        <w:rPr>
          <w:rFonts w:hint="eastAsia"/>
          <w:rtl/>
        </w:rPr>
        <w:t>אליהו</w:t>
      </w:r>
      <w:r>
        <w:rPr>
          <w:rtl/>
        </w:rPr>
        <w:t xml:space="preserve"> ישי (ש"ס):</w:t>
      </w:r>
    </w:p>
    <w:p w14:paraId="5685DC7A" w14:textId="77777777" w:rsidR="00000000" w:rsidRDefault="006D6152">
      <w:pPr>
        <w:pStyle w:val="a0"/>
        <w:rPr>
          <w:rFonts w:hint="cs"/>
          <w:rtl/>
        </w:rPr>
      </w:pPr>
    </w:p>
    <w:p w14:paraId="68682469" w14:textId="77777777" w:rsidR="00000000" w:rsidRDefault="006D6152">
      <w:pPr>
        <w:pStyle w:val="a0"/>
        <w:rPr>
          <w:rFonts w:hint="cs"/>
          <w:rtl/>
        </w:rPr>
      </w:pPr>
      <w:r>
        <w:rPr>
          <w:rFonts w:hint="cs"/>
          <w:rtl/>
        </w:rPr>
        <w:t>כן.</w:t>
      </w:r>
    </w:p>
    <w:p w14:paraId="7E49C627" w14:textId="77777777" w:rsidR="00000000" w:rsidRDefault="006D6152">
      <w:pPr>
        <w:pStyle w:val="a0"/>
        <w:ind w:firstLine="0"/>
        <w:rPr>
          <w:rFonts w:hint="cs"/>
          <w:rtl/>
        </w:rPr>
      </w:pPr>
    </w:p>
    <w:p w14:paraId="6F43C997" w14:textId="77777777" w:rsidR="00000000" w:rsidRDefault="006D6152">
      <w:pPr>
        <w:pStyle w:val="af1"/>
        <w:rPr>
          <w:rtl/>
        </w:rPr>
      </w:pPr>
      <w:r>
        <w:rPr>
          <w:rtl/>
        </w:rPr>
        <w:t>היו"ר</w:t>
      </w:r>
      <w:r>
        <w:rPr>
          <w:rFonts w:hint="cs"/>
          <w:rtl/>
        </w:rPr>
        <w:t xml:space="preserve"> ראובן ריבלין</w:t>
      </w:r>
      <w:r>
        <w:rPr>
          <w:rtl/>
        </w:rPr>
        <w:t>:</w:t>
      </w:r>
    </w:p>
    <w:p w14:paraId="169996C6" w14:textId="77777777" w:rsidR="00000000" w:rsidRDefault="006D6152">
      <w:pPr>
        <w:pStyle w:val="a0"/>
        <w:ind w:firstLine="0"/>
        <w:rPr>
          <w:rFonts w:hint="cs"/>
          <w:rtl/>
        </w:rPr>
      </w:pPr>
    </w:p>
    <w:p w14:paraId="1D39F995" w14:textId="77777777" w:rsidR="00000000" w:rsidRDefault="006D6152">
      <w:pPr>
        <w:pStyle w:val="a0"/>
        <w:ind w:firstLine="720"/>
        <w:rPr>
          <w:rFonts w:hint="cs"/>
          <w:rtl/>
        </w:rPr>
      </w:pPr>
      <w:r>
        <w:rPr>
          <w:rFonts w:hint="cs"/>
          <w:rtl/>
        </w:rPr>
        <w:t xml:space="preserve">ובכן, מי שרוצה להעלות על סדר-היום, מצביע בעד, ומי שרוצה להוריד את הנושא, כהצעת הממשלה, מצביע נגד. נא להצביע. בעד זה דיון במליאה. </w:t>
      </w:r>
    </w:p>
    <w:p w14:paraId="54287FD3" w14:textId="77777777" w:rsidR="00000000" w:rsidRDefault="006D6152">
      <w:pPr>
        <w:pStyle w:val="a0"/>
        <w:ind w:firstLine="0"/>
        <w:rPr>
          <w:rFonts w:hint="cs"/>
          <w:rtl/>
        </w:rPr>
      </w:pPr>
    </w:p>
    <w:p w14:paraId="30BCB26C" w14:textId="77777777" w:rsidR="00000000" w:rsidRDefault="006D6152">
      <w:pPr>
        <w:pStyle w:val="af0"/>
        <w:rPr>
          <w:rtl/>
        </w:rPr>
      </w:pPr>
      <w:r>
        <w:rPr>
          <w:rFonts w:hint="eastAsia"/>
          <w:rtl/>
        </w:rPr>
        <w:t>יוסי</w:t>
      </w:r>
      <w:r>
        <w:rPr>
          <w:rtl/>
        </w:rPr>
        <w:t xml:space="preserve"> שריד (מרצ-יחד):</w:t>
      </w:r>
    </w:p>
    <w:p w14:paraId="52159ADF" w14:textId="77777777" w:rsidR="00000000" w:rsidRDefault="006D6152">
      <w:pPr>
        <w:pStyle w:val="a0"/>
        <w:rPr>
          <w:rFonts w:hint="cs"/>
          <w:rtl/>
        </w:rPr>
      </w:pPr>
    </w:p>
    <w:p w14:paraId="21E33B59" w14:textId="77777777" w:rsidR="00000000" w:rsidRDefault="006D6152">
      <w:pPr>
        <w:pStyle w:val="a0"/>
        <w:rPr>
          <w:rFonts w:hint="cs"/>
          <w:rtl/>
        </w:rPr>
      </w:pPr>
      <w:r>
        <w:rPr>
          <w:rFonts w:hint="cs"/>
          <w:rtl/>
        </w:rPr>
        <w:t xml:space="preserve">נגד זה הצעת הממשלה.  </w:t>
      </w:r>
    </w:p>
    <w:p w14:paraId="2568931C" w14:textId="77777777" w:rsidR="00000000" w:rsidRDefault="006D6152">
      <w:pPr>
        <w:pStyle w:val="a0"/>
        <w:ind w:firstLine="0"/>
        <w:rPr>
          <w:rFonts w:hint="cs"/>
          <w:rtl/>
        </w:rPr>
      </w:pPr>
    </w:p>
    <w:p w14:paraId="37E0617A" w14:textId="77777777" w:rsidR="00000000" w:rsidRDefault="006D6152">
      <w:pPr>
        <w:pStyle w:val="af0"/>
        <w:rPr>
          <w:rtl/>
        </w:rPr>
      </w:pPr>
      <w:r>
        <w:rPr>
          <w:rFonts w:hint="eastAsia"/>
          <w:rtl/>
        </w:rPr>
        <w:t>סגן</w:t>
      </w:r>
      <w:r>
        <w:rPr>
          <w:rtl/>
        </w:rPr>
        <w:t xml:space="preserve"> שר הביטחון זאב בוים:</w:t>
      </w:r>
    </w:p>
    <w:p w14:paraId="36086A06" w14:textId="77777777" w:rsidR="00000000" w:rsidRDefault="006D6152">
      <w:pPr>
        <w:pStyle w:val="a0"/>
        <w:rPr>
          <w:rFonts w:hint="cs"/>
          <w:rtl/>
        </w:rPr>
      </w:pPr>
    </w:p>
    <w:p w14:paraId="7BD846D0" w14:textId="77777777" w:rsidR="00000000" w:rsidRDefault="006D6152">
      <w:pPr>
        <w:pStyle w:val="a0"/>
        <w:rPr>
          <w:rFonts w:hint="cs"/>
          <w:rtl/>
        </w:rPr>
      </w:pPr>
      <w:r>
        <w:rPr>
          <w:rFonts w:hint="cs"/>
          <w:rtl/>
        </w:rPr>
        <w:t>אני מציע ועדה.</w:t>
      </w:r>
    </w:p>
    <w:p w14:paraId="33218336" w14:textId="77777777" w:rsidR="00000000" w:rsidRDefault="006D6152">
      <w:pPr>
        <w:pStyle w:val="a0"/>
        <w:ind w:firstLine="0"/>
        <w:rPr>
          <w:rFonts w:hint="cs"/>
          <w:rtl/>
        </w:rPr>
      </w:pPr>
    </w:p>
    <w:p w14:paraId="27B38CF4"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E333A6B" w14:textId="77777777" w:rsidR="00000000" w:rsidRDefault="006D6152">
      <w:pPr>
        <w:pStyle w:val="a0"/>
        <w:rPr>
          <w:rFonts w:hint="cs"/>
          <w:rtl/>
        </w:rPr>
      </w:pPr>
    </w:p>
    <w:p w14:paraId="7E54E32C" w14:textId="77777777" w:rsidR="00000000" w:rsidRDefault="006D6152">
      <w:pPr>
        <w:pStyle w:val="a0"/>
        <w:rPr>
          <w:rFonts w:hint="cs"/>
          <w:rtl/>
        </w:rPr>
      </w:pPr>
      <w:r>
        <w:rPr>
          <w:rFonts w:hint="cs"/>
          <w:rtl/>
        </w:rPr>
        <w:t>מי שמצביע בעד, מצביע בעד דיון במליאה. מי שמצביע נגד, מצביע בעד דיון בוועדה. חברי הכנסת, נא להצביע. הנושא הוא גורל בתי-הכנסת בגוש-קטיף וההשפעה על גורל בת</w:t>
      </w:r>
      <w:r>
        <w:rPr>
          <w:rFonts w:hint="cs"/>
          <w:rtl/>
        </w:rPr>
        <w:t>י-הכנסת בעולם כולו.</w:t>
      </w:r>
    </w:p>
    <w:p w14:paraId="199C1A0E" w14:textId="77777777" w:rsidR="00000000" w:rsidRDefault="006D6152">
      <w:pPr>
        <w:pStyle w:val="a0"/>
        <w:rPr>
          <w:rFonts w:hint="cs"/>
          <w:rtl/>
        </w:rPr>
      </w:pPr>
    </w:p>
    <w:p w14:paraId="14A0435C" w14:textId="77777777" w:rsidR="00000000" w:rsidRDefault="006D6152">
      <w:pPr>
        <w:pStyle w:val="ad"/>
        <w:bidi/>
        <w:rPr>
          <w:rFonts w:hint="cs"/>
          <w:rtl/>
        </w:rPr>
      </w:pPr>
      <w:r>
        <w:rPr>
          <w:rFonts w:hint="cs"/>
          <w:rtl/>
        </w:rPr>
        <w:t>הצבעה מס' 1</w:t>
      </w:r>
    </w:p>
    <w:p w14:paraId="6344E3B5" w14:textId="77777777" w:rsidR="00000000" w:rsidRDefault="006D6152">
      <w:pPr>
        <w:pStyle w:val="a0"/>
        <w:jc w:val="center"/>
        <w:rPr>
          <w:rFonts w:hint="cs"/>
          <w:rtl/>
        </w:rPr>
      </w:pPr>
    </w:p>
    <w:p w14:paraId="64E074F0" w14:textId="77777777" w:rsidR="00000000" w:rsidRDefault="006D6152">
      <w:pPr>
        <w:pStyle w:val="ac"/>
        <w:bidi/>
        <w:rPr>
          <w:rFonts w:hint="cs"/>
          <w:rtl/>
        </w:rPr>
      </w:pPr>
      <w:r>
        <w:rPr>
          <w:rFonts w:hint="cs"/>
          <w:rtl/>
        </w:rPr>
        <w:t xml:space="preserve">בעד ההצעה לכלול את הנושא בסדר-היום </w:t>
      </w:r>
      <w:r>
        <w:rPr>
          <w:rtl/>
        </w:rPr>
        <w:t>–</w:t>
      </w:r>
      <w:r>
        <w:rPr>
          <w:rFonts w:hint="cs"/>
          <w:rtl/>
        </w:rPr>
        <w:t xml:space="preserve">  11</w:t>
      </w:r>
    </w:p>
    <w:p w14:paraId="11F30165" w14:textId="77777777" w:rsidR="00000000" w:rsidRDefault="006D6152">
      <w:pPr>
        <w:pStyle w:val="ac"/>
        <w:bidi/>
        <w:rPr>
          <w:rFonts w:hint="cs"/>
          <w:rtl/>
        </w:rPr>
      </w:pPr>
      <w:r>
        <w:rPr>
          <w:rFonts w:hint="cs"/>
          <w:rtl/>
        </w:rPr>
        <w:t xml:space="preserve">בעד ההצעה שלא לכלול את הנושא בסדר-היום </w:t>
      </w:r>
      <w:r>
        <w:rPr>
          <w:rtl/>
        </w:rPr>
        <w:t>–</w:t>
      </w:r>
      <w:r>
        <w:rPr>
          <w:rFonts w:hint="cs"/>
          <w:rtl/>
        </w:rPr>
        <w:t xml:space="preserve"> 8</w:t>
      </w:r>
    </w:p>
    <w:p w14:paraId="328929E1" w14:textId="77777777" w:rsidR="00000000" w:rsidRDefault="006D6152">
      <w:pPr>
        <w:pStyle w:val="ac"/>
        <w:bidi/>
        <w:rPr>
          <w:rFonts w:hint="cs"/>
          <w:rtl/>
        </w:rPr>
      </w:pPr>
      <w:r>
        <w:rPr>
          <w:rFonts w:hint="cs"/>
          <w:rtl/>
        </w:rPr>
        <w:t xml:space="preserve">נמנע </w:t>
      </w:r>
      <w:r>
        <w:rPr>
          <w:rtl/>
        </w:rPr>
        <w:t>–</w:t>
      </w:r>
      <w:r>
        <w:rPr>
          <w:rFonts w:hint="cs"/>
          <w:rtl/>
        </w:rPr>
        <w:t xml:space="preserve"> 1</w:t>
      </w:r>
    </w:p>
    <w:p w14:paraId="53185A54" w14:textId="77777777" w:rsidR="00000000" w:rsidRDefault="006D6152">
      <w:pPr>
        <w:pStyle w:val="ad"/>
        <w:bidi/>
        <w:rPr>
          <w:rFonts w:hint="cs"/>
          <w:rtl/>
        </w:rPr>
      </w:pPr>
      <w:r>
        <w:rPr>
          <w:rFonts w:hint="cs"/>
          <w:rtl/>
        </w:rPr>
        <w:t>ההצעה לכלול את הנושא בסדר-היום של הכנסת נתקבלה.</w:t>
      </w:r>
    </w:p>
    <w:p w14:paraId="684E2E31" w14:textId="77777777" w:rsidR="00000000" w:rsidRDefault="006D6152">
      <w:pPr>
        <w:pStyle w:val="a0"/>
        <w:ind w:firstLine="0"/>
        <w:rPr>
          <w:rFonts w:hint="cs"/>
          <w:rtl/>
        </w:rPr>
      </w:pPr>
    </w:p>
    <w:p w14:paraId="1A4EFA4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2E5100C" w14:textId="77777777" w:rsidR="00000000" w:rsidRDefault="006D6152">
      <w:pPr>
        <w:pStyle w:val="a0"/>
        <w:rPr>
          <w:rFonts w:hint="cs"/>
          <w:rtl/>
        </w:rPr>
      </w:pPr>
    </w:p>
    <w:p w14:paraId="08A57F6B" w14:textId="77777777" w:rsidR="00000000" w:rsidRDefault="006D6152">
      <w:pPr>
        <w:pStyle w:val="a0"/>
        <w:rPr>
          <w:rFonts w:hint="cs"/>
          <w:rtl/>
        </w:rPr>
      </w:pPr>
      <w:r>
        <w:rPr>
          <w:rFonts w:hint="cs"/>
          <w:rtl/>
        </w:rPr>
        <w:t>11 בעד, שמונה נגד, אחד נמנע. אני קובע שההצעה תעמוד לדיון על</w:t>
      </w:r>
      <w:r>
        <w:rPr>
          <w:rFonts w:hint="cs"/>
          <w:rtl/>
        </w:rPr>
        <w:t xml:space="preserve"> סדר-יומה של הכנסת. הנושא עבר למליאה. מייד לאחר שתכונס הכנסת נמצא את הזמן ונעלה את עניין בתי-הכנסת לדיון.</w:t>
      </w:r>
    </w:p>
    <w:p w14:paraId="5015E44B" w14:textId="77777777" w:rsidR="00000000" w:rsidRDefault="006D6152">
      <w:pPr>
        <w:pStyle w:val="a0"/>
        <w:rPr>
          <w:rFonts w:hint="cs"/>
          <w:rtl/>
        </w:rPr>
      </w:pPr>
    </w:p>
    <w:p w14:paraId="72E3E277" w14:textId="77777777" w:rsidR="00000000" w:rsidRDefault="006D6152">
      <w:pPr>
        <w:pStyle w:val="a0"/>
        <w:rPr>
          <w:rFonts w:hint="cs"/>
          <w:rtl/>
        </w:rPr>
      </w:pPr>
      <w:r>
        <w:rPr>
          <w:rFonts w:hint="cs"/>
          <w:rtl/>
        </w:rPr>
        <w:t>רבותי חברי הכנסת, אנחנו מצביעים עכשיו על נושא תפקודה של ממשלה.</w:t>
      </w:r>
    </w:p>
    <w:p w14:paraId="2B73EB8A" w14:textId="77777777" w:rsidR="00000000" w:rsidRDefault="006D6152">
      <w:pPr>
        <w:pStyle w:val="a0"/>
        <w:ind w:firstLine="0"/>
        <w:rPr>
          <w:rFonts w:hint="cs"/>
          <w:rtl/>
        </w:rPr>
      </w:pPr>
    </w:p>
    <w:p w14:paraId="191FCDCC" w14:textId="77777777" w:rsidR="00000000" w:rsidRDefault="006D6152">
      <w:pPr>
        <w:pStyle w:val="af0"/>
        <w:rPr>
          <w:rtl/>
        </w:rPr>
      </w:pPr>
      <w:r>
        <w:rPr>
          <w:rFonts w:hint="eastAsia"/>
          <w:rtl/>
        </w:rPr>
        <w:t>חמי</w:t>
      </w:r>
      <w:r>
        <w:rPr>
          <w:rtl/>
        </w:rPr>
        <w:t xml:space="preserve"> דורון (שינוי):</w:t>
      </w:r>
    </w:p>
    <w:p w14:paraId="7426DB94" w14:textId="77777777" w:rsidR="00000000" w:rsidRDefault="006D6152">
      <w:pPr>
        <w:pStyle w:val="a0"/>
        <w:rPr>
          <w:rFonts w:hint="cs"/>
          <w:rtl/>
        </w:rPr>
      </w:pPr>
    </w:p>
    <w:p w14:paraId="11C2C01E" w14:textId="77777777" w:rsidR="00000000" w:rsidRDefault="006D6152">
      <w:pPr>
        <w:pStyle w:val="a0"/>
        <w:rPr>
          <w:rFonts w:hint="cs"/>
          <w:rtl/>
        </w:rPr>
      </w:pPr>
      <w:r>
        <w:rPr>
          <w:rFonts w:hint="cs"/>
          <w:rtl/>
        </w:rPr>
        <w:t>אני מסכים להצעת סגן השר להעביר את הנושא לוועדת החינוך.</w:t>
      </w:r>
    </w:p>
    <w:p w14:paraId="77510268" w14:textId="77777777" w:rsidR="00000000" w:rsidRDefault="006D6152">
      <w:pPr>
        <w:pStyle w:val="a0"/>
        <w:ind w:firstLine="0"/>
        <w:rPr>
          <w:rFonts w:hint="cs"/>
          <w:rtl/>
        </w:rPr>
      </w:pPr>
    </w:p>
    <w:p w14:paraId="79D642DE" w14:textId="77777777" w:rsidR="00000000" w:rsidRDefault="006D6152">
      <w:pPr>
        <w:pStyle w:val="af1"/>
        <w:rPr>
          <w:rtl/>
        </w:rPr>
      </w:pPr>
      <w:r>
        <w:rPr>
          <w:rtl/>
        </w:rPr>
        <w:t>היו"ר</w:t>
      </w:r>
      <w:r>
        <w:rPr>
          <w:rFonts w:hint="cs"/>
          <w:rtl/>
        </w:rPr>
        <w:t xml:space="preserve"> ראו</w:t>
      </w:r>
      <w:r>
        <w:rPr>
          <w:rFonts w:hint="cs"/>
          <w:rtl/>
        </w:rPr>
        <w:t>בן ריבלין</w:t>
      </w:r>
      <w:r>
        <w:rPr>
          <w:rtl/>
        </w:rPr>
        <w:t>:</w:t>
      </w:r>
    </w:p>
    <w:p w14:paraId="2BD03EDA" w14:textId="77777777" w:rsidR="00000000" w:rsidRDefault="006D6152">
      <w:pPr>
        <w:pStyle w:val="a0"/>
        <w:ind w:firstLine="0"/>
        <w:rPr>
          <w:rFonts w:hint="cs"/>
          <w:rtl/>
        </w:rPr>
      </w:pPr>
    </w:p>
    <w:p w14:paraId="6F0802F1" w14:textId="77777777" w:rsidR="00000000" w:rsidRDefault="006D6152">
      <w:pPr>
        <w:pStyle w:val="a0"/>
        <w:ind w:firstLine="0"/>
        <w:rPr>
          <w:rFonts w:hint="cs"/>
          <w:rtl/>
        </w:rPr>
      </w:pPr>
      <w:r>
        <w:rPr>
          <w:rFonts w:hint="cs"/>
          <w:rtl/>
        </w:rPr>
        <w:tab/>
        <w:t>מי שבעד ועדת החינוך יצביע בעד, ומי שמצביע נגד מצביע בעד הסרה. נא להצביע.</w:t>
      </w:r>
    </w:p>
    <w:p w14:paraId="2165B7E9" w14:textId="77777777" w:rsidR="00000000" w:rsidRDefault="006D6152">
      <w:pPr>
        <w:pStyle w:val="a0"/>
        <w:jc w:val="center"/>
        <w:rPr>
          <w:rFonts w:hint="cs"/>
          <w:rtl/>
        </w:rPr>
      </w:pPr>
    </w:p>
    <w:p w14:paraId="564D2FE6" w14:textId="77777777" w:rsidR="00000000" w:rsidRDefault="006D6152">
      <w:pPr>
        <w:pStyle w:val="ab"/>
        <w:bidi/>
        <w:rPr>
          <w:rFonts w:hint="cs"/>
          <w:rtl/>
        </w:rPr>
      </w:pPr>
      <w:r>
        <w:rPr>
          <w:rFonts w:hint="cs"/>
          <w:rtl/>
        </w:rPr>
        <w:t>הצבעה מס' 2</w:t>
      </w:r>
    </w:p>
    <w:p w14:paraId="6A33649E" w14:textId="77777777" w:rsidR="00000000" w:rsidRDefault="006D6152">
      <w:pPr>
        <w:pStyle w:val="a0"/>
        <w:jc w:val="center"/>
        <w:rPr>
          <w:rFonts w:hint="cs"/>
          <w:rtl/>
        </w:rPr>
      </w:pPr>
    </w:p>
    <w:p w14:paraId="50A7E7F9" w14:textId="77777777" w:rsidR="00000000" w:rsidRDefault="006D6152">
      <w:pPr>
        <w:pStyle w:val="ac"/>
        <w:bidi/>
        <w:rPr>
          <w:rFonts w:hint="cs"/>
          <w:rtl/>
        </w:rPr>
      </w:pPr>
      <w:r>
        <w:rPr>
          <w:rFonts w:hint="cs"/>
          <w:rtl/>
        </w:rPr>
        <w:t xml:space="preserve">בעד ההצעה להעביר את הנושא לוועדה </w:t>
      </w:r>
      <w:r>
        <w:rPr>
          <w:rtl/>
        </w:rPr>
        <w:t>–</w:t>
      </w:r>
      <w:r>
        <w:rPr>
          <w:rFonts w:hint="cs"/>
          <w:rtl/>
        </w:rPr>
        <w:t xml:space="preserve"> 21</w:t>
      </w:r>
    </w:p>
    <w:p w14:paraId="547B2ED8" w14:textId="77777777" w:rsidR="00000000" w:rsidRDefault="006D615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4C10A2F" w14:textId="77777777" w:rsidR="00000000" w:rsidRDefault="006D6152">
      <w:pPr>
        <w:pStyle w:val="ac"/>
        <w:bidi/>
        <w:rPr>
          <w:rFonts w:hint="cs"/>
          <w:rtl/>
        </w:rPr>
      </w:pPr>
      <w:r>
        <w:rPr>
          <w:rFonts w:hint="cs"/>
          <w:rtl/>
        </w:rPr>
        <w:t xml:space="preserve">נמנעים </w:t>
      </w:r>
      <w:r>
        <w:rPr>
          <w:rtl/>
        </w:rPr>
        <w:t>–</w:t>
      </w:r>
      <w:r>
        <w:rPr>
          <w:rFonts w:hint="cs"/>
          <w:rtl/>
        </w:rPr>
        <w:t xml:space="preserve"> אין</w:t>
      </w:r>
    </w:p>
    <w:p w14:paraId="4CB06E43" w14:textId="77777777" w:rsidR="00000000" w:rsidRDefault="006D6152">
      <w:pPr>
        <w:pStyle w:val="ad"/>
        <w:bidi/>
        <w:rPr>
          <w:rFonts w:hint="cs"/>
          <w:rtl/>
        </w:rPr>
      </w:pPr>
      <w:r>
        <w:rPr>
          <w:rFonts w:hint="cs"/>
          <w:rtl/>
        </w:rPr>
        <w:t>ההצעה להעביר את הנושא לוועדת החינוך והתרבות נתקבלה.</w:t>
      </w:r>
    </w:p>
    <w:p w14:paraId="2782DB3B" w14:textId="77777777" w:rsidR="00000000" w:rsidRDefault="006D6152">
      <w:pPr>
        <w:pStyle w:val="a0"/>
        <w:ind w:firstLine="0"/>
        <w:rPr>
          <w:rFonts w:hint="cs"/>
          <w:rtl/>
        </w:rPr>
      </w:pPr>
    </w:p>
    <w:p w14:paraId="62212692" w14:textId="77777777" w:rsidR="00000000" w:rsidRDefault="006D6152">
      <w:pPr>
        <w:pStyle w:val="af1"/>
        <w:rPr>
          <w:rtl/>
        </w:rPr>
      </w:pPr>
      <w:r>
        <w:rPr>
          <w:rtl/>
        </w:rPr>
        <w:t>היו"ר</w:t>
      </w:r>
      <w:r>
        <w:rPr>
          <w:rFonts w:hint="cs"/>
          <w:rtl/>
        </w:rPr>
        <w:t xml:space="preserve"> ר</w:t>
      </w:r>
      <w:r>
        <w:rPr>
          <w:rFonts w:hint="cs"/>
          <w:rtl/>
        </w:rPr>
        <w:t>אובן ריבלין</w:t>
      </w:r>
      <w:r>
        <w:rPr>
          <w:rtl/>
        </w:rPr>
        <w:t>:</w:t>
      </w:r>
    </w:p>
    <w:p w14:paraId="2CD19B76" w14:textId="77777777" w:rsidR="00000000" w:rsidRDefault="006D6152">
      <w:pPr>
        <w:pStyle w:val="a0"/>
        <w:ind w:firstLine="0"/>
        <w:rPr>
          <w:rFonts w:hint="cs"/>
          <w:rtl/>
        </w:rPr>
      </w:pPr>
    </w:p>
    <w:p w14:paraId="0045D157" w14:textId="77777777" w:rsidR="00000000" w:rsidRDefault="006D6152">
      <w:pPr>
        <w:pStyle w:val="a0"/>
        <w:ind w:firstLine="0"/>
        <w:rPr>
          <w:rFonts w:hint="cs"/>
          <w:rtl/>
        </w:rPr>
      </w:pPr>
      <w:r>
        <w:rPr>
          <w:rFonts w:hint="cs"/>
          <w:rtl/>
        </w:rPr>
        <w:tab/>
        <w:t>21 בעד, אין מתנגדים ואין נמנעים. אני קובע שהצעתו של חבר הכנסת חמי דורון בעניין תפקודה של הממשלה בנושא החינוך יועבר לדיון בוועדת החינוך, בהסכמת סגן השר בוים.</w:t>
      </w:r>
    </w:p>
    <w:p w14:paraId="117CB76C" w14:textId="77777777" w:rsidR="00000000" w:rsidRDefault="006D6152">
      <w:pPr>
        <w:pStyle w:val="a0"/>
        <w:ind w:firstLine="0"/>
        <w:rPr>
          <w:rFonts w:hint="cs"/>
          <w:rtl/>
        </w:rPr>
      </w:pPr>
    </w:p>
    <w:p w14:paraId="78956247" w14:textId="77777777" w:rsidR="00000000" w:rsidRDefault="006D6152">
      <w:pPr>
        <w:pStyle w:val="a2"/>
        <w:rPr>
          <w:rtl/>
        </w:rPr>
      </w:pPr>
    </w:p>
    <w:p w14:paraId="15E84745" w14:textId="77777777" w:rsidR="00000000" w:rsidRDefault="006D6152">
      <w:pPr>
        <w:pStyle w:val="a2"/>
        <w:rPr>
          <w:rtl/>
        </w:rPr>
      </w:pPr>
      <w:bookmarkStart w:id="131" w:name="CS119155FI0119155T13_09_2005_13_41_02"/>
      <w:bookmarkStart w:id="132" w:name="_Toc114483682"/>
      <w:bookmarkEnd w:id="131"/>
      <w:r>
        <w:rPr>
          <w:rtl/>
        </w:rPr>
        <w:t>המחסור בכיתות לימוד בכלל ובמגזר הערבי בפרט</w:t>
      </w:r>
      <w:bookmarkEnd w:id="132"/>
      <w:r>
        <w:rPr>
          <w:rtl/>
        </w:rPr>
        <w:t xml:space="preserve"> </w:t>
      </w:r>
    </w:p>
    <w:p w14:paraId="0B02E954" w14:textId="77777777" w:rsidR="00000000" w:rsidRDefault="006D6152">
      <w:pPr>
        <w:pStyle w:val="a0"/>
        <w:ind w:firstLine="0"/>
        <w:rPr>
          <w:rFonts w:hint="cs"/>
          <w:b/>
          <w:bCs/>
          <w:sz w:val="24"/>
          <w:szCs w:val="24"/>
          <w:u w:val="single"/>
          <w:rtl/>
          <w:lang w:eastAsia="en-US"/>
        </w:rPr>
      </w:pPr>
    </w:p>
    <w:p w14:paraId="09BDE508" w14:textId="77777777" w:rsidR="00000000" w:rsidRDefault="006D6152">
      <w:pPr>
        <w:pStyle w:val="af1"/>
        <w:rPr>
          <w:rtl/>
        </w:rPr>
      </w:pPr>
      <w:r>
        <w:rPr>
          <w:rtl/>
        </w:rPr>
        <w:t>היו"ר</w:t>
      </w:r>
      <w:r>
        <w:rPr>
          <w:rFonts w:hint="cs"/>
          <w:rtl/>
        </w:rPr>
        <w:t xml:space="preserve"> ראובן ריבלין</w:t>
      </w:r>
      <w:r>
        <w:rPr>
          <w:rtl/>
        </w:rPr>
        <w:t>:</w:t>
      </w:r>
    </w:p>
    <w:p w14:paraId="55080925" w14:textId="77777777" w:rsidR="00000000" w:rsidRDefault="006D6152">
      <w:pPr>
        <w:pStyle w:val="a0"/>
        <w:ind w:firstLine="0"/>
        <w:rPr>
          <w:rFonts w:hint="cs"/>
          <w:rtl/>
        </w:rPr>
      </w:pPr>
    </w:p>
    <w:p w14:paraId="3053B4D9" w14:textId="77777777" w:rsidR="00000000" w:rsidRDefault="006D6152">
      <w:pPr>
        <w:pStyle w:val="a0"/>
        <w:ind w:firstLine="0"/>
        <w:rPr>
          <w:rFonts w:hint="cs"/>
          <w:rtl/>
        </w:rPr>
      </w:pPr>
      <w:r>
        <w:rPr>
          <w:rFonts w:hint="cs"/>
          <w:rtl/>
        </w:rPr>
        <w:tab/>
        <w:t>רבותי חברי הכנס</w:t>
      </w:r>
      <w:r>
        <w:rPr>
          <w:rFonts w:hint="cs"/>
          <w:rtl/>
        </w:rPr>
        <w:t>ת, חבר הכנסת מוחמד ברכה יעלה ויציג את הצעתו בנושא המחסור בכיתות לימוד בכלל ובמגזר הערבי בפרט - הצעות שהועלו על-ידי חד"ש-תע"ל, שינוי, מרצ, יחד ובל"ד.</w:t>
      </w:r>
    </w:p>
    <w:p w14:paraId="164DAB99" w14:textId="77777777" w:rsidR="00000000" w:rsidRDefault="006D6152">
      <w:pPr>
        <w:pStyle w:val="a0"/>
        <w:ind w:firstLine="0"/>
        <w:rPr>
          <w:rFonts w:hint="cs"/>
          <w:rtl/>
        </w:rPr>
      </w:pPr>
    </w:p>
    <w:p w14:paraId="3CBCB9FD" w14:textId="77777777" w:rsidR="00000000" w:rsidRDefault="006D6152">
      <w:pPr>
        <w:pStyle w:val="a"/>
        <w:rPr>
          <w:rtl/>
        </w:rPr>
      </w:pPr>
      <w:bookmarkStart w:id="133" w:name="FS000000540T13_09_2005_13_41_07"/>
      <w:bookmarkStart w:id="134" w:name="_Toc114483683"/>
      <w:bookmarkEnd w:id="133"/>
      <w:r>
        <w:rPr>
          <w:rFonts w:hint="eastAsia"/>
          <w:rtl/>
        </w:rPr>
        <w:t>מוחמד</w:t>
      </w:r>
      <w:r>
        <w:rPr>
          <w:rtl/>
        </w:rPr>
        <w:t xml:space="preserve"> ברכה (חד"ש-תע"ל):</w:t>
      </w:r>
      <w:bookmarkEnd w:id="134"/>
    </w:p>
    <w:p w14:paraId="2F37FB99" w14:textId="77777777" w:rsidR="00000000" w:rsidRDefault="006D6152">
      <w:pPr>
        <w:pStyle w:val="a0"/>
        <w:rPr>
          <w:rFonts w:hint="cs"/>
          <w:rtl/>
        </w:rPr>
      </w:pPr>
    </w:p>
    <w:p w14:paraId="11BBEA83" w14:textId="77777777" w:rsidR="00000000" w:rsidRDefault="006D6152">
      <w:pPr>
        <w:pStyle w:val="a0"/>
        <w:rPr>
          <w:rFonts w:hint="cs"/>
          <w:rtl/>
        </w:rPr>
      </w:pPr>
      <w:r>
        <w:rPr>
          <w:rFonts w:hint="cs"/>
          <w:rtl/>
        </w:rPr>
        <w:t xml:space="preserve">אדוני היושב-ראש, רבותי חברי הכנסת, בעצם הדיון - - - </w:t>
      </w:r>
    </w:p>
    <w:p w14:paraId="71205377" w14:textId="77777777" w:rsidR="00000000" w:rsidRDefault="006D6152">
      <w:pPr>
        <w:pStyle w:val="a0"/>
        <w:ind w:firstLine="0"/>
        <w:rPr>
          <w:rFonts w:hint="cs"/>
          <w:rtl/>
        </w:rPr>
      </w:pPr>
    </w:p>
    <w:p w14:paraId="002EFF0F" w14:textId="77777777" w:rsidR="00000000" w:rsidRDefault="006D6152">
      <w:pPr>
        <w:pStyle w:val="af0"/>
        <w:rPr>
          <w:rtl/>
        </w:rPr>
      </w:pPr>
      <w:r>
        <w:rPr>
          <w:rFonts w:hint="eastAsia"/>
          <w:rtl/>
        </w:rPr>
        <w:t>יוסי</w:t>
      </w:r>
      <w:r>
        <w:rPr>
          <w:rtl/>
        </w:rPr>
        <w:t xml:space="preserve"> שריד (מרצ-יחד):</w:t>
      </w:r>
    </w:p>
    <w:p w14:paraId="25FB9B9F" w14:textId="77777777" w:rsidR="00000000" w:rsidRDefault="006D6152">
      <w:pPr>
        <w:pStyle w:val="a0"/>
        <w:rPr>
          <w:rFonts w:hint="cs"/>
          <w:rtl/>
        </w:rPr>
      </w:pPr>
    </w:p>
    <w:p w14:paraId="408DECF1" w14:textId="77777777" w:rsidR="00000000" w:rsidRDefault="006D6152">
      <w:pPr>
        <w:pStyle w:val="a0"/>
        <w:rPr>
          <w:rFonts w:hint="cs"/>
          <w:rtl/>
        </w:rPr>
      </w:pPr>
      <w:r>
        <w:rPr>
          <w:rFonts w:hint="cs"/>
          <w:rtl/>
        </w:rPr>
        <w:t>חבל ש</w:t>
      </w:r>
      <w:r>
        <w:rPr>
          <w:rFonts w:hint="cs"/>
          <w:rtl/>
        </w:rPr>
        <w:t>סגן השר הולך.</w:t>
      </w:r>
    </w:p>
    <w:p w14:paraId="1FC7BB09" w14:textId="77777777" w:rsidR="00000000" w:rsidRDefault="006D6152">
      <w:pPr>
        <w:pStyle w:val="a0"/>
        <w:ind w:firstLine="0"/>
        <w:rPr>
          <w:rFonts w:hint="cs"/>
          <w:rtl/>
        </w:rPr>
      </w:pPr>
    </w:p>
    <w:p w14:paraId="4C5F07C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4BB6B3C" w14:textId="77777777" w:rsidR="00000000" w:rsidRDefault="006D6152">
      <w:pPr>
        <w:pStyle w:val="a0"/>
        <w:rPr>
          <w:rFonts w:hint="cs"/>
          <w:rtl/>
        </w:rPr>
      </w:pPr>
    </w:p>
    <w:p w14:paraId="550DD13C" w14:textId="77777777" w:rsidR="00000000" w:rsidRDefault="006D6152">
      <w:pPr>
        <w:pStyle w:val="a0"/>
        <w:rPr>
          <w:rFonts w:hint="cs"/>
          <w:rtl/>
        </w:rPr>
      </w:pPr>
      <w:r>
        <w:rPr>
          <w:rFonts w:hint="cs"/>
          <w:rtl/>
        </w:rPr>
        <w:t>חבר הכנסת שריד, סגן השר והבה נמצא פה והוא סגן שרת החינוך.</w:t>
      </w:r>
    </w:p>
    <w:p w14:paraId="0E20CF21" w14:textId="77777777" w:rsidR="00000000" w:rsidRDefault="006D6152">
      <w:pPr>
        <w:pStyle w:val="a0"/>
        <w:ind w:firstLine="0"/>
        <w:rPr>
          <w:rFonts w:hint="cs"/>
          <w:rtl/>
        </w:rPr>
      </w:pPr>
    </w:p>
    <w:p w14:paraId="1BB6E0C9" w14:textId="77777777" w:rsidR="00000000" w:rsidRDefault="006D6152">
      <w:pPr>
        <w:pStyle w:val="-"/>
        <w:rPr>
          <w:rtl/>
        </w:rPr>
      </w:pPr>
      <w:bookmarkStart w:id="135" w:name="FS000000540T13_09_2005_13_41_30C"/>
      <w:bookmarkEnd w:id="135"/>
      <w:r>
        <w:rPr>
          <w:rFonts w:hint="eastAsia"/>
          <w:rtl/>
        </w:rPr>
        <w:t>מוחמד</w:t>
      </w:r>
      <w:r>
        <w:rPr>
          <w:rtl/>
        </w:rPr>
        <w:t xml:space="preserve"> ברכה (חד"ש-תע"ל):</w:t>
      </w:r>
    </w:p>
    <w:p w14:paraId="51DA308C" w14:textId="77777777" w:rsidR="00000000" w:rsidRDefault="006D6152">
      <w:pPr>
        <w:pStyle w:val="a0"/>
        <w:rPr>
          <w:rFonts w:hint="cs"/>
          <w:rtl/>
        </w:rPr>
      </w:pPr>
    </w:p>
    <w:p w14:paraId="3A85472C" w14:textId="77777777" w:rsidR="00000000" w:rsidRDefault="006D6152">
      <w:pPr>
        <w:pStyle w:val="a0"/>
        <w:rPr>
          <w:rFonts w:hint="cs"/>
          <w:rtl/>
        </w:rPr>
      </w:pPr>
      <w:r>
        <w:rPr>
          <w:rFonts w:hint="cs"/>
          <w:rtl/>
        </w:rPr>
        <w:t>כדאי היה ששסגן השר ישמע על המאמצים שעושה שרת החינוך בנדון.</w:t>
      </w:r>
    </w:p>
    <w:p w14:paraId="2608346F" w14:textId="77777777" w:rsidR="00000000" w:rsidRDefault="006D6152">
      <w:pPr>
        <w:pStyle w:val="a0"/>
        <w:ind w:firstLine="0"/>
        <w:rPr>
          <w:rFonts w:hint="cs"/>
          <w:rtl/>
        </w:rPr>
      </w:pPr>
    </w:p>
    <w:p w14:paraId="23D04AD0" w14:textId="77777777" w:rsidR="00000000" w:rsidRDefault="006D6152">
      <w:pPr>
        <w:pStyle w:val="af1"/>
        <w:rPr>
          <w:rtl/>
        </w:rPr>
      </w:pPr>
      <w:r>
        <w:rPr>
          <w:rtl/>
        </w:rPr>
        <w:t>היו"ר</w:t>
      </w:r>
      <w:r>
        <w:rPr>
          <w:rFonts w:hint="cs"/>
          <w:rtl/>
        </w:rPr>
        <w:t xml:space="preserve"> ראובן ריבלין</w:t>
      </w:r>
      <w:r>
        <w:rPr>
          <w:rtl/>
        </w:rPr>
        <w:t>:</w:t>
      </w:r>
    </w:p>
    <w:p w14:paraId="08D2C1CB" w14:textId="77777777" w:rsidR="00000000" w:rsidRDefault="006D6152">
      <w:pPr>
        <w:pStyle w:val="a0"/>
        <w:ind w:firstLine="0"/>
        <w:rPr>
          <w:rFonts w:hint="cs"/>
          <w:rtl/>
        </w:rPr>
      </w:pPr>
    </w:p>
    <w:p w14:paraId="18612D04" w14:textId="77777777" w:rsidR="00000000" w:rsidRDefault="006D6152">
      <w:pPr>
        <w:pStyle w:val="a0"/>
        <w:ind w:firstLine="0"/>
        <w:rPr>
          <w:rFonts w:hint="cs"/>
          <w:rtl/>
        </w:rPr>
      </w:pPr>
      <w:r>
        <w:rPr>
          <w:rFonts w:hint="cs"/>
          <w:rtl/>
        </w:rPr>
        <w:tab/>
        <w:t>סגן השר והבה נמצא פה.</w:t>
      </w:r>
    </w:p>
    <w:p w14:paraId="6308A2A1" w14:textId="77777777" w:rsidR="00000000" w:rsidRDefault="006D6152">
      <w:pPr>
        <w:pStyle w:val="a0"/>
        <w:ind w:firstLine="0"/>
        <w:rPr>
          <w:rFonts w:hint="cs"/>
          <w:rtl/>
        </w:rPr>
      </w:pPr>
      <w:bookmarkStart w:id="136" w:name="FS000000540T13_09_2005_14_38_50"/>
      <w:bookmarkEnd w:id="136"/>
    </w:p>
    <w:p w14:paraId="5D53F2D2" w14:textId="77777777" w:rsidR="00000000" w:rsidRDefault="006D6152">
      <w:pPr>
        <w:pStyle w:val="-"/>
        <w:rPr>
          <w:rtl/>
        </w:rPr>
      </w:pPr>
      <w:bookmarkStart w:id="137" w:name="FS000000540T13_09_2005_14_38_55C"/>
      <w:bookmarkEnd w:id="137"/>
      <w:r>
        <w:rPr>
          <w:rFonts w:hint="eastAsia"/>
          <w:rtl/>
        </w:rPr>
        <w:t>מוחמד</w:t>
      </w:r>
      <w:r>
        <w:rPr>
          <w:rtl/>
        </w:rPr>
        <w:t xml:space="preserve"> ברכה (חד"ש-תע"ל):</w:t>
      </w:r>
    </w:p>
    <w:p w14:paraId="7897578C" w14:textId="77777777" w:rsidR="00000000" w:rsidRDefault="006D6152">
      <w:pPr>
        <w:pStyle w:val="a0"/>
        <w:rPr>
          <w:rFonts w:hint="cs"/>
          <w:rtl/>
        </w:rPr>
      </w:pPr>
    </w:p>
    <w:p w14:paraId="6106A053" w14:textId="77777777" w:rsidR="00000000" w:rsidRDefault="006D6152">
      <w:pPr>
        <w:pStyle w:val="a0"/>
        <w:rPr>
          <w:rFonts w:hint="cs"/>
          <w:rtl/>
        </w:rPr>
      </w:pPr>
      <w:r>
        <w:rPr>
          <w:rFonts w:hint="cs"/>
          <w:rtl/>
        </w:rPr>
        <w:t>אני יו</w:t>
      </w:r>
      <w:r>
        <w:rPr>
          <w:rFonts w:hint="cs"/>
          <w:rtl/>
        </w:rPr>
        <w:t>דע, אבל סגן השר בוים הצהיר פה בשכנוע פנימי כל כך עמוק שהשרה עושה מאמצים, אני רוצה קצת להתעכב על המאמצים האלה שהיא עושה.</w:t>
      </w:r>
    </w:p>
    <w:p w14:paraId="564183C4" w14:textId="77777777" w:rsidR="00000000" w:rsidRDefault="006D6152">
      <w:pPr>
        <w:pStyle w:val="a0"/>
        <w:ind w:firstLine="0"/>
        <w:rPr>
          <w:rFonts w:hint="cs"/>
          <w:rtl/>
        </w:rPr>
      </w:pPr>
    </w:p>
    <w:p w14:paraId="2A68DA7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39195B2" w14:textId="77777777" w:rsidR="00000000" w:rsidRDefault="006D6152">
      <w:pPr>
        <w:pStyle w:val="a0"/>
        <w:ind w:firstLine="0"/>
        <w:rPr>
          <w:rFonts w:hint="cs"/>
          <w:rtl/>
        </w:rPr>
      </w:pPr>
    </w:p>
    <w:p w14:paraId="53288350" w14:textId="77777777" w:rsidR="00000000" w:rsidRDefault="006D6152">
      <w:pPr>
        <w:pStyle w:val="a0"/>
        <w:ind w:firstLine="0"/>
        <w:rPr>
          <w:rFonts w:hint="cs"/>
          <w:rtl/>
        </w:rPr>
      </w:pPr>
      <w:r>
        <w:rPr>
          <w:rFonts w:hint="cs"/>
          <w:rtl/>
        </w:rPr>
        <w:tab/>
        <w:t xml:space="preserve">הוא התנדב לענות היום כאשר חשבו שמדובר בתפקוד הממשלה בכלל. </w:t>
      </w:r>
    </w:p>
    <w:p w14:paraId="54427000" w14:textId="77777777" w:rsidR="00000000" w:rsidRDefault="006D6152">
      <w:pPr>
        <w:pStyle w:val="a0"/>
        <w:ind w:firstLine="0"/>
        <w:rPr>
          <w:rFonts w:hint="cs"/>
          <w:rtl/>
        </w:rPr>
      </w:pPr>
    </w:p>
    <w:p w14:paraId="13CF84F9" w14:textId="77777777" w:rsidR="00000000" w:rsidRDefault="006D6152">
      <w:pPr>
        <w:pStyle w:val="-"/>
        <w:rPr>
          <w:rtl/>
        </w:rPr>
      </w:pPr>
      <w:bookmarkStart w:id="138" w:name="FS000000540T13_09_2005_13_41_55C"/>
      <w:bookmarkEnd w:id="138"/>
      <w:r>
        <w:rPr>
          <w:rFonts w:hint="eastAsia"/>
          <w:rtl/>
        </w:rPr>
        <w:t>מוחמד</w:t>
      </w:r>
      <w:r>
        <w:rPr>
          <w:rtl/>
        </w:rPr>
        <w:t xml:space="preserve"> ברכה (חד"ש-תע"ל):</w:t>
      </w:r>
    </w:p>
    <w:p w14:paraId="1B2CF730" w14:textId="77777777" w:rsidR="00000000" w:rsidRDefault="006D6152">
      <w:pPr>
        <w:pStyle w:val="a0"/>
        <w:rPr>
          <w:rFonts w:hint="cs"/>
          <w:rtl/>
        </w:rPr>
      </w:pPr>
    </w:p>
    <w:p w14:paraId="27139ECB" w14:textId="77777777" w:rsidR="00000000" w:rsidRDefault="006D6152">
      <w:pPr>
        <w:pStyle w:val="a0"/>
        <w:rPr>
          <w:rFonts w:hint="cs"/>
          <w:rtl/>
        </w:rPr>
      </w:pPr>
      <w:r>
        <w:rPr>
          <w:rFonts w:hint="cs"/>
          <w:rtl/>
        </w:rPr>
        <w:t xml:space="preserve">אדוני היושב-ראש, רבותי חברי </w:t>
      </w:r>
      <w:r>
        <w:rPr>
          <w:rFonts w:hint="cs"/>
          <w:rtl/>
        </w:rPr>
        <w:t>הכנסת, אני מציג את הנושא כשהנושא כבר מונח על שולחנה של הכנסת, וכמובן הביקורת בעיקרה מופנית למשרד החינוך, התרבות והספורט. אבל אני לא יכול להימנע, אדוני היושב-ראש - וזה מכוון אליך ואל חברי הבית - מביקורת על תפקודה של ועדת החינוך של הכנסת. הוועדה  קיימה בחודש</w:t>
      </w:r>
      <w:r>
        <w:rPr>
          <w:rFonts w:hint="cs"/>
          <w:rtl/>
        </w:rPr>
        <w:t xml:space="preserve"> האחרון, דומני, ישיבה אחת, וזה היה ב-30 בחודש. </w:t>
      </w:r>
    </w:p>
    <w:p w14:paraId="36BF879F" w14:textId="77777777" w:rsidR="00000000" w:rsidRDefault="006D6152">
      <w:pPr>
        <w:pStyle w:val="a0"/>
        <w:ind w:firstLine="0"/>
        <w:rPr>
          <w:rFonts w:hint="cs"/>
          <w:rtl/>
        </w:rPr>
      </w:pPr>
    </w:p>
    <w:p w14:paraId="6CC2A93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2E37822" w14:textId="77777777" w:rsidR="00000000" w:rsidRDefault="006D6152">
      <w:pPr>
        <w:pStyle w:val="a0"/>
        <w:rPr>
          <w:rFonts w:hint="cs"/>
          <w:rtl/>
        </w:rPr>
      </w:pPr>
    </w:p>
    <w:p w14:paraId="6B846446" w14:textId="77777777" w:rsidR="00000000" w:rsidRDefault="006D6152">
      <w:pPr>
        <w:pStyle w:val="a0"/>
        <w:rPr>
          <w:rFonts w:hint="cs"/>
          <w:rtl/>
        </w:rPr>
      </w:pPr>
      <w:r>
        <w:rPr>
          <w:rFonts w:hint="cs"/>
          <w:rtl/>
        </w:rPr>
        <w:t>חבר הכנסת דורון, אני מבקש לא להפריע.</w:t>
      </w:r>
    </w:p>
    <w:p w14:paraId="5107CCEA" w14:textId="77777777" w:rsidR="00000000" w:rsidRDefault="006D6152">
      <w:pPr>
        <w:pStyle w:val="a0"/>
        <w:ind w:firstLine="0"/>
        <w:rPr>
          <w:rFonts w:hint="cs"/>
          <w:rtl/>
        </w:rPr>
      </w:pPr>
    </w:p>
    <w:p w14:paraId="334D04C0" w14:textId="77777777" w:rsidR="00000000" w:rsidRDefault="006D6152">
      <w:pPr>
        <w:pStyle w:val="-"/>
        <w:rPr>
          <w:rtl/>
        </w:rPr>
      </w:pPr>
      <w:bookmarkStart w:id="139" w:name="FS000000540T13_09_2005_14_41_22C"/>
      <w:bookmarkEnd w:id="139"/>
      <w:r>
        <w:rPr>
          <w:rFonts w:hint="eastAsia"/>
          <w:rtl/>
        </w:rPr>
        <w:t>מוחמד</w:t>
      </w:r>
      <w:r>
        <w:rPr>
          <w:rtl/>
        </w:rPr>
        <w:t xml:space="preserve"> ברכה (חד"ש-תע"ל):</w:t>
      </w:r>
    </w:p>
    <w:p w14:paraId="2CBC0820" w14:textId="77777777" w:rsidR="00000000" w:rsidRDefault="006D6152">
      <w:pPr>
        <w:pStyle w:val="a0"/>
        <w:rPr>
          <w:rFonts w:hint="cs"/>
          <w:rtl/>
        </w:rPr>
      </w:pPr>
    </w:p>
    <w:p w14:paraId="44908D50" w14:textId="77777777" w:rsidR="00000000" w:rsidRDefault="006D6152">
      <w:pPr>
        <w:pStyle w:val="a0"/>
        <w:rPr>
          <w:rFonts w:hint="cs"/>
          <w:rtl/>
        </w:rPr>
      </w:pPr>
      <w:r>
        <w:rPr>
          <w:rFonts w:hint="cs"/>
          <w:rtl/>
        </w:rPr>
        <w:t>הוועדה קיימה נדמה לי ישיבה אחת בחודש האחרון, שזה החודש שלפני תחילת שנת הלימודים, והיא קיימה את הישיבה הזאת ב-30 באוגוסט, יו</w:t>
      </w:r>
      <w:r>
        <w:rPr>
          <w:rFonts w:hint="cs"/>
          <w:rtl/>
        </w:rPr>
        <w:t>מיים לפני תחילת שנת הלימודים.</w:t>
      </w:r>
    </w:p>
    <w:p w14:paraId="788A2028" w14:textId="77777777" w:rsidR="00000000" w:rsidRDefault="006D6152">
      <w:pPr>
        <w:pStyle w:val="a0"/>
        <w:ind w:firstLine="0"/>
        <w:rPr>
          <w:rFonts w:hint="cs"/>
          <w:rtl/>
        </w:rPr>
      </w:pPr>
    </w:p>
    <w:p w14:paraId="6600A686" w14:textId="77777777" w:rsidR="00000000" w:rsidRDefault="006D6152">
      <w:pPr>
        <w:pStyle w:val="af1"/>
        <w:rPr>
          <w:rtl/>
        </w:rPr>
      </w:pPr>
      <w:r>
        <w:rPr>
          <w:rtl/>
        </w:rPr>
        <w:t>היו"ר</w:t>
      </w:r>
      <w:r>
        <w:rPr>
          <w:rFonts w:hint="cs"/>
          <w:rtl/>
        </w:rPr>
        <w:t xml:space="preserve"> ראובן ריבלין</w:t>
      </w:r>
      <w:r>
        <w:rPr>
          <w:rtl/>
        </w:rPr>
        <w:t>:</w:t>
      </w:r>
    </w:p>
    <w:p w14:paraId="42015698" w14:textId="77777777" w:rsidR="00000000" w:rsidRDefault="006D6152">
      <w:pPr>
        <w:pStyle w:val="a0"/>
        <w:ind w:firstLine="0"/>
        <w:rPr>
          <w:rFonts w:hint="cs"/>
          <w:rtl/>
        </w:rPr>
      </w:pPr>
    </w:p>
    <w:p w14:paraId="4863DEFC" w14:textId="77777777" w:rsidR="00000000" w:rsidRDefault="006D6152">
      <w:pPr>
        <w:pStyle w:val="a0"/>
        <w:rPr>
          <w:rFonts w:hint="cs"/>
          <w:rtl/>
        </w:rPr>
      </w:pPr>
      <w:r>
        <w:rPr>
          <w:rFonts w:hint="cs"/>
          <w:rtl/>
        </w:rPr>
        <w:t>היא קיימה עוד דיון לפני כן, שבו היא דחתה את בקשת הממשלה.</w:t>
      </w:r>
    </w:p>
    <w:p w14:paraId="3A6E3440" w14:textId="77777777" w:rsidR="00000000" w:rsidRDefault="006D6152">
      <w:pPr>
        <w:pStyle w:val="a0"/>
        <w:ind w:firstLine="0"/>
        <w:rPr>
          <w:rFonts w:hint="cs"/>
          <w:rtl/>
        </w:rPr>
      </w:pPr>
    </w:p>
    <w:p w14:paraId="30D758C3" w14:textId="77777777" w:rsidR="00000000" w:rsidRDefault="006D6152">
      <w:pPr>
        <w:pStyle w:val="-"/>
        <w:rPr>
          <w:rtl/>
        </w:rPr>
      </w:pPr>
      <w:bookmarkStart w:id="140" w:name="FS000000540T13_09_2005_13_42_55C"/>
      <w:bookmarkEnd w:id="140"/>
      <w:r>
        <w:rPr>
          <w:rFonts w:hint="eastAsia"/>
          <w:rtl/>
        </w:rPr>
        <w:t>מוחמד</w:t>
      </w:r>
      <w:r>
        <w:rPr>
          <w:rtl/>
        </w:rPr>
        <w:t xml:space="preserve"> ברכה (חד"ש-תע"ל):</w:t>
      </w:r>
    </w:p>
    <w:p w14:paraId="5074FEB1" w14:textId="77777777" w:rsidR="00000000" w:rsidRDefault="006D6152">
      <w:pPr>
        <w:pStyle w:val="a0"/>
        <w:rPr>
          <w:rFonts w:hint="cs"/>
          <w:rtl/>
        </w:rPr>
      </w:pPr>
    </w:p>
    <w:p w14:paraId="335B9B93" w14:textId="77777777" w:rsidR="00000000" w:rsidRDefault="006D6152">
      <w:pPr>
        <w:pStyle w:val="a0"/>
        <w:rPr>
          <w:rFonts w:hint="cs"/>
          <w:rtl/>
        </w:rPr>
      </w:pPr>
      <w:r>
        <w:rPr>
          <w:rFonts w:hint="cs"/>
          <w:rtl/>
        </w:rPr>
        <w:t>שתי הישיבות האלה, אגב, היו באילוץ של תשלומי הורים, כי הנושא דחק והיה דחוף מפני שהיה צריך לאשר את הביטוח,  ואז חברי הוועדה</w:t>
      </w:r>
      <w:r>
        <w:rPr>
          <w:rFonts w:hint="cs"/>
          <w:rtl/>
        </w:rPr>
        <w:t xml:space="preserve"> ניצלו את ההצבעה בנושא של תשלום - - - </w:t>
      </w:r>
    </w:p>
    <w:p w14:paraId="5C6C36FC" w14:textId="77777777" w:rsidR="00000000" w:rsidRDefault="006D6152">
      <w:pPr>
        <w:pStyle w:val="a0"/>
        <w:ind w:firstLine="0"/>
        <w:rPr>
          <w:rFonts w:hint="cs"/>
          <w:rtl/>
        </w:rPr>
      </w:pPr>
    </w:p>
    <w:p w14:paraId="3E86408E"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F676DB7" w14:textId="77777777" w:rsidR="00000000" w:rsidRDefault="006D6152">
      <w:pPr>
        <w:pStyle w:val="a0"/>
        <w:rPr>
          <w:rFonts w:hint="cs"/>
          <w:rtl/>
        </w:rPr>
      </w:pPr>
    </w:p>
    <w:p w14:paraId="7DE8CF0E" w14:textId="77777777" w:rsidR="00000000" w:rsidRDefault="006D6152">
      <w:pPr>
        <w:pStyle w:val="a0"/>
        <w:rPr>
          <w:rFonts w:hint="cs"/>
          <w:rtl/>
        </w:rPr>
      </w:pPr>
      <w:r>
        <w:rPr>
          <w:rFonts w:hint="cs"/>
          <w:rtl/>
        </w:rPr>
        <w:t>אני ואתה כחברי ועדות החינוך לדורותיהן יודעים שלפני שנת הלימודים היו לנו הרבה ישיבות ועדה - כשיוסי שריד היה השר וכשזבולון אורלב היה שר, וכשהמנוח זבולון המר היה שר.</w:t>
      </w:r>
    </w:p>
    <w:p w14:paraId="675C5A86" w14:textId="77777777" w:rsidR="00000000" w:rsidRDefault="006D6152">
      <w:pPr>
        <w:pStyle w:val="a0"/>
        <w:ind w:firstLine="0"/>
        <w:rPr>
          <w:rFonts w:hint="cs"/>
          <w:rtl/>
        </w:rPr>
      </w:pPr>
    </w:p>
    <w:p w14:paraId="5D09AC0E" w14:textId="77777777" w:rsidR="00000000" w:rsidRDefault="006D6152">
      <w:pPr>
        <w:pStyle w:val="-"/>
        <w:rPr>
          <w:rtl/>
        </w:rPr>
      </w:pPr>
      <w:bookmarkStart w:id="141" w:name="FS000000540T13_09_2005_13_43_18C"/>
      <w:bookmarkEnd w:id="141"/>
      <w:r>
        <w:rPr>
          <w:rFonts w:hint="eastAsia"/>
          <w:rtl/>
        </w:rPr>
        <w:t>מוחמד</w:t>
      </w:r>
      <w:r>
        <w:rPr>
          <w:rtl/>
        </w:rPr>
        <w:t xml:space="preserve"> ברכה (חד"ש-תע"ל):</w:t>
      </w:r>
    </w:p>
    <w:p w14:paraId="571A8C12" w14:textId="77777777" w:rsidR="00000000" w:rsidRDefault="006D6152">
      <w:pPr>
        <w:pStyle w:val="a0"/>
        <w:rPr>
          <w:rFonts w:hint="cs"/>
          <w:rtl/>
        </w:rPr>
      </w:pPr>
    </w:p>
    <w:p w14:paraId="307C7977" w14:textId="77777777" w:rsidR="00000000" w:rsidRDefault="006D6152">
      <w:pPr>
        <w:pStyle w:val="a0"/>
        <w:rPr>
          <w:rFonts w:hint="cs"/>
          <w:rtl/>
        </w:rPr>
      </w:pPr>
      <w:r>
        <w:rPr>
          <w:rFonts w:hint="cs"/>
          <w:rtl/>
        </w:rPr>
        <w:t>זו הבי</w:t>
      </w:r>
      <w:r>
        <w:rPr>
          <w:rFonts w:hint="cs"/>
          <w:rtl/>
        </w:rPr>
        <w:t>קורת שלי. אני לא אומר את זה בגלל היותו של חבר הכנסת פורז איש שינוי. היתה לפניו חברת הכנסת פולישוק-בלוך, שחלקנו הרבה על דעותיה, אני חלקתי הרבה על דעותיה, גם חברים אחרים, אבל לא היה אפשר לטעון נגדה שהיא "מחפפת" בעבודה, בלשון העם, ונראה שבשינוי החליטו מה שהחל</w:t>
      </w:r>
      <w:r>
        <w:rPr>
          <w:rFonts w:hint="cs"/>
          <w:rtl/>
        </w:rPr>
        <w:t xml:space="preserve">יטו, לרצות בוועדה שר לשעבר על תסכוליו, אבל אני חושב שהוועדה הזאת היא לא בונבוניירה כדי לרצות שרים לשעבר מתוסכלים. אני חושב שדווקא לקראת שנת הלימודים היה ראוי והיה מקום שהוועדה תיכנס בעובי הקורה כדי לעקוב אחרי פתיחת שנת הלימודים ובעיותיה וגם תקוותיה. מה רע </w:t>
      </w:r>
      <w:r>
        <w:rPr>
          <w:rFonts w:hint="cs"/>
          <w:rtl/>
        </w:rPr>
        <w:t xml:space="preserve">גם בציון תקווה מסוימת?    </w:t>
      </w:r>
    </w:p>
    <w:p w14:paraId="324C856D" w14:textId="77777777" w:rsidR="00000000" w:rsidRDefault="006D6152">
      <w:pPr>
        <w:pStyle w:val="a0"/>
        <w:rPr>
          <w:rFonts w:hint="cs"/>
          <w:rtl/>
        </w:rPr>
      </w:pPr>
    </w:p>
    <w:p w14:paraId="3CA76D1B" w14:textId="77777777" w:rsidR="00000000" w:rsidRDefault="006D6152">
      <w:pPr>
        <w:pStyle w:val="a0"/>
        <w:rPr>
          <w:rFonts w:hint="cs"/>
          <w:rtl/>
        </w:rPr>
      </w:pPr>
      <w:r>
        <w:rPr>
          <w:rFonts w:hint="cs"/>
          <w:rtl/>
        </w:rPr>
        <w:t>אדוני היושב-ראש, מדברים הרבה על הרפורמה במערכת החינוך, ומדברים על הפיילוט שעושים ב-36 יישובים, מתוכם תשעה יישובים ערביים, שניים מעורבים, כלומר, יישובים בערים מעורבות, והשאר יישובים יהודיים. ברוב היישובים היהודיים, אדוני היושב-רא</w:t>
      </w:r>
      <w:r>
        <w:rPr>
          <w:rFonts w:hint="cs"/>
          <w:rtl/>
        </w:rPr>
        <w:t>ש, שמיישמים בהם את הפיילוט, יש בלאו הכי יום חינוך ארוך. זאת אומרת, גולת הכותרת של יישום דוח-דברת כבר איננה נחשבת לתוספת ביישובים האלה, כי זה כבר קיים.</w:t>
      </w:r>
    </w:p>
    <w:p w14:paraId="7E117BB9" w14:textId="77777777" w:rsidR="00000000" w:rsidRDefault="006D6152">
      <w:pPr>
        <w:pStyle w:val="a0"/>
        <w:ind w:firstLine="0"/>
        <w:rPr>
          <w:rFonts w:hint="cs"/>
          <w:rtl/>
        </w:rPr>
      </w:pPr>
    </w:p>
    <w:p w14:paraId="7FC45D04" w14:textId="77777777" w:rsidR="00000000" w:rsidRDefault="006D6152">
      <w:pPr>
        <w:pStyle w:val="af0"/>
        <w:rPr>
          <w:rtl/>
        </w:rPr>
      </w:pPr>
      <w:r>
        <w:rPr>
          <w:rFonts w:hint="eastAsia"/>
          <w:rtl/>
        </w:rPr>
        <w:t>יוסי</w:t>
      </w:r>
      <w:r>
        <w:rPr>
          <w:rtl/>
        </w:rPr>
        <w:t xml:space="preserve"> שריד (מרצ-יחד):</w:t>
      </w:r>
    </w:p>
    <w:p w14:paraId="2B31698D" w14:textId="77777777" w:rsidR="00000000" w:rsidRDefault="006D6152">
      <w:pPr>
        <w:pStyle w:val="a0"/>
        <w:rPr>
          <w:rFonts w:hint="cs"/>
          <w:rtl/>
        </w:rPr>
      </w:pPr>
    </w:p>
    <w:p w14:paraId="21AB0CE2" w14:textId="77777777" w:rsidR="00000000" w:rsidRDefault="006D6152">
      <w:pPr>
        <w:pStyle w:val="a0"/>
        <w:rPr>
          <w:rFonts w:hint="cs"/>
          <w:rtl/>
        </w:rPr>
      </w:pPr>
      <w:r>
        <w:rPr>
          <w:rFonts w:hint="cs"/>
          <w:rtl/>
        </w:rPr>
        <w:t xml:space="preserve"> ב-25 יישובים מתוך 36 יישובים.</w:t>
      </w:r>
    </w:p>
    <w:p w14:paraId="3A19F898" w14:textId="77777777" w:rsidR="00000000" w:rsidRDefault="006D6152">
      <w:pPr>
        <w:pStyle w:val="a0"/>
        <w:ind w:firstLine="0"/>
        <w:rPr>
          <w:rFonts w:hint="cs"/>
          <w:rtl/>
        </w:rPr>
      </w:pPr>
    </w:p>
    <w:p w14:paraId="1162A56E" w14:textId="77777777" w:rsidR="00000000" w:rsidRDefault="006D6152">
      <w:pPr>
        <w:pStyle w:val="-"/>
        <w:rPr>
          <w:rtl/>
        </w:rPr>
      </w:pPr>
      <w:bookmarkStart w:id="142" w:name="FS000000540T13_09_2005_13_45_09C"/>
      <w:bookmarkEnd w:id="142"/>
      <w:r>
        <w:rPr>
          <w:rFonts w:hint="eastAsia"/>
          <w:rtl/>
        </w:rPr>
        <w:t>מוחמד</w:t>
      </w:r>
      <w:r>
        <w:rPr>
          <w:rtl/>
        </w:rPr>
        <w:t xml:space="preserve"> ברכה (חד"ש-תע"ל):</w:t>
      </w:r>
    </w:p>
    <w:p w14:paraId="10712802" w14:textId="77777777" w:rsidR="00000000" w:rsidRDefault="006D6152">
      <w:pPr>
        <w:pStyle w:val="a0"/>
        <w:rPr>
          <w:rFonts w:hint="cs"/>
          <w:rtl/>
        </w:rPr>
      </w:pPr>
    </w:p>
    <w:p w14:paraId="60188D4C" w14:textId="77777777" w:rsidR="00000000" w:rsidRDefault="006D6152">
      <w:pPr>
        <w:pStyle w:val="a0"/>
        <w:rPr>
          <w:rFonts w:hint="cs"/>
          <w:rtl/>
        </w:rPr>
      </w:pPr>
      <w:r>
        <w:rPr>
          <w:rFonts w:hint="cs"/>
          <w:rtl/>
        </w:rPr>
        <w:t>נכון. בתשעת היישובים הערב</w:t>
      </w:r>
      <w:r>
        <w:rPr>
          <w:rFonts w:hint="cs"/>
          <w:rtl/>
        </w:rPr>
        <w:t xml:space="preserve">יים בלאו הכי מלמדים חמישה ימים בשבוע, אדוני, וזו כאילו גולת הכותרת השנייה של דברת. אני עוד לא מדבר על פיטורי מורים ועל הפרטות. אבל לפחות אלה שתי התקוות שהיו. ואנחנו רואים שהממשלה איננה מתכוונת ליישם כאילו את התקוות המעטות שקיימות בדוח-דברת, אף שלדעתי הדוח </w:t>
      </w:r>
      <w:r>
        <w:rPr>
          <w:rFonts w:hint="cs"/>
          <w:rtl/>
        </w:rPr>
        <w:t>בכללותו יש בו הרבה ליקויים, והליקוי המרכזי - לצמצם את מצבת המורים והרצון לפתוח שערים להפרטת מערכת החינוך, שלדעתי, זה אחד הרעיונות הנואלים והכושלים ביותר שיכולים להיות - לשחרר את הממשלה ואת המדינה מאחריותה כלפי הדור הצעיר וכלפי החינוך ולהפעיל את המערכת על-י</w:t>
      </w:r>
      <w:r>
        <w:rPr>
          <w:rFonts w:hint="cs"/>
          <w:rtl/>
        </w:rPr>
        <w:t>די חברות מסחריות.</w:t>
      </w:r>
    </w:p>
    <w:p w14:paraId="28F17BC5" w14:textId="77777777" w:rsidR="00000000" w:rsidRDefault="006D6152">
      <w:pPr>
        <w:pStyle w:val="a0"/>
        <w:ind w:firstLine="0"/>
        <w:rPr>
          <w:rFonts w:hint="cs"/>
          <w:rtl/>
        </w:rPr>
      </w:pPr>
    </w:p>
    <w:p w14:paraId="53260244" w14:textId="77777777" w:rsidR="00000000" w:rsidRDefault="006D6152">
      <w:pPr>
        <w:pStyle w:val="a0"/>
        <w:ind w:firstLine="0"/>
        <w:rPr>
          <w:rFonts w:hint="cs"/>
          <w:rtl/>
        </w:rPr>
      </w:pPr>
      <w:r>
        <w:rPr>
          <w:rFonts w:hint="cs"/>
          <w:rtl/>
        </w:rPr>
        <w:tab/>
        <w:t>כדי לממש את דוח-דברת כביכול היה צריך להביא למצב שהכיתות יהיו כיתות קטנות. מי שמע על מהלכים משמעותיים בכיוון הזה? מי שמע? להיפך, מדברים על בינוי ברמת אפס, אדוני היושב-ראש, במשרד החינוך והתרבות. המספרים של 500 חדרים שנבנו כביכול השנה הם מ</w:t>
      </w:r>
      <w:r>
        <w:rPr>
          <w:rFonts w:hint="cs"/>
          <w:rtl/>
        </w:rPr>
        <w:t xml:space="preserve">ספרים לא נכונים, חבר הכנסת שריד. שרת החינוך וסגנה אמרו בוועדת החינוך והתרבות, ש-46% מהתקציב המיועד לבינוי במשרד החינוך הועבר לבינוי במגזר הערבי. אני מודיע לכם שנבנו במגזר הערבי 180 חדרים בשנת הלימודים הזאת, אף שהצורך בבנייה, כדי להדביק רק את הריבוי הטבעי, </w:t>
      </w:r>
      <w:r>
        <w:rPr>
          <w:rFonts w:hint="cs"/>
          <w:rtl/>
        </w:rPr>
        <w:t xml:space="preserve">הוא 200-220 כיתות. זאת אומרת, לא רק שלא סוגרים את הפערים שהיו, אלא מייצרים פערים חדשים. אם ה-46% הם 180, כל אחד יעשה את החישוב כמה זה ה-100%. בקושי 400. </w:t>
      </w:r>
    </w:p>
    <w:p w14:paraId="7431D267" w14:textId="77777777" w:rsidR="00000000" w:rsidRDefault="006D6152">
      <w:pPr>
        <w:pStyle w:val="a0"/>
        <w:ind w:firstLine="0"/>
        <w:rPr>
          <w:rFonts w:hint="cs"/>
          <w:rtl/>
        </w:rPr>
      </w:pPr>
    </w:p>
    <w:p w14:paraId="3661A23E" w14:textId="77777777" w:rsidR="00000000" w:rsidRDefault="006D6152">
      <w:pPr>
        <w:pStyle w:val="af0"/>
        <w:rPr>
          <w:rFonts w:hint="cs"/>
          <w:rtl/>
        </w:rPr>
      </w:pPr>
      <w:r>
        <w:rPr>
          <w:rFonts w:hint="eastAsia"/>
          <w:rtl/>
        </w:rPr>
        <w:t>יוסי</w:t>
      </w:r>
      <w:r>
        <w:rPr>
          <w:rtl/>
        </w:rPr>
        <w:t xml:space="preserve"> שריד (מרצ-יחד):</w:t>
      </w:r>
    </w:p>
    <w:p w14:paraId="5A9A02DB" w14:textId="77777777" w:rsidR="00000000" w:rsidRDefault="006D6152">
      <w:pPr>
        <w:pStyle w:val="a0"/>
        <w:rPr>
          <w:rFonts w:hint="cs"/>
          <w:rtl/>
        </w:rPr>
      </w:pPr>
    </w:p>
    <w:p w14:paraId="616C7FB2" w14:textId="77777777" w:rsidR="00000000" w:rsidRDefault="006D6152">
      <w:pPr>
        <w:pStyle w:val="a0"/>
        <w:rPr>
          <w:rFonts w:hint="cs"/>
          <w:rtl/>
        </w:rPr>
      </w:pPr>
      <w:r>
        <w:rPr>
          <w:rFonts w:hint="cs"/>
          <w:rtl/>
        </w:rPr>
        <w:t>תן להם 500. מה אכפת לך?</w:t>
      </w:r>
    </w:p>
    <w:p w14:paraId="1A6BBE56" w14:textId="77777777" w:rsidR="00000000" w:rsidRDefault="006D6152">
      <w:pPr>
        <w:pStyle w:val="-"/>
        <w:rPr>
          <w:rFonts w:hint="cs"/>
          <w:rtl/>
        </w:rPr>
      </w:pPr>
      <w:bookmarkStart w:id="143" w:name="FS000000540T13_09_2005_13_47_58C"/>
      <w:bookmarkEnd w:id="143"/>
    </w:p>
    <w:p w14:paraId="3271A795" w14:textId="77777777" w:rsidR="00000000" w:rsidRDefault="006D6152">
      <w:pPr>
        <w:pStyle w:val="-"/>
        <w:rPr>
          <w:rtl/>
        </w:rPr>
      </w:pPr>
      <w:r>
        <w:rPr>
          <w:rFonts w:hint="eastAsia"/>
          <w:rtl/>
        </w:rPr>
        <w:t>מוחמד</w:t>
      </w:r>
      <w:r>
        <w:rPr>
          <w:rtl/>
        </w:rPr>
        <w:t xml:space="preserve"> ברכה (חד"ש-תע"ל):</w:t>
      </w:r>
    </w:p>
    <w:p w14:paraId="4D36DDC3" w14:textId="77777777" w:rsidR="00000000" w:rsidRDefault="006D6152">
      <w:pPr>
        <w:pStyle w:val="a0"/>
        <w:rPr>
          <w:rFonts w:hint="cs"/>
          <w:rtl/>
        </w:rPr>
      </w:pPr>
    </w:p>
    <w:p w14:paraId="4CE66B7D" w14:textId="77777777" w:rsidR="00000000" w:rsidRDefault="006D6152">
      <w:pPr>
        <w:pStyle w:val="a0"/>
        <w:rPr>
          <w:rFonts w:hint="cs"/>
          <w:rtl/>
        </w:rPr>
      </w:pPr>
      <w:r>
        <w:rPr>
          <w:rFonts w:hint="cs"/>
          <w:rtl/>
        </w:rPr>
        <w:t>וזה עוד בזמן שמדברים על כיתות</w:t>
      </w:r>
      <w:r>
        <w:rPr>
          <w:rFonts w:hint="cs"/>
          <w:rtl/>
        </w:rPr>
        <w:t xml:space="preserve"> קטנות. זאת אומרת, לא כיתות שבמקום ארבעה על ארבעה מטרים יהיו שניים על שניים, אלא יהיו בהן פחות תלמידים, וכשיש פחות תלמידים יש צורך ביותר חדרים. מי שמע על משהו בכיוון הזה? איפה נשמע שהיתה תזוזה כלשהי, ואני עכשיו לא מדבר על מערכת החינוך הערבית אלא על מערכת ה</w:t>
      </w:r>
      <w:r>
        <w:rPr>
          <w:rFonts w:hint="cs"/>
          <w:rtl/>
        </w:rPr>
        <w:t>חינוך בכלל במדינת ישראל.</w:t>
      </w:r>
    </w:p>
    <w:p w14:paraId="3EB67898" w14:textId="77777777" w:rsidR="00000000" w:rsidRDefault="006D6152">
      <w:pPr>
        <w:pStyle w:val="a0"/>
        <w:rPr>
          <w:rFonts w:hint="cs"/>
          <w:rtl/>
        </w:rPr>
      </w:pPr>
    </w:p>
    <w:p w14:paraId="793D456B" w14:textId="77777777" w:rsidR="00000000" w:rsidRDefault="006D6152">
      <w:pPr>
        <w:pStyle w:val="a0"/>
        <w:rPr>
          <w:rFonts w:hint="cs"/>
          <w:rtl/>
        </w:rPr>
      </w:pPr>
      <w:r>
        <w:rPr>
          <w:rFonts w:hint="cs"/>
          <w:rtl/>
        </w:rPr>
        <w:t xml:space="preserve">עכשיו דנים על מפעל הזנה. איך אפשר לקיים יום לימודים ארוך ללא מפעל הזנה, או על-פי מפעל ההזנה של החוק של רוחמה אברהם - מפעל הזנה שממומן על-ידי תרומות, קצבאות וקיבוץ נדבות? </w:t>
      </w:r>
    </w:p>
    <w:p w14:paraId="3E9D10C8" w14:textId="77777777" w:rsidR="00000000" w:rsidRDefault="006D6152">
      <w:pPr>
        <w:pStyle w:val="a0"/>
        <w:ind w:firstLine="0"/>
        <w:rPr>
          <w:rFonts w:hint="cs"/>
          <w:rtl/>
        </w:rPr>
      </w:pPr>
    </w:p>
    <w:p w14:paraId="2A99ACB0" w14:textId="77777777" w:rsidR="00000000" w:rsidRDefault="006D6152">
      <w:pPr>
        <w:pStyle w:val="af0"/>
        <w:rPr>
          <w:rtl/>
        </w:rPr>
      </w:pPr>
      <w:r>
        <w:rPr>
          <w:rFonts w:hint="eastAsia"/>
          <w:rtl/>
        </w:rPr>
        <w:t>יוסי</w:t>
      </w:r>
      <w:r>
        <w:rPr>
          <w:rtl/>
        </w:rPr>
        <w:t xml:space="preserve"> שריד (מרצ-יחד):</w:t>
      </w:r>
    </w:p>
    <w:p w14:paraId="6482A238" w14:textId="77777777" w:rsidR="00000000" w:rsidRDefault="006D6152">
      <w:pPr>
        <w:pStyle w:val="a0"/>
        <w:rPr>
          <w:rFonts w:hint="cs"/>
          <w:rtl/>
        </w:rPr>
      </w:pPr>
    </w:p>
    <w:p w14:paraId="029626B9" w14:textId="77777777" w:rsidR="00000000" w:rsidRDefault="006D6152">
      <w:pPr>
        <w:pStyle w:val="a0"/>
        <w:rPr>
          <w:rFonts w:hint="cs"/>
          <w:rtl/>
        </w:rPr>
      </w:pPr>
      <w:r>
        <w:rPr>
          <w:rFonts w:hint="cs"/>
          <w:rtl/>
        </w:rPr>
        <w:t>אדוני היושב-ראש, אתה יודע שהיום, אחר</w:t>
      </w:r>
      <w:r>
        <w:rPr>
          <w:rFonts w:hint="cs"/>
          <w:rtl/>
        </w:rPr>
        <w:t>י כל הטררם שהיה, מזינים פחות ילדים מאשר ב-2001. אז היו בערך 170,000-180,000 ילדים בהזנה, ועכשיו יש רק 100,000.</w:t>
      </w:r>
    </w:p>
    <w:p w14:paraId="55583BA8" w14:textId="77777777" w:rsidR="00000000" w:rsidRDefault="006D6152">
      <w:pPr>
        <w:pStyle w:val="a0"/>
        <w:ind w:firstLine="0"/>
        <w:rPr>
          <w:rFonts w:hint="cs"/>
          <w:rtl/>
        </w:rPr>
      </w:pPr>
    </w:p>
    <w:p w14:paraId="34F57B91" w14:textId="77777777" w:rsidR="00000000" w:rsidRDefault="006D6152">
      <w:pPr>
        <w:pStyle w:val="af1"/>
        <w:rPr>
          <w:rtl/>
        </w:rPr>
      </w:pPr>
      <w:r>
        <w:rPr>
          <w:rtl/>
        </w:rPr>
        <w:t>היו"ר</w:t>
      </w:r>
      <w:r>
        <w:rPr>
          <w:rFonts w:hint="cs"/>
          <w:rtl/>
        </w:rPr>
        <w:t xml:space="preserve"> ראובן ריבלין</w:t>
      </w:r>
      <w:r>
        <w:rPr>
          <w:rtl/>
        </w:rPr>
        <w:t>:</w:t>
      </w:r>
    </w:p>
    <w:p w14:paraId="48924ADC" w14:textId="77777777" w:rsidR="00000000" w:rsidRDefault="006D6152">
      <w:pPr>
        <w:pStyle w:val="a0"/>
        <w:ind w:firstLine="0"/>
        <w:rPr>
          <w:rFonts w:hint="cs"/>
          <w:rtl/>
        </w:rPr>
      </w:pPr>
    </w:p>
    <w:p w14:paraId="2F4EA3F4" w14:textId="77777777" w:rsidR="00000000" w:rsidRDefault="006D6152">
      <w:pPr>
        <w:pStyle w:val="a0"/>
        <w:ind w:firstLine="0"/>
        <w:rPr>
          <w:rFonts w:hint="cs"/>
          <w:rtl/>
        </w:rPr>
      </w:pPr>
      <w:r>
        <w:rPr>
          <w:rFonts w:hint="cs"/>
          <w:rtl/>
        </w:rPr>
        <w:tab/>
        <w:t>במספרים אבסולוטיים?</w:t>
      </w:r>
    </w:p>
    <w:p w14:paraId="76F48CCC" w14:textId="77777777" w:rsidR="00000000" w:rsidRDefault="006D6152">
      <w:pPr>
        <w:pStyle w:val="a0"/>
        <w:ind w:firstLine="0"/>
        <w:rPr>
          <w:rFonts w:hint="cs"/>
          <w:rtl/>
        </w:rPr>
      </w:pPr>
    </w:p>
    <w:p w14:paraId="1ECA610D" w14:textId="77777777" w:rsidR="00000000" w:rsidRDefault="006D6152">
      <w:pPr>
        <w:pStyle w:val="-"/>
        <w:rPr>
          <w:rtl/>
        </w:rPr>
      </w:pPr>
      <w:bookmarkStart w:id="144" w:name="FS000000540T13_09_2005_13_49_02C"/>
      <w:bookmarkEnd w:id="144"/>
      <w:r>
        <w:rPr>
          <w:rFonts w:hint="eastAsia"/>
          <w:rtl/>
        </w:rPr>
        <w:t>מוחמד</w:t>
      </w:r>
      <w:r>
        <w:rPr>
          <w:rtl/>
        </w:rPr>
        <w:t xml:space="preserve"> ברכה (חד"ש-תע"ל):</w:t>
      </w:r>
    </w:p>
    <w:p w14:paraId="54F9FBC6" w14:textId="77777777" w:rsidR="00000000" w:rsidRDefault="006D6152">
      <w:pPr>
        <w:pStyle w:val="a0"/>
        <w:rPr>
          <w:rFonts w:hint="cs"/>
          <w:rtl/>
        </w:rPr>
      </w:pPr>
    </w:p>
    <w:p w14:paraId="153CC2C9" w14:textId="77777777" w:rsidR="00000000" w:rsidRDefault="006D6152">
      <w:pPr>
        <w:pStyle w:val="a0"/>
        <w:rPr>
          <w:rFonts w:hint="cs"/>
          <w:rtl/>
        </w:rPr>
      </w:pPr>
      <w:r>
        <w:rPr>
          <w:rFonts w:hint="cs"/>
          <w:rtl/>
        </w:rPr>
        <w:t>כן. יש רעיון אחד חיובי, חבר הכנסת שריד, במה שקורה עכשיו במשרד החינוך, שדנים,</w:t>
      </w:r>
      <w:r>
        <w:rPr>
          <w:rFonts w:hint="cs"/>
          <w:rtl/>
        </w:rPr>
        <w:t xml:space="preserve"> ואני מקווה שיגיעו למסקנה הזאת באמת ויקבלו החלטה, שהתשלום של ההורים למפעל ההזנה יהיה לפי מפתח של הכנסה. אני חושב שזה רעיון נכון, אבל אני חושש שגם מהרעיון הטוב הזה עוד ירדו או ימסמסו אותו בצורה זו או אחרת.</w:t>
      </w:r>
    </w:p>
    <w:p w14:paraId="5709430E" w14:textId="77777777" w:rsidR="00000000" w:rsidRDefault="006D6152">
      <w:pPr>
        <w:pStyle w:val="a0"/>
        <w:rPr>
          <w:rFonts w:hint="cs"/>
          <w:rtl/>
        </w:rPr>
      </w:pPr>
    </w:p>
    <w:p w14:paraId="195E461B" w14:textId="77777777" w:rsidR="00000000" w:rsidRDefault="006D6152">
      <w:pPr>
        <w:pStyle w:val="a0"/>
        <w:rPr>
          <w:rFonts w:hint="cs"/>
          <w:rtl/>
        </w:rPr>
      </w:pPr>
      <w:r>
        <w:rPr>
          <w:rFonts w:hint="cs"/>
          <w:rtl/>
        </w:rPr>
        <w:t xml:space="preserve"> חבר הכנסת שריד דיבר על כך שמאז ששרת החינוך יושבת </w:t>
      </w:r>
      <w:r>
        <w:rPr>
          <w:rFonts w:hint="cs"/>
          <w:rtl/>
        </w:rPr>
        <w:t>במשרד החינוך מספר השעות לשבוע ירד בשמונה שעות לתלמיד. לא רק זאת, תקציב החינוך קוצץ 18 פעמים במהלך כהונתה של שרת החינוך הנוכחית. איפה המלחמה ואיפה האבירות כביכול כשבאים לגונן על מערכת החינוך? כשאנחנו יושבים בישיבת ועדת החינוך והתרבות, כשאנחנו מתכנסים, כמובן</w:t>
      </w:r>
      <w:r>
        <w:rPr>
          <w:rFonts w:hint="cs"/>
          <w:rtl/>
        </w:rPr>
        <w:t>, כשנשאלות כל מיני שאלות, אנחנו שומעים ניחושים של תשובות ולא תשובות. נכון, חבר הכנסת שריד? ניחושים של תשובות.</w:t>
      </w:r>
    </w:p>
    <w:p w14:paraId="50B4415D" w14:textId="77777777" w:rsidR="00000000" w:rsidRDefault="006D6152">
      <w:pPr>
        <w:pStyle w:val="a0"/>
        <w:ind w:firstLine="0"/>
        <w:rPr>
          <w:rFonts w:hint="cs"/>
          <w:rtl/>
        </w:rPr>
      </w:pPr>
    </w:p>
    <w:p w14:paraId="2E3C7889" w14:textId="77777777" w:rsidR="00000000" w:rsidRDefault="006D6152">
      <w:pPr>
        <w:pStyle w:val="af0"/>
        <w:rPr>
          <w:rtl/>
        </w:rPr>
      </w:pPr>
      <w:r>
        <w:rPr>
          <w:rFonts w:hint="eastAsia"/>
          <w:rtl/>
        </w:rPr>
        <w:t>יוסי</w:t>
      </w:r>
      <w:r>
        <w:rPr>
          <w:rtl/>
        </w:rPr>
        <w:t xml:space="preserve"> שריד (מרצ-יחד):</w:t>
      </w:r>
    </w:p>
    <w:p w14:paraId="60E8DAE3" w14:textId="77777777" w:rsidR="00000000" w:rsidRDefault="006D6152">
      <w:pPr>
        <w:pStyle w:val="a0"/>
        <w:rPr>
          <w:rFonts w:hint="cs"/>
          <w:rtl/>
        </w:rPr>
      </w:pPr>
    </w:p>
    <w:p w14:paraId="60221C5E" w14:textId="77777777" w:rsidR="00000000" w:rsidRDefault="006D6152">
      <w:pPr>
        <w:pStyle w:val="a0"/>
        <w:rPr>
          <w:rFonts w:hint="cs"/>
          <w:rtl/>
        </w:rPr>
      </w:pPr>
      <w:r>
        <w:rPr>
          <w:rFonts w:hint="cs"/>
          <w:rtl/>
        </w:rPr>
        <w:t>מאשימים את האוצר.</w:t>
      </w:r>
    </w:p>
    <w:p w14:paraId="17A71D30" w14:textId="77777777" w:rsidR="00000000" w:rsidRDefault="006D6152">
      <w:pPr>
        <w:pStyle w:val="a0"/>
        <w:ind w:firstLine="0"/>
        <w:rPr>
          <w:rFonts w:hint="cs"/>
          <w:rtl/>
        </w:rPr>
      </w:pPr>
    </w:p>
    <w:p w14:paraId="01178884" w14:textId="77777777" w:rsidR="00000000" w:rsidRDefault="006D6152">
      <w:pPr>
        <w:pStyle w:val="-"/>
        <w:rPr>
          <w:rtl/>
        </w:rPr>
      </w:pPr>
      <w:bookmarkStart w:id="145" w:name="FS000000540T13_09_2005_13_50_23C"/>
      <w:bookmarkEnd w:id="145"/>
      <w:r>
        <w:rPr>
          <w:rFonts w:hint="eastAsia"/>
          <w:rtl/>
        </w:rPr>
        <w:t>מוחמד</w:t>
      </w:r>
      <w:r>
        <w:rPr>
          <w:rtl/>
        </w:rPr>
        <w:t xml:space="preserve"> ברכה (חד"ש-תע"ל):</w:t>
      </w:r>
    </w:p>
    <w:p w14:paraId="7EDCEDC4" w14:textId="77777777" w:rsidR="00000000" w:rsidRDefault="006D6152">
      <w:pPr>
        <w:pStyle w:val="a0"/>
        <w:rPr>
          <w:rFonts w:hint="cs"/>
          <w:rtl/>
        </w:rPr>
      </w:pPr>
    </w:p>
    <w:p w14:paraId="7C9A72C9" w14:textId="77777777" w:rsidR="00000000" w:rsidRDefault="006D6152">
      <w:pPr>
        <w:pStyle w:val="a0"/>
        <w:rPr>
          <w:rFonts w:hint="cs"/>
          <w:rtl/>
        </w:rPr>
      </w:pPr>
      <w:r>
        <w:rPr>
          <w:rFonts w:hint="cs"/>
          <w:rtl/>
        </w:rPr>
        <w:t>שרת החינוך באה לוועדת החינוך כאילו היא נציגה של תנועת מחאה או של עמותה לקידום ה</w:t>
      </w:r>
      <w:r>
        <w:rPr>
          <w:rFonts w:hint="cs"/>
          <w:rtl/>
        </w:rPr>
        <w:t>חינוך שבאה בטענות. את חלק מהממשלה ואת נושאת באחריות. 18 קיצוצים בתקציב החינוך הם מכת מוות לעתידם של התלמידים במדינת ישראל, יהודים וערבים. ועוד כשלומדים את התקציב, מה קשיח ומה גמיש, ואנחנו יודעים שהקיצוצים האלה פוגעים דווקא בגמישות של התקציב ולא בסכומים שמי</w:t>
      </w:r>
      <w:r>
        <w:rPr>
          <w:rFonts w:hint="cs"/>
          <w:rtl/>
        </w:rPr>
        <w:t>ועדים למשכורות ולאחזקת בניינים וכו' וכו', המכה היא הרבה יותר גדולה. לכן, לדבר על תקציב חינוך גדול, שהוא 24 מיליארד שקל, בעצם הקיצוצים הם לא במכלול 24 מיליארד השקל, אלא באותם 2-3 מיליארדי שקלים שמיועדים לגמישות ולניידות בתוך מערכת החינוך.</w:t>
      </w:r>
    </w:p>
    <w:p w14:paraId="4C3274B1" w14:textId="77777777" w:rsidR="00000000" w:rsidRDefault="006D6152">
      <w:pPr>
        <w:pStyle w:val="a0"/>
        <w:ind w:firstLine="0"/>
        <w:rPr>
          <w:rFonts w:hint="cs"/>
          <w:rtl/>
        </w:rPr>
      </w:pPr>
    </w:p>
    <w:p w14:paraId="46B384E4" w14:textId="77777777" w:rsidR="00000000" w:rsidRDefault="006D6152">
      <w:pPr>
        <w:pStyle w:val="af0"/>
        <w:rPr>
          <w:rtl/>
        </w:rPr>
      </w:pPr>
      <w:r>
        <w:rPr>
          <w:rFonts w:hint="eastAsia"/>
          <w:rtl/>
        </w:rPr>
        <w:t>יוסי</w:t>
      </w:r>
      <w:r>
        <w:rPr>
          <w:rtl/>
        </w:rPr>
        <w:t xml:space="preserve"> שריד (מרצ-יח</w:t>
      </w:r>
      <w:r>
        <w:rPr>
          <w:rtl/>
        </w:rPr>
        <w:t>ד):</w:t>
      </w:r>
    </w:p>
    <w:p w14:paraId="6FFDE974" w14:textId="77777777" w:rsidR="00000000" w:rsidRDefault="006D6152">
      <w:pPr>
        <w:pStyle w:val="a0"/>
        <w:rPr>
          <w:rFonts w:hint="cs"/>
          <w:rtl/>
        </w:rPr>
      </w:pPr>
    </w:p>
    <w:p w14:paraId="7AF2040B" w14:textId="77777777" w:rsidR="00000000" w:rsidRDefault="006D6152">
      <w:pPr>
        <w:pStyle w:val="a0"/>
        <w:rPr>
          <w:rFonts w:hint="cs"/>
          <w:rtl/>
        </w:rPr>
      </w:pPr>
      <w:r>
        <w:rPr>
          <w:rFonts w:hint="cs"/>
          <w:rtl/>
        </w:rPr>
        <w:t xml:space="preserve"> 91% מתקציב משרד החינוך זה למשכורות מורים.</w:t>
      </w:r>
    </w:p>
    <w:p w14:paraId="31921268" w14:textId="77777777" w:rsidR="00000000" w:rsidRDefault="006D6152">
      <w:pPr>
        <w:pStyle w:val="a0"/>
        <w:ind w:firstLine="0"/>
        <w:rPr>
          <w:rFonts w:hint="cs"/>
          <w:rtl/>
        </w:rPr>
      </w:pPr>
    </w:p>
    <w:p w14:paraId="4BD8F5B9" w14:textId="77777777" w:rsidR="00000000" w:rsidRDefault="006D6152">
      <w:pPr>
        <w:pStyle w:val="-"/>
        <w:rPr>
          <w:rtl/>
        </w:rPr>
      </w:pPr>
      <w:bookmarkStart w:id="146" w:name="FS000000540T13_09_2005_13_51_27C"/>
      <w:bookmarkEnd w:id="146"/>
      <w:r>
        <w:rPr>
          <w:rFonts w:hint="eastAsia"/>
          <w:rtl/>
        </w:rPr>
        <w:t>מוחמד</w:t>
      </w:r>
      <w:r>
        <w:rPr>
          <w:rtl/>
        </w:rPr>
        <w:t xml:space="preserve"> ברכה (חד"ש-תע"ל):</w:t>
      </w:r>
    </w:p>
    <w:p w14:paraId="5D57A128" w14:textId="77777777" w:rsidR="00000000" w:rsidRDefault="006D6152">
      <w:pPr>
        <w:pStyle w:val="a0"/>
        <w:rPr>
          <w:rFonts w:hint="cs"/>
          <w:rtl/>
        </w:rPr>
      </w:pPr>
    </w:p>
    <w:p w14:paraId="05CE6B67" w14:textId="77777777" w:rsidR="00000000" w:rsidRDefault="006D6152">
      <w:pPr>
        <w:pStyle w:val="a0"/>
        <w:rPr>
          <w:rFonts w:hint="cs"/>
          <w:rtl/>
        </w:rPr>
      </w:pPr>
      <w:r>
        <w:rPr>
          <w:rFonts w:hint="cs"/>
          <w:rtl/>
        </w:rPr>
        <w:t xml:space="preserve">כן. 91%. לכן הקיצוץ הוא לא ב-91%. הוא ב-9%. </w:t>
      </w:r>
    </w:p>
    <w:p w14:paraId="5AFB0929" w14:textId="77777777" w:rsidR="00000000" w:rsidRDefault="006D6152">
      <w:pPr>
        <w:pStyle w:val="a0"/>
        <w:ind w:firstLine="0"/>
        <w:rPr>
          <w:rFonts w:hint="cs"/>
          <w:rtl/>
        </w:rPr>
      </w:pPr>
    </w:p>
    <w:p w14:paraId="6B9B535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0D83A12" w14:textId="77777777" w:rsidR="00000000" w:rsidRDefault="006D6152">
      <w:pPr>
        <w:pStyle w:val="a0"/>
        <w:rPr>
          <w:rFonts w:hint="cs"/>
          <w:rtl/>
        </w:rPr>
      </w:pPr>
    </w:p>
    <w:p w14:paraId="423890E4" w14:textId="77777777" w:rsidR="00000000" w:rsidRDefault="006D6152">
      <w:pPr>
        <w:pStyle w:val="a0"/>
        <w:rPr>
          <w:rFonts w:hint="cs"/>
          <w:rtl/>
        </w:rPr>
      </w:pPr>
      <w:r>
        <w:rPr>
          <w:rFonts w:hint="cs"/>
          <w:rtl/>
        </w:rPr>
        <w:t>מה נשאר לאחזקת כיתות?</w:t>
      </w:r>
    </w:p>
    <w:p w14:paraId="0F1B5831" w14:textId="77777777" w:rsidR="00000000" w:rsidRDefault="006D6152">
      <w:pPr>
        <w:pStyle w:val="a0"/>
        <w:ind w:firstLine="0"/>
        <w:rPr>
          <w:rFonts w:hint="cs"/>
          <w:rtl/>
        </w:rPr>
      </w:pPr>
    </w:p>
    <w:p w14:paraId="27130FB7" w14:textId="77777777" w:rsidR="00000000" w:rsidRDefault="006D6152">
      <w:pPr>
        <w:pStyle w:val="af0"/>
        <w:rPr>
          <w:rtl/>
        </w:rPr>
      </w:pPr>
      <w:r>
        <w:rPr>
          <w:rFonts w:hint="eastAsia"/>
          <w:rtl/>
        </w:rPr>
        <w:t>יוסי</w:t>
      </w:r>
      <w:r>
        <w:rPr>
          <w:rtl/>
        </w:rPr>
        <w:t xml:space="preserve"> שריד (מרצ-יחד):</w:t>
      </w:r>
    </w:p>
    <w:p w14:paraId="214EB700" w14:textId="77777777" w:rsidR="00000000" w:rsidRDefault="006D6152">
      <w:pPr>
        <w:pStyle w:val="a0"/>
        <w:rPr>
          <w:rFonts w:hint="cs"/>
          <w:rtl/>
        </w:rPr>
      </w:pPr>
    </w:p>
    <w:p w14:paraId="63CF3478" w14:textId="77777777" w:rsidR="00000000" w:rsidRDefault="006D6152">
      <w:pPr>
        <w:pStyle w:val="a0"/>
        <w:rPr>
          <w:rFonts w:hint="cs"/>
          <w:rtl/>
        </w:rPr>
      </w:pPr>
      <w:r>
        <w:rPr>
          <w:rFonts w:hint="cs"/>
          <w:rtl/>
        </w:rPr>
        <w:t>שום דבר. אז תאר לעצמך מה המשמעות של 3 מיליארדים בתקציב פנוי של אולי חצ</w:t>
      </w:r>
      <w:r>
        <w:rPr>
          <w:rFonts w:hint="cs"/>
          <w:rtl/>
        </w:rPr>
        <w:t>י  מיליארד. 91% משכורות מורים. 3% זה הסעות. 3%  זה מימון המשרד.  יכול להיות שנשאר תקציב גמיש של 600 מיליון שקל, יכול להיות, לא בטוח, ועל זה קיצצו 3 מיליארדים.</w:t>
      </w:r>
    </w:p>
    <w:p w14:paraId="1F1CC5A6" w14:textId="77777777" w:rsidR="00000000" w:rsidRDefault="006D6152">
      <w:pPr>
        <w:pStyle w:val="a0"/>
        <w:ind w:firstLine="0"/>
        <w:rPr>
          <w:rFonts w:hint="cs"/>
          <w:rtl/>
        </w:rPr>
      </w:pPr>
    </w:p>
    <w:p w14:paraId="2DD733E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3EF8435" w14:textId="77777777" w:rsidR="00000000" w:rsidRDefault="006D6152">
      <w:pPr>
        <w:pStyle w:val="a0"/>
        <w:rPr>
          <w:rFonts w:hint="cs"/>
          <w:rtl/>
        </w:rPr>
      </w:pPr>
    </w:p>
    <w:p w14:paraId="06AFA3D3" w14:textId="77777777" w:rsidR="00000000" w:rsidRDefault="006D6152">
      <w:pPr>
        <w:pStyle w:val="a0"/>
        <w:rPr>
          <w:rFonts w:hint="cs"/>
          <w:rtl/>
        </w:rPr>
      </w:pPr>
      <w:r>
        <w:rPr>
          <w:rFonts w:hint="cs"/>
          <w:rtl/>
        </w:rPr>
        <w:t>זה כולל תקציב פיתוח?</w:t>
      </w:r>
    </w:p>
    <w:p w14:paraId="1B2C7C78" w14:textId="77777777" w:rsidR="00000000" w:rsidRDefault="006D6152">
      <w:pPr>
        <w:pStyle w:val="a0"/>
        <w:ind w:firstLine="0"/>
        <w:rPr>
          <w:rFonts w:hint="cs"/>
          <w:rtl/>
        </w:rPr>
      </w:pPr>
    </w:p>
    <w:p w14:paraId="14AFBE85" w14:textId="77777777" w:rsidR="00000000" w:rsidRDefault="006D6152">
      <w:pPr>
        <w:pStyle w:val="-"/>
        <w:rPr>
          <w:rtl/>
        </w:rPr>
      </w:pPr>
      <w:bookmarkStart w:id="147" w:name="FS000000540T13_09_2005_15_09_36C"/>
      <w:bookmarkEnd w:id="147"/>
      <w:r>
        <w:rPr>
          <w:rFonts w:hint="eastAsia"/>
          <w:rtl/>
        </w:rPr>
        <w:t>מוחמד</w:t>
      </w:r>
      <w:r>
        <w:rPr>
          <w:rtl/>
        </w:rPr>
        <w:t xml:space="preserve"> ברכה (חד"ש-תע"ל):</w:t>
      </w:r>
    </w:p>
    <w:p w14:paraId="352CAD43" w14:textId="77777777" w:rsidR="00000000" w:rsidRDefault="006D6152">
      <w:pPr>
        <w:pStyle w:val="a0"/>
        <w:rPr>
          <w:rFonts w:hint="cs"/>
          <w:rtl/>
        </w:rPr>
      </w:pPr>
    </w:p>
    <w:p w14:paraId="0DFFBEFB" w14:textId="77777777" w:rsidR="00000000" w:rsidRDefault="006D6152">
      <w:pPr>
        <w:pStyle w:val="a0"/>
        <w:rPr>
          <w:rFonts w:hint="cs"/>
          <w:rtl/>
        </w:rPr>
      </w:pPr>
      <w:r>
        <w:rPr>
          <w:rFonts w:hint="cs"/>
          <w:rtl/>
        </w:rPr>
        <w:t>כן. לכן אנחנו מדברים עכשיו ע</w:t>
      </w:r>
      <w:r>
        <w:rPr>
          <w:rFonts w:hint="cs"/>
          <w:rtl/>
        </w:rPr>
        <w:t>ל קטסטרופה בנושא של הבינוי.</w:t>
      </w:r>
    </w:p>
    <w:p w14:paraId="274E5C48" w14:textId="77777777" w:rsidR="00000000" w:rsidRDefault="006D6152">
      <w:pPr>
        <w:pStyle w:val="af0"/>
        <w:rPr>
          <w:rFonts w:hint="cs"/>
          <w:rtl/>
        </w:rPr>
      </w:pPr>
    </w:p>
    <w:p w14:paraId="0436F95F" w14:textId="77777777" w:rsidR="00000000" w:rsidRDefault="006D6152">
      <w:pPr>
        <w:pStyle w:val="af0"/>
        <w:rPr>
          <w:rtl/>
        </w:rPr>
      </w:pPr>
      <w:r>
        <w:rPr>
          <w:rFonts w:hint="eastAsia"/>
          <w:rtl/>
        </w:rPr>
        <w:t>יוסי</w:t>
      </w:r>
      <w:r>
        <w:rPr>
          <w:rtl/>
        </w:rPr>
        <w:t xml:space="preserve"> שריד (מרצ-יחד):</w:t>
      </w:r>
    </w:p>
    <w:p w14:paraId="4C09625D" w14:textId="77777777" w:rsidR="00000000" w:rsidRDefault="006D6152">
      <w:pPr>
        <w:pStyle w:val="a0"/>
        <w:rPr>
          <w:rFonts w:hint="cs"/>
          <w:rtl/>
        </w:rPr>
      </w:pPr>
    </w:p>
    <w:p w14:paraId="1F0F741C" w14:textId="77777777" w:rsidR="00000000" w:rsidRDefault="006D6152">
      <w:pPr>
        <w:pStyle w:val="a0"/>
        <w:rPr>
          <w:rFonts w:hint="cs"/>
          <w:rtl/>
        </w:rPr>
      </w:pPr>
      <w:r>
        <w:rPr>
          <w:rFonts w:hint="cs"/>
          <w:rtl/>
        </w:rPr>
        <w:t>כן. 21 מיליארד שקל רגיל, 3 מיליארדי שקלים פיתוח. אנשים לא יודעים במה המדובר. עולה סגן שר ואין לו מושג על מה מדובר.</w:t>
      </w:r>
    </w:p>
    <w:p w14:paraId="2EE62659" w14:textId="77777777" w:rsidR="00000000" w:rsidRDefault="006D6152">
      <w:pPr>
        <w:pStyle w:val="a0"/>
        <w:ind w:firstLine="0"/>
        <w:rPr>
          <w:rFonts w:hint="cs"/>
          <w:rtl/>
        </w:rPr>
      </w:pPr>
    </w:p>
    <w:p w14:paraId="4E59E572" w14:textId="77777777" w:rsidR="00000000" w:rsidRDefault="006D6152">
      <w:pPr>
        <w:pStyle w:val="-"/>
        <w:rPr>
          <w:rtl/>
        </w:rPr>
      </w:pPr>
      <w:bookmarkStart w:id="148" w:name="FS000000540T13_09_2005_15_09_07C"/>
      <w:bookmarkEnd w:id="148"/>
      <w:r>
        <w:rPr>
          <w:rFonts w:hint="eastAsia"/>
          <w:rtl/>
        </w:rPr>
        <w:t>מוחמד</w:t>
      </w:r>
      <w:r>
        <w:rPr>
          <w:rtl/>
        </w:rPr>
        <w:t xml:space="preserve"> ברכה (חד"ש-תע"ל):</w:t>
      </w:r>
    </w:p>
    <w:p w14:paraId="69C41A55" w14:textId="77777777" w:rsidR="00000000" w:rsidRDefault="006D6152">
      <w:pPr>
        <w:pStyle w:val="a0"/>
        <w:rPr>
          <w:rFonts w:hint="cs"/>
          <w:rtl/>
        </w:rPr>
      </w:pPr>
    </w:p>
    <w:p w14:paraId="23331981" w14:textId="77777777" w:rsidR="00000000" w:rsidRDefault="006D6152">
      <w:pPr>
        <w:pStyle w:val="a0"/>
        <w:rPr>
          <w:rFonts w:hint="cs"/>
          <w:rtl/>
        </w:rPr>
      </w:pPr>
      <w:r>
        <w:rPr>
          <w:rFonts w:hint="cs"/>
          <w:rtl/>
        </w:rPr>
        <w:t>לכן, אדוני היושב-ראש, רבותי חברי הכנסת, מדובר על קטסטרופה.</w:t>
      </w:r>
    </w:p>
    <w:p w14:paraId="7A662F8B" w14:textId="77777777" w:rsidR="00000000" w:rsidRDefault="006D6152">
      <w:pPr>
        <w:pStyle w:val="a0"/>
        <w:rPr>
          <w:rFonts w:hint="cs"/>
          <w:rtl/>
        </w:rPr>
      </w:pPr>
    </w:p>
    <w:p w14:paraId="3D3AE4DA" w14:textId="77777777" w:rsidR="00000000" w:rsidRDefault="006D6152">
      <w:pPr>
        <w:pStyle w:val="af0"/>
        <w:rPr>
          <w:rtl/>
        </w:rPr>
      </w:pPr>
      <w:r>
        <w:rPr>
          <w:rFonts w:hint="eastAsia"/>
          <w:rtl/>
        </w:rPr>
        <w:t>סגן</w:t>
      </w:r>
      <w:r>
        <w:rPr>
          <w:rtl/>
        </w:rPr>
        <w:t xml:space="preserve"> </w:t>
      </w:r>
      <w:r>
        <w:rPr>
          <w:rtl/>
        </w:rPr>
        <w:t>שרת החינוך, התרבות והספורט מגלי והבה:</w:t>
      </w:r>
    </w:p>
    <w:p w14:paraId="176A54B1" w14:textId="77777777" w:rsidR="00000000" w:rsidRDefault="006D6152">
      <w:pPr>
        <w:pStyle w:val="a0"/>
        <w:rPr>
          <w:rFonts w:hint="cs"/>
          <w:rtl/>
        </w:rPr>
      </w:pPr>
    </w:p>
    <w:p w14:paraId="653FC771" w14:textId="77777777" w:rsidR="00000000" w:rsidRDefault="006D6152">
      <w:pPr>
        <w:pStyle w:val="a0"/>
        <w:rPr>
          <w:rFonts w:hint="cs"/>
          <w:rtl/>
        </w:rPr>
      </w:pPr>
      <w:r>
        <w:rPr>
          <w:rFonts w:hint="cs"/>
          <w:rtl/>
        </w:rPr>
        <w:t xml:space="preserve">לא רק לך יש הנתונים. </w:t>
      </w:r>
    </w:p>
    <w:p w14:paraId="5AD31C48" w14:textId="77777777" w:rsidR="00000000" w:rsidRDefault="006D6152">
      <w:pPr>
        <w:pStyle w:val="a0"/>
        <w:rPr>
          <w:rFonts w:hint="cs"/>
          <w:rtl/>
        </w:rPr>
      </w:pPr>
    </w:p>
    <w:p w14:paraId="6FF0D50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528D2A6" w14:textId="77777777" w:rsidR="00000000" w:rsidRDefault="006D6152">
      <w:pPr>
        <w:pStyle w:val="a0"/>
        <w:rPr>
          <w:rFonts w:hint="cs"/>
          <w:rtl/>
        </w:rPr>
      </w:pPr>
    </w:p>
    <w:p w14:paraId="0A25D5D7" w14:textId="77777777" w:rsidR="00000000" w:rsidRDefault="006D6152">
      <w:pPr>
        <w:pStyle w:val="a0"/>
        <w:rPr>
          <w:rFonts w:hint="cs"/>
          <w:rtl/>
        </w:rPr>
      </w:pPr>
      <w:r>
        <w:rPr>
          <w:rFonts w:hint="cs"/>
          <w:rtl/>
        </w:rPr>
        <w:t>אדוני סגן השר הנכבד, אדוני עוד רגע עולה.</w:t>
      </w:r>
    </w:p>
    <w:p w14:paraId="68896109" w14:textId="77777777" w:rsidR="00000000" w:rsidRDefault="006D6152">
      <w:pPr>
        <w:pStyle w:val="a0"/>
        <w:ind w:firstLine="0"/>
        <w:rPr>
          <w:rFonts w:hint="cs"/>
          <w:rtl/>
        </w:rPr>
      </w:pPr>
    </w:p>
    <w:p w14:paraId="795C7E7E" w14:textId="77777777" w:rsidR="00000000" w:rsidRDefault="006D6152">
      <w:pPr>
        <w:pStyle w:val="af0"/>
        <w:rPr>
          <w:rFonts w:hint="cs"/>
          <w:rtl/>
        </w:rPr>
      </w:pPr>
      <w:r>
        <w:rPr>
          <w:rFonts w:hint="eastAsia"/>
          <w:rtl/>
        </w:rPr>
        <w:t>סגן</w:t>
      </w:r>
      <w:r>
        <w:rPr>
          <w:rtl/>
        </w:rPr>
        <w:t xml:space="preserve"> שרת החינוך, התרבות והספורט מגלי והבה:</w:t>
      </w:r>
    </w:p>
    <w:p w14:paraId="6C6D9B03" w14:textId="77777777" w:rsidR="00000000" w:rsidRDefault="006D6152">
      <w:pPr>
        <w:pStyle w:val="a0"/>
        <w:rPr>
          <w:rFonts w:hint="cs"/>
          <w:rtl/>
        </w:rPr>
      </w:pPr>
    </w:p>
    <w:p w14:paraId="43E0AA04" w14:textId="77777777" w:rsidR="00000000" w:rsidRDefault="006D6152">
      <w:pPr>
        <w:pStyle w:val="a0"/>
        <w:rPr>
          <w:rFonts w:hint="cs"/>
          <w:rtl/>
        </w:rPr>
      </w:pPr>
      <w:r>
        <w:rPr>
          <w:rFonts w:hint="cs"/>
          <w:rtl/>
        </w:rPr>
        <w:t>הוא משמיץ.</w:t>
      </w:r>
    </w:p>
    <w:p w14:paraId="1CE732E6" w14:textId="77777777" w:rsidR="00000000" w:rsidRDefault="006D6152">
      <w:pPr>
        <w:pStyle w:val="a0"/>
        <w:ind w:firstLine="0"/>
        <w:rPr>
          <w:rFonts w:hint="cs"/>
          <w:rtl/>
        </w:rPr>
      </w:pPr>
    </w:p>
    <w:p w14:paraId="6C98540E" w14:textId="77777777" w:rsidR="00000000" w:rsidRDefault="006D6152">
      <w:pPr>
        <w:pStyle w:val="-"/>
        <w:rPr>
          <w:rtl/>
        </w:rPr>
      </w:pPr>
      <w:bookmarkStart w:id="149" w:name="FS000000540T13_09_2005_13_52_23C"/>
      <w:bookmarkEnd w:id="149"/>
      <w:r>
        <w:rPr>
          <w:rFonts w:hint="eastAsia"/>
          <w:rtl/>
        </w:rPr>
        <w:t>מוחמד</w:t>
      </w:r>
      <w:r>
        <w:rPr>
          <w:rtl/>
        </w:rPr>
        <w:t xml:space="preserve"> ברכה (חד"ש-תע"ל):</w:t>
      </w:r>
    </w:p>
    <w:p w14:paraId="2ADD8743" w14:textId="77777777" w:rsidR="00000000" w:rsidRDefault="006D6152">
      <w:pPr>
        <w:pStyle w:val="a0"/>
        <w:rPr>
          <w:rFonts w:hint="cs"/>
          <w:rtl/>
        </w:rPr>
      </w:pPr>
    </w:p>
    <w:p w14:paraId="0F9AD7A8" w14:textId="77777777" w:rsidR="00000000" w:rsidRDefault="006D6152">
      <w:pPr>
        <w:pStyle w:val="a0"/>
        <w:rPr>
          <w:rFonts w:hint="cs"/>
          <w:rtl/>
        </w:rPr>
      </w:pPr>
      <w:r>
        <w:rPr>
          <w:rFonts w:hint="cs"/>
          <w:rtl/>
        </w:rPr>
        <w:t>תיכף תעלה ונדע מה אתה יודע ומה אתה לא יודע.</w:t>
      </w:r>
    </w:p>
    <w:p w14:paraId="424FF1FE" w14:textId="77777777" w:rsidR="00000000" w:rsidRDefault="006D6152">
      <w:pPr>
        <w:pStyle w:val="a0"/>
        <w:ind w:firstLine="0"/>
        <w:rPr>
          <w:rFonts w:hint="cs"/>
          <w:rtl/>
        </w:rPr>
      </w:pPr>
    </w:p>
    <w:p w14:paraId="10036C53" w14:textId="77777777" w:rsidR="00000000" w:rsidRDefault="006D6152">
      <w:pPr>
        <w:pStyle w:val="af1"/>
        <w:rPr>
          <w:rtl/>
        </w:rPr>
      </w:pPr>
      <w:r>
        <w:rPr>
          <w:rFonts w:hint="eastAsia"/>
          <w:rtl/>
        </w:rPr>
        <w:t>היו</w:t>
      </w:r>
      <w:r>
        <w:rPr>
          <w:rtl/>
        </w:rPr>
        <w:t>"ר</w:t>
      </w:r>
      <w:r>
        <w:rPr>
          <w:rFonts w:hint="cs"/>
          <w:rtl/>
        </w:rPr>
        <w:t xml:space="preserve"> </w:t>
      </w:r>
      <w:r>
        <w:rPr>
          <w:rFonts w:hint="cs"/>
          <w:rtl/>
        </w:rPr>
        <w:t>ראובן ריבלין</w:t>
      </w:r>
      <w:r>
        <w:rPr>
          <w:rtl/>
        </w:rPr>
        <w:t>:</w:t>
      </w:r>
    </w:p>
    <w:p w14:paraId="6E5F77D4" w14:textId="77777777" w:rsidR="00000000" w:rsidRDefault="006D6152">
      <w:pPr>
        <w:pStyle w:val="a0"/>
        <w:rPr>
          <w:rFonts w:hint="cs"/>
          <w:rtl/>
        </w:rPr>
      </w:pPr>
    </w:p>
    <w:p w14:paraId="5F84EB63" w14:textId="77777777" w:rsidR="00000000" w:rsidRDefault="006D6152">
      <w:pPr>
        <w:pStyle w:val="a0"/>
        <w:rPr>
          <w:rFonts w:hint="cs"/>
          <w:rtl/>
        </w:rPr>
      </w:pPr>
      <w:r>
        <w:rPr>
          <w:rFonts w:hint="cs"/>
          <w:rtl/>
        </w:rPr>
        <w:t>תוכל לדבר. כבוד סגן השר והבה, אדוני עוד מעט יעלה ולא יהיה מוגבל בזמן. תוכל לדבר כמה שאתה רוצה.</w:t>
      </w:r>
    </w:p>
    <w:p w14:paraId="09471A0C" w14:textId="77777777" w:rsidR="00000000" w:rsidRDefault="006D6152">
      <w:pPr>
        <w:pStyle w:val="a0"/>
        <w:ind w:firstLine="0"/>
        <w:rPr>
          <w:rFonts w:hint="cs"/>
          <w:rtl/>
        </w:rPr>
      </w:pPr>
    </w:p>
    <w:p w14:paraId="07BEF31D" w14:textId="77777777" w:rsidR="00000000" w:rsidRDefault="006D6152">
      <w:pPr>
        <w:pStyle w:val="-"/>
        <w:rPr>
          <w:rtl/>
        </w:rPr>
      </w:pPr>
      <w:bookmarkStart w:id="150" w:name="FS000000540T13_09_2005_13_52_58C"/>
      <w:bookmarkEnd w:id="150"/>
      <w:r>
        <w:rPr>
          <w:rFonts w:hint="eastAsia"/>
          <w:rtl/>
        </w:rPr>
        <w:t>מוחמד</w:t>
      </w:r>
      <w:r>
        <w:rPr>
          <w:rtl/>
        </w:rPr>
        <w:t xml:space="preserve"> ברכה (חד"ש-תע"ל):</w:t>
      </w:r>
    </w:p>
    <w:p w14:paraId="43814E37" w14:textId="77777777" w:rsidR="00000000" w:rsidRDefault="006D6152">
      <w:pPr>
        <w:pStyle w:val="a0"/>
        <w:rPr>
          <w:rFonts w:hint="cs"/>
          <w:rtl/>
        </w:rPr>
      </w:pPr>
    </w:p>
    <w:p w14:paraId="52A2740A" w14:textId="77777777" w:rsidR="00000000" w:rsidRDefault="006D6152">
      <w:pPr>
        <w:pStyle w:val="a0"/>
        <w:rPr>
          <w:rFonts w:hint="cs"/>
          <w:rtl/>
        </w:rPr>
      </w:pPr>
      <w:r>
        <w:rPr>
          <w:rFonts w:hint="cs"/>
          <w:rtl/>
        </w:rPr>
        <w:t>אדוני היושב-ראש, לכן, על-פי צילום המצב הזה של קיצוצים, וקיצוצים חריפים ויומרות גבוהות וצרכים הולכים ומתגברים, אני חושב ש</w:t>
      </w:r>
      <w:r>
        <w:rPr>
          <w:rFonts w:hint="cs"/>
          <w:rtl/>
        </w:rPr>
        <w:t>מערכת החינוך הולכת לכיוונים מאוד מאוד מאוד אפלים. ואם אנחנו מדברים על העניין הזה, על המצוקה הזאת, על המשבר הזה במערכת החינוך בכלל, זה חריף שבעתיים במגזר הערבי, בקרב הציבור הערבי.</w:t>
      </w:r>
    </w:p>
    <w:p w14:paraId="3D4A783A" w14:textId="77777777" w:rsidR="00000000" w:rsidRDefault="006D6152">
      <w:pPr>
        <w:pStyle w:val="a0"/>
        <w:rPr>
          <w:rFonts w:hint="cs"/>
          <w:color w:val="0000FF"/>
          <w:szCs w:val="28"/>
          <w:rtl/>
        </w:rPr>
      </w:pPr>
    </w:p>
    <w:p w14:paraId="6CF325AE" w14:textId="77777777" w:rsidR="00000000" w:rsidRDefault="006D6152">
      <w:pPr>
        <w:pStyle w:val="a0"/>
        <w:rPr>
          <w:rFonts w:hint="cs"/>
          <w:rtl/>
        </w:rPr>
      </w:pPr>
      <w:r>
        <w:rPr>
          <w:rFonts w:hint="cs"/>
          <w:rtl/>
        </w:rPr>
        <w:t>ההערכה שלנו ושל הגורמים שעוסקים בחינוך במגזר הערבי היום היא שחסרות, אדוני הי</w:t>
      </w:r>
      <w:r>
        <w:rPr>
          <w:rFonts w:hint="cs"/>
          <w:rtl/>
        </w:rPr>
        <w:t xml:space="preserve">ושב-ראש, 5,000 כיתות לימוד במגזר הערבי, מתוכן כ-2,000 כיתות במערכת הלימוד הרגילה. משרד החינוך, אגב, מכיר במחסור של 1,650 כיתות בעניין הזה, ועוד 2,000 כיתות לגני-הילדים. </w:t>
      </w:r>
    </w:p>
    <w:p w14:paraId="46F97188" w14:textId="77777777" w:rsidR="00000000" w:rsidRDefault="006D6152">
      <w:pPr>
        <w:pStyle w:val="a0"/>
        <w:rPr>
          <w:rFonts w:hint="cs"/>
          <w:rtl/>
        </w:rPr>
      </w:pPr>
    </w:p>
    <w:p w14:paraId="6A8548D8" w14:textId="77777777" w:rsidR="00000000" w:rsidRDefault="006D6152">
      <w:pPr>
        <w:pStyle w:val="a0"/>
        <w:rPr>
          <w:rFonts w:hint="cs"/>
          <w:rtl/>
        </w:rPr>
      </w:pPr>
      <w:r>
        <w:rPr>
          <w:rFonts w:hint="cs"/>
          <w:rtl/>
        </w:rPr>
        <w:t>אגב, הסיפור הזה של גנים וגני טרום-חובה פשוט הפך למשהו מופקר לחלוטין. משרד החינוך כאיל</w:t>
      </w:r>
      <w:r>
        <w:rPr>
          <w:rFonts w:hint="cs"/>
          <w:rtl/>
        </w:rPr>
        <w:t>ו מנקה את הידיים לחלוטין מהעניין הזה, והכול הולך בכיוונים של הפרטה ושל עמותות פה וחברות שם. אני חושב שזה כשלעצמו מחזה שאינו מתקבל על הדעת, אבל 2,000 כיתות לגני-הילדים, ועוד כ-900 כיתות בכפרים הבלתי מוכרים בנגב - אני חושב שפה אחד הדברים שזועקים לשמים, שיש י</w:t>
      </w:r>
      <w:r>
        <w:rPr>
          <w:rFonts w:hint="cs"/>
          <w:rtl/>
        </w:rPr>
        <w:t xml:space="preserve">לדים ויש בתי-ספר, אבל אף אחד לא מכיר ואף אחד לא מספק את הצרכים הבסיסיים. </w:t>
      </w:r>
    </w:p>
    <w:p w14:paraId="16486987" w14:textId="77777777" w:rsidR="00000000" w:rsidRDefault="006D6152">
      <w:pPr>
        <w:pStyle w:val="a0"/>
        <w:rPr>
          <w:rFonts w:hint="cs"/>
          <w:rtl/>
        </w:rPr>
      </w:pPr>
    </w:p>
    <w:p w14:paraId="73051876" w14:textId="77777777" w:rsidR="00000000" w:rsidRDefault="006D6152">
      <w:pPr>
        <w:pStyle w:val="a0"/>
        <w:rPr>
          <w:rFonts w:hint="cs"/>
          <w:rtl/>
        </w:rPr>
      </w:pPr>
      <w:r>
        <w:rPr>
          <w:rFonts w:hint="cs"/>
          <w:rtl/>
        </w:rPr>
        <w:t>לכן, אדוני היושב-ראש, אני חושב שיש מקום לקראת התקציב של שנת 2006 - הבוקר, אגב, ישבנו בעניינים אחרים עם שר האוצר, בנושא של ויסקונסין, שזה גם כשלעצמו צרה צרורה - - -</w:t>
      </w:r>
    </w:p>
    <w:p w14:paraId="25885E74" w14:textId="77777777" w:rsidR="00000000" w:rsidRDefault="006D6152">
      <w:pPr>
        <w:pStyle w:val="af0"/>
        <w:rPr>
          <w:rtl/>
        </w:rPr>
      </w:pPr>
      <w:r>
        <w:rPr>
          <w:rtl/>
        </w:rPr>
        <w:br/>
        <w:t>ג'מאל זחאלקה (בל</w:t>
      </w:r>
      <w:r>
        <w:rPr>
          <w:rtl/>
        </w:rPr>
        <w:t>"ד):</w:t>
      </w:r>
    </w:p>
    <w:p w14:paraId="7B9C5E14" w14:textId="77777777" w:rsidR="00000000" w:rsidRDefault="006D6152">
      <w:pPr>
        <w:pStyle w:val="a0"/>
        <w:rPr>
          <w:rtl/>
        </w:rPr>
      </w:pPr>
    </w:p>
    <w:p w14:paraId="38D23295" w14:textId="77777777" w:rsidR="00000000" w:rsidRDefault="006D6152">
      <w:pPr>
        <w:pStyle w:val="a0"/>
        <w:rPr>
          <w:rFonts w:hint="cs"/>
          <w:rtl/>
        </w:rPr>
      </w:pPr>
      <w:r>
        <w:rPr>
          <w:rFonts w:hint="cs"/>
          <w:rtl/>
        </w:rPr>
        <w:t>ממלא-מקום.</w:t>
      </w:r>
    </w:p>
    <w:p w14:paraId="72EB47C8" w14:textId="77777777" w:rsidR="00000000" w:rsidRDefault="006D6152">
      <w:pPr>
        <w:pStyle w:val="-"/>
        <w:rPr>
          <w:rtl/>
        </w:rPr>
      </w:pPr>
      <w:r>
        <w:rPr>
          <w:rtl/>
        </w:rPr>
        <w:br/>
      </w:r>
      <w:bookmarkStart w:id="151" w:name="FS000000540T13_09_2005_14_15_25C"/>
      <w:bookmarkEnd w:id="151"/>
      <w:r>
        <w:rPr>
          <w:rtl/>
        </w:rPr>
        <w:t>מוחמד ברכה (חד"ש-תע"ל):</w:t>
      </w:r>
    </w:p>
    <w:p w14:paraId="472DB2B3" w14:textId="77777777" w:rsidR="00000000" w:rsidRDefault="006D6152">
      <w:pPr>
        <w:pStyle w:val="a0"/>
        <w:rPr>
          <w:rtl/>
        </w:rPr>
      </w:pPr>
    </w:p>
    <w:p w14:paraId="3F2D5E5C" w14:textId="77777777" w:rsidR="00000000" w:rsidRDefault="006D6152">
      <w:pPr>
        <w:pStyle w:val="a0"/>
        <w:rPr>
          <w:rFonts w:hint="cs"/>
          <w:rtl/>
        </w:rPr>
      </w:pPr>
      <w:r>
        <w:rPr>
          <w:rFonts w:hint="cs"/>
          <w:rtl/>
        </w:rPr>
        <w:t xml:space="preserve">הוא שר האוצר </w:t>
      </w:r>
      <w:r>
        <w:rPr>
          <w:rtl/>
        </w:rPr>
        <w:t>–</w:t>
      </w:r>
      <w:r>
        <w:rPr>
          <w:rFonts w:hint="cs"/>
          <w:rtl/>
        </w:rPr>
        <w:t xml:space="preserve"> אוקיי, ממלא-מקום שר האוצר - לדבר על הנושא של ויסקונסין, שזו גם צרה צרורה של הפרטת האבטלה לטובת חברות מסחריות, חברות ביזנס.</w:t>
      </w:r>
    </w:p>
    <w:p w14:paraId="4A89C763" w14:textId="77777777" w:rsidR="00000000" w:rsidRDefault="006D6152">
      <w:pPr>
        <w:pStyle w:val="a0"/>
        <w:rPr>
          <w:rFonts w:hint="cs"/>
          <w:rtl/>
        </w:rPr>
      </w:pPr>
    </w:p>
    <w:p w14:paraId="22B3043F" w14:textId="77777777" w:rsidR="00000000" w:rsidRDefault="006D6152">
      <w:pPr>
        <w:pStyle w:val="a0"/>
        <w:rPr>
          <w:rFonts w:hint="cs"/>
          <w:rtl/>
        </w:rPr>
      </w:pPr>
      <w:r>
        <w:rPr>
          <w:rFonts w:hint="cs"/>
          <w:rtl/>
        </w:rPr>
        <w:t>אנחנו ביקשנו ודרשנו - ואני חושב שכדאי שהכנסת תיתן את דעתה לעניין הזה - שהת</w:t>
      </w:r>
      <w:r>
        <w:rPr>
          <w:rFonts w:hint="cs"/>
          <w:rtl/>
        </w:rPr>
        <w:t xml:space="preserve">קציב הבא, אם הוא יציל קמצוץ מהכיוון שמידרדרת אליו מערכת החינוך, זה צריך להשתנות בצורה משמעותית ויסודית לכיוון של מתן עדיפות לחינוך, אבל בעיקר אתה לא יכול לקיים שום רפורמה, לא יום חינוך ארוך ולא חמישה ימים, אם אין ספסל לימודים לכל ילד - אם אין ספסל לימודים </w:t>
      </w:r>
      <w:r>
        <w:rPr>
          <w:rFonts w:hint="cs"/>
          <w:rtl/>
        </w:rPr>
        <w:t>לכל ילד. והמחסור בכיתות הוא דבר שהוא עוד לפני רפורמה ועוד לפני פדגוגיה ועוד לפני הקניית ערכים וזהות קולקטיבית וכל הדברים האלה. פשוט הכיסא שהילד, התלמיד, צריך לשבת עליו - ועל כן הכנסת צריכה לתת את הדעת על העניין הזה. תודה רבה, אדוני.</w:t>
      </w:r>
    </w:p>
    <w:p w14:paraId="48B6B236" w14:textId="77777777" w:rsidR="00000000" w:rsidRDefault="006D6152">
      <w:pPr>
        <w:pStyle w:val="af1"/>
        <w:rPr>
          <w:rtl/>
        </w:rPr>
      </w:pPr>
      <w:r>
        <w:rPr>
          <w:rtl/>
        </w:rPr>
        <w:br/>
        <w:t xml:space="preserve">היו"ר </w:t>
      </w:r>
      <w:r>
        <w:rPr>
          <w:rFonts w:hint="cs"/>
          <w:rtl/>
        </w:rPr>
        <w:t>ראובן ריבלין</w:t>
      </w:r>
      <w:r>
        <w:rPr>
          <w:rtl/>
        </w:rPr>
        <w:t>:</w:t>
      </w:r>
    </w:p>
    <w:p w14:paraId="23DFACD7" w14:textId="77777777" w:rsidR="00000000" w:rsidRDefault="006D6152">
      <w:pPr>
        <w:pStyle w:val="a0"/>
        <w:rPr>
          <w:rtl/>
        </w:rPr>
      </w:pPr>
    </w:p>
    <w:p w14:paraId="56F68B2C" w14:textId="77777777" w:rsidR="00000000" w:rsidRDefault="006D6152">
      <w:pPr>
        <w:pStyle w:val="a0"/>
        <w:rPr>
          <w:rFonts w:hint="cs"/>
          <w:rtl/>
        </w:rPr>
      </w:pPr>
      <w:r>
        <w:rPr>
          <w:rFonts w:hint="cs"/>
          <w:rtl/>
        </w:rPr>
        <w:t>ת</w:t>
      </w:r>
      <w:r>
        <w:rPr>
          <w:rFonts w:hint="cs"/>
          <w:rtl/>
        </w:rPr>
        <w:t>ודה רבה. אתה מבקש להעלות את זה על סדר-היום כמובן. חבר הכנסת וסגן השר והבה, בבקשה.</w:t>
      </w:r>
    </w:p>
    <w:p w14:paraId="4B45F35F" w14:textId="77777777" w:rsidR="00000000" w:rsidRDefault="006D6152">
      <w:pPr>
        <w:pStyle w:val="a"/>
        <w:rPr>
          <w:rtl/>
        </w:rPr>
      </w:pPr>
      <w:r>
        <w:rPr>
          <w:rtl/>
        </w:rPr>
        <w:br/>
      </w:r>
      <w:bookmarkStart w:id="152" w:name="FS000001030T13_09_2005_14_20_08"/>
      <w:bookmarkStart w:id="153" w:name="_Toc114483684"/>
      <w:bookmarkEnd w:id="152"/>
      <w:r>
        <w:rPr>
          <w:rtl/>
        </w:rPr>
        <w:t>סגן שרת החינוך, התרבות והספורט מגלי והבה:</w:t>
      </w:r>
      <w:bookmarkEnd w:id="153"/>
    </w:p>
    <w:p w14:paraId="55965BED" w14:textId="77777777" w:rsidR="00000000" w:rsidRDefault="006D6152">
      <w:pPr>
        <w:pStyle w:val="a0"/>
        <w:rPr>
          <w:rtl/>
        </w:rPr>
      </w:pPr>
    </w:p>
    <w:p w14:paraId="045179D4" w14:textId="77777777" w:rsidR="00000000" w:rsidRDefault="006D6152">
      <w:pPr>
        <w:pStyle w:val="a0"/>
        <w:rPr>
          <w:rFonts w:hint="cs"/>
          <w:rtl/>
        </w:rPr>
      </w:pPr>
      <w:r>
        <w:rPr>
          <w:rFonts w:hint="cs"/>
          <w:rtl/>
        </w:rPr>
        <w:t>אדוני היושב-ראש, חברי הכנסת, ככלל, מערך הפיתוח הפיזי של מוסדות החינוך במדינת ישראל בכל הקשור בבינוי חדש, בתקצוב תשתיות היקפיות, בר</w:t>
      </w:r>
      <w:r>
        <w:rPr>
          <w:rFonts w:hint="cs"/>
          <w:rtl/>
        </w:rPr>
        <w:t xml:space="preserve">ה-ארגון ובחידוש מבנים, נמצא בשנים האחרונות בעדיפות גבוהה בפעולות משרד החינוך, התרבות והספורט. </w:t>
      </w:r>
    </w:p>
    <w:p w14:paraId="44BB6E9E" w14:textId="77777777" w:rsidR="00000000" w:rsidRDefault="006D6152">
      <w:pPr>
        <w:pStyle w:val="af0"/>
        <w:rPr>
          <w:rtl/>
        </w:rPr>
      </w:pPr>
      <w:r>
        <w:rPr>
          <w:rtl/>
        </w:rPr>
        <w:br/>
        <w:t>ג'מאל זחאלקה (בל"ד):</w:t>
      </w:r>
    </w:p>
    <w:p w14:paraId="658F6A81" w14:textId="77777777" w:rsidR="00000000" w:rsidRDefault="006D6152">
      <w:pPr>
        <w:pStyle w:val="a0"/>
        <w:rPr>
          <w:rtl/>
        </w:rPr>
      </w:pPr>
    </w:p>
    <w:p w14:paraId="49F5BF2A" w14:textId="77777777" w:rsidR="00000000" w:rsidRDefault="006D6152">
      <w:pPr>
        <w:pStyle w:val="a0"/>
        <w:rPr>
          <w:rFonts w:hint="cs"/>
          <w:rtl/>
        </w:rPr>
      </w:pPr>
      <w:r>
        <w:rPr>
          <w:rFonts w:hint="cs"/>
          <w:rtl/>
        </w:rPr>
        <w:t>זו היתה בדיחה - - -</w:t>
      </w:r>
    </w:p>
    <w:p w14:paraId="73B3821A" w14:textId="77777777" w:rsidR="00000000" w:rsidRDefault="006D6152">
      <w:pPr>
        <w:pStyle w:val="-"/>
        <w:rPr>
          <w:rtl/>
        </w:rPr>
      </w:pPr>
      <w:r>
        <w:rPr>
          <w:rtl/>
        </w:rPr>
        <w:br/>
      </w:r>
      <w:bookmarkStart w:id="154" w:name="FS000001030T13_09_2005_14_22_02C"/>
      <w:bookmarkEnd w:id="154"/>
      <w:r>
        <w:rPr>
          <w:rtl/>
        </w:rPr>
        <w:t>סגן שרת החינוך, התרבות והספורט מגלי והבה:</w:t>
      </w:r>
    </w:p>
    <w:p w14:paraId="4893031A" w14:textId="77777777" w:rsidR="00000000" w:rsidRDefault="006D6152">
      <w:pPr>
        <w:pStyle w:val="a0"/>
        <w:rPr>
          <w:rtl/>
        </w:rPr>
      </w:pPr>
    </w:p>
    <w:p w14:paraId="4AEAC666" w14:textId="77777777" w:rsidR="00000000" w:rsidRDefault="006D6152">
      <w:pPr>
        <w:pStyle w:val="a0"/>
        <w:rPr>
          <w:rFonts w:hint="cs"/>
          <w:rtl/>
        </w:rPr>
      </w:pPr>
      <w:r>
        <w:rPr>
          <w:rFonts w:hint="cs"/>
          <w:rtl/>
        </w:rPr>
        <w:t>עם זאת, היקף הצרכים בשטח אינו בא לידי ביטוי בהלימה להקצאות התקציביות העומד</w:t>
      </w:r>
      <w:r>
        <w:rPr>
          <w:rFonts w:hint="cs"/>
          <w:rtl/>
        </w:rPr>
        <w:t xml:space="preserve">ות לרשות משרד החינוך. </w:t>
      </w:r>
    </w:p>
    <w:p w14:paraId="2BCA1B9C" w14:textId="77777777" w:rsidR="00000000" w:rsidRDefault="006D6152">
      <w:pPr>
        <w:pStyle w:val="a0"/>
        <w:rPr>
          <w:rFonts w:hint="cs"/>
          <w:rtl/>
        </w:rPr>
      </w:pPr>
    </w:p>
    <w:p w14:paraId="03920060" w14:textId="77777777" w:rsidR="00000000" w:rsidRDefault="006D6152">
      <w:pPr>
        <w:pStyle w:val="a0"/>
        <w:rPr>
          <w:rFonts w:hint="cs"/>
          <w:rtl/>
        </w:rPr>
      </w:pPr>
      <w:r>
        <w:rPr>
          <w:rFonts w:hint="cs"/>
          <w:rtl/>
        </w:rPr>
        <w:t>המחסור בתקציב לבינוי כיתות לימוד נותן אותותיו בכל המגזרים במערכת, וביתר שאת במגזר הלא-יהודי, במיוחד במגזר הבדואי בדרום ובמגזר החרדי.</w:t>
      </w:r>
    </w:p>
    <w:p w14:paraId="1325080B" w14:textId="77777777" w:rsidR="00000000" w:rsidRDefault="006D6152">
      <w:pPr>
        <w:pStyle w:val="a0"/>
        <w:rPr>
          <w:rFonts w:hint="cs"/>
          <w:rtl/>
        </w:rPr>
      </w:pPr>
    </w:p>
    <w:p w14:paraId="0EB24512" w14:textId="77777777" w:rsidR="00000000" w:rsidRDefault="006D6152">
      <w:pPr>
        <w:pStyle w:val="a0"/>
        <w:rPr>
          <w:rFonts w:hint="cs"/>
          <w:rtl/>
        </w:rPr>
      </w:pPr>
      <w:r>
        <w:rPr>
          <w:rFonts w:hint="cs"/>
          <w:rtl/>
        </w:rPr>
        <w:t>חשוב להדגיש, שמשרד החינוך אינו מסוגל במשאבים העומדים לרשותו להדביק את הפער והמחסור בכיתות הלימוד ב</w:t>
      </w:r>
      <w:r>
        <w:rPr>
          <w:rFonts w:hint="cs"/>
          <w:rtl/>
        </w:rPr>
        <w:t xml:space="preserve">מגזרים הללו, במיוחד לאור שיעור הגידול הטבעי הגבוה הקיים בהם. </w:t>
      </w:r>
    </w:p>
    <w:p w14:paraId="68108A6B" w14:textId="77777777" w:rsidR="00000000" w:rsidRDefault="006D6152">
      <w:pPr>
        <w:pStyle w:val="af1"/>
        <w:rPr>
          <w:rFonts w:hint="cs"/>
          <w:rtl/>
        </w:rPr>
      </w:pPr>
      <w:r>
        <w:rPr>
          <w:rtl/>
        </w:rPr>
        <w:br/>
        <w:t xml:space="preserve">היו"ר </w:t>
      </w:r>
      <w:r>
        <w:rPr>
          <w:rFonts w:hint="cs"/>
          <w:rtl/>
        </w:rPr>
        <w:t>ראובן ריבלין</w:t>
      </w:r>
      <w:r>
        <w:rPr>
          <w:rtl/>
        </w:rPr>
        <w:t>:</w:t>
      </w:r>
    </w:p>
    <w:p w14:paraId="5D9B24A1" w14:textId="77777777" w:rsidR="00000000" w:rsidRDefault="006D6152">
      <w:pPr>
        <w:pStyle w:val="a0"/>
        <w:rPr>
          <w:rFonts w:hint="cs"/>
          <w:rtl/>
        </w:rPr>
      </w:pPr>
    </w:p>
    <w:p w14:paraId="23D914B3" w14:textId="77777777" w:rsidR="00000000" w:rsidRDefault="006D6152">
      <w:pPr>
        <w:pStyle w:val="a0"/>
        <w:rPr>
          <w:rFonts w:hint="cs"/>
          <w:rtl/>
        </w:rPr>
      </w:pPr>
      <w:r>
        <w:rPr>
          <w:rFonts w:hint="cs"/>
          <w:rtl/>
        </w:rPr>
        <w:t>כבוד סגן השר, איך זה עולה בקנה אחד עם חוק חינוך לימוד חובה?</w:t>
      </w:r>
    </w:p>
    <w:p w14:paraId="59FBD332" w14:textId="77777777" w:rsidR="00000000" w:rsidRDefault="006D6152">
      <w:pPr>
        <w:pStyle w:val="-"/>
        <w:rPr>
          <w:rtl/>
        </w:rPr>
      </w:pPr>
      <w:r>
        <w:rPr>
          <w:rtl/>
        </w:rPr>
        <w:br/>
      </w:r>
      <w:bookmarkStart w:id="155" w:name="FS000001030T13_09_2005_14_28_56C"/>
      <w:bookmarkEnd w:id="155"/>
      <w:r>
        <w:rPr>
          <w:rtl/>
        </w:rPr>
        <w:t>סגן שרת החינוך, התרבות והספורט מגלי והבה:</w:t>
      </w:r>
    </w:p>
    <w:p w14:paraId="2CE1F989" w14:textId="77777777" w:rsidR="00000000" w:rsidRDefault="006D6152">
      <w:pPr>
        <w:pStyle w:val="a0"/>
        <w:rPr>
          <w:rtl/>
        </w:rPr>
      </w:pPr>
    </w:p>
    <w:p w14:paraId="742EC479" w14:textId="77777777" w:rsidR="00000000" w:rsidRDefault="006D6152">
      <w:pPr>
        <w:pStyle w:val="a0"/>
        <w:rPr>
          <w:rFonts w:hint="cs"/>
          <w:rtl/>
        </w:rPr>
      </w:pPr>
      <w:r>
        <w:rPr>
          <w:rFonts w:hint="cs"/>
          <w:rtl/>
        </w:rPr>
        <w:t>אדוני, כשאתה מדבר על מספרים - והייתי אומר שחבר הכנסת ברכה דיבר על 1,</w:t>
      </w:r>
      <w:r>
        <w:rPr>
          <w:rFonts w:hint="cs"/>
          <w:rtl/>
        </w:rPr>
        <w:t xml:space="preserve">600 כיתות לימוד - אנחנו מודים במחסור של 1,800 כיתות במגזר. החדרים האלה הם שכורים, זאת אומרת היום כל הכיתות האלה קיימות, כל הכיתות האלה - מלמדים בהן, ולפעמים השכירות עולה למדינה יותר מאשר המבנים או בתי-הספר שהמשרד והרשויות בונים אותם. </w:t>
      </w:r>
    </w:p>
    <w:p w14:paraId="41344FA4" w14:textId="77777777" w:rsidR="00000000" w:rsidRDefault="006D6152">
      <w:pPr>
        <w:pStyle w:val="a0"/>
        <w:rPr>
          <w:rFonts w:hint="cs"/>
          <w:rtl/>
        </w:rPr>
      </w:pPr>
    </w:p>
    <w:p w14:paraId="0EE01FD2" w14:textId="77777777" w:rsidR="00000000" w:rsidRDefault="006D6152">
      <w:pPr>
        <w:pStyle w:val="a0"/>
        <w:rPr>
          <w:rFonts w:hint="cs"/>
          <w:rtl/>
        </w:rPr>
      </w:pPr>
      <w:r>
        <w:rPr>
          <w:rFonts w:hint="cs"/>
          <w:rtl/>
        </w:rPr>
        <w:t xml:space="preserve">על כן, מבחינת השנים </w:t>
      </w:r>
      <w:r>
        <w:rPr>
          <w:rFonts w:hint="cs"/>
          <w:rtl/>
        </w:rPr>
        <w:t>האחרונות, משרד החינוך פעל רבות לצמצום פערים וצורך בכיתות לימוד. ולראיה, בשנים 2001-2004 התקציבים שהועמדו לפיתוח המערכת הפיזית במגזר הלא-יהודי היו בשיעור של 46% מכלל התקציב הייעודי לצורכי בינוי, שהוקצה - - -</w:t>
      </w:r>
    </w:p>
    <w:p w14:paraId="47317B94" w14:textId="77777777" w:rsidR="00000000" w:rsidRDefault="006D6152">
      <w:pPr>
        <w:pStyle w:val="af0"/>
        <w:rPr>
          <w:rtl/>
        </w:rPr>
      </w:pPr>
      <w:r>
        <w:rPr>
          <w:rtl/>
        </w:rPr>
        <w:br/>
        <w:t>יוסי שריד (מרצ-יחד):</w:t>
      </w:r>
    </w:p>
    <w:p w14:paraId="505EB0C2" w14:textId="77777777" w:rsidR="00000000" w:rsidRDefault="006D6152">
      <w:pPr>
        <w:pStyle w:val="a0"/>
        <w:rPr>
          <w:rtl/>
        </w:rPr>
      </w:pPr>
    </w:p>
    <w:p w14:paraId="5BAFF411" w14:textId="77777777" w:rsidR="00000000" w:rsidRDefault="006D6152">
      <w:pPr>
        <w:pStyle w:val="a0"/>
        <w:rPr>
          <w:rFonts w:hint="cs"/>
          <w:rtl/>
        </w:rPr>
      </w:pPr>
      <w:r>
        <w:rPr>
          <w:rFonts w:hint="cs"/>
          <w:rtl/>
        </w:rPr>
        <w:t>מתוך כמה?</w:t>
      </w:r>
    </w:p>
    <w:p w14:paraId="0833181B" w14:textId="77777777" w:rsidR="00000000" w:rsidRDefault="006D6152">
      <w:pPr>
        <w:pStyle w:val="a0"/>
        <w:rPr>
          <w:rFonts w:hint="cs"/>
          <w:rtl/>
        </w:rPr>
      </w:pPr>
    </w:p>
    <w:p w14:paraId="2B3074D0" w14:textId="77777777" w:rsidR="00000000" w:rsidRDefault="006D6152">
      <w:pPr>
        <w:pStyle w:val="-"/>
        <w:rPr>
          <w:rtl/>
        </w:rPr>
      </w:pPr>
      <w:bookmarkStart w:id="156" w:name="FS000001030T13_09_2005_14_33_34C"/>
      <w:bookmarkEnd w:id="156"/>
      <w:r>
        <w:rPr>
          <w:rFonts w:hint="eastAsia"/>
          <w:rtl/>
        </w:rPr>
        <w:t>סגן</w:t>
      </w:r>
      <w:r>
        <w:rPr>
          <w:rtl/>
        </w:rPr>
        <w:t xml:space="preserve"> שרת החינוך,</w:t>
      </w:r>
      <w:r>
        <w:rPr>
          <w:rtl/>
        </w:rPr>
        <w:t xml:space="preserve"> התרבות והספורט מגלי והבה:</w:t>
      </w:r>
    </w:p>
    <w:p w14:paraId="7CFE2175" w14:textId="77777777" w:rsidR="00000000" w:rsidRDefault="006D6152">
      <w:pPr>
        <w:pStyle w:val="a0"/>
        <w:rPr>
          <w:rFonts w:hint="cs"/>
          <w:rtl/>
        </w:rPr>
      </w:pPr>
    </w:p>
    <w:p w14:paraId="3C5673CD" w14:textId="77777777" w:rsidR="00000000" w:rsidRDefault="006D6152">
      <w:pPr>
        <w:pStyle w:val="a0"/>
        <w:rPr>
          <w:rFonts w:hint="cs"/>
          <w:rtl/>
        </w:rPr>
      </w:pPr>
      <w:r>
        <w:rPr>
          <w:rFonts w:hint="cs"/>
          <w:rtl/>
        </w:rPr>
        <w:t>אני תיכף אתייחס, חבר הכנסת שריד. אני למדתי שאתה מדבר על עובדות. כל מה שאני מעביר כאן הן העובדות שהעביר המשרד. אחרי שתשמע - - -</w:t>
      </w:r>
    </w:p>
    <w:p w14:paraId="5BA54155" w14:textId="77777777" w:rsidR="00000000" w:rsidRDefault="006D6152">
      <w:pPr>
        <w:pStyle w:val="af0"/>
        <w:rPr>
          <w:rtl/>
        </w:rPr>
      </w:pPr>
      <w:r>
        <w:rPr>
          <w:rtl/>
        </w:rPr>
        <w:br/>
        <w:t>יוסי שריד (מרצ-יחד):</w:t>
      </w:r>
    </w:p>
    <w:p w14:paraId="6DC84D1E" w14:textId="77777777" w:rsidR="00000000" w:rsidRDefault="006D6152">
      <w:pPr>
        <w:pStyle w:val="a0"/>
        <w:rPr>
          <w:rtl/>
        </w:rPr>
      </w:pPr>
    </w:p>
    <w:p w14:paraId="38435FAD" w14:textId="77777777" w:rsidR="00000000" w:rsidRDefault="006D6152">
      <w:pPr>
        <w:pStyle w:val="a0"/>
        <w:rPr>
          <w:rFonts w:hint="cs"/>
          <w:rtl/>
        </w:rPr>
      </w:pPr>
      <w:r>
        <w:rPr>
          <w:rFonts w:hint="cs"/>
          <w:rtl/>
        </w:rPr>
        <w:t>חבר הכנסת ברכה דיבר על - - -</w:t>
      </w:r>
    </w:p>
    <w:p w14:paraId="0BBA395B" w14:textId="77777777" w:rsidR="00000000" w:rsidRDefault="006D6152">
      <w:pPr>
        <w:pStyle w:val="af1"/>
        <w:rPr>
          <w:rtl/>
        </w:rPr>
      </w:pPr>
      <w:r>
        <w:rPr>
          <w:rtl/>
        </w:rPr>
        <w:br/>
        <w:t xml:space="preserve">היו"ר </w:t>
      </w:r>
      <w:r>
        <w:rPr>
          <w:rFonts w:hint="cs"/>
          <w:rtl/>
        </w:rPr>
        <w:t>ראובן ריבלין</w:t>
      </w:r>
      <w:r>
        <w:rPr>
          <w:rtl/>
        </w:rPr>
        <w:t>:</w:t>
      </w:r>
    </w:p>
    <w:p w14:paraId="023712CE" w14:textId="77777777" w:rsidR="00000000" w:rsidRDefault="006D6152">
      <w:pPr>
        <w:pStyle w:val="a0"/>
        <w:rPr>
          <w:rtl/>
        </w:rPr>
      </w:pPr>
    </w:p>
    <w:p w14:paraId="15D92BE6" w14:textId="77777777" w:rsidR="00000000" w:rsidRDefault="006D6152">
      <w:pPr>
        <w:pStyle w:val="a0"/>
        <w:rPr>
          <w:rFonts w:hint="cs"/>
          <w:rtl/>
        </w:rPr>
      </w:pPr>
      <w:r>
        <w:rPr>
          <w:rFonts w:hint="cs"/>
          <w:rtl/>
        </w:rPr>
        <w:t>מה שאמר ברכה, עכשיו הוא אומ</w:t>
      </w:r>
      <w:r>
        <w:rPr>
          <w:rFonts w:hint="cs"/>
          <w:rtl/>
        </w:rPr>
        <w:t xml:space="preserve">ר. </w:t>
      </w:r>
    </w:p>
    <w:p w14:paraId="4775DFD6" w14:textId="77777777" w:rsidR="00000000" w:rsidRDefault="006D6152">
      <w:pPr>
        <w:pStyle w:val="af0"/>
        <w:rPr>
          <w:rtl/>
        </w:rPr>
      </w:pPr>
      <w:r>
        <w:rPr>
          <w:rtl/>
        </w:rPr>
        <w:br/>
        <w:t>מוחמד ברכה (חד"ש-תע"ל):</w:t>
      </w:r>
    </w:p>
    <w:p w14:paraId="1018F7F3" w14:textId="77777777" w:rsidR="00000000" w:rsidRDefault="006D6152">
      <w:pPr>
        <w:pStyle w:val="a0"/>
        <w:rPr>
          <w:rtl/>
        </w:rPr>
      </w:pPr>
    </w:p>
    <w:p w14:paraId="28ECEBA3" w14:textId="77777777" w:rsidR="00000000" w:rsidRDefault="006D6152">
      <w:pPr>
        <w:pStyle w:val="a0"/>
        <w:rPr>
          <w:rFonts w:hint="cs"/>
          <w:rtl/>
        </w:rPr>
      </w:pPr>
      <w:r>
        <w:rPr>
          <w:rFonts w:hint="cs"/>
          <w:rtl/>
        </w:rPr>
        <w:t>46% זה 180 כיתות - - -</w:t>
      </w:r>
    </w:p>
    <w:p w14:paraId="24189532" w14:textId="77777777" w:rsidR="00000000" w:rsidRDefault="006D6152">
      <w:pPr>
        <w:pStyle w:val="-"/>
        <w:rPr>
          <w:rtl/>
        </w:rPr>
      </w:pPr>
      <w:r>
        <w:rPr>
          <w:rtl/>
        </w:rPr>
        <w:br/>
      </w:r>
      <w:bookmarkStart w:id="157" w:name="FS000001030T13_09_2005_14_34_54C"/>
      <w:bookmarkEnd w:id="157"/>
      <w:r>
        <w:rPr>
          <w:rtl/>
        </w:rPr>
        <w:t>סגן שרת החינוך, התרבות והספורט מגלי והבה:</w:t>
      </w:r>
    </w:p>
    <w:p w14:paraId="5E2075DB" w14:textId="77777777" w:rsidR="00000000" w:rsidRDefault="006D6152">
      <w:pPr>
        <w:pStyle w:val="a0"/>
        <w:rPr>
          <w:rtl/>
        </w:rPr>
      </w:pPr>
    </w:p>
    <w:p w14:paraId="1E563278" w14:textId="77777777" w:rsidR="00000000" w:rsidRDefault="006D6152">
      <w:pPr>
        <w:pStyle w:val="a0"/>
        <w:rPr>
          <w:rFonts w:hint="cs"/>
          <w:rtl/>
        </w:rPr>
      </w:pPr>
      <w:r>
        <w:rPr>
          <w:rFonts w:hint="cs"/>
          <w:rtl/>
        </w:rPr>
        <w:t xml:space="preserve">אני אתייחס. אחרי שתשמעו את המספרים, נוכל להמשיך ולהתייחס אם יישארו דברים לא ברורים. </w:t>
      </w:r>
    </w:p>
    <w:p w14:paraId="6BDAEC40" w14:textId="77777777" w:rsidR="00000000" w:rsidRDefault="006D6152">
      <w:pPr>
        <w:pStyle w:val="a0"/>
        <w:rPr>
          <w:rFonts w:hint="cs"/>
          <w:rtl/>
        </w:rPr>
      </w:pPr>
    </w:p>
    <w:p w14:paraId="48A6381A" w14:textId="77777777" w:rsidR="00000000" w:rsidRDefault="006D6152">
      <w:pPr>
        <w:pStyle w:val="af0"/>
        <w:rPr>
          <w:rtl/>
        </w:rPr>
      </w:pPr>
      <w:r>
        <w:rPr>
          <w:rFonts w:hint="eastAsia"/>
          <w:rtl/>
        </w:rPr>
        <w:t>יוסי</w:t>
      </w:r>
      <w:r>
        <w:rPr>
          <w:rtl/>
        </w:rPr>
        <w:t xml:space="preserve"> שריד (מרצ-יחד):</w:t>
      </w:r>
    </w:p>
    <w:p w14:paraId="2BC32A2B" w14:textId="77777777" w:rsidR="00000000" w:rsidRDefault="006D6152">
      <w:pPr>
        <w:pStyle w:val="a0"/>
        <w:rPr>
          <w:rFonts w:hint="cs"/>
          <w:rtl/>
        </w:rPr>
      </w:pPr>
    </w:p>
    <w:p w14:paraId="79357C99" w14:textId="77777777" w:rsidR="00000000" w:rsidRDefault="006D6152">
      <w:pPr>
        <w:pStyle w:val="a0"/>
        <w:rPr>
          <w:rFonts w:hint="cs"/>
          <w:rtl/>
        </w:rPr>
      </w:pPr>
      <w:r>
        <w:rPr>
          <w:rFonts w:hint="cs"/>
          <w:rtl/>
        </w:rPr>
        <w:t>לא. הכול ברור.</w:t>
      </w:r>
    </w:p>
    <w:p w14:paraId="13F9F6A4" w14:textId="77777777" w:rsidR="00000000" w:rsidRDefault="006D6152">
      <w:pPr>
        <w:pStyle w:val="-"/>
        <w:rPr>
          <w:rtl/>
        </w:rPr>
      </w:pPr>
      <w:r>
        <w:rPr>
          <w:rtl/>
        </w:rPr>
        <w:br/>
      </w:r>
      <w:bookmarkStart w:id="158" w:name="FS000001030T13_09_2005_14_35_30C"/>
      <w:bookmarkEnd w:id="158"/>
      <w:r>
        <w:rPr>
          <w:rtl/>
        </w:rPr>
        <w:t>סגן שרת החינוך, התרבות והספורט מגלי</w:t>
      </w:r>
      <w:r>
        <w:rPr>
          <w:rtl/>
        </w:rPr>
        <w:t xml:space="preserve"> והבה:</w:t>
      </w:r>
    </w:p>
    <w:p w14:paraId="7777AB32" w14:textId="77777777" w:rsidR="00000000" w:rsidRDefault="006D6152">
      <w:pPr>
        <w:pStyle w:val="a0"/>
        <w:rPr>
          <w:rtl/>
        </w:rPr>
      </w:pPr>
    </w:p>
    <w:p w14:paraId="44EF9127" w14:textId="77777777" w:rsidR="00000000" w:rsidRDefault="006D6152">
      <w:pPr>
        <w:pStyle w:val="a0"/>
        <w:rPr>
          <w:rFonts w:hint="cs"/>
          <w:rtl/>
        </w:rPr>
      </w:pPr>
      <w:r>
        <w:rPr>
          <w:rFonts w:hint="cs"/>
          <w:rtl/>
        </w:rPr>
        <w:t>כמובן, כפי שאמרתי, התקציב שהוקצה לכלל המערכת, 46% - וזה מספר אמיתי - אם אנחנו מדברים על היחס המספרי מול הפערים, זה מעבר ליחס המספרי של האוכלוסייה הלא-יהודית במדינה.</w:t>
      </w:r>
    </w:p>
    <w:p w14:paraId="35A065E7" w14:textId="77777777" w:rsidR="00000000" w:rsidRDefault="006D6152">
      <w:pPr>
        <w:pStyle w:val="a0"/>
        <w:rPr>
          <w:rFonts w:hint="cs"/>
          <w:rtl/>
        </w:rPr>
      </w:pPr>
    </w:p>
    <w:p w14:paraId="65721580" w14:textId="77777777" w:rsidR="00000000" w:rsidRDefault="006D6152">
      <w:pPr>
        <w:pStyle w:val="a0"/>
        <w:rPr>
          <w:rFonts w:hint="cs"/>
          <w:rtl/>
        </w:rPr>
      </w:pPr>
      <w:r>
        <w:rPr>
          <w:rFonts w:hint="cs"/>
          <w:rtl/>
        </w:rPr>
        <w:t>כמובן, אנחנו דנו במספרים האלה לא רק במשרד החינוך, גם בוועדת השרים למגזר הלא-יהודי,</w:t>
      </w:r>
      <w:r>
        <w:rPr>
          <w:rFonts w:hint="cs"/>
          <w:rtl/>
        </w:rPr>
        <w:t xml:space="preserve"> שיושב בראשה ראש הממשלה, וכמובן שם שיבחו אותנו שמשרד החינוך, ביעדים שקבע לעצמו למגזר הלא-יהודי - הוא עומד ביעדים שלו. </w:t>
      </w:r>
    </w:p>
    <w:p w14:paraId="64AFAD62" w14:textId="77777777" w:rsidR="00000000" w:rsidRDefault="006D6152">
      <w:pPr>
        <w:pStyle w:val="a0"/>
        <w:rPr>
          <w:rFonts w:hint="cs"/>
          <w:rtl/>
        </w:rPr>
      </w:pPr>
    </w:p>
    <w:p w14:paraId="429B794B" w14:textId="77777777" w:rsidR="00000000" w:rsidRDefault="006D6152">
      <w:pPr>
        <w:pStyle w:val="a0"/>
        <w:rPr>
          <w:rFonts w:hint="cs"/>
          <w:rtl/>
        </w:rPr>
      </w:pPr>
      <w:r>
        <w:rPr>
          <w:rFonts w:hint="cs"/>
          <w:rtl/>
        </w:rPr>
        <w:t xml:space="preserve">כשאנחנו מדברים על הבינוי בשנים 2001-2004, אנחנו רואים שינוי - ואתם תיכף תשמעו את המספרים - אבל אני לא יכול להתעלם מכך שעדיין קיים מחסור </w:t>
      </w:r>
      <w:r>
        <w:rPr>
          <w:rFonts w:hint="cs"/>
          <w:rtl/>
        </w:rPr>
        <w:t>משמעותי בכיתות לימוד, וכמובן זה כתוצאה מהזנחה של שנים.</w:t>
      </w:r>
    </w:p>
    <w:p w14:paraId="61891347" w14:textId="77777777" w:rsidR="00000000" w:rsidRDefault="006D6152">
      <w:pPr>
        <w:pStyle w:val="a0"/>
        <w:rPr>
          <w:rFonts w:hint="cs"/>
          <w:rtl/>
        </w:rPr>
      </w:pPr>
    </w:p>
    <w:p w14:paraId="62B56D3F" w14:textId="77777777" w:rsidR="00000000" w:rsidRDefault="006D6152">
      <w:pPr>
        <w:pStyle w:val="a0"/>
        <w:rPr>
          <w:rFonts w:hint="cs"/>
          <w:rtl/>
        </w:rPr>
      </w:pPr>
      <w:r>
        <w:rPr>
          <w:rFonts w:hint="cs"/>
          <w:rtl/>
        </w:rPr>
        <w:t>יתירה מכך, בשמונה השנים האחרונות השקיע משרד החינוך בפיתוח התשתיות הפיזיות במגזר מעל ומעבר למה שנקבע בתוכנית החומש, וכפי שאמרתי אני אפרט בהמשך.</w:t>
      </w:r>
    </w:p>
    <w:p w14:paraId="652CFDA6" w14:textId="77777777" w:rsidR="00000000" w:rsidRDefault="006D6152">
      <w:pPr>
        <w:pStyle w:val="a0"/>
        <w:rPr>
          <w:rFonts w:hint="cs"/>
          <w:rtl/>
        </w:rPr>
      </w:pPr>
    </w:p>
    <w:p w14:paraId="0A0BBB80" w14:textId="77777777" w:rsidR="00000000" w:rsidRDefault="006D6152">
      <w:pPr>
        <w:pStyle w:val="a0"/>
        <w:rPr>
          <w:rFonts w:hint="cs"/>
          <w:rtl/>
        </w:rPr>
      </w:pPr>
      <w:r>
        <w:rPr>
          <w:rFonts w:hint="cs"/>
          <w:rtl/>
        </w:rPr>
        <w:t>אני גם רוצה לציין - יכול להיות שאני אפתיע חלק מחברי הכנס</w:t>
      </w:r>
      <w:r>
        <w:rPr>
          <w:rFonts w:hint="cs"/>
          <w:rtl/>
        </w:rPr>
        <w:t xml:space="preserve">ת - שנציגי ועדת המעקב של ועדת החינוך באו אלינו למשרד ועשינו ישיבת עבודה אתם. הם משבחים את ההישגים שנעשו בתחום הבינוי, התשתיות והפיתוח הפיזי של מערכת החינוך, וכמובן הם שותפים ויודעים איפה עדיין צריך להשקיע ולבנות. </w:t>
      </w:r>
    </w:p>
    <w:p w14:paraId="7F24CA14" w14:textId="77777777" w:rsidR="00000000" w:rsidRDefault="006D6152">
      <w:pPr>
        <w:pStyle w:val="a0"/>
        <w:rPr>
          <w:rFonts w:hint="cs"/>
          <w:rtl/>
        </w:rPr>
      </w:pPr>
    </w:p>
    <w:p w14:paraId="41696464" w14:textId="77777777" w:rsidR="00000000" w:rsidRDefault="006D6152">
      <w:pPr>
        <w:pStyle w:val="a0"/>
        <w:rPr>
          <w:rFonts w:hint="cs"/>
          <w:rtl/>
        </w:rPr>
      </w:pPr>
      <w:r>
        <w:rPr>
          <w:rFonts w:hint="cs"/>
          <w:rtl/>
        </w:rPr>
        <w:t>נכון לפתיחת שנת הלימודים הנוכחית, חסרות ב</w:t>
      </w:r>
      <w:r>
        <w:rPr>
          <w:rFonts w:hint="cs"/>
          <w:rtl/>
        </w:rPr>
        <w:t>מגזר 1,800 כיתות: 507 כיתות גן טרום-חובה - אדוני היושב-ראש, אני רוצה להביא דוגמה, ואני מציע גם לחברי הכנסת שיבקרו בעיריית סח'נין - - -</w:t>
      </w:r>
    </w:p>
    <w:p w14:paraId="033D2560" w14:textId="77777777" w:rsidR="00000000" w:rsidRDefault="006D6152">
      <w:pPr>
        <w:pStyle w:val="af1"/>
        <w:rPr>
          <w:rFonts w:hint="cs"/>
          <w:rtl/>
        </w:rPr>
      </w:pPr>
      <w:r>
        <w:rPr>
          <w:rtl/>
        </w:rPr>
        <w:br/>
        <w:t xml:space="preserve">היו"ר </w:t>
      </w:r>
      <w:r>
        <w:rPr>
          <w:rFonts w:hint="cs"/>
          <w:rtl/>
        </w:rPr>
        <w:t>ראובן ריבלין</w:t>
      </w:r>
      <w:r>
        <w:rPr>
          <w:rtl/>
        </w:rPr>
        <w:t>:</w:t>
      </w:r>
    </w:p>
    <w:p w14:paraId="5BCF8D92" w14:textId="77777777" w:rsidR="00000000" w:rsidRDefault="006D6152">
      <w:pPr>
        <w:pStyle w:val="a0"/>
        <w:rPr>
          <w:rFonts w:hint="cs"/>
          <w:rtl/>
        </w:rPr>
      </w:pPr>
    </w:p>
    <w:p w14:paraId="4476EEA3" w14:textId="77777777" w:rsidR="00000000" w:rsidRDefault="006D6152">
      <w:pPr>
        <w:pStyle w:val="a0"/>
        <w:rPr>
          <w:rFonts w:hint="cs"/>
          <w:rtl/>
        </w:rPr>
      </w:pPr>
      <w:r>
        <w:rPr>
          <w:rFonts w:hint="cs"/>
          <w:rtl/>
        </w:rPr>
        <w:t>נוסף על 1,800,  507?</w:t>
      </w:r>
    </w:p>
    <w:p w14:paraId="21ADB078" w14:textId="77777777" w:rsidR="00000000" w:rsidRDefault="006D6152">
      <w:pPr>
        <w:pStyle w:val="-"/>
        <w:rPr>
          <w:rtl/>
        </w:rPr>
      </w:pPr>
      <w:r>
        <w:rPr>
          <w:rtl/>
        </w:rPr>
        <w:br/>
      </w:r>
      <w:bookmarkStart w:id="159" w:name="FS000001030T13_09_2005_14_44_21C"/>
      <w:bookmarkEnd w:id="159"/>
      <w:r>
        <w:rPr>
          <w:rtl/>
        </w:rPr>
        <w:t>סגן שרת החינוך, התרבות והספורט מגלי והבה:</w:t>
      </w:r>
    </w:p>
    <w:p w14:paraId="1F57A97D" w14:textId="77777777" w:rsidR="00000000" w:rsidRDefault="006D6152">
      <w:pPr>
        <w:pStyle w:val="a0"/>
        <w:rPr>
          <w:rtl/>
        </w:rPr>
      </w:pPr>
    </w:p>
    <w:p w14:paraId="010DD53D" w14:textId="77777777" w:rsidR="00000000" w:rsidRDefault="006D6152">
      <w:pPr>
        <w:pStyle w:val="a0"/>
        <w:rPr>
          <w:rFonts w:hint="cs"/>
          <w:rtl/>
        </w:rPr>
      </w:pPr>
      <w:r>
        <w:rPr>
          <w:rFonts w:hint="cs"/>
          <w:rtl/>
        </w:rPr>
        <w:t>לא, אני מפרט במספר 1,800 איפה החסר</w:t>
      </w:r>
      <w:r>
        <w:rPr>
          <w:rFonts w:hint="cs"/>
          <w:rtl/>
        </w:rPr>
        <w:t xml:space="preserve">ים. </w:t>
      </w:r>
    </w:p>
    <w:p w14:paraId="0ABA3AD0" w14:textId="77777777" w:rsidR="00000000" w:rsidRDefault="006D6152">
      <w:pPr>
        <w:pStyle w:val="a0"/>
        <w:rPr>
          <w:rFonts w:hint="cs"/>
          <w:rtl/>
        </w:rPr>
      </w:pPr>
    </w:p>
    <w:p w14:paraId="256EF324" w14:textId="77777777" w:rsidR="00000000" w:rsidRDefault="006D6152">
      <w:pPr>
        <w:pStyle w:val="a0"/>
        <w:rPr>
          <w:rFonts w:hint="cs"/>
          <w:rtl/>
        </w:rPr>
      </w:pPr>
      <w:r>
        <w:rPr>
          <w:rFonts w:hint="cs"/>
          <w:rtl/>
        </w:rPr>
        <w:t xml:space="preserve">עיריית סח'נין - לפני שבוע ביקרתי שם עם הפקידות הבכירה של המשרד, ואני שמח להגיד שהיום אין להם חוסר בשום בית-ספר. עם כל הבנייה שהיתה, יש להם כרגע במקביל שני בתי-ספר שבונים אותם. </w:t>
      </w:r>
    </w:p>
    <w:p w14:paraId="2C726630" w14:textId="77777777" w:rsidR="00000000" w:rsidRDefault="006D6152">
      <w:pPr>
        <w:pStyle w:val="a0"/>
        <w:rPr>
          <w:rFonts w:hint="cs"/>
          <w:rtl/>
        </w:rPr>
      </w:pPr>
    </w:p>
    <w:p w14:paraId="3BC700D0" w14:textId="77777777" w:rsidR="00000000" w:rsidRDefault="006D6152">
      <w:pPr>
        <w:pStyle w:val="a0"/>
        <w:rPr>
          <w:rFonts w:hint="cs"/>
          <w:rtl/>
        </w:rPr>
      </w:pPr>
      <w:r>
        <w:rPr>
          <w:rFonts w:hint="cs"/>
          <w:rtl/>
        </w:rPr>
        <w:t>איפה כן המחסור? ב-46 כיתות גן טרום-חובה וגן-חובה, שהיום הן בשכירות. במאמ</w:t>
      </w:r>
      <w:r>
        <w:rPr>
          <w:rFonts w:hint="cs"/>
          <w:rtl/>
        </w:rPr>
        <w:t>ץ משותף והקצאה, אנחנו כמובן - - -</w:t>
      </w:r>
    </w:p>
    <w:p w14:paraId="5C7704B0" w14:textId="77777777" w:rsidR="00000000" w:rsidRDefault="006D6152">
      <w:pPr>
        <w:pStyle w:val="af0"/>
        <w:rPr>
          <w:rtl/>
        </w:rPr>
      </w:pPr>
      <w:r>
        <w:rPr>
          <w:rtl/>
        </w:rPr>
        <w:br/>
        <w:t>מוחמד ברכה (חד"ש-תע"ל):</w:t>
      </w:r>
    </w:p>
    <w:p w14:paraId="5CFBC348" w14:textId="77777777" w:rsidR="00000000" w:rsidRDefault="006D6152">
      <w:pPr>
        <w:pStyle w:val="a0"/>
        <w:rPr>
          <w:rtl/>
        </w:rPr>
      </w:pPr>
    </w:p>
    <w:p w14:paraId="417F77D9" w14:textId="77777777" w:rsidR="00000000" w:rsidRDefault="006D6152">
      <w:pPr>
        <w:pStyle w:val="a0"/>
        <w:rPr>
          <w:rFonts w:hint="cs"/>
          <w:rtl/>
        </w:rPr>
      </w:pPr>
      <w:r>
        <w:rPr>
          <w:rFonts w:hint="cs"/>
          <w:rtl/>
        </w:rPr>
        <w:t>זה התחליף לבית-הספר, עם גגות האזבסט?</w:t>
      </w:r>
    </w:p>
    <w:p w14:paraId="52259FBD" w14:textId="77777777" w:rsidR="00000000" w:rsidRDefault="006D6152">
      <w:pPr>
        <w:pStyle w:val="-"/>
        <w:rPr>
          <w:rtl/>
        </w:rPr>
      </w:pPr>
      <w:r>
        <w:rPr>
          <w:rtl/>
        </w:rPr>
        <w:br/>
      </w:r>
      <w:bookmarkStart w:id="160" w:name="FS000001030T13_09_2005_14_49_49C"/>
      <w:bookmarkEnd w:id="160"/>
      <w:r>
        <w:rPr>
          <w:rtl/>
        </w:rPr>
        <w:t>סגן שרת החינוך, התרבות והספורט מגלי והבה:</w:t>
      </w:r>
    </w:p>
    <w:p w14:paraId="086E02AF" w14:textId="77777777" w:rsidR="00000000" w:rsidRDefault="006D6152">
      <w:pPr>
        <w:pStyle w:val="a0"/>
        <w:rPr>
          <w:rtl/>
        </w:rPr>
      </w:pPr>
    </w:p>
    <w:p w14:paraId="7F69B210" w14:textId="77777777" w:rsidR="00000000" w:rsidRDefault="006D6152">
      <w:pPr>
        <w:pStyle w:val="a0"/>
        <w:rPr>
          <w:rFonts w:hint="cs"/>
          <w:rtl/>
        </w:rPr>
      </w:pPr>
      <w:r>
        <w:rPr>
          <w:rFonts w:hint="cs"/>
          <w:rtl/>
        </w:rPr>
        <w:t>אני מציע שנעשה את הביקור הזה, ואז תראה את התוצאות. אני הופתעתי מהשינוי הפיזי שחל, ולא בכדי הם מודים שעם כל המחסור ש</w:t>
      </w:r>
      <w:r>
        <w:rPr>
          <w:rFonts w:hint="cs"/>
          <w:rtl/>
        </w:rPr>
        <w:t xml:space="preserve">היה להם, יש שינוי. </w:t>
      </w:r>
    </w:p>
    <w:p w14:paraId="14E0FC63" w14:textId="77777777" w:rsidR="00000000" w:rsidRDefault="006D6152">
      <w:pPr>
        <w:pStyle w:val="a0"/>
        <w:rPr>
          <w:rFonts w:hint="cs"/>
          <w:rtl/>
        </w:rPr>
      </w:pPr>
    </w:p>
    <w:p w14:paraId="163F1D16" w14:textId="77777777" w:rsidR="00000000" w:rsidRDefault="006D6152">
      <w:pPr>
        <w:pStyle w:val="a0"/>
        <w:rPr>
          <w:rFonts w:hint="cs"/>
          <w:rtl/>
        </w:rPr>
      </w:pPr>
      <w:r>
        <w:rPr>
          <w:rFonts w:hint="cs"/>
          <w:rtl/>
        </w:rPr>
        <w:t>באותם החסרים של 1,800 כיתות לימוד, כפי שאמרתי, 500 - - -</w:t>
      </w:r>
    </w:p>
    <w:p w14:paraId="0E4B9489" w14:textId="77777777" w:rsidR="00000000" w:rsidRDefault="006D6152">
      <w:pPr>
        <w:pStyle w:val="af0"/>
        <w:rPr>
          <w:rtl/>
        </w:rPr>
      </w:pPr>
      <w:r>
        <w:rPr>
          <w:rtl/>
        </w:rPr>
        <w:br/>
        <w:t>יוסי שריד (מרצ-יחד):</w:t>
      </w:r>
    </w:p>
    <w:p w14:paraId="048E0073" w14:textId="77777777" w:rsidR="00000000" w:rsidRDefault="006D6152">
      <w:pPr>
        <w:pStyle w:val="a0"/>
        <w:rPr>
          <w:rFonts w:hint="cs"/>
          <w:rtl/>
        </w:rPr>
      </w:pPr>
    </w:p>
    <w:p w14:paraId="56B3E37D" w14:textId="77777777" w:rsidR="00000000" w:rsidRDefault="006D6152">
      <w:pPr>
        <w:pStyle w:val="a0"/>
        <w:rPr>
          <w:rFonts w:hint="cs"/>
          <w:rtl/>
        </w:rPr>
      </w:pPr>
      <w:r>
        <w:rPr>
          <w:rFonts w:hint="cs"/>
          <w:rtl/>
        </w:rPr>
        <w:t>סגן השר, אולי נעשה את הסיור כשייפתח האיצטדיון, אפשר כבר לעשות סיור אחד, לא נצטרך לנסוע פעמיים.</w:t>
      </w:r>
    </w:p>
    <w:p w14:paraId="4E2B1697" w14:textId="77777777" w:rsidR="00000000" w:rsidRDefault="006D6152">
      <w:pPr>
        <w:pStyle w:val="-"/>
        <w:rPr>
          <w:rtl/>
        </w:rPr>
      </w:pPr>
      <w:r>
        <w:rPr>
          <w:rtl/>
        </w:rPr>
        <w:br/>
      </w:r>
      <w:bookmarkStart w:id="161" w:name="FS000001030T13_09_2005_14_51_44C"/>
      <w:bookmarkEnd w:id="161"/>
      <w:r>
        <w:rPr>
          <w:rtl/>
        </w:rPr>
        <w:t>סגן שרת החינוך, התרבות והספורט מגלי והבה:</w:t>
      </w:r>
    </w:p>
    <w:p w14:paraId="660E7313" w14:textId="77777777" w:rsidR="00000000" w:rsidRDefault="006D6152">
      <w:pPr>
        <w:pStyle w:val="a0"/>
        <w:rPr>
          <w:rtl/>
        </w:rPr>
      </w:pPr>
    </w:p>
    <w:p w14:paraId="53618009" w14:textId="77777777" w:rsidR="00000000" w:rsidRDefault="006D6152">
      <w:pPr>
        <w:pStyle w:val="a0"/>
        <w:rPr>
          <w:rFonts w:hint="cs"/>
          <w:rtl/>
        </w:rPr>
      </w:pPr>
      <w:r>
        <w:rPr>
          <w:rFonts w:hint="cs"/>
          <w:rtl/>
        </w:rPr>
        <w:t xml:space="preserve">חבר הכנסת שריד, </w:t>
      </w:r>
      <w:r>
        <w:rPr>
          <w:rFonts w:hint="cs"/>
          <w:rtl/>
        </w:rPr>
        <w:t>להבדיל, אני לא משדר אותה מנגינה כל הזמן. דיברת על האיצטדיון. נכון לעכשיו, באיצטדיון הושקעו 11 מיליון שקל מתקציבי הממשלה - - -</w:t>
      </w:r>
    </w:p>
    <w:p w14:paraId="5E79B4D5" w14:textId="77777777" w:rsidR="00000000" w:rsidRDefault="006D6152">
      <w:pPr>
        <w:pStyle w:val="af0"/>
        <w:rPr>
          <w:rtl/>
        </w:rPr>
      </w:pPr>
      <w:r>
        <w:rPr>
          <w:rtl/>
        </w:rPr>
        <w:br/>
        <w:t>יוסי שריד (מרצ-יחד):</w:t>
      </w:r>
    </w:p>
    <w:p w14:paraId="7E1B27DE" w14:textId="77777777" w:rsidR="00000000" w:rsidRDefault="006D6152">
      <w:pPr>
        <w:pStyle w:val="a0"/>
        <w:rPr>
          <w:rtl/>
        </w:rPr>
      </w:pPr>
    </w:p>
    <w:p w14:paraId="72D55D57" w14:textId="77777777" w:rsidR="00000000" w:rsidRDefault="006D6152">
      <w:pPr>
        <w:pStyle w:val="a0"/>
        <w:rPr>
          <w:rFonts w:hint="cs"/>
          <w:rtl/>
        </w:rPr>
      </w:pPr>
      <w:r>
        <w:rPr>
          <w:rFonts w:hint="cs"/>
          <w:rtl/>
        </w:rPr>
        <w:t>זה מה שאני אומר.</w:t>
      </w:r>
    </w:p>
    <w:p w14:paraId="7E6ACFCF" w14:textId="77777777" w:rsidR="00000000" w:rsidRDefault="006D6152">
      <w:pPr>
        <w:pStyle w:val="-"/>
        <w:rPr>
          <w:rtl/>
        </w:rPr>
      </w:pPr>
      <w:r>
        <w:rPr>
          <w:rtl/>
        </w:rPr>
        <w:br/>
      </w:r>
      <w:bookmarkStart w:id="162" w:name="FS000001030T13_09_2005_14_55_39C"/>
      <w:bookmarkEnd w:id="162"/>
      <w:r>
        <w:rPr>
          <w:rtl/>
        </w:rPr>
        <w:t>סגן שרת החינוך, התרבות והספורט מגלי והבה:</w:t>
      </w:r>
    </w:p>
    <w:p w14:paraId="62B3261E" w14:textId="77777777" w:rsidR="00000000" w:rsidRDefault="006D6152">
      <w:pPr>
        <w:pStyle w:val="a0"/>
        <w:rPr>
          <w:rtl/>
        </w:rPr>
      </w:pPr>
    </w:p>
    <w:p w14:paraId="0DCA38B9" w14:textId="77777777" w:rsidR="00000000" w:rsidRDefault="006D6152">
      <w:pPr>
        <w:pStyle w:val="a0"/>
        <w:rPr>
          <w:rFonts w:hint="cs"/>
          <w:rtl/>
        </w:rPr>
      </w:pPr>
      <w:r>
        <w:rPr>
          <w:rFonts w:hint="cs"/>
          <w:rtl/>
        </w:rPr>
        <w:t>ואני רוצה לבשר לך וגם לעם ישראל, שלקראת 1 באוק</w:t>
      </w:r>
      <w:r>
        <w:rPr>
          <w:rFonts w:hint="cs"/>
          <w:rtl/>
        </w:rPr>
        <w:t xml:space="preserve">טובר מתוכננת פתיחה רשמית של האיצטדיון. יתר על כן, אנחנו גם מתכננים לעיר סח'נין - שכבר אתה מדבר עליה - שלידה יהיו גם מגרש אימונים וגם קריית ספורט, וממשלת ישראל נותנת את מרב התקציב לפיתוח שם. </w:t>
      </w:r>
    </w:p>
    <w:p w14:paraId="21EED34C" w14:textId="77777777" w:rsidR="00000000" w:rsidRDefault="006D6152">
      <w:pPr>
        <w:pStyle w:val="a0"/>
        <w:rPr>
          <w:rFonts w:hint="cs"/>
          <w:rtl/>
        </w:rPr>
      </w:pPr>
    </w:p>
    <w:p w14:paraId="622CC607" w14:textId="77777777" w:rsidR="00000000" w:rsidRDefault="006D6152">
      <w:pPr>
        <w:pStyle w:val="a0"/>
        <w:rPr>
          <w:rFonts w:hint="cs"/>
          <w:rtl/>
        </w:rPr>
      </w:pPr>
      <w:r>
        <w:rPr>
          <w:rFonts w:hint="cs"/>
          <w:rtl/>
        </w:rPr>
        <w:t>יכול להיות שמדובר על חצי הכוס הריקה, אבל אני גם מתייחס בחיוב לחצ</w:t>
      </w:r>
      <w:r>
        <w:rPr>
          <w:rFonts w:hint="cs"/>
          <w:rtl/>
        </w:rPr>
        <w:t xml:space="preserve">י הכוס המלאה שאנחנו משיגים. </w:t>
      </w:r>
      <w:bookmarkStart w:id="163" w:name="FS000000431T13_09_2005_14_29_23"/>
      <w:bookmarkStart w:id="164" w:name="FS000001030T13_09_2005_14_30_11"/>
      <w:bookmarkStart w:id="165" w:name="FS000001030T13_09_2005_14_30_19C"/>
      <w:r>
        <w:rPr>
          <w:rFonts w:hint="cs"/>
          <w:rtl/>
        </w:rPr>
        <w:t xml:space="preserve">מתוך המחסור, מתוך ה-1,800 </w:t>
      </w:r>
      <w:r>
        <w:rPr>
          <w:rtl/>
        </w:rPr>
        <w:t>–</w:t>
      </w:r>
      <w:r>
        <w:rPr>
          <w:rFonts w:hint="cs"/>
          <w:rtl/>
        </w:rPr>
        <w:t xml:space="preserve"> אני מפרט כדי שנדע את המספרים </w:t>
      </w:r>
      <w:r>
        <w:rPr>
          <w:rtl/>
        </w:rPr>
        <w:t>–</w:t>
      </w:r>
      <w:r>
        <w:rPr>
          <w:rFonts w:hint="cs"/>
          <w:rtl/>
        </w:rPr>
        <w:t xml:space="preserve"> יש עדיין 507 כיתות גן טרום-חובה; 218 כיתות בגני-חובה; 372 כיתות בבתי-הספר היסודיים; 439 בחטיבות הביניים  ו-259 בבתי-הספר התיכוניים. סך כל המחסור הוא 1,800 כיתות.</w:t>
      </w:r>
    </w:p>
    <w:p w14:paraId="6AB5D5F4" w14:textId="77777777" w:rsidR="00000000" w:rsidRDefault="006D6152">
      <w:pPr>
        <w:pStyle w:val="a0"/>
        <w:rPr>
          <w:rFonts w:hint="cs"/>
          <w:rtl/>
        </w:rPr>
      </w:pPr>
    </w:p>
    <w:p w14:paraId="5CDDE28E" w14:textId="77777777" w:rsidR="00000000" w:rsidRDefault="006D6152">
      <w:pPr>
        <w:pStyle w:val="af0"/>
        <w:rPr>
          <w:rtl/>
        </w:rPr>
      </w:pPr>
      <w:r>
        <w:rPr>
          <w:rFonts w:hint="eastAsia"/>
          <w:rtl/>
        </w:rPr>
        <w:t>מוחמד</w:t>
      </w:r>
      <w:r>
        <w:rPr>
          <w:rtl/>
        </w:rPr>
        <w:t xml:space="preserve"> </w:t>
      </w:r>
      <w:r>
        <w:rPr>
          <w:rtl/>
        </w:rPr>
        <w:t>ברכה (חד"ש-תע"ל):</w:t>
      </w:r>
    </w:p>
    <w:p w14:paraId="47495786" w14:textId="77777777" w:rsidR="00000000" w:rsidRDefault="006D6152">
      <w:pPr>
        <w:pStyle w:val="a0"/>
        <w:rPr>
          <w:rFonts w:hint="cs"/>
          <w:rtl/>
        </w:rPr>
      </w:pPr>
    </w:p>
    <w:p w14:paraId="63AF85C5" w14:textId="77777777" w:rsidR="00000000" w:rsidRDefault="006D6152">
      <w:pPr>
        <w:pStyle w:val="a0"/>
        <w:rPr>
          <w:rFonts w:hint="cs"/>
          <w:rtl/>
        </w:rPr>
      </w:pPr>
      <w:r>
        <w:rPr>
          <w:rFonts w:hint="cs"/>
          <w:rtl/>
        </w:rPr>
        <w:t>דיברת על 1,650 במערכת החינוך הרגילה, לכן הפערים עדיין גדולים.</w:t>
      </w:r>
    </w:p>
    <w:p w14:paraId="5FABCB74" w14:textId="77777777" w:rsidR="00000000" w:rsidRDefault="006D6152">
      <w:pPr>
        <w:pStyle w:val="a0"/>
        <w:rPr>
          <w:rFonts w:hint="cs"/>
          <w:rtl/>
        </w:rPr>
      </w:pPr>
    </w:p>
    <w:p w14:paraId="5CA908C4" w14:textId="77777777" w:rsidR="00000000" w:rsidRDefault="006D6152">
      <w:pPr>
        <w:pStyle w:val="-"/>
        <w:rPr>
          <w:rtl/>
        </w:rPr>
      </w:pPr>
      <w:bookmarkStart w:id="166" w:name="FS000001030T13_09_2005_14_36_15C"/>
      <w:bookmarkEnd w:id="166"/>
      <w:r>
        <w:rPr>
          <w:rFonts w:hint="eastAsia"/>
          <w:rtl/>
        </w:rPr>
        <w:t>סגן</w:t>
      </w:r>
      <w:r>
        <w:rPr>
          <w:rtl/>
        </w:rPr>
        <w:t xml:space="preserve"> שרת החינוך, התרבות והספורט מגלי והבה:</w:t>
      </w:r>
    </w:p>
    <w:p w14:paraId="5BC2290F" w14:textId="77777777" w:rsidR="00000000" w:rsidRDefault="006D6152">
      <w:pPr>
        <w:pStyle w:val="a0"/>
        <w:rPr>
          <w:rFonts w:hint="cs"/>
          <w:rtl/>
        </w:rPr>
      </w:pPr>
    </w:p>
    <w:p w14:paraId="42AE06D5" w14:textId="77777777" w:rsidR="00000000" w:rsidRDefault="006D6152">
      <w:pPr>
        <w:pStyle w:val="a0"/>
        <w:rPr>
          <w:rFonts w:hint="cs"/>
          <w:rtl/>
        </w:rPr>
      </w:pPr>
      <w:r>
        <w:rPr>
          <w:rFonts w:hint="cs"/>
          <w:rtl/>
        </w:rPr>
        <w:t>אני לא מתווכח. אני מדבר על העובדות - -</w:t>
      </w:r>
    </w:p>
    <w:bookmarkEnd w:id="165"/>
    <w:p w14:paraId="2948DFD0" w14:textId="77777777" w:rsidR="00000000" w:rsidRDefault="006D6152">
      <w:pPr>
        <w:pStyle w:val="af1"/>
        <w:rPr>
          <w:rFonts w:hint="cs"/>
          <w:rtl/>
        </w:rPr>
      </w:pPr>
    </w:p>
    <w:p w14:paraId="6BBEFE82"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936BA2A" w14:textId="77777777" w:rsidR="00000000" w:rsidRDefault="006D6152">
      <w:pPr>
        <w:pStyle w:val="a0"/>
        <w:rPr>
          <w:rFonts w:hint="cs"/>
          <w:rtl/>
        </w:rPr>
      </w:pPr>
    </w:p>
    <w:p w14:paraId="63909753" w14:textId="77777777" w:rsidR="00000000" w:rsidRDefault="006D6152">
      <w:pPr>
        <w:pStyle w:val="a0"/>
        <w:rPr>
          <w:rFonts w:hint="cs"/>
          <w:rtl/>
        </w:rPr>
      </w:pPr>
      <w:r>
        <w:rPr>
          <w:rFonts w:hint="cs"/>
          <w:rtl/>
        </w:rPr>
        <w:t>הוא מאשר את העובדות שמסרת.</w:t>
      </w:r>
    </w:p>
    <w:p w14:paraId="3D0A4297" w14:textId="77777777" w:rsidR="00000000" w:rsidRDefault="006D6152">
      <w:pPr>
        <w:pStyle w:val="a0"/>
        <w:rPr>
          <w:rFonts w:hint="cs"/>
          <w:rtl/>
        </w:rPr>
      </w:pPr>
    </w:p>
    <w:p w14:paraId="4DA962DC" w14:textId="77777777" w:rsidR="00000000" w:rsidRDefault="006D6152">
      <w:pPr>
        <w:pStyle w:val="-"/>
        <w:rPr>
          <w:rtl/>
        </w:rPr>
      </w:pPr>
      <w:bookmarkStart w:id="167" w:name="FS000001030T13_09_2005_14_38_10C"/>
      <w:bookmarkEnd w:id="167"/>
      <w:r>
        <w:rPr>
          <w:rFonts w:hint="eastAsia"/>
          <w:rtl/>
        </w:rPr>
        <w:t>סגן</w:t>
      </w:r>
      <w:r>
        <w:rPr>
          <w:rtl/>
        </w:rPr>
        <w:t xml:space="preserve"> שרת החינוך, התרבות והספורט מגלי והבה:</w:t>
      </w:r>
    </w:p>
    <w:p w14:paraId="7642811D" w14:textId="77777777" w:rsidR="00000000" w:rsidRDefault="006D6152">
      <w:pPr>
        <w:pStyle w:val="a0"/>
        <w:rPr>
          <w:rFonts w:hint="cs"/>
          <w:rtl/>
        </w:rPr>
      </w:pPr>
    </w:p>
    <w:p w14:paraId="706024A7" w14:textId="77777777" w:rsidR="00000000" w:rsidRDefault="006D6152">
      <w:pPr>
        <w:pStyle w:val="a0"/>
        <w:rPr>
          <w:rFonts w:hint="cs"/>
          <w:rtl/>
        </w:rPr>
      </w:pPr>
      <w:r>
        <w:rPr>
          <w:rFonts w:hint="cs"/>
          <w:rtl/>
        </w:rPr>
        <w:t>- -  ואני רוצה להתייחס למה שאנחנו כן משנים.</w:t>
      </w:r>
    </w:p>
    <w:p w14:paraId="336B02E5" w14:textId="77777777" w:rsidR="00000000" w:rsidRDefault="006D6152">
      <w:pPr>
        <w:pStyle w:val="a0"/>
        <w:rPr>
          <w:rFonts w:hint="cs"/>
          <w:rtl/>
        </w:rPr>
      </w:pPr>
    </w:p>
    <w:p w14:paraId="2B5AD825" w14:textId="77777777" w:rsidR="00000000" w:rsidRDefault="006D6152">
      <w:pPr>
        <w:pStyle w:val="af0"/>
        <w:rPr>
          <w:rtl/>
        </w:rPr>
      </w:pPr>
      <w:r>
        <w:rPr>
          <w:rFonts w:hint="eastAsia"/>
          <w:rtl/>
        </w:rPr>
        <w:t>מוחמד</w:t>
      </w:r>
      <w:r>
        <w:rPr>
          <w:rtl/>
        </w:rPr>
        <w:t xml:space="preserve"> ברכה (חד"ש-תע"ל):</w:t>
      </w:r>
    </w:p>
    <w:p w14:paraId="5722CBD2" w14:textId="77777777" w:rsidR="00000000" w:rsidRDefault="006D6152">
      <w:pPr>
        <w:pStyle w:val="a0"/>
        <w:rPr>
          <w:rFonts w:hint="cs"/>
          <w:rtl/>
        </w:rPr>
      </w:pPr>
    </w:p>
    <w:p w14:paraId="6CF222F5" w14:textId="77777777" w:rsidR="00000000" w:rsidRDefault="006D6152">
      <w:pPr>
        <w:pStyle w:val="a0"/>
        <w:rPr>
          <w:rFonts w:hint="cs"/>
          <w:rtl/>
        </w:rPr>
      </w:pPr>
      <w:r>
        <w:rPr>
          <w:rFonts w:hint="cs"/>
          <w:rtl/>
        </w:rPr>
        <w:t>האם הוא כלל בזה את הגנים?</w:t>
      </w:r>
    </w:p>
    <w:p w14:paraId="203411E2" w14:textId="77777777" w:rsidR="00000000" w:rsidRDefault="006D6152">
      <w:pPr>
        <w:pStyle w:val="a0"/>
        <w:rPr>
          <w:rFonts w:hint="cs"/>
          <w:rtl/>
        </w:rPr>
      </w:pPr>
    </w:p>
    <w:p w14:paraId="089ECEC4"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F6EE981" w14:textId="77777777" w:rsidR="00000000" w:rsidRDefault="006D6152">
      <w:pPr>
        <w:pStyle w:val="a0"/>
        <w:rPr>
          <w:rFonts w:hint="cs"/>
          <w:rtl/>
        </w:rPr>
      </w:pPr>
    </w:p>
    <w:p w14:paraId="6D00CB75" w14:textId="77777777" w:rsidR="00000000" w:rsidRDefault="006D6152">
      <w:pPr>
        <w:pStyle w:val="a0"/>
        <w:rPr>
          <w:rFonts w:hint="cs"/>
          <w:rtl/>
        </w:rPr>
      </w:pPr>
      <w:r>
        <w:rPr>
          <w:rFonts w:hint="cs"/>
          <w:rtl/>
        </w:rPr>
        <w:t>500 כיתות של טרום-חובה.</w:t>
      </w:r>
    </w:p>
    <w:bookmarkEnd w:id="164"/>
    <w:p w14:paraId="528A404A" w14:textId="77777777" w:rsidR="00000000" w:rsidRDefault="006D6152">
      <w:pPr>
        <w:pStyle w:val="a0"/>
        <w:rPr>
          <w:rtl/>
        </w:rPr>
      </w:pPr>
    </w:p>
    <w:p w14:paraId="1CD1293B" w14:textId="77777777" w:rsidR="00000000" w:rsidRDefault="006D6152">
      <w:pPr>
        <w:pStyle w:val="af0"/>
        <w:rPr>
          <w:rtl/>
        </w:rPr>
      </w:pPr>
      <w:r>
        <w:rPr>
          <w:rtl/>
        </w:rPr>
        <w:t>מוחמד ברכה (חד"ש-תע"ל):</w:t>
      </w:r>
    </w:p>
    <w:p w14:paraId="1F2787D0" w14:textId="77777777" w:rsidR="00000000" w:rsidRDefault="006D6152">
      <w:pPr>
        <w:pStyle w:val="a0"/>
        <w:rPr>
          <w:rtl/>
        </w:rPr>
      </w:pPr>
    </w:p>
    <w:p w14:paraId="4A920610" w14:textId="77777777" w:rsidR="00000000" w:rsidRDefault="006D6152">
      <w:pPr>
        <w:pStyle w:val="a0"/>
        <w:rPr>
          <w:rFonts w:hint="cs"/>
          <w:rtl/>
        </w:rPr>
      </w:pPr>
      <w:r>
        <w:rPr>
          <w:rFonts w:hint="cs"/>
          <w:rtl/>
        </w:rPr>
        <w:t xml:space="preserve">מתוך ה-1,800 </w:t>
      </w:r>
      <w:r>
        <w:rPr>
          <w:rFonts w:hint="eastAsia"/>
          <w:rtl/>
        </w:rPr>
        <w:t>–</w:t>
      </w:r>
      <w:r>
        <w:rPr>
          <w:rFonts w:hint="cs"/>
          <w:rtl/>
        </w:rPr>
        <w:t xml:space="preserve"> יש 2,000 במערכת החינוך הרגילה - - -</w:t>
      </w:r>
    </w:p>
    <w:bookmarkEnd w:id="163"/>
    <w:p w14:paraId="5EFF62EF" w14:textId="77777777" w:rsidR="00000000" w:rsidRDefault="006D6152">
      <w:pPr>
        <w:pStyle w:val="a0"/>
        <w:rPr>
          <w:rtl/>
        </w:rPr>
      </w:pPr>
    </w:p>
    <w:p w14:paraId="068363D6" w14:textId="77777777" w:rsidR="00000000" w:rsidRDefault="006D6152">
      <w:pPr>
        <w:pStyle w:val="-"/>
        <w:rPr>
          <w:rtl/>
        </w:rPr>
      </w:pPr>
      <w:bookmarkStart w:id="168" w:name="FS000001030T13_09_2005_14_39_43C"/>
      <w:bookmarkEnd w:id="168"/>
      <w:r>
        <w:rPr>
          <w:rtl/>
        </w:rPr>
        <w:t>סגן שרת החינוך, התרבות והספורט מגלי</w:t>
      </w:r>
      <w:r>
        <w:rPr>
          <w:rtl/>
        </w:rPr>
        <w:t xml:space="preserve"> והבה:</w:t>
      </w:r>
    </w:p>
    <w:p w14:paraId="7999C9A0" w14:textId="77777777" w:rsidR="00000000" w:rsidRDefault="006D6152">
      <w:pPr>
        <w:pStyle w:val="a0"/>
        <w:rPr>
          <w:rtl/>
        </w:rPr>
      </w:pPr>
    </w:p>
    <w:p w14:paraId="1BD90ADE" w14:textId="77777777" w:rsidR="00000000" w:rsidRDefault="006D6152">
      <w:pPr>
        <w:pStyle w:val="a0"/>
        <w:rPr>
          <w:rFonts w:hint="cs"/>
          <w:rtl/>
        </w:rPr>
      </w:pPr>
      <w:r>
        <w:rPr>
          <w:rFonts w:hint="cs"/>
          <w:rtl/>
        </w:rPr>
        <w:t>אני מעביר את המספרים, הנתונים, העובדות, ופירטתי אותם בכוונה, כדי שנדע כולנו - - -</w:t>
      </w:r>
    </w:p>
    <w:p w14:paraId="7082B758" w14:textId="77777777" w:rsidR="00000000" w:rsidRDefault="006D6152">
      <w:pPr>
        <w:pStyle w:val="af0"/>
        <w:rPr>
          <w:rtl/>
        </w:rPr>
      </w:pPr>
    </w:p>
    <w:p w14:paraId="61C09CDC" w14:textId="77777777" w:rsidR="00000000" w:rsidRDefault="006D6152">
      <w:pPr>
        <w:pStyle w:val="af0"/>
        <w:rPr>
          <w:rtl/>
        </w:rPr>
      </w:pPr>
      <w:r>
        <w:rPr>
          <w:rFonts w:hint="eastAsia"/>
          <w:rtl/>
        </w:rPr>
        <w:t>יוסי</w:t>
      </w:r>
      <w:r>
        <w:rPr>
          <w:rtl/>
        </w:rPr>
        <w:t xml:space="preserve"> שריד (מרצ-יחד):</w:t>
      </w:r>
    </w:p>
    <w:p w14:paraId="354E815C" w14:textId="77777777" w:rsidR="00000000" w:rsidRDefault="006D6152">
      <w:pPr>
        <w:pStyle w:val="a0"/>
        <w:rPr>
          <w:rFonts w:hint="cs"/>
          <w:rtl/>
        </w:rPr>
      </w:pPr>
    </w:p>
    <w:p w14:paraId="1FC56D4E" w14:textId="77777777" w:rsidR="00000000" w:rsidRDefault="006D6152">
      <w:pPr>
        <w:pStyle w:val="a0"/>
        <w:rPr>
          <w:rFonts w:hint="cs"/>
          <w:rtl/>
        </w:rPr>
      </w:pPr>
      <w:r>
        <w:rPr>
          <w:rFonts w:hint="cs"/>
          <w:rtl/>
        </w:rPr>
        <w:t>בטובך, אתה יכול לחזור עוד פעם על המספרים?</w:t>
      </w:r>
    </w:p>
    <w:p w14:paraId="73FF1CBA" w14:textId="77777777" w:rsidR="00000000" w:rsidRDefault="006D6152">
      <w:pPr>
        <w:pStyle w:val="a0"/>
        <w:rPr>
          <w:rFonts w:hint="cs"/>
          <w:rtl/>
        </w:rPr>
      </w:pPr>
    </w:p>
    <w:p w14:paraId="1CFE1225" w14:textId="77777777" w:rsidR="00000000" w:rsidRDefault="006D6152">
      <w:pPr>
        <w:pStyle w:val="a"/>
        <w:rPr>
          <w:rtl/>
        </w:rPr>
      </w:pPr>
      <w:bookmarkStart w:id="169" w:name="FS000001030T13_09_2005_14_04_50"/>
      <w:bookmarkStart w:id="170" w:name="_Toc114483685"/>
      <w:bookmarkEnd w:id="169"/>
      <w:r>
        <w:rPr>
          <w:rFonts w:hint="eastAsia"/>
          <w:rtl/>
        </w:rPr>
        <w:t>סגן</w:t>
      </w:r>
      <w:r>
        <w:rPr>
          <w:rtl/>
        </w:rPr>
        <w:t xml:space="preserve"> שרת החינוך, התרבות והספורט מגלי והבה:</w:t>
      </w:r>
      <w:bookmarkEnd w:id="170"/>
    </w:p>
    <w:p w14:paraId="5A0AD19C" w14:textId="77777777" w:rsidR="00000000" w:rsidRDefault="006D6152">
      <w:pPr>
        <w:pStyle w:val="a0"/>
        <w:rPr>
          <w:rFonts w:hint="cs"/>
          <w:rtl/>
        </w:rPr>
      </w:pPr>
    </w:p>
    <w:p w14:paraId="6C18220A" w14:textId="77777777" w:rsidR="00000000" w:rsidRDefault="006D6152">
      <w:pPr>
        <w:pStyle w:val="a0"/>
        <w:rPr>
          <w:rFonts w:hint="cs"/>
          <w:rtl/>
        </w:rPr>
      </w:pPr>
      <w:r>
        <w:rPr>
          <w:rFonts w:hint="cs"/>
          <w:rtl/>
        </w:rPr>
        <w:t xml:space="preserve">1,800 כיתות </w:t>
      </w:r>
      <w:r>
        <w:rPr>
          <w:rtl/>
        </w:rPr>
        <w:t>–</w:t>
      </w:r>
      <w:r>
        <w:rPr>
          <w:rFonts w:hint="cs"/>
          <w:rtl/>
        </w:rPr>
        <w:t xml:space="preserve"> 507 כיתות גן טרום-חובה; 218 כיתות בגני-חובה</w:t>
      </w:r>
      <w:r>
        <w:rPr>
          <w:rFonts w:hint="cs"/>
          <w:rtl/>
        </w:rPr>
        <w:t>; 372 כיתות בבתי-הספר היסודיים; 439 כיתות בחטיבות הביניים; 259 בבתי-הספר התיכוניים. זה סך כל המחסור במגזר הלא-יהודי.</w:t>
      </w:r>
    </w:p>
    <w:p w14:paraId="74DEC7B3" w14:textId="77777777" w:rsidR="00000000" w:rsidRDefault="006D6152">
      <w:pPr>
        <w:pStyle w:val="a0"/>
        <w:rPr>
          <w:rFonts w:hint="cs"/>
          <w:rtl/>
        </w:rPr>
      </w:pPr>
    </w:p>
    <w:p w14:paraId="21A017CA" w14:textId="77777777" w:rsidR="00000000" w:rsidRDefault="006D6152">
      <w:pPr>
        <w:pStyle w:val="a0"/>
        <w:rPr>
          <w:rFonts w:hint="cs"/>
          <w:rtl/>
        </w:rPr>
      </w:pPr>
      <w:r>
        <w:rPr>
          <w:rFonts w:hint="cs"/>
          <w:rtl/>
        </w:rPr>
        <w:t xml:space="preserve">בעיה קשה במיוחד קיימת במגזר הבדואי בדרום, הן בעיירות הקבע והן ברשות האזורית החדשה, אבו-בסמה, שהוקמה על-פי החלטת הממשלה ומאגדת בתוכה שמונה </w:t>
      </w:r>
      <w:r>
        <w:rPr>
          <w:rFonts w:hint="cs"/>
          <w:rtl/>
        </w:rPr>
        <w:t>יישובים בלתי מוכרים.</w:t>
      </w:r>
    </w:p>
    <w:p w14:paraId="15BD5A4E" w14:textId="77777777" w:rsidR="00000000" w:rsidRDefault="006D6152">
      <w:pPr>
        <w:pStyle w:val="a0"/>
        <w:rPr>
          <w:rFonts w:hint="cs"/>
          <w:rtl/>
        </w:rPr>
      </w:pPr>
    </w:p>
    <w:p w14:paraId="1C3E2579" w14:textId="77777777" w:rsidR="00000000" w:rsidRDefault="006D6152">
      <w:pPr>
        <w:pStyle w:val="a0"/>
        <w:rPr>
          <w:rFonts w:hint="cs"/>
          <w:rtl/>
        </w:rPr>
      </w:pPr>
      <w:r>
        <w:rPr>
          <w:rFonts w:hint="cs"/>
          <w:rtl/>
        </w:rPr>
        <w:t>במגזר הבדואי בדרום יפעל משרד החינוך על-פי החלטת הממשלה, ולאחר אישור תקציב 2006 ייבנו במהלך השנים 2005</w:t>
      </w:r>
      <w:r>
        <w:rPr>
          <w:rFonts w:hint="eastAsia"/>
          <w:rtl/>
        </w:rPr>
        <w:t>–</w:t>
      </w:r>
      <w:r>
        <w:rPr>
          <w:rFonts w:hint="cs"/>
          <w:rtl/>
        </w:rPr>
        <w:t xml:space="preserve">2008 285 כיתות באבו-בסמה. ההחלטה בוועדת השרים התקבלה פה-אחד, התקציב אושר ומתחילים בבנייה כדי </w:t>
      </w:r>
      <w:r>
        <w:rPr>
          <w:rFonts w:hint="eastAsia"/>
          <w:rtl/>
        </w:rPr>
        <w:t>–</w:t>
      </w:r>
      <w:r>
        <w:rPr>
          <w:rFonts w:hint="cs"/>
          <w:rtl/>
        </w:rPr>
        <w:t xml:space="preserve"> אולי </w:t>
      </w:r>
      <w:r>
        <w:rPr>
          <w:rFonts w:hint="eastAsia"/>
          <w:rtl/>
        </w:rPr>
        <w:t>–</w:t>
      </w:r>
      <w:r>
        <w:rPr>
          <w:rFonts w:hint="cs"/>
          <w:rtl/>
        </w:rPr>
        <w:t xml:space="preserve"> לסגור את הפער באזור אבו-בסמה. </w:t>
      </w:r>
      <w:r>
        <w:rPr>
          <w:rFonts w:hint="cs"/>
          <w:rtl/>
        </w:rPr>
        <w:t>בחלק מהתקציב הנוסף של משרד החינוך, וכמובן גם בגיבוי מפעל הפיס, אנחנו מתכננים בינוי של 980 כיתות לכלל המערכת.</w:t>
      </w:r>
    </w:p>
    <w:p w14:paraId="17306335" w14:textId="77777777" w:rsidR="00000000" w:rsidRDefault="006D6152">
      <w:pPr>
        <w:pStyle w:val="a0"/>
        <w:rPr>
          <w:rFonts w:hint="cs"/>
          <w:rtl/>
        </w:rPr>
      </w:pPr>
    </w:p>
    <w:p w14:paraId="365AB056" w14:textId="77777777" w:rsidR="00000000" w:rsidRDefault="006D6152">
      <w:pPr>
        <w:pStyle w:val="a0"/>
        <w:rPr>
          <w:rFonts w:hint="cs"/>
          <w:rtl/>
        </w:rPr>
      </w:pPr>
      <w:r>
        <w:rPr>
          <w:rFonts w:hint="cs"/>
          <w:rtl/>
        </w:rPr>
        <w:t>מתוך המכסה של 980 הכיתות ייבנו במגזר הלא-יהודי 306 כיתות - - -</w:t>
      </w:r>
    </w:p>
    <w:p w14:paraId="502BA30A" w14:textId="77777777" w:rsidR="00000000" w:rsidRDefault="006D6152">
      <w:pPr>
        <w:pStyle w:val="a0"/>
        <w:rPr>
          <w:rFonts w:hint="cs"/>
          <w:rtl/>
        </w:rPr>
      </w:pPr>
    </w:p>
    <w:p w14:paraId="351AA1A2" w14:textId="77777777" w:rsidR="00000000" w:rsidRDefault="006D6152">
      <w:pPr>
        <w:pStyle w:val="af0"/>
        <w:rPr>
          <w:rtl/>
        </w:rPr>
      </w:pPr>
      <w:r>
        <w:rPr>
          <w:rFonts w:hint="eastAsia"/>
          <w:rtl/>
        </w:rPr>
        <w:t>עבד</w:t>
      </w:r>
      <w:r>
        <w:rPr>
          <w:rtl/>
        </w:rPr>
        <w:t>-אלמאלכ דהאמשה (רע"ם):</w:t>
      </w:r>
    </w:p>
    <w:p w14:paraId="59B78603" w14:textId="77777777" w:rsidR="00000000" w:rsidRDefault="006D6152">
      <w:pPr>
        <w:pStyle w:val="a0"/>
        <w:rPr>
          <w:rFonts w:hint="cs"/>
          <w:rtl/>
        </w:rPr>
      </w:pPr>
    </w:p>
    <w:p w14:paraId="709D09D6" w14:textId="77777777" w:rsidR="00000000" w:rsidRDefault="006D6152">
      <w:pPr>
        <w:pStyle w:val="a0"/>
        <w:rPr>
          <w:rFonts w:hint="cs"/>
          <w:rtl/>
        </w:rPr>
      </w:pPr>
      <w:r>
        <w:rPr>
          <w:rFonts w:hint="cs"/>
          <w:rtl/>
        </w:rPr>
        <w:t>בשנה הזאת, ב-2005, בנו 306?</w:t>
      </w:r>
    </w:p>
    <w:p w14:paraId="538F5465" w14:textId="77777777" w:rsidR="00000000" w:rsidRDefault="006D6152">
      <w:pPr>
        <w:pStyle w:val="a0"/>
        <w:rPr>
          <w:rFonts w:hint="cs"/>
          <w:rtl/>
        </w:rPr>
      </w:pPr>
    </w:p>
    <w:p w14:paraId="3CA5980F" w14:textId="77777777" w:rsidR="00000000" w:rsidRDefault="006D6152">
      <w:pPr>
        <w:pStyle w:val="-"/>
        <w:rPr>
          <w:rtl/>
        </w:rPr>
      </w:pPr>
      <w:bookmarkStart w:id="171" w:name="FS000001030T13_09_2005_14_06_30C"/>
      <w:bookmarkEnd w:id="171"/>
      <w:r>
        <w:rPr>
          <w:rFonts w:hint="eastAsia"/>
          <w:rtl/>
        </w:rPr>
        <w:t>סגן</w:t>
      </w:r>
      <w:r>
        <w:rPr>
          <w:rtl/>
        </w:rPr>
        <w:t xml:space="preserve"> שרת החינוך, התרבות והס</w:t>
      </w:r>
      <w:r>
        <w:rPr>
          <w:rtl/>
        </w:rPr>
        <w:t>פורט מגלי והבה:</w:t>
      </w:r>
    </w:p>
    <w:p w14:paraId="37C74A78" w14:textId="77777777" w:rsidR="00000000" w:rsidRDefault="006D6152">
      <w:pPr>
        <w:pStyle w:val="a0"/>
        <w:rPr>
          <w:rFonts w:hint="cs"/>
          <w:rtl/>
        </w:rPr>
      </w:pPr>
    </w:p>
    <w:p w14:paraId="7380C152" w14:textId="77777777" w:rsidR="00000000" w:rsidRDefault="006D6152">
      <w:pPr>
        <w:pStyle w:val="a0"/>
        <w:rPr>
          <w:rFonts w:hint="cs"/>
          <w:rtl/>
        </w:rPr>
      </w:pPr>
      <w:r>
        <w:rPr>
          <w:rFonts w:hint="cs"/>
          <w:rtl/>
        </w:rPr>
        <w:t>980 כיתות מוקצבות למערכת בתקציב משרד החינוך, עם מפעל הפיס, 306 כיתות במגזר הלא-יהודי, שהן 32% מכלל ההקצאה.</w:t>
      </w:r>
    </w:p>
    <w:p w14:paraId="2D855DED" w14:textId="77777777" w:rsidR="00000000" w:rsidRDefault="006D6152">
      <w:pPr>
        <w:pStyle w:val="a0"/>
        <w:rPr>
          <w:rFonts w:hint="cs"/>
          <w:rtl/>
        </w:rPr>
      </w:pPr>
    </w:p>
    <w:p w14:paraId="70711FBE" w14:textId="77777777" w:rsidR="00000000" w:rsidRDefault="006D6152">
      <w:pPr>
        <w:pStyle w:val="af0"/>
        <w:rPr>
          <w:rtl/>
        </w:rPr>
      </w:pPr>
      <w:r>
        <w:rPr>
          <w:rFonts w:hint="eastAsia"/>
          <w:rtl/>
        </w:rPr>
        <w:t>עבד</w:t>
      </w:r>
      <w:r>
        <w:rPr>
          <w:rtl/>
        </w:rPr>
        <w:t>-אלמאלכ דהאמשה (רע"ם):</w:t>
      </w:r>
    </w:p>
    <w:p w14:paraId="3EDBA346" w14:textId="77777777" w:rsidR="00000000" w:rsidRDefault="006D6152">
      <w:pPr>
        <w:pStyle w:val="a0"/>
        <w:rPr>
          <w:rFonts w:hint="cs"/>
          <w:rtl/>
        </w:rPr>
      </w:pPr>
    </w:p>
    <w:p w14:paraId="0B1399F6" w14:textId="77777777" w:rsidR="00000000" w:rsidRDefault="006D6152">
      <w:pPr>
        <w:pStyle w:val="a0"/>
        <w:rPr>
          <w:rFonts w:hint="cs"/>
          <w:rtl/>
        </w:rPr>
      </w:pPr>
      <w:r>
        <w:rPr>
          <w:rFonts w:hint="cs"/>
          <w:rtl/>
        </w:rPr>
        <w:t>בשנה הזאת בנו בסך הכול 306 כיתות לערבים, הבנתי נכון?</w:t>
      </w:r>
    </w:p>
    <w:p w14:paraId="0A062A91" w14:textId="77777777" w:rsidR="00000000" w:rsidRDefault="006D6152">
      <w:pPr>
        <w:pStyle w:val="a0"/>
        <w:rPr>
          <w:rFonts w:hint="cs"/>
          <w:rtl/>
        </w:rPr>
      </w:pPr>
    </w:p>
    <w:p w14:paraId="299BB8FF" w14:textId="77777777" w:rsidR="00000000" w:rsidRDefault="006D6152">
      <w:pPr>
        <w:pStyle w:val="-"/>
        <w:rPr>
          <w:rtl/>
        </w:rPr>
      </w:pPr>
      <w:bookmarkStart w:id="172" w:name="FS000001030T13_09_2005_14_46_38C"/>
      <w:bookmarkEnd w:id="172"/>
      <w:r>
        <w:rPr>
          <w:rFonts w:hint="eastAsia"/>
          <w:rtl/>
        </w:rPr>
        <w:t>סגן</w:t>
      </w:r>
      <w:r>
        <w:rPr>
          <w:rtl/>
        </w:rPr>
        <w:t xml:space="preserve"> שרת החינוך, התרבות והספורט מגלי והבה:</w:t>
      </w:r>
    </w:p>
    <w:p w14:paraId="5614CA94" w14:textId="77777777" w:rsidR="00000000" w:rsidRDefault="006D6152">
      <w:pPr>
        <w:pStyle w:val="a0"/>
        <w:rPr>
          <w:rFonts w:hint="cs"/>
          <w:rtl/>
        </w:rPr>
      </w:pPr>
    </w:p>
    <w:p w14:paraId="76AC7597" w14:textId="77777777" w:rsidR="00000000" w:rsidRDefault="006D6152">
      <w:pPr>
        <w:pStyle w:val="a0"/>
        <w:rPr>
          <w:rFonts w:hint="cs"/>
          <w:rtl/>
        </w:rPr>
      </w:pPr>
      <w:r>
        <w:rPr>
          <w:rFonts w:hint="cs"/>
          <w:rtl/>
        </w:rPr>
        <w:t>אני מדב</w:t>
      </w:r>
      <w:r>
        <w:rPr>
          <w:rFonts w:hint="cs"/>
          <w:rtl/>
        </w:rPr>
        <w:t>ר על הקצאה של 980 כיתות. אני מדבר על דברים קיימים ועל דברים שיש החלטות לגביהם.</w:t>
      </w:r>
    </w:p>
    <w:p w14:paraId="51281C4A" w14:textId="77777777" w:rsidR="00000000" w:rsidRDefault="006D6152">
      <w:pPr>
        <w:pStyle w:val="a0"/>
        <w:rPr>
          <w:rFonts w:hint="cs"/>
          <w:rtl/>
        </w:rPr>
      </w:pPr>
    </w:p>
    <w:p w14:paraId="0AD2153C"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88543D0" w14:textId="77777777" w:rsidR="00000000" w:rsidRDefault="006D6152">
      <w:pPr>
        <w:pStyle w:val="a0"/>
        <w:rPr>
          <w:rFonts w:hint="cs"/>
          <w:rtl/>
        </w:rPr>
      </w:pPr>
    </w:p>
    <w:p w14:paraId="6B87520F" w14:textId="77777777" w:rsidR="00000000" w:rsidRDefault="006D6152">
      <w:pPr>
        <w:pStyle w:val="a0"/>
        <w:rPr>
          <w:rFonts w:hint="cs"/>
          <w:rtl/>
        </w:rPr>
      </w:pPr>
      <w:r>
        <w:rPr>
          <w:rFonts w:hint="cs"/>
          <w:rtl/>
        </w:rPr>
        <w:t>הוא אמר דברים ברורים, דהאמשה. הוא לא אמר דבר אחר ממה שהוא אמר.</w:t>
      </w:r>
    </w:p>
    <w:p w14:paraId="4163FEF0" w14:textId="77777777" w:rsidR="00000000" w:rsidRDefault="006D6152">
      <w:pPr>
        <w:pStyle w:val="a0"/>
        <w:rPr>
          <w:rFonts w:hint="cs"/>
          <w:rtl/>
        </w:rPr>
      </w:pPr>
    </w:p>
    <w:p w14:paraId="34380FD6" w14:textId="77777777" w:rsidR="00000000" w:rsidRDefault="006D6152">
      <w:pPr>
        <w:pStyle w:val="af0"/>
        <w:rPr>
          <w:rtl/>
        </w:rPr>
      </w:pPr>
      <w:r>
        <w:rPr>
          <w:rFonts w:hint="eastAsia"/>
          <w:rtl/>
        </w:rPr>
        <w:t>עבד</w:t>
      </w:r>
      <w:r>
        <w:rPr>
          <w:rtl/>
        </w:rPr>
        <w:t>-אלמאלכ דהאמשה (רע"ם):</w:t>
      </w:r>
    </w:p>
    <w:p w14:paraId="65C445A1" w14:textId="77777777" w:rsidR="00000000" w:rsidRDefault="006D6152">
      <w:pPr>
        <w:pStyle w:val="a0"/>
        <w:rPr>
          <w:rFonts w:hint="cs"/>
          <w:rtl/>
        </w:rPr>
      </w:pPr>
    </w:p>
    <w:p w14:paraId="35B016DE" w14:textId="77777777" w:rsidR="00000000" w:rsidRDefault="006D6152">
      <w:pPr>
        <w:pStyle w:val="a0"/>
        <w:rPr>
          <w:rFonts w:hint="cs"/>
          <w:rtl/>
        </w:rPr>
      </w:pPr>
      <w:r>
        <w:rPr>
          <w:rFonts w:hint="cs"/>
          <w:rtl/>
        </w:rPr>
        <w:t>אני רוצה להבין.</w:t>
      </w:r>
    </w:p>
    <w:p w14:paraId="3F6A1346" w14:textId="77777777" w:rsidR="00000000" w:rsidRDefault="006D6152">
      <w:pPr>
        <w:pStyle w:val="a0"/>
        <w:rPr>
          <w:rFonts w:hint="cs"/>
          <w:rtl/>
        </w:rPr>
      </w:pPr>
    </w:p>
    <w:p w14:paraId="637228F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D9B5378" w14:textId="77777777" w:rsidR="00000000" w:rsidRDefault="006D6152">
      <w:pPr>
        <w:pStyle w:val="a0"/>
        <w:rPr>
          <w:rFonts w:hint="cs"/>
          <w:rtl/>
        </w:rPr>
      </w:pPr>
    </w:p>
    <w:p w14:paraId="3ADDE91A" w14:textId="77777777" w:rsidR="00000000" w:rsidRDefault="006D6152">
      <w:pPr>
        <w:pStyle w:val="a0"/>
        <w:rPr>
          <w:rFonts w:hint="cs"/>
          <w:rtl/>
        </w:rPr>
      </w:pPr>
      <w:r>
        <w:rPr>
          <w:rFonts w:hint="cs"/>
          <w:rtl/>
        </w:rPr>
        <w:t>למה להבין? הוא אמר את זה מ</w:t>
      </w:r>
      <w:r>
        <w:rPr>
          <w:rFonts w:hint="cs"/>
          <w:rtl/>
        </w:rPr>
        <w:t>פורשות. הוא אמר מספרים.</w:t>
      </w:r>
    </w:p>
    <w:p w14:paraId="6E44615C" w14:textId="77777777" w:rsidR="00000000" w:rsidRDefault="006D6152">
      <w:pPr>
        <w:pStyle w:val="a0"/>
        <w:rPr>
          <w:rFonts w:hint="cs"/>
          <w:rtl/>
        </w:rPr>
      </w:pPr>
    </w:p>
    <w:p w14:paraId="5057FB3C" w14:textId="77777777" w:rsidR="00000000" w:rsidRDefault="006D6152">
      <w:pPr>
        <w:pStyle w:val="af0"/>
        <w:rPr>
          <w:rtl/>
        </w:rPr>
      </w:pPr>
      <w:r>
        <w:rPr>
          <w:rFonts w:hint="eastAsia"/>
          <w:rtl/>
        </w:rPr>
        <w:t>ג</w:t>
      </w:r>
      <w:r>
        <w:rPr>
          <w:rtl/>
        </w:rPr>
        <w:t>'מאל זחאלקה (בל"ד):</w:t>
      </w:r>
    </w:p>
    <w:p w14:paraId="5A4E0D87" w14:textId="77777777" w:rsidR="00000000" w:rsidRDefault="006D6152">
      <w:pPr>
        <w:pStyle w:val="a0"/>
        <w:rPr>
          <w:rFonts w:hint="cs"/>
          <w:rtl/>
        </w:rPr>
      </w:pPr>
    </w:p>
    <w:p w14:paraId="7F69E0FC" w14:textId="77777777" w:rsidR="00000000" w:rsidRDefault="006D6152">
      <w:pPr>
        <w:pStyle w:val="a0"/>
        <w:rPr>
          <w:rFonts w:hint="cs"/>
          <w:rtl/>
        </w:rPr>
      </w:pPr>
      <w:r>
        <w:rPr>
          <w:rFonts w:hint="cs"/>
          <w:rtl/>
        </w:rPr>
        <w:t>הוא אמר "הקצאה", יש הבדל בין הקצאה לבין בנייה.</w:t>
      </w:r>
    </w:p>
    <w:p w14:paraId="1BE927CC" w14:textId="77777777" w:rsidR="00000000" w:rsidRDefault="006D6152">
      <w:pPr>
        <w:pStyle w:val="af1"/>
        <w:rPr>
          <w:rFonts w:hint="cs"/>
          <w:rtl/>
        </w:rPr>
      </w:pPr>
    </w:p>
    <w:p w14:paraId="5AA8878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E639498" w14:textId="77777777" w:rsidR="00000000" w:rsidRDefault="006D6152">
      <w:pPr>
        <w:pStyle w:val="a0"/>
        <w:rPr>
          <w:rFonts w:hint="cs"/>
          <w:b/>
          <w:bCs/>
          <w:rtl/>
        </w:rPr>
      </w:pPr>
    </w:p>
    <w:p w14:paraId="1D484331" w14:textId="77777777" w:rsidR="00000000" w:rsidRDefault="006D6152">
      <w:pPr>
        <w:pStyle w:val="a0"/>
        <w:rPr>
          <w:rFonts w:hint="cs"/>
          <w:rtl/>
        </w:rPr>
      </w:pPr>
      <w:r>
        <w:rPr>
          <w:rFonts w:hint="cs"/>
          <w:rtl/>
        </w:rPr>
        <w:t>הוא יכול לומר "ייבנו". מה זה "הקצאה"? יש תכנון לבנות, גם תקצוב. עכשיו השאלה היא מה יהיה אם לא יעבירו תקציב.</w:t>
      </w:r>
    </w:p>
    <w:p w14:paraId="78467C93" w14:textId="77777777" w:rsidR="00000000" w:rsidRDefault="006D6152">
      <w:pPr>
        <w:pStyle w:val="a0"/>
        <w:rPr>
          <w:rFonts w:hint="cs"/>
          <w:rtl/>
        </w:rPr>
      </w:pPr>
    </w:p>
    <w:p w14:paraId="43260212" w14:textId="77777777" w:rsidR="00000000" w:rsidRDefault="006D6152">
      <w:pPr>
        <w:pStyle w:val="af0"/>
        <w:rPr>
          <w:rtl/>
        </w:rPr>
      </w:pPr>
      <w:r>
        <w:rPr>
          <w:rFonts w:hint="eastAsia"/>
          <w:rtl/>
        </w:rPr>
        <w:t>עבד</w:t>
      </w:r>
      <w:r>
        <w:rPr>
          <w:rtl/>
        </w:rPr>
        <w:t>-אלמאלכ דהאמשה (רע"ם):</w:t>
      </w:r>
    </w:p>
    <w:p w14:paraId="242A5152" w14:textId="77777777" w:rsidR="00000000" w:rsidRDefault="006D6152">
      <w:pPr>
        <w:pStyle w:val="a0"/>
        <w:rPr>
          <w:rFonts w:hint="cs"/>
          <w:rtl/>
        </w:rPr>
      </w:pPr>
    </w:p>
    <w:p w14:paraId="067E7608" w14:textId="77777777" w:rsidR="00000000" w:rsidRDefault="006D6152">
      <w:pPr>
        <w:pStyle w:val="a0"/>
        <w:rPr>
          <w:rFonts w:hint="cs"/>
          <w:rtl/>
        </w:rPr>
      </w:pPr>
      <w:r>
        <w:rPr>
          <w:rFonts w:hint="cs"/>
          <w:rtl/>
        </w:rPr>
        <w:t>רצינ</w:t>
      </w:r>
      <w:r>
        <w:rPr>
          <w:rFonts w:hint="cs"/>
          <w:rtl/>
        </w:rPr>
        <w:t>ו רק להבין, זאת לא התרסה.</w:t>
      </w:r>
    </w:p>
    <w:p w14:paraId="3C82D012" w14:textId="77777777" w:rsidR="00000000" w:rsidRDefault="006D6152">
      <w:pPr>
        <w:pStyle w:val="a0"/>
        <w:rPr>
          <w:rFonts w:hint="cs"/>
          <w:rtl/>
        </w:rPr>
      </w:pPr>
    </w:p>
    <w:p w14:paraId="0175211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5839EC4" w14:textId="77777777" w:rsidR="00000000" w:rsidRDefault="006D6152">
      <w:pPr>
        <w:pStyle w:val="a0"/>
        <w:rPr>
          <w:rFonts w:hint="cs"/>
          <w:rtl/>
        </w:rPr>
      </w:pPr>
    </w:p>
    <w:p w14:paraId="256E8126" w14:textId="77777777" w:rsidR="00000000" w:rsidRDefault="006D6152">
      <w:pPr>
        <w:pStyle w:val="a0"/>
        <w:rPr>
          <w:rFonts w:hint="cs"/>
          <w:rtl/>
        </w:rPr>
      </w:pPr>
      <w:r>
        <w:rPr>
          <w:rFonts w:hint="cs"/>
          <w:rtl/>
        </w:rPr>
        <w:t>חברים.</w:t>
      </w:r>
    </w:p>
    <w:p w14:paraId="1B5D59C5" w14:textId="77777777" w:rsidR="00000000" w:rsidRDefault="006D6152">
      <w:pPr>
        <w:pStyle w:val="a0"/>
        <w:rPr>
          <w:rFonts w:hint="cs"/>
          <w:rtl/>
        </w:rPr>
      </w:pPr>
    </w:p>
    <w:p w14:paraId="67498F47" w14:textId="77777777" w:rsidR="00000000" w:rsidRDefault="006D6152">
      <w:pPr>
        <w:pStyle w:val="af0"/>
        <w:rPr>
          <w:rtl/>
        </w:rPr>
      </w:pPr>
      <w:r>
        <w:rPr>
          <w:rFonts w:hint="eastAsia"/>
          <w:rtl/>
        </w:rPr>
        <w:t>ג</w:t>
      </w:r>
      <w:r>
        <w:rPr>
          <w:rtl/>
        </w:rPr>
        <w:t>'מאל זחאלקה (בל"ד):</w:t>
      </w:r>
    </w:p>
    <w:p w14:paraId="0C0A7B8A" w14:textId="77777777" w:rsidR="00000000" w:rsidRDefault="006D6152">
      <w:pPr>
        <w:pStyle w:val="a0"/>
        <w:rPr>
          <w:rFonts w:hint="cs"/>
          <w:rtl/>
        </w:rPr>
      </w:pPr>
    </w:p>
    <w:p w14:paraId="093205BF" w14:textId="77777777" w:rsidR="00000000" w:rsidRDefault="006D6152">
      <w:pPr>
        <w:pStyle w:val="a0"/>
        <w:rPr>
          <w:rFonts w:hint="cs"/>
          <w:rtl/>
        </w:rPr>
      </w:pPr>
      <w:r>
        <w:rPr>
          <w:rFonts w:hint="cs"/>
          <w:rtl/>
        </w:rPr>
        <w:t>אנחנו למודי ניסיון. אומרים שיש הקצאה ל-500 כיתות - - -</w:t>
      </w:r>
    </w:p>
    <w:p w14:paraId="5F133518" w14:textId="77777777" w:rsidR="00000000" w:rsidRDefault="006D6152">
      <w:pPr>
        <w:pStyle w:val="a0"/>
        <w:rPr>
          <w:rFonts w:hint="cs"/>
          <w:rtl/>
        </w:rPr>
      </w:pPr>
    </w:p>
    <w:p w14:paraId="7EE8C93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37C013F" w14:textId="77777777" w:rsidR="00000000" w:rsidRDefault="006D6152">
      <w:pPr>
        <w:pStyle w:val="a0"/>
        <w:rPr>
          <w:rFonts w:hint="cs"/>
          <w:rtl/>
        </w:rPr>
      </w:pPr>
    </w:p>
    <w:p w14:paraId="0748A5A2" w14:textId="77777777" w:rsidR="00000000" w:rsidRDefault="006D6152">
      <w:pPr>
        <w:pStyle w:val="a0"/>
        <w:rPr>
          <w:rFonts w:hint="cs"/>
          <w:rtl/>
        </w:rPr>
      </w:pPr>
      <w:r>
        <w:rPr>
          <w:rFonts w:hint="cs"/>
          <w:rtl/>
        </w:rPr>
        <w:t>חבר הכנסת זחאלקה, זה ברור.</w:t>
      </w:r>
    </w:p>
    <w:p w14:paraId="0906DFDE" w14:textId="77777777" w:rsidR="00000000" w:rsidRDefault="006D6152">
      <w:pPr>
        <w:pStyle w:val="-"/>
        <w:rPr>
          <w:rtl/>
        </w:rPr>
      </w:pPr>
      <w:bookmarkStart w:id="173" w:name="FS000001030T13_09_2005_14_07_34C"/>
      <w:bookmarkEnd w:id="173"/>
    </w:p>
    <w:p w14:paraId="67C6FAF9" w14:textId="77777777" w:rsidR="00000000" w:rsidRDefault="006D6152">
      <w:pPr>
        <w:pStyle w:val="-"/>
        <w:rPr>
          <w:rtl/>
        </w:rPr>
      </w:pPr>
      <w:r>
        <w:rPr>
          <w:rFonts w:hint="eastAsia"/>
          <w:rtl/>
        </w:rPr>
        <w:t>סגן</w:t>
      </w:r>
      <w:r>
        <w:rPr>
          <w:rtl/>
        </w:rPr>
        <w:t xml:space="preserve"> שרת החינוך, התרבות והספורט מגלי והבה:</w:t>
      </w:r>
    </w:p>
    <w:p w14:paraId="57970C8E" w14:textId="77777777" w:rsidR="00000000" w:rsidRDefault="006D6152">
      <w:pPr>
        <w:pStyle w:val="a0"/>
        <w:rPr>
          <w:rFonts w:hint="cs"/>
          <w:rtl/>
        </w:rPr>
      </w:pPr>
    </w:p>
    <w:p w14:paraId="58C98537" w14:textId="77777777" w:rsidR="00000000" w:rsidRDefault="006D6152">
      <w:pPr>
        <w:pStyle w:val="a0"/>
        <w:rPr>
          <w:rFonts w:hint="cs"/>
          <w:rtl/>
        </w:rPr>
      </w:pPr>
      <w:r>
        <w:rPr>
          <w:rFonts w:hint="cs"/>
          <w:rtl/>
        </w:rPr>
        <w:t>דיברנו על התוכנית הנוספת, אדונ</w:t>
      </w:r>
      <w:r>
        <w:rPr>
          <w:rFonts w:hint="cs"/>
          <w:rtl/>
        </w:rPr>
        <w:t xml:space="preserve">י היושב-ראש. הרי היתה תוכנית </w:t>
      </w:r>
      <w:r>
        <w:t>PFI</w:t>
      </w:r>
      <w:r>
        <w:rPr>
          <w:rFonts w:hint="cs"/>
          <w:rtl/>
        </w:rPr>
        <w:t>, שכולם שמעו עליה וכולם מכירים אותה, שהתבטלה חד-צדדית, לא על-ידי משרד חינוך.</w:t>
      </w:r>
    </w:p>
    <w:p w14:paraId="460882D2" w14:textId="77777777" w:rsidR="00000000" w:rsidRDefault="006D6152">
      <w:pPr>
        <w:pStyle w:val="a0"/>
        <w:rPr>
          <w:rFonts w:hint="cs"/>
          <w:rtl/>
        </w:rPr>
      </w:pPr>
    </w:p>
    <w:p w14:paraId="4F8F8516"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FF16BD1" w14:textId="77777777" w:rsidR="00000000" w:rsidRDefault="006D6152">
      <w:pPr>
        <w:pStyle w:val="a0"/>
        <w:rPr>
          <w:rFonts w:hint="cs"/>
          <w:rtl/>
        </w:rPr>
      </w:pPr>
    </w:p>
    <w:p w14:paraId="7BC20E0F" w14:textId="77777777" w:rsidR="00000000" w:rsidRDefault="006D6152">
      <w:pPr>
        <w:pStyle w:val="a0"/>
        <w:rPr>
          <w:rFonts w:hint="cs"/>
          <w:rtl/>
        </w:rPr>
      </w:pPr>
      <w:r>
        <w:rPr>
          <w:rFonts w:hint="cs"/>
          <w:rtl/>
        </w:rPr>
        <w:t>על-ידי היזם.</w:t>
      </w:r>
    </w:p>
    <w:p w14:paraId="5EA24D2F" w14:textId="77777777" w:rsidR="00000000" w:rsidRDefault="006D6152">
      <w:pPr>
        <w:pStyle w:val="a0"/>
        <w:rPr>
          <w:rFonts w:hint="cs"/>
          <w:rtl/>
        </w:rPr>
      </w:pPr>
    </w:p>
    <w:p w14:paraId="1377E81B" w14:textId="77777777" w:rsidR="00000000" w:rsidRDefault="006D6152">
      <w:pPr>
        <w:pStyle w:val="af0"/>
        <w:rPr>
          <w:rtl/>
        </w:rPr>
      </w:pPr>
      <w:r>
        <w:rPr>
          <w:rFonts w:hint="eastAsia"/>
          <w:rtl/>
        </w:rPr>
        <w:t>סגן</w:t>
      </w:r>
      <w:r>
        <w:rPr>
          <w:rtl/>
        </w:rPr>
        <w:t xml:space="preserve"> שרת החינוך, התרבות והספורט מגלי והבה:</w:t>
      </w:r>
    </w:p>
    <w:p w14:paraId="7A101A17" w14:textId="77777777" w:rsidR="00000000" w:rsidRDefault="006D6152">
      <w:pPr>
        <w:pStyle w:val="a0"/>
        <w:rPr>
          <w:rFonts w:hint="cs"/>
          <w:rtl/>
        </w:rPr>
      </w:pPr>
    </w:p>
    <w:p w14:paraId="56C5CCBB" w14:textId="77777777" w:rsidR="00000000" w:rsidRDefault="006D6152">
      <w:pPr>
        <w:pStyle w:val="a0"/>
        <w:rPr>
          <w:rFonts w:hint="cs"/>
          <w:rtl/>
        </w:rPr>
      </w:pPr>
      <w:r>
        <w:rPr>
          <w:rFonts w:hint="cs"/>
          <w:rtl/>
        </w:rPr>
        <w:t>כן. התוכנית היתה אמורה לתת עוד 630 כיתות חדשות במגזר, אבל היא התבטלה</w:t>
      </w:r>
      <w:r>
        <w:rPr>
          <w:rFonts w:hint="cs"/>
          <w:rtl/>
        </w:rPr>
        <w:t>, כמובן.</w:t>
      </w:r>
    </w:p>
    <w:p w14:paraId="7D4BFCD1" w14:textId="77777777" w:rsidR="00000000" w:rsidRDefault="006D6152">
      <w:pPr>
        <w:pStyle w:val="af0"/>
        <w:rPr>
          <w:rFonts w:hint="cs"/>
          <w:rtl/>
        </w:rPr>
      </w:pPr>
    </w:p>
    <w:p w14:paraId="672EEACA" w14:textId="77777777" w:rsidR="00000000" w:rsidRDefault="006D6152">
      <w:pPr>
        <w:pStyle w:val="af0"/>
        <w:rPr>
          <w:rtl/>
        </w:rPr>
      </w:pPr>
      <w:r>
        <w:rPr>
          <w:rFonts w:hint="eastAsia"/>
          <w:rtl/>
        </w:rPr>
        <w:t>מוחמד</w:t>
      </w:r>
      <w:r>
        <w:rPr>
          <w:rtl/>
        </w:rPr>
        <w:t xml:space="preserve"> ברכה (חד"ש-תע"ל):</w:t>
      </w:r>
    </w:p>
    <w:p w14:paraId="0DF233CF" w14:textId="77777777" w:rsidR="00000000" w:rsidRDefault="006D6152">
      <w:pPr>
        <w:pStyle w:val="a0"/>
        <w:rPr>
          <w:rFonts w:hint="cs"/>
          <w:rtl/>
        </w:rPr>
      </w:pPr>
    </w:p>
    <w:p w14:paraId="1FBA394F" w14:textId="77777777" w:rsidR="00000000" w:rsidRDefault="006D6152">
      <w:pPr>
        <w:pStyle w:val="a0"/>
        <w:rPr>
          <w:rFonts w:hint="cs"/>
          <w:rtl/>
        </w:rPr>
      </w:pPr>
      <w:r>
        <w:rPr>
          <w:rFonts w:hint="cs"/>
          <w:rtl/>
        </w:rPr>
        <w:t>זה היה ידוע כבר בשנה שעברה. כמה פעמים צריך למכור אותה סחורה? הוחלט על זה בתקציב הקודם, מה עשה משרד החינוך לקראת שנת הלימודים הזאת?</w:t>
      </w:r>
    </w:p>
    <w:p w14:paraId="46354C83" w14:textId="77777777" w:rsidR="00000000" w:rsidRDefault="006D6152">
      <w:pPr>
        <w:pStyle w:val="a0"/>
        <w:rPr>
          <w:rFonts w:hint="cs"/>
          <w:rtl/>
        </w:rPr>
      </w:pPr>
    </w:p>
    <w:p w14:paraId="05C51C0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5D000BE" w14:textId="77777777" w:rsidR="00000000" w:rsidRDefault="006D6152">
      <w:pPr>
        <w:pStyle w:val="a0"/>
        <w:rPr>
          <w:rFonts w:hint="cs"/>
          <w:rtl/>
        </w:rPr>
      </w:pPr>
    </w:p>
    <w:p w14:paraId="47B96392" w14:textId="77777777" w:rsidR="00000000" w:rsidRDefault="006D6152">
      <w:pPr>
        <w:pStyle w:val="a0"/>
        <w:rPr>
          <w:rFonts w:hint="cs"/>
          <w:rtl/>
        </w:rPr>
      </w:pPr>
      <w:r>
        <w:rPr>
          <w:rFonts w:hint="cs"/>
          <w:rtl/>
        </w:rPr>
        <w:t>חבר הכנסת. רבותי.</w:t>
      </w:r>
    </w:p>
    <w:p w14:paraId="2E2DBD45" w14:textId="77777777" w:rsidR="00000000" w:rsidRDefault="006D6152">
      <w:pPr>
        <w:pStyle w:val="a0"/>
        <w:rPr>
          <w:rFonts w:hint="cs"/>
          <w:rtl/>
        </w:rPr>
      </w:pPr>
    </w:p>
    <w:p w14:paraId="2BC2C2C1" w14:textId="77777777" w:rsidR="00000000" w:rsidRDefault="006D6152">
      <w:pPr>
        <w:pStyle w:val="af0"/>
        <w:rPr>
          <w:rtl/>
        </w:rPr>
      </w:pPr>
      <w:r>
        <w:rPr>
          <w:rFonts w:hint="eastAsia"/>
          <w:rtl/>
        </w:rPr>
        <w:t>מוחמד</w:t>
      </w:r>
      <w:r>
        <w:rPr>
          <w:rtl/>
        </w:rPr>
        <w:t xml:space="preserve"> ברכה (חד"ש-תע"ל):</w:t>
      </w:r>
    </w:p>
    <w:p w14:paraId="69B632EA" w14:textId="77777777" w:rsidR="00000000" w:rsidRDefault="006D6152">
      <w:pPr>
        <w:pStyle w:val="a0"/>
        <w:rPr>
          <w:rFonts w:hint="cs"/>
          <w:rtl/>
        </w:rPr>
      </w:pPr>
    </w:p>
    <w:p w14:paraId="0DCC1BD2" w14:textId="77777777" w:rsidR="00000000" w:rsidRDefault="006D6152">
      <w:pPr>
        <w:pStyle w:val="a0"/>
        <w:rPr>
          <w:rFonts w:hint="cs"/>
          <w:rtl/>
        </w:rPr>
      </w:pPr>
      <w:r>
        <w:rPr>
          <w:rFonts w:hint="cs"/>
          <w:rtl/>
        </w:rPr>
        <w:t>זה ידוע, אדוני היושב-ראש</w:t>
      </w:r>
      <w:r>
        <w:rPr>
          <w:rFonts w:hint="cs"/>
          <w:rtl/>
        </w:rPr>
        <w:t>.</w:t>
      </w:r>
    </w:p>
    <w:p w14:paraId="6A53EE79" w14:textId="77777777" w:rsidR="00000000" w:rsidRDefault="006D6152">
      <w:pPr>
        <w:pStyle w:val="a0"/>
        <w:rPr>
          <w:rFonts w:hint="cs"/>
          <w:rtl/>
        </w:rPr>
      </w:pPr>
    </w:p>
    <w:p w14:paraId="30F09816"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9074EB3" w14:textId="77777777" w:rsidR="00000000" w:rsidRDefault="006D6152">
      <w:pPr>
        <w:pStyle w:val="a0"/>
        <w:rPr>
          <w:rFonts w:hint="cs"/>
          <w:rtl/>
        </w:rPr>
      </w:pPr>
    </w:p>
    <w:p w14:paraId="4862E02D" w14:textId="77777777" w:rsidR="00000000" w:rsidRDefault="006D6152">
      <w:pPr>
        <w:pStyle w:val="a0"/>
        <w:rPr>
          <w:rFonts w:hint="cs"/>
          <w:rtl/>
        </w:rPr>
      </w:pPr>
      <w:r>
        <w:rPr>
          <w:rFonts w:hint="cs"/>
          <w:rtl/>
        </w:rPr>
        <w:t>שמעתי. הבנתי. זה מה שהוא עונה. הוא מציין עכשיו את העובדות.</w:t>
      </w:r>
    </w:p>
    <w:p w14:paraId="143EEC33" w14:textId="77777777" w:rsidR="00000000" w:rsidRDefault="006D6152">
      <w:pPr>
        <w:pStyle w:val="a0"/>
        <w:rPr>
          <w:rFonts w:hint="cs"/>
          <w:rtl/>
        </w:rPr>
      </w:pPr>
    </w:p>
    <w:p w14:paraId="4CF82FCD" w14:textId="77777777" w:rsidR="00000000" w:rsidRDefault="006D6152">
      <w:pPr>
        <w:pStyle w:val="-"/>
        <w:rPr>
          <w:rtl/>
        </w:rPr>
      </w:pPr>
      <w:bookmarkStart w:id="174" w:name="FS000001030T13_09_2005_14_08_02C"/>
      <w:bookmarkEnd w:id="174"/>
      <w:r>
        <w:rPr>
          <w:rFonts w:hint="eastAsia"/>
          <w:rtl/>
        </w:rPr>
        <w:t>סגן</w:t>
      </w:r>
      <w:r>
        <w:rPr>
          <w:rtl/>
        </w:rPr>
        <w:t xml:space="preserve"> שרת החינוך, התרבות והספורט מגלי והבה:</w:t>
      </w:r>
    </w:p>
    <w:p w14:paraId="684EAC0E" w14:textId="77777777" w:rsidR="00000000" w:rsidRDefault="006D6152">
      <w:pPr>
        <w:pStyle w:val="a0"/>
        <w:rPr>
          <w:rFonts w:hint="cs"/>
          <w:rtl/>
        </w:rPr>
      </w:pPr>
    </w:p>
    <w:p w14:paraId="2D2B7419" w14:textId="77777777" w:rsidR="00000000" w:rsidRDefault="006D6152">
      <w:pPr>
        <w:pStyle w:val="a0"/>
        <w:rPr>
          <w:rFonts w:hint="cs"/>
          <w:rtl/>
        </w:rPr>
      </w:pPr>
      <w:r>
        <w:rPr>
          <w:rFonts w:hint="cs"/>
          <w:rtl/>
        </w:rPr>
        <w:t>חבר הכנסת ברכה, אני מציין את העובדות. ציינתי מה עשינו כמשרד החינוך, ומה ההשלכות של החלטות אחרות, שלא התקבלו אצלנו. אני מציין גם א</w:t>
      </w:r>
      <w:r>
        <w:rPr>
          <w:rFonts w:hint="cs"/>
          <w:rtl/>
        </w:rPr>
        <w:t>ותן.</w:t>
      </w:r>
    </w:p>
    <w:p w14:paraId="7711A2D8" w14:textId="77777777" w:rsidR="00000000" w:rsidRDefault="006D6152">
      <w:pPr>
        <w:pStyle w:val="af1"/>
        <w:rPr>
          <w:rtl/>
        </w:rPr>
      </w:pPr>
    </w:p>
    <w:p w14:paraId="7AA1286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3982C5F" w14:textId="77777777" w:rsidR="00000000" w:rsidRDefault="006D6152">
      <w:pPr>
        <w:pStyle w:val="a0"/>
        <w:rPr>
          <w:rFonts w:hint="cs"/>
          <w:rtl/>
        </w:rPr>
      </w:pPr>
    </w:p>
    <w:p w14:paraId="4FEB0576" w14:textId="77777777" w:rsidR="00000000" w:rsidRDefault="006D6152">
      <w:pPr>
        <w:pStyle w:val="a0"/>
        <w:rPr>
          <w:rFonts w:hint="cs"/>
          <w:rtl/>
        </w:rPr>
      </w:pPr>
      <w:r>
        <w:rPr>
          <w:rFonts w:hint="cs"/>
          <w:rtl/>
        </w:rPr>
        <w:t>הוא אומר דבר פשוט. שאלתי את השר לשעבר חבר הכנסת שריד מהו תקציב הפיתוח, והוא אמר שמשנת 1991 יש תקציב קשיח למשכורות. הוא אומר שהיום יש כסף. התוצאה היא שנשאר לנו כסף ל-981 כיתות, 32% מהן בתכנון  לבנייה במגזר הערבי. יתבצע? לא יתבצע?</w:t>
      </w:r>
    </w:p>
    <w:p w14:paraId="063D6E9D" w14:textId="77777777" w:rsidR="00000000" w:rsidRDefault="006D6152">
      <w:pPr>
        <w:pStyle w:val="a0"/>
        <w:rPr>
          <w:rFonts w:hint="cs"/>
          <w:rtl/>
        </w:rPr>
      </w:pPr>
    </w:p>
    <w:p w14:paraId="7DC94257" w14:textId="77777777" w:rsidR="00000000" w:rsidRDefault="006D6152">
      <w:pPr>
        <w:pStyle w:val="af0"/>
        <w:rPr>
          <w:rtl/>
        </w:rPr>
      </w:pPr>
      <w:r>
        <w:rPr>
          <w:rFonts w:hint="eastAsia"/>
          <w:rtl/>
        </w:rPr>
        <w:t>יוסי</w:t>
      </w:r>
      <w:r>
        <w:rPr>
          <w:rtl/>
        </w:rPr>
        <w:t xml:space="preserve"> שריד (מרצ-יחד):</w:t>
      </w:r>
    </w:p>
    <w:p w14:paraId="2D03047C" w14:textId="77777777" w:rsidR="00000000" w:rsidRDefault="006D6152">
      <w:pPr>
        <w:pStyle w:val="a0"/>
        <w:rPr>
          <w:rFonts w:hint="cs"/>
          <w:rtl/>
        </w:rPr>
      </w:pPr>
    </w:p>
    <w:p w14:paraId="67CFCCB4" w14:textId="77777777" w:rsidR="00000000" w:rsidRDefault="006D6152">
      <w:pPr>
        <w:pStyle w:val="a0"/>
        <w:rPr>
          <w:rFonts w:hint="cs"/>
          <w:rtl/>
        </w:rPr>
      </w:pPr>
      <w:r>
        <w:rPr>
          <w:rFonts w:hint="cs"/>
          <w:rtl/>
        </w:rPr>
        <w:t>היושב-ראש, אני רוצה לומר לך, אמר את זה קודם חבר הכנסת ברכה וזה נשמע מדהים:  בשנת 2006 לא מתוכננת שום בנייה. מה דעתך על מה שאני אומר עכשיו?</w:t>
      </w:r>
    </w:p>
    <w:p w14:paraId="29ED166B" w14:textId="77777777" w:rsidR="00000000" w:rsidRDefault="006D6152">
      <w:pPr>
        <w:pStyle w:val="a0"/>
        <w:rPr>
          <w:rFonts w:hint="cs"/>
          <w:rtl/>
        </w:rPr>
      </w:pPr>
    </w:p>
    <w:p w14:paraId="0781D87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B5A4604" w14:textId="77777777" w:rsidR="00000000" w:rsidRDefault="006D6152">
      <w:pPr>
        <w:pStyle w:val="a0"/>
        <w:rPr>
          <w:rFonts w:hint="cs"/>
          <w:rtl/>
        </w:rPr>
      </w:pPr>
    </w:p>
    <w:p w14:paraId="713CD9CC" w14:textId="77777777" w:rsidR="00000000" w:rsidRDefault="006D6152">
      <w:pPr>
        <w:pStyle w:val="a0"/>
        <w:rPr>
          <w:rFonts w:hint="cs"/>
          <w:rtl/>
        </w:rPr>
      </w:pPr>
      <w:r>
        <w:rPr>
          <w:rFonts w:hint="cs"/>
          <w:rtl/>
        </w:rPr>
        <w:t>דעתי היא שהדבר לא יכול להיות והוא בלתי אפשרי.</w:t>
      </w:r>
    </w:p>
    <w:p w14:paraId="467C58DA" w14:textId="77777777" w:rsidR="00000000" w:rsidRDefault="006D6152">
      <w:pPr>
        <w:pStyle w:val="a0"/>
        <w:rPr>
          <w:rFonts w:hint="cs"/>
          <w:rtl/>
        </w:rPr>
      </w:pPr>
    </w:p>
    <w:p w14:paraId="2B6972D8" w14:textId="77777777" w:rsidR="00000000" w:rsidRDefault="006D6152">
      <w:pPr>
        <w:pStyle w:val="af0"/>
        <w:rPr>
          <w:rtl/>
        </w:rPr>
      </w:pPr>
      <w:r>
        <w:rPr>
          <w:rFonts w:hint="eastAsia"/>
          <w:rtl/>
        </w:rPr>
        <w:t>יוסי</w:t>
      </w:r>
      <w:r>
        <w:rPr>
          <w:rtl/>
        </w:rPr>
        <w:t xml:space="preserve"> שריד (מרצ-יחד):</w:t>
      </w:r>
    </w:p>
    <w:p w14:paraId="0767A589" w14:textId="77777777" w:rsidR="00000000" w:rsidRDefault="006D6152">
      <w:pPr>
        <w:pStyle w:val="a0"/>
        <w:rPr>
          <w:rFonts w:hint="cs"/>
          <w:rtl/>
        </w:rPr>
      </w:pPr>
    </w:p>
    <w:p w14:paraId="2E461CD0" w14:textId="77777777" w:rsidR="00000000" w:rsidRDefault="006D6152">
      <w:pPr>
        <w:pStyle w:val="a0"/>
        <w:rPr>
          <w:rFonts w:hint="cs"/>
          <w:rtl/>
        </w:rPr>
      </w:pPr>
      <w:r>
        <w:rPr>
          <w:rFonts w:hint="cs"/>
          <w:rtl/>
        </w:rPr>
        <w:t xml:space="preserve">זה </w:t>
      </w:r>
      <w:r>
        <w:rPr>
          <w:rFonts w:hint="cs"/>
          <w:rtl/>
        </w:rPr>
        <w:t>מפתיע קצת, נכון? סגן השר צריך להסביר איך בכל זאת נפלנו מ-2,500 כיתות בשנה ל-500, וב-2006 אין תקציב בינוי.</w:t>
      </w:r>
    </w:p>
    <w:p w14:paraId="52CC1933" w14:textId="77777777" w:rsidR="00000000" w:rsidRDefault="006D6152">
      <w:pPr>
        <w:pStyle w:val="a0"/>
        <w:rPr>
          <w:rFonts w:hint="cs"/>
          <w:rtl/>
        </w:rPr>
      </w:pPr>
    </w:p>
    <w:p w14:paraId="7AEF97DC" w14:textId="77777777" w:rsidR="00000000" w:rsidRDefault="006D6152">
      <w:pPr>
        <w:pStyle w:val="-"/>
        <w:rPr>
          <w:rtl/>
        </w:rPr>
      </w:pPr>
      <w:bookmarkStart w:id="175" w:name="FS000001030T13_09_2005_14_09_25C"/>
      <w:bookmarkEnd w:id="175"/>
      <w:r>
        <w:rPr>
          <w:rFonts w:hint="eastAsia"/>
          <w:rtl/>
        </w:rPr>
        <w:t>סגן</w:t>
      </w:r>
      <w:r>
        <w:rPr>
          <w:rtl/>
        </w:rPr>
        <w:t xml:space="preserve"> שרת החינוך, התרבות והספורט מגלי והבה:</w:t>
      </w:r>
    </w:p>
    <w:p w14:paraId="54A1C70F" w14:textId="77777777" w:rsidR="00000000" w:rsidRDefault="006D6152">
      <w:pPr>
        <w:pStyle w:val="a0"/>
        <w:rPr>
          <w:rFonts w:hint="cs"/>
          <w:rtl/>
        </w:rPr>
      </w:pPr>
    </w:p>
    <w:p w14:paraId="5D5E7944" w14:textId="77777777" w:rsidR="00000000" w:rsidRDefault="006D6152">
      <w:pPr>
        <w:pStyle w:val="a0"/>
        <w:rPr>
          <w:rFonts w:hint="cs"/>
          <w:rtl/>
        </w:rPr>
      </w:pPr>
      <w:r>
        <w:rPr>
          <w:rFonts w:hint="cs"/>
          <w:rtl/>
        </w:rPr>
        <w:t>אדוני היושב-ראש, אני חושב שהתייחסתי בפירוט ליכולת שלנו, לתקציב שלנו. אם חבר הכנסת שריד רוצה להגיד שירדנו מ</w:t>
      </w:r>
      <w:r>
        <w:rPr>
          <w:rFonts w:hint="cs"/>
          <w:rtl/>
        </w:rPr>
        <w:t>-2005 למספר שציינתי</w:t>
      </w:r>
      <w:r>
        <w:rPr>
          <w:rFonts w:hint="cs"/>
        </w:rPr>
        <w:t xml:space="preserve"> </w:t>
      </w:r>
      <w:r>
        <w:rPr>
          <w:rFonts w:hint="eastAsia"/>
        </w:rPr>
        <w:t xml:space="preserve">– </w:t>
      </w:r>
      <w:r>
        <w:rPr>
          <w:rFonts w:hint="cs"/>
          <w:rtl/>
        </w:rPr>
        <w:t xml:space="preserve"> אנחנו יודעים.</w:t>
      </w:r>
    </w:p>
    <w:p w14:paraId="0C5F1859" w14:textId="77777777" w:rsidR="00000000" w:rsidRDefault="006D6152">
      <w:pPr>
        <w:pStyle w:val="a0"/>
        <w:rPr>
          <w:rFonts w:hint="cs"/>
          <w:rtl/>
        </w:rPr>
      </w:pPr>
    </w:p>
    <w:p w14:paraId="3735BE5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3D4B9D2" w14:textId="77777777" w:rsidR="00000000" w:rsidRDefault="006D6152">
      <w:pPr>
        <w:pStyle w:val="a0"/>
        <w:rPr>
          <w:rFonts w:hint="cs"/>
          <w:rtl/>
        </w:rPr>
      </w:pPr>
    </w:p>
    <w:p w14:paraId="32E9846F" w14:textId="77777777" w:rsidR="00000000" w:rsidRDefault="006D6152">
      <w:pPr>
        <w:pStyle w:val="a0"/>
        <w:rPr>
          <w:rFonts w:hint="cs"/>
          <w:rtl/>
        </w:rPr>
      </w:pPr>
      <w:r>
        <w:rPr>
          <w:rFonts w:hint="cs"/>
          <w:rtl/>
        </w:rPr>
        <w:t>קש אין ותבן אין, ואומרים לנו לבנות בתי-ספר. זה מה שהוא אומר לך.</w:t>
      </w:r>
    </w:p>
    <w:p w14:paraId="438A5351" w14:textId="77777777" w:rsidR="00000000" w:rsidRDefault="006D6152">
      <w:pPr>
        <w:pStyle w:val="a0"/>
        <w:rPr>
          <w:rFonts w:hint="cs"/>
          <w:rtl/>
        </w:rPr>
      </w:pPr>
    </w:p>
    <w:p w14:paraId="2CAB1EB9" w14:textId="77777777" w:rsidR="00000000" w:rsidRDefault="006D6152">
      <w:pPr>
        <w:pStyle w:val="-"/>
        <w:rPr>
          <w:rtl/>
        </w:rPr>
      </w:pPr>
      <w:bookmarkStart w:id="176" w:name="FS000001030T13_09_2005_14_09_35C"/>
      <w:bookmarkEnd w:id="176"/>
      <w:r>
        <w:rPr>
          <w:rFonts w:hint="eastAsia"/>
          <w:rtl/>
        </w:rPr>
        <w:t>סגן</w:t>
      </w:r>
      <w:r>
        <w:rPr>
          <w:rtl/>
        </w:rPr>
        <w:t xml:space="preserve"> שרת החינוך, התרבות והספורט מגלי והבה:</w:t>
      </w:r>
    </w:p>
    <w:p w14:paraId="3BC65FF2" w14:textId="77777777" w:rsidR="00000000" w:rsidRDefault="006D6152">
      <w:pPr>
        <w:pStyle w:val="a0"/>
        <w:rPr>
          <w:rFonts w:hint="cs"/>
          <w:rtl/>
        </w:rPr>
      </w:pPr>
    </w:p>
    <w:p w14:paraId="445B9E5B" w14:textId="77777777" w:rsidR="00000000" w:rsidRDefault="006D6152">
      <w:pPr>
        <w:pStyle w:val="a0"/>
        <w:rPr>
          <w:rFonts w:hint="cs"/>
          <w:rtl/>
        </w:rPr>
      </w:pPr>
      <w:r>
        <w:rPr>
          <w:rFonts w:hint="cs"/>
          <w:rtl/>
        </w:rPr>
        <w:t>כולנו יודעים על הרפורמה הכלכלית שעברנו, והקיצוצים שציינתם</w:t>
      </w:r>
      <w:r>
        <w:rPr>
          <w:rFonts w:hint="cs"/>
        </w:rPr>
        <w:t xml:space="preserve"> </w:t>
      </w:r>
      <w:r>
        <w:rPr>
          <w:rFonts w:hint="eastAsia"/>
        </w:rPr>
        <w:t xml:space="preserve">– </w:t>
      </w:r>
      <w:r>
        <w:rPr>
          <w:rFonts w:hint="cs"/>
          <w:rtl/>
        </w:rPr>
        <w:t>משרד החינוך לא יכול לבנות ממה</w:t>
      </w:r>
      <w:r>
        <w:rPr>
          <w:rFonts w:hint="cs"/>
          <w:rtl/>
        </w:rPr>
        <w:t xml:space="preserve"> שאין לו.</w:t>
      </w:r>
    </w:p>
    <w:p w14:paraId="09D6E1ED" w14:textId="77777777" w:rsidR="00000000" w:rsidRDefault="006D6152">
      <w:pPr>
        <w:pStyle w:val="a0"/>
        <w:rPr>
          <w:rFonts w:hint="cs"/>
          <w:rtl/>
        </w:rPr>
      </w:pPr>
    </w:p>
    <w:p w14:paraId="13A604E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31720E1" w14:textId="77777777" w:rsidR="00000000" w:rsidRDefault="006D6152">
      <w:pPr>
        <w:pStyle w:val="a0"/>
        <w:rPr>
          <w:rFonts w:hint="cs"/>
          <w:rtl/>
        </w:rPr>
      </w:pPr>
    </w:p>
    <w:p w14:paraId="09554776" w14:textId="77777777" w:rsidR="00000000" w:rsidRDefault="006D6152">
      <w:pPr>
        <w:pStyle w:val="a0"/>
        <w:rPr>
          <w:rFonts w:hint="cs"/>
          <w:rtl/>
        </w:rPr>
      </w:pPr>
      <w:r>
        <w:rPr>
          <w:rFonts w:hint="cs"/>
          <w:rtl/>
        </w:rPr>
        <w:t>זה הכול. הוא אומר במפורש.</w:t>
      </w:r>
    </w:p>
    <w:p w14:paraId="27A326AD" w14:textId="77777777" w:rsidR="00000000" w:rsidRDefault="006D6152">
      <w:pPr>
        <w:pStyle w:val="af0"/>
        <w:rPr>
          <w:rtl/>
        </w:rPr>
      </w:pPr>
    </w:p>
    <w:p w14:paraId="390F8627" w14:textId="77777777" w:rsidR="00000000" w:rsidRDefault="006D6152">
      <w:pPr>
        <w:pStyle w:val="af0"/>
        <w:rPr>
          <w:rtl/>
        </w:rPr>
      </w:pPr>
      <w:r>
        <w:rPr>
          <w:rFonts w:hint="eastAsia"/>
          <w:rtl/>
        </w:rPr>
        <w:t>מוחמד</w:t>
      </w:r>
      <w:r>
        <w:rPr>
          <w:rtl/>
        </w:rPr>
        <w:t xml:space="preserve"> ברכה (חד"ש-תע"ל):</w:t>
      </w:r>
    </w:p>
    <w:p w14:paraId="239A4EB3" w14:textId="77777777" w:rsidR="00000000" w:rsidRDefault="006D6152">
      <w:pPr>
        <w:pStyle w:val="a0"/>
        <w:rPr>
          <w:rFonts w:hint="cs"/>
          <w:rtl/>
        </w:rPr>
      </w:pPr>
    </w:p>
    <w:p w14:paraId="71C9FC45" w14:textId="77777777" w:rsidR="00000000" w:rsidRDefault="006D6152">
      <w:pPr>
        <w:pStyle w:val="a0"/>
        <w:rPr>
          <w:rFonts w:hint="cs"/>
          <w:rtl/>
        </w:rPr>
      </w:pPr>
      <w:r>
        <w:rPr>
          <w:rFonts w:hint="cs"/>
          <w:rtl/>
        </w:rPr>
        <w:t>האמת היא שאני לא מקנא בסגן השר. הוא צריך לתקן חמש שנים של כישלון וזאת משימה בלתי אפשרית.</w:t>
      </w:r>
    </w:p>
    <w:p w14:paraId="6CDFDBB3" w14:textId="77777777" w:rsidR="00000000" w:rsidRDefault="006D6152">
      <w:pPr>
        <w:pStyle w:val="a0"/>
        <w:rPr>
          <w:rFonts w:hint="cs"/>
          <w:rtl/>
        </w:rPr>
      </w:pPr>
    </w:p>
    <w:p w14:paraId="62FC4CF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420E7EA" w14:textId="77777777" w:rsidR="00000000" w:rsidRDefault="006D6152">
      <w:pPr>
        <w:pStyle w:val="a0"/>
        <w:rPr>
          <w:rFonts w:hint="cs"/>
          <w:rtl/>
        </w:rPr>
      </w:pPr>
    </w:p>
    <w:p w14:paraId="7D6DA31E" w14:textId="77777777" w:rsidR="00000000" w:rsidRDefault="006D6152">
      <w:pPr>
        <w:pStyle w:val="a0"/>
        <w:rPr>
          <w:rFonts w:hint="cs"/>
          <w:rtl/>
        </w:rPr>
      </w:pPr>
      <w:r>
        <w:rPr>
          <w:rFonts w:hint="cs"/>
          <w:rtl/>
        </w:rPr>
        <w:t>אדוני, אנחנו לא נצביע על מי מקנא במי. הוא צריך לענות, מה אפשר</w:t>
      </w:r>
      <w:r>
        <w:rPr>
          <w:rFonts w:hint="cs"/>
          <w:rtl/>
        </w:rPr>
        <w:t xml:space="preserve"> לעשות?</w:t>
      </w:r>
    </w:p>
    <w:p w14:paraId="7217AF0E" w14:textId="77777777" w:rsidR="00000000" w:rsidRDefault="006D6152">
      <w:pPr>
        <w:pStyle w:val="a0"/>
        <w:rPr>
          <w:rFonts w:hint="cs"/>
          <w:rtl/>
        </w:rPr>
      </w:pPr>
    </w:p>
    <w:p w14:paraId="11A3A15A" w14:textId="77777777" w:rsidR="00000000" w:rsidRDefault="006D6152">
      <w:pPr>
        <w:pStyle w:val="-"/>
        <w:rPr>
          <w:rtl/>
        </w:rPr>
      </w:pPr>
      <w:bookmarkStart w:id="177" w:name="FS000001030T13_09_2005_14_10_10C"/>
      <w:bookmarkEnd w:id="177"/>
      <w:r>
        <w:rPr>
          <w:rFonts w:hint="eastAsia"/>
          <w:rtl/>
        </w:rPr>
        <w:t>סגן</w:t>
      </w:r>
      <w:r>
        <w:rPr>
          <w:rtl/>
        </w:rPr>
        <w:t xml:space="preserve"> שרת החינוך, התרבות והספורט מגלי והבה:</w:t>
      </w:r>
    </w:p>
    <w:p w14:paraId="4D71B783" w14:textId="77777777" w:rsidR="00000000" w:rsidRDefault="006D6152">
      <w:pPr>
        <w:pStyle w:val="a0"/>
        <w:rPr>
          <w:rFonts w:hint="cs"/>
          <w:rtl/>
        </w:rPr>
      </w:pPr>
    </w:p>
    <w:p w14:paraId="1E99F0D0" w14:textId="77777777" w:rsidR="00000000" w:rsidRDefault="006D6152">
      <w:pPr>
        <w:pStyle w:val="a0"/>
        <w:rPr>
          <w:rFonts w:hint="cs"/>
          <w:rtl/>
        </w:rPr>
      </w:pPr>
      <w:r>
        <w:rPr>
          <w:rFonts w:hint="cs"/>
          <w:rtl/>
        </w:rPr>
        <w:t>חברי חברי הכנסת, אדוני היושב-ראש, נצא לשטח, נבקר ונראה שיש לנו מערכת חינוך קיימת, נושמת, ויש הישגים. אני רוצה להגיד לכם עוד דבר אחד: ציינתם כמה וכמה רשויות שהצטרפו לתוכנית דברת. היום יש לחץ של רשויות, הרב</w:t>
      </w:r>
      <w:r>
        <w:rPr>
          <w:rFonts w:hint="cs"/>
          <w:rtl/>
        </w:rPr>
        <w:t xml:space="preserve">ה רשויות רוצות להצטרף לתוכנית דברת. </w:t>
      </w:r>
    </w:p>
    <w:p w14:paraId="12B81556" w14:textId="77777777" w:rsidR="00000000" w:rsidRDefault="006D6152">
      <w:pPr>
        <w:pStyle w:val="a0"/>
        <w:rPr>
          <w:rFonts w:hint="cs"/>
          <w:rtl/>
        </w:rPr>
      </w:pPr>
    </w:p>
    <w:p w14:paraId="3B173971" w14:textId="77777777" w:rsidR="00000000" w:rsidRDefault="006D6152">
      <w:pPr>
        <w:pStyle w:val="af0"/>
        <w:rPr>
          <w:rtl/>
        </w:rPr>
      </w:pPr>
      <w:r>
        <w:rPr>
          <w:rFonts w:hint="eastAsia"/>
          <w:rtl/>
        </w:rPr>
        <w:t>יוסי</w:t>
      </w:r>
      <w:r>
        <w:rPr>
          <w:rtl/>
        </w:rPr>
        <w:t xml:space="preserve"> שריד (מרצ-יחד):</w:t>
      </w:r>
    </w:p>
    <w:p w14:paraId="05037C8C" w14:textId="77777777" w:rsidR="00000000" w:rsidRDefault="006D6152">
      <w:pPr>
        <w:pStyle w:val="a0"/>
        <w:rPr>
          <w:rFonts w:hint="cs"/>
          <w:rtl/>
        </w:rPr>
      </w:pPr>
    </w:p>
    <w:p w14:paraId="71CDA7D3" w14:textId="77777777" w:rsidR="00000000" w:rsidRDefault="006D6152">
      <w:pPr>
        <w:pStyle w:val="a0"/>
        <w:rPr>
          <w:rFonts w:hint="cs"/>
          <w:rtl/>
        </w:rPr>
      </w:pPr>
      <w:r>
        <w:rPr>
          <w:rFonts w:hint="cs"/>
          <w:rtl/>
        </w:rPr>
        <w:t>- - -</w:t>
      </w:r>
    </w:p>
    <w:p w14:paraId="79AC46DB" w14:textId="77777777" w:rsidR="00000000" w:rsidRDefault="006D6152">
      <w:pPr>
        <w:pStyle w:val="a0"/>
        <w:rPr>
          <w:rFonts w:hint="cs"/>
          <w:rtl/>
        </w:rPr>
      </w:pPr>
    </w:p>
    <w:p w14:paraId="61272D7A" w14:textId="77777777" w:rsidR="00000000" w:rsidRDefault="006D6152">
      <w:pPr>
        <w:pStyle w:val="-"/>
        <w:rPr>
          <w:rtl/>
        </w:rPr>
      </w:pPr>
      <w:bookmarkStart w:id="178" w:name="FS000001030T13_09_2005_14_57_57C"/>
      <w:bookmarkEnd w:id="178"/>
      <w:r>
        <w:rPr>
          <w:rFonts w:hint="eastAsia"/>
          <w:rtl/>
        </w:rPr>
        <w:t>סגן</w:t>
      </w:r>
      <w:r>
        <w:rPr>
          <w:rtl/>
        </w:rPr>
        <w:t xml:space="preserve"> שרת החינוך, התרבות והספורט מגלי והבה:</w:t>
      </w:r>
    </w:p>
    <w:p w14:paraId="37088D25" w14:textId="77777777" w:rsidR="00000000" w:rsidRDefault="006D6152">
      <w:pPr>
        <w:pStyle w:val="a0"/>
        <w:rPr>
          <w:rFonts w:hint="cs"/>
          <w:rtl/>
        </w:rPr>
      </w:pPr>
    </w:p>
    <w:p w14:paraId="5E1B8687" w14:textId="77777777" w:rsidR="00000000" w:rsidRDefault="006D6152">
      <w:pPr>
        <w:pStyle w:val="a0"/>
        <w:rPr>
          <w:rFonts w:hint="cs"/>
          <w:rtl/>
        </w:rPr>
      </w:pPr>
      <w:r>
        <w:rPr>
          <w:rFonts w:hint="cs"/>
          <w:rtl/>
        </w:rPr>
        <w:t>חבר הכנסת שריד, לא עברנו אפילו חודש אחד בשנת הלימודים, אי-אפשר לקבוע אם התוכנית הזאת הצליחה או לא. תנו צ'אנס. תבואו לראות את השינויים, איך זה עובד</w:t>
      </w:r>
      <w:r>
        <w:rPr>
          <w:rFonts w:hint="cs"/>
          <w:rtl/>
        </w:rPr>
        <w:t>.</w:t>
      </w:r>
    </w:p>
    <w:p w14:paraId="6104CAD3" w14:textId="77777777" w:rsidR="00000000" w:rsidRDefault="006D6152">
      <w:pPr>
        <w:pStyle w:val="a0"/>
        <w:rPr>
          <w:rFonts w:hint="cs"/>
          <w:rtl/>
        </w:rPr>
      </w:pPr>
    </w:p>
    <w:p w14:paraId="0FE5DC11" w14:textId="77777777" w:rsidR="00000000" w:rsidRDefault="006D6152">
      <w:pPr>
        <w:pStyle w:val="af0"/>
        <w:rPr>
          <w:rtl/>
        </w:rPr>
      </w:pPr>
      <w:r>
        <w:rPr>
          <w:rFonts w:hint="eastAsia"/>
          <w:rtl/>
        </w:rPr>
        <w:t>מוחמד</w:t>
      </w:r>
      <w:r>
        <w:rPr>
          <w:rtl/>
        </w:rPr>
        <w:t xml:space="preserve"> ברכה (חד"ש-תע"ל):</w:t>
      </w:r>
    </w:p>
    <w:p w14:paraId="003842BC" w14:textId="77777777" w:rsidR="00000000" w:rsidRDefault="006D6152">
      <w:pPr>
        <w:pStyle w:val="a0"/>
        <w:rPr>
          <w:rFonts w:hint="cs"/>
          <w:rtl/>
        </w:rPr>
      </w:pPr>
    </w:p>
    <w:p w14:paraId="0964CF83" w14:textId="77777777" w:rsidR="00000000" w:rsidRDefault="006D6152">
      <w:pPr>
        <w:pStyle w:val="a0"/>
        <w:rPr>
          <w:rFonts w:hint="cs"/>
          <w:rtl/>
        </w:rPr>
      </w:pPr>
      <w:r>
        <w:rPr>
          <w:rFonts w:hint="cs"/>
          <w:rtl/>
        </w:rPr>
        <w:t xml:space="preserve">מה שמיישמים לא מיישמים. </w:t>
      </w:r>
    </w:p>
    <w:p w14:paraId="7B798451" w14:textId="77777777" w:rsidR="00000000" w:rsidRDefault="006D6152">
      <w:pPr>
        <w:pStyle w:val="a0"/>
        <w:rPr>
          <w:rFonts w:hint="cs"/>
          <w:rtl/>
        </w:rPr>
      </w:pPr>
    </w:p>
    <w:p w14:paraId="7FD61AB0" w14:textId="77777777" w:rsidR="00000000" w:rsidRDefault="006D6152">
      <w:pPr>
        <w:pStyle w:val="-"/>
        <w:rPr>
          <w:rtl/>
        </w:rPr>
      </w:pPr>
      <w:bookmarkStart w:id="179" w:name="FS000001030T13_09_2005_15_00_01C"/>
      <w:bookmarkEnd w:id="179"/>
      <w:r>
        <w:rPr>
          <w:rFonts w:hint="eastAsia"/>
          <w:rtl/>
        </w:rPr>
        <w:t>סגן</w:t>
      </w:r>
      <w:r>
        <w:rPr>
          <w:rtl/>
        </w:rPr>
        <w:t xml:space="preserve"> שרת החינוך, התרבות והספורט מגלי והבה:</w:t>
      </w:r>
    </w:p>
    <w:p w14:paraId="53CACBFF" w14:textId="77777777" w:rsidR="00000000" w:rsidRDefault="006D6152">
      <w:pPr>
        <w:pStyle w:val="a0"/>
        <w:rPr>
          <w:rFonts w:hint="cs"/>
          <w:rtl/>
        </w:rPr>
      </w:pPr>
    </w:p>
    <w:p w14:paraId="2600CB6E" w14:textId="77777777" w:rsidR="00000000" w:rsidRDefault="006D6152">
      <w:pPr>
        <w:pStyle w:val="a0"/>
        <w:rPr>
          <w:rFonts w:hint="cs"/>
          <w:rtl/>
        </w:rPr>
      </w:pPr>
      <w:r>
        <w:rPr>
          <w:rFonts w:hint="cs"/>
          <w:rtl/>
        </w:rPr>
        <w:t>זאת מסקנה לפני הזמן.</w:t>
      </w:r>
    </w:p>
    <w:p w14:paraId="078913FB" w14:textId="77777777" w:rsidR="00000000" w:rsidRDefault="006D6152">
      <w:pPr>
        <w:pStyle w:val="a0"/>
        <w:rPr>
          <w:rFonts w:hint="cs"/>
          <w:rtl/>
        </w:rPr>
      </w:pPr>
    </w:p>
    <w:p w14:paraId="30D02F91" w14:textId="77777777" w:rsidR="00000000" w:rsidRDefault="006D6152">
      <w:pPr>
        <w:pStyle w:val="af0"/>
        <w:rPr>
          <w:rtl/>
        </w:rPr>
      </w:pPr>
      <w:r>
        <w:rPr>
          <w:rFonts w:hint="eastAsia"/>
          <w:rtl/>
        </w:rPr>
        <w:t>מוחמד</w:t>
      </w:r>
      <w:r>
        <w:rPr>
          <w:rtl/>
        </w:rPr>
        <w:t xml:space="preserve"> ברכה (חד"ש-תע"ל):</w:t>
      </w:r>
    </w:p>
    <w:p w14:paraId="3DBDAE09" w14:textId="77777777" w:rsidR="00000000" w:rsidRDefault="006D6152">
      <w:pPr>
        <w:pStyle w:val="a0"/>
        <w:rPr>
          <w:rFonts w:hint="cs"/>
          <w:rtl/>
        </w:rPr>
      </w:pPr>
    </w:p>
    <w:p w14:paraId="30CA5960" w14:textId="77777777" w:rsidR="00000000" w:rsidRDefault="006D6152">
      <w:pPr>
        <w:pStyle w:val="a0"/>
        <w:rPr>
          <w:rFonts w:hint="cs"/>
          <w:rtl/>
        </w:rPr>
      </w:pPr>
      <w:r>
        <w:rPr>
          <w:rFonts w:hint="cs"/>
          <w:rtl/>
        </w:rPr>
        <w:t xml:space="preserve">יום חינוך ארוך כבר יש, חמישה ימים כבר יש, כיתות קטנות אין, מפעל הזנה אין, אז אין </w:t>
      </w:r>
      <w:r>
        <w:rPr>
          <w:rFonts w:hint="eastAsia"/>
          <w:rtl/>
        </w:rPr>
        <w:t>–</w:t>
      </w:r>
      <w:r>
        <w:rPr>
          <w:rFonts w:hint="cs"/>
          <w:rtl/>
        </w:rPr>
        <w:t xml:space="preserve">  אין יישום. גמרנו.</w:t>
      </w:r>
    </w:p>
    <w:p w14:paraId="5DD38400" w14:textId="77777777" w:rsidR="00000000" w:rsidRDefault="006D6152">
      <w:pPr>
        <w:pStyle w:val="af1"/>
        <w:rPr>
          <w:rtl/>
        </w:rPr>
      </w:pPr>
    </w:p>
    <w:p w14:paraId="167BE2D2" w14:textId="77777777" w:rsidR="00000000" w:rsidRDefault="006D6152">
      <w:pPr>
        <w:pStyle w:val="af1"/>
        <w:rPr>
          <w:rtl/>
        </w:rPr>
      </w:pPr>
      <w:r>
        <w:rPr>
          <w:rFonts w:hint="eastAsia"/>
          <w:rtl/>
        </w:rPr>
        <w:t>היו</w:t>
      </w:r>
      <w:r>
        <w:rPr>
          <w:rtl/>
        </w:rPr>
        <w:t>"ר</w:t>
      </w:r>
      <w:r>
        <w:rPr>
          <w:rFonts w:hint="cs"/>
          <w:rtl/>
        </w:rPr>
        <w:t xml:space="preserve"> ראו</w:t>
      </w:r>
      <w:r>
        <w:rPr>
          <w:rFonts w:hint="cs"/>
          <w:rtl/>
        </w:rPr>
        <w:t>בן ריבלין</w:t>
      </w:r>
      <w:r>
        <w:rPr>
          <w:rtl/>
        </w:rPr>
        <w:t>:</w:t>
      </w:r>
    </w:p>
    <w:p w14:paraId="29B95E91" w14:textId="77777777" w:rsidR="00000000" w:rsidRDefault="006D6152">
      <w:pPr>
        <w:pStyle w:val="a0"/>
        <w:rPr>
          <w:rFonts w:hint="cs"/>
          <w:rtl/>
        </w:rPr>
      </w:pPr>
    </w:p>
    <w:p w14:paraId="476DB711" w14:textId="77777777" w:rsidR="00000000" w:rsidRDefault="006D6152">
      <w:pPr>
        <w:pStyle w:val="a0"/>
        <w:rPr>
          <w:rFonts w:hint="cs"/>
          <w:rtl/>
        </w:rPr>
      </w:pPr>
      <w:r>
        <w:rPr>
          <w:rFonts w:hint="cs"/>
          <w:rtl/>
        </w:rPr>
        <w:t>חבר הכנסת ברכה, אדוני העלה הצעה חשובה. אם ירצה שהיא תידון במליאה, נראה שיש לו רוב פה. אם תרצו בוועדה - - -</w:t>
      </w:r>
    </w:p>
    <w:p w14:paraId="5714F193" w14:textId="77777777" w:rsidR="00000000" w:rsidRDefault="006D6152">
      <w:pPr>
        <w:pStyle w:val="a0"/>
        <w:rPr>
          <w:rFonts w:hint="cs"/>
          <w:rtl/>
        </w:rPr>
      </w:pPr>
    </w:p>
    <w:p w14:paraId="59846B8B" w14:textId="77777777" w:rsidR="00000000" w:rsidRDefault="006D6152">
      <w:pPr>
        <w:pStyle w:val="af0"/>
        <w:rPr>
          <w:rtl/>
        </w:rPr>
      </w:pPr>
      <w:r>
        <w:rPr>
          <w:rFonts w:hint="eastAsia"/>
          <w:rtl/>
        </w:rPr>
        <w:t>יוסי</w:t>
      </w:r>
      <w:r>
        <w:rPr>
          <w:rtl/>
        </w:rPr>
        <w:t xml:space="preserve"> שריד (מרצ-יחד):</w:t>
      </w:r>
    </w:p>
    <w:p w14:paraId="481E96DA" w14:textId="77777777" w:rsidR="00000000" w:rsidRDefault="006D6152">
      <w:pPr>
        <w:pStyle w:val="a0"/>
        <w:rPr>
          <w:rFonts w:hint="cs"/>
          <w:rtl/>
        </w:rPr>
      </w:pPr>
    </w:p>
    <w:p w14:paraId="588DFD7D" w14:textId="77777777" w:rsidR="00000000" w:rsidRDefault="006D6152">
      <w:pPr>
        <w:pStyle w:val="a0"/>
        <w:rPr>
          <w:rFonts w:hint="cs"/>
          <w:rtl/>
        </w:rPr>
      </w:pPr>
      <w:r>
        <w:rPr>
          <w:rFonts w:hint="cs"/>
          <w:rtl/>
        </w:rPr>
        <w:t>סגן השר, ברוב אדיבותו, מזמין אותנו לסייר. סגן השר, האם אתה חושב שבסיור נראה מה שלא קיים? מהם בדיוק הדברים שנראה בס</w:t>
      </w:r>
      <w:r>
        <w:rPr>
          <w:rFonts w:hint="cs"/>
          <w:rtl/>
        </w:rPr>
        <w:t>יור?</w:t>
      </w:r>
    </w:p>
    <w:p w14:paraId="5A428B83" w14:textId="77777777" w:rsidR="00000000" w:rsidRDefault="006D6152">
      <w:pPr>
        <w:pStyle w:val="a0"/>
        <w:rPr>
          <w:rFonts w:hint="cs"/>
          <w:rtl/>
        </w:rPr>
      </w:pPr>
    </w:p>
    <w:p w14:paraId="45EEF80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BAE23C5" w14:textId="77777777" w:rsidR="00000000" w:rsidRDefault="006D6152">
      <w:pPr>
        <w:pStyle w:val="a0"/>
        <w:rPr>
          <w:rFonts w:hint="cs"/>
          <w:rtl/>
        </w:rPr>
      </w:pPr>
    </w:p>
    <w:p w14:paraId="629F26BD" w14:textId="77777777" w:rsidR="00000000" w:rsidRDefault="006D6152">
      <w:pPr>
        <w:pStyle w:val="a0"/>
        <w:rPr>
          <w:rFonts w:hint="cs"/>
          <w:rtl/>
        </w:rPr>
      </w:pPr>
      <w:r>
        <w:rPr>
          <w:rFonts w:hint="cs"/>
          <w:rtl/>
        </w:rPr>
        <w:t>הוא רוצה להראות לך את מה שקיים.</w:t>
      </w:r>
    </w:p>
    <w:p w14:paraId="0E9E0957" w14:textId="77777777" w:rsidR="00000000" w:rsidRDefault="006D6152">
      <w:pPr>
        <w:pStyle w:val="a0"/>
        <w:rPr>
          <w:rFonts w:hint="cs"/>
          <w:rtl/>
        </w:rPr>
      </w:pPr>
    </w:p>
    <w:p w14:paraId="5FD8F890" w14:textId="77777777" w:rsidR="00000000" w:rsidRDefault="006D6152">
      <w:pPr>
        <w:pStyle w:val="-"/>
        <w:rPr>
          <w:rtl/>
        </w:rPr>
      </w:pPr>
      <w:bookmarkStart w:id="180" w:name="FS000001030T13_09_2005_14_11_26C"/>
      <w:bookmarkEnd w:id="180"/>
      <w:r>
        <w:rPr>
          <w:rFonts w:hint="eastAsia"/>
          <w:rtl/>
        </w:rPr>
        <w:t>סגן</w:t>
      </w:r>
      <w:r>
        <w:rPr>
          <w:rtl/>
        </w:rPr>
        <w:t xml:space="preserve"> שרת החינוך, התרבות והספורט מגלי והבה:</w:t>
      </w:r>
    </w:p>
    <w:p w14:paraId="21C4A1BA" w14:textId="77777777" w:rsidR="00000000" w:rsidRDefault="006D6152">
      <w:pPr>
        <w:pStyle w:val="a0"/>
        <w:rPr>
          <w:rFonts w:hint="cs"/>
          <w:rtl/>
        </w:rPr>
      </w:pPr>
    </w:p>
    <w:p w14:paraId="0F7D2840" w14:textId="77777777" w:rsidR="00000000" w:rsidRDefault="006D6152">
      <w:pPr>
        <w:pStyle w:val="a0"/>
        <w:rPr>
          <w:rFonts w:hint="cs"/>
          <w:rtl/>
        </w:rPr>
      </w:pPr>
      <w:r>
        <w:rPr>
          <w:rFonts w:hint="cs"/>
          <w:rtl/>
        </w:rPr>
        <w:t>חבר הכנסת שריד, סיירתי גם עם השרה, גם עם המנכ"לית, גם עם הצוות הבכיר של המשרד, בכל הרשויות שנכנסו לתוכנית דברת. ראינו מערכת חינוך הערוכה לרפורמה. ראינו כ</w:t>
      </w:r>
      <w:r>
        <w:rPr>
          <w:rFonts w:hint="cs"/>
          <w:rtl/>
        </w:rPr>
        <w:t xml:space="preserve">יתות לימוד, כפי שאתה אמרת </w:t>
      </w:r>
      <w:r>
        <w:rPr>
          <w:rFonts w:hint="eastAsia"/>
          <w:rtl/>
        </w:rPr>
        <w:t>–</w:t>
      </w:r>
      <w:r>
        <w:rPr>
          <w:rFonts w:hint="cs"/>
          <w:rtl/>
        </w:rPr>
        <w:t xml:space="preserve"> הופתעתי בכפר-קרע, ואני ממליץ לחבר הכנסת זחאלקה שילך לבתי הספר היסודיים שם. אדוני, יש שם חדרי לימוד ממוזגים </w:t>
      </w:r>
      <w:r>
        <w:rPr>
          <w:rFonts w:hint="eastAsia"/>
          <w:rtl/>
        </w:rPr>
        <w:t>–</w:t>
      </w:r>
      <w:r>
        <w:rPr>
          <w:rFonts w:hint="cs"/>
          <w:rtl/>
        </w:rPr>
        <w:t xml:space="preserve"> הופתעתי לטובה.</w:t>
      </w:r>
    </w:p>
    <w:p w14:paraId="4F7DE442" w14:textId="77777777" w:rsidR="00000000" w:rsidRDefault="006D6152">
      <w:pPr>
        <w:pStyle w:val="a0"/>
        <w:rPr>
          <w:rFonts w:hint="cs"/>
          <w:rtl/>
        </w:rPr>
      </w:pPr>
    </w:p>
    <w:p w14:paraId="2BAA9CFB" w14:textId="77777777" w:rsidR="00000000" w:rsidRDefault="006D6152">
      <w:pPr>
        <w:pStyle w:val="af0"/>
        <w:rPr>
          <w:rtl/>
        </w:rPr>
      </w:pPr>
      <w:r>
        <w:rPr>
          <w:rFonts w:hint="eastAsia"/>
          <w:rtl/>
        </w:rPr>
        <w:t>ג</w:t>
      </w:r>
      <w:r>
        <w:rPr>
          <w:rtl/>
        </w:rPr>
        <w:t>'מאל זחאלקה (בל"ד):</w:t>
      </w:r>
    </w:p>
    <w:p w14:paraId="4B551D54" w14:textId="77777777" w:rsidR="00000000" w:rsidRDefault="006D6152">
      <w:pPr>
        <w:pStyle w:val="a0"/>
        <w:rPr>
          <w:rFonts w:hint="cs"/>
          <w:rtl/>
        </w:rPr>
      </w:pPr>
    </w:p>
    <w:p w14:paraId="1B52F8AF" w14:textId="77777777" w:rsidR="00000000" w:rsidRDefault="006D6152">
      <w:pPr>
        <w:pStyle w:val="a0"/>
        <w:rPr>
          <w:rFonts w:hint="cs"/>
          <w:rtl/>
        </w:rPr>
      </w:pPr>
      <w:r>
        <w:rPr>
          <w:rFonts w:hint="cs"/>
          <w:rtl/>
        </w:rPr>
        <w:t xml:space="preserve">ההורים קנו אותם. אנחנו שילמנו על זה. </w:t>
      </w:r>
    </w:p>
    <w:p w14:paraId="591B0AE5" w14:textId="77777777" w:rsidR="00000000" w:rsidRDefault="006D6152">
      <w:pPr>
        <w:pStyle w:val="a0"/>
        <w:rPr>
          <w:rFonts w:hint="cs"/>
          <w:rtl/>
        </w:rPr>
      </w:pPr>
    </w:p>
    <w:p w14:paraId="7D7DCB4E" w14:textId="77777777" w:rsidR="00000000" w:rsidRDefault="006D6152">
      <w:pPr>
        <w:pStyle w:val="-"/>
        <w:rPr>
          <w:rtl/>
        </w:rPr>
      </w:pPr>
      <w:bookmarkStart w:id="181" w:name="FS000001030T13_09_2005_15_05_32C"/>
      <w:bookmarkEnd w:id="181"/>
      <w:r>
        <w:rPr>
          <w:rFonts w:hint="eastAsia"/>
          <w:rtl/>
        </w:rPr>
        <w:t>סגן</w:t>
      </w:r>
      <w:r>
        <w:rPr>
          <w:rtl/>
        </w:rPr>
        <w:t xml:space="preserve"> שרת החינוך, התרבות והספורט מגלי והבה:</w:t>
      </w:r>
    </w:p>
    <w:p w14:paraId="5DED608D" w14:textId="77777777" w:rsidR="00000000" w:rsidRDefault="006D6152">
      <w:pPr>
        <w:pStyle w:val="a0"/>
        <w:rPr>
          <w:rFonts w:hint="cs"/>
          <w:rtl/>
        </w:rPr>
      </w:pPr>
    </w:p>
    <w:p w14:paraId="769DECBE" w14:textId="77777777" w:rsidR="00000000" w:rsidRDefault="006D6152">
      <w:pPr>
        <w:pStyle w:val="a0"/>
        <w:rPr>
          <w:rFonts w:hint="cs"/>
          <w:rtl/>
        </w:rPr>
      </w:pPr>
      <w:r>
        <w:rPr>
          <w:rFonts w:hint="cs"/>
          <w:rtl/>
        </w:rPr>
        <w:t>ההשקעה בחינוך הביאה הישגים.</w:t>
      </w:r>
    </w:p>
    <w:p w14:paraId="239027F7" w14:textId="77777777" w:rsidR="00000000" w:rsidRDefault="006D6152">
      <w:pPr>
        <w:pStyle w:val="a0"/>
        <w:rPr>
          <w:rFonts w:hint="cs"/>
          <w:rtl/>
        </w:rPr>
      </w:pPr>
    </w:p>
    <w:p w14:paraId="6C59FAC8" w14:textId="77777777" w:rsidR="00000000" w:rsidRDefault="006D6152">
      <w:pPr>
        <w:pStyle w:val="af0"/>
        <w:rPr>
          <w:rtl/>
        </w:rPr>
      </w:pPr>
      <w:r>
        <w:rPr>
          <w:rFonts w:hint="eastAsia"/>
          <w:rtl/>
        </w:rPr>
        <w:t>ג</w:t>
      </w:r>
      <w:r>
        <w:rPr>
          <w:rtl/>
        </w:rPr>
        <w:t>'מאל זחאלקה (בל"ד):</w:t>
      </w:r>
    </w:p>
    <w:p w14:paraId="52F6B282" w14:textId="77777777" w:rsidR="00000000" w:rsidRDefault="006D6152">
      <w:pPr>
        <w:pStyle w:val="a0"/>
        <w:rPr>
          <w:rFonts w:hint="cs"/>
          <w:rtl/>
        </w:rPr>
      </w:pPr>
    </w:p>
    <w:p w14:paraId="5D2AF5C6" w14:textId="77777777" w:rsidR="00000000" w:rsidRDefault="006D6152">
      <w:pPr>
        <w:pStyle w:val="a0"/>
        <w:rPr>
          <w:rFonts w:hint="cs"/>
          <w:rtl/>
        </w:rPr>
      </w:pPr>
      <w:r>
        <w:rPr>
          <w:rFonts w:hint="cs"/>
          <w:rtl/>
        </w:rPr>
        <w:t>זו היתה השקעה במיטב כספנו.</w:t>
      </w:r>
    </w:p>
    <w:p w14:paraId="542390E2" w14:textId="77777777" w:rsidR="00000000" w:rsidRDefault="006D6152">
      <w:pPr>
        <w:pStyle w:val="a0"/>
        <w:rPr>
          <w:rFonts w:hint="cs"/>
          <w:rtl/>
        </w:rPr>
      </w:pPr>
    </w:p>
    <w:p w14:paraId="737A13C7"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D55A5CA" w14:textId="77777777" w:rsidR="00000000" w:rsidRDefault="006D6152">
      <w:pPr>
        <w:pStyle w:val="a0"/>
        <w:rPr>
          <w:rFonts w:hint="cs"/>
          <w:rtl/>
        </w:rPr>
      </w:pPr>
    </w:p>
    <w:p w14:paraId="49C610D2" w14:textId="77777777" w:rsidR="00000000" w:rsidRDefault="006D6152">
      <w:pPr>
        <w:pStyle w:val="a0"/>
        <w:rPr>
          <w:rFonts w:hint="cs"/>
          <w:rtl/>
        </w:rPr>
      </w:pPr>
      <w:r>
        <w:rPr>
          <w:rFonts w:hint="cs"/>
          <w:rtl/>
        </w:rPr>
        <w:t>אל תתווכח עם כל אחד. זו לא ישיבת ועדה פה.</w:t>
      </w:r>
    </w:p>
    <w:p w14:paraId="4E802B58" w14:textId="77777777" w:rsidR="00000000" w:rsidRDefault="006D6152">
      <w:pPr>
        <w:pStyle w:val="a0"/>
        <w:rPr>
          <w:rFonts w:hint="cs"/>
          <w:rtl/>
        </w:rPr>
      </w:pPr>
    </w:p>
    <w:p w14:paraId="260BADC1" w14:textId="77777777" w:rsidR="00000000" w:rsidRDefault="006D6152">
      <w:pPr>
        <w:pStyle w:val="af0"/>
        <w:rPr>
          <w:rtl/>
        </w:rPr>
      </w:pPr>
      <w:r>
        <w:rPr>
          <w:rFonts w:hint="eastAsia"/>
          <w:rtl/>
        </w:rPr>
        <w:t>ג</w:t>
      </w:r>
      <w:r>
        <w:rPr>
          <w:rtl/>
        </w:rPr>
        <w:t>'מאל זחאלקה (בל"ד):</w:t>
      </w:r>
    </w:p>
    <w:p w14:paraId="29159656" w14:textId="77777777" w:rsidR="00000000" w:rsidRDefault="006D6152">
      <w:pPr>
        <w:pStyle w:val="a0"/>
        <w:rPr>
          <w:rFonts w:hint="cs"/>
          <w:rtl/>
        </w:rPr>
      </w:pPr>
    </w:p>
    <w:p w14:paraId="3C35372F" w14:textId="77777777" w:rsidR="00000000" w:rsidRDefault="006D6152">
      <w:pPr>
        <w:pStyle w:val="a0"/>
        <w:rPr>
          <w:rFonts w:hint="cs"/>
          <w:rtl/>
        </w:rPr>
      </w:pPr>
      <w:r>
        <w:rPr>
          <w:rFonts w:hint="cs"/>
          <w:rtl/>
        </w:rPr>
        <w:t>גם את השירותים מימנו.</w:t>
      </w:r>
    </w:p>
    <w:p w14:paraId="6092ED06" w14:textId="77777777" w:rsidR="00000000" w:rsidRDefault="006D6152">
      <w:pPr>
        <w:pStyle w:val="a0"/>
        <w:rPr>
          <w:rFonts w:hint="cs"/>
          <w:rtl/>
        </w:rPr>
      </w:pPr>
    </w:p>
    <w:p w14:paraId="7F9BEF0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C2E8078" w14:textId="77777777" w:rsidR="00000000" w:rsidRDefault="006D6152">
      <w:pPr>
        <w:pStyle w:val="a0"/>
        <w:rPr>
          <w:rFonts w:hint="cs"/>
          <w:rtl/>
        </w:rPr>
      </w:pPr>
    </w:p>
    <w:p w14:paraId="3F033EA8" w14:textId="77777777" w:rsidR="00000000" w:rsidRDefault="006D6152">
      <w:pPr>
        <w:pStyle w:val="a0"/>
        <w:rPr>
          <w:rFonts w:hint="cs"/>
          <w:rtl/>
        </w:rPr>
      </w:pPr>
      <w:r>
        <w:rPr>
          <w:rFonts w:hint="cs"/>
          <w:rtl/>
        </w:rPr>
        <w:t>חבר הכנסת זחאלקה, חבר הכנסת שריד, חבר הכנסת בר</w:t>
      </w:r>
      <w:r>
        <w:rPr>
          <w:rFonts w:hint="cs"/>
          <w:rtl/>
        </w:rPr>
        <w:t>כה, אני מציע להעביר את הנושא לוועדה ולדון בו שם.</w:t>
      </w:r>
    </w:p>
    <w:p w14:paraId="7A877C4F" w14:textId="77777777" w:rsidR="00000000" w:rsidRDefault="006D6152">
      <w:pPr>
        <w:pStyle w:val="a0"/>
        <w:rPr>
          <w:rFonts w:hint="cs"/>
          <w:rtl/>
        </w:rPr>
      </w:pPr>
    </w:p>
    <w:p w14:paraId="3AB8D544" w14:textId="77777777" w:rsidR="00000000" w:rsidRDefault="006D6152">
      <w:pPr>
        <w:pStyle w:val="af0"/>
        <w:rPr>
          <w:rtl/>
        </w:rPr>
      </w:pPr>
      <w:r>
        <w:rPr>
          <w:rFonts w:hint="eastAsia"/>
          <w:rtl/>
        </w:rPr>
        <w:t>יוסי</w:t>
      </w:r>
      <w:r>
        <w:rPr>
          <w:rtl/>
        </w:rPr>
        <w:t xml:space="preserve"> שריד (מרצ-יחד):</w:t>
      </w:r>
    </w:p>
    <w:p w14:paraId="5FDA6133" w14:textId="77777777" w:rsidR="00000000" w:rsidRDefault="006D6152">
      <w:pPr>
        <w:pStyle w:val="a0"/>
        <w:rPr>
          <w:rFonts w:hint="cs"/>
          <w:rtl/>
        </w:rPr>
      </w:pPr>
    </w:p>
    <w:p w14:paraId="57CFD704" w14:textId="77777777" w:rsidR="00000000" w:rsidRDefault="006D6152">
      <w:pPr>
        <w:pStyle w:val="a0"/>
        <w:rPr>
          <w:rFonts w:hint="cs"/>
          <w:rtl/>
        </w:rPr>
      </w:pPr>
      <w:r>
        <w:rPr>
          <w:rFonts w:hint="cs"/>
          <w:rtl/>
        </w:rPr>
        <w:t>מביאים מיזוג לערבים? זה קצת מוגזם.</w:t>
      </w:r>
    </w:p>
    <w:p w14:paraId="5B788719" w14:textId="77777777" w:rsidR="00000000" w:rsidRDefault="006D6152">
      <w:pPr>
        <w:pStyle w:val="a0"/>
        <w:rPr>
          <w:rFonts w:hint="cs"/>
          <w:rtl/>
        </w:rPr>
      </w:pPr>
    </w:p>
    <w:p w14:paraId="39E3B155" w14:textId="77777777" w:rsidR="00000000" w:rsidRDefault="006D6152">
      <w:pPr>
        <w:pStyle w:val="-"/>
        <w:rPr>
          <w:rtl/>
        </w:rPr>
      </w:pPr>
      <w:bookmarkStart w:id="182" w:name="FS000001030T13_09_2005_14_12_27C"/>
      <w:bookmarkEnd w:id="182"/>
      <w:r>
        <w:rPr>
          <w:rFonts w:hint="eastAsia"/>
          <w:rtl/>
        </w:rPr>
        <w:t>סגן</w:t>
      </w:r>
      <w:r>
        <w:rPr>
          <w:rtl/>
        </w:rPr>
        <w:t xml:space="preserve"> שרת החינוך, התרבות והספורט מגלי והבה:</w:t>
      </w:r>
    </w:p>
    <w:p w14:paraId="6F16EF41" w14:textId="77777777" w:rsidR="00000000" w:rsidRDefault="006D6152">
      <w:pPr>
        <w:pStyle w:val="a0"/>
        <w:rPr>
          <w:rFonts w:hint="cs"/>
          <w:rtl/>
        </w:rPr>
      </w:pPr>
    </w:p>
    <w:p w14:paraId="5DE58799" w14:textId="77777777" w:rsidR="00000000" w:rsidRDefault="006D6152">
      <w:pPr>
        <w:pStyle w:val="a0"/>
        <w:rPr>
          <w:rFonts w:hint="cs"/>
          <w:rtl/>
        </w:rPr>
      </w:pPr>
      <w:r>
        <w:rPr>
          <w:rFonts w:hint="cs"/>
          <w:rtl/>
        </w:rPr>
        <w:t>סליחה. מה שרציתי להגיד, חבר הכנסת שריד, הוא שצריך להתייחס להישגים. לא לתעמולת הבחירות שאינה מועילה לאף אח</w:t>
      </w:r>
      <w:r>
        <w:rPr>
          <w:rFonts w:hint="cs"/>
          <w:rtl/>
        </w:rPr>
        <w:t xml:space="preserve">ד, אלא לעובדות בשטח, לפיתוח בשטח, להישגים הלימודיים. אני גאה מאוד, אדוני השר לשעבר, על כך שבסח'נין הישגי הלימודים הם 70% מסיימים עם תעודת בגרות. אמרתי לראש העיר ולכל המכובדים שהיו שם שצריך עם הדברים הטובים האלה לצאת, לא לדבר רק על הדברים </w:t>
      </w:r>
      <w:r>
        <w:rPr>
          <w:rFonts w:hint="eastAsia"/>
          <w:rtl/>
        </w:rPr>
        <w:t xml:space="preserve">– </w:t>
      </w:r>
      <w:r>
        <w:rPr>
          <w:rFonts w:hint="cs"/>
          <w:rtl/>
        </w:rPr>
        <w:t>לפעמים ניזונים מ</w:t>
      </w:r>
      <w:r>
        <w:rPr>
          <w:rFonts w:hint="cs"/>
          <w:rtl/>
        </w:rPr>
        <w:t xml:space="preserve">שמועות </w:t>
      </w:r>
      <w:r>
        <w:rPr>
          <w:rFonts w:hint="eastAsia"/>
          <w:rtl/>
        </w:rPr>
        <w:t>–</w:t>
      </w:r>
      <w:r>
        <w:rPr>
          <w:rFonts w:hint="cs"/>
          <w:rtl/>
        </w:rPr>
        <w:t xml:space="preserve"> שמדברים עליהם והם לא קיימים בשטח.</w:t>
      </w:r>
    </w:p>
    <w:p w14:paraId="498FE381" w14:textId="77777777" w:rsidR="00000000" w:rsidRDefault="006D6152">
      <w:pPr>
        <w:pStyle w:val="a0"/>
        <w:rPr>
          <w:rFonts w:hint="cs"/>
          <w:rtl/>
        </w:rPr>
      </w:pPr>
    </w:p>
    <w:p w14:paraId="3017AD6C" w14:textId="77777777" w:rsidR="00000000" w:rsidRDefault="006D6152">
      <w:pPr>
        <w:pStyle w:val="af0"/>
        <w:rPr>
          <w:rtl/>
        </w:rPr>
      </w:pPr>
      <w:r>
        <w:rPr>
          <w:rFonts w:hint="eastAsia"/>
          <w:rtl/>
        </w:rPr>
        <w:t>יוסי</w:t>
      </w:r>
      <w:r>
        <w:rPr>
          <w:rtl/>
        </w:rPr>
        <w:t xml:space="preserve"> שריד (מרצ-יחד):</w:t>
      </w:r>
    </w:p>
    <w:p w14:paraId="1764CEBF" w14:textId="77777777" w:rsidR="00000000" w:rsidRDefault="006D6152">
      <w:pPr>
        <w:pStyle w:val="a0"/>
        <w:rPr>
          <w:rFonts w:hint="cs"/>
          <w:rtl/>
        </w:rPr>
      </w:pPr>
    </w:p>
    <w:p w14:paraId="115C25F2" w14:textId="77777777" w:rsidR="00000000" w:rsidRDefault="006D6152">
      <w:pPr>
        <w:pStyle w:val="a0"/>
        <w:rPr>
          <w:rFonts w:hint="cs"/>
          <w:rtl/>
        </w:rPr>
      </w:pPr>
      <w:r>
        <w:rPr>
          <w:rFonts w:hint="cs"/>
          <w:rtl/>
        </w:rPr>
        <w:t>שאלת אותם במקרה מתי בנו להם את בתי-הספר החדשים?</w:t>
      </w:r>
    </w:p>
    <w:p w14:paraId="17285D01" w14:textId="77777777" w:rsidR="00000000" w:rsidRDefault="006D6152">
      <w:pPr>
        <w:pStyle w:val="a0"/>
        <w:rPr>
          <w:rFonts w:hint="cs"/>
          <w:rtl/>
        </w:rPr>
      </w:pPr>
    </w:p>
    <w:p w14:paraId="0284A9A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66D7802" w14:textId="77777777" w:rsidR="00000000" w:rsidRDefault="006D6152">
      <w:pPr>
        <w:pStyle w:val="a0"/>
        <w:rPr>
          <w:rFonts w:hint="cs"/>
          <w:rtl/>
        </w:rPr>
      </w:pPr>
    </w:p>
    <w:p w14:paraId="20A1C6BD" w14:textId="77777777" w:rsidR="00000000" w:rsidRDefault="006D6152">
      <w:pPr>
        <w:pStyle w:val="a0"/>
        <w:rPr>
          <w:rFonts w:hint="cs"/>
          <w:rtl/>
        </w:rPr>
      </w:pPr>
      <w:r>
        <w:rPr>
          <w:rFonts w:hint="cs"/>
          <w:rtl/>
        </w:rPr>
        <w:t>אי-אפשר. חבר הכנסת שריד, באמת.</w:t>
      </w:r>
    </w:p>
    <w:p w14:paraId="7951FB40" w14:textId="77777777" w:rsidR="00000000" w:rsidRDefault="006D6152">
      <w:pPr>
        <w:pStyle w:val="a0"/>
        <w:rPr>
          <w:rFonts w:hint="cs"/>
          <w:rtl/>
        </w:rPr>
      </w:pPr>
    </w:p>
    <w:p w14:paraId="5920C819" w14:textId="77777777" w:rsidR="00000000" w:rsidRDefault="006D6152">
      <w:pPr>
        <w:pStyle w:val="-"/>
        <w:rPr>
          <w:rtl/>
        </w:rPr>
      </w:pPr>
      <w:bookmarkStart w:id="183" w:name="FS000001030T13_09_2005_14_12_54C"/>
      <w:bookmarkEnd w:id="183"/>
      <w:r>
        <w:rPr>
          <w:rFonts w:hint="eastAsia"/>
          <w:rtl/>
        </w:rPr>
        <w:t>סגן</w:t>
      </w:r>
      <w:r>
        <w:rPr>
          <w:rtl/>
        </w:rPr>
        <w:t xml:space="preserve"> שרת החינוך, התרבות והספורט מגלי והבה:</w:t>
      </w:r>
    </w:p>
    <w:p w14:paraId="59A95F0A" w14:textId="77777777" w:rsidR="00000000" w:rsidRDefault="006D6152">
      <w:pPr>
        <w:pStyle w:val="a0"/>
        <w:rPr>
          <w:rFonts w:hint="cs"/>
          <w:rtl/>
        </w:rPr>
      </w:pPr>
    </w:p>
    <w:p w14:paraId="51AFFB6B" w14:textId="77777777" w:rsidR="00000000" w:rsidRDefault="006D6152">
      <w:pPr>
        <w:pStyle w:val="a0"/>
        <w:rPr>
          <w:rFonts w:hint="cs"/>
          <w:rtl/>
        </w:rPr>
      </w:pPr>
      <w:r>
        <w:rPr>
          <w:rFonts w:hint="cs"/>
          <w:rtl/>
        </w:rPr>
        <w:t xml:space="preserve">אני שמח שבתקופה של ממשלת הליכוד הצלחנו לבנות </w:t>
      </w:r>
      <w:r>
        <w:rPr>
          <w:rFonts w:hint="cs"/>
          <w:rtl/>
        </w:rPr>
        <w:t>ולהשלים את כל הבנייה.</w:t>
      </w:r>
    </w:p>
    <w:p w14:paraId="674D0A37" w14:textId="77777777" w:rsidR="00000000" w:rsidRDefault="006D6152">
      <w:pPr>
        <w:pStyle w:val="a0"/>
        <w:rPr>
          <w:rFonts w:hint="cs"/>
          <w:rtl/>
        </w:rPr>
      </w:pPr>
    </w:p>
    <w:p w14:paraId="118DD1B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8B375B6" w14:textId="77777777" w:rsidR="00000000" w:rsidRDefault="006D6152">
      <w:pPr>
        <w:pStyle w:val="a0"/>
        <w:rPr>
          <w:rFonts w:hint="cs"/>
          <w:rtl/>
        </w:rPr>
      </w:pPr>
    </w:p>
    <w:p w14:paraId="67B76FE0" w14:textId="77777777" w:rsidR="00000000" w:rsidRDefault="006D6152">
      <w:pPr>
        <w:pStyle w:val="a0"/>
        <w:rPr>
          <w:rFonts w:hint="cs"/>
          <w:rtl/>
        </w:rPr>
      </w:pPr>
      <w:r>
        <w:rPr>
          <w:rFonts w:hint="cs"/>
          <w:rtl/>
        </w:rPr>
        <w:t>תודה רבה. חבר הכנסת סגן השר, אתה תסיים?</w:t>
      </w:r>
    </w:p>
    <w:p w14:paraId="034BDD63" w14:textId="77777777" w:rsidR="00000000" w:rsidRDefault="006D6152">
      <w:pPr>
        <w:pStyle w:val="a0"/>
        <w:rPr>
          <w:rFonts w:hint="cs"/>
          <w:rtl/>
        </w:rPr>
      </w:pPr>
    </w:p>
    <w:p w14:paraId="1078DFDB" w14:textId="77777777" w:rsidR="00000000" w:rsidRDefault="006D6152">
      <w:pPr>
        <w:pStyle w:val="-"/>
        <w:rPr>
          <w:rtl/>
        </w:rPr>
      </w:pPr>
      <w:bookmarkStart w:id="184" w:name="FS000001030T13_09_2005_15_09_15C"/>
      <w:bookmarkEnd w:id="184"/>
      <w:r>
        <w:rPr>
          <w:rFonts w:hint="eastAsia"/>
          <w:rtl/>
        </w:rPr>
        <w:t>סגן</w:t>
      </w:r>
      <w:r>
        <w:rPr>
          <w:rtl/>
        </w:rPr>
        <w:t xml:space="preserve"> שרת החינוך, התרבות והספורט מגלי והבה:</w:t>
      </w:r>
    </w:p>
    <w:p w14:paraId="08309394" w14:textId="77777777" w:rsidR="00000000" w:rsidRDefault="006D6152">
      <w:pPr>
        <w:pStyle w:val="a0"/>
        <w:rPr>
          <w:rFonts w:hint="cs"/>
          <w:rtl/>
        </w:rPr>
      </w:pPr>
    </w:p>
    <w:p w14:paraId="4A9A5607" w14:textId="77777777" w:rsidR="00000000" w:rsidRDefault="006D6152">
      <w:pPr>
        <w:pStyle w:val="a0"/>
        <w:rPr>
          <w:rFonts w:hint="cs"/>
          <w:rtl/>
        </w:rPr>
      </w:pPr>
      <w:r>
        <w:rPr>
          <w:rFonts w:hint="cs"/>
          <w:rtl/>
        </w:rPr>
        <w:t>כן.</w:t>
      </w:r>
    </w:p>
    <w:p w14:paraId="1DE32C67" w14:textId="77777777" w:rsidR="00000000" w:rsidRDefault="006D6152">
      <w:pPr>
        <w:pStyle w:val="af1"/>
        <w:rPr>
          <w:rtl/>
        </w:rPr>
      </w:pPr>
    </w:p>
    <w:p w14:paraId="2F2B2770"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594BA1F" w14:textId="77777777" w:rsidR="00000000" w:rsidRDefault="006D6152">
      <w:pPr>
        <w:pStyle w:val="a0"/>
        <w:rPr>
          <w:rFonts w:hint="cs"/>
          <w:rtl/>
        </w:rPr>
      </w:pPr>
    </w:p>
    <w:p w14:paraId="55B50736" w14:textId="77777777" w:rsidR="00000000" w:rsidRDefault="006D6152">
      <w:pPr>
        <w:pStyle w:val="a0"/>
        <w:rPr>
          <w:rFonts w:hint="cs"/>
          <w:rtl/>
        </w:rPr>
      </w:pPr>
      <w:r>
        <w:rPr>
          <w:rFonts w:hint="cs"/>
          <w:rtl/>
        </w:rPr>
        <w:t xml:space="preserve">רבותי, תם הדיון כאן. המשכו, אם תרצו, בוועדת החינוך. אי-אפשר. אי-אפשר יותר. אנחנו לא יכולים לקיים דיון </w:t>
      </w:r>
      <w:r>
        <w:rPr>
          <w:rFonts w:hint="cs"/>
          <w:rtl/>
        </w:rPr>
        <w:t>מפורט.</w:t>
      </w:r>
    </w:p>
    <w:p w14:paraId="1CE27531" w14:textId="77777777" w:rsidR="00000000" w:rsidRDefault="006D6152">
      <w:pPr>
        <w:pStyle w:val="a0"/>
        <w:rPr>
          <w:rFonts w:hint="cs"/>
          <w:rtl/>
        </w:rPr>
      </w:pPr>
    </w:p>
    <w:p w14:paraId="36B692B9" w14:textId="77777777" w:rsidR="00000000" w:rsidRDefault="006D6152">
      <w:pPr>
        <w:pStyle w:val="-"/>
        <w:rPr>
          <w:rtl/>
        </w:rPr>
      </w:pPr>
      <w:bookmarkStart w:id="185" w:name="FS000001030T13_09_2005_14_13_11C"/>
      <w:bookmarkEnd w:id="185"/>
      <w:r>
        <w:rPr>
          <w:rFonts w:hint="eastAsia"/>
          <w:rtl/>
        </w:rPr>
        <w:t>סגן</w:t>
      </w:r>
      <w:r>
        <w:rPr>
          <w:rtl/>
        </w:rPr>
        <w:t xml:space="preserve"> שרת החינוך, התרבות והספורט מגלי והבה:</w:t>
      </w:r>
    </w:p>
    <w:p w14:paraId="15278659" w14:textId="77777777" w:rsidR="00000000" w:rsidRDefault="006D6152">
      <w:pPr>
        <w:pStyle w:val="a0"/>
        <w:rPr>
          <w:rFonts w:hint="cs"/>
          <w:rtl/>
        </w:rPr>
      </w:pPr>
    </w:p>
    <w:p w14:paraId="2859AE38" w14:textId="77777777" w:rsidR="00000000" w:rsidRDefault="006D6152">
      <w:pPr>
        <w:pStyle w:val="a0"/>
        <w:rPr>
          <w:rFonts w:hint="cs"/>
          <w:rtl/>
        </w:rPr>
      </w:pPr>
      <w:r>
        <w:rPr>
          <w:rFonts w:hint="cs"/>
          <w:rtl/>
        </w:rPr>
        <w:t xml:space="preserve">אדוני היושב-ראש, אנחנו נמשיך לפעול לפי מה שאנחנו מאמינים </w:t>
      </w:r>
      <w:r>
        <w:rPr>
          <w:rFonts w:hint="eastAsia"/>
          <w:rtl/>
        </w:rPr>
        <w:t>–</w:t>
      </w:r>
      <w:r>
        <w:rPr>
          <w:rFonts w:hint="cs"/>
          <w:rtl/>
        </w:rPr>
        <w:t xml:space="preserve"> גם ברפורמה החדשה, רפורמת דברת, שהתחילה לפעול ב-35 יישובים, גם במאמצים שלנו להקטין את הפערים, לא רק במגזר הלא-יהודי </w:t>
      </w:r>
      <w:r>
        <w:rPr>
          <w:rFonts w:hint="eastAsia"/>
          <w:rtl/>
        </w:rPr>
        <w:t>–</w:t>
      </w:r>
      <w:r>
        <w:rPr>
          <w:rFonts w:hint="cs"/>
          <w:rtl/>
        </w:rPr>
        <w:t xml:space="preserve"> בכל המגזרים, כדי שנוכל להבטיח</w:t>
      </w:r>
      <w:r>
        <w:rPr>
          <w:rFonts w:hint="cs"/>
          <w:rtl/>
        </w:rPr>
        <w:t xml:space="preserve"> לילדינו חינוך ראוי למאה הזאת, ונחזור להמשיך להוביל כמו שהובלנו בעבר. </w:t>
      </w:r>
    </w:p>
    <w:p w14:paraId="137D626E" w14:textId="77777777" w:rsidR="00000000" w:rsidRDefault="006D6152">
      <w:pPr>
        <w:pStyle w:val="a0"/>
        <w:rPr>
          <w:rFonts w:hint="cs"/>
          <w:rtl/>
        </w:rPr>
      </w:pPr>
    </w:p>
    <w:p w14:paraId="4C35BF6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4FC70B0" w14:textId="77777777" w:rsidR="00000000" w:rsidRDefault="006D6152">
      <w:pPr>
        <w:pStyle w:val="a0"/>
        <w:rPr>
          <w:rFonts w:hint="cs"/>
          <w:rtl/>
        </w:rPr>
      </w:pPr>
    </w:p>
    <w:p w14:paraId="237BF877" w14:textId="77777777" w:rsidR="00000000" w:rsidRDefault="006D6152">
      <w:pPr>
        <w:pStyle w:val="a0"/>
        <w:rPr>
          <w:rFonts w:hint="cs"/>
          <w:rtl/>
        </w:rPr>
      </w:pPr>
      <w:r>
        <w:rPr>
          <w:rFonts w:hint="cs"/>
          <w:rtl/>
        </w:rPr>
        <w:t>אמן.</w:t>
      </w:r>
    </w:p>
    <w:p w14:paraId="65F7AF9D" w14:textId="77777777" w:rsidR="00000000" w:rsidRDefault="006D6152">
      <w:pPr>
        <w:pStyle w:val="a0"/>
        <w:rPr>
          <w:rFonts w:hint="cs"/>
          <w:rtl/>
        </w:rPr>
      </w:pPr>
    </w:p>
    <w:p w14:paraId="6A1917B0" w14:textId="77777777" w:rsidR="00000000" w:rsidRDefault="006D6152">
      <w:pPr>
        <w:pStyle w:val="-"/>
        <w:rPr>
          <w:rtl/>
        </w:rPr>
      </w:pPr>
      <w:bookmarkStart w:id="186" w:name="FS000001030T13_09_2005_15_11_13C"/>
      <w:bookmarkEnd w:id="186"/>
      <w:r>
        <w:rPr>
          <w:rFonts w:hint="eastAsia"/>
          <w:rtl/>
        </w:rPr>
        <w:t>סגן</w:t>
      </w:r>
      <w:r>
        <w:rPr>
          <w:rtl/>
        </w:rPr>
        <w:t xml:space="preserve"> שרת החינוך, התרבות והספורט מגלי והבה:</w:t>
      </w:r>
    </w:p>
    <w:p w14:paraId="5FAEAC3A" w14:textId="77777777" w:rsidR="00000000" w:rsidRDefault="006D6152">
      <w:pPr>
        <w:pStyle w:val="a0"/>
        <w:rPr>
          <w:rFonts w:hint="cs"/>
          <w:rtl/>
        </w:rPr>
      </w:pPr>
    </w:p>
    <w:p w14:paraId="4B121F7C" w14:textId="77777777" w:rsidR="00000000" w:rsidRDefault="006D6152">
      <w:pPr>
        <w:pStyle w:val="a0"/>
        <w:rPr>
          <w:rFonts w:hint="cs"/>
          <w:rtl/>
        </w:rPr>
      </w:pPr>
      <w:r>
        <w:rPr>
          <w:rFonts w:hint="cs"/>
          <w:rtl/>
        </w:rPr>
        <w:t>תודה רבה.</w:t>
      </w:r>
    </w:p>
    <w:p w14:paraId="114EBFE7" w14:textId="77777777" w:rsidR="00000000" w:rsidRDefault="006D6152">
      <w:pPr>
        <w:pStyle w:val="a0"/>
        <w:rPr>
          <w:rFonts w:hint="cs"/>
          <w:rtl/>
        </w:rPr>
      </w:pPr>
    </w:p>
    <w:p w14:paraId="1524AAF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ABF28A9" w14:textId="77777777" w:rsidR="00000000" w:rsidRDefault="006D6152">
      <w:pPr>
        <w:pStyle w:val="a0"/>
        <w:rPr>
          <w:rFonts w:hint="cs"/>
          <w:rtl/>
        </w:rPr>
      </w:pPr>
    </w:p>
    <w:p w14:paraId="5287A2F3" w14:textId="77777777" w:rsidR="00000000" w:rsidRDefault="006D6152">
      <w:pPr>
        <w:pStyle w:val="a0"/>
        <w:rPr>
          <w:rFonts w:hint="cs"/>
          <w:rtl/>
        </w:rPr>
      </w:pPr>
      <w:r>
        <w:rPr>
          <w:rFonts w:hint="cs"/>
          <w:rtl/>
        </w:rPr>
        <w:t>חבר הכנסת שריד, בזמנך היה שניאור. הוא לא יכול לעשות נסים. אני מכיר אותו, הוא כבר ק</w:t>
      </w:r>
      <w:r>
        <w:rPr>
          <w:rFonts w:hint="cs"/>
          <w:rtl/>
        </w:rPr>
        <w:t>יבל את פרס יושב-ראש הכנסת. הוא מעולה.</w:t>
      </w:r>
    </w:p>
    <w:p w14:paraId="38833006" w14:textId="77777777" w:rsidR="00000000" w:rsidRDefault="006D6152">
      <w:pPr>
        <w:pStyle w:val="a0"/>
        <w:rPr>
          <w:rFonts w:hint="cs"/>
          <w:rtl/>
        </w:rPr>
      </w:pPr>
    </w:p>
    <w:p w14:paraId="1BD637AA" w14:textId="77777777" w:rsidR="00000000" w:rsidRDefault="006D6152">
      <w:pPr>
        <w:pStyle w:val="af0"/>
        <w:rPr>
          <w:rtl/>
        </w:rPr>
      </w:pPr>
      <w:r>
        <w:rPr>
          <w:rFonts w:hint="eastAsia"/>
          <w:rtl/>
        </w:rPr>
        <w:t>יוסי</w:t>
      </w:r>
      <w:r>
        <w:rPr>
          <w:rtl/>
        </w:rPr>
        <w:t xml:space="preserve"> שריד (מרצ-יחד):</w:t>
      </w:r>
    </w:p>
    <w:p w14:paraId="0422344D" w14:textId="77777777" w:rsidR="00000000" w:rsidRDefault="006D6152">
      <w:pPr>
        <w:pStyle w:val="a0"/>
        <w:rPr>
          <w:rFonts w:hint="cs"/>
          <w:rtl/>
        </w:rPr>
      </w:pPr>
    </w:p>
    <w:p w14:paraId="2F3D22A6" w14:textId="77777777" w:rsidR="00000000" w:rsidRDefault="006D6152">
      <w:pPr>
        <w:pStyle w:val="a0"/>
        <w:rPr>
          <w:rFonts w:hint="cs"/>
          <w:rtl/>
        </w:rPr>
      </w:pPr>
      <w:r>
        <w:rPr>
          <w:rFonts w:hint="cs"/>
          <w:rtl/>
        </w:rPr>
        <w:t>שמחה שניאור הוא העובד הטוב ביותר במשרד החינוך.</w:t>
      </w:r>
    </w:p>
    <w:p w14:paraId="57670861" w14:textId="77777777" w:rsidR="00000000" w:rsidRDefault="006D6152">
      <w:pPr>
        <w:pStyle w:val="a0"/>
        <w:rPr>
          <w:rFonts w:hint="cs"/>
          <w:rtl/>
        </w:rPr>
      </w:pPr>
    </w:p>
    <w:p w14:paraId="26B9556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F0EBE18" w14:textId="77777777" w:rsidR="00000000" w:rsidRDefault="006D6152">
      <w:pPr>
        <w:pStyle w:val="a0"/>
        <w:rPr>
          <w:rFonts w:hint="cs"/>
          <w:rtl/>
        </w:rPr>
      </w:pPr>
    </w:p>
    <w:p w14:paraId="639F587D" w14:textId="77777777" w:rsidR="00000000" w:rsidRDefault="006D6152">
      <w:pPr>
        <w:pStyle w:val="a0"/>
        <w:rPr>
          <w:rFonts w:hint="cs"/>
          <w:rtl/>
        </w:rPr>
      </w:pPr>
      <w:r>
        <w:rPr>
          <w:rFonts w:hint="cs"/>
          <w:rtl/>
        </w:rPr>
        <w:t>הוא יכול לעשות רק מה שהוא יכול לעשות. הוא לא יכול לעשות דברים שהוא לא יכול לעשות.</w:t>
      </w:r>
    </w:p>
    <w:p w14:paraId="73128EF8" w14:textId="77777777" w:rsidR="00000000" w:rsidRDefault="006D6152">
      <w:pPr>
        <w:pStyle w:val="a0"/>
        <w:rPr>
          <w:rFonts w:hint="cs"/>
          <w:rtl/>
        </w:rPr>
      </w:pPr>
    </w:p>
    <w:p w14:paraId="2A03BEF3" w14:textId="77777777" w:rsidR="00000000" w:rsidRDefault="006D6152">
      <w:pPr>
        <w:pStyle w:val="af0"/>
        <w:rPr>
          <w:rtl/>
        </w:rPr>
      </w:pPr>
      <w:r>
        <w:rPr>
          <w:rFonts w:hint="eastAsia"/>
          <w:rtl/>
        </w:rPr>
        <w:t>יוסי</w:t>
      </w:r>
      <w:r>
        <w:rPr>
          <w:rtl/>
        </w:rPr>
        <w:t xml:space="preserve"> שריד (מרצ-יחד):</w:t>
      </w:r>
    </w:p>
    <w:p w14:paraId="6CC137AE" w14:textId="77777777" w:rsidR="00000000" w:rsidRDefault="006D6152">
      <w:pPr>
        <w:pStyle w:val="a0"/>
        <w:rPr>
          <w:rFonts w:hint="cs"/>
          <w:rtl/>
        </w:rPr>
      </w:pPr>
    </w:p>
    <w:p w14:paraId="4B821262" w14:textId="77777777" w:rsidR="00000000" w:rsidRDefault="006D6152">
      <w:pPr>
        <w:pStyle w:val="a0"/>
        <w:rPr>
          <w:rFonts w:hint="cs"/>
          <w:rtl/>
        </w:rPr>
      </w:pPr>
      <w:r>
        <w:rPr>
          <w:rFonts w:hint="cs"/>
          <w:rtl/>
        </w:rPr>
        <w:t>סליחה, אדוני. שרת החי</w:t>
      </w:r>
      <w:r>
        <w:rPr>
          <w:rFonts w:hint="cs"/>
          <w:rtl/>
        </w:rPr>
        <w:t xml:space="preserve">נוך אחראית למערכת החינוך, היא לא יכולה להפנות אצבע מאשימה למשרד האוצר אחרי שבכל פעם היא הצביעה בעד הקיצוצים. </w:t>
      </w:r>
    </w:p>
    <w:p w14:paraId="58082353" w14:textId="77777777" w:rsidR="00000000" w:rsidRDefault="006D6152">
      <w:pPr>
        <w:pStyle w:val="a0"/>
        <w:rPr>
          <w:rFonts w:hint="cs"/>
          <w:rtl/>
        </w:rPr>
      </w:pPr>
    </w:p>
    <w:p w14:paraId="4B400C4E"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324EE6A" w14:textId="77777777" w:rsidR="00000000" w:rsidRDefault="006D6152">
      <w:pPr>
        <w:pStyle w:val="a0"/>
        <w:rPr>
          <w:rFonts w:hint="cs"/>
          <w:rtl/>
        </w:rPr>
      </w:pPr>
    </w:p>
    <w:p w14:paraId="6ADB4FCB" w14:textId="77777777" w:rsidR="00000000" w:rsidRDefault="006D6152">
      <w:pPr>
        <w:pStyle w:val="a0"/>
        <w:rPr>
          <w:rFonts w:hint="cs"/>
          <w:rtl/>
        </w:rPr>
      </w:pPr>
      <w:r>
        <w:rPr>
          <w:rFonts w:hint="cs"/>
          <w:rtl/>
        </w:rPr>
        <w:t>הבנתי את עמדתך.</w:t>
      </w:r>
    </w:p>
    <w:p w14:paraId="7A90FF2D" w14:textId="77777777" w:rsidR="00000000" w:rsidRDefault="006D6152">
      <w:pPr>
        <w:pStyle w:val="a0"/>
        <w:rPr>
          <w:rFonts w:hint="cs"/>
          <w:rtl/>
        </w:rPr>
      </w:pPr>
    </w:p>
    <w:p w14:paraId="279A58DC" w14:textId="77777777" w:rsidR="00000000" w:rsidRDefault="006D6152">
      <w:pPr>
        <w:pStyle w:val="af0"/>
        <w:rPr>
          <w:rtl/>
        </w:rPr>
      </w:pPr>
      <w:r>
        <w:rPr>
          <w:rFonts w:hint="eastAsia"/>
          <w:rtl/>
        </w:rPr>
        <w:t>יוסי</w:t>
      </w:r>
      <w:r>
        <w:rPr>
          <w:rtl/>
        </w:rPr>
        <w:t xml:space="preserve"> שריד (מרצ-יחד):</w:t>
      </w:r>
    </w:p>
    <w:p w14:paraId="674FBEF8" w14:textId="77777777" w:rsidR="00000000" w:rsidRDefault="006D6152">
      <w:pPr>
        <w:pStyle w:val="a0"/>
        <w:rPr>
          <w:rFonts w:hint="cs"/>
          <w:rtl/>
        </w:rPr>
      </w:pPr>
    </w:p>
    <w:p w14:paraId="795E2222" w14:textId="77777777" w:rsidR="00000000" w:rsidRDefault="006D6152">
      <w:pPr>
        <w:pStyle w:val="a0"/>
        <w:rPr>
          <w:rFonts w:hint="cs"/>
          <w:rtl/>
        </w:rPr>
      </w:pPr>
      <w:r>
        <w:rPr>
          <w:rFonts w:hint="cs"/>
          <w:rtl/>
        </w:rPr>
        <w:t xml:space="preserve">סלח לי. אם היא לא יכולה </w:t>
      </w:r>
      <w:r>
        <w:rPr>
          <w:rFonts w:hint="eastAsia"/>
          <w:rtl/>
        </w:rPr>
        <w:t>–</w:t>
      </w:r>
      <w:r>
        <w:rPr>
          <w:rFonts w:hint="cs"/>
          <w:rtl/>
        </w:rPr>
        <w:t xml:space="preserve"> אני מכיר גם שר חינוך שהתפטר. כשאתה לא יכול לקבל את מה שקורה</w:t>
      </w:r>
      <w:r>
        <w:rPr>
          <w:rFonts w:hint="cs"/>
          <w:rtl/>
        </w:rPr>
        <w:t xml:space="preserve"> אתה לא יכול להמשיך לשאת באחריות.</w:t>
      </w:r>
    </w:p>
    <w:p w14:paraId="2B505DBA" w14:textId="77777777" w:rsidR="00000000" w:rsidRDefault="006D6152">
      <w:pPr>
        <w:pStyle w:val="a0"/>
        <w:rPr>
          <w:rFonts w:hint="cs"/>
          <w:rtl/>
        </w:rPr>
      </w:pPr>
    </w:p>
    <w:p w14:paraId="4528674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A0F36A2" w14:textId="77777777" w:rsidR="00000000" w:rsidRDefault="006D6152">
      <w:pPr>
        <w:pStyle w:val="a0"/>
        <w:rPr>
          <w:rFonts w:hint="cs"/>
          <w:rtl/>
        </w:rPr>
      </w:pPr>
    </w:p>
    <w:p w14:paraId="74AFB9E4" w14:textId="77777777" w:rsidR="00000000" w:rsidRDefault="006D6152">
      <w:pPr>
        <w:pStyle w:val="a0"/>
        <w:rPr>
          <w:rFonts w:hint="cs"/>
          <w:rtl/>
        </w:rPr>
      </w:pPr>
      <w:r>
        <w:rPr>
          <w:rFonts w:hint="cs"/>
          <w:rtl/>
        </w:rPr>
        <w:t>פעם היה חבר לי מהפוליטיקה שהיה אומר לי: ריבלין יכול להתפטר, כי אולי יבקשו ממנו לא להתפטר; אני לא יכול להתפטר, כי אם אני אתפטר יקבלו את התפטרותי. אז הוא לא - - -</w:t>
      </w:r>
    </w:p>
    <w:p w14:paraId="147B6641" w14:textId="77777777" w:rsidR="00000000" w:rsidRDefault="006D6152">
      <w:pPr>
        <w:pStyle w:val="a0"/>
        <w:rPr>
          <w:rFonts w:hint="cs"/>
          <w:rtl/>
        </w:rPr>
      </w:pPr>
    </w:p>
    <w:p w14:paraId="5D0E79FE" w14:textId="77777777" w:rsidR="00000000" w:rsidRDefault="006D6152">
      <w:pPr>
        <w:pStyle w:val="af0"/>
        <w:rPr>
          <w:rtl/>
        </w:rPr>
      </w:pPr>
      <w:r>
        <w:rPr>
          <w:rFonts w:hint="eastAsia"/>
          <w:rtl/>
        </w:rPr>
        <w:t>יוסי</w:t>
      </w:r>
      <w:r>
        <w:rPr>
          <w:rtl/>
        </w:rPr>
        <w:t xml:space="preserve"> שריד (מרצ-יחד):</w:t>
      </w:r>
    </w:p>
    <w:p w14:paraId="0F6AEFD3" w14:textId="77777777" w:rsidR="00000000" w:rsidRDefault="006D6152">
      <w:pPr>
        <w:pStyle w:val="a0"/>
        <w:rPr>
          <w:rFonts w:hint="cs"/>
          <w:rtl/>
        </w:rPr>
      </w:pPr>
    </w:p>
    <w:p w14:paraId="147F305F" w14:textId="77777777" w:rsidR="00000000" w:rsidRDefault="006D6152">
      <w:pPr>
        <w:pStyle w:val="a0"/>
        <w:rPr>
          <w:rFonts w:hint="cs"/>
          <w:rtl/>
        </w:rPr>
      </w:pPr>
      <w:r>
        <w:rPr>
          <w:rFonts w:hint="cs"/>
          <w:rtl/>
        </w:rPr>
        <w:t>עכשיו אני חושב ש</w:t>
      </w:r>
      <w:r>
        <w:rPr>
          <w:rFonts w:hint="cs"/>
          <w:rtl/>
        </w:rPr>
        <w:t>אתה צודק.</w:t>
      </w:r>
    </w:p>
    <w:p w14:paraId="6E6F6142" w14:textId="77777777" w:rsidR="00000000" w:rsidRDefault="006D6152">
      <w:pPr>
        <w:pStyle w:val="a0"/>
        <w:rPr>
          <w:rFonts w:hint="cs"/>
          <w:rtl/>
        </w:rPr>
      </w:pPr>
    </w:p>
    <w:p w14:paraId="41F31C62" w14:textId="77777777" w:rsidR="00000000" w:rsidRDefault="006D6152">
      <w:pPr>
        <w:pStyle w:val="-"/>
        <w:rPr>
          <w:rtl/>
        </w:rPr>
      </w:pPr>
      <w:bookmarkStart w:id="187" w:name="FS000001030T13_09_2005_14_14_40C"/>
      <w:bookmarkEnd w:id="187"/>
      <w:r>
        <w:rPr>
          <w:rFonts w:hint="eastAsia"/>
          <w:rtl/>
        </w:rPr>
        <w:t>סגן</w:t>
      </w:r>
      <w:r>
        <w:rPr>
          <w:rtl/>
        </w:rPr>
        <w:t xml:space="preserve"> שרת החינוך, התרבות והספורט מגלי והבה:</w:t>
      </w:r>
    </w:p>
    <w:p w14:paraId="2694BBBD" w14:textId="77777777" w:rsidR="00000000" w:rsidRDefault="006D6152">
      <w:pPr>
        <w:pStyle w:val="a0"/>
        <w:rPr>
          <w:rFonts w:hint="cs"/>
          <w:rtl/>
        </w:rPr>
      </w:pPr>
    </w:p>
    <w:p w14:paraId="32F2F6DC" w14:textId="77777777" w:rsidR="00000000" w:rsidRDefault="006D6152">
      <w:pPr>
        <w:pStyle w:val="a0"/>
        <w:rPr>
          <w:rFonts w:hint="cs"/>
          <w:rtl/>
        </w:rPr>
      </w:pPr>
      <w:r>
        <w:rPr>
          <w:rFonts w:hint="cs"/>
          <w:rtl/>
        </w:rPr>
        <w:t xml:space="preserve">אדוני, מה שיחליט הרוב, אם לוועדה או למליאה </w:t>
      </w:r>
      <w:r>
        <w:rPr>
          <w:rFonts w:hint="eastAsia"/>
          <w:rtl/>
        </w:rPr>
        <w:t>–</w:t>
      </w:r>
      <w:r>
        <w:rPr>
          <w:rFonts w:hint="cs"/>
          <w:rtl/>
        </w:rPr>
        <w:t xml:space="preserve"> מבחינתי זה בסדר.</w:t>
      </w:r>
    </w:p>
    <w:p w14:paraId="2DF52E6A" w14:textId="77777777" w:rsidR="00000000" w:rsidRDefault="006D6152">
      <w:pPr>
        <w:pStyle w:val="a0"/>
        <w:rPr>
          <w:rFonts w:hint="cs"/>
          <w:rtl/>
        </w:rPr>
      </w:pPr>
    </w:p>
    <w:p w14:paraId="32025FD7" w14:textId="77777777" w:rsidR="00000000" w:rsidRDefault="006D6152">
      <w:pPr>
        <w:pStyle w:val="af0"/>
        <w:rPr>
          <w:rtl/>
        </w:rPr>
      </w:pPr>
      <w:r>
        <w:rPr>
          <w:rFonts w:hint="eastAsia"/>
          <w:rtl/>
        </w:rPr>
        <w:t>מוחמד</w:t>
      </w:r>
      <w:r>
        <w:rPr>
          <w:rtl/>
        </w:rPr>
        <w:t xml:space="preserve"> ברכה (חד"ש-תע"ל):</w:t>
      </w:r>
    </w:p>
    <w:p w14:paraId="202391F3" w14:textId="77777777" w:rsidR="00000000" w:rsidRDefault="006D6152">
      <w:pPr>
        <w:pStyle w:val="a0"/>
        <w:rPr>
          <w:rFonts w:hint="cs"/>
          <w:rtl/>
        </w:rPr>
      </w:pPr>
    </w:p>
    <w:p w14:paraId="0FA2DEC3" w14:textId="77777777" w:rsidR="00000000" w:rsidRDefault="006D6152">
      <w:pPr>
        <w:pStyle w:val="a0"/>
        <w:rPr>
          <w:rFonts w:hint="cs"/>
          <w:rtl/>
        </w:rPr>
      </w:pPr>
      <w:r>
        <w:rPr>
          <w:rFonts w:hint="cs"/>
          <w:rtl/>
        </w:rPr>
        <w:t xml:space="preserve">בכל זאת, דבריך על ההישגים בסח'נין </w:t>
      </w:r>
      <w:r>
        <w:rPr>
          <w:rFonts w:hint="eastAsia"/>
          <w:rtl/>
        </w:rPr>
        <w:t>–</w:t>
      </w:r>
      <w:r>
        <w:rPr>
          <w:rFonts w:hint="cs"/>
          <w:rtl/>
        </w:rPr>
        <w:t xml:space="preserve"> יש שם מחלקת חינוך שהעומד בראשה הוא מאלה שהזינו גם אותנו בנתונים. הוא יושב-ראש </w:t>
      </w:r>
      <w:r>
        <w:rPr>
          <w:rFonts w:hint="cs"/>
          <w:rtl/>
        </w:rPr>
        <w:t>ועדת המעקב בחינוך הערבי. זה למרות משרד החינוך, לא בזכות משרד החינוך.</w:t>
      </w:r>
    </w:p>
    <w:p w14:paraId="76489D41" w14:textId="77777777" w:rsidR="00000000" w:rsidRDefault="006D6152">
      <w:pPr>
        <w:pStyle w:val="a0"/>
        <w:rPr>
          <w:rFonts w:hint="cs"/>
          <w:rtl/>
        </w:rPr>
      </w:pPr>
    </w:p>
    <w:p w14:paraId="5AC5AC37"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C6C9F82" w14:textId="77777777" w:rsidR="00000000" w:rsidRDefault="006D6152">
      <w:pPr>
        <w:pStyle w:val="a0"/>
        <w:rPr>
          <w:rFonts w:hint="cs"/>
          <w:rtl/>
        </w:rPr>
      </w:pPr>
    </w:p>
    <w:p w14:paraId="1E301CCA" w14:textId="77777777" w:rsidR="00000000" w:rsidRDefault="006D6152">
      <w:pPr>
        <w:pStyle w:val="a0"/>
        <w:rPr>
          <w:rFonts w:hint="cs"/>
          <w:rtl/>
        </w:rPr>
      </w:pPr>
      <w:r>
        <w:rPr>
          <w:rFonts w:hint="cs"/>
          <w:rtl/>
        </w:rPr>
        <w:t>בדרך כלל הממשלה הודפת את כל הלחצים, למעט אותם לחצים שאי-אפשר להדוף. תודה רבה לסגן השר על תשובתו המפורטת.</w:t>
      </w:r>
    </w:p>
    <w:p w14:paraId="36CD2DDA" w14:textId="77777777" w:rsidR="00000000" w:rsidRDefault="006D6152">
      <w:pPr>
        <w:pStyle w:val="a0"/>
        <w:rPr>
          <w:rFonts w:hint="cs"/>
          <w:rtl/>
        </w:rPr>
      </w:pPr>
    </w:p>
    <w:p w14:paraId="7864CE12" w14:textId="77777777" w:rsidR="00000000" w:rsidRDefault="006D6152">
      <w:pPr>
        <w:pStyle w:val="a0"/>
        <w:rPr>
          <w:rFonts w:hint="cs"/>
          <w:rtl/>
        </w:rPr>
      </w:pPr>
      <w:r>
        <w:rPr>
          <w:rFonts w:hint="cs"/>
          <w:rtl/>
        </w:rPr>
        <w:t xml:space="preserve">הצעה אחרת לחבר הכנסת דהאמשה </w:t>
      </w:r>
      <w:r>
        <w:rPr>
          <w:rtl/>
        </w:rPr>
        <w:t>–</w:t>
      </w:r>
      <w:r>
        <w:rPr>
          <w:rFonts w:hint="cs"/>
          <w:rtl/>
        </w:rPr>
        <w:t xml:space="preserve"> אינו נוכח. הצעה אחרת לחבר הכנ</w:t>
      </w:r>
      <w:r>
        <w:rPr>
          <w:rFonts w:hint="cs"/>
          <w:rtl/>
        </w:rPr>
        <w:t>סת זחאלקה, בבקשה אדוני. אבקש לזכור שזאת הצעה אחרת, חבר הכנסת זחאלקה. נחזור לתקנון אתך. בבקשה, חבר הכנסת זחאלקה.</w:t>
      </w:r>
    </w:p>
    <w:p w14:paraId="4E428C7D" w14:textId="77777777" w:rsidR="00000000" w:rsidRDefault="006D6152">
      <w:pPr>
        <w:pStyle w:val="a"/>
        <w:rPr>
          <w:rtl/>
        </w:rPr>
      </w:pPr>
      <w:bookmarkStart w:id="188" w:name="FS000001061T13_09_2005_14_15_26"/>
      <w:bookmarkEnd w:id="188"/>
    </w:p>
    <w:p w14:paraId="6A146C4D" w14:textId="77777777" w:rsidR="00000000" w:rsidRDefault="006D6152">
      <w:pPr>
        <w:pStyle w:val="a"/>
        <w:rPr>
          <w:rtl/>
        </w:rPr>
      </w:pPr>
      <w:bookmarkStart w:id="189" w:name="_Toc114483686"/>
      <w:r>
        <w:rPr>
          <w:rFonts w:hint="eastAsia"/>
          <w:rtl/>
        </w:rPr>
        <w:t>ג</w:t>
      </w:r>
      <w:r>
        <w:rPr>
          <w:rtl/>
        </w:rPr>
        <w:t>'מאל זחאלקה (בל"ד):</w:t>
      </w:r>
      <w:bookmarkEnd w:id="189"/>
    </w:p>
    <w:p w14:paraId="2C8BBE75" w14:textId="77777777" w:rsidR="00000000" w:rsidRDefault="006D6152">
      <w:pPr>
        <w:pStyle w:val="a0"/>
        <w:rPr>
          <w:rFonts w:hint="cs"/>
          <w:rtl/>
        </w:rPr>
      </w:pPr>
    </w:p>
    <w:p w14:paraId="08166B58" w14:textId="77777777" w:rsidR="00000000" w:rsidRDefault="006D6152">
      <w:pPr>
        <w:pStyle w:val="a0"/>
        <w:rPr>
          <w:rFonts w:hint="cs"/>
          <w:rtl/>
        </w:rPr>
      </w:pPr>
      <w:r>
        <w:rPr>
          <w:rFonts w:hint="cs"/>
          <w:rtl/>
        </w:rPr>
        <w:t>אדוני היושב-ראש, העובדה שסגן שר החינוך רואה בהפתעה שיש מיזוג בחדרים בכפר-קרע - - -</w:t>
      </w:r>
    </w:p>
    <w:p w14:paraId="5F20C477" w14:textId="77777777" w:rsidR="00000000" w:rsidRDefault="006D6152">
      <w:pPr>
        <w:pStyle w:val="a0"/>
        <w:rPr>
          <w:rFonts w:hint="cs"/>
          <w:rtl/>
        </w:rPr>
      </w:pPr>
    </w:p>
    <w:p w14:paraId="071DFD9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4968D6E" w14:textId="77777777" w:rsidR="00000000" w:rsidRDefault="006D6152">
      <w:pPr>
        <w:pStyle w:val="a0"/>
        <w:rPr>
          <w:rFonts w:hint="cs"/>
          <w:rtl/>
        </w:rPr>
      </w:pPr>
    </w:p>
    <w:p w14:paraId="3EBC8D4D" w14:textId="77777777" w:rsidR="00000000" w:rsidRDefault="006D6152">
      <w:pPr>
        <w:pStyle w:val="a0"/>
        <w:rPr>
          <w:rFonts w:hint="cs"/>
          <w:rtl/>
        </w:rPr>
      </w:pPr>
      <w:r>
        <w:rPr>
          <w:rFonts w:hint="cs"/>
          <w:rtl/>
        </w:rPr>
        <w:t>הוא לא אמר בהפתע</w:t>
      </w:r>
      <w:r>
        <w:rPr>
          <w:rFonts w:hint="cs"/>
          <w:rtl/>
        </w:rPr>
        <w:t>ה, הוא אמר: בהתפעלות.</w:t>
      </w:r>
    </w:p>
    <w:p w14:paraId="6285A2BB" w14:textId="77777777" w:rsidR="00000000" w:rsidRDefault="006D6152">
      <w:pPr>
        <w:pStyle w:val="a0"/>
        <w:rPr>
          <w:rFonts w:hint="cs"/>
          <w:rtl/>
        </w:rPr>
      </w:pPr>
    </w:p>
    <w:p w14:paraId="3BC0BF05" w14:textId="77777777" w:rsidR="00000000" w:rsidRDefault="006D6152">
      <w:pPr>
        <w:pStyle w:val="-"/>
        <w:rPr>
          <w:rtl/>
        </w:rPr>
      </w:pPr>
      <w:bookmarkStart w:id="190" w:name="FS000001061T13_09_2005_14_15_48C"/>
      <w:bookmarkEnd w:id="190"/>
      <w:r>
        <w:rPr>
          <w:rFonts w:hint="eastAsia"/>
          <w:rtl/>
        </w:rPr>
        <w:t>ג</w:t>
      </w:r>
      <w:r>
        <w:rPr>
          <w:rtl/>
        </w:rPr>
        <w:t>'מאל זחאלקה (בל"ד):</w:t>
      </w:r>
    </w:p>
    <w:p w14:paraId="6C6CE98C" w14:textId="77777777" w:rsidR="00000000" w:rsidRDefault="006D6152">
      <w:pPr>
        <w:pStyle w:val="a0"/>
        <w:rPr>
          <w:rFonts w:hint="cs"/>
          <w:rtl/>
        </w:rPr>
      </w:pPr>
    </w:p>
    <w:p w14:paraId="29488BAF" w14:textId="77777777" w:rsidR="00000000" w:rsidRDefault="006D6152">
      <w:pPr>
        <w:pStyle w:val="a0"/>
        <w:rPr>
          <w:rFonts w:hint="cs"/>
          <w:rtl/>
        </w:rPr>
      </w:pPr>
      <w:r>
        <w:rPr>
          <w:rFonts w:hint="cs"/>
          <w:rtl/>
        </w:rPr>
        <w:t xml:space="preserve">בהתפעלות. ממש. גם ילדים ערבים לומדים במיזוג. הוא התפעל, ואני לא יודע איך להתייחס לזה. אני בא מכפר-קרע, ואני מודיע לכם שאת רוב המזגנים קנו ההורים. משרד החינוך לא הקצה משאבים. </w:t>
      </w:r>
    </w:p>
    <w:p w14:paraId="5F237ABC" w14:textId="77777777" w:rsidR="00000000" w:rsidRDefault="006D6152">
      <w:pPr>
        <w:pStyle w:val="a0"/>
        <w:rPr>
          <w:rFonts w:hint="cs"/>
          <w:rtl/>
        </w:rPr>
      </w:pPr>
    </w:p>
    <w:p w14:paraId="6F28670B" w14:textId="77777777" w:rsidR="00000000" w:rsidRDefault="006D6152">
      <w:pPr>
        <w:pStyle w:val="a0"/>
        <w:rPr>
          <w:rFonts w:hint="cs"/>
          <w:rtl/>
        </w:rPr>
      </w:pPr>
      <w:r>
        <w:rPr>
          <w:rFonts w:hint="cs"/>
          <w:rtl/>
        </w:rPr>
        <w:t xml:space="preserve">במדינה שיש בה אפליה נגד האוכלוסייה </w:t>
      </w:r>
      <w:r>
        <w:rPr>
          <w:rFonts w:hint="cs"/>
          <w:rtl/>
        </w:rPr>
        <w:t>הערבית, במדינה שיש בה פערים חברתיים כאלה, החינוך הוא המנוף העיקרי ליציאה ממעגלי העוני ומהשוליים ולקידום אוכלוסיות חלשות. לכן, בלי שתהיה מדיניות רשמית שלפיה משקיעים יותר במקום שבו האנשים עניים יותר וחלשים יותר, לא יהיה שינוי. כך מייצרים מחדש את העוני, את הש</w:t>
      </w:r>
      <w:r>
        <w:rPr>
          <w:rFonts w:hint="cs"/>
          <w:rtl/>
        </w:rPr>
        <w:t xml:space="preserve">וליים ואת הבעייתיות. </w:t>
      </w:r>
    </w:p>
    <w:p w14:paraId="7C060EA6" w14:textId="77777777" w:rsidR="00000000" w:rsidRDefault="006D6152">
      <w:pPr>
        <w:pStyle w:val="a0"/>
        <w:rPr>
          <w:rFonts w:hint="cs"/>
          <w:rtl/>
        </w:rPr>
      </w:pPr>
    </w:p>
    <w:p w14:paraId="0F6CE7AD" w14:textId="77777777" w:rsidR="00000000" w:rsidRDefault="006D6152">
      <w:pPr>
        <w:pStyle w:val="a0"/>
        <w:rPr>
          <w:rFonts w:hint="cs"/>
          <w:rtl/>
        </w:rPr>
      </w:pPr>
      <w:r>
        <w:rPr>
          <w:rFonts w:hint="cs"/>
          <w:rtl/>
        </w:rPr>
        <w:t xml:space="preserve">לעניין הבנייה, אדוני היושב-ראש, היתה תוכנית דברת. תקצוב ותוכנית לבנייה ולסגירת פערים בבנייה ובתשתיות </w:t>
      </w:r>
      <w:r>
        <w:rPr>
          <w:rtl/>
        </w:rPr>
        <w:t>–</w:t>
      </w:r>
      <w:r>
        <w:rPr>
          <w:rFonts w:hint="cs"/>
          <w:rtl/>
        </w:rPr>
        <w:t xml:space="preserve"> אין. אין תקצוב מסודר לפיתוח. כל שנה זה משתנה.</w:t>
      </w:r>
    </w:p>
    <w:p w14:paraId="60008494" w14:textId="77777777" w:rsidR="00000000" w:rsidRDefault="006D6152">
      <w:pPr>
        <w:pStyle w:val="a0"/>
        <w:rPr>
          <w:rFonts w:hint="cs"/>
          <w:rtl/>
        </w:rPr>
      </w:pPr>
    </w:p>
    <w:p w14:paraId="0EEB0C7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A49FDE1" w14:textId="77777777" w:rsidR="00000000" w:rsidRDefault="006D6152">
      <w:pPr>
        <w:pStyle w:val="a0"/>
        <w:rPr>
          <w:rFonts w:hint="cs"/>
          <w:rtl/>
        </w:rPr>
      </w:pPr>
    </w:p>
    <w:p w14:paraId="339D99F9" w14:textId="77777777" w:rsidR="00000000" w:rsidRDefault="006D6152">
      <w:pPr>
        <w:pStyle w:val="a0"/>
        <w:rPr>
          <w:rFonts w:hint="cs"/>
          <w:rtl/>
        </w:rPr>
      </w:pPr>
      <w:r>
        <w:rPr>
          <w:rFonts w:hint="cs"/>
          <w:rtl/>
        </w:rPr>
        <w:t>תודה. הצעה אחרת לחבר הכנסת מג'אדלה. בבקשה, אדוני יושב-ראש ועדת</w:t>
      </w:r>
      <w:r>
        <w:rPr>
          <w:rFonts w:hint="cs"/>
          <w:rtl/>
        </w:rPr>
        <w:t xml:space="preserve"> הפנים. דקה גם לרשות אדוני. </w:t>
      </w:r>
    </w:p>
    <w:p w14:paraId="4028BB40" w14:textId="77777777" w:rsidR="00000000" w:rsidRDefault="006D6152">
      <w:pPr>
        <w:pStyle w:val="a0"/>
        <w:rPr>
          <w:rFonts w:hint="cs"/>
          <w:rtl/>
        </w:rPr>
      </w:pPr>
    </w:p>
    <w:p w14:paraId="75A45F43" w14:textId="77777777" w:rsidR="00000000" w:rsidRDefault="006D6152">
      <w:pPr>
        <w:pStyle w:val="a"/>
        <w:rPr>
          <w:rtl/>
        </w:rPr>
      </w:pPr>
      <w:bookmarkStart w:id="191" w:name="FS000002014T13_09_2005_14_17_06"/>
      <w:bookmarkStart w:id="192" w:name="_Toc114483687"/>
      <w:bookmarkEnd w:id="191"/>
      <w:r>
        <w:rPr>
          <w:rFonts w:hint="eastAsia"/>
          <w:rtl/>
        </w:rPr>
        <w:t>גאלב</w:t>
      </w:r>
      <w:r>
        <w:rPr>
          <w:rtl/>
        </w:rPr>
        <w:t xml:space="preserve"> מג'אדלה (העבודה - מימד - עם אחד):</w:t>
      </w:r>
      <w:bookmarkEnd w:id="192"/>
    </w:p>
    <w:p w14:paraId="3DE78573" w14:textId="77777777" w:rsidR="00000000" w:rsidRDefault="006D6152">
      <w:pPr>
        <w:pStyle w:val="a0"/>
        <w:rPr>
          <w:rFonts w:hint="cs"/>
          <w:rtl/>
        </w:rPr>
      </w:pPr>
    </w:p>
    <w:p w14:paraId="75F76D35" w14:textId="77777777" w:rsidR="00000000" w:rsidRDefault="006D6152">
      <w:pPr>
        <w:pStyle w:val="a0"/>
        <w:rPr>
          <w:rFonts w:hint="cs"/>
          <w:rtl/>
        </w:rPr>
      </w:pPr>
      <w:r>
        <w:rPr>
          <w:rFonts w:hint="cs"/>
          <w:rtl/>
        </w:rPr>
        <w:t>אדוני היושב-ראש, חברי חברי הכנסת, הקשבתי קשב רב לדבריו של סגן השרה. ציפיתי שיאמר משפט אחד על מכתב ששלחתי לשרה. אדוני היושב-ראש, נא לא ליפול מהכיסא, 34,000 שעות לימוד חסרות בתקן. הפליה במ</w:t>
      </w:r>
      <w:r>
        <w:rPr>
          <w:rFonts w:hint="cs"/>
          <w:rtl/>
        </w:rPr>
        <w:t xml:space="preserve">חוז הצפון </w:t>
      </w:r>
      <w:r>
        <w:rPr>
          <w:rFonts w:hint="eastAsia"/>
          <w:rtl/>
        </w:rPr>
        <w:t>–</w:t>
      </w:r>
      <w:r>
        <w:rPr>
          <w:rFonts w:hint="cs"/>
          <w:rtl/>
        </w:rPr>
        <w:t xml:space="preserve"> מחוז אחד </w:t>
      </w:r>
      <w:r>
        <w:rPr>
          <w:rFonts w:hint="eastAsia"/>
          <w:rtl/>
        </w:rPr>
        <w:t>–</w:t>
      </w:r>
      <w:r>
        <w:rPr>
          <w:rFonts w:hint="cs"/>
          <w:rtl/>
        </w:rPr>
        <w:t xml:space="preserve"> בין התלמידים הערבים, שמספרם בחטיבת הביניים ובבית-הספר היסודי הוא 85,000, לבין התלמידים היהודים, שמספרם 64,000. 34,000 שעות בתקן, 1,500 מורים. תודה רבה.</w:t>
      </w:r>
    </w:p>
    <w:p w14:paraId="302581B1" w14:textId="77777777" w:rsidR="00000000" w:rsidRDefault="006D6152">
      <w:pPr>
        <w:pStyle w:val="af1"/>
        <w:rPr>
          <w:rtl/>
        </w:rPr>
      </w:pPr>
    </w:p>
    <w:p w14:paraId="29ED2B7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AA8FE46" w14:textId="77777777" w:rsidR="00000000" w:rsidRDefault="006D6152">
      <w:pPr>
        <w:pStyle w:val="a0"/>
        <w:rPr>
          <w:rFonts w:hint="cs"/>
          <w:rtl/>
        </w:rPr>
      </w:pPr>
    </w:p>
    <w:p w14:paraId="102F83F2" w14:textId="77777777" w:rsidR="00000000" w:rsidRDefault="006D6152">
      <w:pPr>
        <w:pStyle w:val="a0"/>
        <w:rPr>
          <w:rFonts w:hint="cs"/>
          <w:rtl/>
        </w:rPr>
      </w:pPr>
      <w:r>
        <w:rPr>
          <w:rFonts w:hint="cs"/>
          <w:rtl/>
        </w:rPr>
        <w:t xml:space="preserve">תודה רבה. זה נושא חדש. צריך לברר ולראות אם זה נכון. רבותי, </w:t>
      </w:r>
      <w:r>
        <w:rPr>
          <w:rFonts w:hint="cs"/>
          <w:rtl/>
        </w:rPr>
        <w:t>השר הציע להעביר זאת לוועדת החינוך, גם אין לו התנגדות לדיון במליאה. אני מציע בוועדת החינוך, כי אחרת לא יהיה לנושא הזה שום ערך, אי-אפשר לנהל דיון במליאה בנושאים שמצריכים התייחסות לפרטים ושמיעת בעלי המקצוע. אני למשל הייתי בא לוועדה עכשיו כדי לשמוע את פלג, איש</w:t>
      </w:r>
      <w:r>
        <w:rPr>
          <w:rFonts w:hint="cs"/>
          <w:rtl/>
        </w:rPr>
        <w:t xml:space="preserve"> רציני ביותר, את שניאור.</w:t>
      </w:r>
    </w:p>
    <w:p w14:paraId="09E59D74" w14:textId="77777777" w:rsidR="00000000" w:rsidRDefault="006D6152">
      <w:pPr>
        <w:pStyle w:val="a0"/>
        <w:rPr>
          <w:rFonts w:hint="cs"/>
          <w:rtl/>
        </w:rPr>
      </w:pPr>
    </w:p>
    <w:p w14:paraId="48D62A01" w14:textId="77777777" w:rsidR="00000000" w:rsidRDefault="006D6152">
      <w:pPr>
        <w:pStyle w:val="af0"/>
        <w:rPr>
          <w:rtl/>
        </w:rPr>
      </w:pPr>
      <w:r>
        <w:rPr>
          <w:rFonts w:hint="eastAsia"/>
          <w:rtl/>
        </w:rPr>
        <w:t>יוסי</w:t>
      </w:r>
      <w:r>
        <w:rPr>
          <w:rtl/>
        </w:rPr>
        <w:t xml:space="preserve"> שריד (מרצ-יחד):</w:t>
      </w:r>
    </w:p>
    <w:p w14:paraId="5B165169" w14:textId="77777777" w:rsidR="00000000" w:rsidRDefault="006D6152">
      <w:pPr>
        <w:pStyle w:val="a0"/>
        <w:rPr>
          <w:rFonts w:hint="cs"/>
          <w:rtl/>
        </w:rPr>
      </w:pPr>
    </w:p>
    <w:p w14:paraId="023E1C50" w14:textId="77777777" w:rsidR="00000000" w:rsidRDefault="006D6152">
      <w:pPr>
        <w:pStyle w:val="a0"/>
        <w:rPr>
          <w:rFonts w:hint="cs"/>
          <w:rtl/>
        </w:rPr>
      </w:pPr>
      <w:r>
        <w:rPr>
          <w:rFonts w:hint="cs"/>
          <w:rtl/>
        </w:rPr>
        <w:t>שניאור היה בוועדה כמה פעמים, ואמר: אין לי כסף. הבעיה היא שניאור? הבעיה היא השרה. אני מציע שהשרה תיתן עוד כסף, והוא יקיים.</w:t>
      </w:r>
    </w:p>
    <w:p w14:paraId="23D0E382" w14:textId="77777777" w:rsidR="00000000" w:rsidRDefault="006D6152">
      <w:pPr>
        <w:pStyle w:val="a0"/>
        <w:rPr>
          <w:rFonts w:hint="cs"/>
          <w:rtl/>
        </w:rPr>
      </w:pPr>
    </w:p>
    <w:p w14:paraId="1FB4BFC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42E260F" w14:textId="77777777" w:rsidR="00000000" w:rsidRDefault="006D6152">
      <w:pPr>
        <w:pStyle w:val="a0"/>
        <w:rPr>
          <w:rFonts w:hint="cs"/>
          <w:rtl/>
        </w:rPr>
      </w:pPr>
    </w:p>
    <w:p w14:paraId="2976F574" w14:textId="77777777" w:rsidR="00000000" w:rsidRDefault="006D6152">
      <w:pPr>
        <w:pStyle w:val="a0"/>
        <w:rPr>
          <w:rFonts w:hint="cs"/>
          <w:rtl/>
        </w:rPr>
      </w:pPr>
      <w:r>
        <w:rPr>
          <w:rFonts w:hint="cs"/>
          <w:rtl/>
        </w:rPr>
        <w:t>פה צריך לעשות שאילתא לראש הממשלה, לשאול אותו איך השרה עומדת באמת</w:t>
      </w:r>
      <w:r>
        <w:rPr>
          <w:rFonts w:hint="cs"/>
          <w:rtl/>
        </w:rPr>
        <w:t xml:space="preserve"> מידה עם הכסף.</w:t>
      </w:r>
    </w:p>
    <w:p w14:paraId="53B31B1C" w14:textId="77777777" w:rsidR="00000000" w:rsidRDefault="006D6152">
      <w:pPr>
        <w:pStyle w:val="a0"/>
        <w:rPr>
          <w:rFonts w:hint="cs"/>
          <w:rtl/>
        </w:rPr>
      </w:pPr>
    </w:p>
    <w:p w14:paraId="1923F550" w14:textId="77777777" w:rsidR="00000000" w:rsidRDefault="006D6152">
      <w:pPr>
        <w:pStyle w:val="af0"/>
        <w:rPr>
          <w:rtl/>
        </w:rPr>
      </w:pPr>
      <w:r>
        <w:rPr>
          <w:rFonts w:hint="eastAsia"/>
          <w:rtl/>
        </w:rPr>
        <w:t>יוסי</w:t>
      </w:r>
      <w:r>
        <w:rPr>
          <w:rtl/>
        </w:rPr>
        <w:t xml:space="preserve"> שריד (מרצ-יחד):</w:t>
      </w:r>
    </w:p>
    <w:p w14:paraId="1386C65F" w14:textId="77777777" w:rsidR="00000000" w:rsidRDefault="006D6152">
      <w:pPr>
        <w:pStyle w:val="a0"/>
        <w:rPr>
          <w:rFonts w:hint="cs"/>
          <w:rtl/>
        </w:rPr>
      </w:pPr>
    </w:p>
    <w:p w14:paraId="3474E8DA" w14:textId="77777777" w:rsidR="00000000" w:rsidRDefault="006D6152">
      <w:pPr>
        <w:pStyle w:val="a0"/>
        <w:rPr>
          <w:rFonts w:hint="cs"/>
          <w:rtl/>
        </w:rPr>
      </w:pPr>
      <w:r>
        <w:rPr>
          <w:rFonts w:hint="cs"/>
          <w:rtl/>
        </w:rPr>
        <w:t>איך ירדה השרה מ-2,500 כיתות בשנה ל-500, זאת השאלה.</w:t>
      </w:r>
    </w:p>
    <w:p w14:paraId="0415D1D5" w14:textId="77777777" w:rsidR="00000000" w:rsidRDefault="006D6152">
      <w:pPr>
        <w:pStyle w:val="a0"/>
        <w:rPr>
          <w:rFonts w:hint="cs"/>
          <w:rtl/>
        </w:rPr>
      </w:pPr>
    </w:p>
    <w:p w14:paraId="541F9BA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BA3A6F1" w14:textId="77777777" w:rsidR="00000000" w:rsidRDefault="006D6152">
      <w:pPr>
        <w:pStyle w:val="a0"/>
        <w:rPr>
          <w:rFonts w:hint="cs"/>
          <w:rtl/>
        </w:rPr>
      </w:pPr>
    </w:p>
    <w:p w14:paraId="304851C1" w14:textId="77777777" w:rsidR="00000000" w:rsidRDefault="006D6152">
      <w:pPr>
        <w:pStyle w:val="a0"/>
        <w:rPr>
          <w:rFonts w:hint="cs"/>
          <w:rtl/>
        </w:rPr>
      </w:pPr>
      <w:r>
        <w:rPr>
          <w:rFonts w:hint="cs"/>
          <w:rtl/>
        </w:rPr>
        <w:t>אני בהחלט חושב שצריך שהכנסת תשאל את ראש הממשלה.</w:t>
      </w:r>
    </w:p>
    <w:p w14:paraId="617529A9" w14:textId="77777777" w:rsidR="00000000" w:rsidRDefault="006D6152">
      <w:pPr>
        <w:pStyle w:val="a0"/>
        <w:rPr>
          <w:rFonts w:hint="cs"/>
          <w:rtl/>
        </w:rPr>
      </w:pPr>
    </w:p>
    <w:p w14:paraId="66CC1C59" w14:textId="77777777" w:rsidR="00000000" w:rsidRDefault="006D6152">
      <w:pPr>
        <w:pStyle w:val="af0"/>
        <w:rPr>
          <w:rtl/>
        </w:rPr>
      </w:pPr>
      <w:r>
        <w:rPr>
          <w:rFonts w:hint="eastAsia"/>
          <w:rtl/>
        </w:rPr>
        <w:t>יוסי</w:t>
      </w:r>
      <w:r>
        <w:rPr>
          <w:rtl/>
        </w:rPr>
        <w:t xml:space="preserve"> שריד (מרצ-יחד):</w:t>
      </w:r>
    </w:p>
    <w:p w14:paraId="3F686803" w14:textId="77777777" w:rsidR="00000000" w:rsidRDefault="006D6152">
      <w:pPr>
        <w:pStyle w:val="a0"/>
        <w:rPr>
          <w:rFonts w:hint="cs"/>
          <w:rtl/>
        </w:rPr>
      </w:pPr>
    </w:p>
    <w:p w14:paraId="236B013A" w14:textId="77777777" w:rsidR="00000000" w:rsidRDefault="006D6152">
      <w:pPr>
        <w:pStyle w:val="a0"/>
        <w:rPr>
          <w:rFonts w:hint="cs"/>
          <w:rtl/>
        </w:rPr>
      </w:pPr>
      <w:r>
        <w:rPr>
          <w:rFonts w:hint="cs"/>
          <w:rtl/>
        </w:rPr>
        <w:t>למה את ראש הממשלה?</w:t>
      </w:r>
    </w:p>
    <w:p w14:paraId="5B1AC225" w14:textId="77777777" w:rsidR="00000000" w:rsidRDefault="006D6152">
      <w:pPr>
        <w:pStyle w:val="a0"/>
        <w:rPr>
          <w:rFonts w:hint="cs"/>
          <w:rtl/>
        </w:rPr>
      </w:pPr>
    </w:p>
    <w:p w14:paraId="2C96E880"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4622EEC" w14:textId="77777777" w:rsidR="00000000" w:rsidRDefault="006D6152">
      <w:pPr>
        <w:pStyle w:val="a0"/>
        <w:rPr>
          <w:rFonts w:hint="cs"/>
          <w:rtl/>
        </w:rPr>
      </w:pPr>
    </w:p>
    <w:p w14:paraId="35AEE4F5" w14:textId="77777777" w:rsidR="00000000" w:rsidRDefault="006D6152">
      <w:pPr>
        <w:pStyle w:val="a0"/>
        <w:rPr>
          <w:rFonts w:hint="cs"/>
          <w:rtl/>
        </w:rPr>
      </w:pPr>
      <w:r>
        <w:rPr>
          <w:rFonts w:hint="cs"/>
          <w:rtl/>
        </w:rPr>
        <w:t>כי הוא דיבר על סדרי עדיפויות בעני</w:t>
      </w:r>
      <w:r>
        <w:rPr>
          <w:rFonts w:hint="cs"/>
          <w:rtl/>
        </w:rPr>
        <w:t>ין זה.</w:t>
      </w:r>
    </w:p>
    <w:p w14:paraId="119260F3" w14:textId="77777777" w:rsidR="00000000" w:rsidRDefault="006D6152">
      <w:pPr>
        <w:pStyle w:val="a0"/>
        <w:rPr>
          <w:rFonts w:hint="cs"/>
          <w:rtl/>
        </w:rPr>
      </w:pPr>
    </w:p>
    <w:p w14:paraId="379E0ADE" w14:textId="77777777" w:rsidR="00000000" w:rsidRDefault="006D6152">
      <w:pPr>
        <w:pStyle w:val="af0"/>
        <w:rPr>
          <w:rtl/>
        </w:rPr>
      </w:pPr>
      <w:r>
        <w:rPr>
          <w:rFonts w:hint="eastAsia"/>
          <w:rtl/>
        </w:rPr>
        <w:t>יוסי</w:t>
      </w:r>
      <w:r>
        <w:rPr>
          <w:rtl/>
        </w:rPr>
        <w:t xml:space="preserve"> שריד (מרצ-יחד):</w:t>
      </w:r>
    </w:p>
    <w:p w14:paraId="4513B027" w14:textId="77777777" w:rsidR="00000000" w:rsidRDefault="006D6152">
      <w:pPr>
        <w:pStyle w:val="a0"/>
        <w:rPr>
          <w:rFonts w:hint="cs"/>
          <w:rtl/>
        </w:rPr>
      </w:pPr>
    </w:p>
    <w:p w14:paraId="1F59A947" w14:textId="77777777" w:rsidR="00000000" w:rsidRDefault="006D6152">
      <w:pPr>
        <w:pStyle w:val="a0"/>
        <w:rPr>
          <w:rFonts w:hint="cs"/>
          <w:rtl/>
        </w:rPr>
      </w:pPr>
      <w:r>
        <w:rPr>
          <w:rFonts w:hint="cs"/>
          <w:rtl/>
        </w:rPr>
        <w:t>המנהג הזה, שהשרים הולכים, או נעזרים, או מסתמכים על ראש ממשלה, כאילו הוא היה גננת, הוא מנהג נלוז. שר מקבל משרד כדי להיות אחראי לו.</w:t>
      </w:r>
    </w:p>
    <w:p w14:paraId="4DBFCBDA" w14:textId="77777777" w:rsidR="00000000" w:rsidRDefault="006D6152">
      <w:pPr>
        <w:pStyle w:val="af1"/>
        <w:rPr>
          <w:rtl/>
        </w:rPr>
      </w:pPr>
    </w:p>
    <w:p w14:paraId="51FC59D6" w14:textId="77777777" w:rsidR="00000000" w:rsidRDefault="006D6152">
      <w:pPr>
        <w:pStyle w:val="af1"/>
        <w:rPr>
          <w:rFonts w:hint="cs"/>
          <w:rtl/>
        </w:rPr>
      </w:pPr>
      <w:r>
        <w:rPr>
          <w:rFonts w:hint="eastAsia"/>
          <w:rtl/>
        </w:rPr>
        <w:t>היו</w:t>
      </w:r>
      <w:r>
        <w:rPr>
          <w:rtl/>
        </w:rPr>
        <w:t>"ר</w:t>
      </w:r>
      <w:r>
        <w:rPr>
          <w:rFonts w:hint="cs"/>
          <w:rtl/>
        </w:rPr>
        <w:t xml:space="preserve"> ראובן ריבלין</w:t>
      </w:r>
      <w:r>
        <w:rPr>
          <w:rtl/>
        </w:rPr>
        <w:t>:</w:t>
      </w:r>
    </w:p>
    <w:p w14:paraId="590F594E" w14:textId="77777777" w:rsidR="00000000" w:rsidRDefault="006D6152">
      <w:pPr>
        <w:pStyle w:val="a0"/>
        <w:rPr>
          <w:rFonts w:hint="cs"/>
          <w:rtl/>
        </w:rPr>
      </w:pPr>
    </w:p>
    <w:p w14:paraId="3CE1FB20" w14:textId="77777777" w:rsidR="00000000" w:rsidRDefault="006D6152">
      <w:pPr>
        <w:pStyle w:val="a0"/>
        <w:rPr>
          <w:rFonts w:hint="cs"/>
          <w:rtl/>
        </w:rPr>
      </w:pPr>
      <w:r>
        <w:rPr>
          <w:rFonts w:hint="cs"/>
          <w:rtl/>
        </w:rPr>
        <w:t xml:space="preserve">אני מבין, אדוני רוצה להשמיע את ביקורתו על שרת החינוך. הוא רשאי לעשות זאת. </w:t>
      </w:r>
      <w:r>
        <w:rPr>
          <w:rFonts w:hint="cs"/>
          <w:rtl/>
        </w:rPr>
        <w:t>עם זאת, גם אני שמעתי משר בממשלות אחרות שמדבר על תקציב קשיח של 91%. מה כבר נשאר?</w:t>
      </w:r>
    </w:p>
    <w:p w14:paraId="446BC2C8" w14:textId="77777777" w:rsidR="00000000" w:rsidRDefault="006D6152">
      <w:pPr>
        <w:pStyle w:val="a0"/>
        <w:rPr>
          <w:rFonts w:hint="cs"/>
          <w:rtl/>
        </w:rPr>
      </w:pPr>
    </w:p>
    <w:p w14:paraId="751C496C" w14:textId="77777777" w:rsidR="00000000" w:rsidRDefault="006D6152">
      <w:pPr>
        <w:pStyle w:val="af0"/>
        <w:rPr>
          <w:rtl/>
        </w:rPr>
      </w:pPr>
      <w:r>
        <w:rPr>
          <w:rFonts w:hint="eastAsia"/>
          <w:rtl/>
        </w:rPr>
        <w:t>יוסי</w:t>
      </w:r>
      <w:r>
        <w:rPr>
          <w:rtl/>
        </w:rPr>
        <w:t xml:space="preserve"> שריד (מרצ-יחד):</w:t>
      </w:r>
    </w:p>
    <w:p w14:paraId="59399B1C" w14:textId="77777777" w:rsidR="00000000" w:rsidRDefault="006D6152">
      <w:pPr>
        <w:pStyle w:val="a0"/>
        <w:rPr>
          <w:rFonts w:hint="cs"/>
          <w:rtl/>
        </w:rPr>
      </w:pPr>
    </w:p>
    <w:p w14:paraId="12006A26" w14:textId="77777777" w:rsidR="00000000" w:rsidRDefault="006D6152">
      <w:pPr>
        <w:pStyle w:val="a0"/>
        <w:rPr>
          <w:rFonts w:hint="cs"/>
          <w:rtl/>
        </w:rPr>
      </w:pPr>
      <w:r>
        <w:rPr>
          <w:rFonts w:hint="cs"/>
          <w:rtl/>
        </w:rPr>
        <w:t xml:space="preserve">אני שואל אותך, איך אפשר לסבול 16 קיצוצים? </w:t>
      </w:r>
    </w:p>
    <w:p w14:paraId="34F4F9A4" w14:textId="77777777" w:rsidR="00000000" w:rsidRDefault="006D6152">
      <w:pPr>
        <w:pStyle w:val="a0"/>
        <w:rPr>
          <w:rFonts w:hint="cs"/>
          <w:rtl/>
        </w:rPr>
      </w:pPr>
    </w:p>
    <w:p w14:paraId="3519C72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8F9A39E" w14:textId="77777777" w:rsidR="00000000" w:rsidRDefault="006D6152">
      <w:pPr>
        <w:pStyle w:val="a0"/>
        <w:rPr>
          <w:rFonts w:hint="cs"/>
          <w:rtl/>
        </w:rPr>
      </w:pPr>
    </w:p>
    <w:p w14:paraId="5C06C1AF" w14:textId="77777777" w:rsidR="00000000" w:rsidRDefault="006D6152">
      <w:pPr>
        <w:pStyle w:val="a0"/>
        <w:rPr>
          <w:rFonts w:hint="cs"/>
          <w:rtl/>
        </w:rPr>
      </w:pPr>
      <w:r>
        <w:rPr>
          <w:rFonts w:hint="cs"/>
          <w:rtl/>
        </w:rPr>
        <w:t>זאת אחריות הממשלה. בדיון על סדר העדיפויות הממשלה צריכה לקבוע שהחינוך בממשלה הוא בעדיפות.</w:t>
      </w:r>
    </w:p>
    <w:p w14:paraId="0A4135E3" w14:textId="77777777" w:rsidR="00000000" w:rsidRDefault="006D6152">
      <w:pPr>
        <w:pStyle w:val="a0"/>
        <w:rPr>
          <w:rFonts w:hint="cs"/>
          <w:rtl/>
        </w:rPr>
      </w:pPr>
    </w:p>
    <w:p w14:paraId="02BCFABE" w14:textId="77777777" w:rsidR="00000000" w:rsidRDefault="006D6152">
      <w:pPr>
        <w:pStyle w:val="af0"/>
        <w:rPr>
          <w:rtl/>
        </w:rPr>
      </w:pPr>
      <w:r>
        <w:rPr>
          <w:rFonts w:hint="eastAsia"/>
          <w:rtl/>
        </w:rPr>
        <w:t>יוסי</w:t>
      </w:r>
      <w:r>
        <w:rPr>
          <w:rtl/>
        </w:rPr>
        <w:t xml:space="preserve"> שריד (מרצ-יחד):</w:t>
      </w:r>
    </w:p>
    <w:p w14:paraId="26EC041F" w14:textId="77777777" w:rsidR="00000000" w:rsidRDefault="006D6152">
      <w:pPr>
        <w:pStyle w:val="a0"/>
        <w:rPr>
          <w:rFonts w:hint="cs"/>
          <w:rtl/>
        </w:rPr>
      </w:pPr>
    </w:p>
    <w:p w14:paraId="4766DC7A" w14:textId="77777777" w:rsidR="00000000" w:rsidRDefault="006D6152">
      <w:pPr>
        <w:pStyle w:val="a0"/>
        <w:rPr>
          <w:rFonts w:hint="cs"/>
          <w:rtl/>
        </w:rPr>
      </w:pPr>
      <w:r>
        <w:rPr>
          <w:rFonts w:hint="cs"/>
          <w:rtl/>
        </w:rPr>
        <w:t xml:space="preserve">זאת אחריות הממשלה, ובראש ובראשונה אחריות השר שמקבל על עצמו אחריות לתחום פעילות מסוים </w:t>
      </w:r>
      <w:r>
        <w:rPr>
          <w:rFonts w:hint="eastAsia"/>
          <w:rtl/>
        </w:rPr>
        <w:t>–</w:t>
      </w:r>
      <w:r>
        <w:rPr>
          <w:rFonts w:hint="cs"/>
          <w:rtl/>
        </w:rPr>
        <w:t xml:space="preserve"> בראש ובראשונה.</w:t>
      </w:r>
    </w:p>
    <w:p w14:paraId="5024FC2D" w14:textId="77777777" w:rsidR="00000000" w:rsidRDefault="006D6152">
      <w:pPr>
        <w:pStyle w:val="a0"/>
        <w:rPr>
          <w:rFonts w:hint="cs"/>
          <w:rtl/>
        </w:rPr>
      </w:pPr>
    </w:p>
    <w:p w14:paraId="35EB2B9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9F4AA4F" w14:textId="77777777" w:rsidR="00000000" w:rsidRDefault="006D6152">
      <w:pPr>
        <w:pStyle w:val="a0"/>
        <w:rPr>
          <w:rFonts w:hint="cs"/>
          <w:rtl/>
        </w:rPr>
      </w:pPr>
    </w:p>
    <w:p w14:paraId="5A3659BC" w14:textId="77777777" w:rsidR="00000000" w:rsidRDefault="006D6152">
      <w:pPr>
        <w:pStyle w:val="a0"/>
        <w:rPr>
          <w:rFonts w:hint="cs"/>
          <w:rtl/>
        </w:rPr>
      </w:pPr>
      <w:r>
        <w:rPr>
          <w:rFonts w:hint="cs"/>
          <w:rtl/>
        </w:rPr>
        <w:t>תודה. חבר הכנסת ברכה, האם אדוני מסכים לוועדה? זה הרבה יותר הגיוני. אין בעיה להעלות פה את הנושא - - -</w:t>
      </w:r>
    </w:p>
    <w:p w14:paraId="721D749C" w14:textId="77777777" w:rsidR="00000000" w:rsidRDefault="006D6152">
      <w:pPr>
        <w:pStyle w:val="a0"/>
        <w:rPr>
          <w:rFonts w:hint="cs"/>
          <w:rtl/>
        </w:rPr>
      </w:pPr>
    </w:p>
    <w:p w14:paraId="6F0F736A" w14:textId="77777777" w:rsidR="00000000" w:rsidRDefault="006D6152">
      <w:pPr>
        <w:pStyle w:val="af0"/>
        <w:rPr>
          <w:rtl/>
        </w:rPr>
      </w:pPr>
      <w:r>
        <w:rPr>
          <w:rFonts w:hint="eastAsia"/>
          <w:rtl/>
        </w:rPr>
        <w:t>מוחמד</w:t>
      </w:r>
      <w:r>
        <w:rPr>
          <w:rtl/>
        </w:rPr>
        <w:t xml:space="preserve"> </w:t>
      </w:r>
      <w:r>
        <w:rPr>
          <w:rtl/>
        </w:rPr>
        <w:t>ברכה (חד"ש-תע"ל):</w:t>
      </w:r>
    </w:p>
    <w:p w14:paraId="3ECB9554" w14:textId="77777777" w:rsidR="00000000" w:rsidRDefault="006D6152">
      <w:pPr>
        <w:pStyle w:val="a0"/>
        <w:rPr>
          <w:rFonts w:hint="cs"/>
          <w:rtl/>
        </w:rPr>
      </w:pPr>
    </w:p>
    <w:p w14:paraId="232CA00B" w14:textId="77777777" w:rsidR="00000000" w:rsidRDefault="006D6152">
      <w:pPr>
        <w:pStyle w:val="a0"/>
        <w:rPr>
          <w:rFonts w:hint="cs"/>
          <w:rtl/>
        </w:rPr>
      </w:pPr>
      <w:r>
        <w:rPr>
          <w:rFonts w:hint="cs"/>
          <w:rtl/>
        </w:rPr>
        <w:t>כן, אני מסכים, אדוני.</w:t>
      </w:r>
    </w:p>
    <w:p w14:paraId="02048863" w14:textId="77777777" w:rsidR="00000000" w:rsidRDefault="006D6152">
      <w:pPr>
        <w:pStyle w:val="a0"/>
        <w:rPr>
          <w:rFonts w:hint="cs"/>
          <w:rtl/>
        </w:rPr>
      </w:pPr>
    </w:p>
    <w:p w14:paraId="02F0EEE6"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009921F" w14:textId="77777777" w:rsidR="00000000" w:rsidRDefault="006D6152">
      <w:pPr>
        <w:pStyle w:val="a0"/>
        <w:rPr>
          <w:rFonts w:hint="cs"/>
          <w:rtl/>
        </w:rPr>
      </w:pPr>
    </w:p>
    <w:p w14:paraId="3A379250" w14:textId="77777777" w:rsidR="00000000" w:rsidRDefault="006D6152">
      <w:pPr>
        <w:pStyle w:val="a0"/>
        <w:rPr>
          <w:rFonts w:hint="cs"/>
          <w:rtl/>
        </w:rPr>
      </w:pPr>
      <w:r>
        <w:rPr>
          <w:rFonts w:hint="cs"/>
          <w:rtl/>
        </w:rPr>
        <w:t>- - - אני חושש שעד שאעלה את זה לסדר-היום של הכנסת כבר נוכל לדבר על פי-שניים. הוועדה היא הדבר הטוב ביותר.</w:t>
      </w:r>
    </w:p>
    <w:p w14:paraId="00F4DE5C" w14:textId="77777777" w:rsidR="00000000" w:rsidRDefault="006D6152">
      <w:pPr>
        <w:pStyle w:val="a0"/>
        <w:rPr>
          <w:rFonts w:hint="cs"/>
          <w:rtl/>
        </w:rPr>
      </w:pPr>
    </w:p>
    <w:p w14:paraId="4D0313FD" w14:textId="77777777" w:rsidR="00000000" w:rsidRDefault="006D6152">
      <w:pPr>
        <w:pStyle w:val="a0"/>
        <w:rPr>
          <w:rFonts w:hint="cs"/>
          <w:rtl/>
        </w:rPr>
      </w:pPr>
      <w:r>
        <w:rPr>
          <w:rFonts w:hint="cs"/>
          <w:rtl/>
        </w:rPr>
        <w:t>ובכן, ההצעה היא ועדה או הסרה.</w:t>
      </w:r>
    </w:p>
    <w:p w14:paraId="0A229CF8" w14:textId="77777777" w:rsidR="00000000" w:rsidRDefault="006D6152">
      <w:pPr>
        <w:pStyle w:val="a0"/>
        <w:rPr>
          <w:rFonts w:hint="cs"/>
          <w:rtl/>
        </w:rPr>
      </w:pPr>
    </w:p>
    <w:p w14:paraId="6CEC7CAE" w14:textId="77777777" w:rsidR="00000000" w:rsidRDefault="006D6152">
      <w:pPr>
        <w:pStyle w:val="af0"/>
        <w:rPr>
          <w:rtl/>
        </w:rPr>
      </w:pPr>
      <w:r>
        <w:rPr>
          <w:rFonts w:hint="eastAsia"/>
          <w:rtl/>
        </w:rPr>
        <w:t>עבד</w:t>
      </w:r>
      <w:r>
        <w:rPr>
          <w:rtl/>
        </w:rPr>
        <w:t>-אלמאלכ דהאמשה (רע"ם):</w:t>
      </w:r>
    </w:p>
    <w:p w14:paraId="47780DF4" w14:textId="77777777" w:rsidR="00000000" w:rsidRDefault="006D6152">
      <w:pPr>
        <w:pStyle w:val="a0"/>
        <w:rPr>
          <w:rFonts w:hint="cs"/>
          <w:rtl/>
        </w:rPr>
      </w:pPr>
    </w:p>
    <w:p w14:paraId="63BC3576" w14:textId="77777777" w:rsidR="00000000" w:rsidRDefault="006D6152">
      <w:pPr>
        <w:pStyle w:val="a0"/>
        <w:rPr>
          <w:rFonts w:hint="cs"/>
          <w:rtl/>
        </w:rPr>
      </w:pPr>
      <w:r>
        <w:rPr>
          <w:rFonts w:hint="cs"/>
          <w:rtl/>
        </w:rPr>
        <w:t>יש לי הצעה אחרת.</w:t>
      </w:r>
    </w:p>
    <w:p w14:paraId="465BD851" w14:textId="77777777" w:rsidR="00000000" w:rsidRDefault="006D6152">
      <w:pPr>
        <w:pStyle w:val="a0"/>
        <w:rPr>
          <w:rFonts w:hint="cs"/>
          <w:rtl/>
        </w:rPr>
      </w:pPr>
    </w:p>
    <w:p w14:paraId="4C867D35" w14:textId="77777777" w:rsidR="00000000" w:rsidRDefault="006D6152">
      <w:pPr>
        <w:pStyle w:val="af1"/>
        <w:rPr>
          <w:rtl/>
        </w:rPr>
      </w:pPr>
      <w:r>
        <w:rPr>
          <w:rFonts w:hint="eastAsia"/>
          <w:rtl/>
        </w:rPr>
        <w:t>היו</w:t>
      </w:r>
      <w:r>
        <w:rPr>
          <w:rtl/>
        </w:rPr>
        <w:t>"ר</w:t>
      </w:r>
      <w:r>
        <w:rPr>
          <w:rFonts w:hint="cs"/>
          <w:rtl/>
        </w:rPr>
        <w:t xml:space="preserve"> ראובן</w:t>
      </w:r>
      <w:r>
        <w:rPr>
          <w:rFonts w:hint="cs"/>
          <w:rtl/>
        </w:rPr>
        <w:t xml:space="preserve"> ריבלין</w:t>
      </w:r>
      <w:r>
        <w:rPr>
          <w:rtl/>
        </w:rPr>
        <w:t>:</w:t>
      </w:r>
    </w:p>
    <w:p w14:paraId="5E7E35AA" w14:textId="77777777" w:rsidR="00000000" w:rsidRDefault="006D6152">
      <w:pPr>
        <w:pStyle w:val="a0"/>
        <w:rPr>
          <w:rFonts w:hint="cs"/>
          <w:rtl/>
        </w:rPr>
      </w:pPr>
    </w:p>
    <w:p w14:paraId="2ADDABAD" w14:textId="77777777" w:rsidR="00000000" w:rsidRDefault="006D6152">
      <w:pPr>
        <w:pStyle w:val="a0"/>
        <w:rPr>
          <w:rFonts w:hint="cs"/>
          <w:rtl/>
        </w:rPr>
      </w:pPr>
      <w:r>
        <w:rPr>
          <w:rFonts w:hint="cs"/>
          <w:rtl/>
        </w:rPr>
        <w:t xml:space="preserve">חבר הכנסת דהאמשה, אני מחויב לקבוע את סדר-היום לא לפי זמנו הפנוי של אדוני. חבר הכנסת מג'אדלה זכה במקומך כי אדוני לא היה </w:t>
      </w:r>
      <w:r>
        <w:rPr>
          <w:rFonts w:hint="eastAsia"/>
          <w:rtl/>
        </w:rPr>
        <w:t>–</w:t>
      </w:r>
      <w:r>
        <w:rPr>
          <w:rFonts w:hint="cs"/>
          <w:rtl/>
        </w:rPr>
        <w:t xml:space="preserve"> לא שקיפחנו אותו.</w:t>
      </w:r>
    </w:p>
    <w:p w14:paraId="150FDB6D" w14:textId="77777777" w:rsidR="00000000" w:rsidRDefault="006D6152">
      <w:pPr>
        <w:pStyle w:val="a0"/>
        <w:rPr>
          <w:rFonts w:hint="cs"/>
          <w:rtl/>
        </w:rPr>
      </w:pPr>
    </w:p>
    <w:p w14:paraId="1C619454" w14:textId="77777777" w:rsidR="00000000" w:rsidRDefault="006D6152">
      <w:pPr>
        <w:pStyle w:val="af0"/>
        <w:rPr>
          <w:rtl/>
        </w:rPr>
      </w:pPr>
      <w:r>
        <w:rPr>
          <w:rFonts w:hint="eastAsia"/>
          <w:rtl/>
        </w:rPr>
        <w:t>גאלב</w:t>
      </w:r>
      <w:r>
        <w:rPr>
          <w:rtl/>
        </w:rPr>
        <w:t xml:space="preserve"> מג'אדלה (העבודה - מימד - עם אחד):</w:t>
      </w:r>
    </w:p>
    <w:p w14:paraId="6684290A" w14:textId="77777777" w:rsidR="00000000" w:rsidRDefault="006D6152">
      <w:pPr>
        <w:pStyle w:val="a0"/>
        <w:rPr>
          <w:rFonts w:hint="cs"/>
          <w:rtl/>
        </w:rPr>
      </w:pPr>
    </w:p>
    <w:p w14:paraId="77274C41" w14:textId="77777777" w:rsidR="00000000" w:rsidRDefault="006D6152">
      <w:pPr>
        <w:pStyle w:val="a0"/>
        <w:rPr>
          <w:rFonts w:hint="cs"/>
          <w:rtl/>
        </w:rPr>
      </w:pPr>
      <w:r>
        <w:rPr>
          <w:rFonts w:hint="cs"/>
          <w:rtl/>
        </w:rPr>
        <w:t>קלענו לדעתו של חבר הכנסת דהאמשה.</w:t>
      </w:r>
    </w:p>
    <w:p w14:paraId="39A561D5" w14:textId="77777777" w:rsidR="00000000" w:rsidRDefault="006D6152">
      <w:pPr>
        <w:pStyle w:val="a0"/>
        <w:rPr>
          <w:rFonts w:hint="cs"/>
          <w:rtl/>
        </w:rPr>
      </w:pPr>
    </w:p>
    <w:p w14:paraId="18A70AE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B5A6103" w14:textId="77777777" w:rsidR="00000000" w:rsidRDefault="006D6152">
      <w:pPr>
        <w:pStyle w:val="a0"/>
        <w:rPr>
          <w:rFonts w:hint="cs"/>
          <w:rtl/>
        </w:rPr>
      </w:pPr>
    </w:p>
    <w:p w14:paraId="35489E29" w14:textId="77777777" w:rsidR="00000000" w:rsidRDefault="006D6152">
      <w:pPr>
        <w:pStyle w:val="a0"/>
        <w:rPr>
          <w:rFonts w:hint="cs"/>
          <w:rtl/>
        </w:rPr>
      </w:pPr>
      <w:r>
        <w:rPr>
          <w:rFonts w:hint="cs"/>
          <w:rtl/>
        </w:rPr>
        <w:t>רבותי, נא לה</w:t>
      </w:r>
      <w:r>
        <w:rPr>
          <w:rFonts w:hint="cs"/>
          <w:rtl/>
        </w:rPr>
        <w:t xml:space="preserve">צביע. מי בעד? מי נגד? קדימה. בעד </w:t>
      </w:r>
      <w:r>
        <w:rPr>
          <w:rFonts w:hint="eastAsia"/>
          <w:rtl/>
        </w:rPr>
        <w:t>–</w:t>
      </w:r>
      <w:r>
        <w:rPr>
          <w:rFonts w:hint="cs"/>
          <w:rtl/>
        </w:rPr>
        <w:t xml:space="preserve"> ועדה, גם על דעת סגן השר. בבקשה.</w:t>
      </w:r>
    </w:p>
    <w:p w14:paraId="3DE85E37" w14:textId="77777777" w:rsidR="00000000" w:rsidRDefault="006D6152">
      <w:pPr>
        <w:pStyle w:val="a0"/>
        <w:rPr>
          <w:rFonts w:hint="cs"/>
          <w:rtl/>
        </w:rPr>
      </w:pPr>
    </w:p>
    <w:p w14:paraId="16733D39" w14:textId="77777777" w:rsidR="00000000" w:rsidRDefault="006D6152">
      <w:pPr>
        <w:pStyle w:val="ab"/>
        <w:bidi/>
        <w:rPr>
          <w:rFonts w:hint="cs"/>
          <w:rtl/>
        </w:rPr>
      </w:pPr>
      <w:r>
        <w:rPr>
          <w:rFonts w:hint="cs"/>
          <w:rtl/>
        </w:rPr>
        <w:t>הצבעה מס' 3</w:t>
      </w:r>
    </w:p>
    <w:p w14:paraId="5E0073FE" w14:textId="77777777" w:rsidR="00000000" w:rsidRDefault="006D6152">
      <w:pPr>
        <w:pStyle w:val="ac"/>
        <w:bidi/>
        <w:rPr>
          <w:rFonts w:hint="cs"/>
          <w:rtl/>
        </w:rPr>
      </w:pPr>
    </w:p>
    <w:p w14:paraId="526ED1A1" w14:textId="77777777" w:rsidR="00000000" w:rsidRDefault="006D6152">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006CFF15" w14:textId="77777777" w:rsidR="00000000" w:rsidRDefault="006D6152">
      <w:pPr>
        <w:pStyle w:val="ac"/>
        <w:bidi/>
        <w:rPr>
          <w:rFonts w:hint="cs"/>
          <w:rtl/>
        </w:rPr>
      </w:pPr>
      <w:r>
        <w:rPr>
          <w:rFonts w:hint="cs"/>
          <w:rtl/>
        </w:rPr>
        <w:t xml:space="preserve"> בעד ההצעה שלא לכלול את הנושא בסדר-היום- אין</w:t>
      </w:r>
    </w:p>
    <w:p w14:paraId="70828A30" w14:textId="77777777" w:rsidR="00000000" w:rsidRDefault="006D6152">
      <w:pPr>
        <w:pStyle w:val="ac"/>
        <w:bidi/>
        <w:rPr>
          <w:rFonts w:hint="cs"/>
          <w:rtl/>
        </w:rPr>
      </w:pPr>
      <w:r>
        <w:rPr>
          <w:rFonts w:hint="cs"/>
          <w:rtl/>
        </w:rPr>
        <w:t xml:space="preserve"> נמנעים -  אין</w:t>
      </w:r>
    </w:p>
    <w:p w14:paraId="5AFC512B" w14:textId="77777777" w:rsidR="00000000" w:rsidRDefault="006D6152">
      <w:pPr>
        <w:pStyle w:val="ad"/>
        <w:bidi/>
        <w:rPr>
          <w:rFonts w:hint="cs"/>
          <w:rtl/>
        </w:rPr>
      </w:pPr>
      <w:r>
        <w:rPr>
          <w:rFonts w:hint="cs"/>
          <w:rtl/>
        </w:rPr>
        <w:t>ההצעה להעביר את הנושא לוועדת החינוך והתרבות נתקבלה.</w:t>
      </w:r>
    </w:p>
    <w:p w14:paraId="1CC2BC0F" w14:textId="77777777" w:rsidR="00000000" w:rsidRDefault="006D6152">
      <w:pPr>
        <w:pStyle w:val="a0"/>
        <w:rPr>
          <w:rFonts w:hint="cs"/>
          <w:rtl/>
        </w:rPr>
      </w:pPr>
    </w:p>
    <w:p w14:paraId="75B55254"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8245A46" w14:textId="77777777" w:rsidR="00000000" w:rsidRDefault="006D6152">
      <w:pPr>
        <w:pStyle w:val="a0"/>
        <w:rPr>
          <w:rFonts w:hint="cs"/>
          <w:rtl/>
        </w:rPr>
      </w:pPr>
    </w:p>
    <w:p w14:paraId="35A80FB7" w14:textId="77777777" w:rsidR="00000000" w:rsidRDefault="006D6152">
      <w:pPr>
        <w:pStyle w:val="a0"/>
        <w:rPr>
          <w:rFonts w:hint="cs"/>
          <w:rtl/>
        </w:rPr>
      </w:pPr>
      <w:r>
        <w:rPr>
          <w:rFonts w:hint="cs"/>
          <w:rtl/>
        </w:rPr>
        <w:t>תודה</w:t>
      </w:r>
      <w:r>
        <w:rPr>
          <w:rFonts w:hint="cs"/>
          <w:rtl/>
        </w:rPr>
        <w:t xml:space="preserve"> רבה. תשעה בעד, אין מתנגדים ואין נמנעים. אני קובע שנושא המחסור בכיתות לימוד בכלל, ובמגזר הערבי בפרט, יעבור לדיון בוועדת החינוך של הכנסת בהקדם האפשרי, שכן שנת הלימודים כבר החלה. נא להפנות את תשומת לבו של יושב-ראש הוועדה לדחיפות הדיון. תודה רבה.</w:t>
      </w:r>
    </w:p>
    <w:p w14:paraId="0B6FA29F" w14:textId="77777777" w:rsidR="00000000" w:rsidRDefault="006D6152">
      <w:pPr>
        <w:pStyle w:val="a0"/>
        <w:rPr>
          <w:rFonts w:hint="cs"/>
          <w:rtl/>
        </w:rPr>
      </w:pPr>
    </w:p>
    <w:p w14:paraId="54BE57A5" w14:textId="77777777" w:rsidR="00000000" w:rsidRDefault="006D6152">
      <w:pPr>
        <w:pStyle w:val="af0"/>
        <w:rPr>
          <w:rtl/>
        </w:rPr>
      </w:pPr>
      <w:r>
        <w:rPr>
          <w:rFonts w:hint="eastAsia"/>
          <w:rtl/>
        </w:rPr>
        <w:t>יוסי</w:t>
      </w:r>
      <w:r>
        <w:rPr>
          <w:rtl/>
        </w:rPr>
        <w:t xml:space="preserve"> שריד (</w:t>
      </w:r>
      <w:r>
        <w:rPr>
          <w:rtl/>
        </w:rPr>
        <w:t>מרצ-יחד):</w:t>
      </w:r>
    </w:p>
    <w:p w14:paraId="25354363" w14:textId="77777777" w:rsidR="00000000" w:rsidRDefault="006D6152">
      <w:pPr>
        <w:pStyle w:val="a0"/>
        <w:rPr>
          <w:rFonts w:hint="cs"/>
          <w:rtl/>
        </w:rPr>
      </w:pPr>
    </w:p>
    <w:p w14:paraId="0766FCC4" w14:textId="77777777" w:rsidR="00000000" w:rsidRDefault="006D6152">
      <w:pPr>
        <w:pStyle w:val="a0"/>
        <w:rPr>
          <w:rFonts w:hint="cs"/>
          <w:rtl/>
        </w:rPr>
      </w:pPr>
      <w:r>
        <w:rPr>
          <w:rFonts w:hint="cs"/>
          <w:rtl/>
        </w:rPr>
        <w:t xml:space="preserve">הוא באוקראינה, יהיה קשה. </w:t>
      </w:r>
    </w:p>
    <w:p w14:paraId="14FBAFD7" w14:textId="77777777" w:rsidR="00000000" w:rsidRDefault="006D6152">
      <w:pPr>
        <w:pStyle w:val="a0"/>
        <w:rPr>
          <w:rFonts w:hint="cs"/>
          <w:rtl/>
        </w:rPr>
      </w:pPr>
    </w:p>
    <w:p w14:paraId="16958D4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2595275" w14:textId="77777777" w:rsidR="00000000" w:rsidRDefault="006D6152">
      <w:pPr>
        <w:pStyle w:val="a0"/>
        <w:rPr>
          <w:rFonts w:hint="cs"/>
          <w:rtl/>
        </w:rPr>
      </w:pPr>
    </w:p>
    <w:p w14:paraId="37BD036F" w14:textId="77777777" w:rsidR="00000000" w:rsidRDefault="006D6152">
      <w:pPr>
        <w:pStyle w:val="a0"/>
        <w:rPr>
          <w:rFonts w:hint="cs"/>
          <w:rtl/>
        </w:rPr>
      </w:pPr>
      <w:r>
        <w:rPr>
          <w:rFonts w:hint="cs"/>
          <w:rtl/>
        </w:rPr>
        <w:t>ראיתי אותו פה בבוקר.</w:t>
      </w:r>
    </w:p>
    <w:p w14:paraId="69398441" w14:textId="77777777" w:rsidR="00000000" w:rsidRDefault="006D6152">
      <w:pPr>
        <w:pStyle w:val="a0"/>
        <w:rPr>
          <w:rFonts w:hint="cs"/>
          <w:rtl/>
        </w:rPr>
      </w:pPr>
    </w:p>
    <w:p w14:paraId="5E9394AB" w14:textId="77777777" w:rsidR="00000000" w:rsidRDefault="006D6152">
      <w:pPr>
        <w:pStyle w:val="af0"/>
        <w:rPr>
          <w:rtl/>
        </w:rPr>
      </w:pPr>
      <w:r>
        <w:rPr>
          <w:rFonts w:hint="eastAsia"/>
          <w:rtl/>
        </w:rPr>
        <w:t>יוסי</w:t>
      </w:r>
      <w:r>
        <w:rPr>
          <w:rtl/>
        </w:rPr>
        <w:t xml:space="preserve"> שריד (מרצ-יחד):</w:t>
      </w:r>
    </w:p>
    <w:p w14:paraId="5EBB42E7" w14:textId="77777777" w:rsidR="00000000" w:rsidRDefault="006D6152">
      <w:pPr>
        <w:pStyle w:val="a0"/>
        <w:rPr>
          <w:rFonts w:hint="cs"/>
          <w:rtl/>
        </w:rPr>
      </w:pPr>
    </w:p>
    <w:p w14:paraId="51028F81" w14:textId="77777777" w:rsidR="00000000" w:rsidRDefault="006D6152">
      <w:pPr>
        <w:pStyle w:val="a0"/>
        <w:rPr>
          <w:rFonts w:hint="cs"/>
          <w:rtl/>
        </w:rPr>
      </w:pPr>
      <w:r>
        <w:rPr>
          <w:rFonts w:hint="cs"/>
          <w:rtl/>
        </w:rPr>
        <w:t xml:space="preserve">לא, הוא בדרך לאוקראינה. </w:t>
      </w:r>
    </w:p>
    <w:p w14:paraId="6A481DCE" w14:textId="77777777" w:rsidR="00000000" w:rsidRDefault="006D6152">
      <w:pPr>
        <w:pStyle w:val="af1"/>
        <w:rPr>
          <w:rtl/>
        </w:rPr>
      </w:pPr>
    </w:p>
    <w:p w14:paraId="6BAC4EC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C5764E3" w14:textId="77777777" w:rsidR="00000000" w:rsidRDefault="006D6152">
      <w:pPr>
        <w:pStyle w:val="a0"/>
        <w:rPr>
          <w:rFonts w:hint="cs"/>
          <w:rtl/>
        </w:rPr>
      </w:pPr>
    </w:p>
    <w:p w14:paraId="4FC639A5" w14:textId="77777777" w:rsidR="00000000" w:rsidRDefault="006D6152">
      <w:pPr>
        <w:pStyle w:val="a0"/>
        <w:rPr>
          <w:rFonts w:hint="cs"/>
          <w:rtl/>
        </w:rPr>
      </w:pPr>
      <w:r>
        <w:rPr>
          <w:rFonts w:hint="cs"/>
          <w:rtl/>
        </w:rPr>
        <w:t>אז יש לו ממלא-מקום, אין שום בעיה.</w:t>
      </w:r>
    </w:p>
    <w:p w14:paraId="029E5F57" w14:textId="77777777" w:rsidR="00000000" w:rsidRDefault="006D6152">
      <w:pPr>
        <w:pStyle w:val="a0"/>
        <w:rPr>
          <w:rFonts w:hint="cs"/>
          <w:rtl/>
        </w:rPr>
      </w:pPr>
    </w:p>
    <w:p w14:paraId="10BC2B67" w14:textId="77777777" w:rsidR="00000000" w:rsidRDefault="006D6152">
      <w:pPr>
        <w:pStyle w:val="af0"/>
        <w:rPr>
          <w:rtl/>
        </w:rPr>
      </w:pPr>
      <w:r>
        <w:rPr>
          <w:rFonts w:hint="eastAsia"/>
          <w:rtl/>
        </w:rPr>
        <w:t>יוסי</w:t>
      </w:r>
      <w:r>
        <w:rPr>
          <w:rtl/>
        </w:rPr>
        <w:t xml:space="preserve"> שריד (מרצ-יחד):</w:t>
      </w:r>
    </w:p>
    <w:p w14:paraId="1DD9DB00" w14:textId="77777777" w:rsidR="00000000" w:rsidRDefault="006D6152">
      <w:pPr>
        <w:pStyle w:val="a0"/>
        <w:rPr>
          <w:rFonts w:hint="cs"/>
          <w:rtl/>
        </w:rPr>
      </w:pPr>
    </w:p>
    <w:p w14:paraId="49B34B8B" w14:textId="77777777" w:rsidR="00000000" w:rsidRDefault="006D6152">
      <w:pPr>
        <w:pStyle w:val="a0"/>
        <w:rPr>
          <w:rFonts w:hint="cs"/>
          <w:rtl/>
        </w:rPr>
      </w:pPr>
      <w:r>
        <w:rPr>
          <w:rFonts w:hint="cs"/>
          <w:rtl/>
        </w:rPr>
        <w:t xml:space="preserve">אין לו ממלא-מקום. </w:t>
      </w:r>
    </w:p>
    <w:p w14:paraId="7E65E457" w14:textId="77777777" w:rsidR="00000000" w:rsidRDefault="006D6152">
      <w:pPr>
        <w:pStyle w:val="a0"/>
        <w:rPr>
          <w:rFonts w:hint="cs"/>
          <w:rtl/>
        </w:rPr>
      </w:pPr>
    </w:p>
    <w:p w14:paraId="25F5DD6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43CC0AA" w14:textId="77777777" w:rsidR="00000000" w:rsidRDefault="006D6152">
      <w:pPr>
        <w:pStyle w:val="a0"/>
        <w:rPr>
          <w:rFonts w:hint="cs"/>
          <w:rtl/>
        </w:rPr>
      </w:pPr>
    </w:p>
    <w:p w14:paraId="09B835B1" w14:textId="77777777" w:rsidR="00000000" w:rsidRDefault="006D6152">
      <w:pPr>
        <w:pStyle w:val="a0"/>
        <w:rPr>
          <w:rFonts w:hint="cs"/>
          <w:rtl/>
        </w:rPr>
      </w:pPr>
      <w:r>
        <w:rPr>
          <w:rFonts w:hint="cs"/>
          <w:rtl/>
        </w:rPr>
        <w:t xml:space="preserve">אין דבר </w:t>
      </w:r>
      <w:r>
        <w:rPr>
          <w:rFonts w:hint="cs"/>
          <w:rtl/>
        </w:rPr>
        <w:t>כזה, אין ועדה - - -</w:t>
      </w:r>
    </w:p>
    <w:p w14:paraId="7AF08B68" w14:textId="77777777" w:rsidR="00000000" w:rsidRDefault="006D6152">
      <w:pPr>
        <w:pStyle w:val="a0"/>
        <w:rPr>
          <w:rFonts w:hint="cs"/>
          <w:rtl/>
        </w:rPr>
      </w:pPr>
    </w:p>
    <w:p w14:paraId="79211940" w14:textId="77777777" w:rsidR="00000000" w:rsidRDefault="006D6152">
      <w:pPr>
        <w:pStyle w:val="af0"/>
        <w:rPr>
          <w:rtl/>
        </w:rPr>
      </w:pPr>
      <w:r>
        <w:rPr>
          <w:rFonts w:hint="eastAsia"/>
          <w:rtl/>
        </w:rPr>
        <w:t>יוסי</w:t>
      </w:r>
      <w:r>
        <w:rPr>
          <w:rtl/>
        </w:rPr>
        <w:t xml:space="preserve"> שריד (מרצ-יחד):</w:t>
      </w:r>
    </w:p>
    <w:p w14:paraId="05D2B1DA" w14:textId="77777777" w:rsidR="00000000" w:rsidRDefault="006D6152">
      <w:pPr>
        <w:pStyle w:val="a0"/>
        <w:rPr>
          <w:rFonts w:hint="cs"/>
          <w:rtl/>
        </w:rPr>
      </w:pPr>
    </w:p>
    <w:p w14:paraId="7EFDA693" w14:textId="77777777" w:rsidR="00000000" w:rsidRDefault="006D6152">
      <w:pPr>
        <w:pStyle w:val="a0"/>
        <w:rPr>
          <w:rFonts w:hint="cs"/>
          <w:rtl/>
        </w:rPr>
      </w:pPr>
      <w:r>
        <w:rPr>
          <w:rFonts w:hint="cs"/>
          <w:rtl/>
        </w:rPr>
        <w:t xml:space="preserve">אני נורא מצטער, הוא לא קבע ממלא-מקום. </w:t>
      </w:r>
    </w:p>
    <w:p w14:paraId="63EC3FF3" w14:textId="77777777" w:rsidR="00000000" w:rsidRDefault="006D6152">
      <w:pPr>
        <w:pStyle w:val="a0"/>
        <w:rPr>
          <w:rFonts w:hint="cs"/>
          <w:rtl/>
        </w:rPr>
      </w:pPr>
    </w:p>
    <w:p w14:paraId="795E328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DC467EA" w14:textId="77777777" w:rsidR="00000000" w:rsidRDefault="006D6152">
      <w:pPr>
        <w:pStyle w:val="a0"/>
        <w:rPr>
          <w:rFonts w:hint="cs"/>
          <w:rtl/>
        </w:rPr>
      </w:pPr>
    </w:p>
    <w:p w14:paraId="62D348F5" w14:textId="77777777" w:rsidR="00000000" w:rsidRDefault="006D6152">
      <w:pPr>
        <w:pStyle w:val="a0"/>
        <w:rPr>
          <w:rFonts w:hint="cs"/>
          <w:rtl/>
        </w:rPr>
      </w:pPr>
      <w:r>
        <w:rPr>
          <w:rFonts w:hint="cs"/>
          <w:rtl/>
        </w:rPr>
        <w:t>נתתי הנחיה לכל יושבי-ראש הוועדות.</w:t>
      </w:r>
    </w:p>
    <w:p w14:paraId="5EA2CDBF" w14:textId="77777777" w:rsidR="00000000" w:rsidRDefault="006D6152">
      <w:pPr>
        <w:pStyle w:val="a0"/>
        <w:rPr>
          <w:rFonts w:hint="cs"/>
          <w:rtl/>
        </w:rPr>
      </w:pPr>
    </w:p>
    <w:p w14:paraId="26BC040F" w14:textId="77777777" w:rsidR="00000000" w:rsidRDefault="006D6152">
      <w:pPr>
        <w:pStyle w:val="af0"/>
        <w:rPr>
          <w:rtl/>
        </w:rPr>
      </w:pPr>
      <w:r>
        <w:rPr>
          <w:rFonts w:hint="eastAsia"/>
          <w:rtl/>
        </w:rPr>
        <w:t>יוסי</w:t>
      </w:r>
      <w:r>
        <w:rPr>
          <w:rtl/>
        </w:rPr>
        <w:t xml:space="preserve"> שריד (מרצ-יחד):</w:t>
      </w:r>
    </w:p>
    <w:p w14:paraId="15F48DF7" w14:textId="77777777" w:rsidR="00000000" w:rsidRDefault="006D6152">
      <w:pPr>
        <w:pStyle w:val="a0"/>
        <w:rPr>
          <w:rFonts w:hint="cs"/>
          <w:rtl/>
        </w:rPr>
      </w:pPr>
    </w:p>
    <w:p w14:paraId="61F70064" w14:textId="77777777" w:rsidR="00000000" w:rsidRDefault="006D6152">
      <w:pPr>
        <w:pStyle w:val="a0"/>
        <w:rPr>
          <w:rFonts w:hint="cs"/>
          <w:rtl/>
        </w:rPr>
      </w:pPr>
      <w:r>
        <w:rPr>
          <w:rFonts w:hint="cs"/>
          <w:rtl/>
        </w:rPr>
        <w:t>אדוני, הנחיותיך אינן מתמלאות.</w:t>
      </w:r>
    </w:p>
    <w:p w14:paraId="5BD6D6FD" w14:textId="77777777" w:rsidR="00000000" w:rsidRDefault="006D6152">
      <w:pPr>
        <w:pStyle w:val="a0"/>
        <w:rPr>
          <w:rFonts w:hint="cs"/>
          <w:rtl/>
        </w:rPr>
      </w:pPr>
    </w:p>
    <w:p w14:paraId="5C029FDE"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BBC006E" w14:textId="77777777" w:rsidR="00000000" w:rsidRDefault="006D6152">
      <w:pPr>
        <w:pStyle w:val="a0"/>
        <w:rPr>
          <w:rFonts w:hint="cs"/>
          <w:rtl/>
        </w:rPr>
      </w:pPr>
    </w:p>
    <w:p w14:paraId="266974AC" w14:textId="77777777" w:rsidR="00000000" w:rsidRDefault="006D6152">
      <w:pPr>
        <w:pStyle w:val="a0"/>
        <w:rPr>
          <w:rFonts w:hint="cs"/>
          <w:rtl/>
        </w:rPr>
      </w:pPr>
      <w:r>
        <w:rPr>
          <w:rFonts w:hint="cs"/>
          <w:rtl/>
        </w:rPr>
        <w:t xml:space="preserve">נשאל אותו באוקראינה. אני מבטיח לך שיהיה לו </w:t>
      </w:r>
      <w:r>
        <w:rPr>
          <w:rFonts w:hint="cs"/>
          <w:rtl/>
        </w:rPr>
        <w:t>ממלא-מקום.</w:t>
      </w:r>
    </w:p>
    <w:p w14:paraId="36ADB5F0" w14:textId="77777777" w:rsidR="00000000" w:rsidRDefault="006D6152">
      <w:pPr>
        <w:pStyle w:val="a0"/>
        <w:rPr>
          <w:rFonts w:hint="cs"/>
          <w:rtl/>
        </w:rPr>
      </w:pPr>
    </w:p>
    <w:p w14:paraId="41298EA8" w14:textId="77777777" w:rsidR="00000000" w:rsidRDefault="006D6152">
      <w:pPr>
        <w:pStyle w:val="af0"/>
        <w:rPr>
          <w:rtl/>
        </w:rPr>
      </w:pPr>
      <w:r>
        <w:rPr>
          <w:rFonts w:hint="eastAsia"/>
          <w:rtl/>
        </w:rPr>
        <w:t>גאלב</w:t>
      </w:r>
      <w:r>
        <w:rPr>
          <w:rtl/>
        </w:rPr>
        <w:t xml:space="preserve"> מג'אדלה (העבודה - מימד - עם אחד):</w:t>
      </w:r>
    </w:p>
    <w:p w14:paraId="72528E08" w14:textId="77777777" w:rsidR="00000000" w:rsidRDefault="006D6152">
      <w:pPr>
        <w:pStyle w:val="a0"/>
        <w:rPr>
          <w:rFonts w:hint="cs"/>
          <w:rtl/>
        </w:rPr>
      </w:pPr>
    </w:p>
    <w:p w14:paraId="641FC24A" w14:textId="77777777" w:rsidR="00000000" w:rsidRDefault="006D6152">
      <w:pPr>
        <w:pStyle w:val="a0"/>
        <w:rPr>
          <w:rFonts w:hint="cs"/>
          <w:rtl/>
        </w:rPr>
      </w:pPr>
      <w:r>
        <w:rPr>
          <w:rFonts w:hint="cs"/>
          <w:rtl/>
        </w:rPr>
        <w:t xml:space="preserve">אדוני, כשנסע, היה לו ממלא-מקום? </w:t>
      </w:r>
    </w:p>
    <w:p w14:paraId="316D749D" w14:textId="77777777" w:rsidR="00000000" w:rsidRDefault="006D6152">
      <w:pPr>
        <w:pStyle w:val="a0"/>
        <w:rPr>
          <w:rFonts w:hint="cs"/>
          <w:rtl/>
        </w:rPr>
      </w:pPr>
    </w:p>
    <w:p w14:paraId="4F1F7BC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5DD86B3" w14:textId="77777777" w:rsidR="00000000" w:rsidRDefault="006D6152">
      <w:pPr>
        <w:pStyle w:val="a0"/>
        <w:rPr>
          <w:rFonts w:hint="cs"/>
          <w:rtl/>
        </w:rPr>
      </w:pPr>
    </w:p>
    <w:p w14:paraId="1E8533FB" w14:textId="77777777" w:rsidR="00000000" w:rsidRDefault="006D6152">
      <w:pPr>
        <w:pStyle w:val="a0"/>
        <w:rPr>
          <w:rFonts w:hint="cs"/>
          <w:rtl/>
        </w:rPr>
      </w:pPr>
      <w:r>
        <w:rPr>
          <w:rFonts w:hint="cs"/>
          <w:rtl/>
        </w:rPr>
        <w:t>ודאי, כחלון. אבל אני לא מרבה לנסוע.</w:t>
      </w:r>
    </w:p>
    <w:p w14:paraId="7727EB70" w14:textId="77777777" w:rsidR="00000000" w:rsidRDefault="006D6152">
      <w:pPr>
        <w:pStyle w:val="a0"/>
        <w:rPr>
          <w:rFonts w:hint="cs"/>
          <w:rtl/>
        </w:rPr>
      </w:pPr>
    </w:p>
    <w:p w14:paraId="51801DEC" w14:textId="77777777" w:rsidR="00000000" w:rsidRDefault="006D6152">
      <w:pPr>
        <w:pStyle w:val="af0"/>
        <w:rPr>
          <w:rtl/>
        </w:rPr>
      </w:pPr>
      <w:r>
        <w:rPr>
          <w:rFonts w:hint="eastAsia"/>
          <w:rtl/>
        </w:rPr>
        <w:t>גאלב</w:t>
      </w:r>
      <w:r>
        <w:rPr>
          <w:rtl/>
        </w:rPr>
        <w:t xml:space="preserve"> מג'אדלה (העבודה - מימד - עם אחד):</w:t>
      </w:r>
    </w:p>
    <w:p w14:paraId="3B08D8DA" w14:textId="77777777" w:rsidR="00000000" w:rsidRDefault="006D6152">
      <w:pPr>
        <w:pStyle w:val="a0"/>
        <w:rPr>
          <w:rFonts w:hint="cs"/>
          <w:rtl/>
        </w:rPr>
      </w:pPr>
    </w:p>
    <w:p w14:paraId="5D73EF2C" w14:textId="77777777" w:rsidR="00000000" w:rsidRDefault="006D6152">
      <w:pPr>
        <w:pStyle w:val="a0"/>
        <w:rPr>
          <w:rFonts w:hint="cs"/>
          <w:rtl/>
        </w:rPr>
      </w:pPr>
      <w:r>
        <w:rPr>
          <w:rFonts w:hint="cs"/>
          <w:rtl/>
        </w:rPr>
        <w:t>רציתי להיפגש אתך, וגם הוא נסע.</w:t>
      </w:r>
    </w:p>
    <w:p w14:paraId="43AB4BDE" w14:textId="77777777" w:rsidR="00000000" w:rsidRDefault="006D6152">
      <w:pPr>
        <w:pStyle w:val="a0"/>
        <w:rPr>
          <w:rFonts w:hint="cs"/>
          <w:rtl/>
        </w:rPr>
      </w:pPr>
    </w:p>
    <w:p w14:paraId="1D8A582C"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F653F43" w14:textId="77777777" w:rsidR="00000000" w:rsidRDefault="006D6152">
      <w:pPr>
        <w:pStyle w:val="a0"/>
        <w:rPr>
          <w:rFonts w:hint="cs"/>
          <w:rtl/>
        </w:rPr>
      </w:pPr>
    </w:p>
    <w:p w14:paraId="4A38DEC8" w14:textId="77777777" w:rsidR="00000000" w:rsidRDefault="006D6152">
      <w:pPr>
        <w:pStyle w:val="a0"/>
        <w:rPr>
          <w:rFonts w:hint="cs"/>
          <w:rtl/>
        </w:rPr>
      </w:pPr>
      <w:r>
        <w:rPr>
          <w:rFonts w:hint="cs"/>
          <w:rtl/>
        </w:rPr>
        <w:t>לא. כחלון היה פה וע</w:t>
      </w:r>
      <w:r>
        <w:rPr>
          <w:rFonts w:hint="cs"/>
          <w:rtl/>
        </w:rPr>
        <w:t>מד לרשות כל מי שרצה לפגוש אותו. אני מודה לו מאוד, הוא מילא את תפקידו בצורה ראויה.</w:t>
      </w:r>
    </w:p>
    <w:p w14:paraId="02C778A6" w14:textId="77777777" w:rsidR="00000000" w:rsidRDefault="006D6152">
      <w:pPr>
        <w:pStyle w:val="a2"/>
        <w:rPr>
          <w:rFonts w:hint="cs"/>
          <w:rtl/>
        </w:rPr>
      </w:pPr>
    </w:p>
    <w:p w14:paraId="396C318D" w14:textId="77777777" w:rsidR="00000000" w:rsidRDefault="006D6152">
      <w:pPr>
        <w:pStyle w:val="a0"/>
        <w:rPr>
          <w:rFonts w:hint="cs"/>
          <w:rtl/>
        </w:rPr>
      </w:pPr>
    </w:p>
    <w:p w14:paraId="06B5BF60" w14:textId="77777777" w:rsidR="00000000" w:rsidRDefault="006D6152">
      <w:pPr>
        <w:pStyle w:val="a2"/>
        <w:rPr>
          <w:rtl/>
        </w:rPr>
      </w:pPr>
      <w:bookmarkStart w:id="193" w:name="CS119312FI0119312T13_09_2005_15_35_39"/>
      <w:bookmarkStart w:id="194" w:name="_Toc114483688"/>
      <w:bookmarkEnd w:id="193"/>
      <w:r>
        <w:rPr>
          <w:rtl/>
        </w:rPr>
        <w:t>העדר פתרונות ראויים לעקורי גוש</w:t>
      </w:r>
      <w:r>
        <w:rPr>
          <w:rFonts w:hint="cs"/>
          <w:rtl/>
        </w:rPr>
        <w:t>-</w:t>
      </w:r>
      <w:r>
        <w:rPr>
          <w:rtl/>
        </w:rPr>
        <w:t>קטיף</w:t>
      </w:r>
      <w:bookmarkEnd w:id="194"/>
    </w:p>
    <w:p w14:paraId="057B857E" w14:textId="77777777" w:rsidR="00000000" w:rsidRDefault="006D6152">
      <w:pPr>
        <w:pStyle w:val="-0"/>
        <w:rPr>
          <w:rFonts w:hint="cs"/>
          <w:rtl/>
        </w:rPr>
      </w:pPr>
    </w:p>
    <w:p w14:paraId="6EBCEE6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11348D3" w14:textId="77777777" w:rsidR="00000000" w:rsidRDefault="006D6152">
      <w:pPr>
        <w:pStyle w:val="a0"/>
        <w:rPr>
          <w:rFonts w:hint="cs"/>
          <w:rtl/>
        </w:rPr>
      </w:pPr>
    </w:p>
    <w:p w14:paraId="3BDDAB48" w14:textId="77777777" w:rsidR="00000000" w:rsidRDefault="006D6152">
      <w:pPr>
        <w:pStyle w:val="a0"/>
        <w:rPr>
          <w:rFonts w:hint="cs"/>
          <w:rtl/>
        </w:rPr>
      </w:pPr>
      <w:r>
        <w:rPr>
          <w:rFonts w:hint="cs"/>
          <w:rtl/>
        </w:rPr>
        <w:t>חברת הכנסת פינקלשטיין, בבקשה. העדר פתרונות ראויים לעקורי גוש-קטיף, הצעת חברת הכנסת גילה פינקלשטיין מטעם המפד"ל - ש</w:t>
      </w:r>
      <w:r>
        <w:rPr>
          <w:rFonts w:hint="cs"/>
          <w:rtl/>
        </w:rPr>
        <w:t>"ס - האיחוד הלאומי. ישיב סגן שר הביטחון. כבוד סגן השר הנכבד, השר בוים, קיבלתי מהממשלה הסכמה, שגם כבוד השר הלפרט רשאי לענות על ההצעה הבאה, אם אדוני אינו רוצה לענות, ורק הוא יענה.</w:t>
      </w:r>
    </w:p>
    <w:p w14:paraId="4200C0D3" w14:textId="77777777" w:rsidR="00000000" w:rsidRDefault="006D6152">
      <w:pPr>
        <w:pStyle w:val="a0"/>
        <w:rPr>
          <w:rFonts w:hint="cs"/>
          <w:rtl/>
        </w:rPr>
      </w:pPr>
    </w:p>
    <w:p w14:paraId="31F2260F" w14:textId="77777777" w:rsidR="00000000" w:rsidRDefault="006D6152">
      <w:pPr>
        <w:pStyle w:val="af0"/>
        <w:rPr>
          <w:rtl/>
        </w:rPr>
      </w:pPr>
      <w:r>
        <w:rPr>
          <w:rFonts w:hint="eastAsia"/>
          <w:rtl/>
        </w:rPr>
        <w:t>משה</w:t>
      </w:r>
      <w:r>
        <w:rPr>
          <w:rtl/>
        </w:rPr>
        <w:t xml:space="preserve"> גפני (דגל התורה):</w:t>
      </w:r>
    </w:p>
    <w:p w14:paraId="31AAEB43" w14:textId="77777777" w:rsidR="00000000" w:rsidRDefault="006D6152">
      <w:pPr>
        <w:pStyle w:val="a0"/>
        <w:rPr>
          <w:rFonts w:hint="cs"/>
          <w:rtl/>
        </w:rPr>
      </w:pPr>
    </w:p>
    <w:p w14:paraId="05102CB4" w14:textId="77777777" w:rsidR="00000000" w:rsidRDefault="006D6152">
      <w:pPr>
        <w:pStyle w:val="a0"/>
        <w:rPr>
          <w:rFonts w:hint="cs"/>
          <w:rtl/>
        </w:rPr>
      </w:pPr>
      <w:r>
        <w:rPr>
          <w:rFonts w:hint="cs"/>
          <w:rtl/>
        </w:rPr>
        <w:t>על מה הוא יענה? הוא הגיש את ההצעה.</w:t>
      </w:r>
    </w:p>
    <w:p w14:paraId="588FB42E" w14:textId="77777777" w:rsidR="00000000" w:rsidRDefault="006D6152">
      <w:pPr>
        <w:pStyle w:val="a0"/>
        <w:rPr>
          <w:rFonts w:hint="cs"/>
          <w:rtl/>
        </w:rPr>
      </w:pPr>
    </w:p>
    <w:p w14:paraId="1C002AC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D767EAB" w14:textId="77777777" w:rsidR="00000000" w:rsidRDefault="006D6152">
      <w:pPr>
        <w:pStyle w:val="a0"/>
        <w:rPr>
          <w:rFonts w:hint="cs"/>
          <w:rtl/>
        </w:rPr>
      </w:pPr>
    </w:p>
    <w:p w14:paraId="55E6468E" w14:textId="77777777" w:rsidR="00000000" w:rsidRDefault="006D6152">
      <w:pPr>
        <w:pStyle w:val="a0"/>
        <w:rPr>
          <w:rFonts w:hint="cs"/>
          <w:rtl/>
        </w:rPr>
      </w:pPr>
      <w:r>
        <w:rPr>
          <w:rFonts w:hint="cs"/>
          <w:rtl/>
        </w:rPr>
        <w:t>הוא יענה, והוא יבקש מהממשלה.</w:t>
      </w:r>
    </w:p>
    <w:p w14:paraId="7E2D86A8" w14:textId="77777777" w:rsidR="00000000" w:rsidRDefault="006D6152">
      <w:pPr>
        <w:pStyle w:val="a0"/>
        <w:rPr>
          <w:rFonts w:hint="cs"/>
          <w:rtl/>
        </w:rPr>
      </w:pPr>
    </w:p>
    <w:p w14:paraId="3393C967" w14:textId="77777777" w:rsidR="00000000" w:rsidRDefault="006D6152">
      <w:pPr>
        <w:pStyle w:val="af0"/>
        <w:rPr>
          <w:rtl/>
        </w:rPr>
      </w:pPr>
      <w:r>
        <w:rPr>
          <w:rFonts w:hint="eastAsia"/>
          <w:rtl/>
        </w:rPr>
        <w:t>משה</w:t>
      </w:r>
      <w:r>
        <w:rPr>
          <w:rtl/>
        </w:rPr>
        <w:t xml:space="preserve"> גפני (דגל התורה):</w:t>
      </w:r>
    </w:p>
    <w:p w14:paraId="47A23D53" w14:textId="77777777" w:rsidR="00000000" w:rsidRDefault="006D6152">
      <w:pPr>
        <w:pStyle w:val="a0"/>
        <w:rPr>
          <w:rFonts w:hint="cs"/>
          <w:rtl/>
        </w:rPr>
      </w:pPr>
    </w:p>
    <w:p w14:paraId="361768E1" w14:textId="77777777" w:rsidR="00000000" w:rsidRDefault="006D6152">
      <w:pPr>
        <w:pStyle w:val="a0"/>
        <w:rPr>
          <w:rFonts w:hint="cs"/>
          <w:rtl/>
        </w:rPr>
      </w:pPr>
      <w:bookmarkStart w:id="195" w:name="FS000001059T13_09_2005_14_22_26"/>
      <w:bookmarkEnd w:id="195"/>
      <w:r>
        <w:rPr>
          <w:rFonts w:hint="cs"/>
          <w:rtl/>
        </w:rPr>
        <w:t>לא, סגן שר הביטחון יענה.</w:t>
      </w:r>
    </w:p>
    <w:p w14:paraId="3B1F3D68" w14:textId="77777777" w:rsidR="00000000" w:rsidRDefault="006D6152">
      <w:pPr>
        <w:pStyle w:val="a0"/>
        <w:rPr>
          <w:rFonts w:hint="cs"/>
          <w:rtl/>
        </w:rPr>
      </w:pPr>
    </w:p>
    <w:p w14:paraId="38838511" w14:textId="77777777" w:rsidR="00000000" w:rsidRDefault="006D6152">
      <w:pPr>
        <w:pStyle w:val="af0"/>
        <w:rPr>
          <w:rtl/>
        </w:rPr>
      </w:pPr>
      <w:r>
        <w:rPr>
          <w:rFonts w:hint="eastAsia"/>
          <w:rtl/>
        </w:rPr>
        <w:t>סגן</w:t>
      </w:r>
      <w:r>
        <w:rPr>
          <w:rtl/>
        </w:rPr>
        <w:t xml:space="preserve"> שר הביטחון זאב בוים:</w:t>
      </w:r>
    </w:p>
    <w:p w14:paraId="28949F30" w14:textId="77777777" w:rsidR="00000000" w:rsidRDefault="006D6152">
      <w:pPr>
        <w:pStyle w:val="a0"/>
        <w:rPr>
          <w:rFonts w:hint="cs"/>
          <w:rtl/>
        </w:rPr>
      </w:pPr>
    </w:p>
    <w:p w14:paraId="68ABCF40" w14:textId="77777777" w:rsidR="00000000" w:rsidRDefault="006D6152">
      <w:pPr>
        <w:pStyle w:val="a0"/>
        <w:rPr>
          <w:rFonts w:hint="cs"/>
          <w:rtl/>
        </w:rPr>
      </w:pPr>
      <w:r>
        <w:rPr>
          <w:rFonts w:hint="cs"/>
          <w:rtl/>
        </w:rPr>
        <w:t>אני אענה.</w:t>
      </w:r>
    </w:p>
    <w:p w14:paraId="223AA9C9" w14:textId="77777777" w:rsidR="00000000" w:rsidRDefault="006D6152">
      <w:pPr>
        <w:pStyle w:val="a0"/>
        <w:rPr>
          <w:rFonts w:hint="cs"/>
          <w:rtl/>
        </w:rPr>
      </w:pPr>
    </w:p>
    <w:p w14:paraId="3F904E33"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E14CDA0" w14:textId="77777777" w:rsidR="00000000" w:rsidRDefault="006D6152">
      <w:pPr>
        <w:pStyle w:val="a0"/>
        <w:rPr>
          <w:rFonts w:hint="cs"/>
          <w:rtl/>
        </w:rPr>
      </w:pPr>
    </w:p>
    <w:p w14:paraId="1F213776" w14:textId="77777777" w:rsidR="00000000" w:rsidRDefault="006D6152">
      <w:pPr>
        <w:pStyle w:val="a0"/>
        <w:rPr>
          <w:rFonts w:hint="cs"/>
          <w:rtl/>
        </w:rPr>
      </w:pPr>
      <w:r>
        <w:rPr>
          <w:rFonts w:hint="cs"/>
          <w:rtl/>
        </w:rPr>
        <w:t>חבר הכנסת גפני, הוא לא ביקש לדבר, אני לא נותן לאנשים לדבר כשהם סגני שרים נגד הממשלה, אלא אם כן הממשלה מבקשת שהם ידבר</w:t>
      </w:r>
      <w:r>
        <w:rPr>
          <w:rFonts w:hint="cs"/>
          <w:rtl/>
        </w:rPr>
        <w:t>ו. קיבלתי אישור ממזכירות הממשלה. בבקשה.</w:t>
      </w:r>
    </w:p>
    <w:p w14:paraId="58597685" w14:textId="77777777" w:rsidR="00000000" w:rsidRDefault="006D6152">
      <w:pPr>
        <w:pStyle w:val="a0"/>
        <w:rPr>
          <w:rFonts w:hint="cs"/>
          <w:rtl/>
        </w:rPr>
      </w:pPr>
    </w:p>
    <w:p w14:paraId="7B249F2F" w14:textId="77777777" w:rsidR="00000000" w:rsidRDefault="006D6152">
      <w:pPr>
        <w:pStyle w:val="a"/>
        <w:rPr>
          <w:rtl/>
        </w:rPr>
      </w:pPr>
      <w:bookmarkStart w:id="196" w:name="FS000001059T13_09_2005_14_23_02"/>
      <w:bookmarkStart w:id="197" w:name="_Toc114483689"/>
      <w:bookmarkEnd w:id="196"/>
      <w:r>
        <w:rPr>
          <w:rFonts w:hint="eastAsia"/>
          <w:rtl/>
        </w:rPr>
        <w:t>גילה</w:t>
      </w:r>
      <w:r>
        <w:rPr>
          <w:rtl/>
        </w:rPr>
        <w:t xml:space="preserve"> פינקלשטיין (מפד"ל):</w:t>
      </w:r>
      <w:bookmarkEnd w:id="197"/>
    </w:p>
    <w:p w14:paraId="46FBCA3B" w14:textId="77777777" w:rsidR="00000000" w:rsidRDefault="006D6152">
      <w:pPr>
        <w:pStyle w:val="a0"/>
        <w:rPr>
          <w:rFonts w:hint="cs"/>
          <w:rtl/>
        </w:rPr>
      </w:pPr>
    </w:p>
    <w:p w14:paraId="448A1286" w14:textId="77777777" w:rsidR="00000000" w:rsidRDefault="006D6152">
      <w:pPr>
        <w:pStyle w:val="a0"/>
        <w:rPr>
          <w:rFonts w:hint="cs"/>
          <w:rtl/>
        </w:rPr>
      </w:pPr>
      <w:r>
        <w:rPr>
          <w:rFonts w:hint="cs"/>
          <w:rtl/>
        </w:rPr>
        <w:t xml:space="preserve">אדוני היושב-ראש, כנסת נכבדה, עדיין כולנו מזועזעים מחורבן בתי-הכנסת. קווים אדומים, פגיעה בקודש הקודשים, מצב בלתי אפשרי רגע אחרי יציאת כוחות צה"ל </w:t>
      </w:r>
      <w:r>
        <w:rPr>
          <w:rFonts w:hint="eastAsia"/>
          <w:rtl/>
        </w:rPr>
        <w:t>–</w:t>
      </w:r>
      <w:r>
        <w:rPr>
          <w:rFonts w:hint="cs"/>
          <w:rtl/>
        </w:rPr>
        <w:t xml:space="preserve"> זה בעצם מעיד שהפלסטינים יותר משהם רוצים מדי</w:t>
      </w:r>
      <w:r>
        <w:rPr>
          <w:rFonts w:hint="cs"/>
          <w:rtl/>
        </w:rPr>
        <w:t xml:space="preserve">נה הם רוצים להחריב ולחסל כל סממן יהודי וישראלי. הם קיבלו הזדמנות יוצאת דופן להוכיח רצון טוב, נכונות ללכת לקראת שלום צודק לשני העמים, אבל הם העדיפו הרס וחורבן. תמונות ההרס, החורבן </w:t>
      </w:r>
      <w:r>
        <w:rPr>
          <w:rtl/>
        </w:rPr>
        <w:t>–</w:t>
      </w:r>
      <w:r>
        <w:rPr>
          <w:rFonts w:hint="cs"/>
          <w:rtl/>
        </w:rPr>
        <w:t xml:space="preserve"> אנחנו חייבים להפנים את זה ולא עוד ויתורים על חלקי ארץ-ישראל. לעולם לא. </w:t>
      </w:r>
    </w:p>
    <w:p w14:paraId="7FF57764" w14:textId="77777777" w:rsidR="00000000" w:rsidRDefault="006D6152">
      <w:pPr>
        <w:pStyle w:val="a0"/>
        <w:rPr>
          <w:rFonts w:hint="cs"/>
          <w:rtl/>
        </w:rPr>
      </w:pPr>
    </w:p>
    <w:p w14:paraId="06F239EF" w14:textId="77777777" w:rsidR="00000000" w:rsidRDefault="006D6152">
      <w:pPr>
        <w:pStyle w:val="a0"/>
        <w:rPr>
          <w:rFonts w:hint="cs"/>
          <w:rtl/>
        </w:rPr>
      </w:pPr>
      <w:r>
        <w:rPr>
          <w:rFonts w:hint="cs"/>
          <w:rtl/>
        </w:rPr>
        <w:t>אנ</w:t>
      </w:r>
      <w:r>
        <w:rPr>
          <w:rFonts w:hint="cs"/>
          <w:rtl/>
        </w:rPr>
        <w:t>חנו נמצאים היום כמעט חודש לאחר הגירוש ועדיין אין מענה סביר, אפילו פתרון זמני לרוב  אנשי קהילות גוש-קטיף, חודש לאחר גרירת הציבור הנהדר והנחוש מהבתים, ואני שואלת את עצמי היכן חוק-יסוד: כבוד האדם וחירותו?  האם אין חמלה במדינת ישראל? חיסול עולם שלם בשעות מספר,</w:t>
      </w:r>
      <w:r>
        <w:rPr>
          <w:rFonts w:hint="cs"/>
          <w:rtl/>
        </w:rPr>
        <w:t xml:space="preserve"> חיסול מפעל חיים -  אטימות לב משוועת. </w:t>
      </w:r>
    </w:p>
    <w:p w14:paraId="15A52A04" w14:textId="77777777" w:rsidR="00000000" w:rsidRDefault="006D6152">
      <w:pPr>
        <w:pStyle w:val="a0"/>
        <w:rPr>
          <w:rFonts w:hint="cs"/>
          <w:rtl/>
        </w:rPr>
      </w:pPr>
    </w:p>
    <w:p w14:paraId="7C49AB06" w14:textId="77777777" w:rsidR="00000000" w:rsidRDefault="006D6152">
      <w:pPr>
        <w:pStyle w:val="a0"/>
        <w:rPr>
          <w:rFonts w:hint="cs"/>
          <w:rtl/>
        </w:rPr>
      </w:pPr>
      <w:r>
        <w:rPr>
          <w:rFonts w:hint="cs"/>
          <w:rtl/>
        </w:rPr>
        <w:t xml:space="preserve">רק לפני דקות מספר התקשרו אלי מבית-הספר "מורשה" בניצן שאליו הגיעו 150 ילדים מנווה-דקלים. לכל הילדים שלומדים בבית-הספר "מורשה" יש ספרים, אבל ל-150 ילדים שהגיעו מנווה-דקלים אין ספרים. נוסף על זה שגירשו אותם מבתיהם, אין </w:t>
      </w:r>
      <w:r>
        <w:rPr>
          <w:rFonts w:hint="cs"/>
          <w:rtl/>
        </w:rPr>
        <w:t>להם ספרים. הם זקוקים ל-75,000 שקלים לקניית ספרים. סכום כסף נמצא ומחכה להם במשרד החינוך. הבוקר, לאחר ששוחחתי, לאחר דין ודברים, במקום לקבל 75,000 שקלים עבור ספרים ל-150 ילדים מנווה-דקלים, כי הרי סגרו את בית-הספר של אותם תלמידים, הם קיבלו רק 20,000 שקלים. עדי</w:t>
      </w:r>
      <w:r>
        <w:rPr>
          <w:rFonts w:hint="cs"/>
          <w:rtl/>
        </w:rPr>
        <w:t>ין חסרים ספרים. הסכום הזה מתאים לכיתות א' -  בשכבה יש שלוש כיתות: כיתת בנים, כיתת בנות וכיתה מעורבת. רק שכבת כיתות א' תקבל ספרים, אבל שאר התלמידים מנווה-דקלים עדיין בלי ספרים. מדוע? למה?</w:t>
      </w:r>
    </w:p>
    <w:p w14:paraId="313301A3" w14:textId="77777777" w:rsidR="00000000" w:rsidRDefault="006D6152">
      <w:pPr>
        <w:pStyle w:val="a0"/>
        <w:rPr>
          <w:rFonts w:hint="cs"/>
          <w:rtl/>
        </w:rPr>
      </w:pPr>
    </w:p>
    <w:p w14:paraId="0CD298D1" w14:textId="77777777" w:rsidR="00000000" w:rsidRDefault="006D6152">
      <w:pPr>
        <w:pStyle w:val="a0"/>
        <w:rPr>
          <w:rFonts w:hint="cs"/>
          <w:rtl/>
        </w:rPr>
      </w:pPr>
      <w:r>
        <w:rPr>
          <w:rFonts w:hint="cs"/>
          <w:rtl/>
        </w:rPr>
        <w:t xml:space="preserve">מיום ליום מתגלות תופעות קשות וחמורות, בעיות שקשורות לתוכנית העקירה, </w:t>
      </w:r>
      <w:r>
        <w:rPr>
          <w:rFonts w:hint="cs"/>
          <w:rtl/>
        </w:rPr>
        <w:t>לדרכי הביצוע.  תראו איזה פלא, יש ניסיון מכוון להוריד מסדר-היום הציבורי את המגורשים, את הבעיות שלהם, להחביא, להעלים את הבעיות הקשות, בעיות שהם נאלצים להתמודד אתן יום-יום. הקלות הבלתי נסבלת של החורבן -  זו לא רק עקירה, זו גם שבירת רוחם של חלוצי הדור. עצם הפי</w:t>
      </w:r>
      <w:r>
        <w:rPr>
          <w:rFonts w:hint="cs"/>
          <w:rtl/>
        </w:rPr>
        <w:t>זור של המתיישבים בעשרות אתרים שונים, במתקנים ברמות שונות, זה לבד יצר בעיה רצינית מאוד, בעיה קשה. האתרים שנבחרו לשכן את המתיישבים שנעקרו מבתיהם, בחלקם  בכלל לא ראויים לייעודם, אף לא לזמן קצר. ביקרתי במקומות השונים, פגשתי משפחות במצוקות אמיתיות, חלקן מיותר ל</w:t>
      </w:r>
      <w:r>
        <w:rPr>
          <w:rFonts w:hint="cs"/>
          <w:rtl/>
        </w:rPr>
        <w:t>חלוטין, רובן חסר כל הצדקה. נבצר מבינתי להבין איך זה משכנים משפחות עם ילדים במלון שמשמש מחפשי שעה גנובה או בבתי-מלון שעליהם חלים צווי סגירה של משרד הבריאות. לו לפחות היו מעמידים לרשות המגורשים וילדיהם זכות שימוש במתקני המלון, בבריכה, במגרש הספורט. שמעתי מבת</w:t>
      </w:r>
      <w:r>
        <w:rPr>
          <w:rFonts w:hint="cs"/>
          <w:rtl/>
        </w:rPr>
        <w:t>י, שביקרה בשבת במלון "שלום", שבשעת הצהריים האמהות של משפחות עם תשעה ילדים או עשרה ילדים אינן עולות לחדרים, כי הן קיבלו חדר בקומה גבוהה מאוד ומעלית שבת כן עובדת, לא עובדת. הן נשארות בכניסה, נשארות בלובי, בפרוזדור של המלון, וכך הן מעבירות את כל השבת. הן נרדמ</w:t>
      </w:r>
      <w:r>
        <w:rPr>
          <w:rFonts w:hint="cs"/>
          <w:rtl/>
        </w:rPr>
        <w:t xml:space="preserve">ות בכורסא בכניסה למלון. איפה המוסר המינימלי, המצפון? </w:t>
      </w:r>
    </w:p>
    <w:p w14:paraId="063D5229" w14:textId="77777777" w:rsidR="00000000" w:rsidRDefault="006D6152">
      <w:pPr>
        <w:pStyle w:val="a0"/>
        <w:rPr>
          <w:rFonts w:hint="cs"/>
          <w:rtl/>
        </w:rPr>
      </w:pPr>
    </w:p>
    <w:p w14:paraId="7985A643" w14:textId="77777777" w:rsidR="00000000" w:rsidRDefault="006D6152">
      <w:pPr>
        <w:pStyle w:val="a0"/>
        <w:rPr>
          <w:rFonts w:hint="cs"/>
          <w:rtl/>
        </w:rPr>
      </w:pPr>
      <w:r>
        <w:rPr>
          <w:rFonts w:hint="cs"/>
          <w:rtl/>
        </w:rPr>
        <w:t>נתקלתי בנציגי מינהלת סל"ע שהתעקשו לא לאפשר לאשה מבוגרת להישאר במלון קרוב לבתה. גם לאחר שעות של המתנה, שעות מורטות עצבים, סירבו לבקשתה, שהיא בקשה כל כך פשוטה - להישאר במלון "הייאט" בירושלים. לצערי, רק ל</w:t>
      </w:r>
      <w:r>
        <w:rPr>
          <w:rFonts w:hint="cs"/>
          <w:rtl/>
        </w:rPr>
        <w:t xml:space="preserve">אחר דין ודברים קשה מאוד עם נציג בכיר של המינהלת עלה בידי לשכנע שסבלה של הסבתא עבר את המידה. סבל מיותר, חוסר התחשבות, אטימות. </w:t>
      </w:r>
    </w:p>
    <w:p w14:paraId="17486176" w14:textId="77777777" w:rsidR="00000000" w:rsidRDefault="006D6152">
      <w:pPr>
        <w:pStyle w:val="a0"/>
        <w:rPr>
          <w:rFonts w:hint="cs"/>
          <w:rtl/>
        </w:rPr>
      </w:pPr>
    </w:p>
    <w:p w14:paraId="4ECFAEED" w14:textId="77777777" w:rsidR="00000000" w:rsidRDefault="006D6152">
      <w:pPr>
        <w:pStyle w:val="a0"/>
        <w:rPr>
          <w:rFonts w:hint="cs"/>
          <w:rtl/>
        </w:rPr>
      </w:pPr>
      <w:r>
        <w:rPr>
          <w:rFonts w:hint="cs"/>
          <w:rtl/>
        </w:rPr>
        <w:t xml:space="preserve">רחל איסמן בת ה-16 מגני-טל סיפרה שמשפחתה נשארה ללא שום רכוש, מאחר שכוחות צה"ל הרסו את ביתה על תכולתו. </w:t>
      </w:r>
    </w:p>
    <w:p w14:paraId="1076A9BE" w14:textId="77777777" w:rsidR="00000000" w:rsidRDefault="006D6152">
      <w:pPr>
        <w:pStyle w:val="a0"/>
        <w:rPr>
          <w:rFonts w:hint="cs"/>
          <w:rtl/>
        </w:rPr>
      </w:pPr>
    </w:p>
    <w:p w14:paraId="335AAA3A" w14:textId="77777777" w:rsidR="00000000" w:rsidRDefault="006D6152">
      <w:pPr>
        <w:pStyle w:val="af0"/>
        <w:rPr>
          <w:rtl/>
        </w:rPr>
      </w:pPr>
      <w:r>
        <w:rPr>
          <w:rFonts w:hint="eastAsia"/>
          <w:rtl/>
        </w:rPr>
        <w:t>סגן</w:t>
      </w:r>
      <w:r>
        <w:rPr>
          <w:rtl/>
        </w:rPr>
        <w:t xml:space="preserve"> שר הביטחון זאב בוים:</w:t>
      </w:r>
    </w:p>
    <w:p w14:paraId="3841427F" w14:textId="77777777" w:rsidR="00000000" w:rsidRDefault="006D6152">
      <w:pPr>
        <w:pStyle w:val="a0"/>
        <w:rPr>
          <w:rFonts w:hint="cs"/>
          <w:rtl/>
        </w:rPr>
      </w:pPr>
    </w:p>
    <w:p w14:paraId="3AA0CA4B" w14:textId="77777777" w:rsidR="00000000" w:rsidRDefault="006D6152">
      <w:pPr>
        <w:pStyle w:val="a0"/>
        <w:rPr>
          <w:rFonts w:hint="cs"/>
          <w:rtl/>
        </w:rPr>
      </w:pPr>
      <w:r>
        <w:rPr>
          <w:rFonts w:hint="cs"/>
          <w:rtl/>
        </w:rPr>
        <w:t>אין דבר כזה.</w:t>
      </w:r>
    </w:p>
    <w:p w14:paraId="457D7603" w14:textId="77777777" w:rsidR="00000000" w:rsidRDefault="006D6152">
      <w:pPr>
        <w:pStyle w:val="a0"/>
        <w:rPr>
          <w:rFonts w:hint="cs"/>
          <w:rtl/>
        </w:rPr>
      </w:pPr>
    </w:p>
    <w:p w14:paraId="792537F7" w14:textId="77777777" w:rsidR="00000000" w:rsidRDefault="006D6152">
      <w:pPr>
        <w:pStyle w:val="-"/>
        <w:rPr>
          <w:rtl/>
        </w:rPr>
      </w:pPr>
      <w:bookmarkStart w:id="198" w:name="FS000001059T13_09_2005_14_28_44C"/>
      <w:bookmarkEnd w:id="198"/>
      <w:r>
        <w:rPr>
          <w:rFonts w:hint="eastAsia"/>
          <w:rtl/>
        </w:rPr>
        <w:t>גילה</w:t>
      </w:r>
      <w:r>
        <w:rPr>
          <w:rtl/>
        </w:rPr>
        <w:t xml:space="preserve"> פינקלשטיין (מפד"ל):</w:t>
      </w:r>
    </w:p>
    <w:p w14:paraId="23E0E7A2" w14:textId="77777777" w:rsidR="00000000" w:rsidRDefault="006D6152">
      <w:pPr>
        <w:pStyle w:val="a0"/>
        <w:rPr>
          <w:rFonts w:hint="cs"/>
          <w:rtl/>
        </w:rPr>
      </w:pPr>
    </w:p>
    <w:p w14:paraId="0622F0B8" w14:textId="77777777" w:rsidR="00000000" w:rsidRDefault="006D6152">
      <w:pPr>
        <w:pStyle w:val="a0"/>
        <w:rPr>
          <w:rFonts w:hint="cs"/>
          <w:rtl/>
        </w:rPr>
      </w:pPr>
      <w:r>
        <w:rPr>
          <w:rFonts w:hint="cs"/>
          <w:rtl/>
        </w:rPr>
        <w:t xml:space="preserve">יש לי השם של הילדה מגני-טל. </w:t>
      </w:r>
    </w:p>
    <w:p w14:paraId="05798589" w14:textId="77777777" w:rsidR="00000000" w:rsidRDefault="006D6152">
      <w:pPr>
        <w:pStyle w:val="a0"/>
        <w:rPr>
          <w:rFonts w:hint="cs"/>
          <w:rtl/>
        </w:rPr>
      </w:pPr>
    </w:p>
    <w:p w14:paraId="22047F36" w14:textId="77777777" w:rsidR="00000000" w:rsidRDefault="006D6152">
      <w:pPr>
        <w:pStyle w:val="af0"/>
        <w:rPr>
          <w:rtl/>
        </w:rPr>
      </w:pPr>
      <w:r>
        <w:rPr>
          <w:rFonts w:hint="eastAsia"/>
          <w:rtl/>
        </w:rPr>
        <w:t>סגן</w:t>
      </w:r>
      <w:r>
        <w:rPr>
          <w:rtl/>
        </w:rPr>
        <w:t xml:space="preserve"> שר הביטחון זאב בוים:</w:t>
      </w:r>
    </w:p>
    <w:p w14:paraId="2190F510" w14:textId="77777777" w:rsidR="00000000" w:rsidRDefault="006D6152">
      <w:pPr>
        <w:pStyle w:val="a0"/>
        <w:rPr>
          <w:rFonts w:hint="cs"/>
          <w:rtl/>
        </w:rPr>
      </w:pPr>
    </w:p>
    <w:p w14:paraId="5116345D" w14:textId="77777777" w:rsidR="00000000" w:rsidRDefault="006D6152">
      <w:pPr>
        <w:pStyle w:val="a0"/>
        <w:rPr>
          <w:rFonts w:hint="cs"/>
          <w:rtl/>
        </w:rPr>
      </w:pPr>
      <w:r>
        <w:rPr>
          <w:rFonts w:hint="cs"/>
          <w:rtl/>
        </w:rPr>
        <w:t xml:space="preserve">אין דבר כזה. </w:t>
      </w:r>
    </w:p>
    <w:p w14:paraId="5BE3AD8C" w14:textId="77777777" w:rsidR="00000000" w:rsidRDefault="006D6152">
      <w:pPr>
        <w:pStyle w:val="-"/>
        <w:rPr>
          <w:rFonts w:hint="cs"/>
          <w:rtl/>
        </w:rPr>
      </w:pPr>
      <w:bookmarkStart w:id="199" w:name="FS000000494T13_09_2005_14_57_06C"/>
      <w:bookmarkEnd w:id="199"/>
    </w:p>
    <w:p w14:paraId="4885C4ED" w14:textId="77777777" w:rsidR="00000000" w:rsidRDefault="006D6152">
      <w:pPr>
        <w:pStyle w:val="-"/>
        <w:rPr>
          <w:rtl/>
        </w:rPr>
      </w:pPr>
      <w:bookmarkStart w:id="200" w:name="FS000001059T13_09_2005_14_57_13"/>
      <w:bookmarkStart w:id="201" w:name="FS000001059T13_09_2005_14_57_16C"/>
      <w:bookmarkEnd w:id="200"/>
      <w:bookmarkEnd w:id="201"/>
      <w:r>
        <w:rPr>
          <w:rFonts w:hint="eastAsia"/>
          <w:rtl/>
        </w:rPr>
        <w:t>גילה</w:t>
      </w:r>
      <w:r>
        <w:rPr>
          <w:rtl/>
        </w:rPr>
        <w:t xml:space="preserve"> פינקלשטיין (מפד"ל):</w:t>
      </w:r>
    </w:p>
    <w:p w14:paraId="4EE0959C" w14:textId="77777777" w:rsidR="00000000" w:rsidRDefault="006D6152">
      <w:pPr>
        <w:pStyle w:val="a0"/>
        <w:rPr>
          <w:rFonts w:hint="cs"/>
          <w:rtl/>
        </w:rPr>
      </w:pPr>
    </w:p>
    <w:p w14:paraId="18D84F86" w14:textId="77777777" w:rsidR="00000000" w:rsidRDefault="006D6152">
      <w:pPr>
        <w:pStyle w:val="a0"/>
        <w:rPr>
          <w:rFonts w:hint="cs"/>
          <w:rtl/>
        </w:rPr>
      </w:pPr>
      <w:r>
        <w:rPr>
          <w:rFonts w:hint="cs"/>
          <w:rtl/>
        </w:rPr>
        <w:t xml:space="preserve">החיילים נכנסו, לא בדקו היטב, כל הרכוש היה בצד האחורי של הבית, טרקטור עבר וחיסל הכול. כך סיפרה רחל איסמן בת ה-16. </w:t>
      </w:r>
    </w:p>
    <w:p w14:paraId="3D6F96F4" w14:textId="77777777" w:rsidR="00000000" w:rsidRDefault="006D6152">
      <w:pPr>
        <w:pStyle w:val="a0"/>
        <w:rPr>
          <w:rFonts w:hint="cs"/>
          <w:rtl/>
        </w:rPr>
      </w:pPr>
    </w:p>
    <w:p w14:paraId="7CFEEF38" w14:textId="77777777" w:rsidR="00000000" w:rsidRDefault="006D6152">
      <w:pPr>
        <w:pStyle w:val="a0"/>
        <w:rPr>
          <w:rFonts w:hint="cs"/>
          <w:rtl/>
        </w:rPr>
      </w:pPr>
      <w:r>
        <w:rPr>
          <w:rFonts w:hint="cs"/>
          <w:rtl/>
        </w:rPr>
        <w:t>מעבר</w:t>
      </w:r>
      <w:r>
        <w:rPr>
          <w:rFonts w:hint="cs"/>
          <w:rtl/>
        </w:rPr>
        <w:t xml:space="preserve"> לזה, המשפחה לקחה אתה לחפץ-חיים כמה מזוודות ואת כל הציוד היא השאירה בארגזים. אביה ביקש לפנות את החפצים, וקבעו לו יום שבו הוא יוכל להיכנס לגוש. הוא חיכה יום שלם במחסום </w:t>
      </w:r>
      <w:r>
        <w:rPr>
          <w:rtl/>
        </w:rPr>
        <w:t>–</w:t>
      </w:r>
      <w:r>
        <w:rPr>
          <w:rFonts w:hint="cs"/>
          <w:rtl/>
        </w:rPr>
        <w:t xml:space="preserve"> הם התקשרו אלי לומר שהוא עומד שם יום שלם ולא נותנים לו להיכנס - בלי שאפשרו לו להיכנס, ור</w:t>
      </w:r>
      <w:r>
        <w:rPr>
          <w:rFonts w:hint="cs"/>
          <w:rtl/>
        </w:rPr>
        <w:t xml:space="preserve">ק בעשר בלילה הצליח להיכנס והוא לא הספיק לעשות כלום והיה צריך מייד לצאת. לאחר מכן לא אישרו לו לחזור לגני-טל, ויותר מאוחר נודע למשפחה שהרסו את ביתם על תכולתו, כל הבית. </w:t>
      </w:r>
    </w:p>
    <w:p w14:paraId="5B2C3CB7" w14:textId="77777777" w:rsidR="00000000" w:rsidRDefault="006D6152">
      <w:pPr>
        <w:pStyle w:val="a0"/>
        <w:rPr>
          <w:rFonts w:hint="cs"/>
          <w:rtl/>
        </w:rPr>
      </w:pPr>
    </w:p>
    <w:p w14:paraId="4B221E9B" w14:textId="77777777" w:rsidR="00000000" w:rsidRDefault="006D6152">
      <w:pPr>
        <w:pStyle w:val="a0"/>
        <w:rPr>
          <w:rFonts w:hint="cs"/>
          <w:rtl/>
        </w:rPr>
      </w:pPr>
      <w:r>
        <w:rPr>
          <w:rFonts w:hint="cs"/>
          <w:rtl/>
        </w:rPr>
        <w:t>אנשי מינהלת סל"ע היו עסוקים רוב הזמן בלחימה בתושבי הגוש במקום בהושטת יד לעזרה. מינהלת סל</w:t>
      </w:r>
      <w:r>
        <w:rPr>
          <w:rFonts w:hint="cs"/>
          <w:rtl/>
        </w:rPr>
        <w:t xml:space="preserve">"ע כשמה כן היא </w:t>
      </w:r>
      <w:r>
        <w:rPr>
          <w:rtl/>
        </w:rPr>
        <w:t>–</w:t>
      </w:r>
      <w:r>
        <w:rPr>
          <w:rFonts w:hint="cs"/>
          <w:rtl/>
        </w:rPr>
        <w:t xml:space="preserve"> סלע, עשויה מסלע, אין לב. הושקעו באמצעותה כל כך הרבה כספים על לוחמה פסיכולוגית בדעת הקהל במקום להשקיע את הכסף בהגשת עזרה אמיתית למפונים עצמם. כל כך הרבה תפקידים. היו מקצצים את התפקידים והיו נותנים את הכסף למפונים המסכנים, המגורשים שאין להם </w:t>
      </w:r>
      <w:r>
        <w:rPr>
          <w:rFonts w:hint="cs"/>
          <w:rtl/>
        </w:rPr>
        <w:t xml:space="preserve">בית, אין להם עבודה, אין להם פרנסה, מרוחקים מהקהילה שלהם, הילדים מרוחקים מהחברים שלהם,  יש כאלה שאין להם בתי-ספר. </w:t>
      </w:r>
    </w:p>
    <w:p w14:paraId="76FD1040" w14:textId="77777777" w:rsidR="00000000" w:rsidRDefault="006D6152">
      <w:pPr>
        <w:pStyle w:val="a0"/>
        <w:rPr>
          <w:rFonts w:hint="cs"/>
          <w:rtl/>
        </w:rPr>
      </w:pPr>
    </w:p>
    <w:p w14:paraId="65654F53" w14:textId="77777777" w:rsidR="00000000" w:rsidRDefault="006D6152">
      <w:pPr>
        <w:pStyle w:val="a0"/>
        <w:rPr>
          <w:rFonts w:hint="cs"/>
          <w:rtl/>
        </w:rPr>
      </w:pPr>
      <w:r>
        <w:rPr>
          <w:rFonts w:hint="cs"/>
          <w:rtl/>
        </w:rPr>
        <w:t>לדאבוני, במקרים רבים מדי פגשתי חוסר יחס ראוי מצד הנציגים הרשמיים של המינהלת לאנשים שכל עולמם חרב עליהם, שנעקרו מבתיהם במהלך דורסני ואכזרי. גם</w:t>
      </w:r>
      <w:r>
        <w:rPr>
          <w:rFonts w:hint="cs"/>
          <w:rtl/>
        </w:rPr>
        <w:t xml:space="preserve"> אם אלה שאני מדברת אתם הם יוצאים מן הכלל, לא ניתן להתעלם מהתופעות הללו, תופעות של אטימות לב לאסונם של מתיישבי גוש-קטיף. הצלקת הזאת תלווה אותנו במהלך כל החיים שלנו. אותה רעידת אדמה שחווינו לא תישכח. </w:t>
      </w:r>
    </w:p>
    <w:p w14:paraId="7AA10887" w14:textId="77777777" w:rsidR="00000000" w:rsidRDefault="006D6152">
      <w:pPr>
        <w:pStyle w:val="a0"/>
        <w:rPr>
          <w:rFonts w:hint="cs"/>
          <w:rtl/>
        </w:rPr>
      </w:pPr>
    </w:p>
    <w:p w14:paraId="0ED11A08" w14:textId="77777777" w:rsidR="00000000" w:rsidRDefault="006D6152">
      <w:pPr>
        <w:pStyle w:val="a0"/>
        <w:rPr>
          <w:rFonts w:hint="cs"/>
          <w:rtl/>
        </w:rPr>
      </w:pPr>
      <w:r>
        <w:rPr>
          <w:rFonts w:hint="cs"/>
          <w:rtl/>
        </w:rPr>
        <w:t>אחד האלמנטים הבולטים והכואבים ביותר במסגרת תוכנית העקירה</w:t>
      </w:r>
      <w:r>
        <w:rPr>
          <w:rFonts w:hint="cs"/>
          <w:rtl/>
        </w:rPr>
        <w:t xml:space="preserve"> והגירוש הוא חוסר ההתייחסות לפירוק המסגרת של הקהילה של המפונים. לצערי אי-אפשר להבין את זה. העובדה שלא ניסו לדאוג לפחות לשימורן של קהילות גוש-קטיף אינה מובנת לחלוטין. מי שלא הכיר מקרוב את האווירה המיוחדת של יישובי גוש-קטיף לא מסוגל להבין את המשמעות. מי שלא </w:t>
      </w:r>
      <w:r>
        <w:rPr>
          <w:rFonts w:hint="cs"/>
          <w:rtl/>
        </w:rPr>
        <w:t xml:space="preserve">בילה שבת במסגרת משפחתית באחד מיישובי גוש-קטיף לא יכול לצייר לעצמו את העוצמה של ה"ביחד" שנותנת שבת כזאת. מי שלא ראה מסיבת פורים בגוש, מי שלא הצטרף למעגלי הרוקדים בבית-הכנסת לאחר קריאת המגילה, כפי שחוויתי בפורים האחרון </w:t>
      </w:r>
      <w:r>
        <w:rPr>
          <w:rtl/>
        </w:rPr>
        <w:t>–</w:t>
      </w:r>
      <w:r>
        <w:rPr>
          <w:rFonts w:hint="cs"/>
          <w:rtl/>
        </w:rPr>
        <w:t xml:space="preserve">  פשוט לא יעלה על הדעת להפריד את הקהיל</w:t>
      </w:r>
      <w:r>
        <w:rPr>
          <w:rFonts w:hint="cs"/>
          <w:rtl/>
        </w:rPr>
        <w:t xml:space="preserve">ה. זו אוכלוסייה ערכית, אוכלוסייה מיוחדת, אשר הקימה במשך עשרות שנים קהילות לתפארת, קהילות אשר הצטיינו במידות נעלות של עזרה הדדית, של שיתוף פעולה </w:t>
      </w:r>
      <w:r>
        <w:rPr>
          <w:rtl/>
        </w:rPr>
        <w:t>–</w:t>
      </w:r>
      <w:r>
        <w:rPr>
          <w:rFonts w:hint="cs"/>
          <w:rtl/>
        </w:rPr>
        <w:t xml:space="preserve"> בסיסן ערכים, אצילות, גמילות חסד, אחוות אחים, דאגה לזולת. מדובר במשפחות שתמכו זו בזו, שכל פצמ"ר נוסף חיזק עוד י</w:t>
      </w:r>
      <w:r>
        <w:rPr>
          <w:rFonts w:hint="cs"/>
          <w:rtl/>
        </w:rPr>
        <w:t xml:space="preserve">ותר את הדבקות שלהם בקרקע, את האחיזה המשותפת ביישוב, בתושביו </w:t>
      </w:r>
      <w:r>
        <w:rPr>
          <w:rtl/>
        </w:rPr>
        <w:t>–</w:t>
      </w:r>
      <w:r>
        <w:rPr>
          <w:rFonts w:hint="cs"/>
          <w:rtl/>
        </w:rPr>
        <w:t xml:space="preserve"> לראות את התמונה שמגרשים את האנשים מבתיהם והם יוצאים בריקודים. אילו אנשים מיוחדים, איזה ציבור נהדר.  נדיר למצוא תופעות כאלה. </w:t>
      </w:r>
    </w:p>
    <w:p w14:paraId="06E06978" w14:textId="77777777" w:rsidR="00000000" w:rsidRDefault="006D6152">
      <w:pPr>
        <w:pStyle w:val="a0"/>
        <w:rPr>
          <w:rFonts w:hint="cs"/>
          <w:rtl/>
        </w:rPr>
      </w:pPr>
    </w:p>
    <w:p w14:paraId="6A3ADBC9" w14:textId="77777777" w:rsidR="00000000" w:rsidRDefault="006D6152">
      <w:pPr>
        <w:pStyle w:val="a0"/>
        <w:rPr>
          <w:rFonts w:hint="cs"/>
          <w:rtl/>
        </w:rPr>
      </w:pPr>
      <w:r>
        <w:rPr>
          <w:rFonts w:hint="cs"/>
          <w:rtl/>
        </w:rPr>
        <w:t>הקבוצה האיכותית הזאת, הציבור המדהים הזה, התלונן על מחסור בעובדי רווח</w:t>
      </w:r>
      <w:r>
        <w:rPr>
          <w:rFonts w:hint="cs"/>
          <w:rtl/>
        </w:rPr>
        <w:t xml:space="preserve">ה, בעובדים סוציאליים שיטפלו במשפחות. יש עובדת סוציאלית אחת על כל מלון. אף אחד לא נותן תשובה לילדים העקורים אשר יש להם סיוטי לילה. מינהלת סל"ע מסתמכת רק על מתנדבים מהציבור ואנשיה לא עושים שום דבר. </w:t>
      </w:r>
    </w:p>
    <w:p w14:paraId="6F0E9AE3" w14:textId="77777777" w:rsidR="00000000" w:rsidRDefault="006D6152">
      <w:pPr>
        <w:pStyle w:val="a0"/>
        <w:rPr>
          <w:rFonts w:hint="cs"/>
          <w:rtl/>
        </w:rPr>
      </w:pPr>
    </w:p>
    <w:p w14:paraId="1E58F3BF" w14:textId="77777777" w:rsidR="00000000" w:rsidRDefault="006D6152">
      <w:pPr>
        <w:pStyle w:val="a0"/>
        <w:rPr>
          <w:rFonts w:hint="cs"/>
          <w:rtl/>
        </w:rPr>
      </w:pPr>
      <w:r>
        <w:rPr>
          <w:rFonts w:hint="cs"/>
          <w:rtl/>
        </w:rPr>
        <w:t>גם בנושא מתן טיפול רפואי יש ליקויים רבים. ילדים עם חום ואנ</w:t>
      </w:r>
      <w:r>
        <w:rPr>
          <w:rFonts w:hint="cs"/>
          <w:rtl/>
        </w:rPr>
        <w:t xml:space="preserve">שים מבוגרים עם בעיות לחץ דם ולב לא קיבלו תרופות מתאימות ולא זכו לטיפול הולם. </w:t>
      </w:r>
    </w:p>
    <w:p w14:paraId="558BB4D6" w14:textId="77777777" w:rsidR="00000000" w:rsidRDefault="006D6152">
      <w:pPr>
        <w:pStyle w:val="a0"/>
        <w:rPr>
          <w:rFonts w:hint="cs"/>
          <w:rtl/>
        </w:rPr>
      </w:pPr>
    </w:p>
    <w:p w14:paraId="6BA55666" w14:textId="77777777" w:rsidR="00000000" w:rsidRDefault="006D6152">
      <w:pPr>
        <w:pStyle w:val="a0"/>
        <w:rPr>
          <w:rFonts w:hint="cs"/>
          <w:rtl/>
        </w:rPr>
      </w:pPr>
      <w:r>
        <w:rPr>
          <w:rFonts w:hint="cs"/>
          <w:rtl/>
        </w:rPr>
        <w:t xml:space="preserve">משפחות רבות שעזבו את מגוריהן בתיאום עם המינהלת לא יודעות היכן המכולות שהוקצו להן. שכירת מכולה דרך המינהלת עולה יותר כסף מאשר שכירת מכולה באופן פרטי. היו אין-ספור מקרים של ביזה, </w:t>
      </w:r>
      <w:r>
        <w:rPr>
          <w:rFonts w:hint="cs"/>
          <w:rtl/>
        </w:rPr>
        <w:t xml:space="preserve">של גנבה. על החורבן של הבתים, על הרס החממות, על השברים שנותרו מבתי-האריזה ועל חורבות המשתלות - ועל כל אלה, חמור מכול, החורבן הגדול של הקהילות הנהדרות. תושבי הקהילות האלה התפללו יחד, למדו יחד, שמחו יחד, התאבלו יחד, התאבלו יחד על יקיריהם. החורבן של בתי-הכנסת </w:t>
      </w:r>
      <w:r>
        <w:rPr>
          <w:rFonts w:hint="cs"/>
          <w:rtl/>
        </w:rPr>
        <w:t>מהימים האחרונים, חורבן שני. אחרי שהחריבו את הקהילה - -</w:t>
      </w:r>
    </w:p>
    <w:p w14:paraId="40F06D08" w14:textId="77777777" w:rsidR="00000000" w:rsidRDefault="006D6152">
      <w:pPr>
        <w:pStyle w:val="a0"/>
        <w:rPr>
          <w:rFonts w:hint="cs"/>
          <w:rtl/>
        </w:rPr>
      </w:pPr>
    </w:p>
    <w:p w14:paraId="6293ADFC" w14:textId="77777777" w:rsidR="00000000" w:rsidRDefault="006D6152">
      <w:pPr>
        <w:pStyle w:val="af1"/>
        <w:rPr>
          <w:rtl/>
        </w:rPr>
      </w:pPr>
      <w:r>
        <w:rPr>
          <w:rtl/>
        </w:rPr>
        <w:t xml:space="preserve">היו"ר </w:t>
      </w:r>
      <w:r>
        <w:rPr>
          <w:rFonts w:hint="cs"/>
          <w:rtl/>
        </w:rPr>
        <w:t>ראובן ריבלי</w:t>
      </w:r>
      <w:r>
        <w:rPr>
          <w:rtl/>
        </w:rPr>
        <w:t>ן:</w:t>
      </w:r>
    </w:p>
    <w:p w14:paraId="568693D5" w14:textId="77777777" w:rsidR="00000000" w:rsidRDefault="006D6152">
      <w:pPr>
        <w:pStyle w:val="a0"/>
        <w:rPr>
          <w:rtl/>
        </w:rPr>
      </w:pPr>
    </w:p>
    <w:p w14:paraId="03E232D1" w14:textId="77777777" w:rsidR="00000000" w:rsidRDefault="006D6152">
      <w:pPr>
        <w:pStyle w:val="a0"/>
        <w:rPr>
          <w:rFonts w:hint="cs"/>
          <w:rtl/>
        </w:rPr>
      </w:pPr>
      <w:r>
        <w:rPr>
          <w:rFonts w:hint="cs"/>
          <w:rtl/>
        </w:rPr>
        <w:t>גברתי חוזרת על דבריה ונגמר הזמן. אנחנו לא מספידים עכשיו את הקהילות הנפלאות האלה, אלא גברתי רצתה - -</w:t>
      </w:r>
    </w:p>
    <w:p w14:paraId="17C426A3" w14:textId="77777777" w:rsidR="00000000" w:rsidRDefault="006D6152">
      <w:pPr>
        <w:pStyle w:val="a0"/>
        <w:rPr>
          <w:rFonts w:hint="cs"/>
          <w:rtl/>
        </w:rPr>
      </w:pPr>
    </w:p>
    <w:p w14:paraId="5B0B0338" w14:textId="77777777" w:rsidR="00000000" w:rsidRDefault="006D6152">
      <w:pPr>
        <w:pStyle w:val="a"/>
        <w:rPr>
          <w:rtl/>
        </w:rPr>
      </w:pPr>
      <w:bookmarkStart w:id="202" w:name="FS000001059T13_09_2005_14_34_11"/>
      <w:bookmarkStart w:id="203" w:name="_Toc114483690"/>
      <w:bookmarkEnd w:id="202"/>
      <w:r>
        <w:rPr>
          <w:rFonts w:hint="eastAsia"/>
          <w:rtl/>
        </w:rPr>
        <w:t>גילה</w:t>
      </w:r>
      <w:r>
        <w:rPr>
          <w:rtl/>
        </w:rPr>
        <w:t xml:space="preserve"> פינקלשטיין (מפד"ל):</w:t>
      </w:r>
      <w:bookmarkEnd w:id="203"/>
    </w:p>
    <w:p w14:paraId="50876A89" w14:textId="77777777" w:rsidR="00000000" w:rsidRDefault="006D6152">
      <w:pPr>
        <w:pStyle w:val="a0"/>
        <w:rPr>
          <w:rFonts w:hint="cs"/>
          <w:rtl/>
        </w:rPr>
      </w:pPr>
    </w:p>
    <w:p w14:paraId="760EF8E3" w14:textId="77777777" w:rsidR="00000000" w:rsidRDefault="006D6152">
      <w:pPr>
        <w:pStyle w:val="a0"/>
        <w:rPr>
          <w:rFonts w:hint="cs"/>
          <w:rtl/>
        </w:rPr>
      </w:pPr>
      <w:r>
        <w:rPr>
          <w:rFonts w:hint="cs"/>
          <w:rtl/>
        </w:rPr>
        <w:t>- - הכישלון הצורב ביותר, ההתארגנות לטיפול במגורשים מ</w:t>
      </w:r>
      <w:r>
        <w:rPr>
          <w:rFonts w:hint="cs"/>
          <w:rtl/>
        </w:rPr>
        <w:t>תמקד בהעדר פתרון להרס הקהילה. המסקנה המעשית, החובה לזרז את קיומה של המסגרת הקהילתית, שהמגורשים שואפים אליה - עצם הפיזור הגיאוגרפי של המפונים מקשה מאוד על חזרתם לחיי משפחה וקהילה נורמליים. הפיזור הנרחב הזה משבש את שגרת הלימודים הסדירים של התלמידים המגורשים.</w:t>
      </w:r>
      <w:r>
        <w:rPr>
          <w:rFonts w:hint="cs"/>
          <w:rtl/>
        </w:rPr>
        <w:t xml:space="preserve"> אני מוצפת בפניות של מגורשים, שמהן עולה תלונה קשה. תלמידים שטרם הוסדרה עבורם הסעה - - -</w:t>
      </w:r>
    </w:p>
    <w:p w14:paraId="376F049E" w14:textId="77777777" w:rsidR="00000000" w:rsidRDefault="006D6152">
      <w:pPr>
        <w:pStyle w:val="a0"/>
        <w:rPr>
          <w:rFonts w:hint="cs"/>
          <w:rtl/>
        </w:rPr>
      </w:pPr>
    </w:p>
    <w:p w14:paraId="3910E775"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588C46F9" w14:textId="77777777" w:rsidR="00000000" w:rsidRDefault="006D6152">
      <w:pPr>
        <w:pStyle w:val="a0"/>
        <w:rPr>
          <w:rFonts w:hint="cs"/>
          <w:rtl/>
        </w:rPr>
      </w:pPr>
    </w:p>
    <w:p w14:paraId="188BA5A3" w14:textId="77777777" w:rsidR="00000000" w:rsidRDefault="006D6152">
      <w:pPr>
        <w:pStyle w:val="a0"/>
        <w:rPr>
          <w:rFonts w:hint="cs"/>
          <w:rtl/>
        </w:rPr>
      </w:pPr>
      <w:r>
        <w:rPr>
          <w:rFonts w:hint="cs"/>
          <w:rtl/>
        </w:rPr>
        <w:t>את חוזרת על הדברים. חברת הכנסת פינקלשטין, הזמן הוא לא בלתי מוגבל. אנחנו חייבים לסיים.</w:t>
      </w:r>
    </w:p>
    <w:p w14:paraId="405E1643" w14:textId="77777777" w:rsidR="00000000" w:rsidRDefault="006D6152">
      <w:pPr>
        <w:pStyle w:val="a0"/>
        <w:rPr>
          <w:rFonts w:hint="cs"/>
          <w:rtl/>
        </w:rPr>
      </w:pPr>
    </w:p>
    <w:p w14:paraId="7488DD15" w14:textId="77777777" w:rsidR="00000000" w:rsidRDefault="006D6152">
      <w:pPr>
        <w:pStyle w:val="-"/>
        <w:rPr>
          <w:rtl/>
        </w:rPr>
      </w:pPr>
      <w:bookmarkStart w:id="204" w:name="FS000001059T13_09_2005_14_34_55C"/>
      <w:bookmarkEnd w:id="204"/>
      <w:r>
        <w:rPr>
          <w:rFonts w:hint="eastAsia"/>
          <w:rtl/>
        </w:rPr>
        <w:t>גילה</w:t>
      </w:r>
      <w:r>
        <w:rPr>
          <w:rtl/>
        </w:rPr>
        <w:t xml:space="preserve"> פינקלשטיין (מפד"ל):</w:t>
      </w:r>
    </w:p>
    <w:p w14:paraId="4196592D" w14:textId="77777777" w:rsidR="00000000" w:rsidRDefault="006D6152">
      <w:pPr>
        <w:pStyle w:val="a0"/>
        <w:rPr>
          <w:rFonts w:hint="cs"/>
          <w:rtl/>
        </w:rPr>
      </w:pPr>
    </w:p>
    <w:p w14:paraId="3FE7F893" w14:textId="77777777" w:rsidR="00000000" w:rsidRDefault="006D6152">
      <w:pPr>
        <w:pStyle w:val="a0"/>
        <w:rPr>
          <w:rFonts w:hint="cs"/>
          <w:rtl/>
        </w:rPr>
      </w:pPr>
      <w:r>
        <w:rPr>
          <w:rFonts w:hint="cs"/>
          <w:rtl/>
        </w:rPr>
        <w:t>עוד לא עברו עשר דקות.</w:t>
      </w:r>
    </w:p>
    <w:p w14:paraId="41380874" w14:textId="77777777" w:rsidR="00000000" w:rsidRDefault="006D6152">
      <w:pPr>
        <w:pStyle w:val="a0"/>
        <w:rPr>
          <w:rFonts w:hint="cs"/>
          <w:rtl/>
        </w:rPr>
      </w:pPr>
    </w:p>
    <w:p w14:paraId="1DA916F2" w14:textId="77777777" w:rsidR="00000000" w:rsidRDefault="006D6152">
      <w:pPr>
        <w:pStyle w:val="af1"/>
        <w:rPr>
          <w:rtl/>
        </w:rPr>
      </w:pPr>
      <w:r>
        <w:rPr>
          <w:rtl/>
        </w:rPr>
        <w:t xml:space="preserve">היו"ר </w:t>
      </w:r>
      <w:r>
        <w:rPr>
          <w:rFonts w:hint="cs"/>
          <w:rtl/>
        </w:rPr>
        <w:t>ראוב</w:t>
      </w:r>
      <w:r>
        <w:rPr>
          <w:rFonts w:hint="cs"/>
          <w:rtl/>
        </w:rPr>
        <w:t>ן ריבלין</w:t>
      </w:r>
      <w:r>
        <w:rPr>
          <w:rtl/>
        </w:rPr>
        <w:t>:</w:t>
      </w:r>
    </w:p>
    <w:p w14:paraId="7AE1FC5B" w14:textId="77777777" w:rsidR="00000000" w:rsidRDefault="006D6152">
      <w:pPr>
        <w:pStyle w:val="a0"/>
        <w:rPr>
          <w:rtl/>
        </w:rPr>
      </w:pPr>
    </w:p>
    <w:p w14:paraId="4A9B22F9" w14:textId="77777777" w:rsidR="00000000" w:rsidRDefault="006D6152">
      <w:pPr>
        <w:pStyle w:val="a0"/>
        <w:rPr>
          <w:rFonts w:hint="cs"/>
          <w:rtl/>
        </w:rPr>
      </w:pPr>
      <w:r>
        <w:rPr>
          <w:rFonts w:hint="cs"/>
          <w:rtl/>
        </w:rPr>
        <w:t>עברו בערך 14 דקות.</w:t>
      </w:r>
    </w:p>
    <w:p w14:paraId="3C99844C" w14:textId="77777777" w:rsidR="00000000" w:rsidRDefault="006D6152">
      <w:pPr>
        <w:pStyle w:val="a0"/>
        <w:rPr>
          <w:rFonts w:hint="cs"/>
          <w:rtl/>
        </w:rPr>
      </w:pPr>
    </w:p>
    <w:p w14:paraId="68752947" w14:textId="77777777" w:rsidR="00000000" w:rsidRDefault="006D6152">
      <w:pPr>
        <w:pStyle w:val="-"/>
        <w:rPr>
          <w:rtl/>
        </w:rPr>
      </w:pPr>
      <w:bookmarkStart w:id="205" w:name="FS000001059T13_09_2005_14_35_05C"/>
      <w:bookmarkEnd w:id="205"/>
      <w:r>
        <w:rPr>
          <w:rFonts w:hint="eastAsia"/>
          <w:rtl/>
        </w:rPr>
        <w:t>גילה</w:t>
      </w:r>
      <w:r>
        <w:rPr>
          <w:rtl/>
        </w:rPr>
        <w:t xml:space="preserve"> פינקלשטיין (מפד"ל):</w:t>
      </w:r>
    </w:p>
    <w:p w14:paraId="71BD888B" w14:textId="77777777" w:rsidR="00000000" w:rsidRDefault="006D6152">
      <w:pPr>
        <w:pStyle w:val="a0"/>
        <w:rPr>
          <w:rFonts w:hint="cs"/>
          <w:rtl/>
        </w:rPr>
      </w:pPr>
    </w:p>
    <w:p w14:paraId="0F2C3116" w14:textId="77777777" w:rsidR="00000000" w:rsidRDefault="006D6152">
      <w:pPr>
        <w:pStyle w:val="a0"/>
        <w:rPr>
          <w:rFonts w:hint="cs"/>
          <w:rtl/>
        </w:rPr>
      </w:pPr>
      <w:r>
        <w:rPr>
          <w:rFonts w:hint="cs"/>
          <w:rtl/>
        </w:rPr>
        <w:t>אני אסיים. עדין יש תלמידים שאין להם הסעות למוסדות חינוך מרוחקים; מחסור ממשי במסגרות זמניות שונות, תנאים פיזיים קשים בחלק ממוסדות החינוך, מחסור בספרי לימוד, יש צורך בתשומת לב רבה להשלמת הצרכים החיוניי</w:t>
      </w:r>
      <w:r>
        <w:rPr>
          <w:rFonts w:hint="cs"/>
          <w:rtl/>
        </w:rPr>
        <w:t xml:space="preserve">ם לחינוך ילדי המגורשים. </w:t>
      </w:r>
    </w:p>
    <w:p w14:paraId="2D63E4BF" w14:textId="77777777" w:rsidR="00000000" w:rsidRDefault="006D6152">
      <w:pPr>
        <w:pStyle w:val="a0"/>
        <w:rPr>
          <w:rFonts w:hint="cs"/>
          <w:rtl/>
        </w:rPr>
      </w:pPr>
    </w:p>
    <w:p w14:paraId="6C4B3F5D" w14:textId="77777777" w:rsidR="00000000" w:rsidRDefault="006D6152">
      <w:pPr>
        <w:pStyle w:val="a0"/>
        <w:rPr>
          <w:rFonts w:hint="cs"/>
          <w:rtl/>
        </w:rPr>
      </w:pPr>
      <w:r>
        <w:rPr>
          <w:rFonts w:hint="cs"/>
          <w:rtl/>
        </w:rPr>
        <w:t>לשמחתי, דבר טוב אחד אני חייבת להגיד: פגשתי בבתי-המלון נציגים של משרד החינוך, מינהל חברה ונוער, שהתגייסו לעזור, והם עושים מלאכת קודש. אני חייבת לציין שבמלונות שהגעתי אליהם, הנציגים שלהם פועלים בנחישות ובמסירות ומצליחים להקל על הסבל</w:t>
      </w:r>
      <w:r>
        <w:rPr>
          <w:rFonts w:hint="cs"/>
          <w:rtl/>
        </w:rPr>
        <w:t xml:space="preserve"> ולסייע בחינוך הילדים.</w:t>
      </w:r>
    </w:p>
    <w:p w14:paraId="1DCAB3AB" w14:textId="77777777" w:rsidR="00000000" w:rsidRDefault="006D6152">
      <w:pPr>
        <w:pStyle w:val="a0"/>
        <w:rPr>
          <w:rFonts w:hint="cs"/>
          <w:rtl/>
        </w:rPr>
      </w:pPr>
    </w:p>
    <w:p w14:paraId="045B7BB8" w14:textId="77777777" w:rsidR="00000000" w:rsidRDefault="006D6152">
      <w:pPr>
        <w:pStyle w:val="a0"/>
        <w:rPr>
          <w:rFonts w:hint="cs"/>
          <w:rtl/>
        </w:rPr>
      </w:pPr>
      <w:r>
        <w:rPr>
          <w:rFonts w:hint="cs"/>
          <w:rtl/>
        </w:rPr>
        <w:t>בעיה נוספת - - -</w:t>
      </w:r>
    </w:p>
    <w:p w14:paraId="44A5F818" w14:textId="77777777" w:rsidR="00000000" w:rsidRDefault="006D6152">
      <w:pPr>
        <w:pStyle w:val="a0"/>
        <w:rPr>
          <w:rFonts w:hint="cs"/>
          <w:rtl/>
        </w:rPr>
      </w:pPr>
    </w:p>
    <w:p w14:paraId="2E2B77AD"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549B0236" w14:textId="77777777" w:rsidR="00000000" w:rsidRDefault="006D6152">
      <w:pPr>
        <w:pStyle w:val="a0"/>
        <w:rPr>
          <w:rFonts w:hint="cs"/>
          <w:rtl/>
        </w:rPr>
      </w:pPr>
    </w:p>
    <w:p w14:paraId="59B0ADB4" w14:textId="77777777" w:rsidR="00000000" w:rsidRDefault="006D6152">
      <w:pPr>
        <w:pStyle w:val="a0"/>
        <w:rPr>
          <w:rFonts w:hint="cs"/>
          <w:rtl/>
        </w:rPr>
      </w:pPr>
      <w:r>
        <w:rPr>
          <w:rFonts w:hint="cs"/>
          <w:rtl/>
        </w:rPr>
        <w:t>גברתי, האם מה שאני אומר בתור יושב-ראש לא ברור? נא לסיים.</w:t>
      </w:r>
    </w:p>
    <w:p w14:paraId="6A04B54B" w14:textId="77777777" w:rsidR="00000000" w:rsidRDefault="006D6152">
      <w:pPr>
        <w:pStyle w:val="a0"/>
        <w:rPr>
          <w:rFonts w:hint="cs"/>
          <w:rtl/>
        </w:rPr>
      </w:pPr>
    </w:p>
    <w:p w14:paraId="51ABF575" w14:textId="77777777" w:rsidR="00000000" w:rsidRDefault="006D6152">
      <w:pPr>
        <w:pStyle w:val="-"/>
        <w:rPr>
          <w:rtl/>
        </w:rPr>
      </w:pPr>
      <w:bookmarkStart w:id="206" w:name="FS000001059T13_09_2005_14_35_58C"/>
      <w:bookmarkEnd w:id="206"/>
      <w:r>
        <w:rPr>
          <w:rFonts w:hint="eastAsia"/>
          <w:rtl/>
        </w:rPr>
        <w:t>גילה</w:t>
      </w:r>
      <w:r>
        <w:rPr>
          <w:rtl/>
        </w:rPr>
        <w:t xml:space="preserve"> פינקלשטיין (מפד"ל):</w:t>
      </w:r>
    </w:p>
    <w:p w14:paraId="4CF462F8" w14:textId="77777777" w:rsidR="00000000" w:rsidRDefault="006D6152">
      <w:pPr>
        <w:pStyle w:val="a0"/>
        <w:rPr>
          <w:rFonts w:hint="cs"/>
          <w:rtl/>
        </w:rPr>
      </w:pPr>
    </w:p>
    <w:p w14:paraId="56859949" w14:textId="77777777" w:rsidR="00000000" w:rsidRDefault="006D6152">
      <w:pPr>
        <w:pStyle w:val="a0"/>
        <w:rPr>
          <w:rFonts w:hint="cs"/>
          <w:rtl/>
        </w:rPr>
      </w:pPr>
      <w:r>
        <w:rPr>
          <w:rFonts w:hint="cs"/>
          <w:rtl/>
        </w:rPr>
        <w:t>בעיה אחרונה שלא התייחסתי אליה: מאחר שאני מבקרת כמעט כל יום, עדיין יש לנו קטינים ממשפחות יקרות ו-11 קטינות ב"נ</w:t>
      </w:r>
      <w:r>
        <w:rPr>
          <w:rFonts w:hint="cs"/>
          <w:rtl/>
        </w:rPr>
        <w:t>ווה-תרצה". דיברתי עם המוסדות הקשורים לנושא, כתבתי למני מזוז, שוחחתי עם הקשורים בדבר. חייבים לשים קץ לזה. התחילו הלימודים בבית-הספר וילדה בת 14 לא צריכה להיות ב"מעשיהו". מה היא עשתה? היא הפגינה. מה הן עשו, 11 בנות? בכניסה לבית-המשפט הן משחקות חמש אבנים. ילד</w:t>
      </w:r>
      <w:r>
        <w:rPr>
          <w:rFonts w:hint="cs"/>
          <w:rtl/>
        </w:rPr>
        <w:t>ות בנות 14 יושבות ב"נווה-תרצה". איך אנחנו לא מתביישים לעמוד פה היום בכנסת ולקיים ישיבה כש-11 קטינות עדיין נמצאות ב"נווה-תרצה". מה הן עושות שם עם המסוממות, עם הגנבות, עם הפושעות? ילדות קטנות שהפשע שלהן זה אהבת ארץ-ישראל. דחוף, עוד היום, שתצא מפה פנייה לשחרר</w:t>
      </w:r>
      <w:r>
        <w:rPr>
          <w:rFonts w:hint="cs"/>
          <w:rtl/>
        </w:rPr>
        <w:t xml:space="preserve"> את הקטינות מ"נווה-תרצה". לא ייתכן שהן תשבנה שם. פושעים משתחררים. ילדות טובות, משפחות נפלאות, פגשתי את ההורים ביום חמישי - - -</w:t>
      </w:r>
    </w:p>
    <w:p w14:paraId="5E567383" w14:textId="77777777" w:rsidR="00000000" w:rsidRDefault="006D6152">
      <w:pPr>
        <w:pStyle w:val="a0"/>
        <w:rPr>
          <w:rFonts w:hint="cs"/>
          <w:rtl/>
        </w:rPr>
      </w:pPr>
    </w:p>
    <w:p w14:paraId="359A5B4E"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7DAD9CB1" w14:textId="77777777" w:rsidR="00000000" w:rsidRDefault="006D6152">
      <w:pPr>
        <w:pStyle w:val="a0"/>
        <w:rPr>
          <w:rFonts w:hint="cs"/>
          <w:rtl/>
        </w:rPr>
      </w:pPr>
    </w:p>
    <w:p w14:paraId="08613EF2" w14:textId="77777777" w:rsidR="00000000" w:rsidRDefault="006D6152">
      <w:pPr>
        <w:pStyle w:val="a0"/>
        <w:rPr>
          <w:rFonts w:hint="cs"/>
          <w:rtl/>
        </w:rPr>
      </w:pPr>
      <w:r>
        <w:rPr>
          <w:rFonts w:hint="cs"/>
          <w:rtl/>
        </w:rPr>
        <w:t>גברתי, את חוזרת כבר בפעם המי-יודע-כמה. זה ברור. את חוזרת על זה שוב ושוב. את קוראת בצורה חד-משמעית שישחררו א</w:t>
      </w:r>
      <w:r>
        <w:rPr>
          <w:rFonts w:hint="cs"/>
          <w:rtl/>
        </w:rPr>
        <w:t>ותם.</w:t>
      </w:r>
    </w:p>
    <w:p w14:paraId="15B87B25" w14:textId="77777777" w:rsidR="00000000" w:rsidRDefault="006D6152">
      <w:pPr>
        <w:pStyle w:val="a0"/>
        <w:rPr>
          <w:rFonts w:hint="cs"/>
          <w:rtl/>
        </w:rPr>
      </w:pPr>
    </w:p>
    <w:p w14:paraId="6158FAE1" w14:textId="77777777" w:rsidR="00000000" w:rsidRDefault="006D6152">
      <w:pPr>
        <w:pStyle w:val="-"/>
        <w:rPr>
          <w:rtl/>
        </w:rPr>
      </w:pPr>
      <w:bookmarkStart w:id="207" w:name="FS000001059T13_09_2005_14_37_21C"/>
      <w:bookmarkEnd w:id="207"/>
      <w:r>
        <w:rPr>
          <w:rFonts w:hint="eastAsia"/>
          <w:rtl/>
        </w:rPr>
        <w:t>גילה</w:t>
      </w:r>
      <w:r>
        <w:rPr>
          <w:rtl/>
        </w:rPr>
        <w:t xml:space="preserve"> פינקלשטיין (מפד"ל):</w:t>
      </w:r>
    </w:p>
    <w:p w14:paraId="2D9D6BAC" w14:textId="77777777" w:rsidR="00000000" w:rsidRDefault="006D6152">
      <w:pPr>
        <w:pStyle w:val="a0"/>
        <w:rPr>
          <w:rFonts w:hint="cs"/>
          <w:rtl/>
        </w:rPr>
      </w:pPr>
    </w:p>
    <w:p w14:paraId="0B386879" w14:textId="77777777" w:rsidR="00000000" w:rsidRDefault="006D6152">
      <w:pPr>
        <w:pStyle w:val="a0"/>
        <w:rPr>
          <w:rFonts w:hint="cs"/>
          <w:rtl/>
        </w:rPr>
      </w:pPr>
      <w:r>
        <w:rPr>
          <w:rFonts w:hint="cs"/>
          <w:rtl/>
        </w:rPr>
        <w:t>כבוד היושב-ראש, אני פונה אליך בבקשה לפנות עוד היום ליועץ המשפטי מני מזוז. הבנות האלה צריכות להיות במסגרת בית-הספר, בבית עם המשפחות. עוד היום יש לשחרר אותן. אני לא רוצה לנסוע מחר ל"נווה-תרצה".</w:t>
      </w:r>
    </w:p>
    <w:p w14:paraId="0E0CAC46" w14:textId="77777777" w:rsidR="00000000" w:rsidRDefault="006D6152">
      <w:pPr>
        <w:pStyle w:val="a0"/>
        <w:rPr>
          <w:rFonts w:hint="cs"/>
          <w:rtl/>
        </w:rPr>
      </w:pPr>
    </w:p>
    <w:p w14:paraId="1739A364"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193E0261" w14:textId="77777777" w:rsidR="00000000" w:rsidRDefault="006D6152">
      <w:pPr>
        <w:pStyle w:val="a0"/>
        <w:rPr>
          <w:rFonts w:hint="cs"/>
          <w:rtl/>
        </w:rPr>
      </w:pPr>
    </w:p>
    <w:p w14:paraId="7AEE0EEA" w14:textId="77777777" w:rsidR="00000000" w:rsidRDefault="006D6152">
      <w:pPr>
        <w:pStyle w:val="a0"/>
        <w:rPr>
          <w:rFonts w:hint="cs"/>
          <w:rtl/>
        </w:rPr>
      </w:pPr>
      <w:r>
        <w:rPr>
          <w:rFonts w:hint="cs"/>
          <w:rtl/>
        </w:rPr>
        <w:t>גברתי אומר</w:t>
      </w:r>
      <w:r>
        <w:rPr>
          <w:rFonts w:hint="cs"/>
          <w:rtl/>
        </w:rPr>
        <w:t xml:space="preserve">ת זאת בפעם הרביעית, תודה רבה. </w:t>
      </w:r>
    </w:p>
    <w:p w14:paraId="19BF1262" w14:textId="77777777" w:rsidR="00000000" w:rsidRDefault="006D6152">
      <w:pPr>
        <w:pStyle w:val="a0"/>
        <w:rPr>
          <w:rFonts w:hint="cs"/>
          <w:rtl/>
        </w:rPr>
      </w:pPr>
    </w:p>
    <w:p w14:paraId="5230F851" w14:textId="77777777" w:rsidR="00000000" w:rsidRDefault="006D6152">
      <w:pPr>
        <w:pStyle w:val="a0"/>
        <w:rPr>
          <w:rFonts w:hint="cs"/>
          <w:rtl/>
        </w:rPr>
      </w:pPr>
      <w:r>
        <w:rPr>
          <w:rFonts w:hint="cs"/>
          <w:rtl/>
        </w:rPr>
        <w:t>כבוד סגן השר, בבקשה.</w:t>
      </w:r>
    </w:p>
    <w:p w14:paraId="3BB3168A" w14:textId="77777777" w:rsidR="00000000" w:rsidRDefault="006D6152">
      <w:pPr>
        <w:pStyle w:val="a0"/>
        <w:rPr>
          <w:rFonts w:hint="cs"/>
          <w:rtl/>
        </w:rPr>
      </w:pPr>
      <w:r>
        <w:rPr>
          <w:rFonts w:hint="cs"/>
          <w:rtl/>
        </w:rPr>
        <w:t xml:space="preserve"> </w:t>
      </w:r>
    </w:p>
    <w:p w14:paraId="6074812D" w14:textId="77777777" w:rsidR="00000000" w:rsidRDefault="006D6152">
      <w:pPr>
        <w:pStyle w:val="af0"/>
        <w:rPr>
          <w:rtl/>
        </w:rPr>
      </w:pPr>
      <w:bookmarkStart w:id="208" w:name="FS000001059T13_09_2005_14_37_57C"/>
      <w:bookmarkEnd w:id="208"/>
      <w:r>
        <w:rPr>
          <w:rFonts w:hint="eastAsia"/>
          <w:rtl/>
        </w:rPr>
        <w:t>קריאה</w:t>
      </w:r>
      <w:r>
        <w:rPr>
          <w:rtl/>
        </w:rPr>
        <w:t>:</w:t>
      </w:r>
    </w:p>
    <w:p w14:paraId="708C7B67" w14:textId="77777777" w:rsidR="00000000" w:rsidRDefault="006D6152">
      <w:pPr>
        <w:pStyle w:val="a0"/>
        <w:rPr>
          <w:rFonts w:hint="cs"/>
          <w:rtl/>
        </w:rPr>
      </w:pPr>
    </w:p>
    <w:p w14:paraId="58671960" w14:textId="77777777" w:rsidR="00000000" w:rsidRDefault="006D6152">
      <w:pPr>
        <w:pStyle w:val="a0"/>
        <w:rPr>
          <w:rFonts w:hint="cs"/>
          <w:rtl/>
        </w:rPr>
      </w:pPr>
      <w:r>
        <w:rPr>
          <w:rFonts w:hint="cs"/>
          <w:rtl/>
        </w:rPr>
        <w:t>- - -</w:t>
      </w:r>
    </w:p>
    <w:p w14:paraId="06455491" w14:textId="77777777" w:rsidR="00000000" w:rsidRDefault="006D6152">
      <w:pPr>
        <w:pStyle w:val="a0"/>
        <w:ind w:firstLine="0"/>
        <w:rPr>
          <w:rFonts w:hint="cs"/>
          <w:rtl/>
        </w:rPr>
      </w:pPr>
    </w:p>
    <w:p w14:paraId="2CC9E63D"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58928867" w14:textId="77777777" w:rsidR="00000000" w:rsidRDefault="006D6152">
      <w:pPr>
        <w:pStyle w:val="a0"/>
        <w:rPr>
          <w:rFonts w:hint="cs"/>
          <w:rtl/>
        </w:rPr>
      </w:pPr>
    </w:p>
    <w:p w14:paraId="0887B3E2" w14:textId="77777777" w:rsidR="00000000" w:rsidRDefault="006D6152">
      <w:pPr>
        <w:pStyle w:val="a0"/>
        <w:rPr>
          <w:rFonts w:hint="cs"/>
          <w:rtl/>
        </w:rPr>
      </w:pPr>
      <w:r>
        <w:rPr>
          <w:rFonts w:hint="cs"/>
          <w:rtl/>
        </w:rPr>
        <w:t>אתה חושב שלא פנינו כבר כמה פעמים? אלא שהיתה לנו בעיה, שחלקן לא רצו להזדהות - - -</w:t>
      </w:r>
    </w:p>
    <w:p w14:paraId="590C9E1F" w14:textId="77777777" w:rsidR="00000000" w:rsidRDefault="006D6152">
      <w:pPr>
        <w:pStyle w:val="-"/>
        <w:rPr>
          <w:rFonts w:hint="cs"/>
          <w:rtl/>
        </w:rPr>
      </w:pPr>
    </w:p>
    <w:p w14:paraId="541AEDDE" w14:textId="77777777" w:rsidR="00000000" w:rsidRDefault="006D6152">
      <w:pPr>
        <w:pStyle w:val="-"/>
        <w:rPr>
          <w:rtl/>
        </w:rPr>
      </w:pPr>
      <w:r>
        <w:rPr>
          <w:rFonts w:hint="eastAsia"/>
          <w:rtl/>
        </w:rPr>
        <w:t>גילה</w:t>
      </w:r>
      <w:r>
        <w:rPr>
          <w:rtl/>
        </w:rPr>
        <w:t xml:space="preserve"> פינקלשטיין (מפד"ל):</w:t>
      </w:r>
    </w:p>
    <w:p w14:paraId="282438FD" w14:textId="77777777" w:rsidR="00000000" w:rsidRDefault="006D6152">
      <w:pPr>
        <w:pStyle w:val="a0"/>
        <w:rPr>
          <w:rFonts w:hint="cs"/>
          <w:rtl/>
        </w:rPr>
      </w:pPr>
    </w:p>
    <w:p w14:paraId="10AB0580" w14:textId="77777777" w:rsidR="00000000" w:rsidRDefault="006D6152">
      <w:pPr>
        <w:pStyle w:val="a0"/>
        <w:rPr>
          <w:rFonts w:hint="cs"/>
          <w:rtl/>
        </w:rPr>
      </w:pPr>
      <w:r>
        <w:rPr>
          <w:rFonts w:hint="cs"/>
          <w:rtl/>
        </w:rPr>
        <w:t>לא, הן הזדהו מזמן. אין שום בעיה. זו מלחמה פוליטית.</w:t>
      </w:r>
    </w:p>
    <w:p w14:paraId="0BFEACD6" w14:textId="77777777" w:rsidR="00000000" w:rsidRDefault="006D6152">
      <w:pPr>
        <w:pStyle w:val="a0"/>
        <w:rPr>
          <w:rFonts w:hint="cs"/>
          <w:rtl/>
        </w:rPr>
      </w:pPr>
    </w:p>
    <w:p w14:paraId="44393D19" w14:textId="77777777" w:rsidR="00000000" w:rsidRDefault="006D6152">
      <w:pPr>
        <w:pStyle w:val="a"/>
        <w:rPr>
          <w:rtl/>
        </w:rPr>
      </w:pPr>
      <w:bookmarkStart w:id="209" w:name="FS000000464T13_09_2005_14_38_07"/>
      <w:bookmarkStart w:id="210" w:name="_Toc114483691"/>
      <w:bookmarkEnd w:id="209"/>
      <w:r>
        <w:rPr>
          <w:rFonts w:hint="cs"/>
          <w:rtl/>
        </w:rPr>
        <w:t>סגן ש</w:t>
      </w:r>
      <w:r>
        <w:rPr>
          <w:rFonts w:hint="cs"/>
          <w:rtl/>
        </w:rPr>
        <w:t xml:space="preserve">ר הביטחון </w:t>
      </w:r>
      <w:r>
        <w:rPr>
          <w:rFonts w:hint="eastAsia"/>
          <w:rtl/>
        </w:rPr>
        <w:t>זאב</w:t>
      </w:r>
      <w:r>
        <w:rPr>
          <w:rtl/>
        </w:rPr>
        <w:t xml:space="preserve"> בוים:</w:t>
      </w:r>
      <w:bookmarkEnd w:id="210"/>
    </w:p>
    <w:p w14:paraId="62E9BA20" w14:textId="77777777" w:rsidR="00000000" w:rsidRDefault="006D6152">
      <w:pPr>
        <w:pStyle w:val="a0"/>
        <w:rPr>
          <w:rFonts w:hint="cs"/>
          <w:rtl/>
        </w:rPr>
      </w:pPr>
    </w:p>
    <w:p w14:paraId="3B9659DB" w14:textId="77777777" w:rsidR="00000000" w:rsidRDefault="006D6152">
      <w:pPr>
        <w:pStyle w:val="a0"/>
        <w:rPr>
          <w:rFonts w:hint="cs"/>
          <w:rtl/>
        </w:rPr>
      </w:pPr>
      <w:r>
        <w:rPr>
          <w:rFonts w:hint="cs"/>
          <w:rtl/>
        </w:rPr>
        <w:t>אדוני היושב-ראש, חברי חברי הכנסת, אדוני היושב-ראש, כדאי אולי לתת את הדעת בישיבת הנשיאות שאם מזמינים באמצע פגרה ומגיעים צדיקים - - -</w:t>
      </w:r>
    </w:p>
    <w:p w14:paraId="1202068B" w14:textId="77777777" w:rsidR="00000000" w:rsidRDefault="006D6152">
      <w:pPr>
        <w:pStyle w:val="a0"/>
        <w:ind w:firstLine="0"/>
        <w:rPr>
          <w:rFonts w:hint="cs"/>
          <w:rtl/>
        </w:rPr>
      </w:pPr>
    </w:p>
    <w:p w14:paraId="72C1D01E" w14:textId="77777777" w:rsidR="00000000" w:rsidRDefault="006D6152">
      <w:pPr>
        <w:pStyle w:val="af1"/>
        <w:rPr>
          <w:rtl/>
        </w:rPr>
      </w:pPr>
      <w:r>
        <w:rPr>
          <w:rFonts w:hint="eastAsia"/>
          <w:rtl/>
        </w:rPr>
        <w:t>היו</w:t>
      </w:r>
      <w:r>
        <w:rPr>
          <w:rtl/>
        </w:rPr>
        <w:t xml:space="preserve">"ר </w:t>
      </w:r>
      <w:r>
        <w:rPr>
          <w:rFonts w:hint="cs"/>
          <w:rtl/>
        </w:rPr>
        <w:t>ראובן ריבלי</w:t>
      </w:r>
      <w:r>
        <w:rPr>
          <w:rtl/>
        </w:rPr>
        <w:t>ן:</w:t>
      </w:r>
    </w:p>
    <w:p w14:paraId="105A15FF" w14:textId="77777777" w:rsidR="00000000" w:rsidRDefault="006D6152">
      <w:pPr>
        <w:pStyle w:val="a0"/>
        <w:rPr>
          <w:rFonts w:hint="cs"/>
          <w:rtl/>
        </w:rPr>
      </w:pPr>
    </w:p>
    <w:p w14:paraId="6B0A9E4B" w14:textId="77777777" w:rsidR="00000000" w:rsidRDefault="006D6152">
      <w:pPr>
        <w:pStyle w:val="a0"/>
        <w:rPr>
          <w:rFonts w:hint="cs"/>
          <w:rtl/>
        </w:rPr>
      </w:pPr>
      <w:r>
        <w:rPr>
          <w:rFonts w:hint="cs"/>
          <w:rtl/>
        </w:rPr>
        <w:t xml:space="preserve">בוודאי. 25 חברי כנסת חותמים ואף אחד לא נמצא פה. אנחנו צריכים לשאול בוועדת הכנסת. </w:t>
      </w:r>
      <w:r>
        <w:rPr>
          <w:rFonts w:hint="cs"/>
          <w:rtl/>
        </w:rPr>
        <w:t>כבוד סגן השר, הרי אתה תמיד נמצא פה. בראשית היום ספרתי והיו פה בערך כ-30 חברי כנסת, שגם השתתפו בנושא הקברים. השתתפו כל 25 החותמים או לפחות בקירוב. אחרי כן עלתה פה חברת הכנסת פינקלשטיין ומבין החותמים היא היחידה שנמצאת באולם.</w:t>
      </w:r>
    </w:p>
    <w:p w14:paraId="1167881A" w14:textId="77777777" w:rsidR="00000000" w:rsidRDefault="006D6152">
      <w:pPr>
        <w:pStyle w:val="a0"/>
        <w:rPr>
          <w:rFonts w:hint="cs"/>
          <w:rtl/>
        </w:rPr>
      </w:pPr>
    </w:p>
    <w:p w14:paraId="4BDD13CD" w14:textId="77777777" w:rsidR="00000000" w:rsidRDefault="006D6152">
      <w:pPr>
        <w:pStyle w:val="af0"/>
        <w:rPr>
          <w:rtl/>
        </w:rPr>
      </w:pPr>
      <w:r>
        <w:rPr>
          <w:rFonts w:hint="cs"/>
          <w:rtl/>
        </w:rPr>
        <w:t>נ</w:t>
      </w:r>
      <w:r>
        <w:rPr>
          <w:rFonts w:hint="eastAsia"/>
          <w:rtl/>
        </w:rPr>
        <w:t>סים</w:t>
      </w:r>
      <w:r>
        <w:rPr>
          <w:rtl/>
        </w:rPr>
        <w:t xml:space="preserve"> זאב (ש"ס):</w:t>
      </w:r>
    </w:p>
    <w:p w14:paraId="7B4D8ED0" w14:textId="77777777" w:rsidR="00000000" w:rsidRDefault="006D6152">
      <w:pPr>
        <w:pStyle w:val="a0"/>
        <w:rPr>
          <w:rFonts w:hint="cs"/>
          <w:rtl/>
        </w:rPr>
      </w:pPr>
    </w:p>
    <w:p w14:paraId="696CBE9E" w14:textId="77777777" w:rsidR="00000000" w:rsidRDefault="006D6152">
      <w:pPr>
        <w:pStyle w:val="a0"/>
        <w:rPr>
          <w:rFonts w:hint="cs"/>
          <w:rtl/>
        </w:rPr>
      </w:pPr>
      <w:r>
        <w:rPr>
          <w:rFonts w:hint="cs"/>
          <w:rtl/>
        </w:rPr>
        <w:t>אני גם - - -</w:t>
      </w:r>
    </w:p>
    <w:p w14:paraId="0BD99363" w14:textId="77777777" w:rsidR="00000000" w:rsidRDefault="006D6152">
      <w:pPr>
        <w:pStyle w:val="a0"/>
        <w:rPr>
          <w:rFonts w:hint="cs"/>
          <w:rtl/>
        </w:rPr>
      </w:pPr>
    </w:p>
    <w:p w14:paraId="34F7E43A" w14:textId="77777777" w:rsidR="00000000" w:rsidRDefault="006D6152">
      <w:pPr>
        <w:pStyle w:val="af1"/>
        <w:rPr>
          <w:rtl/>
        </w:rPr>
      </w:pPr>
      <w:r>
        <w:rPr>
          <w:rtl/>
        </w:rPr>
        <w:t>ה</w:t>
      </w:r>
      <w:r>
        <w:rPr>
          <w:rtl/>
        </w:rPr>
        <w:t xml:space="preserve">יו"ר </w:t>
      </w:r>
      <w:r>
        <w:rPr>
          <w:rFonts w:hint="cs"/>
          <w:rtl/>
        </w:rPr>
        <w:t>ראובן ריבלי</w:t>
      </w:r>
      <w:r>
        <w:rPr>
          <w:rtl/>
        </w:rPr>
        <w:t>ן:</w:t>
      </w:r>
    </w:p>
    <w:p w14:paraId="24FB65CE" w14:textId="77777777" w:rsidR="00000000" w:rsidRDefault="006D6152">
      <w:pPr>
        <w:pStyle w:val="a0"/>
        <w:rPr>
          <w:rtl/>
        </w:rPr>
      </w:pPr>
    </w:p>
    <w:p w14:paraId="5B7D566B" w14:textId="77777777" w:rsidR="00000000" w:rsidRDefault="006D6152">
      <w:pPr>
        <w:pStyle w:val="a0"/>
        <w:rPr>
          <w:rFonts w:hint="cs"/>
          <w:rtl/>
        </w:rPr>
      </w:pPr>
      <w:r>
        <w:rPr>
          <w:rFonts w:hint="cs"/>
          <w:rtl/>
        </w:rPr>
        <w:t>נכון, עכשיו נכנסת, אבל לא שמעת את כל דבריה של גברת פינקלשטיין. חתמת ואני מצפה שהאנשים המבקשים לכנס ישיבת כנסת בזמן פגרה בגלל חשיבות הנושא, לפחות יהיו נוכחים באולם. מילא אם לאחד היתה איזו בעיה, אבל מתוך ה-25 שיהיו 23. סגן השר צודק.</w:t>
      </w:r>
    </w:p>
    <w:p w14:paraId="726924C1" w14:textId="77777777" w:rsidR="00000000" w:rsidRDefault="006D6152">
      <w:pPr>
        <w:pStyle w:val="a0"/>
        <w:rPr>
          <w:rFonts w:hint="cs"/>
          <w:rtl/>
        </w:rPr>
      </w:pPr>
    </w:p>
    <w:p w14:paraId="46B3F0CE" w14:textId="77777777" w:rsidR="00000000" w:rsidRDefault="006D6152">
      <w:pPr>
        <w:pStyle w:val="af0"/>
        <w:rPr>
          <w:rtl/>
        </w:rPr>
      </w:pPr>
      <w:r>
        <w:rPr>
          <w:rFonts w:hint="eastAsia"/>
          <w:rtl/>
        </w:rPr>
        <w:t>נסים</w:t>
      </w:r>
      <w:r>
        <w:rPr>
          <w:rtl/>
        </w:rPr>
        <w:t xml:space="preserve"> זאב (ש"ס):</w:t>
      </w:r>
    </w:p>
    <w:p w14:paraId="0029EFDF" w14:textId="77777777" w:rsidR="00000000" w:rsidRDefault="006D6152">
      <w:pPr>
        <w:pStyle w:val="a0"/>
        <w:rPr>
          <w:rFonts w:hint="cs"/>
          <w:rtl/>
        </w:rPr>
      </w:pPr>
    </w:p>
    <w:p w14:paraId="63E3FA1A" w14:textId="77777777" w:rsidR="00000000" w:rsidRDefault="006D6152">
      <w:pPr>
        <w:pStyle w:val="a0"/>
        <w:rPr>
          <w:rFonts w:hint="cs"/>
          <w:rtl/>
        </w:rPr>
      </w:pPr>
      <w:r>
        <w:rPr>
          <w:rFonts w:hint="cs"/>
          <w:rtl/>
        </w:rPr>
        <w:t>הלכתי לראות את הנכים.</w:t>
      </w:r>
    </w:p>
    <w:p w14:paraId="3BFEAB36" w14:textId="77777777" w:rsidR="00000000" w:rsidRDefault="006D6152">
      <w:pPr>
        <w:pStyle w:val="a0"/>
        <w:rPr>
          <w:rFonts w:hint="cs"/>
          <w:rtl/>
        </w:rPr>
      </w:pPr>
    </w:p>
    <w:p w14:paraId="33FB10D5" w14:textId="77777777" w:rsidR="00000000" w:rsidRDefault="006D6152">
      <w:pPr>
        <w:pStyle w:val="-"/>
        <w:rPr>
          <w:rtl/>
        </w:rPr>
      </w:pPr>
      <w:bookmarkStart w:id="211" w:name="FS000000464T13_09_2005_14_39_25C"/>
      <w:bookmarkEnd w:id="211"/>
      <w:r>
        <w:rPr>
          <w:rFonts w:hint="cs"/>
          <w:rtl/>
        </w:rPr>
        <w:t xml:space="preserve">סגן שר הביטחון </w:t>
      </w:r>
      <w:r>
        <w:rPr>
          <w:rFonts w:hint="eastAsia"/>
          <w:rtl/>
        </w:rPr>
        <w:t>זאב</w:t>
      </w:r>
      <w:r>
        <w:rPr>
          <w:rtl/>
        </w:rPr>
        <w:t xml:space="preserve"> בוים:</w:t>
      </w:r>
    </w:p>
    <w:p w14:paraId="41C18988" w14:textId="77777777" w:rsidR="00000000" w:rsidRDefault="006D6152">
      <w:pPr>
        <w:pStyle w:val="a0"/>
        <w:rPr>
          <w:rFonts w:hint="cs"/>
          <w:rtl/>
        </w:rPr>
      </w:pPr>
    </w:p>
    <w:p w14:paraId="38C5EB31" w14:textId="77777777" w:rsidR="00000000" w:rsidRDefault="006D6152">
      <w:pPr>
        <w:pStyle w:val="a0"/>
        <w:rPr>
          <w:rFonts w:hint="cs"/>
          <w:rtl/>
        </w:rPr>
      </w:pPr>
      <w:r>
        <w:rPr>
          <w:rFonts w:hint="cs"/>
          <w:rtl/>
        </w:rPr>
        <w:t xml:space="preserve">לכן, כדאי אולי לשקול אפשרות להכניס בתקנון שיהיו 25 חותמים זה בסדר, אבל לא יתקיים דיון בנושא שעל סדר-היום אם לא יהיה מינימום של החותמים במליאה. </w:t>
      </w:r>
    </w:p>
    <w:p w14:paraId="1BDC86E7" w14:textId="77777777" w:rsidR="00000000" w:rsidRDefault="006D6152">
      <w:pPr>
        <w:pStyle w:val="a0"/>
        <w:rPr>
          <w:rFonts w:hint="cs"/>
          <w:rtl/>
        </w:rPr>
      </w:pPr>
    </w:p>
    <w:p w14:paraId="7630060F" w14:textId="77777777" w:rsidR="00000000" w:rsidRDefault="006D6152">
      <w:pPr>
        <w:pStyle w:val="af1"/>
        <w:rPr>
          <w:rtl/>
        </w:rPr>
      </w:pPr>
      <w:r>
        <w:rPr>
          <w:rtl/>
        </w:rPr>
        <w:t xml:space="preserve">היו"ר </w:t>
      </w:r>
      <w:r>
        <w:rPr>
          <w:rFonts w:hint="cs"/>
          <w:rtl/>
        </w:rPr>
        <w:t>ראובן ריבלי</w:t>
      </w:r>
      <w:r>
        <w:rPr>
          <w:rtl/>
        </w:rPr>
        <w:t>ן:</w:t>
      </w:r>
    </w:p>
    <w:p w14:paraId="2B656BDB" w14:textId="77777777" w:rsidR="00000000" w:rsidRDefault="006D6152">
      <w:pPr>
        <w:pStyle w:val="a0"/>
        <w:rPr>
          <w:rtl/>
        </w:rPr>
      </w:pPr>
    </w:p>
    <w:p w14:paraId="6CE77484" w14:textId="77777777" w:rsidR="00000000" w:rsidRDefault="006D6152">
      <w:pPr>
        <w:pStyle w:val="a0"/>
        <w:rPr>
          <w:rFonts w:hint="cs"/>
          <w:rtl/>
        </w:rPr>
      </w:pPr>
      <w:r>
        <w:rPr>
          <w:rFonts w:hint="cs"/>
          <w:rtl/>
        </w:rPr>
        <w:t>אני חושב שאתה צודק, אבל התקנ</w:t>
      </w:r>
      <w:r>
        <w:rPr>
          <w:rFonts w:hint="cs"/>
          <w:rtl/>
        </w:rPr>
        <w:t xml:space="preserve">ון מחייב אותנו עכשיו. </w:t>
      </w:r>
    </w:p>
    <w:p w14:paraId="066DE27E" w14:textId="77777777" w:rsidR="00000000" w:rsidRDefault="006D6152">
      <w:pPr>
        <w:pStyle w:val="-"/>
        <w:rPr>
          <w:rFonts w:hint="cs"/>
          <w:rtl/>
        </w:rPr>
      </w:pPr>
      <w:bookmarkStart w:id="212" w:name="FS000000464T13_09_2005_14_39_47C"/>
      <w:bookmarkEnd w:id="212"/>
    </w:p>
    <w:p w14:paraId="4096BD09" w14:textId="77777777" w:rsidR="00000000" w:rsidRDefault="006D6152">
      <w:pPr>
        <w:pStyle w:val="-"/>
        <w:rPr>
          <w:rtl/>
        </w:rPr>
      </w:pPr>
      <w:r>
        <w:rPr>
          <w:rFonts w:hint="cs"/>
          <w:rtl/>
        </w:rPr>
        <w:t xml:space="preserve">סגן שר הביטחון </w:t>
      </w:r>
      <w:r>
        <w:rPr>
          <w:rFonts w:hint="eastAsia"/>
          <w:rtl/>
        </w:rPr>
        <w:t>זאב</w:t>
      </w:r>
      <w:r>
        <w:rPr>
          <w:rtl/>
        </w:rPr>
        <w:t xml:space="preserve"> בוים:</w:t>
      </w:r>
    </w:p>
    <w:p w14:paraId="71DEE420" w14:textId="77777777" w:rsidR="00000000" w:rsidRDefault="006D6152">
      <w:pPr>
        <w:pStyle w:val="a0"/>
        <w:rPr>
          <w:rFonts w:hint="cs"/>
          <w:rtl/>
        </w:rPr>
      </w:pPr>
    </w:p>
    <w:p w14:paraId="0EE28202" w14:textId="77777777" w:rsidR="00000000" w:rsidRDefault="006D6152">
      <w:pPr>
        <w:pStyle w:val="a0"/>
        <w:rPr>
          <w:rFonts w:hint="cs"/>
          <w:rtl/>
        </w:rPr>
      </w:pPr>
      <w:r>
        <w:rPr>
          <w:rFonts w:hint="cs"/>
          <w:rtl/>
        </w:rPr>
        <w:t>עכשיו בוודאי. אנחנו עוד ניפגש.</w:t>
      </w:r>
    </w:p>
    <w:p w14:paraId="22A24D3C" w14:textId="77777777" w:rsidR="00000000" w:rsidRDefault="006D6152">
      <w:pPr>
        <w:pStyle w:val="a0"/>
        <w:rPr>
          <w:rFonts w:hint="cs"/>
          <w:rtl/>
        </w:rPr>
      </w:pPr>
    </w:p>
    <w:p w14:paraId="4779CDB7" w14:textId="77777777" w:rsidR="00000000" w:rsidRDefault="006D6152">
      <w:pPr>
        <w:pStyle w:val="a0"/>
        <w:rPr>
          <w:rFonts w:hint="cs"/>
          <w:rtl/>
        </w:rPr>
      </w:pPr>
      <w:r>
        <w:rPr>
          <w:rFonts w:hint="cs"/>
          <w:rtl/>
        </w:rPr>
        <w:t xml:space="preserve">אדוני היושב-ראש, אני מבקש לדבר קצת בלשון העובדות ואחר כך להתייחס לפניות הנרגשות של חברת הכנסת פינקלשטיין. אני רוצה להתייחס בעיקר להתיישבות חלופית, וכדאי שתקשיבי לדברים, חברת </w:t>
      </w:r>
      <w:r>
        <w:rPr>
          <w:rFonts w:hint="cs"/>
          <w:rtl/>
        </w:rPr>
        <w:t>הכנסת פינקלשטיין. היישובים שעברו ליישוב הקבע שלהם או שעוברים בימים הקרובים, הכוונה לקבוצות שעברו ליישוב שבו יגורו וצמודים למשבצת הקרקע שבה ייבנה ביתם - חומש עובר ליד-חנה, פאת-שדה למבקיעים, ישיבת "תורת החיים" של הרב טל ליד-בנימין. חשוב לציין כי מדובר בקבוצו</w:t>
      </w:r>
      <w:r>
        <w:rPr>
          <w:rFonts w:hint="cs"/>
          <w:rtl/>
        </w:rPr>
        <w:t>ת שפנו זמן רב מספיק בכדי לסכם את פתרונות הקבע הללו. אני מדגיש את זה, כי זה חלק מהבעיה הגדולה.</w:t>
      </w:r>
    </w:p>
    <w:p w14:paraId="26D5B3EF" w14:textId="77777777" w:rsidR="00000000" w:rsidRDefault="006D6152">
      <w:pPr>
        <w:pStyle w:val="a0"/>
        <w:rPr>
          <w:rFonts w:hint="cs"/>
          <w:rtl/>
        </w:rPr>
      </w:pPr>
    </w:p>
    <w:p w14:paraId="6F64921E" w14:textId="77777777" w:rsidR="00000000" w:rsidRDefault="006D6152">
      <w:pPr>
        <w:pStyle w:val="a0"/>
        <w:rPr>
          <w:rFonts w:hint="cs"/>
          <w:rtl/>
        </w:rPr>
      </w:pPr>
      <w:r>
        <w:rPr>
          <w:rFonts w:hint="cs"/>
          <w:rtl/>
        </w:rPr>
        <w:t xml:space="preserve">מגורים זמניים לפרק זמן שהוא ארוך יחסית, עד למציאת יישוב קולט להתיישבות קבע: ניצן </w:t>
      </w:r>
      <w:r>
        <w:rPr>
          <w:rtl/>
        </w:rPr>
        <w:t>–</w:t>
      </w:r>
      <w:r>
        <w:rPr>
          <w:rFonts w:hint="cs"/>
          <w:rtl/>
        </w:rPr>
        <w:t xml:space="preserve"> כ-300 משפחות. כמה עשרות משפחות במפלסים, בכרמיה ובאור-הנר. גני-טל יעברו בזמן הק</w:t>
      </w:r>
      <w:r>
        <w:rPr>
          <w:rFonts w:hint="cs"/>
          <w:rtl/>
        </w:rPr>
        <w:t>רוב לאתר זמני ביד-בנימין, כאשר יעדם הסופי הוא קיבוץ חפץ-חיים. היישוב עצמונה עובר ליישוב יתד בחבל-שלום.</w:t>
      </w:r>
    </w:p>
    <w:p w14:paraId="00466EE1" w14:textId="77777777" w:rsidR="00000000" w:rsidRDefault="006D6152">
      <w:pPr>
        <w:pStyle w:val="a0"/>
        <w:rPr>
          <w:rFonts w:hint="cs"/>
          <w:rtl/>
        </w:rPr>
      </w:pPr>
    </w:p>
    <w:p w14:paraId="29186975" w14:textId="77777777" w:rsidR="00000000" w:rsidRDefault="006D6152">
      <w:pPr>
        <w:pStyle w:val="a0"/>
        <w:rPr>
          <w:rFonts w:hint="cs"/>
          <w:rtl/>
        </w:rPr>
      </w:pPr>
      <w:r>
        <w:rPr>
          <w:rFonts w:hint="cs"/>
          <w:rtl/>
        </w:rPr>
        <w:t>בבתי-מלון ובתי הארחה לסוגיהם משתכנות כרגע 950 משפחות. מספר זה מתייחס גם לאנשים שכבר ציינתי בסעיפים הקודמים, שעוברים כאמור לפתרונות קבע או פתרונות זמניים</w:t>
      </w:r>
      <w:r>
        <w:rPr>
          <w:rFonts w:hint="cs"/>
          <w:rtl/>
        </w:rPr>
        <w:t>. הערכת המינהלת היא, שעד לראש השנה יעזבו כמחצית מהם, כלומר כ-400 ואולי יותר, למגורים קהילתיים או למגורים שנשכרו או נרכשו בכספי הפיצויים. יש קבוצה מתושבי אלי-סיני ששוהים במהלך היום בצומת יד-מרדכי באוהלים וחוזרים לישון בבתי-הארחה באשקלון.</w:t>
      </w:r>
    </w:p>
    <w:p w14:paraId="28927E6E" w14:textId="77777777" w:rsidR="00000000" w:rsidRDefault="006D6152">
      <w:pPr>
        <w:pStyle w:val="a0"/>
        <w:rPr>
          <w:rFonts w:hint="cs"/>
          <w:rtl/>
        </w:rPr>
      </w:pPr>
    </w:p>
    <w:p w14:paraId="17090A6B" w14:textId="77777777" w:rsidR="00000000" w:rsidRDefault="006D6152">
      <w:pPr>
        <w:pStyle w:val="a0"/>
        <w:rPr>
          <w:rFonts w:hint="cs"/>
          <w:rtl/>
        </w:rPr>
      </w:pPr>
      <w:r>
        <w:rPr>
          <w:rFonts w:hint="cs"/>
          <w:rtl/>
        </w:rPr>
        <w:t xml:space="preserve">לגבי החינוך </w:t>
      </w:r>
      <w:r>
        <w:rPr>
          <w:rtl/>
        </w:rPr>
        <w:t>–</w:t>
      </w:r>
      <w:r>
        <w:rPr>
          <w:rFonts w:hint="cs"/>
          <w:rtl/>
        </w:rPr>
        <w:t xml:space="preserve"> ברמה</w:t>
      </w:r>
      <w:r>
        <w:rPr>
          <w:rFonts w:hint="cs"/>
          <w:rtl/>
        </w:rPr>
        <w:t xml:space="preserve"> העקרונית, כל מי שההורים מבקשים שהילדים ילמדו, ויש כאלה שלא פונים בעניין הזה, משובץ במערכת החינוך - -</w:t>
      </w:r>
    </w:p>
    <w:p w14:paraId="50E17726" w14:textId="77777777" w:rsidR="00000000" w:rsidRDefault="006D6152">
      <w:pPr>
        <w:pStyle w:val="a0"/>
        <w:rPr>
          <w:rFonts w:hint="cs"/>
          <w:rtl/>
        </w:rPr>
      </w:pPr>
    </w:p>
    <w:p w14:paraId="74A4C332" w14:textId="77777777" w:rsidR="00000000" w:rsidRDefault="006D6152">
      <w:pPr>
        <w:pStyle w:val="af1"/>
        <w:rPr>
          <w:rtl/>
        </w:rPr>
      </w:pPr>
      <w:r>
        <w:rPr>
          <w:rtl/>
        </w:rPr>
        <w:t xml:space="preserve">היו"ר </w:t>
      </w:r>
      <w:r>
        <w:rPr>
          <w:rFonts w:hint="cs"/>
          <w:rtl/>
        </w:rPr>
        <w:t>ראובן ריבלי</w:t>
      </w:r>
      <w:r>
        <w:rPr>
          <w:rtl/>
        </w:rPr>
        <w:t>ן:</w:t>
      </w:r>
    </w:p>
    <w:p w14:paraId="6FE13F8F" w14:textId="77777777" w:rsidR="00000000" w:rsidRDefault="006D6152">
      <w:pPr>
        <w:pStyle w:val="a0"/>
        <w:rPr>
          <w:rtl/>
        </w:rPr>
      </w:pPr>
    </w:p>
    <w:p w14:paraId="2F504E75" w14:textId="77777777" w:rsidR="00000000" w:rsidRDefault="006D6152">
      <w:pPr>
        <w:pStyle w:val="a0"/>
        <w:rPr>
          <w:rFonts w:hint="cs"/>
          <w:rtl/>
        </w:rPr>
      </w:pPr>
      <w:r>
        <w:rPr>
          <w:rFonts w:hint="cs"/>
          <w:rtl/>
        </w:rPr>
        <w:t>הממשלה דואגת להסעה.</w:t>
      </w:r>
    </w:p>
    <w:p w14:paraId="36DE9B92" w14:textId="77777777" w:rsidR="00000000" w:rsidRDefault="006D6152">
      <w:pPr>
        <w:pStyle w:val="-"/>
        <w:rPr>
          <w:rFonts w:hint="cs"/>
          <w:rtl/>
        </w:rPr>
      </w:pPr>
      <w:bookmarkStart w:id="213" w:name="FS000000464T13_09_2005_14_42_28C"/>
      <w:bookmarkEnd w:id="213"/>
    </w:p>
    <w:p w14:paraId="15030B4E" w14:textId="77777777" w:rsidR="00000000" w:rsidRDefault="006D6152">
      <w:pPr>
        <w:pStyle w:val="-"/>
        <w:rPr>
          <w:rtl/>
        </w:rPr>
      </w:pPr>
      <w:r>
        <w:rPr>
          <w:rFonts w:hint="cs"/>
          <w:rtl/>
        </w:rPr>
        <w:t xml:space="preserve">סגן שר הביטחון </w:t>
      </w:r>
      <w:r>
        <w:rPr>
          <w:rFonts w:hint="eastAsia"/>
          <w:rtl/>
        </w:rPr>
        <w:t>זאב</w:t>
      </w:r>
      <w:r>
        <w:rPr>
          <w:rtl/>
        </w:rPr>
        <w:t xml:space="preserve"> בוים:</w:t>
      </w:r>
    </w:p>
    <w:p w14:paraId="30D56BF4" w14:textId="77777777" w:rsidR="00000000" w:rsidRDefault="006D6152">
      <w:pPr>
        <w:pStyle w:val="a0"/>
        <w:rPr>
          <w:rFonts w:hint="cs"/>
          <w:rtl/>
        </w:rPr>
      </w:pPr>
    </w:p>
    <w:p w14:paraId="069B4776" w14:textId="77777777" w:rsidR="00000000" w:rsidRDefault="006D6152">
      <w:pPr>
        <w:pStyle w:val="a0"/>
        <w:rPr>
          <w:rFonts w:hint="cs"/>
          <w:rtl/>
        </w:rPr>
      </w:pPr>
      <w:r>
        <w:rPr>
          <w:rFonts w:hint="cs"/>
          <w:rtl/>
        </w:rPr>
        <w:t>- - חלקם לומדים ביישובי הקבע וחלקם ביישובים הזמניים. מדינת ישראל מממנת הסעות לתלמידים</w:t>
      </w:r>
      <w:r>
        <w:rPr>
          <w:rFonts w:hint="cs"/>
          <w:rtl/>
        </w:rPr>
        <w:t xml:space="preserve"> הנמצאים רחוק ממקום הלימודים שלהם. אם את מכירה איזה מקרה קונקרטי, שיש בעיה עם הסעות, אני בהחלט כתובת לעניין, כמו גם בדברים אחרים, ותיכף אומר. אני לא מחליף את מינהלת סל"ע, אבל פשוט, כדי לחבר ולקשר ולעשות את הדברים יותר מהר וביעילות.</w:t>
      </w:r>
    </w:p>
    <w:p w14:paraId="0E1128DA" w14:textId="77777777" w:rsidR="00000000" w:rsidRDefault="006D6152">
      <w:pPr>
        <w:pStyle w:val="a0"/>
        <w:rPr>
          <w:rFonts w:hint="cs"/>
          <w:rtl/>
        </w:rPr>
      </w:pPr>
    </w:p>
    <w:p w14:paraId="4358E266" w14:textId="77777777" w:rsidR="00000000" w:rsidRDefault="006D6152">
      <w:pPr>
        <w:pStyle w:val="a0"/>
        <w:rPr>
          <w:rFonts w:hint="cs"/>
          <w:rtl/>
        </w:rPr>
      </w:pPr>
      <w:r>
        <w:rPr>
          <w:rFonts w:hint="cs"/>
          <w:rtl/>
        </w:rPr>
        <w:t xml:space="preserve"> תעסוקה </w:t>
      </w:r>
      <w:r>
        <w:rPr>
          <w:rtl/>
        </w:rPr>
        <w:t>–</w:t>
      </w:r>
      <w:r>
        <w:rPr>
          <w:rFonts w:hint="cs"/>
          <w:rtl/>
        </w:rPr>
        <w:t xml:space="preserve"> שירות התעסוקה</w:t>
      </w:r>
      <w:r>
        <w:rPr>
          <w:rFonts w:hint="cs"/>
          <w:rtl/>
        </w:rPr>
        <w:t xml:space="preserve"> פתח נציבות מיוחדת לטיפול במפונים באשקלון ועובדיו באים במיוחד לניצן כדי לשבץ מפונים במקומות עבודה. המדינה התחייבה להמשיך ולהעסיק את כל עובדי הציבור באשר יתיישבו, ובכלל זה עובדי מערכת החינוך, שוטרים ועובדי מדינה. לא ניתן להציע עבודה למפונים שטרם נתנו דעתם ה</w:t>
      </w:r>
      <w:r>
        <w:rPr>
          <w:rFonts w:hint="cs"/>
          <w:rtl/>
        </w:rPr>
        <w:t>יכן הם מבקשים לגור.</w:t>
      </w:r>
    </w:p>
    <w:p w14:paraId="43F24D87" w14:textId="77777777" w:rsidR="00000000" w:rsidRDefault="006D6152">
      <w:pPr>
        <w:pStyle w:val="a0"/>
        <w:rPr>
          <w:rFonts w:hint="cs"/>
          <w:rtl/>
        </w:rPr>
      </w:pPr>
    </w:p>
    <w:p w14:paraId="41951227" w14:textId="77777777" w:rsidR="00000000" w:rsidRDefault="006D6152">
      <w:pPr>
        <w:pStyle w:val="a0"/>
        <w:rPr>
          <w:rFonts w:hint="cs"/>
          <w:rtl/>
        </w:rPr>
      </w:pPr>
      <w:r>
        <w:rPr>
          <w:rFonts w:hint="cs"/>
          <w:rtl/>
        </w:rPr>
        <w:t>עכשיו אני רוצה לומר לסיום, שעמדנו פה ושמענו את קריאותייך הנרגשות, חברת הכנסת גילה פינקלשטיין, והלב באמת יוצא. אני רוצה לומר לך משהו קצת אישי. יושבים פה גם אנשים שעובדים אתי, עוזרי, שמשמשים גם כתובת לפניות. יש אנשים שעוד לפני הפינוי, גם</w:t>
      </w:r>
      <w:r>
        <w:rPr>
          <w:rFonts w:hint="cs"/>
          <w:rtl/>
        </w:rPr>
        <w:t xml:space="preserve"> בשנים האחרונות, ובמיוחד בחודשים האחרונים, יצרנו אתם קשרים, והמפונים עצמם, חלק מהם, שגרו בנווה-דקלים וביישובים אחרים, מדווחים לנו, מה שנקרא מהשטח, על כל מיני בעיות שצצות ברמה הפרטנית. אחרי זה אני אוכל להראות לך רישום מדויק של הדברים. אז באמת הלב יוצא ויש ל</w:t>
      </w:r>
      <w:r>
        <w:rPr>
          <w:rFonts w:hint="cs"/>
          <w:rtl/>
        </w:rPr>
        <w:t xml:space="preserve">א מעט קשיים. </w:t>
      </w:r>
    </w:p>
    <w:p w14:paraId="0EE64168" w14:textId="77777777" w:rsidR="00000000" w:rsidRDefault="006D6152">
      <w:pPr>
        <w:pStyle w:val="a0"/>
        <w:rPr>
          <w:rFonts w:hint="cs"/>
          <w:rtl/>
        </w:rPr>
      </w:pPr>
    </w:p>
    <w:p w14:paraId="3267E117" w14:textId="77777777" w:rsidR="00000000" w:rsidRDefault="006D6152">
      <w:pPr>
        <w:pStyle w:val="a0"/>
        <w:rPr>
          <w:rFonts w:hint="cs"/>
          <w:rtl/>
        </w:rPr>
      </w:pPr>
      <w:r>
        <w:rPr>
          <w:rFonts w:hint="cs"/>
          <w:rtl/>
        </w:rPr>
        <w:t>אבל עכשיו אני רוצה לומר לך, אחרי שאמרתי את כל זה, שהזעקות שלך כשליחת ציבור והזעקות של עוד כמה חברים שלך, הן במידה רבה גם זעקות של קוזק נגזל, מכיוון שעובדה שחלק מהבעיות האלה לא קיימות לגבי מי שבשלב קצת יותר מוקדם או קצת יותר מאוחר בכל זאת הכי</w:t>
      </w:r>
      <w:r>
        <w:rPr>
          <w:rFonts w:hint="cs"/>
          <w:rtl/>
        </w:rPr>
        <w:t>ן את עצמו והתחיל לשתף פעולה. אשר לפעילות שלך ושל חברייך, אני מעריך מאוד את העמדות האידיאולוגיות, את המטרות הפוליטיות - הכול לגיטימי. בעיקר אנחנו יכולים להגיד את זה כאנשי ציבור לעצמנו, כל אחד לפי אמונתו, צדיק באמונתו יחיה, אבל היה צריך גם לתת את הדעת מה המש</w:t>
      </w:r>
      <w:r>
        <w:rPr>
          <w:rFonts w:hint="cs"/>
          <w:rtl/>
        </w:rPr>
        <w:t>מעות של העמדות האלה, במיוחד ככל שהתקרב מועד הפינוי, שרבנים ואישי ציבור ופוליטיקאים השלו במידה רבה את האנשים, וחלק מהבעיות הגדולות שהיום נתקלים בהם במינהלת, וקודם כול המתיישבים עצמם, נובעות מכך שלא נותר זמן, ורק עכשיו מתחילים לחפש את הפתרונות הזמניים והקבוע</w:t>
      </w:r>
      <w:r>
        <w:rPr>
          <w:rFonts w:hint="cs"/>
          <w:rtl/>
        </w:rPr>
        <w:t xml:space="preserve">ים. זה רובץ לפתחך, הגברת פינקלשטיין. </w:t>
      </w:r>
    </w:p>
    <w:p w14:paraId="5632EC92" w14:textId="77777777" w:rsidR="00000000" w:rsidRDefault="006D6152">
      <w:pPr>
        <w:pStyle w:val="a0"/>
        <w:rPr>
          <w:rFonts w:hint="cs"/>
          <w:rtl/>
        </w:rPr>
      </w:pPr>
    </w:p>
    <w:p w14:paraId="7AAA863C" w14:textId="77777777" w:rsidR="00000000" w:rsidRDefault="006D6152">
      <w:pPr>
        <w:pStyle w:val="af0"/>
        <w:rPr>
          <w:rtl/>
        </w:rPr>
      </w:pPr>
      <w:r>
        <w:rPr>
          <w:rFonts w:hint="eastAsia"/>
          <w:rtl/>
        </w:rPr>
        <w:t>גילה</w:t>
      </w:r>
      <w:r>
        <w:rPr>
          <w:rtl/>
        </w:rPr>
        <w:t xml:space="preserve"> פינקלשטיין (מפד"ל):</w:t>
      </w:r>
    </w:p>
    <w:p w14:paraId="7AECACE5" w14:textId="77777777" w:rsidR="00000000" w:rsidRDefault="006D6152">
      <w:pPr>
        <w:pStyle w:val="a0"/>
        <w:rPr>
          <w:rFonts w:hint="cs"/>
          <w:rtl/>
        </w:rPr>
      </w:pPr>
    </w:p>
    <w:p w14:paraId="64B1CC31" w14:textId="77777777" w:rsidR="00000000" w:rsidRDefault="006D6152">
      <w:pPr>
        <w:pStyle w:val="a0"/>
        <w:rPr>
          <w:rFonts w:hint="cs"/>
          <w:rtl/>
        </w:rPr>
      </w:pPr>
      <w:r>
        <w:rPr>
          <w:rFonts w:hint="cs"/>
          <w:rtl/>
        </w:rPr>
        <w:t>מי האמין שתוכנית דורסנית כזאת תצא לפועל?</w:t>
      </w:r>
    </w:p>
    <w:p w14:paraId="13F36F83" w14:textId="77777777" w:rsidR="00000000" w:rsidRDefault="006D6152">
      <w:pPr>
        <w:pStyle w:val="a0"/>
        <w:rPr>
          <w:rFonts w:hint="cs"/>
          <w:rtl/>
        </w:rPr>
      </w:pPr>
    </w:p>
    <w:p w14:paraId="7D09A3CB" w14:textId="77777777" w:rsidR="00000000" w:rsidRDefault="006D6152">
      <w:pPr>
        <w:pStyle w:val="-"/>
        <w:rPr>
          <w:rtl/>
        </w:rPr>
      </w:pPr>
      <w:bookmarkStart w:id="214" w:name="FS000000560T13_09_2005_15_59_31C"/>
      <w:bookmarkStart w:id="215" w:name="FS000000464T13_09_2005_15_59_38"/>
      <w:bookmarkStart w:id="216" w:name="FS000000464T13_09_2005_15_59_42C"/>
      <w:bookmarkEnd w:id="214"/>
      <w:bookmarkEnd w:id="215"/>
      <w:bookmarkEnd w:id="216"/>
      <w:r>
        <w:rPr>
          <w:rFonts w:hint="eastAsia"/>
          <w:rtl/>
        </w:rPr>
        <w:t>סגן</w:t>
      </w:r>
      <w:r>
        <w:rPr>
          <w:rtl/>
        </w:rPr>
        <w:t xml:space="preserve"> שר הביטחון זאב בוים:</w:t>
      </w:r>
    </w:p>
    <w:p w14:paraId="75DD8D37" w14:textId="77777777" w:rsidR="00000000" w:rsidRDefault="006D6152">
      <w:pPr>
        <w:pStyle w:val="a0"/>
        <w:rPr>
          <w:rFonts w:hint="cs"/>
          <w:rtl/>
        </w:rPr>
      </w:pPr>
    </w:p>
    <w:p w14:paraId="4F7F7B87" w14:textId="77777777" w:rsidR="00000000" w:rsidRDefault="006D6152">
      <w:pPr>
        <w:pStyle w:val="a0"/>
        <w:rPr>
          <w:rFonts w:hint="cs"/>
          <w:rtl/>
        </w:rPr>
      </w:pPr>
      <w:r>
        <w:rPr>
          <w:rFonts w:hint="cs"/>
          <w:rtl/>
        </w:rPr>
        <w:t xml:space="preserve">עד כאן, אדוני היושב-ראש. אני מבקש להסתפק בדברים האלה. </w:t>
      </w:r>
    </w:p>
    <w:p w14:paraId="68B2D051" w14:textId="77777777" w:rsidR="00000000" w:rsidRDefault="006D6152">
      <w:pPr>
        <w:pStyle w:val="a0"/>
        <w:rPr>
          <w:rFonts w:hint="cs"/>
          <w:rtl/>
        </w:rPr>
      </w:pPr>
    </w:p>
    <w:p w14:paraId="2EEEB14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614DD2C" w14:textId="77777777" w:rsidR="00000000" w:rsidRDefault="006D6152">
      <w:pPr>
        <w:pStyle w:val="a0"/>
        <w:rPr>
          <w:rFonts w:hint="cs"/>
          <w:rtl/>
        </w:rPr>
      </w:pPr>
    </w:p>
    <w:p w14:paraId="3975A0AD" w14:textId="77777777" w:rsidR="00000000" w:rsidRDefault="006D6152">
      <w:pPr>
        <w:pStyle w:val="a0"/>
        <w:rPr>
          <w:rFonts w:hint="cs"/>
          <w:rtl/>
        </w:rPr>
      </w:pPr>
      <w:r>
        <w:rPr>
          <w:rFonts w:hint="cs"/>
          <w:rtl/>
        </w:rPr>
        <w:t>תודה רבה. אבל אתה מציע להעביר לוועדה?</w:t>
      </w:r>
    </w:p>
    <w:p w14:paraId="70A1CF75" w14:textId="77777777" w:rsidR="00000000" w:rsidRDefault="006D6152">
      <w:pPr>
        <w:pStyle w:val="a0"/>
        <w:rPr>
          <w:rFonts w:hint="cs"/>
          <w:rtl/>
        </w:rPr>
      </w:pPr>
    </w:p>
    <w:p w14:paraId="0AA0A7B4" w14:textId="77777777" w:rsidR="00000000" w:rsidRDefault="006D6152">
      <w:pPr>
        <w:pStyle w:val="-"/>
        <w:rPr>
          <w:rtl/>
        </w:rPr>
      </w:pPr>
      <w:bookmarkStart w:id="217" w:name="FS000000464T13_09_2005_14_46_04"/>
      <w:bookmarkStart w:id="218" w:name="FS000000464T13_09_2005_14_46_09C"/>
      <w:bookmarkEnd w:id="217"/>
      <w:bookmarkEnd w:id="218"/>
      <w:r>
        <w:rPr>
          <w:rFonts w:hint="eastAsia"/>
          <w:rtl/>
        </w:rPr>
        <w:t>סגן</w:t>
      </w:r>
      <w:r>
        <w:rPr>
          <w:rtl/>
        </w:rPr>
        <w:t xml:space="preserve"> שר </w:t>
      </w:r>
      <w:r>
        <w:rPr>
          <w:rtl/>
        </w:rPr>
        <w:t>הביטחון זאב בוים:</w:t>
      </w:r>
    </w:p>
    <w:p w14:paraId="504E62F5" w14:textId="77777777" w:rsidR="00000000" w:rsidRDefault="006D6152">
      <w:pPr>
        <w:pStyle w:val="a0"/>
        <w:rPr>
          <w:rFonts w:hint="cs"/>
          <w:rtl/>
        </w:rPr>
      </w:pPr>
    </w:p>
    <w:p w14:paraId="6A371E2E" w14:textId="77777777" w:rsidR="00000000" w:rsidRDefault="006D6152">
      <w:pPr>
        <w:pStyle w:val="a0"/>
        <w:rPr>
          <w:rFonts w:hint="cs"/>
          <w:rtl/>
        </w:rPr>
      </w:pPr>
      <w:r>
        <w:rPr>
          <w:rFonts w:hint="cs"/>
          <w:rtl/>
        </w:rPr>
        <w:t xml:space="preserve">אני ביקשתי להסתפק בתשובה. </w:t>
      </w:r>
    </w:p>
    <w:p w14:paraId="5F8DA7FF" w14:textId="77777777" w:rsidR="00000000" w:rsidRDefault="006D6152">
      <w:pPr>
        <w:pStyle w:val="a0"/>
        <w:rPr>
          <w:rFonts w:hint="cs"/>
          <w:rtl/>
        </w:rPr>
      </w:pPr>
    </w:p>
    <w:p w14:paraId="5872C0F2"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560DF8D" w14:textId="77777777" w:rsidR="00000000" w:rsidRDefault="006D6152">
      <w:pPr>
        <w:pStyle w:val="a0"/>
        <w:rPr>
          <w:rFonts w:hint="cs"/>
          <w:rtl/>
        </w:rPr>
      </w:pPr>
    </w:p>
    <w:p w14:paraId="306D03AF" w14:textId="77777777" w:rsidR="00000000" w:rsidRDefault="006D6152">
      <w:pPr>
        <w:pStyle w:val="a0"/>
        <w:rPr>
          <w:rFonts w:hint="cs"/>
          <w:rtl/>
        </w:rPr>
      </w:pPr>
      <w:r>
        <w:rPr>
          <w:rFonts w:hint="cs"/>
          <w:rtl/>
        </w:rPr>
        <w:t xml:space="preserve">לכן יש שתי הצעות אחרות. חבר הכנסת גפני, בבקשה. </w:t>
      </w:r>
    </w:p>
    <w:p w14:paraId="613313C8" w14:textId="77777777" w:rsidR="00000000" w:rsidRDefault="006D6152">
      <w:pPr>
        <w:pStyle w:val="a0"/>
        <w:rPr>
          <w:rFonts w:hint="cs"/>
          <w:rtl/>
        </w:rPr>
      </w:pPr>
    </w:p>
    <w:p w14:paraId="7F8ADD3C" w14:textId="77777777" w:rsidR="00000000" w:rsidRDefault="006D6152">
      <w:pPr>
        <w:pStyle w:val="af0"/>
        <w:rPr>
          <w:rtl/>
        </w:rPr>
      </w:pPr>
      <w:r>
        <w:rPr>
          <w:rFonts w:hint="eastAsia"/>
          <w:rtl/>
        </w:rPr>
        <w:t>קריאה</w:t>
      </w:r>
      <w:r>
        <w:rPr>
          <w:rtl/>
        </w:rPr>
        <w:t>:</w:t>
      </w:r>
    </w:p>
    <w:p w14:paraId="0D563120" w14:textId="77777777" w:rsidR="00000000" w:rsidRDefault="006D6152">
      <w:pPr>
        <w:pStyle w:val="a0"/>
        <w:rPr>
          <w:rFonts w:hint="cs"/>
          <w:rtl/>
        </w:rPr>
      </w:pPr>
    </w:p>
    <w:p w14:paraId="3EA74283" w14:textId="77777777" w:rsidR="00000000" w:rsidRDefault="006D6152">
      <w:pPr>
        <w:pStyle w:val="a0"/>
        <w:rPr>
          <w:rFonts w:hint="cs"/>
          <w:rtl/>
        </w:rPr>
      </w:pPr>
      <w:r>
        <w:rPr>
          <w:rFonts w:hint="cs"/>
          <w:rtl/>
        </w:rPr>
        <w:t>- - -</w:t>
      </w:r>
    </w:p>
    <w:p w14:paraId="31AF63AC" w14:textId="77777777" w:rsidR="00000000" w:rsidRDefault="006D6152">
      <w:pPr>
        <w:pStyle w:val="a0"/>
        <w:rPr>
          <w:rFonts w:hint="cs"/>
          <w:rtl/>
        </w:rPr>
      </w:pPr>
    </w:p>
    <w:p w14:paraId="308F8D4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E2BEE28" w14:textId="77777777" w:rsidR="00000000" w:rsidRDefault="006D6152">
      <w:pPr>
        <w:pStyle w:val="a0"/>
        <w:rPr>
          <w:rFonts w:hint="cs"/>
          <w:rtl/>
        </w:rPr>
      </w:pPr>
    </w:p>
    <w:p w14:paraId="465C36B1" w14:textId="77777777" w:rsidR="00000000" w:rsidRDefault="006D6152">
      <w:pPr>
        <w:pStyle w:val="a0"/>
        <w:rPr>
          <w:rFonts w:hint="cs"/>
          <w:rtl/>
        </w:rPr>
      </w:pPr>
      <w:r>
        <w:rPr>
          <w:rFonts w:hint="cs"/>
          <w:rtl/>
        </w:rPr>
        <w:t>חברת הכנסת פינקלשטיין, האם את מסתפקת בהודעת השר?</w:t>
      </w:r>
    </w:p>
    <w:p w14:paraId="5AAB0D0D" w14:textId="77777777" w:rsidR="00000000" w:rsidRDefault="006D6152">
      <w:pPr>
        <w:pStyle w:val="a0"/>
        <w:rPr>
          <w:rFonts w:hint="cs"/>
          <w:rtl/>
        </w:rPr>
      </w:pPr>
    </w:p>
    <w:p w14:paraId="6F208303" w14:textId="77777777" w:rsidR="00000000" w:rsidRDefault="006D6152">
      <w:pPr>
        <w:pStyle w:val="af0"/>
        <w:rPr>
          <w:rtl/>
        </w:rPr>
      </w:pPr>
      <w:r>
        <w:rPr>
          <w:rFonts w:hint="eastAsia"/>
          <w:rtl/>
        </w:rPr>
        <w:t>גילה</w:t>
      </w:r>
      <w:r>
        <w:rPr>
          <w:rtl/>
        </w:rPr>
        <w:t xml:space="preserve"> פינקלשטיין (מפד"ל):</w:t>
      </w:r>
    </w:p>
    <w:p w14:paraId="4D4EFB62" w14:textId="77777777" w:rsidR="00000000" w:rsidRDefault="006D6152">
      <w:pPr>
        <w:pStyle w:val="a0"/>
        <w:rPr>
          <w:rFonts w:hint="cs"/>
          <w:rtl/>
        </w:rPr>
      </w:pPr>
    </w:p>
    <w:p w14:paraId="6A0EAAA7" w14:textId="77777777" w:rsidR="00000000" w:rsidRDefault="006D6152">
      <w:pPr>
        <w:pStyle w:val="a0"/>
        <w:rPr>
          <w:rFonts w:hint="cs"/>
          <w:rtl/>
        </w:rPr>
      </w:pPr>
      <w:r>
        <w:rPr>
          <w:rFonts w:hint="cs"/>
          <w:rtl/>
        </w:rPr>
        <w:t xml:space="preserve">אני רוצה לומר הערה. </w:t>
      </w:r>
    </w:p>
    <w:p w14:paraId="4FB5B085" w14:textId="77777777" w:rsidR="00000000" w:rsidRDefault="006D6152">
      <w:pPr>
        <w:pStyle w:val="a0"/>
        <w:rPr>
          <w:rFonts w:hint="cs"/>
          <w:rtl/>
        </w:rPr>
      </w:pPr>
    </w:p>
    <w:p w14:paraId="0841AEB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AD8787F" w14:textId="77777777" w:rsidR="00000000" w:rsidRDefault="006D6152">
      <w:pPr>
        <w:pStyle w:val="a0"/>
        <w:rPr>
          <w:rFonts w:hint="cs"/>
          <w:rtl/>
        </w:rPr>
      </w:pPr>
    </w:p>
    <w:p w14:paraId="3D938E0F" w14:textId="77777777" w:rsidR="00000000" w:rsidRDefault="006D6152">
      <w:pPr>
        <w:pStyle w:val="a0"/>
        <w:rPr>
          <w:rFonts w:hint="cs"/>
          <w:rtl/>
        </w:rPr>
      </w:pPr>
      <w:r>
        <w:rPr>
          <w:rFonts w:hint="cs"/>
          <w:rtl/>
        </w:rPr>
        <w:t>חברת הכנסת פינקלשטיין, האם את מסתפקת בהודעת השר או לא?</w:t>
      </w:r>
    </w:p>
    <w:p w14:paraId="60BD9AD5" w14:textId="77777777" w:rsidR="00000000" w:rsidRDefault="006D6152">
      <w:pPr>
        <w:pStyle w:val="a0"/>
        <w:rPr>
          <w:rFonts w:hint="cs"/>
          <w:rtl/>
        </w:rPr>
      </w:pPr>
    </w:p>
    <w:p w14:paraId="64E9BEDC" w14:textId="77777777" w:rsidR="00000000" w:rsidRDefault="006D6152">
      <w:pPr>
        <w:pStyle w:val="af0"/>
        <w:rPr>
          <w:rtl/>
        </w:rPr>
      </w:pPr>
      <w:r>
        <w:rPr>
          <w:rFonts w:hint="eastAsia"/>
          <w:rtl/>
        </w:rPr>
        <w:t>גילה</w:t>
      </w:r>
      <w:r>
        <w:rPr>
          <w:rtl/>
        </w:rPr>
        <w:t xml:space="preserve"> פינקלשטיין (מפד"ל):</w:t>
      </w:r>
    </w:p>
    <w:p w14:paraId="764BE3D2" w14:textId="77777777" w:rsidR="00000000" w:rsidRDefault="006D6152">
      <w:pPr>
        <w:pStyle w:val="a0"/>
        <w:rPr>
          <w:rFonts w:hint="cs"/>
          <w:rtl/>
        </w:rPr>
      </w:pPr>
    </w:p>
    <w:p w14:paraId="586FF0B0" w14:textId="77777777" w:rsidR="00000000" w:rsidRDefault="006D6152">
      <w:pPr>
        <w:pStyle w:val="a0"/>
        <w:rPr>
          <w:rFonts w:hint="cs"/>
          <w:rtl/>
        </w:rPr>
      </w:pPr>
      <w:r>
        <w:rPr>
          <w:rFonts w:hint="cs"/>
          <w:rtl/>
        </w:rPr>
        <w:t xml:space="preserve">מסתפקת. </w:t>
      </w:r>
    </w:p>
    <w:p w14:paraId="59718473" w14:textId="77777777" w:rsidR="00000000" w:rsidRDefault="006D6152">
      <w:pPr>
        <w:pStyle w:val="a0"/>
        <w:rPr>
          <w:rFonts w:hint="cs"/>
          <w:rtl/>
        </w:rPr>
      </w:pPr>
    </w:p>
    <w:p w14:paraId="72F31AEC"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35CC631" w14:textId="77777777" w:rsidR="00000000" w:rsidRDefault="006D6152">
      <w:pPr>
        <w:pStyle w:val="a0"/>
        <w:rPr>
          <w:rFonts w:hint="cs"/>
          <w:rtl/>
        </w:rPr>
      </w:pPr>
    </w:p>
    <w:p w14:paraId="492C4CBF" w14:textId="77777777" w:rsidR="00000000" w:rsidRDefault="006D6152">
      <w:pPr>
        <w:pStyle w:val="a0"/>
        <w:rPr>
          <w:rFonts w:hint="cs"/>
          <w:rtl/>
        </w:rPr>
      </w:pPr>
      <w:r>
        <w:rPr>
          <w:rFonts w:hint="cs"/>
          <w:rtl/>
        </w:rPr>
        <w:t xml:space="preserve">תודה רבה. חבר הכנסת גפני, תודה רבה. רבותי חברי הכנסת, אין הצבעה. תודה רבה. </w:t>
      </w:r>
    </w:p>
    <w:p w14:paraId="43891A79" w14:textId="77777777" w:rsidR="00000000" w:rsidRDefault="006D6152">
      <w:pPr>
        <w:pStyle w:val="a0"/>
        <w:rPr>
          <w:rFonts w:hint="cs"/>
          <w:rtl/>
        </w:rPr>
      </w:pPr>
    </w:p>
    <w:p w14:paraId="7DC95AB0" w14:textId="77777777" w:rsidR="00000000" w:rsidRDefault="006D6152">
      <w:pPr>
        <w:pStyle w:val="a2"/>
        <w:rPr>
          <w:rtl/>
        </w:rPr>
      </w:pPr>
    </w:p>
    <w:p w14:paraId="30A8FDC3" w14:textId="77777777" w:rsidR="00000000" w:rsidRDefault="006D6152">
      <w:pPr>
        <w:pStyle w:val="a2"/>
        <w:rPr>
          <w:rtl/>
        </w:rPr>
      </w:pPr>
      <w:bookmarkStart w:id="219" w:name="CS119313FI0119313T13_09_2005_14_46_43"/>
      <w:bookmarkStart w:id="220" w:name="_Toc114483692"/>
      <w:bookmarkEnd w:id="219"/>
      <w:r>
        <w:rPr>
          <w:rtl/>
        </w:rPr>
        <w:t>העתקת עשרות קברים בנתיב</w:t>
      </w:r>
      <w:r>
        <w:rPr>
          <w:rFonts w:hint="cs"/>
          <w:rtl/>
        </w:rPr>
        <w:t>-</w:t>
      </w:r>
      <w:r>
        <w:rPr>
          <w:rtl/>
        </w:rPr>
        <w:t xml:space="preserve">השיירה </w:t>
      </w:r>
      <w:r>
        <w:rPr>
          <w:rFonts w:hint="cs"/>
          <w:rtl/>
        </w:rPr>
        <w:br/>
      </w:r>
      <w:r>
        <w:rPr>
          <w:rtl/>
        </w:rPr>
        <w:t>ללא אישור משרד הב</w:t>
      </w:r>
      <w:r>
        <w:rPr>
          <w:rtl/>
        </w:rPr>
        <w:t>ריאות והרבנות הראשית</w:t>
      </w:r>
      <w:bookmarkEnd w:id="220"/>
    </w:p>
    <w:p w14:paraId="5E1BE400" w14:textId="77777777" w:rsidR="00000000" w:rsidRDefault="006D6152">
      <w:pPr>
        <w:pStyle w:val="-0"/>
        <w:rPr>
          <w:rFonts w:hint="cs"/>
          <w:rtl/>
        </w:rPr>
      </w:pPr>
    </w:p>
    <w:p w14:paraId="6F06BCB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083E90A" w14:textId="77777777" w:rsidR="00000000" w:rsidRDefault="006D6152">
      <w:pPr>
        <w:pStyle w:val="a0"/>
        <w:rPr>
          <w:rFonts w:hint="cs"/>
          <w:rtl/>
        </w:rPr>
      </w:pPr>
    </w:p>
    <w:p w14:paraId="0F901601" w14:textId="77777777" w:rsidR="00000000" w:rsidRDefault="006D6152">
      <w:pPr>
        <w:pStyle w:val="a0"/>
        <w:rPr>
          <w:rFonts w:hint="cs"/>
          <w:rtl/>
        </w:rPr>
      </w:pPr>
      <w:r>
        <w:rPr>
          <w:rFonts w:hint="cs"/>
          <w:rtl/>
        </w:rPr>
        <w:t>העתקת עשרות קברים בנתיב-השיירה ללא אישור משרד הבריאות והרבנות הראשית. חבר הכנסת ליצמן, בבקשה אדוני. השר בוים, האם אתה משיב גם על עניין הקברים? כי הממשלה ביקשה ממני שגם סגן השר הלפרט יוכל להשיב בשמה, למה היא לא פוע</w:t>
      </w:r>
      <w:r>
        <w:rPr>
          <w:rFonts w:hint="cs"/>
          <w:rtl/>
        </w:rPr>
        <w:t xml:space="preserve">לת נגד הדברים האלה. </w:t>
      </w:r>
    </w:p>
    <w:p w14:paraId="25A8D119" w14:textId="77777777" w:rsidR="00000000" w:rsidRDefault="006D6152">
      <w:pPr>
        <w:pStyle w:val="a0"/>
        <w:rPr>
          <w:rFonts w:hint="cs"/>
          <w:rtl/>
        </w:rPr>
      </w:pPr>
    </w:p>
    <w:p w14:paraId="586A706A" w14:textId="77777777" w:rsidR="00000000" w:rsidRDefault="006D6152">
      <w:pPr>
        <w:pStyle w:val="a"/>
        <w:rPr>
          <w:rtl/>
        </w:rPr>
      </w:pPr>
      <w:bookmarkStart w:id="221" w:name="FS000000528T13_09_2005_14_46_51"/>
      <w:bookmarkStart w:id="222" w:name="_Toc114483693"/>
      <w:bookmarkEnd w:id="221"/>
      <w:r>
        <w:rPr>
          <w:rFonts w:hint="eastAsia"/>
          <w:rtl/>
        </w:rPr>
        <w:t>יעקב</w:t>
      </w:r>
      <w:r>
        <w:rPr>
          <w:rtl/>
        </w:rPr>
        <w:t xml:space="preserve"> ליצמן (אגודת ישראל - יהדות התורה והשבת):</w:t>
      </w:r>
      <w:bookmarkEnd w:id="222"/>
    </w:p>
    <w:p w14:paraId="06678587" w14:textId="77777777" w:rsidR="00000000" w:rsidRDefault="006D6152">
      <w:pPr>
        <w:pStyle w:val="a0"/>
        <w:rPr>
          <w:rFonts w:hint="cs"/>
          <w:rtl/>
        </w:rPr>
      </w:pPr>
    </w:p>
    <w:p w14:paraId="4C7A388D" w14:textId="77777777" w:rsidR="00000000" w:rsidRDefault="006D6152">
      <w:pPr>
        <w:pStyle w:val="a0"/>
        <w:rPr>
          <w:rFonts w:hint="cs"/>
          <w:rtl/>
        </w:rPr>
      </w:pPr>
      <w:r>
        <w:rPr>
          <w:rFonts w:hint="cs"/>
          <w:rtl/>
        </w:rPr>
        <w:t>אדוני היושב-ראש, כנסת נכבדה, בעיתון "המודיע" פורסמה כתבה על-ידי העיתונאי מנחם גשייד, שבמושב נתיב-השיירה - ליד נהרייה, בצפון - העתיקו בית-עלמין ישן והעבירו 19 קברים ממקום למקום בתוך שטח שי</w:t>
      </w:r>
      <w:r>
        <w:rPr>
          <w:rFonts w:hint="cs"/>
          <w:rtl/>
        </w:rPr>
        <w:t xml:space="preserve">פוטו של המושב. עצם העובדה שעשו דבר חמור כזה בלי התייעצות עם גדולי התורה, בלי אישור חוקי של משרד הבריאות, לא מאפשרת לעבור לסדר-היום. </w:t>
      </w:r>
    </w:p>
    <w:p w14:paraId="07D84F05" w14:textId="77777777" w:rsidR="00000000" w:rsidRDefault="006D6152">
      <w:pPr>
        <w:pStyle w:val="a0"/>
        <w:rPr>
          <w:rFonts w:hint="cs"/>
          <w:rtl/>
        </w:rPr>
      </w:pPr>
    </w:p>
    <w:p w14:paraId="105C2579" w14:textId="77777777" w:rsidR="00000000" w:rsidRDefault="006D6152">
      <w:pPr>
        <w:pStyle w:val="a0"/>
        <w:rPr>
          <w:rFonts w:hint="cs"/>
          <w:rtl/>
        </w:rPr>
      </w:pPr>
      <w:r>
        <w:rPr>
          <w:rFonts w:hint="cs"/>
          <w:rtl/>
        </w:rPr>
        <w:t>בתקנות הבריאות, אדוני היושב-ראש, סעיף 6(1) - - -</w:t>
      </w:r>
    </w:p>
    <w:p w14:paraId="3A163E57" w14:textId="77777777" w:rsidR="00000000" w:rsidRDefault="006D6152">
      <w:pPr>
        <w:pStyle w:val="a0"/>
        <w:rPr>
          <w:rFonts w:hint="cs"/>
          <w:rtl/>
        </w:rPr>
      </w:pPr>
    </w:p>
    <w:p w14:paraId="02626FF8"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56E20D6" w14:textId="77777777" w:rsidR="00000000" w:rsidRDefault="006D6152">
      <w:pPr>
        <w:pStyle w:val="a0"/>
        <w:rPr>
          <w:rFonts w:hint="cs"/>
          <w:rtl/>
        </w:rPr>
      </w:pPr>
    </w:p>
    <w:p w14:paraId="3CEE7DDF" w14:textId="77777777" w:rsidR="00000000" w:rsidRDefault="006D6152">
      <w:pPr>
        <w:pStyle w:val="a0"/>
        <w:rPr>
          <w:rFonts w:hint="cs"/>
          <w:rtl/>
        </w:rPr>
      </w:pPr>
      <w:r>
        <w:rPr>
          <w:rFonts w:hint="cs"/>
          <w:rtl/>
        </w:rPr>
        <w:t>למה אדוני לא מגיש תלונה במשטרה?</w:t>
      </w:r>
    </w:p>
    <w:p w14:paraId="245FB379" w14:textId="77777777" w:rsidR="00000000" w:rsidRDefault="006D6152">
      <w:pPr>
        <w:pStyle w:val="a0"/>
        <w:rPr>
          <w:rFonts w:hint="cs"/>
          <w:rtl/>
        </w:rPr>
      </w:pPr>
    </w:p>
    <w:p w14:paraId="0674EC2C" w14:textId="77777777" w:rsidR="00000000" w:rsidRDefault="006D6152">
      <w:pPr>
        <w:pStyle w:val="-"/>
        <w:rPr>
          <w:rtl/>
        </w:rPr>
      </w:pPr>
      <w:bookmarkStart w:id="223" w:name="FS000000528T13_09_2005_14_48_01C"/>
      <w:bookmarkEnd w:id="223"/>
      <w:r>
        <w:rPr>
          <w:rFonts w:hint="eastAsia"/>
          <w:rtl/>
        </w:rPr>
        <w:t>יעקב</w:t>
      </w:r>
      <w:r>
        <w:rPr>
          <w:rtl/>
        </w:rPr>
        <w:t xml:space="preserve"> ליצמן (אגודת </w:t>
      </w:r>
      <w:r>
        <w:rPr>
          <w:rtl/>
        </w:rPr>
        <w:t>ישראל - יהדות התורה והשבת):</w:t>
      </w:r>
    </w:p>
    <w:p w14:paraId="4E9504D6" w14:textId="77777777" w:rsidR="00000000" w:rsidRDefault="006D6152">
      <w:pPr>
        <w:pStyle w:val="a0"/>
        <w:rPr>
          <w:rFonts w:hint="cs"/>
          <w:rtl/>
        </w:rPr>
      </w:pPr>
    </w:p>
    <w:p w14:paraId="45E77011" w14:textId="77777777" w:rsidR="00000000" w:rsidRDefault="006D6152">
      <w:pPr>
        <w:pStyle w:val="a0"/>
        <w:rPr>
          <w:rFonts w:hint="cs"/>
          <w:rtl/>
        </w:rPr>
      </w:pPr>
      <w:r>
        <w:rPr>
          <w:rFonts w:hint="cs"/>
          <w:rtl/>
        </w:rPr>
        <w:t xml:space="preserve">נדמה לי שארגון "בצדק" הגיש תלונה במשטרה. המשטרה חוקרת את הנושא. </w:t>
      </w:r>
    </w:p>
    <w:p w14:paraId="5AC30C59" w14:textId="77777777" w:rsidR="00000000" w:rsidRDefault="006D6152">
      <w:pPr>
        <w:pStyle w:val="a0"/>
        <w:rPr>
          <w:rFonts w:hint="cs"/>
          <w:rtl/>
        </w:rPr>
      </w:pPr>
    </w:p>
    <w:p w14:paraId="07BD99D0"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0FC26E1F" w14:textId="77777777" w:rsidR="00000000" w:rsidRDefault="006D6152">
      <w:pPr>
        <w:pStyle w:val="a0"/>
        <w:rPr>
          <w:rFonts w:hint="cs"/>
          <w:rtl/>
        </w:rPr>
      </w:pPr>
    </w:p>
    <w:p w14:paraId="31075F86" w14:textId="77777777" w:rsidR="00000000" w:rsidRDefault="006D6152">
      <w:pPr>
        <w:pStyle w:val="a0"/>
        <w:rPr>
          <w:rFonts w:hint="cs"/>
          <w:rtl/>
        </w:rPr>
      </w:pPr>
      <w:r>
        <w:rPr>
          <w:rFonts w:hint="cs"/>
          <w:rtl/>
        </w:rPr>
        <w:t xml:space="preserve">צריך להמתין, אולי המשטרה תגיש כתב אישום. </w:t>
      </w:r>
    </w:p>
    <w:p w14:paraId="02E85D5E" w14:textId="77777777" w:rsidR="00000000" w:rsidRDefault="006D6152">
      <w:pPr>
        <w:pStyle w:val="a0"/>
        <w:rPr>
          <w:rFonts w:hint="cs"/>
          <w:rtl/>
        </w:rPr>
      </w:pPr>
    </w:p>
    <w:p w14:paraId="27528FC7" w14:textId="77777777" w:rsidR="00000000" w:rsidRDefault="006D6152">
      <w:pPr>
        <w:pStyle w:val="-"/>
        <w:rPr>
          <w:rtl/>
        </w:rPr>
      </w:pPr>
      <w:bookmarkStart w:id="224" w:name="FS000000528T13_09_2005_14_48_14C"/>
      <w:bookmarkEnd w:id="224"/>
      <w:r>
        <w:rPr>
          <w:rFonts w:hint="eastAsia"/>
          <w:rtl/>
        </w:rPr>
        <w:t>יעקב</w:t>
      </w:r>
      <w:r>
        <w:rPr>
          <w:rtl/>
        </w:rPr>
        <w:t xml:space="preserve"> ליצמן (אגודת ישראל - יהדות התורה והשבת):</w:t>
      </w:r>
    </w:p>
    <w:p w14:paraId="25629AB7" w14:textId="77777777" w:rsidR="00000000" w:rsidRDefault="006D6152">
      <w:pPr>
        <w:pStyle w:val="a0"/>
        <w:rPr>
          <w:rFonts w:hint="cs"/>
          <w:rtl/>
        </w:rPr>
      </w:pPr>
    </w:p>
    <w:p w14:paraId="52D62BA8" w14:textId="77777777" w:rsidR="00000000" w:rsidRDefault="006D6152">
      <w:pPr>
        <w:pStyle w:val="a0"/>
        <w:rPr>
          <w:rFonts w:hint="cs"/>
          <w:rtl/>
        </w:rPr>
      </w:pPr>
      <w:r>
        <w:rPr>
          <w:rFonts w:hint="cs"/>
          <w:rtl/>
        </w:rPr>
        <w:t>בלי לדון אם זה חוקי או לא חוקי, אנחנו מדברים על הה</w:t>
      </w:r>
      <w:r>
        <w:rPr>
          <w:rFonts w:hint="cs"/>
          <w:rtl/>
        </w:rPr>
        <w:t xml:space="preserve">שלכות הציבוריות של הנושא הזה. </w:t>
      </w:r>
    </w:p>
    <w:p w14:paraId="7D55A950" w14:textId="77777777" w:rsidR="00000000" w:rsidRDefault="006D6152">
      <w:pPr>
        <w:pStyle w:val="a0"/>
        <w:rPr>
          <w:rFonts w:hint="cs"/>
          <w:rtl/>
        </w:rPr>
      </w:pPr>
    </w:p>
    <w:p w14:paraId="5A4D67BC"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69172EF" w14:textId="77777777" w:rsidR="00000000" w:rsidRDefault="006D6152">
      <w:pPr>
        <w:pStyle w:val="a0"/>
        <w:rPr>
          <w:rFonts w:hint="cs"/>
          <w:rtl/>
        </w:rPr>
      </w:pPr>
    </w:p>
    <w:p w14:paraId="74F31A48" w14:textId="77777777" w:rsidR="00000000" w:rsidRDefault="006D6152">
      <w:pPr>
        <w:pStyle w:val="a0"/>
        <w:rPr>
          <w:rFonts w:hint="cs"/>
          <w:rtl/>
        </w:rPr>
      </w:pPr>
      <w:r>
        <w:rPr>
          <w:rFonts w:hint="cs"/>
          <w:rtl/>
        </w:rPr>
        <w:t>ואם זה לא חוקי, אין שום השלכות ציבוריות?</w:t>
      </w:r>
    </w:p>
    <w:p w14:paraId="2D4425BB" w14:textId="77777777" w:rsidR="00000000" w:rsidRDefault="006D6152">
      <w:pPr>
        <w:pStyle w:val="a"/>
        <w:rPr>
          <w:rtl/>
        </w:rPr>
      </w:pPr>
      <w:bookmarkStart w:id="225" w:name="FS000000464T13_09_2005_16_10_40C"/>
      <w:bookmarkStart w:id="226" w:name="FS000000528T13_09_2005_16_10_46"/>
      <w:bookmarkEnd w:id="225"/>
      <w:bookmarkEnd w:id="226"/>
    </w:p>
    <w:p w14:paraId="2A684E3A" w14:textId="77777777" w:rsidR="00000000" w:rsidRDefault="006D6152">
      <w:pPr>
        <w:pStyle w:val="a"/>
        <w:rPr>
          <w:rtl/>
        </w:rPr>
      </w:pPr>
      <w:bookmarkStart w:id="227" w:name="_Toc114483694"/>
      <w:r>
        <w:rPr>
          <w:rFonts w:hint="eastAsia"/>
          <w:rtl/>
        </w:rPr>
        <w:t>יעקב</w:t>
      </w:r>
      <w:r>
        <w:rPr>
          <w:rtl/>
        </w:rPr>
        <w:t xml:space="preserve"> ליצמן (אגודת ישראל - יהדות התורה והשבת):</w:t>
      </w:r>
      <w:bookmarkEnd w:id="227"/>
    </w:p>
    <w:p w14:paraId="7E8DD1FF" w14:textId="77777777" w:rsidR="00000000" w:rsidRDefault="006D6152">
      <w:pPr>
        <w:pStyle w:val="a0"/>
        <w:rPr>
          <w:rFonts w:hint="cs"/>
          <w:rtl/>
        </w:rPr>
      </w:pPr>
    </w:p>
    <w:p w14:paraId="21BE160E" w14:textId="77777777" w:rsidR="00000000" w:rsidRDefault="006D6152">
      <w:pPr>
        <w:pStyle w:val="a0"/>
        <w:rPr>
          <w:rFonts w:hint="cs"/>
          <w:rtl/>
        </w:rPr>
      </w:pPr>
      <w:r>
        <w:rPr>
          <w:rFonts w:hint="cs"/>
          <w:rtl/>
        </w:rPr>
        <w:t>יש השלכות, אדוני. אדוני צריך להבין שבהרבה מקומות בחוץ-לארץ, במיוחד בגוש הקומוניסטי לשעבר, בפולין, בהונגריה ובצ'כיה</w:t>
      </w:r>
      <w:r>
        <w:rPr>
          <w:rFonts w:hint="cs"/>
          <w:rtl/>
        </w:rPr>
        <w:t xml:space="preserve">, יש מקומות היסטוריים ובתי-עלמין. </w:t>
      </w:r>
    </w:p>
    <w:p w14:paraId="1460D8A7" w14:textId="77777777" w:rsidR="00000000" w:rsidRDefault="006D6152">
      <w:pPr>
        <w:pStyle w:val="a0"/>
        <w:rPr>
          <w:rFonts w:hint="cs"/>
          <w:rtl/>
        </w:rPr>
      </w:pPr>
    </w:p>
    <w:p w14:paraId="62642FAB"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885AB62" w14:textId="77777777" w:rsidR="00000000" w:rsidRDefault="006D6152">
      <w:pPr>
        <w:pStyle w:val="a0"/>
        <w:rPr>
          <w:rFonts w:hint="cs"/>
          <w:rtl/>
        </w:rPr>
      </w:pPr>
    </w:p>
    <w:p w14:paraId="7B0C9688" w14:textId="77777777" w:rsidR="00000000" w:rsidRDefault="006D6152">
      <w:pPr>
        <w:pStyle w:val="a0"/>
        <w:rPr>
          <w:rFonts w:hint="cs"/>
          <w:rtl/>
        </w:rPr>
      </w:pPr>
      <w:r>
        <w:rPr>
          <w:rFonts w:hint="cs"/>
          <w:rtl/>
        </w:rPr>
        <w:t>הגאון מווילנה - - -</w:t>
      </w:r>
    </w:p>
    <w:p w14:paraId="2CF7C7A2" w14:textId="77777777" w:rsidR="00000000" w:rsidRDefault="006D6152">
      <w:pPr>
        <w:pStyle w:val="a0"/>
        <w:rPr>
          <w:rFonts w:hint="cs"/>
          <w:rtl/>
        </w:rPr>
      </w:pPr>
    </w:p>
    <w:p w14:paraId="38B25ECE" w14:textId="77777777" w:rsidR="00000000" w:rsidRDefault="006D6152">
      <w:pPr>
        <w:pStyle w:val="-"/>
        <w:rPr>
          <w:rtl/>
        </w:rPr>
      </w:pPr>
      <w:bookmarkStart w:id="228" w:name="FS000000528T13_09_2005_14_48_50C"/>
      <w:bookmarkEnd w:id="228"/>
      <w:r>
        <w:rPr>
          <w:rFonts w:hint="eastAsia"/>
          <w:rtl/>
        </w:rPr>
        <w:t>יעקב</w:t>
      </w:r>
      <w:r>
        <w:rPr>
          <w:rtl/>
        </w:rPr>
        <w:t xml:space="preserve"> ליצמן (אגודת ישראל - יהדות התורה והשבת):</w:t>
      </w:r>
    </w:p>
    <w:p w14:paraId="2DEBCD38" w14:textId="77777777" w:rsidR="00000000" w:rsidRDefault="006D6152">
      <w:pPr>
        <w:pStyle w:val="a0"/>
        <w:rPr>
          <w:rFonts w:hint="cs"/>
          <w:rtl/>
        </w:rPr>
      </w:pPr>
    </w:p>
    <w:p w14:paraId="4A2CA2A7" w14:textId="77777777" w:rsidR="00000000" w:rsidRDefault="006D6152">
      <w:pPr>
        <w:pStyle w:val="a0"/>
        <w:rPr>
          <w:rFonts w:hint="cs"/>
          <w:rtl/>
        </w:rPr>
      </w:pPr>
      <w:r>
        <w:rPr>
          <w:rFonts w:hint="cs"/>
          <w:rtl/>
        </w:rPr>
        <w:t xml:space="preserve">אם אני לא טועה, לא מזמן רצו לפגוע בקבר של החת"ם סופר באוסטריה. היה מאבק קשה נגד העניין. </w:t>
      </w:r>
    </w:p>
    <w:p w14:paraId="2D68BB2F" w14:textId="77777777" w:rsidR="00000000" w:rsidRDefault="006D6152">
      <w:pPr>
        <w:pStyle w:val="a0"/>
        <w:rPr>
          <w:rFonts w:hint="cs"/>
          <w:rtl/>
        </w:rPr>
      </w:pPr>
    </w:p>
    <w:p w14:paraId="25E1BDB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038AFF5" w14:textId="77777777" w:rsidR="00000000" w:rsidRDefault="006D6152">
      <w:pPr>
        <w:pStyle w:val="a0"/>
        <w:rPr>
          <w:rFonts w:hint="cs"/>
          <w:rtl/>
        </w:rPr>
      </w:pPr>
    </w:p>
    <w:p w14:paraId="79C341F6" w14:textId="77777777" w:rsidR="00000000" w:rsidRDefault="006D6152">
      <w:pPr>
        <w:pStyle w:val="a0"/>
        <w:rPr>
          <w:rFonts w:hint="cs"/>
          <w:rtl/>
        </w:rPr>
      </w:pPr>
      <w:r>
        <w:rPr>
          <w:rFonts w:hint="cs"/>
          <w:rtl/>
        </w:rPr>
        <w:t>בסלובקיה, לא באוסטרי</w:t>
      </w:r>
      <w:r>
        <w:rPr>
          <w:rFonts w:hint="cs"/>
          <w:rtl/>
        </w:rPr>
        <w:t xml:space="preserve">ה.  </w:t>
      </w:r>
    </w:p>
    <w:p w14:paraId="52C67327" w14:textId="77777777" w:rsidR="00000000" w:rsidRDefault="006D6152">
      <w:pPr>
        <w:pStyle w:val="a0"/>
        <w:rPr>
          <w:rFonts w:hint="cs"/>
          <w:rtl/>
        </w:rPr>
      </w:pPr>
    </w:p>
    <w:p w14:paraId="223C7184" w14:textId="77777777" w:rsidR="00000000" w:rsidRDefault="006D6152">
      <w:pPr>
        <w:pStyle w:val="-"/>
        <w:rPr>
          <w:rtl/>
        </w:rPr>
      </w:pPr>
      <w:bookmarkStart w:id="229" w:name="FS000000528T13_09_2005_14_49_08C"/>
      <w:bookmarkEnd w:id="229"/>
      <w:r>
        <w:rPr>
          <w:rFonts w:hint="eastAsia"/>
          <w:rtl/>
        </w:rPr>
        <w:t>יעקב</w:t>
      </w:r>
      <w:r>
        <w:rPr>
          <w:rtl/>
        </w:rPr>
        <w:t xml:space="preserve"> ליצמן (אגודת ישראל - יהדות התורה והשבת):</w:t>
      </w:r>
    </w:p>
    <w:p w14:paraId="03DBA056" w14:textId="77777777" w:rsidR="00000000" w:rsidRDefault="006D6152">
      <w:pPr>
        <w:pStyle w:val="a0"/>
        <w:rPr>
          <w:rFonts w:hint="cs"/>
          <w:rtl/>
        </w:rPr>
      </w:pPr>
    </w:p>
    <w:p w14:paraId="1BA2AC61" w14:textId="77777777" w:rsidR="00000000" w:rsidRDefault="006D6152">
      <w:pPr>
        <w:pStyle w:val="a0"/>
        <w:rPr>
          <w:rFonts w:hint="cs"/>
          <w:rtl/>
        </w:rPr>
      </w:pPr>
      <w:r>
        <w:rPr>
          <w:rFonts w:hint="cs"/>
          <w:rtl/>
        </w:rPr>
        <w:t>היה מאבק קשה על זה. מה יגידו אומות העולם, אם בארץ אפשר לעבור לסדר-היום ולעשות דבר כזה?</w:t>
      </w:r>
    </w:p>
    <w:p w14:paraId="4ABBD45D" w14:textId="77777777" w:rsidR="00000000" w:rsidRDefault="006D6152">
      <w:pPr>
        <w:pStyle w:val="a0"/>
        <w:rPr>
          <w:rFonts w:hint="cs"/>
          <w:rtl/>
        </w:rPr>
      </w:pPr>
    </w:p>
    <w:p w14:paraId="22CEC66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19F5136" w14:textId="77777777" w:rsidR="00000000" w:rsidRDefault="006D6152">
      <w:pPr>
        <w:pStyle w:val="a0"/>
        <w:rPr>
          <w:rFonts w:hint="cs"/>
          <w:rtl/>
        </w:rPr>
      </w:pPr>
    </w:p>
    <w:p w14:paraId="07FB6A00" w14:textId="77777777" w:rsidR="00000000" w:rsidRDefault="006D6152">
      <w:pPr>
        <w:pStyle w:val="a0"/>
        <w:rPr>
          <w:rFonts w:hint="cs"/>
          <w:rtl/>
        </w:rPr>
      </w:pPr>
      <w:r>
        <w:rPr>
          <w:rFonts w:hint="cs"/>
          <w:rtl/>
        </w:rPr>
        <w:t xml:space="preserve">צריך לומר רק שבברטיסלבה את בית-הכנסת הם הסירו, כי הם היו צריכים להעביר כביש. בחסדי אל, כל קבר </w:t>
      </w:r>
      <w:r>
        <w:rPr>
          <w:rFonts w:hint="cs"/>
          <w:rtl/>
        </w:rPr>
        <w:t>החת"ם סופר נשאר, ועכשיו שחזרו - - -</w:t>
      </w:r>
    </w:p>
    <w:p w14:paraId="531E2C55" w14:textId="77777777" w:rsidR="00000000" w:rsidRDefault="006D6152">
      <w:pPr>
        <w:pStyle w:val="a0"/>
        <w:rPr>
          <w:rFonts w:hint="cs"/>
          <w:rtl/>
        </w:rPr>
      </w:pPr>
    </w:p>
    <w:p w14:paraId="4797AAC5" w14:textId="77777777" w:rsidR="00000000" w:rsidRDefault="006D6152">
      <w:pPr>
        <w:pStyle w:val="-"/>
        <w:rPr>
          <w:rtl/>
        </w:rPr>
      </w:pPr>
      <w:bookmarkStart w:id="230" w:name="FS000000528T13_09_2005_14_49_30C"/>
      <w:bookmarkEnd w:id="230"/>
      <w:r>
        <w:rPr>
          <w:rFonts w:hint="eastAsia"/>
          <w:rtl/>
        </w:rPr>
        <w:t>יעקב</w:t>
      </w:r>
      <w:r>
        <w:rPr>
          <w:rtl/>
        </w:rPr>
        <w:t xml:space="preserve"> ליצמן (אגודת ישראל - יהדות התורה והשבת):</w:t>
      </w:r>
    </w:p>
    <w:p w14:paraId="207F2501" w14:textId="77777777" w:rsidR="00000000" w:rsidRDefault="006D6152">
      <w:pPr>
        <w:pStyle w:val="a0"/>
        <w:rPr>
          <w:rFonts w:hint="cs"/>
          <w:rtl/>
        </w:rPr>
      </w:pPr>
    </w:p>
    <w:p w14:paraId="48BB5E3F" w14:textId="77777777" w:rsidR="00000000" w:rsidRDefault="006D6152">
      <w:pPr>
        <w:pStyle w:val="a0"/>
        <w:rPr>
          <w:rFonts w:hint="cs"/>
          <w:rtl/>
        </w:rPr>
      </w:pPr>
      <w:r>
        <w:rPr>
          <w:rFonts w:hint="cs"/>
          <w:rtl/>
        </w:rPr>
        <w:t xml:space="preserve">אבל היה מאבק ציבורי גדול. </w:t>
      </w:r>
    </w:p>
    <w:p w14:paraId="571B6A48" w14:textId="77777777" w:rsidR="00000000" w:rsidRDefault="006D6152">
      <w:pPr>
        <w:pStyle w:val="a0"/>
        <w:rPr>
          <w:rFonts w:hint="cs"/>
          <w:rtl/>
        </w:rPr>
      </w:pPr>
    </w:p>
    <w:p w14:paraId="51C92C5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DB7CE51" w14:textId="77777777" w:rsidR="00000000" w:rsidRDefault="006D6152">
      <w:pPr>
        <w:pStyle w:val="a0"/>
        <w:rPr>
          <w:rFonts w:hint="cs"/>
          <w:rtl/>
        </w:rPr>
      </w:pPr>
    </w:p>
    <w:p w14:paraId="7F72CDCB" w14:textId="77777777" w:rsidR="00000000" w:rsidRDefault="006D6152">
      <w:pPr>
        <w:pStyle w:val="a0"/>
        <w:rPr>
          <w:rFonts w:hint="cs"/>
          <w:rtl/>
        </w:rPr>
      </w:pPr>
      <w:r>
        <w:rPr>
          <w:rFonts w:hint="cs"/>
          <w:rtl/>
        </w:rPr>
        <w:t>בוודאי, אבל שיפצו היום - - -</w:t>
      </w:r>
    </w:p>
    <w:p w14:paraId="724DD2D0" w14:textId="77777777" w:rsidR="00000000" w:rsidRDefault="006D6152">
      <w:pPr>
        <w:pStyle w:val="-"/>
        <w:rPr>
          <w:rtl/>
        </w:rPr>
      </w:pPr>
      <w:bookmarkStart w:id="231" w:name="FS000000528T13_09_2005_16_46_42C"/>
      <w:bookmarkEnd w:id="231"/>
    </w:p>
    <w:p w14:paraId="2E9D6F53" w14:textId="77777777" w:rsidR="00000000" w:rsidRDefault="006D6152">
      <w:pPr>
        <w:pStyle w:val="-"/>
        <w:rPr>
          <w:rtl/>
        </w:rPr>
      </w:pPr>
      <w:r>
        <w:rPr>
          <w:rFonts w:hint="eastAsia"/>
          <w:rtl/>
        </w:rPr>
        <w:t>יעקב</w:t>
      </w:r>
      <w:r>
        <w:rPr>
          <w:rtl/>
        </w:rPr>
        <w:t xml:space="preserve"> ליצמן (אגודת ישראל - יהדות התורה והשבת):</w:t>
      </w:r>
    </w:p>
    <w:p w14:paraId="68C47D12" w14:textId="77777777" w:rsidR="00000000" w:rsidRDefault="006D6152">
      <w:pPr>
        <w:pStyle w:val="a0"/>
        <w:rPr>
          <w:rFonts w:hint="cs"/>
          <w:rtl/>
        </w:rPr>
      </w:pPr>
    </w:p>
    <w:p w14:paraId="54FF050A" w14:textId="77777777" w:rsidR="00000000" w:rsidRDefault="006D6152">
      <w:pPr>
        <w:pStyle w:val="a0"/>
        <w:rPr>
          <w:rFonts w:hint="cs"/>
          <w:rtl/>
        </w:rPr>
      </w:pPr>
      <w:r>
        <w:rPr>
          <w:rFonts w:hint="cs"/>
          <w:rtl/>
        </w:rPr>
        <w:t>כבר היום לפעמים יש בתי-עלמין באמצע העיר, אז מה</w:t>
      </w:r>
      <w:r>
        <w:rPr>
          <w:rFonts w:hint="cs"/>
          <w:rtl/>
        </w:rPr>
        <w:t xml:space="preserve"> יגידו? הנה במדינת ישראל, לא פחות ולא יותר, לא מצא חן בעיניהם של התושבים המיקום הזה, ולכן הם העתיקו את הקברים בלי לשאול, אז למה שהם לא יעשו את זה באישון לילה? </w:t>
      </w:r>
    </w:p>
    <w:p w14:paraId="567120E1" w14:textId="77777777" w:rsidR="00000000" w:rsidRDefault="006D6152">
      <w:pPr>
        <w:pStyle w:val="a0"/>
        <w:rPr>
          <w:rFonts w:hint="cs"/>
          <w:rtl/>
        </w:rPr>
      </w:pPr>
    </w:p>
    <w:p w14:paraId="4D07462F" w14:textId="77777777" w:rsidR="00000000" w:rsidRDefault="006D6152">
      <w:pPr>
        <w:pStyle w:val="a0"/>
        <w:rPr>
          <w:rFonts w:hint="cs"/>
          <w:rtl/>
        </w:rPr>
      </w:pPr>
      <w:r>
        <w:rPr>
          <w:rFonts w:hint="cs"/>
          <w:rtl/>
        </w:rPr>
        <w:t>המשטרה תחקור. קודם כול, למען ישמעו וייראו, צריך להעמיד לדין את האנשים שעשו את זה מחוץ לחוק, אבל</w:t>
      </w:r>
      <w:r>
        <w:rPr>
          <w:rFonts w:hint="cs"/>
          <w:rtl/>
        </w:rPr>
        <w:t xml:space="preserve"> צריכה גם לצאת קריאה מכאן שהדבר אסור ונולד בחטא, ואסור לעבור על זה לסדר-היום, בדיוק כמו שהיינו עושים חלילה וחס בחוץ-לארץ, אין שום הבדל. </w:t>
      </w:r>
    </w:p>
    <w:p w14:paraId="2B1C48E0" w14:textId="77777777" w:rsidR="00000000" w:rsidRDefault="006D6152">
      <w:pPr>
        <w:pStyle w:val="a0"/>
        <w:rPr>
          <w:rFonts w:hint="cs"/>
          <w:rtl/>
        </w:rPr>
      </w:pPr>
    </w:p>
    <w:p w14:paraId="77247E02"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4E02FB40" w14:textId="77777777" w:rsidR="00000000" w:rsidRDefault="006D6152">
      <w:pPr>
        <w:pStyle w:val="a0"/>
        <w:rPr>
          <w:rFonts w:hint="cs"/>
          <w:rtl/>
        </w:rPr>
      </w:pPr>
    </w:p>
    <w:p w14:paraId="636DAF13" w14:textId="77777777" w:rsidR="00000000" w:rsidRDefault="006D6152">
      <w:pPr>
        <w:pStyle w:val="a0"/>
        <w:rPr>
          <w:rFonts w:hint="cs"/>
          <w:rtl/>
        </w:rPr>
      </w:pPr>
      <w:r>
        <w:rPr>
          <w:rFonts w:hint="cs"/>
          <w:rtl/>
        </w:rPr>
        <w:t>דרך אגב, מה אומר שר הפנים?</w:t>
      </w:r>
    </w:p>
    <w:p w14:paraId="01E24A2B" w14:textId="77777777" w:rsidR="00000000" w:rsidRDefault="006D6152">
      <w:pPr>
        <w:pStyle w:val="a0"/>
        <w:rPr>
          <w:rFonts w:hint="cs"/>
          <w:rtl/>
        </w:rPr>
      </w:pPr>
    </w:p>
    <w:p w14:paraId="6143F410" w14:textId="77777777" w:rsidR="00000000" w:rsidRDefault="006D6152">
      <w:pPr>
        <w:pStyle w:val="-"/>
        <w:rPr>
          <w:rtl/>
        </w:rPr>
      </w:pPr>
      <w:bookmarkStart w:id="232" w:name="FS000000528T13_09_2005_14_50_34C"/>
      <w:bookmarkEnd w:id="232"/>
      <w:r>
        <w:rPr>
          <w:rFonts w:hint="eastAsia"/>
          <w:rtl/>
        </w:rPr>
        <w:t>יעקב</w:t>
      </w:r>
      <w:r>
        <w:rPr>
          <w:rtl/>
        </w:rPr>
        <w:t xml:space="preserve"> ליצמן (אגודת ישראל - יהדות התורה והשבת):</w:t>
      </w:r>
    </w:p>
    <w:p w14:paraId="06F6FC9C" w14:textId="77777777" w:rsidR="00000000" w:rsidRDefault="006D6152">
      <w:pPr>
        <w:pStyle w:val="a0"/>
        <w:rPr>
          <w:rFonts w:hint="cs"/>
          <w:rtl/>
        </w:rPr>
      </w:pPr>
    </w:p>
    <w:p w14:paraId="4C459B47" w14:textId="77777777" w:rsidR="00000000" w:rsidRDefault="006D6152">
      <w:pPr>
        <w:pStyle w:val="a0"/>
        <w:rPr>
          <w:rFonts w:hint="cs"/>
          <w:rtl/>
        </w:rPr>
      </w:pPr>
      <w:r>
        <w:rPr>
          <w:rFonts w:hint="cs"/>
          <w:rtl/>
        </w:rPr>
        <w:t>לא שמעתי ששר הפנים אמר</w:t>
      </w:r>
      <w:r>
        <w:rPr>
          <w:rFonts w:hint="cs"/>
          <w:rtl/>
        </w:rPr>
        <w:t xml:space="preserve"> עד לרגע זה. אני מבין ששר הבריאות נתן הוראה לבדוק את העניין והמנכ"ל בדק. </w:t>
      </w:r>
    </w:p>
    <w:p w14:paraId="2562CBE2" w14:textId="77777777" w:rsidR="00000000" w:rsidRDefault="006D6152">
      <w:pPr>
        <w:pStyle w:val="a0"/>
        <w:rPr>
          <w:rFonts w:hint="cs"/>
          <w:rtl/>
        </w:rPr>
      </w:pPr>
    </w:p>
    <w:p w14:paraId="5A3475D1"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2998AF2A" w14:textId="77777777" w:rsidR="00000000" w:rsidRDefault="006D6152">
      <w:pPr>
        <w:pStyle w:val="a0"/>
        <w:rPr>
          <w:rFonts w:hint="cs"/>
          <w:rtl/>
        </w:rPr>
      </w:pPr>
    </w:p>
    <w:p w14:paraId="6184A8BC" w14:textId="77777777" w:rsidR="00000000" w:rsidRDefault="006D6152">
      <w:pPr>
        <w:pStyle w:val="a0"/>
        <w:rPr>
          <w:rFonts w:hint="cs"/>
          <w:rtl/>
        </w:rPr>
      </w:pPr>
      <w:r>
        <w:rPr>
          <w:rFonts w:hint="cs"/>
          <w:rtl/>
        </w:rPr>
        <w:t>אולי הלפרט יסביר לנו מה קרה, והכול יהיה בסדר.</w:t>
      </w:r>
    </w:p>
    <w:p w14:paraId="394A2344" w14:textId="77777777" w:rsidR="00000000" w:rsidRDefault="006D6152">
      <w:pPr>
        <w:pStyle w:val="a0"/>
        <w:rPr>
          <w:rFonts w:hint="cs"/>
          <w:rtl/>
        </w:rPr>
      </w:pPr>
    </w:p>
    <w:p w14:paraId="6C37C1EA" w14:textId="77777777" w:rsidR="00000000" w:rsidRDefault="006D6152">
      <w:pPr>
        <w:pStyle w:val="-"/>
        <w:rPr>
          <w:rtl/>
        </w:rPr>
      </w:pPr>
      <w:bookmarkStart w:id="233" w:name="FS000000528T13_09_2005_14_50_46C"/>
      <w:bookmarkEnd w:id="233"/>
      <w:r>
        <w:rPr>
          <w:rFonts w:hint="eastAsia"/>
          <w:rtl/>
        </w:rPr>
        <w:t>יעקב</w:t>
      </w:r>
      <w:r>
        <w:rPr>
          <w:rtl/>
        </w:rPr>
        <w:t xml:space="preserve"> ליצמן (אגודת ישראל - יהדות התורה והשבת):</w:t>
      </w:r>
    </w:p>
    <w:p w14:paraId="32172286" w14:textId="77777777" w:rsidR="00000000" w:rsidRDefault="006D6152">
      <w:pPr>
        <w:pStyle w:val="a0"/>
        <w:rPr>
          <w:rFonts w:hint="cs"/>
          <w:rtl/>
        </w:rPr>
      </w:pPr>
    </w:p>
    <w:p w14:paraId="3C94338A" w14:textId="77777777" w:rsidR="00000000" w:rsidRDefault="006D6152">
      <w:pPr>
        <w:pStyle w:val="a0"/>
        <w:rPr>
          <w:rFonts w:hint="cs"/>
          <w:rtl/>
        </w:rPr>
      </w:pPr>
      <w:r>
        <w:rPr>
          <w:rFonts w:hint="cs"/>
          <w:rtl/>
        </w:rPr>
        <w:t xml:space="preserve">מה הטענה שלהם? שיש בני-מיעוטים שכאילו פוגעים בקברים. קודם כול, יש </w:t>
      </w:r>
      <w:r>
        <w:rPr>
          <w:rFonts w:hint="cs"/>
          <w:rtl/>
        </w:rPr>
        <w:t xml:space="preserve">שם שלוש משפחות שלא העבירו, והם טוענים שזה לא נורא. הם טוענים שנכון שפה ושם יש פגיעה, אבל זה לא עד כדי כך שצריך בגלל זה להעביר, והם באמת לא העבירו. הם התנגדו להעביר את הקברים. </w:t>
      </w:r>
    </w:p>
    <w:p w14:paraId="1C8A0C34" w14:textId="77777777" w:rsidR="00000000" w:rsidRDefault="006D6152">
      <w:pPr>
        <w:pStyle w:val="a0"/>
        <w:rPr>
          <w:rFonts w:hint="cs"/>
          <w:rtl/>
        </w:rPr>
      </w:pPr>
    </w:p>
    <w:p w14:paraId="7702DCE9" w14:textId="77777777" w:rsidR="00000000" w:rsidRDefault="006D6152">
      <w:pPr>
        <w:pStyle w:val="a0"/>
        <w:rPr>
          <w:rFonts w:hint="cs"/>
          <w:rtl/>
        </w:rPr>
      </w:pPr>
      <w:r>
        <w:rPr>
          <w:rFonts w:hint="cs"/>
          <w:rtl/>
        </w:rPr>
        <w:t xml:space="preserve">שנית, אם יש בעיה, צריך שמירה. אם יש בעיה לגבי קברים, יש בעיה גם לגבי החיים, אז </w:t>
      </w:r>
      <w:r>
        <w:rPr>
          <w:rFonts w:hint="cs"/>
          <w:rtl/>
        </w:rPr>
        <w:t xml:space="preserve">צריך שמירה, כי צריך לעשות את המקסימום כדי שלא יפגעו. </w:t>
      </w:r>
    </w:p>
    <w:p w14:paraId="43E1D56C" w14:textId="77777777" w:rsidR="00000000" w:rsidRDefault="006D6152">
      <w:pPr>
        <w:pStyle w:val="a0"/>
        <w:rPr>
          <w:rFonts w:hint="cs"/>
          <w:rtl/>
        </w:rPr>
      </w:pPr>
    </w:p>
    <w:p w14:paraId="49C576F6" w14:textId="77777777" w:rsidR="00000000" w:rsidRDefault="006D6152">
      <w:pPr>
        <w:pStyle w:val="a0"/>
        <w:rPr>
          <w:rFonts w:hint="cs"/>
          <w:rtl/>
        </w:rPr>
      </w:pPr>
      <w:r>
        <w:rPr>
          <w:rFonts w:hint="cs"/>
          <w:rtl/>
        </w:rPr>
        <w:t>דבר נוסף, מה אנחנו נגיד - בהר-הזיתים אין פגיעות? לצערי, יש הרבה פגיעות גם בהר-הזיתים. אז מה, להגיד שבגלל זה יתחילו להעביר את הקברים? הרי זה אבסורד. צריך לשמור יותר, צריך לדאוג שאנשים יוכלו לבוא יותר לה</w:t>
      </w:r>
      <w:r>
        <w:rPr>
          <w:rFonts w:hint="cs"/>
          <w:rtl/>
        </w:rPr>
        <w:t xml:space="preserve">ר-הזיתים. לא פעם ולא פעמיים צעקתי שיש צורך לעשות תחבורה ציבורית מיוחדת להר-הזיתים, כדי שאנשים יוכלו לעלות לקבר ביום השנה, כי יש שם הרבה צדיקים. צריך שם שמירה יותר טובה. </w:t>
      </w:r>
    </w:p>
    <w:p w14:paraId="37719655" w14:textId="77777777" w:rsidR="00000000" w:rsidRDefault="006D6152">
      <w:pPr>
        <w:pStyle w:val="a0"/>
        <w:rPr>
          <w:rFonts w:hint="cs"/>
          <w:rtl/>
        </w:rPr>
      </w:pPr>
    </w:p>
    <w:p w14:paraId="1BA101FD" w14:textId="77777777" w:rsidR="00000000" w:rsidRDefault="006D6152">
      <w:pPr>
        <w:pStyle w:val="a0"/>
        <w:rPr>
          <w:rFonts w:hint="cs"/>
          <w:rtl/>
        </w:rPr>
      </w:pPr>
      <w:r>
        <w:rPr>
          <w:rFonts w:hint="cs"/>
          <w:rtl/>
        </w:rPr>
        <w:t>זו סיבה להעביר קברים ולעשות דברים חפוזים בלי לשאול אף אחד, באישון לילה? במקרה עיתונאי</w:t>
      </w:r>
      <w:r>
        <w:rPr>
          <w:rFonts w:hint="cs"/>
          <w:rtl/>
        </w:rPr>
        <w:t xml:space="preserve"> גילה את כל הסיפור הזה. צריך להגיד לו תודה רבה, שקודם כול הוא מנע את חילול הקברים, וגם על כך שהוא גילה את הדברים ועשה להם הד לא נורמלי, ובכך הוא מנע הישנות של מקרים דומים גם בארץ וגם בחוץ-לארץ. לכן אני חושב שהכנסת צריכה לדון בנושא ולהעלות אותו על סדר-יומה.</w:t>
      </w:r>
      <w:r>
        <w:rPr>
          <w:rFonts w:hint="cs"/>
          <w:rtl/>
        </w:rPr>
        <w:t xml:space="preserve"> </w:t>
      </w:r>
    </w:p>
    <w:p w14:paraId="0AD608DA" w14:textId="77777777" w:rsidR="00000000" w:rsidRDefault="006D6152">
      <w:pPr>
        <w:pStyle w:val="a0"/>
        <w:rPr>
          <w:rFonts w:hint="cs"/>
          <w:rtl/>
        </w:rPr>
      </w:pPr>
    </w:p>
    <w:p w14:paraId="501E40AD"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3A41081" w14:textId="77777777" w:rsidR="00000000" w:rsidRDefault="006D6152">
      <w:pPr>
        <w:pStyle w:val="a0"/>
        <w:rPr>
          <w:rFonts w:hint="cs"/>
          <w:rtl/>
        </w:rPr>
      </w:pPr>
    </w:p>
    <w:p w14:paraId="3819EEAB" w14:textId="77777777" w:rsidR="00000000" w:rsidRDefault="006D6152">
      <w:pPr>
        <w:pStyle w:val="a0"/>
        <w:rPr>
          <w:rFonts w:hint="cs"/>
          <w:rtl/>
        </w:rPr>
      </w:pPr>
      <w:r>
        <w:rPr>
          <w:rFonts w:hint="cs"/>
          <w:rtl/>
        </w:rPr>
        <w:t xml:space="preserve">אם השר יציע להעביר את הנושא לוועדה, בטח אתה תסכים. </w:t>
      </w:r>
    </w:p>
    <w:p w14:paraId="55E5ECBD" w14:textId="77777777" w:rsidR="00000000" w:rsidRDefault="006D6152">
      <w:pPr>
        <w:pStyle w:val="a0"/>
        <w:rPr>
          <w:rFonts w:hint="cs"/>
          <w:rtl/>
        </w:rPr>
      </w:pPr>
    </w:p>
    <w:p w14:paraId="70B7E799" w14:textId="77777777" w:rsidR="00000000" w:rsidRDefault="006D6152">
      <w:pPr>
        <w:pStyle w:val="-"/>
        <w:rPr>
          <w:rtl/>
        </w:rPr>
      </w:pPr>
      <w:bookmarkStart w:id="234" w:name="FS000000528T13_09_2005_17_08_45C"/>
      <w:bookmarkEnd w:id="234"/>
      <w:r>
        <w:rPr>
          <w:rFonts w:hint="eastAsia"/>
          <w:rtl/>
        </w:rPr>
        <w:t>יעקב</w:t>
      </w:r>
      <w:r>
        <w:rPr>
          <w:rtl/>
        </w:rPr>
        <w:t xml:space="preserve"> ליצמן (אגודת ישראל - יהדות התורה והשבת):</w:t>
      </w:r>
    </w:p>
    <w:p w14:paraId="5A3CC9B9" w14:textId="77777777" w:rsidR="00000000" w:rsidRDefault="006D6152">
      <w:pPr>
        <w:pStyle w:val="a0"/>
        <w:rPr>
          <w:rFonts w:hint="cs"/>
          <w:rtl/>
        </w:rPr>
      </w:pPr>
    </w:p>
    <w:p w14:paraId="6913A2D5" w14:textId="77777777" w:rsidR="00000000" w:rsidRDefault="006D6152">
      <w:pPr>
        <w:pStyle w:val="a0"/>
        <w:rPr>
          <w:rFonts w:hint="cs"/>
          <w:rtl/>
        </w:rPr>
      </w:pPr>
      <w:r>
        <w:rPr>
          <w:rFonts w:hint="cs"/>
          <w:rtl/>
        </w:rPr>
        <w:t xml:space="preserve">אני אסכים. תודה רבה. </w:t>
      </w:r>
    </w:p>
    <w:p w14:paraId="315AC369" w14:textId="77777777" w:rsidR="00000000" w:rsidRDefault="006D6152">
      <w:pPr>
        <w:pStyle w:val="a0"/>
        <w:rPr>
          <w:rFonts w:hint="cs"/>
          <w:rtl/>
        </w:rPr>
      </w:pPr>
    </w:p>
    <w:p w14:paraId="02075A8E"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F29B108" w14:textId="77777777" w:rsidR="00000000" w:rsidRDefault="006D6152">
      <w:pPr>
        <w:pStyle w:val="a0"/>
        <w:rPr>
          <w:rFonts w:hint="cs"/>
          <w:rtl/>
        </w:rPr>
      </w:pPr>
    </w:p>
    <w:p w14:paraId="2D7969A2" w14:textId="77777777" w:rsidR="00000000" w:rsidRDefault="006D6152">
      <w:pPr>
        <w:pStyle w:val="a0"/>
        <w:rPr>
          <w:rFonts w:hint="cs"/>
          <w:rtl/>
        </w:rPr>
      </w:pPr>
      <w:r>
        <w:rPr>
          <w:rFonts w:hint="cs"/>
          <w:rtl/>
        </w:rPr>
        <w:t xml:space="preserve">כבוד השר בוים, בבקשה אדוני. </w:t>
      </w:r>
    </w:p>
    <w:p w14:paraId="25D641A5" w14:textId="77777777" w:rsidR="00000000" w:rsidRDefault="006D6152">
      <w:pPr>
        <w:pStyle w:val="a0"/>
        <w:rPr>
          <w:rFonts w:hint="cs"/>
          <w:rtl/>
        </w:rPr>
      </w:pPr>
    </w:p>
    <w:p w14:paraId="27A12FF5" w14:textId="77777777" w:rsidR="00000000" w:rsidRDefault="006D6152">
      <w:pPr>
        <w:pStyle w:val="af0"/>
        <w:rPr>
          <w:rtl/>
        </w:rPr>
      </w:pPr>
      <w:r>
        <w:rPr>
          <w:rFonts w:hint="eastAsia"/>
          <w:rtl/>
        </w:rPr>
        <w:t>סגן</w:t>
      </w:r>
      <w:r>
        <w:rPr>
          <w:rtl/>
        </w:rPr>
        <w:t xml:space="preserve"> שר הביטחון זאב בוים:</w:t>
      </w:r>
    </w:p>
    <w:p w14:paraId="6DB99BC0" w14:textId="77777777" w:rsidR="00000000" w:rsidRDefault="006D6152">
      <w:pPr>
        <w:pStyle w:val="a0"/>
        <w:rPr>
          <w:rFonts w:hint="cs"/>
          <w:rtl/>
        </w:rPr>
      </w:pPr>
    </w:p>
    <w:p w14:paraId="0498F51D" w14:textId="77777777" w:rsidR="00000000" w:rsidRDefault="006D6152">
      <w:pPr>
        <w:pStyle w:val="a0"/>
        <w:rPr>
          <w:rFonts w:hint="cs"/>
          <w:rtl/>
        </w:rPr>
      </w:pPr>
      <w:r>
        <w:rPr>
          <w:rFonts w:hint="cs"/>
          <w:rtl/>
        </w:rPr>
        <w:t xml:space="preserve">סגן השר. </w:t>
      </w:r>
    </w:p>
    <w:p w14:paraId="7AFFFD6C" w14:textId="77777777" w:rsidR="00000000" w:rsidRDefault="006D6152">
      <w:pPr>
        <w:pStyle w:val="a0"/>
        <w:rPr>
          <w:rFonts w:hint="cs"/>
          <w:rtl/>
        </w:rPr>
      </w:pPr>
    </w:p>
    <w:p w14:paraId="49AA18A9"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D80F220" w14:textId="77777777" w:rsidR="00000000" w:rsidRDefault="006D6152">
      <w:pPr>
        <w:pStyle w:val="a0"/>
        <w:rPr>
          <w:rFonts w:hint="cs"/>
          <w:rtl/>
        </w:rPr>
      </w:pPr>
    </w:p>
    <w:p w14:paraId="76D56A39" w14:textId="77777777" w:rsidR="00000000" w:rsidRDefault="006D6152">
      <w:pPr>
        <w:pStyle w:val="a0"/>
        <w:rPr>
          <w:rFonts w:hint="cs"/>
          <w:rtl/>
        </w:rPr>
      </w:pPr>
      <w:r>
        <w:rPr>
          <w:rFonts w:hint="cs"/>
          <w:rtl/>
        </w:rPr>
        <w:t xml:space="preserve">לי מותר להגיד, יש לי חסינות. רק באמת במקרה אתה לא שר, רק במקרה. כבר היתה לפנינו בקשה למנות אותך כשר. </w:t>
      </w:r>
    </w:p>
    <w:p w14:paraId="7458FA2D" w14:textId="77777777" w:rsidR="00000000" w:rsidRDefault="006D6152">
      <w:pPr>
        <w:pStyle w:val="a0"/>
        <w:rPr>
          <w:rFonts w:hint="cs"/>
          <w:rtl/>
        </w:rPr>
      </w:pPr>
    </w:p>
    <w:p w14:paraId="148278BA" w14:textId="77777777" w:rsidR="00000000" w:rsidRDefault="006D6152">
      <w:pPr>
        <w:pStyle w:val="af0"/>
        <w:rPr>
          <w:rtl/>
        </w:rPr>
      </w:pPr>
      <w:r>
        <w:rPr>
          <w:rFonts w:hint="eastAsia"/>
          <w:rtl/>
        </w:rPr>
        <w:t>משה</w:t>
      </w:r>
      <w:r>
        <w:rPr>
          <w:rtl/>
        </w:rPr>
        <w:t xml:space="preserve"> גפני (דגל התורה):</w:t>
      </w:r>
    </w:p>
    <w:p w14:paraId="6C5E2C18" w14:textId="77777777" w:rsidR="00000000" w:rsidRDefault="006D6152">
      <w:pPr>
        <w:pStyle w:val="a0"/>
        <w:rPr>
          <w:rFonts w:hint="cs"/>
          <w:rtl/>
        </w:rPr>
      </w:pPr>
    </w:p>
    <w:p w14:paraId="73CE7B38" w14:textId="77777777" w:rsidR="00000000" w:rsidRDefault="006D6152">
      <w:pPr>
        <w:pStyle w:val="a0"/>
        <w:rPr>
          <w:rFonts w:hint="cs"/>
          <w:rtl/>
        </w:rPr>
      </w:pPr>
      <w:r>
        <w:rPr>
          <w:rFonts w:hint="cs"/>
          <w:rtl/>
        </w:rPr>
        <w:t>אדוני היושב-ראש, אתה יודע משהו שאנחנו לא יודעים?</w:t>
      </w:r>
    </w:p>
    <w:p w14:paraId="5359FFC4" w14:textId="77777777" w:rsidR="00000000" w:rsidRDefault="006D6152">
      <w:pPr>
        <w:pStyle w:val="a0"/>
        <w:rPr>
          <w:rFonts w:hint="cs"/>
          <w:rtl/>
        </w:rPr>
      </w:pPr>
    </w:p>
    <w:p w14:paraId="3EB5D5C0"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60D5EE88" w14:textId="77777777" w:rsidR="00000000" w:rsidRDefault="006D6152">
      <w:pPr>
        <w:pStyle w:val="a0"/>
        <w:rPr>
          <w:rFonts w:hint="cs"/>
          <w:rtl/>
        </w:rPr>
      </w:pPr>
    </w:p>
    <w:p w14:paraId="0A2CB1B3" w14:textId="77777777" w:rsidR="00000000" w:rsidRDefault="006D6152">
      <w:pPr>
        <w:pStyle w:val="a0"/>
        <w:rPr>
          <w:rFonts w:hint="cs"/>
          <w:rtl/>
        </w:rPr>
      </w:pPr>
      <w:r>
        <w:rPr>
          <w:rFonts w:hint="cs"/>
          <w:rtl/>
        </w:rPr>
        <w:t>בזמנו הוא הוצע כשר, רק לא נמצא רוב - - -</w:t>
      </w:r>
    </w:p>
    <w:p w14:paraId="6FA9CEC8" w14:textId="77777777" w:rsidR="00000000" w:rsidRDefault="006D6152">
      <w:pPr>
        <w:pStyle w:val="a0"/>
        <w:rPr>
          <w:rFonts w:hint="cs"/>
          <w:rtl/>
        </w:rPr>
      </w:pPr>
    </w:p>
    <w:p w14:paraId="606EB5AE" w14:textId="77777777" w:rsidR="00000000" w:rsidRDefault="006D6152">
      <w:pPr>
        <w:pStyle w:val="af0"/>
        <w:rPr>
          <w:rtl/>
        </w:rPr>
      </w:pPr>
      <w:r>
        <w:rPr>
          <w:rFonts w:hint="eastAsia"/>
          <w:rtl/>
        </w:rPr>
        <w:t>שמואל</w:t>
      </w:r>
      <w:r>
        <w:rPr>
          <w:rtl/>
        </w:rPr>
        <w:t xml:space="preserve"> הלפרט (אגוד</w:t>
      </w:r>
      <w:r>
        <w:rPr>
          <w:rtl/>
        </w:rPr>
        <w:t>ת ישראל - יהדות התורה והשבת):</w:t>
      </w:r>
    </w:p>
    <w:p w14:paraId="123CCB20" w14:textId="77777777" w:rsidR="00000000" w:rsidRDefault="006D6152">
      <w:pPr>
        <w:pStyle w:val="a0"/>
        <w:rPr>
          <w:rFonts w:hint="cs"/>
          <w:rtl/>
        </w:rPr>
      </w:pPr>
    </w:p>
    <w:p w14:paraId="41494837" w14:textId="77777777" w:rsidR="00000000" w:rsidRDefault="006D6152">
      <w:pPr>
        <w:pStyle w:val="a0"/>
        <w:rPr>
          <w:rFonts w:hint="cs"/>
          <w:rtl/>
        </w:rPr>
      </w:pPr>
      <w:r>
        <w:rPr>
          <w:rFonts w:hint="cs"/>
          <w:rtl/>
        </w:rPr>
        <w:t>- - -</w:t>
      </w:r>
    </w:p>
    <w:p w14:paraId="33644BA9" w14:textId="77777777" w:rsidR="00000000" w:rsidRDefault="006D6152">
      <w:pPr>
        <w:pStyle w:val="a0"/>
        <w:rPr>
          <w:rFonts w:hint="cs"/>
          <w:rtl/>
        </w:rPr>
      </w:pPr>
    </w:p>
    <w:p w14:paraId="29B75887" w14:textId="77777777" w:rsidR="00000000" w:rsidRDefault="006D6152">
      <w:pPr>
        <w:pStyle w:val="a"/>
        <w:rPr>
          <w:rtl/>
        </w:rPr>
      </w:pPr>
      <w:bookmarkStart w:id="235" w:name="FS000000464T13_09_2005_17_10_18"/>
      <w:bookmarkStart w:id="236" w:name="_Toc114483695"/>
      <w:bookmarkEnd w:id="235"/>
      <w:r>
        <w:rPr>
          <w:rFonts w:hint="eastAsia"/>
          <w:rtl/>
        </w:rPr>
        <w:t>סגן</w:t>
      </w:r>
      <w:r>
        <w:rPr>
          <w:rtl/>
        </w:rPr>
        <w:t xml:space="preserve"> שר הביטחון זאב בוים:</w:t>
      </w:r>
      <w:bookmarkEnd w:id="236"/>
    </w:p>
    <w:p w14:paraId="79CC0D7A" w14:textId="77777777" w:rsidR="00000000" w:rsidRDefault="006D6152">
      <w:pPr>
        <w:pStyle w:val="a0"/>
        <w:rPr>
          <w:rFonts w:hint="cs"/>
          <w:rtl/>
        </w:rPr>
      </w:pPr>
    </w:p>
    <w:p w14:paraId="242E0ABE" w14:textId="77777777" w:rsidR="00000000" w:rsidRDefault="006D6152">
      <w:pPr>
        <w:pStyle w:val="a0"/>
        <w:rPr>
          <w:rFonts w:hint="cs"/>
          <w:rtl/>
        </w:rPr>
      </w:pPr>
      <w:r>
        <w:rPr>
          <w:rFonts w:hint="cs"/>
          <w:rtl/>
        </w:rPr>
        <w:t xml:space="preserve">אבל זה לא הגיע למליאה, חבר הכנסת הלפרט. </w:t>
      </w:r>
    </w:p>
    <w:p w14:paraId="155ED399" w14:textId="77777777" w:rsidR="00000000" w:rsidRDefault="006D6152">
      <w:pPr>
        <w:pStyle w:val="a0"/>
        <w:rPr>
          <w:rFonts w:hint="cs"/>
          <w:rtl/>
        </w:rPr>
      </w:pPr>
    </w:p>
    <w:p w14:paraId="71E84D60"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7ED4FF0" w14:textId="77777777" w:rsidR="00000000" w:rsidRDefault="006D6152">
      <w:pPr>
        <w:pStyle w:val="a0"/>
        <w:rPr>
          <w:rFonts w:hint="cs"/>
          <w:rtl/>
        </w:rPr>
      </w:pPr>
    </w:p>
    <w:p w14:paraId="662091F6" w14:textId="77777777" w:rsidR="00000000" w:rsidRDefault="006D6152">
      <w:pPr>
        <w:pStyle w:val="a0"/>
        <w:rPr>
          <w:rFonts w:hint="cs"/>
          <w:rtl/>
        </w:rPr>
      </w:pPr>
      <w:r>
        <w:rPr>
          <w:rFonts w:hint="cs"/>
          <w:rtl/>
        </w:rPr>
        <w:t xml:space="preserve">לא נמצא רוב לכל בקשת הממשלה. </w:t>
      </w:r>
    </w:p>
    <w:p w14:paraId="0A8C7A3D" w14:textId="77777777" w:rsidR="00000000" w:rsidRDefault="006D6152">
      <w:pPr>
        <w:pStyle w:val="a0"/>
        <w:rPr>
          <w:rFonts w:hint="cs"/>
          <w:rtl/>
        </w:rPr>
      </w:pPr>
    </w:p>
    <w:p w14:paraId="4A3A30E7" w14:textId="77777777" w:rsidR="00000000" w:rsidRDefault="006D6152">
      <w:pPr>
        <w:pStyle w:val="-"/>
        <w:rPr>
          <w:rtl/>
        </w:rPr>
      </w:pPr>
      <w:bookmarkStart w:id="237" w:name="FS000000464T13_09_2005_17_11_10C"/>
      <w:bookmarkEnd w:id="237"/>
      <w:r>
        <w:rPr>
          <w:rFonts w:hint="eastAsia"/>
          <w:rtl/>
        </w:rPr>
        <w:t>סגן</w:t>
      </w:r>
      <w:r>
        <w:rPr>
          <w:rtl/>
        </w:rPr>
        <w:t xml:space="preserve"> שר הביטחון זאב בוים:</w:t>
      </w:r>
    </w:p>
    <w:p w14:paraId="3572F758" w14:textId="77777777" w:rsidR="00000000" w:rsidRDefault="006D6152">
      <w:pPr>
        <w:pStyle w:val="a0"/>
        <w:rPr>
          <w:rFonts w:hint="cs"/>
          <w:rtl/>
        </w:rPr>
      </w:pPr>
    </w:p>
    <w:p w14:paraId="1687B440" w14:textId="77777777" w:rsidR="00000000" w:rsidRDefault="006D6152">
      <w:pPr>
        <w:pStyle w:val="a0"/>
        <w:rPr>
          <w:rFonts w:hint="cs"/>
          <w:rtl/>
        </w:rPr>
      </w:pPr>
      <w:r>
        <w:rPr>
          <w:rFonts w:hint="cs"/>
          <w:rtl/>
        </w:rPr>
        <w:t>הממשלה החליטה, אבל כשהתחוור שעלול להיות מצב שלא יהיה רוב, החליטו בכלל לא</w:t>
      </w:r>
      <w:r>
        <w:rPr>
          <w:rFonts w:hint="cs"/>
          <w:rtl/>
        </w:rPr>
        <w:t xml:space="preserve"> להניח את זה. </w:t>
      </w:r>
    </w:p>
    <w:p w14:paraId="6F1AC773" w14:textId="77777777" w:rsidR="00000000" w:rsidRDefault="006D6152">
      <w:pPr>
        <w:pStyle w:val="a0"/>
        <w:rPr>
          <w:rFonts w:hint="cs"/>
          <w:rtl/>
        </w:rPr>
      </w:pPr>
    </w:p>
    <w:p w14:paraId="71627C90" w14:textId="77777777" w:rsidR="00000000" w:rsidRDefault="006D6152">
      <w:pPr>
        <w:pStyle w:val="af0"/>
        <w:rPr>
          <w:rtl/>
        </w:rPr>
      </w:pPr>
      <w:r>
        <w:rPr>
          <w:rFonts w:hint="eastAsia"/>
          <w:rtl/>
        </w:rPr>
        <w:t>משה</w:t>
      </w:r>
      <w:r>
        <w:rPr>
          <w:rtl/>
        </w:rPr>
        <w:t xml:space="preserve"> גפני (דגל התורה):</w:t>
      </w:r>
    </w:p>
    <w:p w14:paraId="6A518ED4" w14:textId="77777777" w:rsidR="00000000" w:rsidRDefault="006D6152">
      <w:pPr>
        <w:pStyle w:val="a0"/>
        <w:rPr>
          <w:rFonts w:hint="cs"/>
          <w:rtl/>
        </w:rPr>
      </w:pPr>
    </w:p>
    <w:p w14:paraId="55E15838" w14:textId="77777777" w:rsidR="00000000" w:rsidRDefault="006D6152">
      <w:pPr>
        <w:pStyle w:val="a0"/>
        <w:rPr>
          <w:rFonts w:hint="cs"/>
          <w:rtl/>
        </w:rPr>
      </w:pPr>
      <w:r>
        <w:rPr>
          <w:rFonts w:hint="cs"/>
          <w:rtl/>
        </w:rPr>
        <w:t xml:space="preserve">לכן שאלתי את היושב-ראש אם הוא יודע משהו לגבי העתיד הקרוב. </w:t>
      </w:r>
    </w:p>
    <w:p w14:paraId="41024A30" w14:textId="77777777" w:rsidR="00000000" w:rsidRDefault="006D6152">
      <w:pPr>
        <w:pStyle w:val="a0"/>
        <w:rPr>
          <w:rFonts w:hint="cs"/>
          <w:rtl/>
        </w:rPr>
      </w:pPr>
    </w:p>
    <w:p w14:paraId="0FE4F838" w14:textId="77777777" w:rsidR="00000000" w:rsidRDefault="006D6152">
      <w:pPr>
        <w:pStyle w:val="-"/>
        <w:rPr>
          <w:rtl/>
        </w:rPr>
      </w:pPr>
      <w:bookmarkStart w:id="238" w:name="FS000000464T13_09_2005_17_12_22C"/>
      <w:bookmarkEnd w:id="238"/>
      <w:r>
        <w:rPr>
          <w:rFonts w:hint="eastAsia"/>
          <w:rtl/>
        </w:rPr>
        <w:t>סגן</w:t>
      </w:r>
      <w:r>
        <w:rPr>
          <w:rtl/>
        </w:rPr>
        <w:t xml:space="preserve"> שר הביטחון זאב בוים:</w:t>
      </w:r>
    </w:p>
    <w:p w14:paraId="5E133B95" w14:textId="77777777" w:rsidR="00000000" w:rsidRDefault="006D6152">
      <w:pPr>
        <w:pStyle w:val="a0"/>
        <w:rPr>
          <w:rFonts w:hint="cs"/>
          <w:rtl/>
        </w:rPr>
      </w:pPr>
    </w:p>
    <w:p w14:paraId="22E1A8A9" w14:textId="77777777" w:rsidR="00000000" w:rsidRDefault="006D6152">
      <w:pPr>
        <w:pStyle w:val="a0"/>
        <w:rPr>
          <w:rFonts w:hint="cs"/>
          <w:rtl/>
        </w:rPr>
      </w:pPr>
      <w:r>
        <w:rPr>
          <w:rFonts w:hint="cs"/>
          <w:rtl/>
        </w:rPr>
        <w:t xml:space="preserve">אבל זה כתוב בפרוטוקול ישיבת הממשלה. </w:t>
      </w:r>
    </w:p>
    <w:p w14:paraId="46101397" w14:textId="77777777" w:rsidR="00000000" w:rsidRDefault="006D6152">
      <w:pPr>
        <w:pStyle w:val="a0"/>
        <w:rPr>
          <w:rFonts w:hint="cs"/>
          <w:rtl/>
        </w:rPr>
      </w:pPr>
    </w:p>
    <w:p w14:paraId="71CC6A89" w14:textId="77777777" w:rsidR="00000000" w:rsidRDefault="006D6152">
      <w:pPr>
        <w:pStyle w:val="af0"/>
        <w:rPr>
          <w:rtl/>
        </w:rPr>
      </w:pPr>
      <w:r>
        <w:rPr>
          <w:rFonts w:hint="eastAsia"/>
          <w:rtl/>
        </w:rPr>
        <w:t>יעקב</w:t>
      </w:r>
      <w:r>
        <w:rPr>
          <w:rtl/>
        </w:rPr>
        <w:t xml:space="preserve"> ליצמן (אגודת ישראל - יהדות התורה והשבת):</w:t>
      </w:r>
    </w:p>
    <w:p w14:paraId="4A1FEC13" w14:textId="77777777" w:rsidR="00000000" w:rsidRDefault="006D6152">
      <w:pPr>
        <w:pStyle w:val="a0"/>
        <w:rPr>
          <w:rFonts w:hint="cs"/>
          <w:rtl/>
        </w:rPr>
      </w:pPr>
    </w:p>
    <w:p w14:paraId="45B07ABB" w14:textId="77777777" w:rsidR="00000000" w:rsidRDefault="006D6152">
      <w:pPr>
        <w:pStyle w:val="a0"/>
        <w:rPr>
          <w:rFonts w:hint="cs"/>
          <w:rtl/>
        </w:rPr>
      </w:pPr>
      <w:r>
        <w:rPr>
          <w:rFonts w:hint="cs"/>
          <w:rtl/>
        </w:rPr>
        <w:t>-  - - שר אחד שאי-אפשר לפטר, כאילו התמנית ועוד</w:t>
      </w:r>
      <w:r>
        <w:rPr>
          <w:rFonts w:hint="cs"/>
          <w:rtl/>
        </w:rPr>
        <w:t xml:space="preserve"> פעם - - - </w:t>
      </w:r>
    </w:p>
    <w:p w14:paraId="1E612C01" w14:textId="77777777" w:rsidR="00000000" w:rsidRDefault="006D6152">
      <w:pPr>
        <w:pStyle w:val="a0"/>
        <w:rPr>
          <w:rFonts w:hint="cs"/>
          <w:rtl/>
        </w:rPr>
      </w:pPr>
    </w:p>
    <w:p w14:paraId="10E1F490" w14:textId="77777777" w:rsidR="00000000" w:rsidRDefault="006D6152">
      <w:pPr>
        <w:pStyle w:val="a"/>
        <w:rPr>
          <w:rtl/>
        </w:rPr>
      </w:pPr>
      <w:bookmarkStart w:id="239" w:name="FS000000464T13_09_2005_14_53_25"/>
      <w:bookmarkStart w:id="240" w:name="FS000000464T13_09_2005_14_53_31"/>
      <w:bookmarkStart w:id="241" w:name="_Toc114483696"/>
      <w:bookmarkEnd w:id="239"/>
      <w:bookmarkEnd w:id="240"/>
      <w:r>
        <w:rPr>
          <w:rFonts w:hint="eastAsia"/>
          <w:rtl/>
        </w:rPr>
        <w:t>סגן</w:t>
      </w:r>
      <w:r>
        <w:rPr>
          <w:rtl/>
        </w:rPr>
        <w:t xml:space="preserve"> שר הביטחון זאב בוים:</w:t>
      </w:r>
      <w:bookmarkEnd w:id="241"/>
    </w:p>
    <w:p w14:paraId="476FF5C1" w14:textId="77777777" w:rsidR="00000000" w:rsidRDefault="006D6152">
      <w:pPr>
        <w:pStyle w:val="a0"/>
        <w:rPr>
          <w:rFonts w:hint="cs"/>
          <w:rtl/>
        </w:rPr>
      </w:pPr>
    </w:p>
    <w:p w14:paraId="2D33C4DB" w14:textId="77777777" w:rsidR="00000000" w:rsidRDefault="006D6152">
      <w:pPr>
        <w:pStyle w:val="a0"/>
        <w:rPr>
          <w:rFonts w:hint="cs"/>
          <w:rtl/>
        </w:rPr>
      </w:pPr>
      <w:r>
        <w:rPr>
          <w:rFonts w:hint="cs"/>
          <w:rtl/>
        </w:rPr>
        <w:t xml:space="preserve">נכון. אני הגדרתי את זה שאני השר המיועד לשעבר. </w:t>
      </w:r>
    </w:p>
    <w:p w14:paraId="3613D3EF" w14:textId="77777777" w:rsidR="00000000" w:rsidRDefault="006D6152">
      <w:pPr>
        <w:pStyle w:val="a0"/>
        <w:rPr>
          <w:rFonts w:hint="cs"/>
          <w:rtl/>
        </w:rPr>
      </w:pPr>
    </w:p>
    <w:p w14:paraId="31B65184"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A61F8B0" w14:textId="77777777" w:rsidR="00000000" w:rsidRDefault="006D6152">
      <w:pPr>
        <w:pStyle w:val="a0"/>
        <w:rPr>
          <w:rFonts w:hint="cs"/>
          <w:rtl/>
        </w:rPr>
      </w:pPr>
    </w:p>
    <w:p w14:paraId="5B8E5991" w14:textId="77777777" w:rsidR="00000000" w:rsidRDefault="006D6152">
      <w:pPr>
        <w:pStyle w:val="a0"/>
        <w:rPr>
          <w:rFonts w:hint="cs"/>
          <w:rtl/>
        </w:rPr>
      </w:pPr>
      <w:r>
        <w:rPr>
          <w:rFonts w:hint="cs"/>
          <w:rtl/>
        </w:rPr>
        <w:t xml:space="preserve">ממשלה מנסה לתפוס מרובה, ולא תפסה. </w:t>
      </w:r>
    </w:p>
    <w:p w14:paraId="7F0F0383" w14:textId="77777777" w:rsidR="00000000" w:rsidRDefault="006D6152">
      <w:pPr>
        <w:pStyle w:val="a0"/>
        <w:rPr>
          <w:rFonts w:hint="cs"/>
          <w:rtl/>
        </w:rPr>
      </w:pPr>
    </w:p>
    <w:p w14:paraId="7E06B1BF" w14:textId="77777777" w:rsidR="00000000" w:rsidRDefault="006D6152">
      <w:pPr>
        <w:pStyle w:val="a"/>
        <w:rPr>
          <w:rtl/>
        </w:rPr>
      </w:pPr>
      <w:bookmarkStart w:id="242" w:name="FS000000464T13_09_2005_15_21_21"/>
      <w:bookmarkStart w:id="243" w:name="_Toc114483697"/>
      <w:bookmarkEnd w:id="242"/>
      <w:r>
        <w:rPr>
          <w:rtl/>
        </w:rPr>
        <w:t>סגן שר הביטחון זאב בוים:</w:t>
      </w:r>
      <w:bookmarkEnd w:id="243"/>
    </w:p>
    <w:p w14:paraId="61DDE1A6" w14:textId="77777777" w:rsidR="00000000" w:rsidRDefault="006D6152">
      <w:pPr>
        <w:pStyle w:val="a0"/>
        <w:rPr>
          <w:rtl/>
        </w:rPr>
      </w:pPr>
    </w:p>
    <w:p w14:paraId="1826817D" w14:textId="77777777" w:rsidR="00000000" w:rsidRDefault="006D6152">
      <w:pPr>
        <w:pStyle w:val="a0"/>
        <w:rPr>
          <w:rFonts w:hint="cs"/>
          <w:rtl/>
        </w:rPr>
      </w:pPr>
      <w:bookmarkStart w:id="244" w:name="FS000000464T13_09_2005_14_55_31"/>
      <w:bookmarkEnd w:id="244"/>
      <w:r>
        <w:rPr>
          <w:rFonts w:hint="cs"/>
          <w:rtl/>
        </w:rPr>
        <w:t>אדוני היושב-ראש, חברי הכנסת, העתקת הקברים שעליה מדובר בוצעה בהנחיה ובפיקוח הרב שלמה בן</w:t>
      </w:r>
      <w:r>
        <w:rPr>
          <w:rFonts w:hint="cs"/>
          <w:rtl/>
        </w:rPr>
        <w:t xml:space="preserve">-אליהו, מהמועצה האזורית מטה-אשר, ובליווי רב צבאי.  משפחות הנפטרים הקבורים במקום ניהלו מאבק ממושך של כמה שנים לשם העברת הקברים למקום שמור ומכובד, וזאת משום שבית-הקברות הפך לצערנו למתחם, לא עלינו, של נרקומנים ועוד כל מיני פעולות לא ראויות.  </w:t>
      </w:r>
    </w:p>
    <w:p w14:paraId="18424645" w14:textId="77777777" w:rsidR="00000000" w:rsidRDefault="006D6152">
      <w:pPr>
        <w:pStyle w:val="a0"/>
        <w:rPr>
          <w:rFonts w:hint="cs"/>
          <w:rtl/>
        </w:rPr>
      </w:pPr>
    </w:p>
    <w:p w14:paraId="418E7ED6" w14:textId="77777777" w:rsidR="00000000" w:rsidRDefault="006D6152">
      <w:pPr>
        <w:pStyle w:val="af0"/>
        <w:rPr>
          <w:rtl/>
        </w:rPr>
      </w:pPr>
      <w:r>
        <w:rPr>
          <w:rFonts w:hint="eastAsia"/>
          <w:rtl/>
        </w:rPr>
        <w:t>יעקב</w:t>
      </w:r>
      <w:r>
        <w:rPr>
          <w:rtl/>
        </w:rPr>
        <w:t xml:space="preserve"> ליצמן (אגו</w:t>
      </w:r>
      <w:r>
        <w:rPr>
          <w:rtl/>
        </w:rPr>
        <w:t>דת ישראל - יהדות התורה והשבת):</w:t>
      </w:r>
    </w:p>
    <w:p w14:paraId="12A4B34F" w14:textId="77777777" w:rsidR="00000000" w:rsidRDefault="006D6152">
      <w:pPr>
        <w:pStyle w:val="a0"/>
        <w:rPr>
          <w:rFonts w:hint="cs"/>
          <w:rtl/>
        </w:rPr>
      </w:pPr>
    </w:p>
    <w:p w14:paraId="537F8FD3" w14:textId="77777777" w:rsidR="00000000" w:rsidRDefault="006D6152">
      <w:pPr>
        <w:pStyle w:val="a0"/>
        <w:rPr>
          <w:rFonts w:hint="cs"/>
          <w:rtl/>
        </w:rPr>
      </w:pPr>
      <w:r>
        <w:rPr>
          <w:rFonts w:hint="cs"/>
          <w:rtl/>
        </w:rPr>
        <w:t xml:space="preserve">אני אומר, שהצבא עובר על החוק. </w:t>
      </w:r>
    </w:p>
    <w:p w14:paraId="5FBD7F59" w14:textId="77777777" w:rsidR="00000000" w:rsidRDefault="006D6152">
      <w:pPr>
        <w:pStyle w:val="a0"/>
        <w:rPr>
          <w:rFonts w:hint="cs"/>
          <w:rtl/>
        </w:rPr>
      </w:pPr>
    </w:p>
    <w:p w14:paraId="03CB502E" w14:textId="77777777" w:rsidR="00000000" w:rsidRDefault="006D6152">
      <w:pPr>
        <w:pStyle w:val="-"/>
        <w:rPr>
          <w:rtl/>
        </w:rPr>
      </w:pPr>
      <w:bookmarkStart w:id="245" w:name="FS000000464T13_09_2005_15_23_04C"/>
      <w:bookmarkEnd w:id="245"/>
      <w:r>
        <w:rPr>
          <w:rFonts w:hint="eastAsia"/>
          <w:rtl/>
        </w:rPr>
        <w:t>סגן</w:t>
      </w:r>
      <w:r>
        <w:rPr>
          <w:rtl/>
        </w:rPr>
        <w:t xml:space="preserve"> שר הביטחון זאב בוים:</w:t>
      </w:r>
    </w:p>
    <w:p w14:paraId="29CF95D5" w14:textId="77777777" w:rsidR="00000000" w:rsidRDefault="006D6152">
      <w:pPr>
        <w:pStyle w:val="a0"/>
        <w:rPr>
          <w:rFonts w:hint="cs"/>
          <w:rtl/>
        </w:rPr>
      </w:pPr>
    </w:p>
    <w:p w14:paraId="1BB3CACC" w14:textId="77777777" w:rsidR="00000000" w:rsidRDefault="006D6152">
      <w:pPr>
        <w:pStyle w:val="a0"/>
        <w:rPr>
          <w:rFonts w:hint="cs"/>
          <w:rtl/>
        </w:rPr>
      </w:pPr>
      <w:r>
        <w:rPr>
          <w:rFonts w:hint="cs"/>
          <w:rtl/>
        </w:rPr>
        <w:t xml:space="preserve">למה? </w:t>
      </w:r>
    </w:p>
    <w:p w14:paraId="5B77B359" w14:textId="77777777" w:rsidR="00000000" w:rsidRDefault="006D6152">
      <w:pPr>
        <w:pStyle w:val="a0"/>
        <w:ind w:firstLine="0"/>
        <w:rPr>
          <w:rFonts w:hint="cs"/>
          <w:rtl/>
        </w:rPr>
      </w:pPr>
    </w:p>
    <w:p w14:paraId="1A2842DD" w14:textId="77777777" w:rsidR="00000000" w:rsidRDefault="006D6152">
      <w:pPr>
        <w:pStyle w:val="af0"/>
        <w:rPr>
          <w:rtl/>
        </w:rPr>
      </w:pPr>
      <w:r>
        <w:rPr>
          <w:rFonts w:hint="eastAsia"/>
          <w:rtl/>
        </w:rPr>
        <w:t>יעקב</w:t>
      </w:r>
      <w:r>
        <w:rPr>
          <w:rtl/>
        </w:rPr>
        <w:t xml:space="preserve"> ליצמן (אגודת ישראל - יהדות התורה והשבת):</w:t>
      </w:r>
    </w:p>
    <w:p w14:paraId="1599D07C" w14:textId="77777777" w:rsidR="00000000" w:rsidRDefault="006D6152">
      <w:pPr>
        <w:pStyle w:val="a0"/>
        <w:rPr>
          <w:rFonts w:hint="cs"/>
          <w:rtl/>
        </w:rPr>
      </w:pPr>
    </w:p>
    <w:p w14:paraId="48DFE15D" w14:textId="77777777" w:rsidR="00000000" w:rsidRDefault="006D6152">
      <w:pPr>
        <w:pStyle w:val="a0"/>
        <w:rPr>
          <w:rFonts w:hint="cs"/>
          <w:rtl/>
        </w:rPr>
      </w:pPr>
      <w:r>
        <w:rPr>
          <w:rFonts w:hint="cs"/>
          <w:rtl/>
        </w:rPr>
        <w:t xml:space="preserve">ברגע שאין אישור משרד הבריאות, והרב הצבאי עשה את הדבר הזה, הוא פעל  בניגוד לחוק. </w:t>
      </w:r>
    </w:p>
    <w:p w14:paraId="4FD58F17" w14:textId="77777777" w:rsidR="00000000" w:rsidRDefault="006D6152">
      <w:pPr>
        <w:pStyle w:val="a0"/>
        <w:ind w:firstLine="0"/>
        <w:rPr>
          <w:rFonts w:hint="cs"/>
          <w:rtl/>
        </w:rPr>
      </w:pPr>
    </w:p>
    <w:p w14:paraId="4EDF4B2F" w14:textId="77777777" w:rsidR="00000000" w:rsidRDefault="006D6152">
      <w:pPr>
        <w:pStyle w:val="-"/>
        <w:rPr>
          <w:rtl/>
        </w:rPr>
      </w:pPr>
      <w:bookmarkStart w:id="246" w:name="FS000000464T13_09_2005_15_23_43C"/>
      <w:bookmarkEnd w:id="246"/>
      <w:r>
        <w:rPr>
          <w:rFonts w:hint="eastAsia"/>
          <w:rtl/>
        </w:rPr>
        <w:t>סגן</w:t>
      </w:r>
      <w:r>
        <w:rPr>
          <w:rtl/>
        </w:rPr>
        <w:t xml:space="preserve"> שר הביטחון זאב בוים:</w:t>
      </w:r>
    </w:p>
    <w:p w14:paraId="67541E24" w14:textId="77777777" w:rsidR="00000000" w:rsidRDefault="006D6152">
      <w:pPr>
        <w:pStyle w:val="a0"/>
        <w:rPr>
          <w:rFonts w:hint="cs"/>
          <w:rtl/>
        </w:rPr>
      </w:pPr>
    </w:p>
    <w:p w14:paraId="211543A4" w14:textId="77777777" w:rsidR="00000000" w:rsidRDefault="006D6152">
      <w:pPr>
        <w:pStyle w:val="a0"/>
        <w:rPr>
          <w:rFonts w:hint="cs"/>
          <w:rtl/>
        </w:rPr>
      </w:pPr>
      <w:r>
        <w:rPr>
          <w:rFonts w:hint="cs"/>
          <w:rtl/>
        </w:rPr>
        <w:t xml:space="preserve">הרב </w:t>
      </w:r>
      <w:r>
        <w:rPr>
          <w:rFonts w:hint="cs"/>
          <w:rtl/>
        </w:rPr>
        <w:t xml:space="preserve">ליצמן, סליחה - - - </w:t>
      </w:r>
    </w:p>
    <w:p w14:paraId="47D0A805" w14:textId="77777777" w:rsidR="00000000" w:rsidRDefault="006D6152">
      <w:pPr>
        <w:pStyle w:val="a0"/>
        <w:ind w:firstLine="0"/>
        <w:rPr>
          <w:rFonts w:hint="cs"/>
          <w:rtl/>
        </w:rPr>
      </w:pPr>
    </w:p>
    <w:p w14:paraId="2ACA9F8F" w14:textId="77777777" w:rsidR="00000000" w:rsidRDefault="006D6152">
      <w:pPr>
        <w:pStyle w:val="af0"/>
        <w:rPr>
          <w:rtl/>
        </w:rPr>
      </w:pPr>
      <w:r>
        <w:rPr>
          <w:rFonts w:hint="eastAsia"/>
          <w:rtl/>
        </w:rPr>
        <w:t>יעקב</w:t>
      </w:r>
      <w:r>
        <w:rPr>
          <w:rtl/>
        </w:rPr>
        <w:t xml:space="preserve"> ליצמן (אגודת ישראל - יהדות התורה והשבת):</w:t>
      </w:r>
    </w:p>
    <w:p w14:paraId="3A57FF53" w14:textId="77777777" w:rsidR="00000000" w:rsidRDefault="006D6152">
      <w:pPr>
        <w:pStyle w:val="a0"/>
        <w:rPr>
          <w:rFonts w:hint="cs"/>
          <w:rtl/>
        </w:rPr>
      </w:pPr>
    </w:p>
    <w:p w14:paraId="5CEAECD7" w14:textId="77777777" w:rsidR="00000000" w:rsidRDefault="006D6152">
      <w:pPr>
        <w:pStyle w:val="a0"/>
        <w:rPr>
          <w:rFonts w:hint="cs"/>
          <w:rtl/>
        </w:rPr>
      </w:pPr>
      <w:r>
        <w:rPr>
          <w:rFonts w:hint="cs"/>
          <w:rtl/>
        </w:rPr>
        <w:t xml:space="preserve">משרד הביטחון עבר על החוק. </w:t>
      </w:r>
    </w:p>
    <w:p w14:paraId="3B8CDE34" w14:textId="77777777" w:rsidR="00000000" w:rsidRDefault="006D6152">
      <w:pPr>
        <w:pStyle w:val="a0"/>
        <w:ind w:firstLine="0"/>
        <w:rPr>
          <w:rFonts w:hint="cs"/>
          <w:rtl/>
        </w:rPr>
      </w:pPr>
    </w:p>
    <w:p w14:paraId="26355286" w14:textId="77777777" w:rsidR="00000000" w:rsidRDefault="006D6152">
      <w:pPr>
        <w:pStyle w:val="-"/>
        <w:rPr>
          <w:rtl/>
        </w:rPr>
      </w:pPr>
      <w:bookmarkStart w:id="247" w:name="FS000000464T13_09_2005_15_23_55C"/>
      <w:bookmarkEnd w:id="247"/>
      <w:r>
        <w:rPr>
          <w:rFonts w:hint="eastAsia"/>
          <w:rtl/>
        </w:rPr>
        <w:t>סגן</w:t>
      </w:r>
      <w:r>
        <w:rPr>
          <w:rtl/>
        </w:rPr>
        <w:t xml:space="preserve"> שר הביטחון זאב בוים:</w:t>
      </w:r>
    </w:p>
    <w:p w14:paraId="66ABAC27" w14:textId="77777777" w:rsidR="00000000" w:rsidRDefault="006D6152">
      <w:pPr>
        <w:pStyle w:val="a0"/>
        <w:rPr>
          <w:rFonts w:hint="cs"/>
          <w:rtl/>
        </w:rPr>
      </w:pPr>
    </w:p>
    <w:p w14:paraId="62F84D53" w14:textId="77777777" w:rsidR="00000000" w:rsidRDefault="006D6152">
      <w:pPr>
        <w:pStyle w:val="a0"/>
        <w:rPr>
          <w:rFonts w:hint="cs"/>
          <w:rtl/>
        </w:rPr>
      </w:pPr>
      <w:r>
        <w:rPr>
          <w:rFonts w:hint="cs"/>
          <w:rtl/>
        </w:rPr>
        <w:t xml:space="preserve">הרב ליצמן, אמרתי שמי שביצע את הפעולה הזאת היה הרב של המועצה האזורית מטה-אשר, הרב שלמה בן-אליהו. </w:t>
      </w:r>
    </w:p>
    <w:p w14:paraId="6ABB5E57" w14:textId="77777777" w:rsidR="00000000" w:rsidRDefault="006D6152">
      <w:pPr>
        <w:pStyle w:val="a0"/>
        <w:ind w:firstLine="0"/>
        <w:rPr>
          <w:rFonts w:hint="cs"/>
          <w:rtl/>
        </w:rPr>
      </w:pPr>
    </w:p>
    <w:p w14:paraId="311F0CBE" w14:textId="77777777" w:rsidR="00000000" w:rsidRDefault="006D6152">
      <w:pPr>
        <w:pStyle w:val="af0"/>
        <w:rPr>
          <w:rtl/>
        </w:rPr>
      </w:pPr>
      <w:r>
        <w:rPr>
          <w:rFonts w:hint="eastAsia"/>
          <w:rtl/>
        </w:rPr>
        <w:t>יעקב</w:t>
      </w:r>
      <w:r>
        <w:rPr>
          <w:rtl/>
        </w:rPr>
        <w:t xml:space="preserve"> ליצמן (אגודת ישראל - יהדות התור</w:t>
      </w:r>
      <w:r>
        <w:rPr>
          <w:rtl/>
        </w:rPr>
        <w:t>ה והשבת):</w:t>
      </w:r>
    </w:p>
    <w:p w14:paraId="0F38A666" w14:textId="77777777" w:rsidR="00000000" w:rsidRDefault="006D6152">
      <w:pPr>
        <w:pStyle w:val="a0"/>
        <w:rPr>
          <w:rFonts w:hint="cs"/>
          <w:rtl/>
        </w:rPr>
      </w:pPr>
    </w:p>
    <w:p w14:paraId="0B545493" w14:textId="77777777" w:rsidR="00000000" w:rsidRDefault="006D6152">
      <w:pPr>
        <w:pStyle w:val="a0"/>
        <w:rPr>
          <w:rFonts w:hint="cs"/>
          <w:rtl/>
        </w:rPr>
      </w:pPr>
      <w:r>
        <w:rPr>
          <w:rFonts w:hint="cs"/>
          <w:rtl/>
        </w:rPr>
        <w:t xml:space="preserve">אבל הוספת, בפיקוח הרב הצבאי. </w:t>
      </w:r>
    </w:p>
    <w:p w14:paraId="3D3D43C0" w14:textId="77777777" w:rsidR="00000000" w:rsidRDefault="006D6152">
      <w:pPr>
        <w:pStyle w:val="a0"/>
        <w:ind w:firstLine="0"/>
        <w:rPr>
          <w:rFonts w:hint="cs"/>
          <w:rtl/>
        </w:rPr>
      </w:pPr>
    </w:p>
    <w:p w14:paraId="725CE700" w14:textId="77777777" w:rsidR="00000000" w:rsidRDefault="006D6152">
      <w:pPr>
        <w:pStyle w:val="-"/>
        <w:rPr>
          <w:rtl/>
        </w:rPr>
      </w:pPr>
      <w:bookmarkStart w:id="248" w:name="FS000000464T13_09_2005_15_24_21C"/>
      <w:bookmarkEnd w:id="248"/>
      <w:r>
        <w:rPr>
          <w:rFonts w:hint="eastAsia"/>
          <w:rtl/>
        </w:rPr>
        <w:t>סגן</w:t>
      </w:r>
      <w:r>
        <w:rPr>
          <w:rtl/>
        </w:rPr>
        <w:t xml:space="preserve"> שר הביטחון זאב בוים:</w:t>
      </w:r>
    </w:p>
    <w:p w14:paraId="7116EB6D" w14:textId="77777777" w:rsidR="00000000" w:rsidRDefault="006D6152">
      <w:pPr>
        <w:pStyle w:val="a0"/>
        <w:rPr>
          <w:rFonts w:hint="cs"/>
          <w:rtl/>
        </w:rPr>
      </w:pPr>
    </w:p>
    <w:p w14:paraId="17529B54" w14:textId="77777777" w:rsidR="00000000" w:rsidRDefault="006D6152">
      <w:pPr>
        <w:pStyle w:val="a0"/>
        <w:rPr>
          <w:rFonts w:hint="cs"/>
          <w:rtl/>
        </w:rPr>
      </w:pPr>
      <w:r>
        <w:rPr>
          <w:rFonts w:hint="cs"/>
          <w:rtl/>
        </w:rPr>
        <w:t xml:space="preserve">לא אמרתי בפיקוח, אמרתי בליווי רב צבאי. </w:t>
      </w:r>
    </w:p>
    <w:p w14:paraId="571D9A30" w14:textId="77777777" w:rsidR="00000000" w:rsidRDefault="006D6152">
      <w:pPr>
        <w:pStyle w:val="a0"/>
        <w:ind w:firstLine="0"/>
        <w:rPr>
          <w:rFonts w:hint="cs"/>
          <w:rtl/>
        </w:rPr>
      </w:pPr>
    </w:p>
    <w:p w14:paraId="25B117E1" w14:textId="77777777" w:rsidR="00000000" w:rsidRDefault="006D6152">
      <w:pPr>
        <w:pStyle w:val="af0"/>
        <w:rPr>
          <w:rtl/>
        </w:rPr>
      </w:pPr>
      <w:r>
        <w:rPr>
          <w:rFonts w:hint="eastAsia"/>
          <w:rtl/>
        </w:rPr>
        <w:t>יעקב</w:t>
      </w:r>
      <w:r>
        <w:rPr>
          <w:rtl/>
        </w:rPr>
        <w:t xml:space="preserve"> ליצמן (אגודת ישראל - יהדות התורה והשבת):</w:t>
      </w:r>
    </w:p>
    <w:p w14:paraId="15EDD08F" w14:textId="77777777" w:rsidR="00000000" w:rsidRDefault="006D6152">
      <w:pPr>
        <w:pStyle w:val="a0"/>
        <w:rPr>
          <w:rFonts w:hint="cs"/>
          <w:rtl/>
        </w:rPr>
      </w:pPr>
    </w:p>
    <w:p w14:paraId="5F66ABCE" w14:textId="77777777" w:rsidR="00000000" w:rsidRDefault="006D6152">
      <w:pPr>
        <w:pStyle w:val="a0"/>
        <w:rPr>
          <w:rFonts w:hint="cs"/>
          <w:rtl/>
        </w:rPr>
      </w:pPr>
      <w:r>
        <w:rPr>
          <w:rFonts w:hint="cs"/>
          <w:rtl/>
        </w:rPr>
        <w:t xml:space="preserve">בליווי, מה זה משנה. </w:t>
      </w:r>
    </w:p>
    <w:p w14:paraId="00D9DDF9" w14:textId="77777777" w:rsidR="00000000" w:rsidRDefault="006D6152">
      <w:pPr>
        <w:pStyle w:val="a0"/>
        <w:ind w:firstLine="0"/>
        <w:rPr>
          <w:rFonts w:hint="cs"/>
          <w:rtl/>
        </w:rPr>
      </w:pPr>
    </w:p>
    <w:p w14:paraId="41254EA8"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4F475B86" w14:textId="77777777" w:rsidR="00000000" w:rsidRDefault="006D6152">
      <w:pPr>
        <w:pStyle w:val="a0"/>
        <w:rPr>
          <w:rFonts w:hint="cs"/>
          <w:rtl/>
        </w:rPr>
      </w:pPr>
    </w:p>
    <w:p w14:paraId="7F8EF679" w14:textId="77777777" w:rsidR="00000000" w:rsidRDefault="006D6152">
      <w:pPr>
        <w:pStyle w:val="a0"/>
        <w:rPr>
          <w:rFonts w:hint="cs"/>
          <w:rtl/>
        </w:rPr>
      </w:pPr>
      <w:r>
        <w:rPr>
          <w:rFonts w:hint="cs"/>
          <w:rtl/>
        </w:rPr>
        <w:t xml:space="preserve">אולי היו שם חיילים. </w:t>
      </w:r>
    </w:p>
    <w:p w14:paraId="2A927526" w14:textId="77777777" w:rsidR="00000000" w:rsidRDefault="006D6152">
      <w:pPr>
        <w:pStyle w:val="a0"/>
        <w:rPr>
          <w:rFonts w:hint="cs"/>
          <w:rtl/>
        </w:rPr>
      </w:pPr>
    </w:p>
    <w:p w14:paraId="4FA4E994" w14:textId="77777777" w:rsidR="00000000" w:rsidRDefault="006D6152">
      <w:pPr>
        <w:pStyle w:val="-"/>
        <w:rPr>
          <w:rtl/>
        </w:rPr>
      </w:pPr>
      <w:bookmarkStart w:id="249" w:name="FS000000464T13_09_2005_14_55_42C"/>
      <w:bookmarkEnd w:id="249"/>
      <w:r>
        <w:rPr>
          <w:rFonts w:hint="eastAsia"/>
          <w:rtl/>
        </w:rPr>
        <w:t>סגן</w:t>
      </w:r>
      <w:r>
        <w:rPr>
          <w:rtl/>
        </w:rPr>
        <w:t xml:space="preserve"> שר הביטחון זאב בוים:</w:t>
      </w:r>
    </w:p>
    <w:p w14:paraId="04A1A424" w14:textId="77777777" w:rsidR="00000000" w:rsidRDefault="006D6152">
      <w:pPr>
        <w:pStyle w:val="a0"/>
        <w:rPr>
          <w:rFonts w:hint="cs"/>
          <w:rtl/>
        </w:rPr>
      </w:pPr>
    </w:p>
    <w:p w14:paraId="4822B698" w14:textId="77777777" w:rsidR="00000000" w:rsidRDefault="006D6152">
      <w:pPr>
        <w:pStyle w:val="a0"/>
        <w:rPr>
          <w:rFonts w:hint="cs"/>
          <w:rtl/>
        </w:rPr>
      </w:pPr>
      <w:r>
        <w:rPr>
          <w:rFonts w:hint="cs"/>
          <w:rtl/>
        </w:rPr>
        <w:t>כן. היו ש</w:t>
      </w:r>
      <w:r>
        <w:rPr>
          <w:rFonts w:hint="cs"/>
          <w:rtl/>
        </w:rPr>
        <w:t xml:space="preserve">ם השחתה מתמשכת וחילול של מצבות, לכן נעשתה ההעברה הזאת. אני מדגיש שוב, ההעברה נעשתה, זה חשוב להדגיש, על-פי דרישה מפורשת של המשפחות,  ושאר הקברים שלגביהם לא היתה דרישה </w:t>
      </w:r>
      <w:r>
        <w:rPr>
          <w:rtl/>
        </w:rPr>
        <w:t>–</w:t>
      </w:r>
      <w:r>
        <w:rPr>
          <w:rFonts w:hint="cs"/>
          <w:rtl/>
        </w:rPr>
        <w:t xml:space="preserve"> נותרו. </w:t>
      </w:r>
    </w:p>
    <w:p w14:paraId="76C3C3ED" w14:textId="77777777" w:rsidR="00000000" w:rsidRDefault="006D6152">
      <w:pPr>
        <w:pStyle w:val="a0"/>
        <w:rPr>
          <w:rFonts w:hint="cs"/>
          <w:rtl/>
        </w:rPr>
      </w:pPr>
    </w:p>
    <w:p w14:paraId="4F404BB7" w14:textId="77777777" w:rsidR="00000000" w:rsidRDefault="006D6152">
      <w:pPr>
        <w:pStyle w:val="a0"/>
        <w:rPr>
          <w:rFonts w:hint="cs"/>
          <w:rtl/>
        </w:rPr>
      </w:pPr>
      <w:r>
        <w:rPr>
          <w:rFonts w:hint="cs"/>
          <w:rtl/>
        </w:rPr>
        <w:t>צריך עוד לומר, שמדובר בבית-קברות ישן, ובית-הקברות שאליו הועברו בהשגחת הרבנים הו</w:t>
      </w:r>
      <w:r>
        <w:rPr>
          <w:rFonts w:hint="cs"/>
          <w:rtl/>
        </w:rPr>
        <w:t xml:space="preserve">א  חדש, בעצם שניים, אחד בעין-יעקב, השני בנתיב-השיירה - בית-עלמין חדש בנתיב-השיירה.  </w:t>
      </w:r>
    </w:p>
    <w:p w14:paraId="70A5859E" w14:textId="77777777" w:rsidR="00000000" w:rsidRDefault="006D6152">
      <w:pPr>
        <w:pStyle w:val="a0"/>
        <w:rPr>
          <w:rFonts w:hint="cs"/>
          <w:rtl/>
        </w:rPr>
      </w:pPr>
    </w:p>
    <w:p w14:paraId="1903EBF2" w14:textId="77777777" w:rsidR="00000000" w:rsidRDefault="006D6152">
      <w:pPr>
        <w:pStyle w:val="a0"/>
        <w:rPr>
          <w:rFonts w:hint="cs"/>
          <w:rtl/>
        </w:rPr>
      </w:pPr>
      <w:r>
        <w:rPr>
          <w:rFonts w:hint="cs"/>
          <w:rtl/>
        </w:rPr>
        <w:t>אלה הדברים כפי שהם. זה מה שאני יכול לומר על העניין, הרב ליצמן. אני מקווה שהתשובה היא בכל זאת ראויה, מכיוון שכל מה שנעשה, נעשה על-פי דרישת המשפחות וכדי להפסיק השחתה וחילול</w:t>
      </w:r>
      <w:r>
        <w:rPr>
          <w:rFonts w:hint="cs"/>
          <w:rtl/>
        </w:rPr>
        <w:t xml:space="preserve"> מתמשך של כל מיני אלמנטים וגורמים שליליים בחברה. תודה רבה. </w:t>
      </w:r>
    </w:p>
    <w:p w14:paraId="467F6BF8" w14:textId="77777777" w:rsidR="00000000" w:rsidRDefault="006D6152">
      <w:pPr>
        <w:pStyle w:val="a0"/>
        <w:rPr>
          <w:rFonts w:hint="cs"/>
          <w:rtl/>
        </w:rPr>
      </w:pPr>
    </w:p>
    <w:p w14:paraId="215DE6C2" w14:textId="77777777" w:rsidR="00000000" w:rsidRDefault="006D6152">
      <w:pPr>
        <w:pStyle w:val="af0"/>
        <w:rPr>
          <w:rtl/>
        </w:rPr>
      </w:pPr>
      <w:r>
        <w:rPr>
          <w:rFonts w:hint="eastAsia"/>
          <w:rtl/>
        </w:rPr>
        <w:t>יעקב</w:t>
      </w:r>
      <w:r>
        <w:rPr>
          <w:rtl/>
        </w:rPr>
        <w:t xml:space="preserve"> ליצמן (אגודת ישראל - יהדות התורה והשבת):</w:t>
      </w:r>
    </w:p>
    <w:p w14:paraId="2A6A55E7" w14:textId="77777777" w:rsidR="00000000" w:rsidRDefault="006D6152">
      <w:pPr>
        <w:pStyle w:val="a0"/>
        <w:rPr>
          <w:rFonts w:hint="cs"/>
          <w:rtl/>
        </w:rPr>
      </w:pPr>
    </w:p>
    <w:p w14:paraId="4C6E45F3" w14:textId="77777777" w:rsidR="00000000" w:rsidRDefault="006D6152">
      <w:pPr>
        <w:pStyle w:val="a0"/>
        <w:rPr>
          <w:rFonts w:hint="cs"/>
          <w:rtl/>
        </w:rPr>
      </w:pPr>
      <w:r>
        <w:rPr>
          <w:rFonts w:hint="cs"/>
          <w:rtl/>
        </w:rPr>
        <w:t xml:space="preserve">מותר לי לשאול? רק שאלה. </w:t>
      </w:r>
    </w:p>
    <w:p w14:paraId="3D7E5C9C" w14:textId="77777777" w:rsidR="00000000" w:rsidRDefault="006D6152">
      <w:pPr>
        <w:pStyle w:val="a0"/>
        <w:rPr>
          <w:rFonts w:hint="cs"/>
          <w:rtl/>
        </w:rPr>
      </w:pPr>
    </w:p>
    <w:p w14:paraId="33B3A4A4" w14:textId="77777777" w:rsidR="00000000" w:rsidRDefault="006D6152">
      <w:pPr>
        <w:pStyle w:val="af1"/>
        <w:rPr>
          <w:rFonts w:hint="cs"/>
          <w:rtl/>
        </w:rPr>
      </w:pPr>
      <w:r>
        <w:rPr>
          <w:rFonts w:hint="eastAsia"/>
          <w:rtl/>
        </w:rPr>
        <w:t>היו</w:t>
      </w:r>
      <w:r>
        <w:rPr>
          <w:rtl/>
        </w:rPr>
        <w:t>"ר</w:t>
      </w:r>
      <w:r>
        <w:rPr>
          <w:rFonts w:hint="cs"/>
          <w:rtl/>
        </w:rPr>
        <w:t xml:space="preserve"> ראובן ריבלין:</w:t>
      </w:r>
    </w:p>
    <w:p w14:paraId="0DBFE480" w14:textId="77777777" w:rsidR="00000000" w:rsidRDefault="006D6152">
      <w:pPr>
        <w:pStyle w:val="a0"/>
        <w:rPr>
          <w:rFonts w:hint="cs"/>
          <w:rtl/>
        </w:rPr>
      </w:pPr>
    </w:p>
    <w:p w14:paraId="15ADA977" w14:textId="77777777" w:rsidR="00000000" w:rsidRDefault="006D6152">
      <w:pPr>
        <w:pStyle w:val="a0"/>
        <w:rPr>
          <w:rFonts w:hint="cs"/>
          <w:rtl/>
        </w:rPr>
      </w:pPr>
      <w:r>
        <w:rPr>
          <w:rFonts w:hint="cs"/>
          <w:rtl/>
        </w:rPr>
        <w:t xml:space="preserve">גם סגן השר הלפרט ביקש להתייחס והממשלה הסכימה שהוא יוכל לומר גם את דבריו. בבקשה, אדוני. </w:t>
      </w:r>
    </w:p>
    <w:p w14:paraId="424AFF17" w14:textId="77777777" w:rsidR="00000000" w:rsidRDefault="006D6152">
      <w:pPr>
        <w:pStyle w:val="a0"/>
        <w:rPr>
          <w:rFonts w:hint="cs"/>
          <w:rtl/>
        </w:rPr>
      </w:pPr>
    </w:p>
    <w:p w14:paraId="5228EC6C" w14:textId="77777777" w:rsidR="00000000" w:rsidRDefault="006D6152">
      <w:pPr>
        <w:pStyle w:val="a"/>
        <w:rPr>
          <w:rtl/>
        </w:rPr>
      </w:pPr>
      <w:bookmarkStart w:id="250" w:name="FS000000527T13_09_2005_14_57_33"/>
      <w:bookmarkStart w:id="251" w:name="_Toc114483698"/>
      <w:bookmarkEnd w:id="250"/>
      <w:r>
        <w:rPr>
          <w:rFonts w:hint="eastAsia"/>
          <w:rtl/>
        </w:rPr>
        <w:t>סגן</w:t>
      </w:r>
      <w:r>
        <w:rPr>
          <w:rtl/>
        </w:rPr>
        <w:t xml:space="preserve"> שר התחבו</w:t>
      </w:r>
      <w:r>
        <w:rPr>
          <w:rtl/>
        </w:rPr>
        <w:t>רה שמואל הלפרט:</w:t>
      </w:r>
      <w:bookmarkEnd w:id="251"/>
    </w:p>
    <w:p w14:paraId="0702C7A0" w14:textId="77777777" w:rsidR="00000000" w:rsidRDefault="006D6152">
      <w:pPr>
        <w:pStyle w:val="a0"/>
        <w:rPr>
          <w:rFonts w:hint="cs"/>
          <w:rtl/>
        </w:rPr>
      </w:pPr>
    </w:p>
    <w:p w14:paraId="10B0F72E" w14:textId="77777777" w:rsidR="00000000" w:rsidRDefault="006D6152">
      <w:pPr>
        <w:pStyle w:val="a0"/>
        <w:rPr>
          <w:rFonts w:hint="cs"/>
          <w:rtl/>
        </w:rPr>
      </w:pPr>
      <w:r>
        <w:rPr>
          <w:rFonts w:hint="cs"/>
          <w:rtl/>
        </w:rPr>
        <w:t xml:space="preserve">אדוני היושב-ראש, כנסת נכבדה, בעוד המדינה כולה סוערת סביב פינוי הקברים מבית-העלמין של גוש-קטיף ברצועת-עזה, התבצע בחשאיות גמורה מעשה חמור ביותר של פינוי בית-עלמין בתוככי מדינת ישראל, הלוא הוא בית-העלמין של מושב נתיב-השיירה ליד נהרייה. </w:t>
      </w:r>
    </w:p>
    <w:p w14:paraId="70076012" w14:textId="77777777" w:rsidR="00000000" w:rsidRDefault="006D6152">
      <w:pPr>
        <w:pStyle w:val="a0"/>
        <w:rPr>
          <w:rFonts w:hint="cs"/>
          <w:rtl/>
        </w:rPr>
      </w:pPr>
    </w:p>
    <w:p w14:paraId="65FD93DD" w14:textId="77777777" w:rsidR="00000000" w:rsidRDefault="006D6152">
      <w:pPr>
        <w:pStyle w:val="a0"/>
        <w:rPr>
          <w:rFonts w:hint="cs"/>
          <w:rtl/>
        </w:rPr>
      </w:pPr>
      <w:r>
        <w:rPr>
          <w:rFonts w:hint="cs"/>
          <w:rtl/>
        </w:rPr>
        <w:t>עיתו</w:t>
      </w:r>
      <w:r>
        <w:rPr>
          <w:rFonts w:hint="cs"/>
          <w:rtl/>
        </w:rPr>
        <w:t xml:space="preserve">ן "המודיע", שחשף את הפרשה, פרסם לפני שבוע, כי 20 קברים הועברו ממקומם בחשאי, ללא התייעצות עם מועצת הרבנות הראשית, בניגוד גמור לחוק הבריאות האוסר להוציא גופה מקברה לכל מטרה שהיא ואוסר לפתוח קבר או כוכי קברים, אלא אם כן נתקבלה רשות בכתב מאת רופא ממשלתי. </w:t>
      </w:r>
    </w:p>
    <w:p w14:paraId="4C1E72E8" w14:textId="77777777" w:rsidR="00000000" w:rsidRDefault="006D6152">
      <w:pPr>
        <w:pStyle w:val="a0"/>
        <w:rPr>
          <w:rFonts w:hint="cs"/>
          <w:rtl/>
        </w:rPr>
      </w:pPr>
    </w:p>
    <w:p w14:paraId="472AFE28" w14:textId="77777777" w:rsidR="00000000" w:rsidRDefault="006D6152">
      <w:pPr>
        <w:pStyle w:val="a0"/>
        <w:rPr>
          <w:rFonts w:hint="cs"/>
          <w:rtl/>
        </w:rPr>
      </w:pPr>
      <w:r>
        <w:rPr>
          <w:rFonts w:hint="cs"/>
          <w:rtl/>
        </w:rPr>
        <w:t>בסע</w:t>
      </w:r>
      <w:r>
        <w:rPr>
          <w:rFonts w:hint="cs"/>
          <w:rtl/>
        </w:rPr>
        <w:t xml:space="preserve">יף 6(1) לחוק בעניין זה נכתב, כי הוצאת גופה מקברה תתקיים במעמד פקיד של משרד הבריאות. עוד נכתב בהמשך, כי "העובר על הוראה מהוראות פקודה זו, או התקנות לפיה, דינו, אם לא נקבע אחרת בפקודה זו, מאסר שישה חודשים או קנס".  </w:t>
      </w:r>
    </w:p>
    <w:p w14:paraId="57651022" w14:textId="77777777" w:rsidR="00000000" w:rsidRDefault="006D6152">
      <w:pPr>
        <w:pStyle w:val="a0"/>
        <w:rPr>
          <w:rFonts w:hint="cs"/>
          <w:rtl/>
        </w:rPr>
      </w:pPr>
    </w:p>
    <w:p w14:paraId="5B28CCC1" w14:textId="77777777" w:rsidR="00000000" w:rsidRDefault="006D6152">
      <w:pPr>
        <w:pStyle w:val="a0"/>
        <w:rPr>
          <w:rFonts w:hint="cs"/>
          <w:rtl/>
        </w:rPr>
      </w:pPr>
      <w:r>
        <w:rPr>
          <w:rFonts w:hint="cs"/>
          <w:rtl/>
        </w:rPr>
        <w:t>אין ספק, אדוני היושב-ראש, כי מדובר כאן במ</w:t>
      </w:r>
      <w:r>
        <w:rPr>
          <w:rFonts w:hint="cs"/>
          <w:rtl/>
        </w:rPr>
        <w:t xml:space="preserve">עשה חמור מאין כמוהו ובתקדים מסוכן ביותר, שיש לו השלכות בכל רחבי תבל. העובדה שחברי כנסת מכל הסיעות חתמו על היוזמה להעלאת הנושא במליאת הכנסת מוכיחה עד כמה הדבר נוגע לכולנו. </w:t>
      </w:r>
    </w:p>
    <w:p w14:paraId="4743F13D" w14:textId="77777777" w:rsidR="00000000" w:rsidRDefault="006D6152">
      <w:pPr>
        <w:pStyle w:val="a0"/>
        <w:rPr>
          <w:rFonts w:hint="cs"/>
          <w:rtl/>
        </w:rPr>
      </w:pPr>
    </w:p>
    <w:p w14:paraId="148A84EF" w14:textId="77777777" w:rsidR="00000000" w:rsidRDefault="006D6152">
      <w:pPr>
        <w:pStyle w:val="a0"/>
        <w:rPr>
          <w:rFonts w:hint="cs"/>
          <w:rtl/>
        </w:rPr>
      </w:pPr>
      <w:r>
        <w:rPr>
          <w:rFonts w:hint="cs"/>
          <w:rtl/>
        </w:rPr>
        <w:t>כיושב-ראש הוועדה העולמית לשיקום ושימור בתי-עלמין במזרח-אירופה, אני נפגש עם ראשי מדי</w:t>
      </w:r>
      <w:r>
        <w:rPr>
          <w:rFonts w:hint="cs"/>
          <w:rtl/>
        </w:rPr>
        <w:t xml:space="preserve">נות  במזרח-אירופה ועושה מאמצים רבים להבטיח את שלמותם של בתי-עלמין, למנוע פגיעה בהם, הפרטת השטח שבו הם נמצאים, בנייה וסלילת כבישים עליהם, וכמובן למנוע העברת בתי-קברות. כל זאת באמצעות חקיקה. </w:t>
      </w:r>
    </w:p>
    <w:p w14:paraId="211A7B26" w14:textId="77777777" w:rsidR="00000000" w:rsidRDefault="006D6152">
      <w:pPr>
        <w:pStyle w:val="a0"/>
        <w:rPr>
          <w:rFonts w:hint="cs"/>
          <w:rtl/>
        </w:rPr>
      </w:pPr>
    </w:p>
    <w:p w14:paraId="0FF32EBC" w14:textId="77777777" w:rsidR="00000000" w:rsidRDefault="006D6152">
      <w:pPr>
        <w:pStyle w:val="a0"/>
        <w:rPr>
          <w:rFonts w:hint="cs"/>
          <w:rtl/>
        </w:rPr>
      </w:pPr>
      <w:r>
        <w:rPr>
          <w:rFonts w:hint="cs"/>
          <w:rtl/>
        </w:rPr>
        <w:t>ברומניה הצלחתי, ברוך השם, לשכנע את הממשלה והפרלמנט לחוקק חוק חד-מ</w:t>
      </w:r>
      <w:r>
        <w:rPr>
          <w:rFonts w:hint="cs"/>
          <w:rtl/>
        </w:rPr>
        <w:t xml:space="preserve">שמעי האוסר בנייה, הפרטה או העברת בית-קברות ממקומו בכל מקרה.  ברומניה יש יותר מ-800 בתי-עלמין יהודיים. </w:t>
      </w:r>
    </w:p>
    <w:p w14:paraId="7F54922C" w14:textId="77777777" w:rsidR="00000000" w:rsidRDefault="006D6152">
      <w:pPr>
        <w:pStyle w:val="a0"/>
        <w:rPr>
          <w:rFonts w:hint="cs"/>
          <w:rtl/>
        </w:rPr>
      </w:pPr>
    </w:p>
    <w:p w14:paraId="6A78A4CF" w14:textId="77777777" w:rsidR="00000000" w:rsidRDefault="006D6152">
      <w:pPr>
        <w:pStyle w:val="a0"/>
        <w:rPr>
          <w:rFonts w:hint="cs"/>
          <w:rtl/>
        </w:rPr>
      </w:pPr>
      <w:r>
        <w:rPr>
          <w:rFonts w:hint="cs"/>
          <w:rtl/>
        </w:rPr>
        <w:t xml:space="preserve">לפני חודש וחצי נפגשתי בבריסל עם 25 שגרירים מאירופה וביקשתי מהם להמליץ בפני הממשלות שלהם לאמץ את החוק שהתקבל ברומניה בנושא שמירה על בתי-עלמין. כולם, בלי </w:t>
      </w:r>
      <w:r>
        <w:rPr>
          <w:rFonts w:hint="cs"/>
          <w:rtl/>
        </w:rPr>
        <w:t xml:space="preserve">יוצא מן הכלל, התייחסו בחיוב לבקשתי והעבירו את בקשתי לממשלות שלהם. יש תגובות מאוד חיוביות. </w:t>
      </w:r>
    </w:p>
    <w:p w14:paraId="315778BC" w14:textId="77777777" w:rsidR="00000000" w:rsidRDefault="006D6152">
      <w:pPr>
        <w:pStyle w:val="a0"/>
        <w:rPr>
          <w:rFonts w:hint="cs"/>
          <w:rtl/>
        </w:rPr>
      </w:pPr>
    </w:p>
    <w:p w14:paraId="03BF8E7B" w14:textId="77777777" w:rsidR="00000000" w:rsidRDefault="006D6152">
      <w:pPr>
        <w:pStyle w:val="a0"/>
        <w:rPr>
          <w:rFonts w:hint="cs"/>
          <w:rtl/>
        </w:rPr>
      </w:pPr>
      <w:r>
        <w:rPr>
          <w:rFonts w:hint="cs"/>
          <w:rtl/>
        </w:rPr>
        <w:t>אדוני היושב-ראש, לפגיעה בבית-קברות יהודי בישראל, או להעברתו ממקומו, יש השלכות חמורות המסכנות קיומם של עשרות אלפי בתי-עלמין ברחבי העולם. כי אם במדינת ישראל אפשר להעב</w:t>
      </w:r>
      <w:r>
        <w:rPr>
          <w:rFonts w:hint="cs"/>
          <w:rtl/>
        </w:rPr>
        <w:t xml:space="preserve">יר בית-עלמין, יש חשש כבד שגם בחוץ-לארץ עלולים לעשות כך, כאשר מתעורר צורך כלשהו בשטח בית-הקברות. </w:t>
      </w:r>
    </w:p>
    <w:p w14:paraId="66C9B16A" w14:textId="77777777" w:rsidR="00000000" w:rsidRDefault="006D6152">
      <w:pPr>
        <w:pStyle w:val="a0"/>
        <w:rPr>
          <w:rFonts w:hint="cs"/>
          <w:rtl/>
        </w:rPr>
      </w:pPr>
    </w:p>
    <w:p w14:paraId="62A81A34" w14:textId="77777777" w:rsidR="00000000" w:rsidRDefault="006D6152">
      <w:pPr>
        <w:pStyle w:val="a0"/>
        <w:rPr>
          <w:rFonts w:hint="cs"/>
          <w:rtl/>
        </w:rPr>
      </w:pPr>
      <w:r>
        <w:rPr>
          <w:rFonts w:hint="cs"/>
          <w:rtl/>
        </w:rPr>
        <w:t>אדוני היושב-ראש, ברצוני להזכיר לכולנו, כי לפני 23 שנים בוצעה העברת גופת אשה לא-יהודייה שנקברה בבית-עלמין יהודי בראשון-לציון לבית-עלמין לא-יהודי. הדבר גרם לזעז</w:t>
      </w:r>
      <w:r>
        <w:rPr>
          <w:rFonts w:hint="cs"/>
          <w:rtl/>
        </w:rPr>
        <w:t xml:space="preserve">וע במדינה. הממשלה והכנסת קיימו דיונים דחופים, כולם כאחד גינו את המעשה. החשודים במעשה נעצרו והועמדו לדין. </w:t>
      </w:r>
    </w:p>
    <w:p w14:paraId="66022FE7" w14:textId="77777777" w:rsidR="00000000" w:rsidRDefault="006D6152">
      <w:pPr>
        <w:pStyle w:val="a0"/>
        <w:rPr>
          <w:rFonts w:hint="cs"/>
          <w:rtl/>
        </w:rPr>
      </w:pPr>
    </w:p>
    <w:p w14:paraId="7CF4AA26" w14:textId="77777777" w:rsidR="00000000" w:rsidRDefault="006D6152">
      <w:pPr>
        <w:pStyle w:val="a0"/>
        <w:rPr>
          <w:rFonts w:hint="cs"/>
          <w:rtl/>
        </w:rPr>
      </w:pPr>
      <w:r>
        <w:rPr>
          <w:rFonts w:hint="cs"/>
          <w:rtl/>
        </w:rPr>
        <w:t>מה שקרה בימים אלה במושב נתיב-השיירה הוא דבר חמור, שאי-אפשר לעבור עליו לסדר-היום. משטרת ישראל חייבת לחקור את כל מי שהיה מעורב במעשה החמור והנפשע של בי</w:t>
      </w:r>
      <w:r>
        <w:rPr>
          <w:rFonts w:hint="cs"/>
          <w:rtl/>
        </w:rPr>
        <w:t xml:space="preserve">זוי הקברים וחילול כבוד המת. כל מי שהיה מעורב בשערורייה הזאת צריך לעמוד למשפט ולהיענש בכל חומרת הדין, כדי להבטיח שמעשה נורא שכזה לא יישנה בעתיד. </w:t>
      </w:r>
    </w:p>
    <w:p w14:paraId="51306FF6" w14:textId="77777777" w:rsidR="00000000" w:rsidRDefault="006D6152">
      <w:pPr>
        <w:pStyle w:val="a0"/>
        <w:rPr>
          <w:rFonts w:hint="cs"/>
          <w:rtl/>
        </w:rPr>
      </w:pPr>
    </w:p>
    <w:p w14:paraId="4A440975" w14:textId="77777777" w:rsidR="00000000" w:rsidRDefault="006D6152">
      <w:pPr>
        <w:pStyle w:val="a0"/>
        <w:rPr>
          <w:rFonts w:hint="cs"/>
          <w:rtl/>
        </w:rPr>
      </w:pPr>
      <w:r>
        <w:rPr>
          <w:rFonts w:hint="cs"/>
          <w:rtl/>
        </w:rPr>
        <w:t xml:space="preserve">אדוני היושב-ראש, קברי ישראל אינם הפקר בשום מקום בעולם וודאי שלא בארץ-ישראל.  תודה. </w:t>
      </w:r>
    </w:p>
    <w:p w14:paraId="2F2BA638" w14:textId="77777777" w:rsidR="00000000" w:rsidRDefault="006D6152">
      <w:pPr>
        <w:pStyle w:val="a0"/>
        <w:ind w:firstLine="0"/>
        <w:rPr>
          <w:rFonts w:hint="cs"/>
          <w:rtl/>
        </w:rPr>
      </w:pPr>
    </w:p>
    <w:p w14:paraId="38948E95"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362EB49C" w14:textId="77777777" w:rsidR="00000000" w:rsidRDefault="006D6152">
      <w:pPr>
        <w:pStyle w:val="a0"/>
        <w:rPr>
          <w:rFonts w:hint="cs"/>
          <w:rtl/>
        </w:rPr>
      </w:pPr>
    </w:p>
    <w:p w14:paraId="38D38D47" w14:textId="77777777" w:rsidR="00000000" w:rsidRDefault="006D6152">
      <w:pPr>
        <w:pStyle w:val="a0"/>
        <w:rPr>
          <w:rFonts w:hint="cs"/>
          <w:rtl/>
        </w:rPr>
      </w:pPr>
      <w:r>
        <w:rPr>
          <w:rFonts w:hint="cs"/>
          <w:rtl/>
        </w:rPr>
        <w:t>תודה</w:t>
      </w:r>
      <w:r>
        <w:rPr>
          <w:rFonts w:hint="cs"/>
          <w:rtl/>
        </w:rPr>
        <w:t xml:space="preserve"> רבה.</w:t>
      </w:r>
    </w:p>
    <w:p w14:paraId="26DFB702" w14:textId="77777777" w:rsidR="00000000" w:rsidRDefault="006D6152">
      <w:pPr>
        <w:pStyle w:val="a0"/>
        <w:rPr>
          <w:rFonts w:hint="cs"/>
          <w:rtl/>
        </w:rPr>
      </w:pPr>
      <w:r>
        <w:rPr>
          <w:rFonts w:hint="cs"/>
          <w:rtl/>
        </w:rPr>
        <w:t xml:space="preserve"> </w:t>
      </w:r>
    </w:p>
    <w:p w14:paraId="6F7C95E0" w14:textId="77777777" w:rsidR="00000000" w:rsidRDefault="006D6152">
      <w:pPr>
        <w:pStyle w:val="af0"/>
        <w:rPr>
          <w:rtl/>
        </w:rPr>
      </w:pPr>
      <w:r>
        <w:rPr>
          <w:rFonts w:hint="eastAsia"/>
          <w:rtl/>
        </w:rPr>
        <w:t>משה</w:t>
      </w:r>
      <w:r>
        <w:rPr>
          <w:rtl/>
        </w:rPr>
        <w:t xml:space="preserve"> גפני (דגל התורה):</w:t>
      </w:r>
    </w:p>
    <w:p w14:paraId="198E9D86" w14:textId="77777777" w:rsidR="00000000" w:rsidRDefault="006D6152">
      <w:pPr>
        <w:pStyle w:val="a0"/>
        <w:rPr>
          <w:rFonts w:hint="cs"/>
          <w:rtl/>
        </w:rPr>
      </w:pPr>
    </w:p>
    <w:p w14:paraId="0F3DEDEE" w14:textId="77777777" w:rsidR="00000000" w:rsidRDefault="006D6152">
      <w:pPr>
        <w:pStyle w:val="a0"/>
        <w:rPr>
          <w:rFonts w:hint="cs"/>
          <w:rtl/>
        </w:rPr>
      </w:pPr>
      <w:r>
        <w:rPr>
          <w:rFonts w:hint="cs"/>
          <w:rtl/>
        </w:rPr>
        <w:t xml:space="preserve">מה עמדת הממשלה? </w:t>
      </w:r>
    </w:p>
    <w:p w14:paraId="55DD8B8A" w14:textId="77777777" w:rsidR="00000000" w:rsidRDefault="006D6152">
      <w:pPr>
        <w:pStyle w:val="a0"/>
        <w:ind w:firstLine="0"/>
        <w:rPr>
          <w:rFonts w:hint="cs"/>
          <w:rtl/>
        </w:rPr>
      </w:pPr>
    </w:p>
    <w:p w14:paraId="2F3F234C"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2439DF3F" w14:textId="77777777" w:rsidR="00000000" w:rsidRDefault="006D6152">
      <w:pPr>
        <w:pStyle w:val="a0"/>
        <w:rPr>
          <w:rFonts w:hint="cs"/>
          <w:rtl/>
        </w:rPr>
      </w:pPr>
    </w:p>
    <w:p w14:paraId="5B36360C" w14:textId="77777777" w:rsidR="00000000" w:rsidRDefault="006D6152">
      <w:pPr>
        <w:pStyle w:val="a0"/>
        <w:rPr>
          <w:rFonts w:hint="cs"/>
          <w:rtl/>
        </w:rPr>
      </w:pPr>
      <w:r>
        <w:rPr>
          <w:rFonts w:hint="cs"/>
          <w:rtl/>
        </w:rPr>
        <w:t xml:space="preserve">רצית הצעה אחרת? בבקשה. הממשלה רוצה שהמשטרה תתייחס בכל חומר הדין, בסדר גמור. </w:t>
      </w:r>
    </w:p>
    <w:p w14:paraId="49C4531C" w14:textId="77777777" w:rsidR="00000000" w:rsidRDefault="006D6152">
      <w:pPr>
        <w:pStyle w:val="a0"/>
        <w:rPr>
          <w:rFonts w:hint="cs"/>
          <w:rtl/>
        </w:rPr>
      </w:pPr>
    </w:p>
    <w:p w14:paraId="0BB53078" w14:textId="77777777" w:rsidR="00000000" w:rsidRDefault="006D6152">
      <w:pPr>
        <w:pStyle w:val="a"/>
        <w:rPr>
          <w:rtl/>
        </w:rPr>
      </w:pPr>
      <w:bookmarkStart w:id="252" w:name="FS000000526T13_09_2005_15_01_58"/>
      <w:bookmarkStart w:id="253" w:name="_Toc114483699"/>
      <w:bookmarkEnd w:id="252"/>
      <w:r>
        <w:rPr>
          <w:rFonts w:hint="eastAsia"/>
          <w:rtl/>
        </w:rPr>
        <w:t>משה</w:t>
      </w:r>
      <w:r>
        <w:rPr>
          <w:rtl/>
        </w:rPr>
        <w:t xml:space="preserve"> גפני (דגל התורה):</w:t>
      </w:r>
      <w:bookmarkEnd w:id="253"/>
    </w:p>
    <w:p w14:paraId="41111029" w14:textId="77777777" w:rsidR="00000000" w:rsidRDefault="006D6152">
      <w:pPr>
        <w:pStyle w:val="a0"/>
        <w:rPr>
          <w:rFonts w:hint="cs"/>
          <w:rtl/>
        </w:rPr>
      </w:pPr>
    </w:p>
    <w:p w14:paraId="46A5C0F2" w14:textId="77777777" w:rsidR="00000000" w:rsidRDefault="006D6152">
      <w:pPr>
        <w:pStyle w:val="a0"/>
        <w:rPr>
          <w:rFonts w:hint="cs"/>
          <w:rtl/>
        </w:rPr>
      </w:pPr>
      <w:r>
        <w:rPr>
          <w:rFonts w:hint="cs"/>
          <w:rtl/>
        </w:rPr>
        <w:t>אדוני היושב-ראש, לא הבנתי את עמדת הממשלה. אני מודה לך על זה שאתה מאפשר לי הצעה אחרת ב</w:t>
      </w:r>
      <w:r>
        <w:rPr>
          <w:rFonts w:hint="cs"/>
          <w:rtl/>
        </w:rPr>
        <w:t xml:space="preserve">עניין.  אדוני היושב-ראש, חברה שאיננה יודעת לשמור על מתיה, בסופו של דבר היא גם מזלזלת בחיים שבקרבה.  המציאות הזאת שבה השיב סגן השר הנכבד, זאב בוים - תשובה מאוד פורמלית.  מדובר על תקדים באופן הכי חמור. אני לא מדבר על מה שנאמר כאן קודם,  שיש כאן עבירות על-פי </w:t>
      </w:r>
      <w:r>
        <w:rPr>
          <w:rFonts w:hint="cs"/>
          <w:rtl/>
        </w:rPr>
        <w:t xml:space="preserve">החוק, שאף אחד לא התייחס אליהן. מן הדין שמישהו יבוא לכנסת, ולא לזלזל בה כך, ויאמר מה עשה שר הבריאות עם החוק?  מה עשה שר הפנים עם החוק? אני כבר לא מדבר על זה. </w:t>
      </w:r>
    </w:p>
    <w:p w14:paraId="5FE7EBC3" w14:textId="77777777" w:rsidR="00000000" w:rsidRDefault="006D6152">
      <w:pPr>
        <w:pStyle w:val="a0"/>
        <w:rPr>
          <w:rFonts w:hint="cs"/>
          <w:rtl/>
        </w:rPr>
      </w:pPr>
    </w:p>
    <w:p w14:paraId="5F4C8E99" w14:textId="77777777" w:rsidR="00000000" w:rsidRDefault="006D6152">
      <w:pPr>
        <w:pStyle w:val="af1"/>
        <w:rPr>
          <w:rtl/>
        </w:rPr>
      </w:pPr>
      <w:r>
        <w:rPr>
          <w:rFonts w:hint="eastAsia"/>
          <w:rtl/>
        </w:rPr>
        <w:t>היו</w:t>
      </w:r>
      <w:r>
        <w:rPr>
          <w:rFonts w:hint="cs"/>
          <w:rtl/>
        </w:rPr>
        <w:t>"</w:t>
      </w:r>
      <w:r>
        <w:rPr>
          <w:rtl/>
        </w:rPr>
        <w:t>ר</w:t>
      </w:r>
      <w:r>
        <w:rPr>
          <w:rFonts w:hint="cs"/>
          <w:rtl/>
        </w:rPr>
        <w:t xml:space="preserve"> ראובן ריבלין</w:t>
      </w:r>
      <w:r>
        <w:rPr>
          <w:rtl/>
        </w:rPr>
        <w:t>:</w:t>
      </w:r>
    </w:p>
    <w:p w14:paraId="17077FF7" w14:textId="77777777" w:rsidR="00000000" w:rsidRDefault="006D6152">
      <w:pPr>
        <w:pStyle w:val="a0"/>
        <w:rPr>
          <w:rFonts w:hint="cs"/>
          <w:rtl/>
        </w:rPr>
      </w:pPr>
    </w:p>
    <w:p w14:paraId="15C4EE4A" w14:textId="77777777" w:rsidR="00000000" w:rsidRDefault="006D6152">
      <w:pPr>
        <w:pStyle w:val="a0"/>
        <w:rPr>
          <w:rFonts w:hint="cs"/>
          <w:rtl/>
        </w:rPr>
      </w:pPr>
      <w:r>
        <w:rPr>
          <w:rFonts w:hint="cs"/>
          <w:rtl/>
        </w:rPr>
        <w:t xml:space="preserve">חבר הכנסת  גפני, האם שר הבריאות ידע על ההעברה הזאת? </w:t>
      </w:r>
    </w:p>
    <w:p w14:paraId="3EF65244" w14:textId="77777777" w:rsidR="00000000" w:rsidRDefault="006D6152">
      <w:pPr>
        <w:pStyle w:val="a0"/>
        <w:rPr>
          <w:rFonts w:hint="cs"/>
          <w:rtl/>
        </w:rPr>
      </w:pPr>
    </w:p>
    <w:p w14:paraId="0ABEDC30" w14:textId="77777777" w:rsidR="00000000" w:rsidRDefault="006D6152">
      <w:pPr>
        <w:pStyle w:val="-"/>
        <w:rPr>
          <w:rtl/>
        </w:rPr>
      </w:pPr>
      <w:bookmarkStart w:id="254" w:name="FS000000526T13_09_2005_15_02_51C"/>
      <w:bookmarkEnd w:id="254"/>
      <w:r>
        <w:rPr>
          <w:rFonts w:hint="eastAsia"/>
          <w:rtl/>
        </w:rPr>
        <w:t>משה</w:t>
      </w:r>
      <w:r>
        <w:rPr>
          <w:rtl/>
        </w:rPr>
        <w:t xml:space="preserve"> גפני (דגל התורה):</w:t>
      </w:r>
    </w:p>
    <w:p w14:paraId="5711DCFA" w14:textId="77777777" w:rsidR="00000000" w:rsidRDefault="006D6152">
      <w:pPr>
        <w:pStyle w:val="a0"/>
        <w:rPr>
          <w:rFonts w:hint="cs"/>
          <w:rtl/>
        </w:rPr>
      </w:pPr>
    </w:p>
    <w:p w14:paraId="63573DDB" w14:textId="77777777" w:rsidR="00000000" w:rsidRDefault="006D6152">
      <w:pPr>
        <w:pStyle w:val="a0"/>
        <w:rPr>
          <w:rFonts w:hint="cs"/>
          <w:rtl/>
        </w:rPr>
      </w:pPr>
      <w:r>
        <w:rPr>
          <w:rFonts w:hint="cs"/>
          <w:rtl/>
        </w:rPr>
        <w:t xml:space="preserve">אני לא יודע. אדוני היושב-ראש, סופר "המודיע" באופן אקראי גילה את העניין הזה, פרסם אותו - - - </w:t>
      </w:r>
    </w:p>
    <w:p w14:paraId="24ECEF00" w14:textId="77777777" w:rsidR="00000000" w:rsidRDefault="006D6152">
      <w:pPr>
        <w:pStyle w:val="a0"/>
        <w:ind w:firstLine="0"/>
        <w:rPr>
          <w:rFonts w:hint="cs"/>
          <w:rtl/>
        </w:rPr>
      </w:pPr>
    </w:p>
    <w:p w14:paraId="309990D1"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0E557626" w14:textId="77777777" w:rsidR="00000000" w:rsidRDefault="006D6152">
      <w:pPr>
        <w:pStyle w:val="a0"/>
        <w:rPr>
          <w:rFonts w:hint="cs"/>
          <w:rtl/>
        </w:rPr>
      </w:pPr>
    </w:p>
    <w:p w14:paraId="7FA24992" w14:textId="77777777" w:rsidR="00000000" w:rsidRDefault="006D6152">
      <w:pPr>
        <w:pStyle w:val="a0"/>
        <w:rPr>
          <w:rFonts w:hint="cs"/>
          <w:rtl/>
        </w:rPr>
      </w:pPr>
      <w:r>
        <w:rPr>
          <w:rFonts w:hint="cs"/>
          <w:rtl/>
        </w:rPr>
        <w:t xml:space="preserve">אני הייתי בחוץ-לארץ, לא הספקתי לקרוא את "המודיע". </w:t>
      </w:r>
    </w:p>
    <w:p w14:paraId="0FED67F8" w14:textId="77777777" w:rsidR="00000000" w:rsidRDefault="006D6152">
      <w:pPr>
        <w:pStyle w:val="a0"/>
        <w:ind w:firstLine="0"/>
        <w:rPr>
          <w:rFonts w:hint="cs"/>
          <w:rtl/>
        </w:rPr>
      </w:pPr>
    </w:p>
    <w:p w14:paraId="21BA475F" w14:textId="77777777" w:rsidR="00000000" w:rsidRDefault="006D6152">
      <w:pPr>
        <w:pStyle w:val="a"/>
        <w:rPr>
          <w:rtl/>
        </w:rPr>
      </w:pPr>
      <w:bookmarkStart w:id="255" w:name="FS000000526T13_09_2005_16_01_28"/>
      <w:bookmarkStart w:id="256" w:name="_Toc114483700"/>
      <w:bookmarkEnd w:id="255"/>
      <w:r>
        <w:rPr>
          <w:rFonts w:hint="eastAsia"/>
          <w:rtl/>
        </w:rPr>
        <w:t>משה</w:t>
      </w:r>
      <w:r>
        <w:rPr>
          <w:rtl/>
        </w:rPr>
        <w:t xml:space="preserve"> גפני (דגל התורה):</w:t>
      </w:r>
      <w:bookmarkEnd w:id="256"/>
    </w:p>
    <w:p w14:paraId="0250DCC9" w14:textId="77777777" w:rsidR="00000000" w:rsidRDefault="006D6152">
      <w:pPr>
        <w:pStyle w:val="a0"/>
        <w:rPr>
          <w:rFonts w:hint="cs"/>
          <w:rtl/>
        </w:rPr>
      </w:pPr>
    </w:p>
    <w:p w14:paraId="7332B341" w14:textId="77777777" w:rsidR="00000000" w:rsidRDefault="006D6152">
      <w:pPr>
        <w:pStyle w:val="a0"/>
        <w:rPr>
          <w:rFonts w:hint="cs"/>
          <w:rtl/>
        </w:rPr>
      </w:pPr>
      <w:r>
        <w:rPr>
          <w:rFonts w:hint="cs"/>
          <w:rtl/>
        </w:rPr>
        <w:t>עשרות חברי כנסת, הגשנו בקשה להציב את הנושא בסדר-היום. זה היה צריך</w:t>
      </w:r>
      <w:r>
        <w:rPr>
          <w:rFonts w:hint="cs"/>
          <w:rtl/>
        </w:rPr>
        <w:t xml:space="preserve"> לעבור לשרים הרלוונטיים. מישהו, בשם הממשלה, באופן מוסמך, היה צריך לומר - - - </w:t>
      </w:r>
    </w:p>
    <w:p w14:paraId="7B13B335" w14:textId="77777777" w:rsidR="00000000" w:rsidRDefault="006D6152">
      <w:pPr>
        <w:pStyle w:val="a0"/>
        <w:ind w:firstLine="0"/>
        <w:rPr>
          <w:rFonts w:hint="cs"/>
          <w:rtl/>
        </w:rPr>
      </w:pPr>
    </w:p>
    <w:p w14:paraId="3DCEED11" w14:textId="77777777" w:rsidR="00000000" w:rsidRDefault="006D6152">
      <w:pPr>
        <w:pStyle w:val="af1"/>
        <w:rPr>
          <w:rtl/>
        </w:rPr>
      </w:pPr>
      <w:r>
        <w:rPr>
          <w:rFonts w:hint="eastAsia"/>
          <w:rtl/>
        </w:rPr>
        <w:t>היו</w:t>
      </w:r>
      <w:r>
        <w:rPr>
          <w:rtl/>
        </w:rPr>
        <w:t xml:space="preserve">"ר </w:t>
      </w:r>
      <w:r>
        <w:rPr>
          <w:rFonts w:hint="cs"/>
          <w:rtl/>
        </w:rPr>
        <w:t>ראובן ריבלין</w:t>
      </w:r>
      <w:r>
        <w:rPr>
          <w:rtl/>
        </w:rPr>
        <w:t>:</w:t>
      </w:r>
    </w:p>
    <w:p w14:paraId="466985E8" w14:textId="77777777" w:rsidR="00000000" w:rsidRDefault="006D6152">
      <w:pPr>
        <w:pStyle w:val="a0"/>
        <w:rPr>
          <w:rFonts w:hint="cs"/>
          <w:rtl/>
        </w:rPr>
      </w:pPr>
    </w:p>
    <w:p w14:paraId="5943023A" w14:textId="77777777" w:rsidR="00000000" w:rsidRDefault="006D6152">
      <w:pPr>
        <w:pStyle w:val="a0"/>
        <w:rPr>
          <w:rFonts w:hint="cs"/>
          <w:rtl/>
        </w:rPr>
      </w:pPr>
      <w:r>
        <w:rPr>
          <w:rFonts w:hint="cs"/>
          <w:rtl/>
        </w:rPr>
        <w:t xml:space="preserve">אז אתה מציע להעביר את זה לוועדה, על מנת שנברר עם הממשלה. </w:t>
      </w:r>
    </w:p>
    <w:p w14:paraId="7AB948F4" w14:textId="77777777" w:rsidR="00000000" w:rsidRDefault="006D6152">
      <w:pPr>
        <w:pStyle w:val="a0"/>
        <w:rPr>
          <w:rFonts w:hint="cs"/>
          <w:rtl/>
        </w:rPr>
      </w:pPr>
    </w:p>
    <w:p w14:paraId="3130A956" w14:textId="77777777" w:rsidR="00000000" w:rsidRDefault="006D6152">
      <w:pPr>
        <w:pStyle w:val="-"/>
        <w:rPr>
          <w:rtl/>
        </w:rPr>
      </w:pPr>
      <w:bookmarkStart w:id="257" w:name="FS000000526T13_09_2005_15_03_16C"/>
      <w:bookmarkEnd w:id="257"/>
      <w:r>
        <w:rPr>
          <w:rFonts w:hint="eastAsia"/>
          <w:rtl/>
        </w:rPr>
        <w:t>משה</w:t>
      </w:r>
      <w:r>
        <w:rPr>
          <w:rtl/>
        </w:rPr>
        <w:t xml:space="preserve"> גפני (דגל התורה):</w:t>
      </w:r>
    </w:p>
    <w:p w14:paraId="32DD02EA" w14:textId="77777777" w:rsidR="00000000" w:rsidRDefault="006D6152">
      <w:pPr>
        <w:pStyle w:val="a0"/>
        <w:rPr>
          <w:rFonts w:hint="cs"/>
          <w:rtl/>
        </w:rPr>
      </w:pPr>
    </w:p>
    <w:p w14:paraId="63C58719" w14:textId="77777777" w:rsidR="00000000" w:rsidRDefault="006D6152">
      <w:pPr>
        <w:pStyle w:val="a0"/>
        <w:rPr>
          <w:rFonts w:hint="cs"/>
          <w:rtl/>
        </w:rPr>
      </w:pPr>
      <w:r>
        <w:rPr>
          <w:rFonts w:hint="cs"/>
          <w:rtl/>
        </w:rPr>
        <w:t>תאפשר לי, אדוני היושב-ראש, אני יושב כאן כל הזמן בשקט. המציאות הזאת, שבאה ב</w:t>
      </w:r>
      <w:r>
        <w:rPr>
          <w:rFonts w:hint="cs"/>
          <w:rtl/>
        </w:rPr>
        <w:t>דבר כל כך תקדימי, שהיה רב, שאינני יודע את שמו, אבל דבר כזה היה מחויב התייעצות בגלל התקדים. אני לא מדבר על החלטת ממשלה, אבל מועצת הרבנות, לא החלטה חפוזה עם איזה ליווי של רב צבאי. הרי באמת יכול להיות שבסופו של דבר היתה החלטה לפנות, אבל היינו יודעים למה, היינ</w:t>
      </w:r>
      <w:r>
        <w:rPr>
          <w:rFonts w:hint="cs"/>
          <w:rtl/>
        </w:rPr>
        <w:t>ו אומרים גם לעולם למה, ויכול להיות שההחלטה היתה לא לפנות, אלא לשמר את זה.</w:t>
      </w:r>
    </w:p>
    <w:p w14:paraId="2BDCBDD9" w14:textId="77777777" w:rsidR="00000000" w:rsidRDefault="006D6152">
      <w:pPr>
        <w:pStyle w:val="a0"/>
        <w:rPr>
          <w:rFonts w:hint="cs"/>
          <w:rtl/>
        </w:rPr>
      </w:pPr>
    </w:p>
    <w:p w14:paraId="4E6BF9A9" w14:textId="77777777" w:rsidR="00000000" w:rsidRDefault="006D6152">
      <w:pPr>
        <w:pStyle w:val="a0"/>
        <w:rPr>
          <w:rFonts w:hint="cs"/>
          <w:rtl/>
        </w:rPr>
      </w:pPr>
      <w:r>
        <w:rPr>
          <w:rFonts w:hint="cs"/>
          <w:rtl/>
        </w:rPr>
        <w:t>אני מבקש, אדוני היושב-ראש, שהנושא יידון בוועדת הפנים ואיכות הסביבה, ואני מבקש לזמן לשם את השרים הרלוונטיים.</w:t>
      </w:r>
    </w:p>
    <w:p w14:paraId="1F559B58" w14:textId="77777777" w:rsidR="00000000" w:rsidRDefault="006D6152">
      <w:pPr>
        <w:pStyle w:val="a0"/>
        <w:rPr>
          <w:rFonts w:hint="cs"/>
          <w:rtl/>
        </w:rPr>
      </w:pPr>
    </w:p>
    <w:p w14:paraId="3235355E" w14:textId="77777777" w:rsidR="00000000" w:rsidRDefault="006D6152">
      <w:pPr>
        <w:pStyle w:val="af1"/>
        <w:rPr>
          <w:rtl/>
        </w:rPr>
      </w:pPr>
      <w:r>
        <w:rPr>
          <w:rFonts w:hint="eastAsia"/>
          <w:rtl/>
        </w:rPr>
        <w:t>היו</w:t>
      </w:r>
      <w:r>
        <w:rPr>
          <w:rtl/>
        </w:rPr>
        <w:t>"</w:t>
      </w:r>
      <w:r>
        <w:rPr>
          <w:rFonts w:hint="eastAsia"/>
          <w:rtl/>
        </w:rPr>
        <w:t>ר ראובן ריבלין:</w:t>
      </w:r>
    </w:p>
    <w:p w14:paraId="3E4D2C0B" w14:textId="77777777" w:rsidR="00000000" w:rsidRDefault="006D6152">
      <w:pPr>
        <w:pStyle w:val="a0"/>
        <w:rPr>
          <w:rFonts w:hint="cs"/>
          <w:rtl/>
        </w:rPr>
      </w:pPr>
    </w:p>
    <w:p w14:paraId="319F741E" w14:textId="77777777" w:rsidR="00000000" w:rsidRDefault="006D6152">
      <w:pPr>
        <w:pStyle w:val="a0"/>
        <w:rPr>
          <w:rFonts w:hint="cs"/>
          <w:rtl/>
        </w:rPr>
      </w:pPr>
      <w:r>
        <w:rPr>
          <w:rFonts w:hint="cs"/>
          <w:rtl/>
        </w:rPr>
        <w:t>מאה אחוז. בכלל, כל הפרוצדורה לא ברורה לי עד לרגע זה</w:t>
      </w:r>
      <w:r>
        <w:rPr>
          <w:rFonts w:hint="cs"/>
          <w:rtl/>
        </w:rPr>
        <w:t>. לא הבנתי זאת מהשר בוים ולא מסגן השר הלפרט. סגן השר הלפרט קרא תיגר על עצם הרעיון בכלל, וזה בסדר גמור. אני רוצה לדעת. האם האחראית היא הרשות המקומית? המועצה המקומית, אומר השר בוים, נתנה את אישורה. צריך לבדוק את זה. לכן אתה מציע להעביר לוועדה. חבר הכנסת ליצמ</w:t>
      </w:r>
      <w:r>
        <w:rPr>
          <w:rFonts w:hint="cs"/>
          <w:rtl/>
        </w:rPr>
        <w:t>ן, אדוני מסכים להעביר לוועדה?</w:t>
      </w:r>
    </w:p>
    <w:p w14:paraId="4D367FBC" w14:textId="77777777" w:rsidR="00000000" w:rsidRDefault="006D6152">
      <w:pPr>
        <w:pStyle w:val="a0"/>
        <w:rPr>
          <w:rFonts w:hint="cs"/>
          <w:rtl/>
        </w:rPr>
      </w:pPr>
    </w:p>
    <w:p w14:paraId="3ECF2B29" w14:textId="77777777" w:rsidR="00000000" w:rsidRDefault="006D6152">
      <w:pPr>
        <w:pStyle w:val="af0"/>
        <w:rPr>
          <w:rtl/>
        </w:rPr>
      </w:pPr>
      <w:r>
        <w:rPr>
          <w:rFonts w:hint="eastAsia"/>
          <w:rtl/>
        </w:rPr>
        <w:t>יעקב</w:t>
      </w:r>
      <w:r>
        <w:rPr>
          <w:rtl/>
        </w:rPr>
        <w:t xml:space="preserve"> ליצמן (אגודת ישראל - יהדות התורה והשבת):</w:t>
      </w:r>
    </w:p>
    <w:p w14:paraId="2CB791E5" w14:textId="77777777" w:rsidR="00000000" w:rsidRDefault="006D6152">
      <w:pPr>
        <w:pStyle w:val="a0"/>
        <w:rPr>
          <w:rFonts w:hint="cs"/>
          <w:rtl/>
        </w:rPr>
      </w:pPr>
    </w:p>
    <w:p w14:paraId="1964DB68" w14:textId="77777777" w:rsidR="00000000" w:rsidRDefault="006D6152">
      <w:pPr>
        <w:pStyle w:val="a0"/>
        <w:rPr>
          <w:rFonts w:hint="cs"/>
          <w:rtl/>
        </w:rPr>
      </w:pPr>
      <w:r>
        <w:rPr>
          <w:rFonts w:hint="cs"/>
          <w:rtl/>
        </w:rPr>
        <w:t>כן.</w:t>
      </w:r>
    </w:p>
    <w:p w14:paraId="4D41D6C2" w14:textId="77777777" w:rsidR="00000000" w:rsidRDefault="006D6152">
      <w:pPr>
        <w:pStyle w:val="a0"/>
        <w:rPr>
          <w:rFonts w:hint="cs"/>
          <w:rtl/>
        </w:rPr>
      </w:pPr>
    </w:p>
    <w:p w14:paraId="71D8B03B" w14:textId="77777777" w:rsidR="00000000" w:rsidRDefault="006D6152">
      <w:pPr>
        <w:pStyle w:val="af1"/>
        <w:rPr>
          <w:rtl/>
        </w:rPr>
      </w:pPr>
      <w:r>
        <w:rPr>
          <w:rFonts w:hint="eastAsia"/>
          <w:rtl/>
        </w:rPr>
        <w:t>היו</w:t>
      </w:r>
      <w:r>
        <w:rPr>
          <w:rtl/>
        </w:rPr>
        <w:t>"</w:t>
      </w:r>
      <w:r>
        <w:rPr>
          <w:rFonts w:hint="eastAsia"/>
          <w:rtl/>
        </w:rPr>
        <w:t>ר ראובן ריבלין:</w:t>
      </w:r>
    </w:p>
    <w:p w14:paraId="20EDCCE2" w14:textId="77777777" w:rsidR="00000000" w:rsidRDefault="006D6152">
      <w:pPr>
        <w:pStyle w:val="a0"/>
        <w:rPr>
          <w:rFonts w:hint="cs"/>
          <w:rtl/>
        </w:rPr>
      </w:pPr>
    </w:p>
    <w:p w14:paraId="5DD9C0E8" w14:textId="77777777" w:rsidR="00000000" w:rsidRDefault="006D6152">
      <w:pPr>
        <w:pStyle w:val="a0"/>
        <w:rPr>
          <w:rFonts w:hint="cs"/>
          <w:rtl/>
        </w:rPr>
      </w:pPr>
      <w:r>
        <w:rPr>
          <w:rFonts w:hint="cs"/>
          <w:rtl/>
        </w:rPr>
        <w:t xml:space="preserve">נא להצביע. ועדת הפנים. בעד </w:t>
      </w:r>
      <w:r>
        <w:rPr>
          <w:rtl/>
        </w:rPr>
        <w:t>–</w:t>
      </w:r>
      <w:r>
        <w:rPr>
          <w:rFonts w:hint="cs"/>
          <w:rtl/>
        </w:rPr>
        <w:t xml:space="preserve"> ועדה, נגד </w:t>
      </w:r>
      <w:r>
        <w:rPr>
          <w:rtl/>
        </w:rPr>
        <w:t>–</w:t>
      </w:r>
      <w:r>
        <w:rPr>
          <w:rFonts w:hint="cs"/>
          <w:rtl/>
        </w:rPr>
        <w:t xml:space="preserve"> להסיר. מי בעד? מי נגד? מי נמנע? יש לי הרגשה שרוב חברי הבית רוצים שנעביר זאת.</w:t>
      </w:r>
    </w:p>
    <w:p w14:paraId="05CA7713" w14:textId="77777777" w:rsidR="00000000" w:rsidRDefault="006D6152">
      <w:pPr>
        <w:pStyle w:val="a0"/>
        <w:rPr>
          <w:rFonts w:hint="cs"/>
          <w:rtl/>
        </w:rPr>
      </w:pPr>
    </w:p>
    <w:p w14:paraId="4346D1DE" w14:textId="77777777" w:rsidR="00000000" w:rsidRDefault="006D6152">
      <w:pPr>
        <w:pStyle w:val="af0"/>
        <w:rPr>
          <w:rtl/>
        </w:rPr>
      </w:pPr>
      <w:r>
        <w:rPr>
          <w:rFonts w:hint="eastAsia"/>
          <w:rtl/>
        </w:rPr>
        <w:t>משה</w:t>
      </w:r>
      <w:r>
        <w:rPr>
          <w:rtl/>
        </w:rPr>
        <w:t xml:space="preserve"> גפני (דגל התורה):</w:t>
      </w:r>
    </w:p>
    <w:p w14:paraId="0EEE13CF" w14:textId="77777777" w:rsidR="00000000" w:rsidRDefault="006D6152">
      <w:pPr>
        <w:pStyle w:val="a0"/>
        <w:rPr>
          <w:rFonts w:hint="cs"/>
          <w:rtl/>
        </w:rPr>
      </w:pPr>
    </w:p>
    <w:p w14:paraId="5E7A9DBA" w14:textId="77777777" w:rsidR="00000000" w:rsidRDefault="006D6152">
      <w:pPr>
        <w:pStyle w:val="a0"/>
        <w:rPr>
          <w:rFonts w:hint="cs"/>
          <w:rtl/>
        </w:rPr>
      </w:pPr>
      <w:r>
        <w:rPr>
          <w:rFonts w:hint="cs"/>
          <w:rtl/>
        </w:rPr>
        <w:t>צריך להודו</w:t>
      </w:r>
      <w:r>
        <w:rPr>
          <w:rFonts w:hint="cs"/>
          <w:rtl/>
        </w:rPr>
        <w:t>ת שזה סיפור משונה.</w:t>
      </w:r>
    </w:p>
    <w:p w14:paraId="2101C4E2" w14:textId="77777777" w:rsidR="00000000" w:rsidRDefault="006D6152">
      <w:pPr>
        <w:pStyle w:val="a0"/>
        <w:rPr>
          <w:rFonts w:hint="cs"/>
          <w:rtl/>
        </w:rPr>
      </w:pPr>
    </w:p>
    <w:p w14:paraId="5BEAE38C" w14:textId="77777777" w:rsidR="00000000" w:rsidRDefault="006D6152">
      <w:pPr>
        <w:pStyle w:val="af1"/>
        <w:rPr>
          <w:rtl/>
        </w:rPr>
      </w:pPr>
      <w:r>
        <w:rPr>
          <w:rFonts w:hint="eastAsia"/>
          <w:rtl/>
        </w:rPr>
        <w:t>היו</w:t>
      </w:r>
      <w:r>
        <w:rPr>
          <w:rtl/>
        </w:rPr>
        <w:t>"</w:t>
      </w:r>
      <w:r>
        <w:rPr>
          <w:rFonts w:hint="eastAsia"/>
          <w:rtl/>
        </w:rPr>
        <w:t>ר ראובן ריבלין:</w:t>
      </w:r>
    </w:p>
    <w:p w14:paraId="5D285CB5" w14:textId="77777777" w:rsidR="00000000" w:rsidRDefault="006D6152">
      <w:pPr>
        <w:pStyle w:val="a0"/>
        <w:rPr>
          <w:rFonts w:hint="cs"/>
          <w:rtl/>
        </w:rPr>
      </w:pPr>
    </w:p>
    <w:p w14:paraId="70796657" w14:textId="77777777" w:rsidR="00000000" w:rsidRDefault="006D6152">
      <w:pPr>
        <w:pStyle w:val="a0"/>
        <w:rPr>
          <w:rFonts w:hint="cs"/>
          <w:rtl/>
        </w:rPr>
      </w:pPr>
      <w:r>
        <w:rPr>
          <w:rFonts w:hint="cs"/>
          <w:rtl/>
        </w:rPr>
        <w:t>ודאי. אני לא יודע מה ראשיתו ומה תכליתו.</w:t>
      </w:r>
    </w:p>
    <w:p w14:paraId="7C580898" w14:textId="77777777" w:rsidR="00000000" w:rsidRDefault="006D6152">
      <w:pPr>
        <w:pStyle w:val="a0"/>
        <w:rPr>
          <w:rFonts w:hint="cs"/>
          <w:rtl/>
        </w:rPr>
      </w:pPr>
    </w:p>
    <w:p w14:paraId="584EAC20" w14:textId="77777777" w:rsidR="00000000" w:rsidRDefault="006D6152">
      <w:pPr>
        <w:pStyle w:val="ab"/>
        <w:bidi/>
        <w:rPr>
          <w:rFonts w:hint="cs"/>
          <w:rtl/>
        </w:rPr>
      </w:pPr>
      <w:r>
        <w:rPr>
          <w:rFonts w:hint="cs"/>
          <w:rtl/>
        </w:rPr>
        <w:t>הצבעה מס' 4</w:t>
      </w:r>
    </w:p>
    <w:p w14:paraId="5D2E19AC" w14:textId="77777777" w:rsidR="00000000" w:rsidRDefault="006D6152">
      <w:pPr>
        <w:pStyle w:val="a0"/>
        <w:rPr>
          <w:rFonts w:hint="cs"/>
          <w:rtl/>
        </w:rPr>
      </w:pPr>
    </w:p>
    <w:p w14:paraId="4C9BB15A" w14:textId="77777777" w:rsidR="00000000" w:rsidRDefault="006D6152">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0BEFA9AF" w14:textId="77777777" w:rsidR="00000000" w:rsidRDefault="006D615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44D45D7" w14:textId="77777777" w:rsidR="00000000" w:rsidRDefault="006D6152">
      <w:pPr>
        <w:pStyle w:val="ac"/>
        <w:bidi/>
        <w:rPr>
          <w:rFonts w:hint="cs"/>
          <w:rtl/>
        </w:rPr>
      </w:pPr>
      <w:r>
        <w:rPr>
          <w:rFonts w:hint="cs"/>
          <w:rtl/>
        </w:rPr>
        <w:t xml:space="preserve">נמנעים </w:t>
      </w:r>
      <w:r>
        <w:rPr>
          <w:rtl/>
        </w:rPr>
        <w:t>–</w:t>
      </w:r>
      <w:r>
        <w:rPr>
          <w:rFonts w:hint="cs"/>
          <w:rtl/>
        </w:rPr>
        <w:t xml:space="preserve"> אין</w:t>
      </w:r>
    </w:p>
    <w:p w14:paraId="237D037A" w14:textId="77777777" w:rsidR="00000000" w:rsidRDefault="006D6152">
      <w:pPr>
        <w:pStyle w:val="ad"/>
        <w:bidi/>
        <w:rPr>
          <w:rFonts w:hint="cs"/>
          <w:rtl/>
        </w:rPr>
      </w:pPr>
      <w:r>
        <w:rPr>
          <w:rFonts w:hint="cs"/>
          <w:rtl/>
        </w:rPr>
        <w:t>ההצעה להעביר את הנושא לוועדת הפנים ואיכות הסביבה של הכנסת נתקבלה.</w:t>
      </w:r>
    </w:p>
    <w:p w14:paraId="0DFB25E8" w14:textId="77777777" w:rsidR="00000000" w:rsidRDefault="006D6152">
      <w:pPr>
        <w:pStyle w:val="a0"/>
        <w:rPr>
          <w:rFonts w:hint="cs"/>
          <w:rtl/>
        </w:rPr>
      </w:pPr>
    </w:p>
    <w:p w14:paraId="76E9ECCD" w14:textId="77777777" w:rsidR="00000000" w:rsidRDefault="006D6152">
      <w:pPr>
        <w:pStyle w:val="af1"/>
        <w:rPr>
          <w:rtl/>
        </w:rPr>
      </w:pPr>
      <w:r>
        <w:rPr>
          <w:rFonts w:hint="eastAsia"/>
          <w:rtl/>
        </w:rPr>
        <w:t>היו</w:t>
      </w:r>
      <w:r>
        <w:rPr>
          <w:rtl/>
        </w:rPr>
        <w:t>"</w:t>
      </w:r>
      <w:r>
        <w:rPr>
          <w:rFonts w:hint="eastAsia"/>
          <w:rtl/>
        </w:rPr>
        <w:t>ר ראובן ריבלין:</w:t>
      </w:r>
    </w:p>
    <w:p w14:paraId="072E652B" w14:textId="77777777" w:rsidR="00000000" w:rsidRDefault="006D6152">
      <w:pPr>
        <w:pStyle w:val="a0"/>
        <w:rPr>
          <w:rFonts w:hint="cs"/>
          <w:rtl/>
        </w:rPr>
      </w:pPr>
    </w:p>
    <w:p w14:paraId="19EBDD4B" w14:textId="77777777" w:rsidR="00000000" w:rsidRDefault="006D6152">
      <w:pPr>
        <w:pStyle w:val="a0"/>
        <w:rPr>
          <w:rFonts w:hint="cs"/>
          <w:rtl/>
        </w:rPr>
      </w:pPr>
      <w:r>
        <w:rPr>
          <w:rFonts w:hint="cs"/>
          <w:rtl/>
        </w:rPr>
        <w:t xml:space="preserve">בעד </w:t>
      </w:r>
      <w:r>
        <w:rPr>
          <w:rFonts w:hint="eastAsia"/>
          <w:rtl/>
        </w:rPr>
        <w:t>–</w:t>
      </w:r>
      <w:r>
        <w:rPr>
          <w:rFonts w:hint="cs"/>
          <w:rtl/>
        </w:rPr>
        <w:t xml:space="preserve"> שמונה, אין מתנגדים ואין נמנעים. הנושא הועבר לוועדה. אני קובע שהצעת חבר הכנסת ליצמן, בנושא העתקת עשרות קברים בנתיב-השיירה, תועבר לדיון בוועדת הפנים.</w:t>
      </w:r>
    </w:p>
    <w:p w14:paraId="08954258" w14:textId="77777777" w:rsidR="00000000" w:rsidRDefault="006D6152">
      <w:pPr>
        <w:pStyle w:val="a2"/>
        <w:rPr>
          <w:rFonts w:hint="cs"/>
          <w:rtl/>
        </w:rPr>
      </w:pPr>
      <w:bookmarkStart w:id="258" w:name="CS119314FI0119314T13_09_2005_15_33_05"/>
      <w:bookmarkEnd w:id="258"/>
    </w:p>
    <w:p w14:paraId="611ED101" w14:textId="77777777" w:rsidR="00000000" w:rsidRDefault="006D6152">
      <w:pPr>
        <w:pStyle w:val="a0"/>
        <w:rPr>
          <w:rFonts w:hint="cs"/>
          <w:rtl/>
        </w:rPr>
      </w:pPr>
    </w:p>
    <w:p w14:paraId="7645058D" w14:textId="77777777" w:rsidR="00000000" w:rsidRDefault="006D6152">
      <w:pPr>
        <w:pStyle w:val="a2"/>
        <w:rPr>
          <w:rFonts w:hint="cs"/>
          <w:rtl/>
        </w:rPr>
      </w:pPr>
      <w:bookmarkStart w:id="259" w:name="_Toc114483701"/>
      <w:r>
        <w:rPr>
          <w:rtl/>
        </w:rPr>
        <w:t>הצעת חוק חובת המכרזים (תיקון מס' 18), התשס"ה-2005</w:t>
      </w:r>
      <w:bookmarkEnd w:id="259"/>
    </w:p>
    <w:p w14:paraId="50F2EB88" w14:textId="77777777" w:rsidR="00000000" w:rsidRDefault="006D6152">
      <w:pPr>
        <w:pStyle w:val="a0"/>
        <w:rPr>
          <w:rFonts w:hint="cs"/>
          <w:rtl/>
        </w:rPr>
      </w:pPr>
      <w:r>
        <w:rPr>
          <w:rtl/>
        </w:rPr>
        <w:t xml:space="preserve">[רשומות (הצעות חוק, חוב' </w:t>
      </w:r>
      <w:r>
        <w:rPr>
          <w:rFonts w:hint="cs"/>
          <w:rtl/>
        </w:rPr>
        <w:t>מ/2</w:t>
      </w:r>
      <w:r>
        <w:rPr>
          <w:rFonts w:hint="cs"/>
          <w:rtl/>
        </w:rPr>
        <w:t>05</w:t>
      </w:r>
      <w:r>
        <w:rPr>
          <w:rtl/>
        </w:rPr>
        <w:t>)</w:t>
      </w:r>
      <w:r>
        <w:rPr>
          <w:rFonts w:hint="cs"/>
          <w:rtl/>
        </w:rPr>
        <w:t>.</w:t>
      </w:r>
      <w:r>
        <w:rPr>
          <w:rtl/>
        </w:rPr>
        <w:t>]</w:t>
      </w:r>
    </w:p>
    <w:p w14:paraId="12429D3F" w14:textId="77777777" w:rsidR="00000000" w:rsidRDefault="006D6152">
      <w:pPr>
        <w:pStyle w:val="-0"/>
        <w:rPr>
          <w:rFonts w:hint="cs"/>
          <w:rtl/>
        </w:rPr>
      </w:pPr>
      <w:r>
        <w:rPr>
          <w:rFonts w:hint="cs"/>
          <w:rtl/>
        </w:rPr>
        <w:t>(קריאה ראשונה)</w:t>
      </w:r>
    </w:p>
    <w:p w14:paraId="20972F63" w14:textId="77777777" w:rsidR="00000000" w:rsidRDefault="006D6152">
      <w:pPr>
        <w:pStyle w:val="a0"/>
        <w:rPr>
          <w:rFonts w:hint="cs"/>
          <w:rtl/>
        </w:rPr>
      </w:pPr>
    </w:p>
    <w:p w14:paraId="6301B6F7" w14:textId="77777777" w:rsidR="00000000" w:rsidRDefault="006D6152">
      <w:pPr>
        <w:pStyle w:val="af1"/>
        <w:rPr>
          <w:rtl/>
        </w:rPr>
      </w:pPr>
      <w:r>
        <w:rPr>
          <w:rFonts w:hint="eastAsia"/>
          <w:rtl/>
        </w:rPr>
        <w:t>היו</w:t>
      </w:r>
      <w:r>
        <w:rPr>
          <w:rtl/>
        </w:rPr>
        <w:t>"</w:t>
      </w:r>
      <w:r>
        <w:rPr>
          <w:rFonts w:hint="eastAsia"/>
          <w:rtl/>
        </w:rPr>
        <w:t>ר ראובן ריבלין:</w:t>
      </w:r>
    </w:p>
    <w:p w14:paraId="53D4FEF1" w14:textId="77777777" w:rsidR="00000000" w:rsidRDefault="006D6152">
      <w:pPr>
        <w:pStyle w:val="a0"/>
        <w:rPr>
          <w:rFonts w:hint="cs"/>
          <w:rtl/>
        </w:rPr>
      </w:pPr>
    </w:p>
    <w:p w14:paraId="2D453BE5" w14:textId="77777777" w:rsidR="00000000" w:rsidRDefault="006D6152">
      <w:pPr>
        <w:pStyle w:val="a0"/>
        <w:rPr>
          <w:rFonts w:hint="cs"/>
          <w:rtl/>
        </w:rPr>
      </w:pPr>
      <w:r>
        <w:rPr>
          <w:rFonts w:hint="cs"/>
          <w:rtl/>
        </w:rPr>
        <w:t>הנושא האחרון לדיון הוא הצעת חוק חובת המכרזים (תיקון מס' 18). יציג אותה השר בוים. בבקשה.</w:t>
      </w:r>
    </w:p>
    <w:p w14:paraId="54177996" w14:textId="77777777" w:rsidR="00000000" w:rsidRDefault="006D6152">
      <w:pPr>
        <w:pStyle w:val="a0"/>
        <w:rPr>
          <w:rFonts w:hint="cs"/>
          <w:rtl/>
        </w:rPr>
      </w:pPr>
    </w:p>
    <w:p w14:paraId="23A04E94" w14:textId="77777777" w:rsidR="00000000" w:rsidRDefault="006D6152">
      <w:pPr>
        <w:pStyle w:val="a"/>
        <w:rPr>
          <w:rtl/>
        </w:rPr>
      </w:pPr>
      <w:bookmarkStart w:id="260" w:name="FS000000464T13_09_2005_15_05_47"/>
      <w:bookmarkStart w:id="261" w:name="_Toc114483702"/>
      <w:bookmarkEnd w:id="260"/>
      <w:r>
        <w:rPr>
          <w:rFonts w:hint="cs"/>
          <w:rtl/>
        </w:rPr>
        <w:t xml:space="preserve">סגן שר הביטחון </w:t>
      </w:r>
      <w:r>
        <w:rPr>
          <w:rFonts w:hint="eastAsia"/>
          <w:rtl/>
        </w:rPr>
        <w:t>זאב</w:t>
      </w:r>
      <w:r>
        <w:rPr>
          <w:rtl/>
        </w:rPr>
        <w:t xml:space="preserve"> בוים:</w:t>
      </w:r>
      <w:bookmarkEnd w:id="261"/>
    </w:p>
    <w:p w14:paraId="57F34A7F" w14:textId="77777777" w:rsidR="00000000" w:rsidRDefault="006D6152">
      <w:pPr>
        <w:pStyle w:val="a0"/>
        <w:rPr>
          <w:rFonts w:hint="cs"/>
          <w:rtl/>
        </w:rPr>
      </w:pPr>
    </w:p>
    <w:p w14:paraId="2B7DD5F6" w14:textId="77777777" w:rsidR="00000000" w:rsidRDefault="006D6152">
      <w:pPr>
        <w:pStyle w:val="a0"/>
        <w:rPr>
          <w:rFonts w:hint="cs"/>
          <w:rtl/>
        </w:rPr>
      </w:pPr>
      <w:r>
        <w:rPr>
          <w:rFonts w:hint="cs"/>
          <w:rtl/>
        </w:rPr>
        <w:t>אדוני היושב-ראש, חברי הכנסת, אני מתכבד להביא לכאן את הצעת חוק חובת המכרזים (תיקון מס' 18), התשס"ה-</w:t>
      </w:r>
      <w:r>
        <w:rPr>
          <w:rFonts w:hint="cs"/>
          <w:rtl/>
        </w:rPr>
        <w:t>2005. חוק חובת המכרזים קובע את החובה להתקשר בעקבות מכרז פומבי הנותן לכל אדם הזדמנות שווה להשתתף בו. החוק הסמיך את שר האוצר ואת שר הביטחון לקבוע, באישור ועדת החוקה של הכנסת, העדפה לתוצרת מאזורי עדיפות לאומית בהתקשרויות של מערכת הביטחון ולקבוע מכרזים של מערכ</w:t>
      </w:r>
      <w:r>
        <w:rPr>
          <w:rFonts w:hint="cs"/>
          <w:rtl/>
        </w:rPr>
        <w:t xml:space="preserve">ת הביטחון שבהם תוגבל ההשתתפות כך שהמשתתפים במכרז יהיו ספקים מאזורים אלה בלבד. </w:t>
      </w:r>
    </w:p>
    <w:p w14:paraId="15860075" w14:textId="77777777" w:rsidR="00000000" w:rsidRDefault="006D6152">
      <w:pPr>
        <w:pStyle w:val="a0"/>
        <w:rPr>
          <w:rFonts w:hint="cs"/>
          <w:rtl/>
        </w:rPr>
      </w:pPr>
    </w:p>
    <w:p w14:paraId="50CC43EC" w14:textId="77777777" w:rsidR="00000000" w:rsidRDefault="006D6152">
      <w:pPr>
        <w:pStyle w:val="a0"/>
        <w:rPr>
          <w:rFonts w:hint="cs"/>
          <w:rtl/>
        </w:rPr>
      </w:pPr>
      <w:r>
        <w:rPr>
          <w:rFonts w:hint="cs"/>
          <w:rtl/>
        </w:rPr>
        <w:t>מכוח הסמכה זו נקבעו תקנות חובת המכרזים (העדפת תוצרת מאזורי עדיפות לאומית), התשמ"ח-1998. באזורי העדיפות שניתנה להם עדיפות נכללים אזורי העדיפות לפי חוק לעידוד השקעות הון וכן אזור</w:t>
      </w:r>
      <w:r>
        <w:rPr>
          <w:rFonts w:hint="cs"/>
          <w:rtl/>
        </w:rPr>
        <w:t xml:space="preserve">ים נוספים שנקבעו. תוקפו של הסעיף המסמיך את שר האוצר ואת שר הביטחון לקבוע העדפה לאזורי עדיפות נקצב לתקופה, ותוקפו פקע ב-31 ביולי שנה זו. הצעת החוק המונחת לפניכם מאריכה את תוקפו של הסעיף עוד בשנתיים, היינו עד 31 ביולי 2007. בתום תקופה זו נוכל לשוב ולבחון את </w:t>
      </w:r>
      <w:r>
        <w:rPr>
          <w:rFonts w:hint="cs"/>
          <w:rtl/>
        </w:rPr>
        <w:t xml:space="preserve">הצורך בהוראה זו בהתאם לנסיבות שיהיו אז. </w:t>
      </w:r>
    </w:p>
    <w:p w14:paraId="47569026" w14:textId="77777777" w:rsidR="00000000" w:rsidRDefault="006D6152">
      <w:pPr>
        <w:pStyle w:val="a0"/>
        <w:rPr>
          <w:rFonts w:hint="cs"/>
          <w:rtl/>
        </w:rPr>
      </w:pPr>
    </w:p>
    <w:p w14:paraId="5EE4CC5B" w14:textId="77777777" w:rsidR="00000000" w:rsidRDefault="006D6152">
      <w:pPr>
        <w:pStyle w:val="a0"/>
        <w:rPr>
          <w:rFonts w:hint="cs"/>
          <w:rtl/>
        </w:rPr>
      </w:pPr>
      <w:r>
        <w:rPr>
          <w:rFonts w:hint="cs"/>
          <w:rtl/>
        </w:rPr>
        <w:t>אבקש, על כן, מחברי הכנסת לאשר את הצעת החוק בקריאה ראשונה ולהעבירה לוועדת החוקה של הכנסת להכנה לקריאה שנייה ולקריאה שלישית.</w:t>
      </w:r>
    </w:p>
    <w:p w14:paraId="0A80B500" w14:textId="77777777" w:rsidR="00000000" w:rsidRDefault="006D6152">
      <w:pPr>
        <w:pStyle w:val="a0"/>
        <w:rPr>
          <w:rFonts w:hint="cs"/>
          <w:rtl/>
        </w:rPr>
      </w:pPr>
    </w:p>
    <w:p w14:paraId="06AC70BC" w14:textId="77777777" w:rsidR="00000000" w:rsidRDefault="006D6152">
      <w:pPr>
        <w:pStyle w:val="af1"/>
        <w:rPr>
          <w:rtl/>
        </w:rPr>
      </w:pPr>
      <w:r>
        <w:rPr>
          <w:rFonts w:hint="eastAsia"/>
          <w:rtl/>
        </w:rPr>
        <w:t>היו</w:t>
      </w:r>
      <w:r>
        <w:rPr>
          <w:rtl/>
        </w:rPr>
        <w:t>"</w:t>
      </w:r>
      <w:r>
        <w:rPr>
          <w:rFonts w:hint="eastAsia"/>
          <w:rtl/>
        </w:rPr>
        <w:t>ר ראובן ריבלין:</w:t>
      </w:r>
    </w:p>
    <w:p w14:paraId="206D8476" w14:textId="77777777" w:rsidR="00000000" w:rsidRDefault="006D6152">
      <w:pPr>
        <w:pStyle w:val="a0"/>
        <w:rPr>
          <w:rFonts w:hint="cs"/>
          <w:rtl/>
        </w:rPr>
      </w:pPr>
    </w:p>
    <w:p w14:paraId="247F6422" w14:textId="77777777" w:rsidR="00000000" w:rsidRDefault="006D6152">
      <w:pPr>
        <w:pStyle w:val="a0"/>
        <w:rPr>
          <w:rFonts w:hint="cs"/>
          <w:rtl/>
        </w:rPr>
      </w:pPr>
      <w:r>
        <w:rPr>
          <w:rFonts w:hint="cs"/>
          <w:rtl/>
        </w:rPr>
        <w:t xml:space="preserve">תודה רבה. רשף חן </w:t>
      </w:r>
      <w:r>
        <w:rPr>
          <w:rFonts w:hint="eastAsia"/>
          <w:rtl/>
        </w:rPr>
        <w:t>–</w:t>
      </w:r>
      <w:r>
        <w:rPr>
          <w:rFonts w:hint="cs"/>
          <w:rtl/>
        </w:rPr>
        <w:t xml:space="preserve"> אינו נוכח, איוב קרא </w:t>
      </w:r>
      <w:r>
        <w:rPr>
          <w:rFonts w:hint="eastAsia"/>
          <w:rtl/>
        </w:rPr>
        <w:t>–</w:t>
      </w:r>
      <w:r>
        <w:rPr>
          <w:rFonts w:hint="cs"/>
          <w:rtl/>
        </w:rPr>
        <w:t xml:space="preserve"> אינו נוכח, מאיר פרוש </w:t>
      </w:r>
      <w:r>
        <w:rPr>
          <w:rFonts w:hint="eastAsia"/>
          <w:rtl/>
        </w:rPr>
        <w:t>–</w:t>
      </w:r>
      <w:r>
        <w:rPr>
          <w:rFonts w:hint="cs"/>
          <w:rtl/>
        </w:rPr>
        <w:t xml:space="preserve"> אינו </w:t>
      </w:r>
      <w:r>
        <w:rPr>
          <w:rFonts w:hint="cs"/>
          <w:rtl/>
        </w:rPr>
        <w:t xml:space="preserve">נוכח, אורי אריאל </w:t>
      </w:r>
      <w:r>
        <w:rPr>
          <w:rFonts w:hint="eastAsia"/>
          <w:rtl/>
        </w:rPr>
        <w:t>–</w:t>
      </w:r>
      <w:r>
        <w:rPr>
          <w:rFonts w:hint="cs"/>
          <w:rtl/>
        </w:rPr>
        <w:t xml:space="preserve"> אינו נוכח, בנימין אלון </w:t>
      </w:r>
      <w:r>
        <w:rPr>
          <w:rFonts w:hint="eastAsia"/>
          <w:rtl/>
        </w:rPr>
        <w:t>–</w:t>
      </w:r>
      <w:r>
        <w:rPr>
          <w:rFonts w:hint="cs"/>
          <w:rtl/>
        </w:rPr>
        <w:t xml:space="preserve"> אינו נוכח, צבי הנדל </w:t>
      </w:r>
      <w:r>
        <w:rPr>
          <w:rFonts w:hint="eastAsia"/>
          <w:rtl/>
        </w:rPr>
        <w:t>–</w:t>
      </w:r>
      <w:r>
        <w:rPr>
          <w:rFonts w:hint="cs"/>
          <w:rtl/>
        </w:rPr>
        <w:t xml:space="preserve"> אינו נוכח, אתי לבני </w:t>
      </w:r>
      <w:r>
        <w:rPr>
          <w:rFonts w:hint="eastAsia"/>
          <w:rtl/>
        </w:rPr>
        <w:t>–</w:t>
      </w:r>
      <w:r>
        <w:rPr>
          <w:rFonts w:hint="cs"/>
          <w:rtl/>
        </w:rPr>
        <w:t xml:space="preserve"> אינה נוכחת. גדעון סער </w:t>
      </w:r>
      <w:r>
        <w:rPr>
          <w:rtl/>
        </w:rPr>
        <w:t>–</w:t>
      </w:r>
      <w:r>
        <w:rPr>
          <w:rFonts w:hint="cs"/>
          <w:rtl/>
        </w:rPr>
        <w:t xml:space="preserve"> בבקשה, אדוני. אחרון הדוברים </w:t>
      </w:r>
      <w:r>
        <w:rPr>
          <w:rFonts w:hint="eastAsia"/>
          <w:rtl/>
        </w:rPr>
        <w:t>–</w:t>
      </w:r>
      <w:r>
        <w:rPr>
          <w:rFonts w:hint="cs"/>
          <w:rtl/>
        </w:rPr>
        <w:t xml:space="preserve"> חבר הכנסת נסים זאב. חבר הכנסת גפני הסיר את שמו מרשימת הדוברים.</w:t>
      </w:r>
    </w:p>
    <w:p w14:paraId="463127D8" w14:textId="77777777" w:rsidR="00000000" w:rsidRDefault="006D6152">
      <w:pPr>
        <w:pStyle w:val="a0"/>
        <w:rPr>
          <w:rFonts w:hint="cs"/>
          <w:rtl/>
        </w:rPr>
      </w:pPr>
    </w:p>
    <w:p w14:paraId="66D26BD9" w14:textId="77777777" w:rsidR="00000000" w:rsidRDefault="006D6152">
      <w:pPr>
        <w:pStyle w:val="af0"/>
        <w:rPr>
          <w:rtl/>
        </w:rPr>
      </w:pPr>
      <w:r>
        <w:rPr>
          <w:rFonts w:hint="eastAsia"/>
          <w:rtl/>
        </w:rPr>
        <w:t>משה</w:t>
      </w:r>
      <w:r>
        <w:rPr>
          <w:rtl/>
        </w:rPr>
        <w:t xml:space="preserve"> גפני (דגל התורה):</w:t>
      </w:r>
    </w:p>
    <w:p w14:paraId="318050A1" w14:textId="77777777" w:rsidR="00000000" w:rsidRDefault="006D6152">
      <w:pPr>
        <w:pStyle w:val="a0"/>
        <w:rPr>
          <w:rFonts w:hint="cs"/>
          <w:rtl/>
        </w:rPr>
      </w:pPr>
    </w:p>
    <w:p w14:paraId="22A20070" w14:textId="77777777" w:rsidR="00000000" w:rsidRDefault="006D6152">
      <w:pPr>
        <w:pStyle w:val="a0"/>
        <w:rPr>
          <w:rFonts w:hint="cs"/>
          <w:rtl/>
        </w:rPr>
      </w:pPr>
      <w:r>
        <w:rPr>
          <w:rFonts w:hint="cs"/>
          <w:rtl/>
        </w:rPr>
        <w:t xml:space="preserve">אין הרבה חברי כנסת במליאה, </w:t>
      </w:r>
      <w:r>
        <w:rPr>
          <w:rFonts w:hint="cs"/>
          <w:rtl/>
        </w:rPr>
        <w:t>לכן חבל.</w:t>
      </w:r>
    </w:p>
    <w:p w14:paraId="3BF79B42" w14:textId="77777777" w:rsidR="00000000" w:rsidRDefault="006D6152">
      <w:pPr>
        <w:pStyle w:val="a0"/>
        <w:rPr>
          <w:rFonts w:hint="cs"/>
          <w:rtl/>
        </w:rPr>
      </w:pPr>
    </w:p>
    <w:p w14:paraId="250C1343" w14:textId="77777777" w:rsidR="00000000" w:rsidRDefault="006D6152">
      <w:pPr>
        <w:pStyle w:val="a"/>
        <w:rPr>
          <w:rtl/>
        </w:rPr>
      </w:pPr>
      <w:bookmarkStart w:id="262" w:name="FS000001027T13_09_2005_15_08_04"/>
      <w:bookmarkStart w:id="263" w:name="_Toc114483703"/>
      <w:bookmarkEnd w:id="262"/>
      <w:r>
        <w:rPr>
          <w:rFonts w:hint="eastAsia"/>
          <w:rtl/>
        </w:rPr>
        <w:t>גדעון</w:t>
      </w:r>
      <w:r>
        <w:rPr>
          <w:rtl/>
        </w:rPr>
        <w:t xml:space="preserve"> סער (הליכוד):</w:t>
      </w:r>
      <w:bookmarkEnd w:id="263"/>
    </w:p>
    <w:p w14:paraId="5B4BB479" w14:textId="77777777" w:rsidR="00000000" w:rsidRDefault="006D6152">
      <w:pPr>
        <w:pStyle w:val="a0"/>
        <w:rPr>
          <w:rFonts w:hint="cs"/>
          <w:rtl/>
        </w:rPr>
      </w:pPr>
    </w:p>
    <w:p w14:paraId="02577C93" w14:textId="77777777" w:rsidR="00000000" w:rsidRDefault="006D6152">
      <w:pPr>
        <w:pStyle w:val="a0"/>
        <w:rPr>
          <w:rFonts w:hint="cs"/>
          <w:rtl/>
        </w:rPr>
      </w:pPr>
      <w:r>
        <w:rPr>
          <w:rFonts w:hint="cs"/>
          <w:rtl/>
        </w:rPr>
        <w:t xml:space="preserve">אדוני היושב-ראש, כנסת נכבדה, אני, כמובן, אתמוך בחוק שהציג חברנו, סגן שר הביטחון זאב בוים, אך אבקש להתייחס לשתי נקודות אקטואליות. האחת היא </w:t>
      </w:r>
      <w:r>
        <w:rPr>
          <w:rtl/>
        </w:rPr>
        <w:t>–</w:t>
      </w:r>
      <w:r>
        <w:rPr>
          <w:rFonts w:hint="cs"/>
          <w:rtl/>
        </w:rPr>
        <w:t xml:space="preserve"> אני לא רוצה לומר ההתנהגות של האספסוף הפלסטיני, כי מה שיותר חשוב זה ההתנהגות של הרשות </w:t>
      </w:r>
      <w:r>
        <w:rPr>
          <w:rFonts w:hint="cs"/>
          <w:rtl/>
        </w:rPr>
        <w:t>הפלסטינית או ההתנהגות של כוחות הביטחון הפורמליים או מה שמתקרא כוחות הביטחון הפלסטיניים מול ארגוני הטרור ביממות האחרונות בחבל-עזה. המראות הללו, שכמה יריות של חמושים, שהם בעצם אנשי ארגוני הטרור, אינן מניסות, אך גורמות לכוחות הביטחון, המתקראים כוחות הביטחון ה</w:t>
      </w:r>
      <w:r>
        <w:rPr>
          <w:rFonts w:hint="cs"/>
          <w:rtl/>
        </w:rPr>
        <w:t>פלסטיניים, לזוז הצדה, הדבר הזה מצביע בצורה הטובה ביותר על כך שמי שחושב בכלל על הקמת מדינה פלסטינית, שיש להם הכשירות, היכולת להקים מדינה שאינה מדינת טרור במובן הכי גלוי לעין של המושג הזה, אינו יודע על מה הוא מדבר. המראות הללו, מעבר לאפקט הרגשי שיש להם, צריכ</w:t>
      </w:r>
      <w:r>
        <w:rPr>
          <w:rFonts w:hint="cs"/>
          <w:rtl/>
        </w:rPr>
        <w:t>ים להשפיע גם על השיח המדיני שלנו וגם על מה שאנו רואים בהמשך הדרך.</w:t>
      </w:r>
    </w:p>
    <w:p w14:paraId="7152B51E" w14:textId="77777777" w:rsidR="00000000" w:rsidRDefault="006D6152">
      <w:pPr>
        <w:pStyle w:val="a0"/>
        <w:rPr>
          <w:rFonts w:hint="cs"/>
          <w:rtl/>
        </w:rPr>
      </w:pPr>
    </w:p>
    <w:p w14:paraId="0CFB3611" w14:textId="77777777" w:rsidR="00000000" w:rsidRDefault="006D6152">
      <w:pPr>
        <w:pStyle w:val="a0"/>
        <w:rPr>
          <w:rFonts w:hint="cs"/>
          <w:rtl/>
        </w:rPr>
      </w:pPr>
      <w:r>
        <w:rPr>
          <w:rFonts w:hint="cs"/>
          <w:rtl/>
        </w:rPr>
        <w:t xml:space="preserve">הנקודה השנייה היא הפעולה הנבזית של אנשי "יש גבול", אשר פעלו בחוץ-לארץ נגד אנשי כוחות הביטחון בעבר ובהווה. אני מדבר על רב-אלוף חלוץ, האלוף רובין ואחרים. ראיתי בעניין זה תגובות שונות. המערכת </w:t>
      </w:r>
      <w:r>
        <w:rPr>
          <w:rFonts w:hint="cs"/>
          <w:rtl/>
        </w:rPr>
        <w:t xml:space="preserve">המשפטית </w:t>
      </w:r>
      <w:r>
        <w:rPr>
          <w:rFonts w:hint="eastAsia"/>
          <w:rtl/>
        </w:rPr>
        <w:t>–</w:t>
      </w:r>
      <w:r>
        <w:rPr>
          <w:rFonts w:hint="cs"/>
          <w:rtl/>
        </w:rPr>
        <w:t xml:space="preserve"> ואני אישית פניתי בעניין זה ליועץ המשפטי לממשלה הקודם, התרעתי בפניו ואמרתי לו: הארגון הזה וארגונים אחרים מבצעים פעילות בלתי חוקית בעליל, פעילות של המרדה, של ארגון סרבנות המונית, אני לא מדבר על סרבנות אישית מצפונית, אני מדבר על סרבנות מאורגנת </w:t>
      </w:r>
      <w:r>
        <w:rPr>
          <w:rFonts w:hint="eastAsia"/>
          <w:rtl/>
        </w:rPr>
        <w:t>–</w:t>
      </w:r>
      <w:r>
        <w:rPr>
          <w:rFonts w:hint="cs"/>
          <w:rtl/>
        </w:rPr>
        <w:t xml:space="preserve"> בכנ</w:t>
      </w:r>
      <w:r>
        <w:rPr>
          <w:rFonts w:hint="cs"/>
          <w:rtl/>
        </w:rPr>
        <w:t>סים, באינטרנט, בתגמול כספי, בשיטות שונות ומשונות, והמערכת המשפטית לא מצאה לנכון לפעול נגדו. התוצאה היא שאותם גורמי שוליים, אותם גורמים אשר חצו מזמן את קו הלויאליות למדינה ומסייעים בדרכים שונות לאויבי ישראל במלחמתם בישראל, קיבלו תעוזה עקב אוזלת היד של המערכ</w:t>
      </w:r>
      <w:r>
        <w:rPr>
          <w:rFonts w:hint="cs"/>
          <w:rtl/>
        </w:rPr>
        <w:t>ת לטפל בהם בצורה התקיפה ביותר.</w:t>
      </w:r>
    </w:p>
    <w:p w14:paraId="1C55DF74" w14:textId="77777777" w:rsidR="00000000" w:rsidRDefault="006D6152">
      <w:pPr>
        <w:pStyle w:val="a0"/>
        <w:rPr>
          <w:rFonts w:hint="cs"/>
          <w:rtl/>
        </w:rPr>
      </w:pPr>
    </w:p>
    <w:p w14:paraId="256A1E3D" w14:textId="77777777" w:rsidR="00000000" w:rsidRDefault="006D6152">
      <w:pPr>
        <w:pStyle w:val="a0"/>
        <w:rPr>
          <w:rFonts w:hint="cs"/>
          <w:rtl/>
        </w:rPr>
      </w:pPr>
      <w:r>
        <w:rPr>
          <w:rFonts w:hint="cs"/>
          <w:rtl/>
        </w:rPr>
        <w:t xml:space="preserve">לכן, נדמה לי שתיטיב מערכת אכיפת החוק לעשות אם תפשפש במעשיה ותבין שאי-טיפול בגורמים האלה יגרום לכך שלא יהיו להם שום גבול ושום מעצור, ואני חושב שלכך אחראים היום היועץ המשפטי לממשלה והתביעה הכללית </w:t>
      </w:r>
      <w:r>
        <w:rPr>
          <w:rFonts w:hint="eastAsia"/>
          <w:rtl/>
        </w:rPr>
        <w:t>–</w:t>
      </w:r>
      <w:r>
        <w:rPr>
          <w:rFonts w:hint="cs"/>
          <w:rtl/>
        </w:rPr>
        <w:t xml:space="preserve"> להתייחס, ולא רק נקודתית, בהק</w:t>
      </w:r>
      <w:r>
        <w:rPr>
          <w:rFonts w:hint="cs"/>
          <w:rtl/>
        </w:rPr>
        <w:t>שר של המעשים האחרונים, אלא לכל ההתארגנות הזאת שממרידה נגד צה"ל ומקעקעת את היסודות שהמשטר הדמוקרטי מושתת עליהם.</w:t>
      </w:r>
    </w:p>
    <w:p w14:paraId="7316CD5E" w14:textId="77777777" w:rsidR="00000000" w:rsidRDefault="006D6152">
      <w:pPr>
        <w:pStyle w:val="a0"/>
        <w:rPr>
          <w:rFonts w:hint="cs"/>
          <w:rtl/>
        </w:rPr>
      </w:pPr>
    </w:p>
    <w:p w14:paraId="4CD18CBA" w14:textId="77777777" w:rsidR="00000000" w:rsidRDefault="006D6152">
      <w:pPr>
        <w:pStyle w:val="af1"/>
        <w:rPr>
          <w:rtl/>
        </w:rPr>
      </w:pPr>
      <w:r>
        <w:rPr>
          <w:rFonts w:hint="eastAsia"/>
          <w:rtl/>
        </w:rPr>
        <w:t>היו</w:t>
      </w:r>
      <w:r>
        <w:rPr>
          <w:rtl/>
        </w:rPr>
        <w:t>"</w:t>
      </w:r>
      <w:r>
        <w:rPr>
          <w:rFonts w:hint="eastAsia"/>
          <w:rtl/>
        </w:rPr>
        <w:t>ר ראובן ריבלין:</w:t>
      </w:r>
    </w:p>
    <w:p w14:paraId="1E10A5E5" w14:textId="77777777" w:rsidR="00000000" w:rsidRDefault="006D6152">
      <w:pPr>
        <w:pStyle w:val="a0"/>
        <w:rPr>
          <w:rFonts w:hint="cs"/>
          <w:rtl/>
        </w:rPr>
      </w:pPr>
    </w:p>
    <w:p w14:paraId="7FB9125C" w14:textId="77777777" w:rsidR="00000000" w:rsidRDefault="006D6152">
      <w:pPr>
        <w:pStyle w:val="a0"/>
        <w:rPr>
          <w:rFonts w:hint="cs"/>
          <w:rtl/>
        </w:rPr>
      </w:pPr>
      <w:r>
        <w:rPr>
          <w:rFonts w:hint="cs"/>
          <w:rtl/>
        </w:rPr>
        <w:t xml:space="preserve">תודה. אחרון הדוברים </w:t>
      </w:r>
      <w:r>
        <w:rPr>
          <w:rFonts w:hint="eastAsia"/>
          <w:rtl/>
        </w:rPr>
        <w:t>–</w:t>
      </w:r>
      <w:r>
        <w:rPr>
          <w:rFonts w:hint="cs"/>
          <w:rtl/>
        </w:rPr>
        <w:t xml:space="preserve"> נסים זאב. סגרתי את הרשימה, אמרתי זאת קודם. קראתי את כל רשימת הדוברים, ואמרתי: רשימת הדוברים נעולה. </w:t>
      </w:r>
    </w:p>
    <w:p w14:paraId="7A026142" w14:textId="77777777" w:rsidR="00000000" w:rsidRDefault="006D6152">
      <w:pPr>
        <w:pStyle w:val="a0"/>
        <w:rPr>
          <w:rFonts w:hint="cs"/>
          <w:rtl/>
        </w:rPr>
      </w:pPr>
    </w:p>
    <w:p w14:paraId="485A1B56" w14:textId="77777777" w:rsidR="00000000" w:rsidRDefault="006D6152">
      <w:pPr>
        <w:pStyle w:val="a"/>
        <w:rPr>
          <w:rtl/>
        </w:rPr>
      </w:pPr>
      <w:bookmarkStart w:id="264" w:name="FS000000490T13_09_2005_15_12_47"/>
      <w:bookmarkStart w:id="265" w:name="_Toc114483704"/>
      <w:bookmarkEnd w:id="264"/>
      <w:r>
        <w:rPr>
          <w:rFonts w:hint="eastAsia"/>
          <w:rtl/>
        </w:rPr>
        <w:t>נסים</w:t>
      </w:r>
      <w:r>
        <w:rPr>
          <w:rtl/>
        </w:rPr>
        <w:t xml:space="preserve"> זאב (ש"ס):</w:t>
      </w:r>
      <w:bookmarkEnd w:id="265"/>
    </w:p>
    <w:p w14:paraId="43D77D8C" w14:textId="77777777" w:rsidR="00000000" w:rsidRDefault="006D6152">
      <w:pPr>
        <w:pStyle w:val="a0"/>
        <w:rPr>
          <w:rFonts w:hint="cs"/>
          <w:rtl/>
        </w:rPr>
      </w:pPr>
    </w:p>
    <w:p w14:paraId="3CF82C64" w14:textId="77777777" w:rsidR="00000000" w:rsidRDefault="006D6152">
      <w:pPr>
        <w:pStyle w:val="a0"/>
        <w:rPr>
          <w:rFonts w:hint="cs"/>
          <w:rtl/>
        </w:rPr>
      </w:pPr>
      <w:r>
        <w:rPr>
          <w:rFonts w:hint="cs"/>
          <w:rtl/>
        </w:rPr>
        <w:t>אדוני היושב-ראש, חוק חובת המכרזים בא להאריך בשנתיים כדי לתת העדפה לתוצרת מאזורי עדיפות לאומית במכרזים. אני רוצה לומר: מדינה שלמה יוצאת במכרז להפרטה. התחלנו עם עזה, עכשיו ממשיכים עם חלקים אחרים של מדינת ישראל. ראש הממשלה שלנו יוצא כמו גיבור</w:t>
      </w:r>
      <w:r>
        <w:rPr>
          <w:rFonts w:hint="cs"/>
          <w:rtl/>
        </w:rPr>
        <w:t xml:space="preserve"> לאומי לארצות-הברית, לאחר שהצליח להשפיל את מדינת ישראל, את עם ישראל, והגענו למצב שהפלסטינים שורפים בתי-כנסת. </w:t>
      </w:r>
    </w:p>
    <w:p w14:paraId="17CBCB94" w14:textId="77777777" w:rsidR="00000000" w:rsidRDefault="006D6152">
      <w:pPr>
        <w:pStyle w:val="a0"/>
        <w:rPr>
          <w:rFonts w:hint="cs"/>
          <w:rtl/>
        </w:rPr>
      </w:pPr>
    </w:p>
    <w:p w14:paraId="004D98AE"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BE6E942" w14:textId="77777777" w:rsidR="00000000" w:rsidRDefault="006D6152">
      <w:pPr>
        <w:pStyle w:val="a0"/>
        <w:rPr>
          <w:rFonts w:hint="cs"/>
          <w:rtl/>
        </w:rPr>
      </w:pPr>
    </w:p>
    <w:p w14:paraId="248F5C9A" w14:textId="77777777" w:rsidR="00000000" w:rsidRDefault="006D6152">
      <w:pPr>
        <w:pStyle w:val="a0"/>
        <w:rPr>
          <w:rFonts w:hint="cs"/>
          <w:rtl/>
        </w:rPr>
      </w:pPr>
      <w:r>
        <w:rPr>
          <w:rFonts w:hint="cs"/>
          <w:rtl/>
        </w:rPr>
        <w:t xml:space="preserve">חבר הכנסת, לי יש הרבה ביקורת, אבל למה לומר שראש הממשלה השפיל? הכנסת, ברוב של 67, קיבלה  את ההחלטות האלה. </w:t>
      </w:r>
    </w:p>
    <w:p w14:paraId="2AE036B8" w14:textId="77777777" w:rsidR="00000000" w:rsidRDefault="006D6152">
      <w:pPr>
        <w:pStyle w:val="a0"/>
        <w:rPr>
          <w:rFonts w:hint="cs"/>
          <w:rtl/>
        </w:rPr>
      </w:pPr>
    </w:p>
    <w:p w14:paraId="76A00236" w14:textId="77777777" w:rsidR="00000000" w:rsidRDefault="006D6152">
      <w:pPr>
        <w:pStyle w:val="-"/>
        <w:rPr>
          <w:rtl/>
        </w:rPr>
      </w:pPr>
      <w:bookmarkStart w:id="266" w:name="FS000000490T13_09_2005_15_25_09"/>
      <w:bookmarkEnd w:id="266"/>
      <w:r>
        <w:rPr>
          <w:rFonts w:hint="eastAsia"/>
          <w:rtl/>
        </w:rPr>
        <w:t>נסים</w:t>
      </w:r>
      <w:r>
        <w:rPr>
          <w:rtl/>
        </w:rPr>
        <w:t xml:space="preserve"> זאב (ש"ס):</w:t>
      </w:r>
    </w:p>
    <w:p w14:paraId="7381DBDB" w14:textId="77777777" w:rsidR="00000000" w:rsidRDefault="006D6152">
      <w:pPr>
        <w:pStyle w:val="a0"/>
        <w:rPr>
          <w:rFonts w:hint="cs"/>
          <w:rtl/>
        </w:rPr>
      </w:pPr>
    </w:p>
    <w:p w14:paraId="57DC65B4" w14:textId="77777777" w:rsidR="00000000" w:rsidRDefault="006D6152">
      <w:pPr>
        <w:pStyle w:val="a0"/>
        <w:rPr>
          <w:rFonts w:hint="cs"/>
          <w:rtl/>
        </w:rPr>
      </w:pPr>
      <w:r>
        <w:rPr>
          <w:rFonts w:hint="cs"/>
          <w:rtl/>
        </w:rPr>
        <w:t>ראש הממשלה הוליך שולל את העם. הוא התנהג כדיקטטור. תסלח לי, אם הייתי אומר כדוגמה, כמשל - כשרואים עדר, חושבים שיש לו מנהיג, שיש לו רועה. בסופו של דבר מתברר שהכלב הוא המנהיג של אותו צאן. כך הממשלה הזאת הלכה כעדר, בעיוורון מוחלט, אחרי המנהיג שלהם. חושבים שיש פ</w:t>
      </w:r>
      <w:r>
        <w:rPr>
          <w:rFonts w:hint="cs"/>
          <w:rtl/>
        </w:rPr>
        <w:t xml:space="preserve">ה איזו הנהגה. עיוורון מוחלט, אטימות מוחלטת, ואני חושב שמה שאנחנו רואים, המראות המזעזעים, מוכיחים שכל מה שהתרענו במהלך החודשים האחרונים - שהממשלה הזאת לא תעשה דבר באופן חד-צדדי כי היא תגרום לכך שאויבי ישראל יתחזקו. אתה יודע, אדוני היושב-ראש, שהיום מסתובבים </w:t>
      </w:r>
      <w:r>
        <w:rPr>
          <w:rFonts w:hint="cs"/>
          <w:rtl/>
        </w:rPr>
        <w:t>בעזה רעולי פנים עם קומנדקרים, עם טילים, והם ואומרים: אנחנו בכוח האש נמשיך לחסל את מדינת ישראל. מישהו יכול לעצור את חיות הטרף, את הברברים האלה? וראש הממשלה נותן להם מדינה. איך תהיה מדינה? איך יחברו את עזה עם הגדה, מישהו יכול להסביר לי? דרך אילו פרוזדורים? א</w:t>
      </w:r>
      <w:r>
        <w:rPr>
          <w:rFonts w:hint="cs"/>
          <w:rtl/>
        </w:rPr>
        <w:t xml:space="preserve">יפה יעברו הפרוזדורים בתוך מדינת ישראל? </w:t>
      </w:r>
    </w:p>
    <w:p w14:paraId="3D36A20D" w14:textId="77777777" w:rsidR="00000000" w:rsidRDefault="006D6152">
      <w:pPr>
        <w:pStyle w:val="a0"/>
        <w:rPr>
          <w:rFonts w:hint="cs"/>
          <w:rtl/>
        </w:rPr>
      </w:pPr>
    </w:p>
    <w:p w14:paraId="73F3A9A2" w14:textId="77777777" w:rsidR="00000000" w:rsidRDefault="006D6152">
      <w:pPr>
        <w:pStyle w:val="af0"/>
        <w:rPr>
          <w:rtl/>
        </w:rPr>
      </w:pPr>
      <w:r>
        <w:rPr>
          <w:rFonts w:hint="eastAsia"/>
          <w:rtl/>
        </w:rPr>
        <w:t>עבד</w:t>
      </w:r>
      <w:r>
        <w:rPr>
          <w:rtl/>
        </w:rPr>
        <w:t>-אלמאלכ דהאמשה (רע"ם):</w:t>
      </w:r>
    </w:p>
    <w:p w14:paraId="65BF8EAE" w14:textId="77777777" w:rsidR="00000000" w:rsidRDefault="006D6152">
      <w:pPr>
        <w:pStyle w:val="a0"/>
        <w:rPr>
          <w:rFonts w:hint="cs"/>
          <w:rtl/>
        </w:rPr>
      </w:pPr>
    </w:p>
    <w:p w14:paraId="00D19988" w14:textId="77777777" w:rsidR="00000000" w:rsidRDefault="006D6152">
      <w:pPr>
        <w:pStyle w:val="a0"/>
        <w:rPr>
          <w:rFonts w:hint="cs"/>
          <w:rtl/>
        </w:rPr>
      </w:pPr>
      <w:r>
        <w:rPr>
          <w:rFonts w:hint="cs"/>
          <w:rtl/>
        </w:rPr>
        <w:t>חבר הכנסת נסים זאב,  שלא ייתן להם, שלא יעשה טובות.</w:t>
      </w:r>
    </w:p>
    <w:p w14:paraId="03FBB49A" w14:textId="77777777" w:rsidR="00000000" w:rsidRDefault="006D6152">
      <w:pPr>
        <w:pStyle w:val="a0"/>
        <w:rPr>
          <w:rFonts w:hint="cs"/>
          <w:rtl/>
        </w:rPr>
      </w:pPr>
    </w:p>
    <w:p w14:paraId="6A4C2247" w14:textId="77777777" w:rsidR="00000000" w:rsidRDefault="006D6152">
      <w:pPr>
        <w:pStyle w:val="-"/>
        <w:rPr>
          <w:rtl/>
        </w:rPr>
      </w:pPr>
      <w:bookmarkStart w:id="267" w:name="FS000000490T13_09_2005_15_27_43C"/>
      <w:bookmarkEnd w:id="267"/>
      <w:r>
        <w:rPr>
          <w:rFonts w:hint="eastAsia"/>
          <w:rtl/>
        </w:rPr>
        <w:t>נסים</w:t>
      </w:r>
      <w:r>
        <w:rPr>
          <w:rtl/>
        </w:rPr>
        <w:t xml:space="preserve"> זאב (ש"ס):</w:t>
      </w:r>
    </w:p>
    <w:p w14:paraId="05CBFB2F" w14:textId="77777777" w:rsidR="00000000" w:rsidRDefault="006D6152">
      <w:pPr>
        <w:pStyle w:val="a0"/>
        <w:rPr>
          <w:rFonts w:hint="cs"/>
          <w:rtl/>
        </w:rPr>
      </w:pPr>
    </w:p>
    <w:p w14:paraId="7D6FF830" w14:textId="77777777" w:rsidR="00000000" w:rsidRDefault="006D6152">
      <w:pPr>
        <w:pStyle w:val="a0"/>
        <w:rPr>
          <w:rFonts w:hint="cs"/>
          <w:rtl/>
        </w:rPr>
      </w:pPr>
      <w:bookmarkStart w:id="268" w:name="FS000000490T13_09_2005_15_15_36C"/>
      <w:bookmarkEnd w:id="268"/>
      <w:r>
        <w:rPr>
          <w:rFonts w:hint="cs"/>
          <w:rtl/>
        </w:rPr>
        <w:t xml:space="preserve">איך רוצים להקים את המדינה הזאת? </w:t>
      </w:r>
    </w:p>
    <w:p w14:paraId="4B913988" w14:textId="77777777" w:rsidR="00000000" w:rsidRDefault="006D6152">
      <w:pPr>
        <w:pStyle w:val="a0"/>
        <w:rPr>
          <w:rFonts w:hint="cs"/>
          <w:rtl/>
        </w:rPr>
      </w:pPr>
    </w:p>
    <w:p w14:paraId="1D58E60F" w14:textId="77777777" w:rsidR="00000000" w:rsidRDefault="006D6152">
      <w:pPr>
        <w:pStyle w:val="a0"/>
        <w:rPr>
          <w:rFonts w:hint="cs"/>
          <w:rtl/>
        </w:rPr>
      </w:pPr>
      <w:r>
        <w:rPr>
          <w:rFonts w:hint="cs"/>
          <w:rtl/>
        </w:rPr>
        <w:t xml:space="preserve">ראש הממשלה ייתן. אם הוא ימשיך להיות בליכוד הוא גם ירסק את המדינה, אבל ודאי שהוא ירסק </w:t>
      </w:r>
      <w:r>
        <w:rPr>
          <w:rFonts w:hint="cs"/>
          <w:rtl/>
        </w:rPr>
        <w:t xml:space="preserve">את הליכוד. אני מקווה שעם ישראל עוד ראוי שיקום לו מנהיג שינהיג אותו ביושר, לא ברמאות. לא לומר לפני הבחירות הצהרות, שהוא הולך בקו מסוים, ויום לאחר מכן הוא אומר: עייפנו. אין לנו כוח לשלוט. אין לך כוח? אם אתה מרגיש עצמך זקן ועייף, תחזיר את המנדט של ראש הממשלה </w:t>
      </w:r>
      <w:r>
        <w:rPr>
          <w:rFonts w:hint="cs"/>
          <w:rtl/>
        </w:rPr>
        <w:t xml:space="preserve">ותיתן לאחרים להתמודד על הנהגת התנועה והנהגת המדינה.  </w:t>
      </w:r>
    </w:p>
    <w:p w14:paraId="767E8425" w14:textId="77777777" w:rsidR="00000000" w:rsidRDefault="006D6152">
      <w:pPr>
        <w:pStyle w:val="a0"/>
        <w:rPr>
          <w:rFonts w:hint="cs"/>
          <w:rtl/>
        </w:rPr>
      </w:pPr>
    </w:p>
    <w:p w14:paraId="6EA07035"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1BFD8955" w14:textId="77777777" w:rsidR="00000000" w:rsidRDefault="006D6152">
      <w:pPr>
        <w:pStyle w:val="a0"/>
        <w:rPr>
          <w:rFonts w:hint="cs"/>
          <w:rtl/>
        </w:rPr>
      </w:pPr>
    </w:p>
    <w:p w14:paraId="688A40E4" w14:textId="77777777" w:rsidR="00000000" w:rsidRDefault="006D6152">
      <w:pPr>
        <w:pStyle w:val="a0"/>
        <w:rPr>
          <w:rFonts w:hint="cs"/>
          <w:rtl/>
        </w:rPr>
      </w:pPr>
      <w:r>
        <w:rPr>
          <w:rFonts w:hint="cs"/>
          <w:rtl/>
        </w:rPr>
        <w:t xml:space="preserve">תודה רבה. הואיל ואדוני לא מדבר לגופו של החוק, אני לא יכול לאפשר לו להמשיך לדבר כי נגמר הזמן. </w:t>
      </w:r>
    </w:p>
    <w:p w14:paraId="1AE861D1" w14:textId="77777777" w:rsidR="00000000" w:rsidRDefault="006D6152">
      <w:pPr>
        <w:pStyle w:val="a0"/>
        <w:rPr>
          <w:rFonts w:hint="cs"/>
          <w:rtl/>
        </w:rPr>
      </w:pPr>
    </w:p>
    <w:p w14:paraId="5FFD537C" w14:textId="77777777" w:rsidR="00000000" w:rsidRDefault="006D6152">
      <w:pPr>
        <w:pStyle w:val="-"/>
        <w:rPr>
          <w:rtl/>
        </w:rPr>
      </w:pPr>
      <w:bookmarkStart w:id="269" w:name="FS000000490T13_09_2005_15_29_36C"/>
      <w:bookmarkEnd w:id="269"/>
      <w:r>
        <w:rPr>
          <w:rFonts w:hint="eastAsia"/>
          <w:rtl/>
        </w:rPr>
        <w:t>נסים</w:t>
      </w:r>
      <w:r>
        <w:rPr>
          <w:rtl/>
        </w:rPr>
        <w:t xml:space="preserve"> זאב (ש"ס):</w:t>
      </w:r>
    </w:p>
    <w:p w14:paraId="14789D9B" w14:textId="77777777" w:rsidR="00000000" w:rsidRDefault="006D6152">
      <w:pPr>
        <w:pStyle w:val="a0"/>
        <w:rPr>
          <w:rFonts w:hint="cs"/>
          <w:rtl/>
        </w:rPr>
      </w:pPr>
    </w:p>
    <w:p w14:paraId="724309D0" w14:textId="77777777" w:rsidR="00000000" w:rsidRDefault="006D6152">
      <w:pPr>
        <w:pStyle w:val="a0"/>
        <w:rPr>
          <w:rFonts w:hint="cs"/>
          <w:rtl/>
        </w:rPr>
      </w:pPr>
      <w:r>
        <w:rPr>
          <w:rFonts w:hint="cs"/>
          <w:rtl/>
        </w:rPr>
        <w:t xml:space="preserve">אם נגמר הזמן - - - </w:t>
      </w:r>
    </w:p>
    <w:p w14:paraId="10DC6DD9" w14:textId="77777777" w:rsidR="00000000" w:rsidRDefault="006D6152">
      <w:pPr>
        <w:pStyle w:val="a0"/>
        <w:rPr>
          <w:rFonts w:hint="cs"/>
          <w:rtl/>
        </w:rPr>
      </w:pPr>
    </w:p>
    <w:p w14:paraId="736EC5EA"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BABA906" w14:textId="77777777" w:rsidR="00000000" w:rsidRDefault="006D6152">
      <w:pPr>
        <w:pStyle w:val="a0"/>
        <w:rPr>
          <w:rFonts w:hint="cs"/>
          <w:rtl/>
        </w:rPr>
      </w:pPr>
    </w:p>
    <w:p w14:paraId="038057AD" w14:textId="77777777" w:rsidR="00000000" w:rsidRDefault="006D6152">
      <w:pPr>
        <w:pStyle w:val="a0"/>
        <w:rPr>
          <w:rFonts w:hint="cs"/>
          <w:rtl/>
        </w:rPr>
      </w:pPr>
      <w:r>
        <w:rPr>
          <w:rFonts w:hint="cs"/>
          <w:rtl/>
        </w:rPr>
        <w:t>עבר הזמן, הזמן ניתן לך במל</w:t>
      </w:r>
      <w:r>
        <w:rPr>
          <w:rFonts w:hint="cs"/>
          <w:rtl/>
        </w:rPr>
        <w:t xml:space="preserve">וא - - - </w:t>
      </w:r>
    </w:p>
    <w:p w14:paraId="6DB02B23" w14:textId="77777777" w:rsidR="00000000" w:rsidRDefault="006D6152">
      <w:pPr>
        <w:pStyle w:val="a0"/>
        <w:rPr>
          <w:rFonts w:hint="cs"/>
          <w:rtl/>
        </w:rPr>
      </w:pPr>
    </w:p>
    <w:p w14:paraId="1A73CCC3" w14:textId="77777777" w:rsidR="00000000" w:rsidRDefault="006D6152">
      <w:pPr>
        <w:pStyle w:val="-"/>
        <w:rPr>
          <w:rtl/>
        </w:rPr>
      </w:pPr>
      <w:bookmarkStart w:id="270" w:name="FS000000490T13_09_2005_15_16_30C"/>
      <w:bookmarkEnd w:id="270"/>
      <w:r>
        <w:rPr>
          <w:rFonts w:hint="eastAsia"/>
          <w:rtl/>
        </w:rPr>
        <w:t>נסים</w:t>
      </w:r>
      <w:r>
        <w:rPr>
          <w:rtl/>
        </w:rPr>
        <w:t xml:space="preserve"> זאב (ש"ס):</w:t>
      </w:r>
    </w:p>
    <w:p w14:paraId="67830FCE" w14:textId="77777777" w:rsidR="00000000" w:rsidRDefault="006D6152">
      <w:pPr>
        <w:pStyle w:val="a0"/>
        <w:rPr>
          <w:rFonts w:hint="cs"/>
          <w:rtl/>
        </w:rPr>
      </w:pPr>
    </w:p>
    <w:p w14:paraId="2A02502B" w14:textId="77777777" w:rsidR="00000000" w:rsidRDefault="006D6152">
      <w:pPr>
        <w:pStyle w:val="a0"/>
        <w:rPr>
          <w:rFonts w:hint="cs"/>
          <w:rtl/>
        </w:rPr>
      </w:pPr>
      <w:r>
        <w:rPr>
          <w:rFonts w:hint="cs"/>
          <w:rtl/>
        </w:rPr>
        <w:t xml:space="preserve">אני רק רוצה לסיים במשפט אחד - - - </w:t>
      </w:r>
    </w:p>
    <w:p w14:paraId="35CA3E8A" w14:textId="77777777" w:rsidR="00000000" w:rsidRDefault="006D6152">
      <w:pPr>
        <w:pStyle w:val="a0"/>
        <w:rPr>
          <w:rFonts w:hint="cs"/>
          <w:rtl/>
        </w:rPr>
      </w:pPr>
    </w:p>
    <w:p w14:paraId="2ACE0176"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3C1AD0BA" w14:textId="77777777" w:rsidR="00000000" w:rsidRDefault="006D6152">
      <w:pPr>
        <w:pStyle w:val="a0"/>
        <w:rPr>
          <w:rFonts w:hint="cs"/>
          <w:rtl/>
        </w:rPr>
      </w:pPr>
    </w:p>
    <w:p w14:paraId="6BC646A2" w14:textId="77777777" w:rsidR="00000000" w:rsidRDefault="006D6152">
      <w:pPr>
        <w:pStyle w:val="a0"/>
        <w:rPr>
          <w:rFonts w:hint="cs"/>
          <w:rtl/>
        </w:rPr>
      </w:pPr>
      <w:r>
        <w:rPr>
          <w:rFonts w:hint="cs"/>
          <w:rtl/>
        </w:rPr>
        <w:t xml:space="preserve">ציון במשפט תיפדה. </w:t>
      </w:r>
    </w:p>
    <w:p w14:paraId="3090B79A" w14:textId="77777777" w:rsidR="00000000" w:rsidRDefault="006D6152">
      <w:pPr>
        <w:pStyle w:val="a0"/>
        <w:rPr>
          <w:rFonts w:hint="cs"/>
          <w:rtl/>
        </w:rPr>
      </w:pPr>
    </w:p>
    <w:p w14:paraId="3AE06770" w14:textId="77777777" w:rsidR="00000000" w:rsidRDefault="006D6152">
      <w:pPr>
        <w:pStyle w:val="-"/>
        <w:rPr>
          <w:rtl/>
        </w:rPr>
      </w:pPr>
      <w:bookmarkStart w:id="271" w:name="FS000000490T13_09_2005_15_30_37C"/>
      <w:bookmarkEnd w:id="271"/>
      <w:r>
        <w:rPr>
          <w:rFonts w:hint="eastAsia"/>
          <w:rtl/>
        </w:rPr>
        <w:t>נסים</w:t>
      </w:r>
      <w:r>
        <w:rPr>
          <w:rtl/>
        </w:rPr>
        <w:t xml:space="preserve"> זאב (ש"ס):</w:t>
      </w:r>
    </w:p>
    <w:p w14:paraId="4DECFB05" w14:textId="77777777" w:rsidR="00000000" w:rsidRDefault="006D6152">
      <w:pPr>
        <w:pStyle w:val="a0"/>
        <w:rPr>
          <w:rFonts w:hint="cs"/>
          <w:rtl/>
        </w:rPr>
      </w:pPr>
    </w:p>
    <w:p w14:paraId="1766C5A9" w14:textId="77777777" w:rsidR="00000000" w:rsidRDefault="006D6152">
      <w:pPr>
        <w:pStyle w:val="a0"/>
        <w:rPr>
          <w:rFonts w:hint="cs"/>
          <w:rtl/>
        </w:rPr>
      </w:pPr>
      <w:r>
        <w:rPr>
          <w:rFonts w:hint="cs"/>
          <w:rtl/>
        </w:rPr>
        <w:t xml:space="preserve">ראש הרשות אבו-מאזן אמר שבתי-הכנסיות אינם מקומות מקודשים. אבו-מאזן הפך להיות פוסק ההלכה של הממשלה הזאת. ומה אומר סגן השר זאב בוים? - - </w:t>
      </w:r>
      <w:r>
        <w:rPr>
          <w:rFonts w:hint="cs"/>
          <w:rtl/>
        </w:rPr>
        <w:t xml:space="preserve">- </w:t>
      </w:r>
    </w:p>
    <w:p w14:paraId="5CB9ABE0" w14:textId="77777777" w:rsidR="00000000" w:rsidRDefault="006D6152">
      <w:pPr>
        <w:pStyle w:val="a0"/>
        <w:rPr>
          <w:rFonts w:hint="cs"/>
          <w:rtl/>
        </w:rPr>
      </w:pPr>
    </w:p>
    <w:p w14:paraId="5A039527"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567DDEC5" w14:textId="77777777" w:rsidR="00000000" w:rsidRDefault="006D6152">
      <w:pPr>
        <w:pStyle w:val="a0"/>
        <w:rPr>
          <w:rFonts w:hint="cs"/>
          <w:rtl/>
        </w:rPr>
      </w:pPr>
    </w:p>
    <w:p w14:paraId="35D81118" w14:textId="77777777" w:rsidR="00000000" w:rsidRDefault="006D6152">
      <w:pPr>
        <w:pStyle w:val="a0"/>
        <w:rPr>
          <w:rFonts w:hint="cs"/>
          <w:rtl/>
        </w:rPr>
      </w:pPr>
      <w:r>
        <w:rPr>
          <w:rFonts w:hint="cs"/>
          <w:rtl/>
        </w:rPr>
        <w:t xml:space="preserve">לא, לא, חבר הכנסת נסים זאב. </w:t>
      </w:r>
    </w:p>
    <w:p w14:paraId="3D14A447" w14:textId="77777777" w:rsidR="00000000" w:rsidRDefault="006D6152">
      <w:pPr>
        <w:pStyle w:val="a0"/>
        <w:rPr>
          <w:rFonts w:hint="cs"/>
          <w:rtl/>
        </w:rPr>
      </w:pPr>
    </w:p>
    <w:p w14:paraId="5BEF1A79" w14:textId="77777777" w:rsidR="00000000" w:rsidRDefault="006D6152">
      <w:pPr>
        <w:pStyle w:val="-"/>
        <w:rPr>
          <w:rtl/>
        </w:rPr>
      </w:pPr>
      <w:bookmarkStart w:id="272" w:name="FS000000490T13_09_2005_15_31_27C"/>
      <w:bookmarkEnd w:id="272"/>
      <w:r>
        <w:rPr>
          <w:rFonts w:hint="eastAsia"/>
          <w:rtl/>
        </w:rPr>
        <w:t>נסים</w:t>
      </w:r>
      <w:r>
        <w:rPr>
          <w:rtl/>
        </w:rPr>
        <w:t xml:space="preserve"> זאב (ש"ס):</w:t>
      </w:r>
    </w:p>
    <w:p w14:paraId="7ED77642" w14:textId="77777777" w:rsidR="00000000" w:rsidRDefault="006D6152">
      <w:pPr>
        <w:pStyle w:val="a0"/>
        <w:rPr>
          <w:rFonts w:hint="cs"/>
          <w:rtl/>
        </w:rPr>
      </w:pPr>
    </w:p>
    <w:p w14:paraId="2AE0CE2B" w14:textId="77777777" w:rsidR="00000000" w:rsidRDefault="006D6152">
      <w:pPr>
        <w:pStyle w:val="a0"/>
        <w:rPr>
          <w:rFonts w:hint="cs"/>
          <w:rtl/>
        </w:rPr>
      </w:pPr>
      <w:r>
        <w:rPr>
          <w:rFonts w:hint="cs"/>
          <w:rtl/>
        </w:rPr>
        <w:t>תן לי לסיים. הוא אומר: אתם אשמים, אתם הובלתם את המצב הזה. אדוני היושב-ראש, כשנבוכדנצר בא להחריב את ירושלים, האם היהודים אמרו: בלאו הכי עוד מעט בית המקדש עולה באש, בוא נעלה אותו אנחנו ב</w:t>
      </w:r>
      <w:r>
        <w:rPr>
          <w:rFonts w:hint="cs"/>
          <w:rtl/>
        </w:rPr>
        <w:t xml:space="preserve">אש? איזה מין מדיניות מטומטמת ומרושעת? לאן הממשלה הזאת עוד רוצה להוביל את העם הזה? </w:t>
      </w:r>
    </w:p>
    <w:p w14:paraId="0D521BC5" w14:textId="77777777" w:rsidR="00000000" w:rsidRDefault="006D6152">
      <w:pPr>
        <w:pStyle w:val="a0"/>
        <w:rPr>
          <w:rFonts w:hint="cs"/>
          <w:rtl/>
        </w:rPr>
      </w:pPr>
    </w:p>
    <w:p w14:paraId="2200075F" w14:textId="77777777" w:rsidR="00000000" w:rsidRDefault="006D6152">
      <w:pPr>
        <w:pStyle w:val="af1"/>
        <w:rPr>
          <w:rtl/>
        </w:rPr>
      </w:pPr>
      <w:r>
        <w:rPr>
          <w:rFonts w:hint="eastAsia"/>
          <w:rtl/>
        </w:rPr>
        <w:t>היו</w:t>
      </w:r>
      <w:r>
        <w:rPr>
          <w:rtl/>
        </w:rPr>
        <w:t>"ר</w:t>
      </w:r>
      <w:r>
        <w:rPr>
          <w:rFonts w:hint="cs"/>
          <w:rtl/>
        </w:rPr>
        <w:t xml:space="preserve"> ראובן ריבלין</w:t>
      </w:r>
      <w:r>
        <w:rPr>
          <w:rtl/>
        </w:rPr>
        <w:t>:</w:t>
      </w:r>
    </w:p>
    <w:p w14:paraId="762780D4" w14:textId="77777777" w:rsidR="00000000" w:rsidRDefault="006D6152">
      <w:pPr>
        <w:pStyle w:val="a0"/>
        <w:rPr>
          <w:rFonts w:hint="cs"/>
          <w:rtl/>
        </w:rPr>
      </w:pPr>
    </w:p>
    <w:p w14:paraId="6486437E" w14:textId="77777777" w:rsidR="00000000" w:rsidRDefault="006D6152">
      <w:pPr>
        <w:pStyle w:val="a0"/>
        <w:rPr>
          <w:rFonts w:hint="cs"/>
          <w:rtl/>
        </w:rPr>
      </w:pPr>
      <w:r>
        <w:rPr>
          <w:rFonts w:hint="cs"/>
          <w:rtl/>
        </w:rPr>
        <w:t>תודה רבה. חבר הכנסת, אתה תמיד מסכם את הדיון אבל אתה לא יכול לענות לכל הדוברים במשך היום בשלוש הדקות, אלא אם כן אתה רוצה, אז תעביר גם דברים ותשים אותם ב</w:t>
      </w:r>
      <w:r>
        <w:rPr>
          <w:rFonts w:hint="cs"/>
          <w:rtl/>
        </w:rPr>
        <w:t xml:space="preserve">התאם לעדיפויות שאתה קובע. </w:t>
      </w:r>
    </w:p>
    <w:p w14:paraId="0DD829FE" w14:textId="77777777" w:rsidR="00000000" w:rsidRDefault="006D6152">
      <w:pPr>
        <w:pStyle w:val="a0"/>
        <w:rPr>
          <w:rFonts w:hint="cs"/>
          <w:rtl/>
        </w:rPr>
      </w:pPr>
    </w:p>
    <w:p w14:paraId="38CFBA5C" w14:textId="77777777" w:rsidR="00000000" w:rsidRDefault="006D6152">
      <w:pPr>
        <w:pStyle w:val="a0"/>
        <w:rPr>
          <w:rFonts w:hint="cs"/>
          <w:rtl/>
        </w:rPr>
      </w:pPr>
      <w:r>
        <w:rPr>
          <w:rFonts w:hint="cs"/>
          <w:rtl/>
        </w:rPr>
        <w:t xml:space="preserve">חברי הכנסת, אנחנו עוברים להצבעה על הצעת חוק חובת המכרזים  (תיקון מס' 18). מי בעד? מי נגד? נא להצביע, בבקשה. </w:t>
      </w:r>
    </w:p>
    <w:p w14:paraId="142D2109" w14:textId="77777777" w:rsidR="00000000" w:rsidRDefault="006D6152">
      <w:pPr>
        <w:pStyle w:val="a0"/>
        <w:rPr>
          <w:rFonts w:hint="cs"/>
          <w:rtl/>
        </w:rPr>
      </w:pPr>
    </w:p>
    <w:p w14:paraId="2258FFEF" w14:textId="77777777" w:rsidR="00000000" w:rsidRDefault="006D6152">
      <w:pPr>
        <w:pStyle w:val="a0"/>
        <w:rPr>
          <w:rFonts w:hint="cs"/>
          <w:rtl/>
        </w:rPr>
      </w:pPr>
    </w:p>
    <w:p w14:paraId="4B5F2700" w14:textId="77777777" w:rsidR="00000000" w:rsidRDefault="006D6152">
      <w:pPr>
        <w:pStyle w:val="ab"/>
        <w:bidi/>
        <w:rPr>
          <w:rFonts w:hint="cs"/>
          <w:rtl/>
        </w:rPr>
      </w:pPr>
      <w:r>
        <w:rPr>
          <w:rFonts w:hint="cs"/>
          <w:rtl/>
        </w:rPr>
        <w:t>הצבעה מס' 5</w:t>
      </w:r>
    </w:p>
    <w:p w14:paraId="1C68072A" w14:textId="77777777" w:rsidR="00000000" w:rsidRDefault="006D6152">
      <w:pPr>
        <w:pStyle w:val="a0"/>
        <w:rPr>
          <w:rFonts w:hint="cs"/>
          <w:rtl/>
        </w:rPr>
      </w:pPr>
    </w:p>
    <w:p w14:paraId="5DE799C4" w14:textId="77777777" w:rsidR="00000000" w:rsidRDefault="006D6152">
      <w:pPr>
        <w:pStyle w:val="ac"/>
        <w:bidi/>
        <w:rPr>
          <w:rFonts w:hint="cs"/>
          <w:rtl/>
        </w:rPr>
      </w:pPr>
      <w:r>
        <w:rPr>
          <w:rFonts w:hint="cs"/>
          <w:rtl/>
        </w:rPr>
        <w:t>בעד ההצעה להעביר את הצעת החוק לוועדה - 8</w:t>
      </w:r>
    </w:p>
    <w:p w14:paraId="1902E74C" w14:textId="77777777" w:rsidR="00000000" w:rsidRDefault="006D6152">
      <w:pPr>
        <w:pStyle w:val="ac"/>
        <w:bidi/>
        <w:rPr>
          <w:rFonts w:hint="cs"/>
          <w:rtl/>
        </w:rPr>
      </w:pPr>
      <w:r>
        <w:rPr>
          <w:rFonts w:hint="cs"/>
          <w:rtl/>
        </w:rPr>
        <w:t>נגד - אין</w:t>
      </w:r>
    </w:p>
    <w:p w14:paraId="1F700216" w14:textId="77777777" w:rsidR="00000000" w:rsidRDefault="006D6152">
      <w:pPr>
        <w:pStyle w:val="ac"/>
        <w:bidi/>
        <w:rPr>
          <w:rFonts w:hint="cs"/>
          <w:rtl/>
        </w:rPr>
      </w:pPr>
      <w:r>
        <w:rPr>
          <w:rFonts w:hint="cs"/>
          <w:rtl/>
        </w:rPr>
        <w:t>נמנעים - 1</w:t>
      </w:r>
    </w:p>
    <w:p w14:paraId="270CD7AA" w14:textId="77777777" w:rsidR="00000000" w:rsidRDefault="006D6152">
      <w:pPr>
        <w:pStyle w:val="ad"/>
        <w:bidi/>
        <w:rPr>
          <w:rFonts w:hint="cs"/>
          <w:rtl/>
        </w:rPr>
      </w:pPr>
      <w:r>
        <w:rPr>
          <w:rFonts w:hint="cs"/>
          <w:rtl/>
        </w:rPr>
        <w:t>ההצעה להעביר את הצעת חוק חובת המכרזים (תיק</w:t>
      </w:r>
      <w:r>
        <w:rPr>
          <w:rFonts w:hint="cs"/>
          <w:rtl/>
        </w:rPr>
        <w:t xml:space="preserve">ון מס' 18), התשס"ה-2005,  לוועדת החוקה, חוק ומשפט נתקבלה. </w:t>
      </w:r>
    </w:p>
    <w:p w14:paraId="32BA6E26" w14:textId="77777777" w:rsidR="00000000" w:rsidRDefault="006D6152">
      <w:pPr>
        <w:pStyle w:val="a0"/>
        <w:rPr>
          <w:rFonts w:hint="cs"/>
          <w:rtl/>
        </w:rPr>
      </w:pPr>
    </w:p>
    <w:p w14:paraId="35207608" w14:textId="77777777" w:rsidR="00000000" w:rsidRDefault="006D6152">
      <w:pPr>
        <w:pStyle w:val="af1"/>
        <w:rPr>
          <w:rtl/>
        </w:rPr>
      </w:pPr>
      <w:r>
        <w:rPr>
          <w:rFonts w:hint="eastAsia"/>
          <w:rtl/>
        </w:rPr>
        <w:t>היו</w:t>
      </w:r>
      <w:r>
        <w:rPr>
          <w:rtl/>
        </w:rPr>
        <w:t>"ר</w:t>
      </w:r>
      <w:r>
        <w:rPr>
          <w:rFonts w:hint="cs"/>
          <w:rtl/>
        </w:rPr>
        <w:t xml:space="preserve"> ראובן ריבלין:</w:t>
      </w:r>
    </w:p>
    <w:p w14:paraId="395CDCA9" w14:textId="77777777" w:rsidR="00000000" w:rsidRDefault="006D6152">
      <w:pPr>
        <w:pStyle w:val="a0"/>
        <w:rPr>
          <w:rFonts w:hint="cs"/>
          <w:rtl/>
        </w:rPr>
      </w:pPr>
    </w:p>
    <w:p w14:paraId="3A8A0B5F" w14:textId="77777777" w:rsidR="00000000" w:rsidRDefault="006D6152">
      <w:pPr>
        <w:pStyle w:val="a0"/>
        <w:rPr>
          <w:rFonts w:hint="cs"/>
          <w:rtl/>
        </w:rPr>
      </w:pPr>
      <w:r>
        <w:rPr>
          <w:rFonts w:hint="cs"/>
          <w:rtl/>
        </w:rPr>
        <w:t xml:space="preserve">בעד - 8, אין מתנגדים ויש נמנע אחד. אני קובע שהצעת החוק עברה בקריאה ראשונה, והיא תועבר לוועדת החוקה, חוק ומשפט להכנתה לקריאה שנייה ושלישית. </w:t>
      </w:r>
    </w:p>
    <w:p w14:paraId="5CE31C64" w14:textId="77777777" w:rsidR="00000000" w:rsidRDefault="006D6152">
      <w:pPr>
        <w:pStyle w:val="a0"/>
        <w:rPr>
          <w:rFonts w:hint="cs"/>
          <w:rtl/>
        </w:rPr>
      </w:pPr>
    </w:p>
    <w:p w14:paraId="0FC52337" w14:textId="77777777" w:rsidR="00000000" w:rsidRDefault="006D6152">
      <w:pPr>
        <w:pStyle w:val="a0"/>
        <w:rPr>
          <w:rFonts w:hint="cs"/>
          <w:rtl/>
        </w:rPr>
      </w:pPr>
      <w:r>
        <w:rPr>
          <w:rFonts w:hint="cs"/>
          <w:rtl/>
        </w:rPr>
        <w:t>סגן השר הודיעני, שבגלל הכיסאות המת</w:t>
      </w:r>
      <w:r>
        <w:rPr>
          <w:rFonts w:hint="cs"/>
          <w:rtl/>
        </w:rPr>
        <w:t xml:space="preserve">חלפים לבקרים הוא ישב כל היום על כיסאו של חבר הכנסת חזן ולכן הוא הצביע מאותו מקום. ברגע זה הוא מצביע ממקומו, אבל הוא מבקש לתקן את העניין ולהודיע, לפחות, שההצבעות שהוא הצביע היום היו ממקומו של חבר הכנסת חזן. </w:t>
      </w:r>
    </w:p>
    <w:p w14:paraId="18E4A443" w14:textId="77777777" w:rsidR="00000000" w:rsidRDefault="006D6152">
      <w:pPr>
        <w:pStyle w:val="a0"/>
        <w:rPr>
          <w:rFonts w:hint="cs"/>
          <w:rtl/>
        </w:rPr>
      </w:pPr>
    </w:p>
    <w:p w14:paraId="167E696C" w14:textId="77777777" w:rsidR="00000000" w:rsidRDefault="006D6152">
      <w:pPr>
        <w:pStyle w:val="a0"/>
        <w:rPr>
          <w:rFonts w:hint="cs"/>
          <w:rtl/>
        </w:rPr>
      </w:pPr>
      <w:r>
        <w:rPr>
          <w:rFonts w:hint="cs"/>
          <w:rtl/>
        </w:rPr>
        <w:t>חברי הכנסת, תם סדר-היום של ישיבה מיוחדת זו. הישי</w:t>
      </w:r>
      <w:r>
        <w:rPr>
          <w:rFonts w:hint="cs"/>
          <w:rtl/>
        </w:rPr>
        <w:t>בה הבאה תתקיים, אם ירצה השם, ואם לא ירצו למעלה מ-25 חברי כנסת, ביום שני, כ"ח בתשרי התשס"ו, 31 בחודש אוקטובר 2005 למניינם, בשעה 16:00. ישיבה זו נעולה.</w:t>
      </w:r>
    </w:p>
    <w:p w14:paraId="0A9F07DD" w14:textId="77777777" w:rsidR="00000000" w:rsidRDefault="006D6152">
      <w:pPr>
        <w:pStyle w:val="a0"/>
        <w:rPr>
          <w:rFonts w:hint="cs"/>
          <w:rtl/>
        </w:rPr>
      </w:pPr>
    </w:p>
    <w:p w14:paraId="11FD6289" w14:textId="77777777" w:rsidR="00000000" w:rsidRDefault="006D6152">
      <w:pPr>
        <w:pStyle w:val="a0"/>
        <w:jc w:val="center"/>
        <w:rPr>
          <w:rFonts w:hint="cs"/>
          <w:rtl/>
        </w:rPr>
      </w:pPr>
      <w:r>
        <w:rPr>
          <w:rFonts w:hint="cs"/>
          <w:rtl/>
        </w:rPr>
        <w:t>הישיבה ננעלה בשעה  15:15.</w:t>
      </w:r>
    </w:p>
    <w:p w14:paraId="40B9CC8E" w14:textId="77777777" w:rsidR="00000000" w:rsidRDefault="006D615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C532E" w14:textId="77777777" w:rsidR="00000000" w:rsidRDefault="006D6152">
      <w:r>
        <w:separator/>
      </w:r>
    </w:p>
  </w:endnote>
  <w:endnote w:type="continuationSeparator" w:id="0">
    <w:p w14:paraId="371D6D94" w14:textId="77777777" w:rsidR="00000000" w:rsidRDefault="006D6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D7483" w14:textId="77777777" w:rsidR="00000000" w:rsidRDefault="006D615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93290" w14:textId="77777777" w:rsidR="00000000" w:rsidRDefault="006D6152">
      <w:r>
        <w:separator/>
      </w:r>
    </w:p>
  </w:footnote>
  <w:footnote w:type="continuationSeparator" w:id="0">
    <w:p w14:paraId="00C04650" w14:textId="77777777" w:rsidR="00000000" w:rsidRDefault="006D6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84E50BF"/>
    <w:multiLevelType w:val="hybridMultilevel"/>
    <w:tmpl w:val="2744BE70"/>
    <w:lvl w:ilvl="0" w:tplc="D138013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3D46627"/>
    <w:multiLevelType w:val="hybridMultilevel"/>
    <w:tmpl w:val="A68E1EAE"/>
    <w:lvl w:ilvl="0" w:tplc="291A35C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19152_1-19.doc"/>
    <w:docVar w:name="Position" w:val="Merged1-19"/>
    <w:docVar w:name="Queue" w:val="1-19"/>
    <w:docVar w:name="SaveYN" w:val="N"/>
    <w:docVar w:name="Session" w:val="119152"/>
    <w:docVar w:name="SessionDate" w:val="13/09/2005"/>
    <w:docVar w:name="SpeakersNum" w:val="0"/>
    <w:docVar w:name="StartMode" w:val="4"/>
  </w:docVars>
  <w:rsids>
    <w:rsidRoot w:val="006D6152"/>
    <w:rsid w:val="006D61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12A290"/>
  <w15:chartTrackingRefBased/>
  <w15:docId w15:val="{149925A2-BA10-43D8-A379-8581EED7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18252</Words>
  <Characters>104038</Characters>
  <Application>Microsoft Office Word</Application>
  <DocSecurity>0</DocSecurity>
  <Lines>866</Lines>
  <Paragraphs>244</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280 מתאריך 13/09/2005</dc:title>
  <dc:subject/>
  <dc:creator>m_miriam</dc:creator>
  <cp:keywords/>
  <dc:description/>
  <cp:lastModifiedBy>vladimir</cp:lastModifiedBy>
  <cp:revision>2</cp:revision>
  <cp:lastPrinted>2005-09-13T15:49:00Z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101477805</vt:lpwstr>
  </property>
  <property fmtid="{D5CDD505-2E9C-101B-9397-08002B2CF9AE}" pid="4" name="SDDocDate">
    <vt:lpwstr>2005-09-25T19:11:36Z</vt:lpwstr>
  </property>
  <property fmtid="{D5CDD505-2E9C-101B-9397-08002B2CF9AE}" pid="5" name="SDHebDate">
    <vt:lpwstr>כ"א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280.000000000000</vt:lpwstr>
  </property>
  <property fmtid="{D5CDD505-2E9C-101B-9397-08002B2CF9AE}" pid="8" name="SDAuthor">
    <vt:lpwstr>בני שיינין</vt:lpwstr>
  </property>
  <property fmtid="{D5CDD505-2E9C-101B-9397-08002B2CF9AE}" pid="9" name="TaarichYeshiva">
    <vt:lpwstr>2005-09-13T02:00:00Z</vt:lpwstr>
  </property>
</Properties>
</file>