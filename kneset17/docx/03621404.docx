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5242F" w14:textId="77777777" w:rsidR="00000000" w:rsidRDefault="005A389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3FA08A5" w14:textId="77777777" w:rsidR="00000000" w:rsidRDefault="005A3897">
      <w:pPr>
        <w:pStyle w:val="TOC1"/>
        <w:tabs>
          <w:tab w:val="right" w:leader="dot" w:pos="8296"/>
        </w:tabs>
        <w:ind w:right="0"/>
        <w:rPr>
          <w:rFonts w:ascii="Times New Roman" w:hAnsi="Times New Roman" w:cs="Times New Roman"/>
          <w:sz w:val="24"/>
          <w:szCs w:val="24"/>
        </w:rPr>
      </w:pPr>
      <w:r>
        <w:rPr>
          <w:rtl/>
        </w:rPr>
        <w:t>דברי יושב-ראש הכנסת לזכרם של השר וחבר הכנסת לשעבר שאול עמור ושל חבר הכנסת לשעבר גד יציב, זיכרונם לברכה</w:t>
      </w:r>
      <w:r>
        <w:tab/>
      </w:r>
      <w:r>
        <w:fldChar w:fldCharType="begin"/>
      </w:r>
      <w:r>
        <w:instrText xml:space="preserve"> PAGEREF _Toc91517645 \h </w:instrText>
      </w:r>
      <w:r>
        <w:fldChar w:fldCharType="separate"/>
      </w:r>
      <w:r>
        <w:t>3</w:t>
      </w:r>
      <w:r>
        <w:fldChar w:fldCharType="end"/>
      </w:r>
    </w:p>
    <w:p w14:paraId="5A2A9F85" w14:textId="77777777" w:rsidR="00000000" w:rsidRDefault="005A3897">
      <w:pPr>
        <w:pStyle w:val="TOC1"/>
        <w:tabs>
          <w:tab w:val="right" w:leader="dot" w:pos="8296"/>
        </w:tabs>
        <w:ind w:right="0"/>
        <w:rPr>
          <w:rFonts w:ascii="Times New Roman" w:hAnsi="Times New Roman" w:cs="Times New Roman"/>
          <w:sz w:val="24"/>
          <w:szCs w:val="24"/>
        </w:rPr>
      </w:pPr>
      <w:r>
        <w:rPr>
          <w:rtl/>
        </w:rPr>
        <w:t>דברי יושב-ראש הכנסת בפתיחת המושב השלישי</w:t>
      </w:r>
      <w:r>
        <w:tab/>
      </w:r>
      <w:r>
        <w:fldChar w:fldCharType="begin"/>
      </w:r>
      <w:r>
        <w:instrText xml:space="preserve"> PAGEREF _Toc91517646 \h</w:instrText>
      </w:r>
      <w:r>
        <w:instrText xml:space="preserve"> </w:instrText>
      </w:r>
      <w:r>
        <w:fldChar w:fldCharType="separate"/>
      </w:r>
      <w:r>
        <w:t>4</w:t>
      </w:r>
      <w:r>
        <w:fldChar w:fldCharType="end"/>
      </w:r>
    </w:p>
    <w:p w14:paraId="30369BA4" w14:textId="77777777" w:rsidR="00000000" w:rsidRDefault="005A3897">
      <w:pPr>
        <w:pStyle w:val="TOC1"/>
        <w:tabs>
          <w:tab w:val="right" w:leader="dot" w:pos="8296"/>
        </w:tabs>
        <w:ind w:right="0"/>
        <w:rPr>
          <w:rFonts w:ascii="Times New Roman" w:hAnsi="Times New Roman" w:cs="Times New Roman"/>
          <w:sz w:val="24"/>
          <w:szCs w:val="24"/>
        </w:rPr>
      </w:pPr>
      <w:r>
        <w:rPr>
          <w:rtl/>
        </w:rPr>
        <w:t>דברי נשיא המדינה בפתיחת המושב השלישי</w:t>
      </w:r>
      <w:r>
        <w:tab/>
      </w:r>
      <w:r>
        <w:fldChar w:fldCharType="begin"/>
      </w:r>
      <w:r>
        <w:instrText xml:space="preserve"> PAGEREF _Toc91517647 \h </w:instrText>
      </w:r>
      <w:r>
        <w:fldChar w:fldCharType="separate"/>
      </w:r>
      <w:r>
        <w:t>6</w:t>
      </w:r>
      <w:r>
        <w:fldChar w:fldCharType="end"/>
      </w:r>
    </w:p>
    <w:p w14:paraId="39FDB2C1" w14:textId="77777777" w:rsidR="00000000" w:rsidRDefault="005A3897">
      <w:pPr>
        <w:pStyle w:val="TOC2"/>
        <w:tabs>
          <w:tab w:val="right" w:leader="dot" w:pos="8296"/>
        </w:tabs>
        <w:ind w:right="0"/>
        <w:rPr>
          <w:rFonts w:ascii="Times New Roman" w:hAnsi="Times New Roman" w:cs="Times New Roman"/>
          <w:sz w:val="24"/>
          <w:szCs w:val="24"/>
        </w:rPr>
      </w:pPr>
      <w:r>
        <w:rPr>
          <w:rtl/>
        </w:rPr>
        <w:t>נשיא המדינה משה קצב:</w:t>
      </w:r>
      <w:r>
        <w:tab/>
      </w:r>
      <w:r>
        <w:fldChar w:fldCharType="begin"/>
      </w:r>
      <w:r>
        <w:instrText xml:space="preserve"> PAGEREF _Toc91517648 \h </w:instrText>
      </w:r>
      <w:r>
        <w:fldChar w:fldCharType="separate"/>
      </w:r>
      <w:r>
        <w:t>6</w:t>
      </w:r>
      <w:r>
        <w:fldChar w:fldCharType="end"/>
      </w:r>
    </w:p>
    <w:p w14:paraId="54BF573A" w14:textId="77777777" w:rsidR="00000000" w:rsidRDefault="005A3897">
      <w:pPr>
        <w:pStyle w:val="TOC1"/>
        <w:tabs>
          <w:tab w:val="right" w:leader="dot" w:pos="8296"/>
        </w:tabs>
        <w:ind w:right="0"/>
        <w:rPr>
          <w:rFonts w:ascii="Times New Roman" w:hAnsi="Times New Roman" w:cs="Times New Roman"/>
          <w:sz w:val="24"/>
          <w:szCs w:val="24"/>
        </w:rPr>
      </w:pPr>
      <w:r>
        <w:rPr>
          <w:rtl/>
        </w:rPr>
        <w:t>הודעת ראש הממשלה על פעילות הממשלה בתקופה שחלפה ועל תוכניותיה למושב הקרוב</w:t>
      </w:r>
      <w:r>
        <w:tab/>
      </w:r>
      <w:r>
        <w:fldChar w:fldCharType="begin"/>
      </w:r>
      <w:r>
        <w:instrText xml:space="preserve"> PAGEREF _Toc91517649 \h </w:instrText>
      </w:r>
      <w:r>
        <w:fldChar w:fldCharType="separate"/>
      </w:r>
      <w:r>
        <w:t>9</w:t>
      </w:r>
      <w:r>
        <w:fldChar w:fldCharType="end"/>
      </w:r>
    </w:p>
    <w:p w14:paraId="4B821FFD" w14:textId="77777777" w:rsidR="00000000" w:rsidRDefault="005A3897">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w:instrText>
      </w:r>
      <w:r>
        <w:instrText xml:space="preserve">AGEREF _Toc91517650 \h </w:instrText>
      </w:r>
      <w:r>
        <w:fldChar w:fldCharType="separate"/>
      </w:r>
      <w:r>
        <w:t>9</w:t>
      </w:r>
      <w:r>
        <w:fldChar w:fldCharType="end"/>
      </w:r>
    </w:p>
    <w:p w14:paraId="5A121788" w14:textId="77777777" w:rsidR="00000000" w:rsidRDefault="005A3897">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_Toc91517651 \h </w:instrText>
      </w:r>
      <w:r>
        <w:fldChar w:fldCharType="separate"/>
      </w:r>
      <w:r>
        <w:t>14</w:t>
      </w:r>
      <w:r>
        <w:fldChar w:fldCharType="end"/>
      </w:r>
    </w:p>
    <w:p w14:paraId="031DA875" w14:textId="77777777" w:rsidR="00000000" w:rsidRDefault="005A3897">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_Toc91517652 \h </w:instrText>
      </w:r>
      <w:r>
        <w:fldChar w:fldCharType="separate"/>
      </w:r>
      <w:r>
        <w:t>30</w:t>
      </w:r>
      <w:r>
        <w:fldChar w:fldCharType="end"/>
      </w:r>
    </w:p>
    <w:p w14:paraId="23D44122" w14:textId="77777777" w:rsidR="00000000" w:rsidRDefault="005A3897">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ויחד--חד"ש-תע"ל--בל"ד להביע אי-אמון בממשלה בשל:</w:t>
      </w:r>
      <w:r>
        <w:tab/>
      </w:r>
      <w:r>
        <w:fldChar w:fldCharType="begin"/>
      </w:r>
      <w:r>
        <w:instrText xml:space="preserve"> PAGEREF _Toc91517653 \h </w:instrText>
      </w:r>
      <w:r>
        <w:fldChar w:fldCharType="separate"/>
      </w:r>
      <w:r>
        <w:t>41</w:t>
      </w:r>
      <w:r>
        <w:fldChar w:fldCharType="end"/>
      </w:r>
    </w:p>
    <w:p w14:paraId="20D38AC6" w14:textId="77777777" w:rsidR="00000000" w:rsidRDefault="005A3897">
      <w:pPr>
        <w:pStyle w:val="TOC1"/>
        <w:tabs>
          <w:tab w:val="right" w:leader="dot" w:pos="8296"/>
        </w:tabs>
        <w:ind w:right="0"/>
        <w:rPr>
          <w:rFonts w:ascii="Times New Roman" w:hAnsi="Times New Roman" w:cs="Times New Roman"/>
          <w:sz w:val="24"/>
          <w:szCs w:val="24"/>
        </w:rPr>
      </w:pPr>
      <w:r>
        <w:t xml:space="preserve">1. </w:t>
      </w:r>
      <w:r>
        <w:rPr>
          <w:rtl/>
        </w:rPr>
        <w:t xml:space="preserve">מדיניותה </w:t>
      </w:r>
      <w:r>
        <w:rPr>
          <w:rtl/>
        </w:rPr>
        <w:t>בתחום החברתי והכלכלי</w:t>
      </w:r>
      <w:r>
        <w:t>;</w:t>
      </w:r>
      <w:r>
        <w:tab/>
      </w:r>
      <w:r>
        <w:fldChar w:fldCharType="begin"/>
      </w:r>
      <w:r>
        <w:instrText xml:space="preserve"> PAGEREF _Toc91517654 \h </w:instrText>
      </w:r>
      <w:r>
        <w:fldChar w:fldCharType="separate"/>
      </w:r>
      <w:r>
        <w:t>41</w:t>
      </w:r>
      <w:r>
        <w:fldChar w:fldCharType="end"/>
      </w:r>
    </w:p>
    <w:p w14:paraId="6E7F9B1A" w14:textId="77777777" w:rsidR="00000000" w:rsidRDefault="005A3897">
      <w:pPr>
        <w:pStyle w:val="TOC1"/>
        <w:tabs>
          <w:tab w:val="right" w:leader="dot" w:pos="8296"/>
        </w:tabs>
        <w:ind w:right="0"/>
        <w:rPr>
          <w:rFonts w:ascii="Times New Roman" w:hAnsi="Times New Roman" w:cs="Times New Roman"/>
          <w:sz w:val="24"/>
          <w:szCs w:val="24"/>
        </w:rPr>
      </w:pPr>
      <w:r>
        <w:t xml:space="preserve">2. </w:t>
      </w:r>
      <w:r>
        <w:rPr>
          <w:rtl/>
        </w:rPr>
        <w:t>מדיניותה בתחום החברתי, הכלכלי והמדיני</w:t>
      </w:r>
      <w:r>
        <w:tab/>
      </w:r>
      <w:r>
        <w:fldChar w:fldCharType="begin"/>
      </w:r>
      <w:r>
        <w:instrText xml:space="preserve"> PAGEREF _Toc91517655 \h </w:instrText>
      </w:r>
      <w:r>
        <w:fldChar w:fldCharType="separate"/>
      </w:r>
      <w:r>
        <w:t>41</w:t>
      </w:r>
      <w:r>
        <w:fldChar w:fldCharType="end"/>
      </w:r>
    </w:p>
    <w:p w14:paraId="306E3818" w14:textId="77777777" w:rsidR="00000000" w:rsidRDefault="005A389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_Toc91517656 \h </w:instrText>
      </w:r>
      <w:r>
        <w:fldChar w:fldCharType="separate"/>
      </w:r>
      <w:r>
        <w:t>43</w:t>
      </w:r>
      <w:r>
        <w:fldChar w:fldCharType="end"/>
      </w:r>
    </w:p>
    <w:p w14:paraId="0F6AD01B" w14:textId="77777777" w:rsidR="00000000" w:rsidRDefault="005A3897">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_Toc91517657 \h </w:instrText>
      </w:r>
      <w:r>
        <w:fldChar w:fldCharType="separate"/>
      </w:r>
      <w:r>
        <w:t>46</w:t>
      </w:r>
      <w:r>
        <w:fldChar w:fldCharType="end"/>
      </w:r>
    </w:p>
    <w:p w14:paraId="0FBE580E" w14:textId="77777777" w:rsidR="00000000" w:rsidRDefault="005A3897">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w:t>
      </w:r>
      <w:r>
        <w:rPr>
          <w:rtl/>
        </w:rPr>
        <w:t>ה-מימד):</w:t>
      </w:r>
      <w:r>
        <w:tab/>
      </w:r>
      <w:r>
        <w:fldChar w:fldCharType="begin"/>
      </w:r>
      <w:r>
        <w:instrText xml:space="preserve"> PAGEREF _Toc91517658 \h </w:instrText>
      </w:r>
      <w:r>
        <w:fldChar w:fldCharType="separate"/>
      </w:r>
      <w:r>
        <w:t>58</w:t>
      </w:r>
      <w:r>
        <w:fldChar w:fldCharType="end"/>
      </w:r>
    </w:p>
    <w:p w14:paraId="1444C610" w14:textId="77777777" w:rsidR="00000000" w:rsidRDefault="005A3897">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_Toc91517659 \h </w:instrText>
      </w:r>
      <w:r>
        <w:fldChar w:fldCharType="separate"/>
      </w:r>
      <w:r>
        <w:t>58</w:t>
      </w:r>
      <w:r>
        <w:fldChar w:fldCharType="end"/>
      </w:r>
    </w:p>
    <w:p w14:paraId="2D6F1766" w14:textId="77777777" w:rsidR="00000000" w:rsidRDefault="005A389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_Toc91517660 \h </w:instrText>
      </w:r>
      <w:r>
        <w:fldChar w:fldCharType="separate"/>
      </w:r>
      <w:r>
        <w:t>69</w:t>
      </w:r>
      <w:r>
        <w:fldChar w:fldCharType="end"/>
      </w:r>
    </w:p>
    <w:p w14:paraId="19E177C1" w14:textId="77777777" w:rsidR="00000000" w:rsidRDefault="005A389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_Toc91517661 \h </w:instrText>
      </w:r>
      <w:r>
        <w:fldChar w:fldCharType="separate"/>
      </w:r>
      <w:r>
        <w:t>69</w:t>
      </w:r>
      <w:r>
        <w:fldChar w:fldCharType="end"/>
      </w:r>
    </w:p>
    <w:p w14:paraId="79BBD677" w14:textId="77777777" w:rsidR="00000000" w:rsidRDefault="005A3897">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ויחד--חד"ש-תע"ל--ב</w:t>
      </w:r>
      <w:r>
        <w:rPr>
          <w:rtl/>
        </w:rPr>
        <w:t>ל"ד להביע אי-אמון בממשלה בשל</w:t>
      </w:r>
      <w:r>
        <w:t>:</w:t>
      </w:r>
      <w:r>
        <w:tab/>
      </w:r>
      <w:r>
        <w:fldChar w:fldCharType="begin"/>
      </w:r>
      <w:r>
        <w:instrText xml:space="preserve"> PAGEREF _Toc91517662 \h </w:instrText>
      </w:r>
      <w:r>
        <w:fldChar w:fldCharType="separate"/>
      </w:r>
      <w:r>
        <w:t>70</w:t>
      </w:r>
      <w:r>
        <w:fldChar w:fldCharType="end"/>
      </w:r>
    </w:p>
    <w:p w14:paraId="361F8BA4" w14:textId="77777777" w:rsidR="00000000" w:rsidRDefault="005A3897">
      <w:pPr>
        <w:pStyle w:val="TOC1"/>
        <w:tabs>
          <w:tab w:val="right" w:leader="dot" w:pos="8296"/>
        </w:tabs>
        <w:ind w:right="0"/>
        <w:rPr>
          <w:rFonts w:ascii="Times New Roman" w:hAnsi="Times New Roman" w:cs="Times New Roman"/>
          <w:sz w:val="24"/>
          <w:szCs w:val="24"/>
        </w:rPr>
      </w:pPr>
      <w:r>
        <w:t xml:space="preserve">1. </w:t>
      </w:r>
      <w:r>
        <w:rPr>
          <w:rtl/>
        </w:rPr>
        <w:t>מדיניותה בתחום החברתי והכלכלי</w:t>
      </w:r>
      <w:r>
        <w:t>;</w:t>
      </w:r>
      <w:r>
        <w:tab/>
      </w:r>
      <w:r>
        <w:fldChar w:fldCharType="begin"/>
      </w:r>
      <w:r>
        <w:instrText xml:space="preserve"> PAGEREF _Toc91517663 \h </w:instrText>
      </w:r>
      <w:r>
        <w:fldChar w:fldCharType="separate"/>
      </w:r>
      <w:r>
        <w:t>70</w:t>
      </w:r>
      <w:r>
        <w:fldChar w:fldCharType="end"/>
      </w:r>
    </w:p>
    <w:p w14:paraId="733CE885" w14:textId="77777777" w:rsidR="00000000" w:rsidRDefault="005A3897">
      <w:pPr>
        <w:pStyle w:val="TOC1"/>
        <w:tabs>
          <w:tab w:val="right" w:leader="dot" w:pos="8296"/>
        </w:tabs>
        <w:ind w:right="0"/>
        <w:rPr>
          <w:rFonts w:ascii="Times New Roman" w:hAnsi="Times New Roman" w:cs="Times New Roman"/>
          <w:sz w:val="24"/>
          <w:szCs w:val="24"/>
        </w:rPr>
      </w:pPr>
      <w:r>
        <w:t xml:space="preserve">2. </w:t>
      </w:r>
      <w:r>
        <w:rPr>
          <w:rtl/>
        </w:rPr>
        <w:t>מדיניותה בתחום החברתי, הכלכלי והמדיני</w:t>
      </w:r>
      <w:r>
        <w:tab/>
      </w:r>
      <w:r>
        <w:fldChar w:fldCharType="begin"/>
      </w:r>
      <w:r>
        <w:instrText xml:space="preserve"> PAGEREF _Toc91517664 \h </w:instrText>
      </w:r>
      <w:r>
        <w:fldChar w:fldCharType="separate"/>
      </w:r>
      <w:r>
        <w:t>70</w:t>
      </w:r>
      <w:r>
        <w:fldChar w:fldCharType="end"/>
      </w:r>
    </w:p>
    <w:p w14:paraId="02B11D46" w14:textId="77777777" w:rsidR="00000000" w:rsidRDefault="005A389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_Toc91517665 \h </w:instrText>
      </w:r>
      <w:r>
        <w:fldChar w:fldCharType="separate"/>
      </w:r>
      <w:r>
        <w:t>70</w:t>
      </w:r>
      <w:r>
        <w:fldChar w:fldCharType="end"/>
      </w:r>
    </w:p>
    <w:p w14:paraId="5FBCA9B8" w14:textId="77777777" w:rsidR="00000000" w:rsidRDefault="005A3897">
      <w:pPr>
        <w:pStyle w:val="TOC1"/>
        <w:tabs>
          <w:tab w:val="right" w:leader="dot" w:pos="8296"/>
        </w:tabs>
        <w:ind w:right="0"/>
        <w:rPr>
          <w:rFonts w:ascii="Times New Roman" w:hAnsi="Times New Roman" w:cs="Times New Roman"/>
          <w:sz w:val="24"/>
          <w:szCs w:val="24"/>
        </w:rPr>
      </w:pPr>
      <w:r>
        <w:rPr>
          <w:rtl/>
        </w:rPr>
        <w:t>הודעת ראש ממשלה על פעילות הממשלה בתקופה שחלפה ועל תוכניותיה למושב הקרוב</w:t>
      </w:r>
      <w:r>
        <w:t>;</w:t>
      </w:r>
      <w:r>
        <w:tab/>
      </w:r>
      <w:r>
        <w:fldChar w:fldCharType="begin"/>
      </w:r>
      <w:r>
        <w:instrText xml:space="preserve"> PAGEREF _Toc91517666 \h </w:instrText>
      </w:r>
      <w:r>
        <w:fldChar w:fldCharType="separate"/>
      </w:r>
      <w:r>
        <w:t>72</w:t>
      </w:r>
      <w:r>
        <w:fldChar w:fldCharType="end"/>
      </w:r>
    </w:p>
    <w:p w14:paraId="63C7E6E3" w14:textId="77777777" w:rsidR="00000000" w:rsidRDefault="005A3897">
      <w:pPr>
        <w:pStyle w:val="TOC1"/>
        <w:tabs>
          <w:tab w:val="right" w:leader="dot" w:pos="8296"/>
        </w:tabs>
        <w:ind w:right="0"/>
        <w:rPr>
          <w:rFonts w:ascii="Times New Roman" w:hAnsi="Times New Roman" w:cs="Times New Roman"/>
          <w:sz w:val="24"/>
          <w:szCs w:val="24"/>
        </w:rPr>
      </w:pPr>
      <w:r>
        <w:rPr>
          <w:rtl/>
        </w:rPr>
        <w:t>הצעות סיעות העבודה-מימד ויחד</w:t>
      </w:r>
      <w:r>
        <w:t>--</w:t>
      </w:r>
      <w:r>
        <w:rPr>
          <w:rtl/>
        </w:rPr>
        <w:t>חד"ש-תע"ל-</w:t>
      </w:r>
      <w:r>
        <w:t>-</w:t>
      </w:r>
      <w:r>
        <w:rPr>
          <w:rtl/>
        </w:rPr>
        <w:t>בל"ד להביע אי-אמון בממשלה בשל</w:t>
      </w:r>
      <w:r>
        <w:t xml:space="preserve">:  1. </w:t>
      </w:r>
      <w:r>
        <w:rPr>
          <w:rtl/>
        </w:rPr>
        <w:t>מדיניותה בתחום החברתי והכלכלי</w:t>
      </w:r>
      <w:r>
        <w:t>;</w:t>
      </w:r>
      <w:r>
        <w:tab/>
      </w:r>
      <w:r>
        <w:fldChar w:fldCharType="begin"/>
      </w:r>
      <w:r>
        <w:instrText xml:space="preserve"> PAGEREF _Toc91517667 \h </w:instrText>
      </w:r>
      <w:r>
        <w:fldChar w:fldCharType="separate"/>
      </w:r>
      <w:r>
        <w:t>73</w:t>
      </w:r>
      <w:r>
        <w:fldChar w:fldCharType="end"/>
      </w:r>
    </w:p>
    <w:p w14:paraId="06F18AA7" w14:textId="77777777" w:rsidR="00000000" w:rsidRDefault="005A3897">
      <w:pPr>
        <w:pStyle w:val="TOC1"/>
        <w:tabs>
          <w:tab w:val="right" w:leader="dot" w:pos="8296"/>
        </w:tabs>
        <w:ind w:right="0"/>
        <w:rPr>
          <w:rFonts w:ascii="Times New Roman" w:hAnsi="Times New Roman" w:cs="Times New Roman"/>
          <w:sz w:val="24"/>
          <w:szCs w:val="24"/>
        </w:rPr>
      </w:pPr>
      <w:r>
        <w:t xml:space="preserve">2. </w:t>
      </w:r>
      <w:r>
        <w:rPr>
          <w:rtl/>
        </w:rPr>
        <w:t xml:space="preserve">מדיניותה </w:t>
      </w:r>
      <w:r>
        <w:rPr>
          <w:rtl/>
        </w:rPr>
        <w:t>בתחום החברתי, הכלכלי והמדיני</w:t>
      </w:r>
      <w:r>
        <w:tab/>
      </w:r>
      <w:r>
        <w:fldChar w:fldCharType="begin"/>
      </w:r>
      <w:r>
        <w:instrText xml:space="preserve"> PAGEREF _Toc91517668 \h </w:instrText>
      </w:r>
      <w:r>
        <w:fldChar w:fldCharType="separate"/>
      </w:r>
      <w:r>
        <w:t>73</w:t>
      </w:r>
      <w:r>
        <w:fldChar w:fldCharType="end"/>
      </w:r>
    </w:p>
    <w:p w14:paraId="7B60E9A1" w14:textId="77777777" w:rsidR="00000000" w:rsidRDefault="005A3897">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_Toc91517669 \h </w:instrText>
      </w:r>
      <w:r>
        <w:fldChar w:fldCharType="separate"/>
      </w:r>
      <w:r>
        <w:t>73</w:t>
      </w:r>
      <w:r>
        <w:fldChar w:fldCharType="end"/>
      </w:r>
    </w:p>
    <w:p w14:paraId="4FEFB1D5" w14:textId="77777777" w:rsidR="00000000" w:rsidRDefault="005A3897">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_Toc91517670 \h </w:instrText>
      </w:r>
      <w:r>
        <w:fldChar w:fldCharType="separate"/>
      </w:r>
      <w:r>
        <w:t>75</w:t>
      </w:r>
      <w:r>
        <w:fldChar w:fldCharType="end"/>
      </w:r>
    </w:p>
    <w:p w14:paraId="39862B65" w14:textId="77777777" w:rsidR="00000000" w:rsidRDefault="005A389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_Toc91517671 \h </w:instrText>
      </w:r>
      <w:r>
        <w:fldChar w:fldCharType="separate"/>
      </w:r>
      <w:r>
        <w:t>77</w:t>
      </w:r>
      <w:r>
        <w:fldChar w:fldCharType="end"/>
      </w:r>
    </w:p>
    <w:p w14:paraId="6B3B948F" w14:textId="77777777" w:rsidR="00000000" w:rsidRDefault="005A3897">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_Toc9151</w:instrText>
      </w:r>
      <w:r>
        <w:instrText xml:space="preserve">7672 \h </w:instrText>
      </w:r>
      <w:r>
        <w:fldChar w:fldCharType="separate"/>
      </w:r>
      <w:r>
        <w:t>78</w:t>
      </w:r>
      <w:r>
        <w:fldChar w:fldCharType="end"/>
      </w:r>
    </w:p>
    <w:p w14:paraId="67BF2E1A" w14:textId="77777777" w:rsidR="00000000" w:rsidRDefault="005A3897">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_Toc91517673 \h </w:instrText>
      </w:r>
      <w:r>
        <w:fldChar w:fldCharType="separate"/>
      </w:r>
      <w:r>
        <w:t>81</w:t>
      </w:r>
      <w:r>
        <w:fldChar w:fldCharType="end"/>
      </w:r>
    </w:p>
    <w:p w14:paraId="2C589AE6" w14:textId="77777777" w:rsidR="00000000" w:rsidRDefault="005A3897">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_Toc91517674 \h </w:instrText>
      </w:r>
      <w:r>
        <w:fldChar w:fldCharType="separate"/>
      </w:r>
      <w:r>
        <w:t>83</w:t>
      </w:r>
      <w:r>
        <w:fldChar w:fldCharType="end"/>
      </w:r>
    </w:p>
    <w:p w14:paraId="5E3B4245" w14:textId="77777777" w:rsidR="00000000" w:rsidRDefault="005A389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_Toc91517675 \h </w:instrText>
      </w:r>
      <w:r>
        <w:fldChar w:fldCharType="separate"/>
      </w:r>
      <w:r>
        <w:t>86</w:t>
      </w:r>
      <w:r>
        <w:fldChar w:fldCharType="end"/>
      </w:r>
    </w:p>
    <w:p w14:paraId="226A2D4E" w14:textId="77777777" w:rsidR="00000000" w:rsidRDefault="005A3897">
      <w:pPr>
        <w:pStyle w:val="TOC2"/>
        <w:tabs>
          <w:tab w:val="right" w:leader="dot" w:pos="8296"/>
        </w:tabs>
        <w:ind w:right="0"/>
        <w:rPr>
          <w:rFonts w:ascii="Times New Roman" w:hAnsi="Times New Roman" w:cs="Times New Roman"/>
          <w:sz w:val="24"/>
          <w:szCs w:val="24"/>
        </w:rPr>
      </w:pPr>
      <w:r>
        <w:rPr>
          <w:rtl/>
        </w:rPr>
        <w:lastRenderedPageBreak/>
        <w:t>משה</w:t>
      </w:r>
      <w:r>
        <w:t xml:space="preserve"> </w:t>
      </w:r>
      <w:r>
        <w:rPr>
          <w:rtl/>
        </w:rPr>
        <w:t>גפני (יהדות התורה):</w:t>
      </w:r>
      <w:r>
        <w:tab/>
      </w:r>
      <w:r>
        <w:fldChar w:fldCharType="begin"/>
      </w:r>
      <w:r>
        <w:instrText xml:space="preserve"> PAGEREF _Toc91517676 \h </w:instrText>
      </w:r>
      <w:r>
        <w:fldChar w:fldCharType="separate"/>
      </w:r>
      <w:r>
        <w:t>90</w:t>
      </w:r>
      <w:r>
        <w:fldChar w:fldCharType="end"/>
      </w:r>
    </w:p>
    <w:p w14:paraId="5E58D3D0" w14:textId="77777777" w:rsidR="00000000" w:rsidRDefault="005A3897">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w:instrText>
      </w:r>
      <w:r>
        <w:instrText xml:space="preserve">AGEREF _Toc91517677 \h </w:instrText>
      </w:r>
      <w:r>
        <w:fldChar w:fldCharType="separate"/>
      </w:r>
      <w:r>
        <w:t>93</w:t>
      </w:r>
      <w:r>
        <w:fldChar w:fldCharType="end"/>
      </w:r>
    </w:p>
    <w:p w14:paraId="10C2C189" w14:textId="77777777" w:rsidR="00000000" w:rsidRDefault="005A389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_Toc91517678 \h </w:instrText>
      </w:r>
      <w:r>
        <w:fldChar w:fldCharType="separate"/>
      </w:r>
      <w:r>
        <w:t>94</w:t>
      </w:r>
      <w:r>
        <w:fldChar w:fldCharType="end"/>
      </w:r>
    </w:p>
    <w:p w14:paraId="1A87589F" w14:textId="77777777" w:rsidR="00000000" w:rsidRDefault="005A389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_Toc91517679 \h </w:instrText>
      </w:r>
      <w:r>
        <w:fldChar w:fldCharType="separate"/>
      </w:r>
      <w:r>
        <w:t>97</w:t>
      </w:r>
      <w:r>
        <w:fldChar w:fldCharType="end"/>
      </w:r>
    </w:p>
    <w:p w14:paraId="555F99E9" w14:textId="77777777" w:rsidR="00000000" w:rsidRDefault="005A389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_Toc91517680 \h </w:instrText>
      </w:r>
      <w:r>
        <w:fldChar w:fldCharType="separate"/>
      </w:r>
      <w:r>
        <w:t>99</w:t>
      </w:r>
      <w:r>
        <w:fldChar w:fldCharType="end"/>
      </w:r>
    </w:p>
    <w:p w14:paraId="4FA06ACB" w14:textId="77777777" w:rsidR="00000000" w:rsidRDefault="005A389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_Toc91517681 \h </w:instrText>
      </w:r>
      <w:r>
        <w:fldChar w:fldCharType="separate"/>
      </w:r>
      <w:r>
        <w:t>101</w:t>
      </w:r>
      <w:r>
        <w:fldChar w:fldCharType="end"/>
      </w:r>
    </w:p>
    <w:p w14:paraId="582DBDD8" w14:textId="77777777" w:rsidR="00000000" w:rsidRDefault="005A3897">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w:t>
      </w:r>
      <w:r>
        <w:rPr>
          <w:rtl/>
        </w:rPr>
        <w:t>ליעזר (העבודה-מימד):</w:t>
      </w:r>
      <w:r>
        <w:tab/>
      </w:r>
      <w:r>
        <w:fldChar w:fldCharType="begin"/>
      </w:r>
      <w:r>
        <w:instrText xml:space="preserve"> PAGEREF _Toc91517682 \h </w:instrText>
      </w:r>
      <w:r>
        <w:fldChar w:fldCharType="separate"/>
      </w:r>
      <w:r>
        <w:t>102</w:t>
      </w:r>
      <w:r>
        <w:fldChar w:fldCharType="end"/>
      </w:r>
    </w:p>
    <w:p w14:paraId="6DD8E7F9" w14:textId="77777777" w:rsidR="00000000" w:rsidRDefault="005A389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_Toc91517683 \h </w:instrText>
      </w:r>
      <w:r>
        <w:fldChar w:fldCharType="separate"/>
      </w:r>
      <w:r>
        <w:t>105</w:t>
      </w:r>
      <w:r>
        <w:fldChar w:fldCharType="end"/>
      </w:r>
    </w:p>
    <w:p w14:paraId="354839DD" w14:textId="77777777" w:rsidR="00000000" w:rsidRDefault="005A389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_Toc91517684 \h </w:instrText>
      </w:r>
      <w:r>
        <w:fldChar w:fldCharType="separate"/>
      </w:r>
      <w:r>
        <w:t>108</w:t>
      </w:r>
      <w:r>
        <w:fldChar w:fldCharType="end"/>
      </w:r>
    </w:p>
    <w:p w14:paraId="2EE0973F" w14:textId="77777777" w:rsidR="00000000" w:rsidRDefault="005A389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_Toc91517685 \h </w:instrText>
      </w:r>
      <w:r>
        <w:fldChar w:fldCharType="separate"/>
      </w:r>
      <w:r>
        <w:t>112</w:t>
      </w:r>
      <w:r>
        <w:fldChar w:fldCharType="end"/>
      </w:r>
    </w:p>
    <w:p w14:paraId="79171C0F" w14:textId="77777777" w:rsidR="00000000" w:rsidRDefault="005A389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w:instrText>
      </w:r>
      <w:r>
        <w:instrText xml:space="preserve">c91517686 \h </w:instrText>
      </w:r>
      <w:r>
        <w:fldChar w:fldCharType="separate"/>
      </w:r>
      <w:r>
        <w:t>115</w:t>
      </w:r>
      <w:r>
        <w:fldChar w:fldCharType="end"/>
      </w:r>
    </w:p>
    <w:p w14:paraId="069C52EE" w14:textId="77777777" w:rsidR="00000000" w:rsidRDefault="005A3897">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_Toc91517687 \h </w:instrText>
      </w:r>
      <w:r>
        <w:fldChar w:fldCharType="separate"/>
      </w:r>
      <w:r>
        <w:t>129</w:t>
      </w:r>
      <w:r>
        <w:fldChar w:fldCharType="end"/>
      </w:r>
    </w:p>
    <w:p w14:paraId="36262218" w14:textId="77777777" w:rsidR="00000000" w:rsidRDefault="005A3897">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_Toc91517688 \h </w:instrText>
      </w:r>
      <w:r>
        <w:fldChar w:fldCharType="separate"/>
      </w:r>
      <w:r>
        <w:t>130</w:t>
      </w:r>
      <w:r>
        <w:fldChar w:fldCharType="end"/>
      </w:r>
    </w:p>
    <w:p w14:paraId="6FF6BDF2" w14:textId="77777777" w:rsidR="00000000" w:rsidRDefault="005A3897">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_Toc91517689 \h </w:instrText>
      </w:r>
      <w:r>
        <w:fldChar w:fldCharType="separate"/>
      </w:r>
      <w:r>
        <w:t>131</w:t>
      </w:r>
      <w:r>
        <w:fldChar w:fldCharType="end"/>
      </w:r>
    </w:p>
    <w:p w14:paraId="67E1D4D6" w14:textId="77777777" w:rsidR="00000000" w:rsidRDefault="005A3897">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_Toc91517690 \h </w:instrText>
      </w:r>
      <w:r>
        <w:fldChar w:fldCharType="separate"/>
      </w:r>
      <w:r>
        <w:t>132</w:t>
      </w:r>
      <w:r>
        <w:fldChar w:fldCharType="end"/>
      </w:r>
    </w:p>
    <w:p w14:paraId="5DAF138C" w14:textId="77777777" w:rsidR="00000000" w:rsidRDefault="005A3897">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_Toc91517691 \h </w:instrText>
      </w:r>
      <w:r>
        <w:fldChar w:fldCharType="separate"/>
      </w:r>
      <w:r>
        <w:t>133</w:t>
      </w:r>
      <w:r>
        <w:fldChar w:fldCharType="end"/>
      </w:r>
    </w:p>
    <w:p w14:paraId="208DBABA" w14:textId="77777777" w:rsidR="00000000" w:rsidRDefault="005A389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_Toc91517692 \h </w:instrText>
      </w:r>
      <w:r>
        <w:fldChar w:fldCharType="separate"/>
      </w:r>
      <w:r>
        <w:t>134</w:t>
      </w:r>
      <w:r>
        <w:fldChar w:fldCharType="end"/>
      </w:r>
    </w:p>
    <w:p w14:paraId="78413561" w14:textId="77777777" w:rsidR="00000000" w:rsidRDefault="005A389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_Toc91517693 \h </w:instrText>
      </w:r>
      <w:r>
        <w:fldChar w:fldCharType="separate"/>
      </w:r>
      <w:r>
        <w:t>134</w:t>
      </w:r>
      <w:r>
        <w:fldChar w:fldCharType="end"/>
      </w:r>
    </w:p>
    <w:p w14:paraId="78A9B2D6" w14:textId="77777777" w:rsidR="00000000" w:rsidRDefault="005A389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_Toc91517694 \h </w:instrText>
      </w:r>
      <w:r>
        <w:fldChar w:fldCharType="separate"/>
      </w:r>
      <w:r>
        <w:t>135</w:t>
      </w:r>
      <w:r>
        <w:fldChar w:fldCharType="end"/>
      </w:r>
    </w:p>
    <w:p w14:paraId="213EAB76" w14:textId="77777777" w:rsidR="00000000" w:rsidRDefault="005A389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_Toc91517695 </w:instrText>
      </w:r>
      <w:r>
        <w:instrText xml:space="preserve">\h </w:instrText>
      </w:r>
      <w:r>
        <w:fldChar w:fldCharType="separate"/>
      </w:r>
      <w:r>
        <w:t>136</w:t>
      </w:r>
      <w:r>
        <w:fldChar w:fldCharType="end"/>
      </w:r>
    </w:p>
    <w:p w14:paraId="7C44A11C" w14:textId="77777777" w:rsidR="00000000" w:rsidRDefault="005A3897">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_Toc91517696 \h </w:instrText>
      </w:r>
      <w:r>
        <w:fldChar w:fldCharType="separate"/>
      </w:r>
      <w:r>
        <w:t>139</w:t>
      </w:r>
      <w:r>
        <w:fldChar w:fldCharType="end"/>
      </w:r>
    </w:p>
    <w:p w14:paraId="6FE5A7CE" w14:textId="77777777" w:rsidR="00000000" w:rsidRDefault="005A389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_Toc91517697 \h </w:instrText>
      </w:r>
      <w:r>
        <w:fldChar w:fldCharType="separate"/>
      </w:r>
      <w:r>
        <w:t>139</w:t>
      </w:r>
      <w:r>
        <w:fldChar w:fldCharType="end"/>
      </w:r>
    </w:p>
    <w:p w14:paraId="586374C2" w14:textId="77777777" w:rsidR="00000000" w:rsidRDefault="005A389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_Toc91517698 \h </w:instrText>
      </w:r>
      <w:r>
        <w:fldChar w:fldCharType="separate"/>
      </w:r>
      <w:r>
        <w:t>140</w:t>
      </w:r>
      <w:r>
        <w:fldChar w:fldCharType="end"/>
      </w:r>
    </w:p>
    <w:p w14:paraId="7A83181B" w14:textId="77777777" w:rsidR="00000000" w:rsidRDefault="005A389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_Toc91517699 \h </w:instrText>
      </w:r>
      <w:r>
        <w:fldChar w:fldCharType="separate"/>
      </w:r>
      <w:r>
        <w:t>140</w:t>
      </w:r>
      <w:r>
        <w:fldChar w:fldCharType="end"/>
      </w:r>
    </w:p>
    <w:p w14:paraId="1240B7A7" w14:textId="77777777" w:rsidR="00000000" w:rsidRDefault="005A389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w:t>
      </w:r>
      <w:r>
        <w:rPr>
          <w:rtl/>
        </w:rPr>
        <w:t>הדות התורה)</w:t>
      </w:r>
      <w:r>
        <w:t>:</w:t>
      </w:r>
      <w:r>
        <w:tab/>
      </w:r>
      <w:r>
        <w:fldChar w:fldCharType="begin"/>
      </w:r>
      <w:r>
        <w:instrText xml:space="preserve"> PAGEREF _Toc91517700 \h </w:instrText>
      </w:r>
      <w:r>
        <w:fldChar w:fldCharType="separate"/>
      </w:r>
      <w:r>
        <w:t>140</w:t>
      </w:r>
      <w:r>
        <w:fldChar w:fldCharType="end"/>
      </w:r>
    </w:p>
    <w:p w14:paraId="57D22E40" w14:textId="77777777" w:rsidR="00000000" w:rsidRDefault="005A389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_Toc91517701 \h </w:instrText>
      </w:r>
      <w:r>
        <w:fldChar w:fldCharType="separate"/>
      </w:r>
      <w:r>
        <w:t>141</w:t>
      </w:r>
      <w:r>
        <w:fldChar w:fldCharType="end"/>
      </w:r>
    </w:p>
    <w:p w14:paraId="35452A03" w14:textId="77777777" w:rsidR="00000000" w:rsidRDefault="005A389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_Toc91517702 \h </w:instrText>
      </w:r>
      <w:r>
        <w:fldChar w:fldCharType="separate"/>
      </w:r>
      <w:r>
        <w:t>143</w:t>
      </w:r>
      <w:r>
        <w:fldChar w:fldCharType="end"/>
      </w:r>
    </w:p>
    <w:p w14:paraId="396989FC" w14:textId="77777777" w:rsidR="00000000" w:rsidRDefault="005A389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_Toc91517703 \h </w:instrText>
      </w:r>
      <w:r>
        <w:fldChar w:fldCharType="separate"/>
      </w:r>
      <w:r>
        <w:t>144</w:t>
      </w:r>
      <w:r>
        <w:fldChar w:fldCharType="end"/>
      </w:r>
    </w:p>
    <w:p w14:paraId="20DF5AAC" w14:textId="77777777" w:rsidR="00000000" w:rsidRDefault="005A3897">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rPr>
          <w:rtl/>
        </w:rPr>
        <w:t>):</w:t>
      </w:r>
      <w:r>
        <w:tab/>
      </w:r>
      <w:r>
        <w:fldChar w:fldCharType="begin"/>
      </w:r>
      <w:r>
        <w:instrText xml:space="preserve"> PAGEREF _Toc91517704 \h </w:instrText>
      </w:r>
      <w:r>
        <w:fldChar w:fldCharType="separate"/>
      </w:r>
      <w:r>
        <w:t>151</w:t>
      </w:r>
      <w:r>
        <w:fldChar w:fldCharType="end"/>
      </w:r>
    </w:p>
    <w:p w14:paraId="33A62EF5" w14:textId="77777777" w:rsidR="00000000" w:rsidRDefault="005A3897">
      <w:pPr>
        <w:pStyle w:val="TOC1"/>
        <w:tabs>
          <w:tab w:val="right" w:leader="dot" w:pos="8296"/>
        </w:tabs>
        <w:ind w:right="0"/>
        <w:rPr>
          <w:rFonts w:ascii="Times New Roman" w:hAnsi="Times New Roman" w:cs="Times New Roman"/>
          <w:sz w:val="24"/>
          <w:szCs w:val="24"/>
        </w:rPr>
      </w:pPr>
      <w:r>
        <w:rPr>
          <w:rtl/>
        </w:rPr>
        <w:t>הודעת הממשלה על מינוי סגן שר</w:t>
      </w:r>
      <w:r>
        <w:tab/>
      </w:r>
      <w:r>
        <w:fldChar w:fldCharType="begin"/>
      </w:r>
      <w:r>
        <w:instrText xml:space="preserve"> PAGEREF _Toc91517705 \h </w:instrText>
      </w:r>
      <w:r>
        <w:fldChar w:fldCharType="separate"/>
      </w:r>
      <w:r>
        <w:t>153</w:t>
      </w:r>
      <w:r>
        <w:fldChar w:fldCharType="end"/>
      </w:r>
    </w:p>
    <w:p w14:paraId="096448DF" w14:textId="77777777" w:rsidR="00000000" w:rsidRDefault="005A3897">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w:t>
      </w:r>
      <w:r>
        <w:t xml:space="preserve"> </w:t>
      </w:r>
      <w:r>
        <w:rPr>
          <w:rtl/>
        </w:rPr>
        <w:t>פנים</w:t>
      </w:r>
      <w:r>
        <w:t xml:space="preserve"> </w:t>
      </w:r>
      <w:r>
        <w:rPr>
          <w:rtl/>
        </w:rPr>
        <w:t>גדעון עזרא:</w:t>
      </w:r>
      <w:r>
        <w:tab/>
      </w:r>
      <w:r>
        <w:fldChar w:fldCharType="begin"/>
      </w:r>
      <w:r>
        <w:instrText xml:space="preserve"> PAGEREF _Toc91517706 \h </w:instrText>
      </w:r>
      <w:r>
        <w:fldChar w:fldCharType="separate"/>
      </w:r>
      <w:r>
        <w:t>154</w:t>
      </w:r>
      <w:r>
        <w:fldChar w:fldCharType="end"/>
      </w:r>
    </w:p>
    <w:p w14:paraId="674C3AA6" w14:textId="77777777" w:rsidR="00000000" w:rsidRDefault="005A3897">
      <w:pPr>
        <w:pStyle w:val="a0"/>
        <w:jc w:val="center"/>
        <w:rPr>
          <w:rtl/>
        </w:rPr>
      </w:pPr>
      <w:r>
        <w:rPr>
          <w:bCs/>
          <w:szCs w:val="36"/>
          <w:u w:val="single"/>
          <w:rtl/>
        </w:rPr>
        <w:fldChar w:fldCharType="end"/>
      </w:r>
    </w:p>
    <w:p w14:paraId="7272CF83" w14:textId="77777777" w:rsidR="00000000" w:rsidRDefault="005A3897">
      <w:pPr>
        <w:pStyle w:val="a0"/>
        <w:rPr>
          <w:rtl/>
        </w:rPr>
      </w:pPr>
      <w:r>
        <w:rPr>
          <w:rtl/>
        </w:rPr>
        <w:br w:type="page"/>
      </w:r>
    </w:p>
    <w:p w14:paraId="398FD34B" w14:textId="77777777" w:rsidR="00000000" w:rsidRDefault="005A3897">
      <w:pPr>
        <w:pStyle w:val="a0"/>
        <w:rPr>
          <w:rFonts w:hint="cs"/>
          <w:rtl/>
        </w:rPr>
      </w:pPr>
    </w:p>
    <w:p w14:paraId="5DA9C414" w14:textId="77777777" w:rsidR="00000000" w:rsidRDefault="005A3897">
      <w:pPr>
        <w:pStyle w:val="a0"/>
        <w:rPr>
          <w:rtl/>
        </w:rPr>
      </w:pPr>
    </w:p>
    <w:p w14:paraId="54D41951" w14:textId="77777777" w:rsidR="00000000" w:rsidRDefault="005A3897">
      <w:pPr>
        <w:pStyle w:val="a0"/>
        <w:rPr>
          <w:rtl/>
        </w:rPr>
      </w:pPr>
      <w:r>
        <w:rPr>
          <w:rFonts w:hint="cs"/>
          <w:rtl/>
        </w:rPr>
        <w:t>דברי הכנסת</w:t>
      </w:r>
    </w:p>
    <w:p w14:paraId="67DC2166" w14:textId="77777777" w:rsidR="00000000" w:rsidRDefault="005A3897">
      <w:pPr>
        <w:pStyle w:val="a0"/>
        <w:rPr>
          <w:rtl/>
        </w:rPr>
      </w:pPr>
      <w:r>
        <w:rPr>
          <w:rFonts w:hint="cs"/>
          <w:rtl/>
        </w:rPr>
        <w:t>א/ מושב שלישי / ישיבות קס"ו-קס"ח</w:t>
      </w:r>
    </w:p>
    <w:p w14:paraId="02FA3241" w14:textId="77777777" w:rsidR="00000000" w:rsidRDefault="005A3897">
      <w:pPr>
        <w:pStyle w:val="a0"/>
        <w:rPr>
          <w:rFonts w:hint="cs"/>
          <w:rtl/>
        </w:rPr>
      </w:pPr>
      <w:r>
        <w:rPr>
          <w:rFonts w:hint="cs"/>
          <w:rtl/>
        </w:rPr>
        <w:t>כ"ו-כ"ח בתשרי התשס"ה / 11-13 באוקטובר 2004 / 1</w:t>
      </w:r>
    </w:p>
    <w:p w14:paraId="5366A62D" w14:textId="77777777" w:rsidR="00000000" w:rsidRDefault="005A3897">
      <w:pPr>
        <w:pStyle w:val="a0"/>
        <w:rPr>
          <w:rFonts w:hint="cs"/>
          <w:rtl/>
        </w:rPr>
      </w:pPr>
      <w:r>
        <w:rPr>
          <w:rFonts w:hint="cs"/>
          <w:rtl/>
        </w:rPr>
        <w:t>חוברת א'</w:t>
      </w:r>
    </w:p>
    <w:p w14:paraId="2401FFE4" w14:textId="77777777" w:rsidR="00000000" w:rsidRDefault="005A3897">
      <w:pPr>
        <w:pStyle w:val="a0"/>
        <w:rPr>
          <w:rFonts w:hint="cs"/>
          <w:rtl/>
        </w:rPr>
      </w:pPr>
      <w:r>
        <w:rPr>
          <w:rFonts w:hint="cs"/>
          <w:rtl/>
        </w:rPr>
        <w:t>ישיבה קס"ו</w:t>
      </w:r>
    </w:p>
    <w:p w14:paraId="7BC29BC0" w14:textId="77777777" w:rsidR="00000000" w:rsidRDefault="005A3897">
      <w:pPr>
        <w:pStyle w:val="a0"/>
        <w:rPr>
          <w:rtl/>
        </w:rPr>
      </w:pPr>
    </w:p>
    <w:p w14:paraId="73DE115A" w14:textId="77777777" w:rsidR="00000000" w:rsidRDefault="005A3897">
      <w:pPr>
        <w:pStyle w:val="a0"/>
        <w:rPr>
          <w:rFonts w:hint="cs"/>
          <w:rtl/>
        </w:rPr>
      </w:pPr>
    </w:p>
    <w:p w14:paraId="294CAC99" w14:textId="77777777" w:rsidR="00000000" w:rsidRDefault="005A3897">
      <w:pPr>
        <w:pStyle w:val="a0"/>
        <w:rPr>
          <w:rFonts w:hint="cs"/>
          <w:rtl/>
        </w:rPr>
      </w:pPr>
    </w:p>
    <w:p w14:paraId="7D8629A4" w14:textId="77777777" w:rsidR="00000000" w:rsidRDefault="005A3897">
      <w:pPr>
        <w:pStyle w:val="a5"/>
        <w:bidi/>
        <w:rPr>
          <w:rFonts w:hint="cs"/>
          <w:rtl/>
        </w:rPr>
      </w:pPr>
      <w:r>
        <w:rPr>
          <w:rtl/>
        </w:rPr>
        <w:t>הישיבה ה</w:t>
      </w:r>
      <w:r>
        <w:rPr>
          <w:rFonts w:hint="cs"/>
          <w:rtl/>
        </w:rPr>
        <w:t>מאה-ושישים-ושש</w:t>
      </w:r>
      <w:r>
        <w:rPr>
          <w:rtl/>
        </w:rPr>
        <w:t xml:space="preserve"> של הכנסת ה</w:t>
      </w:r>
      <w:r>
        <w:rPr>
          <w:rFonts w:hint="cs"/>
          <w:rtl/>
        </w:rPr>
        <w:t>שש-עשרה</w:t>
      </w:r>
    </w:p>
    <w:p w14:paraId="1EF88466" w14:textId="77777777" w:rsidR="00000000" w:rsidRDefault="005A3897">
      <w:pPr>
        <w:pStyle w:val="a6"/>
        <w:bidi/>
        <w:rPr>
          <w:rtl/>
        </w:rPr>
      </w:pPr>
      <w:r>
        <w:rPr>
          <w:rtl/>
        </w:rPr>
        <w:t>יום שני,</w:t>
      </w:r>
      <w:r>
        <w:rPr>
          <w:rFonts w:hint="cs"/>
          <w:rtl/>
        </w:rPr>
        <w:t xml:space="preserve"> </w:t>
      </w:r>
      <w:r>
        <w:rPr>
          <w:rtl/>
        </w:rPr>
        <w:t xml:space="preserve">כ"ו בתשרי </w:t>
      </w:r>
      <w:r>
        <w:rPr>
          <w:rFonts w:hint="cs"/>
          <w:rtl/>
        </w:rPr>
        <w:t>ה</w:t>
      </w:r>
      <w:r>
        <w:rPr>
          <w:rtl/>
        </w:rPr>
        <w:t>תשס"ה (11 באוקטובר 2004)</w:t>
      </w:r>
    </w:p>
    <w:p w14:paraId="3EFBEE6F" w14:textId="77777777" w:rsidR="00000000" w:rsidRDefault="005A3897">
      <w:pPr>
        <w:pStyle w:val="a7"/>
        <w:bidi/>
        <w:rPr>
          <w:rtl/>
        </w:rPr>
      </w:pPr>
      <w:r>
        <w:rPr>
          <w:rtl/>
        </w:rPr>
        <w:t>ירושלים, הכנסת, שעה 16:00</w:t>
      </w:r>
    </w:p>
    <w:p w14:paraId="61F6E6B3" w14:textId="77777777" w:rsidR="00000000" w:rsidRDefault="005A3897">
      <w:pPr>
        <w:pStyle w:val="a2"/>
        <w:rPr>
          <w:rFonts w:hint="cs"/>
          <w:rtl/>
        </w:rPr>
      </w:pPr>
    </w:p>
    <w:p w14:paraId="57FD3AB7" w14:textId="77777777" w:rsidR="00000000" w:rsidRDefault="005A3897">
      <w:pPr>
        <w:pStyle w:val="a0"/>
        <w:rPr>
          <w:rFonts w:hint="cs"/>
          <w:rtl/>
        </w:rPr>
      </w:pPr>
    </w:p>
    <w:p w14:paraId="28C26895" w14:textId="77777777" w:rsidR="00000000" w:rsidRDefault="005A3897">
      <w:pPr>
        <w:pStyle w:val="a2"/>
        <w:rPr>
          <w:rFonts w:hint="cs"/>
          <w:rtl/>
        </w:rPr>
      </w:pPr>
      <w:bookmarkStart w:id="0" w:name="_Toc91517645"/>
      <w:r>
        <w:rPr>
          <w:rtl/>
        </w:rPr>
        <w:t>ד</w:t>
      </w:r>
      <w:r>
        <w:rPr>
          <w:rFonts w:hint="cs"/>
          <w:rtl/>
        </w:rPr>
        <w:t>ברי יושב-ראש הכנסת לזכרם של השר וחבר הכנסת לשעבר שאול עמור</w:t>
      </w:r>
      <w:r>
        <w:rPr>
          <w:rtl/>
        </w:rPr>
        <w:br/>
      </w:r>
      <w:r>
        <w:rPr>
          <w:rFonts w:hint="cs"/>
          <w:rtl/>
        </w:rPr>
        <w:t xml:space="preserve"> ושל חבר הכנסת לשעבר גד יציב, זיכרונם לברכה</w:t>
      </w:r>
      <w:bookmarkEnd w:id="0"/>
    </w:p>
    <w:p w14:paraId="4532D766" w14:textId="77777777" w:rsidR="00000000" w:rsidRDefault="005A3897">
      <w:pPr>
        <w:pStyle w:val="-0"/>
        <w:rPr>
          <w:rFonts w:hint="cs"/>
          <w:rtl/>
        </w:rPr>
      </w:pPr>
    </w:p>
    <w:p w14:paraId="4A7E3188" w14:textId="77777777" w:rsidR="00000000" w:rsidRDefault="005A3897">
      <w:pPr>
        <w:pStyle w:val="af1"/>
        <w:rPr>
          <w:rtl/>
        </w:rPr>
      </w:pPr>
      <w:r>
        <w:rPr>
          <w:rtl/>
        </w:rPr>
        <w:t>היו"ר ראובן ר</w:t>
      </w:r>
      <w:r>
        <w:rPr>
          <w:rtl/>
        </w:rPr>
        <w:t>יבלין:</w:t>
      </w:r>
    </w:p>
    <w:p w14:paraId="663F0133" w14:textId="77777777" w:rsidR="00000000" w:rsidRDefault="005A3897">
      <w:pPr>
        <w:pStyle w:val="a0"/>
        <w:rPr>
          <w:rtl/>
        </w:rPr>
      </w:pPr>
    </w:p>
    <w:p w14:paraId="1A1DF6B8" w14:textId="77777777" w:rsidR="00000000" w:rsidRDefault="005A3897">
      <w:pPr>
        <w:pStyle w:val="a0"/>
        <w:rPr>
          <w:rFonts w:hint="cs"/>
          <w:rtl/>
        </w:rPr>
      </w:pPr>
      <w:r>
        <w:rPr>
          <w:rFonts w:hint="cs"/>
          <w:rtl/>
        </w:rPr>
        <w:t xml:space="preserve">היום יום שני, כ"ו בחודש תשרי התשס"ה, 11 בחודש אוקטובר 2004 למניינם. אני מתכבד לפתוח את ישיבת הכנסת. </w:t>
      </w:r>
    </w:p>
    <w:p w14:paraId="0A8EA79F" w14:textId="77777777" w:rsidR="00000000" w:rsidRDefault="005A3897">
      <w:pPr>
        <w:pStyle w:val="a0"/>
        <w:rPr>
          <w:rFonts w:hint="cs"/>
          <w:rtl/>
        </w:rPr>
      </w:pPr>
    </w:p>
    <w:p w14:paraId="1DC129C6" w14:textId="77777777" w:rsidR="00000000" w:rsidRDefault="005A3897">
      <w:pPr>
        <w:pStyle w:val="af0"/>
        <w:rPr>
          <w:rtl/>
        </w:rPr>
      </w:pPr>
      <w:r>
        <w:rPr>
          <w:rFonts w:hint="eastAsia"/>
          <w:rtl/>
        </w:rPr>
        <w:t>מזכיר</w:t>
      </w:r>
      <w:r>
        <w:rPr>
          <w:rtl/>
        </w:rPr>
        <w:t xml:space="preserve"> הכנסת אריה האן:</w:t>
      </w:r>
    </w:p>
    <w:p w14:paraId="166C4E73" w14:textId="77777777" w:rsidR="00000000" w:rsidRDefault="005A3897">
      <w:pPr>
        <w:pStyle w:val="a0"/>
        <w:rPr>
          <w:rFonts w:hint="cs"/>
          <w:rtl/>
        </w:rPr>
      </w:pPr>
    </w:p>
    <w:p w14:paraId="540A4A1F" w14:textId="77777777" w:rsidR="00000000" w:rsidRDefault="005A3897">
      <w:pPr>
        <w:pStyle w:val="a0"/>
        <w:rPr>
          <w:rFonts w:hint="cs"/>
          <w:rtl/>
        </w:rPr>
      </w:pPr>
      <w:r>
        <w:rPr>
          <w:rFonts w:hint="cs"/>
          <w:rtl/>
        </w:rPr>
        <w:t xml:space="preserve">בבקשה לקום. </w:t>
      </w:r>
    </w:p>
    <w:p w14:paraId="29CA77E1" w14:textId="77777777" w:rsidR="00000000" w:rsidRDefault="005A3897">
      <w:pPr>
        <w:pStyle w:val="a0"/>
        <w:rPr>
          <w:rFonts w:hint="cs"/>
          <w:rtl/>
        </w:rPr>
      </w:pPr>
    </w:p>
    <w:p w14:paraId="5765CCCD" w14:textId="77777777" w:rsidR="00000000" w:rsidRDefault="005A3897">
      <w:pPr>
        <w:pStyle w:val="a0"/>
        <w:rPr>
          <w:rFonts w:hint="cs"/>
          <w:rtl/>
        </w:rPr>
      </w:pPr>
      <w:r>
        <w:rPr>
          <w:rFonts w:hint="cs"/>
          <w:rtl/>
        </w:rPr>
        <w:t>כבוד הנשיא!</w:t>
      </w:r>
    </w:p>
    <w:p w14:paraId="776EBB0C" w14:textId="77777777" w:rsidR="00000000" w:rsidRDefault="005A3897">
      <w:pPr>
        <w:pStyle w:val="a0"/>
        <w:rPr>
          <w:rFonts w:hint="cs"/>
          <w:rtl/>
        </w:rPr>
      </w:pPr>
    </w:p>
    <w:p w14:paraId="6E0AAEBF" w14:textId="77777777" w:rsidR="00000000" w:rsidRDefault="005A3897">
      <w:pPr>
        <w:pStyle w:val="a0"/>
        <w:jc w:val="center"/>
        <w:rPr>
          <w:rFonts w:hint="cs"/>
          <w:rtl/>
        </w:rPr>
      </w:pPr>
      <w:r>
        <w:rPr>
          <w:rFonts w:hint="cs"/>
          <w:rtl/>
        </w:rPr>
        <w:t>(חברי הכנסת מקדמים בקימה את פני נשיא המדינה.)</w:t>
      </w:r>
    </w:p>
    <w:p w14:paraId="2ADECB1A" w14:textId="77777777" w:rsidR="00000000" w:rsidRDefault="005A3897">
      <w:pPr>
        <w:pStyle w:val="a0"/>
        <w:rPr>
          <w:rFonts w:hint="cs"/>
          <w:rtl/>
        </w:rPr>
      </w:pPr>
    </w:p>
    <w:p w14:paraId="402265B5" w14:textId="77777777" w:rsidR="00000000" w:rsidRDefault="005A3897">
      <w:pPr>
        <w:pStyle w:val="a0"/>
        <w:rPr>
          <w:rFonts w:hint="cs"/>
          <w:rtl/>
        </w:rPr>
      </w:pPr>
      <w:r>
        <w:rPr>
          <w:rFonts w:hint="cs"/>
          <w:rtl/>
        </w:rPr>
        <w:t xml:space="preserve">בבקשה לשבת. תודה. </w:t>
      </w:r>
    </w:p>
    <w:p w14:paraId="02A4B29D" w14:textId="77777777" w:rsidR="00000000" w:rsidRDefault="005A3897">
      <w:pPr>
        <w:pStyle w:val="a0"/>
        <w:rPr>
          <w:rFonts w:hint="cs"/>
          <w:rtl/>
        </w:rPr>
      </w:pPr>
    </w:p>
    <w:p w14:paraId="0364ED0F" w14:textId="77777777" w:rsidR="00000000" w:rsidRDefault="005A3897">
      <w:pPr>
        <w:pStyle w:val="af1"/>
        <w:rPr>
          <w:rtl/>
        </w:rPr>
      </w:pPr>
      <w:r>
        <w:rPr>
          <w:rtl/>
        </w:rPr>
        <w:t>היו"ר ראובן ריבלין:</w:t>
      </w:r>
    </w:p>
    <w:p w14:paraId="51E6F885" w14:textId="77777777" w:rsidR="00000000" w:rsidRDefault="005A3897">
      <w:pPr>
        <w:pStyle w:val="a0"/>
        <w:rPr>
          <w:rtl/>
        </w:rPr>
      </w:pPr>
    </w:p>
    <w:p w14:paraId="24D8ED43" w14:textId="77777777" w:rsidR="00000000" w:rsidRDefault="005A3897">
      <w:pPr>
        <w:pStyle w:val="a0"/>
        <w:rPr>
          <w:rFonts w:hint="cs"/>
          <w:rtl/>
        </w:rPr>
      </w:pPr>
      <w:r>
        <w:rPr>
          <w:rFonts w:hint="cs"/>
          <w:rtl/>
        </w:rPr>
        <w:t>חברי הכנ</w:t>
      </w:r>
      <w:r>
        <w:rPr>
          <w:rFonts w:hint="cs"/>
          <w:rtl/>
        </w:rPr>
        <w:t xml:space="preserve">סת, כבוד הנשיא, נעלה את זכרם של שניים מחברינו, שהסתלקו מאתנו במהלך הפגרה, שאול עמור וגד יציב, זיכרונם לברכה. אבקש לכבד את זכרם בקימה. </w:t>
      </w:r>
    </w:p>
    <w:p w14:paraId="3112DD8F" w14:textId="77777777" w:rsidR="00000000" w:rsidRDefault="005A3897">
      <w:pPr>
        <w:pStyle w:val="a0"/>
        <w:rPr>
          <w:rFonts w:hint="cs"/>
          <w:rtl/>
        </w:rPr>
      </w:pPr>
    </w:p>
    <w:p w14:paraId="3BCA95F5" w14:textId="77777777" w:rsidR="00000000" w:rsidRDefault="005A3897">
      <w:pPr>
        <w:pStyle w:val="a0"/>
        <w:jc w:val="center"/>
        <w:rPr>
          <w:rFonts w:hint="cs"/>
          <w:rtl/>
        </w:rPr>
      </w:pPr>
      <w:r>
        <w:rPr>
          <w:rFonts w:hint="cs"/>
          <w:rtl/>
        </w:rPr>
        <w:t>(חברי הכנסת מכבדים בקימה את זכרם של המנוחים.)</w:t>
      </w:r>
    </w:p>
    <w:p w14:paraId="65E7BE21" w14:textId="77777777" w:rsidR="00000000" w:rsidRDefault="005A3897">
      <w:pPr>
        <w:pStyle w:val="a0"/>
        <w:rPr>
          <w:rFonts w:hint="cs"/>
          <w:rtl/>
        </w:rPr>
      </w:pPr>
    </w:p>
    <w:p w14:paraId="0675E7EF" w14:textId="77777777" w:rsidR="00000000" w:rsidRDefault="005A3897">
      <w:pPr>
        <w:pStyle w:val="af1"/>
        <w:rPr>
          <w:rtl/>
        </w:rPr>
      </w:pPr>
      <w:r>
        <w:rPr>
          <w:rtl/>
        </w:rPr>
        <w:t>היו"ר ראובן ריבלין:</w:t>
      </w:r>
    </w:p>
    <w:p w14:paraId="744F7D89" w14:textId="77777777" w:rsidR="00000000" w:rsidRDefault="005A3897">
      <w:pPr>
        <w:pStyle w:val="a0"/>
        <w:rPr>
          <w:rFonts w:hint="cs"/>
          <w:rtl/>
        </w:rPr>
      </w:pPr>
    </w:p>
    <w:p w14:paraId="288FD613" w14:textId="77777777" w:rsidR="00000000" w:rsidRDefault="005A3897">
      <w:pPr>
        <w:pStyle w:val="a0"/>
        <w:rPr>
          <w:rFonts w:hint="cs"/>
          <w:rtl/>
        </w:rPr>
      </w:pPr>
    </w:p>
    <w:p w14:paraId="3114608F" w14:textId="77777777" w:rsidR="00000000" w:rsidRDefault="005A3897">
      <w:pPr>
        <w:pStyle w:val="a0"/>
        <w:rPr>
          <w:rFonts w:hint="cs"/>
          <w:rtl/>
        </w:rPr>
      </w:pPr>
      <w:r>
        <w:rPr>
          <w:rFonts w:hint="cs"/>
          <w:rtl/>
        </w:rPr>
        <w:t xml:space="preserve">נא לשבת. </w:t>
      </w:r>
    </w:p>
    <w:p w14:paraId="75C916A0" w14:textId="77777777" w:rsidR="00000000" w:rsidRDefault="005A3897">
      <w:pPr>
        <w:pStyle w:val="a0"/>
        <w:rPr>
          <w:rFonts w:hint="cs"/>
          <w:rtl/>
        </w:rPr>
      </w:pPr>
    </w:p>
    <w:p w14:paraId="3E75FFAC" w14:textId="77777777" w:rsidR="00000000" w:rsidRDefault="005A3897">
      <w:pPr>
        <w:pStyle w:val="a0"/>
        <w:rPr>
          <w:rFonts w:hint="cs"/>
          <w:rtl/>
        </w:rPr>
      </w:pPr>
      <w:r>
        <w:rPr>
          <w:rFonts w:hint="cs"/>
          <w:rtl/>
        </w:rPr>
        <w:t>שאול עמור, חבר, שר בממשלת ישראל, חבר הכנ</w:t>
      </w:r>
      <w:r>
        <w:rPr>
          <w:rFonts w:hint="cs"/>
          <w:rtl/>
        </w:rPr>
        <w:t>סת, שגריר, ראש עיר ומנהיג, הלך לפני שבוע לעולמו והוא רק בן 64. הולך תמים ופועל צדק ודובר אמת בלבבו, לא רגל על לשונו, לא עשה לרעהו רעה וחרפה לא נשא על קרובו. כזה היה, על אף היותו איש ציבור שחי ופעל בזירה הפוליטית. בונה מגדל-העמק לתפארת, ומי שהפך אותה לפנינה</w:t>
      </w:r>
      <w:r>
        <w:rPr>
          <w:rFonts w:hint="cs"/>
          <w:rtl/>
        </w:rPr>
        <w:t xml:space="preserve"> של ממש. נאמן הנחשלים והדחויים, הראשון למאבק למען השכבות החלשות. אוהב ואהוב היה שאול על כל חלקי הבית. בטרם עת נעקר מאתנו, ואנחנו נותרנו אבלים וכואבים. צר לי עליך, שאול, נעמת לנו מאוד. יעמדו לך, לסוזן ולמשפחתך היקרה זכויותיך הרבות בבניין הארץ והעם. תהא נשמת</w:t>
      </w:r>
      <w:r>
        <w:rPr>
          <w:rFonts w:hint="cs"/>
          <w:rtl/>
        </w:rPr>
        <w:t xml:space="preserve">ך צרורה בצרור החיים. </w:t>
      </w:r>
    </w:p>
    <w:p w14:paraId="4FDE3396" w14:textId="77777777" w:rsidR="00000000" w:rsidRDefault="005A3897">
      <w:pPr>
        <w:pStyle w:val="a0"/>
        <w:rPr>
          <w:rFonts w:hint="cs"/>
          <w:rtl/>
        </w:rPr>
      </w:pPr>
    </w:p>
    <w:p w14:paraId="1A6DF3FC" w14:textId="77777777" w:rsidR="00000000" w:rsidRDefault="005A3897">
      <w:pPr>
        <w:pStyle w:val="a0"/>
        <w:rPr>
          <w:rFonts w:hint="cs"/>
          <w:rtl/>
        </w:rPr>
      </w:pPr>
      <w:r>
        <w:rPr>
          <w:rFonts w:hint="cs"/>
          <w:rtl/>
        </w:rPr>
        <w:t>חברי הכנסת, רק שנה אחת כיהן גד יציב, כחבר הכנסת האחת-עשרה. בתקופה קצרה זו, כנציג מפלגתו, מפ"ם, הוא בלט בכושר הניתוח שלו, בניסוחיו הבהירים ובמחשבתו המקורית. ידידיו ויריביו הפוליטיים האזינו בעניין לדבריו. לאחר שפרש מהפוליטיקה שב פרופסו</w:t>
      </w:r>
      <w:r>
        <w:rPr>
          <w:rFonts w:hint="cs"/>
          <w:rtl/>
        </w:rPr>
        <w:t xml:space="preserve">ר גד יציב למחוזות האהובים עליו, לאקדמיה ולתלמידיו. גד יציב, איש ערכי ובעל מצפון, איננו עוד. חבל על דאבדין ולא משתכחין. יהי זכרו ברוך. </w:t>
      </w:r>
    </w:p>
    <w:p w14:paraId="0735D302" w14:textId="77777777" w:rsidR="00000000" w:rsidRDefault="005A3897">
      <w:pPr>
        <w:pStyle w:val="a2"/>
        <w:rPr>
          <w:rFonts w:hint="cs"/>
          <w:rtl/>
        </w:rPr>
      </w:pPr>
    </w:p>
    <w:p w14:paraId="36EC99A4" w14:textId="77777777" w:rsidR="00000000" w:rsidRDefault="005A3897">
      <w:pPr>
        <w:pStyle w:val="a0"/>
        <w:rPr>
          <w:rFonts w:hint="cs"/>
          <w:rtl/>
        </w:rPr>
      </w:pPr>
    </w:p>
    <w:p w14:paraId="2DCEFEF9" w14:textId="77777777" w:rsidR="00000000" w:rsidRDefault="005A3897">
      <w:pPr>
        <w:pStyle w:val="a2"/>
        <w:rPr>
          <w:rFonts w:hint="cs"/>
          <w:rtl/>
        </w:rPr>
      </w:pPr>
      <w:bookmarkStart w:id="1" w:name="_Toc91517646"/>
      <w:r>
        <w:rPr>
          <w:rFonts w:hint="cs"/>
          <w:rtl/>
        </w:rPr>
        <w:t>דברי יושב-ראש הכנסת בפתיחת המושב השלישי</w:t>
      </w:r>
      <w:bookmarkEnd w:id="1"/>
    </w:p>
    <w:p w14:paraId="79185A7D" w14:textId="77777777" w:rsidR="00000000" w:rsidRDefault="005A3897">
      <w:pPr>
        <w:pStyle w:val="-0"/>
        <w:rPr>
          <w:rFonts w:hint="cs"/>
          <w:rtl/>
        </w:rPr>
      </w:pPr>
    </w:p>
    <w:p w14:paraId="36546AEA" w14:textId="77777777" w:rsidR="00000000" w:rsidRDefault="005A3897">
      <w:pPr>
        <w:pStyle w:val="af1"/>
        <w:rPr>
          <w:rtl/>
        </w:rPr>
      </w:pPr>
      <w:r>
        <w:rPr>
          <w:rtl/>
        </w:rPr>
        <w:t>היו"ר ראובן ריבלין:</w:t>
      </w:r>
    </w:p>
    <w:p w14:paraId="5F967670" w14:textId="77777777" w:rsidR="00000000" w:rsidRDefault="005A3897">
      <w:pPr>
        <w:pStyle w:val="a0"/>
        <w:rPr>
          <w:rtl/>
        </w:rPr>
      </w:pPr>
    </w:p>
    <w:p w14:paraId="2A4A81F4" w14:textId="77777777" w:rsidR="00000000" w:rsidRDefault="005A3897">
      <w:pPr>
        <w:pStyle w:val="a0"/>
        <w:rPr>
          <w:rFonts w:hint="cs"/>
          <w:rtl/>
        </w:rPr>
      </w:pPr>
      <w:r>
        <w:rPr>
          <w:rFonts w:hint="cs"/>
          <w:rtl/>
        </w:rPr>
        <w:t>רבותי וגבירותי, נמנענו היום מקישוט אולם המליאה בפתיחת מוש</w:t>
      </w:r>
      <w:r>
        <w:rPr>
          <w:rFonts w:hint="cs"/>
          <w:rtl/>
        </w:rPr>
        <w:t xml:space="preserve">ב זה בגלל אירועי טאבה וסיני. </w:t>
      </w:r>
    </w:p>
    <w:p w14:paraId="07682A43" w14:textId="77777777" w:rsidR="00000000" w:rsidRDefault="005A3897">
      <w:pPr>
        <w:pStyle w:val="a0"/>
        <w:rPr>
          <w:rFonts w:hint="cs"/>
          <w:rtl/>
        </w:rPr>
      </w:pPr>
    </w:p>
    <w:p w14:paraId="4229FDCB" w14:textId="77777777" w:rsidR="00000000" w:rsidRDefault="005A3897">
      <w:pPr>
        <w:pStyle w:val="a0"/>
        <w:rPr>
          <w:rFonts w:hint="cs"/>
          <w:rtl/>
        </w:rPr>
      </w:pPr>
      <w:r>
        <w:rPr>
          <w:rFonts w:hint="cs"/>
          <w:rtl/>
        </w:rPr>
        <w:t>כבוד נשיא המדינה והגברת קצב, אדוני ראש הממשלה והשרים, אדוני ראש האופוזיציה וראש הממשלה לשעבר, חבר הכנסת שמעון פרס, חברות וחברי הכנסת, ראשי הסגל הדיפלומטי, נציגי יישובי קו העימות בדרום, ראש המועצה האזורית שער-הנגב, אלון שוסטר,</w:t>
      </w:r>
      <w:r>
        <w:rPr>
          <w:rFonts w:hint="cs"/>
          <w:rtl/>
        </w:rPr>
        <w:t xml:space="preserve"> ונציגים מיישובי האזור, ראש המועצה האזורית חוף-עזה, אבנר שמעוני, ונציגים מיישובי גוש-קטיף; ראש העיר שדרות, אלי מויאל, ביקש להתנצל, שכן הוא תכנן אירועים של הזדהות הנערכים היום בעירו, שדרות, ולכן הוא אינו נוכח אתנו כאן, אבל אנחנו כמובן הזמנו אותו. </w:t>
      </w:r>
    </w:p>
    <w:p w14:paraId="5FFA2A16" w14:textId="77777777" w:rsidR="00000000" w:rsidRDefault="005A3897">
      <w:pPr>
        <w:pStyle w:val="a0"/>
        <w:rPr>
          <w:rFonts w:hint="cs"/>
          <w:rtl/>
        </w:rPr>
      </w:pPr>
    </w:p>
    <w:p w14:paraId="1B2D89ED" w14:textId="77777777" w:rsidR="00000000" w:rsidRDefault="005A3897">
      <w:pPr>
        <w:pStyle w:val="a0"/>
        <w:rPr>
          <w:b/>
          <w:bCs/>
          <w:rtl/>
        </w:rPr>
      </w:pPr>
      <w:r>
        <w:rPr>
          <w:rFonts w:hint="cs"/>
          <w:rtl/>
        </w:rPr>
        <w:t>כבוד</w:t>
      </w:r>
      <w:r>
        <w:rPr>
          <w:rtl/>
        </w:rPr>
        <w:t xml:space="preserve"> הנש</w:t>
      </w:r>
      <w:r>
        <w:rPr>
          <w:rtl/>
        </w:rPr>
        <w:t>יא,</w:t>
      </w:r>
      <w:r>
        <w:rPr>
          <w:rFonts w:hint="cs"/>
          <w:rtl/>
        </w:rPr>
        <w:t xml:space="preserve"> אדוני</w:t>
      </w:r>
      <w:r>
        <w:rPr>
          <w:rtl/>
        </w:rPr>
        <w:t xml:space="preserve"> ראש הממשלה,</w:t>
      </w:r>
      <w:r>
        <w:rPr>
          <w:rFonts w:hint="cs"/>
          <w:rtl/>
        </w:rPr>
        <w:t xml:space="preserve"> </w:t>
      </w:r>
      <w:r>
        <w:rPr>
          <w:rFonts w:hint="eastAsia"/>
          <w:rtl/>
        </w:rPr>
        <w:t>היום</w:t>
      </w:r>
      <w:r>
        <w:rPr>
          <w:rtl/>
        </w:rPr>
        <w:t xml:space="preserve"> אנו פותחים את כנס החורף,</w:t>
      </w:r>
      <w:r>
        <w:rPr>
          <w:rFonts w:hint="cs"/>
          <w:rtl/>
        </w:rPr>
        <w:t xml:space="preserve"> </w:t>
      </w:r>
      <w:r>
        <w:rPr>
          <w:rFonts w:hint="eastAsia"/>
          <w:rtl/>
        </w:rPr>
        <w:t>שבו</w:t>
      </w:r>
      <w:r>
        <w:rPr>
          <w:rtl/>
        </w:rPr>
        <w:t xml:space="preserve"> – כך הכ</w:t>
      </w:r>
      <w:r>
        <w:rPr>
          <w:rFonts w:hint="cs"/>
          <w:rtl/>
        </w:rPr>
        <w:t>ו</w:t>
      </w:r>
      <w:r>
        <w:rPr>
          <w:rtl/>
        </w:rPr>
        <w:t>ל צופים – ייחתכו גורלות,</w:t>
      </w:r>
      <w:r>
        <w:rPr>
          <w:rFonts w:hint="cs"/>
          <w:rtl/>
        </w:rPr>
        <w:t xml:space="preserve"> </w:t>
      </w:r>
      <w:r>
        <w:rPr>
          <w:rFonts w:hint="eastAsia"/>
          <w:rtl/>
        </w:rPr>
        <w:t>ועל</w:t>
      </w:r>
      <w:r>
        <w:rPr>
          <w:rtl/>
        </w:rPr>
        <w:t xml:space="preserve"> המדינ</w:t>
      </w:r>
      <w:r>
        <w:rPr>
          <w:rFonts w:hint="cs"/>
          <w:rtl/>
        </w:rPr>
        <w:t>ות</w:t>
      </w:r>
      <w:r>
        <w:rPr>
          <w:rtl/>
        </w:rPr>
        <w:t xml:space="preserve"> בו ייאמר: </w:t>
      </w:r>
      <w:r>
        <w:rPr>
          <w:rFonts w:hint="eastAsia"/>
          <w:rtl/>
        </w:rPr>
        <w:t>האם</w:t>
      </w:r>
      <w:r>
        <w:rPr>
          <w:rtl/>
        </w:rPr>
        <w:t xml:space="preserve"> לשלום, או שמא, חלילה, לחרב.</w:t>
      </w:r>
      <w:r>
        <w:rPr>
          <w:rFonts w:hint="cs"/>
          <w:rtl/>
        </w:rPr>
        <w:t xml:space="preserve"> </w:t>
      </w:r>
      <w:r>
        <w:rPr>
          <w:rtl/>
        </w:rPr>
        <w:t xml:space="preserve"> </w:t>
      </w:r>
    </w:p>
    <w:p w14:paraId="3D110D35" w14:textId="77777777" w:rsidR="00000000" w:rsidRDefault="005A3897">
      <w:pPr>
        <w:pStyle w:val="a0"/>
        <w:rPr>
          <w:b/>
          <w:bCs/>
          <w:rtl/>
        </w:rPr>
      </w:pPr>
    </w:p>
    <w:p w14:paraId="5234885D" w14:textId="77777777" w:rsidR="00000000" w:rsidRDefault="005A3897">
      <w:pPr>
        <w:pStyle w:val="a0"/>
        <w:rPr>
          <w:b/>
          <w:bCs/>
          <w:rtl/>
        </w:rPr>
      </w:pPr>
      <w:r>
        <w:rPr>
          <w:rFonts w:hint="eastAsia"/>
          <w:rtl/>
        </w:rPr>
        <w:t>דומה</w:t>
      </w:r>
      <w:r>
        <w:rPr>
          <w:rFonts w:hint="cs"/>
          <w:rtl/>
        </w:rPr>
        <w:t xml:space="preserve"> </w:t>
      </w:r>
      <w:r>
        <w:rPr>
          <w:rtl/>
        </w:rPr>
        <w:t xml:space="preserve">כי שנים רבות לא עמדנו </w:t>
      </w:r>
      <w:r>
        <w:rPr>
          <w:rFonts w:hint="eastAsia"/>
          <w:rtl/>
        </w:rPr>
        <w:t>בפני</w:t>
      </w:r>
      <w:r>
        <w:rPr>
          <w:rtl/>
        </w:rPr>
        <w:t xml:space="preserve"> הכרעות כה גורליות, כה נוראות, </w:t>
      </w:r>
      <w:r>
        <w:rPr>
          <w:rFonts w:hint="eastAsia"/>
          <w:rtl/>
        </w:rPr>
        <w:t>כמו</w:t>
      </w:r>
      <w:r>
        <w:rPr>
          <w:rtl/>
        </w:rPr>
        <w:t xml:space="preserve"> אלו שנצטרך לקבל כאן, כנראה, </w:t>
      </w:r>
      <w:r>
        <w:rPr>
          <w:rFonts w:hint="eastAsia"/>
          <w:rtl/>
        </w:rPr>
        <w:t>בשבועות</w:t>
      </w:r>
      <w:r>
        <w:rPr>
          <w:rtl/>
        </w:rPr>
        <w:t xml:space="preserve"> ובחודשים</w:t>
      </w:r>
      <w:r>
        <w:rPr>
          <w:rtl/>
        </w:rPr>
        <w:t xml:space="preserve"> הקרובים.</w:t>
      </w:r>
      <w:r>
        <w:rPr>
          <w:rFonts w:hint="cs"/>
          <w:rtl/>
        </w:rPr>
        <w:t xml:space="preserve"> </w:t>
      </w:r>
      <w:r>
        <w:rPr>
          <w:rFonts w:hint="eastAsia"/>
          <w:rtl/>
        </w:rPr>
        <w:t>הוויכוח</w:t>
      </w:r>
      <w:r>
        <w:rPr>
          <w:rtl/>
        </w:rPr>
        <w:t xml:space="preserve"> יהיה נוקב מאי-פעם. קרב על כל הקופה.</w:t>
      </w:r>
      <w:r>
        <w:rPr>
          <w:rFonts w:hint="cs"/>
          <w:rtl/>
        </w:rPr>
        <w:t xml:space="preserve"> </w:t>
      </w:r>
      <w:r>
        <w:rPr>
          <w:rFonts w:hint="eastAsia"/>
          <w:rtl/>
        </w:rPr>
        <w:t>זו</w:t>
      </w:r>
      <w:r>
        <w:rPr>
          <w:rtl/>
        </w:rPr>
        <w:t xml:space="preserve"> איננה עוד התנגשות אידיאולוגית.</w:t>
      </w:r>
    </w:p>
    <w:p w14:paraId="44603705" w14:textId="77777777" w:rsidR="00000000" w:rsidRDefault="005A3897">
      <w:pPr>
        <w:pStyle w:val="a0"/>
        <w:rPr>
          <w:b/>
          <w:bCs/>
          <w:rtl/>
        </w:rPr>
      </w:pPr>
    </w:p>
    <w:p w14:paraId="3A2B8F7C" w14:textId="77777777" w:rsidR="00000000" w:rsidRDefault="005A3897">
      <w:pPr>
        <w:pStyle w:val="a0"/>
        <w:rPr>
          <w:b/>
          <w:bCs/>
          <w:rtl/>
        </w:rPr>
      </w:pPr>
      <w:r>
        <w:rPr>
          <w:rFonts w:hint="eastAsia"/>
          <w:rtl/>
        </w:rPr>
        <w:t>אמת</w:t>
      </w:r>
      <w:r>
        <w:rPr>
          <w:rtl/>
        </w:rPr>
        <w:t xml:space="preserve">, בימי המדינה והיישוב </w:t>
      </w:r>
      <w:r>
        <w:rPr>
          <w:rFonts w:hint="eastAsia"/>
          <w:rtl/>
        </w:rPr>
        <w:t>כבר</w:t>
      </w:r>
      <w:r>
        <w:rPr>
          <w:rtl/>
        </w:rPr>
        <w:t xml:space="preserve"> ידענו כמה וכמה התנגשויות </w:t>
      </w:r>
      <w:r>
        <w:rPr>
          <w:rFonts w:hint="eastAsia"/>
          <w:rtl/>
        </w:rPr>
        <w:t>אידיאולוגיות</w:t>
      </w:r>
      <w:r>
        <w:rPr>
          <w:rtl/>
        </w:rPr>
        <w:t xml:space="preserve"> חריפות ביותר,</w:t>
      </w:r>
      <w:r>
        <w:rPr>
          <w:rFonts w:hint="cs"/>
          <w:rtl/>
        </w:rPr>
        <w:t xml:space="preserve"> </w:t>
      </w:r>
      <w:r>
        <w:rPr>
          <w:rFonts w:hint="eastAsia"/>
          <w:rtl/>
        </w:rPr>
        <w:t>מהן</w:t>
      </w:r>
      <w:r>
        <w:rPr>
          <w:rtl/>
        </w:rPr>
        <w:t xml:space="preserve"> שקרעו משפחות והפכו אוהבים לאויבים בנפש.</w:t>
      </w:r>
      <w:r>
        <w:rPr>
          <w:rFonts w:hint="cs"/>
          <w:rtl/>
        </w:rPr>
        <w:t xml:space="preserve"> </w:t>
      </w:r>
      <w:r>
        <w:rPr>
          <w:rFonts w:hint="eastAsia"/>
          <w:rtl/>
        </w:rPr>
        <w:t>אך</w:t>
      </w:r>
      <w:r>
        <w:rPr>
          <w:rtl/>
        </w:rPr>
        <w:t xml:space="preserve"> הפעם אין מדובר בעוד </w:t>
      </w:r>
      <w:r>
        <w:rPr>
          <w:rFonts w:hint="eastAsia"/>
          <w:rtl/>
        </w:rPr>
        <w:t>אשדות</w:t>
      </w:r>
      <w:r>
        <w:rPr>
          <w:rFonts w:hint="cs"/>
          <w:rtl/>
        </w:rPr>
        <w:t>-</w:t>
      </w:r>
      <w:r>
        <w:rPr>
          <w:rFonts w:hint="eastAsia"/>
          <w:rtl/>
        </w:rPr>
        <w:t>יעקב</w:t>
      </w:r>
      <w:r>
        <w:rPr>
          <w:rtl/>
        </w:rPr>
        <w:t xml:space="preserve">, </w:t>
      </w:r>
      <w:r>
        <w:rPr>
          <w:rFonts w:hint="cs"/>
          <w:rtl/>
        </w:rPr>
        <w:t>גבעת-חי</w:t>
      </w:r>
      <w:r>
        <w:rPr>
          <w:rFonts w:hint="cs"/>
          <w:rtl/>
        </w:rPr>
        <w:t xml:space="preserve">ים </w:t>
      </w:r>
      <w:r>
        <w:rPr>
          <w:rFonts w:hint="eastAsia"/>
          <w:rtl/>
        </w:rPr>
        <w:t>או</w:t>
      </w:r>
      <w:r>
        <w:rPr>
          <w:rtl/>
        </w:rPr>
        <w:t xml:space="preserve"> אפילו </w:t>
      </w:r>
      <w:r>
        <w:rPr>
          <w:rFonts w:hint="eastAsia"/>
          <w:rtl/>
        </w:rPr>
        <w:t>יד</w:t>
      </w:r>
      <w:r>
        <w:rPr>
          <w:rFonts w:hint="cs"/>
          <w:rtl/>
        </w:rPr>
        <w:t>-</w:t>
      </w:r>
      <w:r>
        <w:rPr>
          <w:rtl/>
        </w:rPr>
        <w:t>חנה.</w:t>
      </w:r>
      <w:r>
        <w:rPr>
          <w:rFonts w:hint="cs"/>
          <w:rtl/>
        </w:rPr>
        <w:t xml:space="preserve"> </w:t>
      </w:r>
      <w:r>
        <w:rPr>
          <w:rFonts w:hint="eastAsia"/>
          <w:rtl/>
        </w:rPr>
        <w:t>הפעם</w:t>
      </w:r>
      <w:r>
        <w:rPr>
          <w:rtl/>
        </w:rPr>
        <w:t xml:space="preserve"> מזכירים הצלילים הצורמים את </w:t>
      </w:r>
      <w:r>
        <w:rPr>
          <w:rFonts w:hint="eastAsia"/>
          <w:rtl/>
        </w:rPr>
        <w:t>ה</w:t>
      </w:r>
      <w:r>
        <w:rPr>
          <w:rtl/>
        </w:rPr>
        <w:t>"</w:t>
      </w:r>
      <w:r>
        <w:rPr>
          <w:rFonts w:hint="eastAsia"/>
          <w:rtl/>
        </w:rPr>
        <w:t>סזון</w:t>
      </w:r>
      <w:r>
        <w:rPr>
          <w:rtl/>
        </w:rPr>
        <w:t xml:space="preserve">", </w:t>
      </w:r>
      <w:r>
        <w:rPr>
          <w:rFonts w:hint="eastAsia"/>
          <w:rtl/>
        </w:rPr>
        <w:t>את</w:t>
      </w:r>
      <w:r>
        <w:rPr>
          <w:rtl/>
        </w:rPr>
        <w:t xml:space="preserve"> "</w:t>
      </w:r>
      <w:r>
        <w:rPr>
          <w:rFonts w:hint="eastAsia"/>
          <w:rtl/>
        </w:rPr>
        <w:t>אלטלנה</w:t>
      </w:r>
      <w:r>
        <w:rPr>
          <w:rtl/>
        </w:rPr>
        <w:t>", וגם</w:t>
      </w:r>
      <w:r>
        <w:rPr>
          <w:rFonts w:hint="cs"/>
          <w:rtl/>
        </w:rPr>
        <w:t xml:space="preserve">, אבוי, </w:t>
      </w:r>
      <w:r>
        <w:rPr>
          <w:rtl/>
        </w:rPr>
        <w:t>את קיץ 1995</w:t>
      </w:r>
      <w:r>
        <w:rPr>
          <w:rFonts w:hint="cs"/>
          <w:rtl/>
        </w:rPr>
        <w:t>, לפני רצח רבין</w:t>
      </w:r>
      <w:r>
        <w:rPr>
          <w:rtl/>
        </w:rPr>
        <w:t>.</w:t>
      </w:r>
      <w:r>
        <w:rPr>
          <w:rFonts w:hint="cs"/>
          <w:rtl/>
        </w:rPr>
        <w:t xml:space="preserve"> </w:t>
      </w:r>
      <w:r>
        <w:rPr>
          <w:rFonts w:hint="eastAsia"/>
          <w:rtl/>
        </w:rPr>
        <w:t>ולא</w:t>
      </w:r>
      <w:r>
        <w:rPr>
          <w:rtl/>
        </w:rPr>
        <w:t xml:space="preserve"> רק הצלילים</w:t>
      </w:r>
      <w:r>
        <w:rPr>
          <w:rFonts w:hint="cs"/>
          <w:rtl/>
        </w:rPr>
        <w:t>,</w:t>
      </w:r>
      <w:r>
        <w:rPr>
          <w:rtl/>
        </w:rPr>
        <w:t xml:space="preserve"> גם התחושות.</w:t>
      </w:r>
    </w:p>
    <w:p w14:paraId="342C6BA1" w14:textId="77777777" w:rsidR="00000000" w:rsidRDefault="005A3897">
      <w:pPr>
        <w:pStyle w:val="a0"/>
        <w:rPr>
          <w:b/>
          <w:bCs/>
          <w:rtl/>
        </w:rPr>
      </w:pPr>
    </w:p>
    <w:p w14:paraId="2729C253" w14:textId="77777777" w:rsidR="00000000" w:rsidRDefault="005A3897">
      <w:pPr>
        <w:pStyle w:val="a0"/>
        <w:rPr>
          <w:b/>
          <w:bCs/>
          <w:rtl/>
        </w:rPr>
      </w:pPr>
      <w:r>
        <w:rPr>
          <w:rFonts w:hint="eastAsia"/>
          <w:rtl/>
        </w:rPr>
        <w:t>מאז</w:t>
      </w:r>
      <w:r>
        <w:rPr>
          <w:rtl/>
        </w:rPr>
        <w:t xml:space="preserve"> אותו יום דמים נורא, על חוף ימה של תל-אביב,</w:t>
      </w:r>
      <w:r>
        <w:rPr>
          <w:rFonts w:hint="cs"/>
          <w:rtl/>
        </w:rPr>
        <w:t xml:space="preserve"> ש</w:t>
      </w:r>
      <w:r>
        <w:rPr>
          <w:rFonts w:hint="eastAsia"/>
          <w:rtl/>
        </w:rPr>
        <w:t>בו</w:t>
      </w:r>
      <w:r>
        <w:rPr>
          <w:rtl/>
        </w:rPr>
        <w:t xml:space="preserve"> נשברו כל הכלים, </w:t>
      </w:r>
      <w:r>
        <w:rPr>
          <w:rFonts w:hint="eastAsia"/>
          <w:rtl/>
        </w:rPr>
        <w:t>עת</w:t>
      </w:r>
      <w:r>
        <w:rPr>
          <w:rtl/>
        </w:rPr>
        <w:t xml:space="preserve"> ירו יהודים אש תותחים באחיהם הטובעים בים,</w:t>
      </w:r>
      <w:r>
        <w:rPr>
          <w:rFonts w:hint="cs"/>
          <w:rtl/>
        </w:rPr>
        <w:t xml:space="preserve"> </w:t>
      </w:r>
      <w:r>
        <w:rPr>
          <w:rFonts w:hint="eastAsia"/>
          <w:rtl/>
        </w:rPr>
        <w:t>ניצ</w:t>
      </w:r>
      <w:r>
        <w:rPr>
          <w:rFonts w:hint="eastAsia"/>
          <w:rtl/>
        </w:rPr>
        <w:t>בת</w:t>
      </w:r>
      <w:r>
        <w:rPr>
          <w:rtl/>
        </w:rPr>
        <w:t xml:space="preserve"> לנגד עינינו מצוותו של מנחם בגין:</w:t>
      </w:r>
      <w:r>
        <w:rPr>
          <w:rFonts w:hint="cs"/>
          <w:rtl/>
        </w:rPr>
        <w:t xml:space="preserve"> </w:t>
      </w:r>
      <w:r>
        <w:rPr>
          <w:rtl/>
        </w:rPr>
        <w:t xml:space="preserve">להיות אחרים. </w:t>
      </w:r>
      <w:r>
        <w:rPr>
          <w:rFonts w:hint="eastAsia"/>
          <w:rtl/>
        </w:rPr>
        <w:t>לשמור</w:t>
      </w:r>
      <w:r>
        <w:rPr>
          <w:rtl/>
        </w:rPr>
        <w:t xml:space="preserve">, </w:t>
      </w:r>
      <w:r>
        <w:rPr>
          <w:rFonts w:hint="eastAsia"/>
          <w:rtl/>
        </w:rPr>
        <w:t>גם</w:t>
      </w:r>
      <w:r>
        <w:rPr>
          <w:rtl/>
        </w:rPr>
        <w:t xml:space="preserve"> </w:t>
      </w:r>
      <w:r>
        <w:rPr>
          <w:rFonts w:hint="cs"/>
          <w:rtl/>
        </w:rPr>
        <w:t xml:space="preserve">נוכח </w:t>
      </w:r>
      <w:r>
        <w:rPr>
          <w:rtl/>
        </w:rPr>
        <w:t xml:space="preserve">גלים של שנאה ודה-לגיטימציה, </w:t>
      </w:r>
      <w:r>
        <w:rPr>
          <w:rFonts w:hint="eastAsia"/>
          <w:rtl/>
        </w:rPr>
        <w:t>על</w:t>
      </w:r>
      <w:r>
        <w:rPr>
          <w:rtl/>
        </w:rPr>
        <w:t xml:space="preserve"> נצחו של העם הזה, על אחדותו,</w:t>
      </w:r>
      <w:r>
        <w:rPr>
          <w:rFonts w:hint="cs"/>
          <w:rtl/>
        </w:rPr>
        <w:t xml:space="preserve"> </w:t>
      </w:r>
      <w:r>
        <w:rPr>
          <w:rFonts w:hint="eastAsia"/>
          <w:rtl/>
        </w:rPr>
        <w:t>בהביננו</w:t>
      </w:r>
      <w:r>
        <w:rPr>
          <w:rtl/>
        </w:rPr>
        <w:t xml:space="preserve"> כי ללא הערבות ההדדית </w:t>
      </w:r>
      <w:r>
        <w:rPr>
          <w:rFonts w:hint="eastAsia"/>
          <w:rtl/>
        </w:rPr>
        <w:t>לא</w:t>
      </w:r>
      <w:r>
        <w:rPr>
          <w:rtl/>
        </w:rPr>
        <w:t xml:space="preserve"> יהיה לנו, לכולנו, קיום כאן בכלל. </w:t>
      </w:r>
    </w:p>
    <w:p w14:paraId="0810C4E5" w14:textId="77777777" w:rsidR="00000000" w:rsidRDefault="005A3897">
      <w:pPr>
        <w:pStyle w:val="a0"/>
        <w:rPr>
          <w:b/>
          <w:bCs/>
          <w:rtl/>
        </w:rPr>
      </w:pPr>
    </w:p>
    <w:p w14:paraId="065E3766" w14:textId="77777777" w:rsidR="00000000" w:rsidRDefault="005A3897">
      <w:pPr>
        <w:pStyle w:val="a0"/>
        <w:rPr>
          <w:b/>
          <w:bCs/>
          <w:rtl/>
        </w:rPr>
      </w:pPr>
      <w:r>
        <w:rPr>
          <w:rFonts w:hint="eastAsia"/>
          <w:rtl/>
        </w:rPr>
        <w:t>גם</w:t>
      </w:r>
      <w:r>
        <w:rPr>
          <w:rtl/>
        </w:rPr>
        <w:t xml:space="preserve"> היום אנו עומדים על סף טרגדיה, חלילה,</w:t>
      </w:r>
      <w:r>
        <w:rPr>
          <w:rFonts w:hint="cs"/>
          <w:rtl/>
        </w:rPr>
        <w:t xml:space="preserve"> </w:t>
      </w:r>
      <w:r>
        <w:rPr>
          <w:rFonts w:hint="eastAsia"/>
          <w:rtl/>
        </w:rPr>
        <w:t>ושוב</w:t>
      </w:r>
      <w:r>
        <w:rPr>
          <w:rtl/>
        </w:rPr>
        <w:t xml:space="preserve"> נשמעת דה-לגיטימציה </w:t>
      </w:r>
      <w:r>
        <w:rPr>
          <w:rFonts w:hint="cs"/>
          <w:rtl/>
        </w:rPr>
        <w:t>של</w:t>
      </w:r>
      <w:r>
        <w:rPr>
          <w:rtl/>
        </w:rPr>
        <w:t xml:space="preserve"> ציבור שלם, </w:t>
      </w:r>
      <w:r>
        <w:rPr>
          <w:rFonts w:hint="eastAsia"/>
          <w:rtl/>
        </w:rPr>
        <w:t>ודווקא</w:t>
      </w:r>
      <w:r>
        <w:rPr>
          <w:rtl/>
        </w:rPr>
        <w:t xml:space="preserve"> </w:t>
      </w:r>
      <w:r>
        <w:rPr>
          <w:rFonts w:hint="cs"/>
          <w:rtl/>
        </w:rPr>
        <w:t xml:space="preserve">של </w:t>
      </w:r>
      <w:r>
        <w:rPr>
          <w:rtl/>
        </w:rPr>
        <w:t>ציבור חלוצי, ציוני ומסור ביותר.</w:t>
      </w:r>
    </w:p>
    <w:p w14:paraId="677FEBFD" w14:textId="77777777" w:rsidR="00000000" w:rsidRDefault="005A3897">
      <w:pPr>
        <w:pStyle w:val="a0"/>
        <w:rPr>
          <w:b/>
          <w:bCs/>
          <w:rtl/>
        </w:rPr>
      </w:pPr>
    </w:p>
    <w:p w14:paraId="318D41FF" w14:textId="77777777" w:rsidR="00000000" w:rsidRDefault="005A3897">
      <w:pPr>
        <w:pStyle w:val="a0"/>
        <w:rPr>
          <w:b/>
          <w:bCs/>
        </w:rPr>
      </w:pPr>
      <w:r>
        <w:rPr>
          <w:rFonts w:hint="eastAsia"/>
          <w:rtl/>
        </w:rPr>
        <w:t>יובל</w:t>
      </w:r>
      <w:r>
        <w:rPr>
          <w:rtl/>
        </w:rPr>
        <w:t xml:space="preserve"> שנים ויותר אחרי יומה הארור של </w:t>
      </w:r>
      <w:r>
        <w:rPr>
          <w:rFonts w:hint="cs"/>
          <w:rtl/>
        </w:rPr>
        <w:t>"</w:t>
      </w:r>
      <w:r>
        <w:rPr>
          <w:rtl/>
        </w:rPr>
        <w:t>אלטלנה</w:t>
      </w:r>
      <w:r>
        <w:rPr>
          <w:rFonts w:hint="cs"/>
          <w:rtl/>
        </w:rPr>
        <w:t>"</w:t>
      </w:r>
      <w:r>
        <w:rPr>
          <w:rtl/>
        </w:rPr>
        <w:t>,</w:t>
      </w:r>
      <w:r>
        <w:rPr>
          <w:rFonts w:hint="cs"/>
          <w:rtl/>
        </w:rPr>
        <w:t xml:space="preserve"> </w:t>
      </w:r>
      <w:r>
        <w:rPr>
          <w:rFonts w:hint="eastAsia"/>
          <w:rtl/>
        </w:rPr>
        <w:t>נראה</w:t>
      </w:r>
      <w:r>
        <w:rPr>
          <w:rtl/>
        </w:rPr>
        <w:t xml:space="preserve"> – והלוואי שנתבדה – </w:t>
      </w:r>
      <w:r>
        <w:rPr>
          <w:rFonts w:hint="eastAsia"/>
          <w:rtl/>
        </w:rPr>
        <w:t>כי</w:t>
      </w:r>
      <w:r>
        <w:rPr>
          <w:rtl/>
        </w:rPr>
        <w:t xml:space="preserve"> שוב אנו עלולים לעמוד בפני מבחן נורא.</w:t>
      </w:r>
      <w:r>
        <w:rPr>
          <w:rFonts w:hint="cs"/>
          <w:rtl/>
        </w:rPr>
        <w:t xml:space="preserve"> </w:t>
      </w:r>
      <w:r>
        <w:rPr>
          <w:rFonts w:hint="eastAsia"/>
          <w:rtl/>
        </w:rPr>
        <w:t>מה</w:t>
      </w:r>
      <w:r>
        <w:rPr>
          <w:rtl/>
        </w:rPr>
        <w:t xml:space="preserve"> נעשה אפוא ביום פקודה,</w:t>
      </w:r>
      <w:r>
        <w:rPr>
          <w:rFonts w:hint="cs"/>
          <w:rtl/>
        </w:rPr>
        <w:t xml:space="preserve"> </w:t>
      </w:r>
      <w:r>
        <w:rPr>
          <w:rFonts w:hint="eastAsia"/>
          <w:rtl/>
        </w:rPr>
        <w:t>כדי</w:t>
      </w:r>
      <w:r>
        <w:rPr>
          <w:rtl/>
        </w:rPr>
        <w:t xml:space="preserve"> שלא תשוב חרפה שכז</w:t>
      </w:r>
      <w:r>
        <w:rPr>
          <w:rFonts w:hint="cs"/>
          <w:rtl/>
        </w:rPr>
        <w:t>את</w:t>
      </w:r>
      <w:r>
        <w:rPr>
          <w:rtl/>
        </w:rPr>
        <w:t xml:space="preserve"> להכתים אותנו </w:t>
      </w:r>
      <w:r>
        <w:rPr>
          <w:rFonts w:hint="eastAsia"/>
          <w:rtl/>
        </w:rPr>
        <w:t>בדם</w:t>
      </w:r>
      <w:r>
        <w:rPr>
          <w:rtl/>
        </w:rPr>
        <w:t xml:space="preserve"> אחים?</w:t>
      </w:r>
    </w:p>
    <w:p w14:paraId="13299B7F" w14:textId="77777777" w:rsidR="00000000" w:rsidRDefault="005A3897">
      <w:pPr>
        <w:pStyle w:val="a0"/>
        <w:rPr>
          <w:b/>
          <w:bCs/>
          <w:rtl/>
        </w:rPr>
      </w:pPr>
    </w:p>
    <w:p w14:paraId="3E3F1208" w14:textId="77777777" w:rsidR="00000000" w:rsidRDefault="005A3897">
      <w:pPr>
        <w:pStyle w:val="a0"/>
        <w:rPr>
          <w:b/>
          <w:bCs/>
          <w:rtl/>
        </w:rPr>
      </w:pPr>
      <w:r>
        <w:rPr>
          <w:rFonts w:hint="eastAsia"/>
          <w:rtl/>
        </w:rPr>
        <w:t>לקחה</w:t>
      </w:r>
      <w:r>
        <w:rPr>
          <w:rtl/>
        </w:rPr>
        <w:t xml:space="preserve"> של </w:t>
      </w:r>
      <w:r>
        <w:rPr>
          <w:rFonts w:hint="cs"/>
          <w:rtl/>
        </w:rPr>
        <w:t>"</w:t>
      </w:r>
      <w:r>
        <w:rPr>
          <w:rtl/>
        </w:rPr>
        <w:t>אלטלנה</w:t>
      </w:r>
      <w:r>
        <w:rPr>
          <w:rFonts w:hint="cs"/>
          <w:rtl/>
        </w:rPr>
        <w:t>"</w:t>
      </w:r>
      <w:r>
        <w:rPr>
          <w:rtl/>
        </w:rPr>
        <w:t xml:space="preserve"> חד</w:t>
      </w:r>
      <w:r>
        <w:rPr>
          <w:rtl/>
        </w:rPr>
        <w:t xml:space="preserve"> וברור, </w:t>
      </w:r>
      <w:r>
        <w:rPr>
          <w:rFonts w:hint="eastAsia"/>
          <w:rtl/>
        </w:rPr>
        <w:t>והיום</w:t>
      </w:r>
      <w:r>
        <w:rPr>
          <w:rtl/>
        </w:rPr>
        <w:t>, דווקא היום, הוא רלוונטי</w:t>
      </w:r>
      <w:r>
        <w:rPr>
          <w:rFonts w:hint="cs"/>
          <w:rtl/>
        </w:rPr>
        <w:t xml:space="preserve"> יותר</w:t>
      </w:r>
      <w:r>
        <w:rPr>
          <w:rtl/>
        </w:rPr>
        <w:t xml:space="preserve"> מתמיד.</w:t>
      </w:r>
      <w:r>
        <w:rPr>
          <w:rFonts w:hint="cs"/>
          <w:rtl/>
        </w:rPr>
        <w:t xml:space="preserve"> </w:t>
      </w:r>
      <w:r>
        <w:rPr>
          <w:rFonts w:hint="eastAsia"/>
          <w:rtl/>
        </w:rPr>
        <w:t>לקראת</w:t>
      </w:r>
      <w:r>
        <w:rPr>
          <w:rtl/>
        </w:rPr>
        <w:t xml:space="preserve"> הימים הנוראים שאולי, חלילה, לפנינו,</w:t>
      </w:r>
      <w:r>
        <w:rPr>
          <w:rFonts w:hint="cs"/>
          <w:rtl/>
        </w:rPr>
        <w:t xml:space="preserve"> </w:t>
      </w:r>
      <w:r>
        <w:rPr>
          <w:rFonts w:hint="eastAsia"/>
          <w:rtl/>
        </w:rPr>
        <w:t>אנו</w:t>
      </w:r>
      <w:r>
        <w:rPr>
          <w:rtl/>
        </w:rPr>
        <w:t xml:space="preserve"> מצווים – </w:t>
      </w:r>
      <w:r>
        <w:rPr>
          <w:rFonts w:hint="eastAsia"/>
          <w:rtl/>
        </w:rPr>
        <w:t>גם</w:t>
      </w:r>
      <w:r>
        <w:rPr>
          <w:rtl/>
        </w:rPr>
        <w:t xml:space="preserve"> אם בלב נשבר, גם אם בדמע, </w:t>
      </w:r>
      <w:r>
        <w:rPr>
          <w:rFonts w:hint="eastAsia"/>
          <w:rtl/>
        </w:rPr>
        <w:t>גם</w:t>
      </w:r>
      <w:r>
        <w:rPr>
          <w:rtl/>
        </w:rPr>
        <w:t xml:space="preserve"> אם נחוש שגבנו אל הקיר – </w:t>
      </w:r>
      <w:r>
        <w:rPr>
          <w:rFonts w:hint="eastAsia"/>
          <w:rtl/>
        </w:rPr>
        <w:t>לומר</w:t>
      </w:r>
      <w:r>
        <w:rPr>
          <w:rtl/>
        </w:rPr>
        <w:t xml:space="preserve"> בקול ברור ורם:</w:t>
      </w:r>
      <w:r>
        <w:rPr>
          <w:rFonts w:hint="cs"/>
          <w:rtl/>
        </w:rPr>
        <w:t xml:space="preserve"> </w:t>
      </w:r>
      <w:r>
        <w:rPr>
          <w:rFonts w:hint="eastAsia"/>
          <w:rtl/>
        </w:rPr>
        <w:t>בל</w:t>
      </w:r>
      <w:r>
        <w:rPr>
          <w:rtl/>
        </w:rPr>
        <w:t xml:space="preserve"> יעז איש, </w:t>
      </w:r>
      <w:r>
        <w:rPr>
          <w:rFonts w:hint="eastAsia"/>
          <w:rtl/>
        </w:rPr>
        <w:t>ובל</w:t>
      </w:r>
      <w:r>
        <w:rPr>
          <w:rtl/>
        </w:rPr>
        <w:t xml:space="preserve"> יעלה במחשבתו של אדם,</w:t>
      </w:r>
      <w:r>
        <w:rPr>
          <w:rFonts w:hint="cs"/>
          <w:rtl/>
        </w:rPr>
        <w:t xml:space="preserve"> </w:t>
      </w:r>
      <w:r>
        <w:rPr>
          <w:rFonts w:hint="eastAsia"/>
          <w:rtl/>
        </w:rPr>
        <w:t>להפנות</w:t>
      </w:r>
      <w:r>
        <w:rPr>
          <w:rtl/>
        </w:rPr>
        <w:t xml:space="preserve"> חלילה נשק אל אחים.</w:t>
      </w:r>
    </w:p>
    <w:p w14:paraId="14A38DE8" w14:textId="77777777" w:rsidR="00000000" w:rsidRDefault="005A3897">
      <w:pPr>
        <w:pStyle w:val="a0"/>
        <w:rPr>
          <w:b/>
          <w:bCs/>
          <w:rtl/>
        </w:rPr>
      </w:pPr>
    </w:p>
    <w:p w14:paraId="6187BE51" w14:textId="77777777" w:rsidR="00000000" w:rsidRDefault="005A3897">
      <w:pPr>
        <w:pStyle w:val="a0"/>
        <w:rPr>
          <w:b/>
          <w:bCs/>
          <w:rtl/>
        </w:rPr>
      </w:pPr>
      <w:r>
        <w:rPr>
          <w:rFonts w:hint="eastAsia"/>
          <w:rtl/>
        </w:rPr>
        <w:t>גם</w:t>
      </w:r>
      <w:r>
        <w:rPr>
          <w:rtl/>
        </w:rPr>
        <w:t xml:space="preserve"> אם ישפיל</w:t>
      </w:r>
      <w:r>
        <w:rPr>
          <w:rtl/>
        </w:rPr>
        <w:t>ו, יבוזו ויסיתו;</w:t>
      </w:r>
      <w:r>
        <w:rPr>
          <w:rFonts w:hint="cs"/>
          <w:rtl/>
        </w:rPr>
        <w:t xml:space="preserve"> </w:t>
      </w:r>
      <w:r>
        <w:rPr>
          <w:rFonts w:hint="eastAsia"/>
          <w:rtl/>
        </w:rPr>
        <w:t>גם</w:t>
      </w:r>
      <w:r>
        <w:rPr>
          <w:rtl/>
        </w:rPr>
        <w:t xml:space="preserve"> אם יחרפו ויגדפו את כל היקר</w:t>
      </w:r>
      <w:r>
        <w:rPr>
          <w:rFonts w:hint="cs"/>
          <w:rtl/>
        </w:rPr>
        <w:t xml:space="preserve"> לכל אחד מאתנו</w:t>
      </w:r>
      <w:r>
        <w:rPr>
          <w:rtl/>
        </w:rPr>
        <w:t xml:space="preserve"> והקדוש </w:t>
      </w:r>
      <w:r>
        <w:rPr>
          <w:rFonts w:hint="cs"/>
          <w:rtl/>
        </w:rPr>
        <w:t xml:space="preserve">לכל אחד מאתנו לפי ראות עיניו; </w:t>
      </w:r>
      <w:r>
        <w:rPr>
          <w:rFonts w:hint="eastAsia"/>
          <w:rtl/>
        </w:rPr>
        <w:t>וגם</w:t>
      </w:r>
      <w:r>
        <w:rPr>
          <w:rtl/>
        </w:rPr>
        <w:t xml:space="preserve"> אם נגזר על המפעל החלוצי המפוא</w:t>
      </w:r>
      <w:r>
        <w:rPr>
          <w:rFonts w:hint="cs"/>
          <w:rtl/>
        </w:rPr>
        <w:t xml:space="preserve">ר </w:t>
      </w:r>
      <w:r>
        <w:rPr>
          <w:rtl/>
        </w:rPr>
        <w:t>–</w:t>
      </w:r>
      <w:r>
        <w:rPr>
          <w:rFonts w:hint="cs"/>
          <w:rtl/>
        </w:rPr>
        <w:t xml:space="preserve"> </w:t>
      </w:r>
      <w:r>
        <w:rPr>
          <w:rFonts w:hint="eastAsia"/>
          <w:rtl/>
        </w:rPr>
        <w:t>עלינו</w:t>
      </w:r>
      <w:r>
        <w:rPr>
          <w:rtl/>
        </w:rPr>
        <w:t>, שלוחי הציבור, מוטלת אחריות רבה</w:t>
      </w:r>
      <w:r>
        <w:rPr>
          <w:rFonts w:hint="cs"/>
          <w:rtl/>
        </w:rPr>
        <w:t>,</w:t>
      </w:r>
      <w:r>
        <w:rPr>
          <w:rtl/>
        </w:rPr>
        <w:t xml:space="preserve"> </w:t>
      </w:r>
      <w:r>
        <w:rPr>
          <w:rFonts w:hint="eastAsia"/>
          <w:rtl/>
        </w:rPr>
        <w:t>אחריות</w:t>
      </w:r>
      <w:r>
        <w:rPr>
          <w:rtl/>
        </w:rPr>
        <w:t xml:space="preserve"> היסטורית</w:t>
      </w:r>
      <w:r>
        <w:rPr>
          <w:rFonts w:hint="cs"/>
          <w:rtl/>
        </w:rPr>
        <w:t xml:space="preserve"> - </w:t>
      </w:r>
      <w:r>
        <w:rPr>
          <w:rFonts w:hint="eastAsia"/>
          <w:rtl/>
        </w:rPr>
        <w:t>ראשית</w:t>
      </w:r>
      <w:r>
        <w:rPr>
          <w:rtl/>
        </w:rPr>
        <w:t>, לעצם ההכרעה הדמוקרטית.</w:t>
      </w:r>
      <w:r>
        <w:rPr>
          <w:rFonts w:hint="cs"/>
          <w:rtl/>
        </w:rPr>
        <w:t xml:space="preserve"> </w:t>
      </w:r>
      <w:r>
        <w:rPr>
          <w:rFonts w:hint="eastAsia"/>
          <w:rtl/>
        </w:rPr>
        <w:t>שהרי</w:t>
      </w:r>
      <w:r>
        <w:rPr>
          <w:rtl/>
        </w:rPr>
        <w:t xml:space="preserve"> לא בסקרים ולא במשאלים ייחתכו </w:t>
      </w:r>
      <w:r>
        <w:rPr>
          <w:rtl/>
        </w:rPr>
        <w:t>הדברים,</w:t>
      </w:r>
      <w:r>
        <w:rPr>
          <w:rFonts w:hint="cs"/>
          <w:rtl/>
        </w:rPr>
        <w:t xml:space="preserve"> </w:t>
      </w:r>
      <w:r>
        <w:rPr>
          <w:rFonts w:hint="eastAsia"/>
          <w:rtl/>
        </w:rPr>
        <w:t>אלא</w:t>
      </w:r>
      <w:r>
        <w:rPr>
          <w:rtl/>
        </w:rPr>
        <w:t xml:space="preserve"> כאן, באולם הזה, </w:t>
      </w:r>
      <w:r>
        <w:rPr>
          <w:rFonts w:hint="eastAsia"/>
          <w:rtl/>
        </w:rPr>
        <w:t>על</w:t>
      </w:r>
      <w:r>
        <w:rPr>
          <w:rFonts w:hint="cs"/>
          <w:rtl/>
        </w:rPr>
        <w:t>-</w:t>
      </w:r>
      <w:r>
        <w:rPr>
          <w:rtl/>
        </w:rPr>
        <w:t>ידי שלוחי הציבור שנבחרו לכך</w:t>
      </w:r>
      <w:r>
        <w:rPr>
          <w:rFonts w:hint="cs"/>
          <w:rtl/>
        </w:rPr>
        <w:t xml:space="preserve">; </w:t>
      </w:r>
      <w:r>
        <w:rPr>
          <w:rFonts w:hint="eastAsia"/>
          <w:rtl/>
        </w:rPr>
        <w:t>שנית</w:t>
      </w:r>
      <w:r>
        <w:rPr>
          <w:rFonts w:hint="cs"/>
          <w:rtl/>
        </w:rPr>
        <w:t xml:space="preserve">, </w:t>
      </w:r>
      <w:r>
        <w:rPr>
          <w:rtl/>
        </w:rPr>
        <w:t>ולא פחות חשוב מכך</w:t>
      </w:r>
      <w:r>
        <w:rPr>
          <w:rFonts w:hint="cs"/>
          <w:rtl/>
        </w:rPr>
        <w:t xml:space="preserve">, </w:t>
      </w:r>
      <w:r>
        <w:rPr>
          <w:rFonts w:hint="eastAsia"/>
          <w:rtl/>
        </w:rPr>
        <w:t>לדרך</w:t>
      </w:r>
      <w:r>
        <w:rPr>
          <w:rtl/>
        </w:rPr>
        <w:t xml:space="preserve"> שבה תתקבל ההכרעה הקשה הז</w:t>
      </w:r>
      <w:r>
        <w:rPr>
          <w:rFonts w:hint="cs"/>
          <w:rtl/>
        </w:rPr>
        <w:t>את</w:t>
      </w:r>
      <w:r>
        <w:rPr>
          <w:rtl/>
        </w:rPr>
        <w:t>.</w:t>
      </w:r>
    </w:p>
    <w:p w14:paraId="2F9D1CBE" w14:textId="77777777" w:rsidR="00000000" w:rsidRDefault="005A3897">
      <w:pPr>
        <w:pStyle w:val="a0"/>
        <w:rPr>
          <w:b/>
          <w:bCs/>
          <w:rtl/>
        </w:rPr>
      </w:pPr>
    </w:p>
    <w:p w14:paraId="39646D68" w14:textId="77777777" w:rsidR="00000000" w:rsidRDefault="005A3897">
      <w:pPr>
        <w:pStyle w:val="a0"/>
        <w:rPr>
          <w:b/>
          <w:bCs/>
          <w:rtl/>
        </w:rPr>
      </w:pPr>
      <w:r>
        <w:rPr>
          <w:rFonts w:hint="eastAsia"/>
          <w:rtl/>
        </w:rPr>
        <w:t>יש</w:t>
      </w:r>
      <w:r>
        <w:rPr>
          <w:rtl/>
        </w:rPr>
        <w:t xml:space="preserve"> מי שיאמרו, כי שום מלים יפות, אוהבות, </w:t>
      </w:r>
      <w:r>
        <w:rPr>
          <w:rFonts w:hint="eastAsia"/>
          <w:rtl/>
        </w:rPr>
        <w:t>מחבקות</w:t>
      </w:r>
      <w:r>
        <w:rPr>
          <w:rtl/>
        </w:rPr>
        <w:t>,</w:t>
      </w:r>
      <w:r>
        <w:rPr>
          <w:rFonts w:hint="cs"/>
          <w:rtl/>
        </w:rPr>
        <w:t xml:space="preserve"> </w:t>
      </w:r>
      <w:r>
        <w:rPr>
          <w:rFonts w:hint="eastAsia"/>
          <w:rtl/>
        </w:rPr>
        <w:t>לא</w:t>
      </w:r>
      <w:r>
        <w:rPr>
          <w:rtl/>
        </w:rPr>
        <w:t xml:space="preserve"> ימתיקו את </w:t>
      </w:r>
      <w:r>
        <w:rPr>
          <w:rFonts w:hint="cs"/>
          <w:rtl/>
        </w:rPr>
        <w:t xml:space="preserve">מר הגורל. </w:t>
      </w:r>
      <w:r>
        <w:rPr>
          <w:rFonts w:hint="eastAsia"/>
          <w:rtl/>
        </w:rPr>
        <w:t>אחרים</w:t>
      </w:r>
      <w:r>
        <w:rPr>
          <w:rtl/>
        </w:rPr>
        <w:t xml:space="preserve"> יאמרו, כי דווקא כדי למנוע חורבן </w:t>
      </w:r>
      <w:r>
        <w:rPr>
          <w:rFonts w:hint="eastAsia"/>
          <w:rtl/>
        </w:rPr>
        <w:t>יש</w:t>
      </w:r>
      <w:r>
        <w:rPr>
          <w:rtl/>
        </w:rPr>
        <w:t xml:space="preserve"> לבצע את הכריתה מהר, באבחה</w:t>
      </w:r>
      <w:r>
        <w:rPr>
          <w:rtl/>
        </w:rPr>
        <w:t xml:space="preserve"> חדה</w:t>
      </w:r>
      <w:r>
        <w:rPr>
          <w:rFonts w:hint="cs"/>
          <w:rtl/>
        </w:rPr>
        <w:t xml:space="preserve"> </w:t>
      </w:r>
      <w:r>
        <w:rPr>
          <w:rFonts w:hint="eastAsia"/>
          <w:rtl/>
        </w:rPr>
        <w:t>וללא</w:t>
      </w:r>
      <w:r>
        <w:rPr>
          <w:rtl/>
        </w:rPr>
        <w:t xml:space="preserve"> היסוסים.</w:t>
      </w:r>
      <w:r>
        <w:rPr>
          <w:rFonts w:hint="cs"/>
          <w:rtl/>
        </w:rPr>
        <w:t xml:space="preserve"> </w:t>
      </w:r>
      <w:r>
        <w:rPr>
          <w:rFonts w:hint="eastAsia"/>
          <w:rtl/>
        </w:rPr>
        <w:t>עלולים</w:t>
      </w:r>
      <w:r>
        <w:rPr>
          <w:rtl/>
        </w:rPr>
        <w:t xml:space="preserve"> להיות כאן, בבית הזה, שלוחי ציבור </w:t>
      </w:r>
      <w:r>
        <w:rPr>
          <w:rFonts w:hint="eastAsia"/>
          <w:rtl/>
        </w:rPr>
        <w:t>שיחושו</w:t>
      </w:r>
      <w:r>
        <w:rPr>
          <w:rtl/>
        </w:rPr>
        <w:t xml:space="preserve">, </w:t>
      </w:r>
      <w:r>
        <w:rPr>
          <w:rFonts w:hint="eastAsia"/>
          <w:rtl/>
        </w:rPr>
        <w:t>וחשים</w:t>
      </w:r>
      <w:r>
        <w:rPr>
          <w:rtl/>
        </w:rPr>
        <w:t xml:space="preserve"> כבר עתה, באמת ובתמים, </w:t>
      </w:r>
      <w:r>
        <w:rPr>
          <w:rFonts w:hint="eastAsia"/>
          <w:rtl/>
        </w:rPr>
        <w:t>כי</w:t>
      </w:r>
      <w:r>
        <w:rPr>
          <w:rtl/>
        </w:rPr>
        <w:t xml:space="preserve"> הנסיבות המיוחדות, הנוראות, </w:t>
      </w:r>
      <w:r>
        <w:rPr>
          <w:rFonts w:hint="eastAsia"/>
          <w:rtl/>
        </w:rPr>
        <w:t>מחייבות</w:t>
      </w:r>
      <w:r>
        <w:rPr>
          <w:rtl/>
        </w:rPr>
        <w:t xml:space="preserve">, או מצדיקות, פעולות מיוחדות, </w:t>
      </w:r>
      <w:r>
        <w:rPr>
          <w:rFonts w:hint="eastAsia"/>
          <w:rtl/>
        </w:rPr>
        <w:t>ואף</w:t>
      </w:r>
      <w:r>
        <w:rPr>
          <w:rtl/>
        </w:rPr>
        <w:t xml:space="preserve"> שבירה של הכלים.</w:t>
      </w:r>
      <w:r>
        <w:rPr>
          <w:rFonts w:hint="cs"/>
          <w:rtl/>
        </w:rPr>
        <w:t xml:space="preserve"> </w:t>
      </w:r>
      <w:r>
        <w:rPr>
          <w:rFonts w:hint="eastAsia"/>
          <w:rtl/>
        </w:rPr>
        <w:t>זה</w:t>
      </w:r>
      <w:r>
        <w:rPr>
          <w:rtl/>
        </w:rPr>
        <w:t xml:space="preserve"> הזמן למנהיגות. זה הזמן לאחריות. </w:t>
      </w:r>
    </w:p>
    <w:p w14:paraId="5CC5F417" w14:textId="77777777" w:rsidR="00000000" w:rsidRDefault="005A3897">
      <w:pPr>
        <w:pStyle w:val="a0"/>
        <w:rPr>
          <w:b/>
          <w:bCs/>
          <w:rtl/>
        </w:rPr>
      </w:pPr>
    </w:p>
    <w:p w14:paraId="3131F0DF" w14:textId="77777777" w:rsidR="00000000" w:rsidRDefault="005A3897">
      <w:pPr>
        <w:pStyle w:val="a0"/>
        <w:rPr>
          <w:b/>
          <w:bCs/>
          <w:rtl/>
        </w:rPr>
      </w:pPr>
      <w:r>
        <w:rPr>
          <w:rFonts w:hint="eastAsia"/>
          <w:rtl/>
        </w:rPr>
        <w:t>כול</w:t>
      </w:r>
      <w:r>
        <w:rPr>
          <w:rFonts w:hint="cs"/>
          <w:rtl/>
        </w:rPr>
        <w:t>נו</w:t>
      </w:r>
      <w:r>
        <w:rPr>
          <w:rtl/>
        </w:rPr>
        <w:t xml:space="preserve"> מבינים, </w:t>
      </w:r>
      <w:r>
        <w:rPr>
          <w:rFonts w:hint="eastAsia"/>
          <w:rtl/>
        </w:rPr>
        <w:t>כי</w:t>
      </w:r>
      <w:r>
        <w:rPr>
          <w:rtl/>
        </w:rPr>
        <w:t xml:space="preserve"> לצד גורלם האישי של א</w:t>
      </w:r>
      <w:r>
        <w:rPr>
          <w:rtl/>
        </w:rPr>
        <w:t xml:space="preserve">לפי החלוצים, מיטב העם, </w:t>
      </w:r>
      <w:r>
        <w:rPr>
          <w:rFonts w:hint="eastAsia"/>
          <w:rtl/>
        </w:rPr>
        <w:t>שמפעלם</w:t>
      </w:r>
      <w:r>
        <w:rPr>
          <w:rtl/>
        </w:rPr>
        <w:t xml:space="preserve"> ייגזר כאן לשבט או לחסד,</w:t>
      </w:r>
      <w:r>
        <w:rPr>
          <w:rFonts w:hint="cs"/>
          <w:rtl/>
        </w:rPr>
        <w:t xml:space="preserve"> </w:t>
      </w:r>
      <w:r>
        <w:rPr>
          <w:rFonts w:hint="eastAsia"/>
          <w:rtl/>
        </w:rPr>
        <w:t>מונח</w:t>
      </w:r>
      <w:r>
        <w:rPr>
          <w:rtl/>
        </w:rPr>
        <w:t xml:space="preserve"> על הכף גורלה של המדינה, </w:t>
      </w:r>
      <w:r>
        <w:rPr>
          <w:rFonts w:hint="eastAsia"/>
          <w:rtl/>
        </w:rPr>
        <w:t>גורלו</w:t>
      </w:r>
      <w:r>
        <w:rPr>
          <w:rtl/>
        </w:rPr>
        <w:t xml:space="preserve"> של המפעל הציוני כולו. </w:t>
      </w:r>
      <w:r>
        <w:rPr>
          <w:rFonts w:hint="eastAsia"/>
          <w:rtl/>
        </w:rPr>
        <w:t>ומכאן</w:t>
      </w:r>
      <w:r>
        <w:rPr>
          <w:rtl/>
        </w:rPr>
        <w:t xml:space="preserve"> ההבנה, </w:t>
      </w:r>
      <w:r>
        <w:rPr>
          <w:rFonts w:hint="eastAsia"/>
          <w:rtl/>
        </w:rPr>
        <w:t>כי</w:t>
      </w:r>
      <w:r>
        <w:rPr>
          <w:rtl/>
        </w:rPr>
        <w:t xml:space="preserve"> המעשים שייעשו, והדברים שייאמרו</w:t>
      </w:r>
      <w:r>
        <w:rPr>
          <w:rFonts w:hint="cs"/>
          <w:rtl/>
        </w:rPr>
        <w:t xml:space="preserve">, </w:t>
      </w:r>
      <w:r>
        <w:rPr>
          <w:rFonts w:hint="eastAsia"/>
          <w:rtl/>
        </w:rPr>
        <w:t>יכו</w:t>
      </w:r>
      <w:r>
        <w:rPr>
          <w:rtl/>
        </w:rPr>
        <w:t xml:space="preserve"> גלים הרבה מעבר לזמן, למקום ולנסיבות. </w:t>
      </w:r>
    </w:p>
    <w:p w14:paraId="63F25EAC" w14:textId="77777777" w:rsidR="00000000" w:rsidRDefault="005A3897">
      <w:pPr>
        <w:pStyle w:val="a0"/>
        <w:rPr>
          <w:b/>
          <w:bCs/>
          <w:rtl/>
        </w:rPr>
      </w:pPr>
    </w:p>
    <w:p w14:paraId="6426C725" w14:textId="77777777" w:rsidR="00000000" w:rsidRDefault="005A3897">
      <w:pPr>
        <w:pStyle w:val="a0"/>
        <w:rPr>
          <w:b/>
          <w:bCs/>
          <w:rtl/>
        </w:rPr>
      </w:pPr>
      <w:r>
        <w:rPr>
          <w:rFonts w:hint="eastAsia"/>
          <w:rtl/>
        </w:rPr>
        <w:t>ראוי</w:t>
      </w:r>
      <w:r>
        <w:rPr>
          <w:rFonts w:hint="cs"/>
          <w:rtl/>
        </w:rPr>
        <w:t>,</w:t>
      </w:r>
      <w:r>
        <w:rPr>
          <w:rtl/>
        </w:rPr>
        <w:t xml:space="preserve"> אם כן, כי ניתן אל לבנו את מ</w:t>
      </w:r>
      <w:r>
        <w:rPr>
          <w:rFonts w:hint="cs"/>
          <w:rtl/>
        </w:rPr>
        <w:t>י</w:t>
      </w:r>
      <w:r>
        <w:rPr>
          <w:rtl/>
        </w:rPr>
        <w:t>לות התפילה:</w:t>
      </w:r>
      <w:r>
        <w:rPr>
          <w:rFonts w:hint="cs"/>
          <w:rtl/>
        </w:rPr>
        <w:t xml:space="preserve"> </w:t>
      </w:r>
      <w:r>
        <w:rPr>
          <w:rFonts w:hint="eastAsia"/>
          <w:rtl/>
        </w:rPr>
        <w:t>א</w:t>
      </w:r>
      <w:r>
        <w:rPr>
          <w:rtl/>
        </w:rPr>
        <w:t>לוה</w:t>
      </w:r>
      <w:r>
        <w:rPr>
          <w:rFonts w:hint="cs"/>
          <w:rtl/>
        </w:rPr>
        <w:t>י</w:t>
      </w:r>
      <w:r>
        <w:rPr>
          <w:rtl/>
        </w:rPr>
        <w:t xml:space="preserve">נו </w:t>
      </w:r>
      <w:r>
        <w:rPr>
          <w:rtl/>
        </w:rPr>
        <w:t>ואלוהי אבותינו,</w:t>
      </w:r>
      <w:r>
        <w:rPr>
          <w:rFonts w:hint="cs"/>
          <w:rtl/>
        </w:rPr>
        <w:t xml:space="preserve"> </w:t>
      </w:r>
      <w:r>
        <w:rPr>
          <w:rFonts w:hint="eastAsia"/>
          <w:rtl/>
        </w:rPr>
        <w:t>היה</w:t>
      </w:r>
      <w:r>
        <w:rPr>
          <w:rtl/>
        </w:rPr>
        <w:t xml:space="preserve"> עם פיפיות שלוחי עמך בית ישראל </w:t>
      </w:r>
      <w:r>
        <w:rPr>
          <w:rFonts w:hint="cs"/>
          <w:rtl/>
        </w:rPr>
        <w:t xml:space="preserve">- - - </w:t>
      </w:r>
      <w:r>
        <w:rPr>
          <w:rFonts w:hint="eastAsia"/>
          <w:rtl/>
        </w:rPr>
        <w:t>הורם</w:t>
      </w:r>
      <w:r>
        <w:rPr>
          <w:rtl/>
        </w:rPr>
        <w:t xml:space="preserve"> מה שיאמרו,</w:t>
      </w:r>
      <w:r>
        <w:rPr>
          <w:rFonts w:hint="cs"/>
          <w:rtl/>
        </w:rPr>
        <w:t xml:space="preserve"> </w:t>
      </w:r>
      <w:r>
        <w:rPr>
          <w:rFonts w:hint="eastAsia"/>
          <w:rtl/>
        </w:rPr>
        <w:t>הבינם</w:t>
      </w:r>
      <w:r>
        <w:rPr>
          <w:rtl/>
        </w:rPr>
        <w:t xml:space="preserve"> מה שידברו </w:t>
      </w:r>
      <w:r>
        <w:rPr>
          <w:rFonts w:hint="cs"/>
          <w:rtl/>
        </w:rPr>
        <w:t xml:space="preserve">- - - </w:t>
      </w:r>
      <w:r>
        <w:rPr>
          <w:rFonts w:hint="eastAsia"/>
          <w:rtl/>
        </w:rPr>
        <w:t>שלא</w:t>
      </w:r>
      <w:r>
        <w:rPr>
          <w:rtl/>
        </w:rPr>
        <w:t xml:space="preserve"> </w:t>
      </w:r>
      <w:r>
        <w:rPr>
          <w:rFonts w:hint="cs"/>
          <w:rtl/>
        </w:rPr>
        <w:t>י</w:t>
      </w:r>
      <w:r>
        <w:rPr>
          <w:rtl/>
        </w:rPr>
        <w:t xml:space="preserve">יכשלו בלשונם, ולא </w:t>
      </w:r>
      <w:r>
        <w:rPr>
          <w:rFonts w:hint="cs"/>
          <w:rtl/>
        </w:rPr>
        <w:t>י</w:t>
      </w:r>
      <w:r>
        <w:rPr>
          <w:rtl/>
        </w:rPr>
        <w:t xml:space="preserve">ינקשו בשינונם </w:t>
      </w:r>
      <w:r>
        <w:rPr>
          <w:rFonts w:hint="cs"/>
          <w:rtl/>
        </w:rPr>
        <w:t xml:space="preserve">- - - </w:t>
      </w:r>
      <w:r>
        <w:rPr>
          <w:rFonts w:hint="eastAsia"/>
          <w:rtl/>
        </w:rPr>
        <w:t>ואל</w:t>
      </w:r>
      <w:r>
        <w:rPr>
          <w:rtl/>
        </w:rPr>
        <w:t xml:space="preserve"> יאמר פיהם דבר שלא כרצונך.</w:t>
      </w:r>
    </w:p>
    <w:p w14:paraId="3EB2CE67" w14:textId="77777777" w:rsidR="00000000" w:rsidRDefault="005A3897">
      <w:pPr>
        <w:pStyle w:val="a0"/>
        <w:rPr>
          <w:rFonts w:hint="cs"/>
          <w:rtl/>
        </w:rPr>
      </w:pPr>
    </w:p>
    <w:p w14:paraId="6CA517D6" w14:textId="77777777" w:rsidR="00000000" w:rsidRDefault="005A3897">
      <w:pPr>
        <w:pStyle w:val="a0"/>
        <w:rPr>
          <w:rFonts w:hint="cs"/>
          <w:rtl/>
        </w:rPr>
      </w:pPr>
    </w:p>
    <w:p w14:paraId="14906574" w14:textId="77777777" w:rsidR="00000000" w:rsidRDefault="005A3897">
      <w:pPr>
        <w:pStyle w:val="a2"/>
        <w:rPr>
          <w:rFonts w:hint="cs"/>
          <w:rtl/>
        </w:rPr>
      </w:pPr>
      <w:bookmarkStart w:id="2" w:name="_Toc91517647"/>
      <w:r>
        <w:rPr>
          <w:rFonts w:hint="cs"/>
          <w:rtl/>
        </w:rPr>
        <w:t>דברי נשיא המדינה בפתיחת המושב השלישי</w:t>
      </w:r>
      <w:bookmarkEnd w:id="2"/>
    </w:p>
    <w:p w14:paraId="0290DE99" w14:textId="77777777" w:rsidR="00000000" w:rsidRDefault="005A3897">
      <w:pPr>
        <w:pStyle w:val="a0"/>
        <w:rPr>
          <w:rFonts w:hint="cs"/>
          <w:rtl/>
        </w:rPr>
      </w:pPr>
    </w:p>
    <w:p w14:paraId="0AB843B1" w14:textId="77777777" w:rsidR="00000000" w:rsidRDefault="005A3897">
      <w:pPr>
        <w:pStyle w:val="a0"/>
        <w:rPr>
          <w:rFonts w:hint="cs"/>
          <w:rtl/>
        </w:rPr>
      </w:pPr>
    </w:p>
    <w:p w14:paraId="5A0981F1" w14:textId="77777777" w:rsidR="00000000" w:rsidRDefault="005A3897">
      <w:pPr>
        <w:pStyle w:val="af1"/>
        <w:rPr>
          <w:rtl/>
        </w:rPr>
      </w:pPr>
      <w:r>
        <w:rPr>
          <w:rtl/>
        </w:rPr>
        <w:t>היו"ר ראובן ריבלין:</w:t>
      </w:r>
    </w:p>
    <w:p w14:paraId="39CAE491" w14:textId="77777777" w:rsidR="00000000" w:rsidRDefault="005A3897">
      <w:pPr>
        <w:pStyle w:val="a0"/>
        <w:rPr>
          <w:rFonts w:hint="cs"/>
          <w:rtl/>
        </w:rPr>
      </w:pPr>
    </w:p>
    <w:p w14:paraId="37AF5A0E" w14:textId="77777777" w:rsidR="00000000" w:rsidRDefault="005A3897">
      <w:pPr>
        <w:pStyle w:val="a0"/>
        <w:rPr>
          <w:rFonts w:hint="cs"/>
          <w:rtl/>
        </w:rPr>
      </w:pPr>
      <w:r>
        <w:rPr>
          <w:rFonts w:hint="cs"/>
          <w:rtl/>
        </w:rPr>
        <w:t>אני מזמין את כבוד נשיא המד</w:t>
      </w:r>
      <w:r>
        <w:rPr>
          <w:rFonts w:hint="cs"/>
          <w:rtl/>
        </w:rPr>
        <w:t xml:space="preserve">ינה לשאת את דבריו. </w:t>
      </w:r>
    </w:p>
    <w:p w14:paraId="5D1E9A95" w14:textId="77777777" w:rsidR="00000000" w:rsidRDefault="005A3897">
      <w:pPr>
        <w:pStyle w:val="a0"/>
        <w:rPr>
          <w:rFonts w:hint="cs"/>
          <w:rtl/>
        </w:rPr>
      </w:pPr>
    </w:p>
    <w:p w14:paraId="7A1D3B9D" w14:textId="77777777" w:rsidR="00000000" w:rsidRDefault="005A3897">
      <w:pPr>
        <w:pStyle w:val="a"/>
        <w:rPr>
          <w:rFonts w:hint="cs"/>
          <w:rtl/>
        </w:rPr>
      </w:pPr>
      <w:bookmarkStart w:id="3" w:name="_Toc91517648"/>
      <w:r>
        <w:rPr>
          <w:rFonts w:hint="cs"/>
          <w:rtl/>
        </w:rPr>
        <w:t>נשיא המדינה משה קצב:</w:t>
      </w:r>
      <w:bookmarkEnd w:id="3"/>
    </w:p>
    <w:p w14:paraId="4E84EF0B" w14:textId="77777777" w:rsidR="00000000" w:rsidRDefault="005A3897">
      <w:pPr>
        <w:pStyle w:val="a0"/>
        <w:rPr>
          <w:rFonts w:hint="cs"/>
          <w:rtl/>
        </w:rPr>
      </w:pPr>
    </w:p>
    <w:p w14:paraId="5CD36052" w14:textId="77777777" w:rsidR="00000000" w:rsidRDefault="005A3897">
      <w:pPr>
        <w:pStyle w:val="a0"/>
        <w:rPr>
          <w:rFonts w:hint="cs"/>
          <w:rtl/>
        </w:rPr>
      </w:pPr>
      <w:r>
        <w:rPr>
          <w:rFonts w:hint="cs"/>
          <w:rtl/>
        </w:rPr>
        <w:t>אדוני יושב-ראש הכנסת, מכובדי ראש הממשלה, ראש האופוזיציה, ראש הממשלה לשעבר, כנסת נכבדה, בתחילת דברי אני מבקש להביע, בשם העם בישראל, את תנחומינו לנפגעי הטרור בסיני ולחללים שנפלו בזירות האחרות עקב פיגועי הטרור, ולאחל</w:t>
      </w:r>
      <w:r>
        <w:rPr>
          <w:rFonts w:hint="cs"/>
          <w:rtl/>
        </w:rPr>
        <w:t xml:space="preserve"> החלמה לפצועים. הפיגוע בסיני הוא הוכחה נוספת כי לטרור אין גבולות, אין מגבלות, וכי אין מדינה בעולם המחוסנת בפני טרור. </w:t>
      </w:r>
    </w:p>
    <w:p w14:paraId="34231623" w14:textId="77777777" w:rsidR="00000000" w:rsidRDefault="005A3897">
      <w:pPr>
        <w:pStyle w:val="a0"/>
        <w:rPr>
          <w:rFonts w:hint="cs"/>
          <w:rtl/>
        </w:rPr>
      </w:pPr>
    </w:p>
    <w:p w14:paraId="41150938" w14:textId="77777777" w:rsidR="00000000" w:rsidRDefault="005A3897">
      <w:pPr>
        <w:pStyle w:val="a0"/>
        <w:rPr>
          <w:rFonts w:hint="cs"/>
          <w:rtl/>
        </w:rPr>
      </w:pPr>
      <w:r>
        <w:rPr>
          <w:rFonts w:hint="cs"/>
          <w:rtl/>
        </w:rPr>
        <w:t>אני מבקש לשלוח, בשם אזרחי ישראל, מעל במה נכבדה זו, את אהבתנו והוקרתנו לכוחות הביטחון, הלוחמים ללא הפסקה בכל הגזרות, כדי להגן על האזרחים ו</w:t>
      </w:r>
      <w:r>
        <w:rPr>
          <w:rFonts w:hint="cs"/>
          <w:rtl/>
        </w:rPr>
        <w:t>על ביטחון המדינה.</w:t>
      </w:r>
    </w:p>
    <w:p w14:paraId="5F0F6E47" w14:textId="77777777" w:rsidR="00000000" w:rsidRDefault="005A3897">
      <w:pPr>
        <w:pStyle w:val="a0"/>
        <w:rPr>
          <w:rFonts w:hint="cs"/>
          <w:rtl/>
        </w:rPr>
      </w:pPr>
    </w:p>
    <w:p w14:paraId="6E0677D3" w14:textId="77777777" w:rsidR="00000000" w:rsidRDefault="005A3897">
      <w:pPr>
        <w:pStyle w:val="a0"/>
        <w:rPr>
          <w:rFonts w:hint="cs"/>
          <w:rtl/>
        </w:rPr>
      </w:pPr>
      <w:r>
        <w:rPr>
          <w:rFonts w:hint="cs"/>
          <w:rtl/>
        </w:rPr>
        <w:t>אדוני היושב-ראש, כנסת נכבדה, אני מברך אתכם, נבחרי העם, עם כינוס מושב הכנסת. עיני העם, ואף עיני העולם, נשואות אליכם. בידיכם ההכרעות, מן החשובות והגורליות לחיי האומה, ומוטלת על שכמכם אחריות לאומית והיסטורית. בין שאר הנושאים, שני נושאים הרי</w:t>
      </w:r>
      <w:r>
        <w:rPr>
          <w:rFonts w:hint="cs"/>
          <w:rtl/>
        </w:rPr>
        <w:t>-גורל מונחים לפתחכם: המצוקות החברתיות והטרור הפלסטיני. אין לי ספק שאנו יכולים להתמודד ולהתגבר עליהם. לכם, חברי הממשלה וחברי הכנסת, יש היכולת להתמודד עם האתגרים. אתם יכולים לקבוע שהמושב הזה יהיה אחת משעותיה החשובות של המדינה.</w:t>
      </w:r>
    </w:p>
    <w:p w14:paraId="092FD849" w14:textId="77777777" w:rsidR="00000000" w:rsidRDefault="005A3897">
      <w:pPr>
        <w:pStyle w:val="a0"/>
        <w:rPr>
          <w:rFonts w:hint="cs"/>
          <w:rtl/>
        </w:rPr>
      </w:pPr>
    </w:p>
    <w:p w14:paraId="0B891B1A" w14:textId="77777777" w:rsidR="00000000" w:rsidRDefault="005A3897">
      <w:pPr>
        <w:pStyle w:val="a0"/>
        <w:rPr>
          <w:rFonts w:hint="cs"/>
          <w:rtl/>
        </w:rPr>
      </w:pPr>
      <w:r>
        <w:rPr>
          <w:rFonts w:hint="cs"/>
          <w:rtl/>
        </w:rPr>
        <w:t xml:space="preserve">הדמוקרטיה הישראלית ניצבת בפני </w:t>
      </w:r>
      <w:r>
        <w:rPr>
          <w:rFonts w:hint="cs"/>
          <w:rtl/>
        </w:rPr>
        <w:t xml:space="preserve">אחד מרגעי המבחן הקשים שלה. אין לבטל את חילוקי הדעות, אך אין לתת למחלוקות לשסע את העם ואת החברה בישראל. עלינו לדעת לחלוק, אך גם להכריע באמצעות הליכים דמוקרטיים.  </w:t>
      </w:r>
    </w:p>
    <w:p w14:paraId="25E158DD" w14:textId="77777777" w:rsidR="00000000" w:rsidRDefault="005A3897">
      <w:pPr>
        <w:pStyle w:val="a0"/>
        <w:rPr>
          <w:rFonts w:hint="cs"/>
          <w:rtl/>
        </w:rPr>
      </w:pPr>
    </w:p>
    <w:p w14:paraId="511AD466" w14:textId="77777777" w:rsidR="00000000" w:rsidRDefault="005A3897">
      <w:pPr>
        <w:pStyle w:val="a0"/>
        <w:rPr>
          <w:rFonts w:hint="cs"/>
          <w:rtl/>
        </w:rPr>
      </w:pPr>
      <w:r>
        <w:rPr>
          <w:rFonts w:hint="cs"/>
          <w:rtl/>
        </w:rPr>
        <w:t xml:space="preserve">הנתונים על המצוקה החברתית קשים, ואני רואה בדאגה ובחרדה את מצבן של השכבות החלשות. אין ספק שיש </w:t>
      </w:r>
      <w:r>
        <w:rPr>
          <w:rFonts w:hint="cs"/>
          <w:rtl/>
        </w:rPr>
        <w:t>הכרח לנקוט צעדים להבראת הכלכלה, ואני משבח את הממשלה על סימני ההתאוששות הכלכלית, אולם בד בבד אנו חייבים לשפר את מצבן של השכבות הנתונות במצוקה ובעוני.</w:t>
      </w:r>
    </w:p>
    <w:p w14:paraId="0D533D27" w14:textId="77777777" w:rsidR="00000000" w:rsidRDefault="005A3897">
      <w:pPr>
        <w:pStyle w:val="a0"/>
        <w:rPr>
          <w:rFonts w:hint="cs"/>
          <w:rtl/>
        </w:rPr>
      </w:pPr>
    </w:p>
    <w:p w14:paraId="4D5DAA74" w14:textId="77777777" w:rsidR="00000000" w:rsidRDefault="005A3897">
      <w:pPr>
        <w:pStyle w:val="a0"/>
        <w:rPr>
          <w:rFonts w:hint="cs"/>
          <w:rtl/>
        </w:rPr>
      </w:pPr>
      <w:r>
        <w:rPr>
          <w:rFonts w:hint="cs"/>
          <w:rtl/>
        </w:rPr>
        <w:t xml:space="preserve">אדוני ראש הממשלה, שר האוצר, אני יודע את רגישותכם לעוני ולמצוקה, אני יודע שיש חשיבות עליונה להבראת הכלכלה, </w:t>
      </w:r>
      <w:r>
        <w:rPr>
          <w:rFonts w:hint="cs"/>
          <w:rtl/>
        </w:rPr>
        <w:t>אך עלינו להבטיח כי בשנת 2005 תפחת המצוקה החברתית ויינתן פתרון הולם לעניים. אין להטיל נטל על מי שאינו יכול לשאת בנטל. היעדים החברתיים אינם נופלים בחשיבותם הכלכלית והמוסרית מהיעדים הכלכליים. מדינות המנהלות מדיניות חברה מתקדמת צומחות מהר יותר. אני מאמין כי זע</w:t>
      </w:r>
      <w:r>
        <w:rPr>
          <w:rFonts w:hint="cs"/>
          <w:rtl/>
        </w:rPr>
        <w:t xml:space="preserve">זועים חברתיים מונעים מאתנו יציבות כלכלית. צמיחה כלכלית איננה מובילה בהכרח לצמצום העוני. </w:t>
      </w:r>
    </w:p>
    <w:p w14:paraId="1D610134" w14:textId="77777777" w:rsidR="00000000" w:rsidRDefault="005A3897">
      <w:pPr>
        <w:pStyle w:val="a0"/>
        <w:rPr>
          <w:rFonts w:hint="cs"/>
          <w:rtl/>
        </w:rPr>
      </w:pPr>
    </w:p>
    <w:p w14:paraId="2D77F24C" w14:textId="77777777" w:rsidR="00000000" w:rsidRDefault="005A3897">
      <w:pPr>
        <w:pStyle w:val="a0"/>
        <w:rPr>
          <w:rFonts w:hint="cs"/>
          <w:rtl/>
        </w:rPr>
      </w:pPr>
      <w:r>
        <w:rPr>
          <w:rFonts w:hint="cs"/>
          <w:rtl/>
        </w:rPr>
        <w:t>על מדינת ישראל להציב יעדים ברורים בתחום החברתי, כפי שעשו מדינות מפותחות רבות בעולם. עלינו להכיר בכך שצדק חברתי הוא תנאי לחוסנה הלאומי של ישראל. עלינו להכיר בכך שאי-שק</w:t>
      </w:r>
      <w:r>
        <w:rPr>
          <w:rFonts w:hint="cs"/>
          <w:rtl/>
        </w:rPr>
        <w:t xml:space="preserve">ט חברתי מונע את הבראת הכלכלה. עלינו להכיר בכך שדאגה לשכבות החלשות היא חובה מוסרית של כולנו, ועלינו לחתור לחברה יציבה וצודקת יותר. </w:t>
      </w:r>
    </w:p>
    <w:p w14:paraId="6D970F3E" w14:textId="77777777" w:rsidR="00000000" w:rsidRDefault="005A3897">
      <w:pPr>
        <w:pStyle w:val="a0"/>
        <w:rPr>
          <w:rFonts w:hint="cs"/>
          <w:rtl/>
        </w:rPr>
      </w:pPr>
    </w:p>
    <w:p w14:paraId="5730C238" w14:textId="77777777" w:rsidR="00000000" w:rsidRDefault="005A3897">
      <w:pPr>
        <w:pStyle w:val="a0"/>
        <w:rPr>
          <w:rFonts w:hint="cs"/>
          <w:rtl/>
        </w:rPr>
      </w:pPr>
      <w:r>
        <w:rPr>
          <w:rFonts w:hint="cs"/>
          <w:rtl/>
        </w:rPr>
        <w:t>אנו גם עומדים בפני הכרעות גורליות בנושאים הקשורים לביטחון המדינה. הממשלה פועלת על-פי סמכותה כאשר היא דנה בתוכנית ההתנתקות. ה</w:t>
      </w:r>
      <w:r>
        <w:rPr>
          <w:rFonts w:hint="cs"/>
          <w:rtl/>
        </w:rPr>
        <w:t>תוכנית תהא בת-תוקף, כמובן, רק באישור הכנסת. בידיכם, חברי הכנסת, הסמכות לדון ולהכריע. בפניכם תונחנה ההצעות לאשר את תוכנית ההתנתקות, לדחותה או להביאה למשאל עם. הכנסת היא הגוף הריבוני המוסמך להכריע בכל מחלוקת.</w:t>
      </w:r>
    </w:p>
    <w:p w14:paraId="0497D290" w14:textId="77777777" w:rsidR="00000000" w:rsidRDefault="005A3897">
      <w:pPr>
        <w:pStyle w:val="a0"/>
        <w:rPr>
          <w:rFonts w:hint="cs"/>
          <w:rtl/>
        </w:rPr>
      </w:pPr>
    </w:p>
    <w:p w14:paraId="4F758739" w14:textId="77777777" w:rsidR="00000000" w:rsidRDefault="005A3897">
      <w:pPr>
        <w:pStyle w:val="a0"/>
        <w:rPr>
          <w:rFonts w:hint="cs"/>
          <w:rtl/>
        </w:rPr>
      </w:pPr>
      <w:r>
        <w:rPr>
          <w:rFonts w:hint="cs"/>
          <w:rtl/>
        </w:rPr>
        <w:t>אני מאמין כי המתיישבים ברחבי יש"ע, ככלל, הם אנשי</w:t>
      </w:r>
      <w:r>
        <w:rPr>
          <w:rFonts w:hint="cs"/>
          <w:rtl/>
        </w:rPr>
        <w:t xml:space="preserve"> חוק ומוסר, חדורי אמונה ואידיאלים. הם התיישבו ברחבי יש"ע על-פי החלטות של ממשלות ישראל משנת 1967, והם עומדים מאז בגבורה ובכאב במאבק יומיומי בחזית קשה. הם סיכנו את חיי נשיהם וילדיהם והקריבו קורבנות. הם הפריחו שממה, הקימו משפחה, דור שלישי ואף דור רביעי. עלינו</w:t>
      </w:r>
      <w:r>
        <w:rPr>
          <w:rFonts w:hint="cs"/>
          <w:rtl/>
        </w:rPr>
        <w:t xml:space="preserve"> להכיר בזכותם הלגיטימית להיאבק באמצעים לגיטימיים נגד החלטות הממשלה. </w:t>
      </w:r>
    </w:p>
    <w:p w14:paraId="6AD1764A" w14:textId="77777777" w:rsidR="00000000" w:rsidRDefault="005A3897">
      <w:pPr>
        <w:pStyle w:val="a0"/>
        <w:rPr>
          <w:rFonts w:hint="cs"/>
          <w:rtl/>
        </w:rPr>
      </w:pPr>
    </w:p>
    <w:p w14:paraId="00B3D3E5" w14:textId="77777777" w:rsidR="00000000" w:rsidRDefault="005A3897">
      <w:pPr>
        <w:pStyle w:val="a0"/>
        <w:rPr>
          <w:rFonts w:hint="cs"/>
          <w:rtl/>
        </w:rPr>
      </w:pPr>
      <w:r>
        <w:rPr>
          <w:rFonts w:hint="cs"/>
          <w:rtl/>
        </w:rPr>
        <w:t>הם עומדים בגבורה ובאומץ מול הטרור האכזרי במשך 1,500 יום בלי להישבר. איש מאתנו אינו רשאי להיות אדיש לכאבם של המתיישבים ביש"ע. החזון הציוני טרם הוגשם במלואו, ואנו עדיין זקוקים לערכים שמבטא</w:t>
      </w:r>
      <w:r>
        <w:rPr>
          <w:rFonts w:hint="cs"/>
          <w:rtl/>
        </w:rPr>
        <w:t xml:space="preserve">ים המתיישבים, ערכים החיוניים לקיום המדינה, ומוטב שערכים אלה לא ייפגעו, גם אם תמומש החלטת הממשלה. </w:t>
      </w:r>
    </w:p>
    <w:p w14:paraId="0DD4B7F5" w14:textId="77777777" w:rsidR="00000000" w:rsidRDefault="005A3897">
      <w:pPr>
        <w:pStyle w:val="a0"/>
        <w:rPr>
          <w:rFonts w:hint="cs"/>
          <w:rtl/>
        </w:rPr>
      </w:pPr>
    </w:p>
    <w:p w14:paraId="34A1FB96" w14:textId="77777777" w:rsidR="00000000" w:rsidRDefault="005A3897">
      <w:pPr>
        <w:pStyle w:val="a0"/>
        <w:rPr>
          <w:rFonts w:hint="cs"/>
          <w:rtl/>
        </w:rPr>
      </w:pPr>
      <w:r>
        <w:rPr>
          <w:rFonts w:hint="cs"/>
          <w:rtl/>
        </w:rPr>
        <w:t xml:space="preserve">לגיטימיות המאבק של המתנגדים לתוכנית הממשלה מחייבת גם להתייצב בנחרצות, שכם אחד, נגד מעשים בלתי לגיטימיים, כיוון שיש מיעוט קיצוני המתבטא באופן מסוכן. מי שמדבר </w:t>
      </w:r>
      <w:r>
        <w:rPr>
          <w:rFonts w:hint="cs"/>
          <w:rtl/>
        </w:rPr>
        <w:t>על סירוב פקודה, פולסא דנורא, או אלימות, מעניק ניצחון לטרור ופוגע במפעל ההתיישבות, בערכי היהדות ובחזון הציוני.</w:t>
      </w:r>
    </w:p>
    <w:p w14:paraId="453D76B5" w14:textId="77777777" w:rsidR="00000000" w:rsidRDefault="005A3897">
      <w:pPr>
        <w:pStyle w:val="a0"/>
        <w:rPr>
          <w:rFonts w:hint="cs"/>
          <w:rtl/>
        </w:rPr>
      </w:pPr>
    </w:p>
    <w:p w14:paraId="61FFCB57" w14:textId="77777777" w:rsidR="00000000" w:rsidRDefault="005A3897">
      <w:pPr>
        <w:pStyle w:val="a0"/>
        <w:rPr>
          <w:rFonts w:hint="cs"/>
          <w:rtl/>
        </w:rPr>
      </w:pPr>
      <w:r>
        <w:rPr>
          <w:rFonts w:hint="cs"/>
          <w:rtl/>
        </w:rPr>
        <w:t>אני קורא למנהיגים לשמור על הדמוקרטיה, לבלום התבטאויות קיצוניות בעודן באבן. הפעילו את מלוא השפעתכם ועצרו כל פעולה בלתי חוקית או אמירה בלתי לגיטימי</w:t>
      </w:r>
      <w:r>
        <w:rPr>
          <w:rFonts w:hint="cs"/>
          <w:rtl/>
        </w:rPr>
        <w:t xml:space="preserve">ת. נכווינו קשות בעבר ומאז אנו מיוסרים. </w:t>
      </w:r>
    </w:p>
    <w:p w14:paraId="2D28B900" w14:textId="77777777" w:rsidR="00000000" w:rsidRDefault="005A3897">
      <w:pPr>
        <w:pStyle w:val="a0"/>
        <w:rPr>
          <w:rFonts w:hint="cs"/>
          <w:rtl/>
        </w:rPr>
      </w:pPr>
    </w:p>
    <w:p w14:paraId="0E4DFA2A" w14:textId="77777777" w:rsidR="00000000" w:rsidRDefault="005A3897">
      <w:pPr>
        <w:pStyle w:val="a0"/>
        <w:rPr>
          <w:rFonts w:hint="cs"/>
          <w:rtl/>
        </w:rPr>
      </w:pPr>
      <w:r>
        <w:rPr>
          <w:rFonts w:hint="cs"/>
          <w:rtl/>
        </w:rPr>
        <w:t>אני מסתייג ומתחלחל מן ההאשמות הקשות המוטחות בראש הממשלה, כמו פשע נגד האנושות או סיכון ביטחון המדינה וקיומה. די ברפה-שכל או בחלש-אופי שיתפתה להאמין כי צריך לסלק מן השלטון בכל אמצעי את מי שמסכן את קיום המדינה. אפשר לד</w:t>
      </w:r>
      <w:r>
        <w:rPr>
          <w:rFonts w:hint="cs"/>
          <w:rtl/>
        </w:rPr>
        <w:t xml:space="preserve">בר על סיכונים ביטחוניים, אך אין לעודד אלימות. </w:t>
      </w:r>
    </w:p>
    <w:p w14:paraId="6082C378" w14:textId="77777777" w:rsidR="00000000" w:rsidRDefault="005A3897">
      <w:pPr>
        <w:pStyle w:val="a0"/>
        <w:rPr>
          <w:rFonts w:hint="cs"/>
          <w:rtl/>
        </w:rPr>
      </w:pPr>
    </w:p>
    <w:p w14:paraId="1391C4DD" w14:textId="77777777" w:rsidR="00000000" w:rsidRDefault="005A3897">
      <w:pPr>
        <w:pStyle w:val="a0"/>
        <w:rPr>
          <w:rFonts w:hint="cs"/>
          <w:rtl/>
        </w:rPr>
      </w:pPr>
      <w:r>
        <w:rPr>
          <w:rFonts w:hint="cs"/>
          <w:rtl/>
        </w:rPr>
        <w:t xml:space="preserve">אני קורא לכל המחנות, הרפו מכוחות הביטחון והרפו מן הקריאה לסרבנות. בחרתם ממשלה וכנסת, הן הכתובת לכל מחאה וטענה. אל תערבו את צה"ל והשב"כ במחלוקות בתוך החברה. </w:t>
      </w:r>
    </w:p>
    <w:p w14:paraId="5A3A05D6" w14:textId="77777777" w:rsidR="00000000" w:rsidRDefault="005A3897">
      <w:pPr>
        <w:pStyle w:val="a0"/>
        <w:rPr>
          <w:rFonts w:hint="cs"/>
          <w:rtl/>
        </w:rPr>
      </w:pPr>
    </w:p>
    <w:p w14:paraId="7EFEBB61" w14:textId="77777777" w:rsidR="00000000" w:rsidRDefault="005A3897">
      <w:pPr>
        <w:pStyle w:val="a0"/>
        <w:rPr>
          <w:rFonts w:hint="cs"/>
          <w:rtl/>
        </w:rPr>
      </w:pPr>
      <w:r>
        <w:rPr>
          <w:rFonts w:hint="cs"/>
          <w:rtl/>
        </w:rPr>
        <w:t>אני קורא לחברי הכנסת ולממשלה, תרמו גם אתם להרגעת ה</w:t>
      </w:r>
      <w:r>
        <w:rPr>
          <w:rFonts w:hint="cs"/>
          <w:rtl/>
        </w:rPr>
        <w:t>רוחות, למניעת הסתה. הקפידו גם אתם לשמור על כללי הדמוקרטיה ולחזק את ערכיה.</w:t>
      </w:r>
    </w:p>
    <w:p w14:paraId="0D6773E0" w14:textId="77777777" w:rsidR="00000000" w:rsidRDefault="005A3897">
      <w:pPr>
        <w:pStyle w:val="a0"/>
        <w:rPr>
          <w:rFonts w:hint="cs"/>
          <w:rtl/>
        </w:rPr>
      </w:pPr>
    </w:p>
    <w:p w14:paraId="54D500C3" w14:textId="77777777" w:rsidR="00000000" w:rsidRDefault="005A3897">
      <w:pPr>
        <w:pStyle w:val="a0"/>
        <w:rPr>
          <w:rFonts w:hint="cs"/>
          <w:rtl/>
        </w:rPr>
      </w:pPr>
      <w:r>
        <w:rPr>
          <w:rFonts w:hint="cs"/>
          <w:rtl/>
        </w:rPr>
        <w:t>אדוני היושב-ראש, חברי הכנסת, אני קורא לפלסטינים להתפכח ולחדול מדרך הטרור. בשבע השנים שלאחר הסכמי אוסלו הגעתם להישגים היסטוריים חסרי תקדים. לעומת זאת, בארבע השנים האחרונות מצבכם הידר</w:t>
      </w:r>
      <w:r>
        <w:rPr>
          <w:rFonts w:hint="cs"/>
          <w:rtl/>
        </w:rPr>
        <w:t>דר מכל בחינה: בין-לאומית, לאומית, מדינית, כלכלית וחברתית. עליכם לערוך חשבון נפש על דרככם בשנים האחרונות. עליכם, הפלסטינים, להכריע אם תמשיכו ללכת בדרך האובדן וההרס, בדרכם של הממיטים עליכם אסון אחרי אסון, או ללכת בדרכם של הכוחות השפויים בקרבכם, הפועלים להפסי</w:t>
      </w:r>
      <w:r>
        <w:rPr>
          <w:rFonts w:hint="cs"/>
          <w:rtl/>
        </w:rPr>
        <w:t xml:space="preserve">ק את הטרור וללכת בדרך המדינית. </w:t>
      </w:r>
    </w:p>
    <w:p w14:paraId="0A8B0F03" w14:textId="77777777" w:rsidR="00000000" w:rsidRDefault="005A3897">
      <w:pPr>
        <w:pStyle w:val="a0"/>
        <w:rPr>
          <w:rFonts w:hint="cs"/>
          <w:rtl/>
        </w:rPr>
      </w:pPr>
    </w:p>
    <w:p w14:paraId="13CB9539" w14:textId="77777777" w:rsidR="00000000" w:rsidRDefault="005A3897">
      <w:pPr>
        <w:pStyle w:val="a0"/>
        <w:rPr>
          <w:rFonts w:hint="cs"/>
          <w:rtl/>
        </w:rPr>
      </w:pPr>
      <w:r>
        <w:rPr>
          <w:rFonts w:hint="cs"/>
          <w:rtl/>
        </w:rPr>
        <w:t>העולם עוקב אחר המאבק המתחולל בתוככם בין הכוחות הקונסטרוקטיביים לבין הכוחות הדסטרוקטיביים. מי שינצח במאבק הזה בתוככם הוא שיקבע את גורלכם והוא שיקבע את גורל התהליך המדיני. אני קורא לכוחות השפויים, הקונסטרוקטיביים, בקרב הפלסטי</w:t>
      </w:r>
      <w:r>
        <w:rPr>
          <w:rFonts w:hint="cs"/>
          <w:rtl/>
        </w:rPr>
        <w:t xml:space="preserve">נים: גלו מנהיגות ואחריות. בכך תשרתו את האינטרס הפלסטיני, תפעלו למניעת הידרדרות במצבם של הפלסטינים בתחומים שונים. אם תפסיקו את הטרור נוכל לחדש את התהליך המדיני. אם תמשיכו בטרור לא תהיה לנו ברירה, כולנו נעמוד מאוחדים ונחושים להיאבק נגד הטרור. </w:t>
      </w:r>
    </w:p>
    <w:p w14:paraId="042868DA" w14:textId="77777777" w:rsidR="00000000" w:rsidRDefault="005A3897">
      <w:pPr>
        <w:pStyle w:val="a0"/>
        <w:rPr>
          <w:rFonts w:hint="cs"/>
          <w:rtl/>
        </w:rPr>
      </w:pPr>
    </w:p>
    <w:p w14:paraId="1D4B2F11" w14:textId="77777777" w:rsidR="00000000" w:rsidRDefault="005A3897">
      <w:pPr>
        <w:pStyle w:val="a0"/>
        <w:rPr>
          <w:rFonts w:hint="cs"/>
          <w:rtl/>
        </w:rPr>
      </w:pPr>
      <w:r>
        <w:rPr>
          <w:rFonts w:hint="cs"/>
          <w:rtl/>
        </w:rPr>
        <w:t xml:space="preserve">ממשלות ישראל </w:t>
      </w:r>
      <w:r>
        <w:rPr>
          <w:rFonts w:hint="cs"/>
          <w:rtl/>
        </w:rPr>
        <w:t>הלכו בעשור האחרון כברת דרך היסטורית וארוכה לטובת הפלסטינים. אומנם הגענו ביחסינו עם הפלסטינים לשפל העמוק ביותר מאז 1967, אך הפערים הפוליטיים בין ממשלות ישראל לפלסטינים הם גם הקטנים מאי-פעם. אתם לא תכריעו אותנו במעשי טרור ואין אנו דורשים מכם להניף דגל לבן. א</w:t>
      </w:r>
      <w:r>
        <w:rPr>
          <w:rFonts w:hint="cs"/>
          <w:rtl/>
        </w:rPr>
        <w:t xml:space="preserve">נו מעדיפים לקבל את ההחלטות יחד עם מנהיגות פלסטינית אמינה ובעלת יכולת. אני מאמין בשלום בינינו לבין הפלסטינים. </w:t>
      </w:r>
    </w:p>
    <w:p w14:paraId="685957AB" w14:textId="77777777" w:rsidR="00000000" w:rsidRDefault="005A3897">
      <w:pPr>
        <w:pStyle w:val="a0"/>
        <w:rPr>
          <w:rFonts w:hint="cs"/>
          <w:rtl/>
        </w:rPr>
      </w:pPr>
    </w:p>
    <w:p w14:paraId="468539AD" w14:textId="77777777" w:rsidR="00000000" w:rsidRDefault="005A3897">
      <w:pPr>
        <w:pStyle w:val="a0"/>
        <w:rPr>
          <w:rFonts w:hint="cs"/>
          <w:rtl/>
        </w:rPr>
      </w:pPr>
      <w:r>
        <w:rPr>
          <w:rFonts w:hint="cs"/>
          <w:rtl/>
        </w:rPr>
        <w:t>בימים אלה של זעם, תסכול ואכזבה, אני חש כי העם מפגין אחדות, נחישות ואמונה. אני קורא לאזרחי ישראל: הבה נמשיך לעמוד איתנים ולהיות גאים בהישגיה של המ</w:t>
      </w:r>
      <w:r>
        <w:rPr>
          <w:rFonts w:hint="cs"/>
          <w:rtl/>
        </w:rPr>
        <w:t>דינה למרות הקשיים. העולם הערבי יותר ויותר משלים עם קיומה של מדינת ישראל. התשתית הכלכלית איתנה, בנינו מדינה מפותחת, מודרנית, וישראל זוכה להערכה רבה בעולם על הישגיה המדעיים. בהזדמנות זו אני שמח לברך את שני המדענים מן הטכניון, פרופסור אהרן צ'חנובר ופרופסור אב</w:t>
      </w:r>
      <w:r>
        <w:rPr>
          <w:rFonts w:hint="cs"/>
          <w:rtl/>
        </w:rPr>
        <w:t xml:space="preserve">רהם הרשקו, על ההחלטה להעניק להם פרס נובל לכימיה. </w:t>
      </w:r>
    </w:p>
    <w:p w14:paraId="000273AC" w14:textId="77777777" w:rsidR="00000000" w:rsidRDefault="005A3897">
      <w:pPr>
        <w:pStyle w:val="a0"/>
        <w:rPr>
          <w:rFonts w:hint="cs"/>
          <w:rtl/>
        </w:rPr>
      </w:pPr>
    </w:p>
    <w:p w14:paraId="791C4E72" w14:textId="77777777" w:rsidR="00000000" w:rsidRDefault="005A3897">
      <w:pPr>
        <w:pStyle w:val="a0"/>
        <w:rPr>
          <w:rFonts w:hint="cs"/>
          <w:rtl/>
        </w:rPr>
      </w:pPr>
      <w:r>
        <w:rPr>
          <w:rFonts w:hint="cs"/>
          <w:rtl/>
        </w:rPr>
        <w:t xml:space="preserve">אני מבקש לסיים מתוך תפילת הימים הנוראים: "אבינו מלכנו, זכור רחמיך וכבוש כעסך, וכלה כל קטטה ושנאת חינם מעלינו ומעל כל בני בריתך, וכתוב לחיים טובים כל בני בריתך". אמן. </w:t>
      </w:r>
    </w:p>
    <w:p w14:paraId="4DFA57C3" w14:textId="77777777" w:rsidR="00000000" w:rsidRDefault="005A3897">
      <w:pPr>
        <w:pStyle w:val="a0"/>
        <w:rPr>
          <w:rFonts w:hint="cs"/>
          <w:rtl/>
        </w:rPr>
      </w:pPr>
    </w:p>
    <w:p w14:paraId="1805AE48" w14:textId="77777777" w:rsidR="00000000" w:rsidRDefault="005A3897">
      <w:pPr>
        <w:pStyle w:val="af1"/>
        <w:rPr>
          <w:rtl/>
        </w:rPr>
      </w:pPr>
      <w:r>
        <w:rPr>
          <w:rtl/>
        </w:rPr>
        <w:t>היו"ר ראובן ריבלין:</w:t>
      </w:r>
    </w:p>
    <w:p w14:paraId="2CFBBCDA" w14:textId="77777777" w:rsidR="00000000" w:rsidRDefault="005A3897">
      <w:pPr>
        <w:pStyle w:val="a0"/>
        <w:rPr>
          <w:rtl/>
        </w:rPr>
      </w:pPr>
    </w:p>
    <w:p w14:paraId="5088AF9E" w14:textId="77777777" w:rsidR="00000000" w:rsidRDefault="005A3897">
      <w:pPr>
        <w:pStyle w:val="a0"/>
        <w:rPr>
          <w:rFonts w:hint="cs"/>
          <w:rtl/>
        </w:rPr>
      </w:pPr>
      <w:r>
        <w:rPr>
          <w:rFonts w:hint="cs"/>
          <w:rtl/>
        </w:rPr>
        <w:t>אני מודה לנשיא ה</w:t>
      </w:r>
      <w:r>
        <w:rPr>
          <w:rFonts w:hint="cs"/>
          <w:rtl/>
        </w:rPr>
        <w:t xml:space="preserve">מדינה. </w:t>
      </w:r>
    </w:p>
    <w:p w14:paraId="26C6119F" w14:textId="77777777" w:rsidR="00000000" w:rsidRDefault="005A3897">
      <w:pPr>
        <w:pStyle w:val="a0"/>
        <w:rPr>
          <w:rFonts w:hint="cs"/>
          <w:rtl/>
        </w:rPr>
      </w:pPr>
    </w:p>
    <w:p w14:paraId="179ED6B5" w14:textId="77777777" w:rsidR="00000000" w:rsidRDefault="005A3897">
      <w:pPr>
        <w:pStyle w:val="a0"/>
        <w:rPr>
          <w:rFonts w:hint="cs"/>
          <w:rtl/>
        </w:rPr>
      </w:pPr>
    </w:p>
    <w:p w14:paraId="439F9E58" w14:textId="77777777" w:rsidR="00000000" w:rsidRDefault="005A3897">
      <w:pPr>
        <w:pStyle w:val="a2"/>
        <w:rPr>
          <w:rFonts w:hint="cs"/>
          <w:rtl/>
        </w:rPr>
      </w:pPr>
      <w:bookmarkStart w:id="4" w:name="_Toc91517649"/>
      <w:r>
        <w:rPr>
          <w:rFonts w:hint="cs"/>
          <w:rtl/>
        </w:rPr>
        <w:t xml:space="preserve">הודעת ראש הממשלה על פעילות הממשלה בתקופה שחלפה </w:t>
      </w:r>
      <w:r>
        <w:rPr>
          <w:rtl/>
        </w:rPr>
        <w:br/>
      </w:r>
      <w:r>
        <w:rPr>
          <w:rFonts w:hint="cs"/>
          <w:rtl/>
        </w:rPr>
        <w:t>ועל תוכניותיה למושב הקרוב</w:t>
      </w:r>
      <w:bookmarkEnd w:id="4"/>
    </w:p>
    <w:p w14:paraId="5D8A5F79" w14:textId="77777777" w:rsidR="00000000" w:rsidRDefault="005A3897">
      <w:pPr>
        <w:pStyle w:val="af1"/>
        <w:rPr>
          <w:rFonts w:hint="cs"/>
          <w:rtl/>
        </w:rPr>
      </w:pPr>
      <w:bookmarkStart w:id="5" w:name="FS000000482T11_10_2004_16_19_03"/>
      <w:bookmarkEnd w:id="5"/>
    </w:p>
    <w:p w14:paraId="207D8611" w14:textId="77777777" w:rsidR="00000000" w:rsidRDefault="005A3897">
      <w:pPr>
        <w:pStyle w:val="af1"/>
        <w:rPr>
          <w:rFonts w:hint="cs"/>
          <w:rtl/>
        </w:rPr>
      </w:pPr>
    </w:p>
    <w:p w14:paraId="0A8CFD3D" w14:textId="77777777" w:rsidR="00000000" w:rsidRDefault="005A3897">
      <w:pPr>
        <w:pStyle w:val="af1"/>
        <w:rPr>
          <w:rtl/>
        </w:rPr>
      </w:pPr>
      <w:r>
        <w:rPr>
          <w:rtl/>
        </w:rPr>
        <w:t>היו"ר ראובן ריבלין:</w:t>
      </w:r>
    </w:p>
    <w:p w14:paraId="5DDBD670" w14:textId="77777777" w:rsidR="00000000" w:rsidRDefault="005A3897">
      <w:pPr>
        <w:pStyle w:val="a"/>
        <w:rPr>
          <w:rFonts w:hint="cs"/>
          <w:rtl/>
        </w:rPr>
      </w:pPr>
    </w:p>
    <w:p w14:paraId="55BE7940" w14:textId="77777777" w:rsidR="00000000" w:rsidRDefault="005A3897">
      <w:pPr>
        <w:pStyle w:val="a0"/>
        <w:rPr>
          <w:rFonts w:hint="cs"/>
          <w:rtl/>
        </w:rPr>
      </w:pPr>
      <w:r>
        <w:rPr>
          <w:rFonts w:hint="cs"/>
          <w:rtl/>
        </w:rPr>
        <w:t>אני מזמין את כבוד ראש ממשלת ישראל, אריאל שרון, לשאת את דברו. הודעתו זו של ראש הממשלה ניתנת הפעם על-פי סעיף 34 לתקנון הכנסת, כמתחייב בפתיחת כל מושב של</w:t>
      </w:r>
      <w:r>
        <w:rPr>
          <w:rFonts w:hint="cs"/>
          <w:rtl/>
        </w:rPr>
        <w:t xml:space="preserve"> הכנסת. </w:t>
      </w:r>
    </w:p>
    <w:p w14:paraId="073E820B" w14:textId="77777777" w:rsidR="00000000" w:rsidRDefault="005A3897">
      <w:pPr>
        <w:pStyle w:val="a0"/>
        <w:rPr>
          <w:rFonts w:hint="cs"/>
          <w:rtl/>
        </w:rPr>
      </w:pPr>
    </w:p>
    <w:p w14:paraId="040F81CB" w14:textId="77777777" w:rsidR="00000000" w:rsidRDefault="005A3897">
      <w:pPr>
        <w:pStyle w:val="a0"/>
        <w:rPr>
          <w:rFonts w:hint="cs"/>
          <w:rtl/>
        </w:rPr>
      </w:pPr>
    </w:p>
    <w:p w14:paraId="61F2F926" w14:textId="77777777" w:rsidR="00000000" w:rsidRDefault="005A3897">
      <w:pPr>
        <w:pStyle w:val="a"/>
        <w:rPr>
          <w:rtl/>
        </w:rPr>
      </w:pPr>
      <w:bookmarkStart w:id="6" w:name="_Toc91517650"/>
      <w:r>
        <w:rPr>
          <w:rFonts w:hint="eastAsia"/>
          <w:rtl/>
        </w:rPr>
        <w:t>ראש</w:t>
      </w:r>
      <w:r>
        <w:rPr>
          <w:rtl/>
        </w:rPr>
        <w:t xml:space="preserve"> הממשלה אריאל שרון:</w:t>
      </w:r>
      <w:bookmarkEnd w:id="6"/>
    </w:p>
    <w:p w14:paraId="414D0DAE" w14:textId="77777777" w:rsidR="00000000" w:rsidRDefault="005A3897">
      <w:pPr>
        <w:pStyle w:val="a0"/>
        <w:rPr>
          <w:rFonts w:hint="cs"/>
          <w:rtl/>
        </w:rPr>
      </w:pPr>
    </w:p>
    <w:p w14:paraId="4412B51C" w14:textId="77777777" w:rsidR="00000000" w:rsidRDefault="005A3897">
      <w:pPr>
        <w:pStyle w:val="a0"/>
        <w:rPr>
          <w:rFonts w:hint="cs"/>
          <w:rtl/>
        </w:rPr>
      </w:pPr>
      <w:r>
        <w:rPr>
          <w:rFonts w:hint="cs"/>
          <w:rtl/>
        </w:rPr>
        <w:t xml:space="preserve">אדוני נשיא המדינה והגברת קצב, אדוני היושב-ראש, כנסת נכבדה, אני מתכבד להתייצב היום בפני הכנסת כדרישת החוק, כדי לדווח על פעולות הממשלה העיקריות בתקופה האחרונה, ובעיקר על אלה שצפויות במהלך המושב הקרוב של הבית הזה. </w:t>
      </w:r>
    </w:p>
    <w:p w14:paraId="1CBAD867" w14:textId="77777777" w:rsidR="00000000" w:rsidRDefault="005A3897">
      <w:pPr>
        <w:pStyle w:val="a0"/>
        <w:rPr>
          <w:rFonts w:hint="cs"/>
          <w:rtl/>
        </w:rPr>
      </w:pPr>
    </w:p>
    <w:p w14:paraId="470CAA1B" w14:textId="77777777" w:rsidR="00000000" w:rsidRDefault="005A3897">
      <w:pPr>
        <w:pStyle w:val="a0"/>
        <w:rPr>
          <w:rFonts w:hint="cs"/>
          <w:rtl/>
        </w:rPr>
      </w:pPr>
      <w:r>
        <w:rPr>
          <w:rFonts w:hint="cs"/>
          <w:rtl/>
        </w:rPr>
        <w:t>במוצאי ה</w:t>
      </w:r>
      <w:r>
        <w:rPr>
          <w:rFonts w:hint="cs"/>
          <w:rtl/>
        </w:rPr>
        <w:t xml:space="preserve">חג האחרון התעוררנו כולנו בהלם ובבעתה נוכח השיא החדש של הזוועות שחוללו פיגועי הטרור בסיני. שוב נאלצנו לחשוק שפתיים ולקמוץ אגרוף אל מול מראות התופת. שוב נדרשנו להקריב קורבן נורא למולך הטרור, השנאה והרצח. כי פעמיים הותקפנו </w:t>
      </w:r>
      <w:r>
        <w:rPr>
          <w:rtl/>
        </w:rPr>
        <w:t>–</w:t>
      </w:r>
      <w:r>
        <w:rPr>
          <w:rFonts w:hint="cs"/>
          <w:rtl/>
        </w:rPr>
        <w:t xml:space="preserve"> פעם אחת כיוון שאנחנו ישראלים וכיוו</w:t>
      </w:r>
      <w:r>
        <w:rPr>
          <w:rFonts w:hint="cs"/>
          <w:rtl/>
        </w:rPr>
        <w:t>ן שאנו מתעקשים על זכותנו לחיות חיים נורמליים במדינה יהודית משלנו, לחיות בה, לעבוד בה, לנפוש בחגיה. פעם שנייה - משום שאנחנו חלק מהעולם הנאור, עולם של מדינות חופשיות שהעמיד את החירות, הסובלנות והדמוקרטיה כערכים הנעלים מול הברבריות, העריצות והקנאות שלהן סוגדי</w:t>
      </w:r>
      <w:r>
        <w:rPr>
          <w:rFonts w:hint="cs"/>
          <w:rtl/>
        </w:rPr>
        <w:t xml:space="preserve">ם הטרוריסטים כולם מכל העולם ובכל העולם. </w:t>
      </w:r>
    </w:p>
    <w:p w14:paraId="4BE69A9C" w14:textId="77777777" w:rsidR="00000000" w:rsidRDefault="005A3897">
      <w:pPr>
        <w:pStyle w:val="a0"/>
        <w:rPr>
          <w:rFonts w:hint="cs"/>
          <w:rtl/>
        </w:rPr>
      </w:pPr>
    </w:p>
    <w:p w14:paraId="68C6337A" w14:textId="77777777" w:rsidR="00000000" w:rsidRDefault="005A3897">
      <w:pPr>
        <w:pStyle w:val="a0"/>
        <w:rPr>
          <w:rFonts w:hint="cs"/>
          <w:rtl/>
        </w:rPr>
      </w:pPr>
      <w:r>
        <w:rPr>
          <w:rFonts w:hint="cs"/>
          <w:rtl/>
        </w:rPr>
        <w:t xml:space="preserve">את לפיד החירות שאותו אנו נושאים לבדנו בחשכת המזרח התיכון מבקשים המרצחים לכבות, אבל הוא לא יכבה, משום שאנחנו מסרבים להיכנע לאלימות, מסרבים, ולעולם נסרב, לנטוש את חיינו כיהודים, כישראלים וכאנשים בני-חורין, ומשום שלא </w:t>
      </w:r>
      <w:r>
        <w:rPr>
          <w:rFonts w:hint="cs"/>
          <w:rtl/>
        </w:rPr>
        <w:t>נשמוט מידינו לעולם את החרב המגינה על לפיד עצמאותנו.</w:t>
      </w:r>
    </w:p>
    <w:p w14:paraId="16B1C33D" w14:textId="77777777" w:rsidR="00000000" w:rsidRDefault="005A3897">
      <w:pPr>
        <w:pStyle w:val="a0"/>
        <w:rPr>
          <w:rFonts w:hint="cs"/>
          <w:rtl/>
        </w:rPr>
      </w:pPr>
    </w:p>
    <w:p w14:paraId="3C9BAE90" w14:textId="77777777" w:rsidR="00000000" w:rsidRDefault="005A3897">
      <w:pPr>
        <w:pStyle w:val="a0"/>
        <w:rPr>
          <w:rFonts w:hint="cs"/>
          <w:rtl/>
        </w:rPr>
      </w:pPr>
      <w:r>
        <w:rPr>
          <w:rFonts w:hint="cs"/>
          <w:rtl/>
        </w:rPr>
        <w:t xml:space="preserve">בעצם עומדנו בבית הזה, המסמן יותר מכול את ריבונות העם היהודי בארץ-ישראל ואת חירות אזרחינו במשטר דמוקרטי, אנו מביסים את המתקפה הנמשכת עלינו. </w:t>
      </w:r>
    </w:p>
    <w:p w14:paraId="3B849504" w14:textId="77777777" w:rsidR="00000000" w:rsidRDefault="005A3897">
      <w:pPr>
        <w:pStyle w:val="a0"/>
        <w:rPr>
          <w:rFonts w:hint="cs"/>
          <w:rtl/>
        </w:rPr>
      </w:pPr>
    </w:p>
    <w:p w14:paraId="685597F6" w14:textId="77777777" w:rsidR="00000000" w:rsidRDefault="005A3897">
      <w:pPr>
        <w:pStyle w:val="a0"/>
        <w:rPr>
          <w:rFonts w:hint="cs"/>
          <w:rtl/>
        </w:rPr>
      </w:pPr>
      <w:r>
        <w:rPr>
          <w:rFonts w:hint="cs"/>
          <w:rtl/>
        </w:rPr>
        <w:t xml:space="preserve">הבית הזה יידרש לקבל כבר בשבועות הקרובים החלטות קשות ביותר שהן </w:t>
      </w:r>
      <w:r>
        <w:rPr>
          <w:rFonts w:hint="cs"/>
          <w:rtl/>
        </w:rPr>
        <w:t>חיוניות לביטחון ישראל, לשגשוגה ולעתידה. הממשלה תביא להכרעה דמוקרטית את הסוגיות הקשות שיקבעו את דמותה של המדינה ואת אופי חיינו בה בשנים הקרובות. החלטות כאלה אינן קלות. אנו חייבים להביא בחשבון גם את המתנגדים להן, את אלה שייפגעו מן ההחלטות שלנו. מוטל עלינו לע</w:t>
      </w:r>
      <w:r>
        <w:rPr>
          <w:rFonts w:hint="cs"/>
          <w:rtl/>
        </w:rPr>
        <w:t>שות הכול כדי להבין ללבם ולהקל עליהם את כאבם בסיוע ממשי.</w:t>
      </w:r>
    </w:p>
    <w:p w14:paraId="36B3AC95" w14:textId="77777777" w:rsidR="00000000" w:rsidRDefault="005A3897">
      <w:pPr>
        <w:pStyle w:val="a0"/>
        <w:rPr>
          <w:rFonts w:hint="cs"/>
          <w:rtl/>
        </w:rPr>
      </w:pPr>
    </w:p>
    <w:p w14:paraId="25F09F68"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1B201301" w14:textId="77777777" w:rsidR="00000000" w:rsidRDefault="005A3897">
      <w:pPr>
        <w:pStyle w:val="a0"/>
        <w:rPr>
          <w:rFonts w:hint="cs"/>
          <w:rtl/>
        </w:rPr>
      </w:pPr>
    </w:p>
    <w:p w14:paraId="3885C603" w14:textId="77777777" w:rsidR="00000000" w:rsidRDefault="005A3897">
      <w:pPr>
        <w:pStyle w:val="a0"/>
        <w:rPr>
          <w:rFonts w:hint="cs"/>
          <w:rtl/>
        </w:rPr>
      </w:pPr>
      <w:r>
        <w:rPr>
          <w:rFonts w:hint="cs"/>
          <w:rtl/>
        </w:rPr>
        <w:t>אולי תמצא זמן לפגוש אותם?</w:t>
      </w:r>
    </w:p>
    <w:p w14:paraId="7F0A20DA" w14:textId="77777777" w:rsidR="00000000" w:rsidRDefault="005A3897">
      <w:pPr>
        <w:pStyle w:val="a0"/>
        <w:rPr>
          <w:rFonts w:hint="cs"/>
          <w:rtl/>
        </w:rPr>
      </w:pPr>
    </w:p>
    <w:p w14:paraId="429B3B23" w14:textId="77777777" w:rsidR="00000000" w:rsidRDefault="005A3897">
      <w:pPr>
        <w:pStyle w:val="-"/>
        <w:rPr>
          <w:rtl/>
        </w:rPr>
      </w:pPr>
      <w:bookmarkStart w:id="7" w:name="FS000000482T11_10_2004_16_22_42C"/>
      <w:bookmarkEnd w:id="7"/>
      <w:r>
        <w:rPr>
          <w:rtl/>
        </w:rPr>
        <w:t>ראש הממשלה אריאל שרון:</w:t>
      </w:r>
    </w:p>
    <w:p w14:paraId="583895F0" w14:textId="77777777" w:rsidR="00000000" w:rsidRDefault="005A3897">
      <w:pPr>
        <w:pStyle w:val="a0"/>
        <w:rPr>
          <w:rtl/>
        </w:rPr>
      </w:pPr>
    </w:p>
    <w:p w14:paraId="0DDD0B6E" w14:textId="77777777" w:rsidR="00000000" w:rsidRDefault="005A3897">
      <w:pPr>
        <w:pStyle w:val="a0"/>
        <w:rPr>
          <w:rFonts w:hint="cs"/>
          <w:rtl/>
        </w:rPr>
      </w:pPr>
      <w:r>
        <w:rPr>
          <w:rFonts w:hint="cs"/>
          <w:rtl/>
        </w:rPr>
        <w:t xml:space="preserve">אבל תפקידה של המנהיגות הלאומית, שמתמצה כאן בבית הזה, הוא לקבל החלטות בראייה לאומית רחבה. הכנסת היא </w:t>
      </w:r>
      <w:r>
        <w:rPr>
          <w:rFonts w:hint="cs"/>
          <w:rtl/>
        </w:rPr>
        <w:t xml:space="preserve">המוסד העליון של הדמוקרטיה הישראלית. עד להחלטתה </w:t>
      </w:r>
      <w:r>
        <w:rPr>
          <w:rtl/>
        </w:rPr>
        <w:t>–</w:t>
      </w:r>
      <w:r>
        <w:rPr>
          <w:rFonts w:hint="cs"/>
          <w:rtl/>
        </w:rPr>
        <w:t xml:space="preserve"> מחלוקת; ממנה ואחריה - אחדות. הכרעת רוב בהצבעה דמוקרטית של הבית הזה היא המפתח ליצירת הסכמה לאומית רחבה, שהיא היסוד הראשון לקיום המדינה ולהצלחתה. </w:t>
      </w:r>
    </w:p>
    <w:p w14:paraId="740C3C5F" w14:textId="77777777" w:rsidR="00000000" w:rsidRDefault="005A3897">
      <w:pPr>
        <w:pStyle w:val="a0"/>
        <w:rPr>
          <w:rFonts w:hint="cs"/>
          <w:rtl/>
        </w:rPr>
      </w:pPr>
    </w:p>
    <w:p w14:paraId="1474F84F" w14:textId="77777777" w:rsidR="00000000" w:rsidRDefault="005A3897">
      <w:pPr>
        <w:pStyle w:val="af0"/>
        <w:rPr>
          <w:rtl/>
        </w:rPr>
      </w:pPr>
      <w:r>
        <w:rPr>
          <w:rFonts w:hint="eastAsia"/>
          <w:rtl/>
        </w:rPr>
        <w:t>צבי</w:t>
      </w:r>
      <w:r>
        <w:rPr>
          <w:rtl/>
        </w:rPr>
        <w:t xml:space="preserve"> הנדל (האיחוד הלאומי - ישראל ביתנו):</w:t>
      </w:r>
    </w:p>
    <w:p w14:paraId="6666A279" w14:textId="77777777" w:rsidR="00000000" w:rsidRDefault="005A3897">
      <w:pPr>
        <w:pStyle w:val="a0"/>
        <w:rPr>
          <w:rFonts w:hint="cs"/>
          <w:rtl/>
        </w:rPr>
      </w:pPr>
    </w:p>
    <w:p w14:paraId="0A73E981" w14:textId="77777777" w:rsidR="00000000" w:rsidRDefault="005A3897">
      <w:pPr>
        <w:pStyle w:val="a0"/>
        <w:rPr>
          <w:rFonts w:hint="cs"/>
          <w:rtl/>
        </w:rPr>
      </w:pPr>
      <w:r>
        <w:rPr>
          <w:rFonts w:hint="cs"/>
          <w:rtl/>
        </w:rPr>
        <w:t>אתה מכבד רוב, כן.</w:t>
      </w:r>
    </w:p>
    <w:p w14:paraId="1BD1C2C5" w14:textId="77777777" w:rsidR="00000000" w:rsidRDefault="005A3897">
      <w:pPr>
        <w:pStyle w:val="a0"/>
        <w:rPr>
          <w:rFonts w:hint="cs"/>
          <w:rtl/>
        </w:rPr>
      </w:pPr>
    </w:p>
    <w:p w14:paraId="5929CF4A" w14:textId="77777777" w:rsidR="00000000" w:rsidRDefault="005A3897">
      <w:pPr>
        <w:pStyle w:val="-"/>
        <w:rPr>
          <w:rtl/>
        </w:rPr>
      </w:pPr>
      <w:bookmarkStart w:id="8" w:name="FS000000482T11_10_2004_16_23_28C"/>
      <w:bookmarkEnd w:id="8"/>
      <w:r>
        <w:rPr>
          <w:rtl/>
        </w:rPr>
        <w:t>ר</w:t>
      </w:r>
      <w:r>
        <w:rPr>
          <w:rtl/>
        </w:rPr>
        <w:t>אש הממשלה אריאל שרון:</w:t>
      </w:r>
    </w:p>
    <w:p w14:paraId="34022DEA" w14:textId="77777777" w:rsidR="00000000" w:rsidRDefault="005A3897">
      <w:pPr>
        <w:pStyle w:val="a0"/>
        <w:rPr>
          <w:rtl/>
        </w:rPr>
      </w:pPr>
    </w:p>
    <w:p w14:paraId="52A8304A" w14:textId="77777777" w:rsidR="00000000" w:rsidRDefault="005A3897">
      <w:pPr>
        <w:pStyle w:val="a0"/>
        <w:rPr>
          <w:rFonts w:hint="cs"/>
          <w:rtl/>
        </w:rPr>
      </w:pPr>
      <w:r>
        <w:rPr>
          <w:rFonts w:hint="cs"/>
          <w:rtl/>
        </w:rPr>
        <w:t>חברי הכנסת, בימים אלה פועלים כוחות צה"ל בעומק רצועת-עזה, כדי לסכל ולשבש את איומי הירי על היישובים היהודיים סביב רצועת-עזה ובתוכה. אלפי חיילי צה"ל, יחד עם אנשי זרועות הביטחון האחרות, מחרפים את נפשם באומץ ובכשרון כדי לאפשר לתושבי שדרות</w:t>
      </w:r>
      <w:r>
        <w:rPr>
          <w:rFonts w:hint="cs"/>
          <w:rtl/>
        </w:rPr>
        <w:t xml:space="preserve">, היישובים סביבה ויישובי חבל-עזה להמשיך בחייהם. </w:t>
      </w:r>
    </w:p>
    <w:p w14:paraId="19516F43" w14:textId="77777777" w:rsidR="00000000" w:rsidRDefault="005A3897">
      <w:pPr>
        <w:pStyle w:val="a0"/>
        <w:rPr>
          <w:rFonts w:hint="cs"/>
          <w:rtl/>
        </w:rPr>
      </w:pPr>
    </w:p>
    <w:p w14:paraId="642611CA" w14:textId="77777777" w:rsidR="00000000" w:rsidRDefault="005A3897">
      <w:pPr>
        <w:pStyle w:val="af0"/>
        <w:rPr>
          <w:rtl/>
        </w:rPr>
      </w:pPr>
      <w:r>
        <w:rPr>
          <w:rFonts w:hint="eastAsia"/>
          <w:rtl/>
        </w:rPr>
        <w:t>אחמד</w:t>
      </w:r>
      <w:r>
        <w:rPr>
          <w:rtl/>
        </w:rPr>
        <w:t xml:space="preserve"> טיבי (חד"ש-תע"ל):</w:t>
      </w:r>
    </w:p>
    <w:p w14:paraId="238551EB" w14:textId="77777777" w:rsidR="00000000" w:rsidRDefault="005A3897">
      <w:pPr>
        <w:pStyle w:val="a0"/>
        <w:rPr>
          <w:rFonts w:hint="cs"/>
          <w:rtl/>
        </w:rPr>
      </w:pPr>
    </w:p>
    <w:p w14:paraId="4CA46E8D" w14:textId="77777777" w:rsidR="00000000" w:rsidRDefault="005A3897">
      <w:pPr>
        <w:pStyle w:val="a0"/>
        <w:rPr>
          <w:rFonts w:hint="cs"/>
          <w:rtl/>
        </w:rPr>
      </w:pPr>
      <w:r>
        <w:rPr>
          <w:rFonts w:hint="cs"/>
          <w:rtl/>
        </w:rPr>
        <w:t>לרוקן מחסנית בגוף של ילדה, זה מה שהם עושים.</w:t>
      </w:r>
    </w:p>
    <w:p w14:paraId="5B31EA51" w14:textId="77777777" w:rsidR="00000000" w:rsidRDefault="005A3897">
      <w:pPr>
        <w:pStyle w:val="a0"/>
        <w:rPr>
          <w:rFonts w:hint="cs"/>
          <w:rtl/>
        </w:rPr>
      </w:pPr>
    </w:p>
    <w:p w14:paraId="24F71020" w14:textId="77777777" w:rsidR="00000000" w:rsidRDefault="005A3897">
      <w:pPr>
        <w:pStyle w:val="-"/>
        <w:rPr>
          <w:rtl/>
        </w:rPr>
      </w:pPr>
      <w:bookmarkStart w:id="9" w:name="FS000000482T11_10_2004_16_24_06C"/>
      <w:bookmarkEnd w:id="9"/>
      <w:r>
        <w:rPr>
          <w:rtl/>
        </w:rPr>
        <w:t>ראש הממשלה אריאל שרון:</w:t>
      </w:r>
    </w:p>
    <w:p w14:paraId="35326847" w14:textId="77777777" w:rsidR="00000000" w:rsidRDefault="005A3897">
      <w:pPr>
        <w:pStyle w:val="a0"/>
        <w:rPr>
          <w:rtl/>
        </w:rPr>
      </w:pPr>
    </w:p>
    <w:p w14:paraId="69D73EA9" w14:textId="77777777" w:rsidR="00000000" w:rsidRDefault="005A3897">
      <w:pPr>
        <w:pStyle w:val="a0"/>
        <w:rPr>
          <w:rFonts w:hint="cs"/>
          <w:rtl/>
        </w:rPr>
      </w:pPr>
      <w:r>
        <w:rPr>
          <w:rFonts w:hint="cs"/>
          <w:rtl/>
        </w:rPr>
        <w:t>אזור העימות האזרחי בישראל נודד מגזרה לגזרה, מהצפון לדרום, ממרכזי הערים ליישובי הספר. בכל פעם נדרשת אוכלוסייה אחרת</w:t>
      </w:r>
      <w:r>
        <w:rPr>
          <w:rFonts w:hint="cs"/>
          <w:rtl/>
        </w:rPr>
        <w:t xml:space="preserve"> לעמוד במסה הכבדה.</w:t>
      </w:r>
    </w:p>
    <w:p w14:paraId="018BD58E" w14:textId="77777777" w:rsidR="00000000" w:rsidRDefault="005A3897">
      <w:pPr>
        <w:pStyle w:val="a0"/>
        <w:rPr>
          <w:rFonts w:hint="cs"/>
          <w:rtl/>
        </w:rPr>
      </w:pPr>
    </w:p>
    <w:p w14:paraId="6C8C5B3C" w14:textId="77777777" w:rsidR="00000000" w:rsidRDefault="005A3897">
      <w:pPr>
        <w:pStyle w:val="a0"/>
        <w:rPr>
          <w:rFonts w:hint="cs"/>
          <w:rtl/>
        </w:rPr>
      </w:pPr>
      <w:r>
        <w:rPr>
          <w:rFonts w:hint="cs"/>
          <w:rtl/>
        </w:rPr>
        <w:t>המצב בעזה מלמד שאין די בהתגוננות פעילה ובסיוע לאזורי העימות, וגם לא בפעילות ההתקפית של צה"ל. בשניהם יקשה עלינו להתמיד אם ישראל תשקע בקיפאון מדיני ותמצא את עצמה מבודדת בקהילה הבין-לאומית. הנכונות של חברות רבות במועצת הביטחון לגנות את ישר</w:t>
      </w:r>
      <w:r>
        <w:rPr>
          <w:rFonts w:hint="cs"/>
          <w:rtl/>
        </w:rPr>
        <w:t xml:space="preserve">אל על פעולות המגן שלה מלמדת שאת העולם כבר לא מעניינת השאלה מי התחיל ומי אשם. העולם לא מתרגש יותר מירי טילים ורקטות על יישובים יהודיים, מרצח נשים וילדים. יותר מזה, הוא מגנה אותנו על מה שאנו עושים כדי להגן על עצמנו ועל ילדינו. זו המציאות הבין-לאומית. </w:t>
      </w:r>
    </w:p>
    <w:p w14:paraId="5F9504E8" w14:textId="77777777" w:rsidR="00000000" w:rsidRDefault="005A3897">
      <w:pPr>
        <w:pStyle w:val="a0"/>
        <w:rPr>
          <w:rFonts w:hint="cs"/>
          <w:rtl/>
        </w:rPr>
      </w:pPr>
    </w:p>
    <w:p w14:paraId="72EA2440" w14:textId="77777777" w:rsidR="00000000" w:rsidRDefault="005A3897">
      <w:pPr>
        <w:pStyle w:val="a0"/>
        <w:rPr>
          <w:rFonts w:hint="cs"/>
          <w:rtl/>
        </w:rPr>
      </w:pPr>
      <w:r>
        <w:rPr>
          <w:rFonts w:hint="cs"/>
          <w:rtl/>
        </w:rPr>
        <w:t>לכן ח</w:t>
      </w:r>
      <w:r>
        <w:rPr>
          <w:rFonts w:hint="cs"/>
          <w:rtl/>
        </w:rPr>
        <w:t xml:space="preserve">שוב להבטיח שידידינו בעולם, ובראשם ארצות-הברית, יתייצבו לצדנו ויעזרו לנו להדוף את המתקפה הדיפלומטית בשעה שצה"ל הודף את מתקפת הטרור. ההבנה הזאת באה לידי ביטוי רק בשבוע שעבר בווטו האמריקני במועצת הביטחון. היא קיימת רק בזכות כך שארצות-הברית יודעת שישראל פועלת </w:t>
      </w:r>
      <w:r>
        <w:rPr>
          <w:rFonts w:hint="cs"/>
          <w:rtl/>
        </w:rPr>
        <w:t>מיוזמתה ומתוך תיאום בין-לאומי רחב ככל האפשר כדי לייצר שינוי חיובי.</w:t>
      </w:r>
    </w:p>
    <w:p w14:paraId="1B7DA1A4" w14:textId="77777777" w:rsidR="00000000" w:rsidRDefault="005A3897">
      <w:pPr>
        <w:pStyle w:val="a0"/>
        <w:ind w:firstLine="0"/>
        <w:rPr>
          <w:rFonts w:hint="cs"/>
          <w:rtl/>
        </w:rPr>
      </w:pPr>
    </w:p>
    <w:p w14:paraId="3DAEC3C1" w14:textId="77777777" w:rsidR="00000000" w:rsidRDefault="005A3897">
      <w:pPr>
        <w:pStyle w:val="a0"/>
        <w:rPr>
          <w:rFonts w:hint="cs"/>
          <w:rtl/>
        </w:rPr>
      </w:pPr>
      <w:r>
        <w:rPr>
          <w:rFonts w:hint="cs"/>
          <w:rtl/>
        </w:rPr>
        <w:t xml:space="preserve">מדיניות הממשלה בראשותי היתה תמיד, שלא יכולה להיות שום התקדמות מדינית לפני שיחוסל הטרור. עיקרון זה הוכר במלואו בחזון הנשיא בוש ובתוכנית מפת הדרכים, ואנו מחויבים לכך. </w:t>
      </w:r>
    </w:p>
    <w:p w14:paraId="74989F46" w14:textId="77777777" w:rsidR="00000000" w:rsidRDefault="005A3897">
      <w:pPr>
        <w:pStyle w:val="a0"/>
        <w:rPr>
          <w:rFonts w:hint="cs"/>
          <w:rtl/>
        </w:rPr>
      </w:pPr>
    </w:p>
    <w:p w14:paraId="1E232A4E" w14:textId="77777777" w:rsidR="00000000" w:rsidRDefault="005A3897">
      <w:pPr>
        <w:pStyle w:val="a0"/>
        <w:rPr>
          <w:rFonts w:hint="cs"/>
          <w:rtl/>
        </w:rPr>
      </w:pPr>
      <w:r>
        <w:rPr>
          <w:rFonts w:hint="cs"/>
          <w:rtl/>
        </w:rPr>
        <w:t>ישראל דבקה בתמיכתה במ</w:t>
      </w:r>
      <w:r>
        <w:rPr>
          <w:rFonts w:hint="cs"/>
          <w:rtl/>
        </w:rPr>
        <w:t xml:space="preserve">פת הדרכים, שהיא התוכנית היחידה שתאפשר התקדמות לקראת הסדר מדיני בר-קיימא. תוכנית זו מחייבת את הפלסטינים לנקוט שורה של צעדים מעשיים לחיסול הטרור ולבצע רפורמה ממשלית יסודית לפני שניתן יהיה להתקדם לעבר משא-ומתן מדיני. עד היום הפלסטינים לא עשו דבר ולא קיימו את </w:t>
      </w:r>
      <w:r>
        <w:rPr>
          <w:rFonts w:hint="cs"/>
          <w:rtl/>
        </w:rPr>
        <w:t xml:space="preserve">ההתחייבות שלהם על-פי מפת הדרכים, אלא להיפך - העצימו את התקפות הטרור, האלימות וההסתה בכל גזרה ונמנעו מלקדם את הרפורמה. לכן, האשמה בקיפאון המדיני ובחוסר יכולתם להתקדם למימוש שאיפותיהם הלאומיות מוטלת אך ורק עליהם. </w:t>
      </w:r>
    </w:p>
    <w:p w14:paraId="461ABF23" w14:textId="77777777" w:rsidR="00000000" w:rsidRDefault="005A3897">
      <w:pPr>
        <w:pStyle w:val="a0"/>
        <w:rPr>
          <w:rFonts w:hint="cs"/>
          <w:rtl/>
        </w:rPr>
      </w:pPr>
    </w:p>
    <w:p w14:paraId="0B238287" w14:textId="77777777" w:rsidR="00000000" w:rsidRDefault="005A3897">
      <w:pPr>
        <w:pStyle w:val="af0"/>
        <w:rPr>
          <w:rtl/>
        </w:rPr>
      </w:pPr>
      <w:r>
        <w:rPr>
          <w:rFonts w:hint="eastAsia"/>
          <w:rtl/>
        </w:rPr>
        <w:t>צבי</w:t>
      </w:r>
      <w:r>
        <w:rPr>
          <w:rtl/>
        </w:rPr>
        <w:t xml:space="preserve"> הנדל (האיחוד הלאומי - ישראל ביתנו):</w:t>
      </w:r>
    </w:p>
    <w:p w14:paraId="6C531C3A" w14:textId="77777777" w:rsidR="00000000" w:rsidRDefault="005A3897">
      <w:pPr>
        <w:pStyle w:val="a0"/>
        <w:rPr>
          <w:rFonts w:hint="cs"/>
          <w:rtl/>
        </w:rPr>
      </w:pPr>
    </w:p>
    <w:p w14:paraId="4B6EDD33" w14:textId="77777777" w:rsidR="00000000" w:rsidRDefault="005A3897">
      <w:pPr>
        <w:pStyle w:val="a0"/>
        <w:rPr>
          <w:rFonts w:hint="cs"/>
          <w:rtl/>
        </w:rPr>
      </w:pPr>
      <w:r>
        <w:rPr>
          <w:rFonts w:hint="cs"/>
          <w:rtl/>
        </w:rPr>
        <w:t>למ</w:t>
      </w:r>
      <w:r>
        <w:rPr>
          <w:rFonts w:hint="cs"/>
          <w:rtl/>
        </w:rPr>
        <w:t xml:space="preserve">ה מגרשים את תושבי גוש-קטיף? </w:t>
      </w:r>
    </w:p>
    <w:p w14:paraId="7728B861" w14:textId="77777777" w:rsidR="00000000" w:rsidRDefault="005A3897">
      <w:pPr>
        <w:pStyle w:val="a0"/>
        <w:rPr>
          <w:rFonts w:hint="cs"/>
          <w:rtl/>
        </w:rPr>
      </w:pPr>
    </w:p>
    <w:p w14:paraId="70364CAF" w14:textId="77777777" w:rsidR="00000000" w:rsidRDefault="005A3897">
      <w:pPr>
        <w:pStyle w:val="af1"/>
        <w:rPr>
          <w:rtl/>
        </w:rPr>
      </w:pPr>
      <w:r>
        <w:rPr>
          <w:rtl/>
        </w:rPr>
        <w:t>היו"ר ראובן ריבלין:</w:t>
      </w:r>
    </w:p>
    <w:p w14:paraId="6E28C1B1" w14:textId="77777777" w:rsidR="00000000" w:rsidRDefault="005A3897">
      <w:pPr>
        <w:pStyle w:val="a0"/>
        <w:rPr>
          <w:rtl/>
        </w:rPr>
      </w:pPr>
    </w:p>
    <w:p w14:paraId="2C9BA7B3" w14:textId="77777777" w:rsidR="00000000" w:rsidRDefault="005A3897">
      <w:pPr>
        <w:pStyle w:val="a0"/>
        <w:rPr>
          <w:rFonts w:hint="cs"/>
          <w:rtl/>
        </w:rPr>
      </w:pPr>
      <w:r>
        <w:rPr>
          <w:rFonts w:hint="cs"/>
          <w:rtl/>
        </w:rPr>
        <w:t xml:space="preserve">רבותי, יש זמן דיון לאחר מכן. יש זמן דיון. </w:t>
      </w:r>
    </w:p>
    <w:p w14:paraId="6A7D565E" w14:textId="77777777" w:rsidR="00000000" w:rsidRDefault="005A3897">
      <w:pPr>
        <w:pStyle w:val="a0"/>
        <w:rPr>
          <w:rFonts w:hint="cs"/>
          <w:rtl/>
        </w:rPr>
      </w:pPr>
    </w:p>
    <w:p w14:paraId="656733E8" w14:textId="77777777" w:rsidR="00000000" w:rsidRDefault="005A3897">
      <w:pPr>
        <w:pStyle w:val="af0"/>
        <w:rPr>
          <w:rtl/>
        </w:rPr>
      </w:pPr>
      <w:r>
        <w:rPr>
          <w:rFonts w:hint="eastAsia"/>
          <w:rtl/>
        </w:rPr>
        <w:t>טלב</w:t>
      </w:r>
      <w:r>
        <w:rPr>
          <w:rtl/>
        </w:rPr>
        <w:t xml:space="preserve"> אלסאנע (רע"ם):</w:t>
      </w:r>
    </w:p>
    <w:p w14:paraId="433F2A5E" w14:textId="77777777" w:rsidR="00000000" w:rsidRDefault="005A3897">
      <w:pPr>
        <w:pStyle w:val="a0"/>
        <w:rPr>
          <w:rFonts w:hint="cs"/>
          <w:rtl/>
        </w:rPr>
      </w:pPr>
    </w:p>
    <w:p w14:paraId="69491EE1" w14:textId="77777777" w:rsidR="00000000" w:rsidRDefault="005A3897">
      <w:pPr>
        <w:pStyle w:val="a0"/>
        <w:rPr>
          <w:rFonts w:hint="cs"/>
          <w:rtl/>
        </w:rPr>
      </w:pPr>
      <w:r>
        <w:rPr>
          <w:rFonts w:hint="cs"/>
          <w:rtl/>
        </w:rPr>
        <w:t xml:space="preserve">מה דעתך על דברי דב וייסגלס? </w:t>
      </w:r>
    </w:p>
    <w:p w14:paraId="35328990" w14:textId="77777777" w:rsidR="00000000" w:rsidRDefault="005A3897">
      <w:pPr>
        <w:pStyle w:val="a0"/>
        <w:rPr>
          <w:rFonts w:hint="cs"/>
          <w:rtl/>
        </w:rPr>
      </w:pPr>
    </w:p>
    <w:p w14:paraId="6ED41B66" w14:textId="77777777" w:rsidR="00000000" w:rsidRDefault="005A3897">
      <w:pPr>
        <w:pStyle w:val="af1"/>
        <w:rPr>
          <w:rtl/>
        </w:rPr>
      </w:pPr>
      <w:r>
        <w:rPr>
          <w:rtl/>
        </w:rPr>
        <w:t>היו"ר ראובן ריבלין:</w:t>
      </w:r>
    </w:p>
    <w:p w14:paraId="5A2BF9D6" w14:textId="77777777" w:rsidR="00000000" w:rsidRDefault="005A3897">
      <w:pPr>
        <w:pStyle w:val="a0"/>
        <w:rPr>
          <w:rtl/>
        </w:rPr>
      </w:pPr>
    </w:p>
    <w:p w14:paraId="641C623A" w14:textId="77777777" w:rsidR="00000000" w:rsidRDefault="005A3897">
      <w:pPr>
        <w:pStyle w:val="a0"/>
        <w:rPr>
          <w:rFonts w:hint="cs"/>
          <w:rtl/>
        </w:rPr>
      </w:pPr>
      <w:r>
        <w:rPr>
          <w:rFonts w:hint="cs"/>
          <w:rtl/>
        </w:rPr>
        <w:t>חבר הכנסת טלב אלסאנע, ראש הממשלה על-פי מצוות תקנון הכנסת מוסר פה אותם דברים שהוא מחויב בהם</w:t>
      </w:r>
      <w:r>
        <w:rPr>
          <w:rFonts w:hint="cs"/>
          <w:rtl/>
        </w:rPr>
        <w:t xml:space="preserve"> על-פי החוק, מה אתם קופצים? </w:t>
      </w:r>
    </w:p>
    <w:p w14:paraId="2FF142F5" w14:textId="77777777" w:rsidR="00000000" w:rsidRDefault="005A3897">
      <w:pPr>
        <w:pStyle w:val="a0"/>
        <w:rPr>
          <w:rFonts w:hint="cs"/>
          <w:rtl/>
        </w:rPr>
      </w:pPr>
    </w:p>
    <w:p w14:paraId="55A27C75" w14:textId="77777777" w:rsidR="00000000" w:rsidRDefault="005A3897">
      <w:pPr>
        <w:pStyle w:val="af0"/>
        <w:rPr>
          <w:rtl/>
        </w:rPr>
      </w:pPr>
      <w:r>
        <w:rPr>
          <w:rFonts w:hint="eastAsia"/>
          <w:rtl/>
        </w:rPr>
        <w:t>טלב</w:t>
      </w:r>
      <w:r>
        <w:rPr>
          <w:rtl/>
        </w:rPr>
        <w:t xml:space="preserve"> אלסאנע (רע"ם):</w:t>
      </w:r>
    </w:p>
    <w:p w14:paraId="558D6AF8" w14:textId="77777777" w:rsidR="00000000" w:rsidRDefault="005A3897">
      <w:pPr>
        <w:pStyle w:val="a0"/>
        <w:rPr>
          <w:rFonts w:hint="cs"/>
          <w:rtl/>
        </w:rPr>
      </w:pPr>
    </w:p>
    <w:p w14:paraId="2D4D9D76" w14:textId="77777777" w:rsidR="00000000" w:rsidRDefault="005A3897">
      <w:pPr>
        <w:pStyle w:val="a0"/>
        <w:rPr>
          <w:rFonts w:hint="cs"/>
          <w:rtl/>
        </w:rPr>
      </w:pPr>
      <w:r>
        <w:rPr>
          <w:rFonts w:hint="cs"/>
          <w:rtl/>
        </w:rPr>
        <w:t xml:space="preserve">חשוב לשמוע את דעתו על דברי דב וייסגלס. </w:t>
      </w:r>
    </w:p>
    <w:p w14:paraId="159E8AE4" w14:textId="77777777" w:rsidR="00000000" w:rsidRDefault="005A3897">
      <w:pPr>
        <w:pStyle w:val="a0"/>
        <w:rPr>
          <w:rFonts w:hint="cs"/>
          <w:rtl/>
        </w:rPr>
      </w:pPr>
    </w:p>
    <w:p w14:paraId="7E430A31" w14:textId="77777777" w:rsidR="00000000" w:rsidRDefault="005A3897">
      <w:pPr>
        <w:pStyle w:val="af1"/>
        <w:rPr>
          <w:rtl/>
        </w:rPr>
      </w:pPr>
      <w:r>
        <w:rPr>
          <w:rtl/>
        </w:rPr>
        <w:t>היו"ר ראובן ריבלין:</w:t>
      </w:r>
    </w:p>
    <w:p w14:paraId="6CEAF0EF" w14:textId="77777777" w:rsidR="00000000" w:rsidRDefault="005A3897">
      <w:pPr>
        <w:pStyle w:val="a0"/>
        <w:rPr>
          <w:rtl/>
        </w:rPr>
      </w:pPr>
    </w:p>
    <w:p w14:paraId="0C29F9D6" w14:textId="77777777" w:rsidR="00000000" w:rsidRDefault="005A3897">
      <w:pPr>
        <w:pStyle w:val="a0"/>
        <w:rPr>
          <w:rFonts w:hint="cs"/>
          <w:rtl/>
        </w:rPr>
      </w:pPr>
      <w:r>
        <w:rPr>
          <w:rFonts w:hint="cs"/>
          <w:rtl/>
        </w:rPr>
        <w:t xml:space="preserve">שמעתי, אין על זה ויכוח, תשמע אותו, אחר כך תדבר. רבותי, כל אחד יביע את דעתו ונאפשר לראש הממשלה למלא אחר מצוות התקנון. </w:t>
      </w:r>
    </w:p>
    <w:p w14:paraId="416247B5" w14:textId="77777777" w:rsidR="00000000" w:rsidRDefault="005A3897">
      <w:pPr>
        <w:pStyle w:val="a0"/>
        <w:rPr>
          <w:rFonts w:hint="cs"/>
          <w:rtl/>
        </w:rPr>
      </w:pPr>
    </w:p>
    <w:p w14:paraId="7265B0BC" w14:textId="77777777" w:rsidR="00000000" w:rsidRDefault="005A3897">
      <w:pPr>
        <w:pStyle w:val="af0"/>
        <w:rPr>
          <w:rtl/>
        </w:rPr>
      </w:pPr>
      <w:r>
        <w:rPr>
          <w:rFonts w:hint="eastAsia"/>
          <w:rtl/>
        </w:rPr>
        <w:t>אחמד</w:t>
      </w:r>
      <w:r>
        <w:rPr>
          <w:rtl/>
        </w:rPr>
        <w:t xml:space="preserve"> טיבי (חד"ש-תע"ל):</w:t>
      </w:r>
    </w:p>
    <w:p w14:paraId="423A0F2A" w14:textId="77777777" w:rsidR="00000000" w:rsidRDefault="005A3897">
      <w:pPr>
        <w:pStyle w:val="a0"/>
        <w:rPr>
          <w:rFonts w:hint="cs"/>
          <w:rtl/>
        </w:rPr>
      </w:pPr>
    </w:p>
    <w:p w14:paraId="48648344" w14:textId="77777777" w:rsidR="00000000" w:rsidRDefault="005A3897">
      <w:pPr>
        <w:pStyle w:val="a0"/>
        <w:rPr>
          <w:rFonts w:hint="cs"/>
          <w:rtl/>
        </w:rPr>
      </w:pPr>
      <w:r>
        <w:rPr>
          <w:rFonts w:hint="cs"/>
          <w:rtl/>
        </w:rPr>
        <w:t>ל</w:t>
      </w:r>
      <w:r>
        <w:rPr>
          <w:rFonts w:hint="cs"/>
          <w:rtl/>
        </w:rPr>
        <w:t xml:space="preserve">מה הקצין לא בכלא? למה הקצין לא בכלא? </w:t>
      </w:r>
    </w:p>
    <w:p w14:paraId="530CACB5" w14:textId="77777777" w:rsidR="00000000" w:rsidRDefault="005A3897">
      <w:pPr>
        <w:pStyle w:val="a0"/>
        <w:rPr>
          <w:rFonts w:hint="cs"/>
          <w:rtl/>
        </w:rPr>
      </w:pPr>
    </w:p>
    <w:p w14:paraId="284A6FE6" w14:textId="77777777" w:rsidR="00000000" w:rsidRDefault="005A3897">
      <w:pPr>
        <w:pStyle w:val="af1"/>
        <w:rPr>
          <w:rtl/>
        </w:rPr>
      </w:pPr>
      <w:r>
        <w:rPr>
          <w:rtl/>
        </w:rPr>
        <w:t>היו"ר ראובן ריבלין:</w:t>
      </w:r>
    </w:p>
    <w:p w14:paraId="4AB3A3B8" w14:textId="77777777" w:rsidR="00000000" w:rsidRDefault="005A3897">
      <w:pPr>
        <w:pStyle w:val="a0"/>
        <w:rPr>
          <w:rtl/>
        </w:rPr>
      </w:pPr>
    </w:p>
    <w:p w14:paraId="689CA986" w14:textId="77777777" w:rsidR="00000000" w:rsidRDefault="005A3897">
      <w:pPr>
        <w:pStyle w:val="a0"/>
        <w:rPr>
          <w:rFonts w:hint="cs"/>
          <w:rtl/>
        </w:rPr>
      </w:pPr>
      <w:r>
        <w:rPr>
          <w:rFonts w:hint="cs"/>
          <w:rtl/>
        </w:rPr>
        <w:t>יהיה זמן כל המושב לשאול את השאלות האלה. אישרתי גם הצעה לסדר. חבר הכנסת טיבי, הבהרת את עמדתך. חברי הכנסת, מרגע זה אני מתחיל לקרוא לסדר. חבר הכנסת אחמד טיבי, אמרת את דברך, בזה אנחנו מסתפקים. אתה תסת</w:t>
      </w:r>
      <w:r>
        <w:rPr>
          <w:rFonts w:hint="cs"/>
          <w:rtl/>
        </w:rPr>
        <w:t xml:space="preserve">פק, זה יותר חשוב. אותו דבר חבר הכנסת טלב אלסאנע; אם אחמד טיבי אמר, אתה לא צריך לומר גם. כבוד ראש הממשלה, בבקשה. </w:t>
      </w:r>
    </w:p>
    <w:p w14:paraId="5D207828" w14:textId="77777777" w:rsidR="00000000" w:rsidRDefault="005A3897">
      <w:pPr>
        <w:pStyle w:val="-"/>
        <w:rPr>
          <w:rFonts w:hint="cs"/>
          <w:rtl/>
        </w:rPr>
      </w:pPr>
    </w:p>
    <w:p w14:paraId="41AE87C0" w14:textId="77777777" w:rsidR="00000000" w:rsidRDefault="005A3897">
      <w:pPr>
        <w:pStyle w:val="-"/>
        <w:rPr>
          <w:rtl/>
        </w:rPr>
      </w:pPr>
      <w:r>
        <w:rPr>
          <w:rtl/>
        </w:rPr>
        <w:t>ראש הממשלה אריאל שרון:</w:t>
      </w:r>
    </w:p>
    <w:p w14:paraId="5F9A95D5" w14:textId="77777777" w:rsidR="00000000" w:rsidRDefault="005A3897">
      <w:pPr>
        <w:pStyle w:val="a0"/>
        <w:rPr>
          <w:rFonts w:hint="cs"/>
          <w:rtl/>
        </w:rPr>
      </w:pPr>
    </w:p>
    <w:p w14:paraId="4872F85A" w14:textId="77777777" w:rsidR="00000000" w:rsidRDefault="005A3897">
      <w:pPr>
        <w:pStyle w:val="a0"/>
        <w:rPr>
          <w:rFonts w:hint="cs"/>
          <w:rtl/>
        </w:rPr>
      </w:pPr>
      <w:r>
        <w:rPr>
          <w:rFonts w:hint="cs"/>
          <w:rtl/>
        </w:rPr>
        <w:t>ישראל רוצה בחידוש המשא-ומתן להסדר מדיני על-פי מפת הדרכים. אבל כל עוד ימשיכו הפלסטינים להתחמק מביצוע כל התחייבויותיהם כ</w:t>
      </w:r>
      <w:r>
        <w:rPr>
          <w:rFonts w:hint="cs"/>
          <w:rtl/>
        </w:rPr>
        <w:t xml:space="preserve">ולן, כפי שניתנו גם לנו, גם לארצות-הברית ולקהילה הבין-לאומית, הן בנושא המלחמה בטרור והן ביחס לרפורמות המקיפות, לא תוכל להיות התקדמות במשא-ומתן המדיני. </w:t>
      </w:r>
    </w:p>
    <w:p w14:paraId="7DAE64B7" w14:textId="77777777" w:rsidR="00000000" w:rsidRDefault="005A3897">
      <w:pPr>
        <w:pStyle w:val="a0"/>
        <w:rPr>
          <w:rFonts w:hint="cs"/>
          <w:rtl/>
        </w:rPr>
      </w:pPr>
    </w:p>
    <w:p w14:paraId="265AC063" w14:textId="77777777" w:rsidR="00000000" w:rsidRDefault="005A3897">
      <w:pPr>
        <w:pStyle w:val="a0"/>
        <w:rPr>
          <w:rFonts w:hint="cs"/>
          <w:rtl/>
        </w:rPr>
      </w:pPr>
      <w:r>
        <w:rPr>
          <w:rFonts w:hint="cs"/>
          <w:rtl/>
        </w:rPr>
        <w:t>כל עוד אין פרטנר אמיתי לשלום, ועד לזמן שבו יימצא שותף פלסטיני שימלא את כל ההתחייבויות של מפת הדרכים ויהי</w:t>
      </w:r>
      <w:r>
        <w:rPr>
          <w:rFonts w:hint="cs"/>
          <w:rtl/>
        </w:rPr>
        <w:t xml:space="preserve">ה ניתן לנהל אתו משא-ומתן מדיני ולהתקדם לשלום, נאלצת ישראל ליזום צעדים משלה לביצור מעמדה המדיני והבין-לאומי, לשיפור יכולתה לתת ביטחון לאזרחיה, להילחם בטרור ולשפר את מצבה של האוכלוסייה האזרחית. </w:t>
      </w:r>
    </w:p>
    <w:p w14:paraId="02934BD8" w14:textId="77777777" w:rsidR="00000000" w:rsidRDefault="005A3897">
      <w:pPr>
        <w:pStyle w:val="a0"/>
        <w:rPr>
          <w:rFonts w:hint="cs"/>
          <w:rtl/>
        </w:rPr>
      </w:pPr>
    </w:p>
    <w:p w14:paraId="67D14195" w14:textId="77777777" w:rsidR="00000000" w:rsidRDefault="005A3897">
      <w:pPr>
        <w:pStyle w:val="a0"/>
        <w:rPr>
          <w:rFonts w:hint="cs"/>
          <w:rtl/>
        </w:rPr>
      </w:pPr>
      <w:r>
        <w:rPr>
          <w:rFonts w:hint="cs"/>
          <w:rtl/>
        </w:rPr>
        <w:t xml:space="preserve">אני חוזר ומדגיש, מפת הדרכים היתה והינה התוכנית המדינית היחידה </w:t>
      </w:r>
      <w:r>
        <w:rPr>
          <w:rFonts w:hint="cs"/>
          <w:rtl/>
        </w:rPr>
        <w:t xml:space="preserve">המקובלת על מדינת ישראל, והיא דבקה בה. המשא-ומתן על-פי מפת הדרכים יחודש רק כאשר יקיימו הפלסטינים את כל אותם תנאים מוקדמים שפירטתי. אבל אני רוצה לומר לכם, זה לא הנושא שעליו אנחנו מצביעים היום. </w:t>
      </w:r>
    </w:p>
    <w:p w14:paraId="61CDE019" w14:textId="77777777" w:rsidR="00000000" w:rsidRDefault="005A3897">
      <w:pPr>
        <w:pStyle w:val="a0"/>
        <w:rPr>
          <w:rFonts w:hint="cs"/>
          <w:rtl/>
        </w:rPr>
      </w:pPr>
    </w:p>
    <w:p w14:paraId="321B104D" w14:textId="77777777" w:rsidR="00000000" w:rsidRDefault="005A3897">
      <w:pPr>
        <w:pStyle w:val="a0"/>
        <w:rPr>
          <w:rFonts w:hint="cs"/>
          <w:rtl/>
        </w:rPr>
      </w:pPr>
      <w:r>
        <w:rPr>
          <w:rFonts w:hint="cs"/>
          <w:rtl/>
        </w:rPr>
        <w:t>לכן יזמה הממשלה את התוכנית להתנתקות מרצועת-עזה. אין זה סוד שהתו</w:t>
      </w:r>
      <w:r>
        <w:rPr>
          <w:rFonts w:hint="cs"/>
          <w:rtl/>
        </w:rPr>
        <w:t xml:space="preserve">כנית הזאת מעוררת מחלוקת קשה ביותר בציבור. כפי שהבטחתי בעבר, אני מתכוון להניח אותה לדיון ולהכרעה בכנסת בעוד שבועיים בלבד, ב-25 באוקטובר. </w:t>
      </w:r>
    </w:p>
    <w:p w14:paraId="534D1F0E" w14:textId="77777777" w:rsidR="00000000" w:rsidRDefault="005A3897">
      <w:pPr>
        <w:pStyle w:val="a0"/>
        <w:ind w:firstLine="0"/>
        <w:rPr>
          <w:rFonts w:hint="cs"/>
          <w:rtl/>
        </w:rPr>
      </w:pPr>
    </w:p>
    <w:p w14:paraId="50AD480F"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22B2377A" w14:textId="77777777" w:rsidR="00000000" w:rsidRDefault="005A3897">
      <w:pPr>
        <w:pStyle w:val="a0"/>
        <w:rPr>
          <w:rFonts w:hint="cs"/>
          <w:rtl/>
        </w:rPr>
      </w:pPr>
    </w:p>
    <w:p w14:paraId="2A06F67F" w14:textId="77777777" w:rsidR="00000000" w:rsidRDefault="005A3897">
      <w:pPr>
        <w:pStyle w:val="a0"/>
        <w:rPr>
          <w:rFonts w:hint="cs"/>
          <w:rtl/>
        </w:rPr>
      </w:pPr>
      <w:r>
        <w:rPr>
          <w:rFonts w:hint="cs"/>
          <w:rtl/>
        </w:rPr>
        <w:t xml:space="preserve">אתה קורע את העם. </w:t>
      </w:r>
    </w:p>
    <w:p w14:paraId="682B424C" w14:textId="77777777" w:rsidR="00000000" w:rsidRDefault="005A3897">
      <w:pPr>
        <w:pStyle w:val="a0"/>
        <w:rPr>
          <w:rFonts w:hint="cs"/>
          <w:rtl/>
        </w:rPr>
      </w:pPr>
    </w:p>
    <w:p w14:paraId="5E9B477B" w14:textId="77777777" w:rsidR="00000000" w:rsidRDefault="005A3897">
      <w:pPr>
        <w:pStyle w:val="af1"/>
        <w:rPr>
          <w:rtl/>
        </w:rPr>
      </w:pPr>
      <w:r>
        <w:rPr>
          <w:rtl/>
        </w:rPr>
        <w:t>היו"ר ראובן ריבלין:</w:t>
      </w:r>
    </w:p>
    <w:p w14:paraId="06122CC7" w14:textId="77777777" w:rsidR="00000000" w:rsidRDefault="005A3897">
      <w:pPr>
        <w:pStyle w:val="a0"/>
        <w:rPr>
          <w:rtl/>
        </w:rPr>
      </w:pPr>
    </w:p>
    <w:p w14:paraId="024C81C6" w14:textId="77777777" w:rsidR="00000000" w:rsidRDefault="005A3897">
      <w:pPr>
        <w:pStyle w:val="a0"/>
        <w:rPr>
          <w:rFonts w:hint="cs"/>
          <w:rtl/>
        </w:rPr>
      </w:pPr>
      <w:r>
        <w:rPr>
          <w:rFonts w:hint="cs"/>
          <w:rtl/>
        </w:rPr>
        <w:t xml:space="preserve">חבר הכנסת אריאל. </w:t>
      </w:r>
    </w:p>
    <w:p w14:paraId="4C1B343D" w14:textId="77777777" w:rsidR="00000000" w:rsidRDefault="005A3897">
      <w:pPr>
        <w:pStyle w:val="a0"/>
        <w:rPr>
          <w:rFonts w:hint="cs"/>
          <w:rtl/>
        </w:rPr>
      </w:pPr>
    </w:p>
    <w:p w14:paraId="4AAFE18D" w14:textId="77777777" w:rsidR="00000000" w:rsidRDefault="005A3897">
      <w:pPr>
        <w:pStyle w:val="af0"/>
        <w:rPr>
          <w:rtl/>
        </w:rPr>
      </w:pPr>
      <w:r>
        <w:rPr>
          <w:rFonts w:hint="eastAsia"/>
          <w:rtl/>
        </w:rPr>
        <w:t>יצחק</w:t>
      </w:r>
      <w:r>
        <w:rPr>
          <w:rtl/>
        </w:rPr>
        <w:t xml:space="preserve"> כהן (</w:t>
      </w:r>
      <w:r>
        <w:rPr>
          <w:rtl/>
        </w:rPr>
        <w:t>ש"ס):</w:t>
      </w:r>
    </w:p>
    <w:p w14:paraId="586CC373" w14:textId="77777777" w:rsidR="00000000" w:rsidRDefault="005A3897">
      <w:pPr>
        <w:pStyle w:val="a0"/>
        <w:rPr>
          <w:rFonts w:hint="cs"/>
          <w:rtl/>
        </w:rPr>
      </w:pPr>
    </w:p>
    <w:p w14:paraId="5F92FBD3" w14:textId="77777777" w:rsidR="00000000" w:rsidRDefault="005A3897">
      <w:pPr>
        <w:pStyle w:val="a0"/>
        <w:rPr>
          <w:rFonts w:hint="cs"/>
          <w:rtl/>
        </w:rPr>
      </w:pPr>
      <w:r>
        <w:rPr>
          <w:rFonts w:hint="cs"/>
          <w:rtl/>
        </w:rPr>
        <w:t xml:space="preserve">מה אתה אומר, זבולון? </w:t>
      </w:r>
    </w:p>
    <w:p w14:paraId="24D3C0D2" w14:textId="77777777" w:rsidR="00000000" w:rsidRDefault="005A3897">
      <w:pPr>
        <w:pStyle w:val="a0"/>
        <w:rPr>
          <w:rFonts w:hint="cs"/>
          <w:rtl/>
        </w:rPr>
      </w:pPr>
    </w:p>
    <w:p w14:paraId="6A98F2BB" w14:textId="77777777" w:rsidR="00000000" w:rsidRDefault="005A3897">
      <w:pPr>
        <w:pStyle w:val="af1"/>
        <w:rPr>
          <w:rtl/>
        </w:rPr>
      </w:pPr>
      <w:r>
        <w:rPr>
          <w:rtl/>
        </w:rPr>
        <w:t>היו"ר ראובן ריבלין:</w:t>
      </w:r>
    </w:p>
    <w:p w14:paraId="08A4E3DA" w14:textId="77777777" w:rsidR="00000000" w:rsidRDefault="005A3897">
      <w:pPr>
        <w:pStyle w:val="a0"/>
        <w:rPr>
          <w:rtl/>
        </w:rPr>
      </w:pPr>
    </w:p>
    <w:p w14:paraId="38C5D599" w14:textId="77777777" w:rsidR="00000000" w:rsidRDefault="005A3897">
      <w:pPr>
        <w:pStyle w:val="a0"/>
        <w:rPr>
          <w:rFonts w:hint="cs"/>
          <w:rtl/>
        </w:rPr>
      </w:pPr>
      <w:r>
        <w:rPr>
          <w:rFonts w:hint="cs"/>
          <w:rtl/>
        </w:rPr>
        <w:t xml:space="preserve">חבר הכנסת יצחק כהן, זו איננה שעת שאלות לשר זבולון אורלב. </w:t>
      </w:r>
    </w:p>
    <w:p w14:paraId="18A0194A" w14:textId="77777777" w:rsidR="00000000" w:rsidRDefault="005A3897">
      <w:pPr>
        <w:pStyle w:val="a0"/>
        <w:rPr>
          <w:rFonts w:hint="cs"/>
          <w:rtl/>
        </w:rPr>
      </w:pPr>
    </w:p>
    <w:p w14:paraId="50F6E308" w14:textId="77777777" w:rsidR="00000000" w:rsidRDefault="005A3897">
      <w:pPr>
        <w:pStyle w:val="-"/>
        <w:rPr>
          <w:rtl/>
        </w:rPr>
      </w:pPr>
      <w:bookmarkStart w:id="10" w:name="FS000000482T11_10_2004_16_30_46C"/>
      <w:bookmarkEnd w:id="10"/>
      <w:r>
        <w:rPr>
          <w:rtl/>
        </w:rPr>
        <w:t>ראש הממשלה אריאל שרון:</w:t>
      </w:r>
    </w:p>
    <w:p w14:paraId="2A7077C2" w14:textId="77777777" w:rsidR="00000000" w:rsidRDefault="005A3897">
      <w:pPr>
        <w:pStyle w:val="a0"/>
        <w:rPr>
          <w:rtl/>
        </w:rPr>
      </w:pPr>
    </w:p>
    <w:p w14:paraId="37AF1CC0" w14:textId="77777777" w:rsidR="00000000" w:rsidRDefault="005A3897">
      <w:pPr>
        <w:pStyle w:val="a0"/>
        <w:rPr>
          <w:rFonts w:hint="cs"/>
          <w:rtl/>
        </w:rPr>
      </w:pPr>
      <w:r>
        <w:rPr>
          <w:rFonts w:hint="cs"/>
          <w:rtl/>
        </w:rPr>
        <w:t xml:space="preserve">בכנסת יתקיים דיון חופשי בתוכנית שעליה החליטה הממשלה. שם אציג במלואם את כל השיקולים שהניעו את הממשלה ליזום את התוכנית. </w:t>
      </w:r>
    </w:p>
    <w:p w14:paraId="53EED255" w14:textId="77777777" w:rsidR="00000000" w:rsidRDefault="005A3897">
      <w:pPr>
        <w:pStyle w:val="a0"/>
        <w:rPr>
          <w:rFonts w:hint="cs"/>
          <w:rtl/>
        </w:rPr>
      </w:pPr>
    </w:p>
    <w:p w14:paraId="0C07E5E4" w14:textId="77777777" w:rsidR="00000000" w:rsidRDefault="005A3897">
      <w:pPr>
        <w:pStyle w:val="af0"/>
        <w:rPr>
          <w:rtl/>
        </w:rPr>
      </w:pPr>
      <w:r>
        <w:rPr>
          <w:rFonts w:hint="eastAsia"/>
          <w:rtl/>
        </w:rPr>
        <w:t>צב</w:t>
      </w:r>
      <w:r>
        <w:rPr>
          <w:rFonts w:hint="eastAsia"/>
          <w:rtl/>
        </w:rPr>
        <w:t>י</w:t>
      </w:r>
      <w:r>
        <w:rPr>
          <w:rtl/>
        </w:rPr>
        <w:t xml:space="preserve"> הנדל (האיחוד הלאומי - ישראל ביתנו):</w:t>
      </w:r>
    </w:p>
    <w:p w14:paraId="260B1B98" w14:textId="77777777" w:rsidR="00000000" w:rsidRDefault="005A3897">
      <w:pPr>
        <w:pStyle w:val="a0"/>
        <w:rPr>
          <w:rFonts w:hint="cs"/>
          <w:rtl/>
        </w:rPr>
      </w:pPr>
    </w:p>
    <w:p w14:paraId="132E5FCD" w14:textId="77777777" w:rsidR="00000000" w:rsidRDefault="005A3897">
      <w:pPr>
        <w:pStyle w:val="a0"/>
        <w:rPr>
          <w:rFonts w:hint="cs"/>
          <w:rtl/>
        </w:rPr>
      </w:pPr>
      <w:r>
        <w:rPr>
          <w:rFonts w:hint="cs"/>
          <w:rtl/>
        </w:rPr>
        <w:t xml:space="preserve">גם את הרוח הגבית לטרור. </w:t>
      </w:r>
    </w:p>
    <w:p w14:paraId="751DFD2F" w14:textId="77777777" w:rsidR="00000000" w:rsidRDefault="005A3897">
      <w:pPr>
        <w:pStyle w:val="a0"/>
        <w:rPr>
          <w:rFonts w:hint="cs"/>
          <w:rtl/>
        </w:rPr>
      </w:pPr>
    </w:p>
    <w:p w14:paraId="1A86D961" w14:textId="77777777" w:rsidR="00000000" w:rsidRDefault="005A3897">
      <w:pPr>
        <w:pStyle w:val="af1"/>
        <w:rPr>
          <w:rtl/>
        </w:rPr>
      </w:pPr>
      <w:r>
        <w:rPr>
          <w:rtl/>
        </w:rPr>
        <w:t>היו"ר ראובן ריבלין:</w:t>
      </w:r>
    </w:p>
    <w:p w14:paraId="424E27E5" w14:textId="77777777" w:rsidR="00000000" w:rsidRDefault="005A3897">
      <w:pPr>
        <w:pStyle w:val="a0"/>
        <w:rPr>
          <w:rtl/>
        </w:rPr>
      </w:pPr>
    </w:p>
    <w:p w14:paraId="4B5D44DF" w14:textId="77777777" w:rsidR="00000000" w:rsidRDefault="005A3897">
      <w:pPr>
        <w:pStyle w:val="a0"/>
        <w:rPr>
          <w:rFonts w:hint="cs"/>
          <w:rtl/>
        </w:rPr>
      </w:pPr>
      <w:r>
        <w:rPr>
          <w:rFonts w:hint="cs"/>
          <w:rtl/>
        </w:rPr>
        <w:t xml:space="preserve">חבר הכנסת הנדל, זאת הזעקה האחרונה שלך לישיבה זו, כמובן. </w:t>
      </w:r>
    </w:p>
    <w:p w14:paraId="54280031" w14:textId="77777777" w:rsidR="00000000" w:rsidRDefault="005A3897">
      <w:pPr>
        <w:pStyle w:val="a0"/>
        <w:rPr>
          <w:rFonts w:hint="cs"/>
          <w:rtl/>
        </w:rPr>
      </w:pPr>
    </w:p>
    <w:p w14:paraId="1D9C4832" w14:textId="77777777" w:rsidR="00000000" w:rsidRDefault="005A3897">
      <w:pPr>
        <w:pStyle w:val="-"/>
        <w:rPr>
          <w:rtl/>
        </w:rPr>
      </w:pPr>
      <w:bookmarkStart w:id="11" w:name="FS000000482T11_10_2004_16_31_10C"/>
      <w:bookmarkEnd w:id="11"/>
      <w:r>
        <w:rPr>
          <w:rtl/>
        </w:rPr>
        <w:t>ראש הממשלה אריאל שרון:</w:t>
      </w:r>
    </w:p>
    <w:p w14:paraId="0F8A6B53" w14:textId="77777777" w:rsidR="00000000" w:rsidRDefault="005A3897">
      <w:pPr>
        <w:pStyle w:val="a0"/>
        <w:rPr>
          <w:rtl/>
        </w:rPr>
      </w:pPr>
    </w:p>
    <w:p w14:paraId="4C441BBB" w14:textId="77777777" w:rsidR="00000000" w:rsidRDefault="005A3897">
      <w:pPr>
        <w:pStyle w:val="a0"/>
        <w:rPr>
          <w:rFonts w:hint="cs"/>
          <w:rtl/>
        </w:rPr>
      </w:pPr>
      <w:r>
        <w:rPr>
          <w:rFonts w:hint="cs"/>
          <w:rtl/>
        </w:rPr>
        <w:t>כל אחד יוכל לעיין בכל המסמכים, ללמוד את הנושא לעומקו, להביע את דעתו ולהצביע. כך פועל משט</w:t>
      </w:r>
      <w:r>
        <w:rPr>
          <w:rFonts w:hint="cs"/>
          <w:rtl/>
        </w:rPr>
        <w:t xml:space="preserve">ר דמוקרטי. וזו תהיה ההכרעה הראשונה בשורת הכרעות קשות שהממשלה תניח בפני הכנסת במושב הקרוב. </w:t>
      </w:r>
    </w:p>
    <w:p w14:paraId="6BE8A0D5" w14:textId="77777777" w:rsidR="00000000" w:rsidRDefault="005A3897">
      <w:pPr>
        <w:pStyle w:val="a0"/>
        <w:rPr>
          <w:rFonts w:hint="cs"/>
          <w:rtl/>
        </w:rPr>
      </w:pPr>
    </w:p>
    <w:p w14:paraId="566F0BA8" w14:textId="77777777" w:rsidR="00000000" w:rsidRDefault="005A3897">
      <w:pPr>
        <w:pStyle w:val="a0"/>
        <w:rPr>
          <w:rFonts w:hint="cs"/>
          <w:rtl/>
        </w:rPr>
      </w:pPr>
      <w:r>
        <w:rPr>
          <w:rFonts w:hint="cs"/>
          <w:rtl/>
        </w:rPr>
        <w:t>אדוני הנשיא, חברי הכנסת, לאחר שהכנסת תאשר - כפי שאני מאמין שכך יהיה - את התוכנית, נוכל לגשת ליישומה על-פי לוח זמנים מעשי ומפורט. כך נוכל לממש את החלטות הממשלה והכנס</w:t>
      </w:r>
      <w:r>
        <w:rPr>
          <w:rFonts w:hint="cs"/>
          <w:rtl/>
        </w:rPr>
        <w:t>ת במהלך שנת 2005, תוך ליווי ובקרה צמודים לאור ההתפתחויות בשטח. עלינו לשמור בידינו את היכולת לבחון בכל רגע את המצב הביטחוני והמדיני ולהתאים את מעשינו למציאות שמתפתחת כדי לשרת בצורה הטובה ביותר את האינטרסים הישראליים, שבראשם היכולת להגן על עצמנו ולהתמודד טוב</w:t>
      </w:r>
      <w:r>
        <w:rPr>
          <w:rFonts w:hint="cs"/>
          <w:rtl/>
        </w:rPr>
        <w:t xml:space="preserve"> יותר עם הטרור. </w:t>
      </w:r>
    </w:p>
    <w:p w14:paraId="7D1F04AB" w14:textId="77777777" w:rsidR="00000000" w:rsidRDefault="005A3897">
      <w:pPr>
        <w:pStyle w:val="a0"/>
        <w:rPr>
          <w:rFonts w:hint="cs"/>
          <w:rtl/>
        </w:rPr>
      </w:pPr>
    </w:p>
    <w:p w14:paraId="2A030FC1" w14:textId="77777777" w:rsidR="00000000" w:rsidRDefault="005A3897">
      <w:pPr>
        <w:pStyle w:val="af0"/>
        <w:rPr>
          <w:rtl/>
        </w:rPr>
      </w:pPr>
      <w:r>
        <w:rPr>
          <w:rFonts w:hint="eastAsia"/>
          <w:rtl/>
        </w:rPr>
        <w:t>אופיר</w:t>
      </w:r>
      <w:r>
        <w:rPr>
          <w:rtl/>
        </w:rPr>
        <w:t xml:space="preserve"> פינס-פז (העבודה-מימד):</w:t>
      </w:r>
    </w:p>
    <w:p w14:paraId="52802DDD" w14:textId="77777777" w:rsidR="00000000" w:rsidRDefault="005A3897">
      <w:pPr>
        <w:pStyle w:val="a0"/>
        <w:rPr>
          <w:rFonts w:hint="cs"/>
          <w:rtl/>
        </w:rPr>
      </w:pPr>
    </w:p>
    <w:p w14:paraId="1A6C4D75" w14:textId="77777777" w:rsidR="00000000" w:rsidRDefault="005A3897">
      <w:pPr>
        <w:pStyle w:val="a0"/>
        <w:rPr>
          <w:rFonts w:hint="cs"/>
          <w:rtl/>
        </w:rPr>
      </w:pPr>
      <w:r>
        <w:rPr>
          <w:rFonts w:hint="cs"/>
          <w:rtl/>
        </w:rPr>
        <w:t xml:space="preserve">אז אולי לא יהיה פינוי התנחלויות? </w:t>
      </w:r>
    </w:p>
    <w:p w14:paraId="47E430A2" w14:textId="77777777" w:rsidR="00000000" w:rsidRDefault="005A3897">
      <w:pPr>
        <w:pStyle w:val="a0"/>
        <w:rPr>
          <w:rFonts w:hint="cs"/>
          <w:rtl/>
        </w:rPr>
      </w:pPr>
    </w:p>
    <w:p w14:paraId="182A9A5C" w14:textId="77777777" w:rsidR="00000000" w:rsidRDefault="005A3897">
      <w:pPr>
        <w:pStyle w:val="a0"/>
        <w:rPr>
          <w:rFonts w:hint="cs"/>
          <w:rtl/>
        </w:rPr>
      </w:pPr>
    </w:p>
    <w:p w14:paraId="3570774A" w14:textId="77777777" w:rsidR="00000000" w:rsidRDefault="005A3897">
      <w:pPr>
        <w:pStyle w:val="a"/>
        <w:rPr>
          <w:rtl/>
        </w:rPr>
      </w:pPr>
      <w:bookmarkStart w:id="12" w:name="FS000000482T11_10_2004_17_29_51"/>
      <w:bookmarkStart w:id="13" w:name="_Toc91517651"/>
      <w:bookmarkEnd w:id="12"/>
      <w:r>
        <w:rPr>
          <w:rFonts w:hint="eastAsia"/>
          <w:rtl/>
        </w:rPr>
        <w:t>ראש</w:t>
      </w:r>
      <w:r>
        <w:rPr>
          <w:rtl/>
        </w:rPr>
        <w:t xml:space="preserve"> הממשלה אריאל שרון:</w:t>
      </w:r>
      <w:bookmarkEnd w:id="13"/>
    </w:p>
    <w:p w14:paraId="369D30BE" w14:textId="77777777" w:rsidR="00000000" w:rsidRDefault="005A3897">
      <w:pPr>
        <w:pStyle w:val="a0"/>
        <w:rPr>
          <w:rFonts w:hint="cs"/>
          <w:rtl/>
        </w:rPr>
      </w:pPr>
    </w:p>
    <w:p w14:paraId="4763C137" w14:textId="77777777" w:rsidR="00000000" w:rsidRDefault="005A3897">
      <w:pPr>
        <w:pStyle w:val="a0"/>
        <w:rPr>
          <w:rFonts w:hint="cs"/>
          <w:rtl/>
        </w:rPr>
      </w:pPr>
      <w:r>
        <w:rPr>
          <w:rFonts w:hint="cs"/>
          <w:rtl/>
        </w:rPr>
        <w:t>ההכרעה השנייה שתידרש הכנסת לקבל היא על חוק המכונה חוק פינוי-פיצוי. חוק זה יובא לכנסת כבר בשבוע הראשון של נובמבר, ובו יפורטו כל ההסדרים לפיצוי התושבי</w:t>
      </w:r>
      <w:r>
        <w:rPr>
          <w:rFonts w:hint="cs"/>
          <w:rtl/>
        </w:rPr>
        <w:t xml:space="preserve">ם שייאלצו לפנות את בתיהם ויישוביהם. </w:t>
      </w:r>
    </w:p>
    <w:p w14:paraId="58F82CCD" w14:textId="77777777" w:rsidR="00000000" w:rsidRDefault="005A3897">
      <w:pPr>
        <w:pStyle w:val="a0"/>
        <w:rPr>
          <w:rFonts w:hint="cs"/>
          <w:rtl/>
        </w:rPr>
      </w:pPr>
    </w:p>
    <w:p w14:paraId="43DB9BCD" w14:textId="77777777" w:rsidR="00000000" w:rsidRDefault="005A3897">
      <w:pPr>
        <w:pStyle w:val="af0"/>
        <w:rPr>
          <w:rtl/>
        </w:rPr>
      </w:pPr>
      <w:r>
        <w:rPr>
          <w:rFonts w:hint="eastAsia"/>
          <w:rtl/>
        </w:rPr>
        <w:t>אחמד</w:t>
      </w:r>
      <w:r>
        <w:rPr>
          <w:rtl/>
        </w:rPr>
        <w:t xml:space="preserve"> טיבי (חד"ש-תע"ל):</w:t>
      </w:r>
    </w:p>
    <w:p w14:paraId="5AF4CD74" w14:textId="77777777" w:rsidR="00000000" w:rsidRDefault="005A3897">
      <w:pPr>
        <w:pStyle w:val="a0"/>
        <w:rPr>
          <w:rFonts w:hint="cs"/>
          <w:rtl/>
        </w:rPr>
      </w:pPr>
    </w:p>
    <w:p w14:paraId="7C7ACE01" w14:textId="77777777" w:rsidR="00000000" w:rsidRDefault="005A3897">
      <w:pPr>
        <w:pStyle w:val="a0"/>
        <w:rPr>
          <w:rFonts w:hint="cs"/>
          <w:rtl/>
        </w:rPr>
      </w:pPr>
      <w:r>
        <w:rPr>
          <w:rFonts w:hint="cs"/>
          <w:rtl/>
        </w:rPr>
        <w:t xml:space="preserve">איזה פיצויים? הם צריכים לפצות אותנו. </w:t>
      </w:r>
    </w:p>
    <w:p w14:paraId="0E3DE7AA" w14:textId="77777777" w:rsidR="00000000" w:rsidRDefault="005A3897">
      <w:pPr>
        <w:pStyle w:val="a0"/>
        <w:rPr>
          <w:rFonts w:hint="cs"/>
          <w:rtl/>
        </w:rPr>
      </w:pPr>
    </w:p>
    <w:p w14:paraId="77ED1C6D" w14:textId="77777777" w:rsidR="00000000" w:rsidRDefault="005A3897">
      <w:pPr>
        <w:pStyle w:val="af1"/>
        <w:rPr>
          <w:rtl/>
        </w:rPr>
      </w:pPr>
      <w:r>
        <w:rPr>
          <w:rtl/>
        </w:rPr>
        <w:t>היו"ר ראובן ריבלין:</w:t>
      </w:r>
    </w:p>
    <w:p w14:paraId="5E68803A" w14:textId="77777777" w:rsidR="00000000" w:rsidRDefault="005A3897">
      <w:pPr>
        <w:pStyle w:val="a0"/>
        <w:rPr>
          <w:rtl/>
        </w:rPr>
      </w:pPr>
    </w:p>
    <w:p w14:paraId="6A0C0A02" w14:textId="77777777" w:rsidR="00000000" w:rsidRDefault="005A3897">
      <w:pPr>
        <w:pStyle w:val="a0"/>
        <w:rPr>
          <w:rFonts w:hint="cs"/>
          <w:rtl/>
        </w:rPr>
      </w:pPr>
      <w:r>
        <w:rPr>
          <w:rFonts w:hint="cs"/>
          <w:rtl/>
        </w:rPr>
        <w:t xml:space="preserve">חבר הכנסת טיבי, אולי לא הבנת קודם, אבל גם מכסת קריאות הביניים שלך תמה. </w:t>
      </w:r>
    </w:p>
    <w:p w14:paraId="6AE8DFDE" w14:textId="77777777" w:rsidR="00000000" w:rsidRDefault="005A3897">
      <w:pPr>
        <w:pStyle w:val="a0"/>
        <w:rPr>
          <w:rFonts w:hint="cs"/>
          <w:rtl/>
        </w:rPr>
      </w:pPr>
    </w:p>
    <w:p w14:paraId="02E12C22" w14:textId="77777777" w:rsidR="00000000" w:rsidRDefault="005A3897">
      <w:pPr>
        <w:pStyle w:val="af0"/>
        <w:rPr>
          <w:rtl/>
        </w:rPr>
      </w:pPr>
      <w:r>
        <w:rPr>
          <w:rFonts w:hint="eastAsia"/>
          <w:rtl/>
        </w:rPr>
        <w:t>אחמד</w:t>
      </w:r>
      <w:r>
        <w:rPr>
          <w:rtl/>
        </w:rPr>
        <w:t xml:space="preserve"> טיבי (חד"ש-תע"ל):</w:t>
      </w:r>
    </w:p>
    <w:p w14:paraId="1366B7CC" w14:textId="77777777" w:rsidR="00000000" w:rsidRDefault="005A3897">
      <w:pPr>
        <w:pStyle w:val="a0"/>
        <w:rPr>
          <w:rFonts w:hint="cs"/>
          <w:rtl/>
        </w:rPr>
      </w:pPr>
    </w:p>
    <w:p w14:paraId="66A5BD5D" w14:textId="77777777" w:rsidR="00000000" w:rsidRDefault="005A3897">
      <w:pPr>
        <w:pStyle w:val="a0"/>
        <w:rPr>
          <w:rFonts w:hint="cs"/>
          <w:rtl/>
        </w:rPr>
      </w:pPr>
      <w:r>
        <w:rPr>
          <w:rFonts w:hint="cs"/>
          <w:rtl/>
        </w:rPr>
        <w:t xml:space="preserve">כולה שבועיים. </w:t>
      </w:r>
    </w:p>
    <w:p w14:paraId="7F5E88B9" w14:textId="77777777" w:rsidR="00000000" w:rsidRDefault="005A3897">
      <w:pPr>
        <w:pStyle w:val="a0"/>
        <w:rPr>
          <w:rFonts w:hint="cs"/>
          <w:rtl/>
        </w:rPr>
      </w:pPr>
    </w:p>
    <w:p w14:paraId="68B02FA5" w14:textId="77777777" w:rsidR="00000000" w:rsidRDefault="005A3897">
      <w:pPr>
        <w:pStyle w:val="af1"/>
        <w:rPr>
          <w:rtl/>
        </w:rPr>
      </w:pPr>
      <w:r>
        <w:rPr>
          <w:rtl/>
        </w:rPr>
        <w:t>היו"ר ראובן ריבלין:</w:t>
      </w:r>
    </w:p>
    <w:p w14:paraId="4A20B252" w14:textId="77777777" w:rsidR="00000000" w:rsidRDefault="005A3897">
      <w:pPr>
        <w:pStyle w:val="a0"/>
        <w:rPr>
          <w:rtl/>
        </w:rPr>
      </w:pPr>
    </w:p>
    <w:p w14:paraId="6365C469" w14:textId="77777777" w:rsidR="00000000" w:rsidRDefault="005A3897">
      <w:pPr>
        <w:pStyle w:val="a0"/>
        <w:rPr>
          <w:rFonts w:hint="cs"/>
          <w:rtl/>
        </w:rPr>
      </w:pPr>
      <w:r>
        <w:rPr>
          <w:rFonts w:hint="cs"/>
          <w:rtl/>
        </w:rPr>
        <w:t xml:space="preserve">חבר הכנסת אחמד טיבי, לא קרה שום דבר, גם מכסת קריאות הביניים שלך לישיבה זאת נסתיימה. בבקשה, אדוני. </w:t>
      </w:r>
    </w:p>
    <w:p w14:paraId="522CDB11" w14:textId="77777777" w:rsidR="00000000" w:rsidRDefault="005A3897">
      <w:pPr>
        <w:pStyle w:val="a0"/>
        <w:rPr>
          <w:rFonts w:hint="cs"/>
          <w:rtl/>
        </w:rPr>
      </w:pPr>
    </w:p>
    <w:p w14:paraId="1DDCFCBC" w14:textId="77777777" w:rsidR="00000000" w:rsidRDefault="005A3897">
      <w:pPr>
        <w:pStyle w:val="-"/>
        <w:rPr>
          <w:rtl/>
        </w:rPr>
      </w:pPr>
      <w:bookmarkStart w:id="14" w:name="FS000000482T11_10_2004_16_33_13C"/>
      <w:bookmarkEnd w:id="14"/>
      <w:r>
        <w:rPr>
          <w:rtl/>
        </w:rPr>
        <w:t>ראש הממשלה אריאל שרון:</w:t>
      </w:r>
    </w:p>
    <w:p w14:paraId="41D87ECE" w14:textId="77777777" w:rsidR="00000000" w:rsidRDefault="005A3897">
      <w:pPr>
        <w:pStyle w:val="a0"/>
        <w:rPr>
          <w:rtl/>
        </w:rPr>
      </w:pPr>
    </w:p>
    <w:p w14:paraId="29857BC1" w14:textId="77777777" w:rsidR="00000000" w:rsidRDefault="005A3897">
      <w:pPr>
        <w:pStyle w:val="a0"/>
        <w:rPr>
          <w:rFonts w:hint="cs"/>
          <w:rtl/>
        </w:rPr>
      </w:pPr>
      <w:r>
        <w:rPr>
          <w:rFonts w:hint="cs"/>
          <w:rtl/>
        </w:rPr>
        <w:t>אני יודע, ועל כולנו להבין, עד כמה קשה למשפחה להתנתק מאורח חייה. הרי מדובר באנשים שנשלחו לחבל-עזה על-ידי ממשלות ישראל. חלקם חיים שם כ</w:t>
      </w:r>
      <w:r>
        <w:rPr>
          <w:rFonts w:hint="cs"/>
          <w:rtl/>
        </w:rPr>
        <w:t xml:space="preserve">בר כ-30 שנה, יש גם יותר. כל אחד בנה בית, הקים משפחה, ילדים נולדו שם כשם שלעתים קבורים שם. </w:t>
      </w:r>
    </w:p>
    <w:p w14:paraId="00E96991" w14:textId="77777777" w:rsidR="00000000" w:rsidRDefault="005A3897">
      <w:pPr>
        <w:pStyle w:val="a0"/>
        <w:rPr>
          <w:rFonts w:hint="cs"/>
          <w:rtl/>
        </w:rPr>
      </w:pPr>
    </w:p>
    <w:p w14:paraId="158399F9"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74B6A512" w14:textId="77777777" w:rsidR="00000000" w:rsidRDefault="005A3897">
      <w:pPr>
        <w:pStyle w:val="a0"/>
        <w:rPr>
          <w:rFonts w:hint="cs"/>
          <w:rtl/>
        </w:rPr>
      </w:pPr>
    </w:p>
    <w:p w14:paraId="1DE7910D" w14:textId="77777777" w:rsidR="00000000" w:rsidRDefault="005A3897">
      <w:pPr>
        <w:pStyle w:val="a0"/>
        <w:rPr>
          <w:rFonts w:hint="cs"/>
          <w:rtl/>
        </w:rPr>
      </w:pPr>
      <w:r>
        <w:rPr>
          <w:rFonts w:hint="cs"/>
          <w:rtl/>
        </w:rPr>
        <w:t xml:space="preserve">למה רק אתה הורס? </w:t>
      </w:r>
    </w:p>
    <w:p w14:paraId="57B45200" w14:textId="77777777" w:rsidR="00000000" w:rsidRDefault="005A3897">
      <w:pPr>
        <w:pStyle w:val="a0"/>
        <w:rPr>
          <w:rFonts w:hint="cs"/>
          <w:rtl/>
        </w:rPr>
      </w:pPr>
    </w:p>
    <w:p w14:paraId="3BBA9F45" w14:textId="77777777" w:rsidR="00000000" w:rsidRDefault="005A3897">
      <w:pPr>
        <w:pStyle w:val="-"/>
        <w:rPr>
          <w:rtl/>
        </w:rPr>
      </w:pPr>
      <w:bookmarkStart w:id="15" w:name="FS000000482T11_10_2004_16_33_57C"/>
      <w:bookmarkEnd w:id="15"/>
      <w:r>
        <w:rPr>
          <w:rtl/>
        </w:rPr>
        <w:t>ראש הממשלה אריאל שרון:</w:t>
      </w:r>
    </w:p>
    <w:p w14:paraId="017CE8AC" w14:textId="77777777" w:rsidR="00000000" w:rsidRDefault="005A3897">
      <w:pPr>
        <w:pStyle w:val="a0"/>
        <w:rPr>
          <w:rtl/>
        </w:rPr>
      </w:pPr>
    </w:p>
    <w:p w14:paraId="2FF6B05A" w14:textId="77777777" w:rsidR="00000000" w:rsidRDefault="005A3897">
      <w:pPr>
        <w:pStyle w:val="a0"/>
        <w:rPr>
          <w:rFonts w:hint="cs"/>
          <w:rtl/>
        </w:rPr>
      </w:pPr>
      <w:r>
        <w:rPr>
          <w:rFonts w:hint="cs"/>
          <w:rtl/>
        </w:rPr>
        <w:t>אני יודע ומבין ללבם, עד כמה קשה להיפרד מבית שבנית במו-ידיך, משדה שאתה חר</w:t>
      </w:r>
      <w:r>
        <w:rPr>
          <w:rFonts w:hint="cs"/>
          <w:rtl/>
        </w:rPr>
        <w:t xml:space="preserve">שת, מחממה שאתה טיפחת, מעץ שאתה נטעת, מערוגה שהשקית, מאדמה, מנוף, מזיכרונות. </w:t>
      </w:r>
    </w:p>
    <w:p w14:paraId="25D84A6F" w14:textId="77777777" w:rsidR="00000000" w:rsidRDefault="005A3897">
      <w:pPr>
        <w:pStyle w:val="a0"/>
        <w:rPr>
          <w:rFonts w:hint="cs"/>
          <w:rtl/>
        </w:rPr>
      </w:pPr>
    </w:p>
    <w:p w14:paraId="75AC4C37" w14:textId="77777777" w:rsidR="00000000" w:rsidRDefault="005A3897">
      <w:pPr>
        <w:pStyle w:val="af0"/>
        <w:rPr>
          <w:rtl/>
        </w:rPr>
      </w:pPr>
      <w:r>
        <w:rPr>
          <w:rFonts w:hint="eastAsia"/>
          <w:rtl/>
        </w:rPr>
        <w:t>מוחמד</w:t>
      </w:r>
      <w:r>
        <w:rPr>
          <w:rtl/>
        </w:rPr>
        <w:t xml:space="preserve"> ברכה (חד"ש-תע"ל):</w:t>
      </w:r>
    </w:p>
    <w:p w14:paraId="6DF4D1E7" w14:textId="77777777" w:rsidR="00000000" w:rsidRDefault="005A3897">
      <w:pPr>
        <w:pStyle w:val="a0"/>
        <w:rPr>
          <w:rFonts w:hint="cs"/>
          <w:rtl/>
        </w:rPr>
      </w:pPr>
    </w:p>
    <w:p w14:paraId="64256D26" w14:textId="77777777" w:rsidR="00000000" w:rsidRDefault="005A3897">
      <w:pPr>
        <w:pStyle w:val="a0"/>
        <w:rPr>
          <w:rFonts w:hint="cs"/>
          <w:rtl/>
        </w:rPr>
      </w:pPr>
      <w:r>
        <w:rPr>
          <w:rFonts w:hint="cs"/>
          <w:rtl/>
        </w:rPr>
        <w:t xml:space="preserve">מאדמה שגזלת. </w:t>
      </w:r>
    </w:p>
    <w:p w14:paraId="0AD929BE" w14:textId="77777777" w:rsidR="00000000" w:rsidRDefault="005A3897">
      <w:pPr>
        <w:pStyle w:val="a0"/>
        <w:rPr>
          <w:rFonts w:hint="cs"/>
          <w:rtl/>
        </w:rPr>
      </w:pPr>
    </w:p>
    <w:p w14:paraId="482316D2" w14:textId="77777777" w:rsidR="00000000" w:rsidRDefault="005A3897">
      <w:pPr>
        <w:pStyle w:val="af1"/>
        <w:rPr>
          <w:rtl/>
        </w:rPr>
      </w:pPr>
      <w:r>
        <w:rPr>
          <w:rtl/>
        </w:rPr>
        <w:t>היו"ר ראובן ריבלין:</w:t>
      </w:r>
    </w:p>
    <w:p w14:paraId="052F43FE" w14:textId="77777777" w:rsidR="00000000" w:rsidRDefault="005A3897">
      <w:pPr>
        <w:pStyle w:val="a0"/>
        <w:rPr>
          <w:rtl/>
        </w:rPr>
      </w:pPr>
    </w:p>
    <w:p w14:paraId="0150289D" w14:textId="77777777" w:rsidR="00000000" w:rsidRDefault="005A3897">
      <w:pPr>
        <w:pStyle w:val="a0"/>
        <w:rPr>
          <w:rFonts w:hint="cs"/>
          <w:rtl/>
        </w:rPr>
      </w:pPr>
      <w:r>
        <w:rPr>
          <w:rFonts w:hint="cs"/>
          <w:rtl/>
        </w:rPr>
        <w:t xml:space="preserve">חבר הכנסת ברכה. </w:t>
      </w:r>
    </w:p>
    <w:p w14:paraId="7B32D17E" w14:textId="77777777" w:rsidR="00000000" w:rsidRDefault="005A3897">
      <w:pPr>
        <w:pStyle w:val="a0"/>
        <w:rPr>
          <w:rFonts w:hint="cs"/>
          <w:rtl/>
        </w:rPr>
      </w:pPr>
    </w:p>
    <w:p w14:paraId="679BD365" w14:textId="77777777" w:rsidR="00000000" w:rsidRDefault="005A3897">
      <w:pPr>
        <w:pStyle w:val="-"/>
        <w:rPr>
          <w:rtl/>
        </w:rPr>
      </w:pPr>
      <w:bookmarkStart w:id="16" w:name="FS000000482T11_10_2004_16_34_19C"/>
      <w:bookmarkEnd w:id="16"/>
      <w:r>
        <w:rPr>
          <w:rtl/>
        </w:rPr>
        <w:t>ראש הממשלה אריאל שרון:</w:t>
      </w:r>
    </w:p>
    <w:p w14:paraId="6009C266" w14:textId="77777777" w:rsidR="00000000" w:rsidRDefault="005A3897">
      <w:pPr>
        <w:pStyle w:val="a0"/>
        <w:rPr>
          <w:rtl/>
        </w:rPr>
      </w:pPr>
    </w:p>
    <w:p w14:paraId="7173B4CB" w14:textId="77777777" w:rsidR="00000000" w:rsidRDefault="005A3897">
      <w:pPr>
        <w:pStyle w:val="a0"/>
        <w:rPr>
          <w:rFonts w:hint="cs"/>
          <w:rtl/>
        </w:rPr>
      </w:pPr>
      <w:r>
        <w:rPr>
          <w:rFonts w:hint="cs"/>
          <w:rtl/>
        </w:rPr>
        <w:t xml:space="preserve">אני מצטער על כל אלה שמסרבים להבין זאת, אלה הששים אלי עקירה, שכל חפצם לראות </w:t>
      </w:r>
      <w:r>
        <w:rPr>
          <w:rFonts w:hint="cs"/>
          <w:rtl/>
        </w:rPr>
        <w:t xml:space="preserve">את התמונות של מתיישבים יהודים נעקרים מאדמתם. אני לעומתם כואב את כאבם, שהוא אמיתי ועמוק מכל מה שאפשר לשער - - </w:t>
      </w:r>
    </w:p>
    <w:p w14:paraId="7EEBC59B" w14:textId="77777777" w:rsidR="00000000" w:rsidRDefault="005A3897">
      <w:pPr>
        <w:pStyle w:val="a0"/>
        <w:rPr>
          <w:rFonts w:hint="cs"/>
          <w:rtl/>
        </w:rPr>
      </w:pPr>
    </w:p>
    <w:p w14:paraId="3608C0DF"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08DC04B4" w14:textId="77777777" w:rsidR="00000000" w:rsidRDefault="005A3897">
      <w:pPr>
        <w:pStyle w:val="a0"/>
        <w:rPr>
          <w:rFonts w:hint="cs"/>
          <w:rtl/>
        </w:rPr>
      </w:pPr>
    </w:p>
    <w:p w14:paraId="7BAD311F" w14:textId="77777777" w:rsidR="00000000" w:rsidRDefault="005A3897">
      <w:pPr>
        <w:pStyle w:val="a0"/>
        <w:rPr>
          <w:rFonts w:hint="cs"/>
          <w:rtl/>
        </w:rPr>
      </w:pPr>
      <w:r>
        <w:rPr>
          <w:rFonts w:hint="cs"/>
          <w:rtl/>
        </w:rPr>
        <w:t xml:space="preserve">לא מדובשך ולא מעוקצך. </w:t>
      </w:r>
    </w:p>
    <w:p w14:paraId="3E427A42" w14:textId="77777777" w:rsidR="00000000" w:rsidRDefault="005A3897">
      <w:pPr>
        <w:pStyle w:val="a0"/>
        <w:rPr>
          <w:rFonts w:hint="cs"/>
          <w:rtl/>
        </w:rPr>
      </w:pPr>
    </w:p>
    <w:p w14:paraId="17590388" w14:textId="77777777" w:rsidR="00000000" w:rsidRDefault="005A3897">
      <w:pPr>
        <w:pStyle w:val="af1"/>
        <w:rPr>
          <w:rtl/>
        </w:rPr>
      </w:pPr>
      <w:r>
        <w:rPr>
          <w:rtl/>
        </w:rPr>
        <w:t>היו"ר ראובן ריבלין:</w:t>
      </w:r>
    </w:p>
    <w:p w14:paraId="4CE92BCE" w14:textId="77777777" w:rsidR="00000000" w:rsidRDefault="005A3897">
      <w:pPr>
        <w:pStyle w:val="a0"/>
        <w:rPr>
          <w:rtl/>
        </w:rPr>
      </w:pPr>
    </w:p>
    <w:p w14:paraId="28426EE8" w14:textId="77777777" w:rsidR="00000000" w:rsidRDefault="005A3897">
      <w:pPr>
        <w:pStyle w:val="a0"/>
        <w:rPr>
          <w:rFonts w:hint="cs"/>
          <w:rtl/>
        </w:rPr>
      </w:pPr>
      <w:r>
        <w:rPr>
          <w:rFonts w:hint="cs"/>
          <w:rtl/>
        </w:rPr>
        <w:t xml:space="preserve">חבר הכנסת אריאל. </w:t>
      </w:r>
    </w:p>
    <w:p w14:paraId="17A5716E" w14:textId="77777777" w:rsidR="00000000" w:rsidRDefault="005A3897">
      <w:pPr>
        <w:pStyle w:val="a0"/>
        <w:rPr>
          <w:rFonts w:hint="cs"/>
          <w:rtl/>
        </w:rPr>
      </w:pPr>
    </w:p>
    <w:p w14:paraId="40FD56D0" w14:textId="77777777" w:rsidR="00000000" w:rsidRDefault="005A3897">
      <w:pPr>
        <w:pStyle w:val="-"/>
        <w:rPr>
          <w:rtl/>
        </w:rPr>
      </w:pPr>
      <w:bookmarkStart w:id="17" w:name="FS000000482T11_10_2004_16_34_47C"/>
      <w:bookmarkEnd w:id="17"/>
      <w:r>
        <w:rPr>
          <w:rtl/>
        </w:rPr>
        <w:t>ראש הממשלה אריאל שרון:</w:t>
      </w:r>
    </w:p>
    <w:p w14:paraId="51F838D6" w14:textId="77777777" w:rsidR="00000000" w:rsidRDefault="005A3897">
      <w:pPr>
        <w:pStyle w:val="a0"/>
        <w:rPr>
          <w:rtl/>
        </w:rPr>
      </w:pPr>
    </w:p>
    <w:p w14:paraId="3AA94A53" w14:textId="77777777" w:rsidR="00000000" w:rsidRDefault="005A3897">
      <w:pPr>
        <w:pStyle w:val="a0"/>
        <w:rPr>
          <w:rFonts w:hint="cs"/>
          <w:rtl/>
        </w:rPr>
      </w:pPr>
      <w:r>
        <w:rPr>
          <w:rFonts w:hint="cs"/>
          <w:rtl/>
        </w:rPr>
        <w:t>- - ואני</w:t>
      </w:r>
      <w:r>
        <w:rPr>
          <w:rFonts w:hint="cs"/>
          <w:rtl/>
        </w:rPr>
        <w:t xml:space="preserve"> אומר לאחינו המתיישבים כאן, למרות הדיבורים הקשים, למרות הרגשות הסוערים, שידי תמיד תהיה מושטת להם ולבי תמיד יהיה פתוח לקראתם, להבין, לעזור ולסייע להם לעמוד בשינוי שהם ייאלצו לעבור.  </w:t>
      </w:r>
    </w:p>
    <w:p w14:paraId="0B95312A" w14:textId="77777777" w:rsidR="00000000" w:rsidRDefault="005A3897">
      <w:pPr>
        <w:pStyle w:val="a0"/>
        <w:rPr>
          <w:rFonts w:hint="cs"/>
          <w:rtl/>
        </w:rPr>
      </w:pPr>
    </w:p>
    <w:p w14:paraId="758BD805" w14:textId="77777777" w:rsidR="00000000" w:rsidRDefault="005A3897">
      <w:pPr>
        <w:pStyle w:val="a0"/>
        <w:rPr>
          <w:rFonts w:hint="cs"/>
          <w:rtl/>
        </w:rPr>
      </w:pPr>
      <w:r>
        <w:rPr>
          <w:rFonts w:hint="cs"/>
          <w:rtl/>
        </w:rPr>
        <w:t xml:space="preserve">זו גם הסיבה שבחרתי ביונתן בשיא לעמוד בראש המינהלת. </w:t>
      </w:r>
    </w:p>
    <w:p w14:paraId="10EB27C3" w14:textId="77777777" w:rsidR="00000000" w:rsidRDefault="005A3897">
      <w:pPr>
        <w:pStyle w:val="a0"/>
        <w:rPr>
          <w:rFonts w:hint="cs"/>
          <w:rtl/>
        </w:rPr>
      </w:pPr>
    </w:p>
    <w:p w14:paraId="286125B4" w14:textId="77777777" w:rsidR="00000000" w:rsidRDefault="005A3897">
      <w:pPr>
        <w:pStyle w:val="af0"/>
        <w:rPr>
          <w:rtl/>
        </w:rPr>
      </w:pPr>
      <w:r>
        <w:rPr>
          <w:rFonts w:hint="eastAsia"/>
          <w:rtl/>
        </w:rPr>
        <w:t>צבי</w:t>
      </w:r>
      <w:r>
        <w:rPr>
          <w:rtl/>
        </w:rPr>
        <w:t xml:space="preserve"> הנדל (האיחוד הלא</w:t>
      </w:r>
      <w:r>
        <w:rPr>
          <w:rtl/>
        </w:rPr>
        <w:t>ומי - ישראל ביתנו):</w:t>
      </w:r>
    </w:p>
    <w:p w14:paraId="31F03745" w14:textId="77777777" w:rsidR="00000000" w:rsidRDefault="005A3897">
      <w:pPr>
        <w:pStyle w:val="a0"/>
        <w:rPr>
          <w:rFonts w:hint="cs"/>
          <w:rtl/>
        </w:rPr>
      </w:pPr>
    </w:p>
    <w:p w14:paraId="6785137A" w14:textId="77777777" w:rsidR="00000000" w:rsidRDefault="005A3897">
      <w:pPr>
        <w:pStyle w:val="a0"/>
        <w:rPr>
          <w:rFonts w:hint="cs"/>
          <w:rtl/>
        </w:rPr>
      </w:pPr>
      <w:r>
        <w:rPr>
          <w:rFonts w:hint="cs"/>
          <w:rtl/>
        </w:rPr>
        <w:t xml:space="preserve">שמאלני ידוע.  </w:t>
      </w:r>
    </w:p>
    <w:p w14:paraId="77491F1C" w14:textId="77777777" w:rsidR="00000000" w:rsidRDefault="005A3897">
      <w:pPr>
        <w:pStyle w:val="a0"/>
        <w:rPr>
          <w:rFonts w:hint="cs"/>
          <w:rtl/>
        </w:rPr>
      </w:pPr>
    </w:p>
    <w:p w14:paraId="4B3B75AC" w14:textId="77777777" w:rsidR="00000000" w:rsidRDefault="005A3897">
      <w:pPr>
        <w:pStyle w:val="af1"/>
        <w:rPr>
          <w:rtl/>
        </w:rPr>
      </w:pPr>
      <w:r>
        <w:rPr>
          <w:rtl/>
        </w:rPr>
        <w:t>היו"ר ראובן ריבלין:</w:t>
      </w:r>
    </w:p>
    <w:p w14:paraId="431E351B" w14:textId="77777777" w:rsidR="00000000" w:rsidRDefault="005A3897">
      <w:pPr>
        <w:pStyle w:val="a0"/>
        <w:rPr>
          <w:rtl/>
        </w:rPr>
      </w:pPr>
    </w:p>
    <w:p w14:paraId="78E81CAE" w14:textId="77777777" w:rsidR="00000000" w:rsidRDefault="005A3897">
      <w:pPr>
        <w:pStyle w:val="a0"/>
        <w:rPr>
          <w:rFonts w:hint="cs"/>
          <w:rtl/>
        </w:rPr>
      </w:pPr>
      <w:r>
        <w:rPr>
          <w:rFonts w:hint="cs"/>
          <w:rtl/>
        </w:rPr>
        <w:t xml:space="preserve">חבר הכנסת הנדל. </w:t>
      </w:r>
    </w:p>
    <w:p w14:paraId="7BA1312C" w14:textId="77777777" w:rsidR="00000000" w:rsidRDefault="005A3897">
      <w:pPr>
        <w:pStyle w:val="a0"/>
        <w:rPr>
          <w:rFonts w:hint="cs"/>
          <w:rtl/>
        </w:rPr>
      </w:pPr>
    </w:p>
    <w:p w14:paraId="71E86FD3"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7D16E1D1" w14:textId="77777777" w:rsidR="00000000" w:rsidRDefault="005A3897">
      <w:pPr>
        <w:pStyle w:val="a0"/>
        <w:rPr>
          <w:rFonts w:hint="cs"/>
          <w:rtl/>
        </w:rPr>
      </w:pPr>
    </w:p>
    <w:p w14:paraId="71E20BFA" w14:textId="77777777" w:rsidR="00000000" w:rsidRDefault="005A3897">
      <w:pPr>
        <w:pStyle w:val="a0"/>
        <w:rPr>
          <w:rFonts w:hint="cs"/>
          <w:rtl/>
        </w:rPr>
      </w:pPr>
      <w:r>
        <w:rPr>
          <w:rFonts w:hint="cs"/>
          <w:rtl/>
        </w:rPr>
        <w:t xml:space="preserve">לא נשכח ולא נסלח. </w:t>
      </w:r>
    </w:p>
    <w:p w14:paraId="07F27C2C" w14:textId="77777777" w:rsidR="00000000" w:rsidRDefault="005A3897">
      <w:pPr>
        <w:pStyle w:val="a0"/>
        <w:rPr>
          <w:rFonts w:hint="cs"/>
          <w:rtl/>
        </w:rPr>
      </w:pPr>
    </w:p>
    <w:p w14:paraId="7C924B52" w14:textId="77777777" w:rsidR="00000000" w:rsidRDefault="005A3897">
      <w:pPr>
        <w:pStyle w:val="af1"/>
        <w:rPr>
          <w:rtl/>
        </w:rPr>
      </w:pPr>
      <w:r>
        <w:rPr>
          <w:rtl/>
        </w:rPr>
        <w:t>היו"ר ראובן ריבלין:</w:t>
      </w:r>
    </w:p>
    <w:p w14:paraId="1360707E" w14:textId="77777777" w:rsidR="00000000" w:rsidRDefault="005A3897">
      <w:pPr>
        <w:pStyle w:val="a0"/>
        <w:rPr>
          <w:rtl/>
        </w:rPr>
      </w:pPr>
    </w:p>
    <w:p w14:paraId="75C8543B" w14:textId="77777777" w:rsidR="00000000" w:rsidRDefault="005A3897">
      <w:pPr>
        <w:pStyle w:val="a0"/>
        <w:rPr>
          <w:rFonts w:hint="cs"/>
          <w:rtl/>
        </w:rPr>
      </w:pPr>
      <w:r>
        <w:rPr>
          <w:rFonts w:hint="cs"/>
          <w:rtl/>
        </w:rPr>
        <w:t>חבר הכנסת אריאל וחבר הכנסת הנדל. יושב-ראש הסיעה, חבר הכנסת שטרן, תסביר לחבריך שלא אוכל לשא</w:t>
      </w:r>
      <w:r>
        <w:rPr>
          <w:rFonts w:hint="cs"/>
          <w:rtl/>
        </w:rPr>
        <w:t xml:space="preserve">ת יותר קריאות ביניים. חבר הכנסת הנדל, ממלא-מקום יושב-ראש הסיעה, אתה לא יכול להעיר ליושב-ראש הסיעה. </w:t>
      </w:r>
    </w:p>
    <w:p w14:paraId="2154600F" w14:textId="77777777" w:rsidR="00000000" w:rsidRDefault="005A3897">
      <w:pPr>
        <w:pStyle w:val="a0"/>
        <w:rPr>
          <w:rFonts w:hint="cs"/>
          <w:rtl/>
        </w:rPr>
      </w:pPr>
    </w:p>
    <w:p w14:paraId="3CF5E668" w14:textId="77777777" w:rsidR="00000000" w:rsidRDefault="005A3897">
      <w:pPr>
        <w:pStyle w:val="af0"/>
        <w:rPr>
          <w:rtl/>
        </w:rPr>
      </w:pPr>
      <w:r>
        <w:rPr>
          <w:rFonts w:hint="eastAsia"/>
          <w:rtl/>
        </w:rPr>
        <w:t>יורי</w:t>
      </w:r>
      <w:r>
        <w:rPr>
          <w:rtl/>
        </w:rPr>
        <w:t xml:space="preserve"> שטרן (האיחוד הלאומי - ישראל ביתנו):</w:t>
      </w:r>
    </w:p>
    <w:p w14:paraId="4094FE25" w14:textId="77777777" w:rsidR="00000000" w:rsidRDefault="005A3897">
      <w:pPr>
        <w:pStyle w:val="a0"/>
        <w:rPr>
          <w:rFonts w:hint="cs"/>
          <w:rtl/>
        </w:rPr>
      </w:pPr>
    </w:p>
    <w:p w14:paraId="2EE6AD88" w14:textId="77777777" w:rsidR="00000000" w:rsidRDefault="005A3897">
      <w:pPr>
        <w:pStyle w:val="a0"/>
        <w:rPr>
          <w:rFonts w:hint="cs"/>
          <w:rtl/>
        </w:rPr>
      </w:pPr>
      <w:r>
        <w:rPr>
          <w:rFonts w:hint="cs"/>
          <w:rtl/>
        </w:rPr>
        <w:t>- - -</w:t>
      </w:r>
    </w:p>
    <w:p w14:paraId="629BF6F2" w14:textId="77777777" w:rsidR="00000000" w:rsidRDefault="005A3897">
      <w:pPr>
        <w:pStyle w:val="a0"/>
        <w:rPr>
          <w:rFonts w:hint="cs"/>
          <w:rtl/>
        </w:rPr>
      </w:pPr>
    </w:p>
    <w:p w14:paraId="145D9921" w14:textId="77777777" w:rsidR="00000000" w:rsidRDefault="005A3897">
      <w:pPr>
        <w:pStyle w:val="af1"/>
        <w:rPr>
          <w:rtl/>
        </w:rPr>
      </w:pPr>
      <w:r>
        <w:rPr>
          <w:rtl/>
        </w:rPr>
        <w:t>היו"ר ראובן ריבלין:</w:t>
      </w:r>
    </w:p>
    <w:p w14:paraId="65C83A16" w14:textId="77777777" w:rsidR="00000000" w:rsidRDefault="005A3897">
      <w:pPr>
        <w:pStyle w:val="a0"/>
        <w:rPr>
          <w:rtl/>
        </w:rPr>
      </w:pPr>
    </w:p>
    <w:p w14:paraId="4D69598C" w14:textId="77777777" w:rsidR="00000000" w:rsidRDefault="005A3897">
      <w:pPr>
        <w:pStyle w:val="a0"/>
        <w:rPr>
          <w:rFonts w:hint="cs"/>
          <w:rtl/>
        </w:rPr>
      </w:pPr>
      <w:r>
        <w:rPr>
          <w:rFonts w:hint="cs"/>
          <w:rtl/>
        </w:rPr>
        <w:t xml:space="preserve">תודה רבה, בזה קריאות הביניים הובנו והועברו בצורה בלתי מתפשרת לראש הממשלה, והוא ממשיך </w:t>
      </w:r>
      <w:r>
        <w:rPr>
          <w:rFonts w:hint="cs"/>
          <w:rtl/>
        </w:rPr>
        <w:t xml:space="preserve">בדבריו.  </w:t>
      </w:r>
    </w:p>
    <w:p w14:paraId="5D9D3DDA" w14:textId="77777777" w:rsidR="00000000" w:rsidRDefault="005A3897">
      <w:pPr>
        <w:pStyle w:val="a0"/>
        <w:ind w:firstLine="0"/>
        <w:rPr>
          <w:rFonts w:hint="cs"/>
          <w:rtl/>
        </w:rPr>
      </w:pPr>
    </w:p>
    <w:p w14:paraId="745AC6E8" w14:textId="77777777" w:rsidR="00000000" w:rsidRDefault="005A3897">
      <w:pPr>
        <w:pStyle w:val="-"/>
        <w:rPr>
          <w:rtl/>
        </w:rPr>
      </w:pPr>
      <w:bookmarkStart w:id="18" w:name="FS000000482T11_10_2004_17_06_32"/>
      <w:bookmarkEnd w:id="18"/>
      <w:r>
        <w:rPr>
          <w:rFonts w:hint="eastAsia"/>
          <w:rtl/>
        </w:rPr>
        <w:t>ראש</w:t>
      </w:r>
      <w:r>
        <w:rPr>
          <w:rtl/>
        </w:rPr>
        <w:t xml:space="preserve"> הממשלה אריאל שרון:</w:t>
      </w:r>
    </w:p>
    <w:p w14:paraId="598DB601" w14:textId="77777777" w:rsidR="00000000" w:rsidRDefault="005A3897">
      <w:pPr>
        <w:pStyle w:val="a0"/>
        <w:rPr>
          <w:rFonts w:hint="cs"/>
          <w:rtl/>
        </w:rPr>
      </w:pPr>
    </w:p>
    <w:p w14:paraId="2C8C2ACB" w14:textId="77777777" w:rsidR="00000000" w:rsidRDefault="005A3897">
      <w:pPr>
        <w:pStyle w:val="a0"/>
        <w:rPr>
          <w:rFonts w:hint="cs"/>
          <w:rtl/>
        </w:rPr>
      </w:pPr>
      <w:r>
        <w:rPr>
          <w:rFonts w:hint="cs"/>
          <w:rtl/>
        </w:rPr>
        <w:t>זאת גם הסיבה, כפי שאמרתי, שבחרתי ביונתן בשיא לעמוד בראש המינהלת - איש התיישבות, אדם מאמין, תושב הספר, שיודע ומבין את שאני יודע ומבין. הנחיתי אותו ואת כל הגורמים שעוסקים בכך לפעול במלוא הרגישות ובמלוא הנדיבות כלפי המתיישבי</w:t>
      </w:r>
      <w:r>
        <w:rPr>
          <w:rFonts w:hint="cs"/>
          <w:rtl/>
        </w:rPr>
        <w:t xml:space="preserve">ם, וכך נעשה. אני מבקש להודות לו מעל במה זו על שהסכים לעסוק במלאכה הזאת, קורעת הלב, כן, גם את לבו שלו. </w:t>
      </w:r>
    </w:p>
    <w:p w14:paraId="18526CD7" w14:textId="77777777" w:rsidR="00000000" w:rsidRDefault="005A3897">
      <w:pPr>
        <w:pStyle w:val="a0"/>
        <w:ind w:firstLine="0"/>
        <w:rPr>
          <w:rFonts w:hint="cs"/>
          <w:rtl/>
        </w:rPr>
      </w:pPr>
    </w:p>
    <w:p w14:paraId="2D262556" w14:textId="77777777" w:rsidR="00000000" w:rsidRDefault="005A3897">
      <w:pPr>
        <w:pStyle w:val="af0"/>
        <w:rPr>
          <w:rtl/>
        </w:rPr>
      </w:pPr>
      <w:r>
        <w:rPr>
          <w:rFonts w:hint="eastAsia"/>
          <w:rtl/>
        </w:rPr>
        <w:t>בנימין</w:t>
      </w:r>
      <w:r>
        <w:rPr>
          <w:rtl/>
        </w:rPr>
        <w:t xml:space="preserve"> אלון (האיחוד הלאומי - ישראל ביתנו):</w:t>
      </w:r>
    </w:p>
    <w:p w14:paraId="2B7314AF" w14:textId="77777777" w:rsidR="00000000" w:rsidRDefault="005A3897">
      <w:pPr>
        <w:pStyle w:val="a0"/>
        <w:rPr>
          <w:rFonts w:hint="cs"/>
          <w:rtl/>
        </w:rPr>
      </w:pPr>
    </w:p>
    <w:p w14:paraId="78ED3924" w14:textId="77777777" w:rsidR="00000000" w:rsidRDefault="005A3897">
      <w:pPr>
        <w:pStyle w:val="a0"/>
        <w:rPr>
          <w:rFonts w:hint="cs"/>
          <w:rtl/>
        </w:rPr>
      </w:pPr>
      <w:r>
        <w:rPr>
          <w:rFonts w:hint="cs"/>
          <w:rtl/>
        </w:rPr>
        <w:t>זה לא נשמע פאתטי קצת, אדוני?</w:t>
      </w:r>
    </w:p>
    <w:p w14:paraId="3FB6036D" w14:textId="77777777" w:rsidR="00000000" w:rsidRDefault="005A3897">
      <w:pPr>
        <w:pStyle w:val="a0"/>
        <w:rPr>
          <w:rFonts w:hint="cs"/>
          <w:rtl/>
        </w:rPr>
      </w:pPr>
    </w:p>
    <w:p w14:paraId="44AE556C" w14:textId="77777777" w:rsidR="00000000" w:rsidRDefault="005A3897">
      <w:pPr>
        <w:pStyle w:val="af1"/>
        <w:rPr>
          <w:rtl/>
        </w:rPr>
      </w:pPr>
      <w:r>
        <w:rPr>
          <w:rtl/>
        </w:rPr>
        <w:t>היו"ר ראובן ריבלין:</w:t>
      </w:r>
    </w:p>
    <w:p w14:paraId="6F0FEE7E" w14:textId="77777777" w:rsidR="00000000" w:rsidRDefault="005A3897">
      <w:pPr>
        <w:pStyle w:val="a0"/>
        <w:rPr>
          <w:rtl/>
        </w:rPr>
      </w:pPr>
    </w:p>
    <w:p w14:paraId="513D44F1" w14:textId="77777777" w:rsidR="00000000" w:rsidRDefault="005A3897">
      <w:pPr>
        <w:pStyle w:val="a0"/>
        <w:rPr>
          <w:rFonts w:hint="cs"/>
          <w:rtl/>
        </w:rPr>
      </w:pPr>
      <w:r>
        <w:rPr>
          <w:rFonts w:hint="cs"/>
          <w:rtl/>
        </w:rPr>
        <w:t xml:space="preserve">חבר הכנסת. </w:t>
      </w:r>
    </w:p>
    <w:p w14:paraId="368AC46B" w14:textId="77777777" w:rsidR="00000000" w:rsidRDefault="005A3897">
      <w:pPr>
        <w:pStyle w:val="a0"/>
        <w:rPr>
          <w:rFonts w:hint="cs"/>
          <w:rtl/>
        </w:rPr>
      </w:pPr>
    </w:p>
    <w:p w14:paraId="049E01CF" w14:textId="77777777" w:rsidR="00000000" w:rsidRDefault="005A3897">
      <w:pPr>
        <w:pStyle w:val="-"/>
        <w:rPr>
          <w:rtl/>
        </w:rPr>
      </w:pPr>
      <w:bookmarkStart w:id="19" w:name="FS000000482T11_10_2004_17_13_18C"/>
      <w:bookmarkEnd w:id="19"/>
      <w:r>
        <w:rPr>
          <w:rtl/>
        </w:rPr>
        <w:t>ראש הממשלה אריאל שרון:</w:t>
      </w:r>
    </w:p>
    <w:p w14:paraId="3CB819DF" w14:textId="77777777" w:rsidR="00000000" w:rsidRDefault="005A3897">
      <w:pPr>
        <w:pStyle w:val="a0"/>
        <w:rPr>
          <w:rtl/>
        </w:rPr>
      </w:pPr>
    </w:p>
    <w:p w14:paraId="7DC55846" w14:textId="77777777" w:rsidR="00000000" w:rsidRDefault="005A3897">
      <w:pPr>
        <w:pStyle w:val="a0"/>
        <w:rPr>
          <w:rFonts w:hint="cs"/>
          <w:rtl/>
        </w:rPr>
      </w:pPr>
      <w:r>
        <w:rPr>
          <w:rFonts w:hint="cs"/>
          <w:rtl/>
        </w:rPr>
        <w:t>כנסת נכבדה, לא רק בה</w:t>
      </w:r>
      <w:r>
        <w:rPr>
          <w:rFonts w:hint="cs"/>
          <w:rtl/>
        </w:rPr>
        <w:t xml:space="preserve">כרעות מדיניות וביטחוניות תידרש הכנסת לעסוק בזמן הקרוב. אמרתי עוד טרם בחירתי לראשות הממשלה, שלישראל אין היכולת או הפריווילגיה להניף רק את הדגל הביטחוני-המדיני או רק את הדגל החברתי-הכלכלי. ישראל חייבת להניף את שניהם בו-זמנית. </w:t>
      </w:r>
    </w:p>
    <w:p w14:paraId="16D87496" w14:textId="77777777" w:rsidR="00000000" w:rsidRDefault="005A3897">
      <w:pPr>
        <w:pStyle w:val="a0"/>
        <w:rPr>
          <w:rFonts w:hint="cs"/>
          <w:rtl/>
        </w:rPr>
      </w:pPr>
    </w:p>
    <w:p w14:paraId="08FD5B6A" w14:textId="77777777" w:rsidR="00000000" w:rsidRDefault="005A3897">
      <w:pPr>
        <w:pStyle w:val="a0"/>
        <w:rPr>
          <w:rFonts w:hint="cs"/>
          <w:rtl/>
        </w:rPr>
      </w:pPr>
      <w:r>
        <w:rPr>
          <w:rFonts w:hint="cs"/>
          <w:rtl/>
        </w:rPr>
        <w:t xml:space="preserve">הממשלה בראשותי מצאה משק על סף </w:t>
      </w:r>
      <w:r>
        <w:rPr>
          <w:rFonts w:hint="cs"/>
          <w:rtl/>
        </w:rPr>
        <w:t xml:space="preserve">קריסה פיננסית מוחלטת, עקב המשבר העולמי והמקומי של שנת 2000. לא רבים יודעים עד כמה היו קרובים הגלים הכלכליים לשטוף את ספינת המשק ולהורידה למצולות. </w:t>
      </w:r>
    </w:p>
    <w:p w14:paraId="7AA89878" w14:textId="77777777" w:rsidR="00000000" w:rsidRDefault="005A3897">
      <w:pPr>
        <w:pStyle w:val="a0"/>
        <w:rPr>
          <w:rFonts w:hint="cs"/>
          <w:rtl/>
        </w:rPr>
      </w:pPr>
    </w:p>
    <w:p w14:paraId="30EE1ED1" w14:textId="77777777" w:rsidR="00000000" w:rsidRDefault="005A3897">
      <w:pPr>
        <w:pStyle w:val="af0"/>
        <w:rPr>
          <w:rtl/>
        </w:rPr>
      </w:pPr>
      <w:r>
        <w:rPr>
          <w:rFonts w:hint="eastAsia"/>
          <w:rtl/>
        </w:rPr>
        <w:t>אבשלום</w:t>
      </w:r>
      <w:r>
        <w:rPr>
          <w:rtl/>
        </w:rPr>
        <w:t xml:space="preserve"> וילן (יחד):</w:t>
      </w:r>
    </w:p>
    <w:p w14:paraId="3A210F11" w14:textId="77777777" w:rsidR="00000000" w:rsidRDefault="005A3897">
      <w:pPr>
        <w:pStyle w:val="a0"/>
        <w:rPr>
          <w:rFonts w:hint="cs"/>
          <w:rtl/>
        </w:rPr>
      </w:pPr>
    </w:p>
    <w:p w14:paraId="214BE288" w14:textId="77777777" w:rsidR="00000000" w:rsidRDefault="005A3897">
      <w:pPr>
        <w:pStyle w:val="a0"/>
        <w:rPr>
          <w:rFonts w:hint="cs"/>
          <w:rtl/>
        </w:rPr>
      </w:pPr>
      <w:r>
        <w:rPr>
          <w:rFonts w:hint="cs"/>
          <w:rtl/>
        </w:rPr>
        <w:t>סילבן היה שר האוצר שלך.</w:t>
      </w:r>
    </w:p>
    <w:p w14:paraId="773E4FB3" w14:textId="77777777" w:rsidR="00000000" w:rsidRDefault="005A3897">
      <w:pPr>
        <w:pStyle w:val="a0"/>
        <w:rPr>
          <w:rFonts w:hint="cs"/>
          <w:rtl/>
        </w:rPr>
      </w:pPr>
    </w:p>
    <w:p w14:paraId="2C846D21" w14:textId="77777777" w:rsidR="00000000" w:rsidRDefault="005A3897">
      <w:pPr>
        <w:pStyle w:val="af1"/>
        <w:rPr>
          <w:rtl/>
        </w:rPr>
      </w:pPr>
      <w:r>
        <w:rPr>
          <w:rtl/>
        </w:rPr>
        <w:t>היו"ר ראובן ריבלין:</w:t>
      </w:r>
    </w:p>
    <w:p w14:paraId="6F5B626D" w14:textId="77777777" w:rsidR="00000000" w:rsidRDefault="005A3897">
      <w:pPr>
        <w:pStyle w:val="a0"/>
        <w:rPr>
          <w:rtl/>
        </w:rPr>
      </w:pPr>
    </w:p>
    <w:p w14:paraId="1FDBEED4" w14:textId="77777777" w:rsidR="00000000" w:rsidRDefault="005A3897">
      <w:pPr>
        <w:pStyle w:val="a0"/>
        <w:rPr>
          <w:rFonts w:hint="cs"/>
          <w:rtl/>
        </w:rPr>
      </w:pPr>
      <w:r>
        <w:rPr>
          <w:rFonts w:hint="cs"/>
          <w:rtl/>
        </w:rPr>
        <w:t>חבר הכנסת וילן, אתה חושב שראש הממשלה לא יו</w:t>
      </w:r>
      <w:r>
        <w:rPr>
          <w:rFonts w:hint="cs"/>
          <w:rtl/>
        </w:rPr>
        <w:t>דע מי היה שר האוצר?</w:t>
      </w:r>
    </w:p>
    <w:p w14:paraId="5365FEFA" w14:textId="77777777" w:rsidR="00000000" w:rsidRDefault="005A3897">
      <w:pPr>
        <w:pStyle w:val="a0"/>
        <w:rPr>
          <w:rFonts w:hint="cs"/>
          <w:rtl/>
        </w:rPr>
      </w:pPr>
    </w:p>
    <w:p w14:paraId="0AF38CFF" w14:textId="77777777" w:rsidR="00000000" w:rsidRDefault="005A3897">
      <w:pPr>
        <w:pStyle w:val="af0"/>
        <w:rPr>
          <w:rtl/>
        </w:rPr>
      </w:pPr>
      <w:r>
        <w:rPr>
          <w:rFonts w:hint="eastAsia"/>
          <w:rtl/>
        </w:rPr>
        <w:t>חיים</w:t>
      </w:r>
      <w:r>
        <w:rPr>
          <w:rtl/>
        </w:rPr>
        <w:t xml:space="preserve"> רמון (העבודה-מימד):</w:t>
      </w:r>
    </w:p>
    <w:p w14:paraId="3C74D3C0" w14:textId="77777777" w:rsidR="00000000" w:rsidRDefault="005A3897">
      <w:pPr>
        <w:pStyle w:val="a0"/>
        <w:rPr>
          <w:rFonts w:hint="cs"/>
          <w:rtl/>
        </w:rPr>
      </w:pPr>
    </w:p>
    <w:p w14:paraId="68EC40AB" w14:textId="77777777" w:rsidR="00000000" w:rsidRDefault="005A3897">
      <w:pPr>
        <w:pStyle w:val="a0"/>
        <w:rPr>
          <w:rFonts w:hint="cs"/>
          <w:rtl/>
        </w:rPr>
      </w:pPr>
      <w:r>
        <w:rPr>
          <w:rFonts w:hint="cs"/>
          <w:rtl/>
        </w:rPr>
        <w:t xml:space="preserve">עושה רושם כזה. </w:t>
      </w:r>
    </w:p>
    <w:p w14:paraId="4A79CABE" w14:textId="77777777" w:rsidR="00000000" w:rsidRDefault="005A3897">
      <w:pPr>
        <w:pStyle w:val="af0"/>
        <w:rPr>
          <w:rFonts w:hint="cs"/>
          <w:rtl/>
        </w:rPr>
      </w:pPr>
    </w:p>
    <w:p w14:paraId="3D63C712" w14:textId="77777777" w:rsidR="00000000" w:rsidRDefault="005A3897">
      <w:pPr>
        <w:pStyle w:val="af0"/>
        <w:rPr>
          <w:rtl/>
        </w:rPr>
      </w:pPr>
      <w:r>
        <w:rPr>
          <w:rFonts w:hint="eastAsia"/>
          <w:rtl/>
        </w:rPr>
        <w:t>קולט</w:t>
      </w:r>
      <w:r>
        <w:rPr>
          <w:rtl/>
        </w:rPr>
        <w:t xml:space="preserve"> אביטל (העבודה-מימד):</w:t>
      </w:r>
    </w:p>
    <w:p w14:paraId="37D8D488" w14:textId="77777777" w:rsidR="00000000" w:rsidRDefault="005A3897">
      <w:pPr>
        <w:pStyle w:val="a0"/>
        <w:rPr>
          <w:rFonts w:hint="cs"/>
          <w:rtl/>
        </w:rPr>
      </w:pPr>
    </w:p>
    <w:p w14:paraId="145E3AD4" w14:textId="77777777" w:rsidR="00000000" w:rsidRDefault="005A3897">
      <w:pPr>
        <w:pStyle w:val="a0"/>
        <w:rPr>
          <w:rFonts w:hint="cs"/>
          <w:rtl/>
        </w:rPr>
      </w:pPr>
      <w:r>
        <w:rPr>
          <w:rFonts w:hint="cs"/>
          <w:rtl/>
        </w:rPr>
        <w:t xml:space="preserve">שוכח. </w:t>
      </w:r>
    </w:p>
    <w:p w14:paraId="7E038D2F" w14:textId="77777777" w:rsidR="00000000" w:rsidRDefault="005A3897">
      <w:pPr>
        <w:pStyle w:val="a0"/>
        <w:rPr>
          <w:rFonts w:hint="cs"/>
          <w:rtl/>
        </w:rPr>
      </w:pPr>
    </w:p>
    <w:p w14:paraId="694C50CA" w14:textId="77777777" w:rsidR="00000000" w:rsidRDefault="005A3897">
      <w:pPr>
        <w:pStyle w:val="-"/>
        <w:rPr>
          <w:rtl/>
        </w:rPr>
      </w:pPr>
      <w:bookmarkStart w:id="20" w:name="FS000000482T11_10_2004_17_19_57C"/>
      <w:bookmarkEnd w:id="20"/>
      <w:r>
        <w:rPr>
          <w:rtl/>
        </w:rPr>
        <w:t>ראש הממשלה אריאל שרון:</w:t>
      </w:r>
    </w:p>
    <w:p w14:paraId="2FC43405" w14:textId="77777777" w:rsidR="00000000" w:rsidRDefault="005A3897">
      <w:pPr>
        <w:pStyle w:val="a0"/>
        <w:rPr>
          <w:rtl/>
        </w:rPr>
      </w:pPr>
    </w:p>
    <w:p w14:paraId="150C671B" w14:textId="77777777" w:rsidR="00000000" w:rsidRDefault="005A3897">
      <w:pPr>
        <w:pStyle w:val="a0"/>
        <w:rPr>
          <w:rFonts w:hint="cs"/>
          <w:rtl/>
        </w:rPr>
      </w:pPr>
      <w:r>
        <w:rPr>
          <w:rFonts w:hint="cs"/>
          <w:rtl/>
        </w:rPr>
        <w:t xml:space="preserve">היה שר אוצר, ושר אוצר טוב. </w:t>
      </w:r>
    </w:p>
    <w:p w14:paraId="17DC2EA2" w14:textId="77777777" w:rsidR="00000000" w:rsidRDefault="005A3897">
      <w:pPr>
        <w:pStyle w:val="a0"/>
        <w:rPr>
          <w:rFonts w:hint="cs"/>
          <w:rtl/>
        </w:rPr>
      </w:pPr>
    </w:p>
    <w:p w14:paraId="74F5BCB0" w14:textId="77777777" w:rsidR="00000000" w:rsidRDefault="005A3897">
      <w:pPr>
        <w:pStyle w:val="af1"/>
        <w:rPr>
          <w:rtl/>
        </w:rPr>
      </w:pPr>
      <w:r>
        <w:rPr>
          <w:rtl/>
        </w:rPr>
        <w:t>היו"ר ראובן ריבלין:</w:t>
      </w:r>
    </w:p>
    <w:p w14:paraId="1254A2DA" w14:textId="77777777" w:rsidR="00000000" w:rsidRDefault="005A3897">
      <w:pPr>
        <w:pStyle w:val="a0"/>
        <w:rPr>
          <w:rtl/>
        </w:rPr>
      </w:pPr>
    </w:p>
    <w:p w14:paraId="53F842DC" w14:textId="77777777" w:rsidR="00000000" w:rsidRDefault="005A3897">
      <w:pPr>
        <w:pStyle w:val="a0"/>
        <w:rPr>
          <w:rFonts w:hint="cs"/>
          <w:rtl/>
        </w:rPr>
      </w:pPr>
      <w:r>
        <w:rPr>
          <w:rFonts w:hint="cs"/>
          <w:rtl/>
        </w:rPr>
        <w:t xml:space="preserve">בבקשה. </w:t>
      </w:r>
    </w:p>
    <w:p w14:paraId="7629DE91" w14:textId="77777777" w:rsidR="00000000" w:rsidRDefault="005A3897">
      <w:pPr>
        <w:pStyle w:val="a0"/>
        <w:rPr>
          <w:rFonts w:hint="cs"/>
          <w:rtl/>
        </w:rPr>
      </w:pPr>
    </w:p>
    <w:p w14:paraId="3F4C490D" w14:textId="77777777" w:rsidR="00000000" w:rsidRDefault="005A3897">
      <w:pPr>
        <w:pStyle w:val="-"/>
        <w:rPr>
          <w:rtl/>
        </w:rPr>
      </w:pPr>
      <w:bookmarkStart w:id="21" w:name="FS000000482T11_10_2004_17_20_15C"/>
      <w:bookmarkEnd w:id="21"/>
      <w:r>
        <w:rPr>
          <w:rtl/>
        </w:rPr>
        <w:t>ראש הממשלה אריאל שרון:</w:t>
      </w:r>
    </w:p>
    <w:p w14:paraId="6C9B529C" w14:textId="77777777" w:rsidR="00000000" w:rsidRDefault="005A3897">
      <w:pPr>
        <w:pStyle w:val="a0"/>
        <w:rPr>
          <w:rtl/>
        </w:rPr>
      </w:pPr>
    </w:p>
    <w:p w14:paraId="1DBD112D" w14:textId="77777777" w:rsidR="00000000" w:rsidRDefault="005A3897">
      <w:pPr>
        <w:pStyle w:val="a0"/>
        <w:rPr>
          <w:rFonts w:hint="cs"/>
          <w:rtl/>
        </w:rPr>
      </w:pPr>
      <w:r>
        <w:rPr>
          <w:rFonts w:hint="cs"/>
          <w:rtl/>
        </w:rPr>
        <w:t xml:space="preserve">נדרשנו לצעדי חירום קשים, שהכאיבו מאוד לשכבות רבות </w:t>
      </w:r>
      <w:r>
        <w:rPr>
          <w:rFonts w:hint="cs"/>
          <w:rtl/>
        </w:rPr>
        <w:t xml:space="preserve">באוכלוסייה. נדרשנו לקצץ, ולא תמיד יכולנו לסייע גם לאלה מתוכנו שבאמת זקוקים לסיוע כאוויר לנשימה. </w:t>
      </w:r>
    </w:p>
    <w:p w14:paraId="7948B167" w14:textId="77777777" w:rsidR="00000000" w:rsidRDefault="005A3897">
      <w:pPr>
        <w:pStyle w:val="a0"/>
        <w:rPr>
          <w:rFonts w:hint="cs"/>
          <w:rtl/>
        </w:rPr>
      </w:pPr>
    </w:p>
    <w:p w14:paraId="74CAB640" w14:textId="77777777" w:rsidR="00000000" w:rsidRDefault="005A3897">
      <w:pPr>
        <w:pStyle w:val="a0"/>
        <w:rPr>
          <w:rFonts w:hint="cs"/>
          <w:rtl/>
        </w:rPr>
      </w:pPr>
      <w:r>
        <w:rPr>
          <w:rFonts w:hint="cs"/>
          <w:rtl/>
        </w:rPr>
        <w:t xml:space="preserve">לא היססנו לגעת בשורה של נושאים, שבהם - אני יכול להגיד כמי שהיה שר בממשלות רבות ובתפקידים רבים - לא נגעו מאז קום המדינה. </w:t>
      </w:r>
    </w:p>
    <w:p w14:paraId="1FBE9C94" w14:textId="77777777" w:rsidR="00000000" w:rsidRDefault="005A3897">
      <w:pPr>
        <w:pStyle w:val="a0"/>
        <w:rPr>
          <w:rFonts w:hint="cs"/>
          <w:rtl/>
        </w:rPr>
      </w:pPr>
    </w:p>
    <w:p w14:paraId="6E899FD2" w14:textId="77777777" w:rsidR="00000000" w:rsidRDefault="005A3897">
      <w:pPr>
        <w:pStyle w:val="af0"/>
        <w:rPr>
          <w:rFonts w:hint="cs"/>
          <w:rtl/>
        </w:rPr>
      </w:pPr>
      <w:r>
        <w:rPr>
          <w:rFonts w:hint="eastAsia"/>
          <w:rtl/>
        </w:rPr>
        <w:t>יצחק</w:t>
      </w:r>
      <w:r>
        <w:rPr>
          <w:rtl/>
        </w:rPr>
        <w:t xml:space="preserve"> כהן (ש"ס):</w:t>
      </w:r>
    </w:p>
    <w:p w14:paraId="30C53520" w14:textId="77777777" w:rsidR="00000000" w:rsidRDefault="005A3897">
      <w:pPr>
        <w:pStyle w:val="af0"/>
        <w:rPr>
          <w:rFonts w:hint="cs"/>
          <w:rtl/>
        </w:rPr>
      </w:pPr>
    </w:p>
    <w:p w14:paraId="1893CD97" w14:textId="77777777" w:rsidR="00000000" w:rsidRDefault="005A3897">
      <w:pPr>
        <w:pStyle w:val="a0"/>
        <w:rPr>
          <w:rFonts w:hint="cs"/>
          <w:rtl/>
        </w:rPr>
      </w:pPr>
      <w:r>
        <w:rPr>
          <w:rFonts w:hint="cs"/>
          <w:rtl/>
        </w:rPr>
        <w:t xml:space="preserve">מיליון איש. מיליון </w:t>
      </w:r>
      <w:r>
        <w:rPr>
          <w:rFonts w:hint="cs"/>
          <w:rtl/>
        </w:rPr>
        <w:t>איש מחכים - - -</w:t>
      </w:r>
    </w:p>
    <w:p w14:paraId="7942DFD6" w14:textId="77777777" w:rsidR="00000000" w:rsidRDefault="005A3897">
      <w:pPr>
        <w:pStyle w:val="a0"/>
        <w:rPr>
          <w:rFonts w:hint="cs"/>
          <w:rtl/>
        </w:rPr>
      </w:pPr>
    </w:p>
    <w:p w14:paraId="1592079C" w14:textId="77777777" w:rsidR="00000000" w:rsidRDefault="005A3897">
      <w:pPr>
        <w:pStyle w:val="af1"/>
        <w:rPr>
          <w:rtl/>
        </w:rPr>
      </w:pPr>
      <w:r>
        <w:rPr>
          <w:rtl/>
        </w:rPr>
        <w:t>היו"ר ראובן ריבלין:</w:t>
      </w:r>
    </w:p>
    <w:p w14:paraId="1E3AB0AF" w14:textId="77777777" w:rsidR="00000000" w:rsidRDefault="005A3897">
      <w:pPr>
        <w:pStyle w:val="a0"/>
        <w:rPr>
          <w:rtl/>
        </w:rPr>
      </w:pPr>
    </w:p>
    <w:p w14:paraId="4C98E837" w14:textId="77777777" w:rsidR="00000000" w:rsidRDefault="005A3897">
      <w:pPr>
        <w:pStyle w:val="a0"/>
        <w:rPr>
          <w:rFonts w:hint="cs"/>
          <w:rtl/>
        </w:rPr>
      </w:pPr>
      <w:r>
        <w:rPr>
          <w:rFonts w:hint="cs"/>
          <w:rtl/>
        </w:rPr>
        <w:t xml:space="preserve">חבר הכנסת יצחק כהן, שמענו. </w:t>
      </w:r>
    </w:p>
    <w:p w14:paraId="21115A21" w14:textId="77777777" w:rsidR="00000000" w:rsidRDefault="005A3897">
      <w:pPr>
        <w:pStyle w:val="a0"/>
        <w:rPr>
          <w:rFonts w:hint="cs"/>
          <w:rtl/>
        </w:rPr>
      </w:pPr>
    </w:p>
    <w:p w14:paraId="31BB56CA" w14:textId="77777777" w:rsidR="00000000" w:rsidRDefault="005A3897">
      <w:pPr>
        <w:pStyle w:val="af0"/>
        <w:rPr>
          <w:rtl/>
        </w:rPr>
      </w:pPr>
      <w:r>
        <w:rPr>
          <w:rFonts w:hint="eastAsia"/>
          <w:rtl/>
        </w:rPr>
        <w:t>יצחק</w:t>
      </w:r>
      <w:r>
        <w:rPr>
          <w:rtl/>
        </w:rPr>
        <w:t xml:space="preserve"> כהן (ש"ס):</w:t>
      </w:r>
    </w:p>
    <w:p w14:paraId="7AFD6310" w14:textId="77777777" w:rsidR="00000000" w:rsidRDefault="005A3897">
      <w:pPr>
        <w:pStyle w:val="a0"/>
        <w:rPr>
          <w:rFonts w:hint="cs"/>
          <w:rtl/>
        </w:rPr>
      </w:pPr>
    </w:p>
    <w:p w14:paraId="65CE5B4A" w14:textId="77777777" w:rsidR="00000000" w:rsidRDefault="005A3897">
      <w:pPr>
        <w:pStyle w:val="a0"/>
        <w:rPr>
          <w:rFonts w:hint="cs"/>
          <w:rtl/>
        </w:rPr>
      </w:pPr>
      <w:r>
        <w:rPr>
          <w:rFonts w:hint="cs"/>
          <w:rtl/>
        </w:rPr>
        <w:t xml:space="preserve">מיליון איש. מיליון איש - - - שזה ביזיון. </w:t>
      </w:r>
    </w:p>
    <w:p w14:paraId="3891171A" w14:textId="77777777" w:rsidR="00000000" w:rsidRDefault="005A3897">
      <w:pPr>
        <w:pStyle w:val="a0"/>
        <w:rPr>
          <w:rFonts w:hint="cs"/>
          <w:rtl/>
        </w:rPr>
      </w:pPr>
    </w:p>
    <w:p w14:paraId="31300588" w14:textId="77777777" w:rsidR="00000000" w:rsidRDefault="005A3897">
      <w:pPr>
        <w:pStyle w:val="af1"/>
        <w:rPr>
          <w:rtl/>
        </w:rPr>
      </w:pPr>
      <w:r>
        <w:rPr>
          <w:rtl/>
        </w:rPr>
        <w:t>היו"ר ראובן ריבלין:</w:t>
      </w:r>
    </w:p>
    <w:p w14:paraId="1A50F804" w14:textId="77777777" w:rsidR="00000000" w:rsidRDefault="005A3897">
      <w:pPr>
        <w:pStyle w:val="a0"/>
        <w:rPr>
          <w:rtl/>
        </w:rPr>
      </w:pPr>
    </w:p>
    <w:p w14:paraId="2F47817A" w14:textId="77777777" w:rsidR="00000000" w:rsidRDefault="005A3897">
      <w:pPr>
        <w:pStyle w:val="a0"/>
        <w:rPr>
          <w:rFonts w:hint="cs"/>
          <w:rtl/>
        </w:rPr>
      </w:pPr>
      <w:r>
        <w:rPr>
          <w:rFonts w:hint="cs"/>
          <w:rtl/>
        </w:rPr>
        <w:t xml:space="preserve">חבר הכנסת יצחק כהן - - - מספיק, שמענו. </w:t>
      </w:r>
    </w:p>
    <w:p w14:paraId="653EFEDC" w14:textId="77777777" w:rsidR="00000000" w:rsidRDefault="005A3897">
      <w:pPr>
        <w:pStyle w:val="a0"/>
        <w:rPr>
          <w:rFonts w:hint="cs"/>
          <w:rtl/>
        </w:rPr>
      </w:pPr>
    </w:p>
    <w:p w14:paraId="3CC41A16" w14:textId="77777777" w:rsidR="00000000" w:rsidRDefault="005A3897">
      <w:pPr>
        <w:pStyle w:val="af0"/>
        <w:rPr>
          <w:rtl/>
        </w:rPr>
      </w:pPr>
      <w:r>
        <w:rPr>
          <w:rFonts w:hint="eastAsia"/>
          <w:rtl/>
        </w:rPr>
        <w:t>יצחק</w:t>
      </w:r>
      <w:r>
        <w:rPr>
          <w:rtl/>
        </w:rPr>
        <w:t xml:space="preserve"> כהן (ש"ס):</w:t>
      </w:r>
    </w:p>
    <w:p w14:paraId="4A298181" w14:textId="77777777" w:rsidR="00000000" w:rsidRDefault="005A3897">
      <w:pPr>
        <w:pStyle w:val="a0"/>
        <w:rPr>
          <w:rFonts w:hint="cs"/>
          <w:rtl/>
        </w:rPr>
      </w:pPr>
    </w:p>
    <w:p w14:paraId="3559FE97" w14:textId="77777777" w:rsidR="00000000" w:rsidRDefault="005A3897">
      <w:pPr>
        <w:pStyle w:val="a0"/>
        <w:rPr>
          <w:rFonts w:hint="cs"/>
          <w:rtl/>
        </w:rPr>
      </w:pPr>
      <w:r>
        <w:rPr>
          <w:rFonts w:hint="cs"/>
          <w:rtl/>
        </w:rPr>
        <w:t xml:space="preserve">מיליון ילדים רעבים. </w:t>
      </w:r>
    </w:p>
    <w:p w14:paraId="5888C0B1" w14:textId="77777777" w:rsidR="00000000" w:rsidRDefault="005A3897">
      <w:pPr>
        <w:pStyle w:val="a0"/>
        <w:rPr>
          <w:rFonts w:hint="cs"/>
          <w:rtl/>
        </w:rPr>
      </w:pPr>
    </w:p>
    <w:p w14:paraId="11553E57" w14:textId="77777777" w:rsidR="00000000" w:rsidRDefault="005A3897">
      <w:pPr>
        <w:pStyle w:val="af0"/>
        <w:rPr>
          <w:rtl/>
        </w:rPr>
      </w:pPr>
      <w:bookmarkStart w:id="22" w:name="FS000000580T11_10_2004_17_24_18"/>
      <w:bookmarkStart w:id="23" w:name="FS000000580T11_10_2004_17_24_29C"/>
      <w:bookmarkEnd w:id="22"/>
      <w:bookmarkEnd w:id="23"/>
      <w:r>
        <w:rPr>
          <w:rtl/>
        </w:rPr>
        <w:t>דוד אזולאי (ש"ס):</w:t>
      </w:r>
    </w:p>
    <w:p w14:paraId="0E4542A3" w14:textId="77777777" w:rsidR="00000000" w:rsidRDefault="005A3897">
      <w:pPr>
        <w:pStyle w:val="a0"/>
        <w:rPr>
          <w:rtl/>
        </w:rPr>
      </w:pPr>
    </w:p>
    <w:p w14:paraId="121A0F14" w14:textId="77777777" w:rsidR="00000000" w:rsidRDefault="005A3897">
      <w:pPr>
        <w:pStyle w:val="a0"/>
        <w:rPr>
          <w:rFonts w:hint="cs"/>
          <w:rtl/>
        </w:rPr>
      </w:pPr>
      <w:r>
        <w:rPr>
          <w:rFonts w:hint="cs"/>
          <w:rtl/>
        </w:rPr>
        <w:t>- - -</w:t>
      </w:r>
    </w:p>
    <w:p w14:paraId="0CC13E06" w14:textId="77777777" w:rsidR="00000000" w:rsidRDefault="005A3897">
      <w:pPr>
        <w:pStyle w:val="a0"/>
        <w:rPr>
          <w:rFonts w:hint="cs"/>
          <w:rtl/>
        </w:rPr>
      </w:pPr>
    </w:p>
    <w:p w14:paraId="6C7511CB" w14:textId="77777777" w:rsidR="00000000" w:rsidRDefault="005A3897">
      <w:pPr>
        <w:pStyle w:val="af0"/>
        <w:rPr>
          <w:rtl/>
        </w:rPr>
      </w:pPr>
      <w:r>
        <w:rPr>
          <w:rFonts w:hint="eastAsia"/>
          <w:rtl/>
        </w:rPr>
        <w:t>יא</w:t>
      </w:r>
      <w:r>
        <w:rPr>
          <w:rFonts w:hint="eastAsia"/>
          <w:rtl/>
        </w:rPr>
        <w:t>יר</w:t>
      </w:r>
      <w:r>
        <w:rPr>
          <w:rtl/>
        </w:rPr>
        <w:t xml:space="preserve"> פרץ (ש"ס):</w:t>
      </w:r>
    </w:p>
    <w:p w14:paraId="623879A0" w14:textId="77777777" w:rsidR="00000000" w:rsidRDefault="005A3897">
      <w:pPr>
        <w:pStyle w:val="a0"/>
        <w:rPr>
          <w:rFonts w:hint="cs"/>
          <w:rtl/>
        </w:rPr>
      </w:pPr>
    </w:p>
    <w:p w14:paraId="2B9EEA15" w14:textId="77777777" w:rsidR="00000000" w:rsidRDefault="005A3897">
      <w:pPr>
        <w:pStyle w:val="a0"/>
        <w:rPr>
          <w:rFonts w:hint="cs"/>
          <w:rtl/>
        </w:rPr>
      </w:pPr>
      <w:r>
        <w:rPr>
          <w:rFonts w:hint="cs"/>
          <w:rtl/>
        </w:rPr>
        <w:t>- - -</w:t>
      </w:r>
    </w:p>
    <w:p w14:paraId="0A87043E" w14:textId="77777777" w:rsidR="00000000" w:rsidRDefault="005A3897">
      <w:pPr>
        <w:pStyle w:val="a0"/>
        <w:rPr>
          <w:rFonts w:hint="cs"/>
          <w:rtl/>
        </w:rPr>
      </w:pPr>
    </w:p>
    <w:p w14:paraId="78BA857A" w14:textId="77777777" w:rsidR="00000000" w:rsidRDefault="005A3897">
      <w:pPr>
        <w:pStyle w:val="af1"/>
        <w:rPr>
          <w:rtl/>
        </w:rPr>
      </w:pPr>
      <w:r>
        <w:rPr>
          <w:rtl/>
        </w:rPr>
        <w:t>היו"ר ראובן ריבלין:</w:t>
      </w:r>
    </w:p>
    <w:p w14:paraId="269F9A0D" w14:textId="77777777" w:rsidR="00000000" w:rsidRDefault="005A3897">
      <w:pPr>
        <w:pStyle w:val="a0"/>
        <w:rPr>
          <w:rtl/>
        </w:rPr>
      </w:pPr>
    </w:p>
    <w:p w14:paraId="53E59A98" w14:textId="77777777" w:rsidR="00000000" w:rsidRDefault="005A3897">
      <w:pPr>
        <w:pStyle w:val="a0"/>
        <w:rPr>
          <w:rFonts w:hint="cs"/>
          <w:rtl/>
        </w:rPr>
      </w:pPr>
      <w:r>
        <w:rPr>
          <w:rFonts w:hint="cs"/>
          <w:rtl/>
        </w:rPr>
        <w:t xml:space="preserve">חבר הכנסת כהן, חבר הכנסת פרץ, הערתכם ברורה ונשמעה. נשמעה, מספיק. הרי אתה לא תאפשר כאן הפרעה לדיון. אתה קראת קריאה וזעקתך נשמעה. בזה נסתפק. בבקשה, כבוד ראש הממשלה. </w:t>
      </w:r>
    </w:p>
    <w:p w14:paraId="2A68AA10" w14:textId="77777777" w:rsidR="00000000" w:rsidRDefault="005A3897">
      <w:pPr>
        <w:pStyle w:val="a0"/>
        <w:rPr>
          <w:rFonts w:hint="cs"/>
          <w:rtl/>
        </w:rPr>
      </w:pPr>
    </w:p>
    <w:p w14:paraId="0C50F06C" w14:textId="77777777" w:rsidR="00000000" w:rsidRDefault="005A3897">
      <w:pPr>
        <w:pStyle w:val="-"/>
        <w:rPr>
          <w:rtl/>
        </w:rPr>
      </w:pPr>
      <w:bookmarkStart w:id="24" w:name="FS000000580T11_10_2004_17_25_34C"/>
      <w:bookmarkStart w:id="25" w:name="FS000000482T11_10_2004_17_25_46"/>
      <w:bookmarkStart w:id="26" w:name="FS000000482T11_10_2004_17_25_51C"/>
      <w:bookmarkEnd w:id="24"/>
      <w:bookmarkEnd w:id="25"/>
      <w:bookmarkEnd w:id="26"/>
      <w:r>
        <w:rPr>
          <w:rtl/>
        </w:rPr>
        <w:t>ראש הממשלה אריאל שרון:</w:t>
      </w:r>
    </w:p>
    <w:p w14:paraId="18241316" w14:textId="77777777" w:rsidR="00000000" w:rsidRDefault="005A3897">
      <w:pPr>
        <w:pStyle w:val="a0"/>
        <w:rPr>
          <w:rtl/>
        </w:rPr>
      </w:pPr>
    </w:p>
    <w:p w14:paraId="3AFD0125" w14:textId="77777777" w:rsidR="00000000" w:rsidRDefault="005A3897">
      <w:pPr>
        <w:pStyle w:val="a0"/>
        <w:rPr>
          <w:rFonts w:hint="cs"/>
          <w:rtl/>
        </w:rPr>
      </w:pPr>
      <w:r>
        <w:rPr>
          <w:rFonts w:hint="cs"/>
          <w:rtl/>
        </w:rPr>
        <w:t xml:space="preserve">אני משוכנע שהממשלה הזאת </w:t>
      </w:r>
      <w:r>
        <w:rPr>
          <w:rFonts w:hint="cs"/>
          <w:rtl/>
        </w:rPr>
        <w:t xml:space="preserve">תיזכר כממשלה המהפכנית ביותר בתחום הכלכלי זה שנים רבות. </w:t>
      </w:r>
    </w:p>
    <w:p w14:paraId="1721AD3A" w14:textId="77777777" w:rsidR="00000000" w:rsidRDefault="005A3897">
      <w:pPr>
        <w:pStyle w:val="a0"/>
        <w:rPr>
          <w:rFonts w:hint="cs"/>
          <w:rtl/>
        </w:rPr>
      </w:pPr>
    </w:p>
    <w:p w14:paraId="01FF5A2C" w14:textId="77777777" w:rsidR="00000000" w:rsidRDefault="005A3897">
      <w:pPr>
        <w:pStyle w:val="a0"/>
        <w:rPr>
          <w:rFonts w:hint="cs"/>
          <w:rtl/>
        </w:rPr>
      </w:pPr>
      <w:r>
        <w:rPr>
          <w:rFonts w:hint="cs"/>
          <w:rtl/>
        </w:rPr>
        <w:t xml:space="preserve">הרפורמות שביצענו - ואלה שאנחנו עתידים לבצע בשנה הקרובה - בלמו את ההידרדרות והעמידו את המשק על בסיס יציב לחידוש הצמיחה. </w:t>
      </w:r>
    </w:p>
    <w:p w14:paraId="3C330421" w14:textId="77777777" w:rsidR="00000000" w:rsidRDefault="005A3897">
      <w:pPr>
        <w:pStyle w:val="a0"/>
        <w:rPr>
          <w:rFonts w:hint="cs"/>
          <w:rtl/>
        </w:rPr>
      </w:pPr>
    </w:p>
    <w:p w14:paraId="0C323E09" w14:textId="77777777" w:rsidR="00000000" w:rsidRDefault="005A3897">
      <w:pPr>
        <w:pStyle w:val="af0"/>
        <w:rPr>
          <w:rtl/>
        </w:rPr>
      </w:pPr>
      <w:r>
        <w:rPr>
          <w:rFonts w:hint="eastAsia"/>
          <w:rtl/>
        </w:rPr>
        <w:t>נסים</w:t>
      </w:r>
      <w:r>
        <w:rPr>
          <w:rtl/>
        </w:rPr>
        <w:t xml:space="preserve"> זאב (ש"ס):</w:t>
      </w:r>
    </w:p>
    <w:p w14:paraId="7E8293CA" w14:textId="77777777" w:rsidR="00000000" w:rsidRDefault="005A3897">
      <w:pPr>
        <w:pStyle w:val="a0"/>
        <w:rPr>
          <w:rFonts w:hint="cs"/>
          <w:rtl/>
        </w:rPr>
      </w:pPr>
    </w:p>
    <w:p w14:paraId="726CB93F" w14:textId="77777777" w:rsidR="00000000" w:rsidRDefault="005A3897">
      <w:pPr>
        <w:pStyle w:val="a0"/>
        <w:rPr>
          <w:rFonts w:hint="cs"/>
          <w:rtl/>
        </w:rPr>
      </w:pPr>
      <w:r>
        <w:rPr>
          <w:rFonts w:hint="cs"/>
          <w:rtl/>
        </w:rPr>
        <w:t>מיליון תהפוכות - - - של הממשלה הזאת.</w:t>
      </w:r>
    </w:p>
    <w:p w14:paraId="500B924F" w14:textId="77777777" w:rsidR="00000000" w:rsidRDefault="005A3897">
      <w:pPr>
        <w:pStyle w:val="a0"/>
        <w:rPr>
          <w:rFonts w:hint="cs"/>
          <w:rtl/>
        </w:rPr>
      </w:pPr>
    </w:p>
    <w:p w14:paraId="66F8B43E" w14:textId="77777777" w:rsidR="00000000" w:rsidRDefault="005A3897">
      <w:pPr>
        <w:pStyle w:val="af1"/>
        <w:rPr>
          <w:rtl/>
        </w:rPr>
      </w:pPr>
      <w:r>
        <w:rPr>
          <w:rtl/>
        </w:rPr>
        <w:t>היו"ר ראובן ריבלין:</w:t>
      </w:r>
    </w:p>
    <w:p w14:paraId="6E279CAA" w14:textId="77777777" w:rsidR="00000000" w:rsidRDefault="005A3897">
      <w:pPr>
        <w:pStyle w:val="a0"/>
        <w:rPr>
          <w:rtl/>
        </w:rPr>
      </w:pPr>
    </w:p>
    <w:p w14:paraId="00B2266A" w14:textId="77777777" w:rsidR="00000000" w:rsidRDefault="005A3897">
      <w:pPr>
        <w:pStyle w:val="a0"/>
        <w:rPr>
          <w:rFonts w:hint="cs"/>
          <w:rtl/>
        </w:rPr>
      </w:pPr>
      <w:r>
        <w:rPr>
          <w:rFonts w:hint="cs"/>
          <w:rtl/>
        </w:rPr>
        <w:t>חב</w:t>
      </w:r>
      <w:r>
        <w:rPr>
          <w:rFonts w:hint="cs"/>
          <w:rtl/>
        </w:rPr>
        <w:t xml:space="preserve">ר הכנסת. </w:t>
      </w:r>
    </w:p>
    <w:p w14:paraId="4D785F56" w14:textId="77777777" w:rsidR="00000000" w:rsidRDefault="005A3897">
      <w:pPr>
        <w:pStyle w:val="a0"/>
        <w:rPr>
          <w:rFonts w:hint="cs"/>
          <w:rtl/>
        </w:rPr>
      </w:pPr>
    </w:p>
    <w:p w14:paraId="1DEE543E" w14:textId="77777777" w:rsidR="00000000" w:rsidRDefault="005A3897">
      <w:pPr>
        <w:pStyle w:val="-"/>
        <w:rPr>
          <w:rtl/>
        </w:rPr>
      </w:pPr>
      <w:bookmarkStart w:id="27" w:name="FS000000482T11_10_2004_17_31_56C"/>
      <w:bookmarkEnd w:id="27"/>
      <w:r>
        <w:rPr>
          <w:rtl/>
        </w:rPr>
        <w:t>ראש הממשלה אריאל שרון:</w:t>
      </w:r>
    </w:p>
    <w:p w14:paraId="5B227FFA" w14:textId="77777777" w:rsidR="00000000" w:rsidRDefault="005A3897">
      <w:pPr>
        <w:pStyle w:val="a0"/>
        <w:rPr>
          <w:rtl/>
        </w:rPr>
      </w:pPr>
    </w:p>
    <w:p w14:paraId="55946F2A" w14:textId="77777777" w:rsidR="00000000" w:rsidRDefault="005A3897">
      <w:pPr>
        <w:pStyle w:val="a0"/>
        <w:rPr>
          <w:rFonts w:hint="cs"/>
          <w:rtl/>
        </w:rPr>
      </w:pPr>
      <w:r>
        <w:rPr>
          <w:rFonts w:hint="cs"/>
          <w:rtl/>
        </w:rPr>
        <w:t xml:space="preserve">פעלנו בשוק ההון להצלת קרנות הפנסיה ולהצלת החסכונות האמיתיים מגירעונות עתק. ביצענו רפורמה מקיפה בשוק העבודה, לרבות הוצאתם של 40% מהעובדים הזרים, ויצרנו בשנה שחלפה - - </w:t>
      </w:r>
    </w:p>
    <w:p w14:paraId="3A7973D4" w14:textId="77777777" w:rsidR="00000000" w:rsidRDefault="005A3897">
      <w:pPr>
        <w:pStyle w:val="a0"/>
        <w:rPr>
          <w:rFonts w:hint="cs"/>
          <w:rtl/>
        </w:rPr>
      </w:pPr>
    </w:p>
    <w:p w14:paraId="605D5020" w14:textId="77777777" w:rsidR="00000000" w:rsidRDefault="005A3897">
      <w:pPr>
        <w:pStyle w:val="af0"/>
        <w:rPr>
          <w:rtl/>
        </w:rPr>
      </w:pPr>
      <w:r>
        <w:rPr>
          <w:rFonts w:hint="eastAsia"/>
          <w:rtl/>
        </w:rPr>
        <w:t>אופיר</w:t>
      </w:r>
      <w:r>
        <w:rPr>
          <w:rtl/>
        </w:rPr>
        <w:t xml:space="preserve"> פינס-פז (העבודה-מימד):</w:t>
      </w:r>
    </w:p>
    <w:p w14:paraId="76D7B9BB" w14:textId="77777777" w:rsidR="00000000" w:rsidRDefault="005A3897">
      <w:pPr>
        <w:pStyle w:val="a0"/>
        <w:rPr>
          <w:rFonts w:hint="cs"/>
          <w:rtl/>
        </w:rPr>
      </w:pPr>
    </w:p>
    <w:p w14:paraId="4CFD4088" w14:textId="77777777" w:rsidR="00000000" w:rsidRDefault="005A3897">
      <w:pPr>
        <w:pStyle w:val="a0"/>
        <w:rPr>
          <w:rFonts w:hint="cs"/>
          <w:rtl/>
        </w:rPr>
      </w:pPr>
      <w:r>
        <w:rPr>
          <w:rFonts w:hint="cs"/>
          <w:rtl/>
        </w:rPr>
        <w:t>עבודה יש רק לחברי הליכו</w:t>
      </w:r>
      <w:r>
        <w:rPr>
          <w:rFonts w:hint="cs"/>
          <w:rtl/>
        </w:rPr>
        <w:t xml:space="preserve">ד במדינה. </w:t>
      </w:r>
    </w:p>
    <w:p w14:paraId="2AA17627" w14:textId="77777777" w:rsidR="00000000" w:rsidRDefault="005A3897">
      <w:pPr>
        <w:pStyle w:val="a0"/>
        <w:rPr>
          <w:rFonts w:hint="cs"/>
          <w:rtl/>
        </w:rPr>
      </w:pPr>
    </w:p>
    <w:p w14:paraId="0F3E7A5B" w14:textId="77777777" w:rsidR="00000000" w:rsidRDefault="005A3897">
      <w:pPr>
        <w:pStyle w:val="-"/>
        <w:rPr>
          <w:rtl/>
        </w:rPr>
      </w:pPr>
      <w:bookmarkStart w:id="28" w:name="FS000000482T11_10_2004_17_33_02C"/>
      <w:bookmarkEnd w:id="28"/>
      <w:r>
        <w:rPr>
          <w:rtl/>
        </w:rPr>
        <w:t>ראש הממשלה אריאל שרון:</w:t>
      </w:r>
    </w:p>
    <w:p w14:paraId="6AE8B3C5" w14:textId="77777777" w:rsidR="00000000" w:rsidRDefault="005A3897">
      <w:pPr>
        <w:pStyle w:val="a0"/>
        <w:rPr>
          <w:rtl/>
        </w:rPr>
      </w:pPr>
    </w:p>
    <w:p w14:paraId="7C458E0A" w14:textId="77777777" w:rsidR="00000000" w:rsidRDefault="005A3897">
      <w:pPr>
        <w:pStyle w:val="a0"/>
        <w:rPr>
          <w:rFonts w:hint="cs"/>
          <w:rtl/>
        </w:rPr>
      </w:pPr>
      <w:r>
        <w:rPr>
          <w:rFonts w:hint="cs"/>
          <w:rtl/>
        </w:rPr>
        <w:t>- - כ-90,000 מקומות עבודה - - -</w:t>
      </w:r>
    </w:p>
    <w:p w14:paraId="1367110B" w14:textId="77777777" w:rsidR="00000000" w:rsidRDefault="005A3897">
      <w:pPr>
        <w:pStyle w:val="a0"/>
        <w:rPr>
          <w:rFonts w:hint="cs"/>
          <w:rtl/>
        </w:rPr>
      </w:pPr>
    </w:p>
    <w:p w14:paraId="74058CC3" w14:textId="77777777" w:rsidR="00000000" w:rsidRDefault="005A3897">
      <w:pPr>
        <w:pStyle w:val="af0"/>
        <w:rPr>
          <w:rtl/>
        </w:rPr>
      </w:pPr>
      <w:r>
        <w:rPr>
          <w:rFonts w:hint="eastAsia"/>
          <w:rtl/>
        </w:rPr>
        <w:t>אילנה</w:t>
      </w:r>
      <w:r>
        <w:rPr>
          <w:rtl/>
        </w:rPr>
        <w:t xml:space="preserve"> כהן (עם אחד):</w:t>
      </w:r>
    </w:p>
    <w:p w14:paraId="13F616C5" w14:textId="77777777" w:rsidR="00000000" w:rsidRDefault="005A3897">
      <w:pPr>
        <w:pStyle w:val="a0"/>
        <w:rPr>
          <w:rFonts w:hint="cs"/>
          <w:rtl/>
        </w:rPr>
      </w:pPr>
    </w:p>
    <w:p w14:paraId="62D435D7" w14:textId="77777777" w:rsidR="00000000" w:rsidRDefault="005A3897">
      <w:pPr>
        <w:pStyle w:val="a0"/>
        <w:rPr>
          <w:rFonts w:hint="cs"/>
          <w:rtl/>
        </w:rPr>
      </w:pPr>
      <w:r>
        <w:rPr>
          <w:rFonts w:hint="cs"/>
          <w:rtl/>
        </w:rPr>
        <w:t>אדוני ראש הממשלה - - -</w:t>
      </w:r>
    </w:p>
    <w:p w14:paraId="022274BE" w14:textId="77777777" w:rsidR="00000000" w:rsidRDefault="005A3897">
      <w:pPr>
        <w:pStyle w:val="a0"/>
        <w:rPr>
          <w:rFonts w:hint="cs"/>
          <w:rtl/>
        </w:rPr>
      </w:pPr>
    </w:p>
    <w:p w14:paraId="7EE54542" w14:textId="77777777" w:rsidR="00000000" w:rsidRDefault="005A3897">
      <w:pPr>
        <w:pStyle w:val="af1"/>
        <w:rPr>
          <w:rtl/>
        </w:rPr>
      </w:pPr>
      <w:r>
        <w:rPr>
          <w:rtl/>
        </w:rPr>
        <w:t>היו"ר ראובן ריבלין:</w:t>
      </w:r>
    </w:p>
    <w:p w14:paraId="3C9EE393" w14:textId="77777777" w:rsidR="00000000" w:rsidRDefault="005A3897">
      <w:pPr>
        <w:pStyle w:val="a0"/>
        <w:rPr>
          <w:rtl/>
        </w:rPr>
      </w:pPr>
    </w:p>
    <w:p w14:paraId="368D4CDA" w14:textId="77777777" w:rsidR="00000000" w:rsidRDefault="005A3897">
      <w:pPr>
        <w:pStyle w:val="a0"/>
        <w:rPr>
          <w:rFonts w:hint="cs"/>
          <w:rtl/>
        </w:rPr>
      </w:pPr>
      <w:r>
        <w:rPr>
          <w:rFonts w:hint="cs"/>
          <w:rtl/>
        </w:rPr>
        <w:t>רבותי, אנחנו מתחילים לאבד את - חברת הכנסת אילנה כהן, לא שומעים אותך. אחרי זה, בנאומך, כאשר את תבואי ותתייחסי כאן, ודאי רא</w:t>
      </w:r>
      <w:r>
        <w:rPr>
          <w:rFonts w:hint="cs"/>
          <w:rtl/>
        </w:rPr>
        <w:t>ש הממשלה יאזין בקשב רב.</w:t>
      </w:r>
    </w:p>
    <w:p w14:paraId="65CA27DA" w14:textId="77777777" w:rsidR="00000000" w:rsidRDefault="005A3897">
      <w:pPr>
        <w:pStyle w:val="a0"/>
        <w:rPr>
          <w:rFonts w:hint="cs"/>
          <w:rtl/>
        </w:rPr>
      </w:pPr>
    </w:p>
    <w:p w14:paraId="1767BC2D" w14:textId="77777777" w:rsidR="00000000" w:rsidRDefault="005A3897">
      <w:pPr>
        <w:pStyle w:val="af0"/>
        <w:rPr>
          <w:rtl/>
        </w:rPr>
      </w:pPr>
      <w:r>
        <w:rPr>
          <w:rFonts w:hint="eastAsia"/>
          <w:rtl/>
        </w:rPr>
        <w:t>אילנה</w:t>
      </w:r>
      <w:r>
        <w:rPr>
          <w:rtl/>
        </w:rPr>
        <w:t xml:space="preserve"> כהן (עם אחד):</w:t>
      </w:r>
    </w:p>
    <w:p w14:paraId="01AAC5FF" w14:textId="77777777" w:rsidR="00000000" w:rsidRDefault="005A3897">
      <w:pPr>
        <w:pStyle w:val="a0"/>
        <w:rPr>
          <w:rFonts w:hint="cs"/>
          <w:rtl/>
        </w:rPr>
      </w:pPr>
    </w:p>
    <w:p w14:paraId="0F7A6B3B" w14:textId="77777777" w:rsidR="00000000" w:rsidRDefault="005A3897">
      <w:pPr>
        <w:pStyle w:val="a0"/>
        <w:rPr>
          <w:rFonts w:hint="cs"/>
          <w:rtl/>
        </w:rPr>
      </w:pPr>
      <w:r>
        <w:rPr>
          <w:rFonts w:hint="cs"/>
          <w:rtl/>
        </w:rPr>
        <w:t>- - -</w:t>
      </w:r>
    </w:p>
    <w:p w14:paraId="667074A0" w14:textId="77777777" w:rsidR="00000000" w:rsidRDefault="005A3897">
      <w:pPr>
        <w:pStyle w:val="a0"/>
        <w:rPr>
          <w:rFonts w:hint="cs"/>
          <w:rtl/>
        </w:rPr>
      </w:pPr>
    </w:p>
    <w:p w14:paraId="033705D4" w14:textId="77777777" w:rsidR="00000000" w:rsidRDefault="005A3897">
      <w:pPr>
        <w:pStyle w:val="af1"/>
        <w:rPr>
          <w:rtl/>
        </w:rPr>
      </w:pPr>
      <w:r>
        <w:rPr>
          <w:rtl/>
        </w:rPr>
        <w:t>היו"ר ראובן ריבלין:</w:t>
      </w:r>
    </w:p>
    <w:p w14:paraId="70E75879" w14:textId="77777777" w:rsidR="00000000" w:rsidRDefault="005A3897">
      <w:pPr>
        <w:pStyle w:val="a0"/>
        <w:rPr>
          <w:rtl/>
        </w:rPr>
      </w:pPr>
    </w:p>
    <w:p w14:paraId="763A1E94" w14:textId="77777777" w:rsidR="00000000" w:rsidRDefault="005A3897">
      <w:pPr>
        <w:pStyle w:val="a0"/>
        <w:rPr>
          <w:rFonts w:hint="cs"/>
          <w:rtl/>
        </w:rPr>
      </w:pPr>
      <w:r>
        <w:rPr>
          <w:rFonts w:hint="cs"/>
          <w:rtl/>
        </w:rPr>
        <w:t>מספיק עם קריאות הביניים. חבר הכנסת אופיר פינס, אומנם אתה עושה את זה במינון, אבל אנא. כי יש פה היום 108 חברי כנסת, שזה - - -</w:t>
      </w:r>
    </w:p>
    <w:p w14:paraId="2EB41804" w14:textId="77777777" w:rsidR="00000000" w:rsidRDefault="005A3897">
      <w:pPr>
        <w:pStyle w:val="a0"/>
        <w:rPr>
          <w:rFonts w:hint="cs"/>
          <w:rtl/>
        </w:rPr>
      </w:pPr>
    </w:p>
    <w:p w14:paraId="4E0A1BDB" w14:textId="77777777" w:rsidR="00000000" w:rsidRDefault="005A3897">
      <w:pPr>
        <w:pStyle w:val="-"/>
        <w:rPr>
          <w:rtl/>
        </w:rPr>
      </w:pPr>
      <w:bookmarkStart w:id="29" w:name="FS000000482T11_10_2004_17_34_42C"/>
      <w:bookmarkEnd w:id="29"/>
      <w:r>
        <w:rPr>
          <w:rtl/>
        </w:rPr>
        <w:t>ראש הממשלה אריאל שרון:</w:t>
      </w:r>
    </w:p>
    <w:p w14:paraId="74DB888E" w14:textId="77777777" w:rsidR="00000000" w:rsidRDefault="005A3897">
      <w:pPr>
        <w:pStyle w:val="a0"/>
        <w:rPr>
          <w:rtl/>
        </w:rPr>
      </w:pPr>
    </w:p>
    <w:p w14:paraId="2512B449" w14:textId="77777777" w:rsidR="00000000" w:rsidRDefault="005A3897">
      <w:pPr>
        <w:pStyle w:val="a0"/>
        <w:rPr>
          <w:rFonts w:hint="cs"/>
          <w:rtl/>
        </w:rPr>
      </w:pPr>
      <w:r>
        <w:rPr>
          <w:rFonts w:hint="cs"/>
          <w:rtl/>
        </w:rPr>
        <w:t>הפחתנו את נטל המס על מעמד הביניים</w:t>
      </w:r>
      <w:r>
        <w:rPr>
          <w:rFonts w:hint="cs"/>
          <w:rtl/>
        </w:rPr>
        <w:t xml:space="preserve"> - - </w:t>
      </w:r>
    </w:p>
    <w:p w14:paraId="599B225E" w14:textId="77777777" w:rsidR="00000000" w:rsidRDefault="005A3897">
      <w:pPr>
        <w:pStyle w:val="a0"/>
        <w:rPr>
          <w:rFonts w:hint="cs"/>
          <w:rtl/>
        </w:rPr>
      </w:pPr>
    </w:p>
    <w:p w14:paraId="2F8265CA" w14:textId="77777777" w:rsidR="00000000" w:rsidRDefault="005A3897">
      <w:pPr>
        <w:pStyle w:val="af0"/>
        <w:rPr>
          <w:rtl/>
        </w:rPr>
      </w:pPr>
      <w:r>
        <w:rPr>
          <w:rFonts w:hint="eastAsia"/>
          <w:rtl/>
        </w:rPr>
        <w:t>יצחק</w:t>
      </w:r>
      <w:r>
        <w:rPr>
          <w:rtl/>
        </w:rPr>
        <w:t xml:space="preserve"> הרצוג (העבודה-מימד):</w:t>
      </w:r>
    </w:p>
    <w:p w14:paraId="3887B09A" w14:textId="77777777" w:rsidR="00000000" w:rsidRDefault="005A3897">
      <w:pPr>
        <w:pStyle w:val="a0"/>
        <w:rPr>
          <w:rFonts w:hint="cs"/>
          <w:rtl/>
        </w:rPr>
      </w:pPr>
    </w:p>
    <w:p w14:paraId="488EE2F4" w14:textId="77777777" w:rsidR="00000000" w:rsidRDefault="005A3897">
      <w:pPr>
        <w:pStyle w:val="a0"/>
        <w:rPr>
          <w:rFonts w:hint="cs"/>
          <w:rtl/>
        </w:rPr>
      </w:pPr>
      <w:r>
        <w:rPr>
          <w:rFonts w:hint="cs"/>
          <w:rtl/>
        </w:rPr>
        <w:t>אבל לא על הגמלאים. מה עם הגמלאים?</w:t>
      </w:r>
    </w:p>
    <w:p w14:paraId="2CA590C5" w14:textId="77777777" w:rsidR="00000000" w:rsidRDefault="005A3897">
      <w:pPr>
        <w:pStyle w:val="a0"/>
        <w:rPr>
          <w:rFonts w:hint="cs"/>
          <w:rtl/>
        </w:rPr>
      </w:pPr>
    </w:p>
    <w:p w14:paraId="66AF9F25" w14:textId="77777777" w:rsidR="00000000" w:rsidRDefault="005A3897">
      <w:pPr>
        <w:pStyle w:val="-"/>
        <w:rPr>
          <w:rtl/>
        </w:rPr>
      </w:pPr>
      <w:bookmarkStart w:id="30" w:name="FS000000482T11_10_2004_17_35_06C"/>
      <w:bookmarkEnd w:id="30"/>
      <w:r>
        <w:rPr>
          <w:rtl/>
        </w:rPr>
        <w:t>ראש הממשלה אריאל שרון:</w:t>
      </w:r>
    </w:p>
    <w:p w14:paraId="7A793683" w14:textId="77777777" w:rsidR="00000000" w:rsidRDefault="005A3897">
      <w:pPr>
        <w:pStyle w:val="a0"/>
        <w:rPr>
          <w:rtl/>
        </w:rPr>
      </w:pPr>
    </w:p>
    <w:p w14:paraId="172D4B42" w14:textId="77777777" w:rsidR="00000000" w:rsidRDefault="005A3897">
      <w:pPr>
        <w:pStyle w:val="a0"/>
        <w:rPr>
          <w:rFonts w:hint="cs"/>
          <w:rtl/>
        </w:rPr>
      </w:pPr>
      <w:r>
        <w:rPr>
          <w:rFonts w:hint="cs"/>
          <w:rtl/>
        </w:rPr>
        <w:t>- - ונמשיך בהפחתות המס, שיגיעו לכל אזרח עובד.</w:t>
      </w:r>
    </w:p>
    <w:p w14:paraId="3FACECA2" w14:textId="77777777" w:rsidR="00000000" w:rsidRDefault="005A3897">
      <w:pPr>
        <w:pStyle w:val="a0"/>
        <w:rPr>
          <w:rFonts w:hint="cs"/>
          <w:rtl/>
        </w:rPr>
      </w:pPr>
    </w:p>
    <w:p w14:paraId="67FECB88" w14:textId="77777777" w:rsidR="00000000" w:rsidRDefault="005A3897">
      <w:pPr>
        <w:pStyle w:val="af0"/>
        <w:rPr>
          <w:rtl/>
        </w:rPr>
      </w:pPr>
      <w:r>
        <w:rPr>
          <w:rFonts w:hint="eastAsia"/>
          <w:rtl/>
        </w:rPr>
        <w:t>קריאה</w:t>
      </w:r>
      <w:r>
        <w:rPr>
          <w:rtl/>
        </w:rPr>
        <w:t>:</w:t>
      </w:r>
    </w:p>
    <w:p w14:paraId="34D30197" w14:textId="77777777" w:rsidR="00000000" w:rsidRDefault="005A3897">
      <w:pPr>
        <w:pStyle w:val="a0"/>
        <w:rPr>
          <w:rFonts w:hint="cs"/>
          <w:rtl/>
        </w:rPr>
      </w:pPr>
    </w:p>
    <w:p w14:paraId="1DF0C7E3" w14:textId="77777777" w:rsidR="00000000" w:rsidRDefault="005A3897">
      <w:pPr>
        <w:pStyle w:val="a0"/>
        <w:rPr>
          <w:rFonts w:hint="cs"/>
          <w:rtl/>
        </w:rPr>
      </w:pPr>
      <w:r>
        <w:rPr>
          <w:rFonts w:hint="cs"/>
          <w:rtl/>
        </w:rPr>
        <w:t>- - -</w:t>
      </w:r>
    </w:p>
    <w:p w14:paraId="393114A0" w14:textId="77777777" w:rsidR="00000000" w:rsidRDefault="005A3897">
      <w:pPr>
        <w:pStyle w:val="af0"/>
        <w:rPr>
          <w:rFonts w:hint="cs"/>
          <w:rtl/>
        </w:rPr>
      </w:pPr>
    </w:p>
    <w:p w14:paraId="2AF10AB4" w14:textId="77777777" w:rsidR="00000000" w:rsidRDefault="005A3897">
      <w:pPr>
        <w:pStyle w:val="af0"/>
        <w:rPr>
          <w:rtl/>
        </w:rPr>
      </w:pPr>
      <w:r>
        <w:rPr>
          <w:rFonts w:hint="eastAsia"/>
          <w:rtl/>
        </w:rPr>
        <w:t>יצחק</w:t>
      </w:r>
      <w:r>
        <w:rPr>
          <w:rtl/>
        </w:rPr>
        <w:t xml:space="preserve"> הרצוג (העבודה-מימד):</w:t>
      </w:r>
    </w:p>
    <w:p w14:paraId="7C34674A" w14:textId="77777777" w:rsidR="00000000" w:rsidRDefault="005A3897">
      <w:pPr>
        <w:pStyle w:val="a0"/>
        <w:rPr>
          <w:rFonts w:hint="cs"/>
          <w:rtl/>
        </w:rPr>
      </w:pPr>
    </w:p>
    <w:p w14:paraId="016B822A" w14:textId="77777777" w:rsidR="00000000" w:rsidRDefault="005A3897">
      <w:pPr>
        <w:pStyle w:val="a0"/>
        <w:rPr>
          <w:rFonts w:hint="cs"/>
          <w:rtl/>
        </w:rPr>
      </w:pPr>
      <w:r>
        <w:rPr>
          <w:rFonts w:hint="cs"/>
          <w:rtl/>
        </w:rPr>
        <w:t>- - -</w:t>
      </w:r>
    </w:p>
    <w:p w14:paraId="146D378A" w14:textId="77777777" w:rsidR="00000000" w:rsidRDefault="005A3897">
      <w:pPr>
        <w:pStyle w:val="a0"/>
        <w:rPr>
          <w:rFonts w:hint="cs"/>
          <w:rtl/>
        </w:rPr>
      </w:pPr>
    </w:p>
    <w:p w14:paraId="3CF8580A" w14:textId="77777777" w:rsidR="00000000" w:rsidRDefault="005A3897">
      <w:pPr>
        <w:pStyle w:val="af1"/>
        <w:rPr>
          <w:rtl/>
        </w:rPr>
      </w:pPr>
      <w:r>
        <w:rPr>
          <w:rFonts w:hint="eastAsia"/>
          <w:rtl/>
        </w:rPr>
        <w:t>היו</w:t>
      </w:r>
      <w:r>
        <w:rPr>
          <w:rtl/>
        </w:rPr>
        <w:t>"ר ראובן ריבלין:</w:t>
      </w:r>
    </w:p>
    <w:p w14:paraId="1E5651BD" w14:textId="77777777" w:rsidR="00000000" w:rsidRDefault="005A3897">
      <w:pPr>
        <w:pStyle w:val="a0"/>
        <w:rPr>
          <w:rFonts w:hint="cs"/>
          <w:rtl/>
        </w:rPr>
      </w:pPr>
    </w:p>
    <w:p w14:paraId="708A7036" w14:textId="77777777" w:rsidR="00000000" w:rsidRDefault="005A3897">
      <w:pPr>
        <w:pStyle w:val="a0"/>
        <w:rPr>
          <w:rFonts w:hint="cs"/>
          <w:rtl/>
        </w:rPr>
      </w:pPr>
      <w:r>
        <w:rPr>
          <w:rFonts w:hint="cs"/>
          <w:rtl/>
        </w:rPr>
        <w:t xml:space="preserve">חבר הכנסת הרצוג. </w:t>
      </w:r>
    </w:p>
    <w:p w14:paraId="09FFBC6F" w14:textId="77777777" w:rsidR="00000000" w:rsidRDefault="005A3897">
      <w:pPr>
        <w:pStyle w:val="a0"/>
        <w:rPr>
          <w:rFonts w:hint="cs"/>
          <w:rtl/>
        </w:rPr>
      </w:pPr>
    </w:p>
    <w:p w14:paraId="32ECA8B2" w14:textId="77777777" w:rsidR="00000000" w:rsidRDefault="005A3897">
      <w:pPr>
        <w:pStyle w:val="-"/>
        <w:rPr>
          <w:rtl/>
        </w:rPr>
      </w:pPr>
      <w:bookmarkStart w:id="31" w:name="FS000000482T11_10_2004_17_35_49C"/>
      <w:bookmarkEnd w:id="31"/>
      <w:r>
        <w:rPr>
          <w:rFonts w:hint="eastAsia"/>
          <w:rtl/>
        </w:rPr>
        <w:t>ראש</w:t>
      </w:r>
      <w:r>
        <w:rPr>
          <w:rtl/>
        </w:rPr>
        <w:t xml:space="preserve"> הממשלה אריאל שרון:</w:t>
      </w:r>
    </w:p>
    <w:p w14:paraId="3C107B3F" w14:textId="77777777" w:rsidR="00000000" w:rsidRDefault="005A3897">
      <w:pPr>
        <w:pStyle w:val="a0"/>
        <w:rPr>
          <w:rFonts w:hint="cs"/>
          <w:rtl/>
        </w:rPr>
      </w:pPr>
    </w:p>
    <w:p w14:paraId="5F54FDC5" w14:textId="77777777" w:rsidR="00000000" w:rsidRDefault="005A3897">
      <w:pPr>
        <w:pStyle w:val="a0"/>
        <w:rPr>
          <w:rFonts w:hint="cs"/>
          <w:rtl/>
        </w:rPr>
      </w:pPr>
      <w:r>
        <w:rPr>
          <w:rFonts w:hint="cs"/>
          <w:rtl/>
        </w:rPr>
        <w:t>בכך</w:t>
      </w:r>
      <w:r>
        <w:rPr>
          <w:rFonts w:hint="cs"/>
          <w:rtl/>
        </w:rPr>
        <w:t xml:space="preserve"> עודדנו את היזמות והעבודה במשק. </w:t>
      </w:r>
    </w:p>
    <w:p w14:paraId="5A985F42" w14:textId="77777777" w:rsidR="00000000" w:rsidRDefault="005A3897">
      <w:pPr>
        <w:pStyle w:val="a0"/>
        <w:rPr>
          <w:rFonts w:hint="cs"/>
          <w:rtl/>
        </w:rPr>
      </w:pPr>
    </w:p>
    <w:p w14:paraId="228B4803" w14:textId="77777777" w:rsidR="00000000" w:rsidRDefault="005A3897">
      <w:pPr>
        <w:pStyle w:val="af1"/>
        <w:rPr>
          <w:rtl/>
        </w:rPr>
      </w:pPr>
      <w:r>
        <w:rPr>
          <w:rFonts w:hint="eastAsia"/>
          <w:rtl/>
        </w:rPr>
        <w:t>היו</w:t>
      </w:r>
      <w:r>
        <w:rPr>
          <w:rtl/>
        </w:rPr>
        <w:t>"ר ראובן ריבלין:</w:t>
      </w:r>
    </w:p>
    <w:p w14:paraId="5456572E" w14:textId="77777777" w:rsidR="00000000" w:rsidRDefault="005A3897">
      <w:pPr>
        <w:pStyle w:val="a0"/>
        <w:rPr>
          <w:rFonts w:hint="cs"/>
          <w:rtl/>
        </w:rPr>
      </w:pPr>
    </w:p>
    <w:p w14:paraId="0F5B737A" w14:textId="77777777" w:rsidR="00000000" w:rsidRDefault="005A3897">
      <w:pPr>
        <w:pStyle w:val="a0"/>
        <w:rPr>
          <w:rFonts w:hint="cs"/>
          <w:rtl/>
        </w:rPr>
      </w:pPr>
      <w:r>
        <w:rPr>
          <w:rFonts w:hint="cs"/>
          <w:rtl/>
        </w:rPr>
        <w:t>זו לא שעת שאלות לראש הממשלה. הוא אומר את מה שהוא מבקש לומר, בהתאם לתקנה 34.</w:t>
      </w:r>
    </w:p>
    <w:p w14:paraId="4269DB26" w14:textId="77777777" w:rsidR="00000000" w:rsidRDefault="005A3897">
      <w:pPr>
        <w:pStyle w:val="a0"/>
        <w:rPr>
          <w:rFonts w:hint="cs"/>
          <w:rtl/>
        </w:rPr>
      </w:pPr>
    </w:p>
    <w:p w14:paraId="720913BF" w14:textId="77777777" w:rsidR="00000000" w:rsidRDefault="005A3897">
      <w:pPr>
        <w:pStyle w:val="af0"/>
        <w:rPr>
          <w:rtl/>
        </w:rPr>
      </w:pPr>
      <w:r>
        <w:rPr>
          <w:rFonts w:hint="eastAsia"/>
          <w:rtl/>
        </w:rPr>
        <w:t>משה</w:t>
      </w:r>
      <w:r>
        <w:rPr>
          <w:rtl/>
        </w:rPr>
        <w:t xml:space="preserve"> גפני (יהדות התורה):</w:t>
      </w:r>
    </w:p>
    <w:p w14:paraId="61478982" w14:textId="77777777" w:rsidR="00000000" w:rsidRDefault="005A3897">
      <w:pPr>
        <w:pStyle w:val="a0"/>
        <w:rPr>
          <w:rFonts w:hint="cs"/>
          <w:rtl/>
        </w:rPr>
      </w:pPr>
    </w:p>
    <w:p w14:paraId="10733BA3" w14:textId="77777777" w:rsidR="00000000" w:rsidRDefault="005A3897">
      <w:pPr>
        <w:pStyle w:val="a0"/>
        <w:rPr>
          <w:rFonts w:hint="cs"/>
          <w:rtl/>
        </w:rPr>
      </w:pPr>
      <w:r>
        <w:rPr>
          <w:rFonts w:hint="cs"/>
          <w:rtl/>
        </w:rPr>
        <w:t>אדוני ראש הממשלה, אנחנו מדברים על אותה מדינה?</w:t>
      </w:r>
    </w:p>
    <w:p w14:paraId="2FC395E9" w14:textId="77777777" w:rsidR="00000000" w:rsidRDefault="005A3897">
      <w:pPr>
        <w:pStyle w:val="a0"/>
        <w:rPr>
          <w:rFonts w:hint="cs"/>
          <w:rtl/>
        </w:rPr>
      </w:pPr>
    </w:p>
    <w:p w14:paraId="7D5AE03C" w14:textId="77777777" w:rsidR="00000000" w:rsidRDefault="005A3897">
      <w:pPr>
        <w:pStyle w:val="af1"/>
        <w:rPr>
          <w:rtl/>
        </w:rPr>
      </w:pPr>
      <w:r>
        <w:rPr>
          <w:rtl/>
        </w:rPr>
        <w:t>היו"ר ראובן ריבלין:</w:t>
      </w:r>
    </w:p>
    <w:p w14:paraId="225960C6" w14:textId="77777777" w:rsidR="00000000" w:rsidRDefault="005A3897">
      <w:pPr>
        <w:pStyle w:val="a0"/>
        <w:rPr>
          <w:rtl/>
        </w:rPr>
      </w:pPr>
    </w:p>
    <w:p w14:paraId="59E252E3" w14:textId="77777777" w:rsidR="00000000" w:rsidRDefault="005A3897">
      <w:pPr>
        <w:pStyle w:val="a0"/>
        <w:rPr>
          <w:rFonts w:hint="cs"/>
          <w:rtl/>
        </w:rPr>
      </w:pPr>
      <w:r>
        <w:rPr>
          <w:rFonts w:hint="cs"/>
          <w:rtl/>
        </w:rPr>
        <w:t>חבר הכנסת גפני, חבר הכנסת גפני.</w:t>
      </w:r>
    </w:p>
    <w:p w14:paraId="5A92A8D4" w14:textId="77777777" w:rsidR="00000000" w:rsidRDefault="005A3897">
      <w:pPr>
        <w:pStyle w:val="a0"/>
        <w:rPr>
          <w:rFonts w:hint="cs"/>
          <w:rtl/>
        </w:rPr>
      </w:pPr>
    </w:p>
    <w:p w14:paraId="4763A91A" w14:textId="77777777" w:rsidR="00000000" w:rsidRDefault="005A3897">
      <w:pPr>
        <w:pStyle w:val="-"/>
        <w:rPr>
          <w:rtl/>
        </w:rPr>
      </w:pPr>
      <w:bookmarkStart w:id="32" w:name="FS000000482T11_10_2004_17_39_14C"/>
      <w:bookmarkEnd w:id="32"/>
      <w:r>
        <w:rPr>
          <w:rtl/>
        </w:rPr>
        <w:t>ראש הממשלה אריאל שרון:</w:t>
      </w:r>
    </w:p>
    <w:p w14:paraId="555B2D5A" w14:textId="77777777" w:rsidR="00000000" w:rsidRDefault="005A3897">
      <w:pPr>
        <w:pStyle w:val="a0"/>
        <w:rPr>
          <w:rtl/>
        </w:rPr>
      </w:pPr>
    </w:p>
    <w:p w14:paraId="25E7A68B" w14:textId="77777777" w:rsidR="00000000" w:rsidRDefault="005A3897">
      <w:pPr>
        <w:pStyle w:val="a0"/>
        <w:rPr>
          <w:rFonts w:hint="cs"/>
          <w:rtl/>
        </w:rPr>
      </w:pPr>
      <w:r>
        <w:rPr>
          <w:rFonts w:hint="cs"/>
          <w:rtl/>
        </w:rPr>
        <w:t xml:space="preserve">חידשנו את תנופת ההשקעות הזרות, אשר לפי ההערכות תגענה ל-5 מיליארדי דולר השנה, בעוד אנו נערכים לרפורמה מקיפה בעידוד השקעות הון והפיכת ישראל לתחרותית בזירה העולמית בנושא זה. </w:t>
      </w:r>
    </w:p>
    <w:p w14:paraId="42ECFBF6" w14:textId="77777777" w:rsidR="00000000" w:rsidRDefault="005A3897">
      <w:pPr>
        <w:pStyle w:val="a0"/>
        <w:rPr>
          <w:rFonts w:hint="cs"/>
          <w:rtl/>
        </w:rPr>
      </w:pPr>
    </w:p>
    <w:p w14:paraId="188AE190" w14:textId="77777777" w:rsidR="00000000" w:rsidRDefault="005A3897">
      <w:pPr>
        <w:pStyle w:val="af0"/>
        <w:rPr>
          <w:rtl/>
        </w:rPr>
      </w:pPr>
      <w:r>
        <w:rPr>
          <w:rFonts w:hint="eastAsia"/>
          <w:rtl/>
        </w:rPr>
        <w:t>קולט</w:t>
      </w:r>
      <w:r>
        <w:rPr>
          <w:rtl/>
        </w:rPr>
        <w:t xml:space="preserve"> אביטל (העבודה-מימד):</w:t>
      </w:r>
    </w:p>
    <w:p w14:paraId="22FC18F2" w14:textId="77777777" w:rsidR="00000000" w:rsidRDefault="005A3897">
      <w:pPr>
        <w:pStyle w:val="a0"/>
        <w:rPr>
          <w:rFonts w:hint="cs"/>
          <w:rtl/>
        </w:rPr>
      </w:pPr>
    </w:p>
    <w:p w14:paraId="3C55C844" w14:textId="77777777" w:rsidR="00000000" w:rsidRDefault="005A3897">
      <w:pPr>
        <w:pStyle w:val="a0"/>
        <w:rPr>
          <w:rFonts w:hint="cs"/>
          <w:rtl/>
        </w:rPr>
      </w:pPr>
      <w:r>
        <w:rPr>
          <w:rFonts w:hint="cs"/>
          <w:rtl/>
        </w:rPr>
        <w:t xml:space="preserve">הצלחות מרשימות. </w:t>
      </w:r>
    </w:p>
    <w:p w14:paraId="41F0B610" w14:textId="77777777" w:rsidR="00000000" w:rsidRDefault="005A3897">
      <w:pPr>
        <w:pStyle w:val="a0"/>
        <w:rPr>
          <w:rFonts w:hint="cs"/>
          <w:rtl/>
        </w:rPr>
      </w:pPr>
    </w:p>
    <w:p w14:paraId="4A856A17" w14:textId="77777777" w:rsidR="00000000" w:rsidRDefault="005A3897">
      <w:pPr>
        <w:pStyle w:val="af0"/>
        <w:rPr>
          <w:rtl/>
        </w:rPr>
      </w:pPr>
      <w:r>
        <w:rPr>
          <w:rFonts w:hint="eastAsia"/>
          <w:rtl/>
        </w:rPr>
        <w:t>יצחק</w:t>
      </w:r>
      <w:r>
        <w:rPr>
          <w:rtl/>
        </w:rPr>
        <w:t xml:space="preserve"> כהן (ש"</w:t>
      </w:r>
      <w:r>
        <w:rPr>
          <w:rtl/>
        </w:rPr>
        <w:t>ס):</w:t>
      </w:r>
    </w:p>
    <w:p w14:paraId="7B43CBDE" w14:textId="77777777" w:rsidR="00000000" w:rsidRDefault="005A3897">
      <w:pPr>
        <w:pStyle w:val="a0"/>
        <w:rPr>
          <w:rFonts w:hint="cs"/>
          <w:rtl/>
        </w:rPr>
      </w:pPr>
    </w:p>
    <w:p w14:paraId="72F109D8" w14:textId="77777777" w:rsidR="00000000" w:rsidRDefault="005A3897">
      <w:pPr>
        <w:pStyle w:val="a0"/>
        <w:rPr>
          <w:rFonts w:hint="cs"/>
          <w:rtl/>
        </w:rPr>
      </w:pPr>
      <w:r>
        <w:rPr>
          <w:rFonts w:hint="cs"/>
          <w:rtl/>
        </w:rPr>
        <w:t>- - -</w:t>
      </w:r>
    </w:p>
    <w:p w14:paraId="24138999" w14:textId="77777777" w:rsidR="00000000" w:rsidRDefault="005A3897">
      <w:pPr>
        <w:pStyle w:val="af1"/>
        <w:rPr>
          <w:rFonts w:hint="cs"/>
          <w:rtl/>
        </w:rPr>
      </w:pPr>
    </w:p>
    <w:p w14:paraId="1C927C3D" w14:textId="77777777" w:rsidR="00000000" w:rsidRDefault="005A3897">
      <w:pPr>
        <w:pStyle w:val="af1"/>
        <w:rPr>
          <w:rtl/>
        </w:rPr>
      </w:pPr>
      <w:r>
        <w:rPr>
          <w:rtl/>
        </w:rPr>
        <w:t>היו"ר ראובן ריבלין:</w:t>
      </w:r>
    </w:p>
    <w:p w14:paraId="3AB4F8D7" w14:textId="77777777" w:rsidR="00000000" w:rsidRDefault="005A3897">
      <w:pPr>
        <w:pStyle w:val="a0"/>
        <w:rPr>
          <w:rtl/>
        </w:rPr>
      </w:pPr>
    </w:p>
    <w:p w14:paraId="4BBB3149" w14:textId="77777777" w:rsidR="00000000" w:rsidRDefault="005A3897">
      <w:pPr>
        <w:pStyle w:val="a0"/>
        <w:rPr>
          <w:rFonts w:hint="cs"/>
          <w:rtl/>
        </w:rPr>
      </w:pPr>
      <w:r>
        <w:rPr>
          <w:rFonts w:hint="cs"/>
          <w:rtl/>
        </w:rPr>
        <w:t xml:space="preserve">חבר הכנסת יצחק כהן. </w:t>
      </w:r>
    </w:p>
    <w:p w14:paraId="675EADE9" w14:textId="77777777" w:rsidR="00000000" w:rsidRDefault="005A3897">
      <w:pPr>
        <w:pStyle w:val="a0"/>
        <w:rPr>
          <w:rFonts w:hint="cs"/>
          <w:rtl/>
        </w:rPr>
      </w:pPr>
    </w:p>
    <w:p w14:paraId="3642AF2B" w14:textId="77777777" w:rsidR="00000000" w:rsidRDefault="005A3897">
      <w:pPr>
        <w:pStyle w:val="-"/>
        <w:rPr>
          <w:rtl/>
        </w:rPr>
      </w:pPr>
      <w:bookmarkStart w:id="33" w:name="FS000000482T11_10_2004_17_41_02C"/>
      <w:bookmarkEnd w:id="33"/>
      <w:r>
        <w:rPr>
          <w:rtl/>
        </w:rPr>
        <w:t>ראש הממשלה אריאל שרון:</w:t>
      </w:r>
    </w:p>
    <w:p w14:paraId="3746D133" w14:textId="77777777" w:rsidR="00000000" w:rsidRDefault="005A3897">
      <w:pPr>
        <w:pStyle w:val="a0"/>
        <w:rPr>
          <w:rtl/>
        </w:rPr>
      </w:pPr>
    </w:p>
    <w:p w14:paraId="32D45D6E" w14:textId="77777777" w:rsidR="00000000" w:rsidRDefault="005A3897">
      <w:pPr>
        <w:pStyle w:val="a0"/>
        <w:rPr>
          <w:rFonts w:hint="cs"/>
          <w:rtl/>
        </w:rPr>
      </w:pPr>
      <w:r>
        <w:rPr>
          <w:rFonts w:hint="cs"/>
          <w:rtl/>
        </w:rPr>
        <w:t xml:space="preserve">הפרטנו את "אל על" ואת "צים", ונמשיך השנה בהפרטת הבנקים ו"בזק". ביצענו שורה של פרויקטים - - </w:t>
      </w:r>
    </w:p>
    <w:p w14:paraId="18111EE1" w14:textId="77777777" w:rsidR="00000000" w:rsidRDefault="005A3897">
      <w:pPr>
        <w:pStyle w:val="a0"/>
        <w:rPr>
          <w:rFonts w:hint="cs"/>
          <w:rtl/>
        </w:rPr>
      </w:pPr>
    </w:p>
    <w:p w14:paraId="63DA5003" w14:textId="77777777" w:rsidR="00000000" w:rsidRDefault="005A3897">
      <w:pPr>
        <w:pStyle w:val="af0"/>
        <w:rPr>
          <w:rtl/>
        </w:rPr>
      </w:pPr>
      <w:r>
        <w:rPr>
          <w:rFonts w:hint="eastAsia"/>
          <w:rtl/>
        </w:rPr>
        <w:t>יצחק</w:t>
      </w:r>
      <w:r>
        <w:rPr>
          <w:rtl/>
        </w:rPr>
        <w:t xml:space="preserve"> כהן (ש"ס):</w:t>
      </w:r>
    </w:p>
    <w:p w14:paraId="493C7EB9" w14:textId="77777777" w:rsidR="00000000" w:rsidRDefault="005A3897">
      <w:pPr>
        <w:pStyle w:val="a0"/>
        <w:rPr>
          <w:rFonts w:hint="cs"/>
          <w:rtl/>
        </w:rPr>
      </w:pPr>
    </w:p>
    <w:p w14:paraId="30D64DCF" w14:textId="77777777" w:rsidR="00000000" w:rsidRDefault="005A3897">
      <w:pPr>
        <w:pStyle w:val="a0"/>
        <w:rPr>
          <w:rFonts w:hint="cs"/>
          <w:rtl/>
        </w:rPr>
      </w:pPr>
      <w:r>
        <w:rPr>
          <w:rFonts w:hint="cs"/>
          <w:rtl/>
        </w:rPr>
        <w:t>- - -</w:t>
      </w:r>
    </w:p>
    <w:p w14:paraId="2873C66F" w14:textId="77777777" w:rsidR="00000000" w:rsidRDefault="005A3897">
      <w:pPr>
        <w:pStyle w:val="a0"/>
        <w:rPr>
          <w:rFonts w:hint="cs"/>
          <w:rtl/>
        </w:rPr>
      </w:pPr>
    </w:p>
    <w:p w14:paraId="7C9047B1" w14:textId="77777777" w:rsidR="00000000" w:rsidRDefault="005A3897">
      <w:pPr>
        <w:pStyle w:val="af1"/>
        <w:rPr>
          <w:rtl/>
        </w:rPr>
      </w:pPr>
      <w:r>
        <w:rPr>
          <w:rtl/>
        </w:rPr>
        <w:t>היו"ר ראובן ריבלין:</w:t>
      </w:r>
    </w:p>
    <w:p w14:paraId="461B5A6B" w14:textId="77777777" w:rsidR="00000000" w:rsidRDefault="005A3897">
      <w:pPr>
        <w:pStyle w:val="a0"/>
        <w:rPr>
          <w:rtl/>
        </w:rPr>
      </w:pPr>
    </w:p>
    <w:p w14:paraId="2268A44C" w14:textId="77777777" w:rsidR="00000000" w:rsidRDefault="005A3897">
      <w:pPr>
        <w:pStyle w:val="a0"/>
        <w:rPr>
          <w:rFonts w:hint="cs"/>
          <w:rtl/>
        </w:rPr>
      </w:pPr>
      <w:r>
        <w:rPr>
          <w:rFonts w:hint="cs"/>
          <w:rtl/>
        </w:rPr>
        <w:t>חבר הכנסת יצחק כהן.</w:t>
      </w:r>
    </w:p>
    <w:p w14:paraId="2373C0E4" w14:textId="77777777" w:rsidR="00000000" w:rsidRDefault="005A3897">
      <w:pPr>
        <w:pStyle w:val="a0"/>
        <w:rPr>
          <w:rFonts w:hint="cs"/>
          <w:rtl/>
        </w:rPr>
      </w:pPr>
    </w:p>
    <w:p w14:paraId="2ABBB708" w14:textId="77777777" w:rsidR="00000000" w:rsidRDefault="005A3897">
      <w:pPr>
        <w:pStyle w:val="-"/>
        <w:rPr>
          <w:rtl/>
        </w:rPr>
      </w:pPr>
      <w:bookmarkStart w:id="34" w:name="FS000000482T11_10_2004_17_43_23C"/>
      <w:bookmarkEnd w:id="34"/>
      <w:r>
        <w:rPr>
          <w:rtl/>
        </w:rPr>
        <w:t>ראש הממשלה אריאל ש</w:t>
      </w:r>
      <w:r>
        <w:rPr>
          <w:rtl/>
        </w:rPr>
        <w:t>רון:</w:t>
      </w:r>
    </w:p>
    <w:p w14:paraId="7E697D54" w14:textId="77777777" w:rsidR="00000000" w:rsidRDefault="005A3897">
      <w:pPr>
        <w:pStyle w:val="a0"/>
        <w:rPr>
          <w:rtl/>
        </w:rPr>
      </w:pPr>
    </w:p>
    <w:p w14:paraId="2FF9EE09" w14:textId="77777777" w:rsidR="00000000" w:rsidRDefault="005A3897">
      <w:pPr>
        <w:pStyle w:val="a0"/>
        <w:rPr>
          <w:rFonts w:hint="cs"/>
          <w:rtl/>
        </w:rPr>
      </w:pPr>
      <w:r>
        <w:rPr>
          <w:rFonts w:hint="cs"/>
          <w:rtl/>
        </w:rPr>
        <w:t xml:space="preserve">- - בתחום התשתית, שבראשם הכנסת גז טבעי למשק החשמל ומפעלי התפלת מים, שחלקם יתחילו לפעול כבר השנה.  </w:t>
      </w:r>
    </w:p>
    <w:p w14:paraId="222DA61D" w14:textId="77777777" w:rsidR="00000000" w:rsidRDefault="005A3897">
      <w:pPr>
        <w:pStyle w:val="a0"/>
        <w:rPr>
          <w:rFonts w:hint="cs"/>
          <w:rtl/>
        </w:rPr>
      </w:pPr>
    </w:p>
    <w:p w14:paraId="4C4A6E04" w14:textId="77777777" w:rsidR="00000000" w:rsidRDefault="005A3897">
      <w:pPr>
        <w:pStyle w:val="a0"/>
        <w:rPr>
          <w:rFonts w:hint="cs"/>
          <w:rtl/>
        </w:rPr>
      </w:pPr>
      <w:r>
        <w:rPr>
          <w:rFonts w:hint="cs"/>
          <w:rtl/>
        </w:rPr>
        <w:t>גיבשנו תוכנית חומש, בהשקעה כוללת של 20 מיליארד ש"ח לפיתוח מערך הרכבות בישראל. השבוע יצאה לדרכה הרכבת המחברת את תל-אביב לנמל התעופה בן-גוריון. זו הרכבת</w:t>
      </w:r>
      <w:r>
        <w:rPr>
          <w:rFonts w:hint="cs"/>
          <w:rtl/>
        </w:rPr>
        <w:t xml:space="preserve"> שתיסע למודיעין, ומשם לירושלים. </w:t>
      </w:r>
    </w:p>
    <w:p w14:paraId="5E6B743B" w14:textId="77777777" w:rsidR="00000000" w:rsidRDefault="005A3897">
      <w:pPr>
        <w:pStyle w:val="a0"/>
        <w:rPr>
          <w:rFonts w:hint="cs"/>
          <w:rtl/>
        </w:rPr>
      </w:pPr>
    </w:p>
    <w:p w14:paraId="5B56E109" w14:textId="77777777" w:rsidR="00000000" w:rsidRDefault="005A3897">
      <w:pPr>
        <w:pStyle w:val="af0"/>
        <w:rPr>
          <w:rtl/>
        </w:rPr>
      </w:pPr>
      <w:r>
        <w:rPr>
          <w:rFonts w:hint="eastAsia"/>
          <w:rtl/>
        </w:rPr>
        <w:t>צבי</w:t>
      </w:r>
      <w:r>
        <w:rPr>
          <w:rtl/>
        </w:rPr>
        <w:t xml:space="preserve"> הנדל (האיחוד הלאומי - ישראל ביתנו):</w:t>
      </w:r>
    </w:p>
    <w:p w14:paraId="2F03FBCC" w14:textId="77777777" w:rsidR="00000000" w:rsidRDefault="005A3897">
      <w:pPr>
        <w:pStyle w:val="a0"/>
        <w:rPr>
          <w:rFonts w:hint="cs"/>
          <w:rtl/>
        </w:rPr>
      </w:pPr>
    </w:p>
    <w:p w14:paraId="46DF9FAB" w14:textId="77777777" w:rsidR="00000000" w:rsidRDefault="005A3897">
      <w:pPr>
        <w:pStyle w:val="a0"/>
        <w:rPr>
          <w:rFonts w:hint="cs"/>
          <w:rtl/>
        </w:rPr>
      </w:pPr>
      <w:r>
        <w:rPr>
          <w:rFonts w:hint="cs"/>
          <w:rtl/>
        </w:rPr>
        <w:t>כל מה שיקרה זה - - -</w:t>
      </w:r>
    </w:p>
    <w:p w14:paraId="0BFD45CE" w14:textId="77777777" w:rsidR="00000000" w:rsidRDefault="005A3897">
      <w:pPr>
        <w:pStyle w:val="a0"/>
        <w:rPr>
          <w:rFonts w:hint="cs"/>
          <w:rtl/>
        </w:rPr>
      </w:pPr>
    </w:p>
    <w:p w14:paraId="0E6BABC8" w14:textId="77777777" w:rsidR="00000000" w:rsidRDefault="005A3897">
      <w:pPr>
        <w:pStyle w:val="af1"/>
        <w:rPr>
          <w:rtl/>
        </w:rPr>
      </w:pPr>
      <w:r>
        <w:rPr>
          <w:rtl/>
        </w:rPr>
        <w:t>היו"ר ראובן ריבלין:</w:t>
      </w:r>
    </w:p>
    <w:p w14:paraId="53A9D71F" w14:textId="77777777" w:rsidR="00000000" w:rsidRDefault="005A3897">
      <w:pPr>
        <w:pStyle w:val="a0"/>
        <w:rPr>
          <w:rtl/>
        </w:rPr>
      </w:pPr>
    </w:p>
    <w:p w14:paraId="35AE9455" w14:textId="77777777" w:rsidR="00000000" w:rsidRDefault="005A3897">
      <w:pPr>
        <w:pStyle w:val="a0"/>
        <w:rPr>
          <w:rFonts w:hint="cs"/>
          <w:rtl/>
        </w:rPr>
      </w:pPr>
      <w:r>
        <w:rPr>
          <w:rFonts w:hint="cs"/>
          <w:rtl/>
        </w:rPr>
        <w:t xml:space="preserve">חבר הכנסת הנדל. </w:t>
      </w:r>
    </w:p>
    <w:p w14:paraId="057D5314" w14:textId="77777777" w:rsidR="00000000" w:rsidRDefault="005A3897">
      <w:pPr>
        <w:pStyle w:val="a0"/>
        <w:rPr>
          <w:rFonts w:hint="cs"/>
          <w:rtl/>
        </w:rPr>
      </w:pPr>
    </w:p>
    <w:p w14:paraId="33E8E3B5" w14:textId="77777777" w:rsidR="00000000" w:rsidRDefault="005A3897">
      <w:pPr>
        <w:pStyle w:val="af0"/>
        <w:rPr>
          <w:rtl/>
        </w:rPr>
      </w:pPr>
      <w:r>
        <w:rPr>
          <w:rFonts w:hint="eastAsia"/>
          <w:rtl/>
        </w:rPr>
        <w:t>רן</w:t>
      </w:r>
      <w:r>
        <w:rPr>
          <w:rtl/>
        </w:rPr>
        <w:t xml:space="preserve"> כהן (יחד):</w:t>
      </w:r>
    </w:p>
    <w:p w14:paraId="08746E80" w14:textId="77777777" w:rsidR="00000000" w:rsidRDefault="005A3897">
      <w:pPr>
        <w:pStyle w:val="a0"/>
        <w:rPr>
          <w:rFonts w:hint="cs"/>
          <w:rtl/>
        </w:rPr>
      </w:pPr>
    </w:p>
    <w:p w14:paraId="75BFCC82" w14:textId="77777777" w:rsidR="00000000" w:rsidRDefault="005A3897">
      <w:pPr>
        <w:pStyle w:val="a0"/>
        <w:rPr>
          <w:rFonts w:hint="cs"/>
          <w:rtl/>
        </w:rPr>
      </w:pPr>
      <w:r>
        <w:rPr>
          <w:rFonts w:hint="cs"/>
          <w:rtl/>
        </w:rPr>
        <w:t>אם כל כך טוב, אז למה - - -</w:t>
      </w:r>
    </w:p>
    <w:p w14:paraId="5A159747" w14:textId="77777777" w:rsidR="00000000" w:rsidRDefault="005A3897">
      <w:pPr>
        <w:pStyle w:val="a0"/>
        <w:rPr>
          <w:rFonts w:hint="cs"/>
          <w:rtl/>
        </w:rPr>
      </w:pPr>
    </w:p>
    <w:p w14:paraId="095968F8" w14:textId="77777777" w:rsidR="00000000" w:rsidRDefault="005A3897">
      <w:pPr>
        <w:pStyle w:val="-"/>
        <w:rPr>
          <w:rtl/>
        </w:rPr>
      </w:pPr>
      <w:bookmarkStart w:id="35" w:name="FS000000482T11_10_2004_17_46_23C"/>
      <w:bookmarkEnd w:id="35"/>
      <w:r>
        <w:rPr>
          <w:rtl/>
        </w:rPr>
        <w:t>ראש הממשלה אריאל שרון:</w:t>
      </w:r>
    </w:p>
    <w:p w14:paraId="461CB455" w14:textId="77777777" w:rsidR="00000000" w:rsidRDefault="005A3897">
      <w:pPr>
        <w:pStyle w:val="a0"/>
        <w:rPr>
          <w:rtl/>
        </w:rPr>
      </w:pPr>
    </w:p>
    <w:p w14:paraId="563EEA3C" w14:textId="77777777" w:rsidR="00000000" w:rsidRDefault="005A3897">
      <w:pPr>
        <w:pStyle w:val="a0"/>
        <w:rPr>
          <w:rFonts w:hint="cs"/>
          <w:rtl/>
        </w:rPr>
      </w:pPr>
      <w:r>
        <w:rPr>
          <w:rFonts w:hint="cs"/>
          <w:rtl/>
        </w:rPr>
        <w:t>אדוני הנשיא, חברי הכנסת, אנו נמצאים ברגע מכריע מבחינה</w:t>
      </w:r>
      <w:r>
        <w:rPr>
          <w:rFonts w:hint="cs"/>
          <w:rtl/>
        </w:rPr>
        <w:t xml:space="preserve"> כלכלית וחברתית. ההתייצבות הכלכלית הושלמה עם ריבית יציבה של כ-4%. שער חליפין יציב, אינפלציה אפסית, השקעות זרות גוברות, לצד הערבויות שקיבלנו מממשלת ארצות-הברית - -</w:t>
      </w:r>
    </w:p>
    <w:p w14:paraId="46ACD2F8" w14:textId="77777777" w:rsidR="00000000" w:rsidRDefault="005A3897">
      <w:pPr>
        <w:pStyle w:val="a0"/>
        <w:rPr>
          <w:rFonts w:hint="cs"/>
          <w:rtl/>
        </w:rPr>
      </w:pPr>
    </w:p>
    <w:p w14:paraId="6F263F65" w14:textId="77777777" w:rsidR="00000000" w:rsidRDefault="005A3897">
      <w:pPr>
        <w:pStyle w:val="af0"/>
        <w:rPr>
          <w:rtl/>
        </w:rPr>
      </w:pPr>
      <w:r>
        <w:rPr>
          <w:rFonts w:hint="eastAsia"/>
          <w:rtl/>
        </w:rPr>
        <w:t>יצחק</w:t>
      </w:r>
      <w:r>
        <w:rPr>
          <w:rtl/>
        </w:rPr>
        <w:t xml:space="preserve"> כהן (ש"ס):</w:t>
      </w:r>
    </w:p>
    <w:p w14:paraId="295AF496" w14:textId="77777777" w:rsidR="00000000" w:rsidRDefault="005A3897">
      <w:pPr>
        <w:pStyle w:val="a0"/>
        <w:rPr>
          <w:rFonts w:hint="cs"/>
          <w:rtl/>
        </w:rPr>
      </w:pPr>
    </w:p>
    <w:p w14:paraId="2165F1BD" w14:textId="77777777" w:rsidR="00000000" w:rsidRDefault="005A3897">
      <w:pPr>
        <w:pStyle w:val="a0"/>
        <w:rPr>
          <w:rFonts w:hint="cs"/>
          <w:rtl/>
        </w:rPr>
      </w:pPr>
      <w:r>
        <w:rPr>
          <w:rFonts w:hint="cs"/>
          <w:rtl/>
        </w:rPr>
        <w:t>מיליון איש רעבים.</w:t>
      </w:r>
    </w:p>
    <w:p w14:paraId="5EF7B1EE" w14:textId="77777777" w:rsidR="00000000" w:rsidRDefault="005A3897">
      <w:pPr>
        <w:pStyle w:val="a0"/>
        <w:rPr>
          <w:rFonts w:hint="cs"/>
          <w:rtl/>
        </w:rPr>
      </w:pPr>
    </w:p>
    <w:p w14:paraId="5F71E23B" w14:textId="77777777" w:rsidR="00000000" w:rsidRDefault="005A3897">
      <w:pPr>
        <w:pStyle w:val="af0"/>
        <w:rPr>
          <w:rtl/>
        </w:rPr>
      </w:pPr>
      <w:r>
        <w:rPr>
          <w:rFonts w:hint="eastAsia"/>
          <w:rtl/>
        </w:rPr>
        <w:t>דוד</w:t>
      </w:r>
      <w:r>
        <w:rPr>
          <w:rtl/>
        </w:rPr>
        <w:t xml:space="preserve"> אזולאי (ש"ס):</w:t>
      </w:r>
    </w:p>
    <w:p w14:paraId="2F00EB6B" w14:textId="77777777" w:rsidR="00000000" w:rsidRDefault="005A3897">
      <w:pPr>
        <w:pStyle w:val="a0"/>
        <w:rPr>
          <w:rFonts w:hint="cs"/>
          <w:rtl/>
        </w:rPr>
      </w:pPr>
    </w:p>
    <w:p w14:paraId="5154369F" w14:textId="77777777" w:rsidR="00000000" w:rsidRDefault="005A3897">
      <w:pPr>
        <w:pStyle w:val="a0"/>
        <w:rPr>
          <w:rFonts w:hint="cs"/>
          <w:rtl/>
        </w:rPr>
      </w:pPr>
      <w:r>
        <w:rPr>
          <w:rFonts w:hint="cs"/>
          <w:rtl/>
        </w:rPr>
        <w:t>מיליון איש רעבים.</w:t>
      </w:r>
    </w:p>
    <w:p w14:paraId="26C047EE" w14:textId="77777777" w:rsidR="00000000" w:rsidRDefault="005A3897">
      <w:pPr>
        <w:pStyle w:val="af1"/>
        <w:rPr>
          <w:rFonts w:hint="cs"/>
          <w:rtl/>
        </w:rPr>
      </w:pPr>
    </w:p>
    <w:p w14:paraId="39944AF4" w14:textId="77777777" w:rsidR="00000000" w:rsidRDefault="005A3897">
      <w:pPr>
        <w:pStyle w:val="af0"/>
        <w:rPr>
          <w:rtl/>
        </w:rPr>
      </w:pPr>
      <w:r>
        <w:rPr>
          <w:rFonts w:hint="eastAsia"/>
          <w:rtl/>
        </w:rPr>
        <w:t>יצחק</w:t>
      </w:r>
      <w:r>
        <w:rPr>
          <w:rtl/>
        </w:rPr>
        <w:t xml:space="preserve"> כהן (ש"ס):</w:t>
      </w:r>
    </w:p>
    <w:p w14:paraId="090C5626" w14:textId="77777777" w:rsidR="00000000" w:rsidRDefault="005A3897">
      <w:pPr>
        <w:pStyle w:val="a0"/>
        <w:rPr>
          <w:rFonts w:hint="cs"/>
          <w:rtl/>
        </w:rPr>
      </w:pPr>
    </w:p>
    <w:p w14:paraId="3951ABAC" w14:textId="77777777" w:rsidR="00000000" w:rsidRDefault="005A3897">
      <w:pPr>
        <w:pStyle w:val="a0"/>
        <w:rPr>
          <w:rFonts w:hint="cs"/>
          <w:rtl/>
        </w:rPr>
      </w:pPr>
      <w:r>
        <w:rPr>
          <w:rFonts w:hint="cs"/>
          <w:rtl/>
        </w:rPr>
        <w:t>מ</w:t>
      </w:r>
      <w:r>
        <w:rPr>
          <w:rFonts w:hint="cs"/>
          <w:rtl/>
        </w:rPr>
        <w:t xml:space="preserve">יליון איש רעבים. </w:t>
      </w:r>
    </w:p>
    <w:p w14:paraId="0D33C459" w14:textId="77777777" w:rsidR="00000000" w:rsidRDefault="005A3897">
      <w:pPr>
        <w:pStyle w:val="a0"/>
        <w:rPr>
          <w:rFonts w:hint="cs"/>
          <w:rtl/>
        </w:rPr>
      </w:pPr>
    </w:p>
    <w:p w14:paraId="16003C2A" w14:textId="77777777" w:rsidR="00000000" w:rsidRDefault="005A3897">
      <w:pPr>
        <w:pStyle w:val="af1"/>
        <w:rPr>
          <w:rtl/>
        </w:rPr>
      </w:pPr>
      <w:r>
        <w:rPr>
          <w:rFonts w:hint="eastAsia"/>
          <w:rtl/>
        </w:rPr>
        <w:t>היו</w:t>
      </w:r>
      <w:r>
        <w:rPr>
          <w:rtl/>
        </w:rPr>
        <w:t>"ר ראובן ריבלין:</w:t>
      </w:r>
    </w:p>
    <w:p w14:paraId="2210C2B8" w14:textId="77777777" w:rsidR="00000000" w:rsidRDefault="005A3897">
      <w:pPr>
        <w:pStyle w:val="a0"/>
        <w:rPr>
          <w:rFonts w:hint="cs"/>
          <w:rtl/>
        </w:rPr>
      </w:pPr>
    </w:p>
    <w:p w14:paraId="780ACDCE" w14:textId="77777777" w:rsidR="00000000" w:rsidRDefault="005A3897">
      <w:pPr>
        <w:pStyle w:val="a0"/>
        <w:rPr>
          <w:rFonts w:hint="cs"/>
          <w:rtl/>
        </w:rPr>
      </w:pPr>
      <w:r>
        <w:rPr>
          <w:rFonts w:hint="cs"/>
          <w:rtl/>
        </w:rPr>
        <w:t xml:space="preserve">חבר הכנסת יצחק כהן, זו הערה אחרונה שלי אליך. הערה אחרונה. </w:t>
      </w:r>
    </w:p>
    <w:p w14:paraId="5186442E" w14:textId="77777777" w:rsidR="00000000" w:rsidRDefault="005A3897">
      <w:pPr>
        <w:pStyle w:val="a0"/>
        <w:rPr>
          <w:rFonts w:hint="cs"/>
          <w:rtl/>
        </w:rPr>
      </w:pPr>
    </w:p>
    <w:p w14:paraId="26F28BBA" w14:textId="77777777" w:rsidR="00000000" w:rsidRDefault="005A3897">
      <w:pPr>
        <w:pStyle w:val="af0"/>
        <w:rPr>
          <w:rtl/>
        </w:rPr>
      </w:pPr>
      <w:r>
        <w:rPr>
          <w:rFonts w:hint="eastAsia"/>
          <w:rtl/>
        </w:rPr>
        <w:t>יצחק</w:t>
      </w:r>
      <w:r>
        <w:rPr>
          <w:rtl/>
        </w:rPr>
        <w:t xml:space="preserve"> כהן (ש"ס):</w:t>
      </w:r>
    </w:p>
    <w:p w14:paraId="41E73171" w14:textId="77777777" w:rsidR="00000000" w:rsidRDefault="005A3897">
      <w:pPr>
        <w:pStyle w:val="a0"/>
        <w:rPr>
          <w:rFonts w:hint="cs"/>
          <w:rtl/>
        </w:rPr>
      </w:pPr>
    </w:p>
    <w:p w14:paraId="5D6091D8" w14:textId="77777777" w:rsidR="00000000" w:rsidRDefault="005A3897">
      <w:pPr>
        <w:pStyle w:val="a0"/>
        <w:rPr>
          <w:rFonts w:hint="cs"/>
          <w:rtl/>
        </w:rPr>
      </w:pPr>
      <w:r>
        <w:rPr>
          <w:rFonts w:hint="cs"/>
          <w:rtl/>
        </w:rPr>
        <w:t>- - -</w:t>
      </w:r>
    </w:p>
    <w:p w14:paraId="5CC7E47B" w14:textId="77777777" w:rsidR="00000000" w:rsidRDefault="005A3897">
      <w:pPr>
        <w:pStyle w:val="a0"/>
        <w:rPr>
          <w:rFonts w:hint="cs"/>
          <w:rtl/>
        </w:rPr>
      </w:pPr>
    </w:p>
    <w:p w14:paraId="7B953ACA" w14:textId="77777777" w:rsidR="00000000" w:rsidRDefault="005A3897">
      <w:pPr>
        <w:pStyle w:val="af1"/>
        <w:rPr>
          <w:rtl/>
        </w:rPr>
      </w:pPr>
      <w:r>
        <w:rPr>
          <w:rtl/>
        </w:rPr>
        <w:t>היו"ר ראובן ריבלין:</w:t>
      </w:r>
    </w:p>
    <w:p w14:paraId="26FD5E1B" w14:textId="77777777" w:rsidR="00000000" w:rsidRDefault="005A3897">
      <w:pPr>
        <w:pStyle w:val="a0"/>
        <w:rPr>
          <w:rtl/>
        </w:rPr>
      </w:pPr>
    </w:p>
    <w:p w14:paraId="610FFC10" w14:textId="77777777" w:rsidR="00000000" w:rsidRDefault="005A3897">
      <w:pPr>
        <w:pStyle w:val="a0"/>
        <w:rPr>
          <w:rFonts w:hint="cs"/>
          <w:rtl/>
        </w:rPr>
      </w:pPr>
      <w:r>
        <w:rPr>
          <w:rFonts w:hint="cs"/>
          <w:rtl/>
        </w:rPr>
        <w:t xml:space="preserve">זאת אומרת - אתה נשאר אדיש להערתי. </w:t>
      </w:r>
    </w:p>
    <w:p w14:paraId="3D45CBE0" w14:textId="77777777" w:rsidR="00000000" w:rsidRDefault="005A3897">
      <w:pPr>
        <w:pStyle w:val="a0"/>
        <w:rPr>
          <w:rFonts w:hint="cs"/>
          <w:rtl/>
        </w:rPr>
      </w:pPr>
    </w:p>
    <w:p w14:paraId="39AB36F4" w14:textId="77777777" w:rsidR="00000000" w:rsidRDefault="005A3897">
      <w:pPr>
        <w:pStyle w:val="a0"/>
        <w:rPr>
          <w:rFonts w:hint="cs"/>
          <w:rtl/>
        </w:rPr>
      </w:pPr>
      <w:r>
        <w:rPr>
          <w:rFonts w:hint="cs"/>
          <w:rtl/>
        </w:rPr>
        <w:t>רבותי, ראש הממשלה מצווה, על-פי הוראות התקנון, להביא בפנינו את הדברים שהוא ח</w:t>
      </w:r>
      <w:r>
        <w:rPr>
          <w:rFonts w:hint="cs"/>
          <w:rtl/>
        </w:rPr>
        <w:t xml:space="preserve">ושב שצריך להביא אותם לסיכום השנה החולפת ולקראת השנה הבאה. זה מה שקובע. </w:t>
      </w:r>
    </w:p>
    <w:p w14:paraId="7867FBAA" w14:textId="77777777" w:rsidR="00000000" w:rsidRDefault="005A3897">
      <w:pPr>
        <w:pStyle w:val="a0"/>
        <w:rPr>
          <w:rFonts w:hint="cs"/>
          <w:rtl/>
        </w:rPr>
      </w:pPr>
    </w:p>
    <w:p w14:paraId="482E9E78" w14:textId="77777777" w:rsidR="00000000" w:rsidRDefault="005A3897">
      <w:pPr>
        <w:pStyle w:val="af0"/>
        <w:rPr>
          <w:rtl/>
        </w:rPr>
      </w:pPr>
      <w:r>
        <w:rPr>
          <w:rFonts w:hint="eastAsia"/>
          <w:rtl/>
        </w:rPr>
        <w:t>קריאות</w:t>
      </w:r>
      <w:r>
        <w:rPr>
          <w:rtl/>
        </w:rPr>
        <w:t>:</w:t>
      </w:r>
    </w:p>
    <w:p w14:paraId="3F824938" w14:textId="77777777" w:rsidR="00000000" w:rsidRDefault="005A3897">
      <w:pPr>
        <w:pStyle w:val="a0"/>
        <w:rPr>
          <w:rFonts w:hint="cs"/>
          <w:rtl/>
        </w:rPr>
      </w:pPr>
    </w:p>
    <w:p w14:paraId="043FCB34" w14:textId="77777777" w:rsidR="00000000" w:rsidRDefault="005A3897">
      <w:pPr>
        <w:pStyle w:val="a0"/>
        <w:rPr>
          <w:rFonts w:hint="cs"/>
          <w:rtl/>
        </w:rPr>
      </w:pPr>
      <w:r>
        <w:rPr>
          <w:rFonts w:hint="cs"/>
          <w:rtl/>
        </w:rPr>
        <w:t>- - -</w:t>
      </w:r>
    </w:p>
    <w:p w14:paraId="1E6345E9" w14:textId="77777777" w:rsidR="00000000" w:rsidRDefault="005A3897">
      <w:pPr>
        <w:pStyle w:val="a0"/>
        <w:rPr>
          <w:rFonts w:hint="cs"/>
          <w:rtl/>
        </w:rPr>
      </w:pPr>
    </w:p>
    <w:p w14:paraId="617DC213" w14:textId="77777777" w:rsidR="00000000" w:rsidRDefault="005A3897">
      <w:pPr>
        <w:pStyle w:val="af0"/>
        <w:rPr>
          <w:rtl/>
        </w:rPr>
      </w:pPr>
      <w:r>
        <w:rPr>
          <w:rFonts w:hint="eastAsia"/>
          <w:rtl/>
        </w:rPr>
        <w:t>דוד</w:t>
      </w:r>
      <w:r>
        <w:rPr>
          <w:rtl/>
        </w:rPr>
        <w:t xml:space="preserve"> אזולאי (ש"ס):</w:t>
      </w:r>
    </w:p>
    <w:p w14:paraId="308B4937" w14:textId="77777777" w:rsidR="00000000" w:rsidRDefault="005A3897">
      <w:pPr>
        <w:pStyle w:val="a0"/>
        <w:rPr>
          <w:rFonts w:hint="cs"/>
          <w:rtl/>
        </w:rPr>
      </w:pPr>
    </w:p>
    <w:p w14:paraId="6A84958D" w14:textId="77777777" w:rsidR="00000000" w:rsidRDefault="005A3897">
      <w:pPr>
        <w:pStyle w:val="a0"/>
        <w:rPr>
          <w:rFonts w:hint="cs"/>
          <w:rtl/>
        </w:rPr>
      </w:pPr>
      <w:r>
        <w:rPr>
          <w:rFonts w:hint="cs"/>
          <w:rtl/>
        </w:rPr>
        <w:t>אנחנו חיים - - - הזאת.</w:t>
      </w:r>
    </w:p>
    <w:p w14:paraId="7B6A2281" w14:textId="77777777" w:rsidR="00000000" w:rsidRDefault="005A3897">
      <w:pPr>
        <w:pStyle w:val="a0"/>
        <w:rPr>
          <w:rFonts w:hint="cs"/>
          <w:rtl/>
        </w:rPr>
      </w:pPr>
    </w:p>
    <w:p w14:paraId="31BA985D" w14:textId="77777777" w:rsidR="00000000" w:rsidRDefault="005A3897">
      <w:pPr>
        <w:pStyle w:val="af1"/>
        <w:rPr>
          <w:rtl/>
        </w:rPr>
      </w:pPr>
      <w:r>
        <w:rPr>
          <w:rtl/>
        </w:rPr>
        <w:t>היו"ר ראובן ריבלין:</w:t>
      </w:r>
    </w:p>
    <w:p w14:paraId="5E73F808" w14:textId="77777777" w:rsidR="00000000" w:rsidRDefault="005A3897">
      <w:pPr>
        <w:pStyle w:val="a0"/>
        <w:rPr>
          <w:rtl/>
        </w:rPr>
      </w:pPr>
    </w:p>
    <w:p w14:paraId="21FF395A" w14:textId="77777777" w:rsidR="00000000" w:rsidRDefault="005A3897">
      <w:pPr>
        <w:pStyle w:val="a0"/>
        <w:rPr>
          <w:rFonts w:hint="cs"/>
          <w:rtl/>
        </w:rPr>
      </w:pPr>
      <w:r>
        <w:rPr>
          <w:rFonts w:hint="cs"/>
          <w:rtl/>
        </w:rPr>
        <w:t>מתקיים אחרי כן דיון על הודעת ראש הממשלה. ראש הממשלה לא ימסור בהודעתו מה שאתם רוצים לשמוע, או מה שאתם מב</w:t>
      </w:r>
      <w:r>
        <w:rPr>
          <w:rFonts w:hint="cs"/>
          <w:rtl/>
        </w:rPr>
        <w:t>קשים לשאול. הוא אומר מה שהוא רוצה, ובכך מסתיים העניין. וצריך לכבד את התקנון שכולנו אחראים לו וכולנו מגבים אותו. בבקשה, אדוני ראש הממשלה. מספיק, מספיק.</w:t>
      </w:r>
    </w:p>
    <w:p w14:paraId="5748017E" w14:textId="77777777" w:rsidR="00000000" w:rsidRDefault="005A3897">
      <w:pPr>
        <w:pStyle w:val="a0"/>
        <w:rPr>
          <w:rFonts w:hint="cs"/>
          <w:rtl/>
        </w:rPr>
      </w:pPr>
    </w:p>
    <w:p w14:paraId="006E29C6"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1D455318" w14:textId="77777777" w:rsidR="00000000" w:rsidRDefault="005A3897">
      <w:pPr>
        <w:pStyle w:val="a0"/>
        <w:rPr>
          <w:rFonts w:hint="cs"/>
          <w:rtl/>
        </w:rPr>
      </w:pPr>
    </w:p>
    <w:p w14:paraId="0791821C" w14:textId="77777777" w:rsidR="00000000" w:rsidRDefault="005A3897">
      <w:pPr>
        <w:pStyle w:val="a0"/>
        <w:rPr>
          <w:rFonts w:hint="cs"/>
          <w:rtl/>
        </w:rPr>
      </w:pPr>
      <w:r>
        <w:rPr>
          <w:rFonts w:hint="cs"/>
          <w:rtl/>
        </w:rPr>
        <w:t>זה ממש גן-עדן, אבל מה תפקידו של ראש הממשלה?</w:t>
      </w:r>
    </w:p>
    <w:p w14:paraId="74392899" w14:textId="77777777" w:rsidR="00000000" w:rsidRDefault="005A3897">
      <w:pPr>
        <w:pStyle w:val="a0"/>
        <w:rPr>
          <w:rFonts w:hint="cs"/>
          <w:rtl/>
        </w:rPr>
      </w:pPr>
    </w:p>
    <w:p w14:paraId="4FD77585" w14:textId="77777777" w:rsidR="00000000" w:rsidRDefault="005A3897">
      <w:pPr>
        <w:pStyle w:val="af1"/>
        <w:rPr>
          <w:rtl/>
        </w:rPr>
      </w:pPr>
      <w:r>
        <w:rPr>
          <w:rtl/>
        </w:rPr>
        <w:t>היו"ר ראוב</w:t>
      </w:r>
      <w:r>
        <w:rPr>
          <w:rtl/>
        </w:rPr>
        <w:t>ן ריבלין:</w:t>
      </w:r>
    </w:p>
    <w:p w14:paraId="17C4622F" w14:textId="77777777" w:rsidR="00000000" w:rsidRDefault="005A3897">
      <w:pPr>
        <w:pStyle w:val="a0"/>
        <w:rPr>
          <w:rtl/>
        </w:rPr>
      </w:pPr>
    </w:p>
    <w:p w14:paraId="63F76A02" w14:textId="77777777" w:rsidR="00000000" w:rsidRDefault="005A3897">
      <w:pPr>
        <w:pStyle w:val="a0"/>
        <w:rPr>
          <w:rFonts w:hint="cs"/>
          <w:rtl/>
        </w:rPr>
      </w:pPr>
      <w:r>
        <w:rPr>
          <w:rFonts w:hint="cs"/>
          <w:rtl/>
        </w:rPr>
        <w:t xml:space="preserve">אתה תשאל, יש לך הרבה הזדמנויות. יש הצעת אי-אמון, אחרי זה אדוני יכול לעשות כפי שעולה על רוחו בקשר לממשלה. </w:t>
      </w:r>
    </w:p>
    <w:p w14:paraId="25AAACC3" w14:textId="77777777" w:rsidR="00000000" w:rsidRDefault="005A3897">
      <w:pPr>
        <w:pStyle w:val="a0"/>
        <w:rPr>
          <w:rFonts w:hint="cs"/>
          <w:rtl/>
        </w:rPr>
      </w:pPr>
    </w:p>
    <w:p w14:paraId="1FB28D1C" w14:textId="77777777" w:rsidR="00000000" w:rsidRDefault="005A3897">
      <w:pPr>
        <w:pStyle w:val="af0"/>
        <w:rPr>
          <w:rtl/>
        </w:rPr>
      </w:pPr>
      <w:r>
        <w:rPr>
          <w:rFonts w:hint="eastAsia"/>
          <w:rtl/>
        </w:rPr>
        <w:t>יצחק</w:t>
      </w:r>
      <w:r>
        <w:rPr>
          <w:rtl/>
        </w:rPr>
        <w:t xml:space="preserve"> הרצוג (העבודה-מימד):</w:t>
      </w:r>
    </w:p>
    <w:p w14:paraId="1FDC1D9A" w14:textId="77777777" w:rsidR="00000000" w:rsidRDefault="005A3897">
      <w:pPr>
        <w:pStyle w:val="a0"/>
        <w:rPr>
          <w:rFonts w:hint="cs"/>
          <w:rtl/>
        </w:rPr>
      </w:pPr>
    </w:p>
    <w:p w14:paraId="5A6859C9" w14:textId="77777777" w:rsidR="00000000" w:rsidRDefault="005A3897">
      <w:pPr>
        <w:pStyle w:val="a0"/>
        <w:rPr>
          <w:rFonts w:hint="cs"/>
          <w:rtl/>
        </w:rPr>
      </w:pPr>
      <w:r>
        <w:rPr>
          <w:rFonts w:hint="cs"/>
          <w:rtl/>
        </w:rPr>
        <w:t>מה עם האבטלה?</w:t>
      </w:r>
    </w:p>
    <w:p w14:paraId="704960BD" w14:textId="77777777" w:rsidR="00000000" w:rsidRDefault="005A3897">
      <w:pPr>
        <w:pStyle w:val="a0"/>
        <w:rPr>
          <w:rFonts w:hint="cs"/>
          <w:rtl/>
        </w:rPr>
      </w:pPr>
    </w:p>
    <w:p w14:paraId="4A112201" w14:textId="77777777" w:rsidR="00000000" w:rsidRDefault="005A3897">
      <w:pPr>
        <w:pStyle w:val="af1"/>
        <w:rPr>
          <w:rtl/>
        </w:rPr>
      </w:pPr>
      <w:r>
        <w:rPr>
          <w:rtl/>
        </w:rPr>
        <w:t>היו"ר ראובן ריבלין:</w:t>
      </w:r>
    </w:p>
    <w:p w14:paraId="0E525735" w14:textId="77777777" w:rsidR="00000000" w:rsidRDefault="005A3897">
      <w:pPr>
        <w:pStyle w:val="a0"/>
        <w:rPr>
          <w:rtl/>
        </w:rPr>
      </w:pPr>
    </w:p>
    <w:p w14:paraId="07E853BD" w14:textId="77777777" w:rsidR="00000000" w:rsidRDefault="005A3897">
      <w:pPr>
        <w:pStyle w:val="a0"/>
        <w:rPr>
          <w:rFonts w:hint="cs"/>
          <w:rtl/>
        </w:rPr>
      </w:pPr>
      <w:r>
        <w:rPr>
          <w:rFonts w:hint="cs"/>
          <w:rtl/>
        </w:rPr>
        <w:t xml:space="preserve">אבטלה אחרי זה. ראש הממשלה קודם כול יתייחס לאותם דברים שהוא רוצה. </w:t>
      </w:r>
    </w:p>
    <w:p w14:paraId="76E13813" w14:textId="77777777" w:rsidR="00000000" w:rsidRDefault="005A3897">
      <w:pPr>
        <w:pStyle w:val="a0"/>
        <w:rPr>
          <w:rFonts w:hint="cs"/>
          <w:rtl/>
        </w:rPr>
      </w:pPr>
    </w:p>
    <w:p w14:paraId="39311681" w14:textId="77777777" w:rsidR="00000000" w:rsidRDefault="005A3897">
      <w:pPr>
        <w:pStyle w:val="af0"/>
        <w:rPr>
          <w:rtl/>
        </w:rPr>
      </w:pPr>
      <w:r>
        <w:rPr>
          <w:rFonts w:hint="eastAsia"/>
          <w:rtl/>
        </w:rPr>
        <w:t>רן</w:t>
      </w:r>
      <w:r>
        <w:rPr>
          <w:rtl/>
        </w:rPr>
        <w:t xml:space="preserve"> כהן (</w:t>
      </w:r>
      <w:r>
        <w:rPr>
          <w:rtl/>
        </w:rPr>
        <w:t>יחד):</w:t>
      </w:r>
    </w:p>
    <w:p w14:paraId="2B393865" w14:textId="77777777" w:rsidR="00000000" w:rsidRDefault="005A3897">
      <w:pPr>
        <w:pStyle w:val="a0"/>
        <w:rPr>
          <w:rFonts w:hint="cs"/>
          <w:rtl/>
        </w:rPr>
      </w:pPr>
    </w:p>
    <w:p w14:paraId="4D3532E3" w14:textId="77777777" w:rsidR="00000000" w:rsidRDefault="005A3897">
      <w:pPr>
        <w:pStyle w:val="a0"/>
        <w:rPr>
          <w:rFonts w:hint="cs"/>
          <w:rtl/>
        </w:rPr>
      </w:pPr>
      <w:r>
        <w:rPr>
          <w:rFonts w:hint="cs"/>
          <w:rtl/>
        </w:rPr>
        <w:t>אדוני היושב-ראש, אמר ראש הממשלה שהוא מבין ללבם של המתנחלים. למה הוא לא מבין ללבם של העניים?</w:t>
      </w:r>
    </w:p>
    <w:p w14:paraId="0CEE1126" w14:textId="77777777" w:rsidR="00000000" w:rsidRDefault="005A3897">
      <w:pPr>
        <w:pStyle w:val="a0"/>
        <w:rPr>
          <w:rFonts w:hint="cs"/>
          <w:rtl/>
        </w:rPr>
      </w:pPr>
    </w:p>
    <w:p w14:paraId="24149AC0" w14:textId="77777777" w:rsidR="00000000" w:rsidRDefault="005A3897">
      <w:pPr>
        <w:pStyle w:val="af1"/>
        <w:rPr>
          <w:rtl/>
        </w:rPr>
      </w:pPr>
      <w:r>
        <w:rPr>
          <w:rtl/>
        </w:rPr>
        <w:t>היו"ר ראובן ריבלין:</w:t>
      </w:r>
    </w:p>
    <w:p w14:paraId="45817737" w14:textId="77777777" w:rsidR="00000000" w:rsidRDefault="005A3897">
      <w:pPr>
        <w:pStyle w:val="a0"/>
        <w:rPr>
          <w:rtl/>
        </w:rPr>
      </w:pPr>
    </w:p>
    <w:p w14:paraId="12C74D0E" w14:textId="77777777" w:rsidR="00000000" w:rsidRDefault="005A3897">
      <w:pPr>
        <w:pStyle w:val="a0"/>
        <w:rPr>
          <w:rFonts w:hint="cs"/>
          <w:rtl/>
        </w:rPr>
      </w:pPr>
      <w:r>
        <w:rPr>
          <w:rFonts w:hint="cs"/>
          <w:rtl/>
        </w:rPr>
        <w:t xml:space="preserve">חבר הכנסת כהן, אמרת - תודה רבה. ראש הממשלה שמע את מה שאמרת. </w:t>
      </w:r>
    </w:p>
    <w:p w14:paraId="02E3BDEC" w14:textId="77777777" w:rsidR="00000000" w:rsidRDefault="005A3897">
      <w:pPr>
        <w:pStyle w:val="a0"/>
        <w:rPr>
          <w:rFonts w:hint="cs"/>
          <w:rtl/>
        </w:rPr>
      </w:pPr>
    </w:p>
    <w:p w14:paraId="75F9C42C" w14:textId="77777777" w:rsidR="00000000" w:rsidRDefault="005A3897">
      <w:pPr>
        <w:pStyle w:val="af0"/>
        <w:rPr>
          <w:rtl/>
        </w:rPr>
      </w:pPr>
      <w:r>
        <w:rPr>
          <w:rFonts w:hint="eastAsia"/>
          <w:rtl/>
        </w:rPr>
        <w:t>קריאות</w:t>
      </w:r>
      <w:r>
        <w:rPr>
          <w:rtl/>
        </w:rPr>
        <w:t>:</w:t>
      </w:r>
    </w:p>
    <w:p w14:paraId="09E7CA18" w14:textId="77777777" w:rsidR="00000000" w:rsidRDefault="005A3897">
      <w:pPr>
        <w:pStyle w:val="a0"/>
        <w:rPr>
          <w:rFonts w:hint="cs"/>
          <w:rtl/>
        </w:rPr>
      </w:pPr>
    </w:p>
    <w:p w14:paraId="1C40B9BC" w14:textId="77777777" w:rsidR="00000000" w:rsidRDefault="005A3897">
      <w:pPr>
        <w:pStyle w:val="a0"/>
        <w:rPr>
          <w:rFonts w:hint="cs"/>
          <w:rtl/>
        </w:rPr>
      </w:pPr>
      <w:r>
        <w:rPr>
          <w:rFonts w:hint="cs"/>
          <w:rtl/>
        </w:rPr>
        <w:t>- - -</w:t>
      </w:r>
    </w:p>
    <w:p w14:paraId="7A2231EB" w14:textId="77777777" w:rsidR="00000000" w:rsidRDefault="005A3897">
      <w:pPr>
        <w:pStyle w:val="a0"/>
        <w:rPr>
          <w:rFonts w:hint="cs"/>
          <w:rtl/>
        </w:rPr>
      </w:pPr>
    </w:p>
    <w:p w14:paraId="0CE1EF4C" w14:textId="77777777" w:rsidR="00000000" w:rsidRDefault="005A3897">
      <w:pPr>
        <w:pStyle w:val="af0"/>
        <w:rPr>
          <w:rtl/>
        </w:rPr>
      </w:pPr>
      <w:r>
        <w:rPr>
          <w:rFonts w:hint="eastAsia"/>
          <w:rtl/>
        </w:rPr>
        <w:t>אופיר</w:t>
      </w:r>
      <w:r>
        <w:rPr>
          <w:rtl/>
        </w:rPr>
        <w:t xml:space="preserve"> פינס-פז (העבודה-מימד):</w:t>
      </w:r>
    </w:p>
    <w:p w14:paraId="52A5F1E0" w14:textId="77777777" w:rsidR="00000000" w:rsidRDefault="005A3897">
      <w:pPr>
        <w:pStyle w:val="a0"/>
        <w:rPr>
          <w:rFonts w:hint="cs"/>
          <w:rtl/>
        </w:rPr>
      </w:pPr>
    </w:p>
    <w:p w14:paraId="433D1237" w14:textId="77777777" w:rsidR="00000000" w:rsidRDefault="005A3897">
      <w:pPr>
        <w:pStyle w:val="a0"/>
        <w:rPr>
          <w:rFonts w:hint="cs"/>
          <w:rtl/>
        </w:rPr>
      </w:pPr>
      <w:r>
        <w:rPr>
          <w:rFonts w:hint="cs"/>
          <w:rtl/>
        </w:rPr>
        <w:t>- - -</w:t>
      </w:r>
    </w:p>
    <w:p w14:paraId="18F09AC7" w14:textId="77777777" w:rsidR="00000000" w:rsidRDefault="005A3897">
      <w:pPr>
        <w:pStyle w:val="a0"/>
        <w:rPr>
          <w:rFonts w:hint="cs"/>
          <w:rtl/>
        </w:rPr>
      </w:pPr>
    </w:p>
    <w:p w14:paraId="616E931E" w14:textId="77777777" w:rsidR="00000000" w:rsidRDefault="005A3897">
      <w:pPr>
        <w:pStyle w:val="af1"/>
        <w:rPr>
          <w:rtl/>
        </w:rPr>
      </w:pPr>
      <w:r>
        <w:rPr>
          <w:rtl/>
        </w:rPr>
        <w:t>היו"ר ראובן ריבלין:</w:t>
      </w:r>
    </w:p>
    <w:p w14:paraId="6A0EC308" w14:textId="77777777" w:rsidR="00000000" w:rsidRDefault="005A3897">
      <w:pPr>
        <w:pStyle w:val="a0"/>
        <w:rPr>
          <w:rtl/>
        </w:rPr>
      </w:pPr>
    </w:p>
    <w:p w14:paraId="535D01A4" w14:textId="77777777" w:rsidR="00000000" w:rsidRDefault="005A3897">
      <w:pPr>
        <w:pStyle w:val="a0"/>
        <w:rPr>
          <w:rFonts w:hint="cs"/>
          <w:rtl/>
        </w:rPr>
      </w:pPr>
      <w:r>
        <w:rPr>
          <w:rFonts w:hint="cs"/>
          <w:rtl/>
        </w:rPr>
        <w:t>בבקשה, חבר הכנסת פינס. חברי הכנסת, האם אתם רוצים לקיים דיון כשאתם יושבים על ספסלי המליאה?</w:t>
      </w:r>
    </w:p>
    <w:p w14:paraId="3214D475" w14:textId="77777777" w:rsidR="00000000" w:rsidRDefault="005A3897">
      <w:pPr>
        <w:pStyle w:val="a0"/>
        <w:rPr>
          <w:rFonts w:hint="cs"/>
          <w:rtl/>
        </w:rPr>
      </w:pPr>
    </w:p>
    <w:p w14:paraId="64276B36" w14:textId="77777777" w:rsidR="00000000" w:rsidRDefault="005A3897">
      <w:pPr>
        <w:pStyle w:val="af0"/>
        <w:rPr>
          <w:rtl/>
        </w:rPr>
      </w:pPr>
      <w:r>
        <w:rPr>
          <w:rFonts w:hint="eastAsia"/>
          <w:rtl/>
        </w:rPr>
        <w:t>קריאה</w:t>
      </w:r>
      <w:r>
        <w:rPr>
          <w:rtl/>
        </w:rPr>
        <w:t>:</w:t>
      </w:r>
    </w:p>
    <w:p w14:paraId="5748E73C" w14:textId="77777777" w:rsidR="00000000" w:rsidRDefault="005A3897">
      <w:pPr>
        <w:pStyle w:val="a0"/>
        <w:rPr>
          <w:rFonts w:hint="cs"/>
          <w:rtl/>
        </w:rPr>
      </w:pPr>
    </w:p>
    <w:p w14:paraId="22DBC2DD" w14:textId="77777777" w:rsidR="00000000" w:rsidRDefault="005A3897">
      <w:pPr>
        <w:pStyle w:val="a0"/>
        <w:rPr>
          <w:rFonts w:hint="cs"/>
          <w:rtl/>
        </w:rPr>
      </w:pPr>
      <w:r>
        <w:rPr>
          <w:rFonts w:hint="cs"/>
          <w:rtl/>
        </w:rPr>
        <w:t>אדוני היושב-ראש - - -</w:t>
      </w:r>
    </w:p>
    <w:p w14:paraId="63CF587F" w14:textId="77777777" w:rsidR="00000000" w:rsidRDefault="005A3897">
      <w:pPr>
        <w:pStyle w:val="a0"/>
        <w:rPr>
          <w:rFonts w:hint="cs"/>
          <w:rtl/>
        </w:rPr>
      </w:pPr>
    </w:p>
    <w:p w14:paraId="2482F387" w14:textId="77777777" w:rsidR="00000000" w:rsidRDefault="005A3897">
      <w:pPr>
        <w:pStyle w:val="af1"/>
        <w:rPr>
          <w:rtl/>
        </w:rPr>
      </w:pPr>
      <w:r>
        <w:rPr>
          <w:rtl/>
        </w:rPr>
        <w:t>היו"ר ראובן ריבלין:</w:t>
      </w:r>
    </w:p>
    <w:p w14:paraId="4EC55164" w14:textId="77777777" w:rsidR="00000000" w:rsidRDefault="005A3897">
      <w:pPr>
        <w:pStyle w:val="a0"/>
        <w:rPr>
          <w:rtl/>
        </w:rPr>
      </w:pPr>
    </w:p>
    <w:p w14:paraId="02D050E2" w14:textId="77777777" w:rsidR="00000000" w:rsidRDefault="005A3897">
      <w:pPr>
        <w:pStyle w:val="a0"/>
        <w:rPr>
          <w:rFonts w:hint="cs"/>
          <w:rtl/>
        </w:rPr>
      </w:pPr>
      <w:r>
        <w:rPr>
          <w:rFonts w:hint="cs"/>
          <w:rtl/>
        </w:rPr>
        <w:t>שמעתי. שמעתי אתכם. עכשיו אתם עוזרים לי. רבותי, מרגע זה, כל קריאת ביניים המפריעה לראש הממשלה למסור את הודעתו על-פ</w:t>
      </w:r>
      <w:r>
        <w:rPr>
          <w:rFonts w:hint="cs"/>
          <w:rtl/>
        </w:rPr>
        <w:t xml:space="preserve">י החוק - אני אקרא לסדר. תודה רבה. מרגע זה אני קורא לסדר. </w:t>
      </w:r>
    </w:p>
    <w:p w14:paraId="0CBBA2A1" w14:textId="77777777" w:rsidR="00000000" w:rsidRDefault="005A3897">
      <w:pPr>
        <w:pStyle w:val="a0"/>
        <w:rPr>
          <w:rFonts w:hint="cs"/>
          <w:rtl/>
        </w:rPr>
      </w:pPr>
    </w:p>
    <w:p w14:paraId="155ABAA2" w14:textId="77777777" w:rsidR="00000000" w:rsidRDefault="005A3897">
      <w:pPr>
        <w:pStyle w:val="-"/>
        <w:rPr>
          <w:rtl/>
        </w:rPr>
      </w:pPr>
      <w:bookmarkStart w:id="36" w:name="FS000000482T11_10_2004_17_57_11C"/>
      <w:bookmarkEnd w:id="36"/>
      <w:r>
        <w:rPr>
          <w:rtl/>
        </w:rPr>
        <w:t>ראש הממשלה אריאל שרון:</w:t>
      </w:r>
    </w:p>
    <w:p w14:paraId="54B68F8A" w14:textId="77777777" w:rsidR="00000000" w:rsidRDefault="005A3897">
      <w:pPr>
        <w:pStyle w:val="a0"/>
        <w:rPr>
          <w:rtl/>
        </w:rPr>
      </w:pPr>
    </w:p>
    <w:p w14:paraId="7AAD82A6" w14:textId="77777777" w:rsidR="00000000" w:rsidRDefault="005A3897">
      <w:pPr>
        <w:pStyle w:val="a0"/>
        <w:rPr>
          <w:rFonts w:hint="cs"/>
          <w:rtl/>
        </w:rPr>
      </w:pPr>
      <w:r>
        <w:rPr>
          <w:rFonts w:hint="cs"/>
          <w:rtl/>
        </w:rPr>
        <w:t xml:space="preserve">- - ואמון גובר של השווקים הבין-לאומיים, שבא לידי ביטוי, בין השאר </w:t>
      </w:r>
      <w:r>
        <w:rPr>
          <w:rtl/>
        </w:rPr>
        <w:t>–</w:t>
      </w:r>
      <w:r>
        <w:rPr>
          <w:rFonts w:hint="cs"/>
          <w:rtl/>
        </w:rPr>
        <w:t xml:space="preserve"> ומעניין, ואני מציע לכולם לעיין בכך - בדירוג ה"אקונומיסט", שהעמיד את ישראל במקום השלישי בין המשקים המתעוררי</w:t>
      </w:r>
      <w:r>
        <w:rPr>
          <w:rFonts w:hint="cs"/>
          <w:rtl/>
        </w:rPr>
        <w:t>ם. ואני גם מציע לראות את הצמיחה והגידול - - -</w:t>
      </w:r>
    </w:p>
    <w:p w14:paraId="6D7A16D5" w14:textId="77777777" w:rsidR="00000000" w:rsidRDefault="005A3897">
      <w:pPr>
        <w:pStyle w:val="a0"/>
        <w:rPr>
          <w:rFonts w:hint="cs"/>
          <w:rtl/>
        </w:rPr>
      </w:pPr>
    </w:p>
    <w:p w14:paraId="7FCAE562" w14:textId="77777777" w:rsidR="00000000" w:rsidRDefault="005A3897">
      <w:pPr>
        <w:pStyle w:val="af0"/>
        <w:rPr>
          <w:rtl/>
        </w:rPr>
      </w:pPr>
      <w:r>
        <w:rPr>
          <w:rFonts w:hint="eastAsia"/>
          <w:rtl/>
        </w:rPr>
        <w:t>איתן</w:t>
      </w:r>
      <w:r>
        <w:rPr>
          <w:rtl/>
        </w:rPr>
        <w:t xml:space="preserve"> כבל (העבודה-מימד):</w:t>
      </w:r>
    </w:p>
    <w:p w14:paraId="25CED21F" w14:textId="77777777" w:rsidR="00000000" w:rsidRDefault="005A3897">
      <w:pPr>
        <w:pStyle w:val="a0"/>
        <w:rPr>
          <w:rFonts w:hint="cs"/>
          <w:rtl/>
        </w:rPr>
      </w:pPr>
    </w:p>
    <w:p w14:paraId="0A5FA9EF" w14:textId="77777777" w:rsidR="00000000" w:rsidRDefault="005A3897">
      <w:pPr>
        <w:pStyle w:val="a0"/>
        <w:rPr>
          <w:rFonts w:hint="cs"/>
          <w:rtl/>
        </w:rPr>
      </w:pPr>
      <w:r>
        <w:rPr>
          <w:rFonts w:hint="cs"/>
          <w:rtl/>
        </w:rPr>
        <w:t>- - - למובטלים.</w:t>
      </w:r>
    </w:p>
    <w:p w14:paraId="1306F1EB" w14:textId="77777777" w:rsidR="00000000" w:rsidRDefault="005A3897">
      <w:pPr>
        <w:pStyle w:val="a0"/>
        <w:rPr>
          <w:rFonts w:hint="cs"/>
          <w:rtl/>
        </w:rPr>
      </w:pPr>
    </w:p>
    <w:p w14:paraId="0C7B91C7" w14:textId="77777777" w:rsidR="00000000" w:rsidRDefault="005A3897">
      <w:pPr>
        <w:pStyle w:val="af1"/>
        <w:rPr>
          <w:rtl/>
        </w:rPr>
      </w:pPr>
      <w:r>
        <w:rPr>
          <w:rtl/>
        </w:rPr>
        <w:t>היו"ר ראובן ריבלין:</w:t>
      </w:r>
    </w:p>
    <w:p w14:paraId="7B9424C1" w14:textId="77777777" w:rsidR="00000000" w:rsidRDefault="005A3897">
      <w:pPr>
        <w:pStyle w:val="a0"/>
        <w:rPr>
          <w:rtl/>
        </w:rPr>
      </w:pPr>
    </w:p>
    <w:p w14:paraId="7D52F96B" w14:textId="77777777" w:rsidR="00000000" w:rsidRDefault="005A3897">
      <w:pPr>
        <w:pStyle w:val="a0"/>
        <w:rPr>
          <w:rFonts w:hint="cs"/>
          <w:rtl/>
        </w:rPr>
      </w:pPr>
      <w:r>
        <w:rPr>
          <w:rFonts w:hint="cs"/>
          <w:rtl/>
        </w:rPr>
        <w:t>חבר הכנסת כבל, דווקא אתה?</w:t>
      </w:r>
    </w:p>
    <w:p w14:paraId="73378111" w14:textId="77777777" w:rsidR="00000000" w:rsidRDefault="005A3897">
      <w:pPr>
        <w:pStyle w:val="a0"/>
        <w:rPr>
          <w:rFonts w:hint="cs"/>
          <w:rtl/>
        </w:rPr>
      </w:pPr>
    </w:p>
    <w:p w14:paraId="335F6B7A" w14:textId="77777777" w:rsidR="00000000" w:rsidRDefault="005A3897">
      <w:pPr>
        <w:pStyle w:val="af0"/>
        <w:rPr>
          <w:rtl/>
        </w:rPr>
      </w:pPr>
      <w:r>
        <w:rPr>
          <w:rFonts w:hint="eastAsia"/>
          <w:rtl/>
        </w:rPr>
        <w:t>איתן</w:t>
      </w:r>
      <w:r>
        <w:rPr>
          <w:rtl/>
        </w:rPr>
        <w:t xml:space="preserve"> כבל (העבודה-מימד):</w:t>
      </w:r>
    </w:p>
    <w:p w14:paraId="6EAAFC5D" w14:textId="77777777" w:rsidR="00000000" w:rsidRDefault="005A3897">
      <w:pPr>
        <w:pStyle w:val="a0"/>
        <w:rPr>
          <w:rFonts w:hint="cs"/>
          <w:rtl/>
        </w:rPr>
      </w:pPr>
    </w:p>
    <w:p w14:paraId="30A05BD8" w14:textId="77777777" w:rsidR="00000000" w:rsidRDefault="005A3897">
      <w:pPr>
        <w:pStyle w:val="a0"/>
        <w:rPr>
          <w:rFonts w:hint="cs"/>
          <w:rtl/>
        </w:rPr>
      </w:pPr>
      <w:r>
        <w:rPr>
          <w:rFonts w:hint="cs"/>
          <w:rtl/>
        </w:rPr>
        <w:t xml:space="preserve">מה אני אעשה, אדוני היושב-ראש? היה לי קשה. </w:t>
      </w:r>
    </w:p>
    <w:p w14:paraId="12F04237" w14:textId="77777777" w:rsidR="00000000" w:rsidRDefault="005A3897">
      <w:pPr>
        <w:pStyle w:val="a0"/>
        <w:rPr>
          <w:rFonts w:hint="cs"/>
          <w:rtl/>
        </w:rPr>
      </w:pPr>
    </w:p>
    <w:p w14:paraId="2628FC2B" w14:textId="77777777" w:rsidR="00000000" w:rsidRDefault="005A3897">
      <w:pPr>
        <w:pStyle w:val="af1"/>
        <w:rPr>
          <w:rtl/>
        </w:rPr>
      </w:pPr>
      <w:r>
        <w:rPr>
          <w:rtl/>
        </w:rPr>
        <w:t>היו"ר ראובן ריבלין:</w:t>
      </w:r>
    </w:p>
    <w:p w14:paraId="0D5EBC57" w14:textId="77777777" w:rsidR="00000000" w:rsidRDefault="005A3897">
      <w:pPr>
        <w:pStyle w:val="a0"/>
        <w:rPr>
          <w:rtl/>
        </w:rPr>
      </w:pPr>
    </w:p>
    <w:p w14:paraId="066C0A5C" w14:textId="77777777" w:rsidR="00000000" w:rsidRDefault="005A3897">
      <w:pPr>
        <w:pStyle w:val="a0"/>
        <w:rPr>
          <w:rFonts w:hint="cs"/>
          <w:rtl/>
        </w:rPr>
      </w:pPr>
      <w:r>
        <w:rPr>
          <w:rFonts w:hint="cs"/>
          <w:rtl/>
        </w:rPr>
        <w:t xml:space="preserve">בסדר. אז עכשיו, שיהיה לך קשה </w:t>
      </w:r>
      <w:r>
        <w:rPr>
          <w:rFonts w:hint="cs"/>
          <w:rtl/>
        </w:rPr>
        <w:t xml:space="preserve">יותר. </w:t>
      </w:r>
    </w:p>
    <w:p w14:paraId="79D61A19" w14:textId="77777777" w:rsidR="00000000" w:rsidRDefault="005A3897">
      <w:pPr>
        <w:pStyle w:val="a0"/>
        <w:rPr>
          <w:rFonts w:hint="cs"/>
          <w:rtl/>
        </w:rPr>
      </w:pPr>
    </w:p>
    <w:p w14:paraId="25B43781" w14:textId="77777777" w:rsidR="00000000" w:rsidRDefault="005A3897">
      <w:pPr>
        <w:pStyle w:val="af0"/>
        <w:rPr>
          <w:rtl/>
        </w:rPr>
      </w:pPr>
      <w:r>
        <w:rPr>
          <w:rFonts w:hint="eastAsia"/>
          <w:rtl/>
        </w:rPr>
        <w:t>חיים</w:t>
      </w:r>
      <w:r>
        <w:rPr>
          <w:rtl/>
        </w:rPr>
        <w:t xml:space="preserve"> כץ (הליכוד):</w:t>
      </w:r>
    </w:p>
    <w:p w14:paraId="0DC2249C" w14:textId="77777777" w:rsidR="00000000" w:rsidRDefault="005A3897">
      <w:pPr>
        <w:pStyle w:val="a0"/>
        <w:rPr>
          <w:rFonts w:hint="cs"/>
          <w:rtl/>
        </w:rPr>
      </w:pPr>
    </w:p>
    <w:p w14:paraId="6C0338DB" w14:textId="77777777" w:rsidR="00000000" w:rsidRDefault="005A3897">
      <w:pPr>
        <w:pStyle w:val="a0"/>
        <w:rPr>
          <w:rFonts w:hint="cs"/>
          <w:rtl/>
        </w:rPr>
      </w:pPr>
      <w:r>
        <w:rPr>
          <w:rFonts w:hint="cs"/>
          <w:rtl/>
        </w:rPr>
        <w:t>הזכרת את כולם, אבל אותו לא הזכרת.</w:t>
      </w:r>
    </w:p>
    <w:p w14:paraId="52A90EA3" w14:textId="77777777" w:rsidR="00000000" w:rsidRDefault="005A3897">
      <w:pPr>
        <w:pStyle w:val="a0"/>
        <w:rPr>
          <w:rFonts w:hint="cs"/>
          <w:rtl/>
        </w:rPr>
      </w:pPr>
    </w:p>
    <w:p w14:paraId="3AA35E67" w14:textId="77777777" w:rsidR="00000000" w:rsidRDefault="005A3897">
      <w:pPr>
        <w:pStyle w:val="-"/>
        <w:rPr>
          <w:rtl/>
        </w:rPr>
      </w:pPr>
      <w:bookmarkStart w:id="37" w:name="FS000000482T11_10_2004_17_59_11C"/>
      <w:bookmarkEnd w:id="37"/>
      <w:r>
        <w:rPr>
          <w:rtl/>
        </w:rPr>
        <w:t>ראש הממשלה אריאל שרון:</w:t>
      </w:r>
    </w:p>
    <w:p w14:paraId="2869716F" w14:textId="77777777" w:rsidR="00000000" w:rsidRDefault="005A3897">
      <w:pPr>
        <w:pStyle w:val="a0"/>
        <w:rPr>
          <w:rtl/>
        </w:rPr>
      </w:pPr>
    </w:p>
    <w:p w14:paraId="703164E5" w14:textId="77777777" w:rsidR="00000000" w:rsidRDefault="005A3897">
      <w:pPr>
        <w:pStyle w:val="a0"/>
        <w:rPr>
          <w:rFonts w:hint="cs"/>
          <w:rtl/>
        </w:rPr>
      </w:pPr>
      <w:r>
        <w:rPr>
          <w:rFonts w:hint="cs"/>
          <w:rtl/>
        </w:rPr>
        <w:t xml:space="preserve">אמרתי, שהעמיד את ישראל במקום השלישי בין המשקים המתעוררים. </w:t>
      </w:r>
    </w:p>
    <w:p w14:paraId="31F8A086" w14:textId="77777777" w:rsidR="00000000" w:rsidRDefault="005A3897">
      <w:pPr>
        <w:pStyle w:val="a0"/>
        <w:rPr>
          <w:rFonts w:hint="cs"/>
          <w:rtl/>
        </w:rPr>
      </w:pPr>
    </w:p>
    <w:p w14:paraId="2A330DEC" w14:textId="77777777" w:rsidR="00000000" w:rsidRDefault="005A3897">
      <w:pPr>
        <w:pStyle w:val="af1"/>
        <w:rPr>
          <w:rtl/>
        </w:rPr>
      </w:pPr>
      <w:r>
        <w:rPr>
          <w:rtl/>
        </w:rPr>
        <w:t>היו"ר ראובן ריבלין:</w:t>
      </w:r>
    </w:p>
    <w:p w14:paraId="03A9D707" w14:textId="77777777" w:rsidR="00000000" w:rsidRDefault="005A3897">
      <w:pPr>
        <w:pStyle w:val="a0"/>
        <w:rPr>
          <w:rtl/>
        </w:rPr>
      </w:pPr>
    </w:p>
    <w:p w14:paraId="25AAD52D" w14:textId="77777777" w:rsidR="00000000" w:rsidRDefault="005A3897">
      <w:pPr>
        <w:pStyle w:val="a0"/>
        <w:rPr>
          <w:rFonts w:hint="cs"/>
          <w:rtl/>
        </w:rPr>
      </w:pPr>
      <w:r>
        <w:rPr>
          <w:rFonts w:hint="cs"/>
          <w:rtl/>
        </w:rPr>
        <w:t xml:space="preserve">אופיר. </w:t>
      </w:r>
    </w:p>
    <w:p w14:paraId="25C0EA94" w14:textId="77777777" w:rsidR="00000000" w:rsidRDefault="005A3897">
      <w:pPr>
        <w:pStyle w:val="a0"/>
        <w:rPr>
          <w:rFonts w:hint="cs"/>
          <w:rtl/>
        </w:rPr>
      </w:pPr>
    </w:p>
    <w:p w14:paraId="74F3F153" w14:textId="77777777" w:rsidR="00000000" w:rsidRDefault="005A3897">
      <w:pPr>
        <w:pStyle w:val="-"/>
        <w:rPr>
          <w:rtl/>
        </w:rPr>
      </w:pPr>
      <w:bookmarkStart w:id="38" w:name="FS000000482T11_10_2004_17_59_38C"/>
      <w:bookmarkEnd w:id="38"/>
      <w:r>
        <w:rPr>
          <w:rtl/>
        </w:rPr>
        <w:t>ראש הממשלה אריאל שרון:</w:t>
      </w:r>
    </w:p>
    <w:p w14:paraId="4D7DFAE2" w14:textId="77777777" w:rsidR="00000000" w:rsidRDefault="005A3897">
      <w:pPr>
        <w:pStyle w:val="a0"/>
        <w:rPr>
          <w:rtl/>
        </w:rPr>
      </w:pPr>
    </w:p>
    <w:p w14:paraId="750E8225" w14:textId="77777777" w:rsidR="00000000" w:rsidRDefault="005A3897">
      <w:pPr>
        <w:pStyle w:val="a0"/>
        <w:rPr>
          <w:rFonts w:hint="cs"/>
          <w:rtl/>
        </w:rPr>
      </w:pPr>
      <w:r>
        <w:rPr>
          <w:rFonts w:hint="cs"/>
          <w:rtl/>
        </w:rPr>
        <w:t>השנה הקרובה יכולה להיות שנת המפנה בתהליך המעבר הקשה מבלי</w:t>
      </w:r>
      <w:r>
        <w:rPr>
          <w:rFonts w:hint="cs"/>
          <w:rtl/>
        </w:rPr>
        <w:t xml:space="preserve">מה לצמיחה, מיציאה מן המיתון והשפל לתקופה חדשה של פריחה ושגשוג. המגמות האלה באות לידי ביטוי בתקציב המדינה שיונח בפני הכנסת במועד, בשבוע הראשון של נובמבר. אישור התקציב והרפורמות הנלוות אליו הם חיוניים להשגת המפנה הדרוש. </w:t>
      </w:r>
    </w:p>
    <w:p w14:paraId="48A3C1AC" w14:textId="77777777" w:rsidR="00000000" w:rsidRDefault="005A3897">
      <w:pPr>
        <w:pStyle w:val="a0"/>
        <w:rPr>
          <w:rFonts w:hint="cs"/>
          <w:rtl/>
        </w:rPr>
      </w:pPr>
    </w:p>
    <w:p w14:paraId="4D49C39E" w14:textId="77777777" w:rsidR="00000000" w:rsidRDefault="005A3897">
      <w:pPr>
        <w:pStyle w:val="a0"/>
        <w:rPr>
          <w:rFonts w:hint="cs"/>
          <w:rtl/>
        </w:rPr>
      </w:pPr>
      <w:r>
        <w:rPr>
          <w:rFonts w:hint="cs"/>
          <w:rtl/>
        </w:rPr>
        <w:t>אני קובע שהיעד הלאומי העליון ברגע זה</w:t>
      </w:r>
      <w:r>
        <w:rPr>
          <w:rFonts w:hint="cs"/>
          <w:rtl/>
        </w:rPr>
        <w:t>, אחרי שהצלחנו בייצוב המשק, הוא יצירת מקומות עבודה חדשים, כדי להקל את מצוקת האבטלה. ברבע השני של השנה היו במדינת ישראל כ-288,000 מובטלים, שהם 10.7% מכוח העבודה.</w:t>
      </w:r>
    </w:p>
    <w:p w14:paraId="21E25FF7" w14:textId="77777777" w:rsidR="00000000" w:rsidRDefault="005A3897">
      <w:pPr>
        <w:pStyle w:val="a0"/>
        <w:rPr>
          <w:rFonts w:hint="cs"/>
          <w:rtl/>
        </w:rPr>
      </w:pPr>
    </w:p>
    <w:p w14:paraId="048838DD" w14:textId="77777777" w:rsidR="00000000" w:rsidRDefault="005A3897">
      <w:pPr>
        <w:pStyle w:val="af0"/>
        <w:rPr>
          <w:rtl/>
        </w:rPr>
      </w:pPr>
      <w:r>
        <w:rPr>
          <w:rFonts w:hint="eastAsia"/>
          <w:rtl/>
        </w:rPr>
        <w:t>קולט</w:t>
      </w:r>
      <w:r>
        <w:rPr>
          <w:rtl/>
        </w:rPr>
        <w:t xml:space="preserve"> אביטל (העבודה-מימד):</w:t>
      </w:r>
    </w:p>
    <w:p w14:paraId="78FA1740" w14:textId="77777777" w:rsidR="00000000" w:rsidRDefault="005A3897">
      <w:pPr>
        <w:pStyle w:val="a0"/>
        <w:rPr>
          <w:rFonts w:hint="cs"/>
          <w:rtl/>
        </w:rPr>
      </w:pPr>
    </w:p>
    <w:p w14:paraId="2D5AEF75" w14:textId="77777777" w:rsidR="00000000" w:rsidRDefault="005A3897">
      <w:pPr>
        <w:pStyle w:val="a0"/>
        <w:rPr>
          <w:rFonts w:hint="cs"/>
          <w:rtl/>
        </w:rPr>
      </w:pPr>
      <w:r>
        <w:rPr>
          <w:rFonts w:hint="cs"/>
          <w:rtl/>
        </w:rPr>
        <w:t>וכמה רעבים? כמה רעבים?</w:t>
      </w:r>
    </w:p>
    <w:p w14:paraId="14A12310" w14:textId="77777777" w:rsidR="00000000" w:rsidRDefault="005A3897">
      <w:pPr>
        <w:pStyle w:val="a0"/>
        <w:rPr>
          <w:rFonts w:hint="cs"/>
          <w:rtl/>
        </w:rPr>
      </w:pPr>
    </w:p>
    <w:p w14:paraId="04CAE233" w14:textId="77777777" w:rsidR="00000000" w:rsidRDefault="005A3897">
      <w:pPr>
        <w:pStyle w:val="-"/>
        <w:rPr>
          <w:rtl/>
        </w:rPr>
      </w:pPr>
      <w:bookmarkStart w:id="39" w:name="FS000000482T11_10_2004_18_03_20C"/>
      <w:bookmarkEnd w:id="39"/>
      <w:r>
        <w:rPr>
          <w:rtl/>
        </w:rPr>
        <w:t>ראש הממשלה אריאל שרון:</w:t>
      </w:r>
    </w:p>
    <w:p w14:paraId="765479A5" w14:textId="77777777" w:rsidR="00000000" w:rsidRDefault="005A3897">
      <w:pPr>
        <w:pStyle w:val="a0"/>
        <w:rPr>
          <w:rtl/>
        </w:rPr>
      </w:pPr>
    </w:p>
    <w:p w14:paraId="21CB94D9" w14:textId="77777777" w:rsidR="00000000" w:rsidRDefault="005A3897">
      <w:pPr>
        <w:pStyle w:val="a0"/>
        <w:rPr>
          <w:rFonts w:hint="cs"/>
          <w:rtl/>
        </w:rPr>
      </w:pPr>
      <w:r>
        <w:rPr>
          <w:rFonts w:hint="cs"/>
          <w:rtl/>
        </w:rPr>
        <w:t xml:space="preserve">זה שיעור גבוה מדי. </w:t>
      </w:r>
      <w:r>
        <w:rPr>
          <w:rFonts w:hint="cs"/>
          <w:rtl/>
        </w:rPr>
        <w:t>כל פעולות הממשלה בשנה הקרובה בתחום הכלכלי מיועדות להתחיל ולהוריד את השיעור הזה לרמה נסבלת. יצירת מקומות עבודה במשק מודרני אינה עניין לתכתיב של הממשלה. נדרשת מדיניות כלכלית כוללת, שתיצור למשק ובעיקר למגזר הפרטי את היכולת והעידוד לייצר יותר, למכור יותר, לייצ</w:t>
      </w:r>
      <w:r>
        <w:rPr>
          <w:rFonts w:hint="cs"/>
          <w:rtl/>
        </w:rPr>
        <w:t>א יותר, וכך ליצור מקומות עבודה חדשים לישראלים. לכן נמשיך השנה להפנות מקורות למשק היצרני על-ידי המשך קיצוץ - - -</w:t>
      </w:r>
    </w:p>
    <w:p w14:paraId="1A19FD82" w14:textId="77777777" w:rsidR="00000000" w:rsidRDefault="005A3897">
      <w:pPr>
        <w:pStyle w:val="a0"/>
        <w:rPr>
          <w:rFonts w:hint="cs"/>
          <w:rtl/>
        </w:rPr>
      </w:pPr>
    </w:p>
    <w:p w14:paraId="721F324D" w14:textId="77777777" w:rsidR="00000000" w:rsidRDefault="005A3897">
      <w:pPr>
        <w:pStyle w:val="af0"/>
        <w:rPr>
          <w:rtl/>
        </w:rPr>
      </w:pPr>
      <w:r>
        <w:rPr>
          <w:rFonts w:hint="eastAsia"/>
          <w:rtl/>
        </w:rPr>
        <w:t>ג</w:t>
      </w:r>
      <w:r>
        <w:rPr>
          <w:rtl/>
        </w:rPr>
        <w:t>'מאל זחאלקה (בל"ד):</w:t>
      </w:r>
    </w:p>
    <w:p w14:paraId="31D99827" w14:textId="77777777" w:rsidR="00000000" w:rsidRDefault="005A3897">
      <w:pPr>
        <w:pStyle w:val="a0"/>
        <w:rPr>
          <w:rFonts w:hint="cs"/>
          <w:rtl/>
        </w:rPr>
      </w:pPr>
    </w:p>
    <w:p w14:paraId="03AEE477" w14:textId="77777777" w:rsidR="00000000" w:rsidRDefault="005A3897">
      <w:pPr>
        <w:pStyle w:val="a0"/>
        <w:rPr>
          <w:rFonts w:hint="cs"/>
          <w:rtl/>
        </w:rPr>
      </w:pPr>
      <w:r>
        <w:rPr>
          <w:rFonts w:hint="cs"/>
          <w:rtl/>
        </w:rPr>
        <w:t>מה זה נדרשת? מה זה נדרשת?</w:t>
      </w:r>
    </w:p>
    <w:p w14:paraId="677F69F7" w14:textId="77777777" w:rsidR="00000000" w:rsidRDefault="005A3897">
      <w:pPr>
        <w:pStyle w:val="a0"/>
        <w:rPr>
          <w:rFonts w:hint="cs"/>
          <w:rtl/>
        </w:rPr>
      </w:pPr>
    </w:p>
    <w:p w14:paraId="1E11268A" w14:textId="77777777" w:rsidR="00000000" w:rsidRDefault="005A3897">
      <w:pPr>
        <w:pStyle w:val="af1"/>
        <w:rPr>
          <w:rtl/>
        </w:rPr>
      </w:pPr>
      <w:r>
        <w:rPr>
          <w:rtl/>
        </w:rPr>
        <w:t>היו"ר ראובן ריבלין:</w:t>
      </w:r>
    </w:p>
    <w:p w14:paraId="13002EA3" w14:textId="77777777" w:rsidR="00000000" w:rsidRDefault="005A3897">
      <w:pPr>
        <w:pStyle w:val="a0"/>
        <w:rPr>
          <w:rtl/>
        </w:rPr>
      </w:pPr>
    </w:p>
    <w:p w14:paraId="0909E707" w14:textId="77777777" w:rsidR="00000000" w:rsidRDefault="005A3897">
      <w:pPr>
        <w:pStyle w:val="a0"/>
        <w:rPr>
          <w:rFonts w:hint="cs"/>
          <w:rtl/>
        </w:rPr>
      </w:pPr>
      <w:r>
        <w:rPr>
          <w:rFonts w:hint="cs"/>
          <w:rtl/>
        </w:rPr>
        <w:t xml:space="preserve">חבר הכנסת זחאלקה. חבר הכנסת זחאלקה. </w:t>
      </w:r>
    </w:p>
    <w:p w14:paraId="5BF0B9C7" w14:textId="77777777" w:rsidR="00000000" w:rsidRDefault="005A3897">
      <w:pPr>
        <w:pStyle w:val="a0"/>
        <w:rPr>
          <w:rFonts w:hint="cs"/>
          <w:rtl/>
        </w:rPr>
      </w:pPr>
    </w:p>
    <w:p w14:paraId="3D13F703" w14:textId="77777777" w:rsidR="00000000" w:rsidRDefault="005A3897">
      <w:pPr>
        <w:pStyle w:val="af0"/>
        <w:rPr>
          <w:rtl/>
        </w:rPr>
      </w:pPr>
      <w:r>
        <w:rPr>
          <w:rFonts w:hint="eastAsia"/>
          <w:rtl/>
        </w:rPr>
        <w:t>ג</w:t>
      </w:r>
      <w:r>
        <w:rPr>
          <w:rtl/>
        </w:rPr>
        <w:t>'מאל זחאלקה (בל"ד):</w:t>
      </w:r>
    </w:p>
    <w:p w14:paraId="41F80143" w14:textId="77777777" w:rsidR="00000000" w:rsidRDefault="005A3897">
      <w:pPr>
        <w:pStyle w:val="a0"/>
        <w:rPr>
          <w:rFonts w:hint="cs"/>
          <w:rtl/>
        </w:rPr>
      </w:pPr>
    </w:p>
    <w:p w14:paraId="625532A4" w14:textId="77777777" w:rsidR="00000000" w:rsidRDefault="005A3897">
      <w:pPr>
        <w:pStyle w:val="a0"/>
        <w:rPr>
          <w:rFonts w:hint="cs"/>
          <w:rtl/>
        </w:rPr>
      </w:pPr>
      <w:r>
        <w:rPr>
          <w:rFonts w:hint="cs"/>
          <w:rtl/>
        </w:rPr>
        <w:t>מה זה נדרשת?</w:t>
      </w:r>
    </w:p>
    <w:p w14:paraId="7984AC78" w14:textId="77777777" w:rsidR="00000000" w:rsidRDefault="005A3897">
      <w:pPr>
        <w:pStyle w:val="a0"/>
        <w:rPr>
          <w:rFonts w:hint="cs"/>
          <w:rtl/>
        </w:rPr>
      </w:pPr>
    </w:p>
    <w:p w14:paraId="71D97133" w14:textId="77777777" w:rsidR="00000000" w:rsidRDefault="005A3897">
      <w:pPr>
        <w:pStyle w:val="af1"/>
        <w:rPr>
          <w:rtl/>
        </w:rPr>
      </w:pPr>
      <w:r>
        <w:rPr>
          <w:rtl/>
        </w:rPr>
        <w:t>היו"ר ראובן ריבלין:</w:t>
      </w:r>
    </w:p>
    <w:p w14:paraId="3DD8AA3D" w14:textId="77777777" w:rsidR="00000000" w:rsidRDefault="005A3897">
      <w:pPr>
        <w:pStyle w:val="a0"/>
        <w:rPr>
          <w:rtl/>
        </w:rPr>
      </w:pPr>
    </w:p>
    <w:p w14:paraId="3C07B19D" w14:textId="77777777" w:rsidR="00000000" w:rsidRDefault="005A3897">
      <w:pPr>
        <w:pStyle w:val="a0"/>
        <w:rPr>
          <w:rFonts w:hint="cs"/>
          <w:rtl/>
        </w:rPr>
      </w:pPr>
      <w:r>
        <w:rPr>
          <w:rFonts w:hint="cs"/>
          <w:rtl/>
        </w:rPr>
        <w:t xml:space="preserve">חבר הכנסת זחאלקה, אני קורא אותך לסדר. </w:t>
      </w:r>
    </w:p>
    <w:p w14:paraId="0E35AA81" w14:textId="77777777" w:rsidR="00000000" w:rsidRDefault="005A3897">
      <w:pPr>
        <w:pStyle w:val="a0"/>
        <w:rPr>
          <w:rFonts w:hint="cs"/>
          <w:rtl/>
        </w:rPr>
      </w:pPr>
    </w:p>
    <w:p w14:paraId="3BDAE1DE" w14:textId="77777777" w:rsidR="00000000" w:rsidRDefault="005A3897">
      <w:pPr>
        <w:pStyle w:val="-"/>
        <w:rPr>
          <w:rtl/>
        </w:rPr>
      </w:pPr>
      <w:bookmarkStart w:id="40" w:name="FS000000482T11_10_2004_17_18_18"/>
      <w:bookmarkEnd w:id="40"/>
      <w:r>
        <w:rPr>
          <w:rFonts w:hint="eastAsia"/>
          <w:rtl/>
        </w:rPr>
        <w:t>ראש</w:t>
      </w:r>
      <w:r>
        <w:rPr>
          <w:rtl/>
        </w:rPr>
        <w:t xml:space="preserve"> הממשלה אריאל שרון:</w:t>
      </w:r>
    </w:p>
    <w:p w14:paraId="5717D4AB" w14:textId="77777777" w:rsidR="00000000" w:rsidRDefault="005A3897">
      <w:pPr>
        <w:pStyle w:val="a0"/>
        <w:rPr>
          <w:rFonts w:hint="cs"/>
          <w:rtl/>
        </w:rPr>
      </w:pPr>
    </w:p>
    <w:p w14:paraId="484687DA" w14:textId="77777777" w:rsidR="00000000" w:rsidRDefault="005A3897">
      <w:pPr>
        <w:pStyle w:val="a0"/>
        <w:rPr>
          <w:rFonts w:hint="cs"/>
          <w:rtl/>
        </w:rPr>
      </w:pPr>
      <w:r>
        <w:rPr>
          <w:rFonts w:hint="cs"/>
          <w:rtl/>
        </w:rPr>
        <w:t xml:space="preserve">- - - על-ידי המשך קיצוץ המגזר הציבורי, יצירת תחרות גוברת שמביאה לצמיחת העסקים, הפרטה ועידוד ההשקעות מבחוץ, בעיקר באזורי היתרון היחסי שלנו בתחום הטכנולוגי. נמשיך ביתר שאת </w:t>
      </w:r>
      <w:r>
        <w:rPr>
          <w:rFonts w:hint="cs"/>
          <w:rtl/>
        </w:rPr>
        <w:t xml:space="preserve">ברפורמות המבניות הגדולות, ובראשן ברפורמה מקיפה בשוק ההון ובבנקאות </w:t>
      </w:r>
      <w:r>
        <w:rPr>
          <w:rFonts w:hint="eastAsia"/>
          <w:rtl/>
        </w:rPr>
        <w:t>–</w:t>
      </w:r>
      <w:r>
        <w:rPr>
          <w:rFonts w:hint="cs"/>
          <w:rtl/>
        </w:rPr>
        <w:t xml:space="preserve"> להפחתת הריכוזיות, וברפורמה מקיפה בתחום המקרקעין, שעיקרה ניצול מיטבי, ללא ביורוקרטיה מיותרת, של עתודות הקרקע של ישראל לצמיחה.</w:t>
      </w:r>
    </w:p>
    <w:p w14:paraId="54D686F8" w14:textId="77777777" w:rsidR="00000000" w:rsidRDefault="005A3897">
      <w:pPr>
        <w:pStyle w:val="a0"/>
        <w:rPr>
          <w:rFonts w:hint="cs"/>
          <w:rtl/>
        </w:rPr>
      </w:pPr>
    </w:p>
    <w:p w14:paraId="4504AA97" w14:textId="77777777" w:rsidR="00000000" w:rsidRDefault="005A3897">
      <w:pPr>
        <w:pStyle w:val="a0"/>
        <w:rPr>
          <w:rFonts w:hint="cs"/>
          <w:rtl/>
        </w:rPr>
      </w:pPr>
      <w:r>
        <w:rPr>
          <w:rFonts w:hint="cs"/>
          <w:rtl/>
        </w:rPr>
        <w:t>הגענו להסכמות עם הנהגת השלטון המקומי, שנכללת בהן הקצאת מאות מי</w:t>
      </w:r>
      <w:r>
        <w:rPr>
          <w:rFonts w:hint="cs"/>
          <w:rtl/>
        </w:rPr>
        <w:t xml:space="preserve">ליוני ש"ח נוספים לתהליך משותף של הבראת הרשויות המקומיות וייעולן. </w:t>
      </w:r>
    </w:p>
    <w:p w14:paraId="5F113C2B" w14:textId="77777777" w:rsidR="00000000" w:rsidRDefault="005A3897">
      <w:pPr>
        <w:pStyle w:val="a0"/>
        <w:rPr>
          <w:rFonts w:hint="cs"/>
          <w:rtl/>
        </w:rPr>
      </w:pPr>
    </w:p>
    <w:p w14:paraId="333E2B3E" w14:textId="77777777" w:rsidR="00000000" w:rsidRDefault="005A3897">
      <w:pPr>
        <w:pStyle w:val="a0"/>
        <w:rPr>
          <w:rFonts w:hint="cs"/>
          <w:rtl/>
        </w:rPr>
      </w:pPr>
      <w:r>
        <w:rPr>
          <w:rFonts w:hint="cs"/>
          <w:rtl/>
        </w:rPr>
        <w:t xml:space="preserve">בצד הרפורמות הכלכליות נתחיל בשנת 2005 ביישום הרפורמה החשובה מכולן, זאת שבתחום החינוך. </w:t>
      </w:r>
    </w:p>
    <w:p w14:paraId="730DB965" w14:textId="77777777" w:rsidR="00000000" w:rsidRDefault="005A3897">
      <w:pPr>
        <w:pStyle w:val="a0"/>
        <w:rPr>
          <w:rFonts w:hint="cs"/>
          <w:rtl/>
        </w:rPr>
      </w:pPr>
    </w:p>
    <w:p w14:paraId="708E49A8" w14:textId="77777777" w:rsidR="00000000" w:rsidRDefault="005A3897">
      <w:pPr>
        <w:pStyle w:val="a0"/>
        <w:rPr>
          <w:rFonts w:hint="cs"/>
          <w:rtl/>
        </w:rPr>
      </w:pPr>
      <w:r>
        <w:rPr>
          <w:rFonts w:hint="cs"/>
          <w:rtl/>
        </w:rPr>
        <w:t>לבבות כולנו התרחבו בשבוע שעבר על ההישג המדעי היוצא-דופן של המדענים הישראלים שזכו בפרס נובל לכימיה, פר</w:t>
      </w:r>
      <w:r>
        <w:rPr>
          <w:rFonts w:hint="cs"/>
          <w:rtl/>
        </w:rPr>
        <w:t xml:space="preserve">ופסור אברהם הרשקו ופרופסור אהרן צ'חנובר. הם מוכיחים לעולם, וקודם כול לנו עצמנו, לאילו הישגים מפוארים המוח היהודי יכול להוביל אותנו. </w:t>
      </w:r>
    </w:p>
    <w:p w14:paraId="1DAC9683" w14:textId="77777777" w:rsidR="00000000" w:rsidRDefault="005A3897">
      <w:pPr>
        <w:pStyle w:val="a0"/>
        <w:rPr>
          <w:rFonts w:hint="cs"/>
          <w:rtl/>
        </w:rPr>
      </w:pPr>
    </w:p>
    <w:p w14:paraId="0116E966" w14:textId="77777777" w:rsidR="00000000" w:rsidRDefault="005A3897">
      <w:pPr>
        <w:pStyle w:val="af0"/>
        <w:rPr>
          <w:rtl/>
        </w:rPr>
      </w:pPr>
      <w:r>
        <w:rPr>
          <w:rFonts w:hint="eastAsia"/>
          <w:rtl/>
        </w:rPr>
        <w:t>אילנה</w:t>
      </w:r>
      <w:r>
        <w:rPr>
          <w:rtl/>
        </w:rPr>
        <w:t xml:space="preserve"> כהן (עם אחד):</w:t>
      </w:r>
    </w:p>
    <w:p w14:paraId="67049E4E" w14:textId="77777777" w:rsidR="00000000" w:rsidRDefault="005A3897">
      <w:pPr>
        <w:pStyle w:val="a0"/>
        <w:rPr>
          <w:rFonts w:hint="cs"/>
          <w:rtl/>
        </w:rPr>
      </w:pPr>
    </w:p>
    <w:p w14:paraId="373A15A4" w14:textId="77777777" w:rsidR="00000000" w:rsidRDefault="005A3897">
      <w:pPr>
        <w:pStyle w:val="a0"/>
        <w:rPr>
          <w:rFonts w:hint="cs"/>
          <w:rtl/>
        </w:rPr>
      </w:pPr>
      <w:r>
        <w:rPr>
          <w:rFonts w:hint="cs"/>
          <w:rtl/>
        </w:rPr>
        <w:t>אז למה לסגור בתי-ספר לאחיות?</w:t>
      </w:r>
    </w:p>
    <w:p w14:paraId="4A5D0AD2" w14:textId="77777777" w:rsidR="00000000" w:rsidRDefault="005A3897">
      <w:pPr>
        <w:pStyle w:val="a0"/>
        <w:rPr>
          <w:rFonts w:hint="cs"/>
          <w:rtl/>
        </w:rPr>
      </w:pPr>
    </w:p>
    <w:p w14:paraId="6E74F6C0" w14:textId="77777777" w:rsidR="00000000" w:rsidRDefault="005A3897">
      <w:pPr>
        <w:pStyle w:val="af0"/>
        <w:rPr>
          <w:rtl/>
        </w:rPr>
      </w:pPr>
      <w:r>
        <w:rPr>
          <w:rFonts w:hint="eastAsia"/>
          <w:rtl/>
        </w:rPr>
        <w:t>אחמד</w:t>
      </w:r>
      <w:r>
        <w:rPr>
          <w:rtl/>
        </w:rPr>
        <w:t xml:space="preserve"> טיבי (חד"ש-תע"ל):</w:t>
      </w:r>
    </w:p>
    <w:p w14:paraId="182B0323" w14:textId="77777777" w:rsidR="00000000" w:rsidRDefault="005A3897">
      <w:pPr>
        <w:pStyle w:val="a0"/>
        <w:rPr>
          <w:rFonts w:hint="cs"/>
          <w:rtl/>
        </w:rPr>
      </w:pPr>
    </w:p>
    <w:p w14:paraId="45241208" w14:textId="77777777" w:rsidR="00000000" w:rsidRDefault="005A3897">
      <w:pPr>
        <w:pStyle w:val="a0"/>
        <w:rPr>
          <w:rFonts w:hint="cs"/>
          <w:rtl/>
        </w:rPr>
      </w:pPr>
      <w:r>
        <w:rPr>
          <w:rFonts w:hint="cs"/>
          <w:rtl/>
        </w:rPr>
        <w:t>- - -</w:t>
      </w:r>
    </w:p>
    <w:p w14:paraId="13D49F37" w14:textId="77777777" w:rsidR="00000000" w:rsidRDefault="005A3897">
      <w:pPr>
        <w:pStyle w:val="a0"/>
        <w:rPr>
          <w:rFonts w:hint="cs"/>
          <w:rtl/>
        </w:rPr>
      </w:pPr>
    </w:p>
    <w:p w14:paraId="5EECC071" w14:textId="77777777" w:rsidR="00000000" w:rsidRDefault="005A3897">
      <w:pPr>
        <w:pStyle w:val="af1"/>
        <w:rPr>
          <w:rtl/>
        </w:rPr>
      </w:pPr>
      <w:r>
        <w:rPr>
          <w:rtl/>
        </w:rPr>
        <w:t>היו"ר ראובן ריבלין:</w:t>
      </w:r>
    </w:p>
    <w:p w14:paraId="3B9FA97C" w14:textId="77777777" w:rsidR="00000000" w:rsidRDefault="005A3897">
      <w:pPr>
        <w:pStyle w:val="a0"/>
        <w:rPr>
          <w:rtl/>
        </w:rPr>
      </w:pPr>
    </w:p>
    <w:p w14:paraId="7735CC3D" w14:textId="77777777" w:rsidR="00000000" w:rsidRDefault="005A3897">
      <w:pPr>
        <w:pStyle w:val="a0"/>
        <w:rPr>
          <w:rFonts w:hint="cs"/>
          <w:rtl/>
        </w:rPr>
      </w:pPr>
      <w:r>
        <w:rPr>
          <w:rFonts w:hint="cs"/>
          <w:rtl/>
        </w:rPr>
        <w:t>לא לא, חבר הכנסת טי</w:t>
      </w:r>
      <w:r>
        <w:rPr>
          <w:rFonts w:hint="cs"/>
          <w:rtl/>
        </w:rPr>
        <w:t xml:space="preserve">בי. </w:t>
      </w:r>
    </w:p>
    <w:p w14:paraId="65E94A53" w14:textId="77777777" w:rsidR="00000000" w:rsidRDefault="005A3897">
      <w:pPr>
        <w:pStyle w:val="a0"/>
        <w:rPr>
          <w:rFonts w:hint="cs"/>
          <w:rtl/>
        </w:rPr>
      </w:pPr>
    </w:p>
    <w:p w14:paraId="41D55042" w14:textId="77777777" w:rsidR="00000000" w:rsidRDefault="005A3897">
      <w:pPr>
        <w:pStyle w:val="-"/>
        <w:rPr>
          <w:rtl/>
        </w:rPr>
      </w:pPr>
      <w:bookmarkStart w:id="41" w:name="FS000000482T11_10_2004_17_28_10C"/>
      <w:bookmarkEnd w:id="41"/>
      <w:r>
        <w:rPr>
          <w:rtl/>
        </w:rPr>
        <w:t>ראש הממשלה אריאל שרון:</w:t>
      </w:r>
    </w:p>
    <w:p w14:paraId="2F74C25A" w14:textId="77777777" w:rsidR="00000000" w:rsidRDefault="005A3897">
      <w:pPr>
        <w:pStyle w:val="a0"/>
        <w:rPr>
          <w:rtl/>
        </w:rPr>
      </w:pPr>
    </w:p>
    <w:p w14:paraId="2D50D063" w14:textId="77777777" w:rsidR="00000000" w:rsidRDefault="005A3897">
      <w:pPr>
        <w:pStyle w:val="a0"/>
        <w:rPr>
          <w:rFonts w:hint="cs"/>
          <w:rtl/>
        </w:rPr>
      </w:pPr>
      <w:r>
        <w:rPr>
          <w:rFonts w:hint="cs"/>
          <w:rtl/>
        </w:rPr>
        <w:t>רפורמת דברת, שלביצועה הקצינו רק השנה 1.7 מיליארד ש"ח, היא המפתח להבטחת עתידנו הערכי, לצד היותה צעד חיוני לסגירת הפערים החברתיים. מטרתנו היא לתת לכל ילד ולכל ילדה בישראל את הבסיס הטוב ביותר, הזדמנות שווה לקיים את עצמם ולתרום לח</w:t>
      </w:r>
      <w:r>
        <w:rPr>
          <w:rFonts w:hint="cs"/>
          <w:rtl/>
        </w:rPr>
        <w:t xml:space="preserve">ברה, ובעיקר למצות את מלוא יכולתם וכשרונותיהם. </w:t>
      </w:r>
    </w:p>
    <w:p w14:paraId="105729B4" w14:textId="77777777" w:rsidR="00000000" w:rsidRDefault="005A3897">
      <w:pPr>
        <w:pStyle w:val="a0"/>
        <w:rPr>
          <w:rFonts w:hint="cs"/>
          <w:rtl/>
        </w:rPr>
      </w:pPr>
    </w:p>
    <w:p w14:paraId="7AE799A8" w14:textId="77777777" w:rsidR="00000000" w:rsidRDefault="005A3897">
      <w:pPr>
        <w:pStyle w:val="a0"/>
        <w:rPr>
          <w:rFonts w:hint="cs"/>
          <w:rtl/>
        </w:rPr>
      </w:pPr>
      <w:r>
        <w:rPr>
          <w:rFonts w:hint="cs"/>
          <w:rtl/>
        </w:rPr>
        <w:t>אדוני הנשיא, אדוני היושב-ראש, כנסת נכבדה, כשם שבתחום הביטחוני והמדיני אין הכרעות קשות בלי כאב, כך גם בתחום הכלכלי-החברתי. הרפורמות המבניות הן שינוי סדרי עולם, ועובדים רבים חשים, בצורה מובנת, שהם עלולים להיפגע</w:t>
      </w:r>
      <w:r>
        <w:rPr>
          <w:rFonts w:hint="cs"/>
          <w:rtl/>
        </w:rPr>
        <w:t xml:space="preserve"> מהן. אני מבין את החששות. אני מודע, אולי יותר מכמה ממבקרי הממשלה, למצוקות הקשות ביותר שחלק מהאזרחים, ודאי אלה שהם חלשים יותר, חווים יום-יום. אני מזדהה עם תחושת הייאוש של מי שאין להם עבודה, ועם החרדה של מי שעלולים לאבד את מקום עבודתם ואת מטה לחמם. לכן, יש צ</w:t>
      </w:r>
      <w:r>
        <w:rPr>
          <w:rFonts w:hint="cs"/>
          <w:rtl/>
        </w:rPr>
        <w:t xml:space="preserve">ורך לבצע את כל הרפורמות מתוך הידברות עם העובדים, אבל גם מתוך הבנה שלהם שהרפורמות האלה תתבצענה, כולן, עד תום. </w:t>
      </w:r>
    </w:p>
    <w:p w14:paraId="21FEB5DF" w14:textId="77777777" w:rsidR="00000000" w:rsidRDefault="005A3897">
      <w:pPr>
        <w:pStyle w:val="a0"/>
        <w:rPr>
          <w:rFonts w:hint="cs"/>
          <w:rtl/>
        </w:rPr>
      </w:pPr>
    </w:p>
    <w:p w14:paraId="4393FEF5" w14:textId="77777777" w:rsidR="00000000" w:rsidRDefault="005A3897">
      <w:pPr>
        <w:pStyle w:val="a0"/>
        <w:rPr>
          <w:rFonts w:hint="cs"/>
          <w:rtl/>
        </w:rPr>
      </w:pPr>
      <w:r>
        <w:rPr>
          <w:rFonts w:hint="cs"/>
          <w:rtl/>
        </w:rPr>
        <w:t>הניסיון לשתק את המשק בשביתות פראיות לא יצלח. השביתות האלה, בעיקר בשירותים החיוניים, פוגעות בעובדים, בעיקר בעובדים בשוק הפרטי, שמפעליהם משותקים בש</w:t>
      </w:r>
      <w:r>
        <w:rPr>
          <w:rFonts w:hint="cs"/>
          <w:rtl/>
        </w:rPr>
        <w:t xml:space="preserve">ל שביתות במגזר הציבורי. </w:t>
      </w:r>
    </w:p>
    <w:p w14:paraId="1FA8D9C4" w14:textId="77777777" w:rsidR="00000000" w:rsidRDefault="005A3897">
      <w:pPr>
        <w:pStyle w:val="a0"/>
        <w:rPr>
          <w:rFonts w:hint="cs"/>
          <w:rtl/>
        </w:rPr>
      </w:pPr>
    </w:p>
    <w:p w14:paraId="2BB70919" w14:textId="77777777" w:rsidR="00000000" w:rsidRDefault="005A3897">
      <w:pPr>
        <w:pStyle w:val="af0"/>
        <w:rPr>
          <w:rtl/>
        </w:rPr>
      </w:pPr>
      <w:r>
        <w:rPr>
          <w:rFonts w:hint="eastAsia"/>
          <w:rtl/>
        </w:rPr>
        <w:t>אופיר</w:t>
      </w:r>
      <w:r>
        <w:rPr>
          <w:rtl/>
        </w:rPr>
        <w:t xml:space="preserve"> פינס-פז (העבודה-מימד):</w:t>
      </w:r>
    </w:p>
    <w:p w14:paraId="27E4D635" w14:textId="77777777" w:rsidR="00000000" w:rsidRDefault="005A3897">
      <w:pPr>
        <w:pStyle w:val="a0"/>
        <w:rPr>
          <w:rFonts w:hint="cs"/>
          <w:rtl/>
        </w:rPr>
      </w:pPr>
    </w:p>
    <w:p w14:paraId="10FA65BB" w14:textId="77777777" w:rsidR="00000000" w:rsidRDefault="005A3897">
      <w:pPr>
        <w:pStyle w:val="a0"/>
        <w:rPr>
          <w:rFonts w:hint="cs"/>
          <w:rtl/>
        </w:rPr>
      </w:pPr>
      <w:r>
        <w:rPr>
          <w:rFonts w:hint="cs"/>
          <w:rtl/>
        </w:rPr>
        <w:t xml:space="preserve">אתם אשמים בזה. אתם אשמים בשביתות. </w:t>
      </w:r>
    </w:p>
    <w:p w14:paraId="711D6C6E" w14:textId="77777777" w:rsidR="00000000" w:rsidRDefault="005A3897">
      <w:pPr>
        <w:pStyle w:val="a0"/>
        <w:rPr>
          <w:rFonts w:hint="cs"/>
          <w:rtl/>
        </w:rPr>
      </w:pPr>
    </w:p>
    <w:p w14:paraId="10D5AC54" w14:textId="77777777" w:rsidR="00000000" w:rsidRDefault="005A3897">
      <w:pPr>
        <w:pStyle w:val="-"/>
        <w:rPr>
          <w:rtl/>
        </w:rPr>
      </w:pPr>
      <w:bookmarkStart w:id="42" w:name="FS000000482T11_10_2004_17_18_43C"/>
      <w:bookmarkEnd w:id="42"/>
      <w:r>
        <w:rPr>
          <w:rtl/>
        </w:rPr>
        <w:t>ראש הממשלה אריאל שרון:</w:t>
      </w:r>
    </w:p>
    <w:p w14:paraId="7040C96F" w14:textId="77777777" w:rsidR="00000000" w:rsidRDefault="005A3897">
      <w:pPr>
        <w:pStyle w:val="a0"/>
        <w:rPr>
          <w:rtl/>
        </w:rPr>
      </w:pPr>
    </w:p>
    <w:p w14:paraId="007CAD00" w14:textId="77777777" w:rsidR="00000000" w:rsidRDefault="005A3897">
      <w:pPr>
        <w:pStyle w:val="a0"/>
        <w:rPr>
          <w:rFonts w:hint="cs"/>
          <w:rtl/>
        </w:rPr>
      </w:pPr>
      <w:r>
        <w:rPr>
          <w:rFonts w:hint="cs"/>
          <w:rtl/>
        </w:rPr>
        <w:t>לכן, אני מתכוון ליזום הצעה לכינון מערכת הידברות והסכמה בין הממשלה, המעסיקים והעובדים, כך שנוכל לבצע את הרפורמות החיוניות, ועם זאת למנוע פגיע</w:t>
      </w:r>
      <w:r>
        <w:rPr>
          <w:rFonts w:hint="cs"/>
          <w:rtl/>
        </w:rPr>
        <w:t xml:space="preserve">ה במגזרים החיוניים של המשק הישראלי. </w:t>
      </w:r>
    </w:p>
    <w:p w14:paraId="4A058E46" w14:textId="77777777" w:rsidR="00000000" w:rsidRDefault="005A3897">
      <w:pPr>
        <w:pStyle w:val="af0"/>
        <w:rPr>
          <w:rtl/>
        </w:rPr>
      </w:pPr>
    </w:p>
    <w:p w14:paraId="522FF2E4" w14:textId="77777777" w:rsidR="00000000" w:rsidRDefault="005A3897">
      <w:pPr>
        <w:pStyle w:val="af0"/>
        <w:rPr>
          <w:rtl/>
        </w:rPr>
      </w:pPr>
      <w:r>
        <w:rPr>
          <w:rFonts w:hint="eastAsia"/>
          <w:rtl/>
        </w:rPr>
        <w:t>אופיר</w:t>
      </w:r>
      <w:r>
        <w:rPr>
          <w:rtl/>
        </w:rPr>
        <w:t xml:space="preserve"> פינס-פז (העבודה-מימד):</w:t>
      </w:r>
    </w:p>
    <w:p w14:paraId="1485E381" w14:textId="77777777" w:rsidR="00000000" w:rsidRDefault="005A3897">
      <w:pPr>
        <w:pStyle w:val="a0"/>
        <w:rPr>
          <w:rFonts w:hint="cs"/>
          <w:rtl/>
        </w:rPr>
      </w:pPr>
    </w:p>
    <w:p w14:paraId="6F759B0F" w14:textId="77777777" w:rsidR="00000000" w:rsidRDefault="005A3897">
      <w:pPr>
        <w:pStyle w:val="a0"/>
        <w:rPr>
          <w:rFonts w:hint="cs"/>
          <w:rtl/>
        </w:rPr>
      </w:pPr>
      <w:r>
        <w:rPr>
          <w:rFonts w:hint="cs"/>
          <w:rtl/>
        </w:rPr>
        <w:t xml:space="preserve">קודם תשלם שכר לעובדים. </w:t>
      </w:r>
    </w:p>
    <w:p w14:paraId="0DCA8E6E" w14:textId="77777777" w:rsidR="00000000" w:rsidRDefault="005A3897">
      <w:pPr>
        <w:pStyle w:val="a0"/>
        <w:rPr>
          <w:rFonts w:hint="cs"/>
          <w:rtl/>
        </w:rPr>
      </w:pPr>
    </w:p>
    <w:p w14:paraId="2EC6CEBB" w14:textId="77777777" w:rsidR="00000000" w:rsidRDefault="005A3897">
      <w:pPr>
        <w:pStyle w:val="af1"/>
        <w:rPr>
          <w:rtl/>
        </w:rPr>
      </w:pPr>
      <w:r>
        <w:rPr>
          <w:rtl/>
        </w:rPr>
        <w:t>היו"ר ראובן ריבלין:</w:t>
      </w:r>
    </w:p>
    <w:p w14:paraId="1BF59B53" w14:textId="77777777" w:rsidR="00000000" w:rsidRDefault="005A3897">
      <w:pPr>
        <w:pStyle w:val="a0"/>
        <w:rPr>
          <w:rtl/>
        </w:rPr>
      </w:pPr>
    </w:p>
    <w:p w14:paraId="38548C41" w14:textId="77777777" w:rsidR="00000000" w:rsidRDefault="005A3897">
      <w:pPr>
        <w:pStyle w:val="a0"/>
        <w:rPr>
          <w:rFonts w:hint="cs"/>
          <w:rtl/>
        </w:rPr>
      </w:pPr>
      <w:r>
        <w:rPr>
          <w:rFonts w:hint="cs"/>
          <w:rtl/>
        </w:rPr>
        <w:t xml:space="preserve">חבר הכנסת פינס. </w:t>
      </w:r>
    </w:p>
    <w:p w14:paraId="1E956FEF" w14:textId="77777777" w:rsidR="00000000" w:rsidRDefault="005A3897">
      <w:pPr>
        <w:pStyle w:val="a0"/>
        <w:rPr>
          <w:rFonts w:hint="cs"/>
          <w:rtl/>
        </w:rPr>
      </w:pPr>
    </w:p>
    <w:p w14:paraId="65F3E0E4" w14:textId="77777777" w:rsidR="00000000" w:rsidRDefault="005A3897">
      <w:pPr>
        <w:pStyle w:val="af0"/>
        <w:rPr>
          <w:rtl/>
        </w:rPr>
      </w:pPr>
      <w:r>
        <w:rPr>
          <w:rFonts w:hint="eastAsia"/>
          <w:rtl/>
        </w:rPr>
        <w:t>דוד</w:t>
      </w:r>
      <w:r>
        <w:rPr>
          <w:rtl/>
        </w:rPr>
        <w:t xml:space="preserve"> אזולאי (ש"ס):</w:t>
      </w:r>
    </w:p>
    <w:p w14:paraId="58076617" w14:textId="77777777" w:rsidR="00000000" w:rsidRDefault="005A3897">
      <w:pPr>
        <w:pStyle w:val="a0"/>
        <w:rPr>
          <w:rFonts w:hint="cs"/>
          <w:rtl/>
        </w:rPr>
      </w:pPr>
    </w:p>
    <w:p w14:paraId="2EE46356" w14:textId="77777777" w:rsidR="00000000" w:rsidRDefault="005A3897">
      <w:pPr>
        <w:pStyle w:val="a0"/>
        <w:rPr>
          <w:rFonts w:hint="cs"/>
          <w:rtl/>
        </w:rPr>
      </w:pPr>
      <w:r>
        <w:rPr>
          <w:rFonts w:hint="cs"/>
          <w:rtl/>
        </w:rPr>
        <w:t>- - -</w:t>
      </w:r>
    </w:p>
    <w:p w14:paraId="0AC3B210" w14:textId="77777777" w:rsidR="00000000" w:rsidRDefault="005A3897">
      <w:pPr>
        <w:pStyle w:val="a0"/>
        <w:rPr>
          <w:rFonts w:hint="cs"/>
          <w:rtl/>
        </w:rPr>
      </w:pPr>
    </w:p>
    <w:p w14:paraId="1092BECC" w14:textId="77777777" w:rsidR="00000000" w:rsidRDefault="005A3897">
      <w:pPr>
        <w:pStyle w:val="af1"/>
        <w:rPr>
          <w:rtl/>
        </w:rPr>
      </w:pPr>
      <w:r>
        <w:rPr>
          <w:rtl/>
        </w:rPr>
        <w:t>היו"ר ראובן ריבלין:</w:t>
      </w:r>
    </w:p>
    <w:p w14:paraId="68AE4750" w14:textId="77777777" w:rsidR="00000000" w:rsidRDefault="005A3897">
      <w:pPr>
        <w:pStyle w:val="a0"/>
        <w:rPr>
          <w:rtl/>
        </w:rPr>
      </w:pPr>
    </w:p>
    <w:p w14:paraId="00F2B28A" w14:textId="77777777" w:rsidR="00000000" w:rsidRDefault="005A3897">
      <w:pPr>
        <w:pStyle w:val="a0"/>
        <w:rPr>
          <w:rFonts w:hint="cs"/>
          <w:rtl/>
        </w:rPr>
      </w:pPr>
      <w:r>
        <w:rPr>
          <w:rFonts w:hint="cs"/>
          <w:rtl/>
        </w:rPr>
        <w:t>חבר הכנסת אזולאי, מספיק. אתה רואה, קריאת ביניים אחת מובילה לעשר קריאות ביניים</w:t>
      </w:r>
      <w:r>
        <w:rPr>
          <w:rFonts w:hint="cs"/>
          <w:rtl/>
        </w:rPr>
        <w:t>. בשביל מה?</w:t>
      </w:r>
    </w:p>
    <w:p w14:paraId="79B80FE0" w14:textId="77777777" w:rsidR="00000000" w:rsidRDefault="005A3897">
      <w:pPr>
        <w:pStyle w:val="a0"/>
        <w:rPr>
          <w:rFonts w:hint="cs"/>
          <w:rtl/>
        </w:rPr>
      </w:pPr>
    </w:p>
    <w:p w14:paraId="254609FA" w14:textId="77777777" w:rsidR="00000000" w:rsidRDefault="005A3897">
      <w:pPr>
        <w:pStyle w:val="-"/>
        <w:rPr>
          <w:rtl/>
        </w:rPr>
      </w:pPr>
      <w:bookmarkStart w:id="43" w:name="FS000000483T11_10_2004_16_51_09"/>
      <w:bookmarkStart w:id="44" w:name="FS000000482T11_10_2004_17_19_04C"/>
      <w:bookmarkEnd w:id="43"/>
      <w:bookmarkEnd w:id="44"/>
      <w:r>
        <w:rPr>
          <w:rtl/>
        </w:rPr>
        <w:t>ראש הממשלה אריאל שרון:</w:t>
      </w:r>
    </w:p>
    <w:p w14:paraId="0AF975BE" w14:textId="77777777" w:rsidR="00000000" w:rsidRDefault="005A3897">
      <w:pPr>
        <w:pStyle w:val="a0"/>
        <w:rPr>
          <w:rtl/>
        </w:rPr>
      </w:pPr>
    </w:p>
    <w:p w14:paraId="1F26BD29" w14:textId="77777777" w:rsidR="00000000" w:rsidRDefault="005A3897">
      <w:pPr>
        <w:pStyle w:val="a0"/>
        <w:rPr>
          <w:rFonts w:hint="cs"/>
          <w:rtl/>
        </w:rPr>
      </w:pPr>
      <w:r>
        <w:rPr>
          <w:rFonts w:hint="cs"/>
          <w:rtl/>
        </w:rPr>
        <w:t>אני פונה אליכם, חברי הכנסת, בבקשה לנקוט עמדה נחרצת בתחום המדיני, כמו בתחום הכלכלי. מותר להתווכח, מותר למחות, מותר להשמיע צעקה וזעקה, אבל אסור לפגוע פגיעה אנושה במרקם החיים המשותף וביכולת שלנו לפעול יחד למען האינטרסים הל</w:t>
      </w:r>
      <w:r>
        <w:rPr>
          <w:rFonts w:hint="cs"/>
          <w:rtl/>
        </w:rPr>
        <w:t>אומיים.</w:t>
      </w:r>
    </w:p>
    <w:p w14:paraId="2C339E25" w14:textId="77777777" w:rsidR="00000000" w:rsidRDefault="005A3897">
      <w:pPr>
        <w:pStyle w:val="a0"/>
        <w:rPr>
          <w:rFonts w:hint="cs"/>
          <w:rtl/>
        </w:rPr>
      </w:pPr>
    </w:p>
    <w:p w14:paraId="5346B986" w14:textId="77777777" w:rsidR="00000000" w:rsidRDefault="005A3897">
      <w:pPr>
        <w:pStyle w:val="af0"/>
        <w:rPr>
          <w:rtl/>
        </w:rPr>
      </w:pPr>
      <w:r>
        <w:rPr>
          <w:rFonts w:hint="eastAsia"/>
          <w:rtl/>
        </w:rPr>
        <w:t>צבי</w:t>
      </w:r>
      <w:r>
        <w:rPr>
          <w:rtl/>
        </w:rPr>
        <w:t xml:space="preserve"> הנדל (האיחוד הלאומי - ישראל ביתנו):</w:t>
      </w:r>
    </w:p>
    <w:p w14:paraId="5B48197A" w14:textId="77777777" w:rsidR="00000000" w:rsidRDefault="005A3897">
      <w:pPr>
        <w:pStyle w:val="a0"/>
        <w:rPr>
          <w:rFonts w:hint="cs"/>
          <w:rtl/>
        </w:rPr>
      </w:pPr>
    </w:p>
    <w:p w14:paraId="78064851" w14:textId="77777777" w:rsidR="00000000" w:rsidRDefault="005A3897">
      <w:pPr>
        <w:pStyle w:val="a0"/>
        <w:rPr>
          <w:rFonts w:hint="cs"/>
          <w:rtl/>
        </w:rPr>
      </w:pPr>
      <w:r>
        <w:rPr>
          <w:rFonts w:hint="cs"/>
          <w:rtl/>
        </w:rPr>
        <w:t xml:space="preserve">אתה פוגע. </w:t>
      </w:r>
    </w:p>
    <w:p w14:paraId="241133F4" w14:textId="77777777" w:rsidR="00000000" w:rsidRDefault="005A3897">
      <w:pPr>
        <w:pStyle w:val="a0"/>
        <w:rPr>
          <w:rFonts w:hint="cs"/>
          <w:rtl/>
        </w:rPr>
      </w:pPr>
    </w:p>
    <w:p w14:paraId="4302DA1A" w14:textId="77777777" w:rsidR="00000000" w:rsidRDefault="005A3897">
      <w:pPr>
        <w:pStyle w:val="af1"/>
        <w:rPr>
          <w:rtl/>
        </w:rPr>
      </w:pPr>
      <w:r>
        <w:rPr>
          <w:rtl/>
        </w:rPr>
        <w:t>היו"ר ראובן ריבלין:</w:t>
      </w:r>
    </w:p>
    <w:p w14:paraId="5F75F5B4" w14:textId="77777777" w:rsidR="00000000" w:rsidRDefault="005A3897">
      <w:pPr>
        <w:pStyle w:val="a0"/>
        <w:rPr>
          <w:rtl/>
        </w:rPr>
      </w:pPr>
    </w:p>
    <w:p w14:paraId="4B5FE790" w14:textId="77777777" w:rsidR="00000000" w:rsidRDefault="005A3897">
      <w:pPr>
        <w:pStyle w:val="a0"/>
        <w:rPr>
          <w:rFonts w:hint="cs"/>
          <w:rtl/>
        </w:rPr>
      </w:pPr>
      <w:r>
        <w:rPr>
          <w:rFonts w:hint="cs"/>
          <w:rtl/>
        </w:rPr>
        <w:t xml:space="preserve">חבר הכנסת הנדל. </w:t>
      </w:r>
    </w:p>
    <w:p w14:paraId="39434BBD" w14:textId="77777777" w:rsidR="00000000" w:rsidRDefault="005A3897">
      <w:pPr>
        <w:pStyle w:val="a0"/>
        <w:rPr>
          <w:rFonts w:hint="cs"/>
          <w:rtl/>
        </w:rPr>
      </w:pPr>
    </w:p>
    <w:p w14:paraId="65BD75FD" w14:textId="77777777" w:rsidR="00000000" w:rsidRDefault="005A3897">
      <w:pPr>
        <w:pStyle w:val="-"/>
        <w:rPr>
          <w:rtl/>
        </w:rPr>
      </w:pPr>
      <w:bookmarkStart w:id="45" w:name="FS000000482T11_10_2004_17_19_14C"/>
      <w:bookmarkEnd w:id="45"/>
      <w:r>
        <w:rPr>
          <w:rtl/>
        </w:rPr>
        <w:t>ראש הממשלה אריאל שרון:</w:t>
      </w:r>
    </w:p>
    <w:p w14:paraId="30644D11" w14:textId="77777777" w:rsidR="00000000" w:rsidRDefault="005A3897">
      <w:pPr>
        <w:pStyle w:val="a0"/>
        <w:rPr>
          <w:rtl/>
        </w:rPr>
      </w:pPr>
    </w:p>
    <w:p w14:paraId="12ED5D12" w14:textId="77777777" w:rsidR="00000000" w:rsidRDefault="005A3897">
      <w:pPr>
        <w:pStyle w:val="a0"/>
        <w:rPr>
          <w:rFonts w:hint="cs"/>
          <w:rtl/>
        </w:rPr>
      </w:pPr>
      <w:r>
        <w:rPr>
          <w:rFonts w:hint="cs"/>
          <w:rtl/>
        </w:rPr>
        <w:t xml:space="preserve">חברי הכנסת, אנו עומדים לפני הכרעות קשות. אתם המנהיגות הלאומית של אזרחי ישראל, ולכן תידרשו להכריע ולהוביל את הציבור לביצוע ההחלטות. </w:t>
      </w:r>
      <w:r>
        <w:rPr>
          <w:rFonts w:hint="cs"/>
          <w:rtl/>
        </w:rPr>
        <w:t>אמרתי כבר בתחילת דברי, כי זאת המשמעות של חיים דמוקרטיים: נפרדים בוויכוח עד להכרעה, ומתאחדים בביצוע לאחר ההכרעה. הכנסת היא המוסד הנבחר, רק היא תדון ותחליט, וכולנו נקבל את הדין ונפעל יחד באחדות אמיתית לביצוע ההחלטות. יש לנו מנדט להחליט, יש לנו מנדט להכריע, י</w:t>
      </w:r>
      <w:r>
        <w:rPr>
          <w:rFonts w:hint="cs"/>
          <w:rtl/>
        </w:rPr>
        <w:t xml:space="preserve">ש לנו מנדט לפעול יחד, בעצה אחת, למען העם כולו. תודה לכם. </w:t>
      </w:r>
    </w:p>
    <w:p w14:paraId="3718317D" w14:textId="77777777" w:rsidR="00000000" w:rsidRDefault="005A3897">
      <w:pPr>
        <w:pStyle w:val="a0"/>
        <w:rPr>
          <w:rFonts w:hint="cs"/>
          <w:rtl/>
        </w:rPr>
      </w:pPr>
    </w:p>
    <w:p w14:paraId="362F59DC" w14:textId="77777777" w:rsidR="00000000" w:rsidRDefault="005A3897">
      <w:pPr>
        <w:pStyle w:val="af1"/>
        <w:rPr>
          <w:rtl/>
        </w:rPr>
      </w:pPr>
      <w:r>
        <w:rPr>
          <w:rtl/>
        </w:rPr>
        <w:t>היו"ר ראובן ריבלין:</w:t>
      </w:r>
    </w:p>
    <w:p w14:paraId="51971168" w14:textId="77777777" w:rsidR="00000000" w:rsidRDefault="005A3897">
      <w:pPr>
        <w:pStyle w:val="a0"/>
        <w:rPr>
          <w:rtl/>
        </w:rPr>
      </w:pPr>
    </w:p>
    <w:p w14:paraId="2B839D5F" w14:textId="77777777" w:rsidR="00000000" w:rsidRDefault="005A3897">
      <w:pPr>
        <w:pStyle w:val="a0"/>
        <w:rPr>
          <w:rFonts w:hint="cs"/>
          <w:rtl/>
        </w:rPr>
      </w:pPr>
      <w:r>
        <w:rPr>
          <w:rFonts w:hint="cs"/>
          <w:rtl/>
        </w:rPr>
        <w:t xml:space="preserve">תודה. חברי הכנסת, הרשו לי, לפני שאזמין את חבר הכנסת פרס, לברך את יושבי-ראש הכנסת לשעבר דב שילנסקי ודן תיכון, את חברי הכנסת והשרים לשעבר </w:t>
      </w:r>
      <w:r>
        <w:rPr>
          <w:rFonts w:hint="eastAsia"/>
          <w:rtl/>
        </w:rPr>
        <w:t>–</w:t>
      </w:r>
      <w:r>
        <w:rPr>
          <w:rFonts w:hint="cs"/>
          <w:rtl/>
        </w:rPr>
        <w:t xml:space="preserve"> קודם כול את השר שם-טוב </w:t>
      </w:r>
      <w:r>
        <w:rPr>
          <w:rFonts w:hint="eastAsia"/>
          <w:rtl/>
        </w:rPr>
        <w:t>–</w:t>
      </w:r>
      <w:r>
        <w:rPr>
          <w:rFonts w:hint="cs"/>
          <w:rtl/>
        </w:rPr>
        <w:t xml:space="preserve"> ועוד חברי כנס</w:t>
      </w:r>
      <w:r>
        <w:rPr>
          <w:rFonts w:hint="cs"/>
          <w:rtl/>
        </w:rPr>
        <w:t xml:space="preserve">ת רבים, שאחד מהם היה שר, אז אני מתנצל, ידלין, שר החינוך לשעבר, ואני מברך ב"ברוכים הבאים" וב"ברוכים הנמצאים" כאן, בכנסת ישראל. </w:t>
      </w:r>
    </w:p>
    <w:p w14:paraId="73391023" w14:textId="77777777" w:rsidR="00000000" w:rsidRDefault="005A3897">
      <w:pPr>
        <w:pStyle w:val="a0"/>
        <w:rPr>
          <w:rFonts w:hint="cs"/>
          <w:rtl/>
        </w:rPr>
      </w:pPr>
    </w:p>
    <w:p w14:paraId="6F2D0B9E" w14:textId="77777777" w:rsidR="00000000" w:rsidRDefault="005A3897">
      <w:pPr>
        <w:pStyle w:val="a0"/>
        <w:rPr>
          <w:rFonts w:hint="cs"/>
          <w:rtl/>
        </w:rPr>
      </w:pPr>
      <w:r>
        <w:rPr>
          <w:rFonts w:hint="cs"/>
          <w:rtl/>
        </w:rPr>
        <w:t xml:space="preserve">רבותי חברי הכנסת, אדוני ראש הממשלה, כבוד הנשיא, אני מתכבד להזמין את יושב-ראש האופוזיציה וראש הממשלה לשעבר, חבר הכנסת שמעון פרס, </w:t>
      </w:r>
      <w:r>
        <w:rPr>
          <w:rFonts w:hint="cs"/>
          <w:rtl/>
        </w:rPr>
        <w:t xml:space="preserve">להשמיע את דבריו. </w:t>
      </w:r>
    </w:p>
    <w:p w14:paraId="2E23A4CF" w14:textId="77777777" w:rsidR="00000000" w:rsidRDefault="005A3897">
      <w:pPr>
        <w:pStyle w:val="a0"/>
        <w:rPr>
          <w:rFonts w:hint="cs"/>
          <w:rtl/>
        </w:rPr>
      </w:pPr>
    </w:p>
    <w:p w14:paraId="28766F25" w14:textId="77777777" w:rsidR="00000000" w:rsidRDefault="005A3897">
      <w:pPr>
        <w:pStyle w:val="a"/>
        <w:rPr>
          <w:rtl/>
        </w:rPr>
      </w:pPr>
      <w:bookmarkStart w:id="46" w:name="FS000000456T11_10_2004_16_53_16"/>
      <w:bookmarkStart w:id="47" w:name="_Toc91517652"/>
      <w:bookmarkEnd w:id="46"/>
      <w:r>
        <w:rPr>
          <w:rFonts w:hint="eastAsia"/>
          <w:rtl/>
        </w:rPr>
        <w:t>שמעון</w:t>
      </w:r>
      <w:r>
        <w:rPr>
          <w:rtl/>
        </w:rPr>
        <w:t xml:space="preserve"> פרס (העבודה-מימד):</w:t>
      </w:r>
      <w:bookmarkEnd w:id="47"/>
    </w:p>
    <w:p w14:paraId="62929F07" w14:textId="77777777" w:rsidR="00000000" w:rsidRDefault="005A3897">
      <w:pPr>
        <w:pStyle w:val="a0"/>
        <w:rPr>
          <w:rFonts w:hint="cs"/>
          <w:rtl/>
        </w:rPr>
      </w:pPr>
    </w:p>
    <w:p w14:paraId="2DEBBF6A" w14:textId="77777777" w:rsidR="00000000" w:rsidRDefault="005A3897">
      <w:pPr>
        <w:pStyle w:val="a0"/>
        <w:rPr>
          <w:rFonts w:hint="cs"/>
          <w:rtl/>
        </w:rPr>
      </w:pPr>
      <w:r>
        <w:rPr>
          <w:rFonts w:hint="cs"/>
          <w:rtl/>
        </w:rPr>
        <w:t xml:space="preserve">כבוד הנשיא והגברת קצב, אדוני יושב-ראש הכנסת, ראש הממשלה, חברי הכנסת, ימים קשים עוברים עלינו. האמת היא שהיום קשה לבקר, הייתי מעדיף לדבר על נחמו נחמו עמי. מה שקרה בסיני </w:t>
      </w:r>
      <w:r>
        <w:rPr>
          <w:rFonts w:hint="eastAsia"/>
          <w:rtl/>
        </w:rPr>
        <w:t>–</w:t>
      </w:r>
      <w:r>
        <w:rPr>
          <w:rFonts w:hint="cs"/>
          <w:rtl/>
        </w:rPr>
        <w:t xml:space="preserve"> אל נשלה את עצמנו </w:t>
      </w:r>
      <w:r>
        <w:rPr>
          <w:rFonts w:hint="eastAsia"/>
          <w:rtl/>
        </w:rPr>
        <w:t>–</w:t>
      </w:r>
      <w:r>
        <w:rPr>
          <w:rFonts w:hint="cs"/>
          <w:rtl/>
        </w:rPr>
        <w:t xml:space="preserve"> הוא הרחבת החזית. זה גור</w:t>
      </w:r>
      <w:r>
        <w:rPr>
          <w:rFonts w:hint="cs"/>
          <w:rtl/>
        </w:rPr>
        <w:t xml:space="preserve">ם נוסף, וזה מקשה על כולנו. הלב נקרע למראה הילדים והמשפחות שעל לא עוול בכפם נקרעו ונהרסו בצורה כל כך ברוטלית. במצב כזה אני מתפלל שיהיה לנו הכשרון לחיות יחד, לחוש יחד, להתווכח כראוי ולהכריע בזמן. </w:t>
      </w:r>
    </w:p>
    <w:p w14:paraId="481B0040" w14:textId="77777777" w:rsidR="00000000" w:rsidRDefault="005A3897">
      <w:pPr>
        <w:pStyle w:val="a0"/>
        <w:rPr>
          <w:rFonts w:hint="cs"/>
          <w:rtl/>
        </w:rPr>
      </w:pPr>
    </w:p>
    <w:p w14:paraId="4EE580AC" w14:textId="77777777" w:rsidR="00000000" w:rsidRDefault="005A3897">
      <w:pPr>
        <w:pStyle w:val="a0"/>
        <w:rPr>
          <w:rFonts w:hint="cs"/>
          <w:rtl/>
        </w:rPr>
      </w:pPr>
      <w:r>
        <w:rPr>
          <w:rFonts w:hint="cs"/>
          <w:rtl/>
        </w:rPr>
        <w:t>אדוני ראש הממשלה, אני מוכרח להגיד שנאומך בצד הכלכלי היה הרבה</w:t>
      </w:r>
      <w:r>
        <w:rPr>
          <w:rFonts w:hint="cs"/>
          <w:rtl/>
        </w:rPr>
        <w:t xml:space="preserve"> יותר מרשים מאשר נאומך בצד הפוליטי, בעיקר מפני שזה לא קרה </w:t>
      </w:r>
      <w:r>
        <w:rPr>
          <w:rFonts w:hint="eastAsia"/>
          <w:rtl/>
        </w:rPr>
        <w:t>–</w:t>
      </w:r>
      <w:r>
        <w:rPr>
          <w:rFonts w:hint="cs"/>
          <w:rtl/>
        </w:rPr>
        <w:t xml:space="preserve"> זה הכול לגבי העתיד. תרשה לי להזכיר לך שזה 20 שנה הליכוד מנהל את המשק. אמרת שמצאתם משק הרוס, מתי מצאתם את זה?</w:t>
      </w:r>
    </w:p>
    <w:p w14:paraId="55863620" w14:textId="77777777" w:rsidR="00000000" w:rsidRDefault="005A3897">
      <w:pPr>
        <w:pStyle w:val="a0"/>
        <w:rPr>
          <w:rFonts w:hint="cs"/>
          <w:rtl/>
        </w:rPr>
      </w:pPr>
    </w:p>
    <w:p w14:paraId="18D75C31" w14:textId="77777777" w:rsidR="00000000" w:rsidRDefault="005A3897">
      <w:pPr>
        <w:pStyle w:val="af0"/>
        <w:rPr>
          <w:rtl/>
        </w:rPr>
      </w:pPr>
      <w:r>
        <w:rPr>
          <w:rFonts w:hint="eastAsia"/>
          <w:rtl/>
        </w:rPr>
        <w:t>דליה</w:t>
      </w:r>
      <w:r>
        <w:rPr>
          <w:rtl/>
        </w:rPr>
        <w:t xml:space="preserve"> איציק (העבודה-מימד):</w:t>
      </w:r>
    </w:p>
    <w:p w14:paraId="18F8933A" w14:textId="77777777" w:rsidR="00000000" w:rsidRDefault="005A3897">
      <w:pPr>
        <w:pStyle w:val="a0"/>
        <w:rPr>
          <w:rFonts w:hint="cs"/>
          <w:rtl/>
        </w:rPr>
      </w:pPr>
    </w:p>
    <w:p w14:paraId="1334E03B" w14:textId="77777777" w:rsidR="00000000" w:rsidRDefault="005A3897">
      <w:pPr>
        <w:pStyle w:val="a0"/>
        <w:rPr>
          <w:rFonts w:hint="cs"/>
          <w:rtl/>
        </w:rPr>
      </w:pPr>
      <w:r>
        <w:rPr>
          <w:rFonts w:hint="cs"/>
          <w:rtl/>
        </w:rPr>
        <w:t xml:space="preserve">הוא לא התכוון אלינו, הוא התכוון אליהם. </w:t>
      </w:r>
    </w:p>
    <w:p w14:paraId="6E8AE7D6" w14:textId="77777777" w:rsidR="00000000" w:rsidRDefault="005A3897">
      <w:pPr>
        <w:pStyle w:val="a0"/>
        <w:rPr>
          <w:rFonts w:hint="cs"/>
          <w:rtl/>
        </w:rPr>
      </w:pPr>
    </w:p>
    <w:p w14:paraId="61ECE39E" w14:textId="77777777" w:rsidR="00000000" w:rsidRDefault="005A3897">
      <w:pPr>
        <w:pStyle w:val="af0"/>
        <w:rPr>
          <w:rtl/>
        </w:rPr>
      </w:pPr>
      <w:r>
        <w:rPr>
          <w:rFonts w:hint="eastAsia"/>
          <w:rtl/>
        </w:rPr>
        <w:t>איוב</w:t>
      </w:r>
      <w:r>
        <w:rPr>
          <w:rtl/>
        </w:rPr>
        <w:t xml:space="preserve"> קרא (הליכוד):</w:t>
      </w:r>
    </w:p>
    <w:p w14:paraId="57E50D5F" w14:textId="77777777" w:rsidR="00000000" w:rsidRDefault="005A3897">
      <w:pPr>
        <w:pStyle w:val="a0"/>
        <w:rPr>
          <w:rFonts w:hint="cs"/>
          <w:rtl/>
        </w:rPr>
      </w:pPr>
    </w:p>
    <w:p w14:paraId="093EE1B6" w14:textId="77777777" w:rsidR="00000000" w:rsidRDefault="005A3897">
      <w:pPr>
        <w:pStyle w:val="a0"/>
        <w:rPr>
          <w:rFonts w:hint="cs"/>
          <w:rtl/>
        </w:rPr>
      </w:pPr>
      <w:r>
        <w:rPr>
          <w:rFonts w:hint="cs"/>
          <w:rtl/>
        </w:rPr>
        <w:t>- - -</w:t>
      </w:r>
    </w:p>
    <w:p w14:paraId="4C65C1AF" w14:textId="77777777" w:rsidR="00000000" w:rsidRDefault="005A3897">
      <w:pPr>
        <w:pStyle w:val="a0"/>
        <w:rPr>
          <w:rFonts w:hint="cs"/>
          <w:rtl/>
        </w:rPr>
      </w:pPr>
    </w:p>
    <w:p w14:paraId="76C423BF" w14:textId="77777777" w:rsidR="00000000" w:rsidRDefault="005A3897">
      <w:pPr>
        <w:pStyle w:val="af1"/>
        <w:rPr>
          <w:rtl/>
        </w:rPr>
      </w:pPr>
      <w:r>
        <w:rPr>
          <w:rtl/>
        </w:rPr>
        <w:t>היו"ר ראובן ריבלין:</w:t>
      </w:r>
    </w:p>
    <w:p w14:paraId="5D9C5A09" w14:textId="77777777" w:rsidR="00000000" w:rsidRDefault="005A3897">
      <w:pPr>
        <w:pStyle w:val="a0"/>
        <w:rPr>
          <w:rtl/>
        </w:rPr>
      </w:pPr>
    </w:p>
    <w:p w14:paraId="5236EAA7" w14:textId="77777777" w:rsidR="00000000" w:rsidRDefault="005A3897">
      <w:pPr>
        <w:pStyle w:val="a0"/>
        <w:rPr>
          <w:rFonts w:hint="cs"/>
          <w:rtl/>
        </w:rPr>
      </w:pPr>
      <w:r>
        <w:rPr>
          <w:rFonts w:hint="cs"/>
          <w:rtl/>
        </w:rPr>
        <w:t xml:space="preserve">חבר הכנסת איוב קרא. </w:t>
      </w:r>
    </w:p>
    <w:p w14:paraId="1FD4EB47" w14:textId="77777777" w:rsidR="00000000" w:rsidRDefault="005A3897">
      <w:pPr>
        <w:pStyle w:val="a0"/>
        <w:rPr>
          <w:rFonts w:hint="cs"/>
          <w:rtl/>
        </w:rPr>
      </w:pPr>
    </w:p>
    <w:p w14:paraId="4652B7C4" w14:textId="77777777" w:rsidR="00000000" w:rsidRDefault="005A3897">
      <w:pPr>
        <w:pStyle w:val="-"/>
        <w:rPr>
          <w:rtl/>
        </w:rPr>
      </w:pPr>
      <w:bookmarkStart w:id="48" w:name="FS000000456T11_10_2004_16_54_51C"/>
      <w:bookmarkEnd w:id="48"/>
      <w:r>
        <w:rPr>
          <w:rtl/>
        </w:rPr>
        <w:t>שמעון פרס (העבודה-מימד):</w:t>
      </w:r>
    </w:p>
    <w:p w14:paraId="6E60C426" w14:textId="77777777" w:rsidR="00000000" w:rsidRDefault="005A3897">
      <w:pPr>
        <w:pStyle w:val="a0"/>
        <w:rPr>
          <w:rtl/>
        </w:rPr>
      </w:pPr>
    </w:p>
    <w:p w14:paraId="1151DFDE" w14:textId="77777777" w:rsidR="00000000" w:rsidRDefault="005A3897">
      <w:pPr>
        <w:pStyle w:val="a0"/>
        <w:rPr>
          <w:rFonts w:hint="cs"/>
          <w:rtl/>
        </w:rPr>
      </w:pPr>
      <w:r>
        <w:rPr>
          <w:rFonts w:hint="cs"/>
          <w:rtl/>
        </w:rPr>
        <w:t>ממי קיבלתם את זה? ואני אומר לך, אם לא היתה בישראל אבטלה כזאת, לא היו בתי-תמחוי, לא היה קיפוח ולא היתה פגיעה בשכבות החלשות. וזה לא מפני שהמצב בעולם היה קשה, אלא מפני שההוצאות בישר</w:t>
      </w:r>
      <w:r>
        <w:rPr>
          <w:rFonts w:hint="cs"/>
          <w:rtl/>
        </w:rPr>
        <w:t xml:space="preserve">אל היו מעוותות. השקעתם בשטחים ולא השקעתם במדינה </w:t>
      </w:r>
      <w:r>
        <w:rPr>
          <w:rFonts w:hint="eastAsia"/>
          <w:rtl/>
        </w:rPr>
        <w:t>–</w:t>
      </w:r>
      <w:r>
        <w:rPr>
          <w:rFonts w:hint="cs"/>
          <w:rtl/>
        </w:rPr>
        <w:t xml:space="preserve"> 60 מיליארד דולר. </w:t>
      </w:r>
    </w:p>
    <w:p w14:paraId="0D05F715" w14:textId="77777777" w:rsidR="00000000" w:rsidRDefault="005A3897">
      <w:pPr>
        <w:pStyle w:val="a0"/>
        <w:rPr>
          <w:rFonts w:hint="cs"/>
          <w:rtl/>
        </w:rPr>
      </w:pPr>
    </w:p>
    <w:p w14:paraId="38E49348" w14:textId="77777777" w:rsidR="00000000" w:rsidRDefault="005A3897">
      <w:pPr>
        <w:pStyle w:val="af0"/>
        <w:rPr>
          <w:rtl/>
        </w:rPr>
      </w:pPr>
      <w:r>
        <w:rPr>
          <w:rFonts w:hint="eastAsia"/>
          <w:rtl/>
        </w:rPr>
        <w:t>יחיאל</w:t>
      </w:r>
      <w:r>
        <w:rPr>
          <w:rtl/>
        </w:rPr>
        <w:t xml:space="preserve"> חזן (הליכוד):</w:t>
      </w:r>
    </w:p>
    <w:p w14:paraId="33F302E7" w14:textId="77777777" w:rsidR="00000000" w:rsidRDefault="005A3897">
      <w:pPr>
        <w:pStyle w:val="a0"/>
        <w:rPr>
          <w:rFonts w:hint="cs"/>
          <w:rtl/>
        </w:rPr>
      </w:pPr>
    </w:p>
    <w:p w14:paraId="0CC33847" w14:textId="77777777" w:rsidR="00000000" w:rsidRDefault="005A3897">
      <w:pPr>
        <w:pStyle w:val="a0"/>
        <w:rPr>
          <w:rFonts w:hint="cs"/>
          <w:rtl/>
        </w:rPr>
      </w:pPr>
      <w:r>
        <w:rPr>
          <w:rFonts w:hint="cs"/>
          <w:rtl/>
        </w:rPr>
        <w:t>אתה השקעת.</w:t>
      </w:r>
    </w:p>
    <w:p w14:paraId="3852C5E6" w14:textId="77777777" w:rsidR="00000000" w:rsidRDefault="005A3897">
      <w:pPr>
        <w:pStyle w:val="af1"/>
        <w:rPr>
          <w:rFonts w:hint="cs"/>
          <w:rtl/>
        </w:rPr>
      </w:pPr>
    </w:p>
    <w:p w14:paraId="5A7ED4AE" w14:textId="77777777" w:rsidR="00000000" w:rsidRDefault="005A3897">
      <w:pPr>
        <w:pStyle w:val="af1"/>
        <w:rPr>
          <w:rtl/>
        </w:rPr>
      </w:pPr>
      <w:r>
        <w:rPr>
          <w:rtl/>
        </w:rPr>
        <w:t>היו"ר ראובן ריבלין:</w:t>
      </w:r>
    </w:p>
    <w:p w14:paraId="4EB20608" w14:textId="77777777" w:rsidR="00000000" w:rsidRDefault="005A3897">
      <w:pPr>
        <w:pStyle w:val="a0"/>
        <w:rPr>
          <w:rtl/>
        </w:rPr>
      </w:pPr>
    </w:p>
    <w:p w14:paraId="1E9E2D30" w14:textId="77777777" w:rsidR="00000000" w:rsidRDefault="005A3897">
      <w:pPr>
        <w:pStyle w:val="a0"/>
        <w:rPr>
          <w:rFonts w:hint="cs"/>
          <w:rtl/>
        </w:rPr>
      </w:pPr>
      <w:r>
        <w:rPr>
          <w:rFonts w:hint="cs"/>
          <w:rtl/>
        </w:rPr>
        <w:t>חבר הכנסת חזן.</w:t>
      </w:r>
    </w:p>
    <w:p w14:paraId="35383A78" w14:textId="77777777" w:rsidR="00000000" w:rsidRDefault="005A3897">
      <w:pPr>
        <w:pStyle w:val="af0"/>
        <w:rPr>
          <w:rFonts w:hint="cs"/>
          <w:rtl/>
        </w:rPr>
      </w:pPr>
    </w:p>
    <w:p w14:paraId="4927D1A1"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17A1E4A2" w14:textId="77777777" w:rsidR="00000000" w:rsidRDefault="005A3897">
      <w:pPr>
        <w:pStyle w:val="a0"/>
        <w:rPr>
          <w:rFonts w:hint="cs"/>
          <w:rtl/>
        </w:rPr>
      </w:pPr>
    </w:p>
    <w:p w14:paraId="38CCD7D8" w14:textId="77777777" w:rsidR="00000000" w:rsidRDefault="005A3897">
      <w:pPr>
        <w:pStyle w:val="a0"/>
        <w:rPr>
          <w:rFonts w:hint="cs"/>
          <w:rtl/>
        </w:rPr>
      </w:pPr>
      <w:r>
        <w:rPr>
          <w:rFonts w:hint="cs"/>
          <w:rtl/>
        </w:rPr>
        <w:t>- - -</w:t>
      </w:r>
    </w:p>
    <w:p w14:paraId="25814DC4" w14:textId="77777777" w:rsidR="00000000" w:rsidRDefault="005A3897">
      <w:pPr>
        <w:pStyle w:val="a0"/>
        <w:rPr>
          <w:rFonts w:hint="cs"/>
          <w:rtl/>
        </w:rPr>
      </w:pPr>
    </w:p>
    <w:p w14:paraId="6C9118F0" w14:textId="77777777" w:rsidR="00000000" w:rsidRDefault="005A3897">
      <w:pPr>
        <w:pStyle w:val="-"/>
        <w:rPr>
          <w:rtl/>
        </w:rPr>
      </w:pPr>
      <w:bookmarkStart w:id="49" w:name="FS000000456T11_10_2004_16_55_15C"/>
      <w:bookmarkEnd w:id="49"/>
      <w:r>
        <w:rPr>
          <w:rtl/>
        </w:rPr>
        <w:t>שמעון פרס (העבודה-מימד):</w:t>
      </w:r>
    </w:p>
    <w:p w14:paraId="1576ACFF" w14:textId="77777777" w:rsidR="00000000" w:rsidRDefault="005A3897">
      <w:pPr>
        <w:pStyle w:val="a0"/>
        <w:rPr>
          <w:rtl/>
        </w:rPr>
      </w:pPr>
    </w:p>
    <w:p w14:paraId="04D76538" w14:textId="77777777" w:rsidR="00000000" w:rsidRDefault="005A3897">
      <w:pPr>
        <w:pStyle w:val="a0"/>
        <w:rPr>
          <w:rFonts w:hint="cs"/>
          <w:rtl/>
        </w:rPr>
      </w:pPr>
      <w:r>
        <w:rPr>
          <w:rFonts w:hint="cs"/>
          <w:rtl/>
        </w:rPr>
        <w:t>זו היתה כלכלה פוליטית, לא כלכלה חבר</w:t>
      </w:r>
      <w:r>
        <w:rPr>
          <w:rFonts w:hint="cs"/>
          <w:rtl/>
        </w:rPr>
        <w:t xml:space="preserve">תית. אל תטילו על אחרים. אני רוצה להגיד לך </w:t>
      </w:r>
      <w:r>
        <w:rPr>
          <w:rFonts w:hint="eastAsia"/>
          <w:rtl/>
        </w:rPr>
        <w:t>–</w:t>
      </w:r>
      <w:r>
        <w:rPr>
          <w:rFonts w:hint="cs"/>
          <w:rtl/>
        </w:rPr>
        <w:t xml:space="preserve"> חבר הכנסת אריאל, אני מכבד את כולם, תכבד גם אתה את דעתי </w:t>
      </w:r>
      <w:r>
        <w:rPr>
          <w:rFonts w:hint="eastAsia"/>
          <w:rtl/>
        </w:rPr>
        <w:t>–</w:t>
      </w:r>
      <w:r>
        <w:rPr>
          <w:rFonts w:hint="cs"/>
          <w:rtl/>
        </w:rPr>
        <w:t xml:space="preserve"> כמו שאתה חרד ליישובים ברצועת-עזה, מותר לי להיות חרד לכך שלא נפסיד את הרוב בישראל, ושלא נאבד את מה שהשגנו ב-60 שנה בגלל הקיצוניות והפנאטיות. מה אתה חושב, שר</w:t>
      </w:r>
      <w:r>
        <w:rPr>
          <w:rFonts w:hint="cs"/>
          <w:rtl/>
        </w:rPr>
        <w:t xml:space="preserve">ק לך אכפת? אני לא רוצה שתהיה בן-ערובה שלנו, ואני גם לא רוצה להיות בן-ערובה שלך. תבין שגם לנו יש תביעה לגיטימית, לא פחות משלך, והרוב יכריע. </w:t>
      </w:r>
    </w:p>
    <w:p w14:paraId="5652B9C2" w14:textId="77777777" w:rsidR="00000000" w:rsidRDefault="005A3897">
      <w:pPr>
        <w:pStyle w:val="a0"/>
        <w:rPr>
          <w:rFonts w:hint="cs"/>
          <w:rtl/>
        </w:rPr>
      </w:pPr>
    </w:p>
    <w:p w14:paraId="3EAD2BF5" w14:textId="77777777" w:rsidR="00000000" w:rsidRDefault="005A3897">
      <w:pPr>
        <w:pStyle w:val="af1"/>
        <w:rPr>
          <w:rtl/>
        </w:rPr>
      </w:pPr>
      <w:r>
        <w:rPr>
          <w:rtl/>
        </w:rPr>
        <w:t>היו"ר ראובן ריבלין:</w:t>
      </w:r>
    </w:p>
    <w:p w14:paraId="147C1FBD" w14:textId="77777777" w:rsidR="00000000" w:rsidRDefault="005A3897">
      <w:pPr>
        <w:pStyle w:val="a0"/>
        <w:rPr>
          <w:rtl/>
        </w:rPr>
      </w:pPr>
    </w:p>
    <w:p w14:paraId="78DA3EF1" w14:textId="77777777" w:rsidR="00000000" w:rsidRDefault="005A3897">
      <w:pPr>
        <w:pStyle w:val="a0"/>
        <w:rPr>
          <w:rFonts w:hint="cs"/>
          <w:rtl/>
        </w:rPr>
      </w:pPr>
      <w:r>
        <w:rPr>
          <w:rFonts w:hint="cs"/>
          <w:rtl/>
        </w:rPr>
        <w:t xml:space="preserve">כבוד יושב-ראש האופוזיציה, אם אדוני יתייחס למישהו והוא יענה לו, לא אוכל להסות אותו. </w:t>
      </w:r>
    </w:p>
    <w:p w14:paraId="67ADA6F9" w14:textId="77777777" w:rsidR="00000000" w:rsidRDefault="005A3897">
      <w:pPr>
        <w:pStyle w:val="a0"/>
        <w:rPr>
          <w:rFonts w:hint="cs"/>
          <w:rtl/>
        </w:rPr>
      </w:pPr>
    </w:p>
    <w:p w14:paraId="0BEB8F61" w14:textId="77777777" w:rsidR="00000000" w:rsidRDefault="005A3897">
      <w:pPr>
        <w:pStyle w:val="-"/>
        <w:rPr>
          <w:rtl/>
        </w:rPr>
      </w:pPr>
      <w:bookmarkStart w:id="50" w:name="FS000000456T11_10_2004_16_56_00C"/>
      <w:bookmarkEnd w:id="50"/>
      <w:r>
        <w:rPr>
          <w:rtl/>
        </w:rPr>
        <w:t>שמעון פרס</w:t>
      </w:r>
      <w:r>
        <w:rPr>
          <w:rtl/>
        </w:rPr>
        <w:t xml:space="preserve"> (העבודה-מימד):</w:t>
      </w:r>
    </w:p>
    <w:p w14:paraId="66E82572" w14:textId="77777777" w:rsidR="00000000" w:rsidRDefault="005A3897">
      <w:pPr>
        <w:pStyle w:val="a0"/>
        <w:rPr>
          <w:rtl/>
        </w:rPr>
      </w:pPr>
    </w:p>
    <w:p w14:paraId="72F182DE" w14:textId="77777777" w:rsidR="00000000" w:rsidRDefault="005A3897">
      <w:pPr>
        <w:pStyle w:val="a0"/>
        <w:rPr>
          <w:rFonts w:hint="cs"/>
          <w:rtl/>
        </w:rPr>
      </w:pPr>
      <w:r>
        <w:rPr>
          <w:rFonts w:hint="cs"/>
          <w:rtl/>
        </w:rPr>
        <w:t xml:space="preserve">אני מקבל את עצתך הטובה. </w:t>
      </w:r>
    </w:p>
    <w:p w14:paraId="3636738A" w14:textId="77777777" w:rsidR="00000000" w:rsidRDefault="005A3897">
      <w:pPr>
        <w:pStyle w:val="a0"/>
        <w:rPr>
          <w:rFonts w:hint="cs"/>
          <w:rtl/>
        </w:rPr>
      </w:pPr>
    </w:p>
    <w:p w14:paraId="61FB3665" w14:textId="77777777" w:rsidR="00000000" w:rsidRDefault="005A3897">
      <w:pPr>
        <w:pStyle w:val="a0"/>
        <w:rPr>
          <w:rFonts w:hint="cs"/>
          <w:rtl/>
        </w:rPr>
      </w:pPr>
      <w:r>
        <w:rPr>
          <w:rFonts w:hint="cs"/>
          <w:rtl/>
        </w:rPr>
        <w:t xml:space="preserve">אני יודע שימים קשים עוברים על ישראל, ימי חשבון נפש, ואני מוכרח להגיד </w:t>
      </w:r>
      <w:r>
        <w:rPr>
          <w:rFonts w:hint="eastAsia"/>
          <w:rtl/>
        </w:rPr>
        <w:t>–</w:t>
      </w:r>
      <w:r>
        <w:rPr>
          <w:rFonts w:hint="cs"/>
          <w:rtl/>
        </w:rPr>
        <w:t xml:space="preserve"> שמעתי היום את דברי ראש הממשלה על התוכנית, והיה לי יותר קל לשמוע אילולא קראתי קודם לכן דברים שהתפרסמו בשמו בדבר תוכנית ההתנתקות, דברים שעוררו ס</w:t>
      </w:r>
      <w:r>
        <w:rPr>
          <w:rFonts w:hint="cs"/>
          <w:rtl/>
        </w:rPr>
        <w:t xml:space="preserve">פקות גדולים מאוד. </w:t>
      </w:r>
    </w:p>
    <w:p w14:paraId="7D62A28B" w14:textId="77777777" w:rsidR="00000000" w:rsidRDefault="005A3897">
      <w:pPr>
        <w:pStyle w:val="a0"/>
        <w:rPr>
          <w:rFonts w:hint="cs"/>
          <w:rtl/>
        </w:rPr>
      </w:pPr>
    </w:p>
    <w:p w14:paraId="4C02B73D" w14:textId="77777777" w:rsidR="00000000" w:rsidRDefault="005A3897">
      <w:pPr>
        <w:pStyle w:val="a0"/>
        <w:rPr>
          <w:rFonts w:hint="cs"/>
          <w:rtl/>
        </w:rPr>
      </w:pPr>
      <w:r>
        <w:rPr>
          <w:rFonts w:hint="cs"/>
          <w:rtl/>
        </w:rPr>
        <w:t>נאמר שם, שההתנתקות נועדה ליצור קיפאון מדיני לטווח ארוך. אם זה היעד, אז אנחנו לא שותפים לו. ונמצא נוסחה, איזו נוסחה בלתי רגילה, השמה בצד את מפת הדרכים. טוב שאמרת שאתה הולך על מפת הדרכים, אבל אתמול או שלשום נאמר אחרת. ואפשר להכניס את כל ת</w:t>
      </w:r>
      <w:r>
        <w:rPr>
          <w:rFonts w:hint="cs"/>
          <w:rtl/>
        </w:rPr>
        <w:t>הליך השלום בבקבוק של פורמלין. בקבוק אחד, את כל תהליך השלום, והוא יקפא וייגמר.</w:t>
      </w:r>
    </w:p>
    <w:p w14:paraId="1F3C8C09" w14:textId="77777777" w:rsidR="00000000" w:rsidRDefault="005A3897">
      <w:pPr>
        <w:pStyle w:val="a0"/>
        <w:rPr>
          <w:rFonts w:hint="cs"/>
          <w:rtl/>
        </w:rPr>
      </w:pPr>
    </w:p>
    <w:p w14:paraId="70D4E5D2" w14:textId="77777777" w:rsidR="00000000" w:rsidRDefault="005A3897">
      <w:pPr>
        <w:pStyle w:val="a0"/>
        <w:rPr>
          <w:rFonts w:hint="cs"/>
          <w:rtl/>
        </w:rPr>
      </w:pPr>
      <w:r>
        <w:rPr>
          <w:rFonts w:hint="cs"/>
          <w:rtl/>
        </w:rPr>
        <w:t>אדוני, ראש הממשלה, הממשלה יוצרת רושם שהיא רוצה לברוח מהשלום ולא להתקדם לעבר השלום. הטענה שנמצא פטנט בשיתוף עם הנהלת העולם, כל הנהלת העולם, שלא יהיה כאן שעון חול, שלא יהיה כאן לו</w:t>
      </w:r>
      <w:r>
        <w:rPr>
          <w:rFonts w:hint="cs"/>
          <w:rtl/>
        </w:rPr>
        <w:t>ח זמנים שאפשר להעביר את כל החבילה מעבר להרי הזמן, כל ההנחות האלה אין להן על מה לסמוך. גם הטענה שחינכנו את העולם לכך שאין עם מי לדבר וקיבלנו תעודת בגרות שאין עם מי לדבר, גם זאת אשליה. העולם לא יתחנך על הקפאת תהליך השלום. זה סיפור בדים. זו אשליה לחשוב שהצלחנ</w:t>
      </w:r>
      <w:r>
        <w:rPr>
          <w:rFonts w:hint="cs"/>
          <w:rtl/>
        </w:rPr>
        <w:t>ו להוריד את התהליך המדיני מעל סדר-היום, וכל מה שאנחנו צריכים לעשות, נא לשים לב, זה לחכות עד אשר הפלסטינים יהיו לפינלנדים. חזון ציוני חדש.</w:t>
      </w:r>
    </w:p>
    <w:p w14:paraId="32819E1A" w14:textId="77777777" w:rsidR="00000000" w:rsidRDefault="005A3897">
      <w:pPr>
        <w:pStyle w:val="a0"/>
        <w:rPr>
          <w:rFonts w:hint="cs"/>
          <w:rtl/>
        </w:rPr>
      </w:pPr>
    </w:p>
    <w:p w14:paraId="319B2C2E" w14:textId="77777777" w:rsidR="00000000" w:rsidRDefault="005A3897">
      <w:pPr>
        <w:pStyle w:val="af0"/>
        <w:rPr>
          <w:rtl/>
        </w:rPr>
      </w:pPr>
      <w:r>
        <w:rPr>
          <w:rFonts w:hint="eastAsia"/>
          <w:rtl/>
        </w:rPr>
        <w:t>איוב</w:t>
      </w:r>
      <w:r>
        <w:rPr>
          <w:rtl/>
        </w:rPr>
        <w:t xml:space="preserve"> קרא (הליכוד):</w:t>
      </w:r>
    </w:p>
    <w:p w14:paraId="28FAA74C" w14:textId="77777777" w:rsidR="00000000" w:rsidRDefault="005A3897">
      <w:pPr>
        <w:pStyle w:val="a0"/>
        <w:rPr>
          <w:rFonts w:hint="cs"/>
          <w:rtl/>
        </w:rPr>
      </w:pPr>
    </w:p>
    <w:p w14:paraId="32F0C622" w14:textId="77777777" w:rsidR="00000000" w:rsidRDefault="005A3897">
      <w:pPr>
        <w:pStyle w:val="a0"/>
        <w:rPr>
          <w:rFonts w:hint="cs"/>
          <w:rtl/>
        </w:rPr>
      </w:pPr>
      <w:r>
        <w:rPr>
          <w:rFonts w:hint="cs"/>
          <w:rtl/>
        </w:rPr>
        <w:t>- - -</w:t>
      </w:r>
    </w:p>
    <w:p w14:paraId="59EDD0AE" w14:textId="77777777" w:rsidR="00000000" w:rsidRDefault="005A3897">
      <w:pPr>
        <w:pStyle w:val="a0"/>
        <w:ind w:firstLine="0"/>
        <w:rPr>
          <w:rFonts w:hint="cs"/>
          <w:rtl/>
        </w:rPr>
      </w:pPr>
    </w:p>
    <w:p w14:paraId="136B843F" w14:textId="77777777" w:rsidR="00000000" w:rsidRDefault="005A3897">
      <w:pPr>
        <w:pStyle w:val="-"/>
        <w:rPr>
          <w:rtl/>
        </w:rPr>
      </w:pPr>
      <w:bookmarkStart w:id="51" w:name="FS000000456T11_10_2004_17_20_58"/>
      <w:bookmarkStart w:id="52" w:name="FS000000456T11_10_2004_17_21_04C"/>
      <w:bookmarkEnd w:id="51"/>
      <w:bookmarkEnd w:id="52"/>
      <w:r>
        <w:rPr>
          <w:rtl/>
        </w:rPr>
        <w:t>שמעון פרס (העבודה-מימד):</w:t>
      </w:r>
    </w:p>
    <w:p w14:paraId="1EBD20FB" w14:textId="77777777" w:rsidR="00000000" w:rsidRDefault="005A3897">
      <w:pPr>
        <w:pStyle w:val="a0"/>
        <w:rPr>
          <w:rtl/>
        </w:rPr>
      </w:pPr>
    </w:p>
    <w:p w14:paraId="58A70A95" w14:textId="77777777" w:rsidR="00000000" w:rsidRDefault="005A3897">
      <w:pPr>
        <w:pStyle w:val="a0"/>
        <w:rPr>
          <w:rFonts w:hint="cs"/>
          <w:rtl/>
        </w:rPr>
      </w:pPr>
      <w:r>
        <w:rPr>
          <w:rFonts w:hint="cs"/>
          <w:rtl/>
        </w:rPr>
        <w:t>שמעתי שמדיניות זו עוצבה על-ידך בעצבות ובנחישות. מילא נחישות, אבל</w:t>
      </w:r>
      <w:r>
        <w:rPr>
          <w:rFonts w:hint="cs"/>
          <w:rtl/>
        </w:rPr>
        <w:t xml:space="preserve"> מדוע עצבות? כנראה בצדק, כי אין כל ודאות לכך שביצת הטרור תיובש לפני שהתהליך המדיני יתחיל. אין ערובה לכך שהשחיקה הבין-לאומית תיבלם והאמריקנים יבואו לשאר העולם הרועש והגועש ויאמרו לו: מה אתם רוצים? ואתה יודע שלא יהיה צד פלסטיני לתוכנית המוצעת אם כל אשר מוצע </w:t>
      </w:r>
      <w:r>
        <w:rPr>
          <w:rFonts w:hint="cs"/>
          <w:rtl/>
        </w:rPr>
        <w:t xml:space="preserve">להם זה נתח אדמה עם רציפות, כדי שיוכלו לדהור עם ה"פרארי" שלהם מקצה הנתח עד קצהו. שוב, חזון גדול של שלום. </w:t>
      </w:r>
    </w:p>
    <w:p w14:paraId="1B4DE852" w14:textId="77777777" w:rsidR="00000000" w:rsidRDefault="005A3897">
      <w:pPr>
        <w:pStyle w:val="a0"/>
        <w:rPr>
          <w:rFonts w:hint="cs"/>
          <w:rtl/>
        </w:rPr>
      </w:pPr>
    </w:p>
    <w:p w14:paraId="16D664BD" w14:textId="77777777" w:rsidR="00000000" w:rsidRDefault="005A3897">
      <w:pPr>
        <w:pStyle w:val="a0"/>
        <w:rPr>
          <w:rFonts w:hint="cs"/>
          <w:rtl/>
        </w:rPr>
      </w:pPr>
      <w:r>
        <w:rPr>
          <w:rFonts w:hint="cs"/>
          <w:rtl/>
        </w:rPr>
        <w:t>לא מובן באמת, מדוע המתנחלים לא מבינים זאת, אחרת הם היו יוצאים בריקודים סביב משרד ראש הממשלה, כי ישראל, על-פי הנוסחה החדשה, כבר לא תכבד את התחייבותה לס</w:t>
      </w:r>
      <w:r>
        <w:rPr>
          <w:rFonts w:hint="cs"/>
          <w:rtl/>
        </w:rPr>
        <w:t>ייע בהקמת מדינה פלסטינית, והתחייבנו לזה, והיא תסמוך על אמירה אמריקנית מסוגה, המבטיחה כביכול שהגושים הגדולים יהיו חלק מישראל. אין הבטחה כזאת. מה שנאמר במכתב הנשיא הוא שדברים כאלה ייתכנו אם יושגו בהסכמה הדדית עם הפלסטינים. גם אין לומר ש-190,000 לא יזוזו ממקו</w:t>
      </w:r>
      <w:r>
        <w:rPr>
          <w:rFonts w:hint="cs"/>
          <w:rtl/>
        </w:rPr>
        <w:t>מם. זה עומד בסתירה למחויבות הממשלתית במפת הדרכים ובחילופי המכתבים שלך עם נשיא ארצות-הברית. הנוסחה נוצרה מפני שאתה סברת, כך נאמר לנו, שלא יניחו לנו, לא ירפו מאתנו - - -</w:t>
      </w:r>
    </w:p>
    <w:p w14:paraId="39E35D0F" w14:textId="77777777" w:rsidR="00000000" w:rsidRDefault="005A3897">
      <w:pPr>
        <w:pStyle w:val="a0"/>
        <w:rPr>
          <w:rFonts w:hint="cs"/>
          <w:rtl/>
        </w:rPr>
      </w:pPr>
    </w:p>
    <w:p w14:paraId="6275DD57" w14:textId="77777777" w:rsidR="00000000" w:rsidRDefault="005A3897">
      <w:pPr>
        <w:pStyle w:val="af0"/>
        <w:rPr>
          <w:rtl/>
        </w:rPr>
      </w:pPr>
      <w:r>
        <w:rPr>
          <w:rFonts w:hint="eastAsia"/>
          <w:rtl/>
        </w:rPr>
        <w:t>רוני</w:t>
      </w:r>
      <w:r>
        <w:rPr>
          <w:rtl/>
        </w:rPr>
        <w:t xml:space="preserve"> בר-און (הליכוד):</w:t>
      </w:r>
    </w:p>
    <w:p w14:paraId="5EB94B17" w14:textId="77777777" w:rsidR="00000000" w:rsidRDefault="005A3897">
      <w:pPr>
        <w:pStyle w:val="a0"/>
        <w:rPr>
          <w:rFonts w:hint="cs"/>
          <w:rtl/>
        </w:rPr>
      </w:pPr>
    </w:p>
    <w:p w14:paraId="05828E32" w14:textId="77777777" w:rsidR="00000000" w:rsidRDefault="005A3897">
      <w:pPr>
        <w:pStyle w:val="a0"/>
        <w:rPr>
          <w:rFonts w:hint="cs"/>
          <w:rtl/>
        </w:rPr>
      </w:pPr>
      <w:r>
        <w:rPr>
          <w:rFonts w:hint="cs"/>
          <w:rtl/>
        </w:rPr>
        <w:t>- - - מה הדמגוגיה הזאת?</w:t>
      </w:r>
    </w:p>
    <w:p w14:paraId="7C95C9A9" w14:textId="77777777" w:rsidR="00000000" w:rsidRDefault="005A3897">
      <w:pPr>
        <w:pStyle w:val="a0"/>
        <w:ind w:firstLine="0"/>
        <w:rPr>
          <w:rFonts w:hint="cs"/>
          <w:rtl/>
        </w:rPr>
      </w:pPr>
    </w:p>
    <w:p w14:paraId="19664CC3" w14:textId="77777777" w:rsidR="00000000" w:rsidRDefault="005A3897">
      <w:pPr>
        <w:pStyle w:val="af1"/>
        <w:rPr>
          <w:rtl/>
        </w:rPr>
      </w:pPr>
      <w:r>
        <w:rPr>
          <w:rtl/>
        </w:rPr>
        <w:t>היו"ר ראובן ריבלין:</w:t>
      </w:r>
    </w:p>
    <w:p w14:paraId="049B8BC4" w14:textId="77777777" w:rsidR="00000000" w:rsidRDefault="005A3897">
      <w:pPr>
        <w:pStyle w:val="a0"/>
        <w:rPr>
          <w:rtl/>
        </w:rPr>
      </w:pPr>
    </w:p>
    <w:p w14:paraId="5E4D9726" w14:textId="77777777" w:rsidR="00000000" w:rsidRDefault="005A3897">
      <w:pPr>
        <w:pStyle w:val="a0"/>
        <w:rPr>
          <w:rFonts w:hint="cs"/>
          <w:rtl/>
        </w:rPr>
      </w:pPr>
      <w:r>
        <w:rPr>
          <w:rFonts w:hint="cs"/>
          <w:rtl/>
        </w:rPr>
        <w:t>חבר הכנסת בר-און.</w:t>
      </w:r>
    </w:p>
    <w:p w14:paraId="61AC6871" w14:textId="77777777" w:rsidR="00000000" w:rsidRDefault="005A3897">
      <w:pPr>
        <w:pStyle w:val="a0"/>
        <w:rPr>
          <w:rFonts w:hint="cs"/>
          <w:rtl/>
        </w:rPr>
      </w:pPr>
    </w:p>
    <w:p w14:paraId="2E2F9683" w14:textId="77777777" w:rsidR="00000000" w:rsidRDefault="005A3897">
      <w:pPr>
        <w:pStyle w:val="-"/>
        <w:rPr>
          <w:rtl/>
        </w:rPr>
      </w:pPr>
      <w:bookmarkStart w:id="53" w:name="FS000000456T11_10_2004_17_29_36C"/>
      <w:bookmarkEnd w:id="53"/>
      <w:r>
        <w:rPr>
          <w:rtl/>
        </w:rPr>
        <w:t>שמעון פרס (העבודה-מימד):</w:t>
      </w:r>
    </w:p>
    <w:p w14:paraId="72ADE2CC" w14:textId="77777777" w:rsidR="00000000" w:rsidRDefault="005A3897">
      <w:pPr>
        <w:pStyle w:val="a0"/>
        <w:rPr>
          <w:rtl/>
        </w:rPr>
      </w:pPr>
    </w:p>
    <w:p w14:paraId="13E2A9B1" w14:textId="77777777" w:rsidR="00000000" w:rsidRDefault="005A3897">
      <w:pPr>
        <w:pStyle w:val="a0"/>
        <w:rPr>
          <w:rFonts w:hint="cs"/>
          <w:rtl/>
        </w:rPr>
      </w:pPr>
      <w:r>
        <w:rPr>
          <w:rFonts w:hint="cs"/>
          <w:rtl/>
        </w:rPr>
        <w:t>יש שחיקה בין-לאומית ושחיקה פנימית. בארץ, בינתיים הכול קורס, ואני מצטט: הכלכלה על הקרשים, וכשמופיעה יוזמת ז'נבה, יש לה תמיכה גדולה. ועכשיו, לאחר הנוסחה הזאת, כל העולם כלא היה? ההתנתקות, שלא ברור עדיין מהי ואם בכלל תצא לפועל תתקן א</w:t>
      </w:r>
      <w:r>
        <w:rPr>
          <w:rFonts w:hint="cs"/>
          <w:rtl/>
        </w:rPr>
        <w:t xml:space="preserve">ת הכול? הזמן ייסוג לאחור? לא תהיינה יותר בעיות כלכליות? לא תהיה שחיקה בין-לאומית? לא תקומנה יותר יוזמות ז'נבה? וכולם יסכימו שמפת הדרכים תוחלף בערפל השטחים. אשליה אינה מדיניות וחד-צדדיות אינה תחליף לדו-צדדיות. </w:t>
      </w:r>
    </w:p>
    <w:p w14:paraId="7994AF42" w14:textId="77777777" w:rsidR="00000000" w:rsidRDefault="005A3897">
      <w:pPr>
        <w:pStyle w:val="a0"/>
        <w:rPr>
          <w:rFonts w:hint="cs"/>
          <w:rtl/>
        </w:rPr>
      </w:pPr>
    </w:p>
    <w:p w14:paraId="58146D83" w14:textId="77777777" w:rsidR="00000000" w:rsidRDefault="005A3897">
      <w:pPr>
        <w:pStyle w:val="a0"/>
        <w:rPr>
          <w:rFonts w:hint="cs"/>
          <w:rtl/>
        </w:rPr>
      </w:pPr>
      <w:r>
        <w:rPr>
          <w:rFonts w:hint="cs"/>
          <w:rtl/>
        </w:rPr>
        <w:t>אני רוצה לשאול אותך, אדוני ראש הממשלה, האם הנ</w:t>
      </w:r>
      <w:r>
        <w:rPr>
          <w:rFonts w:hint="cs"/>
          <w:rtl/>
        </w:rPr>
        <w:t>וסחה החדשה הזאת תעצור למשל את הריבוי הטבעי של הפלסטינים? הרי תהליך דמוגרפי הוא גם תהליך מדיני. איך תוקפא הדמוגרפיה? מילא השטחים. מאז יציאת מצרים, דרך גילוי אמריקה ועד לנדידת העמים בימינו, הפכה הדמוגרפיה לתמצית ההיסטוריה. ואנו, חברי הכנסת, שגלינו מארצנו, צר</w:t>
      </w:r>
      <w:r>
        <w:rPr>
          <w:rFonts w:hint="cs"/>
          <w:rtl/>
        </w:rPr>
        <w:t>יכים להיזהר שלא להפוך להיות גולים בארצנו. אם נפסיד את הרוב, נהיה גולים בארצנו. לא זו מטרת הציונות. נכבוש שטחים ונפסיד את עצמאותנו. ואיך תיובש ביצת הטרור? הרי זו ביצה שנוצרה מייאוש ולא ממים. אם הייאוש יישאר, גם הביצה תישאר ויתושים יגדלו בה, ומה יהיה אם יתוש</w:t>
      </w:r>
      <w:r>
        <w:rPr>
          <w:rFonts w:hint="cs"/>
          <w:rtl/>
        </w:rPr>
        <w:t>ים גלובליים ייתוספו ליתושים הלוקאליים - -</w:t>
      </w:r>
    </w:p>
    <w:p w14:paraId="22BA2238" w14:textId="77777777" w:rsidR="00000000" w:rsidRDefault="005A3897">
      <w:pPr>
        <w:pStyle w:val="a0"/>
        <w:rPr>
          <w:rFonts w:hint="cs"/>
          <w:rtl/>
        </w:rPr>
      </w:pPr>
    </w:p>
    <w:p w14:paraId="59BF79D6" w14:textId="77777777" w:rsidR="00000000" w:rsidRDefault="005A3897">
      <w:pPr>
        <w:pStyle w:val="af0"/>
        <w:rPr>
          <w:rtl/>
        </w:rPr>
      </w:pPr>
      <w:r>
        <w:rPr>
          <w:rFonts w:hint="eastAsia"/>
          <w:rtl/>
        </w:rPr>
        <w:t>גלעד</w:t>
      </w:r>
      <w:r>
        <w:rPr>
          <w:rtl/>
        </w:rPr>
        <w:t xml:space="preserve"> ארדן (הליכוד):</w:t>
      </w:r>
    </w:p>
    <w:p w14:paraId="21B1E920" w14:textId="77777777" w:rsidR="00000000" w:rsidRDefault="005A3897">
      <w:pPr>
        <w:pStyle w:val="a0"/>
        <w:rPr>
          <w:rFonts w:hint="cs"/>
          <w:rtl/>
        </w:rPr>
      </w:pPr>
    </w:p>
    <w:p w14:paraId="4149370F" w14:textId="77777777" w:rsidR="00000000" w:rsidRDefault="005A3897">
      <w:pPr>
        <w:pStyle w:val="a0"/>
        <w:rPr>
          <w:rFonts w:hint="cs"/>
          <w:rtl/>
        </w:rPr>
      </w:pPr>
      <w:r>
        <w:rPr>
          <w:rFonts w:hint="cs"/>
          <w:rtl/>
        </w:rPr>
        <w:t>- - -</w:t>
      </w:r>
    </w:p>
    <w:p w14:paraId="30D20A66" w14:textId="77777777" w:rsidR="00000000" w:rsidRDefault="005A3897">
      <w:pPr>
        <w:pStyle w:val="af0"/>
        <w:rPr>
          <w:rFonts w:hint="cs"/>
          <w:rtl/>
        </w:rPr>
      </w:pPr>
    </w:p>
    <w:p w14:paraId="04E5BDA1" w14:textId="77777777" w:rsidR="00000000" w:rsidRDefault="005A3897">
      <w:pPr>
        <w:pStyle w:val="af1"/>
        <w:rPr>
          <w:rtl/>
        </w:rPr>
      </w:pPr>
      <w:r>
        <w:rPr>
          <w:rtl/>
        </w:rPr>
        <w:t>היו"ר ראובן ריבלין:</w:t>
      </w:r>
    </w:p>
    <w:p w14:paraId="7CA88368" w14:textId="77777777" w:rsidR="00000000" w:rsidRDefault="005A3897">
      <w:pPr>
        <w:pStyle w:val="a0"/>
        <w:rPr>
          <w:rtl/>
        </w:rPr>
      </w:pPr>
    </w:p>
    <w:p w14:paraId="67C61647" w14:textId="77777777" w:rsidR="00000000" w:rsidRDefault="005A3897">
      <w:pPr>
        <w:pStyle w:val="a0"/>
        <w:rPr>
          <w:rFonts w:hint="cs"/>
          <w:rtl/>
        </w:rPr>
      </w:pPr>
      <w:r>
        <w:rPr>
          <w:rFonts w:hint="cs"/>
          <w:rtl/>
        </w:rPr>
        <w:t>חבר הכנסת ארדן.</w:t>
      </w:r>
    </w:p>
    <w:p w14:paraId="35519868" w14:textId="77777777" w:rsidR="00000000" w:rsidRDefault="005A3897">
      <w:pPr>
        <w:pStyle w:val="af0"/>
        <w:rPr>
          <w:rFonts w:hint="cs"/>
          <w:rtl/>
        </w:rPr>
      </w:pPr>
    </w:p>
    <w:p w14:paraId="165095DD" w14:textId="77777777" w:rsidR="00000000" w:rsidRDefault="005A3897">
      <w:pPr>
        <w:pStyle w:val="-"/>
        <w:rPr>
          <w:rtl/>
        </w:rPr>
      </w:pPr>
      <w:r>
        <w:rPr>
          <w:rFonts w:hint="eastAsia"/>
          <w:rtl/>
        </w:rPr>
        <w:t>שמעון</w:t>
      </w:r>
      <w:r>
        <w:rPr>
          <w:rtl/>
        </w:rPr>
        <w:t xml:space="preserve"> פרס (העבודה-מימד):</w:t>
      </w:r>
    </w:p>
    <w:p w14:paraId="2C920F16" w14:textId="77777777" w:rsidR="00000000" w:rsidRDefault="005A3897">
      <w:pPr>
        <w:pStyle w:val="a0"/>
        <w:rPr>
          <w:rFonts w:hint="cs"/>
          <w:rtl/>
        </w:rPr>
      </w:pPr>
    </w:p>
    <w:p w14:paraId="7A5983A0" w14:textId="77777777" w:rsidR="00000000" w:rsidRDefault="005A3897">
      <w:pPr>
        <w:pStyle w:val="a0"/>
        <w:rPr>
          <w:rFonts w:hint="cs"/>
          <w:rtl/>
        </w:rPr>
      </w:pPr>
      <w:r>
        <w:rPr>
          <w:rFonts w:hint="cs"/>
          <w:rtl/>
        </w:rPr>
        <w:t>- - כפי שקרה בטאבה רק תמול-שלשום? איך נטפל בהם, ביתושים הגלובליים האלה? לבדנו? באופן חד-צדדי? לחד-צדדיות היה ערך כאשר היא</w:t>
      </w:r>
      <w:r>
        <w:rPr>
          <w:rFonts w:hint="cs"/>
          <w:rtl/>
        </w:rPr>
        <w:t xml:space="preserve"> אמורה היתה לשמש פתיחה לדו-צדדיות.</w:t>
      </w:r>
    </w:p>
    <w:p w14:paraId="571B79A6" w14:textId="77777777" w:rsidR="00000000" w:rsidRDefault="005A3897">
      <w:pPr>
        <w:pStyle w:val="a0"/>
        <w:rPr>
          <w:rFonts w:hint="cs"/>
          <w:rtl/>
        </w:rPr>
      </w:pPr>
    </w:p>
    <w:p w14:paraId="5416BE21" w14:textId="77777777" w:rsidR="00000000" w:rsidRDefault="005A3897">
      <w:pPr>
        <w:pStyle w:val="af0"/>
        <w:rPr>
          <w:rtl/>
        </w:rPr>
      </w:pPr>
      <w:r>
        <w:rPr>
          <w:rFonts w:hint="eastAsia"/>
          <w:rtl/>
        </w:rPr>
        <w:t>מיכאל</w:t>
      </w:r>
      <w:r>
        <w:rPr>
          <w:rtl/>
        </w:rPr>
        <w:t xml:space="preserve"> רצון (הליכוד):</w:t>
      </w:r>
    </w:p>
    <w:p w14:paraId="0788D640" w14:textId="77777777" w:rsidR="00000000" w:rsidRDefault="005A3897">
      <w:pPr>
        <w:pStyle w:val="a0"/>
        <w:rPr>
          <w:rFonts w:hint="cs"/>
          <w:rtl/>
        </w:rPr>
      </w:pPr>
    </w:p>
    <w:p w14:paraId="27901C0F" w14:textId="77777777" w:rsidR="00000000" w:rsidRDefault="005A3897">
      <w:pPr>
        <w:pStyle w:val="a0"/>
        <w:ind w:left="719" w:firstLine="0"/>
        <w:rPr>
          <w:rFonts w:hint="cs"/>
          <w:rtl/>
        </w:rPr>
      </w:pPr>
      <w:r>
        <w:rPr>
          <w:rFonts w:hint="cs"/>
          <w:rtl/>
        </w:rPr>
        <w:t>- - -</w:t>
      </w:r>
    </w:p>
    <w:p w14:paraId="5E9137E0" w14:textId="77777777" w:rsidR="00000000" w:rsidRDefault="005A3897">
      <w:pPr>
        <w:pStyle w:val="af1"/>
        <w:rPr>
          <w:rtl/>
        </w:rPr>
      </w:pPr>
    </w:p>
    <w:p w14:paraId="041970B5" w14:textId="77777777" w:rsidR="00000000" w:rsidRDefault="005A3897">
      <w:pPr>
        <w:pStyle w:val="af1"/>
        <w:rPr>
          <w:rtl/>
        </w:rPr>
      </w:pPr>
      <w:r>
        <w:rPr>
          <w:rtl/>
        </w:rPr>
        <w:t>היו"ר ראובן ריבלין:</w:t>
      </w:r>
    </w:p>
    <w:p w14:paraId="5F058B8C" w14:textId="77777777" w:rsidR="00000000" w:rsidRDefault="005A3897">
      <w:pPr>
        <w:pStyle w:val="a0"/>
        <w:rPr>
          <w:rtl/>
        </w:rPr>
      </w:pPr>
    </w:p>
    <w:p w14:paraId="72C751BF" w14:textId="77777777" w:rsidR="00000000" w:rsidRDefault="005A3897">
      <w:pPr>
        <w:pStyle w:val="a0"/>
        <w:rPr>
          <w:rFonts w:hint="cs"/>
          <w:rtl/>
        </w:rPr>
      </w:pPr>
      <w:r>
        <w:rPr>
          <w:rFonts w:hint="cs"/>
          <w:rtl/>
        </w:rPr>
        <w:t>סגן השר רצון, אתה פה בתוקף תפקידך כחבר כנסת.</w:t>
      </w:r>
    </w:p>
    <w:p w14:paraId="63980F0F" w14:textId="77777777" w:rsidR="00000000" w:rsidRDefault="005A3897">
      <w:pPr>
        <w:pStyle w:val="a0"/>
        <w:rPr>
          <w:rFonts w:hint="cs"/>
          <w:rtl/>
        </w:rPr>
      </w:pPr>
    </w:p>
    <w:p w14:paraId="5B86AA42" w14:textId="77777777" w:rsidR="00000000" w:rsidRDefault="005A3897">
      <w:pPr>
        <w:pStyle w:val="-"/>
        <w:rPr>
          <w:rtl/>
        </w:rPr>
      </w:pPr>
      <w:bookmarkStart w:id="54" w:name="FS000000456T11_10_2004_17_38_49C"/>
      <w:bookmarkEnd w:id="54"/>
      <w:r>
        <w:rPr>
          <w:rtl/>
        </w:rPr>
        <w:t>שמעון פרס (העבודה-מימד):</w:t>
      </w:r>
    </w:p>
    <w:p w14:paraId="583E90D3" w14:textId="77777777" w:rsidR="00000000" w:rsidRDefault="005A3897">
      <w:pPr>
        <w:pStyle w:val="a0"/>
        <w:rPr>
          <w:rtl/>
        </w:rPr>
      </w:pPr>
    </w:p>
    <w:p w14:paraId="7346C93D" w14:textId="77777777" w:rsidR="00000000" w:rsidRDefault="005A3897">
      <w:pPr>
        <w:pStyle w:val="a0"/>
        <w:rPr>
          <w:rFonts w:hint="cs"/>
          <w:rtl/>
        </w:rPr>
      </w:pPr>
      <w:r>
        <w:rPr>
          <w:rFonts w:hint="cs"/>
          <w:rtl/>
        </w:rPr>
        <w:t xml:space="preserve">להתהפך מצד לצד באופן חד-צדדי </w:t>
      </w:r>
      <w:r>
        <w:rPr>
          <w:rtl/>
        </w:rPr>
        <w:t>–</w:t>
      </w:r>
      <w:r>
        <w:rPr>
          <w:rFonts w:hint="cs"/>
          <w:rtl/>
        </w:rPr>
        <w:t xml:space="preserve"> זו איננה תכלית. ואם העולם הגדול שחונך על-ידינו יגלה שהקיפאון הוא מו</w:t>
      </w:r>
      <w:r>
        <w:rPr>
          <w:rFonts w:hint="cs"/>
          <w:rtl/>
        </w:rPr>
        <w:t>סווה ועומד בסתירה גדולה לכל עמדותיו האמיתיות, הוא יסלח לנו? וארצות-הברית תחשוב שזה הילד שהיא פיללה לו בחזון הנשיא, והם יישארו אדישים ולא אכפתיים כשיתגלה שהמלך הוא עירום והממלכה ריקה? המצוקה, ההסתייגות והגינוי ימהרו לשוב למקומנו.</w:t>
      </w:r>
    </w:p>
    <w:p w14:paraId="7DA31A26" w14:textId="77777777" w:rsidR="00000000" w:rsidRDefault="005A3897">
      <w:pPr>
        <w:pStyle w:val="a0"/>
        <w:rPr>
          <w:rFonts w:hint="cs"/>
          <w:rtl/>
        </w:rPr>
      </w:pPr>
    </w:p>
    <w:p w14:paraId="752F20B5" w14:textId="77777777" w:rsidR="00000000" w:rsidRDefault="005A3897">
      <w:pPr>
        <w:pStyle w:val="a0"/>
        <w:rPr>
          <w:rFonts w:hint="cs"/>
          <w:rtl/>
        </w:rPr>
      </w:pPr>
      <w:r>
        <w:rPr>
          <w:rFonts w:hint="cs"/>
          <w:rtl/>
        </w:rPr>
        <w:t>בישראל, שהידלדלה גם כתוצאה</w:t>
      </w:r>
      <w:r>
        <w:rPr>
          <w:rFonts w:hint="cs"/>
          <w:rtl/>
        </w:rPr>
        <w:t xml:space="preserve"> מההשקעות המופלגות בשטחים, ישאלו: מה הטעם לשאת הלאה במחיר החזקת השטחים? הרי קיומם של שני משקים, משק ישראלי צומח ומשק פלסטיני מקופח, שניהם בהנהגה ישראלית, יצר יחסי גומלין בלתי נסבלים לשני הצדדים, גם להם וגם לנו. האם באמת מישהו חושב שאפשר לקפח את העם בפנים כ</w:t>
      </w:r>
      <w:r>
        <w:rPr>
          <w:rFonts w:hint="cs"/>
          <w:rtl/>
        </w:rPr>
        <w:t>די ליצור אשליה שנישאר בשטחים בעתיד, כאשר אמרנו שלא נישאר בהם, ואתם ממשיכים בזה. לא נוכל להימלט מאחריות. גם מצבם של הפלסטינים ייתפס כהשפלה בלתי נסבלת של מיליוני בני-אדם החיים תחת שלטון ישראלי, ובהעדר כתובת פלסטינית, ישראל תשמש כתובת לכל ההאשמות האלה - - -</w:t>
      </w:r>
    </w:p>
    <w:p w14:paraId="2C06B82A" w14:textId="77777777" w:rsidR="00000000" w:rsidRDefault="005A3897">
      <w:pPr>
        <w:pStyle w:val="a0"/>
        <w:rPr>
          <w:rFonts w:hint="cs"/>
          <w:rtl/>
        </w:rPr>
      </w:pPr>
    </w:p>
    <w:p w14:paraId="18D3F934" w14:textId="77777777" w:rsidR="00000000" w:rsidRDefault="005A3897">
      <w:pPr>
        <w:pStyle w:val="af0"/>
        <w:rPr>
          <w:rtl/>
        </w:rPr>
      </w:pPr>
      <w:r>
        <w:rPr>
          <w:rFonts w:hint="eastAsia"/>
          <w:rtl/>
        </w:rPr>
        <w:t>גלעד</w:t>
      </w:r>
      <w:r>
        <w:rPr>
          <w:rtl/>
        </w:rPr>
        <w:t xml:space="preserve"> ארדן (הליכוד):</w:t>
      </w:r>
    </w:p>
    <w:p w14:paraId="170C007B" w14:textId="77777777" w:rsidR="00000000" w:rsidRDefault="005A3897">
      <w:pPr>
        <w:pStyle w:val="a0"/>
        <w:rPr>
          <w:rFonts w:hint="cs"/>
          <w:rtl/>
        </w:rPr>
      </w:pPr>
    </w:p>
    <w:p w14:paraId="427B3830" w14:textId="77777777" w:rsidR="00000000" w:rsidRDefault="005A3897">
      <w:pPr>
        <w:pStyle w:val="a0"/>
        <w:rPr>
          <w:rFonts w:hint="cs"/>
          <w:rtl/>
        </w:rPr>
      </w:pPr>
      <w:r>
        <w:rPr>
          <w:rFonts w:hint="cs"/>
          <w:rtl/>
        </w:rPr>
        <w:t>אתה רוצה להציע - - -</w:t>
      </w:r>
    </w:p>
    <w:p w14:paraId="0C276A8C" w14:textId="77777777" w:rsidR="00000000" w:rsidRDefault="005A3897">
      <w:pPr>
        <w:pStyle w:val="a0"/>
        <w:ind w:firstLine="0"/>
        <w:rPr>
          <w:rFonts w:hint="cs"/>
          <w:rtl/>
        </w:rPr>
      </w:pPr>
    </w:p>
    <w:p w14:paraId="5F2F3FEB" w14:textId="77777777" w:rsidR="00000000" w:rsidRDefault="005A3897">
      <w:pPr>
        <w:pStyle w:val="-"/>
        <w:rPr>
          <w:rtl/>
        </w:rPr>
      </w:pPr>
      <w:bookmarkStart w:id="55" w:name="FS000000456T11_10_2004_17_42_20C"/>
      <w:bookmarkEnd w:id="55"/>
      <w:r>
        <w:rPr>
          <w:rtl/>
        </w:rPr>
        <w:t>שמעון פרס (העבודה-מימד):</w:t>
      </w:r>
    </w:p>
    <w:p w14:paraId="32B40A04" w14:textId="77777777" w:rsidR="00000000" w:rsidRDefault="005A3897">
      <w:pPr>
        <w:pStyle w:val="a0"/>
        <w:rPr>
          <w:rtl/>
        </w:rPr>
      </w:pPr>
    </w:p>
    <w:p w14:paraId="3FF107A8" w14:textId="77777777" w:rsidR="00000000" w:rsidRDefault="005A3897">
      <w:pPr>
        <w:pStyle w:val="a0"/>
        <w:rPr>
          <w:rFonts w:hint="cs"/>
          <w:rtl/>
        </w:rPr>
      </w:pPr>
      <w:r>
        <w:rPr>
          <w:rFonts w:hint="cs"/>
          <w:rtl/>
        </w:rPr>
        <w:t>- - - אשליה עצמית, אפילו ארוזה בעטיפה נאה, לא תחזיק מעמד. מה אתה כל כך מתגאה במה שעשינו עד עכשיו?</w:t>
      </w:r>
    </w:p>
    <w:p w14:paraId="1CBF8775" w14:textId="77777777" w:rsidR="00000000" w:rsidRDefault="005A3897">
      <w:pPr>
        <w:pStyle w:val="a0"/>
        <w:rPr>
          <w:rFonts w:hint="cs"/>
          <w:rtl/>
        </w:rPr>
      </w:pPr>
    </w:p>
    <w:p w14:paraId="7ABC5BA8" w14:textId="77777777" w:rsidR="00000000" w:rsidRDefault="005A3897">
      <w:pPr>
        <w:pStyle w:val="af1"/>
        <w:rPr>
          <w:rtl/>
        </w:rPr>
      </w:pPr>
      <w:r>
        <w:rPr>
          <w:rtl/>
        </w:rPr>
        <w:t>היו"ר ראובן ריבלין:</w:t>
      </w:r>
    </w:p>
    <w:p w14:paraId="2715392A" w14:textId="77777777" w:rsidR="00000000" w:rsidRDefault="005A3897">
      <w:pPr>
        <w:pStyle w:val="a0"/>
        <w:rPr>
          <w:rtl/>
        </w:rPr>
      </w:pPr>
    </w:p>
    <w:p w14:paraId="743EC0EB" w14:textId="77777777" w:rsidR="00000000" w:rsidRDefault="005A3897">
      <w:pPr>
        <w:pStyle w:val="a0"/>
        <w:rPr>
          <w:rFonts w:hint="cs"/>
          <w:rtl/>
        </w:rPr>
      </w:pPr>
      <w:r>
        <w:rPr>
          <w:rFonts w:hint="cs"/>
          <w:rtl/>
        </w:rPr>
        <w:t>חבר הכנסת ארדן, הוא לא פנה אליך.</w:t>
      </w:r>
    </w:p>
    <w:p w14:paraId="267BEE36" w14:textId="77777777" w:rsidR="00000000" w:rsidRDefault="005A3897">
      <w:pPr>
        <w:pStyle w:val="a0"/>
        <w:ind w:firstLine="0"/>
        <w:rPr>
          <w:rFonts w:hint="cs"/>
          <w:rtl/>
        </w:rPr>
      </w:pPr>
    </w:p>
    <w:p w14:paraId="7B6E4463" w14:textId="77777777" w:rsidR="00000000" w:rsidRDefault="005A3897">
      <w:pPr>
        <w:pStyle w:val="-"/>
        <w:rPr>
          <w:rtl/>
        </w:rPr>
      </w:pPr>
      <w:bookmarkStart w:id="56" w:name="FS000000456T11_10_2004_17_43_20C"/>
      <w:bookmarkEnd w:id="56"/>
      <w:r>
        <w:rPr>
          <w:rtl/>
        </w:rPr>
        <w:t>שמעון פרס (העבודה-מימד):</w:t>
      </w:r>
    </w:p>
    <w:p w14:paraId="504281B3" w14:textId="77777777" w:rsidR="00000000" w:rsidRDefault="005A3897">
      <w:pPr>
        <w:pStyle w:val="a0"/>
        <w:rPr>
          <w:rtl/>
        </w:rPr>
      </w:pPr>
    </w:p>
    <w:p w14:paraId="2276940F" w14:textId="77777777" w:rsidR="00000000" w:rsidRDefault="005A3897">
      <w:pPr>
        <w:pStyle w:val="a0"/>
        <w:rPr>
          <w:rFonts w:hint="cs"/>
          <w:rtl/>
        </w:rPr>
      </w:pPr>
      <w:r>
        <w:rPr>
          <w:rFonts w:hint="cs"/>
          <w:rtl/>
        </w:rPr>
        <w:t>חברי הכ</w:t>
      </w:r>
      <w:r>
        <w:rPr>
          <w:rFonts w:hint="cs"/>
          <w:rtl/>
        </w:rPr>
        <w:t>נסת, יש אלטרנטיבה למדיניות זו.</w:t>
      </w:r>
    </w:p>
    <w:p w14:paraId="3A1AC9BC" w14:textId="77777777" w:rsidR="00000000" w:rsidRDefault="005A3897">
      <w:pPr>
        <w:pStyle w:val="a0"/>
        <w:rPr>
          <w:rFonts w:hint="cs"/>
          <w:rtl/>
        </w:rPr>
      </w:pPr>
    </w:p>
    <w:p w14:paraId="30B9F34F" w14:textId="77777777" w:rsidR="00000000" w:rsidRDefault="005A3897">
      <w:pPr>
        <w:pStyle w:val="af0"/>
        <w:rPr>
          <w:rtl/>
        </w:rPr>
      </w:pPr>
      <w:r>
        <w:rPr>
          <w:rFonts w:hint="eastAsia"/>
          <w:rtl/>
        </w:rPr>
        <w:t>רוני</w:t>
      </w:r>
      <w:r>
        <w:rPr>
          <w:rtl/>
        </w:rPr>
        <w:t xml:space="preserve"> בר-און (הליכוד):</w:t>
      </w:r>
    </w:p>
    <w:p w14:paraId="68B7F883" w14:textId="77777777" w:rsidR="00000000" w:rsidRDefault="005A3897">
      <w:pPr>
        <w:pStyle w:val="a0"/>
        <w:rPr>
          <w:rFonts w:hint="cs"/>
          <w:rtl/>
        </w:rPr>
      </w:pPr>
    </w:p>
    <w:p w14:paraId="74C5991F" w14:textId="77777777" w:rsidR="00000000" w:rsidRDefault="005A3897">
      <w:pPr>
        <w:pStyle w:val="a0"/>
        <w:rPr>
          <w:rFonts w:hint="cs"/>
          <w:rtl/>
        </w:rPr>
      </w:pPr>
      <w:r>
        <w:rPr>
          <w:rFonts w:hint="cs"/>
          <w:rtl/>
        </w:rPr>
        <w:t>אהוד ברק?</w:t>
      </w:r>
    </w:p>
    <w:p w14:paraId="5B902ACD" w14:textId="77777777" w:rsidR="00000000" w:rsidRDefault="005A3897">
      <w:pPr>
        <w:pStyle w:val="a0"/>
        <w:rPr>
          <w:rFonts w:hint="cs"/>
          <w:rtl/>
        </w:rPr>
      </w:pPr>
    </w:p>
    <w:p w14:paraId="44C6F415" w14:textId="77777777" w:rsidR="00000000" w:rsidRDefault="005A3897">
      <w:pPr>
        <w:pStyle w:val="-"/>
        <w:rPr>
          <w:rtl/>
        </w:rPr>
      </w:pPr>
      <w:bookmarkStart w:id="57" w:name="FS000000456T11_10_2004_17_43_51C"/>
      <w:bookmarkEnd w:id="57"/>
      <w:r>
        <w:rPr>
          <w:rtl/>
        </w:rPr>
        <w:t>שמעון פרס (העבודה-מימד):</w:t>
      </w:r>
    </w:p>
    <w:p w14:paraId="1F8E9BE7" w14:textId="77777777" w:rsidR="00000000" w:rsidRDefault="005A3897">
      <w:pPr>
        <w:pStyle w:val="a0"/>
        <w:rPr>
          <w:rtl/>
        </w:rPr>
      </w:pPr>
    </w:p>
    <w:p w14:paraId="3CFFB154" w14:textId="77777777" w:rsidR="00000000" w:rsidRDefault="005A3897">
      <w:pPr>
        <w:pStyle w:val="a0"/>
        <w:rPr>
          <w:rFonts w:hint="cs"/>
          <w:rtl/>
        </w:rPr>
      </w:pPr>
      <w:r>
        <w:rPr>
          <w:rFonts w:hint="cs"/>
          <w:rtl/>
        </w:rPr>
        <w:t>יש אלטרנטיבה לתעודה שאין עם מי לדבר. ניתן ליצור מישהו שעמו אפשר לדבר, אם ניצור מצב שיהיה על מה לדבר, אם נבין שהפלסטינים לא יהפכו לפינלנדים ואנחנו לא נהפוך להיות שבד</w:t>
      </w:r>
      <w:r>
        <w:rPr>
          <w:rFonts w:hint="cs"/>
          <w:rtl/>
        </w:rPr>
        <w:t>ים, וצריך לדבר עם הדור הקיים, ולא עם הדורות הבאים שטרם נולדו, וספק אם כאשר הם ייוולדו הם ייסוגו מתביעות אבותיהם ויקבלו את הפקודה של ישראל.</w:t>
      </w:r>
    </w:p>
    <w:p w14:paraId="3842B723" w14:textId="77777777" w:rsidR="00000000" w:rsidRDefault="005A3897">
      <w:pPr>
        <w:pStyle w:val="a0"/>
        <w:rPr>
          <w:rFonts w:hint="cs"/>
          <w:rtl/>
        </w:rPr>
      </w:pPr>
    </w:p>
    <w:p w14:paraId="72788876" w14:textId="77777777" w:rsidR="00000000" w:rsidRDefault="005A3897">
      <w:pPr>
        <w:pStyle w:val="af0"/>
        <w:rPr>
          <w:rtl/>
        </w:rPr>
      </w:pPr>
      <w:r>
        <w:rPr>
          <w:rFonts w:hint="eastAsia"/>
          <w:rtl/>
        </w:rPr>
        <w:t>מיכאל</w:t>
      </w:r>
      <w:r>
        <w:rPr>
          <w:rtl/>
        </w:rPr>
        <w:t xml:space="preserve"> רצון (הליכוד):</w:t>
      </w:r>
    </w:p>
    <w:p w14:paraId="15181367" w14:textId="77777777" w:rsidR="00000000" w:rsidRDefault="005A3897">
      <w:pPr>
        <w:pStyle w:val="a0"/>
        <w:rPr>
          <w:rFonts w:hint="cs"/>
          <w:rtl/>
        </w:rPr>
      </w:pPr>
    </w:p>
    <w:p w14:paraId="57AD05B2" w14:textId="77777777" w:rsidR="00000000" w:rsidRDefault="005A3897">
      <w:pPr>
        <w:pStyle w:val="a0"/>
        <w:rPr>
          <w:rFonts w:hint="cs"/>
          <w:rtl/>
        </w:rPr>
      </w:pPr>
      <w:r>
        <w:rPr>
          <w:rFonts w:hint="cs"/>
          <w:rtl/>
        </w:rPr>
        <w:t>שמעון פרס, כמה שנים אתה מדבר?</w:t>
      </w:r>
    </w:p>
    <w:p w14:paraId="23C06F1C" w14:textId="77777777" w:rsidR="00000000" w:rsidRDefault="005A3897">
      <w:pPr>
        <w:pStyle w:val="a0"/>
        <w:rPr>
          <w:rFonts w:hint="cs"/>
          <w:rtl/>
        </w:rPr>
      </w:pPr>
    </w:p>
    <w:p w14:paraId="287338CD" w14:textId="77777777" w:rsidR="00000000" w:rsidRDefault="005A3897">
      <w:pPr>
        <w:pStyle w:val="-"/>
        <w:rPr>
          <w:rtl/>
        </w:rPr>
      </w:pPr>
      <w:bookmarkStart w:id="58" w:name="FS000000456T11_10_2004_17_45_15C"/>
      <w:bookmarkEnd w:id="58"/>
      <w:r>
        <w:rPr>
          <w:rtl/>
        </w:rPr>
        <w:t>שמעון פרס (העבודה-מימד):</w:t>
      </w:r>
    </w:p>
    <w:p w14:paraId="6756C9B7" w14:textId="77777777" w:rsidR="00000000" w:rsidRDefault="005A3897">
      <w:pPr>
        <w:pStyle w:val="a0"/>
        <w:rPr>
          <w:rtl/>
        </w:rPr>
      </w:pPr>
    </w:p>
    <w:p w14:paraId="078568FF" w14:textId="77777777" w:rsidR="00000000" w:rsidRDefault="005A3897">
      <w:pPr>
        <w:pStyle w:val="a0"/>
        <w:rPr>
          <w:rFonts w:hint="cs"/>
          <w:rtl/>
        </w:rPr>
      </w:pPr>
      <w:r>
        <w:rPr>
          <w:rFonts w:hint="cs"/>
          <w:rtl/>
        </w:rPr>
        <w:t>והם, הדורות שלא נולדו, ייענו לתביעה ה</w:t>
      </w:r>
      <w:r>
        <w:rPr>
          <w:rFonts w:hint="cs"/>
          <w:rtl/>
        </w:rPr>
        <w:t xml:space="preserve">ישראלית: הכה קודם </w:t>
      </w:r>
      <w:r>
        <w:rPr>
          <w:rtl/>
        </w:rPr>
        <w:t>–</w:t>
      </w:r>
      <w:r>
        <w:rPr>
          <w:rFonts w:hint="cs"/>
          <w:rtl/>
        </w:rPr>
        <w:t xml:space="preserve"> דבר אחר כך. הרי אפשר לדבר עם אנשים כמו אבו-מאזן או אבו-עלא, המעדיפים פתרון מוסכם על פני אלימות חסרת תוחלת. הם יוכלו להיות בני-שיח אם נעניק להם הזדמנות רצינית לכך. אין סיכוי שהם או הבאים אחריהם יהיו בני-שיח, אם לא נעניק להם מעמד רצוי ורא</w:t>
      </w:r>
      <w:r>
        <w:rPr>
          <w:rFonts w:hint="cs"/>
          <w:rtl/>
        </w:rPr>
        <w:t>וי של צד למשא-ומתן. אם כל מה שיוכלו להגיד לעמם יהיה שיש להם רשות להכות בטרור אבל אין להם רשות לנהל משא-ומתן, הם לא יקבלו מנדט מעמם. אין סיכוי שהם ואלה שיבואו אחריהם יוותרו על היותם עם, על היותם צד למשא-ומתן, ויסתפקו בפריווילגיה החד-צדדית שאנחנו מציעים להם.</w:t>
      </w:r>
    </w:p>
    <w:p w14:paraId="2419A740" w14:textId="77777777" w:rsidR="00000000" w:rsidRDefault="005A3897">
      <w:pPr>
        <w:pStyle w:val="a0"/>
        <w:rPr>
          <w:rFonts w:hint="cs"/>
          <w:rtl/>
        </w:rPr>
      </w:pPr>
    </w:p>
    <w:p w14:paraId="073206F7" w14:textId="77777777" w:rsidR="00000000" w:rsidRDefault="005A3897">
      <w:pPr>
        <w:pStyle w:val="a0"/>
        <w:rPr>
          <w:rFonts w:hint="cs"/>
          <w:rtl/>
        </w:rPr>
      </w:pPr>
      <w:r>
        <w:rPr>
          <w:rFonts w:hint="cs"/>
          <w:rtl/>
        </w:rPr>
        <w:t xml:space="preserve">אדוני היושב-ראש, להציע מדיניות של מקל במקום מדיניות של מקל וגזר - זו שגיאה חמורה. </w:t>
      </w:r>
      <w:bookmarkStart w:id="59" w:name="FS000000456T11_10_2004_17_31_01"/>
      <w:bookmarkStart w:id="60" w:name="FS000000456T11_10_2004_17_31_31C"/>
      <w:r>
        <w:rPr>
          <w:rFonts w:hint="cs"/>
          <w:rtl/>
        </w:rPr>
        <w:t xml:space="preserve">ברוב המקומות בעולם שיש בהם טרור </w:t>
      </w:r>
      <w:r>
        <w:rPr>
          <w:rtl/>
        </w:rPr>
        <w:t>–</w:t>
      </w:r>
      <w:r>
        <w:rPr>
          <w:rFonts w:hint="cs"/>
          <w:rtl/>
        </w:rPr>
        <w:t xml:space="preserve"> אירלנד, ספרד, הודו ואפילו עירק </w:t>
      </w:r>
      <w:r>
        <w:rPr>
          <w:rtl/>
        </w:rPr>
        <w:t>–</w:t>
      </w:r>
      <w:r>
        <w:rPr>
          <w:rFonts w:hint="cs"/>
          <w:rtl/>
        </w:rPr>
        <w:t xml:space="preserve"> נעשה מאמץ מדיני בצד המאמץ הכוחני. הם הבינו כי "ברוגז" אינו מדיניות, והידברות חד-צדדית זה רק לדבר עם עצמך.</w:t>
      </w:r>
      <w:r>
        <w:rPr>
          <w:rFonts w:hint="cs"/>
          <w:rtl/>
        </w:rPr>
        <w:t xml:space="preserve"> כדי להילחם בטרור, שלצערנו לא פסק ואף התרחב, צריך לבדוק אופציות נוספות. לא רק לנו עניין בחיסול הטרור. יש לא מעט פלסטינים הטוענים שהטרור עלול להוריד אותם שאולה. ואם יינתן להם להשתתף בקביעת גורלם שלהם, כפי שהבטיח מר בגין, עליו השלום, בקמפ-דייוויד, יהיה להם מ</w:t>
      </w:r>
      <w:r>
        <w:rPr>
          <w:rFonts w:hint="cs"/>
          <w:rtl/>
        </w:rPr>
        <w:t xml:space="preserve">ניע למשא-ומתן ולמלחמה בטרור, כדי להשיג את אשר יוסכם. </w:t>
      </w:r>
    </w:p>
    <w:p w14:paraId="2541D480" w14:textId="77777777" w:rsidR="00000000" w:rsidRDefault="005A3897">
      <w:pPr>
        <w:pStyle w:val="a0"/>
        <w:rPr>
          <w:rFonts w:hint="cs"/>
          <w:rtl/>
        </w:rPr>
      </w:pPr>
    </w:p>
    <w:p w14:paraId="6981F0C3" w14:textId="77777777" w:rsidR="00000000" w:rsidRDefault="005A3897">
      <w:pPr>
        <w:pStyle w:val="a0"/>
        <w:rPr>
          <w:rFonts w:hint="cs"/>
          <w:rtl/>
        </w:rPr>
      </w:pPr>
      <w:r>
        <w:rPr>
          <w:rFonts w:hint="cs"/>
          <w:rtl/>
        </w:rPr>
        <w:t xml:space="preserve">גם העולם הערבי עובר שינויים. בעבר עזרו מדינות ערב לפלסטינים באמצעות מלחמות. היום רבים מבינים שכדי לסייע לפלסטינים צריך לשחררם מהטרור, לאפשר להם להיכנס למשא-ומתן. </w:t>
      </w:r>
    </w:p>
    <w:p w14:paraId="38FE66DF" w14:textId="77777777" w:rsidR="00000000" w:rsidRDefault="005A3897">
      <w:pPr>
        <w:pStyle w:val="a0"/>
        <w:ind w:firstLine="0"/>
        <w:rPr>
          <w:rFonts w:hint="cs"/>
          <w:rtl/>
        </w:rPr>
      </w:pPr>
    </w:p>
    <w:p w14:paraId="12BD406C" w14:textId="77777777" w:rsidR="00000000" w:rsidRDefault="005A3897">
      <w:pPr>
        <w:pStyle w:val="af0"/>
        <w:rPr>
          <w:rtl/>
        </w:rPr>
      </w:pPr>
      <w:r>
        <w:rPr>
          <w:rFonts w:hint="eastAsia"/>
          <w:rtl/>
        </w:rPr>
        <w:t>גלעד</w:t>
      </w:r>
      <w:r>
        <w:rPr>
          <w:rtl/>
        </w:rPr>
        <w:t xml:space="preserve"> ארדן (הליכוד):</w:t>
      </w:r>
    </w:p>
    <w:p w14:paraId="015D26AF" w14:textId="77777777" w:rsidR="00000000" w:rsidRDefault="005A3897">
      <w:pPr>
        <w:pStyle w:val="a0"/>
        <w:rPr>
          <w:rFonts w:hint="cs"/>
          <w:rtl/>
        </w:rPr>
      </w:pPr>
    </w:p>
    <w:p w14:paraId="6DA1CAEF" w14:textId="77777777" w:rsidR="00000000" w:rsidRDefault="005A3897">
      <w:pPr>
        <w:pStyle w:val="a0"/>
        <w:rPr>
          <w:rFonts w:hint="cs"/>
          <w:rtl/>
        </w:rPr>
      </w:pPr>
      <w:r>
        <w:rPr>
          <w:rFonts w:hint="cs"/>
          <w:rtl/>
        </w:rPr>
        <w:t>77% מהם בעד התאב</w:t>
      </w:r>
      <w:r>
        <w:rPr>
          <w:rFonts w:hint="cs"/>
          <w:rtl/>
        </w:rPr>
        <w:t xml:space="preserve">דות. </w:t>
      </w:r>
    </w:p>
    <w:p w14:paraId="72F317FA" w14:textId="77777777" w:rsidR="00000000" w:rsidRDefault="005A3897">
      <w:pPr>
        <w:pStyle w:val="a0"/>
        <w:ind w:firstLine="0"/>
        <w:rPr>
          <w:rFonts w:hint="cs"/>
          <w:rtl/>
        </w:rPr>
      </w:pPr>
    </w:p>
    <w:p w14:paraId="72EBBF70" w14:textId="77777777" w:rsidR="00000000" w:rsidRDefault="005A3897">
      <w:pPr>
        <w:pStyle w:val="af0"/>
        <w:rPr>
          <w:rtl/>
        </w:rPr>
      </w:pPr>
      <w:r>
        <w:rPr>
          <w:rFonts w:hint="eastAsia"/>
          <w:rtl/>
        </w:rPr>
        <w:t>דניאל</w:t>
      </w:r>
      <w:r>
        <w:rPr>
          <w:rtl/>
        </w:rPr>
        <w:t xml:space="preserve"> בנלולו (הליכוד):</w:t>
      </w:r>
    </w:p>
    <w:p w14:paraId="591C2200" w14:textId="77777777" w:rsidR="00000000" w:rsidRDefault="005A3897">
      <w:pPr>
        <w:pStyle w:val="a0"/>
        <w:rPr>
          <w:rFonts w:hint="cs"/>
          <w:rtl/>
        </w:rPr>
      </w:pPr>
    </w:p>
    <w:p w14:paraId="27512CA6" w14:textId="77777777" w:rsidR="00000000" w:rsidRDefault="005A3897">
      <w:pPr>
        <w:pStyle w:val="a0"/>
        <w:rPr>
          <w:rFonts w:hint="cs"/>
          <w:rtl/>
        </w:rPr>
      </w:pPr>
      <w:r>
        <w:rPr>
          <w:rFonts w:hint="cs"/>
          <w:rtl/>
        </w:rPr>
        <w:t xml:space="preserve">מי מדבר? איזה הצעות יש לו. </w:t>
      </w:r>
    </w:p>
    <w:p w14:paraId="702A9D31" w14:textId="77777777" w:rsidR="00000000" w:rsidRDefault="005A3897">
      <w:pPr>
        <w:pStyle w:val="a0"/>
        <w:rPr>
          <w:rFonts w:hint="cs"/>
          <w:rtl/>
        </w:rPr>
      </w:pPr>
    </w:p>
    <w:p w14:paraId="2DDD462E" w14:textId="77777777" w:rsidR="00000000" w:rsidRDefault="005A3897">
      <w:pPr>
        <w:pStyle w:val="af1"/>
        <w:rPr>
          <w:rtl/>
        </w:rPr>
      </w:pPr>
      <w:r>
        <w:rPr>
          <w:rtl/>
        </w:rPr>
        <w:t>היו"ר ראובן ריבלין:</w:t>
      </w:r>
    </w:p>
    <w:p w14:paraId="1CDA2369" w14:textId="77777777" w:rsidR="00000000" w:rsidRDefault="005A3897">
      <w:pPr>
        <w:pStyle w:val="a0"/>
        <w:rPr>
          <w:rtl/>
        </w:rPr>
      </w:pPr>
    </w:p>
    <w:bookmarkEnd w:id="59"/>
    <w:bookmarkEnd w:id="60"/>
    <w:p w14:paraId="778D3EAB" w14:textId="77777777" w:rsidR="00000000" w:rsidRDefault="005A3897">
      <w:pPr>
        <w:pStyle w:val="a0"/>
        <w:rPr>
          <w:rFonts w:hint="cs"/>
          <w:rtl/>
        </w:rPr>
      </w:pPr>
      <w:r>
        <w:rPr>
          <w:rFonts w:hint="cs"/>
          <w:rtl/>
        </w:rPr>
        <w:t xml:space="preserve">חבר הכנסת ארדן. חבר הכנסת בנלולו. </w:t>
      </w:r>
    </w:p>
    <w:p w14:paraId="00AA29ED" w14:textId="77777777" w:rsidR="00000000" w:rsidRDefault="005A3897">
      <w:pPr>
        <w:pStyle w:val="a0"/>
        <w:ind w:firstLine="0"/>
        <w:rPr>
          <w:rFonts w:hint="cs"/>
          <w:rtl/>
        </w:rPr>
      </w:pPr>
    </w:p>
    <w:p w14:paraId="1B1709B2" w14:textId="77777777" w:rsidR="00000000" w:rsidRDefault="005A3897">
      <w:pPr>
        <w:pStyle w:val="af0"/>
        <w:rPr>
          <w:rtl/>
        </w:rPr>
      </w:pPr>
      <w:r>
        <w:rPr>
          <w:rFonts w:hint="eastAsia"/>
          <w:rtl/>
        </w:rPr>
        <w:t>דניאל</w:t>
      </w:r>
      <w:r>
        <w:rPr>
          <w:rtl/>
        </w:rPr>
        <w:t xml:space="preserve"> בנלולו (הליכוד):</w:t>
      </w:r>
    </w:p>
    <w:p w14:paraId="5DDBA5AA" w14:textId="77777777" w:rsidR="00000000" w:rsidRDefault="005A3897">
      <w:pPr>
        <w:pStyle w:val="a0"/>
        <w:rPr>
          <w:rFonts w:hint="cs"/>
          <w:rtl/>
        </w:rPr>
      </w:pPr>
    </w:p>
    <w:p w14:paraId="4E6F5258" w14:textId="77777777" w:rsidR="00000000" w:rsidRDefault="005A3897">
      <w:pPr>
        <w:pStyle w:val="a0"/>
        <w:rPr>
          <w:rFonts w:hint="cs"/>
          <w:rtl/>
        </w:rPr>
      </w:pPr>
      <w:r>
        <w:rPr>
          <w:rFonts w:hint="cs"/>
          <w:rtl/>
        </w:rPr>
        <w:t>מי מדבר?</w:t>
      </w:r>
    </w:p>
    <w:p w14:paraId="1FB6EB90" w14:textId="77777777" w:rsidR="00000000" w:rsidRDefault="005A3897">
      <w:pPr>
        <w:pStyle w:val="a0"/>
        <w:ind w:firstLine="0"/>
        <w:rPr>
          <w:rFonts w:hint="cs"/>
          <w:rtl/>
        </w:rPr>
      </w:pPr>
    </w:p>
    <w:p w14:paraId="4777B4E0" w14:textId="77777777" w:rsidR="00000000" w:rsidRDefault="005A3897">
      <w:pPr>
        <w:pStyle w:val="af1"/>
        <w:rPr>
          <w:rtl/>
        </w:rPr>
      </w:pPr>
      <w:r>
        <w:rPr>
          <w:rtl/>
        </w:rPr>
        <w:t>היו"ר ראובן ריבלין:</w:t>
      </w:r>
    </w:p>
    <w:p w14:paraId="5662CCBE" w14:textId="77777777" w:rsidR="00000000" w:rsidRDefault="005A3897">
      <w:pPr>
        <w:pStyle w:val="a0"/>
        <w:rPr>
          <w:rtl/>
        </w:rPr>
      </w:pPr>
    </w:p>
    <w:p w14:paraId="275566EC" w14:textId="77777777" w:rsidR="00000000" w:rsidRDefault="005A3897">
      <w:pPr>
        <w:pStyle w:val="a0"/>
        <w:rPr>
          <w:rFonts w:hint="cs"/>
          <w:rtl/>
        </w:rPr>
      </w:pPr>
      <w:r>
        <w:rPr>
          <w:rFonts w:hint="cs"/>
          <w:rtl/>
        </w:rPr>
        <w:t xml:space="preserve">לא, אל תשאל אותי שאלות עכשיו. </w:t>
      </w:r>
    </w:p>
    <w:p w14:paraId="125A33AB" w14:textId="77777777" w:rsidR="00000000" w:rsidRDefault="005A3897">
      <w:pPr>
        <w:pStyle w:val="a0"/>
        <w:ind w:firstLine="0"/>
        <w:rPr>
          <w:rFonts w:hint="cs"/>
          <w:rtl/>
        </w:rPr>
      </w:pPr>
    </w:p>
    <w:p w14:paraId="297CE8FC" w14:textId="77777777" w:rsidR="00000000" w:rsidRDefault="005A3897">
      <w:pPr>
        <w:pStyle w:val="-"/>
        <w:rPr>
          <w:rtl/>
        </w:rPr>
      </w:pPr>
      <w:bookmarkStart w:id="61" w:name="FS000000456T11_10_2004_17_35_27C"/>
      <w:bookmarkEnd w:id="61"/>
      <w:r>
        <w:rPr>
          <w:rtl/>
        </w:rPr>
        <w:t>שמעון פרס (העבודה-מימד):</w:t>
      </w:r>
    </w:p>
    <w:p w14:paraId="3802D86D" w14:textId="77777777" w:rsidR="00000000" w:rsidRDefault="005A3897">
      <w:pPr>
        <w:pStyle w:val="a0"/>
        <w:rPr>
          <w:rtl/>
        </w:rPr>
      </w:pPr>
    </w:p>
    <w:p w14:paraId="60358F02" w14:textId="77777777" w:rsidR="00000000" w:rsidRDefault="005A3897">
      <w:pPr>
        <w:pStyle w:val="a0"/>
        <w:rPr>
          <w:rFonts w:hint="cs"/>
          <w:rtl/>
        </w:rPr>
      </w:pPr>
      <w:r>
        <w:rPr>
          <w:rFonts w:hint="cs"/>
          <w:rtl/>
        </w:rPr>
        <w:t>מה שקרה בטאבה הוא פגיעה קש</w:t>
      </w:r>
      <w:r>
        <w:rPr>
          <w:rFonts w:hint="cs"/>
          <w:rtl/>
        </w:rPr>
        <w:t>ה בנו; הוא פגיעה חמורה במצרים ובכלכלתה.</w:t>
      </w:r>
    </w:p>
    <w:p w14:paraId="01BC2F86" w14:textId="77777777" w:rsidR="00000000" w:rsidRDefault="005A3897">
      <w:pPr>
        <w:pStyle w:val="af1"/>
        <w:rPr>
          <w:rtl/>
        </w:rPr>
      </w:pPr>
    </w:p>
    <w:p w14:paraId="2B77DB75" w14:textId="77777777" w:rsidR="00000000" w:rsidRDefault="005A3897">
      <w:pPr>
        <w:pStyle w:val="af1"/>
        <w:rPr>
          <w:rtl/>
        </w:rPr>
      </w:pPr>
      <w:r>
        <w:rPr>
          <w:rtl/>
        </w:rPr>
        <w:t>היו"ר ראובן ריבלין:</w:t>
      </w:r>
    </w:p>
    <w:p w14:paraId="302ADEB0" w14:textId="77777777" w:rsidR="00000000" w:rsidRDefault="005A3897">
      <w:pPr>
        <w:pStyle w:val="a0"/>
        <w:rPr>
          <w:rtl/>
        </w:rPr>
      </w:pPr>
    </w:p>
    <w:p w14:paraId="77ADE5D8" w14:textId="77777777" w:rsidR="00000000" w:rsidRDefault="005A3897">
      <w:pPr>
        <w:pStyle w:val="a0"/>
        <w:rPr>
          <w:rFonts w:hint="cs"/>
          <w:rtl/>
        </w:rPr>
      </w:pPr>
      <w:r>
        <w:rPr>
          <w:rFonts w:hint="cs"/>
          <w:rtl/>
        </w:rPr>
        <w:t xml:space="preserve">חבר הכנסת בנלולו. </w:t>
      </w:r>
    </w:p>
    <w:p w14:paraId="65577C7D" w14:textId="77777777" w:rsidR="00000000" w:rsidRDefault="005A3897">
      <w:pPr>
        <w:pStyle w:val="a0"/>
        <w:ind w:firstLine="0"/>
        <w:rPr>
          <w:rFonts w:hint="cs"/>
          <w:rtl/>
        </w:rPr>
      </w:pPr>
    </w:p>
    <w:p w14:paraId="684FAC56" w14:textId="77777777" w:rsidR="00000000" w:rsidRDefault="005A3897">
      <w:pPr>
        <w:pStyle w:val="-"/>
        <w:rPr>
          <w:rtl/>
        </w:rPr>
      </w:pPr>
      <w:bookmarkStart w:id="62" w:name="FS000000456T11_10_2004_17_36_01C"/>
      <w:bookmarkEnd w:id="62"/>
      <w:r>
        <w:rPr>
          <w:rtl/>
        </w:rPr>
        <w:t>שמעון פרס (העבודה-מימד):</w:t>
      </w:r>
    </w:p>
    <w:p w14:paraId="539352C8" w14:textId="77777777" w:rsidR="00000000" w:rsidRDefault="005A3897">
      <w:pPr>
        <w:pStyle w:val="a0"/>
        <w:rPr>
          <w:rtl/>
        </w:rPr>
      </w:pPr>
    </w:p>
    <w:p w14:paraId="55DB9FF1" w14:textId="77777777" w:rsidR="00000000" w:rsidRDefault="005A3897">
      <w:pPr>
        <w:pStyle w:val="a0"/>
        <w:rPr>
          <w:rFonts w:hint="cs"/>
          <w:rtl/>
        </w:rPr>
      </w:pPr>
      <w:r>
        <w:rPr>
          <w:rFonts w:hint="cs"/>
          <w:rtl/>
        </w:rPr>
        <w:t>ענף התיירות שנפגע הוא עמוד תווך בשיקומה הכלכלי של מצרים. מצרים כבר הביעה נכונות לסייע ביציאה מעזה, אם זו תהיה תנועה לעבר השלום. ירדן פועלת הלכה למעש</w:t>
      </w:r>
      <w:r>
        <w:rPr>
          <w:rFonts w:hint="cs"/>
          <w:rtl/>
        </w:rPr>
        <w:t xml:space="preserve">ה נגד הטרור, המסכן את יציבותה. </w:t>
      </w:r>
    </w:p>
    <w:p w14:paraId="6593BFDC" w14:textId="77777777" w:rsidR="00000000" w:rsidRDefault="005A3897">
      <w:pPr>
        <w:pStyle w:val="a0"/>
        <w:ind w:firstLine="0"/>
        <w:rPr>
          <w:rFonts w:hint="cs"/>
          <w:rtl/>
        </w:rPr>
      </w:pPr>
    </w:p>
    <w:p w14:paraId="7034368E" w14:textId="77777777" w:rsidR="00000000" w:rsidRDefault="005A3897">
      <w:pPr>
        <w:pStyle w:val="af1"/>
        <w:rPr>
          <w:rtl/>
        </w:rPr>
      </w:pPr>
      <w:r>
        <w:rPr>
          <w:rtl/>
        </w:rPr>
        <w:t>היו"ר ראובן ריבלין:</w:t>
      </w:r>
    </w:p>
    <w:p w14:paraId="1E1DEB69" w14:textId="77777777" w:rsidR="00000000" w:rsidRDefault="005A3897">
      <w:pPr>
        <w:pStyle w:val="a0"/>
        <w:rPr>
          <w:rtl/>
        </w:rPr>
      </w:pPr>
    </w:p>
    <w:p w14:paraId="7CDCDE80" w14:textId="77777777" w:rsidR="00000000" w:rsidRDefault="005A3897">
      <w:pPr>
        <w:pStyle w:val="a0"/>
        <w:rPr>
          <w:rFonts w:hint="cs"/>
          <w:rtl/>
        </w:rPr>
      </w:pPr>
      <w:r>
        <w:rPr>
          <w:rFonts w:hint="cs"/>
          <w:rtl/>
        </w:rPr>
        <w:t xml:space="preserve">חברת הכנסת איציק, את מפריעה. </w:t>
      </w:r>
    </w:p>
    <w:p w14:paraId="4050E004" w14:textId="77777777" w:rsidR="00000000" w:rsidRDefault="005A3897">
      <w:pPr>
        <w:pStyle w:val="a0"/>
        <w:ind w:firstLine="0"/>
        <w:rPr>
          <w:rFonts w:hint="cs"/>
          <w:rtl/>
        </w:rPr>
      </w:pPr>
    </w:p>
    <w:p w14:paraId="79AEDBAE" w14:textId="77777777" w:rsidR="00000000" w:rsidRDefault="005A3897">
      <w:pPr>
        <w:pStyle w:val="-"/>
        <w:rPr>
          <w:rtl/>
        </w:rPr>
      </w:pPr>
      <w:bookmarkStart w:id="63" w:name="FS000000456T11_10_2004_17_36_37C"/>
      <w:bookmarkEnd w:id="63"/>
      <w:r>
        <w:rPr>
          <w:rtl/>
        </w:rPr>
        <w:t>שמעון פרס (העבודה-מימד):</w:t>
      </w:r>
    </w:p>
    <w:p w14:paraId="442EA76F" w14:textId="77777777" w:rsidR="00000000" w:rsidRDefault="005A3897">
      <w:pPr>
        <w:pStyle w:val="a0"/>
        <w:rPr>
          <w:rtl/>
        </w:rPr>
      </w:pPr>
    </w:p>
    <w:p w14:paraId="4CDA25AA" w14:textId="77777777" w:rsidR="00000000" w:rsidRDefault="005A3897">
      <w:pPr>
        <w:pStyle w:val="a0"/>
        <w:rPr>
          <w:rFonts w:hint="cs"/>
          <w:rtl/>
        </w:rPr>
      </w:pPr>
      <w:r>
        <w:rPr>
          <w:rFonts w:hint="cs"/>
          <w:rtl/>
        </w:rPr>
        <w:t xml:space="preserve">טורקיה היום, האלטרנטיבה המוסלמית לאייטולות שבאירן - היא הוכיחה שאפשר להיות מוסלמי ומודרני כאחד, שאפשר להיות דתי ולקיים יחסים טובים עם ישראל. לוב </w:t>
      </w:r>
      <w:r>
        <w:rPr>
          <w:rFonts w:hint="cs"/>
          <w:rtl/>
        </w:rPr>
        <w:t xml:space="preserve">ויתרה על מאמציה לייצר נשק לא קונבנציונלי, היא שינתה טעמה לחיוב. ובסופו של דבר גם העם העירקי יזכה בחופש ובעצמאות, לאחר שהאמריקנים ישחררו אותו - - </w:t>
      </w:r>
    </w:p>
    <w:p w14:paraId="67E3CA84" w14:textId="77777777" w:rsidR="00000000" w:rsidRDefault="005A3897">
      <w:pPr>
        <w:pStyle w:val="a0"/>
        <w:rPr>
          <w:rFonts w:hint="cs"/>
          <w:rtl/>
        </w:rPr>
      </w:pPr>
    </w:p>
    <w:p w14:paraId="28DD090A" w14:textId="77777777" w:rsidR="00000000" w:rsidRDefault="005A3897">
      <w:pPr>
        <w:pStyle w:val="af0"/>
        <w:rPr>
          <w:rtl/>
        </w:rPr>
      </w:pPr>
      <w:r>
        <w:rPr>
          <w:rFonts w:hint="eastAsia"/>
          <w:rtl/>
        </w:rPr>
        <w:t>גלעד</w:t>
      </w:r>
      <w:r>
        <w:rPr>
          <w:rtl/>
        </w:rPr>
        <w:t xml:space="preserve"> ארדן (הליכוד):</w:t>
      </w:r>
    </w:p>
    <w:p w14:paraId="42B08B5E" w14:textId="77777777" w:rsidR="00000000" w:rsidRDefault="005A3897">
      <w:pPr>
        <w:pStyle w:val="a0"/>
        <w:rPr>
          <w:rFonts w:hint="cs"/>
          <w:rtl/>
        </w:rPr>
      </w:pPr>
    </w:p>
    <w:p w14:paraId="09DF5A9C" w14:textId="77777777" w:rsidR="00000000" w:rsidRDefault="005A3897">
      <w:pPr>
        <w:pStyle w:val="a0"/>
        <w:rPr>
          <w:rFonts w:hint="cs"/>
          <w:rtl/>
        </w:rPr>
      </w:pPr>
      <w:r>
        <w:rPr>
          <w:rFonts w:hint="cs"/>
          <w:rtl/>
        </w:rPr>
        <w:t>למה לוב עשתה את זה?</w:t>
      </w:r>
    </w:p>
    <w:p w14:paraId="58A3D4C2" w14:textId="77777777" w:rsidR="00000000" w:rsidRDefault="005A3897">
      <w:pPr>
        <w:pStyle w:val="a0"/>
        <w:ind w:firstLine="0"/>
        <w:rPr>
          <w:rFonts w:hint="cs"/>
          <w:rtl/>
        </w:rPr>
      </w:pPr>
    </w:p>
    <w:p w14:paraId="2025F843" w14:textId="77777777" w:rsidR="00000000" w:rsidRDefault="005A3897">
      <w:pPr>
        <w:pStyle w:val="af1"/>
        <w:rPr>
          <w:rtl/>
        </w:rPr>
      </w:pPr>
      <w:r>
        <w:rPr>
          <w:rtl/>
        </w:rPr>
        <w:t>היו"ר ראובן ריבלין:</w:t>
      </w:r>
    </w:p>
    <w:p w14:paraId="6BB1D763" w14:textId="77777777" w:rsidR="00000000" w:rsidRDefault="005A3897">
      <w:pPr>
        <w:pStyle w:val="a0"/>
        <w:rPr>
          <w:rtl/>
        </w:rPr>
      </w:pPr>
    </w:p>
    <w:p w14:paraId="20A0E1E2" w14:textId="77777777" w:rsidR="00000000" w:rsidRDefault="005A3897">
      <w:pPr>
        <w:pStyle w:val="a0"/>
        <w:rPr>
          <w:rFonts w:hint="cs"/>
          <w:rtl/>
        </w:rPr>
      </w:pPr>
      <w:r>
        <w:rPr>
          <w:rFonts w:hint="cs"/>
          <w:rtl/>
        </w:rPr>
        <w:t xml:space="preserve">חבר הכנסת ארדן. </w:t>
      </w:r>
    </w:p>
    <w:p w14:paraId="57066AC0" w14:textId="77777777" w:rsidR="00000000" w:rsidRDefault="005A3897">
      <w:pPr>
        <w:pStyle w:val="a0"/>
        <w:ind w:firstLine="0"/>
        <w:rPr>
          <w:rFonts w:hint="cs"/>
          <w:rtl/>
        </w:rPr>
      </w:pPr>
    </w:p>
    <w:p w14:paraId="2C3A24D0" w14:textId="77777777" w:rsidR="00000000" w:rsidRDefault="005A3897">
      <w:pPr>
        <w:pStyle w:val="-"/>
        <w:rPr>
          <w:rtl/>
        </w:rPr>
      </w:pPr>
      <w:bookmarkStart w:id="64" w:name="FS000000456T11_10_2004_17_37_48C"/>
      <w:bookmarkEnd w:id="64"/>
      <w:r>
        <w:rPr>
          <w:rtl/>
        </w:rPr>
        <w:t>שמעון פרס (העבודה-מימד):</w:t>
      </w:r>
    </w:p>
    <w:p w14:paraId="4DA309F7" w14:textId="77777777" w:rsidR="00000000" w:rsidRDefault="005A3897">
      <w:pPr>
        <w:pStyle w:val="a0"/>
        <w:rPr>
          <w:rtl/>
        </w:rPr>
      </w:pPr>
    </w:p>
    <w:p w14:paraId="02C230BC" w14:textId="77777777" w:rsidR="00000000" w:rsidRDefault="005A3897">
      <w:pPr>
        <w:pStyle w:val="a0"/>
        <w:rPr>
          <w:rFonts w:hint="cs"/>
          <w:rtl/>
        </w:rPr>
      </w:pPr>
      <w:r>
        <w:rPr>
          <w:rFonts w:hint="cs"/>
          <w:rtl/>
        </w:rPr>
        <w:t xml:space="preserve">- </w:t>
      </w:r>
      <w:r>
        <w:rPr>
          <w:rFonts w:hint="cs"/>
          <w:rtl/>
        </w:rPr>
        <w:t xml:space="preserve">- מעולה של דיקטטורה אכזרית ואלימה. כל אחד מאתנו יודע שארצות-הברית הלכה לעירק כדי לשחרר עם, לא כדי לכבוש שטחים. </w:t>
      </w:r>
    </w:p>
    <w:p w14:paraId="6ED45444" w14:textId="77777777" w:rsidR="00000000" w:rsidRDefault="005A3897">
      <w:pPr>
        <w:pStyle w:val="a0"/>
        <w:rPr>
          <w:rFonts w:hint="cs"/>
          <w:rtl/>
        </w:rPr>
      </w:pPr>
    </w:p>
    <w:p w14:paraId="62B1A8D8" w14:textId="77777777" w:rsidR="00000000" w:rsidRDefault="005A3897">
      <w:pPr>
        <w:pStyle w:val="a0"/>
        <w:rPr>
          <w:rFonts w:hint="cs"/>
          <w:rtl/>
        </w:rPr>
      </w:pPr>
      <w:r>
        <w:rPr>
          <w:rFonts w:hint="cs"/>
          <w:rtl/>
        </w:rPr>
        <w:t xml:space="preserve">במועצת הביטחון האחרונה התקבלה החלטה, חלקית אומנם, הקוראת להסגיר טרוריסטים, למסור אותם לארץ המאוימת על-ידם. החלטה זו נתמכה גם על-ידי שתי החברות </w:t>
      </w:r>
      <w:r>
        <w:rPr>
          <w:rFonts w:hint="cs"/>
          <w:rtl/>
        </w:rPr>
        <w:t xml:space="preserve">הערביות במועצת הביטחון. העולם המוסלמי מתקרב לרגע שבו יצטרך להחליט אם להילחם בטרור, ההורס את העתיד המוסלמי, או לאפשר לטרור לסכל את עתיד מאמיניו. וגם אם ישנו עולם מוסלמי אחד, יש בו, כבר היום, לפחות שתי אסכולות שונות. </w:t>
      </w:r>
    </w:p>
    <w:p w14:paraId="54A745DA" w14:textId="77777777" w:rsidR="00000000" w:rsidRDefault="005A3897">
      <w:pPr>
        <w:pStyle w:val="a0"/>
        <w:rPr>
          <w:rFonts w:hint="cs"/>
          <w:rtl/>
        </w:rPr>
      </w:pPr>
    </w:p>
    <w:p w14:paraId="302F9ECD" w14:textId="77777777" w:rsidR="00000000" w:rsidRDefault="005A3897">
      <w:pPr>
        <w:pStyle w:val="a0"/>
        <w:rPr>
          <w:rFonts w:hint="cs"/>
          <w:rtl/>
        </w:rPr>
      </w:pPr>
      <w:r>
        <w:rPr>
          <w:rFonts w:hint="cs"/>
          <w:rtl/>
        </w:rPr>
        <w:t>ישראל הלוחמת בטרור צריכה להילחם גם במני</w:t>
      </w:r>
      <w:r>
        <w:rPr>
          <w:rFonts w:hint="cs"/>
          <w:rtl/>
        </w:rPr>
        <w:t xml:space="preserve">עיו, ומניעי הטרור אינם רק עוני כלכלי אלא גם דלות מדינית. הצבא צריך להיאבק בטרור; הממשלה צריכה להילחם במניעיו. אנשי הביטחון בישראל עושים מלאכה קשה, הראויה לכל הערכה ולכל כבוד, ומן הדין שתהיה גם זרוע מדינית, שתפעל במקביל ובהתאם. </w:t>
      </w:r>
    </w:p>
    <w:p w14:paraId="2DEBF9D0" w14:textId="77777777" w:rsidR="00000000" w:rsidRDefault="005A3897">
      <w:pPr>
        <w:pStyle w:val="a0"/>
        <w:rPr>
          <w:rFonts w:hint="cs"/>
          <w:rtl/>
        </w:rPr>
      </w:pPr>
    </w:p>
    <w:p w14:paraId="50DB6426" w14:textId="77777777" w:rsidR="00000000" w:rsidRDefault="005A3897">
      <w:pPr>
        <w:pStyle w:val="a0"/>
        <w:rPr>
          <w:rFonts w:hint="cs"/>
          <w:rtl/>
        </w:rPr>
      </w:pPr>
      <w:r>
        <w:rPr>
          <w:rFonts w:hint="cs"/>
          <w:rtl/>
        </w:rPr>
        <w:t>העולם הגדול השתנה אף הוא: ל</w:t>
      </w:r>
      <w:r>
        <w:rPr>
          <w:rFonts w:hint="cs"/>
          <w:rtl/>
        </w:rPr>
        <w:t xml:space="preserve">א עוד פילוג בין מערב למזרח ולא בין צפון לדרום. היום החלוקה היא בין משלימי הטרור </w:t>
      </w:r>
      <w:r>
        <w:rPr>
          <w:rtl/>
        </w:rPr>
        <w:t>–</w:t>
      </w:r>
      <w:r>
        <w:rPr>
          <w:rFonts w:hint="cs"/>
          <w:rtl/>
        </w:rPr>
        <w:t xml:space="preserve"> טרור בין-לאומי, דתי או לאומני </w:t>
      </w:r>
      <w:r>
        <w:rPr>
          <w:rtl/>
        </w:rPr>
        <w:t>–</w:t>
      </w:r>
      <w:r>
        <w:rPr>
          <w:rFonts w:hint="cs"/>
          <w:rtl/>
        </w:rPr>
        <w:t xml:space="preserve"> ובין הלוחמים בו, צבאית ומדינית כאחת. </w:t>
      </w:r>
    </w:p>
    <w:p w14:paraId="0B9DD981" w14:textId="77777777" w:rsidR="00000000" w:rsidRDefault="005A3897">
      <w:pPr>
        <w:pStyle w:val="a0"/>
        <w:rPr>
          <w:rFonts w:hint="cs"/>
          <w:rtl/>
        </w:rPr>
      </w:pPr>
    </w:p>
    <w:p w14:paraId="41ADD938" w14:textId="77777777" w:rsidR="00000000" w:rsidRDefault="005A3897">
      <w:pPr>
        <w:pStyle w:val="a0"/>
        <w:rPr>
          <w:rFonts w:hint="cs"/>
          <w:rtl/>
        </w:rPr>
      </w:pPr>
      <w:r>
        <w:rPr>
          <w:rFonts w:hint="cs"/>
          <w:rtl/>
        </w:rPr>
        <w:t>אם נספר לעולם שההתנתקות איננה אלא התחמקות מתהליך מדיני, יניחו לנו לנהל את המאבק לבדנו. אנו מעוניינים שה</w:t>
      </w:r>
      <w:r>
        <w:rPr>
          <w:rFonts w:hint="cs"/>
          <w:rtl/>
        </w:rPr>
        <w:t xml:space="preserve">עולם יתאחד בתמיכה בשלום ובמלחמה בטרור, ולא יתפלג לפי עמדות חד-צדדיות. גם אנחנו וגם הפלסטינים תלויים בעולם, והעולם תלוי בשלום, ושלום אין משיגים רק בכוח הכוח. במקום האמירה שלנו, הכה בטרור ודחה את המשא-ומתן, צריך לומר: הכה בטרור וקרב את השלום. </w:t>
      </w:r>
    </w:p>
    <w:p w14:paraId="45730B64" w14:textId="77777777" w:rsidR="00000000" w:rsidRDefault="005A3897">
      <w:pPr>
        <w:pStyle w:val="a0"/>
        <w:rPr>
          <w:rFonts w:hint="cs"/>
          <w:rtl/>
        </w:rPr>
      </w:pPr>
    </w:p>
    <w:p w14:paraId="6988D132" w14:textId="77777777" w:rsidR="00000000" w:rsidRDefault="005A3897">
      <w:pPr>
        <w:pStyle w:val="a0"/>
        <w:rPr>
          <w:rFonts w:hint="cs"/>
          <w:rtl/>
        </w:rPr>
      </w:pPr>
      <w:r>
        <w:rPr>
          <w:rFonts w:hint="cs"/>
          <w:rtl/>
        </w:rPr>
        <w:t>מה שדרוש לישר</w:t>
      </w:r>
      <w:r>
        <w:rPr>
          <w:rFonts w:hint="cs"/>
          <w:rtl/>
        </w:rPr>
        <w:t>אל הוא לא אשליה עצמית אלא מדיניות ריאלית, אקטיבית, חיובית ויצירתית כאחד. דרושה מדיניות שתנסה לגייס את האופציות השונות, מלאות וחלקיות, מקומיות, אזוריות ועולמיות, למען השלום. אם נעדיף קיפאון על פני מדיניות, נמצא עצמנו רועדים מקור לבדנו, וניראה יותר כחריג מאש</w:t>
      </w:r>
      <w:r>
        <w:rPr>
          <w:rFonts w:hint="cs"/>
          <w:rtl/>
        </w:rPr>
        <w:t xml:space="preserve">ר כשותף. </w:t>
      </w:r>
    </w:p>
    <w:p w14:paraId="40CE4B26" w14:textId="77777777" w:rsidR="00000000" w:rsidRDefault="005A3897">
      <w:pPr>
        <w:pStyle w:val="a0"/>
        <w:rPr>
          <w:rFonts w:hint="cs"/>
          <w:rtl/>
        </w:rPr>
      </w:pPr>
    </w:p>
    <w:p w14:paraId="4525BE6E" w14:textId="77777777" w:rsidR="00000000" w:rsidRDefault="005A3897">
      <w:pPr>
        <w:pStyle w:val="a0"/>
        <w:rPr>
          <w:rFonts w:hint="cs"/>
          <w:rtl/>
        </w:rPr>
      </w:pPr>
      <w:r>
        <w:rPr>
          <w:rFonts w:hint="cs"/>
          <w:rtl/>
        </w:rPr>
        <w:t>חברי הכנסת, אנו בוויכוח עם הליכוד, אני לא אקל בו. יש לנו רשות לזכור את שגיאותיו ההיסטוריות והעכשוויות. כל היום תוקפים אותנו. הוא האמין בשתי גדות לירדן, וחדל; הוא עמד על ארץ-ישראל השלמה, וויתר; הוא סבר שירדן היא פלסטינה, ונסוג; הוא בנה מפת התנחלו</w:t>
      </w:r>
      <w:r>
        <w:rPr>
          <w:rFonts w:hint="cs"/>
          <w:rtl/>
        </w:rPr>
        <w:t>יות שאינה נכנסת למפת השלום, ומנסה לתקן; הוא הבטיח אי-נסיגה מסיני, ונסוג; הוא סירב לשמוע על פינוי עזה, ועכשיו הוא מביא את זה לכנסת.</w:t>
      </w:r>
    </w:p>
    <w:p w14:paraId="540762B1" w14:textId="77777777" w:rsidR="00000000" w:rsidRDefault="005A3897">
      <w:pPr>
        <w:pStyle w:val="a0"/>
        <w:rPr>
          <w:rFonts w:hint="cs"/>
          <w:rtl/>
        </w:rPr>
      </w:pPr>
    </w:p>
    <w:p w14:paraId="3A620D3F" w14:textId="77777777" w:rsidR="00000000" w:rsidRDefault="005A3897">
      <w:pPr>
        <w:pStyle w:val="af0"/>
        <w:rPr>
          <w:rtl/>
        </w:rPr>
      </w:pPr>
      <w:r>
        <w:rPr>
          <w:rFonts w:hint="eastAsia"/>
          <w:rtl/>
        </w:rPr>
        <w:t>בנימין</w:t>
      </w:r>
      <w:r>
        <w:rPr>
          <w:rtl/>
        </w:rPr>
        <w:t xml:space="preserve"> אלון (האיחוד הלאומי - ישראל ביתנו):</w:t>
      </w:r>
    </w:p>
    <w:p w14:paraId="5EA307C5" w14:textId="77777777" w:rsidR="00000000" w:rsidRDefault="005A3897">
      <w:pPr>
        <w:pStyle w:val="a0"/>
        <w:rPr>
          <w:rFonts w:hint="cs"/>
          <w:rtl/>
        </w:rPr>
      </w:pPr>
    </w:p>
    <w:p w14:paraId="2F6E0143" w14:textId="77777777" w:rsidR="00000000" w:rsidRDefault="005A3897">
      <w:pPr>
        <w:pStyle w:val="a0"/>
        <w:rPr>
          <w:rFonts w:hint="cs"/>
          <w:rtl/>
        </w:rPr>
      </w:pPr>
      <w:r>
        <w:rPr>
          <w:rFonts w:hint="cs"/>
          <w:rtl/>
        </w:rPr>
        <w:t>בראבו.</w:t>
      </w:r>
    </w:p>
    <w:p w14:paraId="2A332203" w14:textId="77777777" w:rsidR="00000000" w:rsidRDefault="005A3897">
      <w:pPr>
        <w:pStyle w:val="a0"/>
        <w:ind w:firstLine="0"/>
        <w:rPr>
          <w:rtl/>
        </w:rPr>
      </w:pPr>
    </w:p>
    <w:p w14:paraId="06AC8930" w14:textId="77777777" w:rsidR="00000000" w:rsidRDefault="005A3897">
      <w:pPr>
        <w:pStyle w:val="-"/>
        <w:rPr>
          <w:rtl/>
        </w:rPr>
      </w:pPr>
      <w:bookmarkStart w:id="65" w:name="FS000000456T11_10_2004_17_43_10C"/>
      <w:bookmarkEnd w:id="65"/>
      <w:r>
        <w:rPr>
          <w:rtl/>
        </w:rPr>
        <w:t>שמעון פרס (העבודה-מימד):</w:t>
      </w:r>
    </w:p>
    <w:p w14:paraId="24179D7A" w14:textId="77777777" w:rsidR="00000000" w:rsidRDefault="005A3897">
      <w:pPr>
        <w:pStyle w:val="a0"/>
        <w:rPr>
          <w:rtl/>
        </w:rPr>
      </w:pPr>
    </w:p>
    <w:p w14:paraId="39011D26" w14:textId="77777777" w:rsidR="00000000" w:rsidRDefault="005A3897">
      <w:pPr>
        <w:pStyle w:val="a0"/>
        <w:rPr>
          <w:rFonts w:hint="cs"/>
          <w:rtl/>
        </w:rPr>
      </w:pPr>
      <w:r>
        <w:rPr>
          <w:rFonts w:hint="cs"/>
          <w:rtl/>
        </w:rPr>
        <w:t>הוא השקיע כספי העם בשטחים, הזניח את פיתוח הנגב</w:t>
      </w:r>
      <w:r>
        <w:rPr>
          <w:rFonts w:hint="cs"/>
          <w:rtl/>
        </w:rPr>
        <w:t xml:space="preserve"> והגליל. ועכשיו הוא שוב נוטה לחזור ולהיות נביא האתמול, הליכוד. הוא מקשה על התנועה לעבר השלום. הוא שולל אחדות לאומית. הוא משלים בפועל עם כלכלה העושקת את החלשים, פוגעת בעניים, מקפחת ילדים, נכים, גמלאים, מובטלים. הוא מעניק שפע לבעלי השפע. הוא תומך בממשלה שהקט</w:t>
      </w:r>
      <w:r>
        <w:rPr>
          <w:rFonts w:hint="cs"/>
          <w:rtl/>
        </w:rPr>
        <w:t xml:space="preserve">ינה את תקציבי המחקר. הוא פגע קשות בהשכלה הגבוהה. שני בעלי פרס נובל, שקיבלו עכשיו </w:t>
      </w:r>
      <w:r>
        <w:rPr>
          <w:rtl/>
        </w:rPr>
        <w:t>–</w:t>
      </w:r>
      <w:r>
        <w:rPr>
          <w:rFonts w:hint="cs"/>
          <w:rtl/>
        </w:rPr>
        <w:t xml:space="preserve"> בזכותם - במקום להלל ולהתפאר, הם הזהירו את הממשלה ואת העם: אל תעשו מה שאתם עושים להשכלה הגבוהה. לא יהיו לנו בעתיד בעלי פרס נובל. הפגיעה עכשיו, המחיר יהיה מחר. </w:t>
      </w:r>
    </w:p>
    <w:p w14:paraId="7AC80DBF" w14:textId="77777777" w:rsidR="00000000" w:rsidRDefault="005A3897">
      <w:pPr>
        <w:pStyle w:val="a0"/>
        <w:rPr>
          <w:rFonts w:hint="cs"/>
          <w:rtl/>
        </w:rPr>
      </w:pPr>
    </w:p>
    <w:p w14:paraId="67C45B82" w14:textId="77777777" w:rsidR="00000000" w:rsidRDefault="005A3897">
      <w:pPr>
        <w:pStyle w:val="af0"/>
        <w:rPr>
          <w:rtl/>
        </w:rPr>
      </w:pPr>
      <w:r>
        <w:rPr>
          <w:rFonts w:hint="eastAsia"/>
          <w:rtl/>
        </w:rPr>
        <w:t>רוני</w:t>
      </w:r>
      <w:r>
        <w:rPr>
          <w:rtl/>
        </w:rPr>
        <w:t xml:space="preserve"> בר-און (</w:t>
      </w:r>
      <w:r>
        <w:rPr>
          <w:rtl/>
        </w:rPr>
        <w:t>הליכוד):</w:t>
      </w:r>
    </w:p>
    <w:p w14:paraId="72F785A1" w14:textId="77777777" w:rsidR="00000000" w:rsidRDefault="005A3897">
      <w:pPr>
        <w:pStyle w:val="a0"/>
        <w:rPr>
          <w:rFonts w:hint="cs"/>
          <w:rtl/>
        </w:rPr>
      </w:pPr>
    </w:p>
    <w:p w14:paraId="1CCE77EA" w14:textId="77777777" w:rsidR="00000000" w:rsidRDefault="005A3897">
      <w:pPr>
        <w:pStyle w:val="a0"/>
        <w:rPr>
          <w:rFonts w:hint="cs"/>
          <w:rtl/>
        </w:rPr>
      </w:pPr>
      <w:r>
        <w:rPr>
          <w:rFonts w:hint="cs"/>
          <w:rtl/>
        </w:rPr>
        <w:t xml:space="preserve">תמיד יהיה לנו פרס נובל לשלום. פרס נובל לשלום יהיה לנו, עם נסיגה ובלי נסיגה. </w:t>
      </w:r>
    </w:p>
    <w:p w14:paraId="37DAFA64" w14:textId="77777777" w:rsidR="00000000" w:rsidRDefault="005A3897">
      <w:pPr>
        <w:pStyle w:val="a0"/>
        <w:ind w:firstLine="0"/>
        <w:rPr>
          <w:rFonts w:hint="cs"/>
          <w:rtl/>
        </w:rPr>
      </w:pPr>
    </w:p>
    <w:p w14:paraId="66C49283" w14:textId="77777777" w:rsidR="00000000" w:rsidRDefault="005A3897">
      <w:pPr>
        <w:pStyle w:val="af1"/>
        <w:rPr>
          <w:rtl/>
        </w:rPr>
      </w:pPr>
      <w:r>
        <w:rPr>
          <w:rtl/>
        </w:rPr>
        <w:t>היו"ר ראובן ריבלין:</w:t>
      </w:r>
    </w:p>
    <w:p w14:paraId="1E3590AC" w14:textId="77777777" w:rsidR="00000000" w:rsidRDefault="005A3897">
      <w:pPr>
        <w:pStyle w:val="a0"/>
        <w:rPr>
          <w:rtl/>
        </w:rPr>
      </w:pPr>
    </w:p>
    <w:p w14:paraId="07FBCB3D" w14:textId="77777777" w:rsidR="00000000" w:rsidRDefault="005A3897">
      <w:pPr>
        <w:pStyle w:val="a0"/>
        <w:rPr>
          <w:rFonts w:hint="cs"/>
          <w:rtl/>
        </w:rPr>
      </w:pPr>
      <w:r>
        <w:rPr>
          <w:rFonts w:hint="cs"/>
          <w:rtl/>
        </w:rPr>
        <w:t xml:space="preserve">חבר הכנסת בר-און, למה לך לקלקל קריאות ביניים טובות. </w:t>
      </w:r>
    </w:p>
    <w:p w14:paraId="61B091D7" w14:textId="77777777" w:rsidR="00000000" w:rsidRDefault="005A3897">
      <w:pPr>
        <w:pStyle w:val="a0"/>
        <w:ind w:firstLine="0"/>
        <w:rPr>
          <w:rFonts w:hint="cs"/>
          <w:rtl/>
        </w:rPr>
      </w:pPr>
    </w:p>
    <w:p w14:paraId="4DD7C52A" w14:textId="77777777" w:rsidR="00000000" w:rsidRDefault="005A3897">
      <w:pPr>
        <w:pStyle w:val="-"/>
        <w:rPr>
          <w:rtl/>
        </w:rPr>
      </w:pPr>
      <w:bookmarkStart w:id="66" w:name="FS000000456T11_10_2004_17_45_00C"/>
      <w:bookmarkEnd w:id="66"/>
      <w:r>
        <w:rPr>
          <w:rtl/>
        </w:rPr>
        <w:t>שמעון פרס (העבודה-מימד):</w:t>
      </w:r>
    </w:p>
    <w:p w14:paraId="69B3B0DA" w14:textId="77777777" w:rsidR="00000000" w:rsidRDefault="005A3897">
      <w:pPr>
        <w:pStyle w:val="a0"/>
        <w:rPr>
          <w:rtl/>
        </w:rPr>
      </w:pPr>
    </w:p>
    <w:p w14:paraId="2D9477CF" w14:textId="77777777" w:rsidR="00000000" w:rsidRDefault="005A3897">
      <w:pPr>
        <w:pStyle w:val="a0"/>
        <w:rPr>
          <w:rFonts w:hint="cs"/>
          <w:rtl/>
        </w:rPr>
      </w:pPr>
      <w:r>
        <w:rPr>
          <w:rFonts w:hint="cs"/>
          <w:rtl/>
        </w:rPr>
        <w:t xml:space="preserve">ועכשיו הוא רוצה להעביר את סמכות ההכרעה מהכנסת למרכז המפלגה ולהכניס </w:t>
      </w:r>
      <w:r>
        <w:rPr>
          <w:rFonts w:hint="cs"/>
          <w:rtl/>
        </w:rPr>
        <w:t xml:space="preserve">פוליטיזציה במנגנון הממשלתי. </w:t>
      </w:r>
    </w:p>
    <w:p w14:paraId="33C50728" w14:textId="77777777" w:rsidR="00000000" w:rsidRDefault="005A3897">
      <w:pPr>
        <w:pStyle w:val="a0"/>
        <w:rPr>
          <w:rFonts w:hint="cs"/>
          <w:rtl/>
        </w:rPr>
      </w:pPr>
    </w:p>
    <w:p w14:paraId="28B063E6" w14:textId="77777777" w:rsidR="00000000" w:rsidRDefault="005A3897">
      <w:pPr>
        <w:pStyle w:val="af0"/>
        <w:rPr>
          <w:rtl/>
        </w:rPr>
      </w:pPr>
      <w:r>
        <w:rPr>
          <w:rFonts w:hint="eastAsia"/>
          <w:rtl/>
        </w:rPr>
        <w:t>טלב</w:t>
      </w:r>
      <w:r>
        <w:rPr>
          <w:rtl/>
        </w:rPr>
        <w:t xml:space="preserve"> אלסאנע (רע"ם):</w:t>
      </w:r>
    </w:p>
    <w:p w14:paraId="11F52448" w14:textId="77777777" w:rsidR="00000000" w:rsidRDefault="005A3897">
      <w:pPr>
        <w:pStyle w:val="a0"/>
        <w:rPr>
          <w:rFonts w:hint="cs"/>
          <w:rtl/>
        </w:rPr>
      </w:pPr>
    </w:p>
    <w:p w14:paraId="047D9AB4" w14:textId="77777777" w:rsidR="00000000" w:rsidRDefault="005A3897">
      <w:pPr>
        <w:pStyle w:val="a0"/>
        <w:rPr>
          <w:rFonts w:hint="cs"/>
          <w:rtl/>
        </w:rPr>
      </w:pPr>
      <w:r>
        <w:rPr>
          <w:rFonts w:hint="cs"/>
          <w:rtl/>
        </w:rPr>
        <w:t>אבל איך אתם הולכים להצביע?</w:t>
      </w:r>
    </w:p>
    <w:p w14:paraId="61A495E0" w14:textId="77777777" w:rsidR="00000000" w:rsidRDefault="005A3897">
      <w:pPr>
        <w:pStyle w:val="a0"/>
        <w:ind w:firstLine="0"/>
        <w:rPr>
          <w:rFonts w:hint="cs"/>
          <w:rtl/>
        </w:rPr>
      </w:pPr>
    </w:p>
    <w:p w14:paraId="02168BD8" w14:textId="77777777" w:rsidR="00000000" w:rsidRDefault="005A3897">
      <w:pPr>
        <w:pStyle w:val="af0"/>
        <w:rPr>
          <w:rtl/>
        </w:rPr>
      </w:pPr>
      <w:r>
        <w:rPr>
          <w:rFonts w:hint="eastAsia"/>
          <w:rtl/>
        </w:rPr>
        <w:t>גלעד</w:t>
      </w:r>
      <w:r>
        <w:rPr>
          <w:rtl/>
        </w:rPr>
        <w:t xml:space="preserve"> ארדן (הליכוד):</w:t>
      </w:r>
    </w:p>
    <w:p w14:paraId="35FF8C4D" w14:textId="77777777" w:rsidR="00000000" w:rsidRDefault="005A3897">
      <w:pPr>
        <w:pStyle w:val="a0"/>
        <w:rPr>
          <w:rFonts w:hint="cs"/>
          <w:rtl/>
        </w:rPr>
      </w:pPr>
    </w:p>
    <w:p w14:paraId="27B62D9C" w14:textId="77777777" w:rsidR="00000000" w:rsidRDefault="005A3897">
      <w:pPr>
        <w:pStyle w:val="a0"/>
        <w:rPr>
          <w:rFonts w:hint="cs"/>
          <w:rtl/>
        </w:rPr>
      </w:pPr>
      <w:r>
        <w:rPr>
          <w:rFonts w:hint="cs"/>
          <w:rtl/>
        </w:rPr>
        <w:t xml:space="preserve">- - - את הקול שלך. </w:t>
      </w:r>
    </w:p>
    <w:p w14:paraId="130076AB" w14:textId="77777777" w:rsidR="00000000" w:rsidRDefault="005A3897">
      <w:pPr>
        <w:pStyle w:val="a0"/>
        <w:ind w:firstLine="0"/>
        <w:rPr>
          <w:rFonts w:hint="cs"/>
          <w:rtl/>
        </w:rPr>
      </w:pPr>
    </w:p>
    <w:p w14:paraId="13D52C0E" w14:textId="77777777" w:rsidR="00000000" w:rsidRDefault="005A3897">
      <w:pPr>
        <w:pStyle w:val="af1"/>
        <w:rPr>
          <w:rtl/>
        </w:rPr>
      </w:pPr>
      <w:r>
        <w:rPr>
          <w:rtl/>
        </w:rPr>
        <w:t>היו"ר ראובן ריבלין:</w:t>
      </w:r>
    </w:p>
    <w:p w14:paraId="7407D5D2" w14:textId="77777777" w:rsidR="00000000" w:rsidRDefault="005A3897">
      <w:pPr>
        <w:pStyle w:val="a0"/>
        <w:rPr>
          <w:rtl/>
        </w:rPr>
      </w:pPr>
    </w:p>
    <w:p w14:paraId="6BA2D717" w14:textId="77777777" w:rsidR="00000000" w:rsidRDefault="005A3897">
      <w:pPr>
        <w:pStyle w:val="a0"/>
        <w:rPr>
          <w:rFonts w:hint="cs"/>
          <w:rtl/>
        </w:rPr>
      </w:pPr>
      <w:r>
        <w:rPr>
          <w:rFonts w:hint="cs"/>
          <w:rtl/>
        </w:rPr>
        <w:t xml:space="preserve">חבר הכנסת ארדן. </w:t>
      </w:r>
    </w:p>
    <w:p w14:paraId="61228CA8" w14:textId="77777777" w:rsidR="00000000" w:rsidRDefault="005A3897">
      <w:pPr>
        <w:pStyle w:val="a0"/>
        <w:rPr>
          <w:rFonts w:hint="cs"/>
          <w:rtl/>
        </w:rPr>
      </w:pPr>
    </w:p>
    <w:p w14:paraId="057AFA40" w14:textId="77777777" w:rsidR="00000000" w:rsidRDefault="005A3897">
      <w:pPr>
        <w:pStyle w:val="-"/>
        <w:rPr>
          <w:rtl/>
        </w:rPr>
      </w:pPr>
      <w:bookmarkStart w:id="67" w:name="FS000000456T11_10_2004_17_46_01C"/>
      <w:bookmarkEnd w:id="67"/>
      <w:r>
        <w:rPr>
          <w:rtl/>
        </w:rPr>
        <w:t>שמעון פרס (העבודה-מימד):</w:t>
      </w:r>
    </w:p>
    <w:p w14:paraId="59DF2E55" w14:textId="77777777" w:rsidR="00000000" w:rsidRDefault="005A3897">
      <w:pPr>
        <w:pStyle w:val="a0"/>
        <w:rPr>
          <w:rtl/>
        </w:rPr>
      </w:pPr>
    </w:p>
    <w:p w14:paraId="62015ED9" w14:textId="77777777" w:rsidR="00000000" w:rsidRDefault="005A3897">
      <w:pPr>
        <w:pStyle w:val="a0"/>
        <w:rPr>
          <w:rFonts w:hint="cs"/>
          <w:rtl/>
        </w:rPr>
      </w:pPr>
      <w:r>
        <w:rPr>
          <w:rFonts w:hint="cs"/>
          <w:rtl/>
        </w:rPr>
        <w:t xml:space="preserve">אדוני ראש הממשלה, אי-אפשר לחיות מעבר להרי הזמן - - </w:t>
      </w:r>
    </w:p>
    <w:p w14:paraId="69A0A137" w14:textId="77777777" w:rsidR="00000000" w:rsidRDefault="005A3897">
      <w:pPr>
        <w:pStyle w:val="a0"/>
        <w:ind w:firstLine="0"/>
        <w:rPr>
          <w:rFonts w:hint="cs"/>
          <w:rtl/>
        </w:rPr>
      </w:pPr>
    </w:p>
    <w:p w14:paraId="5255BAE2" w14:textId="77777777" w:rsidR="00000000" w:rsidRDefault="005A3897">
      <w:pPr>
        <w:pStyle w:val="af1"/>
        <w:rPr>
          <w:rtl/>
        </w:rPr>
      </w:pPr>
      <w:r>
        <w:rPr>
          <w:rtl/>
        </w:rPr>
        <w:t>היו"ר ראובן ריבלין</w:t>
      </w:r>
      <w:r>
        <w:rPr>
          <w:rtl/>
        </w:rPr>
        <w:t>:</w:t>
      </w:r>
    </w:p>
    <w:p w14:paraId="3DEF4C44" w14:textId="77777777" w:rsidR="00000000" w:rsidRDefault="005A3897">
      <w:pPr>
        <w:pStyle w:val="a0"/>
        <w:rPr>
          <w:rtl/>
        </w:rPr>
      </w:pPr>
    </w:p>
    <w:p w14:paraId="204D9037" w14:textId="77777777" w:rsidR="00000000" w:rsidRDefault="005A3897">
      <w:pPr>
        <w:pStyle w:val="a0"/>
        <w:rPr>
          <w:rFonts w:hint="cs"/>
          <w:rtl/>
        </w:rPr>
      </w:pPr>
      <w:r>
        <w:rPr>
          <w:rFonts w:hint="cs"/>
          <w:rtl/>
        </w:rPr>
        <w:t xml:space="preserve">חבר הכנסת ארדן. חבר הכנסת חזן. </w:t>
      </w:r>
    </w:p>
    <w:p w14:paraId="5AA25AB5" w14:textId="77777777" w:rsidR="00000000" w:rsidRDefault="005A3897">
      <w:pPr>
        <w:pStyle w:val="a0"/>
        <w:ind w:firstLine="0"/>
        <w:rPr>
          <w:rFonts w:hint="cs"/>
          <w:rtl/>
        </w:rPr>
      </w:pPr>
    </w:p>
    <w:p w14:paraId="217EAB98" w14:textId="77777777" w:rsidR="00000000" w:rsidRDefault="005A3897">
      <w:pPr>
        <w:pStyle w:val="-"/>
        <w:rPr>
          <w:rtl/>
        </w:rPr>
      </w:pPr>
      <w:bookmarkStart w:id="68" w:name="FS000000456T11_10_2004_17_46_24C"/>
      <w:bookmarkEnd w:id="68"/>
      <w:r>
        <w:rPr>
          <w:rtl/>
        </w:rPr>
        <w:t>שמעון פרס (העבודה-מימד):</w:t>
      </w:r>
    </w:p>
    <w:p w14:paraId="1389B7E5" w14:textId="77777777" w:rsidR="00000000" w:rsidRDefault="005A3897">
      <w:pPr>
        <w:pStyle w:val="a0"/>
        <w:rPr>
          <w:rtl/>
        </w:rPr>
      </w:pPr>
    </w:p>
    <w:p w14:paraId="25607F38" w14:textId="77777777" w:rsidR="00000000" w:rsidRDefault="005A3897">
      <w:pPr>
        <w:pStyle w:val="a0"/>
        <w:rPr>
          <w:rFonts w:hint="cs"/>
          <w:rtl/>
        </w:rPr>
      </w:pPr>
      <w:r>
        <w:rPr>
          <w:rFonts w:hint="cs"/>
          <w:rtl/>
        </w:rPr>
        <w:t xml:space="preserve">- - הערפל שנוצר יתפזר, וזה עלול לקרות כבר למחרת הבחירות בארצות-הברית </w:t>
      </w:r>
      <w:r>
        <w:rPr>
          <w:rtl/>
        </w:rPr>
        <w:t>–</w:t>
      </w:r>
      <w:r>
        <w:rPr>
          <w:rFonts w:hint="cs"/>
          <w:rtl/>
        </w:rPr>
        <w:t xml:space="preserve"> זה די קרוב. הקיצוץ בתקציב לא יועיל אם התקציב יישאר פוליטי, כלומר יפרנס את הגושים הגדולים בשטחים, תוך כדי המשך קיפוח השכבות </w:t>
      </w:r>
      <w:r>
        <w:rPr>
          <w:rFonts w:hint="cs"/>
          <w:rtl/>
        </w:rPr>
        <w:t xml:space="preserve">הדלות בישראל. הרבה מהשגיאות נוצרו מפני שהליכוד סבור שהוא רוב לנצח. אתם לא רוב לנצח. אל תשכחו שאת מחיר שגיאות הליכוד משלם העם כולו. </w:t>
      </w:r>
    </w:p>
    <w:p w14:paraId="01FD5593" w14:textId="77777777" w:rsidR="00000000" w:rsidRDefault="005A3897">
      <w:pPr>
        <w:pStyle w:val="a0"/>
        <w:ind w:firstLine="0"/>
        <w:rPr>
          <w:rFonts w:hint="cs"/>
          <w:rtl/>
        </w:rPr>
      </w:pPr>
    </w:p>
    <w:p w14:paraId="6EC88DCA" w14:textId="77777777" w:rsidR="00000000" w:rsidRDefault="005A3897">
      <w:pPr>
        <w:pStyle w:val="af0"/>
        <w:rPr>
          <w:rtl/>
        </w:rPr>
      </w:pPr>
      <w:r>
        <w:rPr>
          <w:rFonts w:hint="eastAsia"/>
          <w:rtl/>
        </w:rPr>
        <w:t>יחיאל</w:t>
      </w:r>
      <w:r>
        <w:rPr>
          <w:rtl/>
        </w:rPr>
        <w:t xml:space="preserve"> חזן (הליכוד):</w:t>
      </w:r>
    </w:p>
    <w:p w14:paraId="1EF470BA" w14:textId="77777777" w:rsidR="00000000" w:rsidRDefault="005A3897">
      <w:pPr>
        <w:pStyle w:val="a0"/>
        <w:rPr>
          <w:rFonts w:hint="cs"/>
          <w:rtl/>
        </w:rPr>
      </w:pPr>
    </w:p>
    <w:p w14:paraId="2295612B" w14:textId="77777777" w:rsidR="00000000" w:rsidRDefault="005A3897">
      <w:pPr>
        <w:pStyle w:val="a0"/>
        <w:rPr>
          <w:rFonts w:hint="cs"/>
          <w:rtl/>
        </w:rPr>
      </w:pPr>
      <w:r>
        <w:rPr>
          <w:rFonts w:hint="cs"/>
          <w:rtl/>
        </w:rPr>
        <w:t xml:space="preserve">- - - </w:t>
      </w:r>
    </w:p>
    <w:p w14:paraId="57BD810B" w14:textId="77777777" w:rsidR="00000000" w:rsidRDefault="005A3897">
      <w:pPr>
        <w:pStyle w:val="a0"/>
        <w:ind w:firstLine="0"/>
        <w:rPr>
          <w:rFonts w:hint="cs"/>
          <w:rtl/>
        </w:rPr>
      </w:pPr>
    </w:p>
    <w:p w14:paraId="1C0C5558" w14:textId="77777777" w:rsidR="00000000" w:rsidRDefault="005A3897">
      <w:pPr>
        <w:pStyle w:val="af1"/>
        <w:rPr>
          <w:rtl/>
        </w:rPr>
      </w:pPr>
      <w:r>
        <w:rPr>
          <w:rFonts w:hint="eastAsia"/>
          <w:rtl/>
        </w:rPr>
        <w:t>היו</w:t>
      </w:r>
      <w:r>
        <w:rPr>
          <w:rtl/>
        </w:rPr>
        <w:t>"ר ראובן ריבלין:</w:t>
      </w:r>
    </w:p>
    <w:p w14:paraId="2032DC59" w14:textId="77777777" w:rsidR="00000000" w:rsidRDefault="005A3897">
      <w:pPr>
        <w:pStyle w:val="a0"/>
        <w:rPr>
          <w:rFonts w:hint="cs"/>
          <w:rtl/>
        </w:rPr>
      </w:pPr>
    </w:p>
    <w:p w14:paraId="5A3C11D4" w14:textId="77777777" w:rsidR="00000000" w:rsidRDefault="005A3897">
      <w:pPr>
        <w:pStyle w:val="a0"/>
        <w:rPr>
          <w:rFonts w:hint="cs"/>
          <w:rtl/>
        </w:rPr>
      </w:pPr>
      <w:r>
        <w:rPr>
          <w:rFonts w:hint="cs"/>
          <w:rtl/>
        </w:rPr>
        <w:t xml:space="preserve">חבר הכנסת חזן. </w:t>
      </w:r>
    </w:p>
    <w:p w14:paraId="4D84E781" w14:textId="77777777" w:rsidR="00000000" w:rsidRDefault="005A3897">
      <w:pPr>
        <w:pStyle w:val="a0"/>
        <w:ind w:firstLine="0"/>
        <w:rPr>
          <w:rFonts w:hint="cs"/>
          <w:rtl/>
        </w:rPr>
      </w:pPr>
    </w:p>
    <w:p w14:paraId="7EB21281" w14:textId="77777777" w:rsidR="00000000" w:rsidRDefault="005A3897">
      <w:pPr>
        <w:pStyle w:val="-"/>
        <w:rPr>
          <w:rtl/>
        </w:rPr>
      </w:pPr>
      <w:bookmarkStart w:id="69" w:name="FS000000456T11_10_2004_17_47_42C"/>
      <w:bookmarkEnd w:id="69"/>
      <w:r>
        <w:rPr>
          <w:rFonts w:hint="eastAsia"/>
          <w:rtl/>
        </w:rPr>
        <w:t>שמעון</w:t>
      </w:r>
      <w:r>
        <w:rPr>
          <w:rtl/>
        </w:rPr>
        <w:t xml:space="preserve"> פרס (העבודה-מימד):</w:t>
      </w:r>
    </w:p>
    <w:p w14:paraId="107CEC7B" w14:textId="77777777" w:rsidR="00000000" w:rsidRDefault="005A3897">
      <w:pPr>
        <w:pStyle w:val="a0"/>
        <w:rPr>
          <w:rFonts w:hint="cs"/>
          <w:rtl/>
        </w:rPr>
      </w:pPr>
    </w:p>
    <w:p w14:paraId="2388E9DA" w14:textId="77777777" w:rsidR="00000000" w:rsidRDefault="005A3897">
      <w:pPr>
        <w:pStyle w:val="a0"/>
        <w:rPr>
          <w:rFonts w:hint="cs"/>
          <w:rtl/>
        </w:rPr>
      </w:pPr>
      <w:r>
        <w:rPr>
          <w:rFonts w:hint="cs"/>
          <w:rtl/>
        </w:rPr>
        <w:t>ועל כן עלינו לעשות הכול כדי לה</w:t>
      </w:r>
      <w:r>
        <w:rPr>
          <w:rFonts w:hint="cs"/>
          <w:rtl/>
        </w:rPr>
        <w:t>יחלץ מימת השגיאות של המפלגה שהיתה גדולה בבחירות הקודמות. נתמוך במדיניות, נתמוך במדיניות ההתנתקות כפי שתיארת היום, אדוני ראש הממשלה - -</w:t>
      </w:r>
    </w:p>
    <w:p w14:paraId="56800864" w14:textId="77777777" w:rsidR="00000000" w:rsidRDefault="005A3897">
      <w:pPr>
        <w:pStyle w:val="a0"/>
        <w:ind w:firstLine="0"/>
        <w:rPr>
          <w:rFonts w:hint="cs"/>
          <w:rtl/>
        </w:rPr>
      </w:pPr>
    </w:p>
    <w:p w14:paraId="08CEC703" w14:textId="77777777" w:rsidR="00000000" w:rsidRDefault="005A3897">
      <w:pPr>
        <w:pStyle w:val="af1"/>
        <w:rPr>
          <w:rtl/>
        </w:rPr>
      </w:pPr>
      <w:r>
        <w:rPr>
          <w:rFonts w:hint="eastAsia"/>
          <w:rtl/>
        </w:rPr>
        <w:t>היו</w:t>
      </w:r>
      <w:r>
        <w:rPr>
          <w:rtl/>
        </w:rPr>
        <w:t>"ר ראובן ריבלין:</w:t>
      </w:r>
    </w:p>
    <w:p w14:paraId="7FB57A07" w14:textId="77777777" w:rsidR="00000000" w:rsidRDefault="005A3897">
      <w:pPr>
        <w:pStyle w:val="a0"/>
        <w:rPr>
          <w:rFonts w:hint="cs"/>
          <w:rtl/>
        </w:rPr>
      </w:pPr>
    </w:p>
    <w:p w14:paraId="70176ABB" w14:textId="77777777" w:rsidR="00000000" w:rsidRDefault="005A3897">
      <w:pPr>
        <w:pStyle w:val="a0"/>
        <w:rPr>
          <w:rFonts w:hint="cs"/>
          <w:rtl/>
        </w:rPr>
      </w:pPr>
      <w:r>
        <w:rPr>
          <w:rFonts w:hint="cs"/>
          <w:rtl/>
        </w:rPr>
        <w:t xml:space="preserve">חברת הכנסת גבריאלי. </w:t>
      </w:r>
    </w:p>
    <w:p w14:paraId="4D668271" w14:textId="77777777" w:rsidR="00000000" w:rsidRDefault="005A3897">
      <w:pPr>
        <w:pStyle w:val="a0"/>
        <w:ind w:firstLine="0"/>
        <w:rPr>
          <w:rFonts w:hint="cs"/>
          <w:rtl/>
        </w:rPr>
      </w:pPr>
    </w:p>
    <w:p w14:paraId="70A7024A" w14:textId="77777777" w:rsidR="00000000" w:rsidRDefault="005A3897">
      <w:pPr>
        <w:pStyle w:val="-"/>
        <w:rPr>
          <w:rtl/>
        </w:rPr>
      </w:pPr>
      <w:bookmarkStart w:id="70" w:name="FS000000456T11_10_2004_17_48_21C"/>
      <w:bookmarkEnd w:id="70"/>
      <w:r>
        <w:rPr>
          <w:rFonts w:hint="eastAsia"/>
          <w:rtl/>
        </w:rPr>
        <w:t>שמעון</w:t>
      </w:r>
      <w:r>
        <w:rPr>
          <w:rtl/>
        </w:rPr>
        <w:t xml:space="preserve"> פרס (העבודה-מימד):</w:t>
      </w:r>
    </w:p>
    <w:p w14:paraId="520FB789" w14:textId="77777777" w:rsidR="00000000" w:rsidRDefault="005A3897">
      <w:pPr>
        <w:pStyle w:val="a0"/>
        <w:rPr>
          <w:rFonts w:hint="cs"/>
          <w:rtl/>
        </w:rPr>
      </w:pPr>
    </w:p>
    <w:p w14:paraId="4000D6EA" w14:textId="77777777" w:rsidR="00000000" w:rsidRDefault="005A3897">
      <w:pPr>
        <w:pStyle w:val="a0"/>
        <w:rPr>
          <w:rFonts w:hint="cs"/>
          <w:rtl/>
        </w:rPr>
      </w:pPr>
      <w:r>
        <w:rPr>
          <w:rFonts w:hint="cs"/>
          <w:rtl/>
        </w:rPr>
        <w:t>- - אם היא תהווה פרק בתהליך השלום, צעד במפת הדרכים,</w:t>
      </w:r>
      <w:r>
        <w:rPr>
          <w:rFonts w:hint="cs"/>
          <w:rtl/>
        </w:rPr>
        <w:t xml:space="preserve"> כפי שהבטחת. לא נתמוך בכל תוכנית שתהיה התחמקות ותיקרא התנתקות. </w:t>
      </w:r>
    </w:p>
    <w:p w14:paraId="7B41A82B" w14:textId="77777777" w:rsidR="00000000" w:rsidRDefault="005A3897">
      <w:pPr>
        <w:pStyle w:val="a0"/>
        <w:ind w:firstLine="0"/>
        <w:rPr>
          <w:rFonts w:hint="cs"/>
          <w:rtl/>
        </w:rPr>
      </w:pPr>
    </w:p>
    <w:p w14:paraId="20DD7FAC" w14:textId="77777777" w:rsidR="00000000" w:rsidRDefault="005A3897">
      <w:pPr>
        <w:pStyle w:val="af0"/>
        <w:rPr>
          <w:rtl/>
        </w:rPr>
      </w:pPr>
      <w:r>
        <w:rPr>
          <w:rFonts w:hint="eastAsia"/>
          <w:rtl/>
        </w:rPr>
        <w:t>טלב</w:t>
      </w:r>
      <w:r>
        <w:rPr>
          <w:rtl/>
        </w:rPr>
        <w:t xml:space="preserve"> אלסאנע (רע"ם):</w:t>
      </w:r>
    </w:p>
    <w:p w14:paraId="6C779B4F" w14:textId="77777777" w:rsidR="00000000" w:rsidRDefault="005A3897">
      <w:pPr>
        <w:pStyle w:val="a0"/>
        <w:rPr>
          <w:rFonts w:hint="cs"/>
          <w:rtl/>
        </w:rPr>
      </w:pPr>
    </w:p>
    <w:p w14:paraId="438E1DE2" w14:textId="77777777" w:rsidR="00000000" w:rsidRDefault="005A3897">
      <w:pPr>
        <w:pStyle w:val="a0"/>
        <w:rPr>
          <w:rFonts w:hint="cs"/>
          <w:rtl/>
        </w:rPr>
      </w:pPr>
      <w:r>
        <w:rPr>
          <w:rFonts w:hint="cs"/>
          <w:rtl/>
        </w:rPr>
        <w:t>איך תצביע?</w:t>
      </w:r>
    </w:p>
    <w:p w14:paraId="3E1D4E6E" w14:textId="77777777" w:rsidR="00000000" w:rsidRDefault="005A3897">
      <w:pPr>
        <w:pStyle w:val="a0"/>
        <w:rPr>
          <w:rFonts w:hint="cs"/>
          <w:rtl/>
        </w:rPr>
      </w:pPr>
    </w:p>
    <w:p w14:paraId="055697F3" w14:textId="77777777" w:rsidR="00000000" w:rsidRDefault="005A3897">
      <w:pPr>
        <w:pStyle w:val="-"/>
        <w:rPr>
          <w:rtl/>
        </w:rPr>
      </w:pPr>
      <w:bookmarkStart w:id="71" w:name="FS000000456T11_10_2004_17_49_02C"/>
      <w:bookmarkEnd w:id="71"/>
      <w:r>
        <w:rPr>
          <w:rtl/>
        </w:rPr>
        <w:t>שמעון פרס (העבודה-מימד):</w:t>
      </w:r>
    </w:p>
    <w:p w14:paraId="660FEB6A" w14:textId="77777777" w:rsidR="00000000" w:rsidRDefault="005A3897">
      <w:pPr>
        <w:pStyle w:val="a0"/>
        <w:rPr>
          <w:rtl/>
        </w:rPr>
      </w:pPr>
    </w:p>
    <w:p w14:paraId="0BC72CCF" w14:textId="77777777" w:rsidR="00000000" w:rsidRDefault="005A3897">
      <w:pPr>
        <w:pStyle w:val="a0"/>
        <w:rPr>
          <w:rFonts w:hint="cs"/>
          <w:rtl/>
        </w:rPr>
      </w:pPr>
      <w:r>
        <w:rPr>
          <w:rFonts w:hint="cs"/>
          <w:rtl/>
        </w:rPr>
        <w:t xml:space="preserve">אנחנו מוכנים להעניק רשת ביטחון, לא רשת הסוואה. </w:t>
      </w:r>
    </w:p>
    <w:p w14:paraId="730EB8DE" w14:textId="77777777" w:rsidR="00000000" w:rsidRDefault="005A3897">
      <w:pPr>
        <w:pStyle w:val="a0"/>
        <w:ind w:firstLine="0"/>
        <w:rPr>
          <w:rFonts w:hint="cs"/>
          <w:rtl/>
        </w:rPr>
      </w:pPr>
    </w:p>
    <w:p w14:paraId="16D71B48" w14:textId="77777777" w:rsidR="00000000" w:rsidRDefault="005A3897">
      <w:pPr>
        <w:pStyle w:val="af1"/>
        <w:rPr>
          <w:rtl/>
        </w:rPr>
      </w:pPr>
      <w:r>
        <w:rPr>
          <w:rtl/>
        </w:rPr>
        <w:t>היו"ר ראובן ריבלין:</w:t>
      </w:r>
    </w:p>
    <w:p w14:paraId="553E4BBB" w14:textId="77777777" w:rsidR="00000000" w:rsidRDefault="005A3897">
      <w:pPr>
        <w:pStyle w:val="a0"/>
        <w:rPr>
          <w:rtl/>
        </w:rPr>
      </w:pPr>
    </w:p>
    <w:p w14:paraId="51EC3613" w14:textId="77777777" w:rsidR="00000000" w:rsidRDefault="005A3897">
      <w:pPr>
        <w:pStyle w:val="a0"/>
        <w:rPr>
          <w:rFonts w:hint="cs"/>
          <w:rtl/>
        </w:rPr>
      </w:pPr>
      <w:r>
        <w:rPr>
          <w:rFonts w:hint="cs"/>
          <w:rtl/>
        </w:rPr>
        <w:t xml:space="preserve">חבר הכנסת, השאלה שלך היתה ברורה. </w:t>
      </w:r>
    </w:p>
    <w:p w14:paraId="6DE35B61" w14:textId="77777777" w:rsidR="00000000" w:rsidRDefault="005A3897">
      <w:pPr>
        <w:pStyle w:val="a0"/>
        <w:ind w:firstLine="0"/>
        <w:rPr>
          <w:rFonts w:hint="cs"/>
          <w:rtl/>
        </w:rPr>
      </w:pPr>
    </w:p>
    <w:p w14:paraId="46358855" w14:textId="77777777" w:rsidR="00000000" w:rsidRDefault="005A3897">
      <w:pPr>
        <w:pStyle w:val="af0"/>
        <w:rPr>
          <w:rtl/>
        </w:rPr>
      </w:pPr>
      <w:r>
        <w:rPr>
          <w:rFonts w:hint="eastAsia"/>
          <w:rtl/>
        </w:rPr>
        <w:t>טלב</w:t>
      </w:r>
      <w:r>
        <w:rPr>
          <w:rtl/>
        </w:rPr>
        <w:t xml:space="preserve"> אלסאנע (רע"ם):</w:t>
      </w:r>
    </w:p>
    <w:p w14:paraId="0EBBF488" w14:textId="77777777" w:rsidR="00000000" w:rsidRDefault="005A3897">
      <w:pPr>
        <w:pStyle w:val="a0"/>
        <w:rPr>
          <w:rFonts w:hint="cs"/>
          <w:rtl/>
        </w:rPr>
      </w:pPr>
    </w:p>
    <w:p w14:paraId="5BA0BC1A" w14:textId="77777777" w:rsidR="00000000" w:rsidRDefault="005A3897">
      <w:pPr>
        <w:pStyle w:val="a0"/>
        <w:rPr>
          <w:rFonts w:hint="cs"/>
          <w:rtl/>
        </w:rPr>
      </w:pPr>
      <w:r>
        <w:rPr>
          <w:rFonts w:hint="cs"/>
          <w:rtl/>
        </w:rPr>
        <w:t>זה מעניי</w:t>
      </w:r>
      <w:r>
        <w:rPr>
          <w:rFonts w:hint="cs"/>
          <w:rtl/>
        </w:rPr>
        <w:t xml:space="preserve">ן. </w:t>
      </w:r>
    </w:p>
    <w:p w14:paraId="405D2236" w14:textId="77777777" w:rsidR="00000000" w:rsidRDefault="005A3897">
      <w:pPr>
        <w:pStyle w:val="a0"/>
        <w:ind w:firstLine="0"/>
        <w:rPr>
          <w:rFonts w:hint="cs"/>
          <w:rtl/>
        </w:rPr>
      </w:pPr>
    </w:p>
    <w:p w14:paraId="4FF6599E" w14:textId="77777777" w:rsidR="00000000" w:rsidRDefault="005A3897">
      <w:pPr>
        <w:pStyle w:val="af1"/>
        <w:rPr>
          <w:rtl/>
        </w:rPr>
      </w:pPr>
      <w:r>
        <w:rPr>
          <w:rtl/>
        </w:rPr>
        <w:t>היו"ר ראובן ריבלין:</w:t>
      </w:r>
    </w:p>
    <w:p w14:paraId="38D8E0BC" w14:textId="77777777" w:rsidR="00000000" w:rsidRDefault="005A3897">
      <w:pPr>
        <w:pStyle w:val="a0"/>
        <w:rPr>
          <w:rtl/>
        </w:rPr>
      </w:pPr>
    </w:p>
    <w:p w14:paraId="73325A12" w14:textId="77777777" w:rsidR="00000000" w:rsidRDefault="005A3897">
      <w:pPr>
        <w:pStyle w:val="a0"/>
        <w:rPr>
          <w:rFonts w:hint="cs"/>
          <w:rtl/>
        </w:rPr>
      </w:pPr>
      <w:r>
        <w:rPr>
          <w:rFonts w:hint="cs"/>
          <w:rtl/>
        </w:rPr>
        <w:t xml:space="preserve">היא היתה ברורה. חבר הכנסת אלסאנע, שאלתכם היתה ברורה. </w:t>
      </w:r>
    </w:p>
    <w:p w14:paraId="6DB65335" w14:textId="77777777" w:rsidR="00000000" w:rsidRDefault="005A3897">
      <w:pPr>
        <w:pStyle w:val="a0"/>
        <w:ind w:firstLine="0"/>
        <w:rPr>
          <w:rFonts w:hint="cs"/>
          <w:rtl/>
        </w:rPr>
      </w:pPr>
    </w:p>
    <w:p w14:paraId="06A2FD09" w14:textId="77777777" w:rsidR="00000000" w:rsidRDefault="005A3897">
      <w:pPr>
        <w:pStyle w:val="-"/>
        <w:rPr>
          <w:rtl/>
        </w:rPr>
      </w:pPr>
      <w:bookmarkStart w:id="72" w:name="FS000000456T11_10_2004_17_49_54C"/>
      <w:bookmarkEnd w:id="72"/>
      <w:r>
        <w:rPr>
          <w:rtl/>
        </w:rPr>
        <w:t>שמעון פרס (העבודה-מימד):</w:t>
      </w:r>
    </w:p>
    <w:p w14:paraId="35D20196" w14:textId="77777777" w:rsidR="00000000" w:rsidRDefault="005A3897">
      <w:pPr>
        <w:pStyle w:val="a0"/>
        <w:rPr>
          <w:rtl/>
        </w:rPr>
      </w:pPr>
    </w:p>
    <w:p w14:paraId="54939DA0" w14:textId="77777777" w:rsidR="00000000" w:rsidRDefault="005A3897">
      <w:pPr>
        <w:pStyle w:val="a0"/>
        <w:rPr>
          <w:rFonts w:hint="cs"/>
          <w:rtl/>
        </w:rPr>
      </w:pPr>
      <w:r>
        <w:rPr>
          <w:rFonts w:hint="cs"/>
          <w:rtl/>
        </w:rPr>
        <w:t xml:space="preserve">אדוני וידידי רן כהן, אנחנו אופוזיציה לממשלה, לא אופוזיציה לשלום. ואנחנו יודעים להבחין בין השניים, אל תדאג. </w:t>
      </w:r>
    </w:p>
    <w:p w14:paraId="3E12DD90" w14:textId="77777777" w:rsidR="00000000" w:rsidRDefault="005A3897">
      <w:pPr>
        <w:pStyle w:val="a0"/>
        <w:rPr>
          <w:rFonts w:hint="cs"/>
          <w:rtl/>
        </w:rPr>
      </w:pPr>
    </w:p>
    <w:p w14:paraId="74CAC05D" w14:textId="77777777" w:rsidR="00000000" w:rsidRDefault="005A3897">
      <w:pPr>
        <w:pStyle w:val="af0"/>
        <w:rPr>
          <w:rtl/>
        </w:rPr>
      </w:pPr>
      <w:r>
        <w:rPr>
          <w:rFonts w:hint="eastAsia"/>
          <w:rtl/>
        </w:rPr>
        <w:t>טלב</w:t>
      </w:r>
      <w:r>
        <w:rPr>
          <w:rtl/>
        </w:rPr>
        <w:t xml:space="preserve"> אלסאנע (רע"ם):</w:t>
      </w:r>
    </w:p>
    <w:p w14:paraId="2142B4EF" w14:textId="77777777" w:rsidR="00000000" w:rsidRDefault="005A3897">
      <w:pPr>
        <w:pStyle w:val="a0"/>
        <w:rPr>
          <w:rFonts w:hint="cs"/>
          <w:rtl/>
        </w:rPr>
      </w:pPr>
    </w:p>
    <w:p w14:paraId="17240620" w14:textId="77777777" w:rsidR="00000000" w:rsidRDefault="005A3897">
      <w:pPr>
        <w:pStyle w:val="a0"/>
        <w:rPr>
          <w:rFonts w:hint="cs"/>
          <w:rtl/>
        </w:rPr>
      </w:pPr>
      <w:r>
        <w:rPr>
          <w:rFonts w:hint="cs"/>
          <w:rtl/>
        </w:rPr>
        <w:t>אדוני מאוד משכנע, אב</w:t>
      </w:r>
      <w:r>
        <w:rPr>
          <w:rFonts w:hint="cs"/>
          <w:rtl/>
        </w:rPr>
        <w:t>ל איך תצביע?</w:t>
      </w:r>
    </w:p>
    <w:p w14:paraId="5C0BB02C" w14:textId="77777777" w:rsidR="00000000" w:rsidRDefault="005A3897">
      <w:pPr>
        <w:pStyle w:val="a0"/>
        <w:ind w:firstLine="0"/>
        <w:rPr>
          <w:rFonts w:hint="cs"/>
          <w:rtl/>
        </w:rPr>
      </w:pPr>
    </w:p>
    <w:p w14:paraId="47726AD1" w14:textId="77777777" w:rsidR="00000000" w:rsidRDefault="005A3897">
      <w:pPr>
        <w:pStyle w:val="af0"/>
        <w:rPr>
          <w:rtl/>
        </w:rPr>
      </w:pPr>
      <w:bookmarkStart w:id="73" w:name="FS000000456T11_10_2004_17_50_20C"/>
      <w:bookmarkEnd w:id="73"/>
      <w:r>
        <w:rPr>
          <w:rFonts w:hint="eastAsia"/>
          <w:rtl/>
        </w:rPr>
        <w:t>איוב</w:t>
      </w:r>
      <w:r>
        <w:rPr>
          <w:rtl/>
        </w:rPr>
        <w:t xml:space="preserve"> קרא (הליכוד):</w:t>
      </w:r>
    </w:p>
    <w:p w14:paraId="0B789DCF" w14:textId="77777777" w:rsidR="00000000" w:rsidRDefault="005A3897">
      <w:pPr>
        <w:pStyle w:val="a0"/>
        <w:rPr>
          <w:rFonts w:hint="cs"/>
          <w:rtl/>
        </w:rPr>
      </w:pPr>
    </w:p>
    <w:p w14:paraId="2D4AC56C" w14:textId="77777777" w:rsidR="00000000" w:rsidRDefault="005A3897">
      <w:pPr>
        <w:pStyle w:val="a0"/>
        <w:rPr>
          <w:rFonts w:hint="cs"/>
          <w:rtl/>
        </w:rPr>
      </w:pPr>
      <w:r>
        <w:rPr>
          <w:rFonts w:hint="cs"/>
          <w:rtl/>
        </w:rPr>
        <w:t xml:space="preserve">תביאו עוד "מיצובישי". </w:t>
      </w:r>
    </w:p>
    <w:p w14:paraId="2884950E" w14:textId="77777777" w:rsidR="00000000" w:rsidRDefault="005A3897">
      <w:pPr>
        <w:pStyle w:val="a0"/>
        <w:ind w:firstLine="0"/>
        <w:rPr>
          <w:rFonts w:hint="cs"/>
          <w:rtl/>
        </w:rPr>
      </w:pPr>
    </w:p>
    <w:p w14:paraId="0157053E" w14:textId="77777777" w:rsidR="00000000" w:rsidRDefault="005A3897">
      <w:pPr>
        <w:pStyle w:val="-"/>
        <w:rPr>
          <w:rtl/>
        </w:rPr>
      </w:pPr>
      <w:bookmarkStart w:id="74" w:name="FS000000456T11_10_2004_17_50_42C"/>
      <w:bookmarkEnd w:id="74"/>
      <w:r>
        <w:rPr>
          <w:rtl/>
        </w:rPr>
        <w:t>שמעון פרס (העבודה-מימד):</w:t>
      </w:r>
    </w:p>
    <w:p w14:paraId="0270D61F" w14:textId="77777777" w:rsidR="00000000" w:rsidRDefault="005A3897">
      <w:pPr>
        <w:pStyle w:val="a0"/>
        <w:rPr>
          <w:rtl/>
        </w:rPr>
      </w:pPr>
    </w:p>
    <w:p w14:paraId="3DD31863" w14:textId="77777777" w:rsidR="00000000" w:rsidRDefault="005A3897">
      <w:pPr>
        <w:pStyle w:val="a0"/>
        <w:rPr>
          <w:rFonts w:hint="cs"/>
          <w:rtl/>
        </w:rPr>
      </w:pPr>
      <w:r>
        <w:rPr>
          <w:rFonts w:hint="cs"/>
          <w:rtl/>
        </w:rPr>
        <w:t>יהושע בן נון הסביר לעם את מדיניותו: שמש בגבעון דום וירח בעמק איילון. ואכן, "וידם השמש וירח עמד". אבל זו היתה תופעה חד-פעמית, שלוותה באזהרה: לא היה כיום ההוא לפניו ואחריו. א</w:t>
      </w:r>
      <w:r>
        <w:rPr>
          <w:rFonts w:hint="cs"/>
          <w:rtl/>
        </w:rPr>
        <w:t xml:space="preserve">י-אפשר להגדיר נסים כמדיניות. מה שדרוש זה לא נס מן השמים, אלא מאמץ על פני הקרקע המציאותית. </w:t>
      </w:r>
    </w:p>
    <w:p w14:paraId="665B6AFC" w14:textId="77777777" w:rsidR="00000000" w:rsidRDefault="005A3897">
      <w:pPr>
        <w:pStyle w:val="a0"/>
        <w:rPr>
          <w:rFonts w:hint="cs"/>
          <w:rtl/>
        </w:rPr>
      </w:pPr>
    </w:p>
    <w:p w14:paraId="5C242F0B" w14:textId="77777777" w:rsidR="00000000" w:rsidRDefault="005A3897">
      <w:pPr>
        <w:pStyle w:val="a0"/>
        <w:rPr>
          <w:rFonts w:hint="cs"/>
          <w:rtl/>
        </w:rPr>
      </w:pPr>
      <w:r>
        <w:rPr>
          <w:rFonts w:hint="cs"/>
          <w:rtl/>
        </w:rPr>
        <w:t xml:space="preserve">העם לא צריך לשלם את מחיר הזמן, הדרוש מטעמים מפלגתיים כדי לתקן את השגיאות ולצאת לדרך המלך </w:t>
      </w:r>
      <w:r>
        <w:rPr>
          <w:rtl/>
        </w:rPr>
        <w:t>–</w:t>
      </w:r>
      <w:r>
        <w:rPr>
          <w:rFonts w:hint="cs"/>
          <w:rtl/>
        </w:rPr>
        <w:t xml:space="preserve"> דרך שסימן בן-גוריון כבר לפני 56 שנים. הוא צדק אז, הוא צודק היום, ואנחנו נ</w:t>
      </w:r>
      <w:r>
        <w:rPr>
          <w:rFonts w:hint="cs"/>
          <w:rtl/>
        </w:rPr>
        <w:t xml:space="preserve">וסיף ללכת בדרכו. תודה. </w:t>
      </w:r>
    </w:p>
    <w:p w14:paraId="732DAF9B" w14:textId="77777777" w:rsidR="00000000" w:rsidRDefault="005A3897">
      <w:pPr>
        <w:pStyle w:val="a0"/>
        <w:rPr>
          <w:rFonts w:hint="cs"/>
          <w:rtl/>
        </w:rPr>
      </w:pPr>
    </w:p>
    <w:p w14:paraId="3AB6BBC1" w14:textId="77777777" w:rsidR="00000000" w:rsidRDefault="005A3897">
      <w:pPr>
        <w:pStyle w:val="af1"/>
        <w:rPr>
          <w:rtl/>
        </w:rPr>
      </w:pPr>
      <w:r>
        <w:rPr>
          <w:rtl/>
        </w:rPr>
        <w:t>היו"ר ראובן ריבלין:</w:t>
      </w:r>
    </w:p>
    <w:p w14:paraId="0F4DAB11" w14:textId="77777777" w:rsidR="00000000" w:rsidRDefault="005A3897">
      <w:pPr>
        <w:pStyle w:val="a0"/>
        <w:rPr>
          <w:rtl/>
        </w:rPr>
      </w:pPr>
    </w:p>
    <w:p w14:paraId="31A85762" w14:textId="77777777" w:rsidR="00000000" w:rsidRDefault="005A3897">
      <w:pPr>
        <w:pStyle w:val="a0"/>
        <w:rPr>
          <w:rFonts w:hint="cs"/>
          <w:rtl/>
        </w:rPr>
      </w:pPr>
      <w:r>
        <w:rPr>
          <w:rFonts w:hint="cs"/>
          <w:rtl/>
        </w:rPr>
        <w:t xml:space="preserve">אני מודה ליושב-ראש האופוזיציה וראש הממשלה לשעבר שמעון פרס. רבותי חברי הכנסת, אני מכריז על חמש דקות הפסקה לאחר צאת הנשיא. </w:t>
      </w:r>
    </w:p>
    <w:p w14:paraId="222D2AE3" w14:textId="77777777" w:rsidR="00000000" w:rsidRDefault="005A3897">
      <w:pPr>
        <w:pStyle w:val="a0"/>
        <w:ind w:firstLine="0"/>
        <w:rPr>
          <w:rFonts w:hint="cs"/>
          <w:rtl/>
        </w:rPr>
      </w:pPr>
    </w:p>
    <w:p w14:paraId="39D3099A" w14:textId="77777777" w:rsidR="00000000" w:rsidRDefault="005A3897">
      <w:pPr>
        <w:pStyle w:val="af0"/>
        <w:rPr>
          <w:rtl/>
        </w:rPr>
      </w:pPr>
      <w:r>
        <w:rPr>
          <w:rFonts w:hint="eastAsia"/>
          <w:rtl/>
        </w:rPr>
        <w:t>מזכיר</w:t>
      </w:r>
      <w:r>
        <w:rPr>
          <w:rtl/>
        </w:rPr>
        <w:t xml:space="preserve"> הכנסת אריה האן:</w:t>
      </w:r>
    </w:p>
    <w:p w14:paraId="70242931" w14:textId="77777777" w:rsidR="00000000" w:rsidRDefault="005A3897">
      <w:pPr>
        <w:pStyle w:val="a0"/>
        <w:rPr>
          <w:rFonts w:hint="cs"/>
          <w:rtl/>
        </w:rPr>
      </w:pPr>
    </w:p>
    <w:p w14:paraId="364D2B3F" w14:textId="77777777" w:rsidR="00000000" w:rsidRDefault="005A3897">
      <w:pPr>
        <w:pStyle w:val="a0"/>
        <w:rPr>
          <w:rFonts w:hint="cs"/>
          <w:rtl/>
        </w:rPr>
      </w:pPr>
      <w:r>
        <w:rPr>
          <w:rFonts w:hint="cs"/>
          <w:rtl/>
        </w:rPr>
        <w:t xml:space="preserve">בבקשה לקום. </w:t>
      </w:r>
    </w:p>
    <w:p w14:paraId="4980DFD6" w14:textId="77777777" w:rsidR="00000000" w:rsidRDefault="005A3897">
      <w:pPr>
        <w:pStyle w:val="a0"/>
        <w:rPr>
          <w:rFonts w:hint="cs"/>
          <w:rtl/>
        </w:rPr>
      </w:pPr>
    </w:p>
    <w:p w14:paraId="7017E750" w14:textId="77777777" w:rsidR="00000000" w:rsidRDefault="005A3897">
      <w:pPr>
        <w:pStyle w:val="a0"/>
        <w:rPr>
          <w:rFonts w:hint="cs"/>
          <w:rtl/>
        </w:rPr>
      </w:pPr>
      <w:r>
        <w:rPr>
          <w:rFonts w:hint="cs"/>
          <w:rtl/>
        </w:rPr>
        <w:t>כבוד הנשיא!</w:t>
      </w:r>
    </w:p>
    <w:p w14:paraId="6011C858" w14:textId="77777777" w:rsidR="00000000" w:rsidRDefault="005A3897">
      <w:pPr>
        <w:pStyle w:val="a0"/>
        <w:rPr>
          <w:rFonts w:hint="cs"/>
          <w:rtl/>
        </w:rPr>
      </w:pPr>
    </w:p>
    <w:p w14:paraId="253FC18B" w14:textId="77777777" w:rsidR="00000000" w:rsidRDefault="005A3897">
      <w:pPr>
        <w:pStyle w:val="a0"/>
        <w:jc w:val="center"/>
        <w:rPr>
          <w:rFonts w:hint="cs"/>
          <w:rtl/>
        </w:rPr>
      </w:pPr>
      <w:r>
        <w:rPr>
          <w:rFonts w:hint="cs"/>
          <w:rtl/>
        </w:rPr>
        <w:t xml:space="preserve">(חברי הכנסת מכבדים בקימה את צאת נשיא </w:t>
      </w:r>
      <w:r>
        <w:rPr>
          <w:rFonts w:hint="cs"/>
          <w:rtl/>
        </w:rPr>
        <w:t>המדינה מאולם המליאה.)</w:t>
      </w:r>
    </w:p>
    <w:p w14:paraId="19F0C8B7" w14:textId="77777777" w:rsidR="00000000" w:rsidRDefault="005A3897">
      <w:pPr>
        <w:pStyle w:val="a0"/>
        <w:ind w:firstLine="0"/>
        <w:rPr>
          <w:rFonts w:hint="cs"/>
          <w:rtl/>
        </w:rPr>
      </w:pPr>
    </w:p>
    <w:p w14:paraId="4550D871" w14:textId="77777777" w:rsidR="00000000" w:rsidRDefault="005A3897">
      <w:pPr>
        <w:pStyle w:val="a0"/>
        <w:ind w:firstLine="0"/>
        <w:jc w:val="center"/>
        <w:rPr>
          <w:rFonts w:hint="cs"/>
          <w:b/>
          <w:bCs/>
          <w:rtl/>
        </w:rPr>
      </w:pPr>
      <w:r>
        <w:rPr>
          <w:rFonts w:hint="cs"/>
          <w:rtl/>
        </w:rPr>
        <w:t xml:space="preserve">(הישיבה נפסקה בשעה 17:20 ונתחדשה </w:t>
      </w:r>
      <w:bookmarkStart w:id="75" w:name="CS31313FI0031313T11_10_2004_17_51_27"/>
      <w:bookmarkEnd w:id="75"/>
      <w:r>
        <w:rPr>
          <w:rFonts w:hint="cs"/>
          <w:rtl/>
        </w:rPr>
        <w:t>בשעה 18:27.)</w:t>
      </w:r>
    </w:p>
    <w:p w14:paraId="498C3739" w14:textId="77777777" w:rsidR="00000000" w:rsidRDefault="005A3897">
      <w:pPr>
        <w:pStyle w:val="a2"/>
        <w:jc w:val="left"/>
        <w:rPr>
          <w:rFonts w:hint="cs"/>
          <w:rtl/>
        </w:rPr>
      </w:pPr>
    </w:p>
    <w:p w14:paraId="232F6D2F" w14:textId="77777777" w:rsidR="00000000" w:rsidRDefault="005A3897">
      <w:pPr>
        <w:pStyle w:val="a0"/>
        <w:rPr>
          <w:rFonts w:hint="cs"/>
          <w:rtl/>
        </w:rPr>
      </w:pPr>
    </w:p>
    <w:p w14:paraId="6D7C77FE" w14:textId="77777777" w:rsidR="00000000" w:rsidRDefault="005A3897">
      <w:pPr>
        <w:pStyle w:val="a2"/>
        <w:rPr>
          <w:rFonts w:hint="cs"/>
          <w:rtl/>
        </w:rPr>
      </w:pPr>
      <w:bookmarkStart w:id="76" w:name="_Toc91517653"/>
      <w:r>
        <w:rPr>
          <w:rtl/>
        </w:rPr>
        <w:t>הצע</w:t>
      </w:r>
      <w:r>
        <w:rPr>
          <w:rFonts w:hint="cs"/>
          <w:rtl/>
        </w:rPr>
        <w:t>ו</w:t>
      </w:r>
      <w:r>
        <w:rPr>
          <w:rtl/>
        </w:rPr>
        <w:t>ת סיע</w:t>
      </w:r>
      <w:r>
        <w:rPr>
          <w:rFonts w:hint="cs"/>
          <w:rtl/>
        </w:rPr>
        <w:t>ו</w:t>
      </w:r>
      <w:r>
        <w:rPr>
          <w:rtl/>
        </w:rPr>
        <w:t>ת העבודה-מימד</w:t>
      </w:r>
      <w:r>
        <w:rPr>
          <w:rFonts w:hint="cs"/>
          <w:rtl/>
        </w:rPr>
        <w:t xml:space="preserve"> ויחד--חד"ש-תע"ל--בל"ד </w:t>
      </w:r>
      <w:r>
        <w:rPr>
          <w:rtl/>
        </w:rPr>
        <w:br/>
      </w:r>
      <w:r>
        <w:rPr>
          <w:rFonts w:hint="cs"/>
          <w:rtl/>
        </w:rPr>
        <w:t>להביע אי-אמון בממשלה בשל:</w:t>
      </w:r>
      <w:bookmarkEnd w:id="76"/>
    </w:p>
    <w:p w14:paraId="5B1435E5" w14:textId="77777777" w:rsidR="00000000" w:rsidRDefault="005A3897">
      <w:pPr>
        <w:pStyle w:val="a2"/>
        <w:rPr>
          <w:rFonts w:hint="cs"/>
          <w:rtl/>
        </w:rPr>
      </w:pPr>
      <w:bookmarkStart w:id="77" w:name="_Toc91517654"/>
      <w:r>
        <w:rPr>
          <w:rFonts w:hint="cs"/>
          <w:rtl/>
        </w:rPr>
        <w:t xml:space="preserve">1. </w:t>
      </w:r>
      <w:r>
        <w:rPr>
          <w:rtl/>
        </w:rPr>
        <w:t>מדיניותה בתחום החברתי והכלכלי</w:t>
      </w:r>
      <w:r>
        <w:rPr>
          <w:rFonts w:hint="cs"/>
          <w:rtl/>
        </w:rPr>
        <w:t>;</w:t>
      </w:r>
      <w:bookmarkEnd w:id="77"/>
    </w:p>
    <w:p w14:paraId="31647E50" w14:textId="77777777" w:rsidR="00000000" w:rsidRDefault="005A3897">
      <w:pPr>
        <w:pStyle w:val="a2"/>
        <w:rPr>
          <w:rtl/>
        </w:rPr>
      </w:pPr>
      <w:bookmarkStart w:id="78" w:name="CS31385FI0031385T11_10_2004_17_51_49"/>
      <w:bookmarkStart w:id="79" w:name="_Toc91517655"/>
      <w:bookmarkEnd w:id="78"/>
      <w:r>
        <w:rPr>
          <w:rFonts w:hint="cs"/>
          <w:rtl/>
        </w:rPr>
        <w:t xml:space="preserve">2. </w:t>
      </w:r>
      <w:r>
        <w:rPr>
          <w:rtl/>
        </w:rPr>
        <w:t>מדיניותה בתחום החברתי, הכלכלי והמדיני</w:t>
      </w:r>
      <w:bookmarkEnd w:id="79"/>
    </w:p>
    <w:p w14:paraId="774EA105" w14:textId="77777777" w:rsidR="00000000" w:rsidRDefault="005A3897">
      <w:pPr>
        <w:pStyle w:val="-0"/>
        <w:rPr>
          <w:rFonts w:hint="cs"/>
          <w:rtl/>
        </w:rPr>
      </w:pPr>
    </w:p>
    <w:p w14:paraId="1E84347B" w14:textId="77777777" w:rsidR="00000000" w:rsidRDefault="005A3897">
      <w:pPr>
        <w:pStyle w:val="af1"/>
        <w:rPr>
          <w:rtl/>
        </w:rPr>
      </w:pPr>
      <w:r>
        <w:rPr>
          <w:rtl/>
        </w:rPr>
        <w:t>היו"ר ראובן ריבלין:</w:t>
      </w:r>
    </w:p>
    <w:p w14:paraId="50DE094E" w14:textId="77777777" w:rsidR="00000000" w:rsidRDefault="005A3897">
      <w:pPr>
        <w:pStyle w:val="a0"/>
        <w:rPr>
          <w:rtl/>
        </w:rPr>
      </w:pPr>
    </w:p>
    <w:p w14:paraId="7117DF22" w14:textId="77777777" w:rsidR="00000000" w:rsidRDefault="005A3897">
      <w:pPr>
        <w:pStyle w:val="a0"/>
        <w:rPr>
          <w:rFonts w:hint="cs"/>
          <w:rtl/>
        </w:rPr>
      </w:pPr>
      <w:r>
        <w:rPr>
          <w:rFonts w:hint="cs"/>
          <w:rtl/>
        </w:rPr>
        <w:t>חברי הכנסת, אני</w:t>
      </w:r>
      <w:r>
        <w:rPr>
          <w:rFonts w:hint="cs"/>
          <w:rtl/>
        </w:rPr>
        <w:t xml:space="preserve"> מבקש לחדש את הישיבה. הצעות אי-אמון. החלטנו על קיום דיון משולב, ולכן קודם יציעו המציעים את הצעות האי-אמון בשם סיעותיהם. הראשונה היתה אמורה להיות חברת הכנסת דליה איציק - - -</w:t>
      </w:r>
    </w:p>
    <w:p w14:paraId="3BD80779" w14:textId="77777777" w:rsidR="00000000" w:rsidRDefault="005A3897">
      <w:pPr>
        <w:pStyle w:val="af0"/>
        <w:rPr>
          <w:rtl/>
        </w:rPr>
      </w:pPr>
      <w:r>
        <w:rPr>
          <w:rtl/>
        </w:rPr>
        <w:br/>
        <w:t>שר התחבורה מאיר שטרית:</w:t>
      </w:r>
    </w:p>
    <w:p w14:paraId="69A38AFD" w14:textId="77777777" w:rsidR="00000000" w:rsidRDefault="005A3897">
      <w:pPr>
        <w:pStyle w:val="a0"/>
        <w:rPr>
          <w:rtl/>
        </w:rPr>
      </w:pPr>
    </w:p>
    <w:p w14:paraId="42180A8A" w14:textId="77777777" w:rsidR="00000000" w:rsidRDefault="005A3897">
      <w:pPr>
        <w:pStyle w:val="a0"/>
        <w:rPr>
          <w:rFonts w:hint="cs"/>
          <w:rtl/>
        </w:rPr>
      </w:pPr>
      <w:r>
        <w:rPr>
          <w:rFonts w:hint="cs"/>
          <w:rtl/>
        </w:rPr>
        <w:t>- - -</w:t>
      </w:r>
    </w:p>
    <w:p w14:paraId="2F5928ED" w14:textId="77777777" w:rsidR="00000000" w:rsidRDefault="005A3897">
      <w:pPr>
        <w:pStyle w:val="af1"/>
        <w:rPr>
          <w:rtl/>
        </w:rPr>
      </w:pPr>
      <w:r>
        <w:rPr>
          <w:rtl/>
        </w:rPr>
        <w:br/>
        <w:t>היו"ר ראובן ריבלין:</w:t>
      </w:r>
    </w:p>
    <w:p w14:paraId="0A83C8F1" w14:textId="77777777" w:rsidR="00000000" w:rsidRDefault="005A3897">
      <w:pPr>
        <w:pStyle w:val="a0"/>
        <w:rPr>
          <w:rtl/>
        </w:rPr>
      </w:pPr>
    </w:p>
    <w:p w14:paraId="7CC08BE8" w14:textId="77777777" w:rsidR="00000000" w:rsidRDefault="005A3897">
      <w:pPr>
        <w:pStyle w:val="a0"/>
        <w:rPr>
          <w:rFonts w:hint="cs"/>
          <w:rtl/>
        </w:rPr>
      </w:pPr>
      <w:r>
        <w:rPr>
          <w:rFonts w:hint="cs"/>
          <w:rtl/>
        </w:rPr>
        <w:t xml:space="preserve">ברור. חבר הכנסת ברכה, אמרו לי </w:t>
      </w:r>
      <w:r>
        <w:rPr>
          <w:rFonts w:hint="cs"/>
          <w:rtl/>
        </w:rPr>
        <w:t xml:space="preserve">שאתה תהיה ראשון, אבל אני מבקש כי שר האוצר </w:t>
      </w:r>
      <w:r>
        <w:rPr>
          <w:rFonts w:hint="eastAsia"/>
          <w:rtl/>
        </w:rPr>
        <w:t>–</w:t>
      </w:r>
      <w:r>
        <w:rPr>
          <w:rFonts w:hint="cs"/>
          <w:rtl/>
        </w:rPr>
        <w:t xml:space="preserve"> אני מבקש לקרוא לחברת הכנסת דליה איציק כדי שהיא תגיש - - -</w:t>
      </w:r>
    </w:p>
    <w:p w14:paraId="01C432A1" w14:textId="77777777" w:rsidR="00000000" w:rsidRDefault="005A3897">
      <w:pPr>
        <w:pStyle w:val="af0"/>
        <w:rPr>
          <w:rtl/>
        </w:rPr>
      </w:pPr>
      <w:r>
        <w:rPr>
          <w:rtl/>
        </w:rPr>
        <w:br/>
        <w:t>שר התחבורה מאיר שטרית:</w:t>
      </w:r>
    </w:p>
    <w:p w14:paraId="5ED6FAF7" w14:textId="77777777" w:rsidR="00000000" w:rsidRDefault="005A3897">
      <w:pPr>
        <w:pStyle w:val="a0"/>
        <w:rPr>
          <w:rtl/>
        </w:rPr>
      </w:pPr>
    </w:p>
    <w:p w14:paraId="7866C393" w14:textId="77777777" w:rsidR="00000000" w:rsidRDefault="005A3897">
      <w:pPr>
        <w:pStyle w:val="a0"/>
        <w:rPr>
          <w:rFonts w:hint="cs"/>
          <w:rtl/>
        </w:rPr>
      </w:pPr>
      <w:r>
        <w:rPr>
          <w:rFonts w:hint="cs"/>
          <w:rtl/>
        </w:rPr>
        <w:t>- - -</w:t>
      </w:r>
    </w:p>
    <w:p w14:paraId="1969DA30" w14:textId="77777777" w:rsidR="00000000" w:rsidRDefault="005A3897">
      <w:pPr>
        <w:pStyle w:val="af1"/>
        <w:rPr>
          <w:rtl/>
        </w:rPr>
      </w:pPr>
      <w:r>
        <w:rPr>
          <w:rtl/>
        </w:rPr>
        <w:br/>
        <w:t>היו"ר ראובן ריבלין:</w:t>
      </w:r>
    </w:p>
    <w:p w14:paraId="0CE4199D" w14:textId="77777777" w:rsidR="00000000" w:rsidRDefault="005A3897">
      <w:pPr>
        <w:pStyle w:val="a0"/>
        <w:rPr>
          <w:rtl/>
        </w:rPr>
      </w:pPr>
    </w:p>
    <w:p w14:paraId="25B75C07" w14:textId="77777777" w:rsidR="00000000" w:rsidRDefault="005A3897">
      <w:pPr>
        <w:pStyle w:val="a0"/>
        <w:rPr>
          <w:rFonts w:hint="cs"/>
          <w:rtl/>
        </w:rPr>
      </w:pPr>
      <w:r>
        <w:rPr>
          <w:rFonts w:hint="cs"/>
          <w:rtl/>
        </w:rPr>
        <w:t>הואיל והם עשו סידור שהתקבל על דעתו, אני מבקש לקרוא לחברת הכנסת דליה איציק.</w:t>
      </w:r>
    </w:p>
    <w:p w14:paraId="065230AB" w14:textId="77777777" w:rsidR="00000000" w:rsidRDefault="005A3897">
      <w:pPr>
        <w:pStyle w:val="af0"/>
        <w:rPr>
          <w:rtl/>
        </w:rPr>
      </w:pPr>
      <w:r>
        <w:rPr>
          <w:rtl/>
        </w:rPr>
        <w:br/>
        <w:t>מוחמד ברכה (חד"ש-תע"ל):</w:t>
      </w:r>
    </w:p>
    <w:p w14:paraId="1A21C579" w14:textId="77777777" w:rsidR="00000000" w:rsidRDefault="005A3897">
      <w:pPr>
        <w:pStyle w:val="a0"/>
        <w:rPr>
          <w:rtl/>
        </w:rPr>
      </w:pPr>
    </w:p>
    <w:p w14:paraId="1CA17306" w14:textId="77777777" w:rsidR="00000000" w:rsidRDefault="005A3897">
      <w:pPr>
        <w:pStyle w:val="a0"/>
        <w:rPr>
          <w:rFonts w:hint="cs"/>
          <w:rtl/>
        </w:rPr>
      </w:pPr>
      <w:r>
        <w:rPr>
          <w:rFonts w:hint="cs"/>
          <w:rtl/>
        </w:rPr>
        <w:t>שר האוצר אמור לענות על ההצעה של דליה איציק?</w:t>
      </w:r>
    </w:p>
    <w:p w14:paraId="78C66C44" w14:textId="77777777" w:rsidR="00000000" w:rsidRDefault="005A3897">
      <w:pPr>
        <w:pStyle w:val="af1"/>
        <w:rPr>
          <w:rtl/>
        </w:rPr>
      </w:pPr>
      <w:r>
        <w:rPr>
          <w:rtl/>
        </w:rPr>
        <w:br/>
        <w:t>היו"ר ראובן ריבלין:</w:t>
      </w:r>
    </w:p>
    <w:p w14:paraId="6F346AA8" w14:textId="77777777" w:rsidR="00000000" w:rsidRDefault="005A3897">
      <w:pPr>
        <w:pStyle w:val="a0"/>
        <w:rPr>
          <w:rtl/>
        </w:rPr>
      </w:pPr>
    </w:p>
    <w:p w14:paraId="48EC95E8" w14:textId="77777777" w:rsidR="00000000" w:rsidRDefault="005A3897">
      <w:pPr>
        <w:pStyle w:val="a0"/>
        <w:rPr>
          <w:rFonts w:hint="cs"/>
          <w:rtl/>
        </w:rPr>
      </w:pPr>
      <w:r>
        <w:rPr>
          <w:rFonts w:hint="cs"/>
          <w:rtl/>
        </w:rPr>
        <w:t xml:space="preserve">הצעתך, בשם סיעת יחד, סיעתך וסיעת בל"ד, היא בתחום החברתי-הכלכלי. כבוד שר האוצר, חבר הכנסת ברכה מבקש לדבר באותו נושא של חברת הכנסת. הוא ידבר, ואדוני ישיב לו. </w:t>
      </w:r>
    </w:p>
    <w:p w14:paraId="373FCE42" w14:textId="77777777" w:rsidR="00000000" w:rsidRDefault="005A3897">
      <w:pPr>
        <w:pStyle w:val="af0"/>
        <w:rPr>
          <w:rtl/>
        </w:rPr>
      </w:pPr>
      <w:r>
        <w:rPr>
          <w:rtl/>
        </w:rPr>
        <w:br/>
        <w:t>שר האוצר בנימין נתניהו:</w:t>
      </w:r>
    </w:p>
    <w:p w14:paraId="25D87FD0" w14:textId="77777777" w:rsidR="00000000" w:rsidRDefault="005A3897">
      <w:pPr>
        <w:pStyle w:val="a0"/>
        <w:rPr>
          <w:rtl/>
        </w:rPr>
      </w:pPr>
    </w:p>
    <w:p w14:paraId="7DAC0D20" w14:textId="77777777" w:rsidR="00000000" w:rsidRDefault="005A3897">
      <w:pPr>
        <w:pStyle w:val="a0"/>
        <w:rPr>
          <w:rFonts w:hint="cs"/>
          <w:rtl/>
        </w:rPr>
      </w:pPr>
      <w:r>
        <w:rPr>
          <w:rFonts w:hint="cs"/>
          <w:rtl/>
        </w:rPr>
        <w:t xml:space="preserve">מצוין. </w:t>
      </w:r>
    </w:p>
    <w:p w14:paraId="4C80782A" w14:textId="77777777" w:rsidR="00000000" w:rsidRDefault="005A3897">
      <w:pPr>
        <w:pStyle w:val="af1"/>
        <w:rPr>
          <w:rtl/>
        </w:rPr>
      </w:pPr>
      <w:r>
        <w:rPr>
          <w:rtl/>
        </w:rPr>
        <w:br/>
        <w:t>היו"ר ראובן ריבלין:</w:t>
      </w:r>
    </w:p>
    <w:p w14:paraId="778EC0B1" w14:textId="77777777" w:rsidR="00000000" w:rsidRDefault="005A3897">
      <w:pPr>
        <w:pStyle w:val="a0"/>
        <w:rPr>
          <w:rtl/>
        </w:rPr>
      </w:pPr>
    </w:p>
    <w:p w14:paraId="3A83338C" w14:textId="77777777" w:rsidR="00000000" w:rsidRDefault="005A3897">
      <w:pPr>
        <w:pStyle w:val="a0"/>
        <w:rPr>
          <w:rFonts w:hint="cs"/>
          <w:rtl/>
        </w:rPr>
      </w:pPr>
      <w:r>
        <w:rPr>
          <w:rFonts w:hint="cs"/>
          <w:rtl/>
        </w:rPr>
        <w:t>והשר הנכבד, שר התחבורה, ישיב על הצעת האי-אמון של חברת הכנסת דליה איציק.</w:t>
      </w:r>
    </w:p>
    <w:p w14:paraId="565D5567" w14:textId="77777777" w:rsidR="00000000" w:rsidRDefault="005A3897">
      <w:pPr>
        <w:pStyle w:val="af0"/>
        <w:rPr>
          <w:rtl/>
        </w:rPr>
      </w:pPr>
      <w:r>
        <w:rPr>
          <w:rtl/>
        </w:rPr>
        <w:br/>
        <w:t>שר התחבורה מאיר שטרית:</w:t>
      </w:r>
    </w:p>
    <w:p w14:paraId="55A23E90" w14:textId="77777777" w:rsidR="00000000" w:rsidRDefault="005A3897">
      <w:pPr>
        <w:pStyle w:val="a0"/>
        <w:rPr>
          <w:rtl/>
        </w:rPr>
      </w:pPr>
    </w:p>
    <w:p w14:paraId="4C46F49A" w14:textId="77777777" w:rsidR="00000000" w:rsidRDefault="005A3897">
      <w:pPr>
        <w:pStyle w:val="a0"/>
        <w:rPr>
          <w:rFonts w:hint="cs"/>
          <w:rtl/>
        </w:rPr>
      </w:pPr>
      <w:r>
        <w:rPr>
          <w:rFonts w:hint="cs"/>
          <w:rtl/>
        </w:rPr>
        <w:t>אין בעיה.</w:t>
      </w:r>
    </w:p>
    <w:p w14:paraId="59228D10" w14:textId="77777777" w:rsidR="00000000" w:rsidRDefault="005A3897">
      <w:pPr>
        <w:pStyle w:val="af1"/>
        <w:rPr>
          <w:rtl/>
        </w:rPr>
      </w:pPr>
      <w:r>
        <w:rPr>
          <w:rtl/>
        </w:rPr>
        <w:br/>
        <w:t>היו"ר ראובן ריבלין:</w:t>
      </w:r>
    </w:p>
    <w:p w14:paraId="1D8A85D7" w14:textId="77777777" w:rsidR="00000000" w:rsidRDefault="005A3897">
      <w:pPr>
        <w:pStyle w:val="a0"/>
        <w:rPr>
          <w:rtl/>
        </w:rPr>
      </w:pPr>
    </w:p>
    <w:p w14:paraId="663D5994" w14:textId="77777777" w:rsidR="00000000" w:rsidRDefault="005A3897">
      <w:pPr>
        <w:pStyle w:val="a0"/>
        <w:rPr>
          <w:rFonts w:hint="cs"/>
          <w:rtl/>
        </w:rPr>
      </w:pPr>
      <w:r>
        <w:rPr>
          <w:rFonts w:hint="cs"/>
          <w:rtl/>
        </w:rPr>
        <w:t>בבקשה, חבר הכנסת ברכה. אדוני יעלה.</w:t>
      </w:r>
    </w:p>
    <w:p w14:paraId="5AA25FC0" w14:textId="77777777" w:rsidR="00000000" w:rsidRDefault="005A3897">
      <w:pPr>
        <w:pStyle w:val="af0"/>
        <w:rPr>
          <w:rtl/>
        </w:rPr>
      </w:pPr>
      <w:r>
        <w:rPr>
          <w:rtl/>
        </w:rPr>
        <w:br/>
        <w:t>קריאה:</w:t>
      </w:r>
    </w:p>
    <w:p w14:paraId="2240328D" w14:textId="77777777" w:rsidR="00000000" w:rsidRDefault="005A3897">
      <w:pPr>
        <w:pStyle w:val="a0"/>
        <w:rPr>
          <w:rFonts w:hint="cs"/>
          <w:rtl/>
        </w:rPr>
      </w:pPr>
    </w:p>
    <w:p w14:paraId="13E010FC" w14:textId="77777777" w:rsidR="00000000" w:rsidRDefault="005A3897">
      <w:pPr>
        <w:pStyle w:val="a0"/>
        <w:rPr>
          <w:rFonts w:hint="cs"/>
          <w:rtl/>
        </w:rPr>
      </w:pPr>
      <w:r>
        <w:rPr>
          <w:rFonts w:hint="cs"/>
          <w:rtl/>
        </w:rPr>
        <w:t xml:space="preserve">אני מודה לך, אדוני היושב-ראש. </w:t>
      </w:r>
    </w:p>
    <w:p w14:paraId="15F84B26" w14:textId="77777777" w:rsidR="00000000" w:rsidRDefault="005A3897">
      <w:pPr>
        <w:pStyle w:val="af1"/>
        <w:rPr>
          <w:rtl/>
        </w:rPr>
      </w:pPr>
      <w:r>
        <w:rPr>
          <w:rtl/>
        </w:rPr>
        <w:br/>
        <w:t>היו"ר ראובן ריבלין:</w:t>
      </w:r>
    </w:p>
    <w:p w14:paraId="71679BBC" w14:textId="77777777" w:rsidR="00000000" w:rsidRDefault="005A3897">
      <w:pPr>
        <w:pStyle w:val="a0"/>
        <w:rPr>
          <w:rtl/>
        </w:rPr>
      </w:pPr>
    </w:p>
    <w:p w14:paraId="2ECE7E93" w14:textId="77777777" w:rsidR="00000000" w:rsidRDefault="005A3897">
      <w:pPr>
        <w:pStyle w:val="a0"/>
        <w:rPr>
          <w:rFonts w:hint="cs"/>
          <w:rtl/>
        </w:rPr>
      </w:pPr>
      <w:r>
        <w:rPr>
          <w:rFonts w:hint="cs"/>
          <w:rtl/>
        </w:rPr>
        <w:t xml:space="preserve">בהחלט. </w:t>
      </w:r>
      <w:r>
        <w:rPr>
          <w:rFonts w:hint="cs"/>
          <w:rtl/>
        </w:rPr>
        <w:t xml:space="preserve">מצאנו פתרון יצירתי. האם צלצלנו? אדוני יצלצל. זכותו של חבר הכנסת ברכה להיות בטוח שכל חברי הכנסת המעוניינים לשמוע את דבריו יהיו כאן. אדוני יצלצל, ואנחנו נמתין שתי דקות. </w:t>
      </w:r>
    </w:p>
    <w:p w14:paraId="42DA89DF" w14:textId="77777777" w:rsidR="00000000" w:rsidRDefault="005A3897">
      <w:pPr>
        <w:pStyle w:val="a0"/>
        <w:ind w:firstLine="0"/>
        <w:rPr>
          <w:rFonts w:hint="cs"/>
          <w:rtl/>
        </w:rPr>
      </w:pPr>
    </w:p>
    <w:p w14:paraId="54E7F9E4" w14:textId="77777777" w:rsidR="00000000" w:rsidRDefault="005A3897">
      <w:pPr>
        <w:pStyle w:val="a0"/>
        <w:rPr>
          <w:rFonts w:hint="cs"/>
          <w:rtl/>
        </w:rPr>
      </w:pPr>
      <w:r>
        <w:rPr>
          <w:rFonts w:hint="cs"/>
          <w:rtl/>
        </w:rPr>
        <w:t>רבותי חברי הכנסת, אני פותח את הישיבה. נקיים עכשיו את הדיונים על הצעות האי-אמון. ראשון מ</w:t>
      </w:r>
      <w:r>
        <w:rPr>
          <w:rFonts w:hint="cs"/>
          <w:rtl/>
        </w:rPr>
        <w:t>בקשי הצעת האי-אמון, בשם סיעתו, סיעת חד"ש-תע"ל, בשם הסיעות יחד, חד"ש-תע"ל ובל"ד, הוא חבר הכנסת מוחמד ברכה, סגן יושב-ראש הכנסת. אדוני, בבקשה. ישיב שר האוצר.</w:t>
      </w:r>
    </w:p>
    <w:p w14:paraId="626A7D69" w14:textId="77777777" w:rsidR="00000000" w:rsidRDefault="005A3897">
      <w:pPr>
        <w:pStyle w:val="a0"/>
        <w:rPr>
          <w:rFonts w:hint="cs"/>
          <w:rtl/>
        </w:rPr>
      </w:pPr>
    </w:p>
    <w:p w14:paraId="2A5A2054" w14:textId="77777777" w:rsidR="00000000" w:rsidRDefault="005A3897">
      <w:pPr>
        <w:pStyle w:val="a"/>
        <w:rPr>
          <w:rtl/>
        </w:rPr>
      </w:pPr>
      <w:bookmarkStart w:id="80" w:name="FS000000540T11_10_2004_17_47_23"/>
      <w:bookmarkStart w:id="81" w:name="_Toc91517656"/>
      <w:bookmarkEnd w:id="80"/>
      <w:r>
        <w:rPr>
          <w:rFonts w:hint="eastAsia"/>
          <w:rtl/>
        </w:rPr>
        <w:t>מוחמד</w:t>
      </w:r>
      <w:r>
        <w:rPr>
          <w:rtl/>
        </w:rPr>
        <w:t xml:space="preserve"> ברכה (חד"ש-תע"ל):</w:t>
      </w:r>
      <w:bookmarkEnd w:id="81"/>
    </w:p>
    <w:p w14:paraId="5E9701AB" w14:textId="77777777" w:rsidR="00000000" w:rsidRDefault="005A3897">
      <w:pPr>
        <w:pStyle w:val="a0"/>
        <w:rPr>
          <w:rFonts w:hint="cs"/>
          <w:rtl/>
        </w:rPr>
      </w:pPr>
    </w:p>
    <w:p w14:paraId="6227DE14" w14:textId="77777777" w:rsidR="00000000" w:rsidRDefault="005A3897">
      <w:pPr>
        <w:pStyle w:val="a0"/>
        <w:rPr>
          <w:rFonts w:hint="cs"/>
          <w:rtl/>
        </w:rPr>
      </w:pPr>
      <w:r>
        <w:rPr>
          <w:rFonts w:hint="cs"/>
          <w:rtl/>
        </w:rPr>
        <w:t>אדוני היושב-ראש, כנסת נכבדה, ראשית, אני מבקש לשלוח תנחומים למשפחות הקורבנות</w:t>
      </w:r>
      <w:r>
        <w:rPr>
          <w:rFonts w:hint="cs"/>
          <w:rtl/>
        </w:rPr>
        <w:t xml:space="preserve"> של הפיגועים השפלים במצרים ולשלוח איחולי החלמה לפצועים. אני רוצה גם להיות שותף למצוקתם ולאבלם של תושבי שדרות, בפרט לאחר הריגת שתי ילדות, ולהביע שותפות בסבלם של בני העם הפלסטיני בשטחים הכבושים, שסובלים יום-יום תחת אש ומשלמים מחיר דמים, מחיר הכיבוש הנורא והר</w:t>
      </w:r>
      <w:r>
        <w:rPr>
          <w:rFonts w:hint="cs"/>
          <w:rtl/>
        </w:rPr>
        <w:t>צחני. אלה אכן ימים אפוקליפטיים, שעה מכוערת ומאיימת של קנאות וחורבן.</w:t>
      </w:r>
    </w:p>
    <w:p w14:paraId="2E7F80C1" w14:textId="77777777" w:rsidR="00000000" w:rsidRDefault="005A3897">
      <w:pPr>
        <w:pStyle w:val="a0"/>
        <w:rPr>
          <w:rFonts w:hint="cs"/>
          <w:rtl/>
        </w:rPr>
      </w:pPr>
    </w:p>
    <w:p w14:paraId="6C7B3DA2" w14:textId="77777777" w:rsidR="00000000" w:rsidRDefault="005A3897">
      <w:pPr>
        <w:pStyle w:val="a0"/>
        <w:rPr>
          <w:rFonts w:hint="cs"/>
          <w:rtl/>
        </w:rPr>
      </w:pPr>
      <w:r>
        <w:rPr>
          <w:rFonts w:hint="cs"/>
          <w:rtl/>
        </w:rPr>
        <w:t>אדוני היושב-ראש, רבותי חברי הכנסת, תוכנית ההתנתקות של שרון מהמציאות ומהתוצאות של מדיניותו נמשכת. זוהי לפי שעה ההתנתקות היחידה, והיא מתרחשת הלכה למעשה יום-יום ושעה-שעה בכל תחום מתחומי חיינ</w:t>
      </w:r>
      <w:r>
        <w:rPr>
          <w:rFonts w:hint="cs"/>
          <w:rtl/>
        </w:rPr>
        <w:t xml:space="preserve">ו: הרס, חורבן, ייאוש, ריקבון וחוסר תוחלת. העיסוק האין-סופי בהתנתקות הפך למסך עשן המבקש לכסות על החידלון הקולוסלי של הממשלה, על פשעי המלחמה שלה, על התנערותה מאזרחיה ועל קריסת המערכות המוחלטת. </w:t>
      </w:r>
    </w:p>
    <w:p w14:paraId="4EF861AB" w14:textId="77777777" w:rsidR="00000000" w:rsidRDefault="005A3897">
      <w:pPr>
        <w:pStyle w:val="a0"/>
        <w:rPr>
          <w:rFonts w:hint="cs"/>
          <w:rtl/>
        </w:rPr>
      </w:pPr>
    </w:p>
    <w:p w14:paraId="29C7B3AA" w14:textId="77777777" w:rsidR="00000000" w:rsidRDefault="005A3897">
      <w:pPr>
        <w:pStyle w:val="a0"/>
        <w:rPr>
          <w:rFonts w:hint="cs"/>
          <w:rtl/>
        </w:rPr>
      </w:pPr>
      <w:r>
        <w:rPr>
          <w:rFonts w:hint="cs"/>
          <w:rtl/>
        </w:rPr>
        <w:t>ממשלת ישראל טובחת בתושבי עזה, והקטל ההמוני של אזרחים חפים מפשע,</w:t>
      </w:r>
      <w:r>
        <w:rPr>
          <w:rFonts w:hint="cs"/>
          <w:rtl/>
        </w:rPr>
        <w:t xml:space="preserve"> זקנים, נשים וטף, הפך כאן לעניין של מה בכך. גם המחזה המחריד שמול עינינו </w:t>
      </w:r>
      <w:r>
        <w:rPr>
          <w:rFonts w:hint="eastAsia"/>
          <w:rtl/>
        </w:rPr>
        <w:t>–</w:t>
      </w:r>
      <w:r>
        <w:rPr>
          <w:rFonts w:hint="cs"/>
          <w:rtl/>
        </w:rPr>
        <w:t xml:space="preserve"> ניקוב גופה של תלמידת בית-ספר בת 13 בכדורים של קבוצת חיילים ואחר כך וידוא הריגה של אותה ילדה </w:t>
      </w:r>
      <w:r>
        <w:rPr>
          <w:rFonts w:hint="eastAsia"/>
          <w:rtl/>
        </w:rPr>
        <w:t>–</w:t>
      </w:r>
      <w:r>
        <w:rPr>
          <w:rFonts w:hint="cs"/>
          <w:rtl/>
        </w:rPr>
        <w:t xml:space="preserve"> כל אלה ביטויים של ההתבהמות המוחלטת של הכיבוש וההתנערות שלו מכל מוסר אנושי.</w:t>
      </w:r>
    </w:p>
    <w:p w14:paraId="6D4452BA" w14:textId="77777777" w:rsidR="00000000" w:rsidRDefault="005A3897">
      <w:pPr>
        <w:pStyle w:val="a0"/>
        <w:rPr>
          <w:rFonts w:hint="cs"/>
          <w:rtl/>
        </w:rPr>
      </w:pPr>
    </w:p>
    <w:p w14:paraId="71269ED5" w14:textId="77777777" w:rsidR="00000000" w:rsidRDefault="005A3897">
      <w:pPr>
        <w:pStyle w:val="a0"/>
        <w:rPr>
          <w:rFonts w:hint="cs"/>
          <w:rtl/>
        </w:rPr>
      </w:pPr>
      <w:r>
        <w:rPr>
          <w:rFonts w:hint="cs"/>
          <w:rtl/>
        </w:rPr>
        <w:t>כשהיא מפריחה</w:t>
      </w:r>
      <w:r>
        <w:rPr>
          <w:rFonts w:hint="cs"/>
          <w:rtl/>
        </w:rPr>
        <w:t xml:space="preserve"> דיבורים על התנתקות, הממשלה מנסה בעצם להסיח את הדעת מדברים אחרים, חמורים וקשים, שעלולים להביא חידלון וחורבן לשני העמים בארץ הזאת. הפלישה לצפון רצועת-עזה, שמתבצעת גם בימים אלה, כדי לייצר שם את רצועת הרצועה, היא בעצם אחד הביטויים של התוכנית האמיתית של הממשלה</w:t>
      </w:r>
      <w:r>
        <w:rPr>
          <w:rFonts w:hint="cs"/>
          <w:rtl/>
        </w:rPr>
        <w:t xml:space="preserve"> של שרון. תוכנית בניית הגדר, שמחלקת את הגדה המערבית ושמה את העם הפלסטיני בתוך גטו, היא בעצם התוכנית האמיתית של ממשלת שרון. הכוונה לספח התנחלויות בגדה המערבית היא התוכנית האמיתית של שרון. כל הפניית הזרקורים אל נושא ההתנתקות ואל פינוי כמה התנחלויות בעזה, גם </w:t>
      </w:r>
      <w:r>
        <w:rPr>
          <w:rFonts w:hint="cs"/>
          <w:rtl/>
        </w:rPr>
        <w:t xml:space="preserve">היא באה לשרת אותה תוכנית, אבל ראוי ומועיל יותר לממשלה הזאת שהאורות יופנו דווקא אל הדבר השולי הזה בתוך רצועת-עזה </w:t>
      </w:r>
      <w:r>
        <w:rPr>
          <w:rFonts w:hint="eastAsia"/>
          <w:rtl/>
        </w:rPr>
        <w:t>–</w:t>
      </w:r>
      <w:r>
        <w:rPr>
          <w:rFonts w:hint="cs"/>
          <w:rtl/>
        </w:rPr>
        <w:t xml:space="preserve"> פינוי כמה יישובים </w:t>
      </w:r>
      <w:r>
        <w:rPr>
          <w:rFonts w:hint="eastAsia"/>
          <w:rtl/>
        </w:rPr>
        <w:t>–</w:t>
      </w:r>
      <w:r>
        <w:rPr>
          <w:rFonts w:hint="cs"/>
          <w:rtl/>
        </w:rPr>
        <w:t xml:space="preserve"> במקום שהזרקורים יופנו אל הפשעים האחרים ואל החסימה המוחלטת של כל אפשרות של השגת שלום בין שני העמים, שלום הבנוי על הסכמי שלו</w:t>
      </w:r>
      <w:r>
        <w:rPr>
          <w:rFonts w:hint="cs"/>
          <w:rtl/>
        </w:rPr>
        <w:t>ם.</w:t>
      </w:r>
    </w:p>
    <w:p w14:paraId="71A8358E" w14:textId="77777777" w:rsidR="00000000" w:rsidRDefault="005A3897">
      <w:pPr>
        <w:pStyle w:val="a0"/>
        <w:rPr>
          <w:rtl/>
        </w:rPr>
      </w:pPr>
    </w:p>
    <w:p w14:paraId="5D1B833E" w14:textId="77777777" w:rsidR="00000000" w:rsidRDefault="005A3897">
      <w:pPr>
        <w:pStyle w:val="a0"/>
        <w:rPr>
          <w:rFonts w:hint="cs"/>
          <w:rtl/>
        </w:rPr>
      </w:pPr>
      <w:r>
        <w:rPr>
          <w:rFonts w:hint="cs"/>
          <w:rtl/>
        </w:rPr>
        <w:t>"ימי התשובה" הם ימי שפיכות דמים. "ימי התשובה" הם ימי שפיכת דמו של העם הפלסטיני. אלה ימי תשובה מדממת, שיש בהם כמה מאפיינים של רצח עם, כשיום-יום מוטלים פצצות ופגזים מהשמים, בלא הבחנה, על אזרחים חפים מפשע.</w:t>
      </w:r>
    </w:p>
    <w:p w14:paraId="0386C8B4" w14:textId="77777777" w:rsidR="00000000" w:rsidRDefault="005A3897">
      <w:pPr>
        <w:pStyle w:val="a0"/>
        <w:rPr>
          <w:rFonts w:hint="cs"/>
          <w:rtl/>
        </w:rPr>
      </w:pPr>
    </w:p>
    <w:p w14:paraId="64CE596F" w14:textId="77777777" w:rsidR="00000000" w:rsidRDefault="005A3897">
      <w:pPr>
        <w:pStyle w:val="a0"/>
        <w:rPr>
          <w:rFonts w:hint="cs"/>
          <w:rtl/>
        </w:rPr>
      </w:pPr>
      <w:r>
        <w:rPr>
          <w:rFonts w:hint="cs"/>
          <w:rtl/>
        </w:rPr>
        <w:t>בעצם, אדוני היושב-ראש, יועצו, או ראש לשכתו, של ר</w:t>
      </w:r>
      <w:r>
        <w:rPr>
          <w:rFonts w:hint="cs"/>
          <w:rtl/>
        </w:rPr>
        <w:t>אש הממשלה, מר וייסגלס, חשף את מה שלא נאמר ולא ייאמר. נאום ראש הממשלה לפני כמה דקות כאן הוא ניסיון נואל ופשטני להזים את החשדות שפשוט מתלבשים עליו. תוכנית ההתנתקות היא תוכנית להקפיא כל פתרון וכל תהליך מדיני; היא תוכנית לנטרל אפילו את מפת הדרכים בגלגולה השרונ</w:t>
      </w:r>
      <w:r>
        <w:rPr>
          <w:rFonts w:hint="cs"/>
          <w:rtl/>
        </w:rPr>
        <w:t>י, עם 14 ההסתייגויות. וייסגלס חשף בעצם את האמת שהיתה ידועה לנו, אבל היה חשוב שדווקא אחד ממחיצתו ומחבר מרעיו של ראש הממשלה יאמר את הדברים אשר נאמרו. אדוני היושב-ראש, כל זה אינו מונע משרון להציג את עצמו כמי שדוחף בנחישות, כביכול, מהלך מדיני שעיקרו התנתקות. א</w:t>
      </w:r>
      <w:r>
        <w:rPr>
          <w:rFonts w:hint="cs"/>
          <w:rtl/>
        </w:rPr>
        <w:t>יזה כזב ואיזו הולכת שולל.</w:t>
      </w:r>
    </w:p>
    <w:p w14:paraId="5B49F26E" w14:textId="77777777" w:rsidR="00000000" w:rsidRDefault="005A3897">
      <w:pPr>
        <w:pStyle w:val="a0"/>
        <w:rPr>
          <w:rFonts w:hint="cs"/>
          <w:rtl/>
        </w:rPr>
      </w:pPr>
    </w:p>
    <w:p w14:paraId="3EE65082" w14:textId="77777777" w:rsidR="00000000" w:rsidRDefault="005A3897">
      <w:pPr>
        <w:pStyle w:val="a0"/>
        <w:rPr>
          <w:rFonts w:hint="cs"/>
          <w:rtl/>
        </w:rPr>
      </w:pPr>
      <w:r>
        <w:rPr>
          <w:rFonts w:hint="cs"/>
          <w:rtl/>
        </w:rPr>
        <w:t xml:space="preserve">היום הופיע שר האוצר בוועדת הכספים ודיבר על כל דבר חוץ מאשר על הקשר הדיאלקטי המתבקש בין מצב הכלכלה לבין התרחקותו של תהליך השלום. הוא הפריח כל מיני ססמאות בכל מיני כיוונים </w:t>
      </w:r>
      <w:r>
        <w:rPr>
          <w:rFonts w:hint="eastAsia"/>
          <w:rtl/>
        </w:rPr>
        <w:t>–</w:t>
      </w:r>
      <w:r>
        <w:rPr>
          <w:rFonts w:hint="cs"/>
          <w:rtl/>
        </w:rPr>
        <w:t xml:space="preserve"> על מצב אידיאלי זוהר, על ורדים שמוצבים בדרכנו, בדרכי הכלכל</w:t>
      </w:r>
      <w:r>
        <w:rPr>
          <w:rFonts w:hint="cs"/>
          <w:rtl/>
        </w:rPr>
        <w:t xml:space="preserve">ה, במדינת ישראל. הוא דיבר על כך שייטיבו עם הגמלאים, שייטיבו עם התלמידים וייטיבו עם החינוך. </w:t>
      </w:r>
    </w:p>
    <w:p w14:paraId="24AB704F" w14:textId="77777777" w:rsidR="00000000" w:rsidRDefault="005A3897">
      <w:pPr>
        <w:pStyle w:val="a0"/>
        <w:rPr>
          <w:rFonts w:hint="cs"/>
          <w:rtl/>
        </w:rPr>
      </w:pPr>
    </w:p>
    <w:p w14:paraId="60003B72" w14:textId="77777777" w:rsidR="00000000" w:rsidRDefault="005A3897">
      <w:pPr>
        <w:pStyle w:val="a0"/>
        <w:rPr>
          <w:rFonts w:hint="cs"/>
          <w:rtl/>
        </w:rPr>
      </w:pPr>
      <w:r>
        <w:rPr>
          <w:rFonts w:hint="cs"/>
          <w:rtl/>
        </w:rPr>
        <w:t>רבותי, כל זה הוא אחיזת עיניים. התקציב, שיונח על שולחן הכנסת בתחילת החודש הבא, ידבר בעד עצמו. התקציב, שגם ראש הממשלה חזר עליו, של הוספת 700 מיליון ש"ח לתקציב החינוך</w:t>
      </w:r>
      <w:r>
        <w:rPr>
          <w:rFonts w:hint="cs"/>
          <w:rtl/>
        </w:rPr>
        <w:t>, הוא לא כדי לחזק את החינוך ולא כדי לחזק את מערכת החינוך, אלא כדי לממן את החלק הקשה בתוכנית דברת, ואני לא יודע אם החלקים החיוביים בה יתבצעו לאחר מכן או לא. זהו תקציב שמיועד לפיטורי מורים; זהו תקציב שמיועד לשינויים מערכתיים שנובעים מחטיבות הביניים, אבל זה ל</w:t>
      </w:r>
      <w:r>
        <w:rPr>
          <w:rFonts w:hint="cs"/>
          <w:rtl/>
        </w:rPr>
        <w:t xml:space="preserve">א תקציב שבא כדי לחפות על הכשלים החמורים במערכת החינוך בישראל. גם התוספת לסל הבריאות, שמדברים עליה, כביכול, ושר האוצר דיבר עליה הבוקר </w:t>
      </w:r>
      <w:r>
        <w:rPr>
          <w:rFonts w:hint="eastAsia"/>
          <w:rtl/>
        </w:rPr>
        <w:t>–</w:t>
      </w:r>
      <w:r>
        <w:rPr>
          <w:rFonts w:hint="cs"/>
          <w:rtl/>
        </w:rPr>
        <w:t xml:space="preserve"> ואני חושב שהוא עוד ידבר עליה כאן </w:t>
      </w:r>
      <w:r>
        <w:rPr>
          <w:rFonts w:hint="eastAsia"/>
          <w:rtl/>
        </w:rPr>
        <w:t>–</w:t>
      </w:r>
      <w:r>
        <w:rPr>
          <w:rFonts w:hint="cs"/>
          <w:rtl/>
        </w:rPr>
        <w:t xml:space="preserve"> היא סוג של אחיזת עיניים. היא ניסיון פשוט להכניס משהו ממה שכבר נגזל. גם אחרי התוספת לא </w:t>
      </w:r>
      <w:r>
        <w:rPr>
          <w:rFonts w:hint="cs"/>
          <w:rtl/>
        </w:rPr>
        <w:t xml:space="preserve">נחזור לאותם ימים שלפני </w:t>
      </w:r>
      <w:bookmarkStart w:id="82" w:name="FS000000540T11_10_2004_17_47_27C"/>
      <w:bookmarkEnd w:id="82"/>
      <w:r>
        <w:rPr>
          <w:rFonts w:hint="cs"/>
          <w:rtl/>
        </w:rPr>
        <w:t xml:space="preserve">שלוש שנים, מבחינת רמת סל הבריאות. גם בנושא הגמלאים </w:t>
      </w:r>
      <w:r>
        <w:rPr>
          <w:rFonts w:hint="eastAsia"/>
          <w:rtl/>
        </w:rPr>
        <w:t>–</w:t>
      </w:r>
      <w:r>
        <w:rPr>
          <w:rFonts w:hint="cs"/>
          <w:rtl/>
        </w:rPr>
        <w:t xml:space="preserve"> לא נחזור לרמת הקצבאות שקיבלו הגמלאים לפני שלוש-ארבע שנים.</w:t>
      </w:r>
    </w:p>
    <w:p w14:paraId="03F57FD3" w14:textId="77777777" w:rsidR="00000000" w:rsidRDefault="005A3897">
      <w:pPr>
        <w:pStyle w:val="a0"/>
        <w:rPr>
          <w:rFonts w:hint="cs"/>
          <w:rtl/>
        </w:rPr>
      </w:pPr>
    </w:p>
    <w:p w14:paraId="7C357B58" w14:textId="77777777" w:rsidR="00000000" w:rsidRDefault="005A3897">
      <w:pPr>
        <w:pStyle w:val="a0"/>
        <w:rPr>
          <w:rFonts w:hint="cs"/>
          <w:rtl/>
        </w:rPr>
      </w:pPr>
      <w:r>
        <w:rPr>
          <w:rFonts w:hint="cs"/>
          <w:rtl/>
        </w:rPr>
        <w:t xml:space="preserve">שר האוצר אוהב מאוד לדבר על השווקים בעולם ועל הצורך להתאים את עצמנו </w:t>
      </w:r>
      <w:r>
        <w:rPr>
          <w:rFonts w:hint="eastAsia"/>
          <w:rtl/>
        </w:rPr>
        <w:t>–</w:t>
      </w:r>
      <w:r>
        <w:rPr>
          <w:rFonts w:hint="cs"/>
          <w:rtl/>
        </w:rPr>
        <w:t xml:space="preserve"> שהכלכלה הישראלית תתאים את עצמה </w:t>
      </w:r>
      <w:r>
        <w:rPr>
          <w:rFonts w:hint="eastAsia"/>
          <w:rtl/>
        </w:rPr>
        <w:t>–</w:t>
      </w:r>
      <w:r>
        <w:rPr>
          <w:rFonts w:hint="cs"/>
          <w:rtl/>
        </w:rPr>
        <w:t xml:space="preserve"> לשיקולים הכלכליים ה</w:t>
      </w:r>
      <w:r>
        <w:rPr>
          <w:rFonts w:hint="cs"/>
          <w:rtl/>
        </w:rPr>
        <w:t xml:space="preserve">עולמיים. אבל הממשלה הזאת, ראש הממשלה ושר האוצר מובילים לעבדות לשוק הבין-לאומי החיצוני ומייצרים שוק של עבדים בכלכלה הפנימית במדינת ישראל. הכלכלה אמורה לשרת את האזרחים, ולא האזרחים אמורים לשרת ערכים כלכליים שבאים לשרת את ההון הגדול. זה מה שביבי נתניהו ואריק </w:t>
      </w:r>
      <w:r>
        <w:rPr>
          <w:rFonts w:hint="cs"/>
          <w:rtl/>
        </w:rPr>
        <w:t xml:space="preserve">שרון עושים כל הזמן מאז נכנסו לממשלה הזאת כשר האוצר וראש הממשלה, אבל גם לפני כן </w:t>
      </w:r>
      <w:r>
        <w:rPr>
          <w:rFonts w:hint="eastAsia"/>
          <w:rtl/>
        </w:rPr>
        <w:t>–</w:t>
      </w:r>
      <w:r>
        <w:rPr>
          <w:rFonts w:hint="cs"/>
          <w:rtl/>
        </w:rPr>
        <w:t xml:space="preserve"> זוהי המדיניות של הליכוד, לשרת את בעלי ההון ולדפוק את השכבות החלשות. אי-אפשר לדבר על מצב אידיאלי, כביכול, כאשר יש מיליון אנשים שחיים מתחת לקו העוני, כשיש 600,000 ילדים שסובלים </w:t>
      </w:r>
      <w:r>
        <w:rPr>
          <w:rFonts w:hint="cs"/>
          <w:rtl/>
        </w:rPr>
        <w:t>חרפת רעב וכשמערכת החינוך סובלת מכשל עמוק.</w:t>
      </w:r>
    </w:p>
    <w:p w14:paraId="2AC9D9ED" w14:textId="77777777" w:rsidR="00000000" w:rsidRDefault="005A3897">
      <w:pPr>
        <w:pStyle w:val="a0"/>
        <w:rPr>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CBA35C9" w14:textId="77777777" w:rsidR="00000000" w:rsidRDefault="005A3897">
      <w:pPr>
        <w:pStyle w:val="a0"/>
        <w:rPr>
          <w:rFonts w:hint="cs"/>
          <w:rtl/>
        </w:rPr>
      </w:pPr>
      <w:r>
        <w:rPr>
          <w:rFonts w:hint="cs"/>
          <w:rtl/>
        </w:rPr>
        <w:t xml:space="preserve">מערכת הבריאות, גם עם התוספת שאתה מתכוון לדבר עליה, עדיין אינה נותנת את המענים החיוניים לאותם חולים ולאותן תרופות חדשות ומתחדשות. לכן אני אומר שזאת הונאה, זה ניסיון למכור לוקשים לציבור. </w:t>
      </w:r>
    </w:p>
    <w:p w14:paraId="2EAE2DF2" w14:textId="77777777" w:rsidR="00000000" w:rsidRDefault="005A3897">
      <w:pPr>
        <w:pStyle w:val="a0"/>
        <w:rPr>
          <w:rFonts w:hint="cs"/>
          <w:rtl/>
        </w:rPr>
      </w:pPr>
    </w:p>
    <w:p w14:paraId="6B257327" w14:textId="77777777" w:rsidR="00000000" w:rsidRDefault="005A3897">
      <w:pPr>
        <w:pStyle w:val="a0"/>
        <w:rPr>
          <w:rFonts w:hint="cs"/>
          <w:rtl/>
        </w:rPr>
      </w:pPr>
      <w:r>
        <w:rPr>
          <w:rFonts w:hint="cs"/>
          <w:rtl/>
        </w:rPr>
        <w:t>גם מה שהתפאר בו רא</w:t>
      </w:r>
      <w:r>
        <w:rPr>
          <w:rFonts w:hint="cs"/>
          <w:rtl/>
        </w:rPr>
        <w:t xml:space="preserve">ש הממשלה, על ההסכם עם הרשויות המקומיות </w:t>
      </w:r>
      <w:r>
        <w:rPr>
          <w:rtl/>
        </w:rPr>
        <w:t>–</w:t>
      </w:r>
      <w:r>
        <w:rPr>
          <w:rFonts w:hint="cs"/>
          <w:rtl/>
        </w:rPr>
        <w:t xml:space="preserve"> איזה הסכם היה? היה הסכם על התייעלות. התייעלות, זאת אומרת פיטורי עובדים; הבראה, זאת אומרת לצמצם, לצמק את הרשויות המקומיות. מי ייתן את השירותים שאותן רשויות מקומיות אמורות לספק לאזרחים </w:t>
      </w:r>
      <w:r>
        <w:rPr>
          <w:rtl/>
        </w:rPr>
        <w:t>–</w:t>
      </w:r>
      <w:r>
        <w:rPr>
          <w:rFonts w:hint="cs"/>
          <w:rtl/>
        </w:rPr>
        <w:t xml:space="preserve"> שירותי רווחה, שירותי תשתיות, ש</w:t>
      </w:r>
      <w:r>
        <w:rPr>
          <w:rFonts w:hint="cs"/>
          <w:rtl/>
        </w:rPr>
        <w:t xml:space="preserve">ירותי חינוך, החזקת מערכת החינוך? יהיו לנו רשויות מקומיות מאוזנות, יהיו לנו פיטורי עובדים, אבל יהיו לנו רשויות שאינן מסוגלות להגיש כל שירות לציבור. ועל זה שר האוצר לא דיבר הבוקר, וגם לא ידבר, כי אין לו תשובה על כל הדברים האלה. </w:t>
      </w:r>
    </w:p>
    <w:p w14:paraId="16BFA1FF" w14:textId="77777777" w:rsidR="00000000" w:rsidRDefault="005A3897">
      <w:pPr>
        <w:pStyle w:val="a0"/>
        <w:rPr>
          <w:rFonts w:hint="cs"/>
          <w:rtl/>
        </w:rPr>
      </w:pPr>
    </w:p>
    <w:p w14:paraId="50B66CCE" w14:textId="77777777" w:rsidR="00000000" w:rsidRDefault="005A3897">
      <w:pPr>
        <w:pStyle w:val="a0"/>
        <w:rPr>
          <w:rFonts w:hint="cs"/>
          <w:rtl/>
        </w:rPr>
      </w:pPr>
      <w:r>
        <w:rPr>
          <w:rFonts w:hint="cs"/>
          <w:rtl/>
        </w:rPr>
        <w:t>אדוני היושב-ראש, הממשלה הזאת</w:t>
      </w:r>
      <w:r>
        <w:rPr>
          <w:rFonts w:hint="cs"/>
          <w:rtl/>
        </w:rPr>
        <w:t xml:space="preserve"> היא ממשלה של כישלון וממשלה של חידלון. גם בתחום המדיני אין שום בשורה ואין שום תקווה, וגם בתחום הכלכלי-החברתי אין שום בשורה ואין שום תקווה, כי המדיניות בנויה על ערכים לא נכונים. במדיניות, הערך העיקרי הוא ערך הכוח וההשתלטות והסיפוח, וברמה החברתית-הכלכלית הער</w:t>
      </w:r>
      <w:r>
        <w:rPr>
          <w:rFonts w:hint="cs"/>
          <w:rtl/>
        </w:rPr>
        <w:t xml:space="preserve">ך הראשון הוא שירות ההון הגדול ושירות אינטרסים כלכליים מחוץ למדינת ישראל, של ההון הגדול, וההשתלבות בתוך מערכת הערכים הנפשעת של ההון הגדול על חשבון השכבות החלשות במדינת ישראל. </w:t>
      </w:r>
    </w:p>
    <w:p w14:paraId="01790B62" w14:textId="77777777" w:rsidR="00000000" w:rsidRDefault="005A3897">
      <w:pPr>
        <w:pStyle w:val="a0"/>
        <w:rPr>
          <w:rFonts w:hint="cs"/>
          <w:rtl/>
        </w:rPr>
      </w:pPr>
    </w:p>
    <w:p w14:paraId="1BB65B56" w14:textId="77777777" w:rsidR="00000000" w:rsidRDefault="005A3897">
      <w:pPr>
        <w:pStyle w:val="a0"/>
        <w:rPr>
          <w:rFonts w:hint="cs"/>
          <w:rtl/>
        </w:rPr>
      </w:pPr>
      <w:r>
        <w:rPr>
          <w:rFonts w:hint="cs"/>
          <w:rtl/>
        </w:rPr>
        <w:t>לכן, אדוני היושב-ראש, אנחנו כאן מגישים הצעת אי-אמון על כישלונה וחדלונה של הממשלה</w:t>
      </w:r>
      <w:r>
        <w:rPr>
          <w:rFonts w:hint="cs"/>
          <w:rtl/>
        </w:rPr>
        <w:t xml:space="preserve"> הזאת, וכל שעה שמתקצרת מחייה של הממשלה הזאת </w:t>
      </w:r>
      <w:r>
        <w:rPr>
          <w:rtl/>
        </w:rPr>
        <w:t>–</w:t>
      </w:r>
      <w:r>
        <w:rPr>
          <w:rFonts w:hint="cs"/>
          <w:rtl/>
        </w:rPr>
        <w:t xml:space="preserve"> כך ייטב כנראה לעם בישראל, יהודים וערבים. אני פונה לכל חברי הכנסת לתמוך בהצעת האי-אמון שלנו. תודה רבה, אדוני. </w:t>
      </w:r>
    </w:p>
    <w:p w14:paraId="3DDAB694" w14:textId="77777777" w:rsidR="00000000" w:rsidRDefault="005A3897">
      <w:pPr>
        <w:pStyle w:val="a0"/>
        <w:rPr>
          <w:rFonts w:hint="cs"/>
          <w:rtl/>
        </w:rPr>
      </w:pPr>
    </w:p>
    <w:p w14:paraId="0A9B23EC" w14:textId="77777777" w:rsidR="00000000" w:rsidRDefault="005A3897">
      <w:pPr>
        <w:pStyle w:val="af1"/>
        <w:rPr>
          <w:rtl/>
        </w:rPr>
      </w:pPr>
      <w:r>
        <w:rPr>
          <w:rtl/>
        </w:rPr>
        <w:t>היו"ר ראובן ריבלין:</w:t>
      </w:r>
    </w:p>
    <w:p w14:paraId="7CBDCFED" w14:textId="77777777" w:rsidR="00000000" w:rsidRDefault="005A3897">
      <w:pPr>
        <w:pStyle w:val="a0"/>
        <w:rPr>
          <w:rtl/>
        </w:rPr>
      </w:pPr>
    </w:p>
    <w:p w14:paraId="18DEA3F9" w14:textId="77777777" w:rsidR="00000000" w:rsidRDefault="005A3897">
      <w:pPr>
        <w:pStyle w:val="a0"/>
        <w:rPr>
          <w:rFonts w:hint="cs"/>
          <w:rtl/>
        </w:rPr>
      </w:pPr>
      <w:r>
        <w:rPr>
          <w:rFonts w:hint="cs"/>
          <w:rtl/>
        </w:rPr>
        <w:t xml:space="preserve">אני מאוד מודה לחבר הכנסת מוחמד ברכה, סגן יושב-ראש הכנסת. שר האוצר ישיב על שתי </w:t>
      </w:r>
      <w:r>
        <w:rPr>
          <w:rFonts w:hint="cs"/>
          <w:rtl/>
        </w:rPr>
        <w:t>ההצעות יחדיו, או אדוני רוצה להשיב על הצעה זו?</w:t>
      </w:r>
    </w:p>
    <w:p w14:paraId="30453816" w14:textId="77777777" w:rsidR="00000000" w:rsidRDefault="005A3897">
      <w:pPr>
        <w:pStyle w:val="a0"/>
        <w:rPr>
          <w:rFonts w:hint="cs"/>
          <w:rtl/>
        </w:rPr>
      </w:pPr>
    </w:p>
    <w:p w14:paraId="6A857968" w14:textId="77777777" w:rsidR="00000000" w:rsidRDefault="005A3897">
      <w:pPr>
        <w:pStyle w:val="af0"/>
        <w:rPr>
          <w:rtl/>
        </w:rPr>
      </w:pPr>
      <w:r>
        <w:rPr>
          <w:rFonts w:hint="eastAsia"/>
          <w:rtl/>
        </w:rPr>
        <w:t>שר</w:t>
      </w:r>
      <w:r>
        <w:rPr>
          <w:rtl/>
        </w:rPr>
        <w:t xml:space="preserve"> האוצר בנימין נתניהו:</w:t>
      </w:r>
    </w:p>
    <w:p w14:paraId="1D8F8DAF" w14:textId="77777777" w:rsidR="00000000" w:rsidRDefault="005A3897">
      <w:pPr>
        <w:pStyle w:val="a0"/>
        <w:rPr>
          <w:rFonts w:hint="cs"/>
          <w:rtl/>
        </w:rPr>
      </w:pPr>
    </w:p>
    <w:p w14:paraId="273B3291" w14:textId="77777777" w:rsidR="00000000" w:rsidRDefault="005A3897">
      <w:pPr>
        <w:pStyle w:val="a0"/>
        <w:rPr>
          <w:rFonts w:hint="cs"/>
          <w:rtl/>
        </w:rPr>
      </w:pPr>
      <w:r>
        <w:rPr>
          <w:rFonts w:hint="cs"/>
          <w:rtl/>
        </w:rPr>
        <w:t xml:space="preserve">אני מבקש להשיב. </w:t>
      </w:r>
    </w:p>
    <w:p w14:paraId="250F9CCD" w14:textId="77777777" w:rsidR="00000000" w:rsidRDefault="005A3897">
      <w:pPr>
        <w:pStyle w:val="a0"/>
        <w:rPr>
          <w:rFonts w:hint="cs"/>
          <w:rtl/>
        </w:rPr>
      </w:pPr>
    </w:p>
    <w:p w14:paraId="62FF19D2" w14:textId="77777777" w:rsidR="00000000" w:rsidRDefault="005A3897">
      <w:pPr>
        <w:pStyle w:val="af1"/>
        <w:rPr>
          <w:rtl/>
        </w:rPr>
      </w:pPr>
      <w:r>
        <w:rPr>
          <w:rFonts w:hint="eastAsia"/>
          <w:rtl/>
        </w:rPr>
        <w:t>היו</w:t>
      </w:r>
      <w:r>
        <w:rPr>
          <w:rtl/>
        </w:rPr>
        <w:t>"ר ראובן ריבלין:</w:t>
      </w:r>
    </w:p>
    <w:p w14:paraId="6F8E73B7" w14:textId="77777777" w:rsidR="00000000" w:rsidRDefault="005A3897">
      <w:pPr>
        <w:pStyle w:val="a0"/>
        <w:rPr>
          <w:rFonts w:hint="cs"/>
          <w:rtl/>
        </w:rPr>
      </w:pPr>
    </w:p>
    <w:p w14:paraId="46FA18EF" w14:textId="77777777" w:rsidR="00000000" w:rsidRDefault="005A3897">
      <w:pPr>
        <w:pStyle w:val="a0"/>
        <w:rPr>
          <w:rFonts w:hint="cs"/>
          <w:rtl/>
        </w:rPr>
      </w:pPr>
      <w:r>
        <w:rPr>
          <w:rFonts w:hint="cs"/>
          <w:rtl/>
        </w:rPr>
        <w:t xml:space="preserve">בבקשה. כבוד שר האוצר וראש הממשלה לשעבר, בנימין נתניהו, מתכבד לעלות ולהשיב על הצעת האי-אמון של סיעות בל"ד, חד"ש-תע"ל ויחד. </w:t>
      </w:r>
    </w:p>
    <w:p w14:paraId="039B6092" w14:textId="77777777" w:rsidR="00000000" w:rsidRDefault="005A3897">
      <w:pPr>
        <w:pStyle w:val="a0"/>
        <w:rPr>
          <w:rFonts w:hint="cs"/>
          <w:rtl/>
        </w:rPr>
      </w:pPr>
    </w:p>
    <w:p w14:paraId="7AD4690C" w14:textId="77777777" w:rsidR="00000000" w:rsidRDefault="005A3897">
      <w:pPr>
        <w:pStyle w:val="af0"/>
        <w:rPr>
          <w:rtl/>
        </w:rPr>
      </w:pPr>
      <w:r>
        <w:rPr>
          <w:rFonts w:hint="eastAsia"/>
          <w:rtl/>
        </w:rPr>
        <w:t>עבד</w:t>
      </w:r>
      <w:r>
        <w:rPr>
          <w:rtl/>
        </w:rPr>
        <w:t>-אלמאלכ דהאמשה (רע</w:t>
      </w:r>
      <w:r>
        <w:rPr>
          <w:rtl/>
        </w:rPr>
        <w:t>"ם):</w:t>
      </w:r>
    </w:p>
    <w:p w14:paraId="41CEF169" w14:textId="77777777" w:rsidR="00000000" w:rsidRDefault="005A3897">
      <w:pPr>
        <w:pStyle w:val="a0"/>
        <w:rPr>
          <w:rFonts w:hint="cs"/>
          <w:rtl/>
        </w:rPr>
      </w:pPr>
    </w:p>
    <w:p w14:paraId="3B103352" w14:textId="77777777" w:rsidR="00000000" w:rsidRDefault="005A3897">
      <w:pPr>
        <w:pStyle w:val="a0"/>
        <w:rPr>
          <w:rFonts w:hint="cs"/>
          <w:rtl/>
        </w:rPr>
      </w:pPr>
      <w:r>
        <w:rPr>
          <w:rFonts w:hint="cs"/>
          <w:rtl/>
        </w:rPr>
        <w:t xml:space="preserve">- - - </w:t>
      </w:r>
    </w:p>
    <w:p w14:paraId="778D9306" w14:textId="77777777" w:rsidR="00000000" w:rsidRDefault="005A3897">
      <w:pPr>
        <w:pStyle w:val="a0"/>
        <w:rPr>
          <w:rFonts w:hint="cs"/>
          <w:rtl/>
        </w:rPr>
      </w:pPr>
    </w:p>
    <w:p w14:paraId="0D4E3CE7" w14:textId="77777777" w:rsidR="00000000" w:rsidRDefault="005A3897">
      <w:pPr>
        <w:pStyle w:val="af1"/>
        <w:rPr>
          <w:rtl/>
        </w:rPr>
      </w:pPr>
      <w:r>
        <w:rPr>
          <w:rtl/>
        </w:rPr>
        <w:t>היו"ר ראובן ריבלין:</w:t>
      </w:r>
    </w:p>
    <w:p w14:paraId="0D8316CE" w14:textId="77777777" w:rsidR="00000000" w:rsidRDefault="005A3897">
      <w:pPr>
        <w:pStyle w:val="a0"/>
        <w:rPr>
          <w:rtl/>
        </w:rPr>
      </w:pPr>
    </w:p>
    <w:p w14:paraId="790E88BE" w14:textId="77777777" w:rsidR="00000000" w:rsidRDefault="005A3897">
      <w:pPr>
        <w:pStyle w:val="a0"/>
        <w:rPr>
          <w:rFonts w:hint="cs"/>
          <w:rtl/>
        </w:rPr>
      </w:pPr>
      <w:r>
        <w:rPr>
          <w:rFonts w:hint="cs"/>
          <w:rtl/>
        </w:rPr>
        <w:t xml:space="preserve">אנחנו לא הצטרפנו להצעת האי-אמון, חבר הכנסת דהאמשה. חבר הכנסת דהאמשה מצטרף גם הוא להצעת האי-אמון. בבקשה, אדוני. </w:t>
      </w:r>
    </w:p>
    <w:p w14:paraId="3DA0CBCC" w14:textId="77777777" w:rsidR="00000000" w:rsidRDefault="005A3897">
      <w:pPr>
        <w:pStyle w:val="a0"/>
        <w:rPr>
          <w:rFonts w:hint="cs"/>
          <w:rtl/>
        </w:rPr>
      </w:pPr>
    </w:p>
    <w:p w14:paraId="5CB724CE" w14:textId="77777777" w:rsidR="00000000" w:rsidRDefault="005A3897">
      <w:pPr>
        <w:pStyle w:val="a"/>
        <w:rPr>
          <w:rtl/>
        </w:rPr>
      </w:pPr>
      <w:bookmarkStart w:id="83" w:name="FS000000965T11_10_2004_17_39_00"/>
      <w:bookmarkStart w:id="84" w:name="_Toc91517657"/>
      <w:bookmarkEnd w:id="83"/>
      <w:r>
        <w:rPr>
          <w:rFonts w:hint="eastAsia"/>
          <w:rtl/>
        </w:rPr>
        <w:t>שר</w:t>
      </w:r>
      <w:r>
        <w:rPr>
          <w:rtl/>
        </w:rPr>
        <w:t xml:space="preserve"> האוצר בנימין נתניהו:</w:t>
      </w:r>
      <w:bookmarkEnd w:id="84"/>
    </w:p>
    <w:p w14:paraId="790BC88D" w14:textId="77777777" w:rsidR="00000000" w:rsidRDefault="005A3897">
      <w:pPr>
        <w:pStyle w:val="a0"/>
        <w:rPr>
          <w:rFonts w:hint="cs"/>
          <w:rtl/>
        </w:rPr>
      </w:pPr>
    </w:p>
    <w:p w14:paraId="5419C1A2" w14:textId="77777777" w:rsidR="00000000" w:rsidRDefault="005A3897">
      <w:pPr>
        <w:pStyle w:val="a0"/>
        <w:rPr>
          <w:rFonts w:hint="cs"/>
          <w:rtl/>
        </w:rPr>
      </w:pPr>
      <w:r>
        <w:rPr>
          <w:rFonts w:hint="cs"/>
          <w:rtl/>
        </w:rPr>
        <w:t>אדוני היושב-ראש, אני מודה לך על גמישותך בסדר-היום וגם על נכונותך להתחשב בנסיבות איש</w:t>
      </w:r>
      <w:r>
        <w:rPr>
          <w:rFonts w:hint="cs"/>
          <w:rtl/>
        </w:rPr>
        <w:t xml:space="preserve">יות. </w:t>
      </w:r>
    </w:p>
    <w:p w14:paraId="7B2639CB" w14:textId="77777777" w:rsidR="00000000" w:rsidRDefault="005A3897">
      <w:pPr>
        <w:pStyle w:val="a0"/>
        <w:rPr>
          <w:rFonts w:hint="cs"/>
          <w:rtl/>
        </w:rPr>
      </w:pPr>
    </w:p>
    <w:p w14:paraId="048407B4" w14:textId="77777777" w:rsidR="00000000" w:rsidRDefault="005A3897">
      <w:pPr>
        <w:pStyle w:val="a0"/>
        <w:rPr>
          <w:rFonts w:hint="cs"/>
          <w:rtl/>
        </w:rPr>
      </w:pPr>
      <w:r>
        <w:rPr>
          <w:rFonts w:hint="cs"/>
          <w:rtl/>
        </w:rPr>
        <w:t xml:space="preserve">אני רוצה לומר מלה אחת לעמיתי וידידי, חבר הכנסת פרס, יושב-ראש האופוזיציה. אני מבין שהוא בא עם רשימה של כישלונות הליכוד, והייתי שמח לדון אתו על כל אחד ואחד מהנושאים הללו, שהוא מעלה אותם ככישלונות. אבל דרושה מידה לא מבוטלת של תעוזה </w:t>
      </w:r>
      <w:r>
        <w:rPr>
          <w:rtl/>
        </w:rPr>
        <w:t>–</w:t>
      </w:r>
      <w:r>
        <w:rPr>
          <w:rFonts w:hint="cs"/>
          <w:rtl/>
        </w:rPr>
        <w:t xml:space="preserve"> על-מנת להישאר דיפל</w:t>
      </w:r>
      <w:r>
        <w:rPr>
          <w:rFonts w:hint="cs"/>
          <w:rtl/>
        </w:rPr>
        <w:t xml:space="preserve">ומטיים לא אגיד מלה אחרת </w:t>
      </w:r>
      <w:r>
        <w:rPr>
          <w:rtl/>
        </w:rPr>
        <w:t>–</w:t>
      </w:r>
      <w:r>
        <w:rPr>
          <w:rFonts w:hint="cs"/>
          <w:rtl/>
        </w:rPr>
        <w:t xml:space="preserve"> לעמוד כאן, כשהוא מימש את מה שהוא חושב שהוא התיקון לכל שגיאות הליכוד, והביא בתמצית את מדיניותו "הנכונה" לידי ביטוי בהסכם אוסלו. והנה אנחנו נמצאים עכשיו אחרי עשר שנים נוראות, 1,000 קורבנות, רובם אזרחים - ילדים, נשים, משפחות שלמות שנ</w:t>
      </w:r>
      <w:r>
        <w:rPr>
          <w:rFonts w:hint="cs"/>
          <w:rtl/>
        </w:rPr>
        <w:t xml:space="preserve">גדעו מעל פני האדמה, והוא מדבר על טעויות, והוא מטיף לנו? </w:t>
      </w:r>
    </w:p>
    <w:p w14:paraId="582827AE" w14:textId="77777777" w:rsidR="00000000" w:rsidRDefault="005A3897">
      <w:pPr>
        <w:pStyle w:val="a0"/>
        <w:rPr>
          <w:rFonts w:hint="cs"/>
          <w:rtl/>
        </w:rPr>
      </w:pPr>
    </w:p>
    <w:p w14:paraId="17872D42" w14:textId="77777777" w:rsidR="00000000" w:rsidRDefault="005A3897">
      <w:pPr>
        <w:pStyle w:val="a0"/>
        <w:rPr>
          <w:rFonts w:hint="cs"/>
          <w:rtl/>
        </w:rPr>
      </w:pPr>
      <w:r>
        <w:rPr>
          <w:rFonts w:hint="cs"/>
          <w:rtl/>
        </w:rPr>
        <w:t xml:space="preserve">הוא אמר כך: את הטרור נפתור על-ידי כך שניתן לטרוריסטים את ההרים, את הגבעות מעל ערינו וסביב ירושלים. אנחנו ניתן להם נשק, והם יילחמו בטרור - הטרוריסטים יילחמו בטרור; אנחנו נחתום אתם על הסכם, והם יכבדו </w:t>
      </w:r>
      <w:r>
        <w:rPr>
          <w:rFonts w:hint="cs"/>
          <w:rtl/>
        </w:rPr>
        <w:t>אותו; אנחנו נשמע מהם התחייבויות, והם ימלאו אותן; אנחנו נזרים להם כספים, והם ישתמשו בהם לצורכי שלום; אנחנו נביא אותם להכרה בין-לאומית, וההכרה הזאת תביא אותם למתן את דרכם; אנחנו נפתח להם את שערי הבית הלבן ואת שערי העולם כולו, וזה יחייב אותם למתינות. כל אחת מ</w:t>
      </w:r>
      <w:r>
        <w:rPr>
          <w:rFonts w:hint="cs"/>
          <w:rtl/>
        </w:rPr>
        <w:t xml:space="preserve">ההנחות הללו התנפצו על סלע המציאות. הן התנפצו בנפץ אדיר ובשיטפון אדיר של דם של אזרחים חפים מפשע. </w:t>
      </w:r>
    </w:p>
    <w:p w14:paraId="37DFF7CC" w14:textId="77777777" w:rsidR="00000000" w:rsidRDefault="005A3897">
      <w:pPr>
        <w:pStyle w:val="a0"/>
        <w:rPr>
          <w:rFonts w:hint="cs"/>
          <w:rtl/>
        </w:rPr>
      </w:pPr>
    </w:p>
    <w:p w14:paraId="26321724" w14:textId="77777777" w:rsidR="00000000" w:rsidRDefault="005A3897">
      <w:pPr>
        <w:pStyle w:val="af0"/>
        <w:rPr>
          <w:rtl/>
        </w:rPr>
      </w:pPr>
      <w:r>
        <w:rPr>
          <w:rFonts w:hint="eastAsia"/>
          <w:rtl/>
        </w:rPr>
        <w:t>עבד</w:t>
      </w:r>
      <w:r>
        <w:rPr>
          <w:rtl/>
        </w:rPr>
        <w:t>-אלמאלכ דהאמשה (רע"ם):</w:t>
      </w:r>
    </w:p>
    <w:p w14:paraId="6AAE853C" w14:textId="77777777" w:rsidR="00000000" w:rsidRDefault="005A3897">
      <w:pPr>
        <w:pStyle w:val="a0"/>
        <w:rPr>
          <w:rFonts w:hint="cs"/>
          <w:rtl/>
        </w:rPr>
      </w:pPr>
    </w:p>
    <w:p w14:paraId="443A41BD" w14:textId="77777777" w:rsidR="00000000" w:rsidRDefault="005A3897">
      <w:pPr>
        <w:pStyle w:val="a0"/>
        <w:rPr>
          <w:rFonts w:hint="cs"/>
          <w:rtl/>
        </w:rPr>
      </w:pPr>
      <w:r>
        <w:rPr>
          <w:rFonts w:hint="cs"/>
          <w:rtl/>
        </w:rPr>
        <w:t xml:space="preserve">הבעיה שהוא עשה את כל הדברים - - - </w:t>
      </w:r>
    </w:p>
    <w:p w14:paraId="09F8BB91" w14:textId="77777777" w:rsidR="00000000" w:rsidRDefault="005A3897">
      <w:pPr>
        <w:pStyle w:val="a0"/>
        <w:rPr>
          <w:rFonts w:hint="cs"/>
          <w:rtl/>
        </w:rPr>
      </w:pPr>
    </w:p>
    <w:p w14:paraId="26405D3A" w14:textId="77777777" w:rsidR="00000000" w:rsidRDefault="005A3897">
      <w:pPr>
        <w:pStyle w:val="-"/>
        <w:rPr>
          <w:rtl/>
        </w:rPr>
      </w:pPr>
      <w:bookmarkStart w:id="85" w:name="FS000000965T11_10_2004_17_42_21C"/>
      <w:bookmarkEnd w:id="85"/>
      <w:r>
        <w:rPr>
          <w:rtl/>
        </w:rPr>
        <w:t>שר האוצר בנימין נתניהו:</w:t>
      </w:r>
    </w:p>
    <w:p w14:paraId="0E4552B7" w14:textId="77777777" w:rsidR="00000000" w:rsidRDefault="005A3897">
      <w:pPr>
        <w:pStyle w:val="a0"/>
        <w:rPr>
          <w:rtl/>
        </w:rPr>
      </w:pPr>
    </w:p>
    <w:p w14:paraId="1482E563" w14:textId="77777777" w:rsidR="00000000" w:rsidRDefault="005A3897">
      <w:pPr>
        <w:pStyle w:val="a0"/>
        <w:rPr>
          <w:rFonts w:hint="cs"/>
          <w:rtl/>
        </w:rPr>
      </w:pPr>
      <w:r>
        <w:rPr>
          <w:rFonts w:hint="cs"/>
          <w:rtl/>
        </w:rPr>
        <w:t xml:space="preserve">הוא עשה את כל הדברים הללו, ותחת השלטון של מפלגת העבודה, תחת שלטונו של </w:t>
      </w:r>
      <w:r>
        <w:rPr>
          <w:rFonts w:hint="cs"/>
          <w:rtl/>
        </w:rPr>
        <w:t>יצחק רבין וממשלתו של שמעון פרס, הוא קיבל את הפיצוץ בפרצוף. זה מה שקרה. מתי היה "המהנדס"? מתי היתה התופת הנוראה הזאת? מתי זה התחיל? כל אחת מההנחות שלו שגויה, כל אחת מהן, מההתחלה ועד הסוף. הן שגויות בצורה איומה, משום שהטרור כוונתו לא להשיג שלום, כוונתו להשמי</w:t>
      </w:r>
      <w:r>
        <w:rPr>
          <w:rFonts w:hint="cs"/>
          <w:rtl/>
        </w:rPr>
        <w:t xml:space="preserve">ד את מדינת היהודים. </w:t>
      </w:r>
    </w:p>
    <w:p w14:paraId="7CA6D590" w14:textId="77777777" w:rsidR="00000000" w:rsidRDefault="005A3897">
      <w:pPr>
        <w:pStyle w:val="a0"/>
        <w:rPr>
          <w:rFonts w:hint="cs"/>
          <w:rtl/>
        </w:rPr>
      </w:pPr>
    </w:p>
    <w:p w14:paraId="275BE3E9" w14:textId="77777777" w:rsidR="00000000" w:rsidRDefault="005A3897">
      <w:pPr>
        <w:pStyle w:val="a0"/>
        <w:rPr>
          <w:rFonts w:hint="cs"/>
          <w:rtl/>
        </w:rPr>
      </w:pPr>
      <w:r>
        <w:rPr>
          <w:rFonts w:hint="cs"/>
          <w:rtl/>
        </w:rPr>
        <w:t>משום שאש"ף לא נוצר כדי להקים פה מדינה, הוא נוצר כדי להשמיד פה מדינה. משום שאש"ף יכול היה להתבסס יפה מאוד ביהודה ובשומרון. השטחים הללו היו בשליטה ירדנית, הוא לא דיבר על הפיכת המקום הזה למדינה לצד מדינת ישראל, הוא דיבר על שחרור פלסטין ב</w:t>
      </w:r>
      <w:r>
        <w:rPr>
          <w:rFonts w:hint="cs"/>
          <w:rtl/>
        </w:rPr>
        <w:t xml:space="preserve">-1964. שם החוויה המכוננת, שם הרגע שהכול נחשף, ב-1964. כשאש"ף הוקם, כשערפאת וחבריו הקימו אותו, הם אמרו: מטרתנו לשחרר את פלסטין. זאת היתה מטרתם אז, זו מטרתם היום, ופלסטין שנועדה לשחרור היא בתוך מה שקרוי "הקו הירוק". זו היתה מטרתם אז. </w:t>
      </w:r>
    </w:p>
    <w:p w14:paraId="0B431905" w14:textId="77777777" w:rsidR="00000000" w:rsidRDefault="005A3897">
      <w:pPr>
        <w:pStyle w:val="a0"/>
        <w:rPr>
          <w:rFonts w:hint="cs"/>
          <w:rtl/>
        </w:rPr>
      </w:pPr>
    </w:p>
    <w:p w14:paraId="28239136" w14:textId="77777777" w:rsidR="00000000" w:rsidRDefault="005A3897">
      <w:pPr>
        <w:pStyle w:val="af0"/>
        <w:rPr>
          <w:rtl/>
        </w:rPr>
      </w:pPr>
      <w:r>
        <w:rPr>
          <w:rFonts w:hint="eastAsia"/>
          <w:rtl/>
        </w:rPr>
        <w:t>עבד</w:t>
      </w:r>
      <w:r>
        <w:rPr>
          <w:rtl/>
        </w:rPr>
        <w:t>-אלמאלכ דהאמשה (רע"</w:t>
      </w:r>
      <w:r>
        <w:rPr>
          <w:rtl/>
        </w:rPr>
        <w:t>ם):</w:t>
      </w:r>
    </w:p>
    <w:p w14:paraId="77868786" w14:textId="77777777" w:rsidR="00000000" w:rsidRDefault="005A3897">
      <w:pPr>
        <w:pStyle w:val="a0"/>
        <w:rPr>
          <w:rFonts w:hint="cs"/>
          <w:rtl/>
        </w:rPr>
      </w:pPr>
    </w:p>
    <w:p w14:paraId="7F0A27BF" w14:textId="77777777" w:rsidR="00000000" w:rsidRDefault="005A3897">
      <w:pPr>
        <w:pStyle w:val="a0"/>
        <w:rPr>
          <w:rFonts w:hint="cs"/>
          <w:rtl/>
        </w:rPr>
      </w:pPr>
      <w:r>
        <w:rPr>
          <w:rFonts w:hint="cs"/>
          <w:rtl/>
        </w:rPr>
        <w:t>חתמת אתם הסכמים.</w:t>
      </w:r>
    </w:p>
    <w:p w14:paraId="43A3C532" w14:textId="77777777" w:rsidR="00000000" w:rsidRDefault="005A3897">
      <w:pPr>
        <w:pStyle w:val="a0"/>
        <w:rPr>
          <w:rFonts w:hint="cs"/>
          <w:rtl/>
        </w:rPr>
      </w:pPr>
    </w:p>
    <w:p w14:paraId="7CD0DDE9" w14:textId="77777777" w:rsidR="00000000" w:rsidRDefault="005A3897">
      <w:pPr>
        <w:pStyle w:val="-"/>
        <w:rPr>
          <w:rtl/>
        </w:rPr>
      </w:pPr>
      <w:bookmarkStart w:id="86" w:name="FS000000965T11_10_2004_17_43_33C"/>
      <w:bookmarkEnd w:id="86"/>
      <w:r>
        <w:rPr>
          <w:rtl/>
        </w:rPr>
        <w:t>שר האוצר בנימין נתניהו:</w:t>
      </w:r>
    </w:p>
    <w:p w14:paraId="73DE302C" w14:textId="77777777" w:rsidR="00000000" w:rsidRDefault="005A3897">
      <w:pPr>
        <w:pStyle w:val="a0"/>
        <w:rPr>
          <w:rFonts w:hint="cs"/>
          <w:rtl/>
        </w:rPr>
      </w:pPr>
    </w:p>
    <w:p w14:paraId="2DEB03FE" w14:textId="77777777" w:rsidR="00000000" w:rsidRDefault="005A3897">
      <w:pPr>
        <w:pStyle w:val="a0"/>
        <w:rPr>
          <w:rFonts w:hint="cs"/>
          <w:rtl/>
        </w:rPr>
      </w:pPr>
      <w:r>
        <w:rPr>
          <w:rFonts w:hint="cs"/>
          <w:rtl/>
        </w:rPr>
        <w:t xml:space="preserve">גם היעד היה בלתי לגיטימי, וגם השיטה היתה בלתי לגיטימית, קרימינלית מלכתחילה. טרור למען השמדה </w:t>
      </w:r>
      <w:r>
        <w:rPr>
          <w:rtl/>
        </w:rPr>
        <w:t>–</w:t>
      </w:r>
      <w:r>
        <w:rPr>
          <w:rFonts w:hint="cs"/>
          <w:rtl/>
        </w:rPr>
        <w:t xml:space="preserve"> זו היתה האמת אז, ולצערי זו נשארה האמת גם היום. שום דבר לא השתנה. מה שהשתנה הוא רק שפרס, בעיוורון שקשה להאמין שקיים</w:t>
      </w:r>
      <w:r>
        <w:rPr>
          <w:rFonts w:hint="cs"/>
          <w:rtl/>
        </w:rPr>
        <w:t xml:space="preserve">, נתן לארכי-טרוריסט, לראש מחנה ההשמדה, את הכלים כדי לבצע את זממו, ואחר כך הוא מתפלא. הוא מאשים את שרון, מאשים את נתניהו, מאשים את הליכוד </w:t>
      </w:r>
      <w:r>
        <w:rPr>
          <w:rtl/>
        </w:rPr>
        <w:t>–</w:t>
      </w:r>
      <w:r>
        <w:rPr>
          <w:rFonts w:hint="cs"/>
          <w:rtl/>
        </w:rPr>
        <w:t xml:space="preserve"> אינני יודע את מי הוא מאשים </w:t>
      </w:r>
      <w:r>
        <w:rPr>
          <w:rtl/>
        </w:rPr>
        <w:t>–</w:t>
      </w:r>
      <w:r>
        <w:rPr>
          <w:rFonts w:hint="cs"/>
          <w:rtl/>
        </w:rPr>
        <w:t xml:space="preserve"> על כך שערפאת אינו משחק, ולא שיחק בתקופתו של פרס כראש ממשלה ושל רבין כראש ממשלה, לפי הכלל</w:t>
      </w:r>
      <w:r>
        <w:rPr>
          <w:rFonts w:hint="cs"/>
          <w:rtl/>
        </w:rPr>
        <w:t xml:space="preserve">ים שהוא מדמיין בדמיונו באיזה עולם שאיננו קיים היום. </w:t>
      </w:r>
    </w:p>
    <w:p w14:paraId="2C04F26E" w14:textId="77777777" w:rsidR="00000000" w:rsidRDefault="005A3897">
      <w:pPr>
        <w:pStyle w:val="a0"/>
        <w:rPr>
          <w:rFonts w:hint="cs"/>
          <w:rtl/>
        </w:rPr>
      </w:pPr>
    </w:p>
    <w:p w14:paraId="54D5208E" w14:textId="77777777" w:rsidR="00000000" w:rsidRDefault="005A3897">
      <w:pPr>
        <w:pStyle w:val="a0"/>
        <w:rPr>
          <w:rFonts w:hint="cs"/>
          <w:rtl/>
        </w:rPr>
      </w:pPr>
      <w:r>
        <w:rPr>
          <w:rFonts w:hint="cs"/>
          <w:rtl/>
        </w:rPr>
        <w:t>הטרור מקורו בשאיפה הטוטליטרית של השמדה. הטרור אינו מצוי בדיכוי, הטרור אינו נובע מעוני, הוא איננו נובע מאובדן זכויות או מהעדר זכויות לאומיות או פרטיות. אם היה נובע מהדברים האלה, היית רואה טרור אצל גנדי ב</w:t>
      </w:r>
      <w:r>
        <w:rPr>
          <w:rFonts w:hint="cs"/>
          <w:rtl/>
        </w:rPr>
        <w:t xml:space="preserve">הודו. הוא נקט אמצעי טרור? מרתין לותר קינג נקט אמצעי טרור? מאציני וגריבלדי נקטו אמצעי טרור? כל לוחמי החופש של המאה ה-19 נקטו אמצעי טרור? לגויה יש תמונה מפורסמת מהמאה ה-19, רוויית מלחמות שחרור, מלחמות אמיתיות. צבאות נלחמו בגבורה בלתי רגילה, וגויה צייר תמונה </w:t>
      </w:r>
      <w:r>
        <w:rPr>
          <w:rFonts w:hint="cs"/>
          <w:rtl/>
        </w:rPr>
        <w:t xml:space="preserve">שזעזעה את כל העולם הנאור, איך מוציאים להורג אזרחים, יורים על אזרחים. זה דבר מזעזע. מלחמות אין-קץ באירופה </w:t>
      </w:r>
      <w:r>
        <w:rPr>
          <w:rtl/>
        </w:rPr>
        <w:t>–</w:t>
      </w:r>
      <w:r>
        <w:rPr>
          <w:rFonts w:hint="cs"/>
          <w:rtl/>
        </w:rPr>
        <w:t xml:space="preserve"> מי השתמש בטרור? המחתרת הצרפתית נגד הכיבוש הנורא ביותר בהיסטוריה השתמשה בטרור? מה, הם הרגו אזרחים? הם הרגו את הילדים של המשת"פים של הנאצים? אפילו זה ל</w:t>
      </w:r>
      <w:r>
        <w:rPr>
          <w:rFonts w:hint="cs"/>
          <w:rtl/>
        </w:rPr>
        <w:t xml:space="preserve">א. </w:t>
      </w:r>
    </w:p>
    <w:p w14:paraId="0F4EC314" w14:textId="77777777" w:rsidR="00000000" w:rsidRDefault="005A3897">
      <w:pPr>
        <w:pStyle w:val="a0"/>
        <w:rPr>
          <w:rFonts w:hint="cs"/>
          <w:rtl/>
        </w:rPr>
      </w:pPr>
    </w:p>
    <w:p w14:paraId="5B9E816C" w14:textId="77777777" w:rsidR="00000000" w:rsidRDefault="005A3897">
      <w:pPr>
        <w:pStyle w:val="af0"/>
        <w:rPr>
          <w:rtl/>
        </w:rPr>
      </w:pPr>
      <w:r>
        <w:rPr>
          <w:rFonts w:hint="eastAsia"/>
          <w:rtl/>
        </w:rPr>
        <w:t>ואסל</w:t>
      </w:r>
      <w:r>
        <w:rPr>
          <w:rtl/>
        </w:rPr>
        <w:t xml:space="preserve"> טאהא (בל"ד):</w:t>
      </w:r>
    </w:p>
    <w:p w14:paraId="6AD7FE0C" w14:textId="77777777" w:rsidR="00000000" w:rsidRDefault="005A3897">
      <w:pPr>
        <w:pStyle w:val="a0"/>
        <w:rPr>
          <w:rFonts w:hint="cs"/>
          <w:rtl/>
        </w:rPr>
      </w:pPr>
    </w:p>
    <w:p w14:paraId="7B3A0F30" w14:textId="77777777" w:rsidR="00000000" w:rsidRDefault="005A3897">
      <w:pPr>
        <w:pStyle w:val="a0"/>
        <w:rPr>
          <w:rFonts w:hint="cs"/>
          <w:rtl/>
        </w:rPr>
      </w:pPr>
      <w:r>
        <w:rPr>
          <w:rFonts w:hint="cs"/>
          <w:rtl/>
        </w:rPr>
        <w:t>הם לא התנגדו לנאצים?</w:t>
      </w:r>
    </w:p>
    <w:p w14:paraId="7D6595F3" w14:textId="77777777" w:rsidR="00000000" w:rsidRDefault="005A3897">
      <w:pPr>
        <w:pStyle w:val="a0"/>
        <w:rPr>
          <w:rFonts w:hint="cs"/>
          <w:rtl/>
        </w:rPr>
      </w:pPr>
    </w:p>
    <w:p w14:paraId="3D3692AC" w14:textId="77777777" w:rsidR="00000000" w:rsidRDefault="005A3897">
      <w:pPr>
        <w:pStyle w:val="-"/>
        <w:rPr>
          <w:rtl/>
        </w:rPr>
      </w:pPr>
      <w:bookmarkStart w:id="87" w:name="FS000000965T11_10_2004_18_24_29"/>
      <w:bookmarkStart w:id="88" w:name="FS000000965T11_10_2004_18_24_34C"/>
      <w:bookmarkEnd w:id="87"/>
      <w:bookmarkEnd w:id="88"/>
      <w:r>
        <w:rPr>
          <w:rtl/>
        </w:rPr>
        <w:t>שר האוצר בנימין נתניהו:</w:t>
      </w:r>
    </w:p>
    <w:p w14:paraId="71A5B303" w14:textId="77777777" w:rsidR="00000000" w:rsidRDefault="005A3897">
      <w:pPr>
        <w:pStyle w:val="a0"/>
        <w:rPr>
          <w:rtl/>
        </w:rPr>
      </w:pPr>
    </w:p>
    <w:p w14:paraId="7CD174D2" w14:textId="77777777" w:rsidR="00000000" w:rsidRDefault="005A3897">
      <w:pPr>
        <w:pStyle w:val="a0"/>
        <w:rPr>
          <w:rFonts w:hint="cs"/>
          <w:rtl/>
        </w:rPr>
      </w:pPr>
      <w:r>
        <w:rPr>
          <w:rFonts w:hint="cs"/>
          <w:rtl/>
        </w:rPr>
        <w:t xml:space="preserve">הם התנגדו לנאצים, הם הרגו קצינים, הם הרגו חיילים, אבל הם לא נגעו באזרחים, והיה להם שפע של אזרחים. </w:t>
      </w:r>
    </w:p>
    <w:p w14:paraId="0A7B8A83" w14:textId="77777777" w:rsidR="00000000" w:rsidRDefault="005A3897">
      <w:pPr>
        <w:pStyle w:val="a0"/>
        <w:rPr>
          <w:rFonts w:hint="cs"/>
          <w:rtl/>
        </w:rPr>
      </w:pPr>
    </w:p>
    <w:p w14:paraId="407D7E8F" w14:textId="77777777" w:rsidR="00000000" w:rsidRDefault="005A3897">
      <w:pPr>
        <w:pStyle w:val="af0"/>
        <w:rPr>
          <w:rtl/>
        </w:rPr>
      </w:pPr>
      <w:r>
        <w:rPr>
          <w:rFonts w:hint="eastAsia"/>
          <w:rtl/>
        </w:rPr>
        <w:t>ואסל</w:t>
      </w:r>
      <w:r>
        <w:rPr>
          <w:rtl/>
        </w:rPr>
        <w:t xml:space="preserve"> טאהא (בל"ד):</w:t>
      </w:r>
    </w:p>
    <w:p w14:paraId="296D0BEB" w14:textId="77777777" w:rsidR="00000000" w:rsidRDefault="005A3897">
      <w:pPr>
        <w:pStyle w:val="a0"/>
        <w:rPr>
          <w:rFonts w:hint="cs"/>
          <w:rtl/>
        </w:rPr>
      </w:pPr>
    </w:p>
    <w:p w14:paraId="576EF349" w14:textId="77777777" w:rsidR="00000000" w:rsidRDefault="005A3897">
      <w:pPr>
        <w:pStyle w:val="a0"/>
        <w:rPr>
          <w:rFonts w:hint="cs"/>
          <w:rtl/>
        </w:rPr>
      </w:pPr>
      <w:r>
        <w:rPr>
          <w:rFonts w:hint="cs"/>
          <w:rtl/>
        </w:rPr>
        <w:t>הם התנגדו לכיבוש. גם הפלסטינים מתנגדים לכיבוש.</w:t>
      </w:r>
    </w:p>
    <w:p w14:paraId="56782B35" w14:textId="77777777" w:rsidR="00000000" w:rsidRDefault="005A3897">
      <w:pPr>
        <w:pStyle w:val="a0"/>
        <w:rPr>
          <w:rFonts w:hint="cs"/>
          <w:rtl/>
        </w:rPr>
      </w:pPr>
    </w:p>
    <w:p w14:paraId="5B1E7B7A" w14:textId="77777777" w:rsidR="00000000" w:rsidRDefault="005A3897">
      <w:pPr>
        <w:pStyle w:val="-"/>
        <w:rPr>
          <w:rtl/>
        </w:rPr>
      </w:pPr>
      <w:bookmarkStart w:id="89" w:name="FS000000965T11_10_2004_18_25_31C"/>
      <w:bookmarkEnd w:id="89"/>
      <w:r>
        <w:rPr>
          <w:rtl/>
        </w:rPr>
        <w:t>שר האוצר בנימין נת</w:t>
      </w:r>
      <w:r>
        <w:rPr>
          <w:rtl/>
        </w:rPr>
        <w:t>ניהו:</w:t>
      </w:r>
    </w:p>
    <w:p w14:paraId="3B73CE63" w14:textId="77777777" w:rsidR="00000000" w:rsidRDefault="005A3897">
      <w:pPr>
        <w:pStyle w:val="a0"/>
        <w:rPr>
          <w:rtl/>
        </w:rPr>
      </w:pPr>
    </w:p>
    <w:p w14:paraId="64C18859" w14:textId="77777777" w:rsidR="00000000" w:rsidRDefault="005A3897">
      <w:pPr>
        <w:pStyle w:val="a0"/>
        <w:rPr>
          <w:rFonts w:hint="cs"/>
          <w:rtl/>
        </w:rPr>
      </w:pPr>
      <w:r>
        <w:rPr>
          <w:rFonts w:hint="cs"/>
          <w:rtl/>
        </w:rPr>
        <w:t xml:space="preserve">להיפך, הם לא נגעו באזרחים. </w:t>
      </w:r>
    </w:p>
    <w:p w14:paraId="6F98BD1C" w14:textId="77777777" w:rsidR="00000000" w:rsidRDefault="005A3897">
      <w:pPr>
        <w:pStyle w:val="a0"/>
        <w:rPr>
          <w:rFonts w:hint="cs"/>
          <w:rtl/>
        </w:rPr>
      </w:pPr>
    </w:p>
    <w:p w14:paraId="519BC1E6" w14:textId="77777777" w:rsidR="00000000" w:rsidRDefault="005A3897">
      <w:pPr>
        <w:pStyle w:val="af0"/>
        <w:rPr>
          <w:rtl/>
        </w:rPr>
      </w:pPr>
      <w:r>
        <w:rPr>
          <w:rFonts w:hint="eastAsia"/>
          <w:rtl/>
        </w:rPr>
        <w:t>עבד</w:t>
      </w:r>
      <w:r>
        <w:rPr>
          <w:rtl/>
        </w:rPr>
        <w:t>-אלמאלכ דהאמשה (רע"ם):</w:t>
      </w:r>
    </w:p>
    <w:p w14:paraId="5F6A6F97" w14:textId="77777777" w:rsidR="00000000" w:rsidRDefault="005A3897">
      <w:pPr>
        <w:pStyle w:val="a0"/>
        <w:rPr>
          <w:rFonts w:hint="cs"/>
          <w:rtl/>
        </w:rPr>
      </w:pPr>
    </w:p>
    <w:p w14:paraId="1147E84C" w14:textId="77777777" w:rsidR="00000000" w:rsidRDefault="005A3897">
      <w:pPr>
        <w:pStyle w:val="a0"/>
        <w:rPr>
          <w:rFonts w:hint="cs"/>
          <w:rtl/>
        </w:rPr>
      </w:pPr>
      <w:r>
        <w:rPr>
          <w:rFonts w:hint="cs"/>
          <w:rtl/>
        </w:rPr>
        <w:t xml:space="preserve">כמה אזרחים פלסטינים נהרגו עכשיו? </w:t>
      </w:r>
    </w:p>
    <w:p w14:paraId="0EA7696E" w14:textId="77777777" w:rsidR="00000000" w:rsidRDefault="005A3897">
      <w:pPr>
        <w:pStyle w:val="a0"/>
        <w:rPr>
          <w:rFonts w:hint="cs"/>
          <w:rtl/>
        </w:rPr>
      </w:pPr>
    </w:p>
    <w:p w14:paraId="47844ED1" w14:textId="77777777" w:rsidR="00000000" w:rsidRDefault="005A3897">
      <w:pPr>
        <w:pStyle w:val="-"/>
        <w:rPr>
          <w:rtl/>
        </w:rPr>
      </w:pPr>
      <w:bookmarkStart w:id="90" w:name="FS000000965T11_10_2004_18_25_52C"/>
      <w:bookmarkEnd w:id="90"/>
      <w:r>
        <w:rPr>
          <w:rtl/>
        </w:rPr>
        <w:t>שר האוצר בנימין נתניהו:</w:t>
      </w:r>
    </w:p>
    <w:p w14:paraId="39D0880F" w14:textId="77777777" w:rsidR="00000000" w:rsidRDefault="005A3897">
      <w:pPr>
        <w:pStyle w:val="a0"/>
        <w:rPr>
          <w:rtl/>
        </w:rPr>
      </w:pPr>
    </w:p>
    <w:p w14:paraId="10008304" w14:textId="77777777" w:rsidR="00000000" w:rsidRDefault="005A3897">
      <w:pPr>
        <w:pStyle w:val="a0"/>
        <w:rPr>
          <w:rFonts w:hint="cs"/>
          <w:rtl/>
        </w:rPr>
      </w:pPr>
      <w:r>
        <w:rPr>
          <w:rFonts w:hint="cs"/>
          <w:rtl/>
        </w:rPr>
        <w:t xml:space="preserve">הם נלחמו בצבא, אבל לא רצחו ילדים, לא רצחו נשים. </w:t>
      </w:r>
    </w:p>
    <w:p w14:paraId="7EAEE294" w14:textId="77777777" w:rsidR="00000000" w:rsidRDefault="005A3897">
      <w:pPr>
        <w:pStyle w:val="a0"/>
        <w:rPr>
          <w:rFonts w:hint="cs"/>
          <w:rtl/>
        </w:rPr>
      </w:pPr>
    </w:p>
    <w:p w14:paraId="16373577" w14:textId="77777777" w:rsidR="00000000" w:rsidRDefault="005A3897">
      <w:pPr>
        <w:pStyle w:val="af0"/>
        <w:rPr>
          <w:rtl/>
        </w:rPr>
      </w:pPr>
      <w:r>
        <w:rPr>
          <w:rFonts w:hint="eastAsia"/>
          <w:rtl/>
        </w:rPr>
        <w:t>ואסל</w:t>
      </w:r>
      <w:r>
        <w:rPr>
          <w:rtl/>
        </w:rPr>
        <w:t xml:space="preserve"> טאהא (בל"ד):</w:t>
      </w:r>
    </w:p>
    <w:p w14:paraId="5F0AC6B5" w14:textId="77777777" w:rsidR="00000000" w:rsidRDefault="005A3897">
      <w:pPr>
        <w:pStyle w:val="a0"/>
        <w:rPr>
          <w:rFonts w:hint="cs"/>
          <w:rtl/>
        </w:rPr>
      </w:pPr>
    </w:p>
    <w:p w14:paraId="3B75FB99" w14:textId="77777777" w:rsidR="00000000" w:rsidRDefault="005A3897">
      <w:pPr>
        <w:pStyle w:val="a0"/>
        <w:rPr>
          <w:rFonts w:hint="cs"/>
          <w:rtl/>
        </w:rPr>
      </w:pPr>
      <w:r>
        <w:rPr>
          <w:rFonts w:hint="cs"/>
          <w:rtl/>
        </w:rPr>
        <w:t>מי רוצח ילדים ואזרחים?</w:t>
      </w:r>
    </w:p>
    <w:p w14:paraId="3842015D" w14:textId="77777777" w:rsidR="00000000" w:rsidRDefault="005A3897">
      <w:pPr>
        <w:pStyle w:val="a0"/>
        <w:rPr>
          <w:rFonts w:hint="cs"/>
          <w:rtl/>
        </w:rPr>
      </w:pPr>
    </w:p>
    <w:p w14:paraId="573B0C06" w14:textId="77777777" w:rsidR="00000000" w:rsidRDefault="005A3897">
      <w:pPr>
        <w:pStyle w:val="-"/>
        <w:rPr>
          <w:rtl/>
        </w:rPr>
      </w:pPr>
      <w:bookmarkStart w:id="91" w:name="FS000000965T11_10_2004_18_26_18C"/>
      <w:bookmarkEnd w:id="91"/>
      <w:r>
        <w:rPr>
          <w:rtl/>
        </w:rPr>
        <w:t>שר האוצר בנימין נתניהו:</w:t>
      </w:r>
    </w:p>
    <w:p w14:paraId="0F4927B6" w14:textId="77777777" w:rsidR="00000000" w:rsidRDefault="005A3897">
      <w:pPr>
        <w:pStyle w:val="a0"/>
        <w:rPr>
          <w:rtl/>
        </w:rPr>
      </w:pPr>
    </w:p>
    <w:p w14:paraId="04852951" w14:textId="77777777" w:rsidR="00000000" w:rsidRDefault="005A3897">
      <w:pPr>
        <w:pStyle w:val="a0"/>
        <w:rPr>
          <w:rFonts w:hint="cs"/>
          <w:rtl/>
        </w:rPr>
      </w:pPr>
      <w:r>
        <w:rPr>
          <w:rFonts w:hint="cs"/>
          <w:rtl/>
        </w:rPr>
        <w:t>הטרור אינו נובע</w:t>
      </w:r>
      <w:r>
        <w:rPr>
          <w:rFonts w:hint="cs"/>
          <w:rtl/>
        </w:rPr>
        <w:t xml:space="preserve"> מכל הדברים הללו. </w:t>
      </w:r>
    </w:p>
    <w:p w14:paraId="038EC4BF" w14:textId="77777777" w:rsidR="00000000" w:rsidRDefault="005A3897">
      <w:pPr>
        <w:pStyle w:val="a0"/>
        <w:rPr>
          <w:rFonts w:hint="cs"/>
          <w:rtl/>
        </w:rPr>
      </w:pPr>
    </w:p>
    <w:p w14:paraId="171E8F55" w14:textId="77777777" w:rsidR="00000000" w:rsidRDefault="005A3897">
      <w:pPr>
        <w:pStyle w:val="af0"/>
        <w:rPr>
          <w:rtl/>
        </w:rPr>
      </w:pPr>
      <w:r>
        <w:rPr>
          <w:rFonts w:hint="eastAsia"/>
          <w:rtl/>
        </w:rPr>
        <w:t>עבד</w:t>
      </w:r>
      <w:r>
        <w:rPr>
          <w:rtl/>
        </w:rPr>
        <w:t>-אלמאלכ דהאמשה (רע"ם):</w:t>
      </w:r>
    </w:p>
    <w:p w14:paraId="0A6D6F59" w14:textId="77777777" w:rsidR="00000000" w:rsidRDefault="005A3897">
      <w:pPr>
        <w:pStyle w:val="a0"/>
        <w:rPr>
          <w:rFonts w:hint="cs"/>
          <w:rtl/>
        </w:rPr>
      </w:pPr>
    </w:p>
    <w:p w14:paraId="2355570A" w14:textId="77777777" w:rsidR="00000000" w:rsidRDefault="005A3897">
      <w:pPr>
        <w:pStyle w:val="a0"/>
        <w:rPr>
          <w:rFonts w:hint="cs"/>
          <w:rtl/>
        </w:rPr>
      </w:pPr>
      <w:r>
        <w:rPr>
          <w:rFonts w:hint="cs"/>
          <w:rtl/>
        </w:rPr>
        <w:t xml:space="preserve">הטרור זה רק פלסטינים, צה"ל זה לא טרור. </w:t>
      </w:r>
    </w:p>
    <w:p w14:paraId="1BF8ECD5" w14:textId="77777777" w:rsidR="00000000" w:rsidRDefault="005A3897">
      <w:pPr>
        <w:pStyle w:val="a0"/>
        <w:rPr>
          <w:rFonts w:hint="cs"/>
          <w:rtl/>
        </w:rPr>
      </w:pPr>
    </w:p>
    <w:p w14:paraId="37A264D2" w14:textId="77777777" w:rsidR="00000000" w:rsidRDefault="005A3897">
      <w:pPr>
        <w:pStyle w:val="af1"/>
        <w:rPr>
          <w:rtl/>
        </w:rPr>
      </w:pPr>
      <w:r>
        <w:rPr>
          <w:rtl/>
        </w:rPr>
        <w:t>היו"ר ראובן ריבלין:</w:t>
      </w:r>
    </w:p>
    <w:p w14:paraId="6C02A407" w14:textId="77777777" w:rsidR="00000000" w:rsidRDefault="005A3897">
      <w:pPr>
        <w:pStyle w:val="a0"/>
        <w:rPr>
          <w:rtl/>
        </w:rPr>
      </w:pPr>
    </w:p>
    <w:p w14:paraId="3C5B9548" w14:textId="77777777" w:rsidR="00000000" w:rsidRDefault="005A3897">
      <w:pPr>
        <w:pStyle w:val="a0"/>
        <w:rPr>
          <w:rFonts w:hint="cs"/>
          <w:rtl/>
        </w:rPr>
      </w:pPr>
      <w:r>
        <w:rPr>
          <w:rFonts w:hint="cs"/>
          <w:rtl/>
        </w:rPr>
        <w:t>אתה רוצה אחר כך לומר את דברך? אתן לך רשות לומר את דברך אחרי כן. אתה רשום לדיון.</w:t>
      </w:r>
    </w:p>
    <w:p w14:paraId="207AC4FF" w14:textId="77777777" w:rsidR="00000000" w:rsidRDefault="005A3897">
      <w:pPr>
        <w:pStyle w:val="a0"/>
        <w:ind w:firstLine="0"/>
        <w:rPr>
          <w:rFonts w:hint="cs"/>
          <w:rtl/>
        </w:rPr>
      </w:pPr>
    </w:p>
    <w:p w14:paraId="20E43C50" w14:textId="77777777" w:rsidR="00000000" w:rsidRDefault="005A3897">
      <w:pPr>
        <w:pStyle w:val="-"/>
        <w:rPr>
          <w:rtl/>
        </w:rPr>
      </w:pPr>
      <w:bookmarkStart w:id="92" w:name="FS000000965T11_10_2004_18_06_19"/>
      <w:bookmarkStart w:id="93" w:name="FS000000965T11_10_2004_18_06_22C"/>
      <w:bookmarkEnd w:id="92"/>
      <w:bookmarkEnd w:id="93"/>
      <w:r>
        <w:rPr>
          <w:rtl/>
        </w:rPr>
        <w:t>שר האוצר בנימין נתניהו:</w:t>
      </w:r>
    </w:p>
    <w:p w14:paraId="6EEA7C16" w14:textId="77777777" w:rsidR="00000000" w:rsidRDefault="005A3897">
      <w:pPr>
        <w:pStyle w:val="a0"/>
        <w:rPr>
          <w:rtl/>
        </w:rPr>
      </w:pPr>
    </w:p>
    <w:p w14:paraId="34A74C95" w14:textId="77777777" w:rsidR="00000000" w:rsidRDefault="005A3897">
      <w:pPr>
        <w:pStyle w:val="a0"/>
        <w:rPr>
          <w:rFonts w:hint="cs"/>
          <w:rtl/>
        </w:rPr>
      </w:pPr>
      <w:r>
        <w:rPr>
          <w:rFonts w:hint="cs"/>
          <w:rtl/>
        </w:rPr>
        <w:t>הטרור של "אל-קאעידה", כמו הטרור של חאג' א</w:t>
      </w:r>
      <w:r>
        <w:rPr>
          <w:rFonts w:hint="cs"/>
          <w:rtl/>
        </w:rPr>
        <w:t xml:space="preserve">מין אל-חוסייני, כמו הטרור של ערפאת, כמו הטרור של חבש, כמו הטרור של ה"חמאס", כמו הטרור של "גדודי חללי אל-אקצא", הטרור הזה נובע משאיפת ההשמדה. זה נכון שיש הבדל בין הטרור הפלסטיני הלאומני, ששואף רק להשמיד את מדינת ישראל - אין לו שאיפות מעבר לזה </w:t>
      </w:r>
      <w:r>
        <w:rPr>
          <w:rtl/>
        </w:rPr>
        <w:t>–</w:t>
      </w:r>
      <w:r>
        <w:rPr>
          <w:rFonts w:hint="cs"/>
          <w:rtl/>
        </w:rPr>
        <w:t xml:space="preserve"> או למנוע את </w:t>
      </w:r>
      <w:r>
        <w:rPr>
          <w:rFonts w:hint="cs"/>
          <w:rtl/>
        </w:rPr>
        <w:t>הקמתה, לבין הטרור האסלאמי הרדיקלי, ששואף להשמיד את המערב.</w:t>
      </w:r>
    </w:p>
    <w:p w14:paraId="1131BBE2" w14:textId="77777777" w:rsidR="00000000" w:rsidRDefault="005A3897">
      <w:pPr>
        <w:pStyle w:val="a0"/>
        <w:ind w:firstLine="0"/>
        <w:rPr>
          <w:rFonts w:hint="cs"/>
          <w:rtl/>
        </w:rPr>
      </w:pPr>
    </w:p>
    <w:p w14:paraId="3C019914" w14:textId="77777777" w:rsidR="00000000" w:rsidRDefault="005A3897">
      <w:pPr>
        <w:pStyle w:val="af0"/>
        <w:rPr>
          <w:rtl/>
        </w:rPr>
      </w:pPr>
      <w:r>
        <w:rPr>
          <w:rFonts w:hint="eastAsia"/>
          <w:rtl/>
        </w:rPr>
        <w:t>ואסל</w:t>
      </w:r>
      <w:r>
        <w:rPr>
          <w:rtl/>
        </w:rPr>
        <w:t xml:space="preserve"> טאהא (בל"ד):</w:t>
      </w:r>
    </w:p>
    <w:p w14:paraId="245A7526" w14:textId="77777777" w:rsidR="00000000" w:rsidRDefault="005A3897">
      <w:pPr>
        <w:pStyle w:val="a0"/>
        <w:rPr>
          <w:rFonts w:hint="cs"/>
          <w:rtl/>
        </w:rPr>
      </w:pPr>
    </w:p>
    <w:p w14:paraId="3D4D0753" w14:textId="77777777" w:rsidR="00000000" w:rsidRDefault="005A3897">
      <w:pPr>
        <w:pStyle w:val="a0"/>
        <w:rPr>
          <w:rFonts w:hint="cs"/>
          <w:rtl/>
        </w:rPr>
      </w:pPr>
      <w:r>
        <w:rPr>
          <w:rFonts w:hint="cs"/>
          <w:rtl/>
        </w:rPr>
        <w:t>למה מסרת את חברון?</w:t>
      </w:r>
    </w:p>
    <w:p w14:paraId="4F1ED0CB" w14:textId="77777777" w:rsidR="00000000" w:rsidRDefault="005A3897">
      <w:pPr>
        <w:pStyle w:val="a0"/>
        <w:ind w:firstLine="0"/>
        <w:rPr>
          <w:rFonts w:hint="cs"/>
          <w:rtl/>
        </w:rPr>
      </w:pPr>
    </w:p>
    <w:p w14:paraId="6C3CED2F" w14:textId="77777777" w:rsidR="00000000" w:rsidRDefault="005A3897">
      <w:pPr>
        <w:pStyle w:val="af1"/>
        <w:rPr>
          <w:rtl/>
        </w:rPr>
      </w:pPr>
      <w:r>
        <w:rPr>
          <w:rtl/>
        </w:rPr>
        <w:t>היו"ר ראובן ריבלין:</w:t>
      </w:r>
    </w:p>
    <w:p w14:paraId="7864246C" w14:textId="77777777" w:rsidR="00000000" w:rsidRDefault="005A3897">
      <w:pPr>
        <w:pStyle w:val="a0"/>
        <w:rPr>
          <w:rtl/>
        </w:rPr>
      </w:pPr>
    </w:p>
    <w:p w14:paraId="34D64948" w14:textId="77777777" w:rsidR="00000000" w:rsidRDefault="005A3897">
      <w:pPr>
        <w:pStyle w:val="a0"/>
        <w:rPr>
          <w:rFonts w:hint="cs"/>
          <w:rtl/>
        </w:rPr>
      </w:pPr>
      <w:r>
        <w:rPr>
          <w:rFonts w:hint="cs"/>
          <w:rtl/>
        </w:rPr>
        <w:t>חבר הכנסת טאהא.</w:t>
      </w:r>
    </w:p>
    <w:p w14:paraId="1BC62759" w14:textId="77777777" w:rsidR="00000000" w:rsidRDefault="005A3897">
      <w:pPr>
        <w:pStyle w:val="a0"/>
        <w:ind w:firstLine="0"/>
        <w:rPr>
          <w:rFonts w:hint="cs"/>
          <w:rtl/>
        </w:rPr>
      </w:pPr>
    </w:p>
    <w:p w14:paraId="1BE05328" w14:textId="77777777" w:rsidR="00000000" w:rsidRDefault="005A3897">
      <w:pPr>
        <w:pStyle w:val="-"/>
        <w:rPr>
          <w:rtl/>
        </w:rPr>
      </w:pPr>
      <w:bookmarkStart w:id="94" w:name="FS000000965T11_10_2004_18_07_50C"/>
      <w:bookmarkEnd w:id="94"/>
      <w:r>
        <w:rPr>
          <w:rtl/>
        </w:rPr>
        <w:t>שר האוצר בנימין נתניהו:</w:t>
      </w:r>
    </w:p>
    <w:p w14:paraId="07E2E67F" w14:textId="77777777" w:rsidR="00000000" w:rsidRDefault="005A3897">
      <w:pPr>
        <w:pStyle w:val="a0"/>
        <w:rPr>
          <w:rtl/>
        </w:rPr>
      </w:pPr>
    </w:p>
    <w:p w14:paraId="26B15C1F" w14:textId="77777777" w:rsidR="00000000" w:rsidRDefault="005A3897">
      <w:pPr>
        <w:pStyle w:val="a0"/>
        <w:rPr>
          <w:rFonts w:hint="cs"/>
          <w:rtl/>
        </w:rPr>
      </w:pPr>
      <w:r>
        <w:rPr>
          <w:rFonts w:hint="cs"/>
          <w:rtl/>
        </w:rPr>
        <w:t>יש ביניהם זהות, כי ישראל היא מבחינתם העמדה הקדמית של המערב, ויש להשמיד אותה. על כך שניהם מסכימי</w:t>
      </w:r>
      <w:r>
        <w:rPr>
          <w:rFonts w:hint="cs"/>
          <w:rtl/>
        </w:rPr>
        <w:t xml:space="preserve">ם, ומכאן זהות המטרה בענייננו. </w:t>
      </w:r>
    </w:p>
    <w:p w14:paraId="7D27DDC3" w14:textId="77777777" w:rsidR="00000000" w:rsidRDefault="005A3897">
      <w:pPr>
        <w:pStyle w:val="a0"/>
        <w:ind w:firstLine="0"/>
        <w:rPr>
          <w:rFonts w:hint="cs"/>
          <w:rtl/>
        </w:rPr>
      </w:pPr>
    </w:p>
    <w:p w14:paraId="7D736D22" w14:textId="77777777" w:rsidR="00000000" w:rsidRDefault="005A3897">
      <w:pPr>
        <w:pStyle w:val="af0"/>
        <w:rPr>
          <w:rtl/>
        </w:rPr>
      </w:pPr>
      <w:r>
        <w:rPr>
          <w:rFonts w:hint="eastAsia"/>
          <w:rtl/>
        </w:rPr>
        <w:t>עבד</w:t>
      </w:r>
      <w:r>
        <w:rPr>
          <w:rtl/>
        </w:rPr>
        <w:t>-אלמאלכ דהאמשה (רע"ם):</w:t>
      </w:r>
    </w:p>
    <w:p w14:paraId="502EB5C0" w14:textId="77777777" w:rsidR="00000000" w:rsidRDefault="005A3897">
      <w:pPr>
        <w:pStyle w:val="a0"/>
        <w:rPr>
          <w:rFonts w:hint="cs"/>
          <w:rtl/>
        </w:rPr>
      </w:pPr>
    </w:p>
    <w:p w14:paraId="2AFF5F18" w14:textId="77777777" w:rsidR="00000000" w:rsidRDefault="005A3897">
      <w:pPr>
        <w:pStyle w:val="a0"/>
        <w:rPr>
          <w:rFonts w:hint="cs"/>
          <w:rtl/>
        </w:rPr>
      </w:pPr>
      <w:r>
        <w:rPr>
          <w:rFonts w:hint="cs"/>
          <w:rtl/>
        </w:rPr>
        <w:t xml:space="preserve">השטויות האלה - - - </w:t>
      </w:r>
    </w:p>
    <w:p w14:paraId="21EFD51E" w14:textId="77777777" w:rsidR="00000000" w:rsidRDefault="005A3897">
      <w:pPr>
        <w:pStyle w:val="a0"/>
        <w:ind w:firstLine="0"/>
        <w:rPr>
          <w:rFonts w:hint="cs"/>
          <w:rtl/>
        </w:rPr>
      </w:pPr>
    </w:p>
    <w:p w14:paraId="08CF989F" w14:textId="77777777" w:rsidR="00000000" w:rsidRDefault="005A3897">
      <w:pPr>
        <w:pStyle w:val="af1"/>
        <w:rPr>
          <w:rtl/>
        </w:rPr>
      </w:pPr>
      <w:r>
        <w:rPr>
          <w:rtl/>
        </w:rPr>
        <w:t>היו"ר ראובן ריבלין:</w:t>
      </w:r>
    </w:p>
    <w:p w14:paraId="1F1ED27F" w14:textId="77777777" w:rsidR="00000000" w:rsidRDefault="005A3897">
      <w:pPr>
        <w:pStyle w:val="a0"/>
        <w:rPr>
          <w:rtl/>
        </w:rPr>
      </w:pPr>
    </w:p>
    <w:p w14:paraId="7C7E1798" w14:textId="77777777" w:rsidR="00000000" w:rsidRDefault="005A3897">
      <w:pPr>
        <w:pStyle w:val="a0"/>
        <w:rPr>
          <w:rFonts w:hint="cs"/>
          <w:rtl/>
        </w:rPr>
      </w:pPr>
      <w:r>
        <w:rPr>
          <w:rFonts w:hint="cs"/>
          <w:rtl/>
        </w:rPr>
        <w:t xml:space="preserve">חבר הכנסת דהאמשה, שטויות, שטויות, אבל לעת עתה אנשים נהרגים. גם אדוני טוען שאנשים נהרגים. לעת עתה אנשים נהרגים. אין פה שום שטויות. </w:t>
      </w:r>
    </w:p>
    <w:p w14:paraId="0C5C0AAC" w14:textId="77777777" w:rsidR="00000000" w:rsidRDefault="005A3897">
      <w:pPr>
        <w:pStyle w:val="a0"/>
        <w:ind w:firstLine="0"/>
        <w:rPr>
          <w:rFonts w:hint="cs"/>
          <w:rtl/>
        </w:rPr>
      </w:pPr>
    </w:p>
    <w:p w14:paraId="4212240D" w14:textId="77777777" w:rsidR="00000000" w:rsidRDefault="005A3897">
      <w:pPr>
        <w:pStyle w:val="af0"/>
        <w:rPr>
          <w:rtl/>
        </w:rPr>
      </w:pPr>
      <w:r>
        <w:rPr>
          <w:rFonts w:hint="eastAsia"/>
          <w:rtl/>
        </w:rPr>
        <w:t>עבד</w:t>
      </w:r>
      <w:r>
        <w:rPr>
          <w:rtl/>
        </w:rPr>
        <w:t>-אלמאלכ דהאמשה (רע"ם</w:t>
      </w:r>
      <w:r>
        <w:rPr>
          <w:rtl/>
        </w:rPr>
        <w:t>):</w:t>
      </w:r>
    </w:p>
    <w:p w14:paraId="4CFDF012" w14:textId="77777777" w:rsidR="00000000" w:rsidRDefault="005A3897">
      <w:pPr>
        <w:pStyle w:val="a0"/>
        <w:rPr>
          <w:rFonts w:hint="cs"/>
          <w:rtl/>
        </w:rPr>
      </w:pPr>
    </w:p>
    <w:p w14:paraId="44EFCB37" w14:textId="77777777" w:rsidR="00000000" w:rsidRDefault="005A3897">
      <w:pPr>
        <w:pStyle w:val="a0"/>
        <w:rPr>
          <w:rFonts w:hint="cs"/>
          <w:rtl/>
        </w:rPr>
      </w:pPr>
      <w:r>
        <w:rPr>
          <w:rFonts w:hint="cs"/>
          <w:rtl/>
        </w:rPr>
        <w:t xml:space="preserve">- - - </w:t>
      </w:r>
    </w:p>
    <w:p w14:paraId="3E53CD4E" w14:textId="77777777" w:rsidR="00000000" w:rsidRDefault="005A3897">
      <w:pPr>
        <w:pStyle w:val="a0"/>
        <w:ind w:firstLine="0"/>
        <w:rPr>
          <w:rFonts w:hint="cs"/>
          <w:rtl/>
        </w:rPr>
      </w:pPr>
    </w:p>
    <w:p w14:paraId="2FF7F863" w14:textId="77777777" w:rsidR="00000000" w:rsidRDefault="005A3897">
      <w:pPr>
        <w:pStyle w:val="af1"/>
        <w:rPr>
          <w:rtl/>
        </w:rPr>
      </w:pPr>
      <w:r>
        <w:rPr>
          <w:rtl/>
        </w:rPr>
        <w:t>היו"ר ראובן ריבלין:</w:t>
      </w:r>
    </w:p>
    <w:p w14:paraId="5700B9A4" w14:textId="77777777" w:rsidR="00000000" w:rsidRDefault="005A3897">
      <w:pPr>
        <w:pStyle w:val="a0"/>
        <w:rPr>
          <w:rtl/>
        </w:rPr>
      </w:pPr>
    </w:p>
    <w:p w14:paraId="51DEB3F3" w14:textId="77777777" w:rsidR="00000000" w:rsidRDefault="005A3897">
      <w:pPr>
        <w:pStyle w:val="a0"/>
        <w:rPr>
          <w:rFonts w:hint="cs"/>
          <w:rtl/>
        </w:rPr>
      </w:pPr>
      <w:r>
        <w:rPr>
          <w:rFonts w:hint="cs"/>
          <w:rtl/>
        </w:rPr>
        <w:t xml:space="preserve">שמענו, קריאת הביניים ברורה. אדוני לא יכול לנאום מהכיסא. עכשיו נואם שר האוצר. </w:t>
      </w:r>
    </w:p>
    <w:p w14:paraId="67AA5647" w14:textId="77777777" w:rsidR="00000000" w:rsidRDefault="005A3897">
      <w:pPr>
        <w:pStyle w:val="a0"/>
        <w:ind w:firstLine="0"/>
        <w:rPr>
          <w:rFonts w:hint="cs"/>
          <w:rtl/>
        </w:rPr>
      </w:pPr>
    </w:p>
    <w:p w14:paraId="0CBCDC4E" w14:textId="77777777" w:rsidR="00000000" w:rsidRDefault="005A3897">
      <w:pPr>
        <w:pStyle w:val="af0"/>
        <w:rPr>
          <w:rtl/>
        </w:rPr>
      </w:pPr>
      <w:r>
        <w:rPr>
          <w:rFonts w:hint="eastAsia"/>
          <w:rtl/>
        </w:rPr>
        <w:t>ואסל</w:t>
      </w:r>
      <w:r>
        <w:rPr>
          <w:rtl/>
        </w:rPr>
        <w:t xml:space="preserve"> טאהא (בל"ד):</w:t>
      </w:r>
    </w:p>
    <w:p w14:paraId="445C4F23" w14:textId="77777777" w:rsidR="00000000" w:rsidRDefault="005A3897">
      <w:pPr>
        <w:pStyle w:val="a0"/>
        <w:rPr>
          <w:rFonts w:hint="cs"/>
          <w:rtl/>
        </w:rPr>
      </w:pPr>
    </w:p>
    <w:p w14:paraId="2454D166" w14:textId="77777777" w:rsidR="00000000" w:rsidRDefault="005A3897">
      <w:pPr>
        <w:pStyle w:val="a0"/>
        <w:rPr>
          <w:rFonts w:hint="cs"/>
          <w:rtl/>
        </w:rPr>
      </w:pPr>
      <w:r>
        <w:rPr>
          <w:rFonts w:hint="cs"/>
          <w:rtl/>
        </w:rPr>
        <w:t>אני רוצה רק להזכיר.</w:t>
      </w:r>
    </w:p>
    <w:p w14:paraId="64F20E2B" w14:textId="77777777" w:rsidR="00000000" w:rsidRDefault="005A3897">
      <w:pPr>
        <w:pStyle w:val="a0"/>
        <w:ind w:firstLine="0"/>
        <w:rPr>
          <w:rFonts w:hint="cs"/>
          <w:rtl/>
        </w:rPr>
      </w:pPr>
    </w:p>
    <w:p w14:paraId="351678D7" w14:textId="77777777" w:rsidR="00000000" w:rsidRDefault="005A3897">
      <w:pPr>
        <w:pStyle w:val="af1"/>
        <w:rPr>
          <w:rtl/>
        </w:rPr>
      </w:pPr>
      <w:r>
        <w:rPr>
          <w:rtl/>
        </w:rPr>
        <w:t>היו"ר ראובן ריבלין:</w:t>
      </w:r>
    </w:p>
    <w:p w14:paraId="3A269531" w14:textId="77777777" w:rsidR="00000000" w:rsidRDefault="005A3897">
      <w:pPr>
        <w:pStyle w:val="a0"/>
        <w:rPr>
          <w:rtl/>
        </w:rPr>
      </w:pPr>
    </w:p>
    <w:p w14:paraId="75363E68" w14:textId="77777777" w:rsidR="00000000" w:rsidRDefault="005A3897">
      <w:pPr>
        <w:pStyle w:val="a0"/>
        <w:rPr>
          <w:rFonts w:hint="cs"/>
          <w:rtl/>
        </w:rPr>
      </w:pPr>
      <w:r>
        <w:rPr>
          <w:rFonts w:hint="cs"/>
          <w:rtl/>
        </w:rPr>
        <w:t>אתה לא צריך להזכיר לו.</w:t>
      </w:r>
    </w:p>
    <w:p w14:paraId="3D05122B" w14:textId="77777777" w:rsidR="00000000" w:rsidRDefault="005A3897">
      <w:pPr>
        <w:pStyle w:val="a0"/>
        <w:ind w:firstLine="0"/>
        <w:rPr>
          <w:rFonts w:hint="cs"/>
          <w:rtl/>
        </w:rPr>
      </w:pPr>
    </w:p>
    <w:p w14:paraId="0696D52A" w14:textId="77777777" w:rsidR="00000000" w:rsidRDefault="005A3897">
      <w:pPr>
        <w:pStyle w:val="af0"/>
        <w:rPr>
          <w:rtl/>
        </w:rPr>
      </w:pPr>
      <w:r>
        <w:rPr>
          <w:rFonts w:hint="eastAsia"/>
          <w:rtl/>
        </w:rPr>
        <w:t>ואסל</w:t>
      </w:r>
      <w:r>
        <w:rPr>
          <w:rtl/>
        </w:rPr>
        <w:t xml:space="preserve"> טאהא (בל"ד):</w:t>
      </w:r>
    </w:p>
    <w:p w14:paraId="637C620E" w14:textId="77777777" w:rsidR="00000000" w:rsidRDefault="005A3897">
      <w:pPr>
        <w:pStyle w:val="a0"/>
        <w:rPr>
          <w:rFonts w:hint="cs"/>
          <w:rtl/>
        </w:rPr>
      </w:pPr>
    </w:p>
    <w:p w14:paraId="35CA9CF6" w14:textId="77777777" w:rsidR="00000000" w:rsidRDefault="005A3897">
      <w:pPr>
        <w:pStyle w:val="a0"/>
        <w:rPr>
          <w:rtl/>
        </w:rPr>
      </w:pPr>
      <w:r>
        <w:rPr>
          <w:rFonts w:hint="cs"/>
          <w:rtl/>
        </w:rPr>
        <w:t xml:space="preserve">שעה שאמין אל-חוסייני לא היה </w:t>
      </w:r>
      <w:r>
        <w:rPr>
          <w:rFonts w:hint="cs"/>
        </w:rPr>
        <w:t>wanted</w:t>
      </w:r>
      <w:r>
        <w:rPr>
          <w:rFonts w:hint="cs"/>
          <w:rtl/>
        </w:rPr>
        <w:t>, שמיר</w:t>
      </w:r>
      <w:r>
        <w:rPr>
          <w:rFonts w:hint="cs"/>
          <w:rtl/>
        </w:rPr>
        <w:t xml:space="preserve"> היה </w:t>
      </w:r>
      <w:r>
        <w:rPr>
          <w:rFonts w:hint="cs"/>
        </w:rPr>
        <w:t>wanted</w:t>
      </w:r>
      <w:r>
        <w:rPr>
          <w:rFonts w:hint="cs"/>
          <w:rtl/>
        </w:rPr>
        <w:t>.</w:t>
      </w:r>
    </w:p>
    <w:p w14:paraId="38F45618" w14:textId="77777777" w:rsidR="00000000" w:rsidRDefault="005A3897">
      <w:pPr>
        <w:pStyle w:val="a0"/>
        <w:ind w:firstLine="0"/>
        <w:rPr>
          <w:rtl/>
        </w:rPr>
      </w:pPr>
    </w:p>
    <w:p w14:paraId="1097B090" w14:textId="77777777" w:rsidR="00000000" w:rsidRDefault="005A3897">
      <w:pPr>
        <w:pStyle w:val="-"/>
        <w:rPr>
          <w:rtl/>
        </w:rPr>
      </w:pPr>
      <w:bookmarkStart w:id="95" w:name="FS000000965T11_10_2004_18_10_34C"/>
      <w:bookmarkEnd w:id="95"/>
      <w:r>
        <w:rPr>
          <w:rtl/>
        </w:rPr>
        <w:t>שר האוצר בנימין נתניהו:</w:t>
      </w:r>
    </w:p>
    <w:p w14:paraId="265D2F9F" w14:textId="77777777" w:rsidR="00000000" w:rsidRDefault="005A3897">
      <w:pPr>
        <w:pStyle w:val="a0"/>
        <w:rPr>
          <w:rtl/>
        </w:rPr>
      </w:pPr>
    </w:p>
    <w:p w14:paraId="5FF8C026" w14:textId="77777777" w:rsidR="00000000" w:rsidRDefault="005A3897">
      <w:pPr>
        <w:pStyle w:val="a0"/>
        <w:rPr>
          <w:rFonts w:hint="cs"/>
          <w:rtl/>
        </w:rPr>
      </w:pPr>
      <w:r>
        <w:rPr>
          <w:rFonts w:hint="cs"/>
          <w:rtl/>
        </w:rPr>
        <w:t>אדוני, אני לא זקוק לעזרה, אבל אני מודה לך על רצונך לעזור.</w:t>
      </w:r>
    </w:p>
    <w:p w14:paraId="64F06664" w14:textId="77777777" w:rsidR="00000000" w:rsidRDefault="005A3897">
      <w:pPr>
        <w:pStyle w:val="a0"/>
        <w:rPr>
          <w:rFonts w:hint="cs"/>
          <w:rtl/>
        </w:rPr>
      </w:pPr>
    </w:p>
    <w:p w14:paraId="7594FC71" w14:textId="77777777" w:rsidR="00000000" w:rsidRDefault="005A3897">
      <w:pPr>
        <w:pStyle w:val="a0"/>
        <w:rPr>
          <w:rFonts w:hint="cs"/>
          <w:rtl/>
        </w:rPr>
      </w:pPr>
      <w:r>
        <w:rPr>
          <w:rFonts w:hint="cs"/>
          <w:rtl/>
        </w:rPr>
        <w:t>בכל אופן, אני חושב שמר פרס היה מיטיב לעשות לו הצטייד בקצת צניעות אחרי שהביא עלינו בעצם את האסון הנורא ביותר מאז הקמת המדינה, או יותר נכון, מאז מלחמת יום הכיפו</w:t>
      </w:r>
      <w:r>
        <w:rPr>
          <w:rFonts w:hint="cs"/>
          <w:rtl/>
        </w:rPr>
        <w:t xml:space="preserve">רים, כדי להיות מדויק. אבל מבחינת הפגיעה באזרחים, הפגיעה בעורף, הפגיעה בחפים מפשע, אין להעלות על הדעת שהפגיעה הזאת היתה מתרחשת אלמלא רצף השגיאות העצום והטרגי שמר פרס וחבריו הביאו עלינו, והטרגדיה הגדולה ביותר היא שהם לא למדו שום דבר מהשגיאות שלהם. כאילו שום </w:t>
      </w:r>
      <w:r>
        <w:rPr>
          <w:rFonts w:hint="cs"/>
          <w:rtl/>
        </w:rPr>
        <w:t xml:space="preserve">דבר לא קרה. </w:t>
      </w:r>
    </w:p>
    <w:p w14:paraId="6FA56D64" w14:textId="77777777" w:rsidR="00000000" w:rsidRDefault="005A3897">
      <w:pPr>
        <w:pStyle w:val="a0"/>
        <w:rPr>
          <w:rFonts w:hint="cs"/>
          <w:rtl/>
        </w:rPr>
      </w:pPr>
    </w:p>
    <w:p w14:paraId="3862765C" w14:textId="77777777" w:rsidR="00000000" w:rsidRDefault="005A3897">
      <w:pPr>
        <w:pStyle w:val="a0"/>
        <w:rPr>
          <w:rFonts w:hint="cs"/>
          <w:rtl/>
        </w:rPr>
      </w:pPr>
      <w:r>
        <w:rPr>
          <w:rFonts w:hint="cs"/>
          <w:rtl/>
        </w:rPr>
        <w:t>ובכן, אנחנו למדנו, ואנחנו מפחיתים את הטרור. זה נכון שמעת לעת עדיין מתרחשות טרגדיות, אבל זה גם נכון שהיקף הנפגעים מפעולות טרור המתאבדים צומצם בלמעלה מ-80%, בקרוב ל-90%, ולא כתוצאה מזה שהטרוריסטים אינם רוצים להשמיד אותנו או לרצוח בנו, אלא כתוצא</w:t>
      </w:r>
      <w:r>
        <w:rPr>
          <w:rFonts w:hint="cs"/>
          <w:rtl/>
        </w:rPr>
        <w:t xml:space="preserve">ה מזה שאנחנו פוגעים בהם, כתוצאה מהגדר שאנחנו מקימים, כתוצאה מפעולות המודיעין. זו הסיבה שהטרור פוחת, זו הסיבה שעם השלמת הגדר והמשך הפעולות שלנו הוא יפחת עוד יותר. </w:t>
      </w:r>
    </w:p>
    <w:p w14:paraId="346389F4" w14:textId="77777777" w:rsidR="00000000" w:rsidRDefault="005A3897">
      <w:pPr>
        <w:pStyle w:val="a0"/>
        <w:rPr>
          <w:rFonts w:hint="cs"/>
          <w:rtl/>
        </w:rPr>
      </w:pPr>
    </w:p>
    <w:p w14:paraId="69B02A02" w14:textId="77777777" w:rsidR="00000000" w:rsidRDefault="005A3897">
      <w:pPr>
        <w:pStyle w:val="a0"/>
        <w:rPr>
          <w:rFonts w:hint="cs"/>
          <w:rtl/>
        </w:rPr>
      </w:pPr>
      <w:r>
        <w:rPr>
          <w:rFonts w:hint="cs"/>
          <w:rtl/>
        </w:rPr>
        <w:t>הייתי שמח מאוד אם היה לנו, כפי שמר פרס מדמיין במוחו, שותף לשלום. אבל אין לנו. אין לנו לא משו</w:t>
      </w:r>
      <w:r>
        <w:rPr>
          <w:rFonts w:hint="cs"/>
          <w:rtl/>
        </w:rPr>
        <w:t>ם שאנחנו צריכים מישהו שיסכים על קו גבול כזה או אחר, אלא משום שאנחנו צריכים מישהו שיסכים עם קיומה של ישות ציונית עצמאית, כלומר מדינת ישראל, ואין בהנהגה הפלסטינית היום דמות כזאת, או מישהו שמוכן להתייצב מול העולם, ובעיקר מול עמו, ולומר להם: הפנטזיה של זכות הש</w:t>
      </w:r>
      <w:r>
        <w:rPr>
          <w:rFonts w:hint="cs"/>
          <w:rtl/>
        </w:rPr>
        <w:t xml:space="preserve">יבה מתה, הקיום של מדינת ישראל הוא עובדה קיימת. אנחנו מחפשים בנרות, וללא הצלחה, סאדאת פלסטיני, או כמלך ירדן, עבדאללה. דמויות כאלה איננו מוצאים. </w:t>
      </w:r>
    </w:p>
    <w:p w14:paraId="26487CCC" w14:textId="77777777" w:rsidR="00000000" w:rsidRDefault="005A3897">
      <w:pPr>
        <w:pStyle w:val="a0"/>
        <w:ind w:firstLine="0"/>
        <w:rPr>
          <w:rFonts w:hint="cs"/>
          <w:rtl/>
        </w:rPr>
      </w:pPr>
    </w:p>
    <w:p w14:paraId="45E8716E" w14:textId="77777777" w:rsidR="00000000" w:rsidRDefault="005A3897">
      <w:pPr>
        <w:pStyle w:val="af0"/>
        <w:rPr>
          <w:rtl/>
        </w:rPr>
      </w:pPr>
      <w:r>
        <w:rPr>
          <w:rFonts w:hint="eastAsia"/>
          <w:rtl/>
        </w:rPr>
        <w:t>מוחמד</w:t>
      </w:r>
      <w:r>
        <w:rPr>
          <w:rtl/>
        </w:rPr>
        <w:t xml:space="preserve"> ברכה (חד"ש-תע"ל):</w:t>
      </w:r>
    </w:p>
    <w:p w14:paraId="01546234" w14:textId="77777777" w:rsidR="00000000" w:rsidRDefault="005A3897">
      <w:pPr>
        <w:pStyle w:val="a0"/>
        <w:rPr>
          <w:rFonts w:hint="cs"/>
          <w:rtl/>
        </w:rPr>
      </w:pPr>
    </w:p>
    <w:p w14:paraId="1D48252E" w14:textId="77777777" w:rsidR="00000000" w:rsidRDefault="005A3897">
      <w:pPr>
        <w:pStyle w:val="a0"/>
        <w:rPr>
          <w:rFonts w:hint="cs"/>
          <w:rtl/>
        </w:rPr>
      </w:pPr>
      <w:r>
        <w:rPr>
          <w:rFonts w:hint="cs"/>
          <w:rtl/>
        </w:rPr>
        <w:t xml:space="preserve">על מה אתה מדבר? אין שאלה של קיום עם ישראל. יש שאלה של קיום העם הפלסטיני. </w:t>
      </w:r>
    </w:p>
    <w:p w14:paraId="73C729B4" w14:textId="77777777" w:rsidR="00000000" w:rsidRDefault="005A3897">
      <w:pPr>
        <w:pStyle w:val="a0"/>
        <w:rPr>
          <w:rFonts w:hint="cs"/>
          <w:rtl/>
        </w:rPr>
      </w:pPr>
    </w:p>
    <w:p w14:paraId="3A97DB7C" w14:textId="77777777" w:rsidR="00000000" w:rsidRDefault="005A3897">
      <w:pPr>
        <w:pStyle w:val="-"/>
        <w:rPr>
          <w:rtl/>
        </w:rPr>
      </w:pPr>
      <w:bookmarkStart w:id="96" w:name="FS000000965T11_10_2004_18_15_53C"/>
      <w:bookmarkEnd w:id="96"/>
      <w:r>
        <w:rPr>
          <w:rtl/>
        </w:rPr>
        <w:t>שר האוצר בנ</w:t>
      </w:r>
      <w:r>
        <w:rPr>
          <w:rtl/>
        </w:rPr>
        <w:t>ימין נתניהו:</w:t>
      </w:r>
    </w:p>
    <w:p w14:paraId="6ECBF44B" w14:textId="77777777" w:rsidR="00000000" w:rsidRDefault="005A3897">
      <w:pPr>
        <w:pStyle w:val="a0"/>
        <w:rPr>
          <w:rtl/>
        </w:rPr>
      </w:pPr>
    </w:p>
    <w:p w14:paraId="2167CFB1" w14:textId="77777777" w:rsidR="00000000" w:rsidRDefault="005A3897">
      <w:pPr>
        <w:pStyle w:val="a0"/>
        <w:rPr>
          <w:rFonts w:hint="cs"/>
          <w:rtl/>
        </w:rPr>
      </w:pPr>
      <w:r>
        <w:rPr>
          <w:rFonts w:hint="cs"/>
          <w:rtl/>
        </w:rPr>
        <w:t xml:space="preserve">אנחנו מוצאים דבר שמביא טרגדיה, קודם כול לנו, אבל אני מוכרח להגיד, גם לפלסטינים עצמם. </w:t>
      </w:r>
    </w:p>
    <w:p w14:paraId="26978940" w14:textId="77777777" w:rsidR="00000000" w:rsidRDefault="005A3897">
      <w:pPr>
        <w:pStyle w:val="a0"/>
        <w:ind w:firstLine="0"/>
        <w:rPr>
          <w:rFonts w:hint="cs"/>
          <w:rtl/>
        </w:rPr>
      </w:pPr>
    </w:p>
    <w:p w14:paraId="1E792ED3" w14:textId="77777777" w:rsidR="00000000" w:rsidRDefault="005A3897">
      <w:pPr>
        <w:pStyle w:val="af1"/>
        <w:rPr>
          <w:rtl/>
        </w:rPr>
      </w:pPr>
      <w:r>
        <w:rPr>
          <w:rtl/>
        </w:rPr>
        <w:t>היו"ר ראובן ריבלין:</w:t>
      </w:r>
    </w:p>
    <w:p w14:paraId="2A060E93" w14:textId="77777777" w:rsidR="00000000" w:rsidRDefault="005A3897">
      <w:pPr>
        <w:pStyle w:val="a0"/>
        <w:rPr>
          <w:rtl/>
        </w:rPr>
      </w:pPr>
    </w:p>
    <w:p w14:paraId="4569E08A" w14:textId="77777777" w:rsidR="00000000" w:rsidRDefault="005A3897">
      <w:pPr>
        <w:pStyle w:val="a0"/>
        <w:rPr>
          <w:rFonts w:hint="cs"/>
          <w:rtl/>
        </w:rPr>
      </w:pPr>
      <w:r>
        <w:rPr>
          <w:rFonts w:hint="cs"/>
          <w:rtl/>
        </w:rPr>
        <w:t xml:space="preserve">חבר הכנסת ברכה, כך לא חשב ערפאת בקמפ-דייוויד עם ברק? </w:t>
      </w:r>
    </w:p>
    <w:p w14:paraId="09D7DE62" w14:textId="77777777" w:rsidR="00000000" w:rsidRDefault="005A3897">
      <w:pPr>
        <w:pStyle w:val="a0"/>
        <w:ind w:firstLine="0"/>
        <w:rPr>
          <w:rFonts w:hint="cs"/>
          <w:rtl/>
        </w:rPr>
      </w:pPr>
    </w:p>
    <w:p w14:paraId="397B1DAF" w14:textId="77777777" w:rsidR="00000000" w:rsidRDefault="005A3897">
      <w:pPr>
        <w:pStyle w:val="af0"/>
        <w:rPr>
          <w:rtl/>
        </w:rPr>
      </w:pPr>
      <w:r>
        <w:rPr>
          <w:rFonts w:hint="eastAsia"/>
          <w:rtl/>
        </w:rPr>
        <w:t>גאלב</w:t>
      </w:r>
      <w:r>
        <w:rPr>
          <w:rtl/>
        </w:rPr>
        <w:t xml:space="preserve"> מג'אדלה (העבודה-מימד):</w:t>
      </w:r>
    </w:p>
    <w:p w14:paraId="432E925F" w14:textId="77777777" w:rsidR="00000000" w:rsidRDefault="005A3897">
      <w:pPr>
        <w:pStyle w:val="a0"/>
        <w:rPr>
          <w:rFonts w:hint="cs"/>
          <w:rtl/>
        </w:rPr>
      </w:pPr>
    </w:p>
    <w:p w14:paraId="6CB23182" w14:textId="77777777" w:rsidR="00000000" w:rsidRDefault="005A3897">
      <w:pPr>
        <w:pStyle w:val="a0"/>
        <w:rPr>
          <w:rFonts w:hint="cs"/>
          <w:rtl/>
        </w:rPr>
      </w:pPr>
      <w:r>
        <w:rPr>
          <w:rFonts w:hint="cs"/>
          <w:rtl/>
        </w:rPr>
        <w:t xml:space="preserve">- - - </w:t>
      </w:r>
    </w:p>
    <w:p w14:paraId="0B2230C1" w14:textId="77777777" w:rsidR="00000000" w:rsidRDefault="005A3897">
      <w:pPr>
        <w:pStyle w:val="a0"/>
        <w:ind w:firstLine="0"/>
        <w:rPr>
          <w:rFonts w:hint="cs"/>
          <w:rtl/>
        </w:rPr>
      </w:pPr>
    </w:p>
    <w:p w14:paraId="39B51E93" w14:textId="77777777" w:rsidR="00000000" w:rsidRDefault="005A3897">
      <w:pPr>
        <w:pStyle w:val="af1"/>
        <w:rPr>
          <w:rtl/>
        </w:rPr>
      </w:pPr>
      <w:r>
        <w:rPr>
          <w:rtl/>
        </w:rPr>
        <w:t>היו"ר ראובן ריבלין:</w:t>
      </w:r>
    </w:p>
    <w:p w14:paraId="7462CBA9" w14:textId="77777777" w:rsidR="00000000" w:rsidRDefault="005A3897">
      <w:pPr>
        <w:pStyle w:val="a0"/>
        <w:rPr>
          <w:rtl/>
        </w:rPr>
      </w:pPr>
    </w:p>
    <w:p w14:paraId="0D2BFF92" w14:textId="77777777" w:rsidR="00000000" w:rsidRDefault="005A3897">
      <w:pPr>
        <w:pStyle w:val="a0"/>
        <w:rPr>
          <w:rFonts w:hint="cs"/>
          <w:rtl/>
        </w:rPr>
      </w:pPr>
      <w:r>
        <w:rPr>
          <w:rFonts w:hint="cs"/>
          <w:rtl/>
        </w:rPr>
        <w:t>אבל הוא סירב לראש הממ</w:t>
      </w:r>
      <w:r>
        <w:rPr>
          <w:rFonts w:hint="cs"/>
          <w:rtl/>
        </w:rPr>
        <w:t xml:space="preserve">שלה לשעבר אהוד ברק. </w:t>
      </w:r>
    </w:p>
    <w:p w14:paraId="6BF82A2D" w14:textId="77777777" w:rsidR="00000000" w:rsidRDefault="005A3897">
      <w:pPr>
        <w:pStyle w:val="a0"/>
        <w:ind w:firstLine="0"/>
        <w:rPr>
          <w:rFonts w:hint="cs"/>
          <w:rtl/>
        </w:rPr>
      </w:pPr>
    </w:p>
    <w:p w14:paraId="2A76EBA6" w14:textId="77777777" w:rsidR="00000000" w:rsidRDefault="005A3897">
      <w:pPr>
        <w:pStyle w:val="af0"/>
        <w:rPr>
          <w:rtl/>
        </w:rPr>
      </w:pPr>
      <w:r>
        <w:rPr>
          <w:rFonts w:hint="eastAsia"/>
          <w:rtl/>
        </w:rPr>
        <w:t>מוחמד</w:t>
      </w:r>
      <w:r>
        <w:rPr>
          <w:rtl/>
        </w:rPr>
        <w:t xml:space="preserve"> ברכה (חד"ש-תע"ל):</w:t>
      </w:r>
    </w:p>
    <w:p w14:paraId="2F3AF6FA" w14:textId="77777777" w:rsidR="00000000" w:rsidRDefault="005A3897">
      <w:pPr>
        <w:pStyle w:val="a0"/>
        <w:rPr>
          <w:rFonts w:hint="cs"/>
          <w:rtl/>
        </w:rPr>
      </w:pPr>
    </w:p>
    <w:p w14:paraId="0421AD17" w14:textId="77777777" w:rsidR="00000000" w:rsidRDefault="005A3897">
      <w:pPr>
        <w:pStyle w:val="a0"/>
        <w:rPr>
          <w:rFonts w:hint="cs"/>
          <w:rtl/>
        </w:rPr>
      </w:pPr>
      <w:r>
        <w:rPr>
          <w:rFonts w:hint="cs"/>
          <w:rtl/>
        </w:rPr>
        <w:t>איזה שלום הוא רוצה?</w:t>
      </w:r>
    </w:p>
    <w:p w14:paraId="1AF9FDC9" w14:textId="77777777" w:rsidR="00000000" w:rsidRDefault="005A3897">
      <w:pPr>
        <w:pStyle w:val="a0"/>
        <w:ind w:firstLine="0"/>
        <w:rPr>
          <w:rFonts w:hint="cs"/>
          <w:rtl/>
        </w:rPr>
      </w:pPr>
    </w:p>
    <w:p w14:paraId="0389C4DE" w14:textId="77777777" w:rsidR="00000000" w:rsidRDefault="005A3897">
      <w:pPr>
        <w:pStyle w:val="af1"/>
        <w:rPr>
          <w:rtl/>
        </w:rPr>
      </w:pPr>
      <w:r>
        <w:rPr>
          <w:rtl/>
        </w:rPr>
        <w:t>היו"ר ראובן ריבלין:</w:t>
      </w:r>
    </w:p>
    <w:p w14:paraId="575218A4" w14:textId="77777777" w:rsidR="00000000" w:rsidRDefault="005A3897">
      <w:pPr>
        <w:pStyle w:val="a0"/>
        <w:rPr>
          <w:rtl/>
        </w:rPr>
      </w:pPr>
    </w:p>
    <w:p w14:paraId="03883AED" w14:textId="77777777" w:rsidR="00000000" w:rsidRDefault="005A3897">
      <w:pPr>
        <w:pStyle w:val="a0"/>
        <w:rPr>
          <w:rFonts w:hint="cs"/>
          <w:rtl/>
        </w:rPr>
      </w:pPr>
      <w:r>
        <w:rPr>
          <w:rFonts w:hint="cs"/>
          <w:rtl/>
        </w:rPr>
        <w:t xml:space="preserve">חבר הכנסת ברכה, עכשיו עונים לו על הצעת האי-אמון שלו. </w:t>
      </w:r>
    </w:p>
    <w:p w14:paraId="1C49466E" w14:textId="77777777" w:rsidR="00000000" w:rsidRDefault="005A3897">
      <w:pPr>
        <w:pStyle w:val="a0"/>
        <w:ind w:firstLine="0"/>
        <w:rPr>
          <w:rFonts w:hint="cs"/>
          <w:rtl/>
        </w:rPr>
      </w:pPr>
    </w:p>
    <w:p w14:paraId="421FA382" w14:textId="77777777" w:rsidR="00000000" w:rsidRDefault="005A3897">
      <w:pPr>
        <w:pStyle w:val="-"/>
        <w:rPr>
          <w:rtl/>
        </w:rPr>
      </w:pPr>
      <w:bookmarkStart w:id="97" w:name="FS000000965T11_10_2004_18_18_57C"/>
      <w:bookmarkEnd w:id="97"/>
      <w:r>
        <w:rPr>
          <w:rtl/>
        </w:rPr>
        <w:t>שר האוצר בנימין נתניהו:</w:t>
      </w:r>
    </w:p>
    <w:p w14:paraId="52D078E2" w14:textId="77777777" w:rsidR="00000000" w:rsidRDefault="005A3897">
      <w:pPr>
        <w:pStyle w:val="a0"/>
        <w:rPr>
          <w:rtl/>
        </w:rPr>
      </w:pPr>
    </w:p>
    <w:p w14:paraId="22BA5AF5" w14:textId="77777777" w:rsidR="00000000" w:rsidRDefault="005A3897">
      <w:pPr>
        <w:pStyle w:val="a0"/>
        <w:rPr>
          <w:rFonts w:hint="cs"/>
          <w:rtl/>
        </w:rPr>
      </w:pPr>
      <w:r>
        <w:rPr>
          <w:rFonts w:hint="cs"/>
          <w:rtl/>
        </w:rPr>
        <w:t>חבר הכנסת ברכה, ייחדת את דבריך למצב הכלכלי, למצב החברתי. קודם כול, אני מסכים, ואתה בווד</w:t>
      </w:r>
      <w:r>
        <w:rPr>
          <w:rFonts w:hint="cs"/>
          <w:rtl/>
        </w:rPr>
        <w:t>אי מסכים, שיש קשר הדוק בין השניים, אבל ייתכן שאינך מסכים אתי על אופי הקשר. כשאני מסתכל בעולם מי יוצא מעוני, מי יוצא מעוני למעמד ביניים, מי יוצא מעוני לפרנסה בכבוד, אני מזהה בכל העולם אותו דבר, אם כי אני רואה יציאה מעוני היום בעולם שלא היתה בתולדות האנושות,</w:t>
      </w:r>
      <w:r>
        <w:rPr>
          <w:rFonts w:hint="cs"/>
          <w:rtl/>
        </w:rPr>
        <w:t xml:space="preserve"> שמאות מיליונים יוצאים בתוך עשור ממצב של אנשים שאין להם שום דבר </w:t>
      </w:r>
      <w:r>
        <w:rPr>
          <w:rtl/>
        </w:rPr>
        <w:t>–</w:t>
      </w:r>
      <w:r>
        <w:rPr>
          <w:rFonts w:hint="cs"/>
          <w:rtl/>
        </w:rPr>
        <w:t xml:space="preserve"> במקרה הטוב הם עשירים אם יש להם זוג אופניים </w:t>
      </w:r>
      <w:r>
        <w:rPr>
          <w:rtl/>
        </w:rPr>
        <w:t>–</w:t>
      </w:r>
      <w:r>
        <w:rPr>
          <w:rFonts w:hint="cs"/>
          <w:rtl/>
        </w:rPr>
        <w:t xml:space="preserve"> והם פתאום משנים בבת-אחת את מצב חייהם. את השינוי הזה שאנחנו רואים בהרבה יבשות, ובראש ובראשונה באסיה, אנחנו מזהים עם דבר אחד: המעבר מתלות כלכלית לי</w:t>
      </w:r>
      <w:r>
        <w:rPr>
          <w:rFonts w:hint="cs"/>
          <w:rtl/>
        </w:rPr>
        <w:t xml:space="preserve">צירה כלכלית, לעבודה, להשקעה, ליזמות. זה הדבר שמוציא את האנשים מהעוני. </w:t>
      </w:r>
    </w:p>
    <w:p w14:paraId="62402F36" w14:textId="77777777" w:rsidR="00000000" w:rsidRDefault="005A3897">
      <w:pPr>
        <w:pStyle w:val="a0"/>
        <w:rPr>
          <w:rFonts w:hint="cs"/>
          <w:rtl/>
        </w:rPr>
      </w:pPr>
    </w:p>
    <w:p w14:paraId="53600C06" w14:textId="77777777" w:rsidR="00000000" w:rsidRDefault="005A3897">
      <w:pPr>
        <w:pStyle w:val="a0"/>
        <w:rPr>
          <w:rFonts w:hint="cs"/>
          <w:rtl/>
        </w:rPr>
      </w:pPr>
      <w:r>
        <w:rPr>
          <w:rFonts w:hint="cs"/>
          <w:rtl/>
        </w:rPr>
        <w:t xml:space="preserve">אנחנו הלכנו במשך שנים ארוכות בדרך הפוכה: אמרנו שהדרך להוציא אנשים מהעוני היא לתת להם כסף בקצבאות, ונתנו את הקצבאות. </w:t>
      </w:r>
    </w:p>
    <w:p w14:paraId="26BA211E" w14:textId="77777777" w:rsidR="00000000" w:rsidRDefault="005A3897">
      <w:pPr>
        <w:pStyle w:val="a0"/>
        <w:ind w:firstLine="0"/>
        <w:rPr>
          <w:rFonts w:hint="cs"/>
          <w:rtl/>
        </w:rPr>
      </w:pPr>
    </w:p>
    <w:p w14:paraId="4D9534B2" w14:textId="77777777" w:rsidR="00000000" w:rsidRDefault="005A3897">
      <w:pPr>
        <w:pStyle w:val="af0"/>
        <w:rPr>
          <w:rtl/>
        </w:rPr>
      </w:pPr>
      <w:r>
        <w:rPr>
          <w:rFonts w:hint="eastAsia"/>
          <w:rtl/>
        </w:rPr>
        <w:t>חיים</w:t>
      </w:r>
      <w:r>
        <w:rPr>
          <w:rtl/>
        </w:rPr>
        <w:t xml:space="preserve"> אורון (יחד):</w:t>
      </w:r>
    </w:p>
    <w:p w14:paraId="70135E5D" w14:textId="77777777" w:rsidR="00000000" w:rsidRDefault="005A3897">
      <w:pPr>
        <w:pStyle w:val="a0"/>
        <w:rPr>
          <w:rFonts w:hint="cs"/>
          <w:rtl/>
        </w:rPr>
      </w:pPr>
    </w:p>
    <w:p w14:paraId="3217FD7D" w14:textId="77777777" w:rsidR="00000000" w:rsidRDefault="005A3897">
      <w:pPr>
        <w:pStyle w:val="a0"/>
        <w:rPr>
          <w:rFonts w:hint="cs"/>
          <w:rtl/>
        </w:rPr>
      </w:pPr>
      <w:r>
        <w:rPr>
          <w:rFonts w:hint="cs"/>
          <w:rtl/>
        </w:rPr>
        <w:t>הורידו את האבטלה ל-5%. שר האוצר, אתה שוב חוזר -</w:t>
      </w:r>
      <w:r>
        <w:rPr>
          <w:rFonts w:hint="cs"/>
          <w:rtl/>
        </w:rPr>
        <w:t xml:space="preserve"> - - </w:t>
      </w:r>
    </w:p>
    <w:p w14:paraId="5D6466DF" w14:textId="77777777" w:rsidR="00000000" w:rsidRDefault="005A3897">
      <w:pPr>
        <w:pStyle w:val="a0"/>
        <w:ind w:firstLine="0"/>
        <w:rPr>
          <w:rFonts w:hint="cs"/>
          <w:rtl/>
        </w:rPr>
      </w:pPr>
    </w:p>
    <w:p w14:paraId="6FCB5745" w14:textId="77777777" w:rsidR="00000000" w:rsidRDefault="005A3897">
      <w:pPr>
        <w:pStyle w:val="-"/>
        <w:rPr>
          <w:rtl/>
        </w:rPr>
      </w:pPr>
      <w:bookmarkStart w:id="98" w:name="FS000000965T11_10_2004_18_22_14C"/>
      <w:bookmarkEnd w:id="98"/>
      <w:r>
        <w:rPr>
          <w:rtl/>
        </w:rPr>
        <w:t>שר האוצר בנימין נתניהו:</w:t>
      </w:r>
    </w:p>
    <w:p w14:paraId="66DFDF3C" w14:textId="77777777" w:rsidR="00000000" w:rsidRDefault="005A3897">
      <w:pPr>
        <w:pStyle w:val="a0"/>
        <w:rPr>
          <w:rtl/>
        </w:rPr>
      </w:pPr>
    </w:p>
    <w:p w14:paraId="3583F3AA" w14:textId="77777777" w:rsidR="00000000" w:rsidRDefault="005A3897">
      <w:pPr>
        <w:pStyle w:val="a0"/>
        <w:rPr>
          <w:rFonts w:hint="cs"/>
          <w:rtl/>
        </w:rPr>
      </w:pPr>
      <w:r>
        <w:rPr>
          <w:rFonts w:hint="cs"/>
          <w:rtl/>
        </w:rPr>
        <w:t xml:space="preserve">לא כולם היו בוועדת הכספים. </w:t>
      </w:r>
    </w:p>
    <w:p w14:paraId="222785B2" w14:textId="77777777" w:rsidR="00000000" w:rsidRDefault="005A3897">
      <w:pPr>
        <w:pStyle w:val="a0"/>
        <w:ind w:firstLine="0"/>
        <w:rPr>
          <w:rFonts w:hint="cs"/>
          <w:rtl/>
        </w:rPr>
      </w:pPr>
    </w:p>
    <w:p w14:paraId="6140B556" w14:textId="77777777" w:rsidR="00000000" w:rsidRDefault="005A3897">
      <w:pPr>
        <w:pStyle w:val="af1"/>
        <w:rPr>
          <w:rtl/>
        </w:rPr>
      </w:pPr>
      <w:r>
        <w:rPr>
          <w:rtl/>
        </w:rPr>
        <w:t>היו"ר ראובן ריבלין:</w:t>
      </w:r>
    </w:p>
    <w:p w14:paraId="0A797C83" w14:textId="77777777" w:rsidR="00000000" w:rsidRDefault="005A3897">
      <w:pPr>
        <w:pStyle w:val="a0"/>
        <w:rPr>
          <w:rtl/>
        </w:rPr>
      </w:pPr>
    </w:p>
    <w:p w14:paraId="71AA6004" w14:textId="77777777" w:rsidR="00000000" w:rsidRDefault="005A3897">
      <w:pPr>
        <w:pStyle w:val="a0"/>
        <w:rPr>
          <w:rFonts w:hint="cs"/>
          <w:rtl/>
        </w:rPr>
      </w:pPr>
      <w:r>
        <w:rPr>
          <w:rFonts w:hint="cs"/>
          <w:rtl/>
        </w:rPr>
        <w:t>חבר הכנסת אורון, הוא שמע.</w:t>
      </w:r>
    </w:p>
    <w:p w14:paraId="30325CA9" w14:textId="77777777" w:rsidR="00000000" w:rsidRDefault="005A3897">
      <w:pPr>
        <w:pStyle w:val="a0"/>
        <w:ind w:firstLine="0"/>
        <w:rPr>
          <w:rFonts w:hint="cs"/>
          <w:rtl/>
        </w:rPr>
      </w:pPr>
    </w:p>
    <w:p w14:paraId="171985C1" w14:textId="77777777" w:rsidR="00000000" w:rsidRDefault="005A3897">
      <w:pPr>
        <w:pStyle w:val="-"/>
        <w:rPr>
          <w:rtl/>
        </w:rPr>
      </w:pPr>
      <w:bookmarkStart w:id="99" w:name="FS000000965T11_10_2004_18_22_28C"/>
      <w:bookmarkEnd w:id="99"/>
      <w:r>
        <w:rPr>
          <w:rtl/>
        </w:rPr>
        <w:t>שר האוצר בנימין נתניהו:</w:t>
      </w:r>
    </w:p>
    <w:p w14:paraId="492D0618" w14:textId="77777777" w:rsidR="00000000" w:rsidRDefault="005A3897">
      <w:pPr>
        <w:pStyle w:val="a0"/>
        <w:rPr>
          <w:rtl/>
        </w:rPr>
      </w:pPr>
    </w:p>
    <w:p w14:paraId="5F4F9D69" w14:textId="77777777" w:rsidR="00000000" w:rsidRDefault="005A3897">
      <w:pPr>
        <w:pStyle w:val="a0"/>
        <w:rPr>
          <w:rFonts w:hint="cs"/>
          <w:rtl/>
        </w:rPr>
      </w:pPr>
      <w:r>
        <w:rPr>
          <w:rFonts w:hint="cs"/>
          <w:rtl/>
        </w:rPr>
        <w:t>לא כולם היו בוועדת הכספים. הדבר שעשינו, נתנו קצבאות בהיקף גדל והולך, בהיקף עולה, וראה זה פלא, ככל שנתנו יותר קצבאות, מדד ה</w:t>
      </w:r>
      <w:r>
        <w:rPr>
          <w:rFonts w:hint="cs"/>
          <w:rtl/>
        </w:rPr>
        <w:t xml:space="preserve">אי-שוויון התרחב וגם העוני התרחב. זה לא פלא בעיני, זה ברור. חינכנו דור, התחלנו לחנך כבר דורות, להיות בתלות, להיות בני חסות של המדינה, לחיות מקצבאות ולא לחיות מעמלם, מכוח היצירה שיש בהם, שיש בכל אדם </w:t>
      </w:r>
      <w:r>
        <w:rPr>
          <w:rtl/>
        </w:rPr>
        <w:t>–</w:t>
      </w:r>
      <w:r>
        <w:rPr>
          <w:rFonts w:hint="cs"/>
          <w:rtl/>
        </w:rPr>
        <w:t xml:space="preserve"> יהודי, ערבי.</w:t>
      </w:r>
    </w:p>
    <w:p w14:paraId="0C56A50E" w14:textId="77777777" w:rsidR="00000000" w:rsidRDefault="005A3897">
      <w:pPr>
        <w:pStyle w:val="a0"/>
        <w:rPr>
          <w:rFonts w:hint="cs"/>
          <w:rtl/>
        </w:rPr>
      </w:pPr>
    </w:p>
    <w:p w14:paraId="7306D0BE" w14:textId="77777777" w:rsidR="00000000" w:rsidRDefault="005A3897">
      <w:pPr>
        <w:pStyle w:val="af0"/>
        <w:rPr>
          <w:rtl/>
        </w:rPr>
      </w:pPr>
      <w:r>
        <w:rPr>
          <w:rFonts w:hint="eastAsia"/>
          <w:rtl/>
        </w:rPr>
        <w:t>מוחמד</w:t>
      </w:r>
      <w:r>
        <w:rPr>
          <w:rtl/>
        </w:rPr>
        <w:t xml:space="preserve"> ברכה (חד"ש-תע"ל):</w:t>
      </w:r>
    </w:p>
    <w:p w14:paraId="6782EDE0" w14:textId="77777777" w:rsidR="00000000" w:rsidRDefault="005A3897">
      <w:pPr>
        <w:pStyle w:val="a0"/>
        <w:rPr>
          <w:rFonts w:hint="cs"/>
          <w:rtl/>
        </w:rPr>
      </w:pPr>
    </w:p>
    <w:p w14:paraId="24EC9719" w14:textId="77777777" w:rsidR="00000000" w:rsidRDefault="005A3897">
      <w:pPr>
        <w:pStyle w:val="a0"/>
        <w:rPr>
          <w:rFonts w:hint="cs"/>
          <w:rtl/>
        </w:rPr>
      </w:pPr>
      <w:r>
        <w:rPr>
          <w:rFonts w:hint="cs"/>
          <w:rtl/>
        </w:rPr>
        <w:t>אבל לחיות.</w:t>
      </w:r>
    </w:p>
    <w:p w14:paraId="236D6310" w14:textId="77777777" w:rsidR="00000000" w:rsidRDefault="005A3897">
      <w:pPr>
        <w:pStyle w:val="a0"/>
        <w:ind w:firstLine="0"/>
        <w:rPr>
          <w:rFonts w:hint="cs"/>
          <w:rtl/>
        </w:rPr>
      </w:pPr>
    </w:p>
    <w:p w14:paraId="367E3381" w14:textId="77777777" w:rsidR="00000000" w:rsidRDefault="005A3897">
      <w:pPr>
        <w:pStyle w:val="-"/>
        <w:rPr>
          <w:rtl/>
        </w:rPr>
      </w:pPr>
      <w:bookmarkStart w:id="100" w:name="FS000000965T11_10_2004_18_24_09C"/>
      <w:bookmarkEnd w:id="100"/>
      <w:r>
        <w:rPr>
          <w:rtl/>
        </w:rPr>
        <w:t>שר האו</w:t>
      </w:r>
      <w:r>
        <w:rPr>
          <w:rtl/>
        </w:rPr>
        <w:t>צר בנימין נתניהו:</w:t>
      </w:r>
    </w:p>
    <w:p w14:paraId="228ABBC6" w14:textId="77777777" w:rsidR="00000000" w:rsidRDefault="005A3897">
      <w:pPr>
        <w:pStyle w:val="a0"/>
        <w:rPr>
          <w:rtl/>
        </w:rPr>
      </w:pPr>
    </w:p>
    <w:p w14:paraId="3F526196" w14:textId="77777777" w:rsidR="00000000" w:rsidRDefault="005A3897">
      <w:pPr>
        <w:pStyle w:val="a0"/>
        <w:ind w:firstLine="0"/>
        <w:rPr>
          <w:rFonts w:hint="cs"/>
          <w:rtl/>
        </w:rPr>
      </w:pPr>
      <w:r>
        <w:rPr>
          <w:rFonts w:hint="cs"/>
          <w:rtl/>
        </w:rPr>
        <w:tab/>
        <w:t>ולחיות, להתפרנס בכבוד. נאמר לנו: איך אתה רוצה שאנשים יתפרנסו? אין מקומות עבודה. אז מה, תוריד להם את הקצבאות? אין להם מקומות עבודה. ובכן, אנחנו עשינו מה שנעשה במדינות רבות, וזה קשה, לעבור מקצבאות לעבודה. זה קשה. לא אגיד את זה אחרת. אני ל</w:t>
      </w:r>
      <w:r>
        <w:rPr>
          <w:rFonts w:hint="cs"/>
          <w:rtl/>
        </w:rPr>
        <w:t xml:space="preserve">א אומר שזה דבר קל. מי שיכול לעבוד צריך ללכת לעבוד. מי שאינו יכול לעבוד, צריך לעזור לו בהזדמנות הראשונה שאפשר. זה בדיוק מה שעשינו. </w:t>
      </w:r>
    </w:p>
    <w:p w14:paraId="56769C58" w14:textId="77777777" w:rsidR="00000000" w:rsidRDefault="005A3897">
      <w:pPr>
        <w:pStyle w:val="a0"/>
        <w:ind w:firstLine="0"/>
        <w:rPr>
          <w:rFonts w:hint="cs"/>
          <w:rtl/>
        </w:rPr>
      </w:pPr>
    </w:p>
    <w:p w14:paraId="1F58C88B" w14:textId="77777777" w:rsidR="00000000" w:rsidRDefault="005A3897">
      <w:pPr>
        <w:pStyle w:val="a0"/>
        <w:ind w:firstLine="720"/>
        <w:rPr>
          <w:rFonts w:hint="cs"/>
          <w:rtl/>
        </w:rPr>
      </w:pPr>
      <w:r>
        <w:rPr>
          <w:rFonts w:hint="cs"/>
          <w:rtl/>
        </w:rPr>
        <w:t>הוצאנו עובדים זרים, כפי שאמר, בצדק, ראש הממשלה, והתחלנו במדיניות שהורידה מסים על-ידי צמצום חלק מהוצאות הממשלה - בממשלה עדיין</w:t>
      </w:r>
      <w:r>
        <w:rPr>
          <w:rFonts w:hint="cs"/>
          <w:rtl/>
        </w:rPr>
        <w:t xml:space="preserve"> יש הרבה הרבה שומן, בכל ממשלה - והתוצאה היתה שעם הורדת המסים היה כדאי להשקיע וכדאי לעבוד, ורואים זאת בכל רבעון, ובשנה הזאת אחורה, ייצרנו, מנוכה מעונתיות, 91,000 מקומות עבודה, עם עונתיות - 80,000 מקומות עבודה. כולם בסקטור הפרטי. סליחה, ישראלים שנכנסו למעגל </w:t>
      </w:r>
      <w:r>
        <w:rPr>
          <w:rFonts w:hint="cs"/>
          <w:rtl/>
        </w:rPr>
        <w:t xml:space="preserve">העבודה, כי חלק מהם החליפו גם עובדים זרים שיצאו. זה בדיוק 80,000 יותר ממה שהיו לפני שנתיים, כשהמשק אז התכווץ, ואם הוספנו אז מקומות עבודה, הם היו מקומות עבודה במגזר הציבורי, דבר שאסור לעשותו. </w:t>
      </w:r>
    </w:p>
    <w:p w14:paraId="2C12378B" w14:textId="77777777" w:rsidR="00000000" w:rsidRDefault="005A3897">
      <w:pPr>
        <w:pStyle w:val="a0"/>
        <w:ind w:firstLine="0"/>
        <w:rPr>
          <w:rFonts w:hint="cs"/>
          <w:rtl/>
        </w:rPr>
      </w:pPr>
    </w:p>
    <w:p w14:paraId="51E98811" w14:textId="77777777" w:rsidR="00000000" w:rsidRDefault="005A3897">
      <w:pPr>
        <w:pStyle w:val="af0"/>
        <w:rPr>
          <w:rtl/>
        </w:rPr>
      </w:pPr>
      <w:r>
        <w:rPr>
          <w:rFonts w:hint="eastAsia"/>
          <w:rtl/>
        </w:rPr>
        <w:t>מוחמד</w:t>
      </w:r>
      <w:r>
        <w:rPr>
          <w:rtl/>
        </w:rPr>
        <w:t xml:space="preserve"> ברכה (חד"ש-תע"ל):</w:t>
      </w:r>
    </w:p>
    <w:p w14:paraId="0715D357" w14:textId="77777777" w:rsidR="00000000" w:rsidRDefault="005A3897">
      <w:pPr>
        <w:pStyle w:val="a0"/>
        <w:rPr>
          <w:rFonts w:hint="cs"/>
          <w:rtl/>
        </w:rPr>
      </w:pPr>
    </w:p>
    <w:p w14:paraId="6B5957F1" w14:textId="77777777" w:rsidR="00000000" w:rsidRDefault="005A3897">
      <w:pPr>
        <w:pStyle w:val="a0"/>
        <w:rPr>
          <w:rFonts w:hint="cs"/>
          <w:rtl/>
        </w:rPr>
      </w:pPr>
      <w:r>
        <w:rPr>
          <w:rFonts w:hint="cs"/>
          <w:rtl/>
        </w:rPr>
        <w:t xml:space="preserve">- - - </w:t>
      </w:r>
    </w:p>
    <w:p w14:paraId="5D8FA040" w14:textId="77777777" w:rsidR="00000000" w:rsidRDefault="005A3897">
      <w:pPr>
        <w:pStyle w:val="a0"/>
        <w:ind w:firstLine="0"/>
        <w:rPr>
          <w:rFonts w:hint="cs"/>
          <w:rtl/>
        </w:rPr>
      </w:pPr>
    </w:p>
    <w:p w14:paraId="6A03A013" w14:textId="77777777" w:rsidR="00000000" w:rsidRDefault="005A3897">
      <w:pPr>
        <w:pStyle w:val="-"/>
        <w:rPr>
          <w:rtl/>
        </w:rPr>
      </w:pPr>
      <w:bookmarkStart w:id="101" w:name="FS000000965T11_10_2004_18_29_58C"/>
      <w:bookmarkEnd w:id="101"/>
      <w:r>
        <w:rPr>
          <w:rtl/>
        </w:rPr>
        <w:t>שר האוצר בנימין נתניהו:</w:t>
      </w:r>
    </w:p>
    <w:p w14:paraId="2820D72A" w14:textId="77777777" w:rsidR="00000000" w:rsidRDefault="005A3897">
      <w:pPr>
        <w:pStyle w:val="a0"/>
        <w:rPr>
          <w:rtl/>
        </w:rPr>
      </w:pPr>
    </w:p>
    <w:p w14:paraId="0EEB2D12" w14:textId="77777777" w:rsidR="00000000" w:rsidRDefault="005A3897">
      <w:pPr>
        <w:pStyle w:val="a0"/>
        <w:rPr>
          <w:rFonts w:hint="cs"/>
          <w:rtl/>
        </w:rPr>
      </w:pPr>
      <w:r>
        <w:rPr>
          <w:rFonts w:hint="cs"/>
          <w:rtl/>
        </w:rPr>
        <w:t>ואכן ה</w:t>
      </w:r>
      <w:r>
        <w:rPr>
          <w:rFonts w:hint="cs"/>
          <w:rtl/>
        </w:rPr>
        <w:t xml:space="preserve">אבטלה, שעלתה ברציפות במשך ארבע שנים </w:t>
      </w:r>
      <w:r>
        <w:rPr>
          <w:rtl/>
        </w:rPr>
        <w:t>–</w:t>
      </w:r>
      <w:r>
        <w:rPr>
          <w:rFonts w:hint="cs"/>
          <w:rtl/>
        </w:rPr>
        <w:t xml:space="preserve"> כיוון ששאלת על האבטלה </w:t>
      </w:r>
      <w:r>
        <w:rPr>
          <w:rtl/>
        </w:rPr>
        <w:t>–</w:t>
      </w:r>
      <w:r>
        <w:rPr>
          <w:rFonts w:hint="cs"/>
          <w:rtl/>
        </w:rPr>
        <w:t xml:space="preserve"> קודם כול מספר המשתתפים בשוק העבודה גדל. זו אינדיקציה הכי טובה. אם יש חולי אחד עצום אצלנו, זה שמספר המשתתפים בשוק העבודה הוא קטנטן, הוא הכי נמוך במערב, הוא אחד הנמוכים בעולם. יש הרבה אנשים שפשוט </w:t>
      </w:r>
      <w:r>
        <w:rPr>
          <w:rFonts w:hint="cs"/>
          <w:rtl/>
        </w:rPr>
        <w:t>אינם עובדים. אני מספר לכם שבשנה האחרונה, בפעם הראשונה זה הרבה מאוד שנים, שיעור ההשתתפות בעבודה עלה. הוא עלה באחוז שלם, 1.1%. כל הזמן הוא ירד, ופתאום הוא עולה. זה דבר אחד. אבל כשהוא עולה, זה יכול גם להגדיל את האבטלה, כי יש יותר דורשים, ולמעשה מה שקרה הוא שה</w:t>
      </w:r>
      <w:r>
        <w:rPr>
          <w:rFonts w:hint="cs"/>
          <w:rtl/>
        </w:rPr>
        <w:t xml:space="preserve">אבטלה שעלתה ברציפות במשך ארבע שנים, התייצבה. בשני הרבעונים האחרונים ירד שיעור האבטלה ל-10.7%, לעומת השיא שהוא הגיע אליו </w:t>
      </w:r>
      <w:r>
        <w:rPr>
          <w:rtl/>
        </w:rPr>
        <w:t>–</w:t>
      </w:r>
      <w:r>
        <w:rPr>
          <w:rFonts w:hint="cs"/>
          <w:rtl/>
        </w:rPr>
        <w:t xml:space="preserve"> 10.9%. הוא היה מגיע להרבה יותר אם לא היינו נוקטים את המדיניות הזאת. </w:t>
      </w:r>
    </w:p>
    <w:p w14:paraId="6F2CB19A" w14:textId="77777777" w:rsidR="00000000" w:rsidRDefault="005A3897">
      <w:pPr>
        <w:pStyle w:val="a0"/>
        <w:rPr>
          <w:rFonts w:hint="cs"/>
          <w:rtl/>
        </w:rPr>
      </w:pPr>
    </w:p>
    <w:p w14:paraId="20A64547" w14:textId="77777777" w:rsidR="00000000" w:rsidRDefault="005A3897">
      <w:pPr>
        <w:pStyle w:val="a0"/>
        <w:rPr>
          <w:rFonts w:hint="cs"/>
          <w:rtl/>
        </w:rPr>
      </w:pPr>
      <w:r>
        <w:rPr>
          <w:rFonts w:hint="cs"/>
          <w:rtl/>
        </w:rPr>
        <w:t xml:space="preserve">אבל הדבר החשוב ביותר ביציאה לעבודה הוא, שכאשר אנחנו מסתכלים מהו </w:t>
      </w:r>
      <w:r>
        <w:rPr>
          <w:rFonts w:hint="cs"/>
          <w:rtl/>
        </w:rPr>
        <w:t xml:space="preserve">המנבא של העוני - - - </w:t>
      </w:r>
    </w:p>
    <w:p w14:paraId="25BC70AA" w14:textId="77777777" w:rsidR="00000000" w:rsidRDefault="005A3897">
      <w:pPr>
        <w:pStyle w:val="a0"/>
        <w:ind w:firstLine="0"/>
        <w:rPr>
          <w:rFonts w:hint="cs"/>
          <w:rtl/>
        </w:rPr>
      </w:pPr>
    </w:p>
    <w:p w14:paraId="493AE241" w14:textId="77777777" w:rsidR="00000000" w:rsidRDefault="005A3897">
      <w:pPr>
        <w:pStyle w:val="af0"/>
        <w:rPr>
          <w:rtl/>
        </w:rPr>
      </w:pPr>
      <w:r>
        <w:rPr>
          <w:rFonts w:hint="eastAsia"/>
          <w:rtl/>
        </w:rPr>
        <w:t>מוחמד</w:t>
      </w:r>
      <w:r>
        <w:rPr>
          <w:rtl/>
        </w:rPr>
        <w:t xml:space="preserve"> ברכה (חד"ש-תע"ל):</w:t>
      </w:r>
    </w:p>
    <w:p w14:paraId="7306AFCD" w14:textId="77777777" w:rsidR="00000000" w:rsidRDefault="005A3897">
      <w:pPr>
        <w:pStyle w:val="a0"/>
        <w:rPr>
          <w:rFonts w:hint="cs"/>
          <w:rtl/>
        </w:rPr>
      </w:pPr>
    </w:p>
    <w:p w14:paraId="629343A8" w14:textId="77777777" w:rsidR="00000000" w:rsidRDefault="005A3897">
      <w:pPr>
        <w:pStyle w:val="a0"/>
        <w:rPr>
          <w:rFonts w:hint="cs"/>
          <w:rtl/>
        </w:rPr>
      </w:pPr>
      <w:r>
        <w:rPr>
          <w:rFonts w:hint="cs"/>
          <w:rtl/>
        </w:rPr>
        <w:t xml:space="preserve">אדוני שר האוצר - - - 11% אבטלה. </w:t>
      </w:r>
    </w:p>
    <w:p w14:paraId="46976B5B" w14:textId="77777777" w:rsidR="00000000" w:rsidRDefault="005A3897">
      <w:pPr>
        <w:pStyle w:val="af1"/>
        <w:rPr>
          <w:rFonts w:hint="cs"/>
          <w:rtl/>
        </w:rPr>
      </w:pPr>
    </w:p>
    <w:p w14:paraId="39FE6E68" w14:textId="77777777" w:rsidR="00000000" w:rsidRDefault="005A3897">
      <w:pPr>
        <w:pStyle w:val="af1"/>
        <w:rPr>
          <w:rtl/>
        </w:rPr>
      </w:pPr>
      <w:r>
        <w:rPr>
          <w:rtl/>
        </w:rPr>
        <w:t>היו"ר ראובן ריבלין:</w:t>
      </w:r>
    </w:p>
    <w:p w14:paraId="70DE5848" w14:textId="77777777" w:rsidR="00000000" w:rsidRDefault="005A3897">
      <w:pPr>
        <w:pStyle w:val="a0"/>
        <w:rPr>
          <w:rtl/>
        </w:rPr>
      </w:pPr>
    </w:p>
    <w:p w14:paraId="1CEDAD75" w14:textId="77777777" w:rsidR="00000000" w:rsidRDefault="005A3897">
      <w:pPr>
        <w:pStyle w:val="a0"/>
        <w:rPr>
          <w:rFonts w:hint="cs"/>
          <w:rtl/>
        </w:rPr>
      </w:pPr>
      <w:r>
        <w:rPr>
          <w:rFonts w:hint="cs"/>
          <w:rtl/>
        </w:rPr>
        <w:t>בסוף דבריו אשאל אותו אם הוא מוכן לענות על שאלות.</w:t>
      </w:r>
    </w:p>
    <w:p w14:paraId="6524192C" w14:textId="77777777" w:rsidR="00000000" w:rsidRDefault="005A3897">
      <w:pPr>
        <w:pStyle w:val="a0"/>
        <w:rPr>
          <w:rFonts w:hint="cs"/>
          <w:rtl/>
        </w:rPr>
      </w:pPr>
    </w:p>
    <w:p w14:paraId="34E6AB9D" w14:textId="77777777" w:rsidR="00000000" w:rsidRDefault="005A3897">
      <w:pPr>
        <w:pStyle w:val="-"/>
        <w:rPr>
          <w:rtl/>
        </w:rPr>
      </w:pPr>
      <w:bookmarkStart w:id="102" w:name="FS000000965T11_10_2004_18_34_40C"/>
      <w:bookmarkEnd w:id="102"/>
      <w:r>
        <w:rPr>
          <w:rtl/>
        </w:rPr>
        <w:t>שר האוצר בנימין נתניהו:</w:t>
      </w:r>
    </w:p>
    <w:p w14:paraId="10527ED4" w14:textId="77777777" w:rsidR="00000000" w:rsidRDefault="005A3897">
      <w:pPr>
        <w:pStyle w:val="a0"/>
        <w:rPr>
          <w:rtl/>
        </w:rPr>
      </w:pPr>
    </w:p>
    <w:p w14:paraId="47D847DB" w14:textId="77777777" w:rsidR="00000000" w:rsidRDefault="005A3897">
      <w:pPr>
        <w:pStyle w:val="a0"/>
        <w:rPr>
          <w:rFonts w:hint="cs"/>
          <w:rtl/>
        </w:rPr>
      </w:pPr>
      <w:r>
        <w:rPr>
          <w:rFonts w:hint="cs"/>
          <w:rtl/>
        </w:rPr>
        <w:t>כשאנחנו מסתכלים מהו המנבא של העוני - חבר הכנסת ברכה, שמעתי אותך, תשמע אותי. אפ</w:t>
      </w:r>
      <w:r>
        <w:rPr>
          <w:rFonts w:hint="cs"/>
          <w:rtl/>
        </w:rPr>
        <w:t>ילו לא שמעת אותי בוועדת הכספים, לא נשארת. אמרת שם, ועכשיו אתה אומר כאן. נו, פעם אחת תקשיב גם לי.</w:t>
      </w:r>
    </w:p>
    <w:p w14:paraId="4F498947" w14:textId="77777777" w:rsidR="00000000" w:rsidRDefault="005A3897">
      <w:pPr>
        <w:pStyle w:val="a0"/>
        <w:ind w:firstLine="0"/>
        <w:rPr>
          <w:rFonts w:hint="cs"/>
          <w:rtl/>
        </w:rPr>
      </w:pPr>
    </w:p>
    <w:p w14:paraId="53245823" w14:textId="77777777" w:rsidR="00000000" w:rsidRDefault="005A3897">
      <w:pPr>
        <w:pStyle w:val="af0"/>
        <w:rPr>
          <w:rtl/>
        </w:rPr>
      </w:pPr>
      <w:r>
        <w:rPr>
          <w:rFonts w:hint="eastAsia"/>
          <w:rtl/>
        </w:rPr>
        <w:t>מוחמד</w:t>
      </w:r>
      <w:r>
        <w:rPr>
          <w:rtl/>
        </w:rPr>
        <w:t xml:space="preserve"> ברכה (חד"ש-תע"ל):</w:t>
      </w:r>
    </w:p>
    <w:p w14:paraId="34560D68" w14:textId="77777777" w:rsidR="00000000" w:rsidRDefault="005A3897">
      <w:pPr>
        <w:pStyle w:val="a0"/>
        <w:rPr>
          <w:rFonts w:hint="cs"/>
          <w:rtl/>
        </w:rPr>
      </w:pPr>
    </w:p>
    <w:p w14:paraId="644D2EB0" w14:textId="77777777" w:rsidR="00000000" w:rsidRDefault="005A3897">
      <w:pPr>
        <w:pStyle w:val="a0"/>
        <w:rPr>
          <w:rFonts w:hint="cs"/>
          <w:rtl/>
        </w:rPr>
      </w:pPr>
      <w:r>
        <w:rPr>
          <w:rFonts w:hint="cs"/>
          <w:rtl/>
        </w:rPr>
        <w:t>ביקשתי את הפרוטוקול, אתה יכול להיות בטוח.</w:t>
      </w:r>
    </w:p>
    <w:p w14:paraId="000502F6" w14:textId="77777777" w:rsidR="00000000" w:rsidRDefault="005A3897">
      <w:pPr>
        <w:pStyle w:val="a0"/>
        <w:ind w:firstLine="0"/>
        <w:rPr>
          <w:rFonts w:hint="cs"/>
          <w:rtl/>
        </w:rPr>
      </w:pPr>
    </w:p>
    <w:p w14:paraId="5B4F55DB" w14:textId="77777777" w:rsidR="00000000" w:rsidRDefault="005A3897">
      <w:pPr>
        <w:pStyle w:val="-"/>
        <w:rPr>
          <w:rtl/>
        </w:rPr>
      </w:pPr>
      <w:bookmarkStart w:id="103" w:name="FS000000965T11_10_2004_18_35_30C"/>
      <w:bookmarkEnd w:id="103"/>
      <w:r>
        <w:rPr>
          <w:rtl/>
        </w:rPr>
        <w:t>שר האוצר בנימין נתניהו:</w:t>
      </w:r>
    </w:p>
    <w:p w14:paraId="0D9D9F22" w14:textId="77777777" w:rsidR="00000000" w:rsidRDefault="005A3897">
      <w:pPr>
        <w:pStyle w:val="a0"/>
        <w:rPr>
          <w:rtl/>
        </w:rPr>
      </w:pPr>
    </w:p>
    <w:p w14:paraId="72EEA441" w14:textId="77777777" w:rsidR="00000000" w:rsidRDefault="005A3897">
      <w:pPr>
        <w:pStyle w:val="a0"/>
        <w:rPr>
          <w:rFonts w:hint="cs"/>
          <w:rtl/>
        </w:rPr>
      </w:pPr>
      <w:r>
        <w:rPr>
          <w:rFonts w:hint="cs"/>
          <w:rtl/>
        </w:rPr>
        <w:t>זה בסדר, אבל הרי אתה פה, אתה לא צריך לקרוא את הפרוטוקול. תקשיב לי</w:t>
      </w:r>
      <w:r>
        <w:rPr>
          <w:rFonts w:hint="cs"/>
          <w:rtl/>
        </w:rPr>
        <w:t>. אני אומר לך שכאשר אנחנו מסתכלים מהו המנבא של העוני, אנחנו רואים שהדבר הברור ביותר, הקובע ביותר, זה מספר הנפשות המועסקות במשפחה. אם שני ההורים מובטלים, לא מועסקים, שיעור העוני הוא בין 60% ל-70%. ברגע שאחד מהם מועסק, שיעור העוני יורד ל-20%. כששניהם מועסקים</w:t>
      </w:r>
      <w:r>
        <w:rPr>
          <w:rFonts w:hint="cs"/>
          <w:rtl/>
        </w:rPr>
        <w:t xml:space="preserve">, שיעור העוני בעצם נעלם, הוא 2%, כמעט אפס. </w:t>
      </w:r>
    </w:p>
    <w:p w14:paraId="482047B3" w14:textId="77777777" w:rsidR="00000000" w:rsidRDefault="005A3897">
      <w:pPr>
        <w:pStyle w:val="a0"/>
        <w:ind w:firstLine="0"/>
        <w:rPr>
          <w:rFonts w:hint="cs"/>
          <w:rtl/>
        </w:rPr>
      </w:pPr>
    </w:p>
    <w:p w14:paraId="196B820F" w14:textId="77777777" w:rsidR="00000000" w:rsidRDefault="005A3897">
      <w:pPr>
        <w:pStyle w:val="a0"/>
        <w:rPr>
          <w:rFonts w:hint="cs"/>
          <w:rtl/>
        </w:rPr>
      </w:pPr>
      <w:r>
        <w:rPr>
          <w:rFonts w:hint="cs"/>
          <w:rtl/>
        </w:rPr>
        <w:t>זאת אומרת, שכדי להיפטר מהעוני אנחנו חייבים לייצר מקומות עבודה ולהניע אנשים אל מקומות העבודה. איך מייצרים מקומות עבודה? הממשלה אינה יכולה לייצר מקומות עבודה. אם הממשלה נכנסת לעסקים ומפעילה עסקים, קורה לה כמו לברי</w:t>
      </w:r>
      <w:r>
        <w:rPr>
          <w:rFonts w:hint="cs"/>
          <w:rtl/>
        </w:rPr>
        <w:t xml:space="preserve">ת-המועצות </w:t>
      </w:r>
      <w:r>
        <w:rPr>
          <w:rFonts w:hint="eastAsia"/>
          <w:rtl/>
        </w:rPr>
        <w:t>–</w:t>
      </w:r>
      <w:r>
        <w:rPr>
          <w:rFonts w:hint="cs"/>
          <w:rtl/>
        </w:rPr>
        <w:t xml:space="preserve"> הכול קורס. הייתי עכשיו באוקראינה, וראיתי מפעלים אדירים קורסים, ריקים. אין כלום. ממשלה אינה יודעת לנהל עסקים. אנשי עסקים ונשות עסקים יודעים לנהל עסקים. דרך אגב, זו גם הסיבה לכך שמחצית כספי הקרן לעידוד עסקים קטנים הולכת דווקא לבני-המיעוטים. אני מ</w:t>
      </w:r>
      <w:r>
        <w:rPr>
          <w:rFonts w:hint="cs"/>
          <w:rtl/>
        </w:rPr>
        <w:t>אושר לשמוע את זה.</w:t>
      </w:r>
    </w:p>
    <w:p w14:paraId="4C693FBB" w14:textId="77777777" w:rsidR="00000000" w:rsidRDefault="005A3897">
      <w:pPr>
        <w:pStyle w:val="a0"/>
        <w:rPr>
          <w:rFonts w:hint="cs"/>
          <w:rtl/>
        </w:rPr>
      </w:pPr>
    </w:p>
    <w:p w14:paraId="7CBED14E" w14:textId="77777777" w:rsidR="00000000" w:rsidRDefault="005A3897">
      <w:pPr>
        <w:pStyle w:val="af0"/>
        <w:rPr>
          <w:rFonts w:hint="cs"/>
          <w:rtl/>
        </w:rPr>
      </w:pPr>
      <w:r>
        <w:rPr>
          <w:rFonts w:hint="cs"/>
          <w:rtl/>
        </w:rPr>
        <w:t>קריאה:</w:t>
      </w:r>
    </w:p>
    <w:p w14:paraId="3F709E83" w14:textId="77777777" w:rsidR="00000000" w:rsidRDefault="005A3897">
      <w:pPr>
        <w:pStyle w:val="af0"/>
        <w:rPr>
          <w:rFonts w:hint="cs"/>
          <w:rtl/>
        </w:rPr>
      </w:pPr>
    </w:p>
    <w:p w14:paraId="5E7DE71F" w14:textId="77777777" w:rsidR="00000000" w:rsidRDefault="005A3897">
      <w:pPr>
        <w:pStyle w:val="a0"/>
        <w:rPr>
          <w:rFonts w:hint="cs"/>
          <w:rtl/>
        </w:rPr>
      </w:pPr>
      <w:r>
        <w:rPr>
          <w:rFonts w:hint="cs"/>
          <w:rtl/>
        </w:rPr>
        <w:t>איפה?</w:t>
      </w:r>
    </w:p>
    <w:p w14:paraId="1F1880CE" w14:textId="77777777" w:rsidR="00000000" w:rsidRDefault="005A3897">
      <w:pPr>
        <w:pStyle w:val="a0"/>
        <w:rPr>
          <w:rFonts w:hint="cs"/>
          <w:rtl/>
        </w:rPr>
      </w:pPr>
    </w:p>
    <w:p w14:paraId="0A1231EF" w14:textId="77777777" w:rsidR="00000000" w:rsidRDefault="005A3897">
      <w:pPr>
        <w:pStyle w:val="-"/>
        <w:rPr>
          <w:rtl/>
        </w:rPr>
      </w:pPr>
      <w:bookmarkStart w:id="104" w:name="FS000000965T11_10_2004_17_57_03"/>
      <w:bookmarkStart w:id="105" w:name="FS000000965T11_10_2004_17_57_05C"/>
      <w:bookmarkEnd w:id="104"/>
      <w:bookmarkEnd w:id="105"/>
      <w:r>
        <w:rPr>
          <w:rtl/>
        </w:rPr>
        <w:t>שר האוצר בנימין נתניהו:</w:t>
      </w:r>
    </w:p>
    <w:p w14:paraId="77126228" w14:textId="77777777" w:rsidR="00000000" w:rsidRDefault="005A3897">
      <w:pPr>
        <w:pStyle w:val="a0"/>
        <w:rPr>
          <w:rtl/>
        </w:rPr>
      </w:pPr>
    </w:p>
    <w:p w14:paraId="174C8B8D" w14:textId="77777777" w:rsidR="00000000" w:rsidRDefault="005A3897">
      <w:pPr>
        <w:pStyle w:val="a0"/>
        <w:rPr>
          <w:rFonts w:hint="cs"/>
          <w:rtl/>
        </w:rPr>
      </w:pPr>
      <w:r>
        <w:rPr>
          <w:rFonts w:hint="cs"/>
          <w:rtl/>
        </w:rPr>
        <w:t xml:space="preserve">עכשיו, הקרן שהקמנו. הנה, אני מספר לך: 50% מהמענקים שאנחנו נותנים הם מענקים ממונפים, כי בעל העסק, היזם, צריך להביא עוד 80% מימון מהבנקים. אז אם השוק חושב שכדאי לתת לו, אנחנו מוכנים לתת. וראה זה פלא </w:t>
      </w:r>
      <w:r>
        <w:rPr>
          <w:rFonts w:hint="eastAsia"/>
          <w:rtl/>
        </w:rPr>
        <w:t>–</w:t>
      </w:r>
      <w:r>
        <w:rPr>
          <w:rFonts w:hint="cs"/>
          <w:rtl/>
        </w:rPr>
        <w:t xml:space="preserve"> 50% הם מבני-המיעוטים. זה מה שאני רוצה לראות, לא קצבאות </w:t>
      </w:r>
      <w:r>
        <w:rPr>
          <w:rFonts w:hint="eastAsia"/>
          <w:rtl/>
        </w:rPr>
        <w:t>–</w:t>
      </w:r>
      <w:r>
        <w:rPr>
          <w:rFonts w:hint="cs"/>
          <w:rtl/>
        </w:rPr>
        <w:t xml:space="preserve"> יזמים: אנשים יוצאים החוצה, בונים, עושים עסק, מפרנסים את המשפחה. לא כולם יכולים להיות יזמים, אבל כולם יכולים ללכת לעבוד. היום כולם יכולים ללכת לעבוד. </w:t>
      </w:r>
    </w:p>
    <w:p w14:paraId="6E924CCD" w14:textId="77777777" w:rsidR="00000000" w:rsidRDefault="005A3897">
      <w:pPr>
        <w:pStyle w:val="a0"/>
        <w:rPr>
          <w:rFonts w:hint="cs"/>
          <w:rtl/>
        </w:rPr>
      </w:pPr>
    </w:p>
    <w:p w14:paraId="7D995798" w14:textId="77777777" w:rsidR="00000000" w:rsidRDefault="005A3897">
      <w:pPr>
        <w:pStyle w:val="a0"/>
        <w:rPr>
          <w:rFonts w:hint="cs"/>
          <w:rtl/>
        </w:rPr>
      </w:pPr>
      <w:r>
        <w:rPr>
          <w:rFonts w:hint="cs"/>
          <w:rtl/>
        </w:rPr>
        <w:t>לצאת מהעוני פירושו לייצר מקומות עבודה. לייצר מ</w:t>
      </w:r>
      <w:r>
        <w:rPr>
          <w:rFonts w:hint="cs"/>
          <w:rtl/>
        </w:rPr>
        <w:t xml:space="preserve">קומות עבודה פירושו לייצר את המנוע היחיד שיכול לייצר את מקומות העבודה, וזה הסקטור הפרטי, ולא הממשלה. כדי שהסקטור הפרטי יעבוד, אתה חייב להוריד את המסים במדינה, אחרת הוא ילך לאנגליה, ילך להונגריה </w:t>
      </w:r>
      <w:r>
        <w:rPr>
          <w:rFonts w:hint="eastAsia"/>
          <w:rtl/>
        </w:rPr>
        <w:t>–</w:t>
      </w:r>
      <w:r>
        <w:rPr>
          <w:rFonts w:hint="cs"/>
          <w:rtl/>
        </w:rPr>
        <w:t xml:space="preserve"> והוא הולך </w:t>
      </w:r>
      <w:r>
        <w:rPr>
          <w:rFonts w:hint="eastAsia"/>
          <w:rtl/>
        </w:rPr>
        <w:t>–</w:t>
      </w:r>
      <w:r>
        <w:rPr>
          <w:rFonts w:hint="cs"/>
          <w:rtl/>
        </w:rPr>
        <w:t xml:space="preserve"> ילך לסינגפור. אי-אפשר היום לעצור </w:t>
      </w:r>
      <w:r>
        <w:rPr>
          <w:rFonts w:hint="eastAsia"/>
          <w:rtl/>
        </w:rPr>
        <w:t>–</w:t>
      </w:r>
      <w:r>
        <w:rPr>
          <w:rFonts w:hint="cs"/>
          <w:rtl/>
        </w:rPr>
        <w:t xml:space="preserve"> וזה הסוד הגדול</w:t>
      </w:r>
      <w:r>
        <w:rPr>
          <w:rFonts w:hint="cs"/>
          <w:rtl/>
        </w:rPr>
        <w:t xml:space="preserve"> </w:t>
      </w:r>
      <w:r>
        <w:rPr>
          <w:rFonts w:hint="eastAsia"/>
          <w:rtl/>
        </w:rPr>
        <w:t>–</w:t>
      </w:r>
      <w:r>
        <w:rPr>
          <w:rFonts w:hint="cs"/>
          <w:rtl/>
        </w:rPr>
        <w:t xml:space="preserve"> אי-אפשר לעצור: אי-אפשר היום למנוע מיזמים, ממשקיעים, מעובדים ומצרכנים להזמין מוצר בארץ אחרת או להשקיע בארץ אחרת, ולהעתיק תעשיות שלמות </w:t>
      </w:r>
      <w:r>
        <w:rPr>
          <w:rFonts w:hint="eastAsia"/>
          <w:rtl/>
        </w:rPr>
        <w:t>–</w:t>
      </w:r>
      <w:r>
        <w:rPr>
          <w:rFonts w:hint="cs"/>
          <w:rtl/>
        </w:rPr>
        <w:t xml:space="preserve"> לא מפעל, אלא תעשייה שלמה. לא טוב לי פה? אני הולך לסינגפור. עכשיו עצרתי באירופה ודיברתי עם אנשי עסקים ממדינה מסוימת, וה</w:t>
      </w:r>
      <w:r>
        <w:rPr>
          <w:rFonts w:hint="cs"/>
          <w:rtl/>
        </w:rPr>
        <w:t xml:space="preserve">ם אמרו: אנחנו עוזבים. שאלתי לאן הם עוזבים, והם נקבו בשם של מדינה. שאלתי למה, והם אמרו שהמסים גבוהים מדי. מדובר במדינה מאוד מפותחת, מאוד תרבותית. אני אומר לך שהיא בסכנה איומה. </w:t>
      </w:r>
    </w:p>
    <w:p w14:paraId="7EC25D9F" w14:textId="77777777" w:rsidR="00000000" w:rsidRDefault="005A3897">
      <w:pPr>
        <w:pStyle w:val="a0"/>
        <w:rPr>
          <w:rFonts w:hint="cs"/>
          <w:rtl/>
        </w:rPr>
      </w:pPr>
    </w:p>
    <w:p w14:paraId="018EA343" w14:textId="77777777" w:rsidR="00000000" w:rsidRDefault="005A3897">
      <w:pPr>
        <w:pStyle w:val="a0"/>
        <w:rPr>
          <w:rFonts w:hint="cs"/>
          <w:rtl/>
        </w:rPr>
      </w:pPr>
      <w:r>
        <w:rPr>
          <w:rFonts w:hint="cs"/>
          <w:rtl/>
        </w:rPr>
        <w:t xml:space="preserve">זה נכון לגבי כולם. ככל שמרחב הפעולה בכלכלה </w:t>
      </w:r>
      <w:r>
        <w:rPr>
          <w:rFonts w:hint="eastAsia"/>
          <w:rtl/>
        </w:rPr>
        <w:t>–</w:t>
      </w:r>
      <w:r>
        <w:rPr>
          <w:rFonts w:hint="cs"/>
          <w:rtl/>
        </w:rPr>
        <w:t xml:space="preserve"> הגלובלית, התחרותית, עם מרחב האינפו</w:t>
      </w:r>
      <w:r>
        <w:rPr>
          <w:rFonts w:hint="cs"/>
          <w:rtl/>
        </w:rPr>
        <w:t xml:space="preserve">רמציה </w:t>
      </w:r>
      <w:r>
        <w:rPr>
          <w:rFonts w:hint="eastAsia"/>
          <w:rtl/>
        </w:rPr>
        <w:t>–</w:t>
      </w:r>
      <w:r>
        <w:rPr>
          <w:rFonts w:hint="cs"/>
          <w:rtl/>
        </w:rPr>
        <w:t xml:space="preserve"> ככל שיש יותר חופש פעולה וחופש בחירה ליזמים, לאזרחים, למשקיעים, לעובדים הטכנולוגיים, כך מצטמצם חופש הפעולה של הממשלות. אנחנו יכולים כמובן לומר שזה לא מעניין אותנו, ונמשיך לתת קצבאות, אבל אז נגיע לאותה קריסה שהגענו אליה רק לפני שנתיים.</w:t>
      </w:r>
    </w:p>
    <w:p w14:paraId="5819F69D" w14:textId="77777777" w:rsidR="00000000" w:rsidRDefault="005A3897">
      <w:pPr>
        <w:pStyle w:val="a0"/>
        <w:rPr>
          <w:rFonts w:hint="cs"/>
          <w:rtl/>
        </w:rPr>
      </w:pPr>
    </w:p>
    <w:p w14:paraId="7716C47E" w14:textId="77777777" w:rsidR="00000000" w:rsidRDefault="005A3897">
      <w:pPr>
        <w:pStyle w:val="a0"/>
        <w:rPr>
          <w:rFonts w:hint="cs"/>
          <w:rtl/>
        </w:rPr>
      </w:pPr>
      <w:r>
        <w:rPr>
          <w:rFonts w:hint="cs"/>
          <w:rtl/>
        </w:rPr>
        <w:t>חופש הבחירה ה</w:t>
      </w:r>
      <w:r>
        <w:rPr>
          <w:rFonts w:hint="cs"/>
          <w:rtl/>
        </w:rPr>
        <w:t xml:space="preserve">אמיתי שיש לממשלות הוא זה: לממשלות יש אפשרות לעשות את הרפורמות של שוק יעיל יותר, של כלכלה חופשית, לתת למי שאינו יכול לעבוד, אבל את מי שיכול לעבוד צריך להביא לשוק העבודה. את הבחירה הזאת אפשר לעשות עכשיו במחיר סביר </w:t>
      </w:r>
      <w:r>
        <w:rPr>
          <w:rFonts w:hint="eastAsia"/>
          <w:rtl/>
        </w:rPr>
        <w:t>–</w:t>
      </w:r>
      <w:r>
        <w:rPr>
          <w:rFonts w:hint="cs"/>
          <w:rtl/>
        </w:rPr>
        <w:t xml:space="preserve"> כואב, אבל סביר </w:t>
      </w:r>
      <w:r>
        <w:rPr>
          <w:rFonts w:hint="eastAsia"/>
          <w:rtl/>
        </w:rPr>
        <w:t>–</w:t>
      </w:r>
      <w:r>
        <w:rPr>
          <w:rFonts w:hint="cs"/>
          <w:rtl/>
        </w:rPr>
        <w:t xml:space="preserve"> או לעשות אותה אחר כך, אחר</w:t>
      </w:r>
      <w:r>
        <w:rPr>
          <w:rFonts w:hint="cs"/>
          <w:rtl/>
        </w:rPr>
        <w:t xml:space="preserve">י הקטסטרופה, במחיר בלתי הגיוני, שאי-אפשר לשאת אותו בכלל. זאת הבחירה האמיתית. אתה יכול להגיע למפולת, או למנוע אותה ולהתחיל לטפס בהר. אנחנו בחרנו לטפס בהר. המשק צומח עתה ב-4%. התוצר הגולמי העסקי, שהוא המנוע, צומח ביותר מ-5%. 1,700 ישראלים בשבוע נכנסים למעגל </w:t>
      </w:r>
      <w:r>
        <w:rPr>
          <w:rFonts w:hint="cs"/>
          <w:rtl/>
        </w:rPr>
        <w:t xml:space="preserve">העבודה, והמספר גדל. הורדנו את הגירעון, חרף הורדת המסים, גם למעמד הבינוני, וגם לבעלי שכר נמוך יחסית. אנחנו רואים שתקבולי המס שלנו </w:t>
      </w:r>
      <w:r>
        <w:rPr>
          <w:rtl/>
        </w:rPr>
        <w:t>–</w:t>
      </w:r>
      <w:r>
        <w:rPr>
          <w:rFonts w:hint="cs"/>
          <w:rtl/>
        </w:rPr>
        <w:t xml:space="preserve"> בניגוד למה שנכתב בעיתונים </w:t>
      </w:r>
      <w:r>
        <w:rPr>
          <w:rFonts w:hint="eastAsia"/>
          <w:rtl/>
        </w:rPr>
        <w:t>–</w:t>
      </w:r>
      <w:r>
        <w:rPr>
          <w:rFonts w:hint="cs"/>
          <w:rtl/>
        </w:rPr>
        <w:t xml:space="preserve"> עומדים ביעד. לא היתה לנו נפילה של מסים.</w:t>
      </w:r>
    </w:p>
    <w:p w14:paraId="3F7D0AD0" w14:textId="77777777" w:rsidR="00000000" w:rsidRDefault="005A3897">
      <w:pPr>
        <w:pStyle w:val="a0"/>
        <w:rPr>
          <w:rFonts w:hint="cs"/>
          <w:rtl/>
        </w:rPr>
      </w:pPr>
    </w:p>
    <w:p w14:paraId="3B149CEA" w14:textId="77777777" w:rsidR="00000000" w:rsidRDefault="005A3897">
      <w:pPr>
        <w:pStyle w:val="af0"/>
        <w:rPr>
          <w:rtl/>
        </w:rPr>
      </w:pPr>
      <w:r>
        <w:rPr>
          <w:rFonts w:hint="eastAsia"/>
          <w:rtl/>
        </w:rPr>
        <w:t>טלב</w:t>
      </w:r>
      <w:r>
        <w:rPr>
          <w:rtl/>
        </w:rPr>
        <w:t xml:space="preserve"> אלסאנע (רע"ם):</w:t>
      </w:r>
    </w:p>
    <w:p w14:paraId="20D47E33" w14:textId="77777777" w:rsidR="00000000" w:rsidRDefault="005A3897">
      <w:pPr>
        <w:pStyle w:val="a0"/>
        <w:rPr>
          <w:rFonts w:hint="cs"/>
          <w:rtl/>
        </w:rPr>
      </w:pPr>
    </w:p>
    <w:p w14:paraId="12FA1F0E" w14:textId="77777777" w:rsidR="00000000" w:rsidRDefault="005A3897">
      <w:pPr>
        <w:pStyle w:val="a0"/>
        <w:rPr>
          <w:rFonts w:hint="cs"/>
          <w:rtl/>
        </w:rPr>
      </w:pPr>
      <w:r>
        <w:rPr>
          <w:rFonts w:hint="cs"/>
          <w:rtl/>
        </w:rPr>
        <w:t>אז איך האבטלה גוברת, אדוני השר?</w:t>
      </w:r>
    </w:p>
    <w:p w14:paraId="20861C3A" w14:textId="77777777" w:rsidR="00000000" w:rsidRDefault="005A3897">
      <w:pPr>
        <w:pStyle w:val="a0"/>
        <w:rPr>
          <w:rFonts w:hint="cs"/>
          <w:rtl/>
        </w:rPr>
      </w:pPr>
    </w:p>
    <w:p w14:paraId="53F5A321" w14:textId="77777777" w:rsidR="00000000" w:rsidRDefault="005A3897">
      <w:pPr>
        <w:pStyle w:val="-"/>
        <w:rPr>
          <w:rtl/>
        </w:rPr>
      </w:pPr>
      <w:bookmarkStart w:id="106" w:name="FS000000965T11_10_2004_17_59_55C"/>
      <w:bookmarkEnd w:id="106"/>
      <w:r>
        <w:rPr>
          <w:rtl/>
        </w:rPr>
        <w:t xml:space="preserve">שר </w:t>
      </w:r>
      <w:r>
        <w:rPr>
          <w:rtl/>
        </w:rPr>
        <w:t>האוצר בנימין נתניהו:</w:t>
      </w:r>
    </w:p>
    <w:p w14:paraId="117FFC76" w14:textId="77777777" w:rsidR="00000000" w:rsidRDefault="005A3897">
      <w:pPr>
        <w:pStyle w:val="a0"/>
        <w:rPr>
          <w:rtl/>
        </w:rPr>
      </w:pPr>
    </w:p>
    <w:p w14:paraId="7604FBAD" w14:textId="77777777" w:rsidR="00000000" w:rsidRDefault="005A3897">
      <w:pPr>
        <w:pStyle w:val="a0"/>
        <w:rPr>
          <w:rFonts w:hint="cs"/>
          <w:rtl/>
        </w:rPr>
      </w:pPr>
      <w:r>
        <w:rPr>
          <w:rFonts w:hint="cs"/>
          <w:rtl/>
        </w:rPr>
        <w:t xml:space="preserve">האבטלה, שכל הזמן עלתה, התחילה לרדת. היא ירדה בשתי עשיריות האחוז. זה לא מספיק בעיני, אבל אנחנו מצפים שבשנה הבאה היא תרד מתחת ל-10%. אני מציע להתייחס בכבוד לצפי שלנו, כי עד היום התחזיות שלנו </w:t>
      </w:r>
      <w:r>
        <w:rPr>
          <w:rFonts w:hint="eastAsia"/>
          <w:rtl/>
        </w:rPr>
        <w:t>–</w:t>
      </w:r>
      <w:r>
        <w:rPr>
          <w:rFonts w:hint="cs"/>
          <w:rtl/>
        </w:rPr>
        <w:t xml:space="preserve"> מאז אני שר האוצר </w:t>
      </w:r>
      <w:r>
        <w:rPr>
          <w:rFonts w:hint="eastAsia"/>
          <w:rtl/>
        </w:rPr>
        <w:t>–</w:t>
      </w:r>
      <w:r>
        <w:rPr>
          <w:rFonts w:hint="cs"/>
          <w:rtl/>
        </w:rPr>
        <w:t xml:space="preserve"> אומתו. בדרך כלל הן אומתו</w:t>
      </w:r>
      <w:r>
        <w:rPr>
          <w:rFonts w:hint="cs"/>
          <w:rtl/>
        </w:rPr>
        <w:t xml:space="preserve"> </w:t>
      </w:r>
      <w:r>
        <w:rPr>
          <w:rFonts w:hint="eastAsia"/>
          <w:rtl/>
        </w:rPr>
        <w:t>–</w:t>
      </w:r>
      <w:r>
        <w:rPr>
          <w:rFonts w:hint="cs"/>
          <w:rtl/>
        </w:rPr>
        <w:t xml:space="preserve"> כמעט בכל הדברים </w:t>
      </w:r>
      <w:r>
        <w:rPr>
          <w:rFonts w:hint="eastAsia"/>
          <w:rtl/>
        </w:rPr>
        <w:t>–</w:t>
      </w:r>
      <w:r>
        <w:rPr>
          <w:rFonts w:hint="cs"/>
          <w:rtl/>
        </w:rPr>
        <w:t xml:space="preserve"> יותר טוב ממה שצפינו. אמרנו שזה ייקח בין חצי שנה לשנה עד שהאבטלה תתחיל להתיישר, וראה זה פלא, היא כבר מתיישרת. אינני יודע אם תהיה קפיצה בחודש מסוים. </w:t>
      </w:r>
    </w:p>
    <w:p w14:paraId="3838209F" w14:textId="77777777" w:rsidR="00000000" w:rsidRDefault="005A3897">
      <w:pPr>
        <w:pStyle w:val="a0"/>
        <w:rPr>
          <w:rFonts w:hint="cs"/>
          <w:rtl/>
        </w:rPr>
      </w:pPr>
    </w:p>
    <w:p w14:paraId="5C484881" w14:textId="77777777" w:rsidR="00000000" w:rsidRDefault="005A3897">
      <w:pPr>
        <w:pStyle w:val="af0"/>
        <w:rPr>
          <w:rtl/>
        </w:rPr>
      </w:pPr>
      <w:r>
        <w:rPr>
          <w:rFonts w:hint="eastAsia"/>
          <w:rtl/>
        </w:rPr>
        <w:t>טלב</w:t>
      </w:r>
      <w:r>
        <w:rPr>
          <w:rtl/>
        </w:rPr>
        <w:t xml:space="preserve"> אלסאנע (רע"ם):</w:t>
      </w:r>
    </w:p>
    <w:p w14:paraId="5C126769" w14:textId="77777777" w:rsidR="00000000" w:rsidRDefault="005A3897">
      <w:pPr>
        <w:pStyle w:val="a0"/>
        <w:rPr>
          <w:rFonts w:hint="cs"/>
          <w:rtl/>
        </w:rPr>
      </w:pPr>
    </w:p>
    <w:p w14:paraId="49160C39" w14:textId="77777777" w:rsidR="00000000" w:rsidRDefault="005A3897">
      <w:pPr>
        <w:pStyle w:val="a0"/>
        <w:rPr>
          <w:rFonts w:hint="cs"/>
          <w:rtl/>
        </w:rPr>
      </w:pPr>
      <w:r>
        <w:rPr>
          <w:rFonts w:hint="cs"/>
          <w:rtl/>
        </w:rPr>
        <w:t xml:space="preserve">למה חלקם של המתנחלים יותר גדול מחלקם היחסי - - - </w:t>
      </w:r>
    </w:p>
    <w:p w14:paraId="6DDFC1D1" w14:textId="77777777" w:rsidR="00000000" w:rsidRDefault="005A3897">
      <w:pPr>
        <w:pStyle w:val="a0"/>
        <w:rPr>
          <w:rFonts w:hint="cs"/>
          <w:rtl/>
        </w:rPr>
      </w:pPr>
    </w:p>
    <w:p w14:paraId="3C1B6A55" w14:textId="77777777" w:rsidR="00000000" w:rsidRDefault="005A3897">
      <w:pPr>
        <w:pStyle w:val="-"/>
        <w:rPr>
          <w:rtl/>
        </w:rPr>
      </w:pPr>
      <w:bookmarkStart w:id="107" w:name="FS000000965T11_10_2004_18_00_38C"/>
      <w:bookmarkEnd w:id="107"/>
      <w:r>
        <w:rPr>
          <w:rtl/>
        </w:rPr>
        <w:t>שר האוצר בנימין</w:t>
      </w:r>
      <w:r>
        <w:rPr>
          <w:rtl/>
        </w:rPr>
        <w:t xml:space="preserve"> נתניהו:</w:t>
      </w:r>
    </w:p>
    <w:p w14:paraId="02CB1F04" w14:textId="77777777" w:rsidR="00000000" w:rsidRDefault="005A3897">
      <w:pPr>
        <w:pStyle w:val="a0"/>
        <w:rPr>
          <w:rtl/>
        </w:rPr>
      </w:pPr>
    </w:p>
    <w:p w14:paraId="457191A7" w14:textId="77777777" w:rsidR="00000000" w:rsidRDefault="005A3897">
      <w:pPr>
        <w:pStyle w:val="a0"/>
        <w:rPr>
          <w:rFonts w:hint="cs"/>
          <w:rtl/>
        </w:rPr>
      </w:pPr>
      <w:r>
        <w:rPr>
          <w:rFonts w:hint="cs"/>
          <w:rtl/>
        </w:rPr>
        <w:t xml:space="preserve">לגבי המתנחלים, שמעתי את הדברים גם ממר פרס. מה לעשות, ארצות-הברית מנכה את ההשקעות שלנו מהערבויות. זה סכום קטן מאוד, אלה סכומים שמגיעים ל-1% מהתל"ג. אפשר לחשוב שאנחנו מוציאים שם את המיליארדים שאנחנו מדברים עליהם. זה לא נכון. למה? כי את הילדים האלה </w:t>
      </w:r>
      <w:r>
        <w:rPr>
          <w:rFonts w:hint="cs"/>
          <w:rtl/>
        </w:rPr>
        <w:t xml:space="preserve">בלאו הכי תחנך; בתי-החולים האלה בלאו הכי יהיו לך; קצבאות, אם אנחנו נותנים, יש גם שם. מה שיש שם </w:t>
      </w:r>
      <w:r>
        <w:rPr>
          <w:rFonts w:hint="eastAsia"/>
          <w:rtl/>
        </w:rPr>
        <w:t>–</w:t>
      </w:r>
      <w:r>
        <w:rPr>
          <w:rFonts w:hint="cs"/>
          <w:rtl/>
        </w:rPr>
        <w:t xml:space="preserve"> יש כאן. יש כבישים, נכון, זאת ההשקעה העיקרית. אני לא צריך להגיד לך שהכבישים הללו משרתים את האוכלוסייה הפלסטינית עוד יותר, אבל זה שייך לדיון אחר. זאת האמת. </w:t>
      </w:r>
    </w:p>
    <w:p w14:paraId="30ED8C29" w14:textId="77777777" w:rsidR="00000000" w:rsidRDefault="005A3897">
      <w:pPr>
        <w:pStyle w:val="a0"/>
        <w:rPr>
          <w:rFonts w:hint="cs"/>
          <w:rtl/>
        </w:rPr>
      </w:pPr>
    </w:p>
    <w:p w14:paraId="2426DF3B" w14:textId="77777777" w:rsidR="00000000" w:rsidRDefault="005A3897">
      <w:pPr>
        <w:pStyle w:val="af0"/>
        <w:rPr>
          <w:rtl/>
        </w:rPr>
      </w:pPr>
      <w:r>
        <w:rPr>
          <w:rFonts w:hint="eastAsia"/>
          <w:rtl/>
        </w:rPr>
        <w:t>טלב</w:t>
      </w:r>
      <w:r>
        <w:rPr>
          <w:rtl/>
        </w:rPr>
        <w:t xml:space="preserve"> </w:t>
      </w:r>
      <w:r>
        <w:rPr>
          <w:rtl/>
        </w:rPr>
        <w:t>אלסאנע (רע"ם):</w:t>
      </w:r>
    </w:p>
    <w:p w14:paraId="024EA837" w14:textId="77777777" w:rsidR="00000000" w:rsidRDefault="005A3897">
      <w:pPr>
        <w:pStyle w:val="a0"/>
        <w:rPr>
          <w:rFonts w:hint="cs"/>
          <w:rtl/>
        </w:rPr>
      </w:pPr>
    </w:p>
    <w:p w14:paraId="1E97E7ED" w14:textId="77777777" w:rsidR="00000000" w:rsidRDefault="005A3897">
      <w:pPr>
        <w:pStyle w:val="a0"/>
        <w:rPr>
          <w:rFonts w:hint="cs"/>
          <w:rtl/>
        </w:rPr>
      </w:pPr>
      <w:r>
        <w:rPr>
          <w:rFonts w:hint="cs"/>
          <w:rtl/>
        </w:rPr>
        <w:t>אבל כל התקציב הולך לשם.</w:t>
      </w:r>
    </w:p>
    <w:p w14:paraId="44A92D71" w14:textId="77777777" w:rsidR="00000000" w:rsidRDefault="005A3897">
      <w:pPr>
        <w:pStyle w:val="a0"/>
        <w:rPr>
          <w:rFonts w:hint="cs"/>
          <w:rtl/>
        </w:rPr>
      </w:pPr>
    </w:p>
    <w:p w14:paraId="29411754" w14:textId="77777777" w:rsidR="00000000" w:rsidRDefault="005A3897">
      <w:pPr>
        <w:pStyle w:val="-"/>
        <w:rPr>
          <w:rtl/>
        </w:rPr>
      </w:pPr>
      <w:bookmarkStart w:id="108" w:name="FS000000965T11_10_2004_18_01_17C"/>
      <w:bookmarkEnd w:id="108"/>
      <w:r>
        <w:rPr>
          <w:rtl/>
        </w:rPr>
        <w:t>שר האוצר בנימין נתניהו:</w:t>
      </w:r>
    </w:p>
    <w:p w14:paraId="4128ABBC" w14:textId="77777777" w:rsidR="00000000" w:rsidRDefault="005A3897">
      <w:pPr>
        <w:pStyle w:val="a0"/>
        <w:rPr>
          <w:rtl/>
        </w:rPr>
      </w:pPr>
    </w:p>
    <w:p w14:paraId="50512A4E" w14:textId="77777777" w:rsidR="00000000" w:rsidRDefault="005A3897">
      <w:pPr>
        <w:pStyle w:val="a0"/>
        <w:rPr>
          <w:rFonts w:hint="cs"/>
          <w:rtl/>
        </w:rPr>
      </w:pPr>
      <w:r>
        <w:rPr>
          <w:rFonts w:hint="cs"/>
          <w:rtl/>
        </w:rPr>
        <w:t>בכל מקרה, הבעיה העיקרית שלנו היא לא ההתנחלויות. עם כל הרצון של האופוזיציה לעשות מזה הון פוליטי, הבעיה העיקרית שלנו היא שהמגזר הציבורי הוא מאוד-מאוד כבד. גם אחרי שאתה מנכה את הוצאות הביטחון ה</w:t>
      </w:r>
      <w:r>
        <w:rPr>
          <w:rFonts w:hint="cs"/>
          <w:rtl/>
        </w:rPr>
        <w:t xml:space="preserve">וא עדיין הרבה יותר כבד מאשר במדינות אחרות. משום כך נטל המס שלנו הרבה יותר כבד מאשר במדינות אחרות. הוא כבד ב-5% מהתל"ג במדינות אחרות. 5% מהתל"ג הם 30 מיליארד ש"ח. זה סכום עצום </w:t>
      </w:r>
      <w:r>
        <w:rPr>
          <w:rFonts w:hint="eastAsia"/>
          <w:rtl/>
        </w:rPr>
        <w:t>–</w:t>
      </w:r>
      <w:r>
        <w:rPr>
          <w:rFonts w:hint="cs"/>
          <w:rtl/>
        </w:rPr>
        <w:t xml:space="preserve"> אלה סכומים עצומים. נדמה לי שזה מתבטא ב-4,000 ש"ח לשנה לנפש, סכום עודף שאנחנו לו</w:t>
      </w:r>
      <w:r>
        <w:rPr>
          <w:rFonts w:hint="cs"/>
          <w:rtl/>
        </w:rPr>
        <w:t xml:space="preserve">קחים כדי לממן את הדבר הזה. זה מטיל על הכלכלה משקולת בלתי אפשרית. </w:t>
      </w:r>
    </w:p>
    <w:p w14:paraId="54D0D876" w14:textId="77777777" w:rsidR="00000000" w:rsidRDefault="005A3897">
      <w:pPr>
        <w:pStyle w:val="a0"/>
        <w:rPr>
          <w:rFonts w:hint="cs"/>
          <w:rtl/>
        </w:rPr>
      </w:pPr>
    </w:p>
    <w:p w14:paraId="6B0D16CF" w14:textId="77777777" w:rsidR="00000000" w:rsidRDefault="005A3897">
      <w:pPr>
        <w:pStyle w:val="a0"/>
        <w:rPr>
          <w:rFonts w:hint="cs"/>
          <w:rtl/>
        </w:rPr>
      </w:pPr>
      <w:r>
        <w:rPr>
          <w:rFonts w:hint="cs"/>
          <w:rtl/>
        </w:rPr>
        <w:t xml:space="preserve">אני מסכים בדבר אחד </w:t>
      </w:r>
      <w:r>
        <w:rPr>
          <w:rFonts w:hint="eastAsia"/>
          <w:rtl/>
        </w:rPr>
        <w:t>–</w:t>
      </w:r>
      <w:r>
        <w:rPr>
          <w:rFonts w:hint="cs"/>
          <w:rtl/>
        </w:rPr>
        <w:t xml:space="preserve"> שמעתי את זה היום בוועדת הכספים, לדעתי דווקא היה דיון מעמיק </w:t>
      </w:r>
      <w:r>
        <w:rPr>
          <w:rFonts w:hint="eastAsia"/>
          <w:rtl/>
        </w:rPr>
        <w:t>–</w:t>
      </w:r>
      <w:r>
        <w:rPr>
          <w:rFonts w:hint="cs"/>
          <w:rtl/>
        </w:rPr>
        <w:t xml:space="preserve"> יש תקופת מעבר, והיא קשה לאנשים שחיו על קצבאות. אנחנו יודעים על המעבר ועל הקושי. אמרנו שבהזדמנות הראשונה נתק</w:t>
      </w:r>
      <w:r>
        <w:rPr>
          <w:rFonts w:hint="cs"/>
          <w:rtl/>
        </w:rPr>
        <w:t>ן, וזה מה שאנחנו עושים בתקציב הזה. בתקציב לשנה הקרובה אנחנו באים קודם כול לעזור לקשישים עם ההכנסה הנמוכה, למי שאינם חלק ממעגל העבודה; אנחנו נעזור למפעלי הזנה לילדים, שגם הם אינם חלק ממעגל העבודה; לעולים חדשים בפריפריה אנחנו עוזרים בשכר דירה; תהיה תוספת לסל</w:t>
      </w:r>
      <w:r>
        <w:rPr>
          <w:rFonts w:hint="cs"/>
          <w:rtl/>
        </w:rPr>
        <w:t xml:space="preserve"> התרופות </w:t>
      </w:r>
      <w:r>
        <w:rPr>
          <w:rFonts w:hint="eastAsia"/>
          <w:rtl/>
        </w:rPr>
        <w:t>–</w:t>
      </w:r>
      <w:r>
        <w:rPr>
          <w:rFonts w:hint="cs"/>
          <w:rtl/>
        </w:rPr>
        <w:t xml:space="preserve"> נכון, לא יכולנו לתת את זה בשנה הקודמת, אבל אנחנו יכולים לתת את זה עכשיו, ואנחנו נותנים. הייתי רוצה לתת יותר, אבל אנחנו נותנים </w:t>
      </w:r>
      <w:r>
        <w:rPr>
          <w:rFonts w:hint="eastAsia"/>
          <w:rtl/>
        </w:rPr>
        <w:t>–</w:t>
      </w:r>
      <w:r>
        <w:rPr>
          <w:rFonts w:hint="cs"/>
          <w:rtl/>
        </w:rPr>
        <w:t xml:space="preserve"> ולא סכום מבוטל. 150 מיליון ש"ח הם לא סכום מבוטל. </w:t>
      </w:r>
    </w:p>
    <w:p w14:paraId="7030EB46" w14:textId="77777777" w:rsidR="00000000" w:rsidRDefault="005A3897">
      <w:pPr>
        <w:pStyle w:val="a0"/>
        <w:rPr>
          <w:rFonts w:hint="cs"/>
          <w:rtl/>
        </w:rPr>
      </w:pPr>
    </w:p>
    <w:p w14:paraId="1FBEC1CF" w14:textId="77777777" w:rsidR="00000000" w:rsidRDefault="005A3897">
      <w:pPr>
        <w:pStyle w:val="a0"/>
        <w:rPr>
          <w:rFonts w:hint="cs"/>
          <w:rtl/>
        </w:rPr>
      </w:pPr>
      <w:r>
        <w:rPr>
          <w:rFonts w:hint="cs"/>
          <w:rtl/>
        </w:rPr>
        <w:t xml:space="preserve">אנחנו משקיעים כמובן גם בדבר החברתי שהוא בעיני החשוב ביותר </w:t>
      </w:r>
      <w:r>
        <w:rPr>
          <w:rFonts w:hint="eastAsia"/>
          <w:rtl/>
        </w:rPr>
        <w:t>–</w:t>
      </w:r>
      <w:r>
        <w:rPr>
          <w:rFonts w:hint="cs"/>
          <w:rtl/>
        </w:rPr>
        <w:t xml:space="preserve"> מעבר ל</w:t>
      </w:r>
      <w:r>
        <w:rPr>
          <w:rFonts w:hint="cs"/>
          <w:rtl/>
        </w:rPr>
        <w:t xml:space="preserve">יצירת מקומות עבודה יש דבר חשוב אחד </w:t>
      </w:r>
      <w:r>
        <w:rPr>
          <w:rFonts w:hint="eastAsia"/>
          <w:rtl/>
        </w:rPr>
        <w:t>–</w:t>
      </w:r>
      <w:r>
        <w:rPr>
          <w:rFonts w:hint="cs"/>
          <w:rtl/>
        </w:rPr>
        <w:t xml:space="preserve"> אמרתי שכדי לצאת מהעוני דרושים שני דברים: קודם כול צריך שיהיו צמיחה שמייצרת מקומות עבודה והנעת אנשים לעבודה </w:t>
      </w:r>
      <w:r>
        <w:rPr>
          <w:rFonts w:hint="eastAsia"/>
          <w:rtl/>
        </w:rPr>
        <w:t>–</w:t>
      </w:r>
      <w:r>
        <w:rPr>
          <w:rFonts w:hint="cs"/>
          <w:rtl/>
        </w:rPr>
        <w:t xml:space="preserve"> אין דרך אחרת </w:t>
      </w:r>
      <w:r>
        <w:rPr>
          <w:rFonts w:hint="eastAsia"/>
          <w:rtl/>
        </w:rPr>
        <w:t>–</w:t>
      </w:r>
      <w:r>
        <w:rPr>
          <w:rFonts w:hint="cs"/>
          <w:rtl/>
        </w:rPr>
        <w:t xml:space="preserve"> ואת זה אנחנו עושים עם המדיניות שלנו, כפי שהסינים עושים את זה, כפי שעשו את זה בניו-זילנד, כפי שע</w:t>
      </w:r>
      <w:r>
        <w:rPr>
          <w:rFonts w:hint="cs"/>
          <w:rtl/>
        </w:rPr>
        <w:t xml:space="preserve">ושים את זה עכשיו בצ'ילה </w:t>
      </w:r>
      <w:r>
        <w:rPr>
          <w:rFonts w:hint="eastAsia"/>
          <w:rtl/>
        </w:rPr>
        <w:t>–</w:t>
      </w:r>
      <w:r>
        <w:rPr>
          <w:rFonts w:hint="cs"/>
          <w:rtl/>
        </w:rPr>
        <w:t xml:space="preserve"> אלה הכלכלות שמסמנות לכל העולם. בכל מקום שבו עשו את זה, ככה הוציאו מהעוני. תלכו היום למדינות האלה ותראו </w:t>
      </w:r>
      <w:r>
        <w:rPr>
          <w:rFonts w:hint="eastAsia"/>
          <w:rtl/>
        </w:rPr>
        <w:t>–</w:t>
      </w:r>
      <w:r>
        <w:rPr>
          <w:rFonts w:hint="cs"/>
          <w:rtl/>
        </w:rPr>
        <w:t xml:space="preserve"> 300 מיליון אזרחים בסין כבר אינם חיים בעוני. לפני עשר שנים הם היו עניים מרודים. אז יש שם בעלי מעמד בינוני, ורחמנא ליצלן, יש שם</w:t>
      </w:r>
      <w:r>
        <w:rPr>
          <w:rFonts w:hint="cs"/>
          <w:rtl/>
        </w:rPr>
        <w:t xml:space="preserve"> אפילו כמה מיליונרים </w:t>
      </w:r>
      <w:r>
        <w:rPr>
          <w:rFonts w:hint="eastAsia"/>
          <w:rtl/>
        </w:rPr>
        <w:t>–</w:t>
      </w:r>
      <w:r>
        <w:rPr>
          <w:rFonts w:hint="cs"/>
          <w:rtl/>
        </w:rPr>
        <w:t xml:space="preserve"> נורא ואיום </w:t>
      </w:r>
      <w:r>
        <w:rPr>
          <w:rFonts w:hint="eastAsia"/>
          <w:rtl/>
        </w:rPr>
        <w:t>–</w:t>
      </w:r>
      <w:r>
        <w:rPr>
          <w:rFonts w:hint="cs"/>
          <w:rtl/>
        </w:rPr>
        <w:t xml:space="preserve"> אבל כולם יצאו מהעוני. אותו דבר אנחנו רואים בצ'ילה, בכלכלה הכי ליברלית והכי מתקדמת באמריקה הלטינית. באירלנד רואים את זה, וגם במקומות אחרים. </w:t>
      </w:r>
    </w:p>
    <w:p w14:paraId="741DF2E5" w14:textId="77777777" w:rsidR="00000000" w:rsidRDefault="005A3897">
      <w:pPr>
        <w:pStyle w:val="a0"/>
        <w:rPr>
          <w:rFonts w:hint="cs"/>
          <w:rtl/>
        </w:rPr>
      </w:pPr>
    </w:p>
    <w:p w14:paraId="3BFC2D15" w14:textId="77777777" w:rsidR="00000000" w:rsidRDefault="005A3897">
      <w:pPr>
        <w:pStyle w:val="a0"/>
        <w:rPr>
          <w:rFonts w:hint="cs"/>
          <w:rtl/>
        </w:rPr>
      </w:pPr>
      <w:r>
        <w:rPr>
          <w:rFonts w:hint="cs"/>
          <w:rtl/>
        </w:rPr>
        <w:t>בישראל אנחנו עושים אותו דבר. אבל יש עוד מרכיב הכרחי כדי לצאת מהעוני: אחרי שיצאת</w:t>
      </w:r>
      <w:r>
        <w:rPr>
          <w:rFonts w:hint="cs"/>
          <w:rtl/>
        </w:rPr>
        <w:t xml:space="preserve"> מהעוני, השדרוג שלך </w:t>
      </w:r>
      <w:r>
        <w:rPr>
          <w:rFonts w:hint="eastAsia"/>
          <w:rtl/>
        </w:rPr>
        <w:t>–</w:t>
      </w:r>
      <w:r>
        <w:rPr>
          <w:rFonts w:hint="cs"/>
          <w:rtl/>
        </w:rPr>
        <w:t xml:space="preserve"> של השכר, של כושר ההשתכרות שלך </w:t>
      </w:r>
      <w:r>
        <w:rPr>
          <w:rFonts w:hint="eastAsia"/>
          <w:rtl/>
        </w:rPr>
        <w:t>–</w:t>
      </w:r>
      <w:r>
        <w:rPr>
          <w:rFonts w:hint="cs"/>
          <w:rtl/>
        </w:rPr>
        <w:t xml:space="preserve"> תלוי בהשכלה ובהכשרה שלך. כאן אנחנו באים לעשות גם את הדבר הזה: לא רק להקל את תקופת המעבר לאוכלוסיות שנפגעו </w:t>
      </w:r>
      <w:r>
        <w:rPr>
          <w:rFonts w:hint="eastAsia"/>
          <w:rtl/>
        </w:rPr>
        <w:t>–</w:t>
      </w:r>
      <w:r>
        <w:rPr>
          <w:rFonts w:hint="cs"/>
          <w:rtl/>
        </w:rPr>
        <w:t xml:space="preserve"> לאוכלוסיות החלשות. אנחנו באים גם לעזור על-ידי רפורמה בחינוך, ואני חושב שחשוב שהכנסת תאשר אותה,</w:t>
      </w:r>
      <w:r>
        <w:rPr>
          <w:rFonts w:hint="cs"/>
          <w:rtl/>
        </w:rPr>
        <w:t xml:space="preserve"> משום שהיא באמת נותנת את הסיכוי לשדרג את עצמך במהלך שנות הפרנסה, להגיע לרמות שכר גבוהות יותר. </w:t>
      </w:r>
    </w:p>
    <w:p w14:paraId="545A5C10" w14:textId="77777777" w:rsidR="00000000" w:rsidRDefault="005A3897">
      <w:pPr>
        <w:pStyle w:val="a0"/>
        <w:rPr>
          <w:rFonts w:hint="cs"/>
          <w:rtl/>
        </w:rPr>
      </w:pPr>
    </w:p>
    <w:p w14:paraId="298ABF0F" w14:textId="77777777" w:rsidR="00000000" w:rsidRDefault="005A3897">
      <w:pPr>
        <w:pStyle w:val="a0"/>
        <w:rPr>
          <w:rFonts w:hint="cs"/>
          <w:rtl/>
        </w:rPr>
      </w:pPr>
      <w:r>
        <w:rPr>
          <w:rFonts w:hint="cs"/>
          <w:rtl/>
        </w:rPr>
        <w:t xml:space="preserve">ובכן, אם אני אומר את האמת </w:t>
      </w:r>
      <w:r>
        <w:rPr>
          <w:rFonts w:hint="eastAsia"/>
          <w:rtl/>
        </w:rPr>
        <w:t>–</w:t>
      </w:r>
      <w:r>
        <w:rPr>
          <w:rFonts w:hint="cs"/>
          <w:rtl/>
        </w:rPr>
        <w:t xml:space="preserve"> אתם תגידו לי שזה קשה ויש נפגעים, הכול נכון </w:t>
      </w:r>
      <w:r>
        <w:rPr>
          <w:rFonts w:hint="eastAsia"/>
          <w:rtl/>
        </w:rPr>
        <w:t>–</w:t>
      </w:r>
      <w:r>
        <w:rPr>
          <w:rFonts w:hint="cs"/>
          <w:rtl/>
        </w:rPr>
        <w:t xml:space="preserve"> אבל אם לא נעשה את זה, האלטרנטיבה היא לשקוע באותה ביצה איומה. מה אני אגיד לכם, אף אחד לא</w:t>
      </w:r>
      <w:r>
        <w:rPr>
          <w:rFonts w:hint="cs"/>
          <w:rtl/>
        </w:rPr>
        <w:t xml:space="preserve"> יוציא אותנו משם. היום, כשהכלכלה העולמית זזה כפי שהיא זזה, זה לא עניין של אידיאולוגיה. זה לא עניין של עקרונות, חבר הכנסת ברכה. אין בחירה </w:t>
      </w:r>
      <w:r>
        <w:rPr>
          <w:rFonts w:hint="eastAsia"/>
          <w:rtl/>
        </w:rPr>
        <w:t>–</w:t>
      </w:r>
      <w:r>
        <w:rPr>
          <w:rFonts w:hint="cs"/>
          <w:rtl/>
        </w:rPr>
        <w:t xml:space="preserve"> משקיעים בורחים, פשוט בורחים. אם הם בורחים, אין מפעלים; אין מפעלים </w:t>
      </w:r>
      <w:r>
        <w:rPr>
          <w:rFonts w:hint="eastAsia"/>
          <w:rtl/>
        </w:rPr>
        <w:t>–</w:t>
      </w:r>
      <w:r>
        <w:rPr>
          <w:rFonts w:hint="cs"/>
          <w:rtl/>
        </w:rPr>
        <w:t xml:space="preserve"> אין עבודה; אין עבודה </w:t>
      </w:r>
      <w:r>
        <w:rPr>
          <w:rFonts w:hint="eastAsia"/>
          <w:rtl/>
        </w:rPr>
        <w:t>–</w:t>
      </w:r>
      <w:r>
        <w:rPr>
          <w:rFonts w:hint="cs"/>
          <w:rtl/>
        </w:rPr>
        <w:t xml:space="preserve"> אין גם הכנסות למדינה; אין </w:t>
      </w:r>
      <w:r>
        <w:rPr>
          <w:rFonts w:hint="cs"/>
          <w:rtl/>
        </w:rPr>
        <w:t xml:space="preserve">הכנסות למדינה </w:t>
      </w:r>
      <w:r>
        <w:rPr>
          <w:rFonts w:hint="eastAsia"/>
          <w:rtl/>
        </w:rPr>
        <w:t>–</w:t>
      </w:r>
      <w:r>
        <w:rPr>
          <w:rFonts w:hint="cs"/>
          <w:rtl/>
        </w:rPr>
        <w:t xml:space="preserve"> אני אפילו לא יכול לעזור לחלשים. זה הכול מעגל קסמים. אין ברירה. אין ברירה ברוסיה, אין ברירה באוקראינה </w:t>
      </w:r>
      <w:r>
        <w:rPr>
          <w:rFonts w:hint="eastAsia"/>
          <w:rtl/>
        </w:rPr>
        <w:t>–</w:t>
      </w:r>
      <w:r>
        <w:rPr>
          <w:rFonts w:hint="cs"/>
          <w:rtl/>
        </w:rPr>
        <w:t xml:space="preserve"> אין ברירה. מי שלא יעשה את זה </w:t>
      </w:r>
      <w:r>
        <w:rPr>
          <w:rFonts w:hint="eastAsia"/>
          <w:rtl/>
        </w:rPr>
        <w:t xml:space="preserve">– </w:t>
      </w:r>
      <w:r>
        <w:rPr>
          <w:rFonts w:hint="cs"/>
          <w:rtl/>
        </w:rPr>
        <w:t xml:space="preserve">ייפול. </w:t>
      </w:r>
    </w:p>
    <w:p w14:paraId="4AD075D8" w14:textId="77777777" w:rsidR="00000000" w:rsidRDefault="005A3897">
      <w:pPr>
        <w:pStyle w:val="a0"/>
        <w:rPr>
          <w:rFonts w:hint="cs"/>
          <w:rtl/>
        </w:rPr>
      </w:pPr>
    </w:p>
    <w:p w14:paraId="3A45BFAD" w14:textId="77777777" w:rsidR="00000000" w:rsidRDefault="005A3897">
      <w:pPr>
        <w:pStyle w:val="a0"/>
        <w:rPr>
          <w:rFonts w:hint="cs"/>
          <w:rtl/>
        </w:rPr>
      </w:pPr>
      <w:r>
        <w:rPr>
          <w:rFonts w:hint="cs"/>
          <w:rtl/>
        </w:rPr>
        <w:t>הקושי לעשות את זה הוא גדול מאוד. אתם מספרים לי על הקושי? הקושי הוא קודם כול של מי שצריכים לעשות א</w:t>
      </w:r>
      <w:r>
        <w:rPr>
          <w:rFonts w:hint="cs"/>
          <w:rtl/>
        </w:rPr>
        <w:t xml:space="preserve">ת המעבר. זה מאוד קשה. הקושי הפוליטי הוא שלכם? לא. לכם זה רק הון פוליטי. הנה, תעלו כאן על הבמה ותתקפו. את מי תתקפו? אותנו. אנחנו משלמים את המחיר הפוליטי. כשפיטרנו 200 סגנים של ראשי ערים </w:t>
      </w:r>
      <w:r>
        <w:rPr>
          <w:rFonts w:hint="eastAsia"/>
          <w:rtl/>
        </w:rPr>
        <w:t>–</w:t>
      </w:r>
      <w:r>
        <w:rPr>
          <w:rFonts w:hint="cs"/>
          <w:rtl/>
        </w:rPr>
        <w:t xml:space="preserve"> והמנגנון שם עדיין מנופח </w:t>
      </w:r>
      <w:r>
        <w:rPr>
          <w:rFonts w:hint="eastAsia"/>
          <w:rtl/>
        </w:rPr>
        <w:t>–</w:t>
      </w:r>
      <w:r>
        <w:rPr>
          <w:rFonts w:hint="cs"/>
          <w:rtl/>
        </w:rPr>
        <w:t xml:space="preserve"> עצרו את המהלך חברים מכמה מפלגות, גם מהמפלגה</w:t>
      </w:r>
      <w:r>
        <w:rPr>
          <w:rFonts w:hint="cs"/>
          <w:rtl/>
        </w:rPr>
        <w:t xml:space="preserve"> שלי. את זה צריך לעצור. כשעשינו את זה, זה עזר פוליטית למישהו? אלה חברים שלי, יש בהם אנשים טובים מאוד, אבל אנחנו לא יכולים להחזיק מנגנונים כאלה, כי בסופו של דבר זה גורם לעוני </w:t>
      </w:r>
      <w:r>
        <w:rPr>
          <w:rFonts w:hint="eastAsia"/>
          <w:rtl/>
        </w:rPr>
        <w:t>–</w:t>
      </w:r>
      <w:r>
        <w:rPr>
          <w:rFonts w:hint="cs"/>
          <w:rtl/>
        </w:rPr>
        <w:t xml:space="preserve"> כי אני צריך למסות את העסקים כדי לשלם על זה, ואז המפעלים קורסים, ואז אני פולט את </w:t>
      </w:r>
      <w:r>
        <w:rPr>
          <w:rFonts w:hint="cs"/>
          <w:rtl/>
        </w:rPr>
        <w:t xml:space="preserve">האנשים. </w:t>
      </w:r>
    </w:p>
    <w:p w14:paraId="20D73261" w14:textId="77777777" w:rsidR="00000000" w:rsidRDefault="005A3897">
      <w:pPr>
        <w:pStyle w:val="a0"/>
        <w:rPr>
          <w:rFonts w:hint="cs"/>
          <w:rtl/>
        </w:rPr>
      </w:pPr>
    </w:p>
    <w:p w14:paraId="7AB4879B" w14:textId="77777777" w:rsidR="00000000" w:rsidRDefault="005A3897">
      <w:pPr>
        <w:pStyle w:val="a0"/>
        <w:rPr>
          <w:rFonts w:hint="cs"/>
          <w:rtl/>
        </w:rPr>
      </w:pPr>
      <w:r>
        <w:rPr>
          <w:rFonts w:hint="cs"/>
          <w:rtl/>
        </w:rPr>
        <w:t>ואז מה אני אעשה, איך אני אפרנס את האנשים האלה, מי יאכיל את המובטלים האלה? זה העוני האמיתי. אז אנחנו יוצאים החוצה, וזה ניתוח קשה וכואב, והמנתח הוא בוודאי לא האדם הכי פופולרי, במיוחד אם תשאל את החולה באמצע הניתוח הוא יגיד לך שהמנתח הוא מאוד לא פופו</w:t>
      </w:r>
      <w:r>
        <w:rPr>
          <w:rFonts w:hint="cs"/>
          <w:rtl/>
        </w:rPr>
        <w:t xml:space="preserve">לרי. אבל אנחנו מחלימים. </w:t>
      </w:r>
    </w:p>
    <w:p w14:paraId="7AC33360" w14:textId="77777777" w:rsidR="00000000" w:rsidRDefault="005A3897">
      <w:pPr>
        <w:pStyle w:val="a0"/>
        <w:rPr>
          <w:rFonts w:hint="cs"/>
          <w:rtl/>
        </w:rPr>
      </w:pPr>
    </w:p>
    <w:p w14:paraId="2D96E3A3" w14:textId="77777777" w:rsidR="00000000" w:rsidRDefault="005A3897">
      <w:pPr>
        <w:pStyle w:val="a0"/>
        <w:rPr>
          <w:rFonts w:hint="cs"/>
          <w:rtl/>
        </w:rPr>
      </w:pPr>
      <w:r>
        <w:rPr>
          <w:rFonts w:hint="cs"/>
          <w:rtl/>
        </w:rPr>
        <w:t xml:space="preserve">אני יכול להגיד לכם, היינו עכשיו בוועידת הקרן, קרן המטבע הבין-לאומית, ודיברתי עם ראשי האוצר, עם שרי האוצר של כל מדינות </w:t>
      </w:r>
      <w:r>
        <w:rPr>
          <w:rFonts w:hint="cs"/>
        </w:rPr>
        <w:t>G-7</w:t>
      </w:r>
      <w:r>
        <w:rPr>
          <w:rFonts w:hint="cs"/>
          <w:rtl/>
        </w:rPr>
        <w:t>, חוץ מאחד שפשוט לא היה שם, ועם שרי האוצר של סין והודו, דיברנו על איך להרחיב את השווקים שלנו שם, שזה ייתן לנו</w:t>
      </w:r>
      <w:r>
        <w:rPr>
          <w:rFonts w:hint="cs"/>
          <w:rtl/>
        </w:rPr>
        <w:t xml:space="preserve"> תנופה אדירה. וכולם, בלי יוצא מן הכלל, הם לא אנשים עיוורים או טיפשים, שיבחו את ההישגים של הכלכלה הישראלית. וראשי הממשל האמריקני, נכון, גם אלן גרינספן, הם אומרים: מה שאתם עושים פה זה דוגמה ומופת לכולנו. אני לא אגיד לך שכולם השתמשו במינוח הזה, אבל לפחות שלוש</w:t>
      </w:r>
      <w:r>
        <w:rPr>
          <w:rFonts w:hint="cs"/>
          <w:rtl/>
        </w:rPr>
        <w:t xml:space="preserve">ה. ואלה אנשים רציניים, את חלקם אתה מכיר, הם אנשים ידועים, אנשים רציניים מאוד. אז אתם שואלים, האם צריך להמשיך בזה? אני אומר: כן. אתם רוצים ללכת אחורה? אני אומר: אחורה זו שגיאה, זו הרחבת מעגל העוני וחזרה לדברים שאסור לנו לחזור אליהם. </w:t>
      </w:r>
    </w:p>
    <w:p w14:paraId="10A79E23" w14:textId="77777777" w:rsidR="00000000" w:rsidRDefault="005A3897">
      <w:pPr>
        <w:pStyle w:val="a0"/>
        <w:rPr>
          <w:rFonts w:hint="cs"/>
          <w:rtl/>
        </w:rPr>
      </w:pPr>
    </w:p>
    <w:p w14:paraId="096A67DB" w14:textId="77777777" w:rsidR="00000000" w:rsidRDefault="005A3897">
      <w:pPr>
        <w:pStyle w:val="a0"/>
        <w:rPr>
          <w:rFonts w:hint="cs"/>
          <w:rtl/>
        </w:rPr>
      </w:pPr>
      <w:r>
        <w:rPr>
          <w:rFonts w:hint="cs"/>
          <w:rtl/>
        </w:rPr>
        <w:t xml:space="preserve">לכן התשובה שלי כפולה. </w:t>
      </w:r>
      <w:r>
        <w:rPr>
          <w:rFonts w:hint="cs"/>
          <w:rtl/>
        </w:rPr>
        <w:t xml:space="preserve">אחת למר פרס: לצערי, אתה הבאת טרור ואנחנו ממגרים אותו. אל תטיף לנו מוסר. ובכלכלה, אנחנו יצאנו מהקריסה ואנחנו מטפסים למעלה, אסור לחזור אחורה. </w:t>
      </w:r>
    </w:p>
    <w:p w14:paraId="521EE671" w14:textId="77777777" w:rsidR="00000000" w:rsidRDefault="005A3897">
      <w:pPr>
        <w:pStyle w:val="a0"/>
        <w:rPr>
          <w:rFonts w:hint="cs"/>
          <w:rtl/>
        </w:rPr>
      </w:pPr>
    </w:p>
    <w:p w14:paraId="067B6B80"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47D7B6EF" w14:textId="77777777" w:rsidR="00000000" w:rsidRDefault="005A3897">
      <w:pPr>
        <w:pStyle w:val="a0"/>
        <w:rPr>
          <w:rFonts w:hint="cs"/>
          <w:rtl/>
        </w:rPr>
      </w:pPr>
    </w:p>
    <w:p w14:paraId="3991D9D3" w14:textId="77777777" w:rsidR="00000000" w:rsidRDefault="005A3897">
      <w:pPr>
        <w:pStyle w:val="a0"/>
        <w:rPr>
          <w:rFonts w:hint="cs"/>
          <w:rtl/>
        </w:rPr>
      </w:pPr>
      <w:r>
        <w:rPr>
          <w:rFonts w:hint="cs"/>
          <w:rtl/>
        </w:rPr>
        <w:t xml:space="preserve">אבל איך זה יכול להיות? הוא קיבל פרס נובל לשלום. </w:t>
      </w:r>
    </w:p>
    <w:p w14:paraId="2B5E35D1" w14:textId="77777777" w:rsidR="00000000" w:rsidRDefault="005A3897">
      <w:pPr>
        <w:pStyle w:val="a0"/>
        <w:rPr>
          <w:rFonts w:hint="cs"/>
          <w:rtl/>
        </w:rPr>
      </w:pPr>
    </w:p>
    <w:p w14:paraId="58435550" w14:textId="77777777" w:rsidR="00000000" w:rsidRDefault="005A3897">
      <w:pPr>
        <w:pStyle w:val="af1"/>
        <w:rPr>
          <w:rtl/>
        </w:rPr>
      </w:pPr>
      <w:r>
        <w:rPr>
          <w:rtl/>
        </w:rPr>
        <w:t>היו"ר יולי-יואל</w:t>
      </w:r>
      <w:r>
        <w:rPr>
          <w:rtl/>
        </w:rPr>
        <w:t xml:space="preserve"> אדלשטיין:</w:t>
      </w:r>
    </w:p>
    <w:p w14:paraId="2A2CB55B" w14:textId="77777777" w:rsidR="00000000" w:rsidRDefault="005A3897">
      <w:pPr>
        <w:pStyle w:val="a0"/>
        <w:rPr>
          <w:rtl/>
        </w:rPr>
      </w:pPr>
    </w:p>
    <w:p w14:paraId="10362EFD" w14:textId="77777777" w:rsidR="00000000" w:rsidRDefault="005A3897">
      <w:pPr>
        <w:pStyle w:val="a0"/>
        <w:rPr>
          <w:rFonts w:hint="cs"/>
          <w:rtl/>
        </w:rPr>
      </w:pPr>
      <w:r>
        <w:rPr>
          <w:rFonts w:hint="cs"/>
          <w:rtl/>
        </w:rPr>
        <w:t xml:space="preserve">אני מודה מאוד לשר האוצר, חבר הכנסת בנימין נתניהו. אנחנו עוברים להצעה של סיעת העבודה-מימד להביע אי-אמון בממשלה על רקע מדיניותה בתחום החברתי והכלכלי. תציג את ההצעה יושבת-ראש סיעת העבודה-מימד, חברת הכנסת דליה איציק. בבקשה, גברתי. </w:t>
      </w:r>
    </w:p>
    <w:p w14:paraId="09B56BF7" w14:textId="77777777" w:rsidR="00000000" w:rsidRDefault="005A3897">
      <w:pPr>
        <w:pStyle w:val="a0"/>
        <w:rPr>
          <w:rFonts w:hint="cs"/>
          <w:rtl/>
        </w:rPr>
      </w:pPr>
    </w:p>
    <w:p w14:paraId="0FFBA439" w14:textId="77777777" w:rsidR="00000000" w:rsidRDefault="005A3897">
      <w:pPr>
        <w:pStyle w:val="a"/>
        <w:rPr>
          <w:rtl/>
        </w:rPr>
      </w:pPr>
      <w:bookmarkStart w:id="109" w:name="FS000000433T11_10_2004_18_08_18"/>
      <w:bookmarkStart w:id="110" w:name="_Toc91517658"/>
      <w:bookmarkEnd w:id="109"/>
      <w:r>
        <w:rPr>
          <w:rFonts w:hint="eastAsia"/>
          <w:rtl/>
        </w:rPr>
        <w:t>דליה</w:t>
      </w:r>
      <w:r>
        <w:rPr>
          <w:rtl/>
        </w:rPr>
        <w:t xml:space="preserve"> איציק (העב</w:t>
      </w:r>
      <w:r>
        <w:rPr>
          <w:rtl/>
        </w:rPr>
        <w:t>ודה-מימד):</w:t>
      </w:r>
      <w:bookmarkEnd w:id="110"/>
    </w:p>
    <w:p w14:paraId="43D7C8BE" w14:textId="77777777" w:rsidR="00000000" w:rsidRDefault="005A3897">
      <w:pPr>
        <w:pStyle w:val="a0"/>
        <w:rPr>
          <w:rFonts w:hint="cs"/>
          <w:rtl/>
        </w:rPr>
      </w:pPr>
    </w:p>
    <w:p w14:paraId="483CF70A" w14:textId="77777777" w:rsidR="00000000" w:rsidRDefault="005A3897">
      <w:pPr>
        <w:pStyle w:val="a0"/>
        <w:rPr>
          <w:rFonts w:hint="cs"/>
          <w:rtl/>
        </w:rPr>
      </w:pPr>
      <w:r>
        <w:rPr>
          <w:rFonts w:hint="cs"/>
          <w:rtl/>
        </w:rPr>
        <w:t xml:space="preserve">אדוני היושב-ראש, אדוני השר, יום הולדת שמח לך, עד מאה-עשרים. </w:t>
      </w:r>
    </w:p>
    <w:p w14:paraId="65DE288D" w14:textId="77777777" w:rsidR="00000000" w:rsidRDefault="005A3897">
      <w:pPr>
        <w:pStyle w:val="a0"/>
        <w:rPr>
          <w:rFonts w:hint="cs"/>
          <w:rtl/>
        </w:rPr>
      </w:pPr>
    </w:p>
    <w:p w14:paraId="16C694F9" w14:textId="77777777" w:rsidR="00000000" w:rsidRDefault="005A3897">
      <w:pPr>
        <w:pStyle w:val="af1"/>
        <w:rPr>
          <w:rtl/>
        </w:rPr>
      </w:pPr>
      <w:r>
        <w:rPr>
          <w:rtl/>
        </w:rPr>
        <w:t>היו"ר יולי-יואל אדלשטיין:</w:t>
      </w:r>
    </w:p>
    <w:p w14:paraId="5B4DCF93" w14:textId="77777777" w:rsidR="00000000" w:rsidRDefault="005A3897">
      <w:pPr>
        <w:pStyle w:val="a0"/>
        <w:rPr>
          <w:rtl/>
        </w:rPr>
      </w:pPr>
    </w:p>
    <w:p w14:paraId="5321204E" w14:textId="77777777" w:rsidR="00000000" w:rsidRDefault="005A3897">
      <w:pPr>
        <w:pStyle w:val="a0"/>
        <w:rPr>
          <w:rFonts w:hint="cs"/>
          <w:rtl/>
        </w:rPr>
      </w:pPr>
      <w:r>
        <w:rPr>
          <w:rFonts w:hint="cs"/>
          <w:rtl/>
        </w:rPr>
        <w:t xml:space="preserve">יום הולדת שמח. יש נואמים שיודעים מה שאני לא יודע. יום הולדת שמח. </w:t>
      </w:r>
    </w:p>
    <w:p w14:paraId="38E12B60" w14:textId="77777777" w:rsidR="00000000" w:rsidRDefault="005A3897">
      <w:pPr>
        <w:pStyle w:val="a0"/>
        <w:rPr>
          <w:rFonts w:hint="cs"/>
          <w:rtl/>
        </w:rPr>
      </w:pPr>
    </w:p>
    <w:p w14:paraId="3149CFF4" w14:textId="77777777" w:rsidR="00000000" w:rsidRDefault="005A3897">
      <w:pPr>
        <w:pStyle w:val="a"/>
        <w:rPr>
          <w:rtl/>
        </w:rPr>
      </w:pPr>
      <w:bookmarkStart w:id="111" w:name="FS000000433T11_10_2004_19_05_58"/>
      <w:bookmarkStart w:id="112" w:name="_Toc91517659"/>
      <w:bookmarkEnd w:id="111"/>
      <w:r>
        <w:rPr>
          <w:rFonts w:hint="eastAsia"/>
          <w:rtl/>
        </w:rPr>
        <w:t>דליה</w:t>
      </w:r>
      <w:r>
        <w:rPr>
          <w:rtl/>
        </w:rPr>
        <w:t xml:space="preserve"> איציק (העבודה-מימד):</w:t>
      </w:r>
      <w:bookmarkEnd w:id="112"/>
    </w:p>
    <w:p w14:paraId="77BB8174" w14:textId="77777777" w:rsidR="00000000" w:rsidRDefault="005A3897">
      <w:pPr>
        <w:pStyle w:val="a0"/>
        <w:rPr>
          <w:rFonts w:hint="cs"/>
          <w:rtl/>
        </w:rPr>
      </w:pPr>
    </w:p>
    <w:p w14:paraId="6F6239B9" w14:textId="77777777" w:rsidR="00000000" w:rsidRDefault="005A3897">
      <w:pPr>
        <w:pStyle w:val="a0"/>
        <w:rPr>
          <w:rFonts w:hint="cs"/>
          <w:rtl/>
        </w:rPr>
      </w:pPr>
      <w:r>
        <w:rPr>
          <w:rFonts w:hint="cs"/>
          <w:rtl/>
        </w:rPr>
        <w:t xml:space="preserve">יש נואמות שיודעות מה שאתה לא יודע. </w:t>
      </w:r>
    </w:p>
    <w:p w14:paraId="264D4E58" w14:textId="77777777" w:rsidR="00000000" w:rsidRDefault="005A3897">
      <w:pPr>
        <w:pStyle w:val="a0"/>
        <w:rPr>
          <w:rFonts w:hint="cs"/>
          <w:rtl/>
        </w:rPr>
      </w:pPr>
    </w:p>
    <w:p w14:paraId="7EC33B3D" w14:textId="77777777" w:rsidR="00000000" w:rsidRDefault="005A3897">
      <w:pPr>
        <w:pStyle w:val="af1"/>
        <w:rPr>
          <w:rtl/>
        </w:rPr>
      </w:pPr>
      <w:r>
        <w:rPr>
          <w:rtl/>
        </w:rPr>
        <w:t>היו"ר יולי-יואל אדלשטיין</w:t>
      </w:r>
      <w:r>
        <w:rPr>
          <w:rtl/>
        </w:rPr>
        <w:t>:</w:t>
      </w:r>
    </w:p>
    <w:p w14:paraId="22C498FC" w14:textId="77777777" w:rsidR="00000000" w:rsidRDefault="005A3897">
      <w:pPr>
        <w:pStyle w:val="a0"/>
        <w:rPr>
          <w:rtl/>
        </w:rPr>
      </w:pPr>
    </w:p>
    <w:p w14:paraId="6B2DBEE8" w14:textId="77777777" w:rsidR="00000000" w:rsidRDefault="005A3897">
      <w:pPr>
        <w:pStyle w:val="a0"/>
        <w:rPr>
          <w:rFonts w:hint="cs"/>
          <w:rtl/>
        </w:rPr>
      </w:pPr>
      <w:r>
        <w:rPr>
          <w:rFonts w:hint="cs"/>
          <w:rtl/>
        </w:rPr>
        <w:t>נואמות, נכון, התיקון התקבל.</w:t>
      </w:r>
    </w:p>
    <w:p w14:paraId="5501AF6F" w14:textId="77777777" w:rsidR="00000000" w:rsidRDefault="005A3897">
      <w:pPr>
        <w:pStyle w:val="a0"/>
        <w:rPr>
          <w:rFonts w:hint="cs"/>
          <w:rtl/>
        </w:rPr>
      </w:pPr>
    </w:p>
    <w:p w14:paraId="3CB4178E" w14:textId="77777777" w:rsidR="00000000" w:rsidRDefault="005A3897">
      <w:pPr>
        <w:pStyle w:val="-"/>
        <w:rPr>
          <w:rtl/>
        </w:rPr>
      </w:pPr>
      <w:bookmarkStart w:id="113" w:name="FS000000433T11_10_2004_19_06_15C"/>
      <w:bookmarkEnd w:id="113"/>
      <w:r>
        <w:rPr>
          <w:rtl/>
        </w:rPr>
        <w:t>דליה איציק (העבודה-מימד):</w:t>
      </w:r>
    </w:p>
    <w:p w14:paraId="63F88171" w14:textId="77777777" w:rsidR="00000000" w:rsidRDefault="005A3897">
      <w:pPr>
        <w:pStyle w:val="a0"/>
        <w:rPr>
          <w:rtl/>
        </w:rPr>
      </w:pPr>
    </w:p>
    <w:p w14:paraId="4F8ACA9B" w14:textId="77777777" w:rsidR="00000000" w:rsidRDefault="005A3897">
      <w:pPr>
        <w:pStyle w:val="a0"/>
        <w:rPr>
          <w:rFonts w:hint="cs"/>
          <w:rtl/>
        </w:rPr>
      </w:pPr>
      <w:r>
        <w:rPr>
          <w:rFonts w:hint="cs"/>
          <w:rtl/>
        </w:rPr>
        <w:t xml:space="preserve">חברי חברי הכנסת, אדוני, אני מודה שהיום הזה אולי היה צריך להיות מוקדש כולו לטרור הגלובלי, המזוויע, הנאלח, שמאיים על שלומו של העולם החופשי. </w:t>
      </w:r>
    </w:p>
    <w:p w14:paraId="1A8B6E22" w14:textId="77777777" w:rsidR="00000000" w:rsidRDefault="005A3897">
      <w:pPr>
        <w:pStyle w:val="a0"/>
        <w:rPr>
          <w:rFonts w:hint="cs"/>
          <w:rtl/>
        </w:rPr>
      </w:pPr>
    </w:p>
    <w:p w14:paraId="720CCF50" w14:textId="77777777" w:rsidR="00000000" w:rsidRDefault="005A3897">
      <w:pPr>
        <w:pStyle w:val="a0"/>
        <w:rPr>
          <w:rFonts w:hint="cs"/>
          <w:rtl/>
        </w:rPr>
      </w:pPr>
      <w:r>
        <w:rPr>
          <w:rFonts w:hint="cs"/>
          <w:rtl/>
        </w:rPr>
        <w:t>אני גם אינני מקבלת בכל הכבוד הראוי את האמירות, גם של יושב</w:t>
      </w:r>
      <w:r>
        <w:rPr>
          <w:rFonts w:hint="cs"/>
          <w:rtl/>
        </w:rPr>
        <w:t>-ראש מפלגת העבודה, אבל גם של אחרים, שמתוך ייאוש צומח טרור. מעניין שבדרך כלל הייאוש בא ממדינות מאוד מסוימות. מה, במצרים אין מיואשים? למה אין טרור שמופנה כלפיהם? ובעירק אין מיואשים? באירן אין מיואשים? אינני מקבלת את זה. מי שרומז לכיוון הזה, כאילו מנסה לומר -</w:t>
      </w:r>
      <w:r>
        <w:rPr>
          <w:rFonts w:hint="cs"/>
          <w:rtl/>
        </w:rPr>
        <w:t xml:space="preserve"> זה בא ממקום שאפילו האו"ם כבר קיבל החלטה השבוע שאומרת, שטרור הוא טרור, לא משנה מה מניעיו ומאיפה הוא בא. </w:t>
      </w:r>
    </w:p>
    <w:p w14:paraId="707A1C68" w14:textId="77777777" w:rsidR="00000000" w:rsidRDefault="005A3897">
      <w:pPr>
        <w:pStyle w:val="a0"/>
        <w:rPr>
          <w:rFonts w:hint="cs"/>
          <w:rtl/>
        </w:rPr>
      </w:pPr>
    </w:p>
    <w:p w14:paraId="17A0B4CD" w14:textId="77777777" w:rsidR="00000000" w:rsidRDefault="005A3897">
      <w:pPr>
        <w:pStyle w:val="a0"/>
        <w:rPr>
          <w:rFonts w:hint="cs"/>
          <w:rtl/>
        </w:rPr>
      </w:pPr>
      <w:r>
        <w:rPr>
          <w:rFonts w:hint="cs"/>
          <w:rtl/>
        </w:rPr>
        <w:t>לכן, חברי חברי הכנסת, חבר הכנסת טלב אלסאנע, טוב היינו עושים כולנו אם היינו אומרים דבר אחד: הטרור, לא משנה מה מניעיו, מאיפה הוא בא, הוא נאלח, אין לו מק</w:t>
      </w:r>
      <w:r>
        <w:rPr>
          <w:rFonts w:hint="cs"/>
          <w:rtl/>
        </w:rPr>
        <w:t xml:space="preserve">ום, לא צורה, לא ריח, ואסור שיהיה לו אף מניע כזה או אחר, גם לא מניע אידיאולוגי. </w:t>
      </w:r>
    </w:p>
    <w:p w14:paraId="0B44C90F" w14:textId="77777777" w:rsidR="00000000" w:rsidRDefault="005A3897">
      <w:pPr>
        <w:pStyle w:val="a0"/>
        <w:rPr>
          <w:rFonts w:hint="cs"/>
          <w:rtl/>
        </w:rPr>
      </w:pPr>
    </w:p>
    <w:p w14:paraId="68E1FAD8" w14:textId="77777777" w:rsidR="00000000" w:rsidRDefault="005A3897">
      <w:pPr>
        <w:pStyle w:val="a0"/>
        <w:rPr>
          <w:rFonts w:hint="cs"/>
          <w:rtl/>
        </w:rPr>
      </w:pPr>
      <w:r>
        <w:rPr>
          <w:rFonts w:hint="cs"/>
          <w:rtl/>
        </w:rPr>
        <w:t>לצערי הרב, אדוני השר, משפחות שלמות, סתם אנשים טובים וצעירים קיפדו את חייהם. אי-אפשר, אדוני השר, שלא לשאול, מה קרה לו לישראלי ואיך זה שהוא לא שעה לאזהרות. שמעתי פירושים מפירושי</w:t>
      </w:r>
      <w:r>
        <w:rPr>
          <w:rFonts w:hint="cs"/>
          <w:rtl/>
        </w:rPr>
        <w:t xml:space="preserve">ם שונים; גם אתה וגם אני שאלנו את עצמנו, איך זה שהישראלים לא שעו לאזהרה. תיכף נידרש גם לפרשנותה של השרה, שרת החינוך של המדינה הזאת. אני לא רואה בזה אומץ לב. אמרו לי: הישראלי הוא אמיץ, הוא לא שועה לאזהרות, ולכן הוא נסע לסיני. אני אומרת: הישראלי הוא מיואש. </w:t>
      </w:r>
    </w:p>
    <w:p w14:paraId="40612BBA" w14:textId="77777777" w:rsidR="00000000" w:rsidRDefault="005A3897">
      <w:pPr>
        <w:pStyle w:val="a0"/>
        <w:rPr>
          <w:rFonts w:hint="cs"/>
          <w:rtl/>
        </w:rPr>
      </w:pPr>
    </w:p>
    <w:p w14:paraId="6AD750B0" w14:textId="77777777" w:rsidR="00000000" w:rsidRDefault="005A3897">
      <w:pPr>
        <w:pStyle w:val="a0"/>
        <w:rPr>
          <w:rFonts w:hint="cs"/>
          <w:rtl/>
        </w:rPr>
      </w:pPr>
      <w:r>
        <w:rPr>
          <w:rFonts w:hint="cs"/>
          <w:rtl/>
        </w:rPr>
        <w:t>כשישראלים אומרים לי: מה זה משנה, בירושלים יש התרעות, בתל-אביב יש התרעות - אני חושבת שזה משנה מאוד. אם חס וחלילה תופס אותך הטרור, עדיף שתהיה כאן. חס ושלום. אני חושבת שזה משנה מאוד. אבל אם ישראלים אומרים לך: מה אני יכול לעשות, אני רוצה לחיות - זה בא מתוך ייא</w:t>
      </w:r>
      <w:r>
        <w:rPr>
          <w:rFonts w:hint="cs"/>
          <w:rtl/>
        </w:rPr>
        <w:t xml:space="preserve">וש, זה בא ממחשבה: אני לא יכול שכל הזמן מאיימים עלי. יום אחד, שלושה ימים, ארבעה ימים, אני רוצה לצאת לחופשי. אינני מצדיקה את זה, אסור שזה יקרה, אבל צריך לשאול את עצמנו מאיפה זה בא. </w:t>
      </w:r>
    </w:p>
    <w:p w14:paraId="613F7323" w14:textId="77777777" w:rsidR="00000000" w:rsidRDefault="005A3897">
      <w:pPr>
        <w:pStyle w:val="a0"/>
        <w:rPr>
          <w:rFonts w:hint="cs"/>
          <w:rtl/>
        </w:rPr>
      </w:pPr>
    </w:p>
    <w:p w14:paraId="5A30E1A7" w14:textId="77777777" w:rsidR="00000000" w:rsidRDefault="005A3897">
      <w:pPr>
        <w:pStyle w:val="a0"/>
        <w:rPr>
          <w:rFonts w:hint="cs"/>
          <w:rtl/>
        </w:rPr>
      </w:pPr>
      <w:r>
        <w:rPr>
          <w:rFonts w:hint="cs"/>
          <w:rtl/>
        </w:rPr>
        <w:t>אני גם אומרת לך, אדוני השר, היה פה כסת"ח גדול. זה שגורמי הביטחון פתאום הזהי</w:t>
      </w:r>
      <w:r>
        <w:rPr>
          <w:rFonts w:hint="cs"/>
          <w:rtl/>
        </w:rPr>
        <w:t xml:space="preserve">רו, הם מזהירים כל הזמן. אבל אם גורמי הביטחון היו כל כך בטוחים, האמירה והאזהרה, היה צריך שיהיה לה צבע אחר, היא היתה צריכה להדליק נורה אחרת, וזה לא נעשה. כולנו יודעים את האמת. </w:t>
      </w:r>
    </w:p>
    <w:p w14:paraId="204D98A4" w14:textId="77777777" w:rsidR="00000000" w:rsidRDefault="005A3897">
      <w:pPr>
        <w:pStyle w:val="a0"/>
        <w:rPr>
          <w:rFonts w:hint="cs"/>
          <w:rtl/>
        </w:rPr>
      </w:pPr>
    </w:p>
    <w:p w14:paraId="5BE57E4E" w14:textId="77777777" w:rsidR="00000000" w:rsidRDefault="005A3897">
      <w:pPr>
        <w:pStyle w:val="a0"/>
        <w:rPr>
          <w:rFonts w:hint="cs"/>
          <w:rtl/>
        </w:rPr>
      </w:pPr>
      <w:r>
        <w:rPr>
          <w:rFonts w:hint="cs"/>
          <w:rtl/>
        </w:rPr>
        <w:t>אז באה הגברת לימור לבנת, ויש לה החוצפה יום אחרי להגיד, זה מה שיש לה להגיד, שלא צ</w:t>
      </w:r>
      <w:r>
        <w:rPr>
          <w:rFonts w:hint="cs"/>
          <w:rtl/>
        </w:rPr>
        <w:t xml:space="preserve">ריך בכלל לטפל בהם, שלא יצפו אזרחי מדינת ישראל - איזו אמירה אטומה. אלוהים ישמור כמה היא אטומה. דרך אגב, היו אזהרות גם ביוון, זה לא הפריע לה לנסוע. שמעת שהיא נסעה לא מזמן ליוון. </w:t>
      </w:r>
    </w:p>
    <w:p w14:paraId="0E2B4F0E" w14:textId="77777777" w:rsidR="00000000" w:rsidRDefault="005A3897">
      <w:pPr>
        <w:pStyle w:val="a0"/>
        <w:rPr>
          <w:rFonts w:hint="cs"/>
          <w:rtl/>
        </w:rPr>
      </w:pPr>
    </w:p>
    <w:p w14:paraId="2E8481F6" w14:textId="77777777" w:rsidR="00000000" w:rsidRDefault="005A3897">
      <w:pPr>
        <w:pStyle w:val="a0"/>
        <w:rPr>
          <w:rFonts w:hint="cs"/>
          <w:rtl/>
        </w:rPr>
      </w:pPr>
      <w:r>
        <w:rPr>
          <w:rFonts w:hint="cs"/>
          <w:rtl/>
        </w:rPr>
        <w:t>ברשותך, אדוני היושב-ראש, אני רוצה לדבר על הריאיון המוזר הזה עם דובי וייסגלס. מ</w:t>
      </w:r>
      <w:r>
        <w:rPr>
          <w:rFonts w:hint="cs"/>
          <w:rtl/>
        </w:rPr>
        <w:t>ה שמדהים זה הזיכרון הקצר של הציבור הישראלי. פרשנים מנסים לשבת ולהגיד למה הוא אמר את זה. אז הנה, דובי וייסגלס אולי רוצה לרמות, והוא לא אומר את האמת ואולי הוא גם משקר, פעם הוא רומז לימין ופעם הוא רומז לשמאל. הרי אתה ואני ישבנו אתו, כולנו ישבנו אתו. אנחנו יוד</w:t>
      </w:r>
      <w:r>
        <w:rPr>
          <w:rFonts w:hint="cs"/>
          <w:rtl/>
        </w:rPr>
        <w:t xml:space="preserve">עים שרק לפני כמה זמן הוא דיבר על תוכנית אהוד ברק. אחר כך הוא נסוג ודיבר על 17 יישובים. אחר כך הוא נסוג ודיבר על ארבעה יישובים. אבל ברור שהוא מתכוון, והוא זה שמטפטף על אוזנו של ראש הממשלה, והוא זה שאומרים שהשפיע על ראש הממשלה ללכת על תוכנית ההתנתקות. </w:t>
      </w:r>
    </w:p>
    <w:p w14:paraId="2C7A84D9" w14:textId="77777777" w:rsidR="00000000" w:rsidRDefault="005A3897">
      <w:pPr>
        <w:pStyle w:val="a0"/>
        <w:rPr>
          <w:rFonts w:hint="cs"/>
          <w:rtl/>
        </w:rPr>
      </w:pPr>
    </w:p>
    <w:p w14:paraId="7347416F" w14:textId="77777777" w:rsidR="00000000" w:rsidRDefault="005A3897">
      <w:pPr>
        <w:pStyle w:val="a0"/>
        <w:rPr>
          <w:rFonts w:hint="cs"/>
          <w:rtl/>
        </w:rPr>
      </w:pPr>
      <w:r>
        <w:rPr>
          <w:rFonts w:hint="cs"/>
          <w:rtl/>
        </w:rPr>
        <w:t xml:space="preserve">אני </w:t>
      </w:r>
      <w:r>
        <w:rPr>
          <w:rFonts w:hint="cs"/>
          <w:rtl/>
        </w:rPr>
        <w:t>לא יודעת למה צריך להיבהל ממה שהוא אמר. אני לא נבהלת ממה שהוא אמר. אני אגיד לך ממה אני נבהלת. אני נבהלת מהאיוולת הבין-לאומית בדברים שלו. למה? כי אני למשל בחוץ-לארץ מאוד מגינה על אריק שרון. לצערי הרב אני מגינה עליו. כי לפעמים אני שומעת שקרים כאלה מיריבינו ומ</w:t>
      </w:r>
      <w:r>
        <w:rPr>
          <w:rFonts w:hint="cs"/>
          <w:rtl/>
        </w:rPr>
        <w:t>אויבינו בעולם, שאני לא יכולה שלא להגן עליו. אני בעצם גם מגינה על עצמי. איך אני יכולה להגן עליו כשאני שומעת את דובי וייסגלס אומר בעצם לעולם, תשמעו, כל המסבירנים האלה שמסבירים לכם, עזבו, אני אומר לכם, זה סתם תרגיל, אנחנו מרמים את העולם, אנחנו מרמים את בוש, א</w:t>
      </w:r>
      <w:r>
        <w:rPr>
          <w:rFonts w:hint="cs"/>
          <w:rtl/>
        </w:rPr>
        <w:t xml:space="preserve">נחנו מרמים את האמריקנים. אני לא מבינה איזו תבונה יש בזה. נגיד שזה נכון, בשביל מה להגיד את זה? איפה התבונה המדינית? אלף מסבירנים של העולם ירדו לטמיון באמירתו. טיפשות, איוולת. </w:t>
      </w:r>
    </w:p>
    <w:p w14:paraId="0FA63FE8" w14:textId="77777777" w:rsidR="00000000" w:rsidRDefault="005A3897">
      <w:pPr>
        <w:pStyle w:val="a0"/>
        <w:ind w:firstLine="0"/>
        <w:rPr>
          <w:rFonts w:hint="cs"/>
          <w:rtl/>
        </w:rPr>
      </w:pPr>
    </w:p>
    <w:p w14:paraId="77EE4F11" w14:textId="77777777" w:rsidR="00000000" w:rsidRDefault="005A3897">
      <w:pPr>
        <w:pStyle w:val="af0"/>
        <w:rPr>
          <w:rtl/>
        </w:rPr>
      </w:pPr>
      <w:r>
        <w:rPr>
          <w:rFonts w:hint="eastAsia"/>
          <w:rtl/>
        </w:rPr>
        <w:t>מוחמד</w:t>
      </w:r>
      <w:r>
        <w:rPr>
          <w:rtl/>
        </w:rPr>
        <w:t xml:space="preserve"> ברכה (חד"ש-תע"ל):</w:t>
      </w:r>
    </w:p>
    <w:p w14:paraId="0C5C2A54" w14:textId="77777777" w:rsidR="00000000" w:rsidRDefault="005A3897">
      <w:pPr>
        <w:pStyle w:val="a0"/>
        <w:rPr>
          <w:rFonts w:hint="cs"/>
          <w:rtl/>
        </w:rPr>
      </w:pPr>
    </w:p>
    <w:p w14:paraId="46D08267" w14:textId="77777777" w:rsidR="00000000" w:rsidRDefault="005A3897">
      <w:pPr>
        <w:pStyle w:val="a0"/>
        <w:rPr>
          <w:rFonts w:hint="cs"/>
          <w:rtl/>
        </w:rPr>
      </w:pPr>
      <w:r>
        <w:rPr>
          <w:rFonts w:hint="cs"/>
          <w:rtl/>
        </w:rPr>
        <w:t xml:space="preserve">למה? הוא אמר את האמת. </w:t>
      </w:r>
    </w:p>
    <w:p w14:paraId="48277180" w14:textId="77777777" w:rsidR="00000000" w:rsidRDefault="005A3897">
      <w:pPr>
        <w:pStyle w:val="a0"/>
        <w:rPr>
          <w:rFonts w:hint="cs"/>
          <w:rtl/>
        </w:rPr>
      </w:pPr>
    </w:p>
    <w:p w14:paraId="2C3A0B4D" w14:textId="77777777" w:rsidR="00000000" w:rsidRDefault="005A3897">
      <w:pPr>
        <w:pStyle w:val="-"/>
        <w:rPr>
          <w:rtl/>
        </w:rPr>
      </w:pPr>
      <w:bookmarkStart w:id="114" w:name="FS000000433T11_10_2004_18_14_09C"/>
      <w:bookmarkEnd w:id="114"/>
      <w:r>
        <w:rPr>
          <w:rtl/>
        </w:rPr>
        <w:t>דליה איציק (העבודה-מימד):</w:t>
      </w:r>
    </w:p>
    <w:p w14:paraId="49D04D9B" w14:textId="77777777" w:rsidR="00000000" w:rsidRDefault="005A3897">
      <w:pPr>
        <w:pStyle w:val="a0"/>
        <w:rPr>
          <w:rtl/>
        </w:rPr>
      </w:pPr>
    </w:p>
    <w:p w14:paraId="573E1BD5" w14:textId="77777777" w:rsidR="00000000" w:rsidRDefault="005A3897">
      <w:pPr>
        <w:pStyle w:val="a0"/>
        <w:rPr>
          <w:rFonts w:hint="cs"/>
          <w:rtl/>
        </w:rPr>
      </w:pPr>
      <w:r>
        <w:rPr>
          <w:rFonts w:hint="cs"/>
          <w:rtl/>
        </w:rPr>
        <w:t xml:space="preserve">אני </w:t>
      </w:r>
      <w:r>
        <w:rPr>
          <w:rFonts w:hint="cs"/>
          <w:rtl/>
        </w:rPr>
        <w:t xml:space="preserve">לא חושבת כך. </w:t>
      </w:r>
    </w:p>
    <w:p w14:paraId="04BEA322" w14:textId="77777777" w:rsidR="00000000" w:rsidRDefault="005A3897">
      <w:pPr>
        <w:pStyle w:val="a0"/>
        <w:rPr>
          <w:rFonts w:hint="cs"/>
          <w:rtl/>
        </w:rPr>
      </w:pPr>
    </w:p>
    <w:p w14:paraId="20850048" w14:textId="77777777" w:rsidR="00000000" w:rsidRDefault="005A3897">
      <w:pPr>
        <w:pStyle w:val="af0"/>
        <w:rPr>
          <w:rtl/>
        </w:rPr>
      </w:pPr>
      <w:r>
        <w:rPr>
          <w:rFonts w:hint="eastAsia"/>
          <w:rtl/>
        </w:rPr>
        <w:t>מוחמד</w:t>
      </w:r>
      <w:r>
        <w:rPr>
          <w:rtl/>
        </w:rPr>
        <w:t xml:space="preserve"> ברכה (חד"ש-תע"ל):</w:t>
      </w:r>
    </w:p>
    <w:p w14:paraId="29689516" w14:textId="77777777" w:rsidR="00000000" w:rsidRDefault="005A3897">
      <w:pPr>
        <w:pStyle w:val="a0"/>
        <w:rPr>
          <w:rFonts w:hint="cs"/>
          <w:rtl/>
        </w:rPr>
      </w:pPr>
    </w:p>
    <w:p w14:paraId="2C2C390C" w14:textId="77777777" w:rsidR="00000000" w:rsidRDefault="005A3897">
      <w:pPr>
        <w:pStyle w:val="a0"/>
        <w:rPr>
          <w:rFonts w:hint="cs"/>
          <w:rtl/>
        </w:rPr>
      </w:pPr>
      <w:r>
        <w:rPr>
          <w:rFonts w:hint="cs"/>
          <w:rtl/>
        </w:rPr>
        <w:t xml:space="preserve">זאת האמת. </w:t>
      </w:r>
    </w:p>
    <w:p w14:paraId="379542D9" w14:textId="77777777" w:rsidR="00000000" w:rsidRDefault="005A3897">
      <w:pPr>
        <w:pStyle w:val="a0"/>
        <w:rPr>
          <w:rFonts w:hint="cs"/>
          <w:rtl/>
        </w:rPr>
      </w:pPr>
    </w:p>
    <w:p w14:paraId="74324F3A" w14:textId="77777777" w:rsidR="00000000" w:rsidRDefault="005A3897">
      <w:pPr>
        <w:pStyle w:val="-"/>
        <w:rPr>
          <w:rtl/>
        </w:rPr>
      </w:pPr>
      <w:bookmarkStart w:id="115" w:name="FS000000433T11_10_2004_19_20_06C"/>
      <w:bookmarkEnd w:id="115"/>
      <w:r>
        <w:rPr>
          <w:rtl/>
        </w:rPr>
        <w:t>דליה איציק (העבודה-מימד):</w:t>
      </w:r>
    </w:p>
    <w:p w14:paraId="49166073" w14:textId="77777777" w:rsidR="00000000" w:rsidRDefault="005A3897">
      <w:pPr>
        <w:pStyle w:val="a0"/>
        <w:rPr>
          <w:rtl/>
        </w:rPr>
      </w:pPr>
    </w:p>
    <w:p w14:paraId="7A7F09B2" w14:textId="77777777" w:rsidR="00000000" w:rsidRDefault="005A3897">
      <w:pPr>
        <w:pStyle w:val="a0"/>
        <w:rPr>
          <w:rFonts w:hint="cs"/>
          <w:rtl/>
        </w:rPr>
      </w:pPr>
      <w:r>
        <w:rPr>
          <w:rFonts w:hint="cs"/>
          <w:rtl/>
        </w:rPr>
        <w:t>אני לא חושבת כך. שמעתי פה את ראש הממשלה מדבר על הייאוש של הישראלי, הוא אומר: אני מזדהה עם הייאוש שלהם. אני שומעת את ראש הממשלה פה כאילו איזה אחד מהאו"ם. זה ראש הממשלה, ראש הממשל</w:t>
      </w:r>
      <w:r>
        <w:rPr>
          <w:rFonts w:hint="cs"/>
          <w:rtl/>
        </w:rPr>
        <w:t>ה לא צריך להזדהות עם ייאוש, ראש הממשלה צריך להוציא את העם מייאוש. איזה נאום. אגב, אני אעשה הכול כדי להמליץ בפני חברי שיצביעו נגד ההודעה המאכזבת שלו היום. אני שומעת אותו ואני אומרת לעצמי, אלוהים אדירים, כאילו הוא באו"ם, כאילו בא איזה נציג האו"ם לכאן, ממש לא</w:t>
      </w:r>
      <w:r>
        <w:rPr>
          <w:rFonts w:hint="cs"/>
          <w:rtl/>
        </w:rPr>
        <w:t xml:space="preserve"> מכיר את המדינה ומנסה לתאר את מצבו של הישראלי. אתה ראש הממשלה כבר קרוב לשלוש שנים, כמעט בלי אופוזיציה, זאת האמת. האופוזיציה היחידה שיש לך היא בתוך הליכוד. </w:t>
      </w:r>
    </w:p>
    <w:p w14:paraId="76A3DD68" w14:textId="77777777" w:rsidR="00000000" w:rsidRDefault="005A3897">
      <w:pPr>
        <w:pStyle w:val="a0"/>
        <w:rPr>
          <w:rFonts w:hint="cs"/>
          <w:rtl/>
        </w:rPr>
      </w:pPr>
    </w:p>
    <w:p w14:paraId="0771E6C8" w14:textId="77777777" w:rsidR="00000000" w:rsidRDefault="005A3897">
      <w:pPr>
        <w:pStyle w:val="a0"/>
        <w:rPr>
          <w:rFonts w:hint="cs"/>
          <w:rtl/>
        </w:rPr>
      </w:pPr>
      <w:r>
        <w:rPr>
          <w:rFonts w:hint="cs"/>
          <w:rtl/>
        </w:rPr>
        <w:t>אני מייד מסיימת, ברשותך, אני רוצה לומר משהו - - -</w:t>
      </w:r>
    </w:p>
    <w:p w14:paraId="37AF2DD8" w14:textId="77777777" w:rsidR="00000000" w:rsidRDefault="005A3897">
      <w:pPr>
        <w:pStyle w:val="a0"/>
        <w:rPr>
          <w:rFonts w:hint="cs"/>
          <w:rtl/>
        </w:rPr>
      </w:pPr>
    </w:p>
    <w:p w14:paraId="567E913B" w14:textId="77777777" w:rsidR="00000000" w:rsidRDefault="005A3897">
      <w:pPr>
        <w:pStyle w:val="af1"/>
        <w:rPr>
          <w:rtl/>
        </w:rPr>
      </w:pPr>
      <w:r>
        <w:rPr>
          <w:rtl/>
        </w:rPr>
        <w:t>היו"ר יולי-יואל אדלשטיין:</w:t>
      </w:r>
    </w:p>
    <w:p w14:paraId="50967580" w14:textId="77777777" w:rsidR="00000000" w:rsidRDefault="005A3897">
      <w:pPr>
        <w:pStyle w:val="a0"/>
        <w:rPr>
          <w:rtl/>
        </w:rPr>
      </w:pPr>
    </w:p>
    <w:p w14:paraId="37268D03" w14:textId="77777777" w:rsidR="00000000" w:rsidRDefault="005A3897">
      <w:pPr>
        <w:pStyle w:val="a0"/>
        <w:rPr>
          <w:rFonts w:hint="cs"/>
          <w:rtl/>
        </w:rPr>
      </w:pPr>
      <w:r>
        <w:rPr>
          <w:rFonts w:hint="cs"/>
          <w:rtl/>
        </w:rPr>
        <w:t xml:space="preserve">לא, יש לך עוד זמן. </w:t>
      </w:r>
    </w:p>
    <w:p w14:paraId="5CFC79F0" w14:textId="77777777" w:rsidR="00000000" w:rsidRDefault="005A3897">
      <w:pPr>
        <w:pStyle w:val="a0"/>
        <w:rPr>
          <w:rFonts w:hint="cs"/>
          <w:rtl/>
        </w:rPr>
      </w:pPr>
    </w:p>
    <w:p w14:paraId="5CDEE1D3" w14:textId="77777777" w:rsidR="00000000" w:rsidRDefault="005A3897">
      <w:pPr>
        <w:pStyle w:val="-"/>
        <w:rPr>
          <w:rtl/>
        </w:rPr>
      </w:pPr>
      <w:bookmarkStart w:id="116" w:name="FS000000433T11_10_2004_19_22_35C"/>
      <w:bookmarkEnd w:id="116"/>
      <w:r>
        <w:rPr>
          <w:rtl/>
        </w:rPr>
        <w:t>דליה איציק (העבודה-מימד):</w:t>
      </w:r>
    </w:p>
    <w:p w14:paraId="6D8A3C3C" w14:textId="77777777" w:rsidR="00000000" w:rsidRDefault="005A3897">
      <w:pPr>
        <w:pStyle w:val="a0"/>
        <w:rPr>
          <w:rtl/>
        </w:rPr>
      </w:pPr>
    </w:p>
    <w:p w14:paraId="6B35A8CE" w14:textId="77777777" w:rsidR="00000000" w:rsidRDefault="005A3897">
      <w:pPr>
        <w:pStyle w:val="a0"/>
        <w:rPr>
          <w:rFonts w:hint="cs"/>
          <w:rtl/>
        </w:rPr>
      </w:pPr>
      <w:r>
        <w:rPr>
          <w:rFonts w:hint="cs"/>
          <w:rtl/>
        </w:rPr>
        <w:t xml:space="preserve">כמה זמן עוד יש לי? </w:t>
      </w:r>
    </w:p>
    <w:p w14:paraId="0499CCF8" w14:textId="77777777" w:rsidR="00000000" w:rsidRDefault="005A3897">
      <w:pPr>
        <w:pStyle w:val="a0"/>
        <w:rPr>
          <w:rFonts w:hint="cs"/>
          <w:rtl/>
        </w:rPr>
      </w:pPr>
    </w:p>
    <w:p w14:paraId="1B58E963" w14:textId="77777777" w:rsidR="00000000" w:rsidRDefault="005A3897">
      <w:pPr>
        <w:pStyle w:val="af1"/>
        <w:rPr>
          <w:rtl/>
        </w:rPr>
      </w:pPr>
      <w:r>
        <w:rPr>
          <w:rtl/>
        </w:rPr>
        <w:t>היו"ר יולי-יואל אדלשטיין:</w:t>
      </w:r>
    </w:p>
    <w:p w14:paraId="3CFE43A5" w14:textId="77777777" w:rsidR="00000000" w:rsidRDefault="005A3897">
      <w:pPr>
        <w:pStyle w:val="a0"/>
        <w:rPr>
          <w:rtl/>
        </w:rPr>
      </w:pPr>
    </w:p>
    <w:p w14:paraId="0175F221" w14:textId="77777777" w:rsidR="00000000" w:rsidRDefault="005A3897">
      <w:pPr>
        <w:pStyle w:val="a0"/>
        <w:rPr>
          <w:rFonts w:hint="cs"/>
          <w:rtl/>
        </w:rPr>
      </w:pPr>
      <w:r>
        <w:rPr>
          <w:rFonts w:hint="cs"/>
          <w:rtl/>
        </w:rPr>
        <w:t xml:space="preserve">יש לך עוד ארבע דקות. </w:t>
      </w:r>
    </w:p>
    <w:p w14:paraId="24D67FA8" w14:textId="77777777" w:rsidR="00000000" w:rsidRDefault="005A3897">
      <w:pPr>
        <w:pStyle w:val="a0"/>
        <w:rPr>
          <w:rFonts w:hint="cs"/>
          <w:rtl/>
        </w:rPr>
      </w:pPr>
    </w:p>
    <w:p w14:paraId="53EC1531" w14:textId="77777777" w:rsidR="00000000" w:rsidRDefault="005A3897">
      <w:pPr>
        <w:pStyle w:val="-"/>
        <w:rPr>
          <w:rtl/>
        </w:rPr>
      </w:pPr>
      <w:bookmarkStart w:id="117" w:name="FS000000433T11_10_2004_19_22_45C"/>
      <w:bookmarkEnd w:id="117"/>
      <w:r>
        <w:rPr>
          <w:rtl/>
        </w:rPr>
        <w:t>דליה איציק (העבודה-מימד):</w:t>
      </w:r>
    </w:p>
    <w:p w14:paraId="22F5D0E2" w14:textId="77777777" w:rsidR="00000000" w:rsidRDefault="005A3897">
      <w:pPr>
        <w:pStyle w:val="a0"/>
        <w:rPr>
          <w:rtl/>
        </w:rPr>
      </w:pPr>
    </w:p>
    <w:p w14:paraId="4B5B2240" w14:textId="77777777" w:rsidR="00000000" w:rsidRDefault="005A3897">
      <w:pPr>
        <w:pStyle w:val="a0"/>
        <w:rPr>
          <w:rFonts w:hint="cs"/>
          <w:rtl/>
        </w:rPr>
      </w:pPr>
      <w:r>
        <w:rPr>
          <w:rFonts w:hint="cs"/>
          <w:rtl/>
        </w:rPr>
        <w:t>תודה רבה. ובכן, אני יושבת כאן ומסתכלת על עיניה של חברת הכנסת רוחמה אברהם. אני אומרת לעצמי, מה עובר לך בראש? את שמעת עכשיו את ראש המ</w:t>
      </w:r>
      <w:r>
        <w:rPr>
          <w:rFonts w:hint="cs"/>
          <w:rtl/>
        </w:rPr>
        <w:t xml:space="preserve">משלה, יוצאים החברים שלך כאן ואומרים לי, שלמטה המרד, טוב שבר-כוכבא לא למד מהם לעשות מרד. דרך אגב, איפה גילה גמליאל? </w:t>
      </w:r>
    </w:p>
    <w:p w14:paraId="023DDB47" w14:textId="77777777" w:rsidR="00000000" w:rsidRDefault="005A3897">
      <w:pPr>
        <w:pStyle w:val="a0"/>
        <w:rPr>
          <w:rFonts w:hint="cs"/>
          <w:rtl/>
        </w:rPr>
      </w:pPr>
    </w:p>
    <w:p w14:paraId="1A11E718" w14:textId="77777777" w:rsidR="00000000" w:rsidRDefault="005A3897">
      <w:pPr>
        <w:pStyle w:val="af0"/>
        <w:rPr>
          <w:rtl/>
        </w:rPr>
      </w:pPr>
      <w:r>
        <w:rPr>
          <w:rFonts w:hint="eastAsia"/>
          <w:rtl/>
        </w:rPr>
        <w:t>רוחמה</w:t>
      </w:r>
      <w:r>
        <w:rPr>
          <w:rtl/>
        </w:rPr>
        <w:t xml:space="preserve"> אברהם (הליכוד):</w:t>
      </w:r>
    </w:p>
    <w:p w14:paraId="3BDB5552" w14:textId="77777777" w:rsidR="00000000" w:rsidRDefault="005A3897">
      <w:pPr>
        <w:pStyle w:val="a0"/>
        <w:rPr>
          <w:rFonts w:hint="cs"/>
          <w:rtl/>
        </w:rPr>
      </w:pPr>
    </w:p>
    <w:p w14:paraId="6864EDD9" w14:textId="77777777" w:rsidR="00000000" w:rsidRDefault="005A3897">
      <w:pPr>
        <w:pStyle w:val="a0"/>
        <w:rPr>
          <w:rFonts w:hint="cs"/>
          <w:rtl/>
        </w:rPr>
      </w:pPr>
      <w:r>
        <w:rPr>
          <w:rFonts w:hint="cs"/>
          <w:rtl/>
        </w:rPr>
        <w:t xml:space="preserve">את הבייביסיטר שלה? </w:t>
      </w:r>
    </w:p>
    <w:p w14:paraId="03058D7B" w14:textId="77777777" w:rsidR="00000000" w:rsidRDefault="005A3897">
      <w:pPr>
        <w:pStyle w:val="a0"/>
        <w:rPr>
          <w:rFonts w:hint="cs"/>
          <w:rtl/>
        </w:rPr>
      </w:pPr>
    </w:p>
    <w:p w14:paraId="07114D87" w14:textId="77777777" w:rsidR="00000000" w:rsidRDefault="005A3897">
      <w:pPr>
        <w:pStyle w:val="-"/>
        <w:rPr>
          <w:rtl/>
        </w:rPr>
      </w:pPr>
      <w:bookmarkStart w:id="118" w:name="FS000000433T11_10_2004_19_23_42C"/>
      <w:bookmarkEnd w:id="118"/>
      <w:r>
        <w:rPr>
          <w:rtl/>
        </w:rPr>
        <w:t>דליה איציק (העבודה-מימד):</w:t>
      </w:r>
    </w:p>
    <w:p w14:paraId="3DD7DD1B" w14:textId="77777777" w:rsidR="00000000" w:rsidRDefault="005A3897">
      <w:pPr>
        <w:pStyle w:val="a0"/>
        <w:rPr>
          <w:rtl/>
        </w:rPr>
      </w:pPr>
    </w:p>
    <w:p w14:paraId="1D4A33F6" w14:textId="77777777" w:rsidR="00000000" w:rsidRDefault="005A3897">
      <w:pPr>
        <w:pStyle w:val="a0"/>
        <w:rPr>
          <w:rFonts w:hint="cs"/>
          <w:rtl/>
        </w:rPr>
      </w:pPr>
      <w:r>
        <w:rPr>
          <w:rFonts w:hint="cs"/>
          <w:rtl/>
        </w:rPr>
        <w:t xml:space="preserve">לא, אמרו לי שהיא קצינת המרד, איפה היא היתה היום? יש מזכירות מרד ויש </w:t>
      </w:r>
      <w:r>
        <w:rPr>
          <w:rFonts w:hint="cs"/>
          <w:rtl/>
        </w:rPr>
        <w:t xml:space="preserve">קצינת מרד. </w:t>
      </w:r>
    </w:p>
    <w:p w14:paraId="42B822C8" w14:textId="77777777" w:rsidR="00000000" w:rsidRDefault="005A3897">
      <w:pPr>
        <w:pStyle w:val="a0"/>
        <w:rPr>
          <w:rFonts w:hint="cs"/>
          <w:rtl/>
        </w:rPr>
      </w:pPr>
    </w:p>
    <w:p w14:paraId="2D1B3843" w14:textId="77777777" w:rsidR="00000000" w:rsidRDefault="005A3897">
      <w:pPr>
        <w:pStyle w:val="af1"/>
        <w:rPr>
          <w:rtl/>
        </w:rPr>
      </w:pPr>
      <w:r>
        <w:rPr>
          <w:rtl/>
        </w:rPr>
        <w:t>היו"ר יולי-יואל אדלשטיין:</w:t>
      </w:r>
    </w:p>
    <w:p w14:paraId="084A2182" w14:textId="77777777" w:rsidR="00000000" w:rsidRDefault="005A3897">
      <w:pPr>
        <w:pStyle w:val="a0"/>
        <w:rPr>
          <w:rtl/>
        </w:rPr>
      </w:pPr>
    </w:p>
    <w:p w14:paraId="1EF4306D" w14:textId="77777777" w:rsidR="00000000" w:rsidRDefault="005A3897">
      <w:pPr>
        <w:pStyle w:val="a0"/>
        <w:rPr>
          <w:rFonts w:hint="cs"/>
          <w:rtl/>
        </w:rPr>
      </w:pPr>
      <w:r>
        <w:rPr>
          <w:rFonts w:hint="cs"/>
          <w:rtl/>
        </w:rPr>
        <w:t xml:space="preserve">יש כאלה שנופלים בקרב. </w:t>
      </w:r>
    </w:p>
    <w:p w14:paraId="18F281EB" w14:textId="77777777" w:rsidR="00000000" w:rsidRDefault="005A3897">
      <w:pPr>
        <w:pStyle w:val="a0"/>
        <w:rPr>
          <w:rFonts w:hint="cs"/>
          <w:rtl/>
        </w:rPr>
      </w:pPr>
    </w:p>
    <w:p w14:paraId="2A6ED051" w14:textId="77777777" w:rsidR="00000000" w:rsidRDefault="005A3897">
      <w:pPr>
        <w:pStyle w:val="-"/>
        <w:rPr>
          <w:rtl/>
        </w:rPr>
      </w:pPr>
      <w:bookmarkStart w:id="119" w:name="FS000000433T11_10_2004_19_24_10C"/>
      <w:bookmarkEnd w:id="119"/>
      <w:r>
        <w:rPr>
          <w:rtl/>
        </w:rPr>
        <w:t>דליה איציק (העבודה-מימד):</w:t>
      </w:r>
    </w:p>
    <w:p w14:paraId="783A72E3" w14:textId="77777777" w:rsidR="00000000" w:rsidRDefault="005A3897">
      <w:pPr>
        <w:pStyle w:val="a0"/>
        <w:rPr>
          <w:rtl/>
        </w:rPr>
      </w:pPr>
    </w:p>
    <w:p w14:paraId="755668E5" w14:textId="77777777" w:rsidR="00000000" w:rsidRDefault="005A3897">
      <w:pPr>
        <w:pStyle w:val="a0"/>
        <w:rPr>
          <w:rFonts w:hint="cs"/>
          <w:rtl/>
        </w:rPr>
      </w:pPr>
      <w:r>
        <w:rPr>
          <w:rFonts w:hint="cs"/>
          <w:rtl/>
        </w:rPr>
        <w:t xml:space="preserve">אבל כל כך מהר? </w:t>
      </w:r>
    </w:p>
    <w:p w14:paraId="0F0311E7" w14:textId="77777777" w:rsidR="00000000" w:rsidRDefault="005A3897">
      <w:pPr>
        <w:pStyle w:val="a0"/>
        <w:rPr>
          <w:rFonts w:hint="cs"/>
          <w:rtl/>
        </w:rPr>
      </w:pPr>
    </w:p>
    <w:p w14:paraId="03D29660" w14:textId="77777777" w:rsidR="00000000" w:rsidRDefault="005A3897">
      <w:pPr>
        <w:pStyle w:val="af0"/>
        <w:rPr>
          <w:rtl/>
        </w:rPr>
      </w:pPr>
      <w:r>
        <w:rPr>
          <w:rFonts w:hint="eastAsia"/>
          <w:rtl/>
        </w:rPr>
        <w:t>רוחמה</w:t>
      </w:r>
      <w:r>
        <w:rPr>
          <w:rtl/>
        </w:rPr>
        <w:t xml:space="preserve"> אברהם (הליכוד):</w:t>
      </w:r>
    </w:p>
    <w:p w14:paraId="40DF90FB" w14:textId="77777777" w:rsidR="00000000" w:rsidRDefault="005A3897">
      <w:pPr>
        <w:pStyle w:val="a0"/>
        <w:rPr>
          <w:rFonts w:hint="cs"/>
          <w:rtl/>
        </w:rPr>
      </w:pPr>
    </w:p>
    <w:p w14:paraId="5BC9B82F" w14:textId="77777777" w:rsidR="00000000" w:rsidRDefault="005A3897">
      <w:pPr>
        <w:pStyle w:val="a0"/>
        <w:rPr>
          <w:rFonts w:hint="cs"/>
          <w:rtl/>
        </w:rPr>
      </w:pPr>
      <w:r>
        <w:rPr>
          <w:rFonts w:hint="cs"/>
          <w:rtl/>
        </w:rPr>
        <w:t xml:space="preserve">או שייפלו בקרב יום אחד. </w:t>
      </w:r>
    </w:p>
    <w:p w14:paraId="64ABDC75" w14:textId="77777777" w:rsidR="00000000" w:rsidRDefault="005A3897">
      <w:pPr>
        <w:pStyle w:val="a0"/>
        <w:rPr>
          <w:rFonts w:hint="cs"/>
          <w:rtl/>
        </w:rPr>
      </w:pPr>
    </w:p>
    <w:p w14:paraId="3035583C" w14:textId="77777777" w:rsidR="00000000" w:rsidRDefault="005A3897">
      <w:pPr>
        <w:pStyle w:val="-"/>
        <w:rPr>
          <w:rtl/>
        </w:rPr>
      </w:pPr>
      <w:bookmarkStart w:id="120" w:name="FS000000433T11_10_2004_18_15_51C"/>
      <w:bookmarkEnd w:id="120"/>
      <w:r>
        <w:rPr>
          <w:rtl/>
        </w:rPr>
        <w:t>דליה איציק (העבודה-מימד):</w:t>
      </w:r>
    </w:p>
    <w:p w14:paraId="0986C693" w14:textId="77777777" w:rsidR="00000000" w:rsidRDefault="005A3897">
      <w:pPr>
        <w:pStyle w:val="a0"/>
        <w:rPr>
          <w:rtl/>
        </w:rPr>
      </w:pPr>
    </w:p>
    <w:p w14:paraId="127CA18A" w14:textId="77777777" w:rsidR="00000000" w:rsidRDefault="005A3897">
      <w:pPr>
        <w:pStyle w:val="a0"/>
        <w:rPr>
          <w:rFonts w:hint="cs"/>
          <w:rtl/>
        </w:rPr>
      </w:pPr>
      <w:r>
        <w:rPr>
          <w:rFonts w:hint="cs"/>
          <w:rtl/>
        </w:rPr>
        <w:t>או שייפלו בקרב יום אחד. בכל זאת, אני רוצה להגיד משהו. אומר שם דובי וייסג</w:t>
      </w:r>
      <w:r>
        <w:rPr>
          <w:rFonts w:hint="cs"/>
          <w:rtl/>
        </w:rPr>
        <w:t>לס: ההתנתקות מספקת את כמות הפורמלין הנדרשת כדי שלא יהיה תהליך מדיני עם הפלסטינים. בדרך כלל, תסלחו לי, שמים איברים מתים בפורמלין, אתם יודעים, כדי לשמר אותם. אומר פה ראש הממשלה קבל עם ועדה: אני מתכוון לאמץ את תוכנית בוש, אני לא חוזר בי. כך הוא אמר.</w:t>
      </w:r>
    </w:p>
    <w:p w14:paraId="524DDE15" w14:textId="77777777" w:rsidR="00000000" w:rsidRDefault="005A3897">
      <w:pPr>
        <w:pStyle w:val="a0"/>
        <w:ind w:firstLine="0"/>
        <w:rPr>
          <w:rFonts w:hint="cs"/>
          <w:rtl/>
        </w:rPr>
      </w:pPr>
    </w:p>
    <w:p w14:paraId="104DB941" w14:textId="77777777" w:rsidR="00000000" w:rsidRDefault="005A3897">
      <w:pPr>
        <w:pStyle w:val="a0"/>
        <w:rPr>
          <w:rFonts w:hint="cs"/>
          <w:rtl/>
        </w:rPr>
      </w:pPr>
      <w:r>
        <w:rPr>
          <w:rFonts w:hint="cs"/>
          <w:rtl/>
        </w:rPr>
        <w:t>אני מסתכ</w:t>
      </w:r>
      <w:r>
        <w:rPr>
          <w:rFonts w:hint="cs"/>
          <w:rtl/>
        </w:rPr>
        <w:t>לת עליך, אדוני היושב-ראש, ואני שואלת את עצמי: איך תצביע עכשיו? אתה הרי מראשי המורדים, לא?</w:t>
      </w:r>
    </w:p>
    <w:p w14:paraId="10C89C20" w14:textId="77777777" w:rsidR="00000000" w:rsidRDefault="005A3897">
      <w:pPr>
        <w:pStyle w:val="a0"/>
        <w:rPr>
          <w:rFonts w:hint="cs"/>
          <w:rtl/>
        </w:rPr>
      </w:pPr>
    </w:p>
    <w:p w14:paraId="7B1A4339" w14:textId="77777777" w:rsidR="00000000" w:rsidRDefault="005A3897">
      <w:pPr>
        <w:pStyle w:val="af1"/>
        <w:rPr>
          <w:rtl/>
        </w:rPr>
      </w:pPr>
      <w:r>
        <w:rPr>
          <w:rtl/>
        </w:rPr>
        <w:t>היו"ר יולי-יואל אדלשטיין:</w:t>
      </w:r>
    </w:p>
    <w:p w14:paraId="3991EC7A" w14:textId="77777777" w:rsidR="00000000" w:rsidRDefault="005A3897">
      <w:pPr>
        <w:pStyle w:val="a0"/>
        <w:rPr>
          <w:rtl/>
        </w:rPr>
      </w:pPr>
    </w:p>
    <w:p w14:paraId="2E29C715" w14:textId="77777777" w:rsidR="00000000" w:rsidRDefault="005A3897">
      <w:pPr>
        <w:pStyle w:val="a0"/>
        <w:rPr>
          <w:rFonts w:hint="cs"/>
          <w:rtl/>
        </w:rPr>
      </w:pPr>
      <w:r>
        <w:rPr>
          <w:rFonts w:hint="cs"/>
          <w:rtl/>
        </w:rPr>
        <w:t>אני מנוע מלהשיב לך מעל דוכן היושב-ראש, אבל בשמחה אשיב לך ברגע שארד.</w:t>
      </w:r>
    </w:p>
    <w:p w14:paraId="13C74467" w14:textId="77777777" w:rsidR="00000000" w:rsidRDefault="005A3897">
      <w:pPr>
        <w:pStyle w:val="a0"/>
        <w:rPr>
          <w:rFonts w:hint="cs"/>
          <w:rtl/>
        </w:rPr>
      </w:pPr>
    </w:p>
    <w:p w14:paraId="5E97D9BD" w14:textId="77777777" w:rsidR="00000000" w:rsidRDefault="005A3897">
      <w:pPr>
        <w:pStyle w:val="-"/>
        <w:rPr>
          <w:rtl/>
        </w:rPr>
      </w:pPr>
      <w:r>
        <w:rPr>
          <w:rtl/>
        </w:rPr>
        <w:t>דליה איציק (העבודה-מימד):</w:t>
      </w:r>
    </w:p>
    <w:p w14:paraId="02891BF4" w14:textId="77777777" w:rsidR="00000000" w:rsidRDefault="005A3897">
      <w:pPr>
        <w:pStyle w:val="a0"/>
        <w:rPr>
          <w:rtl/>
        </w:rPr>
      </w:pPr>
    </w:p>
    <w:p w14:paraId="61020F85" w14:textId="77777777" w:rsidR="00000000" w:rsidRDefault="005A3897">
      <w:pPr>
        <w:pStyle w:val="a0"/>
        <w:rPr>
          <w:rFonts w:hint="cs"/>
          <w:rtl/>
        </w:rPr>
      </w:pPr>
      <w:r>
        <w:rPr>
          <w:rFonts w:hint="cs"/>
          <w:rtl/>
        </w:rPr>
        <w:t>ובכן, אני בהרגשה שצריך לומר היום לראש הממש</w:t>
      </w:r>
      <w:r>
        <w:rPr>
          <w:rFonts w:hint="cs"/>
          <w:rtl/>
        </w:rPr>
        <w:t xml:space="preserve">לה: מה שהיה לך במושב הקודם - לא יהיה לך במושב הזה. אין יותר רשת ביטחון אוטומטית. רשת הביטחון שלנו - אני מודיעה לך - מחוררת. היא כבר איננה, היא עם חורים גדולים מאוד. כבר לא נהיה בכיס שלך, אפילו לא עם הקסמים של רוחמה, שכל פעם באה ומנסה, ובאמת, מתוך רצון טוב </w:t>
      </w:r>
      <w:r>
        <w:rPr>
          <w:rFonts w:hint="cs"/>
          <w:rtl/>
        </w:rPr>
        <w:t xml:space="preserve">ומתוך ראיית טובתה של המדינה. אני באמת משבחת אותך על זה - אין יותר להיות בכיס שלו. את יודעת למה? כי כמעט אין שגיאה שהוא לא עשה. </w:t>
      </w:r>
    </w:p>
    <w:p w14:paraId="271A3DC8" w14:textId="77777777" w:rsidR="00000000" w:rsidRDefault="005A3897">
      <w:pPr>
        <w:pStyle w:val="a0"/>
        <w:rPr>
          <w:rFonts w:hint="cs"/>
          <w:rtl/>
        </w:rPr>
      </w:pPr>
    </w:p>
    <w:p w14:paraId="34C0F1AE" w14:textId="77777777" w:rsidR="00000000" w:rsidRDefault="005A3897">
      <w:pPr>
        <w:pStyle w:val="a0"/>
        <w:rPr>
          <w:rFonts w:hint="cs"/>
          <w:rtl/>
        </w:rPr>
      </w:pPr>
      <w:r>
        <w:rPr>
          <w:rFonts w:hint="cs"/>
          <w:rtl/>
        </w:rPr>
        <w:t xml:space="preserve">פעם אחת הוא פונה למתפקדי הליכוד, ואחר כך הוא גם מבטיח שהוא יקשיב להם, ואחר כך הוא גם מצפצף עליהם, ואחר כך הוא גם מסביר שהוא לא </w:t>
      </w:r>
      <w:r>
        <w:rPr>
          <w:rFonts w:hint="cs"/>
          <w:rtl/>
        </w:rPr>
        <w:t>יכול סתם ככה, כי יש מהלכים שלוקחים זמן. ואחר כך יש הריאיון של דובי וייסגלס - בוודאי נשלח על-ידו. אחר כך הוא סותר את הדברים של דובי וייסגלס. גם אני לא מאמינה לו. למה שאני אאמין לו? יש לי הזדמנות - - -</w:t>
      </w:r>
    </w:p>
    <w:p w14:paraId="690479C0" w14:textId="77777777" w:rsidR="00000000" w:rsidRDefault="005A3897">
      <w:pPr>
        <w:pStyle w:val="a0"/>
        <w:rPr>
          <w:rFonts w:hint="cs"/>
          <w:rtl/>
        </w:rPr>
      </w:pPr>
    </w:p>
    <w:p w14:paraId="6BBF96E9" w14:textId="77777777" w:rsidR="00000000" w:rsidRDefault="005A3897">
      <w:pPr>
        <w:pStyle w:val="af0"/>
        <w:rPr>
          <w:rtl/>
        </w:rPr>
      </w:pPr>
      <w:r>
        <w:rPr>
          <w:rFonts w:hint="eastAsia"/>
          <w:rtl/>
        </w:rPr>
        <w:t>רוחמה</w:t>
      </w:r>
      <w:r>
        <w:rPr>
          <w:rtl/>
        </w:rPr>
        <w:t xml:space="preserve"> אברהם (הליכוד):</w:t>
      </w:r>
    </w:p>
    <w:p w14:paraId="300D5285" w14:textId="77777777" w:rsidR="00000000" w:rsidRDefault="005A3897">
      <w:pPr>
        <w:pStyle w:val="a0"/>
        <w:rPr>
          <w:rFonts w:hint="cs"/>
          <w:rtl/>
        </w:rPr>
      </w:pPr>
    </w:p>
    <w:p w14:paraId="0A23851F" w14:textId="77777777" w:rsidR="00000000" w:rsidRDefault="005A3897">
      <w:pPr>
        <w:pStyle w:val="a0"/>
        <w:rPr>
          <w:rFonts w:hint="cs"/>
          <w:rtl/>
        </w:rPr>
      </w:pPr>
      <w:r>
        <w:rPr>
          <w:rFonts w:hint="cs"/>
          <w:rtl/>
        </w:rPr>
        <w:t>- - -</w:t>
      </w:r>
    </w:p>
    <w:p w14:paraId="0FB6B0B6" w14:textId="77777777" w:rsidR="00000000" w:rsidRDefault="005A3897">
      <w:pPr>
        <w:pStyle w:val="a0"/>
        <w:rPr>
          <w:rFonts w:hint="cs"/>
          <w:rtl/>
        </w:rPr>
      </w:pPr>
    </w:p>
    <w:p w14:paraId="6EA5DD4D" w14:textId="77777777" w:rsidR="00000000" w:rsidRDefault="005A3897">
      <w:pPr>
        <w:pStyle w:val="-"/>
        <w:rPr>
          <w:rtl/>
        </w:rPr>
      </w:pPr>
      <w:bookmarkStart w:id="121" w:name="FS000000433T11_10_2004_19_10_56C"/>
      <w:r>
        <w:rPr>
          <w:rFonts w:hint="eastAsia"/>
          <w:rtl/>
        </w:rPr>
        <w:t>דליה</w:t>
      </w:r>
      <w:r>
        <w:rPr>
          <w:rtl/>
        </w:rPr>
        <w:t xml:space="preserve"> איציק (העבודה-מימד):</w:t>
      </w:r>
    </w:p>
    <w:p w14:paraId="6C27D319" w14:textId="77777777" w:rsidR="00000000" w:rsidRDefault="005A3897">
      <w:pPr>
        <w:pStyle w:val="a0"/>
        <w:rPr>
          <w:rFonts w:hint="cs"/>
          <w:rtl/>
        </w:rPr>
      </w:pPr>
    </w:p>
    <w:p w14:paraId="4EDA574C" w14:textId="77777777" w:rsidR="00000000" w:rsidRDefault="005A3897">
      <w:pPr>
        <w:pStyle w:val="a0"/>
        <w:rPr>
          <w:rFonts w:hint="cs"/>
          <w:rtl/>
        </w:rPr>
      </w:pPr>
      <w:r>
        <w:rPr>
          <w:rFonts w:hint="cs"/>
          <w:rtl/>
        </w:rPr>
        <w:t xml:space="preserve">לא. יש לי הזדמנות. בשבוע הבא, עוד שבועיים, עוד חודש, עוד חודשיים, יבוא על מעשים - איך אמר ביבי נתניהו? ייתן - יקבל. לא ייתן - לא יקבל. ייתן יציאה מעזה, יקבל. לא ייתן - לא יקבל, שום תמיכה. אין סיבה. סך הכול, כשאתה מסתכל במבחן התוצאה - רוחמה, עם יד על הלב </w:t>
      </w:r>
      <w:r>
        <w:rPr>
          <w:rFonts w:hint="cs"/>
          <w:rtl/>
        </w:rPr>
        <w:t>- הליכוד הוא לא ליכוד בנושאים הכלכליים - זה לא ליכוד. זה ליכוד? והליכוד הוא לא ליכוד בנושאים המדיניים - - -</w:t>
      </w:r>
    </w:p>
    <w:p w14:paraId="2953EA22" w14:textId="77777777" w:rsidR="00000000" w:rsidRDefault="005A3897">
      <w:pPr>
        <w:pStyle w:val="a0"/>
        <w:rPr>
          <w:rFonts w:hint="cs"/>
          <w:rtl/>
        </w:rPr>
      </w:pPr>
    </w:p>
    <w:p w14:paraId="1349E6EE" w14:textId="77777777" w:rsidR="00000000" w:rsidRDefault="005A3897">
      <w:pPr>
        <w:pStyle w:val="af0"/>
        <w:rPr>
          <w:rtl/>
        </w:rPr>
      </w:pPr>
      <w:r>
        <w:rPr>
          <w:rFonts w:hint="eastAsia"/>
          <w:rtl/>
        </w:rPr>
        <w:t>רוחמה</w:t>
      </w:r>
      <w:r>
        <w:rPr>
          <w:rtl/>
        </w:rPr>
        <w:t xml:space="preserve"> אברהם (הליכוד):</w:t>
      </w:r>
    </w:p>
    <w:p w14:paraId="152D045E" w14:textId="77777777" w:rsidR="00000000" w:rsidRDefault="005A3897">
      <w:pPr>
        <w:pStyle w:val="a0"/>
        <w:rPr>
          <w:rFonts w:hint="cs"/>
          <w:rtl/>
        </w:rPr>
      </w:pPr>
    </w:p>
    <w:bookmarkEnd w:id="121"/>
    <w:p w14:paraId="7B0D3DB2" w14:textId="77777777" w:rsidR="00000000" w:rsidRDefault="005A3897">
      <w:pPr>
        <w:pStyle w:val="a0"/>
        <w:rPr>
          <w:rFonts w:hint="cs"/>
          <w:rtl/>
        </w:rPr>
      </w:pPr>
      <w:r>
        <w:rPr>
          <w:rFonts w:hint="cs"/>
          <w:rtl/>
        </w:rPr>
        <w:t>- - -</w:t>
      </w:r>
    </w:p>
    <w:p w14:paraId="4604D4AB" w14:textId="77777777" w:rsidR="00000000" w:rsidRDefault="005A3897">
      <w:pPr>
        <w:pStyle w:val="a0"/>
        <w:rPr>
          <w:rFonts w:hint="cs"/>
          <w:rtl/>
        </w:rPr>
      </w:pPr>
    </w:p>
    <w:p w14:paraId="425F7977" w14:textId="77777777" w:rsidR="00000000" w:rsidRDefault="005A3897">
      <w:pPr>
        <w:pStyle w:val="-"/>
        <w:rPr>
          <w:rtl/>
        </w:rPr>
      </w:pPr>
      <w:bookmarkStart w:id="122" w:name="FS000000433T11_10_2004_19_13_42C"/>
      <w:bookmarkEnd w:id="122"/>
      <w:r>
        <w:rPr>
          <w:rtl/>
        </w:rPr>
        <w:t>דליה איציק (העבודה-מימד):</w:t>
      </w:r>
    </w:p>
    <w:p w14:paraId="63C39FCC" w14:textId="77777777" w:rsidR="00000000" w:rsidRDefault="005A3897">
      <w:pPr>
        <w:pStyle w:val="a0"/>
        <w:rPr>
          <w:rtl/>
        </w:rPr>
      </w:pPr>
    </w:p>
    <w:p w14:paraId="62D63F95" w14:textId="77777777" w:rsidR="00000000" w:rsidRDefault="005A3897">
      <w:pPr>
        <w:pStyle w:val="a0"/>
        <w:rPr>
          <w:rFonts w:hint="cs"/>
          <w:rtl/>
        </w:rPr>
      </w:pPr>
      <w:r>
        <w:rPr>
          <w:rFonts w:hint="cs"/>
          <w:rtl/>
        </w:rPr>
        <w:t xml:space="preserve">הוא לא כלום. במבחן התוצאה זה כושל. </w:t>
      </w:r>
    </w:p>
    <w:p w14:paraId="5052153D" w14:textId="77777777" w:rsidR="00000000" w:rsidRDefault="005A3897">
      <w:pPr>
        <w:pStyle w:val="a0"/>
        <w:rPr>
          <w:rFonts w:hint="cs"/>
          <w:rtl/>
        </w:rPr>
      </w:pPr>
    </w:p>
    <w:p w14:paraId="7805A464" w14:textId="77777777" w:rsidR="00000000" w:rsidRDefault="005A3897">
      <w:pPr>
        <w:pStyle w:val="af0"/>
        <w:rPr>
          <w:rtl/>
        </w:rPr>
      </w:pPr>
      <w:r>
        <w:rPr>
          <w:rFonts w:hint="eastAsia"/>
          <w:rtl/>
        </w:rPr>
        <w:t>רוחמה</w:t>
      </w:r>
      <w:r>
        <w:rPr>
          <w:rtl/>
        </w:rPr>
        <w:t xml:space="preserve"> אברהם (הליכוד):</w:t>
      </w:r>
    </w:p>
    <w:p w14:paraId="0B808B5D" w14:textId="77777777" w:rsidR="00000000" w:rsidRDefault="005A3897">
      <w:pPr>
        <w:pStyle w:val="a0"/>
        <w:rPr>
          <w:rFonts w:hint="cs"/>
          <w:rtl/>
        </w:rPr>
      </w:pPr>
    </w:p>
    <w:p w14:paraId="5D6F2C26" w14:textId="77777777" w:rsidR="00000000" w:rsidRDefault="005A3897">
      <w:pPr>
        <w:pStyle w:val="a0"/>
        <w:rPr>
          <w:rFonts w:hint="cs"/>
          <w:rtl/>
        </w:rPr>
      </w:pPr>
      <w:r>
        <w:rPr>
          <w:rFonts w:hint="cs"/>
          <w:rtl/>
        </w:rPr>
        <w:t>דליה, מי שהוציא את מדינת ישראל</w:t>
      </w:r>
      <w:r>
        <w:rPr>
          <w:rFonts w:hint="cs"/>
          <w:rtl/>
        </w:rPr>
        <w:t xml:space="preserve"> מההידרדרות שהיינו בה - - -</w:t>
      </w:r>
    </w:p>
    <w:p w14:paraId="0CFDA4F2" w14:textId="77777777" w:rsidR="00000000" w:rsidRDefault="005A3897">
      <w:pPr>
        <w:pStyle w:val="a0"/>
        <w:rPr>
          <w:rFonts w:hint="cs"/>
          <w:rtl/>
        </w:rPr>
      </w:pPr>
    </w:p>
    <w:p w14:paraId="79AD840B" w14:textId="77777777" w:rsidR="00000000" w:rsidRDefault="005A3897">
      <w:pPr>
        <w:pStyle w:val="-"/>
        <w:rPr>
          <w:rtl/>
        </w:rPr>
      </w:pPr>
      <w:bookmarkStart w:id="123" w:name="FS000000433T11_10_2004_19_15_12C"/>
      <w:bookmarkEnd w:id="123"/>
      <w:r>
        <w:rPr>
          <w:rtl/>
        </w:rPr>
        <w:t>דליה איציק (העבודה-מימד):</w:t>
      </w:r>
    </w:p>
    <w:p w14:paraId="10AF99AD" w14:textId="77777777" w:rsidR="00000000" w:rsidRDefault="005A3897">
      <w:pPr>
        <w:pStyle w:val="a0"/>
        <w:rPr>
          <w:rtl/>
        </w:rPr>
      </w:pPr>
    </w:p>
    <w:p w14:paraId="3BA7491B" w14:textId="77777777" w:rsidR="00000000" w:rsidRDefault="005A3897">
      <w:pPr>
        <w:pStyle w:val="a0"/>
        <w:rPr>
          <w:rFonts w:hint="cs"/>
          <w:rtl/>
        </w:rPr>
      </w:pPr>
      <w:r>
        <w:rPr>
          <w:rFonts w:hint="cs"/>
          <w:rtl/>
        </w:rPr>
        <w:t>היה לי ויכוח קודם עם גדעון סער, ואמרתי לו: תראה. בסקרי עומק שלנו - אומנם אתה מאוד יהיר, ואתה כל הזמן מנצח. אל תשכח שהתחלת עם 78 מנדטים - בעצם מפלגה יריבה שהיא כפול משלנו. אנחנו 19, אתם 40. תראו איך את</w:t>
      </w:r>
      <w:r>
        <w:rPr>
          <w:rFonts w:hint="cs"/>
          <w:rtl/>
        </w:rPr>
        <w:t xml:space="preserve">ם מפורקים ומפורדים. </w:t>
      </w:r>
    </w:p>
    <w:p w14:paraId="1BAC60AF" w14:textId="77777777" w:rsidR="00000000" w:rsidRDefault="005A3897">
      <w:pPr>
        <w:pStyle w:val="a0"/>
        <w:rPr>
          <w:rFonts w:hint="cs"/>
          <w:rtl/>
        </w:rPr>
      </w:pPr>
    </w:p>
    <w:p w14:paraId="3F05E52D" w14:textId="77777777" w:rsidR="00000000" w:rsidRDefault="005A3897">
      <w:pPr>
        <w:pStyle w:val="af0"/>
        <w:rPr>
          <w:rtl/>
        </w:rPr>
      </w:pPr>
      <w:r>
        <w:rPr>
          <w:rFonts w:hint="eastAsia"/>
          <w:rtl/>
        </w:rPr>
        <w:t>יחיאל</w:t>
      </w:r>
      <w:r>
        <w:rPr>
          <w:rtl/>
        </w:rPr>
        <w:t xml:space="preserve"> חזן (הליכוד):</w:t>
      </w:r>
    </w:p>
    <w:p w14:paraId="6035D3C0" w14:textId="77777777" w:rsidR="00000000" w:rsidRDefault="005A3897">
      <w:pPr>
        <w:pStyle w:val="a0"/>
        <w:rPr>
          <w:rFonts w:hint="cs"/>
          <w:rtl/>
        </w:rPr>
      </w:pPr>
    </w:p>
    <w:p w14:paraId="0C0955E1" w14:textId="77777777" w:rsidR="00000000" w:rsidRDefault="005A3897">
      <w:pPr>
        <w:pStyle w:val="a0"/>
        <w:rPr>
          <w:rFonts w:hint="cs"/>
          <w:rtl/>
        </w:rPr>
      </w:pPr>
      <w:r>
        <w:rPr>
          <w:rFonts w:hint="cs"/>
          <w:rtl/>
        </w:rPr>
        <w:t xml:space="preserve">ודאי, כי זה מאבק אידיאולוגי. </w:t>
      </w:r>
    </w:p>
    <w:p w14:paraId="5D304625" w14:textId="77777777" w:rsidR="00000000" w:rsidRDefault="005A3897">
      <w:pPr>
        <w:pStyle w:val="a0"/>
        <w:rPr>
          <w:rFonts w:hint="cs"/>
          <w:rtl/>
        </w:rPr>
      </w:pPr>
    </w:p>
    <w:p w14:paraId="1FFFD621" w14:textId="77777777" w:rsidR="00000000" w:rsidRDefault="005A3897">
      <w:pPr>
        <w:pStyle w:val="-"/>
        <w:rPr>
          <w:rtl/>
        </w:rPr>
      </w:pPr>
      <w:bookmarkStart w:id="124" w:name="FS000000433T11_10_2004_19_15_54C"/>
      <w:bookmarkEnd w:id="124"/>
      <w:r>
        <w:rPr>
          <w:rtl/>
        </w:rPr>
        <w:t>דליה איציק (העבודה-מימד):</w:t>
      </w:r>
    </w:p>
    <w:p w14:paraId="34C67DEA" w14:textId="77777777" w:rsidR="00000000" w:rsidRDefault="005A3897">
      <w:pPr>
        <w:pStyle w:val="a0"/>
        <w:rPr>
          <w:rtl/>
        </w:rPr>
      </w:pPr>
    </w:p>
    <w:p w14:paraId="3DD95040" w14:textId="77777777" w:rsidR="00000000" w:rsidRDefault="005A3897">
      <w:pPr>
        <w:pStyle w:val="a0"/>
        <w:rPr>
          <w:rFonts w:hint="cs"/>
          <w:rtl/>
        </w:rPr>
      </w:pPr>
      <w:r>
        <w:rPr>
          <w:rFonts w:hint="cs"/>
          <w:rtl/>
        </w:rPr>
        <w:t>אתם תרדו שמונה-תשעה מנדטים, אנחנו נעלה שמונה-תשעה מנדטים - - -</w:t>
      </w:r>
    </w:p>
    <w:p w14:paraId="54E883B6" w14:textId="77777777" w:rsidR="00000000" w:rsidRDefault="005A3897">
      <w:pPr>
        <w:pStyle w:val="a0"/>
        <w:rPr>
          <w:rFonts w:hint="cs"/>
          <w:rtl/>
        </w:rPr>
      </w:pPr>
    </w:p>
    <w:p w14:paraId="7711BC7F" w14:textId="77777777" w:rsidR="00000000" w:rsidRDefault="005A3897">
      <w:pPr>
        <w:pStyle w:val="af0"/>
        <w:rPr>
          <w:rtl/>
        </w:rPr>
      </w:pPr>
      <w:r>
        <w:rPr>
          <w:rFonts w:hint="eastAsia"/>
          <w:rtl/>
        </w:rPr>
        <w:t>רוחמה</w:t>
      </w:r>
      <w:r>
        <w:rPr>
          <w:rtl/>
        </w:rPr>
        <w:t xml:space="preserve"> אברהם (הליכוד):</w:t>
      </w:r>
    </w:p>
    <w:p w14:paraId="7E795D1A" w14:textId="77777777" w:rsidR="00000000" w:rsidRDefault="005A3897">
      <w:pPr>
        <w:pStyle w:val="a0"/>
        <w:rPr>
          <w:rFonts w:hint="cs"/>
          <w:rtl/>
        </w:rPr>
      </w:pPr>
    </w:p>
    <w:p w14:paraId="10F5B026" w14:textId="77777777" w:rsidR="00000000" w:rsidRDefault="005A3897">
      <w:pPr>
        <w:pStyle w:val="a0"/>
        <w:rPr>
          <w:rFonts w:hint="cs"/>
          <w:rtl/>
        </w:rPr>
      </w:pPr>
      <w:r>
        <w:rPr>
          <w:rFonts w:hint="cs"/>
          <w:rtl/>
        </w:rPr>
        <w:t>- - -</w:t>
      </w:r>
    </w:p>
    <w:p w14:paraId="3C736577" w14:textId="77777777" w:rsidR="00000000" w:rsidRDefault="005A3897">
      <w:pPr>
        <w:pStyle w:val="a0"/>
        <w:rPr>
          <w:rFonts w:hint="cs"/>
          <w:rtl/>
        </w:rPr>
      </w:pPr>
    </w:p>
    <w:p w14:paraId="320860E5" w14:textId="77777777" w:rsidR="00000000" w:rsidRDefault="005A3897">
      <w:pPr>
        <w:pStyle w:val="af0"/>
        <w:rPr>
          <w:rtl/>
        </w:rPr>
      </w:pPr>
      <w:r>
        <w:rPr>
          <w:rFonts w:hint="eastAsia"/>
          <w:rtl/>
        </w:rPr>
        <w:t>יחיאל</w:t>
      </w:r>
      <w:r>
        <w:rPr>
          <w:rtl/>
        </w:rPr>
        <w:t xml:space="preserve"> חזן (הליכוד):</w:t>
      </w:r>
    </w:p>
    <w:p w14:paraId="067A02CB" w14:textId="77777777" w:rsidR="00000000" w:rsidRDefault="005A3897">
      <w:pPr>
        <w:pStyle w:val="a0"/>
        <w:rPr>
          <w:rFonts w:hint="cs"/>
          <w:rtl/>
        </w:rPr>
      </w:pPr>
    </w:p>
    <w:p w14:paraId="11C9D1CF" w14:textId="77777777" w:rsidR="00000000" w:rsidRDefault="005A3897">
      <w:pPr>
        <w:pStyle w:val="a0"/>
        <w:rPr>
          <w:rFonts w:hint="cs"/>
          <w:rtl/>
        </w:rPr>
      </w:pPr>
      <w:r>
        <w:rPr>
          <w:rFonts w:hint="cs"/>
          <w:rtl/>
        </w:rPr>
        <w:t>- - -</w:t>
      </w:r>
    </w:p>
    <w:p w14:paraId="06829E30" w14:textId="77777777" w:rsidR="00000000" w:rsidRDefault="005A3897">
      <w:pPr>
        <w:pStyle w:val="a0"/>
        <w:rPr>
          <w:rFonts w:hint="cs"/>
          <w:rtl/>
        </w:rPr>
      </w:pPr>
    </w:p>
    <w:p w14:paraId="5BFB3C73" w14:textId="77777777" w:rsidR="00000000" w:rsidRDefault="005A3897">
      <w:pPr>
        <w:pStyle w:val="af0"/>
        <w:rPr>
          <w:rtl/>
        </w:rPr>
      </w:pPr>
      <w:r>
        <w:rPr>
          <w:rFonts w:hint="eastAsia"/>
          <w:rtl/>
        </w:rPr>
        <w:t>זאב</w:t>
      </w:r>
      <w:r>
        <w:rPr>
          <w:rtl/>
        </w:rPr>
        <w:t xml:space="preserve"> בוים (הליכוד):</w:t>
      </w:r>
    </w:p>
    <w:p w14:paraId="504AFDA4" w14:textId="77777777" w:rsidR="00000000" w:rsidRDefault="005A3897">
      <w:pPr>
        <w:pStyle w:val="a0"/>
        <w:rPr>
          <w:rFonts w:hint="cs"/>
          <w:rtl/>
        </w:rPr>
      </w:pPr>
    </w:p>
    <w:p w14:paraId="67F14BB3" w14:textId="77777777" w:rsidR="00000000" w:rsidRDefault="005A3897">
      <w:pPr>
        <w:pStyle w:val="a0"/>
        <w:rPr>
          <w:rFonts w:hint="cs"/>
          <w:rtl/>
        </w:rPr>
      </w:pPr>
      <w:r>
        <w:rPr>
          <w:rFonts w:hint="cs"/>
          <w:rtl/>
        </w:rPr>
        <w:t>- - -</w:t>
      </w:r>
    </w:p>
    <w:p w14:paraId="2EF20B0A" w14:textId="77777777" w:rsidR="00000000" w:rsidRDefault="005A3897">
      <w:pPr>
        <w:pStyle w:val="a0"/>
        <w:rPr>
          <w:rFonts w:hint="cs"/>
          <w:rtl/>
        </w:rPr>
      </w:pPr>
    </w:p>
    <w:p w14:paraId="169E3F86" w14:textId="77777777" w:rsidR="00000000" w:rsidRDefault="005A3897">
      <w:pPr>
        <w:pStyle w:val="-"/>
        <w:rPr>
          <w:rtl/>
        </w:rPr>
      </w:pPr>
      <w:bookmarkStart w:id="125" w:name="FS000000433T11_10_2004_19_16_47C"/>
      <w:bookmarkEnd w:id="125"/>
      <w:r>
        <w:rPr>
          <w:rtl/>
        </w:rPr>
        <w:t>דליה א</w:t>
      </w:r>
      <w:r>
        <w:rPr>
          <w:rtl/>
        </w:rPr>
        <w:t>יציק (העבודה-מימד):</w:t>
      </w:r>
    </w:p>
    <w:p w14:paraId="4FF7B6B2" w14:textId="77777777" w:rsidR="00000000" w:rsidRDefault="005A3897">
      <w:pPr>
        <w:pStyle w:val="a0"/>
        <w:rPr>
          <w:rtl/>
        </w:rPr>
      </w:pPr>
    </w:p>
    <w:p w14:paraId="6D289B49" w14:textId="77777777" w:rsidR="00000000" w:rsidRDefault="005A3897">
      <w:pPr>
        <w:pStyle w:val="a0"/>
        <w:rPr>
          <w:rFonts w:hint="cs"/>
          <w:rtl/>
        </w:rPr>
      </w:pPr>
      <w:r>
        <w:rPr>
          <w:rFonts w:hint="cs"/>
          <w:rtl/>
        </w:rPr>
        <w:t xml:space="preserve">ואז תחזרו, רוחמה, לגודל הטבעי שלכם. את יודעת מה הרג אתכם? היוהרה. היוהרה הרגה אתכם. כמו שהיא הרגה אותנו. שנים. אנחנו היינו יהירים והעם שלח אותנו - לעם יש חושים. </w:t>
      </w:r>
    </w:p>
    <w:p w14:paraId="49DA2A71" w14:textId="77777777" w:rsidR="00000000" w:rsidRDefault="005A3897">
      <w:pPr>
        <w:pStyle w:val="a0"/>
        <w:rPr>
          <w:rFonts w:hint="cs"/>
          <w:rtl/>
        </w:rPr>
      </w:pPr>
    </w:p>
    <w:p w14:paraId="519B12AE" w14:textId="77777777" w:rsidR="00000000" w:rsidRDefault="005A3897">
      <w:pPr>
        <w:pStyle w:val="af0"/>
        <w:rPr>
          <w:rtl/>
        </w:rPr>
      </w:pPr>
      <w:r>
        <w:rPr>
          <w:rFonts w:hint="eastAsia"/>
          <w:rtl/>
        </w:rPr>
        <w:t>זאב</w:t>
      </w:r>
      <w:r>
        <w:rPr>
          <w:rtl/>
        </w:rPr>
        <w:t xml:space="preserve"> בוים (הליכוד):</w:t>
      </w:r>
    </w:p>
    <w:p w14:paraId="4528910D" w14:textId="77777777" w:rsidR="00000000" w:rsidRDefault="005A3897">
      <w:pPr>
        <w:pStyle w:val="a0"/>
        <w:rPr>
          <w:rFonts w:hint="cs"/>
          <w:rtl/>
        </w:rPr>
      </w:pPr>
    </w:p>
    <w:p w14:paraId="40517285" w14:textId="77777777" w:rsidR="00000000" w:rsidRDefault="005A3897">
      <w:pPr>
        <w:pStyle w:val="a0"/>
        <w:rPr>
          <w:rFonts w:hint="cs"/>
          <w:rtl/>
        </w:rPr>
      </w:pPr>
      <w:r>
        <w:rPr>
          <w:rFonts w:hint="cs"/>
          <w:rtl/>
        </w:rPr>
        <w:t>זה התהליך - - -</w:t>
      </w:r>
    </w:p>
    <w:p w14:paraId="0FA32725" w14:textId="77777777" w:rsidR="00000000" w:rsidRDefault="005A3897">
      <w:pPr>
        <w:pStyle w:val="a0"/>
        <w:rPr>
          <w:rFonts w:hint="cs"/>
          <w:rtl/>
        </w:rPr>
      </w:pPr>
    </w:p>
    <w:p w14:paraId="01216D38" w14:textId="77777777" w:rsidR="00000000" w:rsidRDefault="005A3897">
      <w:pPr>
        <w:pStyle w:val="-"/>
        <w:rPr>
          <w:rtl/>
        </w:rPr>
      </w:pPr>
      <w:bookmarkStart w:id="126" w:name="FS000000433T11_10_2004_19_18_30C"/>
      <w:bookmarkEnd w:id="126"/>
      <w:r>
        <w:rPr>
          <w:rtl/>
        </w:rPr>
        <w:t>דליה איציק (העבודה-מימד):</w:t>
      </w:r>
    </w:p>
    <w:p w14:paraId="7A67A859" w14:textId="77777777" w:rsidR="00000000" w:rsidRDefault="005A3897">
      <w:pPr>
        <w:pStyle w:val="a0"/>
        <w:rPr>
          <w:rtl/>
        </w:rPr>
      </w:pPr>
    </w:p>
    <w:p w14:paraId="75B26893" w14:textId="77777777" w:rsidR="00000000" w:rsidRDefault="005A3897">
      <w:pPr>
        <w:pStyle w:val="a0"/>
        <w:rPr>
          <w:rFonts w:hint="cs"/>
          <w:rtl/>
        </w:rPr>
      </w:pPr>
      <w:r>
        <w:rPr>
          <w:rFonts w:hint="cs"/>
          <w:rtl/>
        </w:rPr>
        <w:t>העם מרגי</w:t>
      </w:r>
      <w:r>
        <w:rPr>
          <w:rFonts w:hint="cs"/>
          <w:rtl/>
        </w:rPr>
        <w:t>ש מי מרשה לעצמו, מי מזלזל, מי בטוח שהוא בשלטון. אז הרבה מאוד ליכודניקים לא יצביעו עבור מפלגת העבודה, אבל הם ישבו בבית. וזה יהיה השבר. תאמיני לי, רוחמה, אני עוברת במקומות שבהם אבי-אבות הליכודניקים. אני שומעת את הקולות, תאמיני לי. אני אזכיר לך יום אחד את השי</w:t>
      </w:r>
      <w:r>
        <w:rPr>
          <w:rFonts w:hint="cs"/>
          <w:rtl/>
        </w:rPr>
        <w:t xml:space="preserve">חה הזאת. </w:t>
      </w:r>
    </w:p>
    <w:p w14:paraId="5862B9B9" w14:textId="77777777" w:rsidR="00000000" w:rsidRDefault="005A3897">
      <w:pPr>
        <w:pStyle w:val="a0"/>
        <w:rPr>
          <w:rFonts w:hint="cs"/>
          <w:rtl/>
        </w:rPr>
      </w:pPr>
    </w:p>
    <w:p w14:paraId="5E7BE4D1" w14:textId="77777777" w:rsidR="00000000" w:rsidRDefault="005A3897">
      <w:pPr>
        <w:pStyle w:val="af0"/>
        <w:rPr>
          <w:rtl/>
        </w:rPr>
      </w:pPr>
      <w:r>
        <w:rPr>
          <w:rFonts w:hint="eastAsia"/>
          <w:rtl/>
        </w:rPr>
        <w:t>זאב</w:t>
      </w:r>
      <w:r>
        <w:rPr>
          <w:rtl/>
        </w:rPr>
        <w:t xml:space="preserve"> בוים (הליכוד):</w:t>
      </w:r>
    </w:p>
    <w:p w14:paraId="5206145F" w14:textId="77777777" w:rsidR="00000000" w:rsidRDefault="005A3897">
      <w:pPr>
        <w:pStyle w:val="a0"/>
        <w:rPr>
          <w:rFonts w:hint="cs"/>
          <w:rtl/>
        </w:rPr>
      </w:pPr>
    </w:p>
    <w:p w14:paraId="4E48504F" w14:textId="77777777" w:rsidR="00000000" w:rsidRDefault="005A3897">
      <w:pPr>
        <w:pStyle w:val="a0"/>
        <w:rPr>
          <w:rFonts w:hint="cs"/>
          <w:rtl/>
        </w:rPr>
      </w:pPr>
      <w:r>
        <w:rPr>
          <w:rFonts w:hint="cs"/>
          <w:rtl/>
        </w:rPr>
        <w:t>- - -</w:t>
      </w:r>
    </w:p>
    <w:p w14:paraId="473DD1B2" w14:textId="77777777" w:rsidR="00000000" w:rsidRDefault="005A3897">
      <w:pPr>
        <w:pStyle w:val="a0"/>
        <w:rPr>
          <w:rFonts w:hint="cs"/>
          <w:rtl/>
        </w:rPr>
      </w:pPr>
    </w:p>
    <w:p w14:paraId="29A28231" w14:textId="77777777" w:rsidR="00000000" w:rsidRDefault="005A3897">
      <w:pPr>
        <w:pStyle w:val="-"/>
        <w:rPr>
          <w:rtl/>
        </w:rPr>
      </w:pPr>
      <w:bookmarkStart w:id="127" w:name="FS000000433T11_10_2004_19_19_32C"/>
      <w:bookmarkEnd w:id="127"/>
      <w:r>
        <w:rPr>
          <w:rtl/>
        </w:rPr>
        <w:t>דליה איציק (העבודה-מימד):</w:t>
      </w:r>
    </w:p>
    <w:p w14:paraId="5A695430" w14:textId="77777777" w:rsidR="00000000" w:rsidRDefault="005A3897">
      <w:pPr>
        <w:pStyle w:val="a0"/>
        <w:rPr>
          <w:rtl/>
        </w:rPr>
      </w:pPr>
    </w:p>
    <w:p w14:paraId="15CF8CBB" w14:textId="77777777" w:rsidR="00000000" w:rsidRDefault="005A3897">
      <w:pPr>
        <w:pStyle w:val="a0"/>
        <w:rPr>
          <w:rFonts w:hint="cs"/>
          <w:rtl/>
        </w:rPr>
      </w:pPr>
      <w:r>
        <w:rPr>
          <w:rFonts w:hint="cs"/>
          <w:rtl/>
        </w:rPr>
        <w:t>הם לא יבואו להצביע עבורי, והם לא יצביעו בשביל שמעון פרס, והם אפילו לא יצביעו בשביל אהוד ברק. הם יישארו בבית. כמויות של אנשים יישארו בבית. כי נתניהו מתנשא. ואהוד אולמרט מתנשא - - -</w:t>
      </w:r>
    </w:p>
    <w:p w14:paraId="5656ACDC" w14:textId="77777777" w:rsidR="00000000" w:rsidRDefault="005A3897">
      <w:pPr>
        <w:pStyle w:val="a0"/>
        <w:rPr>
          <w:rFonts w:hint="cs"/>
          <w:rtl/>
        </w:rPr>
      </w:pPr>
    </w:p>
    <w:p w14:paraId="56326656" w14:textId="77777777" w:rsidR="00000000" w:rsidRDefault="005A3897">
      <w:pPr>
        <w:pStyle w:val="af0"/>
        <w:rPr>
          <w:rtl/>
        </w:rPr>
      </w:pPr>
      <w:r>
        <w:rPr>
          <w:rFonts w:hint="eastAsia"/>
          <w:rtl/>
        </w:rPr>
        <w:t>זאב</w:t>
      </w:r>
      <w:r>
        <w:rPr>
          <w:rtl/>
        </w:rPr>
        <w:t xml:space="preserve"> בוים (</w:t>
      </w:r>
      <w:r>
        <w:rPr>
          <w:rtl/>
        </w:rPr>
        <w:t>הליכוד):</w:t>
      </w:r>
    </w:p>
    <w:p w14:paraId="668CD917" w14:textId="77777777" w:rsidR="00000000" w:rsidRDefault="005A3897">
      <w:pPr>
        <w:pStyle w:val="a0"/>
        <w:rPr>
          <w:rFonts w:hint="cs"/>
          <w:rtl/>
        </w:rPr>
      </w:pPr>
    </w:p>
    <w:p w14:paraId="44713E1E" w14:textId="77777777" w:rsidR="00000000" w:rsidRDefault="005A3897">
      <w:pPr>
        <w:pStyle w:val="a0"/>
        <w:rPr>
          <w:rFonts w:hint="cs"/>
          <w:rtl/>
        </w:rPr>
      </w:pPr>
      <w:r>
        <w:rPr>
          <w:rFonts w:hint="cs"/>
          <w:rtl/>
        </w:rPr>
        <w:t>- - -</w:t>
      </w:r>
    </w:p>
    <w:p w14:paraId="4768DAEA" w14:textId="77777777" w:rsidR="00000000" w:rsidRDefault="005A3897">
      <w:pPr>
        <w:pStyle w:val="a0"/>
        <w:rPr>
          <w:rFonts w:hint="cs"/>
          <w:rtl/>
        </w:rPr>
      </w:pPr>
    </w:p>
    <w:p w14:paraId="1CA330EE" w14:textId="77777777" w:rsidR="00000000" w:rsidRDefault="005A3897">
      <w:pPr>
        <w:pStyle w:val="-"/>
        <w:rPr>
          <w:rtl/>
        </w:rPr>
      </w:pPr>
      <w:bookmarkStart w:id="128" w:name="FS000000433T11_10_2004_19_20_25C"/>
      <w:bookmarkEnd w:id="128"/>
      <w:r>
        <w:rPr>
          <w:rtl/>
        </w:rPr>
        <w:t>דליה איציק (העבודה-מימד):</w:t>
      </w:r>
    </w:p>
    <w:p w14:paraId="3B98DFD8" w14:textId="77777777" w:rsidR="00000000" w:rsidRDefault="005A3897">
      <w:pPr>
        <w:pStyle w:val="a0"/>
        <w:rPr>
          <w:rtl/>
        </w:rPr>
      </w:pPr>
    </w:p>
    <w:p w14:paraId="72D042F3" w14:textId="77777777" w:rsidR="00000000" w:rsidRDefault="005A3897">
      <w:pPr>
        <w:pStyle w:val="a0"/>
        <w:rPr>
          <w:rFonts w:hint="cs"/>
          <w:rtl/>
        </w:rPr>
      </w:pPr>
      <w:r>
        <w:rPr>
          <w:rFonts w:hint="cs"/>
          <w:rtl/>
        </w:rPr>
        <w:t xml:space="preserve">היא גם שרת חינוך כושלת, גם את זה צריך להגיד לה פעם אחת. מספיק עם הטפת המוסר המכוערת הזאת. </w:t>
      </w:r>
    </w:p>
    <w:p w14:paraId="3AA54A2E" w14:textId="77777777" w:rsidR="00000000" w:rsidRDefault="005A3897">
      <w:pPr>
        <w:pStyle w:val="a0"/>
        <w:rPr>
          <w:rFonts w:hint="cs"/>
          <w:rtl/>
        </w:rPr>
      </w:pPr>
    </w:p>
    <w:p w14:paraId="721BA1BF" w14:textId="77777777" w:rsidR="00000000" w:rsidRDefault="005A3897">
      <w:pPr>
        <w:pStyle w:val="af0"/>
        <w:rPr>
          <w:rtl/>
        </w:rPr>
      </w:pPr>
      <w:r>
        <w:rPr>
          <w:rFonts w:hint="eastAsia"/>
          <w:rtl/>
        </w:rPr>
        <w:t>רוחמה</w:t>
      </w:r>
      <w:r>
        <w:rPr>
          <w:rtl/>
        </w:rPr>
        <w:t xml:space="preserve"> אברהם (הליכוד):</w:t>
      </w:r>
    </w:p>
    <w:p w14:paraId="291910D4" w14:textId="77777777" w:rsidR="00000000" w:rsidRDefault="005A3897">
      <w:pPr>
        <w:pStyle w:val="a0"/>
        <w:rPr>
          <w:rFonts w:hint="cs"/>
          <w:rtl/>
        </w:rPr>
      </w:pPr>
    </w:p>
    <w:p w14:paraId="41A752FB" w14:textId="77777777" w:rsidR="00000000" w:rsidRDefault="005A3897">
      <w:pPr>
        <w:pStyle w:val="a0"/>
        <w:rPr>
          <w:rFonts w:hint="cs"/>
          <w:rtl/>
        </w:rPr>
      </w:pPr>
      <w:r>
        <w:rPr>
          <w:rFonts w:hint="cs"/>
          <w:rtl/>
        </w:rPr>
        <w:t>באמת, דליה, מי הביא את ועדת-דברת?</w:t>
      </w:r>
    </w:p>
    <w:p w14:paraId="4B274957" w14:textId="77777777" w:rsidR="00000000" w:rsidRDefault="005A3897">
      <w:pPr>
        <w:pStyle w:val="a0"/>
        <w:rPr>
          <w:rFonts w:hint="cs"/>
          <w:rtl/>
        </w:rPr>
      </w:pPr>
    </w:p>
    <w:p w14:paraId="3D35667F" w14:textId="77777777" w:rsidR="00000000" w:rsidRDefault="005A3897">
      <w:pPr>
        <w:pStyle w:val="-"/>
        <w:rPr>
          <w:rtl/>
        </w:rPr>
      </w:pPr>
      <w:bookmarkStart w:id="129" w:name="FS000000433T11_10_2004_19_21_00C"/>
      <w:bookmarkEnd w:id="129"/>
      <w:r>
        <w:rPr>
          <w:rtl/>
        </w:rPr>
        <w:t>דליה איציק (העבודה-מימד):</w:t>
      </w:r>
    </w:p>
    <w:p w14:paraId="44A9F273" w14:textId="77777777" w:rsidR="00000000" w:rsidRDefault="005A3897">
      <w:pPr>
        <w:pStyle w:val="a0"/>
        <w:rPr>
          <w:rtl/>
        </w:rPr>
      </w:pPr>
    </w:p>
    <w:p w14:paraId="46C6F739" w14:textId="77777777" w:rsidR="00000000" w:rsidRDefault="005A3897">
      <w:pPr>
        <w:pStyle w:val="a0"/>
        <w:rPr>
          <w:rFonts w:hint="cs"/>
          <w:rtl/>
        </w:rPr>
      </w:pPr>
      <w:r>
        <w:rPr>
          <w:rFonts w:hint="cs"/>
          <w:rtl/>
        </w:rPr>
        <w:t>כן, אנחנו הבאנו אותם, את צודקת. אנח</w:t>
      </w:r>
      <w:r>
        <w:rPr>
          <w:rFonts w:hint="cs"/>
          <w:rtl/>
        </w:rPr>
        <w:t>נו הבאנו אתכם. עזרנו לכם לעלות לשלטון. ברוך השם, עכשיו אתם עוזרים לנו לעלות לשלטון. נכון. יש צדק. ולכן - - -</w:t>
      </w:r>
    </w:p>
    <w:p w14:paraId="5A07308E" w14:textId="77777777" w:rsidR="00000000" w:rsidRDefault="005A3897">
      <w:pPr>
        <w:pStyle w:val="a0"/>
        <w:rPr>
          <w:rFonts w:hint="cs"/>
          <w:rtl/>
        </w:rPr>
      </w:pPr>
    </w:p>
    <w:p w14:paraId="60DE922C" w14:textId="77777777" w:rsidR="00000000" w:rsidRDefault="005A3897">
      <w:pPr>
        <w:pStyle w:val="af0"/>
        <w:rPr>
          <w:rtl/>
        </w:rPr>
      </w:pPr>
      <w:r>
        <w:rPr>
          <w:rFonts w:hint="eastAsia"/>
          <w:rtl/>
        </w:rPr>
        <w:t>דוד</w:t>
      </w:r>
      <w:r>
        <w:rPr>
          <w:rtl/>
        </w:rPr>
        <w:t xml:space="preserve"> טל (עם אחד):</w:t>
      </w:r>
    </w:p>
    <w:p w14:paraId="559A92FA" w14:textId="77777777" w:rsidR="00000000" w:rsidRDefault="005A3897">
      <w:pPr>
        <w:pStyle w:val="a0"/>
        <w:rPr>
          <w:rFonts w:hint="cs"/>
          <w:rtl/>
        </w:rPr>
      </w:pPr>
    </w:p>
    <w:p w14:paraId="2605575D" w14:textId="77777777" w:rsidR="00000000" w:rsidRDefault="005A3897">
      <w:pPr>
        <w:pStyle w:val="a0"/>
        <w:rPr>
          <w:rFonts w:hint="cs"/>
          <w:rtl/>
        </w:rPr>
      </w:pPr>
      <w:r>
        <w:rPr>
          <w:rFonts w:hint="cs"/>
          <w:rtl/>
        </w:rPr>
        <w:t>מה, אנחנו לא עוזרים לכם?</w:t>
      </w:r>
    </w:p>
    <w:p w14:paraId="35F55CC2" w14:textId="77777777" w:rsidR="00000000" w:rsidRDefault="005A3897">
      <w:pPr>
        <w:pStyle w:val="a0"/>
        <w:rPr>
          <w:rFonts w:hint="cs"/>
          <w:rtl/>
        </w:rPr>
      </w:pPr>
    </w:p>
    <w:p w14:paraId="20F44D61" w14:textId="77777777" w:rsidR="00000000" w:rsidRDefault="005A3897">
      <w:pPr>
        <w:pStyle w:val="-"/>
        <w:rPr>
          <w:rtl/>
        </w:rPr>
      </w:pPr>
      <w:bookmarkStart w:id="130" w:name="FS000000433T11_10_2004_19_22_15C"/>
      <w:bookmarkEnd w:id="130"/>
      <w:r>
        <w:rPr>
          <w:rtl/>
        </w:rPr>
        <w:t>דליה איציק (העבודה-מימד):</w:t>
      </w:r>
    </w:p>
    <w:p w14:paraId="57493FFA" w14:textId="77777777" w:rsidR="00000000" w:rsidRDefault="005A3897">
      <w:pPr>
        <w:pStyle w:val="a0"/>
        <w:rPr>
          <w:rtl/>
        </w:rPr>
      </w:pPr>
    </w:p>
    <w:p w14:paraId="30284D70" w14:textId="77777777" w:rsidR="00000000" w:rsidRDefault="005A3897">
      <w:pPr>
        <w:pStyle w:val="a0"/>
        <w:rPr>
          <w:rFonts w:hint="cs"/>
          <w:rtl/>
        </w:rPr>
      </w:pPr>
      <w:r>
        <w:rPr>
          <w:rFonts w:hint="cs"/>
          <w:rtl/>
        </w:rPr>
        <w:t xml:space="preserve">אה. שלום לך, דוד. </w:t>
      </w:r>
    </w:p>
    <w:p w14:paraId="152F7F95" w14:textId="77777777" w:rsidR="00000000" w:rsidRDefault="005A3897">
      <w:pPr>
        <w:pStyle w:val="a0"/>
        <w:rPr>
          <w:rFonts w:hint="cs"/>
          <w:rtl/>
        </w:rPr>
      </w:pPr>
    </w:p>
    <w:p w14:paraId="5A3E2BF4" w14:textId="77777777" w:rsidR="00000000" w:rsidRDefault="005A3897">
      <w:pPr>
        <w:pStyle w:val="af0"/>
        <w:rPr>
          <w:rtl/>
        </w:rPr>
      </w:pPr>
      <w:r>
        <w:rPr>
          <w:rFonts w:hint="eastAsia"/>
          <w:rtl/>
        </w:rPr>
        <w:t>דוד</w:t>
      </w:r>
      <w:r>
        <w:rPr>
          <w:rtl/>
        </w:rPr>
        <w:t xml:space="preserve"> טל (עם אחד):</w:t>
      </w:r>
    </w:p>
    <w:p w14:paraId="1E290BA8" w14:textId="77777777" w:rsidR="00000000" w:rsidRDefault="005A3897">
      <w:pPr>
        <w:pStyle w:val="a0"/>
        <w:rPr>
          <w:rFonts w:hint="cs"/>
          <w:rtl/>
        </w:rPr>
      </w:pPr>
    </w:p>
    <w:p w14:paraId="27B0E19B" w14:textId="77777777" w:rsidR="00000000" w:rsidRDefault="005A3897">
      <w:pPr>
        <w:pStyle w:val="a0"/>
        <w:rPr>
          <w:rFonts w:hint="cs"/>
          <w:rtl/>
        </w:rPr>
      </w:pPr>
      <w:r>
        <w:rPr>
          <w:rFonts w:hint="cs"/>
          <w:rtl/>
        </w:rPr>
        <w:t>- - -</w:t>
      </w:r>
    </w:p>
    <w:p w14:paraId="47CBCC47" w14:textId="77777777" w:rsidR="00000000" w:rsidRDefault="005A3897">
      <w:pPr>
        <w:pStyle w:val="a0"/>
        <w:rPr>
          <w:rFonts w:hint="cs"/>
          <w:rtl/>
        </w:rPr>
      </w:pPr>
    </w:p>
    <w:p w14:paraId="706898E1" w14:textId="77777777" w:rsidR="00000000" w:rsidRDefault="005A3897">
      <w:pPr>
        <w:pStyle w:val="af1"/>
        <w:rPr>
          <w:rtl/>
        </w:rPr>
      </w:pPr>
      <w:r>
        <w:rPr>
          <w:rtl/>
        </w:rPr>
        <w:t>היו"ר יולי-יואל אדלשטיין:</w:t>
      </w:r>
    </w:p>
    <w:p w14:paraId="77BDEED0" w14:textId="77777777" w:rsidR="00000000" w:rsidRDefault="005A3897">
      <w:pPr>
        <w:pStyle w:val="a0"/>
        <w:rPr>
          <w:rtl/>
        </w:rPr>
      </w:pPr>
    </w:p>
    <w:p w14:paraId="4C7FA429" w14:textId="77777777" w:rsidR="00000000" w:rsidRDefault="005A3897">
      <w:pPr>
        <w:pStyle w:val="a0"/>
        <w:rPr>
          <w:rFonts w:hint="cs"/>
          <w:rtl/>
        </w:rPr>
      </w:pPr>
      <w:r>
        <w:rPr>
          <w:rFonts w:hint="cs"/>
          <w:rtl/>
        </w:rPr>
        <w:t>אני</w:t>
      </w:r>
      <w:r>
        <w:rPr>
          <w:rFonts w:hint="cs"/>
          <w:rtl/>
        </w:rPr>
        <w:t xml:space="preserve"> מבקש לאפשר לחברת הכנסת איציק להמשיך בדבריה. </w:t>
      </w:r>
    </w:p>
    <w:p w14:paraId="57C9A9CF" w14:textId="77777777" w:rsidR="00000000" w:rsidRDefault="005A3897">
      <w:pPr>
        <w:pStyle w:val="a0"/>
        <w:rPr>
          <w:rFonts w:hint="cs"/>
          <w:rtl/>
        </w:rPr>
      </w:pPr>
    </w:p>
    <w:p w14:paraId="6E846022" w14:textId="77777777" w:rsidR="00000000" w:rsidRDefault="005A3897">
      <w:pPr>
        <w:pStyle w:val="-"/>
        <w:rPr>
          <w:rtl/>
        </w:rPr>
      </w:pPr>
      <w:bookmarkStart w:id="131" w:name="FS000000433T11_10_2004_19_23_34C"/>
      <w:bookmarkEnd w:id="131"/>
      <w:r>
        <w:rPr>
          <w:rtl/>
        </w:rPr>
        <w:t>דליה איציק (העבודה-מימד):</w:t>
      </w:r>
    </w:p>
    <w:p w14:paraId="6768F4CE" w14:textId="77777777" w:rsidR="00000000" w:rsidRDefault="005A3897">
      <w:pPr>
        <w:pStyle w:val="a0"/>
        <w:rPr>
          <w:rtl/>
        </w:rPr>
      </w:pPr>
    </w:p>
    <w:p w14:paraId="408477CD" w14:textId="77777777" w:rsidR="00000000" w:rsidRDefault="005A3897">
      <w:pPr>
        <w:pStyle w:val="a0"/>
        <w:rPr>
          <w:rFonts w:hint="cs"/>
          <w:rtl/>
        </w:rPr>
      </w:pPr>
      <w:r>
        <w:rPr>
          <w:rFonts w:hint="cs"/>
          <w:rtl/>
        </w:rPr>
        <w:t>סליחה, אדוני סגן השר?</w:t>
      </w:r>
    </w:p>
    <w:p w14:paraId="34F4BBB4" w14:textId="77777777" w:rsidR="00000000" w:rsidRDefault="005A3897">
      <w:pPr>
        <w:pStyle w:val="a0"/>
        <w:rPr>
          <w:rFonts w:hint="cs"/>
          <w:rtl/>
        </w:rPr>
      </w:pPr>
    </w:p>
    <w:p w14:paraId="2BD1C621" w14:textId="77777777" w:rsidR="00000000" w:rsidRDefault="005A3897">
      <w:pPr>
        <w:pStyle w:val="af0"/>
        <w:rPr>
          <w:rtl/>
        </w:rPr>
      </w:pPr>
      <w:r>
        <w:rPr>
          <w:rFonts w:hint="eastAsia"/>
          <w:rtl/>
        </w:rPr>
        <w:t>זאב</w:t>
      </w:r>
      <w:r>
        <w:rPr>
          <w:rtl/>
        </w:rPr>
        <w:t xml:space="preserve"> בוים (הליכוד):</w:t>
      </w:r>
    </w:p>
    <w:p w14:paraId="29AA9C62" w14:textId="77777777" w:rsidR="00000000" w:rsidRDefault="005A3897">
      <w:pPr>
        <w:pStyle w:val="a0"/>
        <w:rPr>
          <w:rFonts w:hint="cs"/>
          <w:rtl/>
        </w:rPr>
      </w:pPr>
    </w:p>
    <w:p w14:paraId="113E1E84" w14:textId="77777777" w:rsidR="00000000" w:rsidRDefault="005A3897">
      <w:pPr>
        <w:pStyle w:val="a0"/>
        <w:rPr>
          <w:rFonts w:hint="cs"/>
          <w:rtl/>
        </w:rPr>
      </w:pPr>
      <w:r>
        <w:rPr>
          <w:rFonts w:hint="cs"/>
          <w:rtl/>
        </w:rPr>
        <w:t>תראי איך אתם נראים.</w:t>
      </w:r>
    </w:p>
    <w:p w14:paraId="1725694D" w14:textId="77777777" w:rsidR="00000000" w:rsidRDefault="005A3897">
      <w:pPr>
        <w:pStyle w:val="a0"/>
        <w:rPr>
          <w:rFonts w:hint="cs"/>
          <w:rtl/>
        </w:rPr>
      </w:pPr>
    </w:p>
    <w:p w14:paraId="11455D0F" w14:textId="77777777" w:rsidR="00000000" w:rsidRDefault="005A3897">
      <w:pPr>
        <w:pStyle w:val="-"/>
        <w:rPr>
          <w:rtl/>
        </w:rPr>
      </w:pPr>
      <w:bookmarkStart w:id="132" w:name="FS000000433T11_10_2004_19_23_59C"/>
      <w:bookmarkEnd w:id="132"/>
      <w:r>
        <w:rPr>
          <w:rtl/>
        </w:rPr>
        <w:t>דליה איציק (העבודה-מימד):</w:t>
      </w:r>
    </w:p>
    <w:p w14:paraId="2D0FB0C3" w14:textId="77777777" w:rsidR="00000000" w:rsidRDefault="005A3897">
      <w:pPr>
        <w:pStyle w:val="a0"/>
        <w:rPr>
          <w:rtl/>
        </w:rPr>
      </w:pPr>
    </w:p>
    <w:p w14:paraId="4DFCF80A" w14:textId="77777777" w:rsidR="00000000" w:rsidRDefault="005A3897">
      <w:pPr>
        <w:pStyle w:val="a0"/>
        <w:rPr>
          <w:rFonts w:hint="cs"/>
          <w:rtl/>
        </w:rPr>
      </w:pPr>
      <w:r>
        <w:rPr>
          <w:rFonts w:hint="cs"/>
          <w:rtl/>
        </w:rPr>
        <w:t>איך אנחנו נראים?</w:t>
      </w:r>
    </w:p>
    <w:p w14:paraId="7CC4713E" w14:textId="77777777" w:rsidR="00000000" w:rsidRDefault="005A3897">
      <w:pPr>
        <w:pStyle w:val="a0"/>
        <w:rPr>
          <w:rFonts w:hint="cs"/>
          <w:rtl/>
        </w:rPr>
      </w:pPr>
    </w:p>
    <w:p w14:paraId="17396105" w14:textId="77777777" w:rsidR="00000000" w:rsidRDefault="005A3897">
      <w:pPr>
        <w:pStyle w:val="af0"/>
        <w:rPr>
          <w:rtl/>
        </w:rPr>
      </w:pPr>
      <w:r>
        <w:rPr>
          <w:rFonts w:hint="eastAsia"/>
          <w:rtl/>
        </w:rPr>
        <w:t>זאב</w:t>
      </w:r>
      <w:r>
        <w:rPr>
          <w:rtl/>
        </w:rPr>
        <w:t xml:space="preserve"> בוים (הליכוד):</w:t>
      </w:r>
    </w:p>
    <w:p w14:paraId="0F4BBC49" w14:textId="77777777" w:rsidR="00000000" w:rsidRDefault="005A3897">
      <w:pPr>
        <w:pStyle w:val="a0"/>
        <w:rPr>
          <w:rFonts w:hint="cs"/>
          <w:rtl/>
        </w:rPr>
      </w:pPr>
    </w:p>
    <w:p w14:paraId="6782EA39" w14:textId="77777777" w:rsidR="00000000" w:rsidRDefault="005A3897">
      <w:pPr>
        <w:pStyle w:val="a0"/>
        <w:rPr>
          <w:rFonts w:hint="cs"/>
          <w:rtl/>
        </w:rPr>
      </w:pPr>
      <w:r>
        <w:rPr>
          <w:rFonts w:hint="cs"/>
          <w:rtl/>
        </w:rPr>
        <w:t xml:space="preserve">תראי איך אתם נראים. עד שאת עושה חשבון במפלגת הליכוד, </w:t>
      </w:r>
      <w:r>
        <w:rPr>
          <w:rFonts w:hint="cs"/>
          <w:rtl/>
        </w:rPr>
        <w:t xml:space="preserve">תדאגי למפלגת העבודה. שאלתי אותך עם מי תעלי. עם פרס, עם רמון או עם ברק?  </w:t>
      </w:r>
    </w:p>
    <w:p w14:paraId="24608545" w14:textId="77777777" w:rsidR="00000000" w:rsidRDefault="005A3897">
      <w:pPr>
        <w:pStyle w:val="a0"/>
        <w:rPr>
          <w:rFonts w:hint="cs"/>
          <w:rtl/>
        </w:rPr>
      </w:pPr>
    </w:p>
    <w:p w14:paraId="25E56582" w14:textId="77777777" w:rsidR="00000000" w:rsidRDefault="005A3897">
      <w:pPr>
        <w:pStyle w:val="-"/>
        <w:rPr>
          <w:rtl/>
        </w:rPr>
      </w:pPr>
      <w:bookmarkStart w:id="133" w:name="FS000000433T11_10_2004_19_24_51C"/>
      <w:bookmarkEnd w:id="133"/>
      <w:r>
        <w:rPr>
          <w:rtl/>
        </w:rPr>
        <w:t>דליה איציק (העבודה-מימד):</w:t>
      </w:r>
    </w:p>
    <w:p w14:paraId="6C7403F7" w14:textId="77777777" w:rsidR="00000000" w:rsidRDefault="005A3897">
      <w:pPr>
        <w:pStyle w:val="a0"/>
        <w:rPr>
          <w:rtl/>
        </w:rPr>
      </w:pPr>
    </w:p>
    <w:p w14:paraId="39C90F78" w14:textId="77777777" w:rsidR="00000000" w:rsidRDefault="005A3897">
      <w:pPr>
        <w:pStyle w:val="a0"/>
        <w:rPr>
          <w:rFonts w:hint="cs"/>
          <w:rtl/>
        </w:rPr>
      </w:pPr>
      <w:r>
        <w:rPr>
          <w:rFonts w:hint="cs"/>
          <w:rtl/>
        </w:rPr>
        <w:t xml:space="preserve">זה כל כך חשוב לך? אז אני אשיב לך. זה כל כך מעניין אותך? זה יהיה במסגרת האי-אמון? </w:t>
      </w:r>
    </w:p>
    <w:p w14:paraId="7163486E" w14:textId="77777777" w:rsidR="00000000" w:rsidRDefault="005A3897">
      <w:pPr>
        <w:pStyle w:val="a0"/>
        <w:rPr>
          <w:rFonts w:hint="cs"/>
          <w:rtl/>
        </w:rPr>
      </w:pPr>
    </w:p>
    <w:p w14:paraId="08DE9C00" w14:textId="77777777" w:rsidR="00000000" w:rsidRDefault="005A3897">
      <w:pPr>
        <w:pStyle w:val="af0"/>
        <w:rPr>
          <w:rtl/>
        </w:rPr>
      </w:pPr>
      <w:r>
        <w:rPr>
          <w:rFonts w:hint="eastAsia"/>
          <w:rtl/>
        </w:rPr>
        <w:t>זאב</w:t>
      </w:r>
      <w:r>
        <w:rPr>
          <w:rtl/>
        </w:rPr>
        <w:t xml:space="preserve"> בוים (הליכוד):</w:t>
      </w:r>
    </w:p>
    <w:p w14:paraId="5F135F2D" w14:textId="77777777" w:rsidR="00000000" w:rsidRDefault="005A3897">
      <w:pPr>
        <w:pStyle w:val="a0"/>
        <w:rPr>
          <w:rFonts w:hint="cs"/>
          <w:rtl/>
        </w:rPr>
      </w:pPr>
    </w:p>
    <w:p w14:paraId="05371D83" w14:textId="77777777" w:rsidR="00000000" w:rsidRDefault="005A3897">
      <w:pPr>
        <w:pStyle w:val="a0"/>
        <w:rPr>
          <w:rFonts w:hint="cs"/>
          <w:rtl/>
        </w:rPr>
      </w:pPr>
      <w:r>
        <w:rPr>
          <w:rFonts w:hint="cs"/>
          <w:rtl/>
        </w:rPr>
        <w:t>- - -</w:t>
      </w:r>
    </w:p>
    <w:p w14:paraId="2E73EE1A" w14:textId="77777777" w:rsidR="00000000" w:rsidRDefault="005A3897">
      <w:pPr>
        <w:pStyle w:val="a0"/>
        <w:rPr>
          <w:rFonts w:hint="cs"/>
          <w:rtl/>
        </w:rPr>
      </w:pPr>
    </w:p>
    <w:p w14:paraId="3082282C" w14:textId="77777777" w:rsidR="00000000" w:rsidRDefault="005A3897">
      <w:pPr>
        <w:pStyle w:val="-"/>
        <w:rPr>
          <w:rtl/>
        </w:rPr>
      </w:pPr>
      <w:bookmarkStart w:id="134" w:name="FS000000433T11_10_2004_19_25_22C"/>
      <w:bookmarkEnd w:id="134"/>
      <w:r>
        <w:rPr>
          <w:rtl/>
        </w:rPr>
        <w:t>דליה איציק (העבודה-מימד):</w:t>
      </w:r>
    </w:p>
    <w:p w14:paraId="0C4BF9D4" w14:textId="77777777" w:rsidR="00000000" w:rsidRDefault="005A3897">
      <w:pPr>
        <w:pStyle w:val="a0"/>
        <w:rPr>
          <w:rtl/>
        </w:rPr>
      </w:pPr>
    </w:p>
    <w:p w14:paraId="59BBE553" w14:textId="77777777" w:rsidR="00000000" w:rsidRDefault="005A3897">
      <w:pPr>
        <w:pStyle w:val="a0"/>
        <w:rPr>
          <w:rFonts w:hint="cs"/>
          <w:rtl/>
        </w:rPr>
      </w:pPr>
      <w:r>
        <w:rPr>
          <w:rFonts w:hint="cs"/>
          <w:rtl/>
        </w:rPr>
        <w:t>יכול מאוד להיות שא</w:t>
      </w:r>
      <w:r>
        <w:rPr>
          <w:rFonts w:hint="cs"/>
          <w:rtl/>
        </w:rPr>
        <w:t xml:space="preserve">תה תצטרך להתפצל מהליכוד ולבוא אלי, כי אני אהיה המרכז, ואתם תהיו הקיצונים. </w:t>
      </w:r>
    </w:p>
    <w:p w14:paraId="18597A8B" w14:textId="77777777" w:rsidR="00000000" w:rsidRDefault="005A3897">
      <w:pPr>
        <w:pStyle w:val="a0"/>
        <w:rPr>
          <w:rFonts w:hint="cs"/>
          <w:rtl/>
        </w:rPr>
      </w:pPr>
    </w:p>
    <w:p w14:paraId="3BBEF4B9" w14:textId="77777777" w:rsidR="00000000" w:rsidRDefault="005A3897">
      <w:pPr>
        <w:pStyle w:val="af0"/>
        <w:rPr>
          <w:rtl/>
        </w:rPr>
      </w:pPr>
      <w:r>
        <w:rPr>
          <w:rFonts w:hint="eastAsia"/>
          <w:rtl/>
        </w:rPr>
        <w:t>זאב</w:t>
      </w:r>
      <w:r>
        <w:rPr>
          <w:rtl/>
        </w:rPr>
        <w:t xml:space="preserve"> בוים (הליכוד):</w:t>
      </w:r>
    </w:p>
    <w:p w14:paraId="27BF28F6" w14:textId="77777777" w:rsidR="00000000" w:rsidRDefault="005A3897">
      <w:pPr>
        <w:pStyle w:val="a0"/>
        <w:rPr>
          <w:rFonts w:hint="cs"/>
          <w:rtl/>
        </w:rPr>
      </w:pPr>
    </w:p>
    <w:p w14:paraId="6B933158" w14:textId="77777777" w:rsidR="00000000" w:rsidRDefault="005A3897">
      <w:pPr>
        <w:pStyle w:val="a0"/>
        <w:rPr>
          <w:rFonts w:hint="cs"/>
          <w:rtl/>
        </w:rPr>
      </w:pPr>
      <w:r>
        <w:rPr>
          <w:rFonts w:hint="cs"/>
          <w:rtl/>
        </w:rPr>
        <w:t>- - -</w:t>
      </w:r>
    </w:p>
    <w:p w14:paraId="08D8DDDB" w14:textId="77777777" w:rsidR="00000000" w:rsidRDefault="005A3897">
      <w:pPr>
        <w:pStyle w:val="a0"/>
        <w:rPr>
          <w:rFonts w:hint="cs"/>
          <w:rtl/>
        </w:rPr>
      </w:pPr>
    </w:p>
    <w:p w14:paraId="02C3C8CB" w14:textId="77777777" w:rsidR="00000000" w:rsidRDefault="005A3897">
      <w:pPr>
        <w:pStyle w:val="-"/>
        <w:rPr>
          <w:rtl/>
        </w:rPr>
      </w:pPr>
      <w:bookmarkStart w:id="135" w:name="FS000000433T11_10_2004_19_26_04C"/>
      <w:bookmarkEnd w:id="135"/>
      <w:r>
        <w:rPr>
          <w:rtl/>
        </w:rPr>
        <w:t>דליה איציק (העבודה-מימד):</w:t>
      </w:r>
    </w:p>
    <w:p w14:paraId="2BFAC9FF" w14:textId="77777777" w:rsidR="00000000" w:rsidRDefault="005A3897">
      <w:pPr>
        <w:pStyle w:val="a0"/>
        <w:rPr>
          <w:rtl/>
        </w:rPr>
      </w:pPr>
    </w:p>
    <w:p w14:paraId="4F240298" w14:textId="77777777" w:rsidR="00000000" w:rsidRDefault="005A3897">
      <w:pPr>
        <w:pStyle w:val="a0"/>
        <w:rPr>
          <w:rFonts w:hint="cs"/>
          <w:rtl/>
        </w:rPr>
      </w:pPr>
      <w:r>
        <w:rPr>
          <w:rFonts w:hint="cs"/>
          <w:rtl/>
        </w:rPr>
        <w:t>אומרים לי עליך שאתה איש מאוד מרכזי. נכון?</w:t>
      </w:r>
    </w:p>
    <w:p w14:paraId="33847296" w14:textId="77777777" w:rsidR="00000000" w:rsidRDefault="005A3897">
      <w:pPr>
        <w:pStyle w:val="a0"/>
        <w:rPr>
          <w:rFonts w:hint="cs"/>
          <w:rtl/>
        </w:rPr>
      </w:pPr>
    </w:p>
    <w:p w14:paraId="7B2CB782" w14:textId="77777777" w:rsidR="00000000" w:rsidRDefault="005A3897">
      <w:pPr>
        <w:pStyle w:val="af0"/>
        <w:rPr>
          <w:rtl/>
        </w:rPr>
      </w:pPr>
      <w:r>
        <w:rPr>
          <w:rFonts w:hint="eastAsia"/>
          <w:rtl/>
        </w:rPr>
        <w:t>זאב</w:t>
      </w:r>
      <w:r>
        <w:rPr>
          <w:rtl/>
        </w:rPr>
        <w:t xml:space="preserve"> בוים (הליכוד):</w:t>
      </w:r>
    </w:p>
    <w:p w14:paraId="7D890051" w14:textId="77777777" w:rsidR="00000000" w:rsidRDefault="005A3897">
      <w:pPr>
        <w:pStyle w:val="a0"/>
        <w:rPr>
          <w:rFonts w:hint="cs"/>
          <w:rtl/>
        </w:rPr>
      </w:pPr>
    </w:p>
    <w:p w14:paraId="0BDE1AA4" w14:textId="77777777" w:rsidR="00000000" w:rsidRDefault="005A3897">
      <w:pPr>
        <w:pStyle w:val="a0"/>
        <w:rPr>
          <w:rFonts w:hint="cs"/>
          <w:rtl/>
        </w:rPr>
      </w:pPr>
      <w:r>
        <w:rPr>
          <w:rFonts w:hint="cs"/>
          <w:rtl/>
        </w:rPr>
        <w:t xml:space="preserve">את ישר הופכת את זה - - - </w:t>
      </w:r>
    </w:p>
    <w:p w14:paraId="62B0B8C1" w14:textId="77777777" w:rsidR="00000000" w:rsidRDefault="005A3897">
      <w:pPr>
        <w:pStyle w:val="a0"/>
        <w:rPr>
          <w:rFonts w:hint="cs"/>
          <w:rtl/>
        </w:rPr>
      </w:pPr>
    </w:p>
    <w:p w14:paraId="30ACA047" w14:textId="77777777" w:rsidR="00000000" w:rsidRDefault="005A3897">
      <w:pPr>
        <w:pStyle w:val="-"/>
        <w:rPr>
          <w:rtl/>
        </w:rPr>
      </w:pPr>
      <w:bookmarkStart w:id="136" w:name="FS000000433T11_10_2004_19_26_19C"/>
      <w:bookmarkEnd w:id="136"/>
      <w:r>
        <w:rPr>
          <w:rtl/>
        </w:rPr>
        <w:t>דליה איציק (העבודה-מימד):</w:t>
      </w:r>
    </w:p>
    <w:p w14:paraId="698D874D" w14:textId="77777777" w:rsidR="00000000" w:rsidRDefault="005A3897">
      <w:pPr>
        <w:pStyle w:val="a0"/>
        <w:rPr>
          <w:rtl/>
        </w:rPr>
      </w:pPr>
    </w:p>
    <w:p w14:paraId="758C880F" w14:textId="77777777" w:rsidR="00000000" w:rsidRDefault="005A3897">
      <w:pPr>
        <w:pStyle w:val="a0"/>
        <w:rPr>
          <w:rFonts w:hint="cs"/>
          <w:rtl/>
        </w:rPr>
      </w:pPr>
      <w:r>
        <w:rPr>
          <w:rFonts w:hint="cs"/>
          <w:rtl/>
        </w:rPr>
        <w:t>אומנם אתה</w:t>
      </w:r>
      <w:r>
        <w:rPr>
          <w:rFonts w:hint="cs"/>
          <w:rtl/>
        </w:rPr>
        <w:t xml:space="preserve"> עכשיו סגן שר הביטחון. אתה שאלת אותי במי אני אתמוך. אתה רוצה שאני אעזור לך?</w:t>
      </w:r>
    </w:p>
    <w:p w14:paraId="2B4CA7A7" w14:textId="77777777" w:rsidR="00000000" w:rsidRDefault="005A3897">
      <w:pPr>
        <w:pStyle w:val="a0"/>
        <w:rPr>
          <w:rFonts w:hint="cs"/>
          <w:rtl/>
        </w:rPr>
      </w:pPr>
    </w:p>
    <w:p w14:paraId="36C8836A" w14:textId="77777777" w:rsidR="00000000" w:rsidRDefault="005A3897">
      <w:pPr>
        <w:pStyle w:val="af0"/>
        <w:rPr>
          <w:rtl/>
        </w:rPr>
      </w:pPr>
      <w:r>
        <w:rPr>
          <w:rFonts w:hint="eastAsia"/>
          <w:rtl/>
        </w:rPr>
        <w:t>זאב</w:t>
      </w:r>
      <w:r>
        <w:rPr>
          <w:rtl/>
        </w:rPr>
        <w:t xml:space="preserve"> בוים (הליכוד):</w:t>
      </w:r>
    </w:p>
    <w:p w14:paraId="456659DE" w14:textId="77777777" w:rsidR="00000000" w:rsidRDefault="005A3897">
      <w:pPr>
        <w:pStyle w:val="a0"/>
        <w:rPr>
          <w:rFonts w:hint="cs"/>
          <w:rtl/>
        </w:rPr>
      </w:pPr>
    </w:p>
    <w:p w14:paraId="029263C2" w14:textId="77777777" w:rsidR="00000000" w:rsidRDefault="005A3897">
      <w:pPr>
        <w:pStyle w:val="a0"/>
        <w:rPr>
          <w:rFonts w:hint="cs"/>
          <w:rtl/>
        </w:rPr>
      </w:pPr>
      <w:r>
        <w:rPr>
          <w:rFonts w:hint="cs"/>
          <w:rtl/>
        </w:rPr>
        <w:t>- - -</w:t>
      </w:r>
    </w:p>
    <w:p w14:paraId="4509AF3E" w14:textId="77777777" w:rsidR="00000000" w:rsidRDefault="005A3897">
      <w:pPr>
        <w:pStyle w:val="a0"/>
        <w:rPr>
          <w:rFonts w:hint="cs"/>
          <w:rtl/>
        </w:rPr>
      </w:pPr>
    </w:p>
    <w:p w14:paraId="1F94A5FC" w14:textId="77777777" w:rsidR="00000000" w:rsidRDefault="005A3897">
      <w:pPr>
        <w:pStyle w:val="-"/>
        <w:rPr>
          <w:rtl/>
        </w:rPr>
      </w:pPr>
      <w:bookmarkStart w:id="137" w:name="FS000000433T11_10_2004_19_26_44C"/>
      <w:bookmarkEnd w:id="137"/>
      <w:r>
        <w:rPr>
          <w:rtl/>
        </w:rPr>
        <w:t>דליה איציק (העבודה-מימד):</w:t>
      </w:r>
    </w:p>
    <w:p w14:paraId="24B07177" w14:textId="77777777" w:rsidR="00000000" w:rsidRDefault="005A3897">
      <w:pPr>
        <w:pStyle w:val="a0"/>
        <w:rPr>
          <w:rtl/>
        </w:rPr>
      </w:pPr>
    </w:p>
    <w:p w14:paraId="1FFDAF8F" w14:textId="77777777" w:rsidR="00000000" w:rsidRDefault="005A3897">
      <w:pPr>
        <w:pStyle w:val="a0"/>
        <w:rPr>
          <w:rFonts w:hint="cs"/>
          <w:rtl/>
        </w:rPr>
      </w:pPr>
      <w:r>
        <w:rPr>
          <w:rFonts w:hint="cs"/>
          <w:rtl/>
        </w:rPr>
        <w:t>אני למשל אתמוך עכשיו בשמעון פרס. זה מוצא חן בעיניך? אתה רוצה להצטרף אלי? הליכוד כבר לא הבית שלך. אתה רוצה להצטרף אלי? מאוד יכ</w:t>
      </w:r>
      <w:r>
        <w:rPr>
          <w:rFonts w:hint="cs"/>
          <w:rtl/>
        </w:rPr>
        <w:t xml:space="preserve">ול להיות, זאביק בוים, שיום אחד זה יקרה לך, יותר מהר, אתה תצטרך לעבור אלינו. כי הליכוד אינו מבטא את הדעות שלך יותר. </w:t>
      </w:r>
    </w:p>
    <w:p w14:paraId="6244C5CE" w14:textId="77777777" w:rsidR="00000000" w:rsidRDefault="005A3897">
      <w:pPr>
        <w:pStyle w:val="a0"/>
        <w:rPr>
          <w:rFonts w:hint="cs"/>
          <w:rtl/>
        </w:rPr>
      </w:pPr>
    </w:p>
    <w:p w14:paraId="03656D45" w14:textId="77777777" w:rsidR="00000000" w:rsidRDefault="005A3897">
      <w:pPr>
        <w:pStyle w:val="af0"/>
        <w:rPr>
          <w:rtl/>
        </w:rPr>
      </w:pPr>
      <w:r>
        <w:rPr>
          <w:rFonts w:hint="eastAsia"/>
          <w:rtl/>
        </w:rPr>
        <w:t>זאב</w:t>
      </w:r>
      <w:r>
        <w:rPr>
          <w:rtl/>
        </w:rPr>
        <w:t xml:space="preserve"> בוים (הליכוד):</w:t>
      </w:r>
    </w:p>
    <w:p w14:paraId="651DA616" w14:textId="77777777" w:rsidR="00000000" w:rsidRDefault="005A3897">
      <w:pPr>
        <w:pStyle w:val="a0"/>
        <w:rPr>
          <w:rFonts w:hint="cs"/>
          <w:rtl/>
        </w:rPr>
      </w:pPr>
    </w:p>
    <w:p w14:paraId="3D7998C5" w14:textId="77777777" w:rsidR="00000000" w:rsidRDefault="005A3897">
      <w:pPr>
        <w:pStyle w:val="a0"/>
        <w:rPr>
          <w:rFonts w:hint="cs"/>
          <w:rtl/>
        </w:rPr>
      </w:pPr>
      <w:r>
        <w:rPr>
          <w:rFonts w:hint="cs"/>
          <w:rtl/>
        </w:rPr>
        <w:t xml:space="preserve">- - - באספמיא. יש לי חדשות גדולות בשבילך. </w:t>
      </w:r>
    </w:p>
    <w:p w14:paraId="7CE6A44A" w14:textId="77777777" w:rsidR="00000000" w:rsidRDefault="005A3897">
      <w:pPr>
        <w:pStyle w:val="a0"/>
        <w:rPr>
          <w:rFonts w:hint="cs"/>
          <w:rtl/>
        </w:rPr>
      </w:pPr>
    </w:p>
    <w:p w14:paraId="3739AC36" w14:textId="77777777" w:rsidR="00000000" w:rsidRDefault="005A3897">
      <w:pPr>
        <w:pStyle w:val="af1"/>
        <w:rPr>
          <w:rtl/>
        </w:rPr>
      </w:pPr>
      <w:r>
        <w:rPr>
          <w:rtl/>
        </w:rPr>
        <w:t>היו"ר יולי-יואל אדלשטיין:</w:t>
      </w:r>
    </w:p>
    <w:p w14:paraId="3A905AE0" w14:textId="77777777" w:rsidR="00000000" w:rsidRDefault="005A3897">
      <w:pPr>
        <w:pStyle w:val="a0"/>
        <w:rPr>
          <w:rtl/>
        </w:rPr>
      </w:pPr>
    </w:p>
    <w:p w14:paraId="4EFB133F" w14:textId="77777777" w:rsidR="00000000" w:rsidRDefault="005A3897">
      <w:pPr>
        <w:pStyle w:val="a0"/>
        <w:rPr>
          <w:rFonts w:hint="cs"/>
          <w:rtl/>
        </w:rPr>
      </w:pPr>
      <w:r>
        <w:rPr>
          <w:rFonts w:hint="cs"/>
          <w:rtl/>
        </w:rPr>
        <w:t xml:space="preserve">טוב. אדוני סגן שר הביטחון, תודה רבה. </w:t>
      </w:r>
    </w:p>
    <w:p w14:paraId="111E49DB" w14:textId="77777777" w:rsidR="00000000" w:rsidRDefault="005A3897">
      <w:pPr>
        <w:pStyle w:val="a0"/>
        <w:rPr>
          <w:rFonts w:hint="cs"/>
          <w:rtl/>
        </w:rPr>
      </w:pPr>
    </w:p>
    <w:p w14:paraId="52041499" w14:textId="77777777" w:rsidR="00000000" w:rsidRDefault="005A3897">
      <w:pPr>
        <w:pStyle w:val="af0"/>
        <w:rPr>
          <w:rtl/>
        </w:rPr>
      </w:pPr>
      <w:r>
        <w:rPr>
          <w:rFonts w:hint="eastAsia"/>
          <w:rtl/>
        </w:rPr>
        <w:t>זאב</w:t>
      </w:r>
      <w:r>
        <w:rPr>
          <w:rtl/>
        </w:rPr>
        <w:t xml:space="preserve"> בוים </w:t>
      </w:r>
      <w:r>
        <w:rPr>
          <w:rtl/>
        </w:rPr>
        <w:t>(הליכוד):</w:t>
      </w:r>
    </w:p>
    <w:p w14:paraId="01971AB6" w14:textId="77777777" w:rsidR="00000000" w:rsidRDefault="005A3897">
      <w:pPr>
        <w:pStyle w:val="a0"/>
        <w:rPr>
          <w:rFonts w:hint="cs"/>
          <w:rtl/>
        </w:rPr>
      </w:pPr>
    </w:p>
    <w:p w14:paraId="1CE86587" w14:textId="77777777" w:rsidR="00000000" w:rsidRDefault="005A3897">
      <w:pPr>
        <w:pStyle w:val="a0"/>
        <w:rPr>
          <w:rFonts w:hint="cs"/>
          <w:rtl/>
        </w:rPr>
      </w:pPr>
      <w:r>
        <w:rPr>
          <w:rFonts w:hint="cs"/>
          <w:rtl/>
        </w:rPr>
        <w:t>- - -</w:t>
      </w:r>
    </w:p>
    <w:p w14:paraId="1A8BA25F" w14:textId="77777777" w:rsidR="00000000" w:rsidRDefault="005A3897">
      <w:pPr>
        <w:pStyle w:val="a0"/>
        <w:rPr>
          <w:rFonts w:hint="cs"/>
          <w:rtl/>
        </w:rPr>
      </w:pPr>
    </w:p>
    <w:p w14:paraId="79E0C992" w14:textId="77777777" w:rsidR="00000000" w:rsidRDefault="005A3897">
      <w:pPr>
        <w:pStyle w:val="af1"/>
        <w:rPr>
          <w:rtl/>
        </w:rPr>
      </w:pPr>
      <w:r>
        <w:rPr>
          <w:rtl/>
        </w:rPr>
        <w:t>היו"ר יולי-יואל אדלשטיין:</w:t>
      </w:r>
    </w:p>
    <w:p w14:paraId="3FA1F14B" w14:textId="77777777" w:rsidR="00000000" w:rsidRDefault="005A3897">
      <w:pPr>
        <w:pStyle w:val="a0"/>
        <w:rPr>
          <w:rtl/>
        </w:rPr>
      </w:pPr>
    </w:p>
    <w:p w14:paraId="42B2A73B" w14:textId="77777777" w:rsidR="00000000" w:rsidRDefault="005A3897">
      <w:pPr>
        <w:pStyle w:val="a0"/>
        <w:rPr>
          <w:rFonts w:hint="cs"/>
          <w:rtl/>
        </w:rPr>
      </w:pPr>
      <w:r>
        <w:rPr>
          <w:rFonts w:hint="cs"/>
          <w:rtl/>
        </w:rPr>
        <w:t xml:space="preserve">לא, לא. המסר עבר. תודה. תודה. </w:t>
      </w:r>
    </w:p>
    <w:p w14:paraId="5AC66C3B" w14:textId="77777777" w:rsidR="00000000" w:rsidRDefault="005A3897">
      <w:pPr>
        <w:pStyle w:val="a0"/>
        <w:rPr>
          <w:rFonts w:hint="cs"/>
          <w:rtl/>
        </w:rPr>
      </w:pPr>
    </w:p>
    <w:p w14:paraId="0932FF8F" w14:textId="77777777" w:rsidR="00000000" w:rsidRDefault="005A3897">
      <w:pPr>
        <w:pStyle w:val="af0"/>
        <w:rPr>
          <w:rtl/>
        </w:rPr>
      </w:pPr>
      <w:r>
        <w:rPr>
          <w:rFonts w:hint="eastAsia"/>
          <w:rtl/>
        </w:rPr>
        <w:t>זאב</w:t>
      </w:r>
      <w:r>
        <w:rPr>
          <w:rtl/>
        </w:rPr>
        <w:t xml:space="preserve"> בוים (הליכוד):</w:t>
      </w:r>
    </w:p>
    <w:p w14:paraId="0482C88D" w14:textId="77777777" w:rsidR="00000000" w:rsidRDefault="005A3897">
      <w:pPr>
        <w:pStyle w:val="a0"/>
        <w:rPr>
          <w:rFonts w:hint="cs"/>
          <w:rtl/>
        </w:rPr>
      </w:pPr>
    </w:p>
    <w:p w14:paraId="28547429" w14:textId="77777777" w:rsidR="00000000" w:rsidRDefault="005A3897">
      <w:pPr>
        <w:pStyle w:val="a0"/>
        <w:rPr>
          <w:rFonts w:hint="cs"/>
          <w:rtl/>
        </w:rPr>
      </w:pPr>
      <w:r>
        <w:rPr>
          <w:rFonts w:hint="cs"/>
          <w:rtl/>
        </w:rPr>
        <w:t xml:space="preserve">תתחילי ללמוד מי זה הליכוד ומה הם שורשיו. </w:t>
      </w:r>
    </w:p>
    <w:p w14:paraId="4AF8FF71" w14:textId="77777777" w:rsidR="00000000" w:rsidRDefault="005A3897">
      <w:pPr>
        <w:pStyle w:val="a0"/>
        <w:rPr>
          <w:rFonts w:hint="cs"/>
          <w:rtl/>
        </w:rPr>
      </w:pPr>
    </w:p>
    <w:p w14:paraId="4D6C74E1" w14:textId="77777777" w:rsidR="00000000" w:rsidRDefault="005A3897">
      <w:pPr>
        <w:pStyle w:val="-"/>
        <w:rPr>
          <w:rtl/>
        </w:rPr>
      </w:pPr>
      <w:bookmarkStart w:id="138" w:name="FS000000433T11_10_2004_19_28_45C"/>
      <w:bookmarkEnd w:id="138"/>
      <w:r>
        <w:rPr>
          <w:rtl/>
        </w:rPr>
        <w:t>דליה איציק (העבודה-מימד):</w:t>
      </w:r>
    </w:p>
    <w:p w14:paraId="54CCCBFB" w14:textId="77777777" w:rsidR="00000000" w:rsidRDefault="005A3897">
      <w:pPr>
        <w:pStyle w:val="a0"/>
        <w:rPr>
          <w:rtl/>
        </w:rPr>
      </w:pPr>
    </w:p>
    <w:p w14:paraId="4FBA39C5" w14:textId="77777777" w:rsidR="00000000" w:rsidRDefault="005A3897">
      <w:pPr>
        <w:pStyle w:val="a0"/>
        <w:rPr>
          <w:rFonts w:hint="cs"/>
          <w:rtl/>
        </w:rPr>
      </w:pPr>
      <w:r>
        <w:rPr>
          <w:rFonts w:hint="cs"/>
          <w:rtl/>
        </w:rPr>
        <w:t>מה אתה אומר? מי זה הליכוד ומה הם שורשיו? שמעתי את שורשיו של הליכוד וחיפשתי אותם, גם אני ו</w:t>
      </w:r>
      <w:r>
        <w:rPr>
          <w:rFonts w:hint="cs"/>
          <w:rtl/>
        </w:rPr>
        <w:t xml:space="preserve">גם החבר שיושב לצד ימין שלך, וממש לא ראיתי את המשותף ביניכם. נראה שבעניין זה הוא צודק ממך, כי זה הליכוד ולא אתה במקרה זה. אז אני מציעה לך קצת להירגע, כי בעניין הזה בוודאי לא אתה הליכוד. </w:t>
      </w:r>
    </w:p>
    <w:p w14:paraId="36470F63" w14:textId="77777777" w:rsidR="00000000" w:rsidRDefault="005A3897">
      <w:pPr>
        <w:pStyle w:val="a0"/>
        <w:rPr>
          <w:rFonts w:hint="cs"/>
          <w:rtl/>
        </w:rPr>
      </w:pPr>
    </w:p>
    <w:p w14:paraId="5F26141E" w14:textId="77777777" w:rsidR="00000000" w:rsidRDefault="005A3897">
      <w:pPr>
        <w:pStyle w:val="a0"/>
        <w:rPr>
          <w:rFonts w:hint="cs"/>
          <w:rtl/>
        </w:rPr>
      </w:pPr>
      <w:r>
        <w:rPr>
          <w:rFonts w:hint="cs"/>
          <w:rtl/>
        </w:rPr>
        <w:t>היה לנו ויכוח גם בקדנציה הקודמת על הרבה מאוד דברים, אבל אני לא האמנתי</w:t>
      </w:r>
      <w:r>
        <w:rPr>
          <w:rFonts w:hint="cs"/>
          <w:rtl/>
        </w:rPr>
        <w:t xml:space="preserve"> שאתה תגיע עד הלום. לא האמנתי שתהיה שכן שלי כל כך מהר, אידיאולוגית. נהיית מאוד שכן שלי, מאוד קרוב אלי, ויכול להיות שעוד מעט תהיה אחי לדרך. זה קורה לך יותר מהר ממה שאתה חושב. אז כאחים לדרך - הזמנת את זה עליך, אדוני סגן השר - כאחים לדרך, מאוד יכול להיות שאתה</w:t>
      </w:r>
      <w:r>
        <w:rPr>
          <w:rFonts w:hint="cs"/>
          <w:rtl/>
        </w:rPr>
        <w:t xml:space="preserve"> ואני נתקוף יום אחד את החבר שלנו כאן, כי אתה ואני - אתה מתקרב אלי נורא מהר, אדוני סגן שר הביטחון. אתה מתקרב אלי מאוד מהר. כשאומרים לי, אתם - - -</w:t>
      </w:r>
    </w:p>
    <w:p w14:paraId="52DEA3DB" w14:textId="77777777" w:rsidR="00000000" w:rsidRDefault="005A3897">
      <w:pPr>
        <w:pStyle w:val="a0"/>
        <w:rPr>
          <w:rFonts w:hint="cs"/>
          <w:rtl/>
        </w:rPr>
      </w:pPr>
    </w:p>
    <w:p w14:paraId="4240E40C" w14:textId="77777777" w:rsidR="00000000" w:rsidRDefault="005A3897">
      <w:pPr>
        <w:pStyle w:val="af0"/>
        <w:rPr>
          <w:rtl/>
        </w:rPr>
      </w:pPr>
      <w:r>
        <w:rPr>
          <w:rFonts w:hint="eastAsia"/>
          <w:rtl/>
        </w:rPr>
        <w:t>זאב</w:t>
      </w:r>
      <w:r>
        <w:rPr>
          <w:rtl/>
        </w:rPr>
        <w:t xml:space="preserve"> בוים (הליכוד):</w:t>
      </w:r>
    </w:p>
    <w:p w14:paraId="4E7971E1" w14:textId="77777777" w:rsidR="00000000" w:rsidRDefault="005A3897">
      <w:pPr>
        <w:pStyle w:val="a0"/>
        <w:rPr>
          <w:rFonts w:hint="cs"/>
          <w:rtl/>
        </w:rPr>
      </w:pPr>
    </w:p>
    <w:p w14:paraId="2412B68E" w14:textId="77777777" w:rsidR="00000000" w:rsidRDefault="005A3897">
      <w:pPr>
        <w:pStyle w:val="a0"/>
        <w:rPr>
          <w:rFonts w:hint="cs"/>
          <w:rtl/>
        </w:rPr>
      </w:pPr>
      <w:r>
        <w:rPr>
          <w:rFonts w:hint="cs"/>
          <w:rtl/>
        </w:rPr>
        <w:t>- - -</w:t>
      </w:r>
    </w:p>
    <w:p w14:paraId="7CF23C0D" w14:textId="77777777" w:rsidR="00000000" w:rsidRDefault="005A3897">
      <w:pPr>
        <w:pStyle w:val="a0"/>
        <w:rPr>
          <w:rFonts w:hint="cs"/>
          <w:rtl/>
        </w:rPr>
      </w:pPr>
    </w:p>
    <w:p w14:paraId="73F6B016" w14:textId="77777777" w:rsidR="00000000" w:rsidRDefault="005A3897">
      <w:pPr>
        <w:pStyle w:val="-"/>
        <w:rPr>
          <w:rtl/>
        </w:rPr>
      </w:pPr>
      <w:bookmarkStart w:id="139" w:name="FS000000433T11_10_2004_19_32_20C"/>
      <w:bookmarkEnd w:id="139"/>
      <w:r>
        <w:rPr>
          <w:rtl/>
        </w:rPr>
        <w:t>דליה איציק (העבודה-מימד):</w:t>
      </w:r>
    </w:p>
    <w:p w14:paraId="59CE3573" w14:textId="77777777" w:rsidR="00000000" w:rsidRDefault="005A3897">
      <w:pPr>
        <w:pStyle w:val="a0"/>
        <w:rPr>
          <w:rtl/>
        </w:rPr>
      </w:pPr>
    </w:p>
    <w:p w14:paraId="56E5678D" w14:textId="77777777" w:rsidR="00000000" w:rsidRDefault="005A3897">
      <w:pPr>
        <w:pStyle w:val="a0"/>
        <w:rPr>
          <w:rFonts w:hint="cs"/>
          <w:rtl/>
        </w:rPr>
      </w:pPr>
      <w:r>
        <w:rPr>
          <w:rFonts w:hint="cs"/>
          <w:rtl/>
        </w:rPr>
        <w:t>אתם מתקרבים לשרון, אני אומרת: אנחנו? הליכוד רץ אלינו. את</w:t>
      </w:r>
      <w:r>
        <w:rPr>
          <w:rFonts w:hint="cs"/>
          <w:rtl/>
        </w:rPr>
        <w:t>ה היית מאמין ששרון יצא תחת אש? אתה היית מאמין ששרון יצא יציאה חד-צדדית? אתה היית מאמין ששרון יפרק התנחלויות? ואתה היית מאמין שאתה תהיה סגן שר הביטחון ותגן עליו בלהט? תראה איך אתה קרוב לי כל כך מהר. ככה, ככה, בלי כלום. תראה איך עברת אלי בצ'יק. קצת, ואתה או-</w:t>
      </w:r>
      <w:r>
        <w:rPr>
          <w:rFonts w:hint="cs"/>
          <w:rtl/>
        </w:rPr>
        <w:t xml:space="preserve">טו-טו פה. בא אהוד ברק ואתה הולך לחתום אתו. </w:t>
      </w:r>
    </w:p>
    <w:p w14:paraId="39C25FD8" w14:textId="77777777" w:rsidR="00000000" w:rsidRDefault="005A3897">
      <w:pPr>
        <w:pStyle w:val="af1"/>
        <w:rPr>
          <w:rFonts w:hint="cs"/>
          <w:rtl/>
        </w:rPr>
      </w:pPr>
    </w:p>
    <w:p w14:paraId="70E3B037" w14:textId="77777777" w:rsidR="00000000" w:rsidRDefault="005A3897">
      <w:pPr>
        <w:pStyle w:val="af0"/>
        <w:rPr>
          <w:rFonts w:hint="cs"/>
          <w:rtl/>
        </w:rPr>
      </w:pPr>
      <w:r>
        <w:rPr>
          <w:rFonts w:hint="eastAsia"/>
          <w:rtl/>
        </w:rPr>
        <w:t>זאב</w:t>
      </w:r>
      <w:r>
        <w:rPr>
          <w:rtl/>
        </w:rPr>
        <w:t xml:space="preserve"> בוים (הליכוד):</w:t>
      </w:r>
    </w:p>
    <w:p w14:paraId="69EC2A82" w14:textId="77777777" w:rsidR="00000000" w:rsidRDefault="005A3897">
      <w:pPr>
        <w:pStyle w:val="a0"/>
        <w:rPr>
          <w:rFonts w:hint="cs"/>
          <w:rtl/>
        </w:rPr>
      </w:pPr>
    </w:p>
    <w:p w14:paraId="2427B93C" w14:textId="77777777" w:rsidR="00000000" w:rsidRDefault="005A3897">
      <w:pPr>
        <w:pStyle w:val="a0"/>
        <w:rPr>
          <w:rFonts w:hint="cs"/>
          <w:rtl/>
        </w:rPr>
      </w:pPr>
      <w:r>
        <w:rPr>
          <w:rFonts w:hint="cs"/>
          <w:rtl/>
        </w:rPr>
        <w:t xml:space="preserve">מה שאת אומרת אין לו אחיזה במציאות. </w:t>
      </w:r>
    </w:p>
    <w:p w14:paraId="22F9FDE1" w14:textId="77777777" w:rsidR="00000000" w:rsidRDefault="005A3897">
      <w:pPr>
        <w:pStyle w:val="a0"/>
        <w:rPr>
          <w:rFonts w:hint="cs"/>
          <w:rtl/>
        </w:rPr>
      </w:pPr>
    </w:p>
    <w:p w14:paraId="6B8D545D" w14:textId="77777777" w:rsidR="00000000" w:rsidRDefault="005A3897">
      <w:pPr>
        <w:pStyle w:val="af0"/>
        <w:rPr>
          <w:rtl/>
        </w:rPr>
      </w:pPr>
      <w:r>
        <w:rPr>
          <w:rFonts w:hint="eastAsia"/>
          <w:rtl/>
        </w:rPr>
        <w:t>דוד</w:t>
      </w:r>
      <w:r>
        <w:rPr>
          <w:rtl/>
        </w:rPr>
        <w:t xml:space="preserve"> טל (עם אחד):</w:t>
      </w:r>
    </w:p>
    <w:p w14:paraId="27EA5365" w14:textId="77777777" w:rsidR="00000000" w:rsidRDefault="005A3897">
      <w:pPr>
        <w:pStyle w:val="a0"/>
        <w:rPr>
          <w:rFonts w:hint="cs"/>
          <w:rtl/>
        </w:rPr>
      </w:pPr>
    </w:p>
    <w:p w14:paraId="638E1AD6" w14:textId="77777777" w:rsidR="00000000" w:rsidRDefault="005A3897">
      <w:pPr>
        <w:pStyle w:val="a0"/>
        <w:rPr>
          <w:rFonts w:hint="cs"/>
          <w:rtl/>
        </w:rPr>
      </w:pPr>
      <w:r>
        <w:rPr>
          <w:rFonts w:hint="cs"/>
          <w:rtl/>
        </w:rPr>
        <w:t>"קחי אותי, שרון".</w:t>
      </w:r>
    </w:p>
    <w:p w14:paraId="5DA87914" w14:textId="77777777" w:rsidR="00000000" w:rsidRDefault="005A3897">
      <w:pPr>
        <w:pStyle w:val="af1"/>
        <w:rPr>
          <w:rFonts w:hint="cs"/>
          <w:rtl/>
        </w:rPr>
      </w:pPr>
    </w:p>
    <w:p w14:paraId="2339DF57" w14:textId="77777777" w:rsidR="00000000" w:rsidRDefault="005A3897">
      <w:pPr>
        <w:pStyle w:val="af1"/>
        <w:rPr>
          <w:rtl/>
        </w:rPr>
      </w:pPr>
      <w:r>
        <w:rPr>
          <w:rtl/>
        </w:rPr>
        <w:t>היו"ר יולי-יואל אדלשטיין:</w:t>
      </w:r>
    </w:p>
    <w:p w14:paraId="7E39D5BB" w14:textId="77777777" w:rsidR="00000000" w:rsidRDefault="005A3897">
      <w:pPr>
        <w:pStyle w:val="a0"/>
        <w:rPr>
          <w:rtl/>
        </w:rPr>
      </w:pPr>
    </w:p>
    <w:p w14:paraId="0BC971EE" w14:textId="77777777" w:rsidR="00000000" w:rsidRDefault="005A3897">
      <w:pPr>
        <w:pStyle w:val="a0"/>
        <w:rPr>
          <w:rFonts w:hint="cs"/>
          <w:rtl/>
        </w:rPr>
      </w:pPr>
      <w:r>
        <w:rPr>
          <w:rFonts w:hint="cs"/>
          <w:rtl/>
        </w:rPr>
        <w:t>ולכן?</w:t>
      </w:r>
    </w:p>
    <w:p w14:paraId="4A2468D7" w14:textId="77777777" w:rsidR="00000000" w:rsidRDefault="005A3897">
      <w:pPr>
        <w:pStyle w:val="a0"/>
        <w:rPr>
          <w:rFonts w:hint="cs"/>
          <w:rtl/>
        </w:rPr>
      </w:pPr>
    </w:p>
    <w:p w14:paraId="71D6CE7A" w14:textId="77777777" w:rsidR="00000000" w:rsidRDefault="005A3897">
      <w:pPr>
        <w:pStyle w:val="-"/>
        <w:rPr>
          <w:rtl/>
        </w:rPr>
      </w:pPr>
      <w:bookmarkStart w:id="140" w:name="FS000000433T11_10_2004_19_34_42C"/>
      <w:bookmarkEnd w:id="140"/>
      <w:r>
        <w:rPr>
          <w:rtl/>
        </w:rPr>
        <w:t>דליה איציק (העבודה-מימד):</w:t>
      </w:r>
    </w:p>
    <w:p w14:paraId="58BC1E5F" w14:textId="77777777" w:rsidR="00000000" w:rsidRDefault="005A3897">
      <w:pPr>
        <w:pStyle w:val="a0"/>
        <w:rPr>
          <w:rtl/>
        </w:rPr>
      </w:pPr>
    </w:p>
    <w:p w14:paraId="43E60CAF" w14:textId="77777777" w:rsidR="00000000" w:rsidRDefault="005A3897">
      <w:pPr>
        <w:pStyle w:val="a0"/>
        <w:rPr>
          <w:rFonts w:hint="cs"/>
          <w:rtl/>
        </w:rPr>
      </w:pPr>
      <w:r>
        <w:rPr>
          <w:rFonts w:hint="cs"/>
          <w:rtl/>
        </w:rPr>
        <w:t>ולכן, אי לכך ובהתאם לזאת - - -</w:t>
      </w:r>
    </w:p>
    <w:p w14:paraId="6B817E2C" w14:textId="77777777" w:rsidR="00000000" w:rsidRDefault="005A3897">
      <w:pPr>
        <w:pStyle w:val="a0"/>
        <w:rPr>
          <w:rFonts w:hint="cs"/>
          <w:rtl/>
        </w:rPr>
      </w:pPr>
    </w:p>
    <w:p w14:paraId="61D24DB3" w14:textId="77777777" w:rsidR="00000000" w:rsidRDefault="005A3897">
      <w:pPr>
        <w:pStyle w:val="af0"/>
        <w:rPr>
          <w:rtl/>
        </w:rPr>
      </w:pPr>
      <w:r>
        <w:rPr>
          <w:rFonts w:hint="eastAsia"/>
          <w:rtl/>
        </w:rPr>
        <w:t>זאב</w:t>
      </w:r>
      <w:r>
        <w:rPr>
          <w:rtl/>
        </w:rPr>
        <w:t xml:space="preserve"> בוים (הליכוד):</w:t>
      </w:r>
    </w:p>
    <w:p w14:paraId="5BFBC5A2" w14:textId="77777777" w:rsidR="00000000" w:rsidRDefault="005A3897">
      <w:pPr>
        <w:pStyle w:val="a0"/>
        <w:rPr>
          <w:rFonts w:hint="cs"/>
          <w:rtl/>
        </w:rPr>
      </w:pPr>
    </w:p>
    <w:p w14:paraId="64D9D07C" w14:textId="77777777" w:rsidR="00000000" w:rsidRDefault="005A3897">
      <w:pPr>
        <w:pStyle w:val="a0"/>
        <w:rPr>
          <w:rFonts w:hint="cs"/>
          <w:rtl/>
        </w:rPr>
      </w:pPr>
      <w:r>
        <w:rPr>
          <w:rFonts w:hint="cs"/>
          <w:rtl/>
        </w:rPr>
        <w:t>את ע</w:t>
      </w:r>
      <w:r>
        <w:rPr>
          <w:rFonts w:hint="cs"/>
          <w:rtl/>
        </w:rPr>
        <w:t>וד לא יודעת - - -</w:t>
      </w:r>
    </w:p>
    <w:p w14:paraId="13200FD3" w14:textId="77777777" w:rsidR="00000000" w:rsidRDefault="005A3897">
      <w:pPr>
        <w:pStyle w:val="a0"/>
        <w:rPr>
          <w:rFonts w:hint="cs"/>
          <w:rtl/>
        </w:rPr>
      </w:pPr>
    </w:p>
    <w:p w14:paraId="500BBEE9" w14:textId="77777777" w:rsidR="00000000" w:rsidRDefault="005A3897">
      <w:pPr>
        <w:pStyle w:val="-"/>
        <w:rPr>
          <w:rtl/>
        </w:rPr>
      </w:pPr>
      <w:bookmarkStart w:id="141" w:name="FS000000433T11_10_2004_19_35_01C"/>
      <w:bookmarkEnd w:id="141"/>
      <w:r>
        <w:rPr>
          <w:rtl/>
        </w:rPr>
        <w:t>דליה איציק (העבודה-מימד):</w:t>
      </w:r>
    </w:p>
    <w:p w14:paraId="6DA7BF64" w14:textId="77777777" w:rsidR="00000000" w:rsidRDefault="005A3897">
      <w:pPr>
        <w:pStyle w:val="a0"/>
        <w:rPr>
          <w:rtl/>
        </w:rPr>
      </w:pPr>
    </w:p>
    <w:p w14:paraId="57665BDC" w14:textId="77777777" w:rsidR="00000000" w:rsidRDefault="005A3897">
      <w:pPr>
        <w:pStyle w:val="a0"/>
        <w:rPr>
          <w:rFonts w:hint="cs"/>
          <w:rtl/>
        </w:rPr>
      </w:pPr>
      <w:r>
        <w:rPr>
          <w:rFonts w:hint="cs"/>
          <w:rtl/>
        </w:rPr>
        <w:t>יכול להיות שבכנסת הבאה אתה לא תהיה, כי חברי המרכז שלכם לא יאפשרו לאיש כמוך - אגב, אני אצטער על זה ברמה האישית - אבל מאוד יכול להיות שחברי המרכז לא יבחרו בך בפעם הבאה, ואז אתה תשב פה ותאמר: איך לא שמעתי בקולה של</w:t>
      </w:r>
      <w:r>
        <w:rPr>
          <w:rFonts w:hint="cs"/>
          <w:rtl/>
        </w:rPr>
        <w:t xml:space="preserve"> האשה הזאת? יכולתי לבוא, לחתום, להצטרף עם המנדט, ואז הייתי מציל גם את עצמי וגם את האידיאולוגיה שלי. תודה רבה לך, אדוני היושב-ראש. </w:t>
      </w:r>
    </w:p>
    <w:p w14:paraId="0CDEDC92" w14:textId="77777777" w:rsidR="00000000" w:rsidRDefault="005A3897">
      <w:pPr>
        <w:pStyle w:val="a0"/>
        <w:rPr>
          <w:rFonts w:hint="cs"/>
          <w:rtl/>
        </w:rPr>
      </w:pPr>
    </w:p>
    <w:p w14:paraId="5CC071C1" w14:textId="77777777" w:rsidR="00000000" w:rsidRDefault="005A3897">
      <w:pPr>
        <w:pStyle w:val="af1"/>
        <w:rPr>
          <w:rtl/>
        </w:rPr>
      </w:pPr>
      <w:r>
        <w:rPr>
          <w:rtl/>
        </w:rPr>
        <w:t>היו"ר יולי-יואל אדלשטיין:</w:t>
      </w:r>
    </w:p>
    <w:p w14:paraId="5DD8D31A" w14:textId="77777777" w:rsidR="00000000" w:rsidRDefault="005A3897">
      <w:pPr>
        <w:pStyle w:val="a0"/>
        <w:rPr>
          <w:rtl/>
        </w:rPr>
      </w:pPr>
    </w:p>
    <w:p w14:paraId="62276C0D" w14:textId="77777777" w:rsidR="00000000" w:rsidRDefault="005A3897">
      <w:pPr>
        <w:pStyle w:val="a0"/>
        <w:rPr>
          <w:rFonts w:hint="cs"/>
          <w:rtl/>
        </w:rPr>
      </w:pPr>
      <w:r>
        <w:rPr>
          <w:rFonts w:hint="cs"/>
          <w:rtl/>
        </w:rPr>
        <w:t xml:space="preserve">תודה רבה. אני מבין שעל רקע אי-הצטרפות של סגן השר בוים, את מציעה אי-אמון בממשלה. </w:t>
      </w:r>
    </w:p>
    <w:p w14:paraId="1D69263C" w14:textId="77777777" w:rsidR="00000000" w:rsidRDefault="005A3897">
      <w:pPr>
        <w:pStyle w:val="a0"/>
        <w:rPr>
          <w:rFonts w:hint="cs"/>
          <w:rtl/>
        </w:rPr>
      </w:pPr>
    </w:p>
    <w:p w14:paraId="65EC9AC5" w14:textId="77777777" w:rsidR="00000000" w:rsidRDefault="005A3897">
      <w:pPr>
        <w:pStyle w:val="-"/>
        <w:rPr>
          <w:rtl/>
        </w:rPr>
      </w:pPr>
      <w:bookmarkStart w:id="142" w:name="FS000000433T11_10_2004_19_39_05C"/>
      <w:bookmarkEnd w:id="142"/>
      <w:r>
        <w:rPr>
          <w:rtl/>
        </w:rPr>
        <w:t>דליה איציק (העב</w:t>
      </w:r>
      <w:r>
        <w:rPr>
          <w:rtl/>
        </w:rPr>
        <w:t>ודה-מימד):</w:t>
      </w:r>
    </w:p>
    <w:p w14:paraId="40FA62A4" w14:textId="77777777" w:rsidR="00000000" w:rsidRDefault="005A3897">
      <w:pPr>
        <w:pStyle w:val="a0"/>
        <w:rPr>
          <w:rtl/>
        </w:rPr>
      </w:pPr>
    </w:p>
    <w:p w14:paraId="60A6F6B5" w14:textId="77777777" w:rsidR="00000000" w:rsidRDefault="005A3897">
      <w:pPr>
        <w:pStyle w:val="a0"/>
        <w:rPr>
          <w:rFonts w:hint="cs"/>
          <w:rtl/>
        </w:rPr>
      </w:pPr>
      <w:r>
        <w:rPr>
          <w:rFonts w:hint="cs"/>
          <w:rtl/>
        </w:rPr>
        <w:t xml:space="preserve">נכון מאוד. </w:t>
      </w:r>
    </w:p>
    <w:p w14:paraId="00536263" w14:textId="77777777" w:rsidR="00000000" w:rsidRDefault="005A3897">
      <w:pPr>
        <w:pStyle w:val="a0"/>
        <w:rPr>
          <w:rFonts w:hint="cs"/>
          <w:rtl/>
        </w:rPr>
      </w:pPr>
    </w:p>
    <w:p w14:paraId="19F22145" w14:textId="77777777" w:rsidR="00000000" w:rsidRDefault="005A3897">
      <w:pPr>
        <w:pStyle w:val="af1"/>
        <w:rPr>
          <w:rtl/>
        </w:rPr>
      </w:pPr>
      <w:r>
        <w:rPr>
          <w:rtl/>
        </w:rPr>
        <w:t>היו"ר יולי-יואל אדלשטיין:</w:t>
      </w:r>
    </w:p>
    <w:p w14:paraId="78F31B79" w14:textId="77777777" w:rsidR="00000000" w:rsidRDefault="005A3897">
      <w:pPr>
        <w:pStyle w:val="a0"/>
        <w:rPr>
          <w:rtl/>
        </w:rPr>
      </w:pPr>
    </w:p>
    <w:p w14:paraId="2171DD23" w14:textId="77777777" w:rsidR="00000000" w:rsidRDefault="005A3897">
      <w:pPr>
        <w:pStyle w:val="a0"/>
        <w:rPr>
          <w:rFonts w:hint="cs"/>
          <w:rtl/>
        </w:rPr>
      </w:pPr>
      <w:r>
        <w:rPr>
          <w:rFonts w:hint="cs"/>
          <w:rtl/>
        </w:rPr>
        <w:t xml:space="preserve">תודה רבה. </w:t>
      </w:r>
    </w:p>
    <w:p w14:paraId="283D4E39" w14:textId="77777777" w:rsidR="00000000" w:rsidRDefault="005A3897">
      <w:pPr>
        <w:pStyle w:val="a0"/>
        <w:rPr>
          <w:rFonts w:hint="cs"/>
          <w:rtl/>
        </w:rPr>
      </w:pPr>
    </w:p>
    <w:p w14:paraId="52EEB79F" w14:textId="77777777" w:rsidR="00000000" w:rsidRDefault="005A3897">
      <w:pPr>
        <w:pStyle w:val="a0"/>
        <w:rPr>
          <w:rFonts w:hint="cs"/>
          <w:rtl/>
        </w:rPr>
      </w:pPr>
    </w:p>
    <w:p w14:paraId="2B074394" w14:textId="77777777" w:rsidR="00000000" w:rsidRDefault="005A3897">
      <w:pPr>
        <w:pStyle w:val="a2"/>
        <w:rPr>
          <w:rFonts w:hint="cs"/>
          <w:rtl/>
        </w:rPr>
      </w:pPr>
      <w:bookmarkStart w:id="143" w:name="_Toc91517660"/>
      <w:r>
        <w:rPr>
          <w:rFonts w:hint="cs"/>
          <w:rtl/>
        </w:rPr>
        <w:t>מסמכים שהונחו על שולחן הכנסת</w:t>
      </w:r>
      <w:bookmarkEnd w:id="143"/>
    </w:p>
    <w:p w14:paraId="50B83F0F" w14:textId="77777777" w:rsidR="00000000" w:rsidRDefault="005A3897">
      <w:pPr>
        <w:pStyle w:val="a0"/>
        <w:rPr>
          <w:rFonts w:hint="cs"/>
          <w:rtl/>
        </w:rPr>
      </w:pPr>
    </w:p>
    <w:p w14:paraId="4758086D" w14:textId="77777777" w:rsidR="00000000" w:rsidRDefault="005A3897">
      <w:pPr>
        <w:pStyle w:val="af1"/>
        <w:rPr>
          <w:rtl/>
        </w:rPr>
      </w:pPr>
      <w:r>
        <w:rPr>
          <w:rtl/>
        </w:rPr>
        <w:t>היו"ר יולי-יואל אדלשטיין:</w:t>
      </w:r>
    </w:p>
    <w:p w14:paraId="17481F9B" w14:textId="77777777" w:rsidR="00000000" w:rsidRDefault="005A3897">
      <w:pPr>
        <w:pStyle w:val="a0"/>
        <w:rPr>
          <w:rtl/>
        </w:rPr>
      </w:pPr>
    </w:p>
    <w:p w14:paraId="44F14743" w14:textId="77777777" w:rsidR="00000000" w:rsidRDefault="005A3897">
      <w:pPr>
        <w:pStyle w:val="a0"/>
        <w:rPr>
          <w:rFonts w:hint="cs"/>
          <w:rtl/>
        </w:rPr>
      </w:pPr>
      <w:r>
        <w:rPr>
          <w:rFonts w:hint="cs"/>
          <w:rtl/>
        </w:rPr>
        <w:t xml:space="preserve">הודעה למזכיר הכנסת, בזמן שאולי שר התחבורה, חבר הכנסת שטרית, יתפוס את מקומו. </w:t>
      </w:r>
    </w:p>
    <w:p w14:paraId="7747B9E4" w14:textId="77777777" w:rsidR="00000000" w:rsidRDefault="005A3897">
      <w:pPr>
        <w:pStyle w:val="a0"/>
        <w:rPr>
          <w:rFonts w:hint="cs"/>
          <w:rtl/>
        </w:rPr>
      </w:pPr>
    </w:p>
    <w:p w14:paraId="15B356E4" w14:textId="77777777" w:rsidR="00000000" w:rsidRDefault="005A3897">
      <w:pPr>
        <w:pStyle w:val="a"/>
        <w:rPr>
          <w:rtl/>
        </w:rPr>
      </w:pPr>
      <w:bookmarkStart w:id="144" w:name="FS000000661T11_10_2004_19_40_01"/>
      <w:bookmarkStart w:id="145" w:name="_Toc91517661"/>
      <w:bookmarkEnd w:id="144"/>
      <w:r>
        <w:rPr>
          <w:rFonts w:hint="eastAsia"/>
          <w:rtl/>
        </w:rPr>
        <w:t>מזכיר</w:t>
      </w:r>
      <w:r>
        <w:rPr>
          <w:rtl/>
        </w:rPr>
        <w:t xml:space="preserve"> הכנסת אריה האן:</w:t>
      </w:r>
      <w:bookmarkEnd w:id="145"/>
    </w:p>
    <w:p w14:paraId="1C19346F" w14:textId="77777777" w:rsidR="00000000" w:rsidRDefault="005A3897">
      <w:pPr>
        <w:pStyle w:val="a0"/>
        <w:rPr>
          <w:rFonts w:hint="cs"/>
          <w:rtl/>
        </w:rPr>
      </w:pPr>
    </w:p>
    <w:p w14:paraId="0DFD445E" w14:textId="77777777" w:rsidR="00000000" w:rsidRDefault="005A3897">
      <w:pPr>
        <w:pStyle w:val="a0"/>
        <w:rPr>
          <w:rFonts w:hint="cs"/>
          <w:rtl/>
        </w:rPr>
      </w:pPr>
      <w:r>
        <w:rPr>
          <w:rFonts w:hint="cs"/>
          <w:rtl/>
        </w:rPr>
        <w:t>ברשות יושב-ראש הישיבה, הנני מתכבד</w:t>
      </w:r>
      <w:r>
        <w:rPr>
          <w:rFonts w:hint="cs"/>
          <w:rtl/>
        </w:rPr>
        <w:t xml:space="preserve"> להודיע, כי הונחו היום על שולחן הכנסת </w:t>
      </w:r>
      <w:r>
        <w:rPr>
          <w:rtl/>
        </w:rPr>
        <w:t>–</w:t>
      </w:r>
      <w:r>
        <w:rPr>
          <w:rFonts w:hint="cs"/>
          <w:rtl/>
        </w:rPr>
        <w:t xml:space="preserve"> </w:t>
      </w:r>
    </w:p>
    <w:p w14:paraId="48348CE9" w14:textId="77777777" w:rsidR="00000000" w:rsidRDefault="005A3897">
      <w:pPr>
        <w:pStyle w:val="a0"/>
        <w:rPr>
          <w:rFonts w:hint="cs"/>
          <w:rtl/>
        </w:rPr>
      </w:pPr>
    </w:p>
    <w:p w14:paraId="230E9A6B" w14:textId="77777777" w:rsidR="00000000" w:rsidRDefault="005A3897">
      <w:pPr>
        <w:pStyle w:val="a0"/>
        <w:rPr>
          <w:rFonts w:hint="cs"/>
        </w:rPr>
      </w:pPr>
      <w:r>
        <w:rPr>
          <w:rFonts w:hint="cs"/>
          <w:rtl/>
        </w:rPr>
        <w:t xml:space="preserve">לדיון מוקדם: הצעת חוק מינהל מקרקעי ישראל (תיקון - דרכי ניהול), התשס"ה-2004, מאת חבר הכנסת צבי הנדל; </w:t>
      </w:r>
      <w:r>
        <w:rPr>
          <w:rtl/>
        </w:rPr>
        <w:t>הצעת חוק לעידוד העברת ידע וטכנולוגיה לתועלת הציבור, התשס"ה-2004, מאת חבר</w:t>
      </w:r>
      <w:r>
        <w:rPr>
          <w:rFonts w:hint="cs"/>
          <w:rtl/>
        </w:rPr>
        <w:t>ת</w:t>
      </w:r>
      <w:r>
        <w:rPr>
          <w:rtl/>
        </w:rPr>
        <w:t xml:space="preserve"> הכנסת מל פולישוק-בלוך וקבוצת חברי הכנסת;</w:t>
      </w:r>
      <w:r>
        <w:rPr>
          <w:rtl/>
        </w:rPr>
        <w:t xml:space="preserve"> הצעת חוק זכויות החולה (תיקון - חובת יידוע לעניין מנות דם), התשס"ה-2004, מאת חבר</w:t>
      </w:r>
      <w:r>
        <w:rPr>
          <w:rFonts w:hint="cs"/>
          <w:rtl/>
        </w:rPr>
        <w:t>ת</w:t>
      </w:r>
      <w:r>
        <w:rPr>
          <w:rtl/>
        </w:rPr>
        <w:t xml:space="preserve"> הכנסת רוחמה אברהם; הצעת חוק התכנון והבנ</w:t>
      </w:r>
      <w:r>
        <w:rPr>
          <w:rFonts w:hint="cs"/>
          <w:rtl/>
        </w:rPr>
        <w:t>י</w:t>
      </w:r>
      <w:r>
        <w:rPr>
          <w:rtl/>
        </w:rPr>
        <w:t>יה (תיקון - ת</w:t>
      </w:r>
      <w:r>
        <w:rPr>
          <w:rFonts w:hint="cs"/>
          <w:rtl/>
        </w:rPr>
        <w:t>ו</w:t>
      </w:r>
      <w:r>
        <w:rPr>
          <w:rtl/>
        </w:rPr>
        <w:t>כנית לייעוד ב</w:t>
      </w:r>
      <w:r>
        <w:rPr>
          <w:rFonts w:hint="cs"/>
          <w:rtl/>
        </w:rPr>
        <w:t>י</w:t>
      </w:r>
      <w:r>
        <w:rPr>
          <w:rtl/>
        </w:rPr>
        <w:t>טחוני), התשס"ה-2004, מאת חבר הכנסת יורי שטרן; הצעת חוק התכנון והבנ</w:t>
      </w:r>
      <w:r>
        <w:rPr>
          <w:rFonts w:hint="cs"/>
          <w:rtl/>
        </w:rPr>
        <w:t>י</w:t>
      </w:r>
      <w:r>
        <w:rPr>
          <w:rtl/>
        </w:rPr>
        <w:t>יה (תיקון - מוסדות לטיפול במשתמשים בסמי</w:t>
      </w:r>
      <w:r>
        <w:rPr>
          <w:rtl/>
        </w:rPr>
        <w:t>ם), התשס"ה-2004, מאת חבר הכנסת אברהם הירשזון וקבוצת חברי הכנסת; הצעת חוק מס מעסיקים (תיקון – פטור</w:t>
      </w:r>
      <w:r>
        <w:rPr>
          <w:rFonts w:hint="cs"/>
          <w:rtl/>
        </w:rPr>
        <w:t xml:space="preserve"> </w:t>
      </w:r>
      <w:r>
        <w:rPr>
          <w:rtl/>
        </w:rPr>
        <w:t>לבתי</w:t>
      </w:r>
      <w:r>
        <w:rPr>
          <w:rFonts w:hint="cs"/>
          <w:rtl/>
        </w:rPr>
        <w:t>-</w:t>
      </w:r>
      <w:r>
        <w:rPr>
          <w:rtl/>
        </w:rPr>
        <w:t>חולים ציבוריים), התשס"ה-2004, מאת חבר הכנסת יעקב ליצמן; הצעת חוק עבודת נשים (תיקון - חופשת לידה משותפת לגבר ולאשה), התשס"ה-2004, מאת חבר הכנסת בנימין בן-</w:t>
      </w:r>
      <w:r>
        <w:rPr>
          <w:rtl/>
        </w:rPr>
        <w:t>אליעזר; הצעת חוק הבנקאות (שירות ללקוח)</w:t>
      </w:r>
      <w:r>
        <w:rPr>
          <w:rFonts w:hint="cs"/>
          <w:rtl/>
        </w:rPr>
        <w:t xml:space="preserve"> (תיקון </w:t>
      </w:r>
      <w:r>
        <w:rPr>
          <w:rtl/>
        </w:rPr>
        <w:t>–</w:t>
      </w:r>
      <w:r>
        <w:rPr>
          <w:rFonts w:hint="cs"/>
          <w:rtl/>
        </w:rPr>
        <w:t xml:space="preserve"> קידום התחרות בתחום הבנקאות)</w:t>
      </w:r>
      <w:r>
        <w:rPr>
          <w:rtl/>
        </w:rPr>
        <w:t>, התשס"ה-2004, מאת חבר הכנסת יצחק כהן; הצעת חוק להסדרת העיסוק בשדלנות בכנסת, התשס"ה-2004, מאת חבר</w:t>
      </w:r>
      <w:r>
        <w:rPr>
          <w:rFonts w:hint="cs"/>
          <w:rtl/>
        </w:rPr>
        <w:t>י</w:t>
      </w:r>
      <w:r>
        <w:rPr>
          <w:rtl/>
        </w:rPr>
        <w:t xml:space="preserve"> הכנסת אתי לבני, מל פולישוק-בלוך, רשף חן </w:t>
      </w:r>
      <w:r>
        <w:rPr>
          <w:rFonts w:hint="cs"/>
          <w:rtl/>
        </w:rPr>
        <w:t>ו</w:t>
      </w:r>
      <w:r>
        <w:rPr>
          <w:rtl/>
        </w:rPr>
        <w:t>יגאל יאסינוב; הצעת חוק המדיניות הכלכלית ל</w:t>
      </w:r>
      <w:r>
        <w:rPr>
          <w:rtl/>
        </w:rPr>
        <w:t>שנת הכספים 2004 (תיקוני חקיקה), התשס"ה-2004, מאת חבר הכנסת אהוד יתום; הצעת חוק אימוץ ילדים (תיקונים שונים), התשס"ה-2004, מאת חבר הכנסת מתן וילנאי</w:t>
      </w:r>
      <w:r>
        <w:rPr>
          <w:rFonts w:hint="cs"/>
          <w:rtl/>
        </w:rPr>
        <w:t>.</w:t>
      </w:r>
    </w:p>
    <w:p w14:paraId="0246B133" w14:textId="77777777" w:rsidR="00000000" w:rsidRDefault="005A3897">
      <w:pPr>
        <w:pStyle w:val="a0"/>
        <w:rPr>
          <w:rtl/>
        </w:rPr>
      </w:pPr>
    </w:p>
    <w:p w14:paraId="6D089916" w14:textId="77777777" w:rsidR="00000000" w:rsidRDefault="005A3897">
      <w:pPr>
        <w:pStyle w:val="a0"/>
        <w:rPr>
          <w:rFonts w:hint="cs"/>
          <w:rtl/>
        </w:rPr>
      </w:pPr>
      <w:r>
        <w:rPr>
          <w:rFonts w:hint="cs"/>
          <w:rtl/>
        </w:rPr>
        <w:t>לקריאה ראשונה, מטעם חברי הכנסת: הצעת חוק-יסוד: הכנסת (תיקון מס' 38) (זימון לוועדה של נושא משרה או ממלא תפקיד</w:t>
      </w:r>
      <w:r>
        <w:rPr>
          <w:rFonts w:hint="cs"/>
          <w:rtl/>
        </w:rPr>
        <w:t>); הצעת חוק הכנסת (תיקון מס' 20) (זימון לוועדה של נושא משרה או ממלא תפקיד), התשס"ה-2004 - מטעם ועדת הכנסת; הצעת חוק החברות (תיקון מס' 3) (כשירות דירקטורים חיצוניים), התשס"ה-2004, של חברת הכנסת גילה פינקלשטיין וקבוצת חברי הכנסת; הצעת חוק הגנת הצרכן (תיקון מ</w:t>
      </w:r>
      <w:r>
        <w:rPr>
          <w:rFonts w:hint="cs"/>
          <w:rtl/>
        </w:rPr>
        <w:t>ס' 15) (עסקה לתקופה קצובה), התשס"ה-2004, של חברי הכנסת אורית נוקד ושאול יהלום; הצעת חוק הרשות השנייה לטלוויזיה ורדיו (תיקון מס' 23) (הארכת הזיכיון של הטלוויזיה הלימודית), התשס"ה-2004, של חברי הכנסת ענבל גבריאלי ורוני בר-און; הצעת חוק המדיניות הכלכלית (תיקו</w:t>
      </w:r>
      <w:r>
        <w:rPr>
          <w:rFonts w:hint="cs"/>
          <w:rtl/>
        </w:rPr>
        <w:t xml:space="preserve">ני חקיקה) (תיקון מס' 2), התשס"ה-2004, של חבר הכנסת אלי אפללו וקבוצת חברי הכנסת; הצעת חוק זכויות התלמיד (תיקון) (שמירה על כבוד עובד הוראה), התשס"ה-2004, של חברת הכנסת גילה פינקלשטיין. </w:t>
      </w:r>
    </w:p>
    <w:p w14:paraId="7DE5DD99" w14:textId="77777777" w:rsidR="00000000" w:rsidRDefault="005A3897">
      <w:pPr>
        <w:pStyle w:val="a0"/>
        <w:rPr>
          <w:rFonts w:hint="cs"/>
          <w:rtl/>
        </w:rPr>
      </w:pPr>
    </w:p>
    <w:p w14:paraId="76732A0B" w14:textId="77777777" w:rsidR="00000000" w:rsidRDefault="005A3897">
      <w:pPr>
        <w:pStyle w:val="a0"/>
        <w:rPr>
          <w:rFonts w:hint="cs"/>
          <w:rtl/>
        </w:rPr>
      </w:pPr>
      <w:r>
        <w:rPr>
          <w:rFonts w:hint="cs"/>
          <w:rtl/>
        </w:rPr>
        <w:t>דוח שנתי 55א לשנת 2004, מטעם מבקר המדינה; הערות ראש הממשלה לדוח מבקר המ</w:t>
      </w:r>
      <w:r>
        <w:rPr>
          <w:rFonts w:hint="cs"/>
          <w:rtl/>
        </w:rPr>
        <w:t xml:space="preserve">דינה. </w:t>
      </w:r>
    </w:p>
    <w:p w14:paraId="3B20E4C1" w14:textId="77777777" w:rsidR="00000000" w:rsidRDefault="005A3897">
      <w:pPr>
        <w:pStyle w:val="a0"/>
        <w:rPr>
          <w:rFonts w:hint="cs"/>
          <w:rtl/>
        </w:rPr>
      </w:pPr>
    </w:p>
    <w:p w14:paraId="77F48438" w14:textId="77777777" w:rsidR="00000000" w:rsidRDefault="005A3897">
      <w:pPr>
        <w:pStyle w:val="a0"/>
        <w:rPr>
          <w:rFonts w:hint="cs"/>
          <w:rtl/>
        </w:rPr>
      </w:pPr>
      <w:r>
        <w:rPr>
          <w:rFonts w:hint="cs"/>
          <w:rtl/>
        </w:rPr>
        <w:t xml:space="preserve">חוברת דין-וחשבון כספי ליום 31 בדצמבר 2003, חלק א', מטעם משרד האוצר. תודה רבה. </w:t>
      </w:r>
    </w:p>
    <w:p w14:paraId="7A815CD0" w14:textId="77777777" w:rsidR="00000000" w:rsidRDefault="005A3897">
      <w:pPr>
        <w:pStyle w:val="a0"/>
        <w:rPr>
          <w:rFonts w:hint="cs"/>
          <w:rtl/>
        </w:rPr>
      </w:pPr>
    </w:p>
    <w:p w14:paraId="4FD29D29" w14:textId="77777777" w:rsidR="00000000" w:rsidRDefault="005A3897">
      <w:pPr>
        <w:pStyle w:val="af1"/>
        <w:rPr>
          <w:rtl/>
        </w:rPr>
      </w:pPr>
      <w:r>
        <w:rPr>
          <w:rtl/>
        </w:rPr>
        <w:t>היו"ר יולי-יואל אדלשטיין:</w:t>
      </w:r>
    </w:p>
    <w:p w14:paraId="5DE402A3" w14:textId="77777777" w:rsidR="00000000" w:rsidRDefault="005A3897">
      <w:pPr>
        <w:pStyle w:val="a0"/>
        <w:rPr>
          <w:rtl/>
        </w:rPr>
      </w:pPr>
    </w:p>
    <w:p w14:paraId="0F4611C4" w14:textId="77777777" w:rsidR="00000000" w:rsidRDefault="005A3897">
      <w:pPr>
        <w:pStyle w:val="a0"/>
        <w:rPr>
          <w:rFonts w:hint="cs"/>
          <w:rtl/>
        </w:rPr>
      </w:pPr>
      <w:r>
        <w:rPr>
          <w:rFonts w:hint="cs"/>
          <w:rtl/>
        </w:rPr>
        <w:t xml:space="preserve">אני מודה מאוד למזכיר הכנסת, מר אריה האן. </w:t>
      </w:r>
    </w:p>
    <w:p w14:paraId="0E244AEC" w14:textId="77777777" w:rsidR="00000000" w:rsidRDefault="005A3897">
      <w:pPr>
        <w:pStyle w:val="a0"/>
        <w:rPr>
          <w:rFonts w:hint="cs"/>
          <w:rtl/>
        </w:rPr>
      </w:pPr>
    </w:p>
    <w:p w14:paraId="215AF47C" w14:textId="77777777" w:rsidR="00000000" w:rsidRDefault="005A3897">
      <w:pPr>
        <w:pStyle w:val="a2"/>
        <w:rPr>
          <w:rtl/>
        </w:rPr>
      </w:pPr>
    </w:p>
    <w:p w14:paraId="39620E17" w14:textId="77777777" w:rsidR="00000000" w:rsidRDefault="005A3897">
      <w:pPr>
        <w:pStyle w:val="a2"/>
        <w:rPr>
          <w:rFonts w:hint="cs"/>
          <w:rtl/>
        </w:rPr>
      </w:pPr>
      <w:bookmarkStart w:id="146" w:name="CS31313FI0031313T11_10_2004_20_27_43"/>
      <w:bookmarkStart w:id="147" w:name="_Toc91517662"/>
      <w:bookmarkEnd w:id="146"/>
      <w:r>
        <w:rPr>
          <w:rtl/>
        </w:rPr>
        <w:t>הצע</w:t>
      </w:r>
      <w:r>
        <w:rPr>
          <w:rFonts w:hint="cs"/>
          <w:rtl/>
        </w:rPr>
        <w:t>ו</w:t>
      </w:r>
      <w:r>
        <w:rPr>
          <w:rtl/>
        </w:rPr>
        <w:t>ת סיע</w:t>
      </w:r>
      <w:r>
        <w:rPr>
          <w:rFonts w:hint="cs"/>
          <w:rtl/>
        </w:rPr>
        <w:t>ו</w:t>
      </w:r>
      <w:r>
        <w:rPr>
          <w:rtl/>
        </w:rPr>
        <w:t>ת העבודה-מימד</w:t>
      </w:r>
      <w:r>
        <w:rPr>
          <w:rFonts w:hint="cs"/>
          <w:rtl/>
        </w:rPr>
        <w:t xml:space="preserve"> ויחד--חד"ש-תע"ל--בל"ד</w:t>
      </w:r>
      <w:r>
        <w:rPr>
          <w:rtl/>
        </w:rPr>
        <w:t xml:space="preserve"> </w:t>
      </w:r>
      <w:r>
        <w:rPr>
          <w:rFonts w:hint="cs"/>
          <w:rtl/>
        </w:rPr>
        <w:br/>
      </w:r>
      <w:r>
        <w:rPr>
          <w:rtl/>
        </w:rPr>
        <w:t>להביע אי-אמון בממשלה בשל</w:t>
      </w:r>
      <w:r>
        <w:rPr>
          <w:rFonts w:hint="cs"/>
          <w:rtl/>
        </w:rPr>
        <w:t>:</w:t>
      </w:r>
      <w:bookmarkEnd w:id="147"/>
      <w:r>
        <w:rPr>
          <w:rtl/>
        </w:rPr>
        <w:t xml:space="preserve"> </w:t>
      </w:r>
    </w:p>
    <w:p w14:paraId="01C3686B" w14:textId="77777777" w:rsidR="00000000" w:rsidRDefault="005A3897">
      <w:pPr>
        <w:pStyle w:val="a2"/>
        <w:rPr>
          <w:rFonts w:hint="cs"/>
          <w:rtl/>
        </w:rPr>
      </w:pPr>
      <w:bookmarkStart w:id="148" w:name="_Toc91517663"/>
      <w:r>
        <w:rPr>
          <w:rFonts w:hint="cs"/>
          <w:rtl/>
        </w:rPr>
        <w:t xml:space="preserve">1. </w:t>
      </w:r>
      <w:r>
        <w:rPr>
          <w:rtl/>
        </w:rPr>
        <w:t>מדיניותה בתחום החברת</w:t>
      </w:r>
      <w:r>
        <w:rPr>
          <w:rtl/>
        </w:rPr>
        <w:t>י והכלכלי</w:t>
      </w:r>
      <w:r>
        <w:rPr>
          <w:rFonts w:hint="cs"/>
          <w:rtl/>
        </w:rPr>
        <w:t>;</w:t>
      </w:r>
      <w:bookmarkEnd w:id="148"/>
    </w:p>
    <w:p w14:paraId="40897F1A" w14:textId="77777777" w:rsidR="00000000" w:rsidRDefault="005A3897">
      <w:pPr>
        <w:pStyle w:val="a2"/>
        <w:rPr>
          <w:rtl/>
        </w:rPr>
      </w:pPr>
      <w:bookmarkStart w:id="149" w:name="CS31385FI0031385T11_10_2004_20_27_49"/>
      <w:bookmarkStart w:id="150" w:name="_Toc91517664"/>
      <w:bookmarkEnd w:id="149"/>
      <w:r>
        <w:rPr>
          <w:rFonts w:hint="cs"/>
          <w:rtl/>
        </w:rPr>
        <w:t xml:space="preserve">2. </w:t>
      </w:r>
      <w:r>
        <w:rPr>
          <w:rtl/>
        </w:rPr>
        <w:t>מדיניותה בתחום החברתי, הכלכלי והמדיני</w:t>
      </w:r>
      <w:bookmarkEnd w:id="150"/>
    </w:p>
    <w:p w14:paraId="75DDE50E" w14:textId="77777777" w:rsidR="00000000" w:rsidRDefault="005A3897">
      <w:pPr>
        <w:pStyle w:val="-0"/>
        <w:rPr>
          <w:rFonts w:hint="cs"/>
          <w:rtl/>
        </w:rPr>
      </w:pPr>
    </w:p>
    <w:p w14:paraId="5CA94E68" w14:textId="77777777" w:rsidR="00000000" w:rsidRDefault="005A3897">
      <w:pPr>
        <w:pStyle w:val="af1"/>
        <w:rPr>
          <w:rtl/>
        </w:rPr>
      </w:pPr>
      <w:r>
        <w:rPr>
          <w:rtl/>
        </w:rPr>
        <w:t>היו"ר יולי-יואל אדלשטיין:</w:t>
      </w:r>
    </w:p>
    <w:p w14:paraId="6631E397" w14:textId="77777777" w:rsidR="00000000" w:rsidRDefault="005A3897">
      <w:pPr>
        <w:pStyle w:val="a0"/>
        <w:rPr>
          <w:rtl/>
        </w:rPr>
      </w:pPr>
    </w:p>
    <w:p w14:paraId="22F502B5" w14:textId="77777777" w:rsidR="00000000" w:rsidRDefault="005A3897">
      <w:pPr>
        <w:pStyle w:val="a0"/>
        <w:rPr>
          <w:rFonts w:hint="cs"/>
          <w:rtl/>
        </w:rPr>
      </w:pPr>
      <w:r>
        <w:rPr>
          <w:rFonts w:hint="cs"/>
          <w:rtl/>
        </w:rPr>
        <w:t xml:space="preserve">בבקשה, השר מאיר שטרית, בשם הממשלה. </w:t>
      </w:r>
    </w:p>
    <w:p w14:paraId="2C758DFB" w14:textId="77777777" w:rsidR="00000000" w:rsidRDefault="005A3897">
      <w:pPr>
        <w:pStyle w:val="a0"/>
        <w:rPr>
          <w:rFonts w:hint="cs"/>
          <w:rtl/>
        </w:rPr>
      </w:pPr>
    </w:p>
    <w:p w14:paraId="34D4A0D0" w14:textId="77777777" w:rsidR="00000000" w:rsidRDefault="005A3897">
      <w:pPr>
        <w:pStyle w:val="a"/>
        <w:rPr>
          <w:rtl/>
        </w:rPr>
      </w:pPr>
      <w:bookmarkStart w:id="151" w:name="FS000000478T11_10_2004_19_52_11"/>
      <w:bookmarkStart w:id="152" w:name="_Toc91517665"/>
      <w:bookmarkEnd w:id="151"/>
      <w:r>
        <w:rPr>
          <w:rFonts w:hint="eastAsia"/>
          <w:rtl/>
        </w:rPr>
        <w:t>שר</w:t>
      </w:r>
      <w:r>
        <w:rPr>
          <w:rtl/>
        </w:rPr>
        <w:t xml:space="preserve"> התחבורה מאיר שטרית:</w:t>
      </w:r>
      <w:bookmarkEnd w:id="152"/>
    </w:p>
    <w:p w14:paraId="5C2A221A" w14:textId="77777777" w:rsidR="00000000" w:rsidRDefault="005A3897">
      <w:pPr>
        <w:pStyle w:val="a0"/>
        <w:rPr>
          <w:rFonts w:hint="cs"/>
          <w:rtl/>
        </w:rPr>
      </w:pPr>
    </w:p>
    <w:p w14:paraId="576B37C7" w14:textId="77777777" w:rsidR="00000000" w:rsidRDefault="005A3897">
      <w:pPr>
        <w:pStyle w:val="a0"/>
        <w:rPr>
          <w:rFonts w:hint="cs"/>
          <w:rtl/>
        </w:rPr>
      </w:pPr>
      <w:r>
        <w:rPr>
          <w:rFonts w:hint="cs"/>
          <w:rtl/>
        </w:rPr>
        <w:t>אדוני היושב-ראש, רבותי חברי הכנסת, אני חושב שאין מקום להצעות אי-אמון. המציעים לא פה, והמתנגדים לא פה. הכנסת כמעט רי</w:t>
      </w:r>
      <w:r>
        <w:rPr>
          <w:rFonts w:hint="cs"/>
          <w:rtl/>
        </w:rPr>
        <w:t xml:space="preserve">קה. נאמרו הדברים, ונדמה לי שאין שום חדש תחת השמש. הצעות האי-אמון חוזרות על עצמן כמדי שבוע באופן רוטיני, כשלאף אחת מהן אין סיכוי בעצם, כי כזכור לכולנו, בשביל להפיל את הממשלה צריך לפחות 61 חברים שמצביעים על ראש ממשלה נבחר. אני עוד לא רואה את זה קורה בקדנציה </w:t>
      </w:r>
      <w:r>
        <w:rPr>
          <w:rFonts w:hint="cs"/>
          <w:rtl/>
        </w:rPr>
        <w:t>הזאת. אני עוד לא רואה איך הימין הקיצוני מתחבר לשמאל ובוחר מועמד מוסכם. לכן זה לא רציני, ואני מציע באמת, בואו נחסוך את זמנה של הכנסת, את זמנו של הציבור, ונפסיק להתגושש באופן מילולי כל שבוע מחדש בגיוס אנשים ובהחזקת זמן ובבזבוז זמנה של הכנסת. כשיהיו מספיק אנש</w:t>
      </w:r>
      <w:r>
        <w:rPr>
          <w:rFonts w:hint="cs"/>
          <w:rtl/>
        </w:rPr>
        <w:t xml:space="preserve">ים שירצו באמת להביע אי-אמון בכנסת, יבואו ונראה הצעה רצינית. </w:t>
      </w:r>
    </w:p>
    <w:p w14:paraId="4747C28E" w14:textId="77777777" w:rsidR="00000000" w:rsidRDefault="005A3897">
      <w:pPr>
        <w:pStyle w:val="a0"/>
        <w:rPr>
          <w:rFonts w:hint="cs"/>
          <w:rtl/>
        </w:rPr>
      </w:pPr>
    </w:p>
    <w:p w14:paraId="26FFA5B1" w14:textId="77777777" w:rsidR="00000000" w:rsidRDefault="005A3897">
      <w:pPr>
        <w:pStyle w:val="a0"/>
        <w:rPr>
          <w:rFonts w:hint="cs"/>
          <w:rtl/>
        </w:rPr>
      </w:pPr>
      <w:r>
        <w:rPr>
          <w:rFonts w:hint="cs"/>
          <w:rtl/>
        </w:rPr>
        <w:t xml:space="preserve">לכן, אדוני היושב-ראש, אני מציע לדחות את ההצעות, בעצם את ההצעה העומדת. את הראשונה שר האוצר כבר דחה, ואני מציע לדחות את השנייה. </w:t>
      </w:r>
    </w:p>
    <w:p w14:paraId="3884448D" w14:textId="77777777" w:rsidR="00000000" w:rsidRDefault="005A3897">
      <w:pPr>
        <w:pStyle w:val="af1"/>
        <w:rPr>
          <w:rFonts w:hint="cs"/>
          <w:rtl/>
        </w:rPr>
      </w:pPr>
    </w:p>
    <w:p w14:paraId="4546B97A" w14:textId="77777777" w:rsidR="00000000" w:rsidRDefault="005A3897">
      <w:pPr>
        <w:pStyle w:val="af1"/>
        <w:rPr>
          <w:rtl/>
        </w:rPr>
      </w:pPr>
      <w:r>
        <w:rPr>
          <w:rtl/>
        </w:rPr>
        <w:t>היו"ר יולי-יואל אדלשטיין:</w:t>
      </w:r>
    </w:p>
    <w:p w14:paraId="45465882" w14:textId="77777777" w:rsidR="00000000" w:rsidRDefault="005A3897">
      <w:pPr>
        <w:pStyle w:val="a0"/>
        <w:rPr>
          <w:rtl/>
        </w:rPr>
      </w:pPr>
    </w:p>
    <w:p w14:paraId="36BE4F3D" w14:textId="77777777" w:rsidR="00000000" w:rsidRDefault="005A3897">
      <w:pPr>
        <w:pStyle w:val="a0"/>
        <w:rPr>
          <w:rFonts w:hint="cs"/>
          <w:rtl/>
        </w:rPr>
      </w:pPr>
      <w:r>
        <w:rPr>
          <w:rFonts w:hint="cs"/>
          <w:rtl/>
        </w:rPr>
        <w:t>אני מודה מאוד לשר מאיר שטרית, שר התחבור</w:t>
      </w:r>
      <w:r>
        <w:rPr>
          <w:rFonts w:hint="cs"/>
          <w:rtl/>
        </w:rPr>
        <w:t xml:space="preserve">ה והשר המקשר בין הממשלה לכנסת. תשובה לקונית וברורה. </w:t>
      </w:r>
    </w:p>
    <w:p w14:paraId="3DF2B319" w14:textId="77777777" w:rsidR="00000000" w:rsidRDefault="005A3897">
      <w:pPr>
        <w:pStyle w:val="a2"/>
        <w:rPr>
          <w:rFonts w:hint="cs"/>
          <w:rtl/>
        </w:rPr>
      </w:pPr>
      <w:r>
        <w:rPr>
          <w:rtl/>
        </w:rPr>
        <w:br w:type="page"/>
      </w:r>
      <w:bookmarkStart w:id="153" w:name="CS75519FI0075519T26_10_2004_19_39_51"/>
      <w:bookmarkStart w:id="154" w:name="_Toc91517666"/>
      <w:bookmarkEnd w:id="153"/>
      <w:r>
        <w:rPr>
          <w:rtl/>
        </w:rPr>
        <w:t xml:space="preserve">הודעת ראש ממשלה על פעילות הממשלה </w:t>
      </w:r>
      <w:r>
        <w:rPr>
          <w:rFonts w:hint="cs"/>
          <w:rtl/>
        </w:rPr>
        <w:br/>
      </w:r>
      <w:r>
        <w:rPr>
          <w:rtl/>
        </w:rPr>
        <w:t>בתקופה שחלפה ועל ת</w:t>
      </w:r>
      <w:r>
        <w:rPr>
          <w:rFonts w:hint="cs"/>
          <w:rtl/>
        </w:rPr>
        <w:t>ו</w:t>
      </w:r>
      <w:r>
        <w:rPr>
          <w:rtl/>
        </w:rPr>
        <w:t>כניותיה למושב הקרוב</w:t>
      </w:r>
      <w:r>
        <w:rPr>
          <w:rFonts w:hint="cs"/>
          <w:rtl/>
        </w:rPr>
        <w:t>;</w:t>
      </w:r>
      <w:bookmarkEnd w:id="154"/>
    </w:p>
    <w:p w14:paraId="22CD9B0E" w14:textId="77777777" w:rsidR="00000000" w:rsidRDefault="005A3897">
      <w:pPr>
        <w:pStyle w:val="a2"/>
        <w:rPr>
          <w:rFonts w:hint="cs"/>
          <w:rtl/>
        </w:rPr>
      </w:pPr>
      <w:r>
        <w:rPr>
          <w:rtl/>
        </w:rPr>
        <w:br w:type="page"/>
      </w:r>
      <w:bookmarkStart w:id="155" w:name="CS31313FI0031313T26_10_2004_19_39_59"/>
      <w:bookmarkStart w:id="156" w:name="_Toc91517667"/>
      <w:bookmarkEnd w:id="155"/>
      <w:r>
        <w:rPr>
          <w:rtl/>
        </w:rPr>
        <w:t>הצע</w:t>
      </w:r>
      <w:r>
        <w:rPr>
          <w:rFonts w:hint="cs"/>
          <w:rtl/>
        </w:rPr>
        <w:t>ו</w:t>
      </w:r>
      <w:r>
        <w:rPr>
          <w:rtl/>
        </w:rPr>
        <w:t>ת סיע</w:t>
      </w:r>
      <w:r>
        <w:rPr>
          <w:rFonts w:hint="cs"/>
          <w:rtl/>
        </w:rPr>
        <w:t>ו</w:t>
      </w:r>
      <w:r>
        <w:rPr>
          <w:rtl/>
        </w:rPr>
        <w:t xml:space="preserve">ת העבודה-מימד </w:t>
      </w:r>
      <w:r>
        <w:rPr>
          <w:rFonts w:hint="cs"/>
          <w:rtl/>
        </w:rPr>
        <w:t>ו</w:t>
      </w:r>
      <w:r>
        <w:rPr>
          <w:rtl/>
        </w:rPr>
        <w:t>יחד</w:t>
      </w:r>
      <w:r>
        <w:rPr>
          <w:rFonts w:hint="cs"/>
          <w:rtl/>
        </w:rPr>
        <w:t>-</w:t>
      </w:r>
      <w:r>
        <w:rPr>
          <w:rtl/>
        </w:rPr>
        <w:t>-חד"ש-תע"ל-</w:t>
      </w:r>
      <w:r>
        <w:rPr>
          <w:rFonts w:hint="cs"/>
          <w:rtl/>
        </w:rPr>
        <w:t>-</w:t>
      </w:r>
      <w:r>
        <w:rPr>
          <w:rtl/>
        </w:rPr>
        <w:t xml:space="preserve">בל"ד </w:t>
      </w:r>
      <w:r>
        <w:rPr>
          <w:rFonts w:hint="cs"/>
          <w:rtl/>
        </w:rPr>
        <w:br/>
      </w:r>
      <w:r>
        <w:rPr>
          <w:rtl/>
        </w:rPr>
        <w:t>להביע אי-אמון בממשלה בשל</w:t>
      </w:r>
      <w:r>
        <w:rPr>
          <w:rFonts w:hint="cs"/>
          <w:rtl/>
        </w:rPr>
        <w:t>:</w:t>
      </w:r>
      <w:r>
        <w:rPr>
          <w:rtl/>
        </w:rPr>
        <w:t xml:space="preserve"> </w:t>
      </w:r>
      <w:r>
        <w:rPr>
          <w:rFonts w:hint="cs"/>
          <w:rtl/>
        </w:rPr>
        <w:br/>
        <w:t xml:space="preserve">1. </w:t>
      </w:r>
      <w:r>
        <w:rPr>
          <w:rtl/>
        </w:rPr>
        <w:t>מדיניותה בתחום החברתי והכלכלי</w:t>
      </w:r>
      <w:r>
        <w:rPr>
          <w:rFonts w:hint="cs"/>
          <w:rtl/>
        </w:rPr>
        <w:t>;</w:t>
      </w:r>
      <w:bookmarkEnd w:id="156"/>
    </w:p>
    <w:p w14:paraId="44C21AD0" w14:textId="77777777" w:rsidR="00000000" w:rsidRDefault="005A3897">
      <w:pPr>
        <w:pStyle w:val="a2"/>
        <w:rPr>
          <w:rtl/>
        </w:rPr>
      </w:pPr>
      <w:bookmarkStart w:id="157" w:name="CS31385FI0031385T26_10_2004_19_40_05"/>
      <w:bookmarkStart w:id="158" w:name="_Toc91517668"/>
      <w:bookmarkEnd w:id="157"/>
      <w:r>
        <w:rPr>
          <w:rFonts w:hint="cs"/>
          <w:rtl/>
        </w:rPr>
        <w:t xml:space="preserve">2. </w:t>
      </w:r>
      <w:r>
        <w:rPr>
          <w:rtl/>
        </w:rPr>
        <w:t>מדיניותה בתחום ה</w:t>
      </w:r>
      <w:r>
        <w:rPr>
          <w:rtl/>
        </w:rPr>
        <w:t>חברתי, הכלכלי והמדיני</w:t>
      </w:r>
      <w:bookmarkEnd w:id="158"/>
    </w:p>
    <w:p w14:paraId="658B7647" w14:textId="77777777" w:rsidR="00000000" w:rsidRDefault="005A3897">
      <w:pPr>
        <w:pStyle w:val="-0"/>
        <w:rPr>
          <w:rFonts w:hint="cs"/>
          <w:rtl/>
        </w:rPr>
      </w:pPr>
    </w:p>
    <w:p w14:paraId="32455E08" w14:textId="77777777" w:rsidR="00000000" w:rsidRDefault="005A3897">
      <w:pPr>
        <w:pStyle w:val="a0"/>
        <w:rPr>
          <w:rFonts w:hint="cs"/>
          <w:rtl/>
        </w:rPr>
      </w:pPr>
    </w:p>
    <w:p w14:paraId="2A352363" w14:textId="77777777" w:rsidR="00000000" w:rsidRDefault="005A3897">
      <w:pPr>
        <w:pStyle w:val="af1"/>
        <w:rPr>
          <w:rtl/>
        </w:rPr>
      </w:pPr>
      <w:r>
        <w:rPr>
          <w:rtl/>
        </w:rPr>
        <w:t>היו"ר יולי-יואל אדלשטיין:</w:t>
      </w:r>
    </w:p>
    <w:p w14:paraId="539B5592" w14:textId="77777777" w:rsidR="00000000" w:rsidRDefault="005A3897">
      <w:pPr>
        <w:pStyle w:val="a0"/>
        <w:rPr>
          <w:rFonts w:hint="cs"/>
          <w:rtl/>
        </w:rPr>
      </w:pPr>
    </w:p>
    <w:p w14:paraId="092E9C42" w14:textId="77777777" w:rsidR="00000000" w:rsidRDefault="005A3897">
      <w:pPr>
        <w:pStyle w:val="a0"/>
        <w:rPr>
          <w:rFonts w:hint="cs"/>
          <w:rtl/>
        </w:rPr>
      </w:pPr>
      <w:r>
        <w:rPr>
          <w:rFonts w:hint="cs"/>
          <w:rtl/>
        </w:rPr>
        <w:t>חברי הכנסת, אני מבקש לשים לב, גם אלה שנמצאים כרגע לא במליאה אלא בחדרים או במזנון הכנסת, רשימת הדוברים היא כדלקמן: חברי הכנסת יצחק הרצוג, יחיאל חזן, רשף חן, שלמה בניזרי, משה כחלון, חיים אורון, ניסן סלומינסק</w:t>
      </w:r>
      <w:r>
        <w:rPr>
          <w:rFonts w:hint="cs"/>
          <w:rtl/>
        </w:rPr>
        <w:t>י, משה גפני, מרינה סולודקין, אחמד טיבי, עמיר פרץ, עזמי בשארה, עבד-אלמאלכ דהאמשה, בנימין בן-אליעזר. חבר הכנסת רוני בר-און הוא אחרון הדוברים ברשימה הזאת. זאת הרשימה ואין בלתה. אני קראתי את כל הרשימה. הראשון הוא חבר הכנסת יצחק הרצוג. זאת הרשימה, וחברי הכנסת ש</w:t>
      </w:r>
      <w:r>
        <w:rPr>
          <w:rFonts w:hint="cs"/>
          <w:rtl/>
        </w:rPr>
        <w:t xml:space="preserve">יפסידו את תורם, שלא יבואו להתלונן ולבקש ולהתחנן, שיהיו כאן באולם. </w:t>
      </w:r>
    </w:p>
    <w:p w14:paraId="5C2D37C3" w14:textId="77777777" w:rsidR="00000000" w:rsidRDefault="005A3897">
      <w:pPr>
        <w:pStyle w:val="a0"/>
        <w:rPr>
          <w:rFonts w:hint="cs"/>
          <w:rtl/>
        </w:rPr>
      </w:pPr>
    </w:p>
    <w:p w14:paraId="4DC11EFD" w14:textId="77777777" w:rsidR="00000000" w:rsidRDefault="005A3897">
      <w:pPr>
        <w:pStyle w:val="a"/>
        <w:rPr>
          <w:rtl/>
        </w:rPr>
      </w:pPr>
      <w:bookmarkStart w:id="159" w:name="FS000001044T11_10_2004_18_27_45"/>
      <w:bookmarkStart w:id="160" w:name="_Toc91517669"/>
      <w:bookmarkEnd w:id="159"/>
      <w:r>
        <w:rPr>
          <w:rFonts w:hint="eastAsia"/>
          <w:rtl/>
        </w:rPr>
        <w:t>יצחק</w:t>
      </w:r>
      <w:r>
        <w:rPr>
          <w:rtl/>
        </w:rPr>
        <w:t xml:space="preserve"> הרצוג (העבודה-מימד):</w:t>
      </w:r>
      <w:bookmarkEnd w:id="160"/>
    </w:p>
    <w:p w14:paraId="04CEA003" w14:textId="77777777" w:rsidR="00000000" w:rsidRDefault="005A3897">
      <w:pPr>
        <w:pStyle w:val="a0"/>
        <w:rPr>
          <w:rFonts w:hint="cs"/>
          <w:rtl/>
        </w:rPr>
      </w:pPr>
    </w:p>
    <w:p w14:paraId="05DD4D3D" w14:textId="77777777" w:rsidR="00000000" w:rsidRDefault="005A3897">
      <w:pPr>
        <w:pStyle w:val="a0"/>
        <w:rPr>
          <w:rFonts w:hint="cs"/>
          <w:rtl/>
        </w:rPr>
      </w:pPr>
      <w:r>
        <w:rPr>
          <w:rFonts w:hint="cs"/>
          <w:rtl/>
        </w:rPr>
        <w:t>אדוני היושב-ראש, חברות וחברי הכנסת, אדוני היושב-ראש, אני רוצה דווקא להתמקד במסה הכלכלית שהציג לנו שר האוצר בהופעתו לפני כחצי שעה באולם הזה. בנאומיו של שר האוצר ה</w:t>
      </w:r>
      <w:r>
        <w:rPr>
          <w:rFonts w:hint="cs"/>
          <w:rtl/>
        </w:rPr>
        <w:t xml:space="preserve">כול נראה תמיד נורא קל, נורא פשוט, יש פתרונות קסם לכל דבר. אבל מאחורי כל צעד מסתתרים בני-אדם, ולא תמיד הנוסחאות המתמטיות עובדות. </w:t>
      </w:r>
    </w:p>
    <w:p w14:paraId="15E8CED7" w14:textId="77777777" w:rsidR="00000000" w:rsidRDefault="005A3897">
      <w:pPr>
        <w:pStyle w:val="a0"/>
        <w:rPr>
          <w:rFonts w:hint="cs"/>
          <w:rtl/>
        </w:rPr>
      </w:pPr>
    </w:p>
    <w:p w14:paraId="1F53D1FE" w14:textId="77777777" w:rsidR="00000000" w:rsidRDefault="005A3897">
      <w:pPr>
        <w:pStyle w:val="a0"/>
        <w:rPr>
          <w:rFonts w:hint="cs"/>
          <w:rtl/>
        </w:rPr>
      </w:pPr>
      <w:r>
        <w:rPr>
          <w:rFonts w:hint="cs"/>
          <w:rtl/>
        </w:rPr>
        <w:t>יתירה מכך, אני זוכר איך שר האוצר, כשהוא נכנס לתפקידו, התנפל בחמת זעם, בשצף קצף. הוא האשים שני אנשים בחולייה של מדינת ישראל. רק</w:t>
      </w:r>
      <w:r>
        <w:rPr>
          <w:rFonts w:hint="cs"/>
          <w:rtl/>
        </w:rPr>
        <w:t xml:space="preserve"> שניים: דוד בן-גוריון וברל כצנלסון. הם האשמים הגדולים. אדוני זוכר? הם האשמים הגדולים. ואני אומר לך, אדוני היושב-ראש, ואני מקווה מאוד ששר האוצר קצת הרהר בכך, ואולי ביקש סליחה משני האישים הנכבדים האלה בין כסה לעשור. </w:t>
      </w:r>
    </w:p>
    <w:p w14:paraId="6DABC67A" w14:textId="77777777" w:rsidR="00000000" w:rsidRDefault="005A3897">
      <w:pPr>
        <w:pStyle w:val="a0"/>
        <w:rPr>
          <w:rFonts w:hint="cs"/>
          <w:rtl/>
        </w:rPr>
      </w:pPr>
    </w:p>
    <w:p w14:paraId="71EA21EA" w14:textId="77777777" w:rsidR="00000000" w:rsidRDefault="005A3897">
      <w:pPr>
        <w:pStyle w:val="a0"/>
        <w:rPr>
          <w:rFonts w:hint="cs"/>
          <w:rtl/>
        </w:rPr>
      </w:pPr>
      <w:r>
        <w:rPr>
          <w:rFonts w:hint="cs"/>
          <w:rtl/>
        </w:rPr>
        <w:t>איך הגענו למצב שבו אלפים, פשוט אלפי משפח</w:t>
      </w:r>
      <w:r>
        <w:rPr>
          <w:rFonts w:hint="cs"/>
          <w:rtl/>
        </w:rPr>
        <w:t>ות בכל רחבי הארץ מחזרות על הפתחים לבקש מזון, לבקש אוכל, לבקש ארוחת חג? איך הגענו למצב שבו אלפים השנה הידרדרו לפשיטת רגל, לפינוי מבתים?</w:t>
      </w:r>
    </w:p>
    <w:p w14:paraId="3E2407EB" w14:textId="77777777" w:rsidR="00000000" w:rsidRDefault="005A3897">
      <w:pPr>
        <w:pStyle w:val="a0"/>
        <w:rPr>
          <w:rFonts w:hint="cs"/>
          <w:rtl/>
        </w:rPr>
      </w:pPr>
    </w:p>
    <w:p w14:paraId="07508A3B" w14:textId="77777777" w:rsidR="00000000" w:rsidRDefault="005A3897">
      <w:pPr>
        <w:pStyle w:val="a0"/>
        <w:rPr>
          <w:rFonts w:hint="cs"/>
          <w:rtl/>
        </w:rPr>
      </w:pPr>
      <w:r>
        <w:rPr>
          <w:rFonts w:hint="cs"/>
          <w:rtl/>
        </w:rPr>
        <w:t>אתה, אדוני היושב-ראש, מכיר את מגזר העולים. אני אומר לך, משפחה חד-הורית שצריכה לממן משכנתה של רכישת דירה, צעדי הממשלה מאי</w:t>
      </w:r>
      <w:r>
        <w:rPr>
          <w:rFonts w:hint="cs"/>
          <w:rtl/>
        </w:rPr>
        <w:t>ימים לזרוק אותה לרחוב. אני פגשתי עולה חדשה בבאר-שבע, מכיכר העיר, בשם מרינה. היא סיפרה לי סיפור מזעזע. הבן שלה לוחם בשייטת. כשהוא חזר הביתה אחרי שלושה שבועות, הוא כבר לא מצא את הבית. כי היא פשוט חדלת פירעון מול הבנק מהרגע שתמיכת המדינה במשפחות חד-הוריות קוצ</w:t>
      </w:r>
      <w:r>
        <w:rPr>
          <w:rFonts w:hint="cs"/>
          <w:rtl/>
        </w:rPr>
        <w:t xml:space="preserve">צה. עכשיו, שר האוצר מדבר על הצורך לדאוג לשני מפרנסים במשפחה. מה קורה במשפחה חד-הורית, אדוני היושב-ראש? </w:t>
      </w:r>
    </w:p>
    <w:p w14:paraId="37D3B454" w14:textId="77777777" w:rsidR="00000000" w:rsidRDefault="005A3897">
      <w:pPr>
        <w:pStyle w:val="a0"/>
        <w:rPr>
          <w:rFonts w:hint="cs"/>
          <w:rtl/>
        </w:rPr>
      </w:pPr>
    </w:p>
    <w:p w14:paraId="4FB9CB83" w14:textId="77777777" w:rsidR="00000000" w:rsidRDefault="005A3897">
      <w:pPr>
        <w:pStyle w:val="a0"/>
        <w:rPr>
          <w:rFonts w:hint="cs"/>
          <w:rtl/>
        </w:rPr>
      </w:pPr>
      <w:r>
        <w:rPr>
          <w:rFonts w:hint="cs"/>
          <w:rtl/>
        </w:rPr>
        <w:t>וכך, כמעט בכל תחום הושרשה והונחלה תורה באמצעות הקואליציה שלכם, אדוני היושב-ראש, ולפיה הכסף יענה את הכול. רק מי שיש לו כסף ישרוד, ומי שאין לו נופל אפיים</w:t>
      </w:r>
      <w:r>
        <w:rPr>
          <w:rFonts w:hint="cs"/>
          <w:rtl/>
        </w:rPr>
        <w:t xml:space="preserve"> ארצה, מידרדר לעבר תהום. זאת הבעיה הגדולה. באמצעות הסטה של מיליארדי שקלים נפתח פער חברתי נורא ואיום בישראל. פער של כסף שעבר לעשירונים העליונים, למען ישקיעו בחברה הישראלית, ואדוני, הם משקיעים - ברומניה, בקרואטיה, בהונגריה, בבולגריה, כמעט שלא בשוק הישראלי. </w:t>
      </w:r>
    </w:p>
    <w:p w14:paraId="25C147FE" w14:textId="77777777" w:rsidR="00000000" w:rsidRDefault="005A3897">
      <w:pPr>
        <w:pStyle w:val="a0"/>
        <w:rPr>
          <w:rFonts w:hint="cs"/>
          <w:rtl/>
        </w:rPr>
      </w:pPr>
    </w:p>
    <w:p w14:paraId="02F3A83B" w14:textId="77777777" w:rsidR="00000000" w:rsidRDefault="005A3897">
      <w:pPr>
        <w:pStyle w:val="a0"/>
        <w:rPr>
          <w:rFonts w:hint="cs"/>
          <w:rtl/>
        </w:rPr>
      </w:pPr>
      <w:r>
        <w:rPr>
          <w:rFonts w:hint="cs"/>
          <w:rtl/>
        </w:rPr>
        <w:t xml:space="preserve">נכון, יש צמיחה מסוימת, היא נובעת מהתאוששות ההיי-טק, היא נובעת גם מצעדים מסוימים שנקטה הממשלה. אבל המחיר הוא מחיר נורא, והכול זה מבחן של מינון. הכול. </w:t>
      </w:r>
    </w:p>
    <w:p w14:paraId="58898173" w14:textId="77777777" w:rsidR="00000000" w:rsidRDefault="005A3897">
      <w:pPr>
        <w:pStyle w:val="a0"/>
        <w:rPr>
          <w:rFonts w:hint="cs"/>
          <w:rtl/>
        </w:rPr>
      </w:pPr>
    </w:p>
    <w:p w14:paraId="2E380474" w14:textId="77777777" w:rsidR="00000000" w:rsidRDefault="005A3897">
      <w:pPr>
        <w:pStyle w:val="a0"/>
        <w:rPr>
          <w:rFonts w:hint="cs"/>
          <w:rtl/>
        </w:rPr>
      </w:pPr>
      <w:r>
        <w:rPr>
          <w:rFonts w:hint="cs"/>
          <w:rtl/>
        </w:rPr>
        <w:t>הפגיעה בגמלאים, בקשישים היא לא רק באלה שמקבלים הבטחת הכנסה. זה ממש מצב אמיתי, שגמלאים נקרעים בין תרופה ל</w:t>
      </w:r>
      <w:r>
        <w:rPr>
          <w:rFonts w:hint="cs"/>
          <w:rtl/>
        </w:rPr>
        <w:t>ארוחה. הפגיעה, אדוני היושב-ראש, בסטודנטים שלא מוצאים עבודה ואין להם השכלה. הפגיעה הנוראית בהשכלה הגבוהה. אם כבר מתגאים כולם פה בפרס הנובל שניתן לשני מדענים גדולים, עילויים של הטכניון בישראל, אדוני, זה על עבודה שהם עשו לפני 20 שנה. אז השקיעה המדינה סכומי עת</w:t>
      </w:r>
      <w:r>
        <w:rPr>
          <w:rFonts w:hint="cs"/>
          <w:rtl/>
        </w:rPr>
        <w:t xml:space="preserve">ק, ובצדק, בתשתית האקדמית המפוארת בישראל. שלא לדבר על תשתית המחקר והפיתוח. שר האוצר מדבר על סין ועל הודו. הדרך היחידה להתמודד אתן היא לתת כסף לתשתית של מחקר ופיתוח, ובאמת. </w:t>
      </w:r>
    </w:p>
    <w:p w14:paraId="360FA14B" w14:textId="77777777" w:rsidR="00000000" w:rsidRDefault="005A3897">
      <w:pPr>
        <w:pStyle w:val="a0"/>
        <w:rPr>
          <w:rFonts w:hint="cs"/>
          <w:rtl/>
        </w:rPr>
      </w:pPr>
    </w:p>
    <w:p w14:paraId="10AB9B35" w14:textId="77777777" w:rsidR="00000000" w:rsidRDefault="005A3897">
      <w:pPr>
        <w:pStyle w:val="a0"/>
        <w:rPr>
          <w:rFonts w:hint="cs"/>
          <w:rtl/>
        </w:rPr>
      </w:pPr>
      <w:r>
        <w:rPr>
          <w:rFonts w:hint="cs"/>
          <w:rtl/>
        </w:rPr>
        <w:t>והעיקר, אדוני היושב-ראש, יש פגיעה אנושה השנה, אנושה, גם בתקציב הצפוי, בפריפריה, בנג</w:t>
      </w:r>
      <w:r>
        <w:rPr>
          <w:rFonts w:hint="cs"/>
          <w:rtl/>
        </w:rPr>
        <w:t xml:space="preserve">ב ובגליל, במענקי זכאי משרד השיכון, בהטבות מס לדיירים באזורים האלה. רק כך ניתן לייצב את יכולת הקיום הבסיסית, מכיוון שאין מה לעשות, המרכז שואב את כל האוכלוסייה הטובה. וכדי לבסס אוכלוסייה פלורליסטית, מגוונת, חזקה ויציבה גם באזורי הנגב והגליל, לא ניתן לקפח את </w:t>
      </w:r>
      <w:r>
        <w:rPr>
          <w:rFonts w:hint="cs"/>
          <w:rtl/>
        </w:rPr>
        <w:t xml:space="preserve">היישובים האלה, ולא ניתן לפגוע בהם בצורה כל כך אנושה. משק הבנייה באזורים האלה מת, אין מכירת דירות במקומות האלה, שלא לדבר על פגיעה מסיבית, אנושה, בשירותים החברתיים ועל עלייה דרמטית בטיפול בנפגעי המצב הכלכלי, כאשר יחד עם זה ובד בבד היינו וחווינו חוויה נוראית </w:t>
      </w:r>
      <w:r>
        <w:rPr>
          <w:rFonts w:hint="cs"/>
          <w:rtl/>
        </w:rPr>
        <w:t xml:space="preserve">של רשויות מקומיות קורסות וסגורות, אין יוצא ואין בא, פשוט מצב מייאש. </w:t>
      </w:r>
    </w:p>
    <w:p w14:paraId="226DF561" w14:textId="77777777" w:rsidR="00000000" w:rsidRDefault="005A3897">
      <w:pPr>
        <w:pStyle w:val="a0"/>
        <w:rPr>
          <w:rFonts w:hint="cs"/>
          <w:rtl/>
        </w:rPr>
      </w:pPr>
    </w:p>
    <w:p w14:paraId="6F6B5BC2" w14:textId="77777777" w:rsidR="00000000" w:rsidRDefault="005A3897">
      <w:pPr>
        <w:pStyle w:val="a0"/>
        <w:rPr>
          <w:rFonts w:hint="cs"/>
          <w:rtl/>
        </w:rPr>
      </w:pPr>
      <w:r>
        <w:rPr>
          <w:rFonts w:hint="cs"/>
          <w:rtl/>
        </w:rPr>
        <w:t xml:space="preserve">הדבר מביא גם לפגיעה נוראית במגזרים חלשים ממילא, המגזר הערבי, המגזר הבדואי, המגזר הדרוזי, מגזרים שגם כך אנחנו צריכים לעודד אותם בכל הכוח לפרוץ לעבר השוויון. ומובן שהוא פוגע בעולים, בחסרי </w:t>
      </w:r>
      <w:r>
        <w:rPr>
          <w:rFonts w:hint="cs"/>
          <w:rtl/>
        </w:rPr>
        <w:t xml:space="preserve">ישע, בנכים, בקשישים ובמשפחות חד-הוריות. התמונה המתקבלת היא תמונה נוראית, היא תמונה של מדיניות ממוקדת, שהכול בה הולך לפי כוח הכסף, לא לפי שיקולים לאומיים נכונים, ולא לפי סדרי עדיפויות. </w:t>
      </w:r>
    </w:p>
    <w:p w14:paraId="04AC134C" w14:textId="77777777" w:rsidR="00000000" w:rsidRDefault="005A3897">
      <w:pPr>
        <w:pStyle w:val="a0"/>
        <w:rPr>
          <w:rFonts w:hint="cs"/>
          <w:rtl/>
        </w:rPr>
      </w:pPr>
    </w:p>
    <w:p w14:paraId="586CFAC9" w14:textId="77777777" w:rsidR="00000000" w:rsidRDefault="005A3897">
      <w:pPr>
        <w:pStyle w:val="a0"/>
        <w:rPr>
          <w:rFonts w:hint="cs"/>
          <w:rtl/>
        </w:rPr>
      </w:pPr>
      <w:r>
        <w:rPr>
          <w:rFonts w:hint="cs"/>
          <w:rtl/>
        </w:rPr>
        <w:t>ואני אומר לך, אדוני היושב-ראש, אם אנחנו היינו יושבים בשולחנות האלה, הי</w:t>
      </w:r>
      <w:r>
        <w:rPr>
          <w:rFonts w:hint="cs"/>
          <w:rtl/>
        </w:rPr>
        <w:t xml:space="preserve">ינו מביאים היום לכלכלה פורחת, כפי שעשינו תמיד. גם בממשלה של רבין, גם אצל פרס בתוכנית הייצוב ב-1985, וכמובן אצל ברק היו לנו 9% צמיחה, אדוני. היינו עושים את זה נכון, ביד מושכלת ובחלוקה נכונה וצודקת של הנטל, ובחלוקה נכונה וצודקת של המשאבים. </w:t>
      </w:r>
    </w:p>
    <w:p w14:paraId="67DDE95A" w14:textId="77777777" w:rsidR="00000000" w:rsidRDefault="005A3897">
      <w:pPr>
        <w:pStyle w:val="a0"/>
        <w:rPr>
          <w:rFonts w:hint="cs"/>
          <w:rtl/>
        </w:rPr>
      </w:pPr>
    </w:p>
    <w:p w14:paraId="474E16F5" w14:textId="77777777" w:rsidR="00000000" w:rsidRDefault="005A3897">
      <w:pPr>
        <w:pStyle w:val="a0"/>
        <w:rPr>
          <w:rFonts w:hint="cs"/>
          <w:rtl/>
        </w:rPr>
      </w:pPr>
      <w:r>
        <w:rPr>
          <w:rFonts w:hint="cs"/>
          <w:rtl/>
        </w:rPr>
        <w:t>לכן אנחנו מציעים</w:t>
      </w:r>
      <w:r>
        <w:rPr>
          <w:rFonts w:hint="cs"/>
          <w:rtl/>
        </w:rPr>
        <w:t xml:space="preserve"> את האי-אמון הזה היום, ואנחנו מבקשים מהמליאה ומהכנסת להצביע נגד הממשלה ולתמוך באי-אמון. תודה רבה, אדוני היושב-ראש.</w:t>
      </w:r>
    </w:p>
    <w:p w14:paraId="19D3991C" w14:textId="77777777" w:rsidR="00000000" w:rsidRDefault="005A3897">
      <w:pPr>
        <w:pStyle w:val="a0"/>
        <w:rPr>
          <w:rFonts w:hint="cs"/>
          <w:rtl/>
        </w:rPr>
      </w:pPr>
    </w:p>
    <w:p w14:paraId="65A5946C" w14:textId="77777777" w:rsidR="00000000" w:rsidRDefault="005A3897">
      <w:pPr>
        <w:pStyle w:val="af1"/>
        <w:rPr>
          <w:rtl/>
        </w:rPr>
      </w:pPr>
      <w:r>
        <w:rPr>
          <w:rtl/>
        </w:rPr>
        <w:t>היו"ר יולי-יואל אדלשטיין:</w:t>
      </w:r>
    </w:p>
    <w:p w14:paraId="1C3BD77E" w14:textId="77777777" w:rsidR="00000000" w:rsidRDefault="005A3897">
      <w:pPr>
        <w:pStyle w:val="a0"/>
        <w:rPr>
          <w:rtl/>
        </w:rPr>
      </w:pPr>
    </w:p>
    <w:p w14:paraId="3EC6B199" w14:textId="77777777" w:rsidR="00000000" w:rsidRDefault="005A3897">
      <w:pPr>
        <w:pStyle w:val="a0"/>
        <w:rPr>
          <w:rFonts w:hint="cs"/>
          <w:rtl/>
        </w:rPr>
      </w:pPr>
      <w:r>
        <w:rPr>
          <w:rFonts w:hint="cs"/>
          <w:rtl/>
        </w:rPr>
        <w:t xml:space="preserve">תודה לחבר הכנסת יצחק הרצוג. חבר הכנסת יחיאל חזן - בבקשה, אדוני. אחריו - חבר הכנסת רשף חן, ואחרי חבר הכנסת רשף חן </w:t>
      </w:r>
      <w:r>
        <w:rPr>
          <w:rFonts w:hint="cs"/>
          <w:rtl/>
        </w:rPr>
        <w:t>- חבר הכנסת שלמה בניזרי, שכולנו תקווה שיגיע בינתיים לאולם. חמש דקות לרשותו.</w:t>
      </w:r>
    </w:p>
    <w:p w14:paraId="67981698" w14:textId="77777777" w:rsidR="00000000" w:rsidRDefault="005A3897">
      <w:pPr>
        <w:pStyle w:val="a0"/>
        <w:rPr>
          <w:rFonts w:hint="cs"/>
          <w:rtl/>
        </w:rPr>
      </w:pPr>
    </w:p>
    <w:p w14:paraId="50A7A128" w14:textId="77777777" w:rsidR="00000000" w:rsidRDefault="005A3897">
      <w:pPr>
        <w:pStyle w:val="a"/>
        <w:rPr>
          <w:rtl/>
        </w:rPr>
      </w:pPr>
      <w:bookmarkStart w:id="161" w:name="FS000001040T11_10_2004_18_33_58"/>
      <w:bookmarkStart w:id="162" w:name="_Toc91517670"/>
      <w:bookmarkEnd w:id="161"/>
      <w:r>
        <w:rPr>
          <w:rFonts w:hint="eastAsia"/>
          <w:rtl/>
        </w:rPr>
        <w:t>יחיאל</w:t>
      </w:r>
      <w:r>
        <w:rPr>
          <w:rtl/>
        </w:rPr>
        <w:t xml:space="preserve"> חזן (הליכוד):</w:t>
      </w:r>
      <w:bookmarkEnd w:id="162"/>
    </w:p>
    <w:p w14:paraId="49DE5080" w14:textId="77777777" w:rsidR="00000000" w:rsidRDefault="005A3897">
      <w:pPr>
        <w:pStyle w:val="a0"/>
        <w:rPr>
          <w:rFonts w:hint="cs"/>
          <w:rtl/>
        </w:rPr>
      </w:pPr>
    </w:p>
    <w:p w14:paraId="70C31796" w14:textId="77777777" w:rsidR="00000000" w:rsidRDefault="005A3897">
      <w:pPr>
        <w:pStyle w:val="a0"/>
        <w:rPr>
          <w:rFonts w:hint="cs"/>
          <w:rtl/>
        </w:rPr>
      </w:pPr>
      <w:r>
        <w:rPr>
          <w:rFonts w:hint="cs"/>
          <w:rtl/>
        </w:rPr>
        <w:t>אדוני היושב-ראש, כנסת נכבדה, בראשית דברי - אני משתתף בצערן של המשפחות, ומאחל החלמה מהירה לפצועים, במאורעות הטרור שקרו בסיני, נגד אנשים שהלכו לחופש בחג הסוכות.</w:t>
      </w:r>
      <w:r>
        <w:rPr>
          <w:rFonts w:hint="cs"/>
          <w:rtl/>
        </w:rPr>
        <w:t xml:space="preserve"> </w:t>
      </w:r>
    </w:p>
    <w:p w14:paraId="076CD493" w14:textId="77777777" w:rsidR="00000000" w:rsidRDefault="005A3897">
      <w:pPr>
        <w:pStyle w:val="a0"/>
        <w:rPr>
          <w:rFonts w:hint="cs"/>
          <w:rtl/>
        </w:rPr>
      </w:pPr>
    </w:p>
    <w:p w14:paraId="7523C146" w14:textId="77777777" w:rsidR="00000000" w:rsidRDefault="005A3897">
      <w:pPr>
        <w:pStyle w:val="a0"/>
        <w:rPr>
          <w:rFonts w:hint="cs"/>
          <w:rtl/>
        </w:rPr>
      </w:pPr>
      <w:r>
        <w:rPr>
          <w:rFonts w:hint="cs"/>
          <w:rtl/>
        </w:rPr>
        <w:t>מדינת ישראל נמצאת כיום ברגעי המשבר הקשים שידעה בעשור האחרון. כבר אמרו לנו אותם אנשים שיש מזרח תיכון חדש, וחתמו על הסכם אוסלו כהסכם שלום, והביאו לכאן אותם אלפי טרוריסטים ומרצחים שמנהיגים את העם הפלסטיני. וממשיכים אותם מנהיגים שהביאו עלינו את המזרח התיכון</w:t>
      </w:r>
      <w:r>
        <w:rPr>
          <w:rFonts w:hint="cs"/>
          <w:rtl/>
        </w:rPr>
        <w:t xml:space="preserve"> החדש הזה, שבעטיו באמת כל יום העם היהודי משלם ומדינת ישראל משלמת בדמים, תרתי משמע. כתנאי גם לאותו הסכם אומלל, קיבלה המשטרה הפלסטינית בעזה את כלי הנשק כדי לחסל את הטרור ה"חמאסי". והיום מוצאים את עצמם חיילי צה"ל כל פעם מחדש נכנסים לעזה שממנה כבר יצאנו ב-1994</w:t>
      </w:r>
      <w:r>
        <w:rPr>
          <w:rFonts w:hint="cs"/>
          <w:rtl/>
        </w:rPr>
        <w:t xml:space="preserve">, מוצאים את עצמם כל פעם מחדש הולכים ונאבקים נגד הטרור. </w:t>
      </w:r>
    </w:p>
    <w:p w14:paraId="77BA8B45" w14:textId="77777777" w:rsidR="00000000" w:rsidRDefault="005A3897">
      <w:pPr>
        <w:pStyle w:val="a0"/>
        <w:rPr>
          <w:rFonts w:hint="cs"/>
          <w:rtl/>
        </w:rPr>
      </w:pPr>
    </w:p>
    <w:p w14:paraId="4A7DC52F" w14:textId="77777777" w:rsidR="00000000" w:rsidRDefault="005A3897">
      <w:pPr>
        <w:pStyle w:val="a0"/>
        <w:rPr>
          <w:rFonts w:hint="cs"/>
          <w:rtl/>
        </w:rPr>
      </w:pPr>
      <w:r>
        <w:rPr>
          <w:rFonts w:hint="cs"/>
          <w:rtl/>
        </w:rPr>
        <w:t>הטרור הוא מחלה רעה של כל העולם; גם באמריקה וגם באירופה, גם במרוקו וגם בישראל. בא ראש הממשלה ומביא תוכנית חדשה, תוכנית שלדבריו תשנה את האזור ל-50 השנים הבאות. נצא, נוותר, נשחרר חלקי מולדת, כדי שאולי נ</w:t>
      </w:r>
      <w:r>
        <w:rPr>
          <w:rFonts w:hint="cs"/>
          <w:rtl/>
        </w:rPr>
        <w:t xml:space="preserve">וכל לשמור על יהודה ושומרון. </w:t>
      </w:r>
    </w:p>
    <w:p w14:paraId="5602844C" w14:textId="77777777" w:rsidR="00000000" w:rsidRDefault="005A3897">
      <w:pPr>
        <w:pStyle w:val="a0"/>
        <w:rPr>
          <w:rFonts w:hint="cs"/>
          <w:rtl/>
        </w:rPr>
      </w:pPr>
    </w:p>
    <w:p w14:paraId="399A4ADA" w14:textId="77777777" w:rsidR="00000000" w:rsidRDefault="005A3897">
      <w:pPr>
        <w:pStyle w:val="a0"/>
        <w:rPr>
          <w:rFonts w:hint="cs"/>
          <w:rtl/>
        </w:rPr>
      </w:pPr>
      <w:r>
        <w:rPr>
          <w:rFonts w:hint="cs"/>
          <w:rtl/>
        </w:rPr>
        <w:t>מה אנחנו מקבלים בינתיים רק מהתוכנית? אנחנו מקבלים כל יום "קסאמים" על שדרות ועל הנגב המערבי. אני משוכנע, שכאשר יפנו את המתיישבים מגוף-קטיף - ואני מתנגד לפינוי, ואני משוכנע שראש הממשלה רוצה בטובתה של מדינת ישראל, אבל לפי דעתי הו</w:t>
      </w:r>
      <w:r>
        <w:rPr>
          <w:rFonts w:hint="cs"/>
          <w:rtl/>
        </w:rPr>
        <w:t xml:space="preserve">א טועה. הוא טועה, כי יש לנו עסק עם רוצחים שפלים. יש לנו עסק עם מנהיגות פלסטינית שמעניין אותה רק דבר אחד: לא מעניין אותה העם שלה ולא מעניין אותה שלום. מעניינים אותה רק הכיסים המלאים של אותה מנהיגות. כבר נכתב רבות על כך שדחלאן, אבי אבות השלום, מי שמוצג כאחד </w:t>
      </w:r>
      <w:r>
        <w:rPr>
          <w:rFonts w:hint="cs"/>
          <w:rtl/>
        </w:rPr>
        <w:t>שבעצם נלחם בטרור או כמי שהחליף את המנהיגות, כולנו יודעים שהוא שותף במחצבים או בקופות של העם הפלסטיני. כל עוד העם הפלסטיני לא באמת יעשה התקוממות עממית נגד המנהיגות שלו, לא יהיה פה שלום.</w:t>
      </w:r>
    </w:p>
    <w:p w14:paraId="6F364E9B" w14:textId="77777777" w:rsidR="00000000" w:rsidRDefault="005A3897">
      <w:pPr>
        <w:pStyle w:val="a0"/>
        <w:rPr>
          <w:rFonts w:hint="cs"/>
          <w:rtl/>
        </w:rPr>
      </w:pPr>
    </w:p>
    <w:p w14:paraId="1172801B" w14:textId="77777777" w:rsidR="00000000" w:rsidRDefault="005A3897">
      <w:pPr>
        <w:pStyle w:val="a0"/>
        <w:rPr>
          <w:rFonts w:hint="cs"/>
          <w:rtl/>
        </w:rPr>
      </w:pPr>
      <w:r>
        <w:rPr>
          <w:rFonts w:hint="cs"/>
          <w:rtl/>
        </w:rPr>
        <w:t>לצערי הרב, אני יודע את הדברים כפי שידעתי אותם לפני עשור. אני יודע שראש</w:t>
      </w:r>
      <w:r>
        <w:rPr>
          <w:rFonts w:hint="cs"/>
          <w:rtl/>
        </w:rPr>
        <w:t xml:space="preserve"> הממשלה רוצה בטובתה של מדינת ישראל, אבל, ויחד עם זאת, אני גם יודע שהממשלה הזאת, שרוצה את טובתה של מדינת ישראל, נלחמת אומנם באופן קשה ביותר בטרור אבל חולמת על שלום, ואין לנו עם מי. כבר אומרים שאין לנו עם מי לדבר. נו אז מה? כיוון שאין עם מי לדבר אנחנו צריכים</w:t>
      </w:r>
      <w:r>
        <w:rPr>
          <w:rFonts w:hint="cs"/>
          <w:rtl/>
        </w:rPr>
        <w:t xml:space="preserve"> לברוח? לא ולא. אנחנו צריכים להיאבק. בדיוק כמו אותם 12 מרגלים שבאו לבחון את הארץ - עשרה מהם לא ראו את טובה, ורק שניים התעקשו, ובסופו של דבר, בגלל העקשנות שלהם יכולנו להיות פה.</w:t>
      </w:r>
    </w:p>
    <w:p w14:paraId="70A93F95" w14:textId="77777777" w:rsidR="00000000" w:rsidRDefault="005A3897">
      <w:pPr>
        <w:pStyle w:val="a0"/>
        <w:rPr>
          <w:rFonts w:hint="cs"/>
          <w:rtl/>
        </w:rPr>
      </w:pPr>
    </w:p>
    <w:p w14:paraId="27F924AD" w14:textId="77777777" w:rsidR="00000000" w:rsidRDefault="005A3897">
      <w:pPr>
        <w:pStyle w:val="a0"/>
        <w:rPr>
          <w:rFonts w:hint="cs"/>
          <w:rtl/>
        </w:rPr>
      </w:pPr>
      <w:r>
        <w:rPr>
          <w:rFonts w:hint="cs"/>
          <w:rtl/>
        </w:rPr>
        <w:t>אני קורא לממשלה ולראש הממשלה: שנו את הדרך. אתם אולי רוצים בטובתו של העם ובביטחו</w:t>
      </w:r>
      <w:r>
        <w:rPr>
          <w:rFonts w:hint="cs"/>
          <w:rtl/>
        </w:rPr>
        <w:t>נו, אבל אתם טועים, כי העם רוצה קודם כול שאותם כלי נשק שנמצאים אצל הטרוריסטים, אני מדבר על העם ולא על המנהיגות - העם רוצה שתילחמו בטרוריסטים, שתילחמו במנהיגות, ורק אחר כך אולי יהיה עם מי לדבר שלום.</w:t>
      </w:r>
    </w:p>
    <w:p w14:paraId="1C00C9E8" w14:textId="77777777" w:rsidR="00000000" w:rsidRDefault="005A3897">
      <w:pPr>
        <w:pStyle w:val="a0"/>
        <w:ind w:firstLine="0"/>
        <w:rPr>
          <w:rFonts w:hint="cs"/>
          <w:rtl/>
        </w:rPr>
      </w:pPr>
    </w:p>
    <w:p w14:paraId="654E8094" w14:textId="77777777" w:rsidR="00000000" w:rsidRDefault="005A3897">
      <w:pPr>
        <w:pStyle w:val="af1"/>
        <w:rPr>
          <w:rtl/>
        </w:rPr>
      </w:pPr>
      <w:r>
        <w:rPr>
          <w:rtl/>
        </w:rPr>
        <w:t>היו"ר יולי-יואל אדלשטיין:</w:t>
      </w:r>
    </w:p>
    <w:p w14:paraId="0FA7898E" w14:textId="77777777" w:rsidR="00000000" w:rsidRDefault="005A3897">
      <w:pPr>
        <w:pStyle w:val="a0"/>
        <w:rPr>
          <w:rtl/>
        </w:rPr>
      </w:pPr>
    </w:p>
    <w:p w14:paraId="2954D39F" w14:textId="77777777" w:rsidR="00000000" w:rsidRDefault="005A3897">
      <w:pPr>
        <w:pStyle w:val="a0"/>
        <w:rPr>
          <w:rFonts w:hint="cs"/>
          <w:rtl/>
        </w:rPr>
      </w:pPr>
      <w:r>
        <w:rPr>
          <w:rFonts w:hint="cs"/>
          <w:rtl/>
        </w:rPr>
        <w:t>נא לסיים.</w:t>
      </w:r>
    </w:p>
    <w:p w14:paraId="364735BB" w14:textId="77777777" w:rsidR="00000000" w:rsidRDefault="005A3897">
      <w:pPr>
        <w:pStyle w:val="a0"/>
        <w:rPr>
          <w:rFonts w:hint="cs"/>
          <w:rtl/>
        </w:rPr>
      </w:pPr>
    </w:p>
    <w:p w14:paraId="64E51EE6" w14:textId="77777777" w:rsidR="00000000" w:rsidRDefault="005A3897">
      <w:pPr>
        <w:pStyle w:val="-"/>
        <w:rPr>
          <w:rtl/>
        </w:rPr>
      </w:pPr>
      <w:bookmarkStart w:id="163" w:name="FS000001040T11_10_2004_19_08_06"/>
      <w:bookmarkStart w:id="164" w:name="FS000001040T11_10_2004_19_08_12C"/>
      <w:bookmarkEnd w:id="163"/>
      <w:bookmarkEnd w:id="164"/>
      <w:r>
        <w:rPr>
          <w:rtl/>
        </w:rPr>
        <w:t>יחיאל חזן (הליכוד):</w:t>
      </w:r>
    </w:p>
    <w:p w14:paraId="44DF40D6" w14:textId="77777777" w:rsidR="00000000" w:rsidRDefault="005A3897">
      <w:pPr>
        <w:pStyle w:val="a0"/>
        <w:rPr>
          <w:rtl/>
        </w:rPr>
      </w:pPr>
    </w:p>
    <w:p w14:paraId="43C71F11" w14:textId="77777777" w:rsidR="00000000" w:rsidRDefault="005A3897">
      <w:pPr>
        <w:pStyle w:val="a0"/>
        <w:rPr>
          <w:rFonts w:hint="cs"/>
          <w:rtl/>
        </w:rPr>
      </w:pPr>
      <w:r>
        <w:rPr>
          <w:rFonts w:hint="cs"/>
          <w:rtl/>
        </w:rPr>
        <w:t>בהזדמנות הזאת אני רוצה לומר מלה, ברשותך, על התוכנית הכלכלית: התוכנית הכלכלית היא תוכנית קשה, אבל אני משוכנע שבסופו של דבר היא תביא מזור לעם ישראל. תודה רבה.</w:t>
      </w:r>
    </w:p>
    <w:p w14:paraId="48FFBA66" w14:textId="77777777" w:rsidR="00000000" w:rsidRDefault="005A3897">
      <w:pPr>
        <w:pStyle w:val="a0"/>
        <w:ind w:firstLine="0"/>
        <w:rPr>
          <w:rFonts w:hint="cs"/>
          <w:rtl/>
        </w:rPr>
      </w:pPr>
    </w:p>
    <w:p w14:paraId="159EB220" w14:textId="77777777" w:rsidR="00000000" w:rsidRDefault="005A3897">
      <w:pPr>
        <w:pStyle w:val="af1"/>
        <w:rPr>
          <w:rtl/>
        </w:rPr>
      </w:pPr>
    </w:p>
    <w:p w14:paraId="04242BA7" w14:textId="77777777" w:rsidR="00000000" w:rsidRDefault="005A3897">
      <w:pPr>
        <w:pStyle w:val="af1"/>
        <w:rPr>
          <w:rtl/>
        </w:rPr>
      </w:pPr>
      <w:r>
        <w:rPr>
          <w:rtl/>
        </w:rPr>
        <w:t>היו"ר יולי-יואל אדלשטיין:</w:t>
      </w:r>
    </w:p>
    <w:p w14:paraId="7AAB57B8" w14:textId="77777777" w:rsidR="00000000" w:rsidRDefault="005A3897">
      <w:pPr>
        <w:pStyle w:val="a0"/>
        <w:rPr>
          <w:rtl/>
        </w:rPr>
      </w:pPr>
    </w:p>
    <w:p w14:paraId="1A511493" w14:textId="77777777" w:rsidR="00000000" w:rsidRDefault="005A3897">
      <w:pPr>
        <w:pStyle w:val="a0"/>
        <w:rPr>
          <w:rFonts w:hint="cs"/>
          <w:rtl/>
        </w:rPr>
      </w:pPr>
      <w:r>
        <w:rPr>
          <w:rFonts w:hint="cs"/>
          <w:rtl/>
        </w:rPr>
        <w:t>תודה לחבר הכנסת יחיאל חזן. חבר הכנסת רשף חן הוא הבא בתור, ואחריו - חב</w:t>
      </w:r>
      <w:r>
        <w:rPr>
          <w:rFonts w:hint="cs"/>
          <w:rtl/>
        </w:rPr>
        <w:t>ר הכנסת שלמה בניזרי, שאכן הגיע ויעלה מייד לאחר חבר הכנסת רשף חן. אחרי חבר הכנסת שלמה בניזרי - חבר הכנסת משה כחלון.</w:t>
      </w:r>
    </w:p>
    <w:p w14:paraId="338F0014" w14:textId="77777777" w:rsidR="00000000" w:rsidRDefault="005A3897">
      <w:pPr>
        <w:pStyle w:val="a0"/>
        <w:rPr>
          <w:rFonts w:hint="cs"/>
          <w:rtl/>
        </w:rPr>
      </w:pPr>
    </w:p>
    <w:p w14:paraId="1002CD58" w14:textId="77777777" w:rsidR="00000000" w:rsidRDefault="005A3897">
      <w:pPr>
        <w:pStyle w:val="af0"/>
        <w:rPr>
          <w:rtl/>
        </w:rPr>
      </w:pPr>
      <w:bookmarkStart w:id="165" w:name="FS000001048T11_10_2004_18_40_35"/>
      <w:bookmarkEnd w:id="165"/>
      <w:r>
        <w:rPr>
          <w:rFonts w:hint="eastAsia"/>
          <w:rtl/>
        </w:rPr>
        <w:t>חיים</w:t>
      </w:r>
      <w:r>
        <w:rPr>
          <w:rtl/>
        </w:rPr>
        <w:t xml:space="preserve"> אורון (יחד):</w:t>
      </w:r>
    </w:p>
    <w:p w14:paraId="568C66C9" w14:textId="77777777" w:rsidR="00000000" w:rsidRDefault="005A3897">
      <w:pPr>
        <w:pStyle w:val="a0"/>
        <w:rPr>
          <w:rFonts w:hint="cs"/>
          <w:rtl/>
        </w:rPr>
      </w:pPr>
    </w:p>
    <w:p w14:paraId="6350013D" w14:textId="77777777" w:rsidR="00000000" w:rsidRDefault="005A3897">
      <w:pPr>
        <w:pStyle w:val="a0"/>
        <w:rPr>
          <w:rFonts w:hint="cs"/>
          <w:rtl/>
        </w:rPr>
      </w:pPr>
      <w:r>
        <w:rPr>
          <w:rFonts w:hint="cs"/>
          <w:rtl/>
        </w:rPr>
        <w:t>ואם הוא לא יהיה?</w:t>
      </w:r>
    </w:p>
    <w:p w14:paraId="0F4C614C" w14:textId="77777777" w:rsidR="00000000" w:rsidRDefault="005A3897">
      <w:pPr>
        <w:pStyle w:val="a0"/>
        <w:rPr>
          <w:rFonts w:hint="cs"/>
          <w:rtl/>
        </w:rPr>
      </w:pPr>
    </w:p>
    <w:p w14:paraId="003D55D0" w14:textId="77777777" w:rsidR="00000000" w:rsidRDefault="005A3897">
      <w:pPr>
        <w:pStyle w:val="af1"/>
        <w:rPr>
          <w:rtl/>
        </w:rPr>
      </w:pPr>
      <w:r>
        <w:rPr>
          <w:rtl/>
        </w:rPr>
        <w:t>היו"ר יולי-יואל אדלשטיין:</w:t>
      </w:r>
    </w:p>
    <w:p w14:paraId="4C11BEB0" w14:textId="77777777" w:rsidR="00000000" w:rsidRDefault="005A3897">
      <w:pPr>
        <w:pStyle w:val="a0"/>
        <w:rPr>
          <w:rtl/>
        </w:rPr>
      </w:pPr>
    </w:p>
    <w:p w14:paraId="5FCD53A2" w14:textId="77777777" w:rsidR="00000000" w:rsidRDefault="005A3897">
      <w:pPr>
        <w:pStyle w:val="a0"/>
        <w:rPr>
          <w:rFonts w:hint="cs"/>
          <w:rtl/>
        </w:rPr>
      </w:pPr>
      <w:r>
        <w:rPr>
          <w:rFonts w:hint="cs"/>
          <w:rtl/>
        </w:rPr>
        <w:t>אם חבר הכנסת משה כחלון לא יהיה כאן, חבר הכנסת חיים אורון יעלה מייד וינאם.</w:t>
      </w:r>
    </w:p>
    <w:p w14:paraId="630E5314" w14:textId="77777777" w:rsidR="00000000" w:rsidRDefault="005A3897">
      <w:pPr>
        <w:pStyle w:val="a"/>
        <w:rPr>
          <w:rFonts w:hint="cs"/>
          <w:rtl/>
        </w:rPr>
      </w:pPr>
    </w:p>
    <w:p w14:paraId="37960F51" w14:textId="77777777" w:rsidR="00000000" w:rsidRDefault="005A3897">
      <w:pPr>
        <w:pStyle w:val="a"/>
        <w:rPr>
          <w:rtl/>
        </w:rPr>
      </w:pPr>
      <w:bookmarkStart w:id="166" w:name="FS000001048T11_10_2004_20_30_25"/>
      <w:bookmarkStart w:id="167" w:name="_Toc91517671"/>
      <w:bookmarkEnd w:id="166"/>
      <w:r>
        <w:rPr>
          <w:rFonts w:hint="eastAsia"/>
          <w:rtl/>
        </w:rPr>
        <w:t>ר</w:t>
      </w:r>
      <w:r>
        <w:rPr>
          <w:rFonts w:hint="eastAsia"/>
          <w:rtl/>
        </w:rPr>
        <w:t>שף</w:t>
      </w:r>
      <w:r>
        <w:rPr>
          <w:rtl/>
        </w:rPr>
        <w:t xml:space="preserve"> חן (שינוי):</w:t>
      </w:r>
      <w:bookmarkEnd w:id="167"/>
    </w:p>
    <w:p w14:paraId="12D6633B" w14:textId="77777777" w:rsidR="00000000" w:rsidRDefault="005A3897">
      <w:pPr>
        <w:pStyle w:val="a0"/>
        <w:rPr>
          <w:rFonts w:hint="cs"/>
          <w:rtl/>
        </w:rPr>
      </w:pPr>
    </w:p>
    <w:p w14:paraId="45A988E1" w14:textId="77777777" w:rsidR="00000000" w:rsidRDefault="005A3897">
      <w:pPr>
        <w:pStyle w:val="a0"/>
        <w:rPr>
          <w:rFonts w:hint="cs"/>
          <w:rtl/>
        </w:rPr>
      </w:pPr>
      <w:r>
        <w:rPr>
          <w:rFonts w:hint="cs"/>
          <w:rtl/>
        </w:rPr>
        <w:t>אדוני היושב-ראש, חברי חברי הכנסת, אנחנו עומדים בראשיתו של מושב שהוא קריטי למדינת ישראל. הממשלה הנוכחית מובילה מהלך היסטורי של יציאה מעזה, ובמקביל עומדות בפנינו משימות חשובות מאוד במישור הפנימי. מוטלת עלינו המשימה להמשיך את העיצוב הכלכלי, לא</w:t>
      </w:r>
      <w:r>
        <w:rPr>
          <w:rFonts w:hint="cs"/>
          <w:rtl/>
        </w:rPr>
        <w:t>זן את המשך העיצוב הכלכלי כך שלא נגרום נזק ועוול למי שנזקק באמת. אנחנו צריכים גם להמשיך את תיקון העיוותים בחלוקת הנטל באוכלוסייה, שלא היה מחולק בצורה שווה עד כה.</w:t>
      </w:r>
    </w:p>
    <w:p w14:paraId="13F4ED4B" w14:textId="77777777" w:rsidR="00000000" w:rsidRDefault="005A3897">
      <w:pPr>
        <w:pStyle w:val="a0"/>
        <w:rPr>
          <w:rFonts w:hint="cs"/>
          <w:rtl/>
        </w:rPr>
      </w:pPr>
    </w:p>
    <w:p w14:paraId="364009A6" w14:textId="77777777" w:rsidR="00000000" w:rsidRDefault="005A3897">
      <w:pPr>
        <w:pStyle w:val="a0"/>
        <w:rPr>
          <w:rFonts w:hint="cs"/>
          <w:rtl/>
        </w:rPr>
      </w:pPr>
      <w:r>
        <w:rPr>
          <w:rFonts w:hint="cs"/>
          <w:rtl/>
        </w:rPr>
        <w:t>למרבה הצער והבושה, אנחנו מגיעים למשימה הזאת לא מוכנים. הכנסת הזאת לא מוכנה כרגע להתמודד עם המש</w:t>
      </w:r>
      <w:r>
        <w:rPr>
          <w:rFonts w:hint="cs"/>
          <w:rtl/>
        </w:rPr>
        <w:t>ימות שעומדות בפניה. זה לא זמן לקואליציה שבירה, קואליציית מיעוט. זו בדיוק השעה להתגבר על ההבדלים ועל היריבויות ולקיים ממשלת אחדות לאומית. למרבה האירוניה, מי שאשם בכך שאנחנו לא מגיעים אל המושב הזה בקואליציית אחדות לאומית רחבה הוא דווקא מפלגת השלטון. דווקא המ</w:t>
      </w:r>
      <w:r>
        <w:rPr>
          <w:rFonts w:hint="cs"/>
          <w:rtl/>
        </w:rPr>
        <w:t>פלגה שלכאורה היה אמור להיות לה האינטרס החזק ביותר, המובהק ביותר לקיים כאן ממשלת אחדות לאומית, היא זו שמכשילה את המהלך. זה מוזר ואירוני שהליכוד לא מסוגל לתת גיבוי לראש הממשלה שלו עצמו. זה מוזר ומצער שהליכוד לא יודע להתעלות מעל לשיקולי הכיסא או המחנה ההיסטור</w:t>
      </w:r>
      <w:r>
        <w:rPr>
          <w:rFonts w:hint="cs"/>
          <w:rtl/>
        </w:rPr>
        <w:t xml:space="preserve">י ולהבין את גודל השעה. זה עצוב שהליכוד מוכיח שוב שהוא יודע מצוין איך להיבחר אבל הוא פשוט לא יודע איך לשלוט. </w:t>
      </w:r>
    </w:p>
    <w:p w14:paraId="51BEF002" w14:textId="77777777" w:rsidR="00000000" w:rsidRDefault="005A3897">
      <w:pPr>
        <w:pStyle w:val="a0"/>
        <w:rPr>
          <w:rFonts w:hint="cs"/>
          <w:rtl/>
        </w:rPr>
      </w:pPr>
    </w:p>
    <w:p w14:paraId="250A5A3D" w14:textId="77777777" w:rsidR="00000000" w:rsidRDefault="005A3897">
      <w:pPr>
        <w:pStyle w:val="a0"/>
        <w:rPr>
          <w:rFonts w:hint="cs"/>
          <w:rtl/>
        </w:rPr>
      </w:pPr>
      <w:r>
        <w:rPr>
          <w:rFonts w:hint="cs"/>
          <w:rtl/>
        </w:rPr>
        <w:t>ההתנהגות של הליכוד חמורה במיוחד בהשוואה להתנהגות של שתי המפלגות האחרות שאמורות להיות חלק מהקואליציה הזאת, והן מפלגת העבודה ושינוי. מפלגת העבודה הי</w:t>
      </w:r>
      <w:r>
        <w:rPr>
          <w:rFonts w:hint="cs"/>
          <w:rtl/>
        </w:rPr>
        <w:t xml:space="preserve">תה מוכנה לוותר על שעת כושר פוליטית, היתה מוכנה לוותר גם על לא מעט דרישות כלכליות כדי לקיים ממשלת אחדות לאומית, מתוך הבנה של גודל השעה. מפלגת שינוי הסכימה לוותר על אחד מהדגלים החשובים ביותר שלה, מתוך הבנה שזוהי שעת-חירום לאומית, ומי לא בא? הליכוד לא בא. </w:t>
      </w:r>
    </w:p>
    <w:p w14:paraId="1934A403" w14:textId="77777777" w:rsidR="00000000" w:rsidRDefault="005A3897">
      <w:pPr>
        <w:pStyle w:val="a0"/>
        <w:rPr>
          <w:rFonts w:hint="cs"/>
          <w:rtl/>
        </w:rPr>
      </w:pPr>
    </w:p>
    <w:p w14:paraId="1384D65E" w14:textId="77777777" w:rsidR="00000000" w:rsidRDefault="005A3897">
      <w:pPr>
        <w:pStyle w:val="a0"/>
        <w:rPr>
          <w:rFonts w:hint="cs"/>
          <w:rtl/>
        </w:rPr>
      </w:pPr>
      <w:r>
        <w:rPr>
          <w:rFonts w:hint="cs"/>
          <w:rtl/>
        </w:rPr>
        <w:t>ל</w:t>
      </w:r>
      <w:r>
        <w:rPr>
          <w:rFonts w:hint="cs"/>
          <w:rtl/>
        </w:rPr>
        <w:t xml:space="preserve">אותם חברי ליכוד שפועלים מתוך שיקולים אישיים, שיקולי הכיסא - כל הבוז לכם. לאותם חברי ליכוד שמתנגדים באמת ליציאה מעזה וזו הסיבה שהם מכשירים את המהלך, אני מבקש לשאול אתכם: רבותי, מה התוכנית שלכם בדיוק? מה התוכנית הגדולה שלכם למדינת ישראל? לאן אתם רוצים להביא </w:t>
      </w:r>
      <w:r>
        <w:rPr>
          <w:rFonts w:hint="cs"/>
          <w:rtl/>
        </w:rPr>
        <w:t xml:space="preserve">אותנו? </w:t>
      </w:r>
    </w:p>
    <w:p w14:paraId="6A208E5E" w14:textId="77777777" w:rsidR="00000000" w:rsidRDefault="005A3897">
      <w:pPr>
        <w:pStyle w:val="a0"/>
        <w:rPr>
          <w:rFonts w:hint="cs"/>
          <w:rtl/>
        </w:rPr>
      </w:pPr>
    </w:p>
    <w:p w14:paraId="7E028B27" w14:textId="77777777" w:rsidR="00000000" w:rsidRDefault="005A3897">
      <w:pPr>
        <w:pStyle w:val="a0"/>
        <w:rPr>
          <w:rFonts w:hint="cs"/>
          <w:rtl/>
        </w:rPr>
      </w:pPr>
      <w:r>
        <w:rPr>
          <w:rFonts w:hint="cs"/>
          <w:rtl/>
        </w:rPr>
        <w:t>אתם באמת רוצים את עזה ויהודה ושומרון? כבר נאמר: חכמים, תיזהרו במה שאתם מבקשים. מה אנחנו נעשה כאשר בעוד כמה שנים העולם פשוט יסכים לבקשה שלכם. יגיד: רבותי, בסדר. קחו, הבנו. בואו נניח שבעוד 15 שנה אנחנו נהיה במצב שאנחנו יושבים בשטח 50 שנה, אנחנו נהיה</w:t>
      </w:r>
      <w:r>
        <w:rPr>
          <w:rFonts w:hint="cs"/>
          <w:rtl/>
        </w:rPr>
        <w:t xml:space="preserve"> במצב שבו אנחנו מיישבים את השטח באזרחים שלנו ויבואו אלינו אומות העולם ויגידו: רבותי, זה הולך כמו ברווז, זה מדבר כמו ברווז, זה כיבוש. אתם שם 50 שנה, השארתם את האזרחים שלכם, קיבלתם - עזה ויהודה ושומרון הם חלק בלתי נפרד ממדינת ישראל, ארץ-ישראל השלמה. כל תקוות</w:t>
      </w:r>
      <w:r>
        <w:rPr>
          <w:rFonts w:hint="cs"/>
          <w:rtl/>
        </w:rPr>
        <w:t xml:space="preserve"> הימין התגשמו </w:t>
      </w:r>
      <w:r>
        <w:rPr>
          <w:rtl/>
        </w:rPr>
        <w:t>–</w:t>
      </w:r>
      <w:r>
        <w:rPr>
          <w:rFonts w:hint="cs"/>
          <w:rtl/>
        </w:rPr>
        <w:t xml:space="preserve"> נפלא. רק בקשה אחת קטנה תהיה לאומות העולם מאתנו ביום הזה: דמוקרטיה. הרי אנחנו מדינה יהודית ודמוקרטית גם. יבואו ויגידו לנו: רבותי, מה שהיה טוב לדרום-אפריקה טוב גם למדינת ישראל. ומה אנחנו נעשה אז? אנחנו נתחנן לצאת מעזה ומיהודה ושומרון.</w:t>
      </w:r>
    </w:p>
    <w:p w14:paraId="42A163A9" w14:textId="77777777" w:rsidR="00000000" w:rsidRDefault="005A3897">
      <w:pPr>
        <w:pStyle w:val="a0"/>
        <w:rPr>
          <w:rFonts w:hint="cs"/>
          <w:rtl/>
        </w:rPr>
      </w:pPr>
    </w:p>
    <w:p w14:paraId="4479140D" w14:textId="77777777" w:rsidR="00000000" w:rsidRDefault="005A3897">
      <w:pPr>
        <w:pStyle w:val="a0"/>
        <w:rPr>
          <w:rFonts w:hint="cs"/>
          <w:rtl/>
        </w:rPr>
      </w:pPr>
      <w:r>
        <w:rPr>
          <w:rFonts w:hint="cs"/>
          <w:rtl/>
        </w:rPr>
        <w:t>רבותי,</w:t>
      </w:r>
      <w:r>
        <w:rPr>
          <w:rFonts w:hint="cs"/>
          <w:rtl/>
        </w:rPr>
        <w:t xml:space="preserve"> ה"קסאמים" לא מסכנים את קיומה של מדינת ישראל, הטרור לא מסכן את קיומה של מדינת ישראל. הכיבוש, המשך הנוכחות שלנו בעזה וביהודה ושומרון, המשך השליטה שלנו בעם הפלסטיני מסכן את קיומנו. אנחנו באנו לכאן כדי להקים מדינה יהודית ודמוקרטית. הכיבוש הזה שולל הן את היהוד</w:t>
      </w:r>
      <w:r>
        <w:rPr>
          <w:rFonts w:hint="cs"/>
          <w:rtl/>
        </w:rPr>
        <w:t>ית והן את הדמוקרטית. אין לזה סיכוי. המדיניות הזאת של שב ואל תעשה, המדיניות שאגב מי שהמציא אותה זה לא הימין, זה מפלגת העבודה: נחכה, נחכה לפלסטינים, נחכה לטלפון. זו מדיניות הרסנית, מדיניות שקעקעה את אמות המידה המוסריות שלנו. זו מדיניות שהביאה אותנו למקום נור</w:t>
      </w:r>
      <w:r>
        <w:rPr>
          <w:rFonts w:hint="cs"/>
          <w:rtl/>
        </w:rPr>
        <w:t xml:space="preserve">א. </w:t>
      </w:r>
    </w:p>
    <w:p w14:paraId="7402FF66" w14:textId="77777777" w:rsidR="00000000" w:rsidRDefault="005A3897">
      <w:pPr>
        <w:pStyle w:val="a0"/>
        <w:rPr>
          <w:rFonts w:hint="cs"/>
          <w:rtl/>
        </w:rPr>
      </w:pPr>
    </w:p>
    <w:p w14:paraId="320CF39A" w14:textId="77777777" w:rsidR="00000000" w:rsidRDefault="005A3897">
      <w:pPr>
        <w:pStyle w:val="a0"/>
        <w:rPr>
          <w:rFonts w:hint="cs"/>
          <w:rtl/>
        </w:rPr>
      </w:pPr>
      <w:r>
        <w:rPr>
          <w:rFonts w:hint="cs"/>
          <w:rtl/>
        </w:rPr>
        <w:t>רבותי, הזמן נגמר. הפלסטינים לא באים. אני לא שותף להערכות של שמעון פרס בדבר שלום בינינו לבין הפלסטינים. הנחתי היא שתהיה מלחמה בינינו לבין הפלסטינים. 100 שנים יש מלחמה, ויש להניח שהיא תימשך. ובהנחה זו, אנחנו חייבים לצאת מהשטחים. אנחנו חייבים לחזור לגבול</w:t>
      </w:r>
      <w:r>
        <w:rPr>
          <w:rFonts w:hint="cs"/>
          <w:rtl/>
        </w:rPr>
        <w:t>, אנחנו חייבים לבוא אל העולם ולסכם אתו מה הגבול של מדינת ישראל ולעמוד על הגבול הזה.</w:t>
      </w:r>
    </w:p>
    <w:p w14:paraId="35EA250D" w14:textId="77777777" w:rsidR="00000000" w:rsidRDefault="005A3897">
      <w:pPr>
        <w:pStyle w:val="a0"/>
        <w:rPr>
          <w:rFonts w:hint="cs"/>
          <w:rtl/>
        </w:rPr>
      </w:pPr>
    </w:p>
    <w:p w14:paraId="729C2FD9" w14:textId="77777777" w:rsidR="00000000" w:rsidRDefault="005A3897">
      <w:pPr>
        <w:pStyle w:val="a0"/>
        <w:rPr>
          <w:rFonts w:hint="cs"/>
          <w:rtl/>
        </w:rPr>
      </w:pPr>
      <w:bookmarkStart w:id="168" w:name="FS000001048T11_10_2004_19_06_16"/>
      <w:bookmarkEnd w:id="168"/>
      <w:r>
        <w:rPr>
          <w:rFonts w:hint="cs"/>
          <w:rtl/>
        </w:rPr>
        <w:t xml:space="preserve">ואם תשאלו מה נעשה אחר כך, כשיעופו הטילים, התשובה היא </w:t>
      </w:r>
      <w:r>
        <w:rPr>
          <w:rFonts w:hint="eastAsia"/>
          <w:rtl/>
        </w:rPr>
        <w:t>–</w:t>
      </w:r>
      <w:r>
        <w:rPr>
          <w:rFonts w:hint="cs"/>
          <w:rtl/>
        </w:rPr>
        <w:t xml:space="preserve"> נילחם. יכול להיות שניכנס עוד פעם, אבל ניכנס עם צבא, לא עם אזרחים. ניכנס כדי להגן על עצמנו, ונוכל לעמוד אל מול הציבור</w:t>
      </w:r>
      <w:r>
        <w:rPr>
          <w:rFonts w:hint="cs"/>
          <w:rtl/>
        </w:rPr>
        <w:t xml:space="preserve"> שלנו ואל מול העולם ולהגיד: רבותי, אנחנו מגינים על עצמנו. אנחנו נלחמים </w:t>
      </w:r>
      <w:r>
        <w:rPr>
          <w:rtl/>
        </w:rPr>
        <w:t>–</w:t>
      </w:r>
      <w:r>
        <w:rPr>
          <w:rFonts w:hint="cs"/>
          <w:rtl/>
        </w:rPr>
        <w:t xml:space="preserve"> לא כדי לכבוש, לא כדי לשעבד עם אחר, לא כדי להשתלט על שטח, אלא כדי להגן על עצמנו. </w:t>
      </w:r>
    </w:p>
    <w:p w14:paraId="6CE486A6" w14:textId="77777777" w:rsidR="00000000" w:rsidRDefault="005A3897">
      <w:pPr>
        <w:pStyle w:val="a0"/>
        <w:rPr>
          <w:rFonts w:hint="cs"/>
          <w:rtl/>
        </w:rPr>
      </w:pPr>
    </w:p>
    <w:p w14:paraId="160E8106" w14:textId="77777777" w:rsidR="00000000" w:rsidRDefault="005A3897">
      <w:pPr>
        <w:pStyle w:val="a0"/>
        <w:rPr>
          <w:rFonts w:hint="cs"/>
          <w:rtl/>
        </w:rPr>
      </w:pPr>
      <w:r>
        <w:rPr>
          <w:rFonts w:hint="cs"/>
          <w:rtl/>
        </w:rPr>
        <w:t>אדוני, משפט אחרון. אני לא מעריך שבטווח הקצר הפלסטינים יפסיקו את הלחימה, אבל יכול להיות שכאשר הפלסטיני</w:t>
      </w:r>
      <w:r>
        <w:rPr>
          <w:rFonts w:hint="cs"/>
          <w:rtl/>
        </w:rPr>
        <w:t xml:space="preserve">ם יראו שהרכבת הזאת יוצאת מהתחנה, כאשר הפלסטינים יראו שהלחימה לא משיגה להם שום תועלת בין-לאומית, אלא רק גינוי בין-לאומי, כאשר הפלסטינים יראו שעמדתה של מדינת ישראל היא עמדת הגנה, והיא זוכה לתמיכה בין לאומית, הם יבינו שאין טעם ואין תוחלת בטרור, ואולי אז נגיע </w:t>
      </w:r>
      <w:r>
        <w:rPr>
          <w:rFonts w:hint="cs"/>
          <w:rtl/>
        </w:rPr>
        <w:t xml:space="preserve">להפסקת אש. לא שלום </w:t>
      </w:r>
      <w:r>
        <w:rPr>
          <w:rFonts w:hint="eastAsia"/>
          <w:rtl/>
        </w:rPr>
        <w:t>–</w:t>
      </w:r>
      <w:r>
        <w:rPr>
          <w:rFonts w:hint="cs"/>
          <w:rtl/>
        </w:rPr>
        <w:t xml:space="preserve"> הפסקת אש. די לי בכך. תודה רבה. </w:t>
      </w:r>
    </w:p>
    <w:p w14:paraId="45787A41" w14:textId="77777777" w:rsidR="00000000" w:rsidRDefault="005A3897">
      <w:pPr>
        <w:pStyle w:val="a0"/>
        <w:ind w:firstLine="0"/>
        <w:rPr>
          <w:rFonts w:hint="cs"/>
          <w:rtl/>
        </w:rPr>
      </w:pPr>
    </w:p>
    <w:p w14:paraId="39F6D67F" w14:textId="77777777" w:rsidR="00000000" w:rsidRDefault="005A3897">
      <w:pPr>
        <w:pStyle w:val="af1"/>
        <w:rPr>
          <w:rtl/>
        </w:rPr>
      </w:pPr>
      <w:r>
        <w:rPr>
          <w:rtl/>
        </w:rPr>
        <w:t>היו"ר יולי-יואל אדלשטיין:</w:t>
      </w:r>
    </w:p>
    <w:p w14:paraId="4D8F9988" w14:textId="77777777" w:rsidR="00000000" w:rsidRDefault="005A3897">
      <w:pPr>
        <w:pStyle w:val="a0"/>
        <w:rPr>
          <w:rtl/>
        </w:rPr>
      </w:pPr>
    </w:p>
    <w:p w14:paraId="1901D69E" w14:textId="77777777" w:rsidR="00000000" w:rsidRDefault="005A3897">
      <w:pPr>
        <w:pStyle w:val="a0"/>
        <w:ind w:firstLine="0"/>
        <w:rPr>
          <w:rFonts w:hint="cs"/>
          <w:rtl/>
        </w:rPr>
      </w:pPr>
      <w:r>
        <w:rPr>
          <w:rFonts w:hint="cs"/>
          <w:rtl/>
        </w:rPr>
        <w:tab/>
        <w:t xml:space="preserve">תודה לחבר הכנסת רשף חן. חבר הכנסת שלמה בניזרי </w:t>
      </w:r>
      <w:r>
        <w:rPr>
          <w:rtl/>
        </w:rPr>
        <w:t>–</w:t>
      </w:r>
      <w:r>
        <w:rPr>
          <w:rFonts w:hint="cs"/>
          <w:rtl/>
        </w:rPr>
        <w:t xml:space="preserve"> בבקשה, אדוני. אחריו - חבר הכנסת משה כחלון. </w:t>
      </w:r>
    </w:p>
    <w:p w14:paraId="76932790" w14:textId="77777777" w:rsidR="00000000" w:rsidRDefault="005A3897">
      <w:pPr>
        <w:pStyle w:val="a0"/>
        <w:ind w:firstLine="0"/>
        <w:rPr>
          <w:rFonts w:hint="cs"/>
          <w:rtl/>
        </w:rPr>
      </w:pPr>
    </w:p>
    <w:p w14:paraId="0661BA0D" w14:textId="77777777" w:rsidR="00000000" w:rsidRDefault="005A3897">
      <w:pPr>
        <w:pStyle w:val="a"/>
        <w:rPr>
          <w:rtl/>
        </w:rPr>
      </w:pPr>
      <w:bookmarkStart w:id="169" w:name="FS000000484T11_10_2004_19_08_40"/>
      <w:bookmarkStart w:id="170" w:name="_Toc91517672"/>
      <w:r>
        <w:rPr>
          <w:rFonts w:hint="eastAsia"/>
          <w:rtl/>
        </w:rPr>
        <w:t>שלמה</w:t>
      </w:r>
      <w:r>
        <w:rPr>
          <w:rtl/>
        </w:rPr>
        <w:t xml:space="preserve"> בניזרי (ש"ס):</w:t>
      </w:r>
      <w:bookmarkEnd w:id="170"/>
    </w:p>
    <w:p w14:paraId="6E2B2637" w14:textId="77777777" w:rsidR="00000000" w:rsidRDefault="005A3897">
      <w:pPr>
        <w:pStyle w:val="a0"/>
        <w:rPr>
          <w:rFonts w:hint="cs"/>
          <w:rtl/>
        </w:rPr>
      </w:pPr>
    </w:p>
    <w:bookmarkEnd w:id="169"/>
    <w:p w14:paraId="0865ED3E" w14:textId="77777777" w:rsidR="00000000" w:rsidRDefault="005A3897">
      <w:pPr>
        <w:pStyle w:val="a0"/>
        <w:ind w:firstLine="720"/>
        <w:rPr>
          <w:rFonts w:hint="cs"/>
          <w:rtl/>
        </w:rPr>
      </w:pPr>
      <w:r>
        <w:rPr>
          <w:rFonts w:hint="cs"/>
          <w:rtl/>
        </w:rPr>
        <w:t xml:space="preserve">אדוני היושב-ראש, רבותי חברי הכנסת, שמעתי את חבר הכנסת רשף חן </w:t>
      </w:r>
      <w:r>
        <w:rPr>
          <w:rFonts w:hint="cs"/>
          <w:rtl/>
        </w:rPr>
        <w:t xml:space="preserve">מדבר על מדינה יהודית. אולי אתה מתכוון למדינה הודית, בטח לא למדינה יהודית. כשאני שומע את המצע שלכם </w:t>
      </w:r>
      <w:r>
        <w:rPr>
          <w:rFonts w:hint="eastAsia"/>
          <w:rtl/>
        </w:rPr>
        <w:t>–</w:t>
      </w:r>
      <w:r>
        <w:rPr>
          <w:rFonts w:hint="cs"/>
          <w:rtl/>
        </w:rPr>
        <w:t xml:space="preserve"> בחיים לא שמעתי משהו יהודי שיוצא מגרונכם, וכולנו מכירים את אורח חייכם. </w:t>
      </w:r>
    </w:p>
    <w:p w14:paraId="494B0E4F" w14:textId="77777777" w:rsidR="00000000" w:rsidRDefault="005A3897">
      <w:pPr>
        <w:pStyle w:val="a0"/>
        <w:rPr>
          <w:rFonts w:hint="cs"/>
          <w:rtl/>
        </w:rPr>
      </w:pPr>
    </w:p>
    <w:p w14:paraId="5F70BBAC" w14:textId="77777777" w:rsidR="00000000" w:rsidRDefault="005A3897">
      <w:pPr>
        <w:pStyle w:val="af0"/>
        <w:rPr>
          <w:rtl/>
        </w:rPr>
      </w:pPr>
      <w:r>
        <w:rPr>
          <w:rFonts w:hint="eastAsia"/>
          <w:rtl/>
        </w:rPr>
        <w:t>רשף</w:t>
      </w:r>
      <w:r>
        <w:rPr>
          <w:rtl/>
        </w:rPr>
        <w:t xml:space="preserve"> חן (שינוי):</w:t>
      </w:r>
    </w:p>
    <w:p w14:paraId="02DCA090" w14:textId="77777777" w:rsidR="00000000" w:rsidRDefault="005A3897">
      <w:pPr>
        <w:pStyle w:val="a0"/>
        <w:rPr>
          <w:rFonts w:hint="cs"/>
          <w:rtl/>
        </w:rPr>
      </w:pPr>
    </w:p>
    <w:p w14:paraId="65085714" w14:textId="77777777" w:rsidR="00000000" w:rsidRDefault="005A3897">
      <w:pPr>
        <w:pStyle w:val="a0"/>
        <w:ind w:firstLine="720"/>
        <w:rPr>
          <w:rFonts w:hint="cs"/>
          <w:rtl/>
        </w:rPr>
      </w:pPr>
      <w:r>
        <w:rPr>
          <w:rFonts w:hint="cs"/>
          <w:rtl/>
        </w:rPr>
        <w:t>גם אתה וגם אני רוצים פה מדינה יהודית. יש ויכוח מסוים על האופי שיהיה</w:t>
      </w:r>
      <w:r>
        <w:rPr>
          <w:rFonts w:hint="cs"/>
          <w:rtl/>
        </w:rPr>
        <w:t xml:space="preserve"> לה.</w:t>
      </w:r>
    </w:p>
    <w:p w14:paraId="0C017EE6" w14:textId="77777777" w:rsidR="00000000" w:rsidRDefault="005A3897">
      <w:pPr>
        <w:pStyle w:val="a0"/>
        <w:ind w:firstLine="0"/>
        <w:rPr>
          <w:rFonts w:hint="cs"/>
          <w:rtl/>
        </w:rPr>
      </w:pPr>
    </w:p>
    <w:p w14:paraId="306E05DD" w14:textId="77777777" w:rsidR="00000000" w:rsidRDefault="005A3897">
      <w:pPr>
        <w:pStyle w:val="af0"/>
        <w:rPr>
          <w:rtl/>
        </w:rPr>
      </w:pPr>
      <w:r>
        <w:rPr>
          <w:rFonts w:hint="eastAsia"/>
          <w:rtl/>
        </w:rPr>
        <w:t>חמי</w:t>
      </w:r>
      <w:r>
        <w:rPr>
          <w:rtl/>
        </w:rPr>
        <w:t xml:space="preserve"> דורון (שינוי):</w:t>
      </w:r>
    </w:p>
    <w:p w14:paraId="07E3ADA1" w14:textId="77777777" w:rsidR="00000000" w:rsidRDefault="005A3897">
      <w:pPr>
        <w:pStyle w:val="a0"/>
        <w:rPr>
          <w:rFonts w:hint="cs"/>
          <w:rtl/>
        </w:rPr>
      </w:pPr>
    </w:p>
    <w:p w14:paraId="4488B1C2" w14:textId="77777777" w:rsidR="00000000" w:rsidRDefault="005A3897">
      <w:pPr>
        <w:pStyle w:val="a0"/>
        <w:ind w:firstLine="720"/>
        <w:rPr>
          <w:rFonts w:hint="cs"/>
          <w:rtl/>
        </w:rPr>
      </w:pPr>
      <w:r>
        <w:rPr>
          <w:rFonts w:hint="cs"/>
          <w:rtl/>
        </w:rPr>
        <w:t xml:space="preserve">אתה רוצה מדינת הלכה, מדינה פונדמנטליסטית. זה לא יקרה, מה לעשות. </w:t>
      </w:r>
    </w:p>
    <w:p w14:paraId="4B184920" w14:textId="77777777" w:rsidR="00000000" w:rsidRDefault="005A3897">
      <w:pPr>
        <w:pStyle w:val="a0"/>
        <w:ind w:firstLine="0"/>
        <w:rPr>
          <w:rFonts w:hint="cs"/>
          <w:rtl/>
        </w:rPr>
      </w:pPr>
    </w:p>
    <w:p w14:paraId="7DBA2ECE" w14:textId="77777777" w:rsidR="00000000" w:rsidRDefault="005A3897">
      <w:pPr>
        <w:pStyle w:val="-"/>
        <w:rPr>
          <w:rtl/>
        </w:rPr>
      </w:pPr>
      <w:bookmarkStart w:id="171" w:name="FS000000484T11_10_2004_19_09_48C"/>
      <w:r>
        <w:rPr>
          <w:rFonts w:hint="eastAsia"/>
          <w:rtl/>
        </w:rPr>
        <w:t>שלמה</w:t>
      </w:r>
      <w:r>
        <w:rPr>
          <w:rtl/>
        </w:rPr>
        <w:t xml:space="preserve"> בניזרי (ש"ס):</w:t>
      </w:r>
    </w:p>
    <w:p w14:paraId="6AA2A166" w14:textId="77777777" w:rsidR="00000000" w:rsidRDefault="005A3897">
      <w:pPr>
        <w:pStyle w:val="a0"/>
        <w:rPr>
          <w:rFonts w:hint="cs"/>
          <w:rtl/>
        </w:rPr>
      </w:pPr>
    </w:p>
    <w:p w14:paraId="7C16BCF6" w14:textId="77777777" w:rsidR="00000000" w:rsidRDefault="005A3897">
      <w:pPr>
        <w:pStyle w:val="a0"/>
        <w:rPr>
          <w:rFonts w:hint="cs"/>
          <w:rtl/>
        </w:rPr>
      </w:pPr>
      <w:r>
        <w:rPr>
          <w:rFonts w:hint="cs"/>
          <w:rtl/>
        </w:rPr>
        <w:t xml:space="preserve">איך אתם אומרים, "מדינת הלכה, הלכה המדינה"? אני אומר לכם: הלכה המדינה בלי מדינת הלכה. </w:t>
      </w:r>
    </w:p>
    <w:bookmarkEnd w:id="171"/>
    <w:p w14:paraId="0F5C33B0" w14:textId="77777777" w:rsidR="00000000" w:rsidRDefault="005A3897">
      <w:pPr>
        <w:pStyle w:val="a0"/>
        <w:ind w:firstLine="0"/>
        <w:rPr>
          <w:rFonts w:hint="cs"/>
          <w:rtl/>
        </w:rPr>
      </w:pPr>
    </w:p>
    <w:p w14:paraId="5F37A666" w14:textId="77777777" w:rsidR="00000000" w:rsidRDefault="005A3897">
      <w:pPr>
        <w:pStyle w:val="af1"/>
        <w:rPr>
          <w:rtl/>
        </w:rPr>
      </w:pPr>
      <w:r>
        <w:rPr>
          <w:rtl/>
        </w:rPr>
        <w:t>היו"ר יולי-יואל אדלשטיין:</w:t>
      </w:r>
    </w:p>
    <w:p w14:paraId="74F7917C" w14:textId="77777777" w:rsidR="00000000" w:rsidRDefault="005A3897">
      <w:pPr>
        <w:pStyle w:val="a0"/>
        <w:rPr>
          <w:rtl/>
        </w:rPr>
      </w:pPr>
    </w:p>
    <w:p w14:paraId="58953A9B" w14:textId="77777777" w:rsidR="00000000" w:rsidRDefault="005A3897">
      <w:pPr>
        <w:pStyle w:val="a0"/>
        <w:rPr>
          <w:rFonts w:hint="cs"/>
          <w:rtl/>
        </w:rPr>
      </w:pPr>
      <w:r>
        <w:rPr>
          <w:rFonts w:hint="cs"/>
          <w:rtl/>
        </w:rPr>
        <w:t xml:space="preserve">טוב, תם החימום. </w:t>
      </w:r>
    </w:p>
    <w:p w14:paraId="6FF6302F" w14:textId="77777777" w:rsidR="00000000" w:rsidRDefault="005A3897">
      <w:pPr>
        <w:pStyle w:val="a0"/>
        <w:ind w:firstLine="0"/>
        <w:rPr>
          <w:rFonts w:hint="cs"/>
          <w:rtl/>
        </w:rPr>
      </w:pPr>
    </w:p>
    <w:p w14:paraId="52A38025" w14:textId="77777777" w:rsidR="00000000" w:rsidRDefault="005A3897">
      <w:pPr>
        <w:pStyle w:val="-"/>
        <w:rPr>
          <w:rtl/>
        </w:rPr>
      </w:pPr>
      <w:bookmarkStart w:id="172" w:name="FS000000484T11_10_2004_19_10_21C"/>
      <w:bookmarkEnd w:id="172"/>
      <w:r>
        <w:rPr>
          <w:rtl/>
        </w:rPr>
        <w:t xml:space="preserve">שלמה בניזרי </w:t>
      </w:r>
      <w:r>
        <w:rPr>
          <w:rtl/>
        </w:rPr>
        <w:t>(ש"ס):</w:t>
      </w:r>
    </w:p>
    <w:p w14:paraId="6577FC0F" w14:textId="77777777" w:rsidR="00000000" w:rsidRDefault="005A3897">
      <w:pPr>
        <w:pStyle w:val="a0"/>
        <w:rPr>
          <w:rtl/>
        </w:rPr>
      </w:pPr>
    </w:p>
    <w:p w14:paraId="470DA583" w14:textId="77777777" w:rsidR="00000000" w:rsidRDefault="005A3897">
      <w:pPr>
        <w:pStyle w:val="a0"/>
        <w:ind w:firstLine="720"/>
        <w:rPr>
          <w:rFonts w:hint="cs"/>
          <w:rtl/>
        </w:rPr>
      </w:pPr>
      <w:r>
        <w:rPr>
          <w:rFonts w:hint="cs"/>
          <w:rtl/>
        </w:rPr>
        <w:t xml:space="preserve">תסתכלו על המדינה ותבינו. תראו את פרצופה האמיתי של המדינה. </w:t>
      </w:r>
    </w:p>
    <w:p w14:paraId="7193792A" w14:textId="77777777" w:rsidR="00000000" w:rsidRDefault="005A3897">
      <w:pPr>
        <w:pStyle w:val="a0"/>
        <w:ind w:firstLine="0"/>
        <w:rPr>
          <w:rFonts w:hint="cs"/>
          <w:rtl/>
        </w:rPr>
      </w:pPr>
    </w:p>
    <w:p w14:paraId="419C33A6" w14:textId="77777777" w:rsidR="00000000" w:rsidRDefault="005A3897">
      <w:pPr>
        <w:pStyle w:val="af0"/>
        <w:rPr>
          <w:rtl/>
        </w:rPr>
      </w:pPr>
      <w:r>
        <w:rPr>
          <w:rFonts w:hint="eastAsia"/>
          <w:rtl/>
        </w:rPr>
        <w:t>חמי</w:t>
      </w:r>
      <w:r>
        <w:rPr>
          <w:rtl/>
        </w:rPr>
        <w:t xml:space="preserve"> דורון (שינוי):</w:t>
      </w:r>
    </w:p>
    <w:p w14:paraId="207636A8" w14:textId="77777777" w:rsidR="00000000" w:rsidRDefault="005A3897">
      <w:pPr>
        <w:pStyle w:val="a0"/>
        <w:rPr>
          <w:rFonts w:hint="cs"/>
          <w:rtl/>
        </w:rPr>
      </w:pPr>
    </w:p>
    <w:p w14:paraId="721B8C37" w14:textId="77777777" w:rsidR="00000000" w:rsidRDefault="005A3897">
      <w:pPr>
        <w:pStyle w:val="a0"/>
        <w:ind w:firstLine="720"/>
        <w:rPr>
          <w:rFonts w:hint="cs"/>
          <w:rtl/>
        </w:rPr>
      </w:pPr>
      <w:r>
        <w:rPr>
          <w:rFonts w:hint="cs"/>
          <w:rtl/>
        </w:rPr>
        <w:t xml:space="preserve">- - - מה לעשות. </w:t>
      </w:r>
    </w:p>
    <w:p w14:paraId="25DF1B3C" w14:textId="77777777" w:rsidR="00000000" w:rsidRDefault="005A3897">
      <w:pPr>
        <w:pStyle w:val="a0"/>
        <w:ind w:firstLine="0"/>
        <w:rPr>
          <w:rFonts w:hint="cs"/>
          <w:rtl/>
        </w:rPr>
      </w:pPr>
    </w:p>
    <w:p w14:paraId="7B248D02" w14:textId="77777777" w:rsidR="00000000" w:rsidRDefault="005A3897">
      <w:pPr>
        <w:pStyle w:val="af1"/>
        <w:rPr>
          <w:rtl/>
        </w:rPr>
      </w:pPr>
      <w:r>
        <w:rPr>
          <w:rtl/>
        </w:rPr>
        <w:t>היו"ר יולי-יואל אדלשטיין:</w:t>
      </w:r>
    </w:p>
    <w:p w14:paraId="4442791E" w14:textId="77777777" w:rsidR="00000000" w:rsidRDefault="005A3897">
      <w:pPr>
        <w:pStyle w:val="a0"/>
        <w:rPr>
          <w:rtl/>
        </w:rPr>
      </w:pPr>
    </w:p>
    <w:p w14:paraId="452D433F" w14:textId="77777777" w:rsidR="00000000" w:rsidRDefault="005A3897">
      <w:pPr>
        <w:pStyle w:val="a0"/>
        <w:rPr>
          <w:rFonts w:hint="cs"/>
          <w:rtl/>
        </w:rPr>
      </w:pPr>
      <w:r>
        <w:rPr>
          <w:rFonts w:hint="cs"/>
          <w:rtl/>
        </w:rPr>
        <w:t xml:space="preserve">חבר הכנסת חמי דורון. </w:t>
      </w:r>
    </w:p>
    <w:p w14:paraId="7479AF6F" w14:textId="77777777" w:rsidR="00000000" w:rsidRDefault="005A3897">
      <w:pPr>
        <w:pStyle w:val="a0"/>
        <w:ind w:firstLine="0"/>
        <w:rPr>
          <w:rFonts w:hint="cs"/>
          <w:rtl/>
        </w:rPr>
      </w:pPr>
    </w:p>
    <w:p w14:paraId="7B4C3692" w14:textId="77777777" w:rsidR="00000000" w:rsidRDefault="005A3897">
      <w:pPr>
        <w:pStyle w:val="-"/>
        <w:rPr>
          <w:rtl/>
        </w:rPr>
      </w:pPr>
      <w:bookmarkStart w:id="173" w:name="FS000000484T11_10_2004_19_11_01C"/>
      <w:bookmarkEnd w:id="173"/>
      <w:r>
        <w:rPr>
          <w:rtl/>
        </w:rPr>
        <w:t>שלמה בניזרי (ש"ס):</w:t>
      </w:r>
    </w:p>
    <w:p w14:paraId="35D68BFB" w14:textId="77777777" w:rsidR="00000000" w:rsidRDefault="005A3897">
      <w:pPr>
        <w:pStyle w:val="a0"/>
        <w:rPr>
          <w:rtl/>
        </w:rPr>
      </w:pPr>
    </w:p>
    <w:p w14:paraId="02C4E94A" w14:textId="77777777" w:rsidR="00000000" w:rsidRDefault="005A3897">
      <w:pPr>
        <w:pStyle w:val="a0"/>
        <w:rPr>
          <w:rFonts w:hint="cs"/>
          <w:rtl/>
        </w:rPr>
      </w:pPr>
      <w:r>
        <w:rPr>
          <w:rFonts w:hint="cs"/>
          <w:rtl/>
        </w:rPr>
        <w:t xml:space="preserve">ועוד דברים תמוהים שאמרת </w:t>
      </w:r>
      <w:r>
        <w:rPr>
          <w:rFonts w:hint="eastAsia"/>
          <w:rtl/>
        </w:rPr>
        <w:t>–</w:t>
      </w:r>
      <w:r>
        <w:rPr>
          <w:rFonts w:hint="cs"/>
          <w:rtl/>
        </w:rPr>
        <w:t xml:space="preserve"> אני לא יודע במה להתחיל, בראשונות או באחרונות </w:t>
      </w:r>
      <w:r>
        <w:rPr>
          <w:rFonts w:hint="eastAsia"/>
          <w:rtl/>
        </w:rPr>
        <w:t>–</w:t>
      </w:r>
      <w:r>
        <w:rPr>
          <w:rFonts w:hint="cs"/>
          <w:rtl/>
        </w:rPr>
        <w:t xml:space="preserve"> אמרת שא</w:t>
      </w:r>
      <w:r>
        <w:rPr>
          <w:rFonts w:hint="cs"/>
          <w:rtl/>
        </w:rPr>
        <w:t>ם נצא וניתן להם את כל החירות שלהם, נוכל לבוא ולתקוף. תסתכל, היום נהרגים ילדים. מילא, אם היו יורים את ה"קסאמים" שלהם על יישובים שנקראים כבושים, כמו חבל-עזה, החרשנו. אבל הם יורים של שדרות, שם לא עשו להם שום דבר, אז אתם באמת מצפים שאם ננטוש את עזה העולם יבין?</w:t>
      </w:r>
      <w:r>
        <w:rPr>
          <w:rFonts w:hint="cs"/>
          <w:rtl/>
        </w:rPr>
        <w:t xml:space="preserve"> איזה עולם? </w:t>
      </w:r>
    </w:p>
    <w:p w14:paraId="57366BD6" w14:textId="77777777" w:rsidR="00000000" w:rsidRDefault="005A3897">
      <w:pPr>
        <w:pStyle w:val="a0"/>
        <w:rPr>
          <w:rFonts w:hint="cs"/>
          <w:rtl/>
        </w:rPr>
      </w:pPr>
    </w:p>
    <w:p w14:paraId="5DD3D42C" w14:textId="77777777" w:rsidR="00000000" w:rsidRDefault="005A3897">
      <w:pPr>
        <w:pStyle w:val="a0"/>
        <w:rPr>
          <w:rFonts w:hint="cs"/>
          <w:rtl/>
        </w:rPr>
      </w:pPr>
      <w:r>
        <w:rPr>
          <w:rFonts w:hint="cs"/>
          <w:rtl/>
        </w:rPr>
        <w:t>חבר הכנסת רשף חן, ראש הממשלה עצמו, אם שמעת אותו פה, אמר: איזה עולם היום? הוא רואה שהורגים ילדים, ויש מוסר כפול: כשהורגים את ילדי הערבים שבאים לרצוח בנו, כל העולם מזדעזע; כשאנחנו מגיבים, אנחנו נחשבים רוצחים. הוא אמר את זה פה. אז על מי נסמוך שי</w:t>
      </w:r>
      <w:r>
        <w:rPr>
          <w:rFonts w:hint="cs"/>
          <w:rtl/>
        </w:rPr>
        <w:t xml:space="preserve">טפל בהם בעתיד, כי אז יהיו לנו הזכות והלגיטימציה לבוא ולפגוע בהם? </w:t>
      </w:r>
    </w:p>
    <w:p w14:paraId="227F8E41" w14:textId="77777777" w:rsidR="00000000" w:rsidRDefault="005A3897">
      <w:pPr>
        <w:pStyle w:val="a0"/>
        <w:rPr>
          <w:rFonts w:hint="cs"/>
          <w:rtl/>
        </w:rPr>
      </w:pPr>
    </w:p>
    <w:p w14:paraId="1281072B" w14:textId="77777777" w:rsidR="00000000" w:rsidRDefault="005A3897">
      <w:pPr>
        <w:pStyle w:val="a0"/>
        <w:rPr>
          <w:rFonts w:hint="cs"/>
          <w:rtl/>
        </w:rPr>
      </w:pPr>
      <w:r>
        <w:rPr>
          <w:rFonts w:hint="cs"/>
          <w:rtl/>
        </w:rPr>
        <w:t xml:space="preserve">בכל פעם אני משתגע מראש הממשלה הזה, על הדברים שלו. הוא אמר: "אנחנו ניתן להם פיצויים". הוא אמר את זה גם בוועדת החוץ והביטחון </w:t>
      </w:r>
      <w:r>
        <w:rPr>
          <w:rFonts w:hint="eastAsia"/>
          <w:rtl/>
        </w:rPr>
        <w:t>–</w:t>
      </w:r>
      <w:r>
        <w:rPr>
          <w:rFonts w:hint="cs"/>
          <w:rtl/>
        </w:rPr>
        <w:t xml:space="preserve"> שכבר 14 שנה בראש שלו שצריך לעזוב את עזה. אז למה 14 שנה הונית את </w:t>
      </w:r>
      <w:r>
        <w:rPr>
          <w:rFonts w:hint="cs"/>
          <w:rtl/>
        </w:rPr>
        <w:t xml:space="preserve">הציבור, את כל הבוחרים שלך, ואמרת להם "רק ארץ-ישראל השלמה"? הלכת ובנית התנחלויות, שפכת מיליארדים על חשבון העם, ופתאום עכשיו אתה מבין שהפתרון האמיתי של העם הזה הוא להתנתק מחבל-עזה? אתה מרמה את כולם, אתה עובד על כולם בעיניים? ועוד מעט נגיע גם לשמעון פרס. </w:t>
      </w:r>
    </w:p>
    <w:p w14:paraId="7AFCAEE5" w14:textId="77777777" w:rsidR="00000000" w:rsidRDefault="005A3897">
      <w:pPr>
        <w:pStyle w:val="a0"/>
        <w:rPr>
          <w:rFonts w:hint="cs"/>
          <w:rtl/>
        </w:rPr>
      </w:pPr>
    </w:p>
    <w:p w14:paraId="4ACE82D3" w14:textId="77777777" w:rsidR="00000000" w:rsidRDefault="005A3897">
      <w:pPr>
        <w:pStyle w:val="a0"/>
        <w:rPr>
          <w:rFonts w:hint="cs"/>
          <w:rtl/>
        </w:rPr>
      </w:pPr>
      <w:r>
        <w:rPr>
          <w:rFonts w:hint="cs"/>
          <w:rtl/>
        </w:rPr>
        <w:t>אי</w:t>
      </w:r>
      <w:r>
        <w:rPr>
          <w:rFonts w:hint="cs"/>
          <w:rtl/>
        </w:rPr>
        <w:t xml:space="preserve">ך נאמין לו? הוא אמר: ניתן להם פיצויים. על מי אתה מדבר? על אנשים שמסרו את נפשם. אומנם אני לא ארץ-ישראל השלמה בהשקפתי </w:t>
      </w:r>
      <w:r>
        <w:rPr>
          <w:rFonts w:hint="eastAsia"/>
          <w:rtl/>
        </w:rPr>
        <w:t>–</w:t>
      </w:r>
      <w:r>
        <w:rPr>
          <w:rFonts w:hint="cs"/>
          <w:rtl/>
        </w:rPr>
        <w:t xml:space="preserve"> אם היה שלום, אם היה עם מי לדבר, הייתי בעד להחזיר שטחים, אבל כשיש לך פרטנר, לא כשאין עם מי לדבר. ראש הממשלה מדבר על פיצויים. מה, אתה מזלזל </w:t>
      </w:r>
      <w:r>
        <w:rPr>
          <w:rFonts w:hint="cs"/>
          <w:rtl/>
        </w:rPr>
        <w:t xml:space="preserve">באותם אנשים, שתיתן להם פיצויים? אתה לא מתבייש? אנשים שהלכו אתך כתף אל כתף, שמוכנים למות, למסור נפש? יש לי הרבה ביקורת עליהם, אבל במסירות הנפש אין מה להתחרות אתם בכלל. </w:t>
      </w:r>
    </w:p>
    <w:p w14:paraId="6F7DA766" w14:textId="77777777" w:rsidR="00000000" w:rsidRDefault="005A3897">
      <w:pPr>
        <w:pStyle w:val="a0"/>
        <w:ind w:firstLine="0"/>
        <w:rPr>
          <w:rFonts w:hint="cs"/>
          <w:rtl/>
        </w:rPr>
      </w:pPr>
    </w:p>
    <w:p w14:paraId="428BF096" w14:textId="77777777" w:rsidR="00000000" w:rsidRDefault="005A3897">
      <w:pPr>
        <w:pStyle w:val="a0"/>
        <w:rPr>
          <w:rFonts w:hint="cs"/>
          <w:rtl/>
        </w:rPr>
      </w:pPr>
      <w:r>
        <w:rPr>
          <w:rFonts w:hint="cs"/>
          <w:rtl/>
        </w:rPr>
        <w:t xml:space="preserve">כבר הקדים את ראש הממשלה שלמה המלך, עליו השלום, ואמר: מים רבים לא יוכלו לכבות את האהבה, </w:t>
      </w:r>
      <w:r>
        <w:rPr>
          <w:rFonts w:hint="cs"/>
          <w:rtl/>
        </w:rPr>
        <w:t xml:space="preserve">ונהרות לא ישטפוה. אם ייתן איש את כל הון ביתו באהבה, בוז יבוזו לו. מים רבים לא יוכלו לכבות את אהבתם של אותם מתנחלים לאותה מצווה יקרה, מצוות יישוב ארץ-ישראל, ונהרות לא ישטפוה. אם ייתן איש, ראש הממשלה, את כל הון ביתו </w:t>
      </w:r>
      <w:r>
        <w:rPr>
          <w:rtl/>
        </w:rPr>
        <w:t>–</w:t>
      </w:r>
      <w:r>
        <w:rPr>
          <w:rFonts w:hint="cs"/>
          <w:rtl/>
        </w:rPr>
        <w:t xml:space="preserve"> מול אהבת ארץ-ישראל </w:t>
      </w:r>
      <w:r>
        <w:rPr>
          <w:rFonts w:hint="eastAsia"/>
          <w:rtl/>
        </w:rPr>
        <w:t>–</w:t>
      </w:r>
      <w:r>
        <w:rPr>
          <w:rFonts w:hint="cs"/>
          <w:rtl/>
        </w:rPr>
        <w:t xml:space="preserve"> בוז יבוזו לו. הם בז</w:t>
      </w:r>
      <w:r>
        <w:rPr>
          <w:rFonts w:hint="cs"/>
          <w:rtl/>
        </w:rPr>
        <w:t xml:space="preserve">ים לדבריו של ראש הממשלה, שרוצה לקנות אותם ולהראות כאילו בשביל כסף הם יהיו מוכנים למכור את כל הערכים שלהם. זה ראש הממשלה שאומר שהוא מבין? מה הוא מבין? את מצוקתם, את כאבם של אנשים שעוקרים מאדמתם הוא מבין? הוא מבין מה זה לעקור? </w:t>
      </w:r>
    </w:p>
    <w:p w14:paraId="0D998023" w14:textId="77777777" w:rsidR="00000000" w:rsidRDefault="005A3897">
      <w:pPr>
        <w:pStyle w:val="a0"/>
        <w:rPr>
          <w:rFonts w:hint="cs"/>
          <w:rtl/>
        </w:rPr>
      </w:pPr>
    </w:p>
    <w:p w14:paraId="54D589CB" w14:textId="77777777" w:rsidR="00000000" w:rsidRDefault="005A3897">
      <w:pPr>
        <w:pStyle w:val="a0"/>
        <w:rPr>
          <w:rFonts w:hint="cs"/>
          <w:rtl/>
        </w:rPr>
      </w:pPr>
      <w:r>
        <w:rPr>
          <w:rFonts w:hint="cs"/>
          <w:rtl/>
        </w:rPr>
        <w:t>ועוד הוא בא ונתן לנו סקירה. ל</w:t>
      </w:r>
      <w:r>
        <w:rPr>
          <w:rFonts w:hint="cs"/>
          <w:rtl/>
        </w:rPr>
        <w:t>מעשה הוא לא אמר כלום, אבל נתן לנו סקירה על ממשלתו המצליחה והמוצלחת כל כך. הוא אמר שמצא את המשק על סף קריסה. איזו ממשלה זו? הוא אמר שהממשלה תיזכר כממשלה מהפכנית ביותר בנושא הכלכלה. איזו הצלחה? על מה הוא מדבר? שהעשירים התעשרו? נכון. הוא הבריא את הכלכלה? יכול</w:t>
      </w:r>
      <w:r>
        <w:rPr>
          <w:rFonts w:hint="cs"/>
          <w:rtl/>
        </w:rPr>
        <w:t xml:space="preserve"> להיות שהוא הצליח להבריא פה ושם </w:t>
      </w:r>
      <w:r>
        <w:rPr>
          <w:rFonts w:hint="eastAsia"/>
          <w:rtl/>
        </w:rPr>
        <w:t>–</w:t>
      </w:r>
      <w:r>
        <w:rPr>
          <w:rFonts w:hint="cs"/>
          <w:rtl/>
        </w:rPr>
        <w:t xml:space="preserve"> פעם הייתי שר הבריאות, וכשהגעתי לחדר מיון אמרו לי שיש מושג בבית-חולים: הניתוח הצליח, החולה מת. </w:t>
      </w:r>
    </w:p>
    <w:p w14:paraId="1F140ABD" w14:textId="77777777" w:rsidR="00000000" w:rsidRDefault="005A3897">
      <w:pPr>
        <w:pStyle w:val="a0"/>
        <w:rPr>
          <w:rFonts w:hint="cs"/>
          <w:rtl/>
        </w:rPr>
      </w:pPr>
    </w:p>
    <w:p w14:paraId="5EECADE7" w14:textId="77777777" w:rsidR="00000000" w:rsidRDefault="005A3897">
      <w:pPr>
        <w:pStyle w:val="a0"/>
        <w:rPr>
          <w:rFonts w:hint="cs"/>
          <w:rtl/>
        </w:rPr>
      </w:pPr>
      <w:r>
        <w:rPr>
          <w:rFonts w:hint="cs"/>
          <w:rtl/>
        </w:rPr>
        <w:t>על הדרך, כשהוא עושה ניתוח כל כך מוצלח למשק, מה קורה עם אותם 1.4 מיליון רעבים במדינת ישראל? חכו, בימים הקרובים צריך להתפרסם דוח</w:t>
      </w:r>
      <w:r>
        <w:rPr>
          <w:rFonts w:hint="cs"/>
          <w:rtl/>
        </w:rPr>
        <w:t xml:space="preserve"> העוני. נשמע כמה אנשים הגיעו אל מתחת לקו העוני. כשאני שומע את ראש הממשלה מדבר על ההצלחה של המשק והכלכלה </w:t>
      </w:r>
      <w:r>
        <w:rPr>
          <w:rtl/>
        </w:rPr>
        <w:t>–</w:t>
      </w:r>
      <w:r>
        <w:rPr>
          <w:rFonts w:hint="cs"/>
          <w:rtl/>
        </w:rPr>
        <w:t xml:space="preserve"> אולי הוא מדבר על קטמנדו, או על מדינה אחרת, אני לא יודע מאיפה הוא בא בכלל. </w:t>
      </w:r>
    </w:p>
    <w:p w14:paraId="38D86E6E" w14:textId="77777777" w:rsidR="00000000" w:rsidRDefault="005A3897">
      <w:pPr>
        <w:pStyle w:val="a0"/>
        <w:ind w:firstLine="0"/>
        <w:rPr>
          <w:rFonts w:hint="cs"/>
          <w:rtl/>
        </w:rPr>
      </w:pPr>
    </w:p>
    <w:p w14:paraId="621140EF" w14:textId="77777777" w:rsidR="00000000" w:rsidRDefault="005A3897">
      <w:pPr>
        <w:pStyle w:val="a0"/>
        <w:rPr>
          <w:rFonts w:hint="cs"/>
          <w:rtl/>
        </w:rPr>
      </w:pPr>
      <w:r>
        <w:rPr>
          <w:rFonts w:hint="cs"/>
          <w:rtl/>
        </w:rPr>
        <w:t>על מה הוא מדבר? הוא מדבר על המדינה שלנו? על אותם אנשים שמלקטים אוכל מפחי ה</w:t>
      </w:r>
      <w:r>
        <w:rPr>
          <w:rFonts w:hint="cs"/>
          <w:rtl/>
        </w:rPr>
        <w:t xml:space="preserve">אשפה? על אותם אנשים שארגוני החסד מחלקים להם, שבאים בהמוניהם לאכול בבתי-התמחוי? זאת אותה המדינה, שאנחנו מדברים עליה? עובדים שלא מקבלים את משכורתם יותר משנה ושנתיים? זו ממשלה שהצליחה? </w:t>
      </w:r>
    </w:p>
    <w:p w14:paraId="4AF4FBE5" w14:textId="77777777" w:rsidR="00000000" w:rsidRDefault="005A3897">
      <w:pPr>
        <w:pStyle w:val="a0"/>
        <w:rPr>
          <w:rFonts w:hint="cs"/>
          <w:rtl/>
        </w:rPr>
      </w:pPr>
    </w:p>
    <w:p w14:paraId="33706FB0" w14:textId="77777777" w:rsidR="00000000" w:rsidRDefault="005A3897">
      <w:pPr>
        <w:pStyle w:val="a0"/>
        <w:rPr>
          <w:rFonts w:hint="cs"/>
          <w:rtl/>
        </w:rPr>
      </w:pPr>
      <w:r>
        <w:rPr>
          <w:rFonts w:hint="cs"/>
          <w:rtl/>
        </w:rPr>
        <w:t>אם ראש הממשלה היה מקשיב לאי-אמון שלנו במשך השנה האחרונה, הוא היה שומע את</w:t>
      </w:r>
      <w:r>
        <w:rPr>
          <w:rFonts w:hint="cs"/>
          <w:rtl/>
        </w:rPr>
        <w:t xml:space="preserve"> הדברים שאני עומד להגיד שוב; אולי עכשיו הוא שומע. אולי מישהו יגיד, בטעות, שאני לא יודע. אקרא שוב את מה שקראתי פה לפני חודש או חודש וחצי, בהצעת אי-אמון שהגשתי בשם ש"ס. </w:t>
      </w:r>
    </w:p>
    <w:p w14:paraId="7B797133" w14:textId="77777777" w:rsidR="00000000" w:rsidRDefault="005A3897">
      <w:pPr>
        <w:pStyle w:val="a0"/>
        <w:ind w:firstLine="0"/>
        <w:rPr>
          <w:rFonts w:hint="cs"/>
          <w:rtl/>
        </w:rPr>
      </w:pPr>
    </w:p>
    <w:p w14:paraId="7CF8AF8E" w14:textId="77777777" w:rsidR="00000000" w:rsidRDefault="005A3897">
      <w:pPr>
        <w:pStyle w:val="af1"/>
        <w:rPr>
          <w:rtl/>
        </w:rPr>
      </w:pPr>
      <w:r>
        <w:rPr>
          <w:rtl/>
        </w:rPr>
        <w:t>היו"ר יולי-יואל אדלשטיין:</w:t>
      </w:r>
    </w:p>
    <w:p w14:paraId="6B73C881" w14:textId="77777777" w:rsidR="00000000" w:rsidRDefault="005A3897">
      <w:pPr>
        <w:pStyle w:val="a0"/>
        <w:rPr>
          <w:rtl/>
        </w:rPr>
      </w:pPr>
    </w:p>
    <w:p w14:paraId="53DFE8AF" w14:textId="77777777" w:rsidR="00000000" w:rsidRDefault="005A3897">
      <w:pPr>
        <w:pStyle w:val="a0"/>
        <w:rPr>
          <w:rFonts w:hint="cs"/>
          <w:rtl/>
        </w:rPr>
      </w:pPr>
      <w:r>
        <w:rPr>
          <w:rFonts w:hint="cs"/>
          <w:rtl/>
        </w:rPr>
        <w:t xml:space="preserve">בזה גם תסיים. </w:t>
      </w:r>
    </w:p>
    <w:p w14:paraId="4FEE6A19" w14:textId="77777777" w:rsidR="00000000" w:rsidRDefault="005A3897">
      <w:pPr>
        <w:pStyle w:val="-"/>
        <w:rPr>
          <w:rtl/>
        </w:rPr>
      </w:pPr>
      <w:bookmarkStart w:id="174" w:name="FS000000484T11_10_2004_19_18_09C"/>
    </w:p>
    <w:p w14:paraId="086929D6" w14:textId="77777777" w:rsidR="00000000" w:rsidRDefault="005A3897">
      <w:pPr>
        <w:pStyle w:val="-"/>
        <w:rPr>
          <w:rtl/>
        </w:rPr>
      </w:pPr>
      <w:r>
        <w:rPr>
          <w:rFonts w:hint="eastAsia"/>
          <w:rtl/>
        </w:rPr>
        <w:t>שלמה</w:t>
      </w:r>
      <w:r>
        <w:rPr>
          <w:rtl/>
        </w:rPr>
        <w:t xml:space="preserve"> בניזרי (ש"ס):</w:t>
      </w:r>
    </w:p>
    <w:p w14:paraId="4576A7AC" w14:textId="77777777" w:rsidR="00000000" w:rsidRDefault="005A3897">
      <w:pPr>
        <w:pStyle w:val="a0"/>
        <w:rPr>
          <w:rFonts w:hint="cs"/>
          <w:rtl/>
        </w:rPr>
      </w:pPr>
    </w:p>
    <w:p w14:paraId="740B3C69" w14:textId="77777777" w:rsidR="00000000" w:rsidRDefault="005A3897">
      <w:pPr>
        <w:pStyle w:val="a0"/>
        <w:rPr>
          <w:rFonts w:hint="cs"/>
          <w:rtl/>
        </w:rPr>
      </w:pPr>
      <w:r>
        <w:rPr>
          <w:rFonts w:hint="cs"/>
          <w:rtl/>
        </w:rPr>
        <w:t>כן, בזה אסיים כמובן. הנה</w:t>
      </w:r>
      <w:r>
        <w:rPr>
          <w:rFonts w:hint="cs"/>
          <w:rtl/>
        </w:rPr>
        <w:t xml:space="preserve">, </w:t>
      </w:r>
      <w:bookmarkEnd w:id="174"/>
      <w:r>
        <w:rPr>
          <w:rFonts w:hint="cs"/>
          <w:rtl/>
        </w:rPr>
        <w:t xml:space="preserve">הודעה לעיתונות של הלשכה המרכזית לסטטיסטיקה. שימו לב למדינה שראש הממשלה תיאר לנו אותה כאן כגן-עדן של המזרח התיכון מבחינה כלכלית. שימו לב מה כתוב בדוח: 14% השיבו שוויתרו על אוכל בשנה האחרונה; 38% ויתרו על חימום או קירור מספיק של הבית; 16% מהזקוקים לתרופות </w:t>
      </w:r>
      <w:r>
        <w:rPr>
          <w:rFonts w:hint="cs"/>
          <w:rtl/>
        </w:rPr>
        <w:t>במרשם רופא ויתרו על תרופות; 45% ממי שזקוקים לטיפול שיניים ויתרו על הטיפול; 50% מאלה שאין להם ביטוח בריאות ויתרו עליו בגלל קשיים כלכליים; 54% ויתרו על קניית בגדים או נעליים; ל-14% ניתקו בשנה האחרונה את קו הטלפון או את החשמל. אז רבותי, אשמח אם ראש הממשלה ישי</w:t>
      </w:r>
      <w:r>
        <w:rPr>
          <w:rFonts w:hint="cs"/>
          <w:rtl/>
        </w:rPr>
        <w:t xml:space="preserve">ב לנו אם אנחנו מדברים על אותה מדינה, על אותם אנשים, על אותה אוכלוסייה מסכנה. מה שהוא מתאר פה </w:t>
      </w:r>
      <w:r>
        <w:rPr>
          <w:rFonts w:hint="eastAsia"/>
          <w:rtl/>
        </w:rPr>
        <w:t>–</w:t>
      </w:r>
      <w:r>
        <w:rPr>
          <w:rFonts w:hint="cs"/>
          <w:rtl/>
        </w:rPr>
        <w:t xml:space="preserve"> הוא מנסה לעבוד עלינו בעיניים. </w:t>
      </w:r>
    </w:p>
    <w:p w14:paraId="6E197A8F" w14:textId="77777777" w:rsidR="00000000" w:rsidRDefault="005A3897">
      <w:pPr>
        <w:pStyle w:val="a0"/>
        <w:rPr>
          <w:rFonts w:hint="cs"/>
          <w:rtl/>
        </w:rPr>
      </w:pPr>
    </w:p>
    <w:p w14:paraId="627FA7DF" w14:textId="77777777" w:rsidR="00000000" w:rsidRDefault="005A3897">
      <w:pPr>
        <w:pStyle w:val="a0"/>
        <w:rPr>
          <w:rFonts w:hint="cs"/>
          <w:rtl/>
        </w:rPr>
      </w:pPr>
      <w:r>
        <w:rPr>
          <w:rFonts w:hint="cs"/>
          <w:rtl/>
        </w:rPr>
        <w:t>רבותי, הממשלה הזאת ראויה להיקרא על שם התוכנית המפורסמת שלה: ממשלת ההינתקות; הינתקות מעם ישראל, מהמסכנים, מתורת ישראל, מהחלשים, מכ</w:t>
      </w:r>
      <w:r>
        <w:rPr>
          <w:rFonts w:hint="cs"/>
          <w:rtl/>
        </w:rPr>
        <w:t xml:space="preserve">ל דבר הומני או יהודי. זאת הססמה של הממשלה הזאת, בסופו של דבר. ראש הממשלה </w:t>
      </w:r>
      <w:r>
        <w:rPr>
          <w:rFonts w:hint="eastAsia"/>
          <w:rtl/>
        </w:rPr>
        <w:t>–</w:t>
      </w:r>
      <w:r>
        <w:rPr>
          <w:rFonts w:hint="cs"/>
          <w:rtl/>
        </w:rPr>
        <w:t xml:space="preserve"> הכותרת שהיתה לו </w:t>
      </w:r>
      <w:r>
        <w:rPr>
          <w:rFonts w:hint="eastAsia"/>
          <w:rtl/>
        </w:rPr>
        <w:t>–</w:t>
      </w:r>
      <w:r>
        <w:rPr>
          <w:rFonts w:hint="cs"/>
          <w:rtl/>
        </w:rPr>
        <w:t xml:space="preserve"> הוא היה ראש ממשלת ההינתקות. תודה. </w:t>
      </w:r>
    </w:p>
    <w:p w14:paraId="565813D1" w14:textId="77777777" w:rsidR="00000000" w:rsidRDefault="005A3897">
      <w:pPr>
        <w:pStyle w:val="a0"/>
        <w:ind w:firstLine="0"/>
        <w:rPr>
          <w:rFonts w:hint="cs"/>
          <w:rtl/>
        </w:rPr>
      </w:pPr>
    </w:p>
    <w:p w14:paraId="0BFD11CB" w14:textId="77777777" w:rsidR="00000000" w:rsidRDefault="005A3897">
      <w:pPr>
        <w:pStyle w:val="af1"/>
        <w:rPr>
          <w:rtl/>
        </w:rPr>
      </w:pPr>
      <w:r>
        <w:rPr>
          <w:rFonts w:hint="eastAsia"/>
          <w:rtl/>
        </w:rPr>
        <w:t>היו</w:t>
      </w:r>
      <w:r>
        <w:rPr>
          <w:rtl/>
        </w:rPr>
        <w:t>"ר יולי-יואל אדלשטיין:</w:t>
      </w:r>
    </w:p>
    <w:p w14:paraId="06A05C8F" w14:textId="77777777" w:rsidR="00000000" w:rsidRDefault="005A3897">
      <w:pPr>
        <w:pStyle w:val="a0"/>
        <w:rPr>
          <w:rFonts w:hint="cs"/>
          <w:rtl/>
        </w:rPr>
      </w:pPr>
    </w:p>
    <w:p w14:paraId="510B9C2F" w14:textId="77777777" w:rsidR="00000000" w:rsidRDefault="005A3897">
      <w:pPr>
        <w:pStyle w:val="a0"/>
        <w:ind w:firstLine="720"/>
        <w:rPr>
          <w:rFonts w:hint="cs"/>
          <w:rtl/>
        </w:rPr>
      </w:pPr>
      <w:r>
        <w:rPr>
          <w:rFonts w:hint="cs"/>
          <w:rtl/>
        </w:rPr>
        <w:t xml:space="preserve">תודה לחבר הכנסת בניזרי. חבר הכנסת משה כחלון </w:t>
      </w:r>
      <w:r>
        <w:rPr>
          <w:rtl/>
        </w:rPr>
        <w:t>–</w:t>
      </w:r>
      <w:r>
        <w:rPr>
          <w:rFonts w:hint="cs"/>
          <w:rtl/>
        </w:rPr>
        <w:t xml:space="preserve"> בבקשה, אדוני. אחריו - חבר הכנסת חיים אורון, ואחריו - ח</w:t>
      </w:r>
      <w:r>
        <w:rPr>
          <w:rFonts w:hint="cs"/>
          <w:rtl/>
        </w:rPr>
        <w:t xml:space="preserve">בר הכנסת ניסן סלומינסקי. </w:t>
      </w:r>
    </w:p>
    <w:p w14:paraId="4573A6CB" w14:textId="77777777" w:rsidR="00000000" w:rsidRDefault="005A3897">
      <w:pPr>
        <w:pStyle w:val="a0"/>
        <w:ind w:firstLine="0"/>
        <w:rPr>
          <w:rFonts w:hint="cs"/>
          <w:rtl/>
        </w:rPr>
      </w:pPr>
    </w:p>
    <w:p w14:paraId="00D28CEC" w14:textId="77777777" w:rsidR="00000000" w:rsidRDefault="005A3897">
      <w:pPr>
        <w:pStyle w:val="a"/>
        <w:rPr>
          <w:rtl/>
        </w:rPr>
      </w:pPr>
      <w:bookmarkStart w:id="175" w:name="FS000001034T11_10_2004_19_20_51"/>
      <w:bookmarkStart w:id="176" w:name="_Toc91517673"/>
      <w:r>
        <w:rPr>
          <w:rFonts w:hint="eastAsia"/>
          <w:rtl/>
        </w:rPr>
        <w:t>משה</w:t>
      </w:r>
      <w:r>
        <w:rPr>
          <w:rtl/>
        </w:rPr>
        <w:t xml:space="preserve"> כחלון (הליכוד):</w:t>
      </w:r>
      <w:bookmarkEnd w:id="176"/>
    </w:p>
    <w:p w14:paraId="2874DEAD" w14:textId="77777777" w:rsidR="00000000" w:rsidRDefault="005A3897">
      <w:pPr>
        <w:pStyle w:val="a0"/>
        <w:rPr>
          <w:rFonts w:hint="cs"/>
          <w:rtl/>
        </w:rPr>
      </w:pPr>
    </w:p>
    <w:bookmarkEnd w:id="175"/>
    <w:p w14:paraId="268F5B62" w14:textId="77777777" w:rsidR="00000000" w:rsidRDefault="005A3897">
      <w:pPr>
        <w:pStyle w:val="a0"/>
        <w:ind w:firstLine="720"/>
        <w:rPr>
          <w:rFonts w:hint="cs"/>
          <w:rtl/>
        </w:rPr>
      </w:pPr>
      <w:r>
        <w:rPr>
          <w:rFonts w:hint="cs"/>
          <w:rtl/>
        </w:rPr>
        <w:t xml:space="preserve">אדוני היושב-ראש, חברי הכנסת, קודם כול ברכות לסגן יושב-ראש הכנסת החדש, עמיתנו, חבר נשיאות הכנסת. </w:t>
      </w:r>
    </w:p>
    <w:p w14:paraId="64B176FC" w14:textId="77777777" w:rsidR="00000000" w:rsidRDefault="005A3897">
      <w:pPr>
        <w:pStyle w:val="a0"/>
        <w:ind w:firstLine="0"/>
        <w:rPr>
          <w:rFonts w:hint="cs"/>
          <w:rtl/>
        </w:rPr>
      </w:pPr>
    </w:p>
    <w:p w14:paraId="072E8278" w14:textId="77777777" w:rsidR="00000000" w:rsidRDefault="005A3897">
      <w:pPr>
        <w:pStyle w:val="af1"/>
        <w:rPr>
          <w:rtl/>
        </w:rPr>
      </w:pPr>
      <w:r>
        <w:rPr>
          <w:rtl/>
        </w:rPr>
        <w:t>היו"ר חמי דורון:</w:t>
      </w:r>
    </w:p>
    <w:p w14:paraId="1E4FFA61" w14:textId="77777777" w:rsidR="00000000" w:rsidRDefault="005A3897">
      <w:pPr>
        <w:pStyle w:val="a0"/>
        <w:rPr>
          <w:rtl/>
        </w:rPr>
      </w:pPr>
    </w:p>
    <w:p w14:paraId="7D452B55" w14:textId="77777777" w:rsidR="00000000" w:rsidRDefault="005A3897">
      <w:pPr>
        <w:pStyle w:val="a0"/>
        <w:rPr>
          <w:rFonts w:hint="cs"/>
          <w:rtl/>
        </w:rPr>
      </w:pPr>
      <w:r>
        <w:rPr>
          <w:rFonts w:hint="cs"/>
          <w:rtl/>
        </w:rPr>
        <w:t xml:space="preserve">תודה רבה. </w:t>
      </w:r>
    </w:p>
    <w:p w14:paraId="619C62C0" w14:textId="77777777" w:rsidR="00000000" w:rsidRDefault="005A3897">
      <w:pPr>
        <w:pStyle w:val="a0"/>
        <w:ind w:firstLine="0"/>
        <w:rPr>
          <w:rFonts w:hint="cs"/>
          <w:rtl/>
        </w:rPr>
      </w:pPr>
    </w:p>
    <w:p w14:paraId="478537CA" w14:textId="77777777" w:rsidR="00000000" w:rsidRDefault="005A3897">
      <w:pPr>
        <w:pStyle w:val="-"/>
        <w:rPr>
          <w:rtl/>
        </w:rPr>
      </w:pPr>
      <w:bookmarkStart w:id="177" w:name="FS000001034T11_10_2004_19_21_36C"/>
      <w:bookmarkEnd w:id="177"/>
      <w:r>
        <w:rPr>
          <w:rtl/>
        </w:rPr>
        <w:t>משה כחלון (הליכוד):</w:t>
      </w:r>
    </w:p>
    <w:p w14:paraId="5CBA2AA1" w14:textId="77777777" w:rsidR="00000000" w:rsidRDefault="005A3897">
      <w:pPr>
        <w:pStyle w:val="a0"/>
        <w:rPr>
          <w:rtl/>
        </w:rPr>
      </w:pPr>
    </w:p>
    <w:p w14:paraId="6D02520E" w14:textId="77777777" w:rsidR="00000000" w:rsidRDefault="005A3897">
      <w:pPr>
        <w:pStyle w:val="a0"/>
        <w:ind w:firstLine="720"/>
        <w:rPr>
          <w:rFonts w:hint="cs"/>
          <w:rtl/>
        </w:rPr>
      </w:pPr>
      <w:r>
        <w:rPr>
          <w:rFonts w:hint="cs"/>
          <w:rtl/>
        </w:rPr>
        <w:t>ראשית, אני רוצה להביע את תנחומי למשפחות הנרצחים בפיגועים בט</w:t>
      </w:r>
      <w:r>
        <w:rPr>
          <w:rFonts w:hint="cs"/>
          <w:rtl/>
        </w:rPr>
        <w:t xml:space="preserve">אבה ובסיני, לאחל איחולי החלמה לפצועים, וכמובן להצטרף לקריאה לכל הישראלים לחזור לארץ. אין מה לחפש שם, לא היה מה לחפש שם </w:t>
      </w:r>
      <w:r>
        <w:rPr>
          <w:rFonts w:hint="eastAsia"/>
          <w:rtl/>
        </w:rPr>
        <w:t>–</w:t>
      </w:r>
      <w:r>
        <w:rPr>
          <w:rFonts w:hint="cs"/>
          <w:rtl/>
        </w:rPr>
        <w:t xml:space="preserve"> אנחנו גם לא רצויים שם, למי שלא יודע. אם יש אפשרות לחזור לארץ, ולהיות במקומות אחרים, כדאי לעשות את זה. </w:t>
      </w:r>
    </w:p>
    <w:p w14:paraId="0D12CEB0" w14:textId="77777777" w:rsidR="00000000" w:rsidRDefault="005A3897">
      <w:pPr>
        <w:pStyle w:val="a0"/>
        <w:ind w:firstLine="0"/>
        <w:rPr>
          <w:rFonts w:hint="cs"/>
          <w:rtl/>
        </w:rPr>
      </w:pPr>
    </w:p>
    <w:p w14:paraId="258FE31F" w14:textId="77777777" w:rsidR="00000000" w:rsidRDefault="005A3897">
      <w:pPr>
        <w:pStyle w:val="a0"/>
        <w:ind w:firstLine="720"/>
        <w:rPr>
          <w:rFonts w:hint="cs"/>
          <w:rtl/>
        </w:rPr>
      </w:pPr>
      <w:r>
        <w:rPr>
          <w:rFonts w:hint="cs"/>
          <w:rtl/>
        </w:rPr>
        <w:t xml:space="preserve">למרות הכאב הרב </w:t>
      </w:r>
      <w:r>
        <w:rPr>
          <w:rtl/>
        </w:rPr>
        <w:t>–</w:t>
      </w:r>
      <w:r>
        <w:rPr>
          <w:rFonts w:hint="cs"/>
          <w:rtl/>
        </w:rPr>
        <w:t xml:space="preserve"> וכל הרוג הוא ה</w:t>
      </w:r>
      <w:r>
        <w:rPr>
          <w:rFonts w:hint="cs"/>
          <w:rtl/>
        </w:rPr>
        <w:t xml:space="preserve">רוג, וכל משפחה שאיבדה מישהו, אחד או שניים, באותו יום כבה אצלה האור בבית, תרתי משמע </w:t>
      </w:r>
      <w:r>
        <w:rPr>
          <w:rtl/>
        </w:rPr>
        <w:t>–</w:t>
      </w:r>
      <w:r>
        <w:rPr>
          <w:rFonts w:hint="cs"/>
          <w:rtl/>
        </w:rPr>
        <w:t xml:space="preserve"> למרות כל זאת אנחנו צריכים להודות על כך שהתוצאות הן רק אלה. אדוני היושב-ראש, התוצאות היו יכולות להיות בדיוק כמו ברוסיה. יכולנו לאבד מאות רבות של אנשים בפיגוע הזה. זה פיגוע </w:t>
      </w:r>
      <w:r>
        <w:rPr>
          <w:rFonts w:hint="cs"/>
          <w:rtl/>
        </w:rPr>
        <w:t xml:space="preserve">שלדעת כולם תוכנן הרבה זמן, עמלו עליו הרבה זמן הרבה אנשים - פיגוע שנקשר בקשרים בכל רחבי העולם, והוא יכול היה להיות הרבה הרבה הרבה יותר גרוע. </w:t>
      </w:r>
    </w:p>
    <w:p w14:paraId="1C08E40C" w14:textId="77777777" w:rsidR="00000000" w:rsidRDefault="005A3897">
      <w:pPr>
        <w:pStyle w:val="af0"/>
        <w:rPr>
          <w:rtl/>
        </w:rPr>
      </w:pPr>
      <w:r>
        <w:rPr>
          <w:rtl/>
        </w:rPr>
        <w:br/>
        <w:t>רוחמה אברהם (הליכוד):</w:t>
      </w:r>
    </w:p>
    <w:p w14:paraId="1C21544A" w14:textId="77777777" w:rsidR="00000000" w:rsidRDefault="005A3897">
      <w:pPr>
        <w:pStyle w:val="a0"/>
        <w:rPr>
          <w:rtl/>
        </w:rPr>
      </w:pPr>
    </w:p>
    <w:p w14:paraId="45AB49A3" w14:textId="77777777" w:rsidR="00000000" w:rsidRDefault="005A3897">
      <w:pPr>
        <w:pStyle w:val="a0"/>
        <w:rPr>
          <w:rFonts w:hint="cs"/>
          <w:rtl/>
        </w:rPr>
      </w:pPr>
      <w:r>
        <w:rPr>
          <w:rFonts w:hint="cs"/>
          <w:rtl/>
        </w:rPr>
        <w:t>מה, זה לא מספיק גרוע?</w:t>
      </w:r>
    </w:p>
    <w:p w14:paraId="5734D93D" w14:textId="77777777" w:rsidR="00000000" w:rsidRDefault="005A3897">
      <w:pPr>
        <w:pStyle w:val="-"/>
        <w:rPr>
          <w:rtl/>
        </w:rPr>
      </w:pPr>
      <w:r>
        <w:rPr>
          <w:rtl/>
        </w:rPr>
        <w:br/>
      </w:r>
      <w:bookmarkStart w:id="178" w:name="FS000001034T11_10_2004_19_32_09C"/>
      <w:bookmarkEnd w:id="178"/>
      <w:r>
        <w:rPr>
          <w:rtl/>
        </w:rPr>
        <w:t>משה כחלון (הליכוד):</w:t>
      </w:r>
    </w:p>
    <w:p w14:paraId="217EF000" w14:textId="77777777" w:rsidR="00000000" w:rsidRDefault="005A3897">
      <w:pPr>
        <w:pStyle w:val="a0"/>
        <w:rPr>
          <w:rtl/>
        </w:rPr>
      </w:pPr>
    </w:p>
    <w:p w14:paraId="1DC9E6A0" w14:textId="77777777" w:rsidR="00000000" w:rsidRDefault="005A3897">
      <w:pPr>
        <w:pStyle w:val="a0"/>
        <w:rPr>
          <w:rFonts w:hint="cs"/>
          <w:rtl/>
        </w:rPr>
      </w:pPr>
      <w:r>
        <w:rPr>
          <w:rFonts w:hint="cs"/>
          <w:rtl/>
        </w:rPr>
        <w:t>סליחה?</w:t>
      </w:r>
    </w:p>
    <w:p w14:paraId="65A14B8F" w14:textId="77777777" w:rsidR="00000000" w:rsidRDefault="005A3897">
      <w:pPr>
        <w:pStyle w:val="af0"/>
        <w:rPr>
          <w:rtl/>
        </w:rPr>
      </w:pPr>
      <w:r>
        <w:rPr>
          <w:rtl/>
        </w:rPr>
        <w:br/>
        <w:t>רוחמה אברהם (הליכוד):</w:t>
      </w:r>
    </w:p>
    <w:p w14:paraId="77DC9911" w14:textId="77777777" w:rsidR="00000000" w:rsidRDefault="005A3897">
      <w:pPr>
        <w:pStyle w:val="a0"/>
        <w:rPr>
          <w:rtl/>
        </w:rPr>
      </w:pPr>
    </w:p>
    <w:p w14:paraId="64E9257F" w14:textId="77777777" w:rsidR="00000000" w:rsidRDefault="005A3897">
      <w:pPr>
        <w:pStyle w:val="a0"/>
        <w:rPr>
          <w:rFonts w:hint="cs"/>
          <w:rtl/>
        </w:rPr>
      </w:pPr>
      <w:r>
        <w:rPr>
          <w:rFonts w:hint="cs"/>
          <w:rtl/>
        </w:rPr>
        <w:t xml:space="preserve">זה גם ככה מספיק </w:t>
      </w:r>
      <w:r>
        <w:rPr>
          <w:rFonts w:hint="cs"/>
          <w:rtl/>
        </w:rPr>
        <w:t>גרוע.</w:t>
      </w:r>
    </w:p>
    <w:p w14:paraId="5F5070F2" w14:textId="77777777" w:rsidR="00000000" w:rsidRDefault="005A3897">
      <w:pPr>
        <w:pStyle w:val="-"/>
        <w:rPr>
          <w:rtl/>
        </w:rPr>
      </w:pPr>
      <w:r>
        <w:rPr>
          <w:rtl/>
        </w:rPr>
        <w:br/>
      </w:r>
      <w:bookmarkStart w:id="179" w:name="FS000001034T11_10_2004_19_32_32C"/>
      <w:bookmarkEnd w:id="179"/>
      <w:r>
        <w:rPr>
          <w:rtl/>
        </w:rPr>
        <w:t>משה כחלון (הליכוד):</w:t>
      </w:r>
    </w:p>
    <w:p w14:paraId="2C09DEC3" w14:textId="77777777" w:rsidR="00000000" w:rsidRDefault="005A3897">
      <w:pPr>
        <w:pStyle w:val="a0"/>
        <w:rPr>
          <w:rtl/>
        </w:rPr>
      </w:pPr>
    </w:p>
    <w:p w14:paraId="11B3B96E" w14:textId="77777777" w:rsidR="00000000" w:rsidRDefault="005A3897">
      <w:pPr>
        <w:pStyle w:val="a0"/>
        <w:rPr>
          <w:rFonts w:hint="cs"/>
          <w:rtl/>
        </w:rPr>
      </w:pPr>
      <w:r>
        <w:rPr>
          <w:rFonts w:hint="cs"/>
          <w:rtl/>
        </w:rPr>
        <w:t>אמרתי שזה גרוע, ואמרתי שכל משפחה היא עולם ומלואו, אבל צריך לדעת שיש לנו עסק עם ארגונים עולמיים שמתכננים מגה-פיגוע - ואני לא ממציא את זה, ואני לא ביטחוניסט גדול. אני שומע, אני קורא בעיתונים, שומע ברדיו. מה שעד היום חשבנו לספקולצי</w:t>
      </w:r>
      <w:r>
        <w:rPr>
          <w:rFonts w:hint="cs"/>
          <w:rtl/>
        </w:rPr>
        <w:t xml:space="preserve">ה, חשבנו שזה ניחוש, או חשבנו שזו איזו השערה - רבותי, אני חושב שמי שאמר - והמומחים כמובן </w:t>
      </w:r>
      <w:r>
        <w:rPr>
          <w:rtl/>
        </w:rPr>
        <w:t>–</w:t>
      </w:r>
      <w:r>
        <w:rPr>
          <w:rFonts w:hint="cs"/>
          <w:rtl/>
        </w:rPr>
        <w:t xml:space="preserve"> ש"אל-קאעידה" נמצאת בישראל, נמצאת בשטחים, לא טעה. רבותי, יכול להיות שתאים שם רדומים, אבל זה יפרוץ אלינו ביום אחד, ואלוהים ישמור.</w:t>
      </w:r>
    </w:p>
    <w:p w14:paraId="36DD7B97" w14:textId="77777777" w:rsidR="00000000" w:rsidRDefault="005A3897">
      <w:pPr>
        <w:pStyle w:val="a0"/>
        <w:rPr>
          <w:rFonts w:hint="cs"/>
          <w:rtl/>
        </w:rPr>
      </w:pPr>
    </w:p>
    <w:p w14:paraId="69DB2665" w14:textId="77777777" w:rsidR="00000000" w:rsidRDefault="005A3897">
      <w:pPr>
        <w:pStyle w:val="a0"/>
        <w:rPr>
          <w:rFonts w:hint="cs"/>
          <w:rtl/>
        </w:rPr>
      </w:pPr>
      <w:r>
        <w:rPr>
          <w:rFonts w:hint="cs"/>
          <w:rtl/>
        </w:rPr>
        <w:t>מטרתם של הפיגועים הללו היא קביעת סדר-</w:t>
      </w:r>
      <w:r>
        <w:rPr>
          <w:rFonts w:hint="cs"/>
          <w:rtl/>
        </w:rPr>
        <w:t>יום פוליטי, היא ניסיון להפלת משטרים, בעיקר משטרים בארצות ערב, שפה ושם קצת קרובים למערב. מי ששם לב, הפיגועים בעולם - במדינות אירופה - בדרך כלל מגיעים סמוך למועדי בחירות. בספרד וברוב המדינות בעולם הם קורים סמוך למועדי בחירות, וזאת על מנת לפגוע בשלטון של אותה</w:t>
      </w:r>
      <w:r>
        <w:rPr>
          <w:rFonts w:hint="cs"/>
          <w:rtl/>
        </w:rPr>
        <w:t xml:space="preserve"> מדינה.</w:t>
      </w:r>
    </w:p>
    <w:p w14:paraId="175CE907" w14:textId="77777777" w:rsidR="00000000" w:rsidRDefault="005A3897">
      <w:pPr>
        <w:pStyle w:val="a0"/>
        <w:rPr>
          <w:rFonts w:hint="cs"/>
          <w:rtl/>
        </w:rPr>
      </w:pPr>
    </w:p>
    <w:p w14:paraId="62648071" w14:textId="77777777" w:rsidR="00000000" w:rsidRDefault="005A3897">
      <w:pPr>
        <w:pStyle w:val="a0"/>
        <w:rPr>
          <w:rFonts w:hint="cs"/>
          <w:rtl/>
        </w:rPr>
      </w:pPr>
      <w:r>
        <w:rPr>
          <w:rFonts w:hint="cs"/>
          <w:rtl/>
        </w:rPr>
        <w:t>מטרת הפיגוע בסיני - מעבר לכך שהם רצו לגרום לנפגעים ישראלים - מטרה נוספת היתה לתקוע טריז ביחסים שלנו עם מצרים. ואני רוצה מעל הבמה הזאת באמת לשבח את ראש הממשלה ואת שר החוץ שלא אפשרו את זה והידקו את היחסים עם מצרים, והם שותפים יחד למלחמה בטרור. לצערי</w:t>
      </w:r>
      <w:r>
        <w:rPr>
          <w:rFonts w:hint="cs"/>
          <w:rtl/>
        </w:rPr>
        <w:t xml:space="preserve">, מצרים הבינה את זה בדרך הקשה, אבל היום יש שותפות - כמה שאני שומע, אני לא חבר בקבינט, אני קורא עיתונים, שומע רדיו - יש שיתוף פעולה עם מצרים, כנראה מצרים הבינה את המשמעות. </w:t>
      </w:r>
    </w:p>
    <w:p w14:paraId="44A05328" w14:textId="77777777" w:rsidR="00000000" w:rsidRDefault="005A3897">
      <w:pPr>
        <w:pStyle w:val="a0"/>
        <w:rPr>
          <w:rFonts w:hint="cs"/>
          <w:rtl/>
        </w:rPr>
      </w:pPr>
    </w:p>
    <w:p w14:paraId="55A2F2C8" w14:textId="77777777" w:rsidR="00000000" w:rsidRDefault="005A3897">
      <w:pPr>
        <w:pStyle w:val="a0"/>
        <w:rPr>
          <w:rFonts w:hint="cs"/>
          <w:rtl/>
        </w:rPr>
      </w:pPr>
      <w:r>
        <w:rPr>
          <w:rFonts w:hint="cs"/>
          <w:rtl/>
        </w:rPr>
        <w:t>מה שאני מאחל לנו - ללמוד ממצרים איך נלחמים בטרור, ולא לרפות את ידיהם של חיילי צה"ל,</w:t>
      </w:r>
      <w:r>
        <w:rPr>
          <w:rFonts w:hint="cs"/>
          <w:rtl/>
        </w:rPr>
        <w:t xml:space="preserve"> שעושים את זה יום-יום, עושים את זה בהצלחה רבה בתקופה האחרונה, ונאחל להם מפה הצלחה. אבל, למצרים יש היסטוריה ארוכה עם הטרור האסלאמי. אנחנו זוכרים את איש תנועת "האחים המוסלמים" שניסה לרצוח את נאצר; את רצח הנשיא סאדאת ופיגועי הטרור נגד תיירים בלוקסור. בכל המקר</w:t>
      </w:r>
      <w:r>
        <w:rPr>
          <w:rFonts w:hint="cs"/>
          <w:rtl/>
        </w:rPr>
        <w:t xml:space="preserve">ים האלה, המשטר במצרים הפעיל אגרוף פלדה נגדם, ופשוט מאוד ריסק אותם. </w:t>
      </w:r>
    </w:p>
    <w:p w14:paraId="6748C6E9" w14:textId="77777777" w:rsidR="00000000" w:rsidRDefault="005A3897">
      <w:pPr>
        <w:pStyle w:val="a0"/>
        <w:rPr>
          <w:rFonts w:hint="cs"/>
          <w:rtl/>
        </w:rPr>
      </w:pPr>
    </w:p>
    <w:p w14:paraId="6E03B3D4" w14:textId="77777777" w:rsidR="00000000" w:rsidRDefault="005A3897">
      <w:pPr>
        <w:pStyle w:val="a0"/>
        <w:rPr>
          <w:rFonts w:hint="cs"/>
          <w:rtl/>
        </w:rPr>
      </w:pPr>
      <w:r>
        <w:rPr>
          <w:rFonts w:hint="cs"/>
          <w:rtl/>
        </w:rPr>
        <w:t>מול כל זאת יש לנו האחריות שלנו כאזרחים, יש אחריות שלנו על עצמנו ועל חיינו. מדינת ישראל מוציאה מאז הקמתה אחוז נכבד מאוד מתקציבה ומכיסו של כל אחד מאתנו למען הביטחון של אזרחי המדינה. אם גופי</w:t>
      </w:r>
      <w:r>
        <w:rPr>
          <w:rFonts w:hint="cs"/>
          <w:rtl/>
        </w:rPr>
        <w:t>ם רשמיים אומרים שיש סכנה בהימצאות בכמה אזורים בעולם לישראלים, על האזרחים להתייחס לזה ברצינות ולשקול טוב מאוד את מעשיהם ואת מיקומם בעולם. העולם היום הוא מקום הרבה יותר מסוכן משהיה בעבר.</w:t>
      </w:r>
    </w:p>
    <w:p w14:paraId="1F16CE65" w14:textId="77777777" w:rsidR="00000000" w:rsidRDefault="005A3897">
      <w:pPr>
        <w:pStyle w:val="a0"/>
        <w:rPr>
          <w:rFonts w:hint="cs"/>
          <w:rtl/>
        </w:rPr>
      </w:pPr>
    </w:p>
    <w:p w14:paraId="48F8AE44" w14:textId="77777777" w:rsidR="00000000" w:rsidRDefault="005A3897">
      <w:pPr>
        <w:pStyle w:val="a0"/>
        <w:rPr>
          <w:rFonts w:hint="cs"/>
          <w:rtl/>
        </w:rPr>
      </w:pPr>
      <w:r>
        <w:rPr>
          <w:rFonts w:hint="cs"/>
          <w:rtl/>
        </w:rPr>
        <w:t>אני פשוט רוצה לקרוא לאזרחי מדינת ישראל ולומר להם: מדינת ישראל זה לא "ר</w:t>
      </w:r>
      <w:r>
        <w:rPr>
          <w:rFonts w:hint="cs"/>
          <w:rtl/>
        </w:rPr>
        <w:t>מבו", היא לא תהיה מסוגלת להציל אתכם בכל מקום ולא תהיה מסוגלת להגיע לכל מקום. רצה אלוהים שהמקום הוא קרוב, אז כוחות צה"ל יכלו להגיע לשם. אם מקרים כאלה יקרו בתאילנד או בקצה השני של העולם - אז תהיה לנו בעיה כפולה ומכופלת. תודה רבה.</w:t>
      </w:r>
    </w:p>
    <w:p w14:paraId="07423BAD" w14:textId="77777777" w:rsidR="00000000" w:rsidRDefault="005A3897">
      <w:pPr>
        <w:pStyle w:val="af1"/>
        <w:rPr>
          <w:rtl/>
        </w:rPr>
      </w:pPr>
      <w:r>
        <w:rPr>
          <w:rtl/>
        </w:rPr>
        <w:br/>
        <w:t>היו"ר חמי דורון:</w:t>
      </w:r>
    </w:p>
    <w:p w14:paraId="12F80E94" w14:textId="77777777" w:rsidR="00000000" w:rsidRDefault="005A3897">
      <w:pPr>
        <w:pStyle w:val="a0"/>
        <w:rPr>
          <w:rtl/>
        </w:rPr>
      </w:pPr>
    </w:p>
    <w:p w14:paraId="5153F61E" w14:textId="77777777" w:rsidR="00000000" w:rsidRDefault="005A3897">
      <w:pPr>
        <w:pStyle w:val="a0"/>
        <w:rPr>
          <w:rFonts w:hint="cs"/>
          <w:rtl/>
        </w:rPr>
      </w:pPr>
      <w:r>
        <w:rPr>
          <w:rFonts w:hint="cs"/>
          <w:rtl/>
        </w:rPr>
        <w:t xml:space="preserve">תודה רבה </w:t>
      </w:r>
      <w:r>
        <w:rPr>
          <w:rFonts w:hint="cs"/>
          <w:rtl/>
        </w:rPr>
        <w:t xml:space="preserve">לחבר הכנסת כחלון. אני מבקש להזמין את חבר הכנסת חיים אורון, ואחריו - את חבר הכנסת ניסן סלומינסקי. </w:t>
      </w:r>
    </w:p>
    <w:p w14:paraId="1D15B923" w14:textId="77777777" w:rsidR="00000000" w:rsidRDefault="005A3897">
      <w:pPr>
        <w:pStyle w:val="a"/>
        <w:rPr>
          <w:rtl/>
        </w:rPr>
      </w:pPr>
      <w:r>
        <w:rPr>
          <w:rtl/>
        </w:rPr>
        <w:br/>
      </w:r>
      <w:bookmarkStart w:id="180" w:name="FS000001065T11_10_2004_19_46_16"/>
      <w:bookmarkStart w:id="181" w:name="_Toc91517674"/>
      <w:bookmarkEnd w:id="180"/>
      <w:r>
        <w:rPr>
          <w:rtl/>
        </w:rPr>
        <w:t>חיים אורון (יחד):</w:t>
      </w:r>
      <w:bookmarkEnd w:id="181"/>
    </w:p>
    <w:p w14:paraId="656C3E31" w14:textId="77777777" w:rsidR="00000000" w:rsidRDefault="005A3897">
      <w:pPr>
        <w:pStyle w:val="a0"/>
        <w:rPr>
          <w:rtl/>
        </w:rPr>
      </w:pPr>
    </w:p>
    <w:p w14:paraId="049ACCC6" w14:textId="77777777" w:rsidR="00000000" w:rsidRDefault="005A3897">
      <w:pPr>
        <w:pStyle w:val="a0"/>
        <w:rPr>
          <w:rFonts w:hint="cs"/>
          <w:rtl/>
        </w:rPr>
      </w:pPr>
      <w:r>
        <w:rPr>
          <w:rFonts w:hint="cs"/>
          <w:rtl/>
        </w:rPr>
        <w:t>אדוני היושב-ראש, חברי הכנסת, ראשית אני רוצה לברך אותך, אדוני היושב-ראש, כי זו הפעם הראשונה שאני על הדוכן ואתה יושב-ראש הישיבה.</w:t>
      </w:r>
    </w:p>
    <w:p w14:paraId="41AE7BC8" w14:textId="77777777" w:rsidR="00000000" w:rsidRDefault="005A3897">
      <w:pPr>
        <w:pStyle w:val="af1"/>
        <w:rPr>
          <w:rtl/>
        </w:rPr>
      </w:pPr>
      <w:r>
        <w:rPr>
          <w:rtl/>
        </w:rPr>
        <w:br/>
        <w:t xml:space="preserve">היו"ר חמי </w:t>
      </w:r>
      <w:r>
        <w:rPr>
          <w:rtl/>
        </w:rPr>
        <w:t>דורון:</w:t>
      </w:r>
    </w:p>
    <w:p w14:paraId="5DCF75CE" w14:textId="77777777" w:rsidR="00000000" w:rsidRDefault="005A3897">
      <w:pPr>
        <w:pStyle w:val="a0"/>
        <w:rPr>
          <w:rtl/>
        </w:rPr>
      </w:pPr>
    </w:p>
    <w:p w14:paraId="7AE74AFB" w14:textId="77777777" w:rsidR="00000000" w:rsidRDefault="005A3897">
      <w:pPr>
        <w:pStyle w:val="a0"/>
        <w:rPr>
          <w:rFonts w:hint="cs"/>
          <w:rtl/>
        </w:rPr>
      </w:pPr>
      <w:r>
        <w:rPr>
          <w:rFonts w:hint="cs"/>
          <w:rtl/>
        </w:rPr>
        <w:t>זו הפעם הראשונה שאני על הדוכן, אז זה בסדר.</w:t>
      </w:r>
    </w:p>
    <w:p w14:paraId="163475A6" w14:textId="77777777" w:rsidR="00000000" w:rsidRDefault="005A3897">
      <w:pPr>
        <w:pStyle w:val="-"/>
        <w:rPr>
          <w:rtl/>
        </w:rPr>
      </w:pPr>
      <w:r>
        <w:rPr>
          <w:rtl/>
        </w:rPr>
        <w:br/>
      </w:r>
      <w:bookmarkStart w:id="182" w:name="FS000001065T11_10_2004_19_47_22C"/>
      <w:bookmarkEnd w:id="182"/>
      <w:r>
        <w:rPr>
          <w:rtl/>
        </w:rPr>
        <w:t>חיים אורון (יחד):</w:t>
      </w:r>
    </w:p>
    <w:p w14:paraId="75921B85" w14:textId="77777777" w:rsidR="00000000" w:rsidRDefault="005A3897">
      <w:pPr>
        <w:pStyle w:val="a0"/>
        <w:rPr>
          <w:rtl/>
        </w:rPr>
      </w:pPr>
    </w:p>
    <w:p w14:paraId="0136C2B1" w14:textId="77777777" w:rsidR="00000000" w:rsidRDefault="005A3897">
      <w:pPr>
        <w:pStyle w:val="a0"/>
        <w:rPr>
          <w:rFonts w:hint="cs"/>
          <w:rtl/>
        </w:rPr>
      </w:pPr>
      <w:r>
        <w:rPr>
          <w:rFonts w:hint="cs"/>
          <w:rtl/>
        </w:rPr>
        <w:t>זו הפעם הראשונה שאתה על הדוכן בכלל, אז בכלל נפלה לידי זכות גדולה - אני מקווה שזה לא על זמן הדיבור שלי - לברך אותך להצלחה בתפקידך. אנחנו כולנו יודעים שיושבי-ראש הישיבה יכולים במידה רבה מ</w:t>
      </w:r>
      <w:r>
        <w:rPr>
          <w:rFonts w:hint="cs"/>
          <w:rtl/>
        </w:rPr>
        <w:t xml:space="preserve">אוד להשרות אווירה מסוימת בדיוני המליאה. כולנו מדברים על חורף "חם" שצפוי לנו, ואני חושב שתפקידם של יושבי-ראש הישיבות זה לא לצנן במובן המילולי של המושג הזה, אלא לגרום לכך שהדיון - חריף ככל שיהיה - יתנהל באורח תרבותי, מכובד, וכל העמדות יוכלו לבוא לידי ביטוי. </w:t>
      </w:r>
      <w:r>
        <w:rPr>
          <w:rFonts w:hint="cs"/>
          <w:rtl/>
        </w:rPr>
        <w:t xml:space="preserve">ואני בטוח, ידידי חמי דורון, שתצליח לעמוד במשימה הזאת. ברכותי. </w:t>
      </w:r>
    </w:p>
    <w:p w14:paraId="2CD7C011" w14:textId="77777777" w:rsidR="00000000" w:rsidRDefault="005A3897">
      <w:pPr>
        <w:pStyle w:val="af1"/>
        <w:rPr>
          <w:rFonts w:hint="cs"/>
          <w:rtl/>
        </w:rPr>
      </w:pPr>
      <w:r>
        <w:rPr>
          <w:rtl/>
        </w:rPr>
        <w:br/>
      </w:r>
    </w:p>
    <w:p w14:paraId="6BF015C1" w14:textId="77777777" w:rsidR="00000000" w:rsidRDefault="005A3897">
      <w:pPr>
        <w:pStyle w:val="af1"/>
        <w:rPr>
          <w:rtl/>
        </w:rPr>
      </w:pPr>
      <w:r>
        <w:rPr>
          <w:rtl/>
        </w:rPr>
        <w:t>היו"ר חמי דורון:</w:t>
      </w:r>
    </w:p>
    <w:p w14:paraId="747F80B0" w14:textId="77777777" w:rsidR="00000000" w:rsidRDefault="005A3897">
      <w:pPr>
        <w:pStyle w:val="a0"/>
        <w:rPr>
          <w:rtl/>
        </w:rPr>
      </w:pPr>
    </w:p>
    <w:p w14:paraId="5A78D400" w14:textId="77777777" w:rsidR="00000000" w:rsidRDefault="005A3897">
      <w:pPr>
        <w:pStyle w:val="a0"/>
        <w:rPr>
          <w:rFonts w:hint="cs"/>
          <w:rtl/>
        </w:rPr>
      </w:pPr>
      <w:r>
        <w:rPr>
          <w:rFonts w:hint="cs"/>
          <w:rtl/>
        </w:rPr>
        <w:t>תודה רבה, ותהיה לך עוד דקה לדבר.</w:t>
      </w:r>
    </w:p>
    <w:p w14:paraId="6869EBC6" w14:textId="77777777" w:rsidR="00000000" w:rsidRDefault="005A3897">
      <w:pPr>
        <w:pStyle w:val="-"/>
        <w:rPr>
          <w:rtl/>
        </w:rPr>
      </w:pPr>
      <w:r>
        <w:rPr>
          <w:rtl/>
        </w:rPr>
        <w:br/>
      </w:r>
      <w:bookmarkStart w:id="183" w:name="FS000001065T11_10_2004_19_49_57C"/>
      <w:bookmarkEnd w:id="183"/>
      <w:r>
        <w:rPr>
          <w:rtl/>
        </w:rPr>
        <w:t>חיים אורון (יחד):</w:t>
      </w:r>
    </w:p>
    <w:p w14:paraId="4286FAB9" w14:textId="77777777" w:rsidR="00000000" w:rsidRDefault="005A3897">
      <w:pPr>
        <w:pStyle w:val="a0"/>
        <w:rPr>
          <w:rtl/>
        </w:rPr>
      </w:pPr>
    </w:p>
    <w:p w14:paraId="4F4D6558" w14:textId="77777777" w:rsidR="00000000" w:rsidRDefault="005A3897">
      <w:pPr>
        <w:pStyle w:val="a0"/>
        <w:rPr>
          <w:rFonts w:hint="cs"/>
          <w:rtl/>
        </w:rPr>
      </w:pPr>
      <w:r>
        <w:rPr>
          <w:rFonts w:hint="cs"/>
          <w:rtl/>
        </w:rPr>
        <w:t xml:space="preserve">נפלה בידי הזכות, בלי שידעתי. עכשיו אני רוצה להגיע לנושא עצמו. </w:t>
      </w:r>
    </w:p>
    <w:p w14:paraId="6735CE83" w14:textId="77777777" w:rsidR="00000000" w:rsidRDefault="005A3897">
      <w:pPr>
        <w:pStyle w:val="a0"/>
        <w:rPr>
          <w:rFonts w:hint="cs"/>
          <w:rtl/>
        </w:rPr>
      </w:pPr>
    </w:p>
    <w:p w14:paraId="164066DC" w14:textId="77777777" w:rsidR="00000000" w:rsidRDefault="005A3897">
      <w:pPr>
        <w:pStyle w:val="a0"/>
        <w:rPr>
          <w:rFonts w:hint="cs"/>
          <w:rtl/>
        </w:rPr>
      </w:pPr>
      <w:r>
        <w:rPr>
          <w:rFonts w:hint="cs"/>
          <w:rtl/>
        </w:rPr>
        <w:t>אמרתי כבר בפתחו של המושב - אדוני השר שטרית, תפריעו לי יו</w:t>
      </w:r>
      <w:r>
        <w:rPr>
          <w:rFonts w:hint="cs"/>
          <w:rtl/>
        </w:rPr>
        <w:t xml:space="preserve">תר רחוק, מה אכפת לכם - - </w:t>
      </w:r>
    </w:p>
    <w:p w14:paraId="3FB6D5A5" w14:textId="77777777" w:rsidR="00000000" w:rsidRDefault="005A3897">
      <w:pPr>
        <w:pStyle w:val="af0"/>
        <w:rPr>
          <w:rtl/>
        </w:rPr>
      </w:pPr>
      <w:r>
        <w:rPr>
          <w:rtl/>
        </w:rPr>
        <w:br/>
        <w:t>שר התחבורה מאיר שטרית:</w:t>
      </w:r>
    </w:p>
    <w:p w14:paraId="642EFEF8" w14:textId="77777777" w:rsidR="00000000" w:rsidRDefault="005A3897">
      <w:pPr>
        <w:pStyle w:val="a0"/>
        <w:rPr>
          <w:rtl/>
        </w:rPr>
      </w:pPr>
    </w:p>
    <w:p w14:paraId="79F85CBD" w14:textId="77777777" w:rsidR="00000000" w:rsidRDefault="005A3897">
      <w:pPr>
        <w:pStyle w:val="a0"/>
        <w:rPr>
          <w:rFonts w:hint="cs"/>
          <w:rtl/>
        </w:rPr>
      </w:pPr>
      <w:r>
        <w:rPr>
          <w:rFonts w:hint="cs"/>
          <w:rtl/>
        </w:rPr>
        <w:t>- - -</w:t>
      </w:r>
    </w:p>
    <w:p w14:paraId="480AA709" w14:textId="77777777" w:rsidR="00000000" w:rsidRDefault="005A3897">
      <w:pPr>
        <w:pStyle w:val="-"/>
        <w:rPr>
          <w:rtl/>
        </w:rPr>
      </w:pPr>
      <w:r>
        <w:rPr>
          <w:rtl/>
        </w:rPr>
        <w:br/>
      </w:r>
      <w:bookmarkStart w:id="184" w:name="FS000001065T11_10_2004_19_50_55C"/>
      <w:bookmarkEnd w:id="184"/>
      <w:r>
        <w:rPr>
          <w:rtl/>
        </w:rPr>
        <w:t>חיים אורון (יחד):</w:t>
      </w:r>
    </w:p>
    <w:p w14:paraId="5BB6DF28" w14:textId="77777777" w:rsidR="00000000" w:rsidRDefault="005A3897">
      <w:pPr>
        <w:pStyle w:val="a0"/>
        <w:rPr>
          <w:rtl/>
        </w:rPr>
      </w:pPr>
    </w:p>
    <w:p w14:paraId="119BE809" w14:textId="77777777" w:rsidR="00000000" w:rsidRDefault="005A3897">
      <w:pPr>
        <w:pStyle w:val="a0"/>
        <w:rPr>
          <w:rFonts w:hint="cs"/>
          <w:rtl/>
        </w:rPr>
      </w:pPr>
      <w:r>
        <w:rPr>
          <w:rFonts w:hint="cs"/>
          <w:rtl/>
        </w:rPr>
        <w:t>- - שצופים לו כל מיני תחזיות - אנחנו בעצם נצביע בסוף הדיון שתי הצבעות. הצבעה אחת על הצעות אי-אמון שסיעתי שותפה לאחת מהן, והצבעה שנייה על הודעתו של ראש הממשלה.</w:t>
      </w:r>
    </w:p>
    <w:p w14:paraId="25216754" w14:textId="77777777" w:rsidR="00000000" w:rsidRDefault="005A3897">
      <w:pPr>
        <w:pStyle w:val="a0"/>
        <w:rPr>
          <w:rFonts w:hint="cs"/>
          <w:rtl/>
        </w:rPr>
      </w:pPr>
    </w:p>
    <w:p w14:paraId="0D85D4FD" w14:textId="77777777" w:rsidR="00000000" w:rsidRDefault="005A3897">
      <w:pPr>
        <w:pStyle w:val="a0"/>
        <w:rPr>
          <w:rFonts w:hint="cs"/>
          <w:rtl/>
        </w:rPr>
      </w:pPr>
      <w:r>
        <w:rPr>
          <w:rFonts w:hint="cs"/>
          <w:rtl/>
        </w:rPr>
        <w:t>אני רוצה לומר באופן</w:t>
      </w:r>
      <w:r>
        <w:rPr>
          <w:rFonts w:hint="cs"/>
          <w:rtl/>
        </w:rPr>
        <w:t xml:space="preserve"> הברור ביותר - הצעת האי-אמון שלנו, ידידי השר שטרית, לשעבר שר במשרד האוצר, היתה בנושאים הכלכליים-החברתיים. יש לי הרגשה שאתה מרגיש במשרד התחבורה טיפה יותר נוח מאשר במשרד האוצר, ולא רק מהסיבה ששם אתה בעל-בית יחיד, ואני מקווה שאני לא פוגע חס וחלילה בך ובסיכויי</w:t>
      </w:r>
      <w:r>
        <w:rPr>
          <w:rFonts w:hint="cs"/>
          <w:rtl/>
        </w:rPr>
        <w:t xml:space="preserve">ך בכל מיני מקומות בתוך הליכוד. </w:t>
      </w:r>
    </w:p>
    <w:p w14:paraId="6248AEB9" w14:textId="77777777" w:rsidR="00000000" w:rsidRDefault="005A3897">
      <w:pPr>
        <w:pStyle w:val="a0"/>
        <w:rPr>
          <w:rFonts w:hint="cs"/>
          <w:rtl/>
        </w:rPr>
      </w:pPr>
    </w:p>
    <w:p w14:paraId="1963CD9F" w14:textId="77777777" w:rsidR="00000000" w:rsidRDefault="005A3897">
      <w:pPr>
        <w:pStyle w:val="a0"/>
        <w:rPr>
          <w:rFonts w:hint="cs"/>
          <w:rtl/>
        </w:rPr>
      </w:pPr>
      <w:r>
        <w:rPr>
          <w:rFonts w:hint="cs"/>
          <w:rtl/>
        </w:rPr>
        <w:t>שר האוצר יכול לעלות לפה - ואני מבין את ראש הממשלה, שנתן גיבוי מוחלט למדיניות של שר האוצר, כאילו המכשלות שלה באות ממקום אחר ולא מהמדיניות הזאת עצמה. אני מבין, הוא צריך אותו להינתקות, הוא צריך אותו לתוכנית הכלכלית - זה סדר גמ</w:t>
      </w:r>
      <w:r>
        <w:rPr>
          <w:rFonts w:hint="cs"/>
          <w:rtl/>
        </w:rPr>
        <w:t>ור. אבל, אנחנו משלמים את המחיר של ה"שירקס" הפוליטי המעוות הזה. ולכן, אין לי שום קושי. היה היום דיון ממושך בוועדת הכספים לפני דיוני התקציב לנסות לעשות כל מה שניתן כדי להביא לשינויה של המדיניות שנוקטת הממשלה בתחום הכלכלי והחברתי - שהיא מדיניות אסונית, היא מס</w:t>
      </w:r>
      <w:r>
        <w:rPr>
          <w:rFonts w:hint="cs"/>
          <w:rtl/>
        </w:rPr>
        <w:t xml:space="preserve">כנת ערכים ותשתיות מאוד-מאוד בסיסיים בחברה הישראלית. </w:t>
      </w:r>
    </w:p>
    <w:p w14:paraId="24D3FB25" w14:textId="77777777" w:rsidR="00000000" w:rsidRDefault="005A3897">
      <w:pPr>
        <w:pStyle w:val="a0"/>
        <w:rPr>
          <w:rFonts w:hint="cs"/>
          <w:rtl/>
        </w:rPr>
      </w:pPr>
    </w:p>
    <w:p w14:paraId="73567EA0" w14:textId="77777777" w:rsidR="00000000" w:rsidRDefault="005A3897">
      <w:pPr>
        <w:pStyle w:val="a0"/>
        <w:rPr>
          <w:rFonts w:hint="cs"/>
          <w:rtl/>
        </w:rPr>
      </w:pPr>
      <w:r>
        <w:rPr>
          <w:rFonts w:hint="cs"/>
          <w:rtl/>
        </w:rPr>
        <w:t>אבל, אני רוצה להקדיש את רוב דברי דווקא לנושא המדיני. אנחנו תומכים בהתנתקות, אנחנו נצביע בעד ההתנתקות במליאת הכנסת. יותר מזה, אדוני היושב-ראש, אנחנו נחשק את ראש הממשלה לבצע את ההתנתקות, לא ניתן לו שום תי</w:t>
      </w:r>
      <w:r>
        <w:rPr>
          <w:rFonts w:hint="cs"/>
          <w:rtl/>
        </w:rPr>
        <w:t xml:space="preserve">רוץ להגיד למה הוא לא ביצע אותה. </w:t>
      </w:r>
    </w:p>
    <w:p w14:paraId="5844A534" w14:textId="77777777" w:rsidR="00000000" w:rsidRDefault="005A3897">
      <w:pPr>
        <w:pStyle w:val="a0"/>
        <w:rPr>
          <w:rFonts w:hint="cs"/>
          <w:rtl/>
        </w:rPr>
      </w:pPr>
    </w:p>
    <w:p w14:paraId="5C829714" w14:textId="77777777" w:rsidR="00000000" w:rsidRDefault="005A3897">
      <w:pPr>
        <w:pStyle w:val="a0"/>
        <w:rPr>
          <w:rFonts w:hint="cs"/>
          <w:rtl/>
        </w:rPr>
      </w:pPr>
      <w:r>
        <w:rPr>
          <w:rFonts w:hint="cs"/>
          <w:rtl/>
        </w:rPr>
        <w:t>יש אצלנו לא מעט חברים שלא בטוחים שהוא יבצע אותה; יש רבים בתוכנו שלא מאמינים שהוא מתכוון עד הסוף. אני בכלל לא רוצה להיכנס לטוטו הלאומי הזה מה בעצם מתכוון ראש הממשלה - האם כשדובי וייסגלס מדבר בשמו, זה ראש הממשלה, או כשראש המ</w:t>
      </w:r>
      <w:r>
        <w:rPr>
          <w:rFonts w:hint="cs"/>
          <w:rtl/>
        </w:rPr>
        <w:t>משלה מעל דוכן הכנסת היום פה, אדוני שר התחבורה, אומר שש פעמים - ספרתי - מפת הדרכים, אבל שומר לעצמו את החובה לומר: אבל לא מצביעים על זה היום, זאת אומרת בהודעת ראש הממשלה היום על מפת הדרכים, לא מצביעים על מפת הדרכים, את זה הוא הוציא. למה? שאלתי את יושב-ראש הק</w:t>
      </w:r>
      <w:r>
        <w:rPr>
          <w:rFonts w:hint="cs"/>
          <w:rtl/>
        </w:rPr>
        <w:t>ואליציה: סוף-סוף אני אדע אם אתה בעד מפת הדרכים או לא. אמר לי חבר הכנסת גדעון סער: אתה שומע, הוא אמר שלא מצביעים על זה. אז מה אתם בדיוק רוצים?</w:t>
      </w:r>
    </w:p>
    <w:p w14:paraId="18EAB648" w14:textId="77777777" w:rsidR="00000000" w:rsidRDefault="005A3897">
      <w:pPr>
        <w:pStyle w:val="a0"/>
        <w:rPr>
          <w:rFonts w:hint="cs"/>
          <w:rtl/>
        </w:rPr>
      </w:pPr>
    </w:p>
    <w:p w14:paraId="7F5F9DBA" w14:textId="77777777" w:rsidR="00000000" w:rsidRDefault="005A3897">
      <w:pPr>
        <w:pStyle w:val="a0"/>
        <w:rPr>
          <w:rFonts w:hint="cs"/>
          <w:rtl/>
        </w:rPr>
      </w:pPr>
      <w:r>
        <w:rPr>
          <w:rFonts w:hint="cs"/>
          <w:rtl/>
        </w:rPr>
        <w:t>אבל, אני חושב שמהלך של יציאה, נסיגה מרצועת-עזה ומצפון-השומרון, הוא מהלך מאוד-מאוד חשוב. הוא לא העמדה שלי, אנחנו ה</w:t>
      </w:r>
      <w:r>
        <w:rPr>
          <w:rFonts w:hint="cs"/>
          <w:rtl/>
        </w:rPr>
        <w:t xml:space="preserve">יינו עושים את זה בהידברות - ויש עם מי לדבר, וגם אתם מדברים: אתם מחפשים את המצרים ואתם מחפשים את האמריקנים, ואתם רצים לדחלאן. אז דברו ברצינות, תפסיקו את כל מערך הבלופים הזה כלפי עצמכם. </w:t>
      </w:r>
    </w:p>
    <w:p w14:paraId="1232E3E8" w14:textId="77777777" w:rsidR="00000000" w:rsidRDefault="005A3897">
      <w:pPr>
        <w:pStyle w:val="af1"/>
        <w:rPr>
          <w:rtl/>
        </w:rPr>
      </w:pPr>
      <w:r>
        <w:rPr>
          <w:rtl/>
        </w:rPr>
        <w:br/>
        <w:t>היו"ר חמי דורון:</w:t>
      </w:r>
    </w:p>
    <w:p w14:paraId="455DEE28" w14:textId="77777777" w:rsidR="00000000" w:rsidRDefault="005A3897">
      <w:pPr>
        <w:pStyle w:val="a0"/>
        <w:rPr>
          <w:rtl/>
        </w:rPr>
      </w:pPr>
    </w:p>
    <w:p w14:paraId="3F865B2F" w14:textId="77777777" w:rsidR="00000000" w:rsidRDefault="005A3897">
      <w:pPr>
        <w:pStyle w:val="a0"/>
        <w:rPr>
          <w:rFonts w:hint="cs"/>
          <w:rtl/>
        </w:rPr>
      </w:pPr>
      <w:r>
        <w:rPr>
          <w:rFonts w:hint="cs"/>
          <w:rtl/>
        </w:rPr>
        <w:t>חבר הכנסת אורון, אני מוסיף לך דקה.</w:t>
      </w:r>
    </w:p>
    <w:p w14:paraId="2064EE12" w14:textId="77777777" w:rsidR="00000000" w:rsidRDefault="005A3897">
      <w:pPr>
        <w:pStyle w:val="-"/>
        <w:rPr>
          <w:rtl/>
        </w:rPr>
      </w:pPr>
      <w:r>
        <w:rPr>
          <w:rtl/>
        </w:rPr>
        <w:br/>
      </w:r>
      <w:bookmarkStart w:id="185" w:name="FS000001065T11_10_2004_20_03_45C"/>
      <w:bookmarkEnd w:id="185"/>
      <w:r>
        <w:rPr>
          <w:rtl/>
        </w:rPr>
        <w:t>חיים אורון (יחד)</w:t>
      </w:r>
      <w:r>
        <w:rPr>
          <w:rtl/>
        </w:rPr>
        <w:t>:</w:t>
      </w:r>
    </w:p>
    <w:p w14:paraId="5B0DF3C4" w14:textId="77777777" w:rsidR="00000000" w:rsidRDefault="005A3897">
      <w:pPr>
        <w:pStyle w:val="a0"/>
        <w:rPr>
          <w:rtl/>
        </w:rPr>
      </w:pPr>
    </w:p>
    <w:p w14:paraId="414D8E21" w14:textId="77777777" w:rsidR="00000000" w:rsidRDefault="005A3897">
      <w:pPr>
        <w:pStyle w:val="a0"/>
        <w:rPr>
          <w:rFonts w:hint="cs"/>
          <w:rtl/>
        </w:rPr>
      </w:pPr>
      <w:r>
        <w:rPr>
          <w:rFonts w:hint="cs"/>
          <w:rtl/>
        </w:rPr>
        <w:t>דקה, ואני אסיים. כאשר תובא ההצעה למליאת הכנסת, אדוני השר, אנחנו נצביע בעדה. אגב, אני יודע ואני לא רוצה להטעות אף אחד - ההצבעה שתובא ב-25 באוקטובר, אין בה עדיין הצבעה על התנתקות, משום שההצבעה על התנתקות בממשלה תהיה רק במרס.</w:t>
      </w:r>
    </w:p>
    <w:p w14:paraId="57525F5B" w14:textId="77777777" w:rsidR="00000000" w:rsidRDefault="005A3897">
      <w:pPr>
        <w:pStyle w:val="af0"/>
        <w:rPr>
          <w:rtl/>
        </w:rPr>
      </w:pPr>
      <w:r>
        <w:rPr>
          <w:rtl/>
        </w:rPr>
        <w:br/>
        <w:t>קריאה:</w:t>
      </w:r>
    </w:p>
    <w:p w14:paraId="0E20F7F5" w14:textId="77777777" w:rsidR="00000000" w:rsidRDefault="005A3897">
      <w:pPr>
        <w:pStyle w:val="a0"/>
        <w:rPr>
          <w:rtl/>
        </w:rPr>
      </w:pPr>
    </w:p>
    <w:p w14:paraId="21D539F0" w14:textId="77777777" w:rsidR="00000000" w:rsidRDefault="005A3897">
      <w:pPr>
        <w:pStyle w:val="a0"/>
        <w:rPr>
          <w:rFonts w:hint="cs"/>
          <w:rtl/>
        </w:rPr>
      </w:pPr>
      <w:r>
        <w:rPr>
          <w:rFonts w:hint="cs"/>
          <w:rtl/>
        </w:rPr>
        <w:t>- - -</w:t>
      </w:r>
    </w:p>
    <w:p w14:paraId="0C1C6E0E" w14:textId="77777777" w:rsidR="00000000" w:rsidRDefault="005A3897">
      <w:pPr>
        <w:pStyle w:val="-"/>
        <w:rPr>
          <w:rtl/>
        </w:rPr>
      </w:pPr>
      <w:r>
        <w:rPr>
          <w:rtl/>
        </w:rPr>
        <w:br/>
      </w:r>
      <w:bookmarkStart w:id="186" w:name="FS000001065T11_10_2004_20_08_35C"/>
      <w:bookmarkEnd w:id="186"/>
      <w:r>
        <w:rPr>
          <w:rtl/>
        </w:rPr>
        <w:t>חיים אורון (יח</w:t>
      </w:r>
      <w:r>
        <w:rPr>
          <w:rtl/>
        </w:rPr>
        <w:t>ד):</w:t>
      </w:r>
    </w:p>
    <w:p w14:paraId="39B6B59A" w14:textId="77777777" w:rsidR="00000000" w:rsidRDefault="005A3897">
      <w:pPr>
        <w:pStyle w:val="a0"/>
        <w:rPr>
          <w:rtl/>
        </w:rPr>
      </w:pPr>
    </w:p>
    <w:p w14:paraId="3161965C" w14:textId="77777777" w:rsidR="00000000" w:rsidRDefault="005A3897">
      <w:pPr>
        <w:pStyle w:val="a0"/>
        <w:rPr>
          <w:rFonts w:hint="cs"/>
          <w:rtl/>
        </w:rPr>
      </w:pPr>
      <w:r>
        <w:rPr>
          <w:rFonts w:hint="cs"/>
          <w:rtl/>
        </w:rPr>
        <w:t xml:space="preserve">לא נכון? כי יביאו לאישור את הצעת הממשלה, זה מה שנאמר על-ידי ראש הממשלה, ולא תובא הצבעה על ההתנתקות. אבל אנחנו גם נצביע על זה </w:t>
      </w:r>
      <w:r>
        <w:rPr>
          <w:rFonts w:hint="eastAsia"/>
          <w:rtl/>
        </w:rPr>
        <w:t>–</w:t>
      </w:r>
      <w:r>
        <w:rPr>
          <w:rFonts w:hint="cs"/>
          <w:rtl/>
        </w:rPr>
        <w:t xml:space="preserve"> על המיני-הצבעה. למה? כדי לא לתת לכם לברוח. אנחנו מאחוריכם, במובן שהחבר'ה אומרים: "תיזהר, אני מאחוריך". אתם תצטרכו לעמוד בהתח</w:t>
      </w:r>
      <w:r>
        <w:rPr>
          <w:rFonts w:hint="cs"/>
          <w:rtl/>
        </w:rPr>
        <w:t xml:space="preserve">ייבות הזאת, לא יהיה לכם שום תירוץ </w:t>
      </w:r>
      <w:r>
        <w:rPr>
          <w:rFonts w:hint="eastAsia"/>
          <w:rtl/>
        </w:rPr>
        <w:t>–</w:t>
      </w:r>
      <w:r>
        <w:rPr>
          <w:rFonts w:hint="cs"/>
          <w:rtl/>
        </w:rPr>
        <w:t xml:space="preserve"> שלא היה לכם גיבוי שהאופוזיציה הפריעה לכם. אנחנו נהיה שם כדי להצביע בעד ההצעה הזאת.</w:t>
      </w:r>
    </w:p>
    <w:p w14:paraId="07D210DB" w14:textId="77777777" w:rsidR="00000000" w:rsidRDefault="005A3897">
      <w:pPr>
        <w:pStyle w:val="a0"/>
        <w:rPr>
          <w:rFonts w:hint="cs"/>
          <w:rtl/>
        </w:rPr>
      </w:pPr>
    </w:p>
    <w:p w14:paraId="20DD5556" w14:textId="77777777" w:rsidR="00000000" w:rsidRDefault="005A3897">
      <w:pPr>
        <w:pStyle w:val="a0"/>
        <w:ind w:firstLine="0"/>
        <w:rPr>
          <w:rFonts w:hint="cs"/>
          <w:rtl/>
        </w:rPr>
      </w:pPr>
      <w:r>
        <w:rPr>
          <w:rFonts w:hint="cs"/>
          <w:rtl/>
        </w:rPr>
        <w:tab/>
        <w:t>אני מסיים: על האמירה של היום, עם הנושאים הכלכליים-החברתיים, עם כל מה שמסביב, הודעת ראש הממשלה והאי-אמון של הממשלה שרירות וקיימות, וכך נ</w:t>
      </w:r>
      <w:r>
        <w:rPr>
          <w:rFonts w:hint="cs"/>
          <w:rtl/>
        </w:rPr>
        <w:t>נהג גם במושב הזה. תודה רבה.</w:t>
      </w:r>
    </w:p>
    <w:p w14:paraId="661F8B6C" w14:textId="77777777" w:rsidR="00000000" w:rsidRDefault="005A3897">
      <w:pPr>
        <w:pStyle w:val="a0"/>
        <w:rPr>
          <w:rFonts w:hint="cs"/>
          <w:rtl/>
        </w:rPr>
      </w:pPr>
    </w:p>
    <w:p w14:paraId="63349D80" w14:textId="77777777" w:rsidR="00000000" w:rsidRDefault="005A3897">
      <w:pPr>
        <w:pStyle w:val="af1"/>
        <w:rPr>
          <w:rtl/>
        </w:rPr>
      </w:pPr>
      <w:r>
        <w:rPr>
          <w:rtl/>
        </w:rPr>
        <w:t>היו"ר חמי דורון:</w:t>
      </w:r>
    </w:p>
    <w:p w14:paraId="748B2D96" w14:textId="77777777" w:rsidR="00000000" w:rsidRDefault="005A3897">
      <w:pPr>
        <w:pStyle w:val="a0"/>
        <w:rPr>
          <w:rtl/>
        </w:rPr>
      </w:pPr>
    </w:p>
    <w:p w14:paraId="1A60B786" w14:textId="77777777" w:rsidR="00000000" w:rsidRDefault="005A3897">
      <w:pPr>
        <w:pStyle w:val="a0"/>
        <w:rPr>
          <w:rFonts w:hint="cs"/>
          <w:rtl/>
        </w:rPr>
      </w:pPr>
      <w:r>
        <w:rPr>
          <w:rFonts w:hint="cs"/>
          <w:rtl/>
        </w:rPr>
        <w:t>תודה רבה לחבר הכנסת אורון. חבר הכנסת ניסן סלומינסקי, בבקשה. אחריו - חבר הכנסת משה גפני.</w:t>
      </w:r>
    </w:p>
    <w:p w14:paraId="0B6D560A" w14:textId="77777777" w:rsidR="00000000" w:rsidRDefault="005A3897">
      <w:pPr>
        <w:pStyle w:val="a0"/>
        <w:rPr>
          <w:rFonts w:hint="cs"/>
          <w:rtl/>
        </w:rPr>
      </w:pPr>
    </w:p>
    <w:p w14:paraId="7C8A869C" w14:textId="77777777" w:rsidR="00000000" w:rsidRDefault="005A3897">
      <w:pPr>
        <w:pStyle w:val="a"/>
        <w:rPr>
          <w:rtl/>
        </w:rPr>
      </w:pPr>
      <w:bookmarkStart w:id="187" w:name="FS000001068T11_10_2004_19_26_54"/>
      <w:bookmarkStart w:id="188" w:name="_Toc91517675"/>
      <w:bookmarkEnd w:id="187"/>
      <w:r>
        <w:rPr>
          <w:rFonts w:hint="eastAsia"/>
          <w:rtl/>
        </w:rPr>
        <w:t>ניסן</w:t>
      </w:r>
      <w:r>
        <w:rPr>
          <w:rtl/>
        </w:rPr>
        <w:t xml:space="preserve"> סלומינסקי (מפד"ל):</w:t>
      </w:r>
      <w:bookmarkEnd w:id="188"/>
    </w:p>
    <w:p w14:paraId="695B0BBA" w14:textId="77777777" w:rsidR="00000000" w:rsidRDefault="005A3897">
      <w:pPr>
        <w:pStyle w:val="a0"/>
        <w:rPr>
          <w:rFonts w:hint="cs"/>
          <w:rtl/>
        </w:rPr>
      </w:pPr>
    </w:p>
    <w:p w14:paraId="64DDBE8D" w14:textId="77777777" w:rsidR="00000000" w:rsidRDefault="005A3897">
      <w:pPr>
        <w:pStyle w:val="a0"/>
        <w:rPr>
          <w:rFonts w:hint="cs"/>
          <w:rtl/>
        </w:rPr>
      </w:pPr>
      <w:r>
        <w:rPr>
          <w:rFonts w:hint="cs"/>
          <w:rtl/>
        </w:rPr>
        <w:t xml:space="preserve">אדוני היושב-ראש, אדוני השר, חברי חברי הכנסת, האמת היא שאני מקנא בחבר הכנסת אורון. אני מקנא בך, </w:t>
      </w:r>
      <w:r>
        <w:rPr>
          <w:rFonts w:hint="cs"/>
          <w:rtl/>
        </w:rPr>
        <w:t>תאמין לי. אם היה לי הביטחון שיש לך שהוא לא מתכוון לעשות את זה, אתה יודע כמה שנות חיים הייתי חוסך?</w:t>
      </w:r>
    </w:p>
    <w:p w14:paraId="29E41B37" w14:textId="77777777" w:rsidR="00000000" w:rsidRDefault="005A3897">
      <w:pPr>
        <w:pStyle w:val="a0"/>
        <w:rPr>
          <w:rFonts w:hint="cs"/>
          <w:rtl/>
        </w:rPr>
      </w:pPr>
    </w:p>
    <w:p w14:paraId="2EF4C75A" w14:textId="77777777" w:rsidR="00000000" w:rsidRDefault="005A3897">
      <w:pPr>
        <w:pStyle w:val="af0"/>
        <w:rPr>
          <w:rtl/>
        </w:rPr>
      </w:pPr>
      <w:r>
        <w:rPr>
          <w:rFonts w:hint="eastAsia"/>
          <w:rtl/>
        </w:rPr>
        <w:t>חיים</w:t>
      </w:r>
      <w:r>
        <w:rPr>
          <w:rtl/>
        </w:rPr>
        <w:t xml:space="preserve"> אורון (יחד):</w:t>
      </w:r>
    </w:p>
    <w:p w14:paraId="7F908E46" w14:textId="77777777" w:rsidR="00000000" w:rsidRDefault="005A3897">
      <w:pPr>
        <w:pStyle w:val="a0"/>
        <w:rPr>
          <w:rFonts w:hint="cs"/>
          <w:rtl/>
        </w:rPr>
      </w:pPr>
    </w:p>
    <w:p w14:paraId="67AF17AD" w14:textId="77777777" w:rsidR="00000000" w:rsidRDefault="005A3897">
      <w:pPr>
        <w:pStyle w:val="a0"/>
        <w:rPr>
          <w:rFonts w:hint="cs"/>
          <w:rtl/>
        </w:rPr>
      </w:pPr>
      <w:r>
        <w:rPr>
          <w:rFonts w:hint="cs"/>
          <w:rtl/>
        </w:rPr>
        <w:t xml:space="preserve">לא אמרתי שאני בטוח שהוא לא מתכוון </w:t>
      </w:r>
      <w:r>
        <w:rPr>
          <w:rFonts w:hint="eastAsia"/>
          <w:rtl/>
        </w:rPr>
        <w:t>–</w:t>
      </w:r>
      <w:r>
        <w:rPr>
          <w:rFonts w:hint="cs"/>
          <w:rtl/>
        </w:rPr>
        <w:t xml:space="preserve"> אמרתי שנשמור עליו שהוא יתכוון. אני מכיר חברים שלי שחושבים - - -</w:t>
      </w:r>
    </w:p>
    <w:p w14:paraId="432C389D" w14:textId="77777777" w:rsidR="00000000" w:rsidRDefault="005A3897">
      <w:pPr>
        <w:pStyle w:val="a0"/>
        <w:rPr>
          <w:rFonts w:hint="cs"/>
          <w:rtl/>
        </w:rPr>
      </w:pPr>
    </w:p>
    <w:p w14:paraId="1284C70A" w14:textId="77777777" w:rsidR="00000000" w:rsidRDefault="005A3897">
      <w:pPr>
        <w:pStyle w:val="-"/>
        <w:rPr>
          <w:rtl/>
        </w:rPr>
      </w:pPr>
      <w:bookmarkStart w:id="189" w:name="FS000001068T11_10_2004_19_31_52C"/>
      <w:bookmarkEnd w:id="189"/>
      <w:r>
        <w:rPr>
          <w:rtl/>
        </w:rPr>
        <w:t>ניסן סלומינסקי (מפד"ל):</w:t>
      </w:r>
    </w:p>
    <w:p w14:paraId="0AD4829C" w14:textId="77777777" w:rsidR="00000000" w:rsidRDefault="005A3897">
      <w:pPr>
        <w:pStyle w:val="a0"/>
        <w:rPr>
          <w:rtl/>
        </w:rPr>
      </w:pPr>
    </w:p>
    <w:p w14:paraId="15A34216" w14:textId="77777777" w:rsidR="00000000" w:rsidRDefault="005A3897">
      <w:pPr>
        <w:pStyle w:val="a0"/>
        <w:rPr>
          <w:rFonts w:hint="cs"/>
          <w:rtl/>
        </w:rPr>
      </w:pPr>
      <w:r>
        <w:rPr>
          <w:rFonts w:hint="cs"/>
          <w:rtl/>
        </w:rPr>
        <w:t xml:space="preserve">אז תאמין לי </w:t>
      </w:r>
      <w:r>
        <w:rPr>
          <w:rFonts w:hint="cs"/>
          <w:rtl/>
        </w:rPr>
        <w:t>שאני מקנא באותם חברים - -</w:t>
      </w:r>
    </w:p>
    <w:p w14:paraId="332B0E4D" w14:textId="77777777" w:rsidR="00000000" w:rsidRDefault="005A3897">
      <w:pPr>
        <w:pStyle w:val="a0"/>
        <w:rPr>
          <w:rFonts w:hint="cs"/>
          <w:rtl/>
        </w:rPr>
      </w:pPr>
    </w:p>
    <w:p w14:paraId="15D05E51" w14:textId="77777777" w:rsidR="00000000" w:rsidRDefault="005A3897">
      <w:pPr>
        <w:pStyle w:val="af0"/>
        <w:rPr>
          <w:rtl/>
        </w:rPr>
      </w:pPr>
      <w:r>
        <w:rPr>
          <w:rFonts w:hint="eastAsia"/>
          <w:rtl/>
        </w:rPr>
        <w:t>חיים</w:t>
      </w:r>
      <w:r>
        <w:rPr>
          <w:rtl/>
        </w:rPr>
        <w:t xml:space="preserve"> אורון (יחד):</w:t>
      </w:r>
    </w:p>
    <w:p w14:paraId="75BF01B2" w14:textId="77777777" w:rsidR="00000000" w:rsidRDefault="005A3897">
      <w:pPr>
        <w:pStyle w:val="a0"/>
        <w:rPr>
          <w:rFonts w:hint="cs"/>
          <w:rtl/>
        </w:rPr>
      </w:pPr>
    </w:p>
    <w:p w14:paraId="3BB0F350" w14:textId="77777777" w:rsidR="00000000" w:rsidRDefault="005A3897">
      <w:pPr>
        <w:pStyle w:val="a0"/>
        <w:rPr>
          <w:rFonts w:hint="cs"/>
          <w:rtl/>
        </w:rPr>
      </w:pPr>
      <w:r>
        <w:rPr>
          <w:rFonts w:hint="cs"/>
          <w:rtl/>
        </w:rPr>
        <w:t>אתה מקנא בחברים שלי? בסדר.</w:t>
      </w:r>
    </w:p>
    <w:p w14:paraId="0E732267" w14:textId="77777777" w:rsidR="00000000" w:rsidRDefault="005A3897">
      <w:pPr>
        <w:pStyle w:val="a0"/>
        <w:rPr>
          <w:rFonts w:hint="cs"/>
          <w:rtl/>
        </w:rPr>
      </w:pPr>
    </w:p>
    <w:p w14:paraId="71FB70D4" w14:textId="77777777" w:rsidR="00000000" w:rsidRDefault="005A3897">
      <w:pPr>
        <w:pStyle w:val="-"/>
        <w:rPr>
          <w:rtl/>
        </w:rPr>
      </w:pPr>
      <w:bookmarkStart w:id="190" w:name="FS000001068T11_10_2004_19_31_58C"/>
      <w:bookmarkEnd w:id="190"/>
      <w:r>
        <w:rPr>
          <w:rtl/>
        </w:rPr>
        <w:t>ניסן סלומינסקי (מפד"ל):</w:t>
      </w:r>
    </w:p>
    <w:p w14:paraId="562463AF" w14:textId="77777777" w:rsidR="00000000" w:rsidRDefault="005A3897">
      <w:pPr>
        <w:pStyle w:val="a0"/>
        <w:rPr>
          <w:rFonts w:hint="cs"/>
          <w:rtl/>
        </w:rPr>
      </w:pPr>
    </w:p>
    <w:p w14:paraId="4D11155A" w14:textId="77777777" w:rsidR="00000000" w:rsidRDefault="005A3897">
      <w:pPr>
        <w:pStyle w:val="a0"/>
        <w:rPr>
          <w:rFonts w:hint="cs"/>
          <w:rtl/>
        </w:rPr>
      </w:pPr>
      <w:r>
        <w:rPr>
          <w:rFonts w:hint="cs"/>
          <w:rtl/>
        </w:rPr>
        <w:t xml:space="preserve">- - לצערי, שבטוחים שזה לא. הלוואי שהיה לי הביטחון הזה. אני רוצה להגיד לך: לצערי, נכנס בו דיבוק. דיבוק </w:t>
      </w:r>
      <w:r>
        <w:rPr>
          <w:rFonts w:hint="eastAsia"/>
          <w:rtl/>
        </w:rPr>
        <w:t>–</w:t>
      </w:r>
      <w:r>
        <w:rPr>
          <w:rFonts w:hint="cs"/>
          <w:rtl/>
        </w:rPr>
        <w:t xml:space="preserve"> הכוונה היא שהאיש, ראש הממשלה, אינו יודע מה גרם לו, וה</w:t>
      </w:r>
      <w:r>
        <w:rPr>
          <w:rFonts w:hint="cs"/>
          <w:rtl/>
        </w:rPr>
        <w:t>ולך בכל כוחו לבצע.</w:t>
      </w:r>
    </w:p>
    <w:p w14:paraId="236D034D" w14:textId="77777777" w:rsidR="00000000" w:rsidRDefault="005A3897">
      <w:pPr>
        <w:pStyle w:val="af0"/>
        <w:rPr>
          <w:rtl/>
        </w:rPr>
      </w:pPr>
    </w:p>
    <w:p w14:paraId="28246024" w14:textId="77777777" w:rsidR="00000000" w:rsidRDefault="005A3897">
      <w:pPr>
        <w:pStyle w:val="af0"/>
        <w:rPr>
          <w:rtl/>
        </w:rPr>
      </w:pPr>
      <w:r>
        <w:rPr>
          <w:rtl/>
        </w:rPr>
        <w:t>אריה אלדד (האיחוד הלאומי - ישראל ביתנו):</w:t>
      </w:r>
    </w:p>
    <w:p w14:paraId="1688FD47" w14:textId="77777777" w:rsidR="00000000" w:rsidRDefault="005A3897">
      <w:pPr>
        <w:pStyle w:val="a0"/>
        <w:rPr>
          <w:rFonts w:hint="cs"/>
          <w:rtl/>
        </w:rPr>
      </w:pPr>
    </w:p>
    <w:p w14:paraId="2069491D" w14:textId="77777777" w:rsidR="00000000" w:rsidRDefault="005A3897">
      <w:pPr>
        <w:pStyle w:val="a0"/>
        <w:rPr>
          <w:rFonts w:hint="cs"/>
          <w:rtl/>
        </w:rPr>
      </w:pPr>
      <w:r>
        <w:rPr>
          <w:rFonts w:hint="cs"/>
          <w:rtl/>
        </w:rPr>
        <w:t xml:space="preserve">חבר הכנסת סלומינסקי, דיבוק זה דבר מידבק </w:t>
      </w:r>
      <w:r>
        <w:rPr>
          <w:rFonts w:hint="eastAsia"/>
          <w:rtl/>
        </w:rPr>
        <w:t>–</w:t>
      </w:r>
      <w:r>
        <w:rPr>
          <w:rFonts w:hint="cs"/>
          <w:rtl/>
        </w:rPr>
        <w:t xml:space="preserve"> תתרחקו ממנו.</w:t>
      </w:r>
    </w:p>
    <w:p w14:paraId="0226997B" w14:textId="77777777" w:rsidR="00000000" w:rsidRDefault="005A3897">
      <w:pPr>
        <w:pStyle w:val="a0"/>
        <w:rPr>
          <w:rFonts w:hint="cs"/>
          <w:rtl/>
        </w:rPr>
      </w:pPr>
    </w:p>
    <w:p w14:paraId="1DDAC326" w14:textId="77777777" w:rsidR="00000000" w:rsidRDefault="005A3897">
      <w:pPr>
        <w:pStyle w:val="af0"/>
        <w:rPr>
          <w:rtl/>
        </w:rPr>
      </w:pPr>
      <w:r>
        <w:rPr>
          <w:rFonts w:hint="eastAsia"/>
          <w:rtl/>
        </w:rPr>
        <w:t>משה</w:t>
      </w:r>
      <w:r>
        <w:rPr>
          <w:rtl/>
        </w:rPr>
        <w:t xml:space="preserve"> גפני (יהדות התורה):</w:t>
      </w:r>
    </w:p>
    <w:p w14:paraId="6C7D5CE0" w14:textId="77777777" w:rsidR="00000000" w:rsidRDefault="005A3897">
      <w:pPr>
        <w:pStyle w:val="a0"/>
        <w:rPr>
          <w:rFonts w:hint="cs"/>
          <w:rtl/>
        </w:rPr>
      </w:pPr>
    </w:p>
    <w:p w14:paraId="2060E694" w14:textId="77777777" w:rsidR="00000000" w:rsidRDefault="005A3897">
      <w:pPr>
        <w:pStyle w:val="a0"/>
        <w:rPr>
          <w:rFonts w:hint="cs"/>
          <w:rtl/>
        </w:rPr>
      </w:pPr>
      <w:r>
        <w:rPr>
          <w:rFonts w:hint="cs"/>
          <w:rtl/>
        </w:rPr>
        <w:t xml:space="preserve">אבל, חבר הכנסת ניסן סלומינסקי, אתה תומך בו </w:t>
      </w:r>
      <w:r>
        <w:rPr>
          <w:rFonts w:hint="eastAsia"/>
          <w:rtl/>
        </w:rPr>
        <w:t>–</w:t>
      </w:r>
      <w:r>
        <w:rPr>
          <w:rFonts w:hint="cs"/>
          <w:rtl/>
        </w:rPr>
        <w:t xml:space="preserve"> אתה תומך בו.</w:t>
      </w:r>
    </w:p>
    <w:p w14:paraId="407A7024" w14:textId="77777777" w:rsidR="00000000" w:rsidRDefault="005A3897">
      <w:pPr>
        <w:pStyle w:val="a0"/>
        <w:rPr>
          <w:rFonts w:hint="cs"/>
          <w:rtl/>
        </w:rPr>
      </w:pPr>
    </w:p>
    <w:p w14:paraId="342CEDA5" w14:textId="77777777" w:rsidR="00000000" w:rsidRDefault="005A3897">
      <w:pPr>
        <w:pStyle w:val="-"/>
        <w:rPr>
          <w:rtl/>
        </w:rPr>
      </w:pPr>
      <w:bookmarkStart w:id="191" w:name="FS000001068T11_10_2004_19_33_35C"/>
      <w:bookmarkEnd w:id="191"/>
      <w:r>
        <w:rPr>
          <w:rtl/>
        </w:rPr>
        <w:t>ניסן סלומינסקי (מפד"ל):</w:t>
      </w:r>
    </w:p>
    <w:p w14:paraId="3AA5A13E" w14:textId="77777777" w:rsidR="00000000" w:rsidRDefault="005A3897">
      <w:pPr>
        <w:pStyle w:val="a0"/>
        <w:rPr>
          <w:rtl/>
        </w:rPr>
      </w:pPr>
    </w:p>
    <w:p w14:paraId="7F279A3E" w14:textId="77777777" w:rsidR="00000000" w:rsidRDefault="005A3897">
      <w:pPr>
        <w:pStyle w:val="a0"/>
        <w:rPr>
          <w:rFonts w:hint="cs"/>
          <w:rtl/>
        </w:rPr>
      </w:pPr>
      <w:r>
        <w:rPr>
          <w:rFonts w:hint="cs"/>
          <w:rtl/>
        </w:rPr>
        <w:t>מי אמר לך? שמעת שאמרתי שאני ת</w:t>
      </w:r>
      <w:r>
        <w:rPr>
          <w:rFonts w:hint="cs"/>
          <w:rtl/>
        </w:rPr>
        <w:t>ומך בו?</w:t>
      </w:r>
    </w:p>
    <w:p w14:paraId="2D552ABF" w14:textId="77777777" w:rsidR="00000000" w:rsidRDefault="005A3897">
      <w:pPr>
        <w:pStyle w:val="a0"/>
        <w:rPr>
          <w:rFonts w:hint="cs"/>
          <w:rtl/>
        </w:rPr>
      </w:pPr>
    </w:p>
    <w:p w14:paraId="37559C5B" w14:textId="77777777" w:rsidR="00000000" w:rsidRDefault="005A3897">
      <w:pPr>
        <w:pStyle w:val="af0"/>
        <w:rPr>
          <w:rtl/>
        </w:rPr>
      </w:pPr>
      <w:r>
        <w:rPr>
          <w:rFonts w:hint="eastAsia"/>
          <w:rtl/>
        </w:rPr>
        <w:t>משה</w:t>
      </w:r>
      <w:r>
        <w:rPr>
          <w:rtl/>
        </w:rPr>
        <w:t xml:space="preserve"> גפני (יהדות התורה):</w:t>
      </w:r>
    </w:p>
    <w:p w14:paraId="6A5C2706" w14:textId="77777777" w:rsidR="00000000" w:rsidRDefault="005A3897">
      <w:pPr>
        <w:pStyle w:val="a0"/>
        <w:rPr>
          <w:rFonts w:hint="cs"/>
          <w:rtl/>
        </w:rPr>
      </w:pPr>
    </w:p>
    <w:p w14:paraId="6C51F475" w14:textId="77777777" w:rsidR="00000000" w:rsidRDefault="005A3897">
      <w:pPr>
        <w:pStyle w:val="a0"/>
        <w:rPr>
          <w:rFonts w:hint="cs"/>
          <w:rtl/>
        </w:rPr>
      </w:pPr>
      <w:r>
        <w:rPr>
          <w:rFonts w:hint="cs"/>
          <w:rtl/>
        </w:rPr>
        <w:t>עד עכשיו ראיתי שאתה תומך בו.</w:t>
      </w:r>
    </w:p>
    <w:p w14:paraId="1F1C2032" w14:textId="77777777" w:rsidR="00000000" w:rsidRDefault="005A3897">
      <w:pPr>
        <w:pStyle w:val="a0"/>
        <w:rPr>
          <w:rFonts w:hint="cs"/>
          <w:rtl/>
        </w:rPr>
      </w:pPr>
    </w:p>
    <w:p w14:paraId="150BE307" w14:textId="77777777" w:rsidR="00000000" w:rsidRDefault="005A3897">
      <w:pPr>
        <w:pStyle w:val="-"/>
        <w:rPr>
          <w:rFonts w:hint="cs"/>
          <w:rtl/>
        </w:rPr>
      </w:pPr>
      <w:bookmarkStart w:id="192" w:name="FS000001068T11_10_2004_19_30_30C"/>
      <w:bookmarkEnd w:id="192"/>
      <w:r>
        <w:rPr>
          <w:rtl/>
        </w:rPr>
        <w:t>ניסן סלומינסקי (מפד"ל):</w:t>
      </w:r>
    </w:p>
    <w:p w14:paraId="04113440" w14:textId="77777777" w:rsidR="00000000" w:rsidRDefault="005A3897">
      <w:pPr>
        <w:pStyle w:val="-"/>
        <w:rPr>
          <w:rFonts w:hint="cs"/>
          <w:rtl/>
        </w:rPr>
      </w:pPr>
    </w:p>
    <w:p w14:paraId="230E3147" w14:textId="77777777" w:rsidR="00000000" w:rsidRDefault="005A3897">
      <w:pPr>
        <w:pStyle w:val="a0"/>
        <w:rPr>
          <w:rFonts w:hint="cs"/>
          <w:rtl/>
        </w:rPr>
      </w:pPr>
      <w:r>
        <w:rPr>
          <w:rFonts w:hint="cs"/>
          <w:rtl/>
        </w:rPr>
        <w:t>חכה.</w:t>
      </w:r>
    </w:p>
    <w:p w14:paraId="728522D8" w14:textId="77777777" w:rsidR="00000000" w:rsidRDefault="005A3897">
      <w:pPr>
        <w:pStyle w:val="a0"/>
        <w:rPr>
          <w:rFonts w:hint="cs"/>
          <w:rtl/>
        </w:rPr>
      </w:pPr>
    </w:p>
    <w:p w14:paraId="78969F31" w14:textId="77777777" w:rsidR="00000000" w:rsidRDefault="005A3897">
      <w:pPr>
        <w:pStyle w:val="af1"/>
        <w:rPr>
          <w:rtl/>
        </w:rPr>
      </w:pPr>
      <w:r>
        <w:rPr>
          <w:rtl/>
        </w:rPr>
        <w:t>היו"ר חמי דורון:</w:t>
      </w:r>
    </w:p>
    <w:p w14:paraId="45661C34" w14:textId="77777777" w:rsidR="00000000" w:rsidRDefault="005A3897">
      <w:pPr>
        <w:pStyle w:val="a0"/>
        <w:rPr>
          <w:rtl/>
        </w:rPr>
      </w:pPr>
    </w:p>
    <w:p w14:paraId="7954C50A" w14:textId="77777777" w:rsidR="00000000" w:rsidRDefault="005A3897">
      <w:pPr>
        <w:pStyle w:val="a0"/>
        <w:rPr>
          <w:rFonts w:hint="cs"/>
          <w:rtl/>
        </w:rPr>
      </w:pPr>
      <w:r>
        <w:rPr>
          <w:rFonts w:hint="cs"/>
          <w:rtl/>
        </w:rPr>
        <w:t>חבר הכנסת סלומינסקי, אם תענה למתווכחים לא נוסיף לך את הזמן.</w:t>
      </w:r>
    </w:p>
    <w:p w14:paraId="4417FBC8" w14:textId="77777777" w:rsidR="00000000" w:rsidRDefault="005A3897">
      <w:pPr>
        <w:pStyle w:val="a0"/>
        <w:rPr>
          <w:rFonts w:hint="cs"/>
          <w:rtl/>
        </w:rPr>
      </w:pPr>
    </w:p>
    <w:p w14:paraId="6722F7E7" w14:textId="77777777" w:rsidR="00000000" w:rsidRDefault="005A3897">
      <w:pPr>
        <w:pStyle w:val="-"/>
        <w:rPr>
          <w:rtl/>
        </w:rPr>
      </w:pPr>
      <w:bookmarkStart w:id="193" w:name="FS000001068T11_10_2004_19_34_43C"/>
      <w:bookmarkEnd w:id="193"/>
      <w:r>
        <w:rPr>
          <w:rtl/>
        </w:rPr>
        <w:t>ניסן סלומינסקי (מפד"ל):</w:t>
      </w:r>
    </w:p>
    <w:p w14:paraId="438D475D" w14:textId="77777777" w:rsidR="00000000" w:rsidRDefault="005A3897">
      <w:pPr>
        <w:pStyle w:val="a0"/>
        <w:rPr>
          <w:rtl/>
        </w:rPr>
      </w:pPr>
    </w:p>
    <w:p w14:paraId="1DF78A96" w14:textId="77777777" w:rsidR="00000000" w:rsidRDefault="005A3897">
      <w:pPr>
        <w:pStyle w:val="a0"/>
        <w:rPr>
          <w:rFonts w:hint="cs"/>
          <w:rtl/>
        </w:rPr>
      </w:pPr>
      <w:r>
        <w:rPr>
          <w:rFonts w:hint="cs"/>
          <w:rtl/>
        </w:rPr>
        <w:t>זה מושב הכנסת המשונה ביותר אי-פעם. זה מושב הכנסת של מפלגת</w:t>
      </w:r>
      <w:r>
        <w:rPr>
          <w:rFonts w:hint="cs"/>
          <w:rtl/>
        </w:rPr>
        <w:t xml:space="preserve"> השלטון, שבה ראש הממשלה הולך הפוך מהמצביעים שלו. הוא לא יכול להגיד: אני לא יודע מה המצביעים אומרים, כי עשו מפקד והמצביעים אמרו את דברם ברוב עצום </w:t>
      </w:r>
      <w:r>
        <w:rPr>
          <w:rFonts w:hint="eastAsia"/>
          <w:rtl/>
        </w:rPr>
        <w:t>–</w:t>
      </w:r>
      <w:r>
        <w:rPr>
          <w:rFonts w:hint="cs"/>
          <w:rtl/>
        </w:rPr>
        <w:t xml:space="preserve"> נגד, והוא הולך בעד. הוא הולך נגד מרכז מפלגתו ונגד הוועידה. הוא הולך נגד חברי הכנסת שלו ונגד השרים, והוא הולך </w:t>
      </w:r>
      <w:r>
        <w:rPr>
          <w:rFonts w:hint="cs"/>
          <w:rtl/>
        </w:rPr>
        <w:t xml:space="preserve">להוביל כשהוא מסתמך על האופוזיציה </w:t>
      </w:r>
      <w:r>
        <w:rPr>
          <w:rFonts w:hint="eastAsia"/>
          <w:rtl/>
        </w:rPr>
        <w:t>–</w:t>
      </w:r>
      <w:r>
        <w:rPr>
          <w:rFonts w:hint="cs"/>
          <w:rtl/>
        </w:rPr>
        <w:t xml:space="preserve"> על חבר הכנסת אורון ועל אחרים. עליהם הוא הולך להסתמך כדי להעביר תהליך היסטורי בניגוד לדעת מפלגתו. הרי זה משהו מטורף, לא היה דבר כזה במדינה.</w:t>
      </w:r>
    </w:p>
    <w:p w14:paraId="3C8C6121" w14:textId="77777777" w:rsidR="00000000" w:rsidRDefault="005A3897">
      <w:pPr>
        <w:pStyle w:val="a0"/>
        <w:rPr>
          <w:rFonts w:hint="cs"/>
          <w:rtl/>
        </w:rPr>
      </w:pPr>
    </w:p>
    <w:p w14:paraId="7076F126" w14:textId="77777777" w:rsidR="00000000" w:rsidRDefault="005A3897">
      <w:pPr>
        <w:pStyle w:val="af0"/>
        <w:rPr>
          <w:rtl/>
        </w:rPr>
      </w:pPr>
      <w:r>
        <w:rPr>
          <w:rFonts w:hint="eastAsia"/>
          <w:rtl/>
        </w:rPr>
        <w:t>חיים</w:t>
      </w:r>
      <w:r>
        <w:rPr>
          <w:rtl/>
        </w:rPr>
        <w:t xml:space="preserve"> אורון (יחד):</w:t>
      </w:r>
    </w:p>
    <w:p w14:paraId="1E0E278F" w14:textId="77777777" w:rsidR="00000000" w:rsidRDefault="005A3897">
      <w:pPr>
        <w:pStyle w:val="a0"/>
        <w:rPr>
          <w:rFonts w:hint="cs"/>
          <w:rtl/>
        </w:rPr>
      </w:pPr>
    </w:p>
    <w:p w14:paraId="20104A08" w14:textId="77777777" w:rsidR="00000000" w:rsidRDefault="005A3897">
      <w:pPr>
        <w:pStyle w:val="a0"/>
        <w:rPr>
          <w:rFonts w:hint="cs"/>
          <w:rtl/>
        </w:rPr>
      </w:pPr>
      <w:r>
        <w:rPr>
          <w:rFonts w:hint="cs"/>
          <w:rtl/>
        </w:rPr>
        <w:t>כל הוויתורים נעשו כך. לבגין לא היה רוב בהצבעה על סיני, כי התנג</w:t>
      </w:r>
      <w:r>
        <w:rPr>
          <w:rFonts w:hint="cs"/>
          <w:rtl/>
        </w:rPr>
        <w:t>דתם.</w:t>
      </w:r>
    </w:p>
    <w:p w14:paraId="2BF4C769" w14:textId="77777777" w:rsidR="00000000" w:rsidRDefault="005A3897">
      <w:pPr>
        <w:pStyle w:val="a0"/>
        <w:rPr>
          <w:rFonts w:hint="cs"/>
          <w:rtl/>
        </w:rPr>
      </w:pPr>
    </w:p>
    <w:p w14:paraId="6892CAF4" w14:textId="77777777" w:rsidR="00000000" w:rsidRDefault="005A3897">
      <w:pPr>
        <w:pStyle w:val="-"/>
        <w:rPr>
          <w:rtl/>
        </w:rPr>
      </w:pPr>
      <w:bookmarkStart w:id="194" w:name="FS000001068T11_10_2004_19_40_38C"/>
      <w:bookmarkEnd w:id="194"/>
      <w:r>
        <w:rPr>
          <w:rtl/>
        </w:rPr>
        <w:t>ניסן סלומינסקי (מפד"ל):</w:t>
      </w:r>
    </w:p>
    <w:p w14:paraId="6280DB3D" w14:textId="77777777" w:rsidR="00000000" w:rsidRDefault="005A3897">
      <w:pPr>
        <w:pStyle w:val="a0"/>
        <w:rPr>
          <w:rtl/>
        </w:rPr>
      </w:pPr>
    </w:p>
    <w:p w14:paraId="0467A2E2" w14:textId="77777777" w:rsidR="00000000" w:rsidRDefault="005A3897">
      <w:pPr>
        <w:pStyle w:val="a0"/>
        <w:rPr>
          <w:rFonts w:hint="cs"/>
          <w:rtl/>
        </w:rPr>
      </w:pPr>
      <w:r>
        <w:rPr>
          <w:rFonts w:hint="cs"/>
          <w:rtl/>
        </w:rPr>
        <w:t>לא, אני מדבר על מפלגתו.</w:t>
      </w:r>
    </w:p>
    <w:p w14:paraId="16E064E9" w14:textId="77777777" w:rsidR="00000000" w:rsidRDefault="005A3897">
      <w:pPr>
        <w:pStyle w:val="a0"/>
        <w:rPr>
          <w:rFonts w:hint="cs"/>
          <w:rtl/>
        </w:rPr>
      </w:pPr>
    </w:p>
    <w:p w14:paraId="398C09F3" w14:textId="77777777" w:rsidR="00000000" w:rsidRDefault="005A3897">
      <w:pPr>
        <w:pStyle w:val="af0"/>
        <w:rPr>
          <w:rtl/>
        </w:rPr>
      </w:pPr>
      <w:r>
        <w:rPr>
          <w:rFonts w:hint="eastAsia"/>
          <w:rtl/>
        </w:rPr>
        <w:t>חיים</w:t>
      </w:r>
      <w:r>
        <w:rPr>
          <w:rtl/>
        </w:rPr>
        <w:t xml:space="preserve"> אורון (יחד):</w:t>
      </w:r>
    </w:p>
    <w:p w14:paraId="4C6677CF" w14:textId="77777777" w:rsidR="00000000" w:rsidRDefault="005A3897">
      <w:pPr>
        <w:pStyle w:val="a0"/>
        <w:rPr>
          <w:rFonts w:hint="cs"/>
          <w:rtl/>
        </w:rPr>
      </w:pPr>
    </w:p>
    <w:p w14:paraId="120F1373" w14:textId="77777777" w:rsidR="00000000" w:rsidRDefault="005A3897">
      <w:pPr>
        <w:pStyle w:val="a0"/>
        <w:rPr>
          <w:rFonts w:hint="cs"/>
          <w:rtl/>
        </w:rPr>
      </w:pPr>
      <w:r>
        <w:rPr>
          <w:rFonts w:hint="cs"/>
          <w:rtl/>
        </w:rPr>
        <w:t>בתוך מפלגתו הוא היה במיעוט.</w:t>
      </w:r>
    </w:p>
    <w:p w14:paraId="6769CEAF" w14:textId="77777777" w:rsidR="00000000" w:rsidRDefault="005A3897">
      <w:pPr>
        <w:pStyle w:val="a0"/>
        <w:rPr>
          <w:rFonts w:hint="cs"/>
          <w:rtl/>
        </w:rPr>
      </w:pPr>
    </w:p>
    <w:p w14:paraId="612AFA58" w14:textId="77777777" w:rsidR="00000000" w:rsidRDefault="005A3897">
      <w:pPr>
        <w:pStyle w:val="af1"/>
        <w:rPr>
          <w:rtl/>
        </w:rPr>
      </w:pPr>
      <w:r>
        <w:rPr>
          <w:rtl/>
        </w:rPr>
        <w:t>היו"ר חמי דורון:</w:t>
      </w:r>
    </w:p>
    <w:p w14:paraId="48D2FBF4" w14:textId="77777777" w:rsidR="00000000" w:rsidRDefault="005A3897">
      <w:pPr>
        <w:pStyle w:val="a0"/>
        <w:rPr>
          <w:rtl/>
        </w:rPr>
      </w:pPr>
    </w:p>
    <w:p w14:paraId="61188E63" w14:textId="77777777" w:rsidR="00000000" w:rsidRDefault="005A3897">
      <w:pPr>
        <w:pStyle w:val="a0"/>
        <w:rPr>
          <w:rFonts w:hint="cs"/>
          <w:rtl/>
        </w:rPr>
      </w:pPr>
      <w:r>
        <w:rPr>
          <w:rFonts w:hint="cs"/>
          <w:rtl/>
        </w:rPr>
        <w:t>חבר הכנסת אורון, לחבר הכנסת סלומינסקי לא יהיה זמן עודף. לכן, אני מבקש - - -</w:t>
      </w:r>
    </w:p>
    <w:p w14:paraId="061B6880" w14:textId="77777777" w:rsidR="00000000" w:rsidRDefault="005A3897">
      <w:pPr>
        <w:pStyle w:val="a0"/>
        <w:rPr>
          <w:rFonts w:hint="cs"/>
          <w:rtl/>
        </w:rPr>
      </w:pPr>
    </w:p>
    <w:p w14:paraId="6484A5A1" w14:textId="77777777" w:rsidR="00000000" w:rsidRDefault="005A3897">
      <w:pPr>
        <w:pStyle w:val="-"/>
        <w:rPr>
          <w:rtl/>
        </w:rPr>
      </w:pPr>
      <w:bookmarkStart w:id="195" w:name="FS000001068T11_10_2004_19_41_03C"/>
      <w:bookmarkEnd w:id="195"/>
      <w:r>
        <w:rPr>
          <w:rtl/>
        </w:rPr>
        <w:t>ניסן סלומינסקי (מפד"ל):</w:t>
      </w:r>
    </w:p>
    <w:p w14:paraId="4FD2F4FE" w14:textId="77777777" w:rsidR="00000000" w:rsidRDefault="005A3897">
      <w:pPr>
        <w:pStyle w:val="a0"/>
        <w:rPr>
          <w:rtl/>
        </w:rPr>
      </w:pPr>
    </w:p>
    <w:p w14:paraId="6B0D9681" w14:textId="77777777" w:rsidR="00000000" w:rsidRDefault="005A3897">
      <w:pPr>
        <w:pStyle w:val="a0"/>
        <w:rPr>
          <w:rFonts w:hint="cs"/>
          <w:rtl/>
        </w:rPr>
      </w:pPr>
      <w:r>
        <w:rPr>
          <w:rFonts w:hint="cs"/>
          <w:rtl/>
        </w:rPr>
        <w:t>בכל אופן, אני אומר שהתוכנית הזאת</w:t>
      </w:r>
      <w:r>
        <w:rPr>
          <w:rFonts w:hint="cs"/>
          <w:rtl/>
        </w:rPr>
        <w:t xml:space="preserve"> היא תוכנית </w:t>
      </w:r>
      <w:r>
        <w:rPr>
          <w:rFonts w:hint="eastAsia"/>
          <w:rtl/>
        </w:rPr>
        <w:t>–</w:t>
      </w:r>
      <w:r>
        <w:rPr>
          <w:rFonts w:hint="cs"/>
          <w:rtl/>
        </w:rPr>
        <w:t xml:space="preserve"> אינני רוצה להגיד שהיא מטורפת, כי אחר כך יגידו שזו הסתה וכו', ואני לא רוצה להיכנס למסגרות האלה </w:t>
      </w:r>
      <w:r>
        <w:rPr>
          <w:rFonts w:hint="eastAsia"/>
          <w:rtl/>
        </w:rPr>
        <w:t>–</w:t>
      </w:r>
      <w:r>
        <w:rPr>
          <w:rFonts w:hint="cs"/>
          <w:rtl/>
        </w:rPr>
        <w:t xml:space="preserve"> אבל לפחות אם היה ראש הממשלה אומר, אתם יודעים מה? אני בצער - כמו שהוא אומר כאן </w:t>
      </w:r>
      <w:r>
        <w:rPr>
          <w:rFonts w:hint="eastAsia"/>
          <w:rtl/>
        </w:rPr>
        <w:t>–</w:t>
      </w:r>
      <w:r>
        <w:rPr>
          <w:rFonts w:hint="cs"/>
          <w:rtl/>
        </w:rPr>
        <w:t xml:space="preserve"> כמעט נתתי לו, כשהוא מזיל דמעות. הוא כל כך משבח אותם וכו'. אם כך, מ</w:t>
      </w:r>
      <w:r>
        <w:rPr>
          <w:rFonts w:hint="cs"/>
          <w:rtl/>
        </w:rPr>
        <w:t xml:space="preserve">ה אתה הולך לפנות אותם? למה? </w:t>
      </w:r>
    </w:p>
    <w:p w14:paraId="0353B1BA" w14:textId="77777777" w:rsidR="00000000" w:rsidRDefault="005A3897">
      <w:pPr>
        <w:pStyle w:val="a0"/>
        <w:rPr>
          <w:rFonts w:hint="cs"/>
          <w:rtl/>
        </w:rPr>
      </w:pPr>
    </w:p>
    <w:p w14:paraId="3CD5DE8C" w14:textId="77777777" w:rsidR="00000000" w:rsidRDefault="005A3897">
      <w:pPr>
        <w:pStyle w:val="a0"/>
        <w:rPr>
          <w:rFonts w:hint="cs"/>
          <w:rtl/>
        </w:rPr>
      </w:pPr>
      <w:r>
        <w:rPr>
          <w:rFonts w:hint="cs"/>
          <w:rtl/>
        </w:rPr>
        <w:t xml:space="preserve">אם היית בא ואומר, אתם יודעים מה? בזכות זה אני מביא את השלום </w:t>
      </w:r>
      <w:r>
        <w:rPr>
          <w:rFonts w:hint="eastAsia"/>
          <w:rtl/>
        </w:rPr>
        <w:t>–</w:t>
      </w:r>
      <w:r>
        <w:rPr>
          <w:rFonts w:hint="cs"/>
          <w:rtl/>
        </w:rPr>
        <w:t xml:space="preserve"> מה שעשה בגין </w:t>
      </w:r>
      <w:r>
        <w:rPr>
          <w:rFonts w:hint="eastAsia"/>
          <w:rtl/>
        </w:rPr>
        <w:t>–</w:t>
      </w:r>
      <w:r>
        <w:rPr>
          <w:rFonts w:hint="cs"/>
          <w:rtl/>
        </w:rPr>
        <w:t xml:space="preserve"> אני יכול לחלוק עליו, אבל אני יכול להבין מהי הסברה שלו, מה ההווה אמינא שלו, מה דוחף אותו. הוא רוצה להביא לעם שלום. העם רוצה שלום, והוא מוכן לקרוע את ע</w:t>
      </w:r>
      <w:r>
        <w:rPr>
          <w:rFonts w:hint="cs"/>
          <w:rtl/>
        </w:rPr>
        <w:t xml:space="preserve">צמו ואת לבו </w:t>
      </w:r>
      <w:r>
        <w:rPr>
          <w:rFonts w:hint="eastAsia"/>
          <w:rtl/>
        </w:rPr>
        <w:t xml:space="preserve">– </w:t>
      </w:r>
      <w:r>
        <w:rPr>
          <w:rFonts w:hint="cs"/>
          <w:rtl/>
        </w:rPr>
        <w:t xml:space="preserve">ולפנות. אבל הוא אומר: לא, שלום אין </w:t>
      </w:r>
      <w:r>
        <w:rPr>
          <w:rFonts w:hint="eastAsia"/>
          <w:rtl/>
        </w:rPr>
        <w:t>–</w:t>
      </w:r>
      <w:r>
        <w:rPr>
          <w:rFonts w:hint="cs"/>
          <w:rtl/>
        </w:rPr>
        <w:t xml:space="preserve"> הוא לא מדבר אתם. הם אפילו מתנגדים. </w:t>
      </w:r>
    </w:p>
    <w:p w14:paraId="73C7809E" w14:textId="77777777" w:rsidR="00000000" w:rsidRDefault="005A3897">
      <w:pPr>
        <w:pStyle w:val="a0"/>
        <w:rPr>
          <w:rFonts w:hint="cs"/>
          <w:rtl/>
        </w:rPr>
      </w:pPr>
    </w:p>
    <w:p w14:paraId="479E237C" w14:textId="77777777" w:rsidR="00000000" w:rsidRDefault="005A3897">
      <w:pPr>
        <w:pStyle w:val="a0"/>
        <w:rPr>
          <w:rFonts w:hint="cs"/>
          <w:rtl/>
        </w:rPr>
      </w:pPr>
      <w:r>
        <w:rPr>
          <w:rFonts w:hint="cs"/>
          <w:rtl/>
        </w:rPr>
        <w:t xml:space="preserve">מילא אם הוא היה אומר, אתם יודעים מה? אני לא מביא שלום, אבל אני מביא ביטחון. גם ביטחון הוא לא מביא </w:t>
      </w:r>
      <w:r>
        <w:rPr>
          <w:rFonts w:hint="eastAsia"/>
          <w:rtl/>
        </w:rPr>
        <w:t>–</w:t>
      </w:r>
      <w:r>
        <w:rPr>
          <w:rFonts w:hint="cs"/>
          <w:rtl/>
        </w:rPr>
        <w:t xml:space="preserve"> הוא אומר במפורש שזה יהיה תחת אש, וצה"ל כולו מתארגן כדי שברגע שיפונו </w:t>
      </w:r>
      <w:r>
        <w:rPr>
          <w:rFonts w:hint="cs"/>
          <w:rtl/>
        </w:rPr>
        <w:t xml:space="preserve">היישובים לא יירו "קסאמים" או כל מיני פצמ"רים כדי חס ושלום להרוג את החיילים ואת המתפנים יחד. הוא יודע שזה יהיה תחת אש. הוא יודע שתקום שם מדינת טרור. אנחנו רואים מה קורה שם כשצה"ל עוד נמצא באזור </w:t>
      </w:r>
      <w:r>
        <w:rPr>
          <w:rFonts w:hint="eastAsia"/>
          <w:rtl/>
        </w:rPr>
        <w:t>–</w:t>
      </w:r>
      <w:r>
        <w:rPr>
          <w:rFonts w:hint="cs"/>
          <w:rtl/>
        </w:rPr>
        <w:t xml:space="preserve"> הם הפכו את כל האזור למדינת טרור. כשבכלל יצאו משם זאת תהיה מדי</w:t>
      </w:r>
      <w:r>
        <w:rPr>
          <w:rFonts w:hint="cs"/>
          <w:rtl/>
        </w:rPr>
        <w:t xml:space="preserve">נת טרור </w:t>
      </w:r>
      <w:r>
        <w:rPr>
          <w:rFonts w:hint="eastAsia"/>
          <w:rtl/>
        </w:rPr>
        <w:t>–</w:t>
      </w:r>
      <w:r>
        <w:rPr>
          <w:rFonts w:hint="cs"/>
          <w:rtl/>
        </w:rPr>
        <w:t xml:space="preserve"> אז הוא גם לא מביא ביטחון. מה הוא כן מביא? </w:t>
      </w:r>
      <w:r>
        <w:rPr>
          <w:rFonts w:hint="eastAsia"/>
          <w:rtl/>
        </w:rPr>
        <w:t>–</w:t>
      </w:r>
      <w:r>
        <w:rPr>
          <w:rFonts w:hint="cs"/>
          <w:rtl/>
        </w:rPr>
        <w:t xml:space="preserve"> שום דבר. </w:t>
      </w:r>
    </w:p>
    <w:p w14:paraId="18C43014" w14:textId="77777777" w:rsidR="00000000" w:rsidRDefault="005A3897">
      <w:pPr>
        <w:pStyle w:val="a0"/>
        <w:rPr>
          <w:rFonts w:hint="cs"/>
          <w:rtl/>
        </w:rPr>
      </w:pPr>
    </w:p>
    <w:p w14:paraId="3975358D" w14:textId="77777777" w:rsidR="00000000" w:rsidRDefault="005A3897">
      <w:pPr>
        <w:pStyle w:val="a0"/>
        <w:rPr>
          <w:rFonts w:hint="cs"/>
          <w:rtl/>
        </w:rPr>
      </w:pPr>
      <w:r>
        <w:rPr>
          <w:rFonts w:hint="cs"/>
          <w:rtl/>
        </w:rPr>
        <w:t>אף אחד לא מצליח להבין. הדבר היחיד שהוא אומר זה שהוא ירצה את אומות העולם ויהיה לו שקט 20 שנה. הרי כולם צוחקים מזה. לא ייתנו לו שקט יותר משבוע. אחרי שבוע יגידו: אה, הוכחת לנו שאפשר לפנות בלי לק</w:t>
      </w:r>
      <w:r>
        <w:rPr>
          <w:rFonts w:hint="cs"/>
          <w:rtl/>
        </w:rPr>
        <w:t xml:space="preserve">בל שום תמורה </w:t>
      </w:r>
      <w:r>
        <w:rPr>
          <w:rFonts w:hint="eastAsia"/>
          <w:rtl/>
        </w:rPr>
        <w:t>–</w:t>
      </w:r>
      <w:r>
        <w:rPr>
          <w:rFonts w:hint="cs"/>
          <w:rtl/>
        </w:rPr>
        <w:t xml:space="preserve"> תמשיך הלאה, ביהודה ושומרון. הוא לא מביא כלום.</w:t>
      </w:r>
    </w:p>
    <w:p w14:paraId="6094243C" w14:textId="77777777" w:rsidR="00000000" w:rsidRDefault="005A3897">
      <w:pPr>
        <w:pStyle w:val="a0"/>
        <w:rPr>
          <w:rFonts w:hint="cs"/>
          <w:rtl/>
        </w:rPr>
      </w:pPr>
    </w:p>
    <w:p w14:paraId="2E3EEC9D" w14:textId="77777777" w:rsidR="00000000" w:rsidRDefault="005A3897">
      <w:pPr>
        <w:pStyle w:val="a0"/>
        <w:rPr>
          <w:rFonts w:hint="cs"/>
          <w:rtl/>
        </w:rPr>
      </w:pPr>
      <w:r>
        <w:rPr>
          <w:rFonts w:hint="cs"/>
          <w:rtl/>
        </w:rPr>
        <w:t>אני רוצה רק להגיד שפה - -</w:t>
      </w:r>
    </w:p>
    <w:p w14:paraId="3F07FC35" w14:textId="77777777" w:rsidR="00000000" w:rsidRDefault="005A3897">
      <w:pPr>
        <w:pStyle w:val="a0"/>
        <w:rPr>
          <w:rFonts w:hint="cs"/>
          <w:rtl/>
        </w:rPr>
      </w:pPr>
    </w:p>
    <w:p w14:paraId="3063476F" w14:textId="77777777" w:rsidR="00000000" w:rsidRDefault="005A3897">
      <w:pPr>
        <w:pStyle w:val="af0"/>
        <w:rPr>
          <w:rtl/>
        </w:rPr>
      </w:pPr>
      <w:r>
        <w:rPr>
          <w:rFonts w:hint="eastAsia"/>
          <w:rtl/>
        </w:rPr>
        <w:t>משה</w:t>
      </w:r>
      <w:r>
        <w:rPr>
          <w:rtl/>
        </w:rPr>
        <w:t xml:space="preserve"> גפני (יהדות התורה):</w:t>
      </w:r>
    </w:p>
    <w:p w14:paraId="6BB8406B" w14:textId="77777777" w:rsidR="00000000" w:rsidRDefault="005A3897">
      <w:pPr>
        <w:pStyle w:val="a0"/>
        <w:rPr>
          <w:rFonts w:hint="cs"/>
          <w:rtl/>
        </w:rPr>
      </w:pPr>
    </w:p>
    <w:p w14:paraId="168C3392" w14:textId="77777777" w:rsidR="00000000" w:rsidRDefault="005A3897">
      <w:pPr>
        <w:pStyle w:val="a0"/>
        <w:rPr>
          <w:rFonts w:hint="cs"/>
          <w:rtl/>
        </w:rPr>
      </w:pPr>
      <w:r>
        <w:rPr>
          <w:rFonts w:hint="cs"/>
          <w:rtl/>
        </w:rPr>
        <w:t>אבל, חבר הכנסת ניסן סלומינסקי, אתה תומך בו.</w:t>
      </w:r>
    </w:p>
    <w:p w14:paraId="1BA334B1" w14:textId="77777777" w:rsidR="00000000" w:rsidRDefault="005A3897">
      <w:pPr>
        <w:pStyle w:val="a0"/>
        <w:rPr>
          <w:rFonts w:hint="cs"/>
          <w:rtl/>
        </w:rPr>
      </w:pPr>
    </w:p>
    <w:p w14:paraId="5F293D2B" w14:textId="77777777" w:rsidR="00000000" w:rsidRDefault="005A3897">
      <w:pPr>
        <w:pStyle w:val="-"/>
        <w:rPr>
          <w:rtl/>
        </w:rPr>
      </w:pPr>
      <w:bookmarkStart w:id="196" w:name="FS000001068T11_10_2004_19_30_31C"/>
      <w:bookmarkEnd w:id="196"/>
      <w:r>
        <w:rPr>
          <w:rtl/>
        </w:rPr>
        <w:t>ניסן סלומינסקי (מפד"ל):</w:t>
      </w:r>
    </w:p>
    <w:p w14:paraId="4C1C96C7" w14:textId="77777777" w:rsidR="00000000" w:rsidRDefault="005A3897">
      <w:pPr>
        <w:pStyle w:val="a0"/>
        <w:rPr>
          <w:rFonts w:hint="cs"/>
          <w:rtl/>
        </w:rPr>
      </w:pPr>
    </w:p>
    <w:p w14:paraId="7FD1294E" w14:textId="77777777" w:rsidR="00000000" w:rsidRDefault="005A3897">
      <w:pPr>
        <w:pStyle w:val="a0"/>
        <w:rPr>
          <w:rFonts w:hint="cs"/>
          <w:rtl/>
        </w:rPr>
      </w:pPr>
      <w:r>
        <w:rPr>
          <w:rFonts w:hint="cs"/>
          <w:rtl/>
        </w:rPr>
        <w:t>- - במקרה הזה, זה יותר גרוע. הוא הולך לעשות מהלך קשה כל כך של פינוי יהוד</w:t>
      </w:r>
      <w:r>
        <w:rPr>
          <w:rFonts w:hint="cs"/>
          <w:rtl/>
        </w:rPr>
        <w:t>ים ופינוי יישובים, שזה משהו נורא. מצד שני, הוא גם הולך לעשות זאת בדרך הכי אנטי-דמוקרטית שרק אפשר. הייתי קורא לזה מעין מעשה של דיקטטור.</w:t>
      </w:r>
    </w:p>
    <w:p w14:paraId="162A8D73" w14:textId="77777777" w:rsidR="00000000" w:rsidRDefault="005A3897">
      <w:pPr>
        <w:pStyle w:val="a0"/>
        <w:rPr>
          <w:rFonts w:hint="cs"/>
          <w:rtl/>
        </w:rPr>
      </w:pPr>
    </w:p>
    <w:p w14:paraId="79812ED8" w14:textId="77777777" w:rsidR="00000000" w:rsidRDefault="005A3897">
      <w:pPr>
        <w:pStyle w:val="af0"/>
        <w:rPr>
          <w:rtl/>
        </w:rPr>
      </w:pPr>
      <w:r>
        <w:rPr>
          <w:rFonts w:hint="eastAsia"/>
          <w:rtl/>
        </w:rPr>
        <w:t>משה</w:t>
      </w:r>
      <w:r>
        <w:rPr>
          <w:rtl/>
        </w:rPr>
        <w:t xml:space="preserve"> גפני (יהדות התורה):</w:t>
      </w:r>
    </w:p>
    <w:p w14:paraId="6BEF0BE7" w14:textId="77777777" w:rsidR="00000000" w:rsidRDefault="005A3897">
      <w:pPr>
        <w:pStyle w:val="a0"/>
        <w:rPr>
          <w:rFonts w:hint="cs"/>
          <w:rtl/>
        </w:rPr>
      </w:pPr>
    </w:p>
    <w:p w14:paraId="4CA88B70" w14:textId="77777777" w:rsidR="00000000" w:rsidRDefault="005A3897">
      <w:pPr>
        <w:pStyle w:val="a0"/>
        <w:rPr>
          <w:rFonts w:hint="cs"/>
          <w:rtl/>
        </w:rPr>
      </w:pPr>
      <w:r>
        <w:rPr>
          <w:rFonts w:hint="cs"/>
          <w:rtl/>
        </w:rPr>
        <w:t>אבל אתה עושה את זה. את זה אתה עושה.</w:t>
      </w:r>
    </w:p>
    <w:p w14:paraId="78FA1E87" w14:textId="77777777" w:rsidR="00000000" w:rsidRDefault="005A3897">
      <w:pPr>
        <w:pStyle w:val="a0"/>
        <w:rPr>
          <w:rFonts w:hint="cs"/>
          <w:rtl/>
        </w:rPr>
      </w:pPr>
    </w:p>
    <w:p w14:paraId="2E720EE4" w14:textId="77777777" w:rsidR="00000000" w:rsidRDefault="005A3897">
      <w:pPr>
        <w:pStyle w:val="-"/>
        <w:rPr>
          <w:rtl/>
        </w:rPr>
      </w:pPr>
      <w:bookmarkStart w:id="197" w:name="FS000001068T11_10_2004_19_49_16C"/>
      <w:bookmarkEnd w:id="197"/>
      <w:r>
        <w:rPr>
          <w:rtl/>
        </w:rPr>
        <w:t>ניסן סלומינסקי (מפד"ל):</w:t>
      </w:r>
    </w:p>
    <w:p w14:paraId="68B1FF64" w14:textId="77777777" w:rsidR="00000000" w:rsidRDefault="005A3897">
      <w:pPr>
        <w:pStyle w:val="a0"/>
        <w:rPr>
          <w:rtl/>
        </w:rPr>
      </w:pPr>
    </w:p>
    <w:p w14:paraId="0F9F92DF" w14:textId="77777777" w:rsidR="00000000" w:rsidRDefault="005A3897">
      <w:pPr>
        <w:pStyle w:val="a0"/>
        <w:rPr>
          <w:rFonts w:hint="cs"/>
          <w:rtl/>
        </w:rPr>
      </w:pPr>
      <w:r>
        <w:rPr>
          <w:rFonts w:hint="cs"/>
          <w:rtl/>
        </w:rPr>
        <w:t xml:space="preserve">כלומר, הוא נסע לארצות-הברית </w:t>
      </w:r>
      <w:r>
        <w:rPr>
          <w:rFonts w:hint="eastAsia"/>
          <w:rtl/>
        </w:rPr>
        <w:t>–</w:t>
      </w:r>
      <w:r>
        <w:rPr>
          <w:rFonts w:hint="cs"/>
          <w:rtl/>
        </w:rPr>
        <w:t xml:space="preserve"> בלי</w:t>
      </w:r>
      <w:r>
        <w:rPr>
          <w:rFonts w:hint="cs"/>
          <w:rtl/>
        </w:rPr>
        <w:t xml:space="preserve"> סמכות או רשות </w:t>
      </w:r>
      <w:r>
        <w:rPr>
          <w:rFonts w:hint="eastAsia"/>
          <w:rtl/>
        </w:rPr>
        <w:t>–</w:t>
      </w:r>
      <w:r>
        <w:rPr>
          <w:rFonts w:hint="cs"/>
          <w:rtl/>
        </w:rPr>
        <w:t xml:space="preserve"> כדי לשכנע את בוש. 19 פעם נסע דובי וייסגלס לשכנע את בוש, שלא רצה בתוכנית, ואחר כך הוא בא לממשלה ואומר: חבר'ה, עכשיו אתם מוכרחים להצביע בעד, כי אחרת נקלקל את היחסים עם בוש. כשהוא רואה שאין לו רוב בממשלה, הוא מפטר שרים. כך הוא מתקדם בכל התהלי</w:t>
      </w:r>
      <w:r>
        <w:rPr>
          <w:rFonts w:hint="cs"/>
          <w:rtl/>
        </w:rPr>
        <w:t xml:space="preserve">ך. עד היום הוא לא העביר שום החלטה על זה. אין שום החלטה על פינוי; אין שום החלטה על תשלום; אין כלום: לא בממשלה ולא בכנסת. הוא כבר הולך כאילו הכול גמור. הכול בהליך אנטי-דמוקרטי. כלומר, כשחובר למהלך כל כך קשה תהליך שהציבור, לפחות, מרגיש שהוא אנטי-דמוקרטי </w:t>
      </w:r>
      <w:r>
        <w:rPr>
          <w:rFonts w:hint="eastAsia"/>
          <w:rtl/>
        </w:rPr>
        <w:t>–</w:t>
      </w:r>
      <w:r>
        <w:rPr>
          <w:rFonts w:hint="cs"/>
          <w:rtl/>
        </w:rPr>
        <w:t xml:space="preserve"> חיב</w:t>
      </w:r>
      <w:r>
        <w:rPr>
          <w:rFonts w:hint="cs"/>
          <w:rtl/>
        </w:rPr>
        <w:t>ור של שני הדברים האלה הוא קטלני.</w:t>
      </w:r>
    </w:p>
    <w:p w14:paraId="77D22BEE" w14:textId="77777777" w:rsidR="00000000" w:rsidRDefault="005A3897">
      <w:pPr>
        <w:pStyle w:val="a0"/>
        <w:rPr>
          <w:rFonts w:hint="cs"/>
          <w:rtl/>
        </w:rPr>
      </w:pPr>
    </w:p>
    <w:p w14:paraId="54EC4F22" w14:textId="77777777" w:rsidR="00000000" w:rsidRDefault="005A3897">
      <w:pPr>
        <w:pStyle w:val="a0"/>
        <w:rPr>
          <w:rFonts w:hint="cs"/>
          <w:rtl/>
        </w:rPr>
      </w:pPr>
      <w:r>
        <w:rPr>
          <w:rFonts w:hint="cs"/>
          <w:rtl/>
        </w:rPr>
        <w:t xml:space="preserve">לכן אנחנו פונים ומתחננים אל ראש הממשלה, ואומרים: אם אתה הולך לעשות את הדבר הזה, לפחות קודם כול תעשה את זה דמוקרטי. לך למשאל עם הדורש רוב מיוחס. לך תשאל את הציבור ותקבל לפחות את האישור </w:t>
      </w:r>
      <w:r>
        <w:rPr>
          <w:rFonts w:hint="eastAsia"/>
          <w:rtl/>
        </w:rPr>
        <w:t>–</w:t>
      </w:r>
      <w:r>
        <w:rPr>
          <w:rFonts w:hint="cs"/>
          <w:rtl/>
        </w:rPr>
        <w:t xml:space="preserve"> או שלא תקבל.</w:t>
      </w:r>
    </w:p>
    <w:p w14:paraId="08A4A6FE" w14:textId="77777777" w:rsidR="00000000" w:rsidRDefault="005A3897">
      <w:pPr>
        <w:pStyle w:val="a0"/>
        <w:rPr>
          <w:rFonts w:hint="cs"/>
          <w:rtl/>
        </w:rPr>
      </w:pPr>
    </w:p>
    <w:p w14:paraId="2FA7175F" w14:textId="77777777" w:rsidR="00000000" w:rsidRDefault="005A3897">
      <w:pPr>
        <w:pStyle w:val="a0"/>
        <w:rPr>
          <w:rFonts w:hint="cs"/>
          <w:rtl/>
        </w:rPr>
      </w:pPr>
      <w:r>
        <w:rPr>
          <w:rFonts w:hint="cs"/>
          <w:rtl/>
        </w:rPr>
        <w:t>בכל מקרה, אף שראש הממש</w:t>
      </w:r>
      <w:r>
        <w:rPr>
          <w:rFonts w:hint="cs"/>
          <w:rtl/>
        </w:rPr>
        <w:t xml:space="preserve">לה לא העלה את הנושא של ההתנתקות על סדר-היום של הכנסת, ולא את מפת הדרכים, מספיק שהוא הזכיר זאת כדי שמפלגתי שלי, לפחות </w:t>
      </w:r>
      <w:r>
        <w:rPr>
          <w:rFonts w:hint="eastAsia"/>
          <w:rtl/>
        </w:rPr>
        <w:t>–</w:t>
      </w:r>
      <w:r>
        <w:rPr>
          <w:rFonts w:hint="cs"/>
          <w:rtl/>
        </w:rPr>
        <w:t xml:space="preserve"> כרגע אנחנו עדיין בדיונים </w:t>
      </w:r>
      <w:r>
        <w:rPr>
          <w:rFonts w:hint="eastAsia"/>
          <w:rtl/>
        </w:rPr>
        <w:t>–</w:t>
      </w:r>
      <w:r>
        <w:rPr>
          <w:rFonts w:hint="cs"/>
          <w:rtl/>
        </w:rPr>
        <w:t xml:space="preserve"> לא תוכל להצביע בעד. אם נצביע נגד או נימנע, זה ייקבע בזמן הקרוב, עד ההצבעה.</w:t>
      </w:r>
    </w:p>
    <w:p w14:paraId="38385AB9" w14:textId="77777777" w:rsidR="00000000" w:rsidRDefault="005A3897">
      <w:pPr>
        <w:pStyle w:val="a0"/>
        <w:rPr>
          <w:rFonts w:hint="cs"/>
          <w:rtl/>
        </w:rPr>
      </w:pPr>
    </w:p>
    <w:p w14:paraId="64FD426C" w14:textId="77777777" w:rsidR="00000000" w:rsidRDefault="005A3897">
      <w:pPr>
        <w:pStyle w:val="af1"/>
        <w:rPr>
          <w:rtl/>
        </w:rPr>
      </w:pPr>
      <w:r>
        <w:rPr>
          <w:rtl/>
        </w:rPr>
        <w:t>היו"ר חמי דורון:</w:t>
      </w:r>
    </w:p>
    <w:p w14:paraId="62EA138E" w14:textId="77777777" w:rsidR="00000000" w:rsidRDefault="005A3897">
      <w:pPr>
        <w:pStyle w:val="a0"/>
        <w:rPr>
          <w:rtl/>
        </w:rPr>
      </w:pPr>
    </w:p>
    <w:p w14:paraId="48FD251F" w14:textId="77777777" w:rsidR="00000000" w:rsidRDefault="005A3897">
      <w:pPr>
        <w:pStyle w:val="a0"/>
        <w:rPr>
          <w:rFonts w:hint="cs"/>
          <w:rtl/>
        </w:rPr>
      </w:pPr>
      <w:r>
        <w:rPr>
          <w:rFonts w:hint="cs"/>
          <w:rtl/>
        </w:rPr>
        <w:t>חבר הכנסת סלומינ</w:t>
      </w:r>
      <w:r>
        <w:rPr>
          <w:rFonts w:hint="cs"/>
          <w:rtl/>
        </w:rPr>
        <w:t>סקי, תודה רבה. חבר הכנסת משה גפני, בבקשה. אחריו - חברת הכנסת מרינה סולודקין.</w:t>
      </w:r>
    </w:p>
    <w:p w14:paraId="3285FDBD" w14:textId="77777777" w:rsidR="00000000" w:rsidRDefault="005A3897">
      <w:pPr>
        <w:pStyle w:val="a0"/>
        <w:rPr>
          <w:rFonts w:hint="cs"/>
          <w:rtl/>
        </w:rPr>
      </w:pPr>
    </w:p>
    <w:p w14:paraId="59640F94" w14:textId="77777777" w:rsidR="00000000" w:rsidRDefault="005A3897">
      <w:pPr>
        <w:pStyle w:val="a"/>
        <w:rPr>
          <w:rtl/>
        </w:rPr>
      </w:pPr>
      <w:bookmarkStart w:id="198" w:name="FS000000526T11_10_2004_19_53_59"/>
      <w:bookmarkStart w:id="199" w:name="_Toc91517676"/>
      <w:bookmarkEnd w:id="198"/>
      <w:r>
        <w:rPr>
          <w:rFonts w:hint="eastAsia"/>
          <w:rtl/>
        </w:rPr>
        <w:t>משה</w:t>
      </w:r>
      <w:r>
        <w:rPr>
          <w:rtl/>
        </w:rPr>
        <w:t xml:space="preserve"> גפני (יהדות התורה):</w:t>
      </w:r>
      <w:bookmarkEnd w:id="199"/>
    </w:p>
    <w:p w14:paraId="6EB68B63" w14:textId="77777777" w:rsidR="00000000" w:rsidRDefault="005A3897">
      <w:pPr>
        <w:pStyle w:val="a0"/>
        <w:rPr>
          <w:rFonts w:hint="cs"/>
          <w:rtl/>
        </w:rPr>
      </w:pPr>
    </w:p>
    <w:p w14:paraId="6C0E4102" w14:textId="77777777" w:rsidR="00000000" w:rsidRDefault="005A3897">
      <w:pPr>
        <w:pStyle w:val="a0"/>
        <w:rPr>
          <w:rFonts w:hint="cs"/>
          <w:rtl/>
        </w:rPr>
      </w:pPr>
      <w:r>
        <w:rPr>
          <w:rFonts w:hint="cs"/>
          <w:rtl/>
        </w:rPr>
        <w:t>אני סומך עליכם.</w:t>
      </w:r>
    </w:p>
    <w:p w14:paraId="79E0E73A" w14:textId="77777777" w:rsidR="00000000" w:rsidRDefault="005A3897">
      <w:pPr>
        <w:pStyle w:val="a0"/>
        <w:rPr>
          <w:rFonts w:hint="cs"/>
          <w:rtl/>
        </w:rPr>
      </w:pPr>
    </w:p>
    <w:p w14:paraId="4413A5DD" w14:textId="77777777" w:rsidR="00000000" w:rsidRDefault="005A3897">
      <w:pPr>
        <w:pStyle w:val="af0"/>
        <w:rPr>
          <w:rtl/>
        </w:rPr>
      </w:pPr>
      <w:bookmarkStart w:id="200" w:name="FS000001068T11_10_2004_19_53_29C"/>
      <w:bookmarkEnd w:id="200"/>
      <w:r>
        <w:rPr>
          <w:rtl/>
        </w:rPr>
        <w:t>ניסן סלומינסקי (מפד"ל):</w:t>
      </w:r>
    </w:p>
    <w:p w14:paraId="40CEEA9F" w14:textId="77777777" w:rsidR="00000000" w:rsidRDefault="005A3897">
      <w:pPr>
        <w:pStyle w:val="a0"/>
        <w:rPr>
          <w:rFonts w:hint="cs"/>
          <w:rtl/>
        </w:rPr>
      </w:pPr>
    </w:p>
    <w:p w14:paraId="5D0BBFB5" w14:textId="77777777" w:rsidR="00000000" w:rsidRDefault="005A3897">
      <w:pPr>
        <w:pStyle w:val="a0"/>
        <w:rPr>
          <w:rFonts w:hint="cs"/>
          <w:rtl/>
        </w:rPr>
      </w:pPr>
      <w:r>
        <w:rPr>
          <w:rFonts w:hint="cs"/>
          <w:rtl/>
        </w:rPr>
        <w:t>אל תסמוך. דקות החסד כבר נגמרו.</w:t>
      </w:r>
    </w:p>
    <w:p w14:paraId="26C67CD0" w14:textId="77777777" w:rsidR="00000000" w:rsidRDefault="005A3897">
      <w:pPr>
        <w:pStyle w:val="a0"/>
        <w:rPr>
          <w:rFonts w:hint="cs"/>
          <w:rtl/>
        </w:rPr>
      </w:pPr>
    </w:p>
    <w:p w14:paraId="27AF0D48" w14:textId="77777777" w:rsidR="00000000" w:rsidRDefault="005A3897">
      <w:pPr>
        <w:pStyle w:val="-"/>
        <w:rPr>
          <w:rtl/>
        </w:rPr>
      </w:pPr>
      <w:bookmarkStart w:id="201" w:name="FS000000526T11_10_2004_19_54_16C"/>
      <w:bookmarkEnd w:id="201"/>
      <w:r>
        <w:rPr>
          <w:rtl/>
        </w:rPr>
        <w:t>משה גפני (יהדות התורה):</w:t>
      </w:r>
    </w:p>
    <w:p w14:paraId="019D5535" w14:textId="77777777" w:rsidR="00000000" w:rsidRDefault="005A3897">
      <w:pPr>
        <w:pStyle w:val="a0"/>
        <w:rPr>
          <w:rtl/>
        </w:rPr>
      </w:pPr>
    </w:p>
    <w:p w14:paraId="0BDA81C3" w14:textId="77777777" w:rsidR="00000000" w:rsidRDefault="005A3897">
      <w:pPr>
        <w:pStyle w:val="a0"/>
        <w:rPr>
          <w:rFonts w:hint="cs"/>
          <w:rtl/>
        </w:rPr>
      </w:pPr>
      <w:r>
        <w:rPr>
          <w:rFonts w:hint="cs"/>
          <w:rtl/>
        </w:rPr>
        <w:t>אני גם לא סומך עליכם. אני סומך על אורלב.</w:t>
      </w:r>
    </w:p>
    <w:p w14:paraId="58B0CF76" w14:textId="77777777" w:rsidR="00000000" w:rsidRDefault="005A3897">
      <w:pPr>
        <w:pStyle w:val="a0"/>
        <w:rPr>
          <w:rFonts w:hint="cs"/>
          <w:rtl/>
        </w:rPr>
      </w:pPr>
    </w:p>
    <w:p w14:paraId="1213BAFF" w14:textId="77777777" w:rsidR="00000000" w:rsidRDefault="005A3897">
      <w:pPr>
        <w:pStyle w:val="a0"/>
        <w:rPr>
          <w:rFonts w:hint="cs"/>
          <w:rtl/>
        </w:rPr>
      </w:pPr>
      <w:r>
        <w:rPr>
          <w:rFonts w:hint="cs"/>
          <w:rtl/>
        </w:rPr>
        <w:t>אדוני היושב-</w:t>
      </w:r>
      <w:r>
        <w:rPr>
          <w:rFonts w:hint="cs"/>
          <w:rtl/>
        </w:rPr>
        <w:t>ראש, רבותי חברי הכנסת, אדוני השר, אדוני היושב-ראש, אני מבקש לברך אותך על בחירתך לתפקיד סגן היושב-ראש. זה לא על חשבוני.</w:t>
      </w:r>
    </w:p>
    <w:p w14:paraId="19F9919F" w14:textId="77777777" w:rsidR="00000000" w:rsidRDefault="005A3897">
      <w:pPr>
        <w:pStyle w:val="a0"/>
        <w:rPr>
          <w:rFonts w:hint="cs"/>
          <w:rtl/>
        </w:rPr>
      </w:pPr>
    </w:p>
    <w:p w14:paraId="16543118" w14:textId="77777777" w:rsidR="00000000" w:rsidRDefault="005A3897">
      <w:pPr>
        <w:pStyle w:val="af1"/>
        <w:rPr>
          <w:rtl/>
        </w:rPr>
      </w:pPr>
      <w:r>
        <w:rPr>
          <w:rtl/>
        </w:rPr>
        <w:t>היו"ר חמי דורון:</w:t>
      </w:r>
    </w:p>
    <w:p w14:paraId="36EC1F44" w14:textId="77777777" w:rsidR="00000000" w:rsidRDefault="005A3897">
      <w:pPr>
        <w:pStyle w:val="a0"/>
        <w:rPr>
          <w:rtl/>
        </w:rPr>
      </w:pPr>
    </w:p>
    <w:p w14:paraId="1B783A5D" w14:textId="77777777" w:rsidR="00000000" w:rsidRDefault="005A3897">
      <w:pPr>
        <w:pStyle w:val="a0"/>
        <w:rPr>
          <w:rFonts w:hint="cs"/>
          <w:rtl/>
        </w:rPr>
      </w:pPr>
      <w:r>
        <w:rPr>
          <w:rFonts w:hint="cs"/>
          <w:rtl/>
        </w:rPr>
        <w:t>אוסיף לך עשר שניות.</w:t>
      </w:r>
    </w:p>
    <w:p w14:paraId="6E63C046" w14:textId="77777777" w:rsidR="00000000" w:rsidRDefault="005A3897">
      <w:pPr>
        <w:pStyle w:val="a0"/>
        <w:rPr>
          <w:rFonts w:hint="cs"/>
          <w:rtl/>
        </w:rPr>
      </w:pPr>
    </w:p>
    <w:p w14:paraId="03D42A01" w14:textId="77777777" w:rsidR="00000000" w:rsidRDefault="005A3897">
      <w:pPr>
        <w:pStyle w:val="af0"/>
        <w:rPr>
          <w:rtl/>
        </w:rPr>
      </w:pPr>
      <w:r>
        <w:rPr>
          <w:rFonts w:hint="eastAsia"/>
          <w:rtl/>
        </w:rPr>
        <w:t>ניסן</w:t>
      </w:r>
      <w:r>
        <w:rPr>
          <w:rtl/>
        </w:rPr>
        <w:t xml:space="preserve"> סלומינסקי (מפד"ל):</w:t>
      </w:r>
    </w:p>
    <w:p w14:paraId="7D5C237A" w14:textId="77777777" w:rsidR="00000000" w:rsidRDefault="005A3897">
      <w:pPr>
        <w:pStyle w:val="a0"/>
        <w:rPr>
          <w:rFonts w:hint="cs"/>
          <w:rtl/>
        </w:rPr>
      </w:pPr>
    </w:p>
    <w:p w14:paraId="52CA0B96" w14:textId="77777777" w:rsidR="00000000" w:rsidRDefault="005A3897">
      <w:pPr>
        <w:pStyle w:val="a0"/>
        <w:rPr>
          <w:rFonts w:hint="cs"/>
          <w:rtl/>
        </w:rPr>
      </w:pPr>
      <w:r>
        <w:rPr>
          <w:rFonts w:hint="cs"/>
          <w:rtl/>
        </w:rPr>
        <w:t>אני מצטרף.</w:t>
      </w:r>
    </w:p>
    <w:p w14:paraId="2C2B5488" w14:textId="77777777" w:rsidR="00000000" w:rsidRDefault="005A3897">
      <w:pPr>
        <w:pStyle w:val="a0"/>
        <w:rPr>
          <w:rFonts w:hint="cs"/>
          <w:rtl/>
        </w:rPr>
      </w:pPr>
    </w:p>
    <w:p w14:paraId="1556B37C" w14:textId="77777777" w:rsidR="00000000" w:rsidRDefault="005A3897">
      <w:pPr>
        <w:pStyle w:val="af1"/>
        <w:rPr>
          <w:rtl/>
        </w:rPr>
      </w:pPr>
      <w:r>
        <w:rPr>
          <w:rtl/>
        </w:rPr>
        <w:t>היו"ר חמי דורון:</w:t>
      </w:r>
    </w:p>
    <w:p w14:paraId="3A3059DD" w14:textId="77777777" w:rsidR="00000000" w:rsidRDefault="005A3897">
      <w:pPr>
        <w:pStyle w:val="a0"/>
        <w:rPr>
          <w:rtl/>
        </w:rPr>
      </w:pPr>
    </w:p>
    <w:p w14:paraId="6BF44781" w14:textId="77777777" w:rsidR="00000000" w:rsidRDefault="005A3897">
      <w:pPr>
        <w:pStyle w:val="a0"/>
        <w:rPr>
          <w:rFonts w:hint="cs"/>
          <w:rtl/>
        </w:rPr>
      </w:pPr>
      <w:r>
        <w:rPr>
          <w:rFonts w:hint="cs"/>
          <w:rtl/>
        </w:rPr>
        <w:t>זה בסדר, הבנתי שהתרגשת.</w:t>
      </w:r>
    </w:p>
    <w:p w14:paraId="15680000" w14:textId="77777777" w:rsidR="00000000" w:rsidRDefault="005A3897">
      <w:pPr>
        <w:pStyle w:val="a0"/>
        <w:rPr>
          <w:rFonts w:hint="cs"/>
          <w:rtl/>
        </w:rPr>
      </w:pPr>
    </w:p>
    <w:p w14:paraId="51D4B546" w14:textId="77777777" w:rsidR="00000000" w:rsidRDefault="005A3897">
      <w:pPr>
        <w:pStyle w:val="-"/>
        <w:rPr>
          <w:rtl/>
        </w:rPr>
      </w:pPr>
      <w:bookmarkStart w:id="202" w:name="FS000000526T11_10_2004_19_54_27C"/>
      <w:bookmarkEnd w:id="202"/>
      <w:r>
        <w:rPr>
          <w:rtl/>
        </w:rPr>
        <w:t>משה גפני (יהדות ה</w:t>
      </w:r>
      <w:r>
        <w:rPr>
          <w:rtl/>
        </w:rPr>
        <w:t>תורה):</w:t>
      </w:r>
    </w:p>
    <w:p w14:paraId="683B1DE3" w14:textId="77777777" w:rsidR="00000000" w:rsidRDefault="005A3897">
      <w:pPr>
        <w:pStyle w:val="a0"/>
        <w:rPr>
          <w:rtl/>
        </w:rPr>
      </w:pPr>
    </w:p>
    <w:p w14:paraId="3EF6770A" w14:textId="77777777" w:rsidR="00000000" w:rsidRDefault="005A3897">
      <w:pPr>
        <w:pStyle w:val="a0"/>
        <w:rPr>
          <w:rFonts w:hint="cs"/>
          <w:rtl/>
        </w:rPr>
      </w:pPr>
      <w:r>
        <w:rPr>
          <w:rFonts w:hint="cs"/>
          <w:rtl/>
        </w:rPr>
        <w:t>חבר הכנסת סלומינסקי, בסוף אתה תמיד מצטרף ליהדות התורה.</w:t>
      </w:r>
    </w:p>
    <w:p w14:paraId="104191DA" w14:textId="77777777" w:rsidR="00000000" w:rsidRDefault="005A3897">
      <w:pPr>
        <w:pStyle w:val="a0"/>
        <w:rPr>
          <w:rFonts w:hint="cs"/>
          <w:rtl/>
        </w:rPr>
      </w:pPr>
    </w:p>
    <w:p w14:paraId="3E851C28" w14:textId="77777777" w:rsidR="00000000" w:rsidRDefault="005A3897">
      <w:pPr>
        <w:pStyle w:val="af0"/>
        <w:rPr>
          <w:rtl/>
        </w:rPr>
      </w:pPr>
      <w:r>
        <w:rPr>
          <w:rFonts w:hint="eastAsia"/>
          <w:rtl/>
        </w:rPr>
        <w:t>עבד</w:t>
      </w:r>
      <w:r>
        <w:rPr>
          <w:rtl/>
        </w:rPr>
        <w:t>-אלמאלכ דהאמשה (רע"ם):</w:t>
      </w:r>
    </w:p>
    <w:p w14:paraId="1395FAB5" w14:textId="77777777" w:rsidR="00000000" w:rsidRDefault="005A3897">
      <w:pPr>
        <w:pStyle w:val="a0"/>
        <w:rPr>
          <w:rFonts w:hint="cs"/>
          <w:rtl/>
        </w:rPr>
      </w:pPr>
    </w:p>
    <w:p w14:paraId="7BBFB2DD" w14:textId="77777777" w:rsidR="00000000" w:rsidRDefault="005A3897">
      <w:pPr>
        <w:pStyle w:val="a0"/>
        <w:rPr>
          <w:rFonts w:hint="cs"/>
          <w:rtl/>
        </w:rPr>
      </w:pPr>
      <w:r>
        <w:rPr>
          <w:rFonts w:hint="cs"/>
          <w:rtl/>
        </w:rPr>
        <w:t>מחול לכם.</w:t>
      </w:r>
    </w:p>
    <w:p w14:paraId="043DC292" w14:textId="77777777" w:rsidR="00000000" w:rsidRDefault="005A3897">
      <w:pPr>
        <w:pStyle w:val="a0"/>
        <w:rPr>
          <w:rFonts w:hint="cs"/>
          <w:rtl/>
        </w:rPr>
      </w:pPr>
    </w:p>
    <w:p w14:paraId="505E1F4C" w14:textId="77777777" w:rsidR="00000000" w:rsidRDefault="005A3897">
      <w:pPr>
        <w:pStyle w:val="-"/>
        <w:rPr>
          <w:rtl/>
        </w:rPr>
      </w:pPr>
      <w:bookmarkStart w:id="203" w:name="FS000000526T11_10_2004_19_56_31C"/>
      <w:bookmarkEnd w:id="203"/>
      <w:r>
        <w:rPr>
          <w:rtl/>
        </w:rPr>
        <w:t>משה גפני (יהדות התורה):</w:t>
      </w:r>
    </w:p>
    <w:p w14:paraId="45E392A8" w14:textId="77777777" w:rsidR="00000000" w:rsidRDefault="005A3897">
      <w:pPr>
        <w:pStyle w:val="a0"/>
        <w:rPr>
          <w:rtl/>
        </w:rPr>
      </w:pPr>
    </w:p>
    <w:p w14:paraId="467E0E06" w14:textId="77777777" w:rsidR="00000000" w:rsidRDefault="005A3897">
      <w:pPr>
        <w:pStyle w:val="a0"/>
        <w:rPr>
          <w:rFonts w:hint="cs"/>
          <w:rtl/>
        </w:rPr>
      </w:pPr>
      <w:r>
        <w:rPr>
          <w:rFonts w:hint="cs"/>
          <w:rtl/>
        </w:rPr>
        <w:t>אדוני היושב-ראש, אני מבקש לברך אותך על בחירתך לתפקיד סגן יושב-ראש הכנסת.</w:t>
      </w:r>
    </w:p>
    <w:p w14:paraId="6CECD198" w14:textId="77777777" w:rsidR="00000000" w:rsidRDefault="005A3897">
      <w:pPr>
        <w:pStyle w:val="a0"/>
        <w:rPr>
          <w:rFonts w:hint="cs"/>
          <w:rtl/>
        </w:rPr>
      </w:pPr>
    </w:p>
    <w:p w14:paraId="5431B71E" w14:textId="77777777" w:rsidR="00000000" w:rsidRDefault="005A3897">
      <w:pPr>
        <w:pStyle w:val="a0"/>
        <w:rPr>
          <w:rtl/>
        </w:rPr>
      </w:pPr>
      <w:r>
        <w:rPr>
          <w:rFonts w:hint="cs"/>
          <w:rtl/>
        </w:rPr>
        <w:t>אדוני היושב-ראש, אנחנו מתחילים עכשיו מושב חדש. אני מבקש</w:t>
      </w:r>
      <w:r>
        <w:rPr>
          <w:rFonts w:hint="cs"/>
          <w:rtl/>
        </w:rPr>
        <w:t xml:space="preserve"> לעשות חשבון נפש קטן וקצר. הקדנציה הזאת התחילה עם קואליציה שבה היתה התנתקות של הליכוד מהמפלגות החרדיות, אבל זו פוליטיקה וזה בסדר גמור, אין לי טענות על זה. אני רוצה לעשות את חשבון הנפש על מה שקרה לארבע המפלגות שהרכיבו את הקואליציה הזאת, שהתנתקה מהמפלגות החר</w:t>
      </w:r>
      <w:r>
        <w:rPr>
          <w:rFonts w:hint="cs"/>
          <w:rtl/>
        </w:rPr>
        <w:t>דיות.</w:t>
      </w:r>
    </w:p>
    <w:p w14:paraId="124AE054" w14:textId="77777777" w:rsidR="00000000" w:rsidRDefault="005A3897">
      <w:pPr>
        <w:pStyle w:val="af0"/>
        <w:rPr>
          <w:rFonts w:hint="cs"/>
          <w:rtl/>
        </w:rPr>
      </w:pPr>
    </w:p>
    <w:p w14:paraId="5D8CB59B" w14:textId="77777777" w:rsidR="00000000" w:rsidRDefault="005A3897">
      <w:pPr>
        <w:pStyle w:val="af0"/>
        <w:rPr>
          <w:rtl/>
        </w:rPr>
      </w:pPr>
      <w:r>
        <w:rPr>
          <w:rtl/>
        </w:rPr>
        <w:t>שר התחבורה מאיר שטרית:</w:t>
      </w:r>
    </w:p>
    <w:p w14:paraId="7A1FD2E6" w14:textId="77777777" w:rsidR="00000000" w:rsidRDefault="005A3897">
      <w:pPr>
        <w:pStyle w:val="a0"/>
        <w:rPr>
          <w:rFonts w:hint="cs"/>
          <w:rtl/>
        </w:rPr>
      </w:pPr>
    </w:p>
    <w:p w14:paraId="31EAA85C" w14:textId="77777777" w:rsidR="00000000" w:rsidRDefault="005A3897">
      <w:pPr>
        <w:pStyle w:val="a0"/>
        <w:rPr>
          <w:rFonts w:hint="cs"/>
          <w:rtl/>
        </w:rPr>
      </w:pPr>
      <w:r>
        <w:rPr>
          <w:rFonts w:hint="cs"/>
          <w:rtl/>
        </w:rPr>
        <w:t>חד-צדדי.</w:t>
      </w:r>
    </w:p>
    <w:p w14:paraId="12498CFE" w14:textId="77777777" w:rsidR="00000000" w:rsidRDefault="005A3897">
      <w:pPr>
        <w:pStyle w:val="a0"/>
        <w:rPr>
          <w:rFonts w:hint="cs"/>
          <w:rtl/>
        </w:rPr>
      </w:pPr>
    </w:p>
    <w:p w14:paraId="2AB2AF43" w14:textId="77777777" w:rsidR="00000000" w:rsidRDefault="005A3897">
      <w:pPr>
        <w:pStyle w:val="-"/>
        <w:rPr>
          <w:rtl/>
        </w:rPr>
      </w:pPr>
      <w:bookmarkStart w:id="204" w:name="FS000000526T11_10_2004_19_57_35C"/>
      <w:bookmarkEnd w:id="204"/>
      <w:r>
        <w:rPr>
          <w:rtl/>
        </w:rPr>
        <w:t>משה גפני (יהדות התורה):</w:t>
      </w:r>
    </w:p>
    <w:p w14:paraId="23FA5FA7" w14:textId="77777777" w:rsidR="00000000" w:rsidRDefault="005A3897">
      <w:pPr>
        <w:pStyle w:val="a0"/>
        <w:rPr>
          <w:rtl/>
        </w:rPr>
      </w:pPr>
    </w:p>
    <w:p w14:paraId="573459FD" w14:textId="77777777" w:rsidR="00000000" w:rsidRDefault="005A3897">
      <w:pPr>
        <w:pStyle w:val="a0"/>
        <w:rPr>
          <w:rFonts w:hint="cs"/>
          <w:rtl/>
        </w:rPr>
      </w:pPr>
      <w:r>
        <w:rPr>
          <w:rFonts w:hint="cs"/>
          <w:rtl/>
        </w:rPr>
        <w:t xml:space="preserve">זה בסדר. מקובל עלי. בפוליטיקה יכולים לעשות מה שרוצים. אבל בכל אופן, בואו נעצור לרגע ונעשה חשבון </w:t>
      </w:r>
      <w:r>
        <w:rPr>
          <w:rFonts w:hint="eastAsia"/>
          <w:rtl/>
        </w:rPr>
        <w:t>–</w:t>
      </w:r>
      <w:r>
        <w:rPr>
          <w:rFonts w:hint="cs"/>
          <w:rtl/>
        </w:rPr>
        <w:t xml:space="preserve"> מתחיל מושב. מה קרה לקואליציה הזאת? נעשה חשבון למפלגות: הליכוד הגיע עם 40 מנדטים </w:t>
      </w:r>
      <w:r>
        <w:rPr>
          <w:rFonts w:hint="eastAsia"/>
          <w:rtl/>
        </w:rPr>
        <w:t>–</w:t>
      </w:r>
      <w:r>
        <w:rPr>
          <w:rFonts w:hint="cs"/>
          <w:rtl/>
        </w:rPr>
        <w:t xml:space="preserve"> מפלגת שלטו</w:t>
      </w:r>
      <w:r>
        <w:rPr>
          <w:rFonts w:hint="cs"/>
          <w:rtl/>
        </w:rPr>
        <w:t xml:space="preserve">ן חזקה, מגובשת ורצינית. אנחנו מתחילים היום מושב של הכנסת, והליכוד מפורר, מפולג ומפוצל. מורדים יושבים פה ומורדים יושבים למעלה ודנים </w:t>
      </w:r>
      <w:r>
        <w:rPr>
          <w:rFonts w:hint="eastAsia"/>
          <w:rtl/>
        </w:rPr>
        <w:t>–</w:t>
      </w:r>
      <w:r>
        <w:rPr>
          <w:rFonts w:hint="cs"/>
          <w:rtl/>
        </w:rPr>
        <w:t xml:space="preserve"> להעיף את ראש הממשלה, או לא להעיף את ראש הממשלה. אחרי זמן כל כך קצר </w:t>
      </w:r>
      <w:r>
        <w:rPr>
          <w:rFonts w:hint="eastAsia"/>
          <w:rtl/>
        </w:rPr>
        <w:t>–</w:t>
      </w:r>
      <w:r>
        <w:rPr>
          <w:rFonts w:hint="cs"/>
          <w:rtl/>
        </w:rPr>
        <w:t xml:space="preserve"> הרי כל הזמן אמרו: אם תהיה מפלגה גדולה, השלטון יהיה יצי</w:t>
      </w:r>
      <w:r>
        <w:rPr>
          <w:rFonts w:hint="cs"/>
          <w:rtl/>
        </w:rPr>
        <w:t>ב. זה הליכוד.</w:t>
      </w:r>
    </w:p>
    <w:p w14:paraId="0E6D3453" w14:textId="77777777" w:rsidR="00000000" w:rsidRDefault="005A3897">
      <w:pPr>
        <w:pStyle w:val="a0"/>
        <w:rPr>
          <w:rFonts w:hint="cs"/>
          <w:rtl/>
        </w:rPr>
      </w:pPr>
    </w:p>
    <w:p w14:paraId="0E7D1FD5" w14:textId="77777777" w:rsidR="00000000" w:rsidRDefault="005A3897">
      <w:pPr>
        <w:pStyle w:val="a0"/>
        <w:rPr>
          <w:rFonts w:hint="cs"/>
          <w:rtl/>
        </w:rPr>
      </w:pPr>
      <w:r>
        <w:rPr>
          <w:rFonts w:hint="cs"/>
          <w:rtl/>
        </w:rPr>
        <w:t xml:space="preserve">האיחוד הלאומי, שנכנס וגרם להתנתקות מהמפלגות החרדיות ונתן לשינוי הרבה כוח </w:t>
      </w:r>
      <w:r>
        <w:rPr>
          <w:rFonts w:hint="eastAsia"/>
          <w:rtl/>
        </w:rPr>
        <w:t>–</w:t>
      </w:r>
      <w:r>
        <w:rPr>
          <w:rFonts w:hint="cs"/>
          <w:rtl/>
        </w:rPr>
        <w:t xml:space="preserve"> אני לא רוצה היום לדרוך להם על היבלות. היתה התנתקות, והאיחוד הלאומי פרש מן הקואליציה ומן הממשלה, וחבר הכנסת בני אלון, בהיותו שר, היה צריך להתחבא עד שסילקו אותו. באמת, </w:t>
      </w:r>
      <w:r>
        <w:rPr>
          <w:rFonts w:hint="cs"/>
          <w:rtl/>
        </w:rPr>
        <w:t>זמן קצר היתה קואליציה חזקה.</w:t>
      </w:r>
    </w:p>
    <w:p w14:paraId="713AF363" w14:textId="77777777" w:rsidR="00000000" w:rsidRDefault="005A3897">
      <w:pPr>
        <w:pStyle w:val="a0"/>
        <w:rPr>
          <w:rFonts w:hint="cs"/>
          <w:rtl/>
        </w:rPr>
      </w:pPr>
    </w:p>
    <w:p w14:paraId="7D9801F7" w14:textId="77777777" w:rsidR="00000000" w:rsidRDefault="005A3897">
      <w:pPr>
        <w:pStyle w:val="a0"/>
        <w:rPr>
          <w:rFonts w:hint="cs"/>
          <w:rtl/>
        </w:rPr>
      </w:pPr>
      <w:r>
        <w:rPr>
          <w:rFonts w:hint="cs"/>
          <w:rtl/>
        </w:rPr>
        <w:t xml:space="preserve">המפד"ל </w:t>
      </w:r>
      <w:r>
        <w:rPr>
          <w:rFonts w:hint="eastAsia"/>
          <w:rtl/>
        </w:rPr>
        <w:t>–</w:t>
      </w:r>
      <w:r>
        <w:rPr>
          <w:rFonts w:hint="cs"/>
          <w:rtl/>
        </w:rPr>
        <w:t xml:space="preserve"> שמעתם את חבר הכנסת ניסן סלומינסקי? לא ידעתי אם לצחוק או לבכות. המפד"ל הגיעה בכוחות חזקים </w:t>
      </w:r>
      <w:r>
        <w:rPr>
          <w:rFonts w:hint="eastAsia"/>
          <w:rtl/>
        </w:rPr>
        <w:t>–</w:t>
      </w:r>
      <w:r>
        <w:rPr>
          <w:rFonts w:hint="cs"/>
          <w:rtl/>
        </w:rPr>
        <w:t xml:space="preserve"> החרדים בחוץ, והיא יכולה לעשות מה שהיא רוצה </w:t>
      </w:r>
      <w:r>
        <w:rPr>
          <w:rFonts w:hint="eastAsia"/>
          <w:rtl/>
        </w:rPr>
        <w:t>–</w:t>
      </w:r>
      <w:r>
        <w:rPr>
          <w:rFonts w:hint="cs"/>
          <w:rtl/>
        </w:rPr>
        <w:t xml:space="preserve"> היא התפלגה והתפצלה. אני לא יודע מה יהיה אתם בבחירות הבאות. בכל אופן, כמה הייתם בקו</w:t>
      </w:r>
      <w:r>
        <w:rPr>
          <w:rFonts w:hint="cs"/>
          <w:rtl/>
        </w:rPr>
        <w:t>אליציה, שנה? שנה ומשהו? כבר פילוג נורא.</w:t>
      </w:r>
    </w:p>
    <w:p w14:paraId="4B905B3D" w14:textId="77777777" w:rsidR="00000000" w:rsidRDefault="005A3897">
      <w:pPr>
        <w:pStyle w:val="a0"/>
        <w:rPr>
          <w:rFonts w:hint="cs"/>
          <w:rtl/>
        </w:rPr>
      </w:pPr>
    </w:p>
    <w:p w14:paraId="7C090C65" w14:textId="77777777" w:rsidR="00000000" w:rsidRDefault="005A3897">
      <w:pPr>
        <w:pStyle w:val="a0"/>
        <w:rPr>
          <w:rFonts w:hint="cs"/>
          <w:rtl/>
        </w:rPr>
      </w:pPr>
      <w:r>
        <w:rPr>
          <w:rFonts w:hint="cs"/>
          <w:rtl/>
        </w:rPr>
        <w:t xml:space="preserve">ואחרון אחרון </w:t>
      </w:r>
      <w:r>
        <w:rPr>
          <w:rtl/>
        </w:rPr>
        <w:t>–</w:t>
      </w:r>
      <w:r>
        <w:rPr>
          <w:rFonts w:hint="cs"/>
          <w:rtl/>
        </w:rPr>
        <w:t xml:space="preserve"> שינוי. ראש הממשלה ביקש מאתנו לנהל משא-ומתן, ניהלנו משא-ומתן. אנחנו, כדרכנו, יהודים טובים, מנהלים משא-ומתן. לשינוי היה דגל אחד: לא יושבים עם החרדים. אבל הם מנהלים משא-ומתן עם יהדות התורה. אני מקשיב למה</w:t>
      </w:r>
      <w:r>
        <w:rPr>
          <w:rFonts w:hint="cs"/>
          <w:rtl/>
        </w:rPr>
        <w:t xml:space="preserve"> שאומרת שינוי </w:t>
      </w:r>
      <w:r>
        <w:rPr>
          <w:rtl/>
        </w:rPr>
        <w:t>–</w:t>
      </w:r>
      <w:r>
        <w:rPr>
          <w:rFonts w:hint="cs"/>
          <w:rtl/>
        </w:rPr>
        <w:t xml:space="preserve"> היא מוכנה לשבת עם יהדות התורה. אם היו לה הרבה דגלים, אני מבין. אבל זה היה הדגל היחיד שהיה לה. תארו לעצמכם, חס וחלילה, אני לא רוצה להעלות את זה אפילו על דל שפתי, שהייתי אומר שמסיבות כלשהן אני מוותר על השבת במדינת ישראל, חס וחלילה. </w:t>
      </w:r>
    </w:p>
    <w:p w14:paraId="022D8BB6" w14:textId="77777777" w:rsidR="00000000" w:rsidRDefault="005A3897">
      <w:pPr>
        <w:pStyle w:val="a0"/>
        <w:rPr>
          <w:rFonts w:hint="cs"/>
          <w:rtl/>
        </w:rPr>
      </w:pPr>
    </w:p>
    <w:p w14:paraId="285572E6" w14:textId="77777777" w:rsidR="00000000" w:rsidRDefault="005A3897">
      <w:pPr>
        <w:pStyle w:val="af0"/>
        <w:rPr>
          <w:rtl/>
        </w:rPr>
      </w:pPr>
      <w:r>
        <w:rPr>
          <w:rFonts w:hint="eastAsia"/>
          <w:rtl/>
        </w:rPr>
        <w:t>נסים</w:t>
      </w:r>
      <w:r>
        <w:rPr>
          <w:rtl/>
        </w:rPr>
        <w:t xml:space="preserve"> דהן</w:t>
      </w:r>
      <w:r>
        <w:rPr>
          <w:rtl/>
        </w:rPr>
        <w:t xml:space="preserve"> (ש"ס):</w:t>
      </w:r>
    </w:p>
    <w:p w14:paraId="7125BAB8" w14:textId="77777777" w:rsidR="00000000" w:rsidRDefault="005A3897">
      <w:pPr>
        <w:pStyle w:val="a0"/>
        <w:rPr>
          <w:rFonts w:hint="cs"/>
          <w:rtl/>
        </w:rPr>
      </w:pPr>
    </w:p>
    <w:p w14:paraId="4F791B88" w14:textId="77777777" w:rsidR="00000000" w:rsidRDefault="005A3897">
      <w:pPr>
        <w:pStyle w:val="a0"/>
        <w:rPr>
          <w:rFonts w:hint="cs"/>
          <w:rtl/>
        </w:rPr>
      </w:pPr>
      <w:r>
        <w:rPr>
          <w:rFonts w:hint="cs"/>
          <w:rtl/>
        </w:rPr>
        <w:t xml:space="preserve">חס וחלילה. </w:t>
      </w:r>
    </w:p>
    <w:p w14:paraId="7421FF74" w14:textId="77777777" w:rsidR="00000000" w:rsidRDefault="005A3897">
      <w:pPr>
        <w:pStyle w:val="a0"/>
        <w:rPr>
          <w:rFonts w:hint="cs"/>
          <w:rtl/>
        </w:rPr>
      </w:pPr>
    </w:p>
    <w:p w14:paraId="5751F72E" w14:textId="77777777" w:rsidR="00000000" w:rsidRDefault="005A3897">
      <w:pPr>
        <w:pStyle w:val="-"/>
        <w:rPr>
          <w:rtl/>
        </w:rPr>
      </w:pPr>
      <w:bookmarkStart w:id="205" w:name="FS000000526T11_10_2004_19_45_47"/>
      <w:bookmarkStart w:id="206" w:name="FS000000526T11_10_2004_19_45_51C"/>
      <w:bookmarkEnd w:id="205"/>
      <w:bookmarkEnd w:id="206"/>
      <w:r>
        <w:rPr>
          <w:rtl/>
        </w:rPr>
        <w:t>משה גפני (יהדות התורה):</w:t>
      </w:r>
    </w:p>
    <w:p w14:paraId="7E848B3B" w14:textId="77777777" w:rsidR="00000000" w:rsidRDefault="005A3897">
      <w:pPr>
        <w:pStyle w:val="a0"/>
        <w:rPr>
          <w:rtl/>
        </w:rPr>
      </w:pPr>
    </w:p>
    <w:p w14:paraId="3DDE4960" w14:textId="77777777" w:rsidR="00000000" w:rsidRDefault="005A3897">
      <w:pPr>
        <w:pStyle w:val="a0"/>
        <w:rPr>
          <w:rFonts w:hint="cs"/>
          <w:rtl/>
        </w:rPr>
      </w:pPr>
      <w:r>
        <w:rPr>
          <w:rFonts w:hint="cs"/>
          <w:rtl/>
        </w:rPr>
        <w:t>להבדיל מיליוני הבדלות, אצלם היה דגל אחד: לא לשבת עם החרדים. והם ישבו עם החרדים. וזה לא נגמר בזה. האם שמעתם את פריצקי אתמול?</w:t>
      </w:r>
    </w:p>
    <w:p w14:paraId="13B1B3EE" w14:textId="77777777" w:rsidR="00000000" w:rsidRDefault="005A3897">
      <w:pPr>
        <w:pStyle w:val="a0"/>
        <w:rPr>
          <w:rFonts w:hint="cs"/>
          <w:rtl/>
        </w:rPr>
      </w:pPr>
    </w:p>
    <w:p w14:paraId="235072F3" w14:textId="77777777" w:rsidR="00000000" w:rsidRDefault="005A3897">
      <w:pPr>
        <w:pStyle w:val="af0"/>
        <w:rPr>
          <w:rtl/>
        </w:rPr>
      </w:pPr>
      <w:r>
        <w:rPr>
          <w:rFonts w:hint="eastAsia"/>
          <w:rtl/>
        </w:rPr>
        <w:t>אחמד</w:t>
      </w:r>
      <w:r>
        <w:rPr>
          <w:rtl/>
        </w:rPr>
        <w:t xml:space="preserve"> טיבי (חד"ש-תע"ל):</w:t>
      </w:r>
    </w:p>
    <w:p w14:paraId="6056A4AC" w14:textId="77777777" w:rsidR="00000000" w:rsidRDefault="005A3897">
      <w:pPr>
        <w:pStyle w:val="a0"/>
        <w:rPr>
          <w:rFonts w:hint="cs"/>
          <w:rtl/>
        </w:rPr>
      </w:pPr>
    </w:p>
    <w:p w14:paraId="76F856DD" w14:textId="77777777" w:rsidR="00000000" w:rsidRDefault="005A3897">
      <w:pPr>
        <w:pStyle w:val="a0"/>
        <w:rPr>
          <w:rFonts w:hint="cs"/>
          <w:rtl/>
        </w:rPr>
      </w:pPr>
      <w:r>
        <w:rPr>
          <w:rFonts w:hint="cs"/>
          <w:rtl/>
        </w:rPr>
        <w:t>מה הוא אמר?</w:t>
      </w:r>
    </w:p>
    <w:p w14:paraId="30294A35" w14:textId="77777777" w:rsidR="00000000" w:rsidRDefault="005A3897">
      <w:pPr>
        <w:pStyle w:val="a0"/>
        <w:rPr>
          <w:rFonts w:hint="cs"/>
          <w:rtl/>
        </w:rPr>
      </w:pPr>
    </w:p>
    <w:p w14:paraId="3B1098B7" w14:textId="77777777" w:rsidR="00000000" w:rsidRDefault="005A3897">
      <w:pPr>
        <w:pStyle w:val="-"/>
        <w:rPr>
          <w:rtl/>
        </w:rPr>
      </w:pPr>
      <w:bookmarkStart w:id="207" w:name="FS000000526T11_10_2004_19_46_27C"/>
      <w:bookmarkEnd w:id="207"/>
      <w:r>
        <w:rPr>
          <w:rtl/>
        </w:rPr>
        <w:t>משה גפני (יהדות התורה):</w:t>
      </w:r>
    </w:p>
    <w:p w14:paraId="06BF6692" w14:textId="77777777" w:rsidR="00000000" w:rsidRDefault="005A3897">
      <w:pPr>
        <w:pStyle w:val="a0"/>
        <w:rPr>
          <w:rtl/>
        </w:rPr>
      </w:pPr>
    </w:p>
    <w:p w14:paraId="77CEAA74" w14:textId="77777777" w:rsidR="00000000" w:rsidRDefault="005A3897">
      <w:pPr>
        <w:pStyle w:val="a0"/>
        <w:rPr>
          <w:rFonts w:hint="cs"/>
          <w:rtl/>
        </w:rPr>
      </w:pPr>
      <w:r>
        <w:rPr>
          <w:rFonts w:hint="cs"/>
          <w:rtl/>
        </w:rPr>
        <w:t>לא חשוב, אין לי הרבה ז</w:t>
      </w:r>
      <w:r>
        <w:rPr>
          <w:rFonts w:hint="cs"/>
          <w:rtl/>
        </w:rPr>
        <w:t xml:space="preserve">מן. מה שהוא אמר, אמר נכון. זה שינוי, קואליציה של ארבע מפלגות שהתנתקו מהחרדים. מי שחושב שאין מנהיג לבירה, חס וחלילה </w:t>
      </w:r>
      <w:r>
        <w:rPr>
          <w:rtl/>
        </w:rPr>
        <w:t>–</w:t>
      </w:r>
      <w:r>
        <w:rPr>
          <w:rFonts w:hint="cs"/>
          <w:rtl/>
        </w:rPr>
        <w:t xml:space="preserve"> יש מנהיג לבירה. השר שטרית, אתה יודע, יש מנהיג לבירה. התחלתם עם ההתנתקות בתחילת הקדנציה, חשבתם שיהיו לכם מנעמי השלטון, וזה הולך ומחריף. </w:t>
      </w:r>
    </w:p>
    <w:p w14:paraId="4E6E25EA" w14:textId="77777777" w:rsidR="00000000" w:rsidRDefault="005A3897">
      <w:pPr>
        <w:pStyle w:val="a0"/>
        <w:rPr>
          <w:rFonts w:hint="cs"/>
          <w:rtl/>
        </w:rPr>
      </w:pPr>
    </w:p>
    <w:p w14:paraId="72B172EC" w14:textId="77777777" w:rsidR="00000000" w:rsidRDefault="005A3897">
      <w:pPr>
        <w:pStyle w:val="a0"/>
        <w:rPr>
          <w:rFonts w:hint="cs"/>
          <w:rtl/>
        </w:rPr>
      </w:pPr>
      <w:r>
        <w:rPr>
          <w:rFonts w:hint="cs"/>
          <w:rtl/>
        </w:rPr>
        <w:t>אד</w:t>
      </w:r>
      <w:r>
        <w:rPr>
          <w:rFonts w:hint="cs"/>
          <w:rtl/>
        </w:rPr>
        <w:t>וני היושב-ראש, היה פה סיפור בסוף המושב הקודם שאני חייב לספר אותו. אני רוצה להראות ששינוי לא עשתה כלום אפילו בנושא החרדים. אני רוצה לספר סיפור שהיה פה בסוף המושב. השארתי אותו אצלי בבטן בפגרה, ואני מספר אותו עכשיו. יש שלושה גנים חרדיים בשדרות, ושרת החינוך הח</w:t>
      </w:r>
      <w:r>
        <w:rPr>
          <w:rFonts w:hint="cs"/>
          <w:rtl/>
        </w:rPr>
        <w:t xml:space="preserve">ליטה שמקצצים 15% בגנים החרדיים ולא נותנים להם יום לימודים ארוך. אגב, המחבלים שיורים "קסאמים" לא עושים חשבון אם מדובר בילד חרדי או לא. הילדים החרדים בגנים בשדרות צריכים ללכת הביתה ב-12:00 וב-13:00, להם לא מגיע יום לימודים ארוך. </w:t>
      </w:r>
    </w:p>
    <w:p w14:paraId="1C92BDAD" w14:textId="77777777" w:rsidR="00000000" w:rsidRDefault="005A3897">
      <w:pPr>
        <w:pStyle w:val="a0"/>
        <w:rPr>
          <w:rFonts w:hint="cs"/>
          <w:rtl/>
        </w:rPr>
      </w:pPr>
    </w:p>
    <w:p w14:paraId="448345BA" w14:textId="77777777" w:rsidR="00000000" w:rsidRDefault="005A3897">
      <w:pPr>
        <w:pStyle w:val="a0"/>
        <w:rPr>
          <w:rFonts w:hint="cs"/>
          <w:rtl/>
        </w:rPr>
      </w:pPr>
      <w:r>
        <w:rPr>
          <w:rFonts w:hint="cs"/>
          <w:rtl/>
        </w:rPr>
        <w:t>היה פה דיון בסוף המושב, ואנ</w:t>
      </w:r>
      <w:r>
        <w:rPr>
          <w:rFonts w:hint="cs"/>
          <w:rtl/>
        </w:rPr>
        <w:t>חנו צעקנו לשרת החינוך: למה את עושה דבר כזה? ניגש אליה שר האוצר ואומר לה: למה באמת את מפלה את הגנים החרדיים לרעה? היא השיבה שזה עולה כסף. שר האוצר אמר שהוא יוסיף לה, הוא אמר את זה פה במליאה. עמד השר אורלב במקום שלו, וכולנו עקבנו אחרי העניין הזה. חבר הכנסת י</w:t>
      </w:r>
      <w:r>
        <w:rPr>
          <w:rFonts w:hint="cs"/>
          <w:rtl/>
        </w:rPr>
        <w:t xml:space="preserve">צחק וקנין, אתה ראית את זה במדויק, אני ישבתי פה בצד. שרת החינוך מרמזת לאורלב שביבי הולך לפתור להם את הבעיה, והשר אורלב עושה לה סימן, שבשום פנים ואופן לא תעזור לחרדים. </w:t>
      </w:r>
    </w:p>
    <w:p w14:paraId="7B16CD07" w14:textId="77777777" w:rsidR="00000000" w:rsidRDefault="005A3897">
      <w:pPr>
        <w:pStyle w:val="a0"/>
        <w:rPr>
          <w:rFonts w:hint="cs"/>
          <w:rtl/>
        </w:rPr>
      </w:pPr>
    </w:p>
    <w:p w14:paraId="34C48B4A" w14:textId="77777777" w:rsidR="00000000" w:rsidRDefault="005A3897">
      <w:pPr>
        <w:pStyle w:val="a0"/>
        <w:rPr>
          <w:rFonts w:hint="cs"/>
          <w:rtl/>
        </w:rPr>
      </w:pPr>
      <w:r>
        <w:rPr>
          <w:rFonts w:hint="cs"/>
          <w:rtl/>
        </w:rPr>
        <w:t>אדוני היושב-ראש, אני רוצה באמצעותך להגיד: שינוי לא פגעה בחרדים. אל תיקחו לעצמכם את הקרדי</w:t>
      </w:r>
      <w:r>
        <w:rPr>
          <w:rFonts w:hint="cs"/>
          <w:rtl/>
        </w:rPr>
        <w:t>ט. שרת החינוך ושר הרווחה עושים את העבודה מסיבותיהם שלהם, ולכן הילדים בשדרות, כיוון שהם חרדים, מפלים אותם לרעה. נפל "קסאם" סמוך מאוד לגן חרדי, הם לא זכאים ליום לימודים ארוך. כך החליטה שרת החינוך מהליכוד, וכך החליט שר הרווחה מהמפד"ל.</w:t>
      </w:r>
    </w:p>
    <w:p w14:paraId="73207890" w14:textId="77777777" w:rsidR="00000000" w:rsidRDefault="005A3897">
      <w:pPr>
        <w:pStyle w:val="a0"/>
        <w:rPr>
          <w:rFonts w:hint="cs"/>
          <w:rtl/>
        </w:rPr>
      </w:pPr>
    </w:p>
    <w:p w14:paraId="3FBE0E9E" w14:textId="77777777" w:rsidR="00000000" w:rsidRDefault="005A3897">
      <w:pPr>
        <w:pStyle w:val="af0"/>
        <w:rPr>
          <w:rtl/>
        </w:rPr>
      </w:pPr>
      <w:r>
        <w:rPr>
          <w:rFonts w:hint="eastAsia"/>
          <w:rtl/>
        </w:rPr>
        <w:t>אחמד</w:t>
      </w:r>
      <w:r>
        <w:rPr>
          <w:rtl/>
        </w:rPr>
        <w:t xml:space="preserve"> טיבי (חד"ש-תע"ל):</w:t>
      </w:r>
    </w:p>
    <w:p w14:paraId="7943A939" w14:textId="77777777" w:rsidR="00000000" w:rsidRDefault="005A3897">
      <w:pPr>
        <w:pStyle w:val="a0"/>
        <w:rPr>
          <w:rFonts w:hint="cs"/>
          <w:rtl/>
        </w:rPr>
      </w:pPr>
    </w:p>
    <w:p w14:paraId="33BFEA24" w14:textId="77777777" w:rsidR="00000000" w:rsidRDefault="005A3897">
      <w:pPr>
        <w:pStyle w:val="a0"/>
        <w:rPr>
          <w:rFonts w:hint="cs"/>
          <w:rtl/>
        </w:rPr>
      </w:pPr>
      <w:r>
        <w:rPr>
          <w:rFonts w:hint="cs"/>
          <w:rtl/>
        </w:rPr>
        <w:t xml:space="preserve">אבל הוא דתי עם כיפה. </w:t>
      </w:r>
    </w:p>
    <w:p w14:paraId="6486396C" w14:textId="77777777" w:rsidR="00000000" w:rsidRDefault="005A3897">
      <w:pPr>
        <w:pStyle w:val="a0"/>
        <w:rPr>
          <w:rFonts w:hint="cs"/>
          <w:rtl/>
        </w:rPr>
      </w:pPr>
    </w:p>
    <w:p w14:paraId="0C55D5FB" w14:textId="77777777" w:rsidR="00000000" w:rsidRDefault="005A3897">
      <w:pPr>
        <w:pStyle w:val="-"/>
        <w:rPr>
          <w:rtl/>
        </w:rPr>
      </w:pPr>
      <w:bookmarkStart w:id="208" w:name="FS000000526T11_10_2004_19_53_39C"/>
      <w:bookmarkEnd w:id="208"/>
      <w:r>
        <w:rPr>
          <w:rtl/>
        </w:rPr>
        <w:t>משה גפני (יהדות התורה):</w:t>
      </w:r>
    </w:p>
    <w:p w14:paraId="53FEA751" w14:textId="77777777" w:rsidR="00000000" w:rsidRDefault="005A3897">
      <w:pPr>
        <w:pStyle w:val="a0"/>
        <w:rPr>
          <w:rtl/>
        </w:rPr>
      </w:pPr>
    </w:p>
    <w:p w14:paraId="6B65C3E9" w14:textId="77777777" w:rsidR="00000000" w:rsidRDefault="005A3897">
      <w:pPr>
        <w:pStyle w:val="a0"/>
        <w:rPr>
          <w:rFonts w:hint="cs"/>
          <w:rtl/>
        </w:rPr>
      </w:pPr>
      <w:r>
        <w:rPr>
          <w:rFonts w:hint="cs"/>
          <w:rtl/>
        </w:rPr>
        <w:t xml:space="preserve">את שינוי לא סופרים, הם עושים את העבודה. </w:t>
      </w:r>
    </w:p>
    <w:p w14:paraId="3A19BAA8" w14:textId="77777777" w:rsidR="00000000" w:rsidRDefault="005A3897">
      <w:pPr>
        <w:pStyle w:val="a0"/>
        <w:rPr>
          <w:rFonts w:hint="cs"/>
          <w:rtl/>
        </w:rPr>
      </w:pPr>
    </w:p>
    <w:p w14:paraId="081A7FFF" w14:textId="77777777" w:rsidR="00000000" w:rsidRDefault="005A3897">
      <w:pPr>
        <w:pStyle w:val="af1"/>
        <w:rPr>
          <w:rtl/>
        </w:rPr>
      </w:pPr>
      <w:r>
        <w:rPr>
          <w:rtl/>
        </w:rPr>
        <w:t>היו"ר חמי דורון:</w:t>
      </w:r>
    </w:p>
    <w:p w14:paraId="7BAD1F9E" w14:textId="77777777" w:rsidR="00000000" w:rsidRDefault="005A3897">
      <w:pPr>
        <w:pStyle w:val="a0"/>
        <w:rPr>
          <w:rtl/>
        </w:rPr>
      </w:pPr>
    </w:p>
    <w:p w14:paraId="3BA2E344" w14:textId="77777777" w:rsidR="00000000" w:rsidRDefault="005A3897">
      <w:pPr>
        <w:pStyle w:val="a0"/>
        <w:rPr>
          <w:rFonts w:hint="cs"/>
          <w:rtl/>
        </w:rPr>
      </w:pPr>
      <w:r>
        <w:rPr>
          <w:rFonts w:hint="cs"/>
          <w:rtl/>
        </w:rPr>
        <w:t xml:space="preserve">תודה רבה לחבר הכנסת גפני. חברת הכנסת מרינה סודלוקין, בבקשה. אחריה </w:t>
      </w:r>
      <w:r>
        <w:rPr>
          <w:rtl/>
        </w:rPr>
        <w:t>–</w:t>
      </w:r>
      <w:r>
        <w:rPr>
          <w:rFonts w:hint="cs"/>
          <w:rtl/>
        </w:rPr>
        <w:t xml:space="preserve"> חבר הכנסת אחמד טיבי.</w:t>
      </w:r>
    </w:p>
    <w:p w14:paraId="72F56CB6" w14:textId="77777777" w:rsidR="00000000" w:rsidRDefault="005A3897">
      <w:pPr>
        <w:pStyle w:val="a0"/>
        <w:rPr>
          <w:rFonts w:hint="cs"/>
          <w:rtl/>
        </w:rPr>
      </w:pPr>
    </w:p>
    <w:p w14:paraId="4C58671F" w14:textId="77777777" w:rsidR="00000000" w:rsidRDefault="005A3897">
      <w:pPr>
        <w:pStyle w:val="a"/>
        <w:rPr>
          <w:rtl/>
        </w:rPr>
      </w:pPr>
      <w:bookmarkStart w:id="209" w:name="FS000000533T11_10_2004_19_22_54"/>
      <w:bookmarkStart w:id="210" w:name="_Toc91517677"/>
      <w:bookmarkEnd w:id="209"/>
      <w:r>
        <w:rPr>
          <w:rFonts w:hint="eastAsia"/>
          <w:rtl/>
        </w:rPr>
        <w:t>מרינה</w:t>
      </w:r>
      <w:r>
        <w:rPr>
          <w:rtl/>
        </w:rPr>
        <w:t xml:space="preserve"> סולודקין (הליכוד):</w:t>
      </w:r>
      <w:bookmarkEnd w:id="210"/>
    </w:p>
    <w:p w14:paraId="7678E467" w14:textId="77777777" w:rsidR="00000000" w:rsidRDefault="005A3897">
      <w:pPr>
        <w:pStyle w:val="a0"/>
        <w:rPr>
          <w:rFonts w:hint="cs"/>
          <w:rtl/>
        </w:rPr>
      </w:pPr>
    </w:p>
    <w:p w14:paraId="16DF42F3" w14:textId="77777777" w:rsidR="00000000" w:rsidRDefault="005A3897">
      <w:pPr>
        <w:pStyle w:val="a0"/>
        <w:rPr>
          <w:rFonts w:hint="cs"/>
          <w:rtl/>
        </w:rPr>
      </w:pPr>
      <w:r>
        <w:rPr>
          <w:rFonts w:hint="cs"/>
          <w:rtl/>
        </w:rPr>
        <w:t>אדוני היושב-ראש, אני מברכת אותך</w:t>
      </w:r>
      <w:r>
        <w:rPr>
          <w:rFonts w:hint="cs"/>
          <w:rtl/>
        </w:rPr>
        <w:t xml:space="preserve"> בהיכנסך לתפקיד הרם, תרתי משמע. חברי הכנסת, אני מברכת את חברי הבית עם פתיחת המושב. </w:t>
      </w:r>
    </w:p>
    <w:p w14:paraId="0E181DC0" w14:textId="77777777" w:rsidR="00000000" w:rsidRDefault="005A3897">
      <w:pPr>
        <w:pStyle w:val="a0"/>
        <w:rPr>
          <w:rFonts w:hint="cs"/>
          <w:rtl/>
        </w:rPr>
      </w:pPr>
    </w:p>
    <w:p w14:paraId="4E3A0E70" w14:textId="77777777" w:rsidR="00000000" w:rsidRDefault="005A3897">
      <w:pPr>
        <w:pStyle w:val="a0"/>
        <w:rPr>
          <w:rFonts w:hint="cs"/>
          <w:rtl/>
        </w:rPr>
      </w:pPr>
      <w:r>
        <w:rPr>
          <w:rFonts w:hint="cs"/>
          <w:rtl/>
        </w:rPr>
        <w:t xml:space="preserve">אנחנו משרתים את עם ישראל כאן, מייצגים את עם ישראל, ואנחנו כאן קובעים מה המדיניות ומה האינטרס הלאומי. צר לי ששוב אנחנו מתחילים בהצעות האי-אמון. </w:t>
      </w:r>
    </w:p>
    <w:p w14:paraId="2448C7AA" w14:textId="77777777" w:rsidR="00000000" w:rsidRDefault="005A3897">
      <w:pPr>
        <w:pStyle w:val="a0"/>
        <w:rPr>
          <w:rFonts w:hint="cs"/>
          <w:rtl/>
        </w:rPr>
      </w:pPr>
    </w:p>
    <w:p w14:paraId="17208A98" w14:textId="77777777" w:rsidR="00000000" w:rsidRDefault="005A3897">
      <w:pPr>
        <w:pStyle w:val="a0"/>
        <w:rPr>
          <w:rFonts w:hint="cs"/>
          <w:rtl/>
        </w:rPr>
      </w:pPr>
      <w:r>
        <w:rPr>
          <w:rFonts w:hint="cs"/>
          <w:rtl/>
        </w:rPr>
        <w:t>הופתעתי מאוד שדווקא המפלגו</w:t>
      </w:r>
      <w:r>
        <w:rPr>
          <w:rFonts w:hint="cs"/>
          <w:rtl/>
        </w:rPr>
        <w:t xml:space="preserve">ת הערביות ומפלגת העבודה מעלות את ההצעות האלה של אי-אמון. שמעתי מחברי הטוב, מוחמד ברכה, שלממשלה הזאת אין בשורה מדינית. נו, ממש. ההתנתקות ופינוי עזה הם לא בשורה מדינית בעבור המפלגות הערביות? אני חושבת שזאת קצת צביעות. </w:t>
      </w:r>
    </w:p>
    <w:p w14:paraId="5671A7C8" w14:textId="77777777" w:rsidR="00000000" w:rsidRDefault="005A3897">
      <w:pPr>
        <w:pStyle w:val="a0"/>
        <w:rPr>
          <w:rFonts w:hint="cs"/>
          <w:rtl/>
        </w:rPr>
      </w:pPr>
    </w:p>
    <w:p w14:paraId="613E9732" w14:textId="77777777" w:rsidR="00000000" w:rsidRDefault="005A3897">
      <w:pPr>
        <w:pStyle w:val="a0"/>
        <w:rPr>
          <w:rFonts w:hint="cs"/>
          <w:rtl/>
        </w:rPr>
      </w:pPr>
      <w:r>
        <w:rPr>
          <w:rFonts w:hint="cs"/>
          <w:rtl/>
        </w:rPr>
        <w:t>חברי ממפלגת העבודה, אם שרי הליכוד וראש</w:t>
      </w:r>
      <w:r>
        <w:rPr>
          <w:rFonts w:hint="cs"/>
          <w:rtl/>
        </w:rPr>
        <w:t xml:space="preserve"> הממשלה, בראש ובראשונה, בונים את גדר ההפרדה ומתכוונים לעשות התנתקות, הפרדה חד-צדדית ופינוי של עזה, אני חושבת שאתם בעלי-ברית שלנו, של ממשלה כזאת. במצב הזה הצבעת אי-אמון היא פגיעה ישירה באידיאולוגיה שלכם. שמחתי מאוד כשקראתי ב"ידיעות אחרונות" את הריאיון עם חי</w:t>
      </w:r>
      <w:r>
        <w:rPr>
          <w:rFonts w:hint="cs"/>
          <w:rtl/>
        </w:rPr>
        <w:t xml:space="preserve">ים רמון. הוא מבין את המצב והוא אומר שבמצב הזה מפלגת העבודה צריכה לתמוך בכל התהליכים של ממשלת שרון ושרי הליכוד ושרי שינוי, שתומכים בו. </w:t>
      </w:r>
    </w:p>
    <w:p w14:paraId="393B3673" w14:textId="77777777" w:rsidR="00000000" w:rsidRDefault="005A3897">
      <w:pPr>
        <w:pStyle w:val="a0"/>
        <w:rPr>
          <w:rFonts w:hint="cs"/>
          <w:rtl/>
        </w:rPr>
      </w:pPr>
    </w:p>
    <w:p w14:paraId="2FA4B916" w14:textId="77777777" w:rsidR="00000000" w:rsidRDefault="005A3897">
      <w:pPr>
        <w:pStyle w:val="a0"/>
        <w:rPr>
          <w:rFonts w:hint="cs"/>
          <w:rtl/>
        </w:rPr>
      </w:pPr>
      <w:r>
        <w:rPr>
          <w:rFonts w:hint="cs"/>
          <w:rtl/>
        </w:rPr>
        <w:t>אי-אמון זה גם הבעת אלטרנטיבה. למי יש אלטרנטיבה? האם מישהו אחר יכול לקיים את ההתנתקות? אני חושבת שלא. אנחנו מבזבזים כל שב</w:t>
      </w:r>
      <w:r>
        <w:rPr>
          <w:rFonts w:hint="cs"/>
          <w:rtl/>
        </w:rPr>
        <w:t xml:space="preserve">וע שלוש שעות על הצבעות ודיונים על אי-אמון, ואין לזה תועלת בכלל. </w:t>
      </w:r>
    </w:p>
    <w:p w14:paraId="5D5D5CA1" w14:textId="77777777" w:rsidR="00000000" w:rsidRDefault="005A3897">
      <w:pPr>
        <w:pStyle w:val="a0"/>
        <w:rPr>
          <w:rFonts w:hint="cs"/>
          <w:rtl/>
        </w:rPr>
      </w:pPr>
    </w:p>
    <w:p w14:paraId="61B76BF2" w14:textId="77777777" w:rsidR="00000000" w:rsidRDefault="005A3897">
      <w:pPr>
        <w:pStyle w:val="a0"/>
        <w:rPr>
          <w:rFonts w:hint="cs"/>
          <w:rtl/>
        </w:rPr>
      </w:pPr>
      <w:r>
        <w:rPr>
          <w:rFonts w:hint="cs"/>
          <w:rtl/>
        </w:rPr>
        <w:t xml:space="preserve">אני חושבת שיש פגם בכנסת, שאם בוחרים את ראש הממשלה לארבע שנים, רק תהליך של </w:t>
      </w:r>
      <w:r>
        <w:t>impeachment</w:t>
      </w:r>
      <w:r>
        <w:rPr>
          <w:rFonts w:hint="cs"/>
          <w:rtl/>
        </w:rPr>
        <w:t xml:space="preserve"> יכול לזרוק אותו, ואנחנו עושים את זה כל שני וחמישי. </w:t>
      </w:r>
    </w:p>
    <w:p w14:paraId="54B50C7D" w14:textId="77777777" w:rsidR="00000000" w:rsidRDefault="005A3897">
      <w:pPr>
        <w:pStyle w:val="a0"/>
        <w:rPr>
          <w:rtl/>
        </w:rPr>
      </w:pPr>
    </w:p>
    <w:p w14:paraId="40ACEEA1" w14:textId="77777777" w:rsidR="00000000" w:rsidRDefault="005A3897">
      <w:pPr>
        <w:pStyle w:val="a0"/>
        <w:ind w:left="26" w:firstLine="693"/>
        <w:rPr>
          <w:rFonts w:hint="cs"/>
          <w:rtl/>
        </w:rPr>
      </w:pPr>
      <w:r>
        <w:rPr>
          <w:rFonts w:hint="cs"/>
          <w:rtl/>
        </w:rPr>
        <w:t>אני חושבת שהיום להצביע בעד אי-אמון זה דבר מאוד לא נ</w:t>
      </w:r>
      <w:r>
        <w:rPr>
          <w:rFonts w:hint="cs"/>
          <w:rtl/>
        </w:rPr>
        <w:t>כון. אנחנו צריכים לתמוך בתהליכים החיוביים שעושה הממשלה הזאת. היתה הרבה ביקורת בנושא החברתי-הכלכלי. גם אני ביקורתית מאוד, אבל מצד אחר צריכים לומר ששר האוצר הזה עשה גם צעדים מאוד חשובים ומאוד חיוניים: צמצום מספר העובדים הזרים, צמצום המגזר הציבורי וגם תהליכים</w:t>
      </w:r>
      <w:r>
        <w:rPr>
          <w:rFonts w:hint="cs"/>
          <w:rtl/>
        </w:rPr>
        <w:t xml:space="preserve"> של חיסול המונופולים שיש במדינת ישראל. </w:t>
      </w:r>
    </w:p>
    <w:p w14:paraId="454B5A73" w14:textId="77777777" w:rsidR="00000000" w:rsidRDefault="005A3897">
      <w:pPr>
        <w:pStyle w:val="a0"/>
        <w:ind w:left="26" w:firstLine="693"/>
        <w:rPr>
          <w:rFonts w:hint="cs"/>
          <w:rtl/>
        </w:rPr>
      </w:pPr>
    </w:p>
    <w:p w14:paraId="76D9BDF3" w14:textId="77777777" w:rsidR="00000000" w:rsidRDefault="005A3897">
      <w:pPr>
        <w:pStyle w:val="a0"/>
        <w:ind w:left="26" w:firstLine="693"/>
        <w:rPr>
          <w:rFonts w:hint="cs"/>
          <w:rtl/>
        </w:rPr>
      </w:pPr>
      <w:r>
        <w:rPr>
          <w:rFonts w:hint="cs"/>
          <w:rtl/>
        </w:rPr>
        <w:t xml:space="preserve">אם אתם שואלים אותי אם יש במפלגת העבודה ובשמאל אלטרנטיבה כלכלית לתהליכים האלה - אנחנו לא שומעים על כך, כיוון שלצערי הרב גם לא יודעים מה זה סוציאל-דמוקרטיה ומה זאת אידיאולוגיה של סוציאל-דמוקרטיה. האם אתם שמעתם ממפלגת </w:t>
      </w:r>
      <w:r>
        <w:rPr>
          <w:rFonts w:hint="cs"/>
          <w:rtl/>
        </w:rPr>
        <w:t xml:space="preserve">העבודה שאנחנו צריכים מס על ירושה? לא שמעתם, כיוון שהם לא יודעים שזה סוציאל-דמוקרטיה ולא דבר אחר. בגלל זה אנחנו צריכים, גם בנושאים כלכליים וחברתיים, ללחוץ ולתקן מצבים של פגיעה בחלשים. </w:t>
      </w:r>
    </w:p>
    <w:p w14:paraId="1A58FAC2" w14:textId="77777777" w:rsidR="00000000" w:rsidRDefault="005A3897">
      <w:pPr>
        <w:pStyle w:val="a0"/>
        <w:ind w:left="26" w:firstLine="693"/>
        <w:rPr>
          <w:rFonts w:hint="cs"/>
          <w:rtl/>
        </w:rPr>
      </w:pPr>
    </w:p>
    <w:p w14:paraId="6298921B" w14:textId="77777777" w:rsidR="00000000" w:rsidRDefault="005A3897">
      <w:pPr>
        <w:pStyle w:val="a0"/>
        <w:ind w:left="26" w:firstLine="693"/>
        <w:rPr>
          <w:rFonts w:hint="cs"/>
          <w:rtl/>
        </w:rPr>
      </w:pPr>
      <w:r>
        <w:rPr>
          <w:rFonts w:hint="cs"/>
          <w:rtl/>
        </w:rPr>
        <w:t>צודק חבר הכנסת גפני, פגעו בכל התקציבים שניתנו לשכבות החלשות, לחרדים, לע</w:t>
      </w:r>
      <w:r>
        <w:rPr>
          <w:rFonts w:hint="cs"/>
          <w:rtl/>
        </w:rPr>
        <w:t xml:space="preserve">ולים, לנכים ולמשפחות חד-הוריות, ואנחנו צריכים לתקן את זה. </w:t>
      </w:r>
    </w:p>
    <w:p w14:paraId="122A0767" w14:textId="77777777" w:rsidR="00000000" w:rsidRDefault="005A3897">
      <w:pPr>
        <w:pStyle w:val="a0"/>
        <w:ind w:left="26" w:firstLine="693"/>
        <w:rPr>
          <w:rFonts w:hint="cs"/>
          <w:rtl/>
        </w:rPr>
      </w:pPr>
    </w:p>
    <w:p w14:paraId="716ABBFA" w14:textId="77777777" w:rsidR="00000000" w:rsidRDefault="005A3897">
      <w:pPr>
        <w:pStyle w:val="a0"/>
        <w:ind w:left="26" w:firstLine="693"/>
        <w:rPr>
          <w:rFonts w:hint="cs"/>
          <w:rtl/>
        </w:rPr>
      </w:pPr>
      <w:r>
        <w:rPr>
          <w:rFonts w:hint="cs"/>
          <w:rtl/>
        </w:rPr>
        <w:t xml:space="preserve">אני מציעה לדחות את הצעות האי-אמון ולתמוך בממשלה ובראש הממשלה, אריאל שרון. תודה רבה לכם. </w:t>
      </w:r>
    </w:p>
    <w:p w14:paraId="26BA638D" w14:textId="77777777" w:rsidR="00000000" w:rsidRDefault="005A3897">
      <w:pPr>
        <w:pStyle w:val="a0"/>
        <w:ind w:left="26" w:firstLine="693"/>
        <w:rPr>
          <w:rFonts w:hint="cs"/>
          <w:rtl/>
        </w:rPr>
      </w:pPr>
    </w:p>
    <w:p w14:paraId="5789EA45" w14:textId="77777777" w:rsidR="00000000" w:rsidRDefault="005A3897">
      <w:pPr>
        <w:pStyle w:val="af1"/>
        <w:rPr>
          <w:rtl/>
        </w:rPr>
      </w:pPr>
      <w:r>
        <w:rPr>
          <w:rtl/>
        </w:rPr>
        <w:t>היו"ר חמי דורון:</w:t>
      </w:r>
    </w:p>
    <w:p w14:paraId="60ED2EEF" w14:textId="77777777" w:rsidR="00000000" w:rsidRDefault="005A3897">
      <w:pPr>
        <w:pStyle w:val="a0"/>
        <w:rPr>
          <w:rtl/>
        </w:rPr>
      </w:pPr>
    </w:p>
    <w:p w14:paraId="062E66D0" w14:textId="77777777" w:rsidR="00000000" w:rsidRDefault="005A3897">
      <w:pPr>
        <w:pStyle w:val="a0"/>
        <w:rPr>
          <w:rFonts w:hint="cs"/>
          <w:rtl/>
        </w:rPr>
      </w:pPr>
      <w:r>
        <w:rPr>
          <w:rFonts w:hint="cs"/>
          <w:rtl/>
        </w:rPr>
        <w:t xml:space="preserve">תודה רבה לחברת הכנסת מרינה סולודקין. חבר הכנסת אחמד טיבי, ואחריו </w:t>
      </w:r>
      <w:r>
        <w:rPr>
          <w:rtl/>
        </w:rPr>
        <w:t>–</w:t>
      </w:r>
      <w:r>
        <w:rPr>
          <w:rFonts w:hint="cs"/>
          <w:rtl/>
        </w:rPr>
        <w:t xml:space="preserve"> חבר הכנסת עמיר פרץ. </w:t>
      </w:r>
    </w:p>
    <w:p w14:paraId="3D2AE0D3" w14:textId="77777777" w:rsidR="00000000" w:rsidRDefault="005A3897">
      <w:pPr>
        <w:pStyle w:val="a0"/>
        <w:rPr>
          <w:rFonts w:hint="cs"/>
          <w:rtl/>
        </w:rPr>
      </w:pPr>
    </w:p>
    <w:p w14:paraId="30FFDF63" w14:textId="77777777" w:rsidR="00000000" w:rsidRDefault="005A3897">
      <w:pPr>
        <w:pStyle w:val="a"/>
        <w:rPr>
          <w:rtl/>
        </w:rPr>
      </w:pPr>
      <w:bookmarkStart w:id="211" w:name="FS000000560T11_10_2004_19_51_33"/>
      <w:bookmarkStart w:id="212" w:name="_Toc91517678"/>
      <w:bookmarkEnd w:id="211"/>
      <w:r>
        <w:rPr>
          <w:rFonts w:hint="eastAsia"/>
          <w:rtl/>
        </w:rPr>
        <w:t>אחמד</w:t>
      </w:r>
      <w:r>
        <w:rPr>
          <w:rtl/>
        </w:rPr>
        <w:t xml:space="preserve"> טיבי (חד"ש-תע"ל):</w:t>
      </w:r>
      <w:bookmarkEnd w:id="212"/>
    </w:p>
    <w:p w14:paraId="63299F8C" w14:textId="77777777" w:rsidR="00000000" w:rsidRDefault="005A3897">
      <w:pPr>
        <w:pStyle w:val="a0"/>
        <w:rPr>
          <w:rFonts w:hint="cs"/>
          <w:rtl/>
        </w:rPr>
      </w:pPr>
    </w:p>
    <w:p w14:paraId="4EDA9BBE" w14:textId="77777777" w:rsidR="00000000" w:rsidRDefault="005A3897">
      <w:pPr>
        <w:pStyle w:val="a0"/>
        <w:rPr>
          <w:rFonts w:hint="cs"/>
          <w:rtl/>
        </w:rPr>
      </w:pPr>
      <w:r>
        <w:rPr>
          <w:rFonts w:hint="cs"/>
          <w:rtl/>
        </w:rPr>
        <w:t xml:space="preserve">אדוני היושב-ראש, אני מצטרף לברכות ומאחל לך הצלחה. </w:t>
      </w:r>
    </w:p>
    <w:p w14:paraId="3395B8B7" w14:textId="77777777" w:rsidR="00000000" w:rsidRDefault="005A3897">
      <w:pPr>
        <w:pStyle w:val="a0"/>
        <w:rPr>
          <w:rFonts w:hint="cs"/>
          <w:rtl/>
        </w:rPr>
      </w:pPr>
    </w:p>
    <w:p w14:paraId="11DC2584" w14:textId="77777777" w:rsidR="00000000" w:rsidRDefault="005A3897">
      <w:pPr>
        <w:pStyle w:val="a0"/>
        <w:rPr>
          <w:rFonts w:hint="cs"/>
          <w:rtl/>
        </w:rPr>
      </w:pPr>
      <w:r>
        <w:rPr>
          <w:rFonts w:hint="cs"/>
          <w:rtl/>
        </w:rPr>
        <w:t>אדוני השר, רבותי חברי הכנסת, נאומו של ראש הממשלה היום היה נשמע למי שבא מפלנטה אחרת כנאומו של ראש ממשלת שווייץ. הוא תיאר מצב של גן-עדן, בעיקר כלכלי, חברתי, ביטחוני. הצלחה גוררת הצל</w:t>
      </w:r>
      <w:r>
        <w:rPr>
          <w:rFonts w:hint="cs"/>
          <w:rtl/>
        </w:rPr>
        <w:t>חה. הדברים בעיקר היו כל כך ורודים בנושא הכלכלי, במה שנוגע להשקעות, לצמיחה ולמקומות עבודה, כאילו הם בדיוק תמונת השתקפות של מה שקורה בשטח. אבל מה שקורה בשטח שונה לחלוטין, חבר הכנסת וקנין: עלייה במספר דורשי העבודה, עלייה באבטלה, בעיקר בקרב השכבות החלשות, המגז</w:t>
      </w:r>
      <w:r>
        <w:rPr>
          <w:rFonts w:hint="cs"/>
          <w:rtl/>
        </w:rPr>
        <w:t xml:space="preserve">ר הערבי והפריפריה. </w:t>
      </w:r>
    </w:p>
    <w:p w14:paraId="4597F50C" w14:textId="77777777" w:rsidR="00000000" w:rsidRDefault="005A3897">
      <w:pPr>
        <w:pStyle w:val="a0"/>
        <w:rPr>
          <w:rFonts w:hint="cs"/>
          <w:rtl/>
        </w:rPr>
      </w:pPr>
    </w:p>
    <w:p w14:paraId="71A09AC2" w14:textId="77777777" w:rsidR="00000000" w:rsidRDefault="005A3897">
      <w:pPr>
        <w:pStyle w:val="a0"/>
        <w:rPr>
          <w:rFonts w:hint="cs"/>
          <w:rtl/>
        </w:rPr>
      </w:pPr>
      <w:r>
        <w:rPr>
          <w:rFonts w:hint="cs"/>
          <w:rtl/>
        </w:rPr>
        <w:t>שלא לדבר על המסר שהעביר ראש הממשלה, מסר תוקפני. מה מתרחש ברצועת-עזה היום אם לא תוקפנות לשמה? אפילו הצבא רוצה לצאת משם אחרי שהוא כבר הצליח להרוג 100 פלסטינים, מתוכם 26 ילדים. 26 ילדים, חבר הכנסת גפני. שכחת להתייחס לכך, אבל - 26 ילדים.</w:t>
      </w:r>
    </w:p>
    <w:p w14:paraId="395DF6AB" w14:textId="77777777" w:rsidR="00000000" w:rsidRDefault="005A3897">
      <w:pPr>
        <w:pStyle w:val="a0"/>
        <w:ind w:firstLine="0"/>
        <w:rPr>
          <w:rFonts w:hint="cs"/>
          <w:rtl/>
        </w:rPr>
      </w:pPr>
    </w:p>
    <w:p w14:paraId="64CCD111" w14:textId="77777777" w:rsidR="00000000" w:rsidRDefault="005A3897">
      <w:pPr>
        <w:pStyle w:val="af0"/>
        <w:rPr>
          <w:rtl/>
        </w:rPr>
      </w:pPr>
      <w:r>
        <w:rPr>
          <w:rFonts w:hint="eastAsia"/>
          <w:rtl/>
        </w:rPr>
        <w:t>משה</w:t>
      </w:r>
      <w:r>
        <w:rPr>
          <w:rtl/>
        </w:rPr>
        <w:t xml:space="preserve"> גפני (יהדות התורה):</w:t>
      </w:r>
    </w:p>
    <w:p w14:paraId="207D55F0" w14:textId="77777777" w:rsidR="00000000" w:rsidRDefault="005A3897">
      <w:pPr>
        <w:pStyle w:val="a0"/>
        <w:rPr>
          <w:rFonts w:hint="cs"/>
          <w:rtl/>
        </w:rPr>
      </w:pPr>
    </w:p>
    <w:p w14:paraId="0356AD16" w14:textId="77777777" w:rsidR="00000000" w:rsidRDefault="005A3897">
      <w:pPr>
        <w:pStyle w:val="a0"/>
        <w:rPr>
          <w:rFonts w:hint="cs"/>
          <w:rtl/>
        </w:rPr>
      </w:pPr>
      <w:r>
        <w:rPr>
          <w:rFonts w:hint="cs"/>
          <w:rtl/>
        </w:rPr>
        <w:t>לא דיברתי על הנושא המדיני, דיברתי על ההתנתקות.</w:t>
      </w:r>
    </w:p>
    <w:p w14:paraId="2F3AD0C0" w14:textId="77777777" w:rsidR="00000000" w:rsidRDefault="005A3897">
      <w:pPr>
        <w:pStyle w:val="a0"/>
        <w:ind w:firstLine="0"/>
        <w:rPr>
          <w:rFonts w:hint="cs"/>
          <w:rtl/>
        </w:rPr>
      </w:pPr>
    </w:p>
    <w:p w14:paraId="7E673295" w14:textId="77777777" w:rsidR="00000000" w:rsidRDefault="005A3897">
      <w:pPr>
        <w:pStyle w:val="-"/>
        <w:rPr>
          <w:rtl/>
        </w:rPr>
      </w:pPr>
      <w:bookmarkStart w:id="213" w:name="FS000000560T11_10_2004_19_58_24C"/>
      <w:bookmarkEnd w:id="213"/>
      <w:r>
        <w:rPr>
          <w:rtl/>
        </w:rPr>
        <w:t>אחמד טיבי (חד"ש-תע"ל):</w:t>
      </w:r>
    </w:p>
    <w:p w14:paraId="580C805A" w14:textId="77777777" w:rsidR="00000000" w:rsidRDefault="005A3897">
      <w:pPr>
        <w:pStyle w:val="a0"/>
        <w:rPr>
          <w:rtl/>
        </w:rPr>
      </w:pPr>
    </w:p>
    <w:p w14:paraId="72A4F135" w14:textId="77777777" w:rsidR="00000000" w:rsidRDefault="005A3897">
      <w:pPr>
        <w:pStyle w:val="a0"/>
        <w:rPr>
          <w:rFonts w:hint="cs"/>
          <w:rtl/>
        </w:rPr>
      </w:pPr>
      <w:r>
        <w:rPr>
          <w:rFonts w:hint="cs"/>
          <w:rtl/>
        </w:rPr>
        <w:t>אבל אסור להרוג ילדים בכל מקום - לא ישראלים, לא פלסטינים, ובעיקר אסור לעשות וידוא הריגה. כשגופה של ילדה בת 13, שנראית כמו בת שמונה, מונחת לפניך, זה לא מעשה גבור</w:t>
      </w:r>
      <w:r>
        <w:rPr>
          <w:rFonts w:hint="cs"/>
          <w:rtl/>
        </w:rPr>
        <w:t>ה שממרחק אפס אתה יורה בה שני כדורים בראש ו-20 בגוף. בדרך כלל על פחות מזה אנשים נכנסים לכלא מייד עד תום ההליכים; על פחות מזה. נהגים שעושים עבירות קשות, למשל שוללים מהם את רשיון הנהיגה, לפעמים עוצרים אותם עד תום ההליכים אם הם גורמים למוות. אבל האיש הזה, הקצי</w:t>
      </w:r>
      <w:r>
        <w:rPr>
          <w:rFonts w:hint="cs"/>
          <w:rtl/>
        </w:rPr>
        <w:t xml:space="preserve">ן הזה, זכה אתמול להגנה. ממי? אמרו שהפצ"ר הורה על חקירה. למה חקירה? בשביל מה חקירה? הרמטכ"ל אמר אתמול בישיבת הממשלה, שהוא יודע מה הסיבה להרג. הוא אמר שמחבלים שלחו אותה להסיט את תשומת לב החיילים. </w:t>
      </w:r>
    </w:p>
    <w:p w14:paraId="3CC66967" w14:textId="77777777" w:rsidR="00000000" w:rsidRDefault="005A3897">
      <w:pPr>
        <w:pStyle w:val="a0"/>
        <w:rPr>
          <w:rFonts w:hint="cs"/>
          <w:rtl/>
        </w:rPr>
      </w:pPr>
    </w:p>
    <w:p w14:paraId="22C664AB" w14:textId="77777777" w:rsidR="00000000" w:rsidRDefault="005A3897">
      <w:pPr>
        <w:pStyle w:val="a0"/>
        <w:rPr>
          <w:rFonts w:hint="cs"/>
          <w:rtl/>
        </w:rPr>
      </w:pPr>
      <w:r>
        <w:rPr>
          <w:rFonts w:hint="cs"/>
          <w:rtl/>
        </w:rPr>
        <w:t xml:space="preserve">תראה איזו מציאות מתפתחת בעזה: ערבי שעובד במסגרייה </w:t>
      </w:r>
      <w:r>
        <w:rPr>
          <w:rtl/>
        </w:rPr>
        <w:t>–</w:t>
      </w:r>
      <w:r>
        <w:rPr>
          <w:rFonts w:hint="cs"/>
          <w:rtl/>
        </w:rPr>
        <w:t xml:space="preserve"> דינו מוו</w:t>
      </w:r>
      <w:r>
        <w:rPr>
          <w:rFonts w:hint="cs"/>
          <w:rtl/>
        </w:rPr>
        <w:t xml:space="preserve">ת. ערבי שעובד במחרטה </w:t>
      </w:r>
      <w:r>
        <w:rPr>
          <w:rtl/>
        </w:rPr>
        <w:t>–</w:t>
      </w:r>
      <w:r>
        <w:rPr>
          <w:rFonts w:hint="cs"/>
          <w:rtl/>
        </w:rPr>
        <w:t xml:space="preserve"> דינו מוות והרס של מקום העבודה. אסור לערבי לעבוד בתור מסגר. ערבייה שחושדים בה כי היא מסיטה את תשומת הלב של ישראלי זה או אחר, בעיקר אם הוא צלף </w:t>
      </w:r>
      <w:r>
        <w:rPr>
          <w:rtl/>
        </w:rPr>
        <w:t>–</w:t>
      </w:r>
      <w:r>
        <w:rPr>
          <w:rFonts w:hint="cs"/>
          <w:rtl/>
        </w:rPr>
        <w:t xml:space="preserve"> דינה מוות במקום משלושה מקורות ירי, כי צלפים בדרך כלל יורים בשלושה, אם אינך יודע. למה אנחנו</w:t>
      </w:r>
      <w:r>
        <w:rPr>
          <w:rFonts w:hint="cs"/>
          <w:rtl/>
        </w:rPr>
        <w:t xml:space="preserve"> יודעים, חבר הכנסת גפני? כי התנסינו בזה באוקטובר 2000. צלפים ירו בצעירים שלנו משלושה מקומות. אין מסתפקים בכדור אחד. משלושה מקורות. זה דבר נורא.</w:t>
      </w:r>
    </w:p>
    <w:p w14:paraId="3010BC34" w14:textId="77777777" w:rsidR="00000000" w:rsidRDefault="005A3897">
      <w:pPr>
        <w:pStyle w:val="a0"/>
        <w:rPr>
          <w:rFonts w:hint="cs"/>
          <w:rtl/>
        </w:rPr>
      </w:pPr>
    </w:p>
    <w:p w14:paraId="0D10E6B1" w14:textId="77777777" w:rsidR="00000000" w:rsidRDefault="005A3897">
      <w:pPr>
        <w:pStyle w:val="a0"/>
        <w:rPr>
          <w:rFonts w:hint="cs"/>
          <w:rtl/>
        </w:rPr>
      </w:pPr>
      <w:r>
        <w:rPr>
          <w:rFonts w:hint="cs"/>
          <w:rtl/>
        </w:rPr>
        <w:t>הדבר הנורא עוד יותר זה שוויון הנפש שבו מתקבל מעשה כזה. שמעת את חבר הכנסת בנימין בן-אליעזר, למשל, מתייחס לזה? הו</w:t>
      </w:r>
      <w:r>
        <w:rPr>
          <w:rFonts w:hint="cs"/>
          <w:rtl/>
        </w:rPr>
        <w:t>א היה שר הביטחון. הוא אמר משהו על המ"פ הזה שריסס גופה של ילדה? זה לא מזעזע? אני בטוח שהוא הזדעזע, אבל הוא לא התייחס. אני מתנצל שאני מזכיר את שמך, חבר הכנסת בן-אליעזר, כי אתה סמכות ביטחונית.</w:t>
      </w:r>
    </w:p>
    <w:p w14:paraId="5C6ED8EF" w14:textId="77777777" w:rsidR="00000000" w:rsidRDefault="005A3897">
      <w:pPr>
        <w:pStyle w:val="a0"/>
        <w:ind w:firstLine="0"/>
        <w:rPr>
          <w:rFonts w:hint="cs"/>
          <w:rtl/>
        </w:rPr>
      </w:pPr>
    </w:p>
    <w:p w14:paraId="2385315A" w14:textId="77777777" w:rsidR="00000000" w:rsidRDefault="005A3897">
      <w:pPr>
        <w:pStyle w:val="af0"/>
        <w:rPr>
          <w:rtl/>
        </w:rPr>
      </w:pPr>
      <w:r>
        <w:rPr>
          <w:rFonts w:hint="eastAsia"/>
          <w:rtl/>
        </w:rPr>
        <w:t>יצחק</w:t>
      </w:r>
      <w:r>
        <w:rPr>
          <w:rtl/>
        </w:rPr>
        <w:t xml:space="preserve"> הרצוג (העבודה-מימד):</w:t>
      </w:r>
    </w:p>
    <w:p w14:paraId="47C30C15" w14:textId="77777777" w:rsidR="00000000" w:rsidRDefault="005A3897">
      <w:pPr>
        <w:pStyle w:val="a0"/>
        <w:rPr>
          <w:rFonts w:hint="cs"/>
          <w:rtl/>
        </w:rPr>
      </w:pPr>
    </w:p>
    <w:p w14:paraId="20B358EC" w14:textId="77777777" w:rsidR="00000000" w:rsidRDefault="005A3897">
      <w:pPr>
        <w:pStyle w:val="a0"/>
        <w:rPr>
          <w:rFonts w:hint="cs"/>
          <w:rtl/>
        </w:rPr>
      </w:pPr>
      <w:r>
        <w:rPr>
          <w:rFonts w:hint="cs"/>
          <w:rtl/>
        </w:rPr>
        <w:t>זה לא הוגן, כי נקטנו עמדה מאוד בוטה בק</w:t>
      </w:r>
      <w:r>
        <w:rPr>
          <w:rFonts w:hint="cs"/>
          <w:rtl/>
        </w:rPr>
        <w:t xml:space="preserve">שר לטוהר הנשק. </w:t>
      </w:r>
    </w:p>
    <w:p w14:paraId="1B6720AA" w14:textId="77777777" w:rsidR="00000000" w:rsidRDefault="005A3897">
      <w:pPr>
        <w:pStyle w:val="a0"/>
        <w:ind w:firstLine="0"/>
        <w:rPr>
          <w:rFonts w:hint="cs"/>
          <w:rtl/>
        </w:rPr>
      </w:pPr>
    </w:p>
    <w:p w14:paraId="5E5CE5CF" w14:textId="77777777" w:rsidR="00000000" w:rsidRDefault="005A3897">
      <w:pPr>
        <w:pStyle w:val="af0"/>
        <w:rPr>
          <w:rtl/>
        </w:rPr>
      </w:pPr>
      <w:r>
        <w:rPr>
          <w:rFonts w:hint="eastAsia"/>
          <w:rtl/>
        </w:rPr>
        <w:t>בנימין</w:t>
      </w:r>
      <w:r>
        <w:rPr>
          <w:rtl/>
        </w:rPr>
        <w:t xml:space="preserve"> בן-אליעזר (העבודה-מימד):</w:t>
      </w:r>
    </w:p>
    <w:p w14:paraId="2CE91E0D" w14:textId="77777777" w:rsidR="00000000" w:rsidRDefault="005A3897">
      <w:pPr>
        <w:pStyle w:val="a0"/>
        <w:rPr>
          <w:rFonts w:hint="cs"/>
          <w:rtl/>
        </w:rPr>
      </w:pPr>
    </w:p>
    <w:p w14:paraId="0632A920" w14:textId="77777777" w:rsidR="00000000" w:rsidRDefault="005A3897">
      <w:pPr>
        <w:pStyle w:val="a0"/>
        <w:rPr>
          <w:rFonts w:hint="cs"/>
          <w:rtl/>
        </w:rPr>
      </w:pPr>
      <w:r>
        <w:rPr>
          <w:rFonts w:hint="cs"/>
          <w:rtl/>
        </w:rPr>
        <w:t>אני הגבתי.</w:t>
      </w:r>
    </w:p>
    <w:p w14:paraId="608EE047" w14:textId="77777777" w:rsidR="00000000" w:rsidRDefault="005A3897">
      <w:pPr>
        <w:pStyle w:val="a0"/>
        <w:ind w:firstLine="0"/>
        <w:rPr>
          <w:rFonts w:hint="cs"/>
          <w:rtl/>
        </w:rPr>
      </w:pPr>
    </w:p>
    <w:p w14:paraId="643EF1B6" w14:textId="77777777" w:rsidR="00000000" w:rsidRDefault="005A3897">
      <w:pPr>
        <w:pStyle w:val="-"/>
        <w:rPr>
          <w:rtl/>
        </w:rPr>
      </w:pPr>
      <w:bookmarkStart w:id="214" w:name="FS000000560T11_10_2004_20_03_12C"/>
      <w:bookmarkEnd w:id="214"/>
      <w:r>
        <w:rPr>
          <w:rtl/>
        </w:rPr>
        <w:t>אחמד טיבי (חד"ש-תע"ל):</w:t>
      </w:r>
    </w:p>
    <w:p w14:paraId="5DCBBEDD" w14:textId="77777777" w:rsidR="00000000" w:rsidRDefault="005A3897">
      <w:pPr>
        <w:pStyle w:val="a0"/>
        <w:rPr>
          <w:rtl/>
        </w:rPr>
      </w:pPr>
    </w:p>
    <w:p w14:paraId="6C6605C4" w14:textId="77777777" w:rsidR="00000000" w:rsidRDefault="005A3897">
      <w:pPr>
        <w:pStyle w:val="a0"/>
        <w:rPr>
          <w:rFonts w:hint="cs"/>
          <w:rtl/>
        </w:rPr>
      </w:pPr>
      <w:r>
        <w:rPr>
          <w:rFonts w:hint="cs"/>
          <w:rtl/>
        </w:rPr>
        <w:t>על המ"פ הזה שריסס, פואד.</w:t>
      </w:r>
    </w:p>
    <w:p w14:paraId="20F8161C" w14:textId="77777777" w:rsidR="00000000" w:rsidRDefault="005A3897">
      <w:pPr>
        <w:pStyle w:val="a0"/>
        <w:ind w:firstLine="0"/>
        <w:rPr>
          <w:rFonts w:hint="cs"/>
          <w:rtl/>
        </w:rPr>
      </w:pPr>
    </w:p>
    <w:p w14:paraId="6874E4D8" w14:textId="77777777" w:rsidR="00000000" w:rsidRDefault="005A3897">
      <w:pPr>
        <w:pStyle w:val="af0"/>
        <w:rPr>
          <w:rtl/>
        </w:rPr>
      </w:pPr>
      <w:r>
        <w:rPr>
          <w:rFonts w:hint="eastAsia"/>
          <w:rtl/>
        </w:rPr>
        <w:t>יצחק</w:t>
      </w:r>
      <w:r>
        <w:rPr>
          <w:rtl/>
        </w:rPr>
        <w:t xml:space="preserve"> הרצוג (העבודה-מימד):</w:t>
      </w:r>
    </w:p>
    <w:p w14:paraId="677C26E8" w14:textId="77777777" w:rsidR="00000000" w:rsidRDefault="005A3897">
      <w:pPr>
        <w:pStyle w:val="a0"/>
        <w:rPr>
          <w:rFonts w:hint="cs"/>
          <w:rtl/>
        </w:rPr>
      </w:pPr>
    </w:p>
    <w:p w14:paraId="20ED7676" w14:textId="77777777" w:rsidR="00000000" w:rsidRDefault="005A3897">
      <w:pPr>
        <w:pStyle w:val="a0"/>
        <w:rPr>
          <w:rFonts w:hint="cs"/>
          <w:rtl/>
        </w:rPr>
      </w:pPr>
      <w:r>
        <w:rPr>
          <w:rFonts w:hint="cs"/>
          <w:rtl/>
        </w:rPr>
        <w:t>זה לא הוגן.</w:t>
      </w:r>
    </w:p>
    <w:p w14:paraId="50E66116" w14:textId="77777777" w:rsidR="00000000" w:rsidRDefault="005A3897">
      <w:pPr>
        <w:pStyle w:val="a0"/>
        <w:ind w:firstLine="0"/>
        <w:rPr>
          <w:rFonts w:hint="cs"/>
          <w:rtl/>
        </w:rPr>
      </w:pPr>
    </w:p>
    <w:p w14:paraId="31276920" w14:textId="77777777" w:rsidR="00000000" w:rsidRDefault="005A3897">
      <w:pPr>
        <w:pStyle w:val="-"/>
        <w:rPr>
          <w:rtl/>
        </w:rPr>
      </w:pPr>
      <w:bookmarkStart w:id="215" w:name="FS000000560T11_10_2004_20_03_37C"/>
      <w:bookmarkEnd w:id="215"/>
      <w:r>
        <w:rPr>
          <w:rtl/>
        </w:rPr>
        <w:t>אחמד טיבי (חד"ש-תע"ל):</w:t>
      </w:r>
    </w:p>
    <w:p w14:paraId="4FF8CC30" w14:textId="77777777" w:rsidR="00000000" w:rsidRDefault="005A3897">
      <w:pPr>
        <w:pStyle w:val="a0"/>
        <w:rPr>
          <w:rtl/>
        </w:rPr>
      </w:pPr>
    </w:p>
    <w:p w14:paraId="16BE25EE" w14:textId="77777777" w:rsidR="00000000" w:rsidRDefault="005A3897">
      <w:pPr>
        <w:pStyle w:val="a0"/>
        <w:rPr>
          <w:rFonts w:hint="cs"/>
          <w:rtl/>
        </w:rPr>
      </w:pPr>
      <w:r>
        <w:rPr>
          <w:rFonts w:hint="cs"/>
          <w:rtl/>
        </w:rPr>
        <w:t>על המ"פ הזה שריסס ציפיתי לתגובה.</w:t>
      </w:r>
    </w:p>
    <w:p w14:paraId="17C1E2CC" w14:textId="77777777" w:rsidR="00000000" w:rsidRDefault="005A3897">
      <w:pPr>
        <w:pStyle w:val="a0"/>
        <w:ind w:firstLine="0"/>
        <w:rPr>
          <w:rFonts w:hint="cs"/>
          <w:rtl/>
        </w:rPr>
      </w:pPr>
    </w:p>
    <w:p w14:paraId="04265C98" w14:textId="77777777" w:rsidR="00000000" w:rsidRDefault="005A3897">
      <w:pPr>
        <w:pStyle w:val="af0"/>
        <w:rPr>
          <w:rtl/>
        </w:rPr>
      </w:pPr>
      <w:r>
        <w:rPr>
          <w:rFonts w:hint="eastAsia"/>
          <w:rtl/>
        </w:rPr>
        <w:t>יצחק</w:t>
      </w:r>
      <w:r>
        <w:rPr>
          <w:rtl/>
        </w:rPr>
        <w:t xml:space="preserve"> הרצוג (העבודה-מימד):</w:t>
      </w:r>
    </w:p>
    <w:p w14:paraId="4EBAD456" w14:textId="77777777" w:rsidR="00000000" w:rsidRDefault="005A3897">
      <w:pPr>
        <w:pStyle w:val="a0"/>
        <w:rPr>
          <w:rFonts w:hint="cs"/>
          <w:rtl/>
        </w:rPr>
      </w:pPr>
    </w:p>
    <w:p w14:paraId="7070CC05" w14:textId="77777777" w:rsidR="00000000" w:rsidRDefault="005A3897">
      <w:pPr>
        <w:pStyle w:val="a0"/>
        <w:rPr>
          <w:rFonts w:hint="cs"/>
          <w:rtl/>
        </w:rPr>
      </w:pPr>
      <w:r>
        <w:rPr>
          <w:rFonts w:hint="cs"/>
          <w:rtl/>
        </w:rPr>
        <w:t xml:space="preserve">היתה פנייה של הרבה </w:t>
      </w:r>
      <w:r>
        <w:rPr>
          <w:rFonts w:hint="cs"/>
          <w:rtl/>
        </w:rPr>
        <w:t xml:space="preserve">סיעות בבית. אתה מטיח האשמות במפלגות הלא-נכונות. </w:t>
      </w:r>
    </w:p>
    <w:p w14:paraId="324FC16C" w14:textId="77777777" w:rsidR="00000000" w:rsidRDefault="005A3897">
      <w:pPr>
        <w:pStyle w:val="a0"/>
        <w:ind w:firstLine="0"/>
        <w:rPr>
          <w:rFonts w:hint="cs"/>
          <w:rtl/>
        </w:rPr>
      </w:pPr>
    </w:p>
    <w:p w14:paraId="38BC0B66" w14:textId="77777777" w:rsidR="00000000" w:rsidRDefault="005A3897">
      <w:pPr>
        <w:pStyle w:val="-"/>
        <w:rPr>
          <w:rtl/>
        </w:rPr>
      </w:pPr>
      <w:bookmarkStart w:id="216" w:name="FS000000560T11_10_2004_20_04_42C"/>
      <w:bookmarkEnd w:id="216"/>
      <w:r>
        <w:rPr>
          <w:rtl/>
        </w:rPr>
        <w:t>אחמד טיבי (חד"ש-תע"ל):</w:t>
      </w:r>
    </w:p>
    <w:p w14:paraId="210E269E" w14:textId="77777777" w:rsidR="00000000" w:rsidRDefault="005A3897">
      <w:pPr>
        <w:pStyle w:val="a0"/>
        <w:rPr>
          <w:rtl/>
        </w:rPr>
      </w:pPr>
    </w:p>
    <w:p w14:paraId="36EC37B7" w14:textId="77777777" w:rsidR="00000000" w:rsidRDefault="005A3897">
      <w:pPr>
        <w:pStyle w:val="a0"/>
        <w:rPr>
          <w:rFonts w:hint="cs"/>
          <w:rtl/>
        </w:rPr>
      </w:pPr>
      <w:r>
        <w:rPr>
          <w:rFonts w:hint="cs"/>
          <w:rtl/>
        </w:rPr>
        <w:t xml:space="preserve">אתה מרוצה מהתגובה הציבורית בחברה הישראלית על המעשה הזה? </w:t>
      </w:r>
    </w:p>
    <w:p w14:paraId="1F2249CA" w14:textId="77777777" w:rsidR="00000000" w:rsidRDefault="005A3897">
      <w:pPr>
        <w:pStyle w:val="a0"/>
        <w:ind w:firstLine="0"/>
        <w:rPr>
          <w:rFonts w:hint="cs"/>
          <w:rtl/>
        </w:rPr>
      </w:pPr>
    </w:p>
    <w:p w14:paraId="017589DA" w14:textId="77777777" w:rsidR="00000000" w:rsidRDefault="005A3897">
      <w:pPr>
        <w:pStyle w:val="af0"/>
        <w:rPr>
          <w:rtl/>
        </w:rPr>
      </w:pPr>
      <w:r>
        <w:rPr>
          <w:rFonts w:hint="eastAsia"/>
          <w:rtl/>
        </w:rPr>
        <w:t>יצחק</w:t>
      </w:r>
      <w:r>
        <w:rPr>
          <w:rtl/>
        </w:rPr>
        <w:t xml:space="preserve"> הרצוג (העבודה-מימד):</w:t>
      </w:r>
    </w:p>
    <w:p w14:paraId="15361DE8" w14:textId="77777777" w:rsidR="00000000" w:rsidRDefault="005A3897">
      <w:pPr>
        <w:pStyle w:val="a0"/>
        <w:rPr>
          <w:rFonts w:hint="cs"/>
          <w:rtl/>
        </w:rPr>
      </w:pPr>
    </w:p>
    <w:p w14:paraId="5825F91D" w14:textId="77777777" w:rsidR="00000000" w:rsidRDefault="005A3897">
      <w:pPr>
        <w:pStyle w:val="a0"/>
        <w:rPr>
          <w:rFonts w:hint="cs"/>
          <w:rtl/>
        </w:rPr>
      </w:pPr>
      <w:r>
        <w:rPr>
          <w:rFonts w:hint="cs"/>
          <w:rtl/>
        </w:rPr>
        <w:t>אני חושב שיש סערה ציבורית גדולה סביב הנושא הזה.</w:t>
      </w:r>
    </w:p>
    <w:p w14:paraId="43D2BCD7" w14:textId="77777777" w:rsidR="00000000" w:rsidRDefault="005A3897">
      <w:pPr>
        <w:pStyle w:val="a0"/>
        <w:ind w:firstLine="0"/>
        <w:rPr>
          <w:rFonts w:hint="cs"/>
          <w:rtl/>
        </w:rPr>
      </w:pPr>
    </w:p>
    <w:p w14:paraId="06A36A76" w14:textId="77777777" w:rsidR="00000000" w:rsidRDefault="005A3897">
      <w:pPr>
        <w:pStyle w:val="-"/>
        <w:rPr>
          <w:rtl/>
        </w:rPr>
      </w:pPr>
      <w:bookmarkStart w:id="217" w:name="FS000000560T11_10_2004_20_05_14C"/>
      <w:bookmarkEnd w:id="217"/>
      <w:r>
        <w:rPr>
          <w:rtl/>
        </w:rPr>
        <w:t>אחמד טיבי (חד"ש-תע"ל):</w:t>
      </w:r>
    </w:p>
    <w:p w14:paraId="4637E8FD" w14:textId="77777777" w:rsidR="00000000" w:rsidRDefault="005A3897">
      <w:pPr>
        <w:pStyle w:val="a0"/>
        <w:rPr>
          <w:rtl/>
        </w:rPr>
      </w:pPr>
    </w:p>
    <w:p w14:paraId="69F20D9F" w14:textId="77777777" w:rsidR="00000000" w:rsidRDefault="005A3897">
      <w:pPr>
        <w:pStyle w:val="a0"/>
        <w:rPr>
          <w:rFonts w:hint="cs"/>
          <w:rtl/>
        </w:rPr>
      </w:pPr>
      <w:r>
        <w:rPr>
          <w:rFonts w:hint="cs"/>
          <w:rtl/>
        </w:rPr>
        <w:t>על הנושא הזה אין סערה צי</w:t>
      </w:r>
      <w:r>
        <w:rPr>
          <w:rFonts w:hint="cs"/>
          <w:rtl/>
        </w:rPr>
        <w:t xml:space="preserve">בורית. אנחנו רואים דברים שונים. </w:t>
      </w:r>
    </w:p>
    <w:p w14:paraId="06017331" w14:textId="77777777" w:rsidR="00000000" w:rsidRDefault="005A3897">
      <w:pPr>
        <w:pStyle w:val="a0"/>
        <w:ind w:firstLine="0"/>
        <w:rPr>
          <w:rFonts w:hint="cs"/>
          <w:rtl/>
        </w:rPr>
      </w:pPr>
    </w:p>
    <w:p w14:paraId="00ACDDE5" w14:textId="77777777" w:rsidR="00000000" w:rsidRDefault="005A3897">
      <w:pPr>
        <w:pStyle w:val="af0"/>
        <w:rPr>
          <w:rtl/>
        </w:rPr>
      </w:pPr>
      <w:r>
        <w:rPr>
          <w:rFonts w:hint="eastAsia"/>
          <w:rtl/>
        </w:rPr>
        <w:t>יצחק</w:t>
      </w:r>
      <w:r>
        <w:rPr>
          <w:rtl/>
        </w:rPr>
        <w:t xml:space="preserve"> הרצוג (העבודה-מימד):</w:t>
      </w:r>
    </w:p>
    <w:p w14:paraId="02C94B6C" w14:textId="77777777" w:rsidR="00000000" w:rsidRDefault="005A3897">
      <w:pPr>
        <w:pStyle w:val="a0"/>
        <w:rPr>
          <w:rFonts w:hint="cs"/>
          <w:rtl/>
        </w:rPr>
      </w:pPr>
    </w:p>
    <w:p w14:paraId="7F5F2EAC" w14:textId="77777777" w:rsidR="00000000" w:rsidRDefault="005A3897">
      <w:pPr>
        <w:pStyle w:val="a0"/>
        <w:rPr>
          <w:rFonts w:hint="cs"/>
          <w:rtl/>
        </w:rPr>
      </w:pPr>
      <w:r>
        <w:rPr>
          <w:rFonts w:hint="cs"/>
          <w:rtl/>
        </w:rPr>
        <w:t xml:space="preserve">לא ראית חדשות בערוץ-2 אתמול. </w:t>
      </w:r>
    </w:p>
    <w:p w14:paraId="018E69EB" w14:textId="77777777" w:rsidR="00000000" w:rsidRDefault="005A3897">
      <w:pPr>
        <w:pStyle w:val="a0"/>
        <w:ind w:firstLine="0"/>
        <w:rPr>
          <w:rFonts w:hint="cs"/>
          <w:rtl/>
        </w:rPr>
      </w:pPr>
    </w:p>
    <w:p w14:paraId="4F82170A" w14:textId="77777777" w:rsidR="00000000" w:rsidRDefault="005A3897">
      <w:pPr>
        <w:pStyle w:val="-"/>
        <w:rPr>
          <w:rtl/>
        </w:rPr>
      </w:pPr>
      <w:bookmarkStart w:id="218" w:name="FS000000560T11_10_2004_20_05_40C"/>
      <w:bookmarkEnd w:id="218"/>
      <w:r>
        <w:rPr>
          <w:rtl/>
        </w:rPr>
        <w:t>אחמד טיבי (חד"ש-תע"ל):</w:t>
      </w:r>
    </w:p>
    <w:p w14:paraId="4CBABD17" w14:textId="77777777" w:rsidR="00000000" w:rsidRDefault="005A3897">
      <w:pPr>
        <w:pStyle w:val="a0"/>
        <w:rPr>
          <w:rtl/>
        </w:rPr>
      </w:pPr>
    </w:p>
    <w:p w14:paraId="32F4F439" w14:textId="77777777" w:rsidR="00000000" w:rsidRDefault="005A3897">
      <w:pPr>
        <w:pStyle w:val="a0"/>
        <w:rPr>
          <w:rFonts w:hint="cs"/>
          <w:rtl/>
        </w:rPr>
      </w:pPr>
      <w:r>
        <w:rPr>
          <w:rFonts w:hint="cs"/>
          <w:rtl/>
        </w:rPr>
        <w:t xml:space="preserve">אין סערה ציבורית. זו הבעיה. </w:t>
      </w:r>
    </w:p>
    <w:p w14:paraId="7A49F284" w14:textId="77777777" w:rsidR="00000000" w:rsidRDefault="005A3897">
      <w:pPr>
        <w:pStyle w:val="a0"/>
        <w:rPr>
          <w:rFonts w:hint="cs"/>
          <w:rtl/>
        </w:rPr>
      </w:pPr>
    </w:p>
    <w:p w14:paraId="01E99A8F" w14:textId="77777777" w:rsidR="00000000" w:rsidRDefault="005A3897">
      <w:pPr>
        <w:pStyle w:val="a0"/>
        <w:rPr>
          <w:rFonts w:hint="cs"/>
          <w:rtl/>
        </w:rPr>
      </w:pPr>
      <w:r>
        <w:rPr>
          <w:rFonts w:hint="cs"/>
          <w:rtl/>
        </w:rPr>
        <w:t>אדוני היושב-ראש, דווקא רציתי להתייחס לדברים שהם בסמכותו של השר שטרית כשר התחבורה, אבל הוא איננו.</w:t>
      </w:r>
    </w:p>
    <w:p w14:paraId="79DB02F0" w14:textId="77777777" w:rsidR="00000000" w:rsidRDefault="005A3897">
      <w:pPr>
        <w:pStyle w:val="a0"/>
        <w:rPr>
          <w:rFonts w:hint="cs"/>
          <w:rtl/>
        </w:rPr>
      </w:pPr>
    </w:p>
    <w:p w14:paraId="620CAAB9" w14:textId="77777777" w:rsidR="00000000" w:rsidRDefault="005A3897">
      <w:pPr>
        <w:pStyle w:val="a0"/>
        <w:rPr>
          <w:rFonts w:hint="cs"/>
          <w:rtl/>
        </w:rPr>
      </w:pPr>
      <w:r>
        <w:rPr>
          <w:rFonts w:hint="cs"/>
          <w:rtl/>
        </w:rPr>
        <w:t>אדוני היושב-</w:t>
      </w:r>
      <w:r>
        <w:rPr>
          <w:rFonts w:hint="cs"/>
          <w:rtl/>
        </w:rPr>
        <w:t>ראש, אתן דוגמה נוספת, ובזה דווקא חבר הכנסת יצחק הרצוג טיפל. אומרים שבנתב"ג-2000 יש שילוט בעברית ובאנגלית. החוק קובע שערבית היא שפה רשמית במדינת ישראל, והם מסרבים בתוקף, בנחישות, להציב שלטים בערבית. אני חושב שזה דבר מקומם, ויש להמשיך להיאבק בתופעה הזאת, כמו</w:t>
      </w:r>
      <w:r>
        <w:rPr>
          <w:rFonts w:hint="cs"/>
          <w:rtl/>
        </w:rPr>
        <w:t xml:space="preserve"> במקומות אחרים.</w:t>
      </w:r>
    </w:p>
    <w:p w14:paraId="1AFE5D97" w14:textId="77777777" w:rsidR="00000000" w:rsidRDefault="005A3897">
      <w:pPr>
        <w:pStyle w:val="a0"/>
        <w:rPr>
          <w:rFonts w:hint="cs"/>
          <w:rtl/>
        </w:rPr>
      </w:pPr>
    </w:p>
    <w:p w14:paraId="2B59304A" w14:textId="77777777" w:rsidR="00000000" w:rsidRDefault="005A3897">
      <w:pPr>
        <w:pStyle w:val="a0"/>
        <w:rPr>
          <w:rFonts w:hint="cs"/>
          <w:rtl/>
        </w:rPr>
      </w:pPr>
      <w:r>
        <w:rPr>
          <w:rFonts w:hint="cs"/>
          <w:rtl/>
        </w:rPr>
        <w:t>בסופו של דבר, אנחנו, סיעת חד"ש-תע"ל, שהגישה את הצעת האי-אמון הזאת, חושבת שהממשלה כשלה בכל תחום ביטחוני, מדיני, חברתי, כלכלי, יחסי יהודים-ערבים. כל מה שהיא נוגעת בו נהרס. תודה רבה, אדוני.</w:t>
      </w:r>
    </w:p>
    <w:p w14:paraId="179E56D6" w14:textId="77777777" w:rsidR="00000000" w:rsidRDefault="005A3897">
      <w:pPr>
        <w:pStyle w:val="a0"/>
        <w:ind w:firstLine="0"/>
        <w:rPr>
          <w:rFonts w:hint="cs"/>
          <w:rtl/>
        </w:rPr>
      </w:pPr>
    </w:p>
    <w:p w14:paraId="3075FBF3" w14:textId="77777777" w:rsidR="00000000" w:rsidRDefault="005A3897">
      <w:pPr>
        <w:pStyle w:val="af1"/>
        <w:rPr>
          <w:rtl/>
        </w:rPr>
      </w:pPr>
      <w:r>
        <w:rPr>
          <w:rtl/>
        </w:rPr>
        <w:t>היו"ר חמי דורון:</w:t>
      </w:r>
    </w:p>
    <w:p w14:paraId="394F7990" w14:textId="77777777" w:rsidR="00000000" w:rsidRDefault="005A3897">
      <w:pPr>
        <w:pStyle w:val="a0"/>
        <w:rPr>
          <w:rtl/>
        </w:rPr>
      </w:pPr>
    </w:p>
    <w:p w14:paraId="38F74C73" w14:textId="77777777" w:rsidR="00000000" w:rsidRDefault="005A3897">
      <w:pPr>
        <w:pStyle w:val="a0"/>
        <w:rPr>
          <w:rFonts w:hint="cs"/>
          <w:rtl/>
        </w:rPr>
      </w:pPr>
      <w:r>
        <w:rPr>
          <w:rFonts w:hint="cs"/>
          <w:rtl/>
        </w:rPr>
        <w:t>תודה רבה לחבר הכנסת אחמד טיבי. חב</w:t>
      </w:r>
      <w:r>
        <w:rPr>
          <w:rFonts w:hint="cs"/>
          <w:rtl/>
        </w:rPr>
        <w:t xml:space="preserve">ר הכנסת עמיר פרץ, בבקשה, ואחריו </w:t>
      </w:r>
      <w:r>
        <w:rPr>
          <w:rtl/>
        </w:rPr>
        <w:t>–</w:t>
      </w:r>
      <w:r>
        <w:rPr>
          <w:rFonts w:hint="cs"/>
          <w:rtl/>
        </w:rPr>
        <w:t xml:space="preserve"> חבר הכנסת עזמי בשארה.</w:t>
      </w:r>
    </w:p>
    <w:p w14:paraId="023CA808" w14:textId="77777777" w:rsidR="00000000" w:rsidRDefault="005A3897">
      <w:pPr>
        <w:pStyle w:val="a0"/>
        <w:ind w:firstLine="0"/>
        <w:rPr>
          <w:rFonts w:hint="cs"/>
          <w:rtl/>
        </w:rPr>
      </w:pPr>
    </w:p>
    <w:p w14:paraId="6C06DC9F" w14:textId="77777777" w:rsidR="00000000" w:rsidRDefault="005A3897">
      <w:pPr>
        <w:pStyle w:val="a"/>
        <w:rPr>
          <w:rtl/>
        </w:rPr>
      </w:pPr>
      <w:bookmarkStart w:id="219" w:name="FS000000557T11_10_2004_20_09_05"/>
      <w:bookmarkStart w:id="220" w:name="_Toc91517679"/>
      <w:bookmarkEnd w:id="219"/>
      <w:r>
        <w:rPr>
          <w:rFonts w:hint="eastAsia"/>
          <w:rtl/>
        </w:rPr>
        <w:t>עמיר</w:t>
      </w:r>
      <w:r>
        <w:rPr>
          <w:rtl/>
        </w:rPr>
        <w:t xml:space="preserve"> פרץ (עם אחד):</w:t>
      </w:r>
      <w:bookmarkEnd w:id="220"/>
    </w:p>
    <w:p w14:paraId="5E4AB5ED" w14:textId="77777777" w:rsidR="00000000" w:rsidRDefault="005A3897">
      <w:pPr>
        <w:pStyle w:val="a0"/>
        <w:rPr>
          <w:rFonts w:hint="cs"/>
          <w:rtl/>
        </w:rPr>
      </w:pPr>
    </w:p>
    <w:p w14:paraId="733220BB" w14:textId="77777777" w:rsidR="00000000" w:rsidRDefault="005A3897">
      <w:pPr>
        <w:pStyle w:val="a0"/>
        <w:rPr>
          <w:rFonts w:hint="cs"/>
          <w:rtl/>
        </w:rPr>
      </w:pPr>
      <w:r>
        <w:rPr>
          <w:rFonts w:hint="cs"/>
          <w:rtl/>
        </w:rPr>
        <w:t>אדוני היושב-ראש, חברי חברי הכנסת, היה זה באמת דבר מרתק היום לשמוע את ראש הממשלה, ואם אפשר לומר שמשהו קרה, זה לא שההתנתקות התרחשה. הדבר המרכזי שראינו היום זה ראש ממשלה מנותק מהמציא</w:t>
      </w:r>
      <w:r>
        <w:rPr>
          <w:rFonts w:hint="cs"/>
          <w:rtl/>
        </w:rPr>
        <w:t>ות.</w:t>
      </w:r>
    </w:p>
    <w:p w14:paraId="651EABC1" w14:textId="77777777" w:rsidR="00000000" w:rsidRDefault="005A3897">
      <w:pPr>
        <w:pStyle w:val="a0"/>
        <w:rPr>
          <w:rFonts w:hint="cs"/>
          <w:rtl/>
        </w:rPr>
      </w:pPr>
    </w:p>
    <w:p w14:paraId="64AFF4D6" w14:textId="77777777" w:rsidR="00000000" w:rsidRDefault="005A3897">
      <w:pPr>
        <w:pStyle w:val="a0"/>
        <w:rPr>
          <w:rFonts w:hint="cs"/>
          <w:rtl/>
        </w:rPr>
      </w:pPr>
      <w:r>
        <w:rPr>
          <w:rFonts w:hint="cs"/>
          <w:rtl/>
        </w:rPr>
        <w:t xml:space="preserve">הרי אין ממשלה שכל כך כשלה בכל תחום. אין תחום שהיא לא כשלה בו. כשסופרים מה קיבל ראש הממשלה לידיו ובאיזה מצב נמצאת מדינת ישראל, אפשר להצביע על כישלון אחר כישלון אחר כישלון. אבל ברוב חוצפתו, ראש הממשלה מנסה לסמא את העם בזה שהוא מתהדר בנוצות. מה הקשר שלך </w:t>
      </w:r>
      <w:r>
        <w:rPr>
          <w:rFonts w:hint="cs"/>
          <w:rtl/>
        </w:rPr>
        <w:t xml:space="preserve">לאותם אנשים שזכו בפרס נובל היום? אתם השקעתם בהם? הרי התוצאות של מה שאתם עושים היום במערכת החינוך יביאו אותנו לעברי פי פחת. </w:t>
      </w:r>
    </w:p>
    <w:p w14:paraId="4D509AE5" w14:textId="77777777" w:rsidR="00000000" w:rsidRDefault="005A3897">
      <w:pPr>
        <w:pStyle w:val="a0"/>
        <w:rPr>
          <w:rFonts w:hint="cs"/>
          <w:rtl/>
        </w:rPr>
      </w:pPr>
    </w:p>
    <w:p w14:paraId="28532546" w14:textId="77777777" w:rsidR="00000000" w:rsidRDefault="005A3897">
      <w:pPr>
        <w:pStyle w:val="a0"/>
        <w:rPr>
          <w:rFonts w:hint="cs"/>
          <w:rtl/>
        </w:rPr>
      </w:pPr>
      <w:r>
        <w:rPr>
          <w:rFonts w:hint="cs"/>
          <w:rtl/>
        </w:rPr>
        <w:t>אם הייתי מחפש הגדרה לממשלת שרון, הייתי אומר שיש לנו ממשלת הסימנים. פעם בישראל כשהיו רוצים להקפיץ את מניות הנפט, היו אומרים שיש סימנ</w:t>
      </w:r>
      <w:r>
        <w:rPr>
          <w:rFonts w:hint="cs"/>
          <w:rtl/>
        </w:rPr>
        <w:t xml:space="preserve">י נפט, ואז המניות היו קופצות, הציבור היה קונה. הסימנים היו נעלמים, מישהו מאילי ההון שעשה את התרגיל היה מרוויח, והציבור היה נשאר עם הסימנים. היו סימני נפט, סימני גז. היום יש לנו ממשלה חדשה </w:t>
      </w:r>
      <w:r>
        <w:rPr>
          <w:rtl/>
        </w:rPr>
        <w:t>–</w:t>
      </w:r>
      <w:r>
        <w:rPr>
          <w:rFonts w:hint="cs"/>
          <w:rtl/>
        </w:rPr>
        <w:t xml:space="preserve"> ממשלת הסימנים. יש סימני התנתקות, יש סימני שלום, יש סימני רווחה, יש</w:t>
      </w:r>
      <w:r>
        <w:rPr>
          <w:rFonts w:hint="cs"/>
          <w:rtl/>
        </w:rPr>
        <w:t xml:space="preserve"> סימני צמיחה. יש לנו שלום? הרי אנחנו רחוקים מהשלום. יש לנו תהליך התנתקות? אין תהליך התנתקות. יש לנו רווחה? יש לנו מצוקה בכל פינה ופינה. יש יציאה מהמיתון? יש מיתון שהולך ומעמיק, ואזרחי ישראל משלמים על כך מחיר עצום. יש סימני רגישות? אין רגישות. אטימות מוחלטת</w:t>
      </w:r>
      <w:r>
        <w:rPr>
          <w:rFonts w:hint="cs"/>
          <w:rtl/>
        </w:rPr>
        <w:t xml:space="preserve">. </w:t>
      </w:r>
    </w:p>
    <w:p w14:paraId="18C9BF5B" w14:textId="77777777" w:rsidR="00000000" w:rsidRDefault="005A3897">
      <w:pPr>
        <w:pStyle w:val="a0"/>
        <w:rPr>
          <w:rFonts w:hint="cs"/>
          <w:rtl/>
        </w:rPr>
      </w:pPr>
    </w:p>
    <w:p w14:paraId="0EBEC022" w14:textId="77777777" w:rsidR="00000000" w:rsidRDefault="005A3897">
      <w:pPr>
        <w:pStyle w:val="a0"/>
        <w:rPr>
          <w:rFonts w:hint="cs"/>
          <w:rtl/>
        </w:rPr>
      </w:pPr>
      <w:r>
        <w:rPr>
          <w:rFonts w:hint="cs"/>
          <w:rtl/>
        </w:rPr>
        <w:t>אלוהים ישמור. כאשר מסתובבים היום במערכת הבריאות ורואים איך מתעללים בחולים, איך היום בשביל להשיג תרופה אתה צריך פרוטקציה, איך רוקנו לחלוטין את סל הבריאות, איך הפכו את האזרח הישראלי לאזרח שגם בנושאי בריאות הוא צריך לחפש את דרכו. יש כבוד לגמלאים? אין כבוד</w:t>
      </w:r>
      <w:r>
        <w:rPr>
          <w:rFonts w:hint="cs"/>
          <w:rtl/>
        </w:rPr>
        <w:t xml:space="preserve"> לגמלאים. אותם גמלאים שבנו, עמלו ויצרו את התשתית של המדינה הזאת מרגישים שהיום המדינה מפקירה אותם. </w:t>
      </w:r>
    </w:p>
    <w:p w14:paraId="46DD8310" w14:textId="77777777" w:rsidR="00000000" w:rsidRDefault="005A3897">
      <w:pPr>
        <w:pStyle w:val="a0"/>
        <w:rPr>
          <w:rFonts w:hint="cs"/>
          <w:rtl/>
        </w:rPr>
      </w:pPr>
    </w:p>
    <w:p w14:paraId="3AF9C4D2" w14:textId="77777777" w:rsidR="00000000" w:rsidRDefault="005A3897">
      <w:pPr>
        <w:pStyle w:val="a0"/>
        <w:rPr>
          <w:rFonts w:hint="cs"/>
          <w:rtl/>
        </w:rPr>
      </w:pPr>
      <w:r>
        <w:rPr>
          <w:rFonts w:hint="cs"/>
          <w:rtl/>
        </w:rPr>
        <w:t>מה אמר היום ראש הממשלה בנאומו? הוא אמר שה"אקונומיסט" כותב שמדינת ישראל היא המדינה השלישית במדינות המתעוררות. נו, סוף-סוף. תודה לך, אדוני ראש הממשלה. מה קרה?</w:t>
      </w:r>
      <w:r>
        <w:rPr>
          <w:rFonts w:hint="cs"/>
          <w:rtl/>
        </w:rPr>
        <w:t xml:space="preserve"> נרדמת עד היום? מה קרה? סוף-סוף נכנסנו למדינות המתעוררות? </w:t>
      </w:r>
    </w:p>
    <w:p w14:paraId="1B00751F" w14:textId="77777777" w:rsidR="00000000" w:rsidRDefault="005A3897">
      <w:pPr>
        <w:pStyle w:val="a0"/>
        <w:ind w:firstLine="0"/>
        <w:rPr>
          <w:rFonts w:hint="cs"/>
          <w:rtl/>
        </w:rPr>
      </w:pPr>
    </w:p>
    <w:p w14:paraId="7B99EF04" w14:textId="77777777" w:rsidR="00000000" w:rsidRDefault="005A3897">
      <w:pPr>
        <w:pStyle w:val="af0"/>
        <w:rPr>
          <w:rtl/>
        </w:rPr>
      </w:pPr>
      <w:r>
        <w:rPr>
          <w:rFonts w:hint="eastAsia"/>
          <w:rtl/>
        </w:rPr>
        <w:t>נסים</w:t>
      </w:r>
      <w:r>
        <w:rPr>
          <w:rtl/>
        </w:rPr>
        <w:t xml:space="preserve"> דהן (ש"ס):</w:t>
      </w:r>
    </w:p>
    <w:p w14:paraId="5B73549A" w14:textId="77777777" w:rsidR="00000000" w:rsidRDefault="005A3897">
      <w:pPr>
        <w:pStyle w:val="a0"/>
        <w:rPr>
          <w:rFonts w:hint="cs"/>
          <w:rtl/>
        </w:rPr>
      </w:pPr>
    </w:p>
    <w:p w14:paraId="7281845D" w14:textId="77777777" w:rsidR="00000000" w:rsidRDefault="005A3897">
      <w:pPr>
        <w:pStyle w:val="a0"/>
        <w:rPr>
          <w:rFonts w:hint="cs"/>
          <w:rtl/>
        </w:rPr>
      </w:pPr>
      <w:r>
        <w:rPr>
          <w:rFonts w:hint="cs"/>
          <w:rtl/>
        </w:rPr>
        <w:t xml:space="preserve">- - - </w:t>
      </w:r>
    </w:p>
    <w:p w14:paraId="6DBFDD9E" w14:textId="77777777" w:rsidR="00000000" w:rsidRDefault="005A3897">
      <w:pPr>
        <w:pStyle w:val="a0"/>
        <w:ind w:firstLine="0"/>
        <w:rPr>
          <w:rFonts w:hint="cs"/>
          <w:rtl/>
        </w:rPr>
      </w:pPr>
    </w:p>
    <w:p w14:paraId="74A5DDB9" w14:textId="77777777" w:rsidR="00000000" w:rsidRDefault="005A3897">
      <w:pPr>
        <w:pStyle w:val="af1"/>
        <w:rPr>
          <w:rtl/>
        </w:rPr>
      </w:pPr>
      <w:r>
        <w:rPr>
          <w:rtl/>
        </w:rPr>
        <w:t>היו"ר חמי דורון:</w:t>
      </w:r>
    </w:p>
    <w:p w14:paraId="1A37EEA2" w14:textId="77777777" w:rsidR="00000000" w:rsidRDefault="005A3897">
      <w:pPr>
        <w:pStyle w:val="a0"/>
        <w:rPr>
          <w:rtl/>
        </w:rPr>
      </w:pPr>
    </w:p>
    <w:p w14:paraId="6ECA6A08" w14:textId="77777777" w:rsidR="00000000" w:rsidRDefault="005A3897">
      <w:pPr>
        <w:pStyle w:val="a0"/>
        <w:rPr>
          <w:rFonts w:hint="cs"/>
          <w:rtl/>
        </w:rPr>
      </w:pPr>
      <w:r>
        <w:rPr>
          <w:rFonts w:hint="cs"/>
          <w:rtl/>
        </w:rPr>
        <w:t>חבר הכנסת דהן, אתה יודע שלא קוראים קריאות ביניים בעמידה, נכון?</w:t>
      </w:r>
    </w:p>
    <w:p w14:paraId="6652A30D" w14:textId="77777777" w:rsidR="00000000" w:rsidRDefault="005A3897">
      <w:pPr>
        <w:pStyle w:val="a0"/>
        <w:rPr>
          <w:rFonts w:hint="cs"/>
          <w:rtl/>
        </w:rPr>
      </w:pPr>
    </w:p>
    <w:p w14:paraId="0B46042A" w14:textId="77777777" w:rsidR="00000000" w:rsidRDefault="005A3897">
      <w:pPr>
        <w:pStyle w:val="-"/>
        <w:rPr>
          <w:rtl/>
        </w:rPr>
      </w:pPr>
      <w:bookmarkStart w:id="221" w:name="FS000000557T11_10_2004_20_16_30C"/>
      <w:bookmarkEnd w:id="221"/>
      <w:r>
        <w:rPr>
          <w:rtl/>
        </w:rPr>
        <w:t>עמיר פרץ (עם אחד):</w:t>
      </w:r>
    </w:p>
    <w:p w14:paraId="181A7BF4" w14:textId="77777777" w:rsidR="00000000" w:rsidRDefault="005A3897">
      <w:pPr>
        <w:pStyle w:val="a0"/>
        <w:rPr>
          <w:rtl/>
        </w:rPr>
      </w:pPr>
    </w:p>
    <w:p w14:paraId="4B11F810" w14:textId="77777777" w:rsidR="00000000" w:rsidRDefault="005A3897">
      <w:pPr>
        <w:pStyle w:val="a0"/>
        <w:rPr>
          <w:rFonts w:hint="cs"/>
          <w:rtl/>
        </w:rPr>
      </w:pPr>
      <w:r>
        <w:rPr>
          <w:rFonts w:hint="cs"/>
          <w:rtl/>
        </w:rPr>
        <w:t>אספר לכם, כדי שראש הממשלה ידע, כי עוד מעט מתחיל ויכוח על שכר המינימום</w:t>
      </w:r>
      <w:r>
        <w:rPr>
          <w:rFonts w:hint="cs"/>
          <w:rtl/>
        </w:rPr>
        <w:t>. חבר הכנסת הרצוג, שאלת אותי על שכר המינימום. הרי ראש הממשלה אמר שאנחנו מקום שלישי בהתעוררות, אז תדע שאנחנו מקום תשיעי במדינות מה שנקרא המערביות בכל מה שקשור לשכר מינימום.</w:t>
      </w:r>
    </w:p>
    <w:p w14:paraId="0B664F0A" w14:textId="77777777" w:rsidR="00000000" w:rsidRDefault="005A3897">
      <w:pPr>
        <w:pStyle w:val="a0"/>
        <w:rPr>
          <w:rFonts w:hint="cs"/>
          <w:rtl/>
        </w:rPr>
      </w:pPr>
    </w:p>
    <w:p w14:paraId="6EF2E236" w14:textId="77777777" w:rsidR="00000000" w:rsidRDefault="005A3897">
      <w:pPr>
        <w:pStyle w:val="a0"/>
        <w:rPr>
          <w:rFonts w:hint="cs"/>
          <w:rtl/>
        </w:rPr>
      </w:pPr>
      <w:r>
        <w:rPr>
          <w:rFonts w:hint="cs"/>
          <w:rtl/>
        </w:rPr>
        <w:t xml:space="preserve"> אתה יודע באיזה מקום נמצאת מדינת ישראל בכל מה שקשור לקצבת הזיקנה יחסית לשכר הממוצע </w:t>
      </w:r>
      <w:r>
        <w:rPr>
          <w:rFonts w:hint="cs"/>
          <w:rtl/>
        </w:rPr>
        <w:t>בכל מדינה? אנחנו במקום ה-26. אנחנו נמצאים אפילו אחרי מדינות כמו פולין, בלגיה, לוקסמבורג, ובוודאי אחרי ארצות-הברית, דנמרק ונורבגיה, שהן מדינות רווחה.</w:t>
      </w:r>
    </w:p>
    <w:p w14:paraId="76DD1891" w14:textId="77777777" w:rsidR="00000000" w:rsidRDefault="005A3897">
      <w:pPr>
        <w:pStyle w:val="a0"/>
        <w:rPr>
          <w:rFonts w:hint="cs"/>
          <w:rtl/>
        </w:rPr>
      </w:pPr>
    </w:p>
    <w:p w14:paraId="1B0462B2" w14:textId="77777777" w:rsidR="00000000" w:rsidRDefault="005A3897">
      <w:pPr>
        <w:pStyle w:val="a0"/>
        <w:rPr>
          <w:rFonts w:hint="cs"/>
          <w:rtl/>
        </w:rPr>
      </w:pPr>
      <w:r>
        <w:rPr>
          <w:rFonts w:hint="cs"/>
          <w:rtl/>
        </w:rPr>
        <w:t>לכן אני חושב, שמה שהציג בפנינו היום ראש הממשלה זה מערכת שלמה של הפחדות מצד אחד והטעיות מצד אחר. הניסיון לה</w:t>
      </w:r>
      <w:r>
        <w:rPr>
          <w:rFonts w:hint="cs"/>
          <w:rtl/>
        </w:rPr>
        <w:t>שתמש במצב הביטחוני ככלי שיוצר לגיטימציה לעשות כל מהלך במדינה הזאת צריך להיפסק. לא צריך שראש הממשלה - עם כל הכבוד על כך שהוא היה אלוף בצה"ל והיה דמות מרכזית במערכת הביטחון - יטפל בזה. כדי לטפל במערכת הביטחון יש רמטכ"ל, יש צבא, והרמטכ"ל והצבא כפופים לכנסת. ל</w:t>
      </w:r>
      <w:r>
        <w:rPr>
          <w:rFonts w:hint="cs"/>
          <w:rtl/>
        </w:rPr>
        <w:t>כן הגיע הזמן שנפסיק להשתמש באותם כלים כדי להטיל אימה ביטחונית, כדי להעביר כל מהלך שרוצים.</w:t>
      </w:r>
    </w:p>
    <w:p w14:paraId="124B0F6C" w14:textId="77777777" w:rsidR="00000000" w:rsidRDefault="005A3897">
      <w:pPr>
        <w:pStyle w:val="a0"/>
        <w:rPr>
          <w:rFonts w:hint="cs"/>
          <w:rtl/>
        </w:rPr>
      </w:pPr>
    </w:p>
    <w:p w14:paraId="649B6405" w14:textId="77777777" w:rsidR="00000000" w:rsidRDefault="005A3897">
      <w:pPr>
        <w:pStyle w:val="a0"/>
        <w:rPr>
          <w:rFonts w:hint="cs"/>
          <w:rtl/>
        </w:rPr>
      </w:pPr>
      <w:r>
        <w:rPr>
          <w:rFonts w:hint="cs"/>
          <w:rtl/>
        </w:rPr>
        <w:t xml:space="preserve">אני חושב ששיר ההלל ששרון השמיע היום לממשלת ישראל הוא שיר ההלל שמשמש אות קלון לממשלה הזאת, ולכן צריך להצביע נגד הודעתו של ראש הממשלה. </w:t>
      </w:r>
    </w:p>
    <w:p w14:paraId="38590017" w14:textId="77777777" w:rsidR="00000000" w:rsidRDefault="005A3897">
      <w:pPr>
        <w:pStyle w:val="a0"/>
        <w:rPr>
          <w:rFonts w:hint="cs"/>
          <w:rtl/>
        </w:rPr>
      </w:pPr>
    </w:p>
    <w:p w14:paraId="496537E4" w14:textId="77777777" w:rsidR="00000000" w:rsidRDefault="005A3897">
      <w:pPr>
        <w:pStyle w:val="af1"/>
        <w:rPr>
          <w:rtl/>
        </w:rPr>
      </w:pPr>
      <w:r>
        <w:rPr>
          <w:rtl/>
        </w:rPr>
        <w:t>היו"ר חמי דורון:</w:t>
      </w:r>
    </w:p>
    <w:p w14:paraId="4B1DEEE2" w14:textId="77777777" w:rsidR="00000000" w:rsidRDefault="005A3897">
      <w:pPr>
        <w:pStyle w:val="a0"/>
        <w:rPr>
          <w:rtl/>
        </w:rPr>
      </w:pPr>
    </w:p>
    <w:p w14:paraId="566231C3" w14:textId="77777777" w:rsidR="00000000" w:rsidRDefault="005A3897">
      <w:pPr>
        <w:pStyle w:val="a0"/>
        <w:rPr>
          <w:rFonts w:hint="cs"/>
          <w:rtl/>
        </w:rPr>
      </w:pPr>
      <w:r>
        <w:rPr>
          <w:rFonts w:hint="cs"/>
          <w:rtl/>
        </w:rPr>
        <w:t>תודה רבה. חב</w:t>
      </w:r>
      <w:r>
        <w:rPr>
          <w:rFonts w:hint="cs"/>
          <w:rtl/>
        </w:rPr>
        <w:t xml:space="preserve">ר הכנסת עזמי בשארה, ואחריו - חבר הכנסת עבד-אלמאלכ דהאמשה. </w:t>
      </w:r>
    </w:p>
    <w:p w14:paraId="101BE1A1" w14:textId="77777777" w:rsidR="00000000" w:rsidRDefault="005A3897">
      <w:pPr>
        <w:pStyle w:val="a0"/>
        <w:rPr>
          <w:rFonts w:hint="cs"/>
          <w:rtl/>
        </w:rPr>
      </w:pPr>
    </w:p>
    <w:p w14:paraId="18ABA486" w14:textId="77777777" w:rsidR="00000000" w:rsidRDefault="005A3897">
      <w:pPr>
        <w:pStyle w:val="a"/>
        <w:rPr>
          <w:rtl/>
        </w:rPr>
      </w:pPr>
      <w:bookmarkStart w:id="222" w:name="FS000000558T11_10_2004_19_37_27"/>
      <w:bookmarkStart w:id="223" w:name="_Toc91517680"/>
      <w:bookmarkEnd w:id="222"/>
      <w:r>
        <w:rPr>
          <w:rFonts w:hint="eastAsia"/>
          <w:rtl/>
        </w:rPr>
        <w:t>עזמי</w:t>
      </w:r>
      <w:r>
        <w:rPr>
          <w:rtl/>
        </w:rPr>
        <w:t xml:space="preserve"> בשארה (בל"ד):</w:t>
      </w:r>
      <w:bookmarkEnd w:id="223"/>
    </w:p>
    <w:p w14:paraId="0BD363A7" w14:textId="77777777" w:rsidR="00000000" w:rsidRDefault="005A3897">
      <w:pPr>
        <w:pStyle w:val="a0"/>
        <w:rPr>
          <w:rFonts w:hint="cs"/>
          <w:rtl/>
        </w:rPr>
      </w:pPr>
    </w:p>
    <w:p w14:paraId="47A2AF45" w14:textId="77777777" w:rsidR="00000000" w:rsidRDefault="005A3897">
      <w:pPr>
        <w:pStyle w:val="a0"/>
        <w:rPr>
          <w:rFonts w:hint="cs"/>
          <w:rtl/>
        </w:rPr>
      </w:pPr>
      <w:r>
        <w:rPr>
          <w:rFonts w:hint="cs"/>
          <w:rtl/>
        </w:rPr>
        <w:t xml:space="preserve">ברכות, אדוני היושב-ראש, על ניהול הישיבה. </w:t>
      </w:r>
    </w:p>
    <w:p w14:paraId="472ACD59" w14:textId="77777777" w:rsidR="00000000" w:rsidRDefault="005A3897">
      <w:pPr>
        <w:pStyle w:val="a0"/>
        <w:rPr>
          <w:rFonts w:hint="cs"/>
          <w:rtl/>
        </w:rPr>
      </w:pPr>
    </w:p>
    <w:p w14:paraId="50149CA8" w14:textId="77777777" w:rsidR="00000000" w:rsidRDefault="005A3897">
      <w:pPr>
        <w:pStyle w:val="a0"/>
        <w:rPr>
          <w:rFonts w:hint="cs"/>
          <w:rtl/>
        </w:rPr>
      </w:pPr>
      <w:r>
        <w:rPr>
          <w:rFonts w:hint="cs"/>
          <w:rtl/>
        </w:rPr>
        <w:t>אדוני היושב-ראש, חברי הכנסת, כמובן אני מזדהה עם מה שאמר חבר הכנסת עמיר פרץ. אנחנו בצד אחד של המתרס בשאלות שהוא הציע, כמובן בשאלה החבר</w:t>
      </w:r>
      <w:r>
        <w:rPr>
          <w:rFonts w:hint="cs"/>
          <w:rtl/>
        </w:rPr>
        <w:t xml:space="preserve">תית במיוחד. אנחנו קצת חלוקים בנושא הפוליטי על האלוף עטור התהילה של צה"ל, אדון שרון. </w:t>
      </w:r>
    </w:p>
    <w:p w14:paraId="41CAC441" w14:textId="77777777" w:rsidR="00000000" w:rsidRDefault="005A3897">
      <w:pPr>
        <w:pStyle w:val="a0"/>
        <w:rPr>
          <w:rFonts w:hint="cs"/>
          <w:rtl/>
        </w:rPr>
      </w:pPr>
    </w:p>
    <w:p w14:paraId="1AD7C8AF" w14:textId="77777777" w:rsidR="00000000" w:rsidRDefault="005A3897">
      <w:pPr>
        <w:pStyle w:val="a0"/>
        <w:rPr>
          <w:rFonts w:hint="cs"/>
          <w:rtl/>
        </w:rPr>
      </w:pPr>
      <w:r>
        <w:rPr>
          <w:rFonts w:hint="cs"/>
          <w:rtl/>
        </w:rPr>
        <w:t>אני אתרכז בנושא המדיני, כיוון שבנושא החברתי אני מזדהה באמת עם כל מלה שאמר חבר הכנסת פרץ. אני רוצה להתחיל בכך שאפשר לחלוק על הרבה דברים, אפשר גם לדגול בהשקפת עולם שונה מזו</w:t>
      </w:r>
      <w:r>
        <w:rPr>
          <w:rFonts w:hint="cs"/>
          <w:rtl/>
        </w:rPr>
        <w:t xml:space="preserve"> של ראש הממשלה, אבל לשבת פה בפתיחת המושב ולשמוע דברים </w:t>
      </w:r>
      <w:r>
        <w:rPr>
          <w:rtl/>
        </w:rPr>
        <w:t>–</w:t>
      </w:r>
      <w:r>
        <w:rPr>
          <w:rFonts w:hint="cs"/>
          <w:rtl/>
        </w:rPr>
        <w:t xml:space="preserve"> איך אמר אז מנחם בגין? אסור להגיד שקר בכנסת, צריך להגיד שהוא לא דיבר אמת. שקר היא לא מלה פרלמנטרית. ראש הממשלה בפתיחת כנס החורף של הכנסת, עם כל התהילה, לא דיבר אמת. </w:t>
      </w:r>
    </w:p>
    <w:p w14:paraId="633A9798" w14:textId="77777777" w:rsidR="00000000" w:rsidRDefault="005A3897">
      <w:pPr>
        <w:pStyle w:val="a0"/>
        <w:rPr>
          <w:rFonts w:hint="cs"/>
          <w:rtl/>
        </w:rPr>
      </w:pPr>
    </w:p>
    <w:p w14:paraId="59D6A0FF" w14:textId="77777777" w:rsidR="00000000" w:rsidRDefault="005A3897">
      <w:pPr>
        <w:pStyle w:val="a0"/>
        <w:rPr>
          <w:rFonts w:hint="cs"/>
          <w:rtl/>
        </w:rPr>
      </w:pPr>
      <w:r>
        <w:rPr>
          <w:rFonts w:hint="cs"/>
          <w:rtl/>
        </w:rPr>
        <w:t>הוא לא דיבר אמת אף ששמעון פרס "מת"</w:t>
      </w:r>
      <w:r>
        <w:rPr>
          <w:rFonts w:hint="cs"/>
          <w:rtl/>
        </w:rPr>
        <w:t xml:space="preserve"> להאמין. הוא "מת" להאמין. שרון לא דיבר אמת כאשר הוא אמר שהוא מקבל את מפת הדרכים. למה שמעון פרס רוצה להאמין לזה? הוא לא מקבל את מפת הדרכים. הוא אמר לשריו שלא להשתמש במושג. עכשיו, בדברו על מפת הדרכים הוא רוצה לרצות שני אנשים, שני צדדים: את שמעון פרס, כי הוא </w:t>
      </w:r>
      <w:r>
        <w:rPr>
          <w:rFonts w:hint="cs"/>
          <w:rtl/>
        </w:rPr>
        <w:t xml:space="preserve">צריך את קולותיו של שמעון פרס ביציאה מהמבוך שלו; וכן גם את מצרים הוא רוצה לרצות, כי מצרים מדברת על הצעדים הישראליים במסגרת מפת הדרכים. זה הכול, אבל הוא לא מאמין למפת הדרכים. </w:t>
      </w:r>
    </w:p>
    <w:p w14:paraId="19EB3D5E" w14:textId="77777777" w:rsidR="00000000" w:rsidRDefault="005A3897">
      <w:pPr>
        <w:pStyle w:val="a0"/>
        <w:rPr>
          <w:rFonts w:hint="cs"/>
          <w:rtl/>
        </w:rPr>
      </w:pPr>
    </w:p>
    <w:p w14:paraId="709DF3BF" w14:textId="77777777" w:rsidR="00000000" w:rsidRDefault="005A3897">
      <w:pPr>
        <w:pStyle w:val="a0"/>
        <w:rPr>
          <w:rFonts w:hint="cs"/>
          <w:rtl/>
        </w:rPr>
      </w:pPr>
      <w:r>
        <w:rPr>
          <w:rFonts w:hint="cs"/>
          <w:rtl/>
        </w:rPr>
        <w:t>שימו לב למשפט האחרון שהוא אמר כשהוא חזר על מפת הדרכים מיליון פעם. הוא אמר: אבל, ח</w:t>
      </w:r>
      <w:r>
        <w:rPr>
          <w:rFonts w:hint="cs"/>
          <w:rtl/>
        </w:rPr>
        <w:t xml:space="preserve">בר'ה, זה לא עומד להצבעה. מפת הדרכים לא עומדת להצבעה. מה שעומד להצבעה זה התוכנית שלי. הוא כל הזמן מדבר על מפת הדרכים כדי להרגיע מי שמחוץ לכנסת ואת מפלגת העבודה, אחר כך הוא מרגיע את הימין באומרו שבעצם זה לא עומד להצבעה, כי מפת הדרכים היא "פאסה" בשבילו. </w:t>
      </w:r>
    </w:p>
    <w:p w14:paraId="769CD3DB" w14:textId="77777777" w:rsidR="00000000" w:rsidRDefault="005A3897">
      <w:pPr>
        <w:pStyle w:val="a0"/>
        <w:rPr>
          <w:rFonts w:hint="cs"/>
          <w:rtl/>
        </w:rPr>
      </w:pPr>
    </w:p>
    <w:p w14:paraId="797860EE" w14:textId="77777777" w:rsidR="00000000" w:rsidRDefault="005A3897">
      <w:pPr>
        <w:pStyle w:val="a0"/>
        <w:rPr>
          <w:rFonts w:hint="cs"/>
          <w:rtl/>
        </w:rPr>
      </w:pPr>
      <w:r>
        <w:rPr>
          <w:rFonts w:hint="cs"/>
          <w:rtl/>
        </w:rPr>
        <w:t xml:space="preserve">כל </w:t>
      </w:r>
      <w:r>
        <w:rPr>
          <w:rFonts w:hint="cs"/>
          <w:rtl/>
        </w:rPr>
        <w:t>הצעדים שלו - ווייסגלס באמת דיבר אמת - באו במקום מפת הדרכים, כדי להקפיא את מפת הדרכים. זה כל ההיגיון, אחרת אין היגיון בהצעות ההתנתקות. לא יכול להיות היגיון. מי היה מוכן, אם באמת היה רוצה את מפת הדרכים, ללכת על כל האלימות הזאת? הרי בצעדים של שרון האלימות מוב</w:t>
      </w:r>
      <w:r>
        <w:rPr>
          <w:rFonts w:hint="cs"/>
          <w:rtl/>
        </w:rPr>
        <w:t xml:space="preserve">נית, היא נמצאת בתוכן, מה שנקרא באנגלית </w:t>
      </w:r>
      <w:r>
        <w:t>built in</w:t>
      </w:r>
      <w:r>
        <w:rPr>
          <w:rFonts w:hint="cs"/>
          <w:rtl/>
        </w:rPr>
        <w:t xml:space="preserve">. הוא חייב, הרי זה חד-צדדי. במסגרת סכסוך הוא נוקט צעדים חד-צדדיים. זו לא נסיגה כמו מלבנון, אלא צעדים חד-צדדיים במקום נסיגה. </w:t>
      </w:r>
    </w:p>
    <w:p w14:paraId="1A2B8BB7" w14:textId="77777777" w:rsidR="00000000" w:rsidRDefault="005A3897">
      <w:pPr>
        <w:pStyle w:val="a0"/>
        <w:rPr>
          <w:rFonts w:hint="cs"/>
          <w:rtl/>
        </w:rPr>
      </w:pPr>
    </w:p>
    <w:p w14:paraId="139BABB2" w14:textId="77777777" w:rsidR="00000000" w:rsidRDefault="005A3897">
      <w:pPr>
        <w:pStyle w:val="af1"/>
        <w:rPr>
          <w:rtl/>
        </w:rPr>
      </w:pPr>
      <w:r>
        <w:rPr>
          <w:rtl/>
        </w:rPr>
        <w:t>היו"ר חמי דורון:</w:t>
      </w:r>
    </w:p>
    <w:p w14:paraId="561698B0" w14:textId="77777777" w:rsidR="00000000" w:rsidRDefault="005A3897">
      <w:pPr>
        <w:pStyle w:val="a0"/>
        <w:rPr>
          <w:rtl/>
        </w:rPr>
      </w:pPr>
    </w:p>
    <w:p w14:paraId="3BEC8DA7" w14:textId="77777777" w:rsidR="00000000" w:rsidRDefault="005A3897">
      <w:pPr>
        <w:pStyle w:val="a0"/>
        <w:rPr>
          <w:rFonts w:hint="cs"/>
          <w:rtl/>
        </w:rPr>
      </w:pPr>
      <w:r>
        <w:rPr>
          <w:rFonts w:hint="cs"/>
          <w:rtl/>
        </w:rPr>
        <w:t>חברת הכנסת גמליאל, חבר הכנסת בשארה לא יכול לדבר, אני לא שומע אותו</w:t>
      </w:r>
      <w:r>
        <w:rPr>
          <w:rFonts w:hint="cs"/>
          <w:rtl/>
        </w:rPr>
        <w:t xml:space="preserve">. אם את מאוד רוצה לדבר, אז בחוץ. </w:t>
      </w:r>
    </w:p>
    <w:p w14:paraId="7D0300DA" w14:textId="77777777" w:rsidR="00000000" w:rsidRDefault="005A3897">
      <w:pPr>
        <w:pStyle w:val="a0"/>
        <w:rPr>
          <w:rFonts w:hint="cs"/>
          <w:rtl/>
        </w:rPr>
      </w:pPr>
    </w:p>
    <w:p w14:paraId="7744AC72" w14:textId="77777777" w:rsidR="00000000" w:rsidRDefault="005A3897">
      <w:pPr>
        <w:pStyle w:val="af0"/>
        <w:rPr>
          <w:rFonts w:hint="cs"/>
          <w:rtl/>
        </w:rPr>
      </w:pPr>
      <w:r>
        <w:rPr>
          <w:rtl/>
        </w:rPr>
        <w:t>גילה גמליאל (הליכוד):</w:t>
      </w:r>
    </w:p>
    <w:p w14:paraId="209877FE" w14:textId="77777777" w:rsidR="00000000" w:rsidRDefault="005A3897">
      <w:pPr>
        <w:pStyle w:val="a0"/>
        <w:rPr>
          <w:rFonts w:hint="cs"/>
          <w:rtl/>
        </w:rPr>
      </w:pPr>
    </w:p>
    <w:p w14:paraId="14401861" w14:textId="77777777" w:rsidR="00000000" w:rsidRDefault="005A3897">
      <w:pPr>
        <w:pStyle w:val="a0"/>
        <w:rPr>
          <w:rFonts w:hint="cs"/>
          <w:rtl/>
        </w:rPr>
      </w:pPr>
      <w:r>
        <w:rPr>
          <w:rFonts w:hint="cs"/>
          <w:rtl/>
        </w:rPr>
        <w:t>תתחדש על התפקיד.</w:t>
      </w:r>
    </w:p>
    <w:p w14:paraId="79F3F130" w14:textId="77777777" w:rsidR="00000000" w:rsidRDefault="005A3897">
      <w:pPr>
        <w:pStyle w:val="a0"/>
        <w:rPr>
          <w:rFonts w:hint="cs"/>
          <w:rtl/>
        </w:rPr>
      </w:pPr>
    </w:p>
    <w:p w14:paraId="1E78C83C" w14:textId="77777777" w:rsidR="00000000" w:rsidRDefault="005A3897">
      <w:pPr>
        <w:pStyle w:val="af1"/>
        <w:rPr>
          <w:rtl/>
        </w:rPr>
      </w:pPr>
      <w:r>
        <w:rPr>
          <w:rtl/>
        </w:rPr>
        <w:t>היו"ר חמי דורון:</w:t>
      </w:r>
    </w:p>
    <w:p w14:paraId="1AA65AC6" w14:textId="77777777" w:rsidR="00000000" w:rsidRDefault="005A3897">
      <w:pPr>
        <w:pStyle w:val="a0"/>
        <w:rPr>
          <w:rtl/>
        </w:rPr>
      </w:pPr>
    </w:p>
    <w:p w14:paraId="7AF52183" w14:textId="77777777" w:rsidR="00000000" w:rsidRDefault="005A3897">
      <w:pPr>
        <w:pStyle w:val="a0"/>
        <w:rPr>
          <w:rFonts w:hint="cs"/>
          <w:rtl/>
        </w:rPr>
      </w:pPr>
      <w:r>
        <w:rPr>
          <w:rFonts w:hint="cs"/>
          <w:rtl/>
        </w:rPr>
        <w:t xml:space="preserve">אני מודה לך מאוד, אבל אנא אל תעשי לי אותו קשה מדי. </w:t>
      </w:r>
    </w:p>
    <w:p w14:paraId="291398A6" w14:textId="77777777" w:rsidR="00000000" w:rsidRDefault="005A3897">
      <w:pPr>
        <w:pStyle w:val="a0"/>
        <w:rPr>
          <w:rFonts w:hint="cs"/>
          <w:rtl/>
        </w:rPr>
      </w:pPr>
    </w:p>
    <w:p w14:paraId="6FD3EE18" w14:textId="77777777" w:rsidR="00000000" w:rsidRDefault="005A3897">
      <w:pPr>
        <w:pStyle w:val="-"/>
        <w:rPr>
          <w:rtl/>
        </w:rPr>
      </w:pPr>
      <w:bookmarkStart w:id="224" w:name="FS000000558T11_10_2004_19_40_47C"/>
      <w:bookmarkEnd w:id="224"/>
      <w:r>
        <w:rPr>
          <w:rtl/>
        </w:rPr>
        <w:t>עזמי בשארה (בל"ד):</w:t>
      </w:r>
    </w:p>
    <w:p w14:paraId="30620E19" w14:textId="77777777" w:rsidR="00000000" w:rsidRDefault="005A3897">
      <w:pPr>
        <w:pStyle w:val="a0"/>
        <w:rPr>
          <w:rtl/>
        </w:rPr>
      </w:pPr>
    </w:p>
    <w:p w14:paraId="3CC3A6D4" w14:textId="77777777" w:rsidR="00000000" w:rsidRDefault="005A3897">
      <w:pPr>
        <w:pStyle w:val="a0"/>
        <w:rPr>
          <w:rFonts w:hint="cs"/>
          <w:rtl/>
        </w:rPr>
      </w:pPr>
      <w:r>
        <w:rPr>
          <w:rFonts w:hint="cs"/>
          <w:rtl/>
        </w:rPr>
        <w:t>הוא עובר את כל התהליך הזה של אלימות, של כפיית התנתקות מצד אחד. הוא יודע, הוא לא מאמין לעצ</w:t>
      </w:r>
      <w:r>
        <w:rPr>
          <w:rFonts w:hint="cs"/>
          <w:rtl/>
        </w:rPr>
        <w:t>מו כשהוא אומר תרבות וטרור, וטרור בתוך התרבות, ומנטליות וכל השטויות האלה. הוא יודע שעזה לא תהיה שמחה בחלקה מאחורי גדר ובלי פתרון. היא תנסה לייצא את הבעיה שלה למדינת ישראל. מישהו חושב שאם אתה עוזב את עזה עם מיליון וחצי תושבים מאחורי סורג ובריח - שני שערים יש</w:t>
      </w:r>
      <w:r>
        <w:rPr>
          <w:rFonts w:hint="cs"/>
          <w:rtl/>
        </w:rPr>
        <w:t xml:space="preserve"> לעזה - כלומר מיליון וחצי כלואים, הם יסכימו לשבת בשקט? למה, כי הוא התנתק מצד אחד? הם ינסו לייצא את הבעיה שלהם למדינת ישראל. זה אלף-בית. מישהו יתהה עכשיו על מה שאמרתי? כל ילד יודע זאת. לכן האלימות מובנית, והוא חייב לעשות הכול כדי שזה יקרה והוא הולך לשבור או</w:t>
      </w:r>
      <w:r>
        <w:rPr>
          <w:rFonts w:hint="cs"/>
          <w:rtl/>
        </w:rPr>
        <w:t xml:space="preserve">תם. </w:t>
      </w:r>
    </w:p>
    <w:p w14:paraId="38E3F360" w14:textId="77777777" w:rsidR="00000000" w:rsidRDefault="005A3897">
      <w:pPr>
        <w:pStyle w:val="a0"/>
        <w:rPr>
          <w:rFonts w:hint="cs"/>
          <w:rtl/>
        </w:rPr>
      </w:pPr>
    </w:p>
    <w:p w14:paraId="1BFC73FB" w14:textId="77777777" w:rsidR="00000000" w:rsidRDefault="005A3897">
      <w:pPr>
        <w:pStyle w:val="a0"/>
        <w:rPr>
          <w:rFonts w:hint="cs"/>
          <w:rtl/>
        </w:rPr>
      </w:pPr>
      <w:r>
        <w:rPr>
          <w:rFonts w:hint="cs"/>
          <w:rtl/>
        </w:rPr>
        <w:t xml:space="preserve">יש קצינים במדינה הזאת שאומרים בפירוש: אנחנו מענישים את החברה הפלסטינית כדי שהיא תלחץ על הפלגים. אתם יודעים שזו ההגדרה הרשמית האמריקנית של טרור? </w:t>
      </w:r>
      <w:r>
        <w:rPr>
          <w:rFonts w:hint="cs"/>
          <w:rtl/>
        </w:rPr>
        <w:br/>
        <w:t>ב-</w:t>
      </w:r>
      <w:r>
        <w:t>PATRIOT Act</w:t>
      </w:r>
      <w:r>
        <w:rPr>
          <w:rFonts w:hint="cs"/>
          <w:rtl/>
        </w:rPr>
        <w:t xml:space="preserve"> האחרון של ארצות-הברית אחרי 11 בספטמבר, ארצות-הברית אומרת שטרור זה ניסיון לפגוע באזרחים אמרי</w:t>
      </w:r>
      <w:r>
        <w:rPr>
          <w:rFonts w:hint="cs"/>
          <w:rtl/>
        </w:rPr>
        <w:t xml:space="preserve">קנים כדי להשפיע על ההחלטה הפוליטית של ממשלתם. אתה הולך לפגוע באזרחים הפלסטינים כדי להשפיע על הארגונים הפלסטיניים. מה, זה לא טרור? זה מובנה, אתה לא יכול לבצע התנתקות ללא זה. ברור לנו שזה במקום פתרון. </w:t>
      </w:r>
    </w:p>
    <w:p w14:paraId="3EFA3050" w14:textId="77777777" w:rsidR="00000000" w:rsidRDefault="005A3897">
      <w:pPr>
        <w:pStyle w:val="a0"/>
        <w:rPr>
          <w:rFonts w:hint="cs"/>
          <w:rtl/>
        </w:rPr>
      </w:pPr>
    </w:p>
    <w:p w14:paraId="1F1C3585" w14:textId="77777777" w:rsidR="00000000" w:rsidRDefault="005A3897">
      <w:pPr>
        <w:pStyle w:val="a0"/>
        <w:rPr>
          <w:rFonts w:hint="cs"/>
          <w:rtl/>
        </w:rPr>
      </w:pPr>
      <w:r>
        <w:rPr>
          <w:rFonts w:hint="cs"/>
          <w:rtl/>
        </w:rPr>
        <w:t>הרבה אנשים שאלו ושואלים אותנו איך נצביע, אבל בעניין ההת</w:t>
      </w:r>
      <w:r>
        <w:rPr>
          <w:rFonts w:hint="cs"/>
          <w:rtl/>
        </w:rPr>
        <w:t xml:space="preserve">נתקות לא נהיה בעד. אנחנו עוד נחליט אם נצביע נגד או נימנע, אבל בטוח שלא נהיה בעד התוכנית הזאת כפי שהיא נראית עכשיו, עם סעיפים שאומרים שזה נוסף על חיזוק ההתיישבות, חיזוק ההתנחלות בגדה המערבית. תודה רבה, אדוני. </w:t>
      </w:r>
    </w:p>
    <w:p w14:paraId="183DFB99" w14:textId="77777777" w:rsidR="00000000" w:rsidRDefault="005A3897">
      <w:pPr>
        <w:pStyle w:val="a0"/>
        <w:rPr>
          <w:rFonts w:hint="cs"/>
          <w:rtl/>
        </w:rPr>
      </w:pPr>
    </w:p>
    <w:p w14:paraId="1CE9CC9D" w14:textId="77777777" w:rsidR="00000000" w:rsidRDefault="005A3897">
      <w:pPr>
        <w:pStyle w:val="af1"/>
        <w:rPr>
          <w:rtl/>
        </w:rPr>
      </w:pPr>
      <w:r>
        <w:rPr>
          <w:rtl/>
        </w:rPr>
        <w:t>היו"ר חמי דורון:</w:t>
      </w:r>
    </w:p>
    <w:p w14:paraId="505B6712" w14:textId="77777777" w:rsidR="00000000" w:rsidRDefault="005A3897">
      <w:pPr>
        <w:pStyle w:val="a0"/>
        <w:rPr>
          <w:rtl/>
        </w:rPr>
      </w:pPr>
    </w:p>
    <w:p w14:paraId="5D8DF4AE" w14:textId="77777777" w:rsidR="00000000" w:rsidRDefault="005A3897">
      <w:pPr>
        <w:pStyle w:val="a0"/>
        <w:rPr>
          <w:rFonts w:hint="cs"/>
          <w:rtl/>
        </w:rPr>
      </w:pPr>
      <w:r>
        <w:rPr>
          <w:rFonts w:hint="cs"/>
          <w:rtl/>
        </w:rPr>
        <w:t>תודה רבה. חבר הכנסת עבד-אלמא</w:t>
      </w:r>
      <w:r>
        <w:rPr>
          <w:rFonts w:hint="cs"/>
          <w:rtl/>
        </w:rPr>
        <w:t>לכ דהאמשה, ואחריו - חבר הכנסת בנימין בן-אליעזר.</w:t>
      </w:r>
    </w:p>
    <w:p w14:paraId="29F09A91" w14:textId="77777777" w:rsidR="00000000" w:rsidRDefault="005A3897">
      <w:pPr>
        <w:pStyle w:val="a0"/>
        <w:rPr>
          <w:rFonts w:hint="cs"/>
          <w:rtl/>
        </w:rPr>
      </w:pPr>
    </w:p>
    <w:p w14:paraId="0E6680F9" w14:textId="77777777" w:rsidR="00000000" w:rsidRDefault="005A3897">
      <w:pPr>
        <w:pStyle w:val="a"/>
        <w:rPr>
          <w:rtl/>
        </w:rPr>
      </w:pPr>
      <w:bookmarkStart w:id="225" w:name="FS000000550T11_10_2004_19_43_21"/>
      <w:bookmarkStart w:id="226" w:name="_Toc91517681"/>
      <w:bookmarkEnd w:id="225"/>
      <w:r>
        <w:rPr>
          <w:rFonts w:hint="eastAsia"/>
          <w:rtl/>
        </w:rPr>
        <w:t>עבד</w:t>
      </w:r>
      <w:r>
        <w:rPr>
          <w:rtl/>
        </w:rPr>
        <w:t>-אלמאלכ דהאמשה (רע"ם):</w:t>
      </w:r>
      <w:bookmarkEnd w:id="226"/>
    </w:p>
    <w:p w14:paraId="0D6E9133" w14:textId="77777777" w:rsidR="00000000" w:rsidRDefault="005A3897">
      <w:pPr>
        <w:pStyle w:val="a0"/>
        <w:rPr>
          <w:rFonts w:hint="cs"/>
          <w:rtl/>
        </w:rPr>
      </w:pPr>
    </w:p>
    <w:p w14:paraId="65C5029A" w14:textId="77777777" w:rsidR="00000000" w:rsidRDefault="005A3897">
      <w:pPr>
        <w:pStyle w:val="a0"/>
        <w:rPr>
          <w:rFonts w:hint="cs"/>
          <w:rtl/>
        </w:rPr>
      </w:pPr>
      <w:r>
        <w:rPr>
          <w:rFonts w:hint="cs"/>
          <w:rtl/>
        </w:rPr>
        <w:t xml:space="preserve">כבוד היושב-ראש, ברכותי לבחירתך לתפקיד. אני מקווה שתהיה לך תקופה פורייה ותוכל לעשות רבות, כפי שכולנו מחויבים לעשות למען בוחרינו ולמען העם שאנחנו מייצגים. </w:t>
      </w:r>
    </w:p>
    <w:p w14:paraId="5201CD2C" w14:textId="77777777" w:rsidR="00000000" w:rsidRDefault="005A3897">
      <w:pPr>
        <w:pStyle w:val="a0"/>
        <w:rPr>
          <w:rFonts w:hint="cs"/>
          <w:rtl/>
        </w:rPr>
      </w:pPr>
    </w:p>
    <w:p w14:paraId="2A28FB29" w14:textId="77777777" w:rsidR="00000000" w:rsidRDefault="005A3897">
      <w:pPr>
        <w:pStyle w:val="a0"/>
        <w:rPr>
          <w:rFonts w:hint="cs"/>
          <w:rtl/>
        </w:rPr>
      </w:pPr>
      <w:r>
        <w:rPr>
          <w:rFonts w:hint="cs"/>
          <w:rtl/>
        </w:rPr>
        <w:t xml:space="preserve">צר לי שהממשלה איננה, אבל </w:t>
      </w:r>
      <w:r>
        <w:rPr>
          <w:rFonts w:hint="cs"/>
          <w:rtl/>
        </w:rPr>
        <w:t>במקרה הזה אני מוכן להבין אותה. אני מוכן להבין באיזו מצוקה מצוי ראש הממשלה. אני מנבא, אני לא רוצה לומר יודע, שבעוד שעה קלה הוא יקצור פה, במפלה קשה ביותר, את פרי תעתועיו ואת פרי המדיניות המשוגעת שהוא מנהל, את פרי שפיכות הדמים האין-סופית, מדיניות בלתי שפויה ש</w:t>
      </w:r>
      <w:r>
        <w:rPr>
          <w:rFonts w:hint="cs"/>
          <w:rtl/>
        </w:rPr>
        <w:t xml:space="preserve">הוא מנהל נגד העם הפלסטיני מצד אחד, וגם נגדנו, העם במדינה הזאת, מצד אחר, כי אין מה לנתק. מה שקורה שם גם משפיע פה. אם אין שם שקט ויש שם שפיכות דמים, שפיכות דמים תהיה גם פה. </w:t>
      </w:r>
    </w:p>
    <w:p w14:paraId="01381623" w14:textId="77777777" w:rsidR="00000000" w:rsidRDefault="005A3897">
      <w:pPr>
        <w:pStyle w:val="a0"/>
        <w:rPr>
          <w:rFonts w:hint="cs"/>
          <w:rtl/>
        </w:rPr>
      </w:pPr>
    </w:p>
    <w:p w14:paraId="5FB5DFB4" w14:textId="77777777" w:rsidR="00000000" w:rsidRDefault="005A3897">
      <w:pPr>
        <w:pStyle w:val="a0"/>
        <w:rPr>
          <w:rFonts w:hint="cs"/>
          <w:rtl/>
        </w:rPr>
      </w:pPr>
      <w:r>
        <w:rPr>
          <w:rFonts w:hint="cs"/>
          <w:rtl/>
        </w:rPr>
        <w:t>אם יודעים שיש שם טרור - אני לא אוהב את המלה הזאת, אני לא יודע מה זה טרור, ואני לא י</w:t>
      </w:r>
      <w:r>
        <w:rPr>
          <w:rFonts w:hint="cs"/>
          <w:rtl/>
        </w:rPr>
        <w:t>ודע איך מגדירים תמיד את היריב או את הצד האחר כטרוריסט, ואם הוא פוגע באזרחים במדינת ישראל אז הוא רוצח אותם, אבל כאשר הצבא הישראלי, באמצעים המתקדמים ביותר, המשוכללים ביותר, בטכנולוגיה החדישה ביותר, במטוסים, בטנקים ובאמצעים אחרים, הורג ילדים קטנים, הורג אזרחי</w:t>
      </w:r>
      <w:r>
        <w:rPr>
          <w:rFonts w:hint="cs"/>
          <w:rtl/>
        </w:rPr>
        <w:t xml:space="preserve">ם חפים מכל פשע, הורג אזרחים וקורא להם חמושים או פעילים, לא רק שזה לא רצח, אפילו לא הריגה, בוודאי לא טרור במושגים הישראליים, זה אפילו לא דבר שמחייב נקיטת הליך כלשהו. </w:t>
      </w:r>
    </w:p>
    <w:p w14:paraId="5F53F5ED" w14:textId="77777777" w:rsidR="00000000" w:rsidRDefault="005A3897">
      <w:pPr>
        <w:pStyle w:val="a0"/>
        <w:rPr>
          <w:rFonts w:hint="cs"/>
          <w:rtl/>
        </w:rPr>
      </w:pPr>
    </w:p>
    <w:p w14:paraId="330E5BDE" w14:textId="77777777" w:rsidR="00000000" w:rsidRDefault="005A3897">
      <w:pPr>
        <w:pStyle w:val="a0"/>
        <w:rPr>
          <w:rFonts w:hint="cs"/>
          <w:rtl/>
        </w:rPr>
      </w:pPr>
      <w:r>
        <w:rPr>
          <w:rFonts w:hint="cs"/>
          <w:rtl/>
        </w:rPr>
        <w:t xml:space="preserve">מדברים על הצבא המוסרי ביותר בעולם. פעם היתה מתנהלת חקירה, פעם היו עושים משהו </w:t>
      </w:r>
      <w:r>
        <w:rPr>
          <w:rFonts w:hint="eastAsia"/>
          <w:rtl/>
        </w:rPr>
        <w:t>–</w:t>
      </w:r>
      <w:r>
        <w:rPr>
          <w:rFonts w:hint="cs"/>
          <w:rtl/>
        </w:rPr>
        <w:t xml:space="preserve"> בסוף אומנם</w:t>
      </w:r>
      <w:r>
        <w:rPr>
          <w:rFonts w:hint="cs"/>
          <w:rtl/>
        </w:rPr>
        <w:t xml:space="preserve"> סוגרים את התיק, אבל אומרים: חקרנו, עשינו, טיפלנו </w:t>
      </w:r>
      <w:r>
        <w:rPr>
          <w:rFonts w:hint="eastAsia"/>
          <w:rtl/>
        </w:rPr>
        <w:t>–</w:t>
      </w:r>
      <w:r>
        <w:rPr>
          <w:rFonts w:hint="cs"/>
          <w:rtl/>
        </w:rPr>
        <w:t xml:space="preserve"> עכשיו הדברים האלה הפכו למשהו שגרתי, וזאת כבר לא כותרת. </w:t>
      </w:r>
    </w:p>
    <w:p w14:paraId="48E71429" w14:textId="77777777" w:rsidR="00000000" w:rsidRDefault="005A3897">
      <w:pPr>
        <w:pStyle w:val="a0"/>
        <w:rPr>
          <w:rFonts w:hint="cs"/>
          <w:rtl/>
        </w:rPr>
      </w:pPr>
    </w:p>
    <w:p w14:paraId="63FD51CB" w14:textId="77777777" w:rsidR="00000000" w:rsidRDefault="005A3897">
      <w:pPr>
        <w:pStyle w:val="a0"/>
        <w:rPr>
          <w:rFonts w:hint="cs"/>
          <w:rtl/>
        </w:rPr>
      </w:pPr>
      <w:r>
        <w:rPr>
          <w:rFonts w:hint="cs"/>
          <w:rtl/>
        </w:rPr>
        <w:t xml:space="preserve">בא מר שרון רק לפני שעה קלה, ומעל הדוכן הזה אמר: הפלסטינים אינם פרטנר לשלום </w:t>
      </w:r>
      <w:r>
        <w:rPr>
          <w:rFonts w:hint="eastAsia"/>
          <w:rtl/>
        </w:rPr>
        <w:t>–</w:t>
      </w:r>
      <w:r>
        <w:rPr>
          <w:rFonts w:hint="cs"/>
          <w:rtl/>
        </w:rPr>
        <w:t xml:space="preserve"> כאילו שהוא וממשלתו והמדיניות שהוא מנהל הם פרטנר לשלום. אני שומע ומשתאה</w:t>
      </w:r>
      <w:r>
        <w:rPr>
          <w:rFonts w:hint="cs"/>
          <w:rtl/>
        </w:rPr>
        <w:t xml:space="preserve">. אתה, מר שרון, פרטנר לשלום? אתה, שקברת את התהליך הזה סופית, ומנסה לקבור אותו אפילו במוחם של הפלסטינים עצמם, ובמוחו של העולם כולו, עושה ככל שאתה יכול כדי שלא לתת אפשרות כלשהי לשלום. </w:t>
      </w:r>
    </w:p>
    <w:p w14:paraId="0837BDFA" w14:textId="77777777" w:rsidR="00000000" w:rsidRDefault="005A3897">
      <w:pPr>
        <w:pStyle w:val="a0"/>
        <w:rPr>
          <w:rFonts w:hint="cs"/>
          <w:rtl/>
        </w:rPr>
      </w:pPr>
    </w:p>
    <w:p w14:paraId="5D7FE281" w14:textId="77777777" w:rsidR="00000000" w:rsidRDefault="005A3897">
      <w:pPr>
        <w:pStyle w:val="a0"/>
        <w:rPr>
          <w:rFonts w:hint="cs"/>
          <w:rtl/>
        </w:rPr>
      </w:pPr>
      <w:r>
        <w:rPr>
          <w:rFonts w:hint="cs"/>
          <w:rtl/>
        </w:rPr>
        <w:t xml:space="preserve">גם כאשר אתה בדרכך </w:t>
      </w:r>
      <w:r>
        <w:rPr>
          <w:rFonts w:hint="eastAsia"/>
          <w:rtl/>
        </w:rPr>
        <w:t>–</w:t>
      </w:r>
      <w:r>
        <w:rPr>
          <w:rFonts w:hint="cs"/>
          <w:rtl/>
        </w:rPr>
        <w:t xml:space="preserve"> אני לא יודע אם הוא קינא, לא קינא, להאמין לו, לא להאמ</w:t>
      </w:r>
      <w:r>
        <w:rPr>
          <w:rFonts w:hint="cs"/>
          <w:rtl/>
        </w:rPr>
        <w:t xml:space="preserve">ין לו </w:t>
      </w:r>
      <w:r>
        <w:rPr>
          <w:rFonts w:hint="eastAsia"/>
          <w:rtl/>
        </w:rPr>
        <w:t>–</w:t>
      </w:r>
      <w:r>
        <w:rPr>
          <w:rFonts w:hint="cs"/>
          <w:rtl/>
        </w:rPr>
        <w:t xml:space="preserve"> לדברי וייסגלס, ואנחנו יודעים שווייסגלס מקורב אליו מאוד, ואני לא מאמין שווייסגלס היה מתראיין ל"הארץ" ואומר את הדברים שהוא אמר בניגוד לדעתו של מר שרון</w:t>
      </w:r>
      <w:r>
        <w:rPr>
          <w:rFonts w:hint="eastAsia"/>
          <w:rtl/>
        </w:rPr>
        <w:t xml:space="preserve"> </w:t>
      </w:r>
      <w:r>
        <w:rPr>
          <w:rFonts w:hint="cs"/>
          <w:rtl/>
        </w:rPr>
        <w:t>או בלי הסכמתו. כנראה הוא ייחל שבכך הוא ישפוך מים על אש המתנגדים, והמתנחלים, וכל מי שאינם מוכנים לקב</w:t>
      </w:r>
      <w:r>
        <w:rPr>
          <w:rFonts w:hint="cs"/>
          <w:rtl/>
        </w:rPr>
        <w:t xml:space="preserve">ל את תוכניתו, והוא קצר בדיוק את ההיפך. </w:t>
      </w:r>
    </w:p>
    <w:p w14:paraId="0E216208" w14:textId="77777777" w:rsidR="00000000" w:rsidRDefault="005A3897">
      <w:pPr>
        <w:pStyle w:val="a0"/>
        <w:rPr>
          <w:rFonts w:hint="cs"/>
          <w:rtl/>
        </w:rPr>
      </w:pPr>
    </w:p>
    <w:p w14:paraId="31BA875A" w14:textId="77777777" w:rsidR="00000000" w:rsidRDefault="005A3897">
      <w:pPr>
        <w:pStyle w:val="a0"/>
        <w:rPr>
          <w:rFonts w:hint="cs"/>
          <w:rtl/>
        </w:rPr>
      </w:pPr>
      <w:r>
        <w:rPr>
          <w:rFonts w:hint="cs"/>
          <w:rtl/>
        </w:rPr>
        <w:t xml:space="preserve">זה ראש הממשלה, אדם שמתעתע בכולם, ואומר: אין לי פרטנר לשלום, כאילו הפלסטינים אינם פרטנר לשלום. נו, מה התוצאה, מר שרון, אם נסכים שאין לך פרטנר לשלום </w:t>
      </w:r>
      <w:r>
        <w:rPr>
          <w:rFonts w:hint="eastAsia"/>
          <w:rtl/>
        </w:rPr>
        <w:t>–</w:t>
      </w:r>
      <w:r>
        <w:rPr>
          <w:rFonts w:hint="cs"/>
          <w:rtl/>
        </w:rPr>
        <w:t xml:space="preserve"> להרוג את הפלסטינים עד האחרון שבהם? מצד אחד הוא רוצה להתנתק </w:t>
      </w:r>
      <w:r>
        <w:rPr>
          <w:rFonts w:hint="eastAsia"/>
          <w:rtl/>
        </w:rPr>
        <w:t>–</w:t>
      </w:r>
      <w:r>
        <w:rPr>
          <w:rFonts w:hint="cs"/>
          <w:rtl/>
        </w:rPr>
        <w:t xml:space="preserve"> בלי ש</w:t>
      </w:r>
      <w:r>
        <w:rPr>
          <w:rFonts w:hint="cs"/>
          <w:rtl/>
        </w:rPr>
        <w:t xml:space="preserve">ום הסכם, בלי שום מוצא מדיני. פחדתי מהייאוש שהממשלה הזאת זורה וזורעת על כל צעד ושעל, והוא גם מאשים את האחרים. לדברים האלה התרגלנו. </w:t>
      </w:r>
    </w:p>
    <w:p w14:paraId="5BE7553F" w14:textId="77777777" w:rsidR="00000000" w:rsidRDefault="005A3897">
      <w:pPr>
        <w:pStyle w:val="a0"/>
        <w:rPr>
          <w:rFonts w:hint="cs"/>
          <w:rtl/>
        </w:rPr>
      </w:pPr>
    </w:p>
    <w:p w14:paraId="54BE2BA6" w14:textId="77777777" w:rsidR="00000000" w:rsidRDefault="005A3897">
      <w:pPr>
        <w:pStyle w:val="a0"/>
        <w:rPr>
          <w:rFonts w:hint="cs"/>
          <w:rtl/>
        </w:rPr>
      </w:pPr>
      <w:r>
        <w:rPr>
          <w:rFonts w:hint="cs"/>
          <w:rtl/>
        </w:rPr>
        <w:t>אני רוצה לומר שהדברים האלה אינם יכולים להימשך עד אין סוף. מר שרון, בעוד שעה קלה תיפול פה בהצבעה. ההודעה המדינית שלך תידחה בר</w:t>
      </w:r>
      <w:r>
        <w:rPr>
          <w:rFonts w:hint="cs"/>
          <w:rtl/>
        </w:rPr>
        <w:t xml:space="preserve">וב גדול. זה יהיה הסימן </w:t>
      </w:r>
      <w:r>
        <w:rPr>
          <w:rFonts w:hint="eastAsia"/>
          <w:rtl/>
        </w:rPr>
        <w:t>–</w:t>
      </w:r>
      <w:r>
        <w:rPr>
          <w:rFonts w:hint="cs"/>
          <w:rtl/>
        </w:rPr>
        <w:t xml:space="preserve"> אתה חייב ללכת עכשיו אל העם ולחזור לבחירות, שאם לא כן, יש לך רק ברירה אחת נוספת </w:t>
      </w:r>
      <w:r>
        <w:rPr>
          <w:rFonts w:hint="eastAsia"/>
          <w:rtl/>
        </w:rPr>
        <w:t>–</w:t>
      </w:r>
      <w:r>
        <w:rPr>
          <w:rFonts w:hint="cs"/>
          <w:rtl/>
        </w:rPr>
        <w:t xml:space="preserve"> הברירה האחרת היא ללכת לשפיות, להרכיב ממשלה שדרכה המדינית ברורה, וללכת אל העם הפלסטיני, שידו מושטת לשלום, ולעשות אתו שלום. אין דרך שלישית. תודה רבה. </w:t>
      </w:r>
    </w:p>
    <w:p w14:paraId="1E9D7060" w14:textId="77777777" w:rsidR="00000000" w:rsidRDefault="005A3897">
      <w:pPr>
        <w:pStyle w:val="a0"/>
        <w:ind w:firstLine="0"/>
        <w:rPr>
          <w:rFonts w:hint="cs"/>
          <w:rtl/>
        </w:rPr>
      </w:pPr>
    </w:p>
    <w:p w14:paraId="18ECCA06" w14:textId="77777777" w:rsidR="00000000" w:rsidRDefault="005A3897">
      <w:pPr>
        <w:pStyle w:val="af1"/>
        <w:rPr>
          <w:rtl/>
        </w:rPr>
      </w:pPr>
      <w:r>
        <w:rPr>
          <w:rtl/>
        </w:rPr>
        <w:t>היו"ר חמי דורון:</w:t>
      </w:r>
    </w:p>
    <w:p w14:paraId="4F0F1608" w14:textId="77777777" w:rsidR="00000000" w:rsidRDefault="005A3897">
      <w:pPr>
        <w:pStyle w:val="a0"/>
        <w:rPr>
          <w:rtl/>
        </w:rPr>
      </w:pPr>
    </w:p>
    <w:p w14:paraId="10CD002F" w14:textId="77777777" w:rsidR="00000000" w:rsidRDefault="005A3897">
      <w:pPr>
        <w:pStyle w:val="a0"/>
        <w:rPr>
          <w:rFonts w:hint="cs"/>
          <w:rtl/>
        </w:rPr>
      </w:pPr>
      <w:r>
        <w:rPr>
          <w:rFonts w:hint="cs"/>
          <w:rtl/>
        </w:rPr>
        <w:t xml:space="preserve">תודה רבה לך. חבר הכנסת בנימין בן-אליעזר, בבקשה. אחריו </w:t>
      </w:r>
      <w:r>
        <w:rPr>
          <w:rFonts w:hint="eastAsia"/>
          <w:rtl/>
        </w:rPr>
        <w:t>–</w:t>
      </w:r>
      <w:r>
        <w:rPr>
          <w:rFonts w:hint="cs"/>
          <w:rtl/>
        </w:rPr>
        <w:t xml:space="preserve"> חבר הכנסת רוני בר-און. </w:t>
      </w:r>
    </w:p>
    <w:p w14:paraId="238CC54C" w14:textId="77777777" w:rsidR="00000000" w:rsidRDefault="005A3897">
      <w:pPr>
        <w:pStyle w:val="a0"/>
        <w:ind w:firstLine="0"/>
        <w:rPr>
          <w:rFonts w:hint="cs"/>
          <w:rtl/>
        </w:rPr>
      </w:pPr>
    </w:p>
    <w:p w14:paraId="6A79AD41" w14:textId="77777777" w:rsidR="00000000" w:rsidRDefault="005A3897">
      <w:pPr>
        <w:pStyle w:val="af0"/>
        <w:rPr>
          <w:rtl/>
        </w:rPr>
      </w:pPr>
      <w:r>
        <w:rPr>
          <w:rFonts w:hint="eastAsia"/>
          <w:rtl/>
        </w:rPr>
        <w:t>אבשלום</w:t>
      </w:r>
      <w:r>
        <w:rPr>
          <w:rtl/>
        </w:rPr>
        <w:t xml:space="preserve"> וילן (יחד):</w:t>
      </w:r>
    </w:p>
    <w:p w14:paraId="58F87CBD" w14:textId="77777777" w:rsidR="00000000" w:rsidRDefault="005A3897">
      <w:pPr>
        <w:pStyle w:val="a0"/>
        <w:rPr>
          <w:rFonts w:hint="cs"/>
          <w:rtl/>
        </w:rPr>
      </w:pPr>
    </w:p>
    <w:p w14:paraId="4FD64E9A" w14:textId="77777777" w:rsidR="00000000" w:rsidRDefault="005A3897">
      <w:pPr>
        <w:pStyle w:val="a0"/>
        <w:rPr>
          <w:rFonts w:hint="cs"/>
          <w:rtl/>
        </w:rPr>
      </w:pPr>
      <w:r>
        <w:rPr>
          <w:rFonts w:hint="cs"/>
          <w:rtl/>
        </w:rPr>
        <w:t xml:space="preserve">רוני בר-און הוא אחרון הדוברים? </w:t>
      </w:r>
    </w:p>
    <w:p w14:paraId="6B925205" w14:textId="77777777" w:rsidR="00000000" w:rsidRDefault="005A3897">
      <w:pPr>
        <w:pStyle w:val="a0"/>
        <w:rPr>
          <w:rFonts w:hint="cs"/>
          <w:rtl/>
        </w:rPr>
      </w:pPr>
    </w:p>
    <w:p w14:paraId="67616F1E" w14:textId="77777777" w:rsidR="00000000" w:rsidRDefault="005A3897">
      <w:pPr>
        <w:pStyle w:val="af1"/>
        <w:rPr>
          <w:rtl/>
        </w:rPr>
      </w:pPr>
      <w:r>
        <w:rPr>
          <w:rtl/>
        </w:rPr>
        <w:t>היו"ר חמי דורון:</w:t>
      </w:r>
    </w:p>
    <w:p w14:paraId="1FF0C1EB" w14:textId="77777777" w:rsidR="00000000" w:rsidRDefault="005A3897">
      <w:pPr>
        <w:pStyle w:val="a0"/>
        <w:rPr>
          <w:rtl/>
        </w:rPr>
      </w:pPr>
    </w:p>
    <w:p w14:paraId="724C1D0C" w14:textId="77777777" w:rsidR="00000000" w:rsidRDefault="005A3897">
      <w:pPr>
        <w:pStyle w:val="a0"/>
        <w:rPr>
          <w:rFonts w:hint="cs"/>
          <w:rtl/>
        </w:rPr>
      </w:pPr>
      <w:r>
        <w:rPr>
          <w:rFonts w:hint="cs"/>
          <w:rtl/>
        </w:rPr>
        <w:t xml:space="preserve">אכן כן. נא לצלצל. בבקשה. </w:t>
      </w:r>
    </w:p>
    <w:p w14:paraId="6D035CE7" w14:textId="77777777" w:rsidR="00000000" w:rsidRDefault="005A3897">
      <w:pPr>
        <w:pStyle w:val="a0"/>
        <w:ind w:firstLine="0"/>
        <w:rPr>
          <w:rFonts w:hint="cs"/>
          <w:rtl/>
        </w:rPr>
      </w:pPr>
    </w:p>
    <w:p w14:paraId="350FFA63" w14:textId="77777777" w:rsidR="00000000" w:rsidRDefault="005A3897">
      <w:pPr>
        <w:pStyle w:val="a"/>
        <w:rPr>
          <w:rtl/>
        </w:rPr>
      </w:pPr>
      <w:bookmarkStart w:id="227" w:name="FS000000435T11_10_2004_19_49_22"/>
      <w:bookmarkStart w:id="228" w:name="_Toc91517682"/>
      <w:bookmarkEnd w:id="227"/>
      <w:r>
        <w:rPr>
          <w:rFonts w:hint="eastAsia"/>
          <w:rtl/>
        </w:rPr>
        <w:t>בנימין</w:t>
      </w:r>
      <w:r>
        <w:rPr>
          <w:rtl/>
        </w:rPr>
        <w:t xml:space="preserve"> בן-אליעזר (העבודה-מימד):</w:t>
      </w:r>
      <w:bookmarkEnd w:id="228"/>
    </w:p>
    <w:p w14:paraId="4105742B" w14:textId="77777777" w:rsidR="00000000" w:rsidRDefault="005A3897">
      <w:pPr>
        <w:pStyle w:val="a0"/>
        <w:rPr>
          <w:rFonts w:hint="cs"/>
          <w:rtl/>
        </w:rPr>
      </w:pPr>
    </w:p>
    <w:p w14:paraId="0946650C" w14:textId="77777777" w:rsidR="00000000" w:rsidRDefault="005A3897">
      <w:pPr>
        <w:pStyle w:val="a0"/>
        <w:rPr>
          <w:rFonts w:hint="cs"/>
          <w:rtl/>
        </w:rPr>
      </w:pPr>
      <w:r>
        <w:rPr>
          <w:rFonts w:hint="cs"/>
          <w:rtl/>
        </w:rPr>
        <w:t>אדוני היושב-ראש, כנסת נכבד</w:t>
      </w:r>
      <w:r>
        <w:rPr>
          <w:rFonts w:hint="cs"/>
          <w:rtl/>
        </w:rPr>
        <w:t xml:space="preserve">ה, בראשית דברי שלוחה ברכתי ללוחמי צה"ל, ובעיקר לפיקוד העורף, אשר עשו לילות כימים, בלי להבדיל בין דת ואדם, כדי לחלץ את מה שהיה אפשר לחלץ מאזור האסון הנורא הזה. </w:t>
      </w:r>
    </w:p>
    <w:p w14:paraId="6C9F4583" w14:textId="77777777" w:rsidR="00000000" w:rsidRDefault="005A3897">
      <w:pPr>
        <w:pStyle w:val="a0"/>
        <w:rPr>
          <w:rFonts w:hint="cs"/>
          <w:rtl/>
        </w:rPr>
      </w:pPr>
    </w:p>
    <w:p w14:paraId="353AAFB9" w14:textId="77777777" w:rsidR="00000000" w:rsidRDefault="005A3897">
      <w:pPr>
        <w:pStyle w:val="a0"/>
        <w:rPr>
          <w:rFonts w:hint="cs"/>
          <w:rtl/>
        </w:rPr>
      </w:pPr>
      <w:r>
        <w:rPr>
          <w:rFonts w:hint="cs"/>
          <w:rtl/>
        </w:rPr>
        <w:t>צריך להודות למצרים על שיתוף הפעולה, ואף שהדברים צלעו בתחילת הדרך, אין מנוס מלומר גם מעל במה זו,</w:t>
      </w:r>
      <w:r>
        <w:rPr>
          <w:rFonts w:hint="cs"/>
          <w:rtl/>
        </w:rPr>
        <w:t xml:space="preserve"> שמשלב מסוים התחילה המכונה לעבוד יחד, כאילו שני העמים שותפים לגורל אחד. כולי תקווה שמהניסיון שנלמד תדע מצרים לעבוד יחד עם ישראל ולהעמיק את שיתוף הפעולה עמה, כדי להיות נכונים ומוכנים לימים קשים יותר. </w:t>
      </w:r>
    </w:p>
    <w:p w14:paraId="27740CDF" w14:textId="77777777" w:rsidR="00000000" w:rsidRDefault="005A3897">
      <w:pPr>
        <w:pStyle w:val="a0"/>
        <w:rPr>
          <w:rFonts w:hint="cs"/>
          <w:rtl/>
        </w:rPr>
      </w:pPr>
    </w:p>
    <w:p w14:paraId="2A1E977D" w14:textId="77777777" w:rsidR="00000000" w:rsidRDefault="005A3897">
      <w:pPr>
        <w:pStyle w:val="a0"/>
        <w:rPr>
          <w:rFonts w:hint="cs"/>
          <w:rtl/>
        </w:rPr>
      </w:pPr>
      <w:r>
        <w:rPr>
          <w:rFonts w:hint="cs"/>
          <w:rtl/>
        </w:rPr>
        <w:t>אדוני היושב-ראש, נדמה לי שצער כל הבית הזה שלוח, ההשתתפו</w:t>
      </w:r>
      <w:r>
        <w:rPr>
          <w:rFonts w:hint="cs"/>
          <w:rtl/>
        </w:rPr>
        <w:t xml:space="preserve">ת בצער המשפחות של כולם, יהודים כערבים כאזרחי העולם שהיו קורבן לפושעי מלחמה, ולא אחרים </w:t>
      </w:r>
      <w:r>
        <w:rPr>
          <w:rFonts w:hint="eastAsia"/>
          <w:rtl/>
        </w:rPr>
        <w:t>–</w:t>
      </w:r>
      <w:r>
        <w:rPr>
          <w:rFonts w:hint="cs"/>
          <w:rtl/>
        </w:rPr>
        <w:t xml:space="preserve"> הם היו קורבן לאנשים שכל מה שצריך לעשות הוא להשמיד אותם מעל פני האדמה. </w:t>
      </w:r>
    </w:p>
    <w:p w14:paraId="72A64D08" w14:textId="77777777" w:rsidR="00000000" w:rsidRDefault="005A3897">
      <w:pPr>
        <w:pStyle w:val="a0"/>
        <w:rPr>
          <w:rFonts w:hint="cs"/>
          <w:rtl/>
        </w:rPr>
      </w:pPr>
    </w:p>
    <w:p w14:paraId="70E615B4" w14:textId="77777777" w:rsidR="00000000" w:rsidRDefault="005A3897">
      <w:pPr>
        <w:pStyle w:val="a0"/>
        <w:rPr>
          <w:rFonts w:hint="cs"/>
          <w:rtl/>
        </w:rPr>
      </w:pPr>
      <w:r>
        <w:rPr>
          <w:rFonts w:hint="cs"/>
          <w:rtl/>
        </w:rPr>
        <w:t>אדוני היושב-ראש, בהודעת ראש הממשלה כלולים שני מרכיבים מרכזיים. המרכיב האחד הוא המרכיב הכלכלי-חבר</w:t>
      </w:r>
      <w:r>
        <w:rPr>
          <w:rFonts w:hint="cs"/>
          <w:rtl/>
        </w:rPr>
        <w:t xml:space="preserve">תי, שיש לנו עליו ביקורת קטלנית, קשה. ראש הממשלה עשה סיכום של עבודת הממשלה בשנים האחרונות, ואין לממשלה סיבה להתגאות במה שהיא עשתה עד היום. זאת לא גאווה לממשלה להסתובב בבתי-תמחוי ולראות שאת הבתים האלה, המיועדים לגמלאים ולזקנים, פוקדים היום ילדים. זה לא כבוד </w:t>
      </w:r>
      <w:r>
        <w:rPr>
          <w:rFonts w:hint="cs"/>
          <w:rtl/>
        </w:rPr>
        <w:t xml:space="preserve">גדול למדינה לראות את העוני שמשתולל בתוכה. זה לא כבוד גדול לממשלה לראות שלא רק שהיא לא הצליחה לשפר את מצב המובטלים, אלא להיפך - היא רק הגבירה את האבטלה. </w:t>
      </w:r>
    </w:p>
    <w:p w14:paraId="45DB8683" w14:textId="77777777" w:rsidR="00000000" w:rsidRDefault="005A3897">
      <w:pPr>
        <w:pStyle w:val="a0"/>
        <w:rPr>
          <w:rFonts w:hint="cs"/>
          <w:rtl/>
        </w:rPr>
      </w:pPr>
    </w:p>
    <w:p w14:paraId="11C42DA1" w14:textId="77777777" w:rsidR="00000000" w:rsidRDefault="005A3897">
      <w:pPr>
        <w:pStyle w:val="a0"/>
        <w:rPr>
          <w:rFonts w:hint="cs"/>
          <w:rtl/>
        </w:rPr>
      </w:pPr>
      <w:r>
        <w:rPr>
          <w:rFonts w:hint="cs"/>
          <w:rtl/>
        </w:rPr>
        <w:t>אומרים לנו שיש שינוי כלשהו במצב הכלכלי. את השינוי הזה אנחנו לא רואים. בינתיים אני רואה את הנכים, את הג</w:t>
      </w:r>
      <w:r>
        <w:rPr>
          <w:rFonts w:hint="cs"/>
          <w:rtl/>
        </w:rPr>
        <w:t xml:space="preserve">מלאים, את החולים, אני רואה את העניים, וכל שאני שומע הוא זעקה, זעקה אחת גדולה, על המחסור ועל הקושי. מבחינה זו, אדוני ראש הממשלה, אין לך סיבה להתגאות. לא רק שאין לך סיבה להתגאות, אלא שלדעתי תצטרך לעמול קשה מאוד כדי לשפר את המצב הזה. </w:t>
      </w:r>
    </w:p>
    <w:p w14:paraId="2E172B64" w14:textId="77777777" w:rsidR="00000000" w:rsidRDefault="005A3897">
      <w:pPr>
        <w:pStyle w:val="a0"/>
        <w:rPr>
          <w:rFonts w:hint="cs"/>
          <w:rtl/>
        </w:rPr>
      </w:pPr>
    </w:p>
    <w:p w14:paraId="49E8741E" w14:textId="77777777" w:rsidR="00000000" w:rsidRDefault="005A3897">
      <w:pPr>
        <w:pStyle w:val="a0"/>
        <w:rPr>
          <w:rFonts w:hint="cs"/>
          <w:rtl/>
        </w:rPr>
      </w:pPr>
      <w:r>
        <w:rPr>
          <w:rFonts w:hint="cs"/>
          <w:rtl/>
        </w:rPr>
        <w:t xml:space="preserve">בחלק השני של הנאום שלך </w:t>
      </w:r>
      <w:r>
        <w:rPr>
          <w:rFonts w:hint="cs"/>
          <w:rtl/>
        </w:rPr>
        <w:t xml:space="preserve">היתה בשורה </w:t>
      </w:r>
      <w:r>
        <w:rPr>
          <w:rFonts w:hint="eastAsia"/>
          <w:rtl/>
        </w:rPr>
        <w:t>–</w:t>
      </w:r>
      <w:r>
        <w:rPr>
          <w:rFonts w:hint="cs"/>
          <w:rtl/>
        </w:rPr>
        <w:t xml:space="preserve"> זהו החלק המדיני. אומנם כאן הצבעת רק על כוונות, אבל בפעם הראשונה הנחת דברים לפני הכנסת בצורה ברורה וחד-משמעית, עם לוח זמנים מדויק וברור. בעצם, התחושה היא שקרה לך משהו, וההחלטה שלך היא כזאת שכל מה שאני מצפה ממנה עכשיו זה רק ללכת בכיוון של ביצוע.</w:t>
      </w:r>
      <w:r>
        <w:rPr>
          <w:rFonts w:hint="cs"/>
          <w:rtl/>
        </w:rPr>
        <w:t xml:space="preserve"> אין לי ספק שאתה יכול לעשות את הדבר הזה, ואין לי ספק שאתה גם יודע, שגם אם אנחנו הולכים היום להצביע נגד הודעתך, מפלגת העבודה תמיד תתייצב מאחורי כל מהלך מדיני שהמטרה שלו היא להביא להתנתקות או כל מהלך מדיני שיביא לתזוזה. </w:t>
      </w:r>
    </w:p>
    <w:p w14:paraId="75BB861A" w14:textId="77777777" w:rsidR="00000000" w:rsidRDefault="005A3897">
      <w:pPr>
        <w:pStyle w:val="a0"/>
        <w:ind w:firstLine="0"/>
        <w:rPr>
          <w:rFonts w:hint="cs"/>
          <w:rtl/>
        </w:rPr>
      </w:pPr>
    </w:p>
    <w:p w14:paraId="3614802B" w14:textId="77777777" w:rsidR="00000000" w:rsidRDefault="005A3897">
      <w:pPr>
        <w:pStyle w:val="af1"/>
        <w:rPr>
          <w:rtl/>
        </w:rPr>
      </w:pPr>
      <w:r>
        <w:rPr>
          <w:rtl/>
        </w:rPr>
        <w:t>היו"ר ראובן ריבלין:</w:t>
      </w:r>
    </w:p>
    <w:p w14:paraId="4B85BAAD" w14:textId="77777777" w:rsidR="00000000" w:rsidRDefault="005A3897">
      <w:pPr>
        <w:pStyle w:val="a0"/>
        <w:rPr>
          <w:rFonts w:hint="cs"/>
          <w:rtl/>
        </w:rPr>
      </w:pPr>
    </w:p>
    <w:p w14:paraId="64575C82" w14:textId="77777777" w:rsidR="00000000" w:rsidRDefault="005A3897">
      <w:pPr>
        <w:pStyle w:val="a0"/>
        <w:rPr>
          <w:rFonts w:hint="cs"/>
          <w:rtl/>
        </w:rPr>
      </w:pPr>
      <w:r>
        <w:rPr>
          <w:rFonts w:hint="cs"/>
          <w:rtl/>
        </w:rPr>
        <w:t>ימתין רגע אדוני</w:t>
      </w:r>
      <w:r>
        <w:rPr>
          <w:rFonts w:hint="cs"/>
          <w:rtl/>
        </w:rPr>
        <w:t xml:space="preserve">. האם הסיעות יודעות שהואיל והיה דיון סיעות, הן יכולות להגיש הודעות סיעות שנצביע עליהן? סיעות שעדיין לא הגישו הודעות ואינן יודעות על כך, יכולות להגיש הודעות סיעות, ואנחנו נצביע עליהן. נצביע קודם על הצעות האי-אמון, ואחר כך על הודעות הסיעות. בבקשה, אדוני. </w:t>
      </w:r>
    </w:p>
    <w:p w14:paraId="0684C304" w14:textId="77777777" w:rsidR="00000000" w:rsidRDefault="005A3897">
      <w:pPr>
        <w:pStyle w:val="a0"/>
        <w:rPr>
          <w:rFonts w:hint="cs"/>
          <w:rtl/>
        </w:rPr>
      </w:pPr>
    </w:p>
    <w:p w14:paraId="2E3A377D" w14:textId="77777777" w:rsidR="00000000" w:rsidRDefault="005A3897">
      <w:pPr>
        <w:pStyle w:val="-"/>
        <w:rPr>
          <w:rtl/>
        </w:rPr>
      </w:pPr>
      <w:bookmarkStart w:id="229" w:name="FS000000435T11_10_2004_19_55_54C"/>
      <w:bookmarkEnd w:id="229"/>
      <w:r>
        <w:rPr>
          <w:rtl/>
        </w:rPr>
        <w:t>ב</w:t>
      </w:r>
      <w:r>
        <w:rPr>
          <w:rtl/>
        </w:rPr>
        <w:t>נימין בן-אליעזר (העבודה-מימד):</w:t>
      </w:r>
    </w:p>
    <w:p w14:paraId="0A6F7162" w14:textId="77777777" w:rsidR="00000000" w:rsidRDefault="005A3897">
      <w:pPr>
        <w:pStyle w:val="a0"/>
        <w:rPr>
          <w:rtl/>
        </w:rPr>
      </w:pPr>
    </w:p>
    <w:p w14:paraId="705D6E34" w14:textId="77777777" w:rsidR="00000000" w:rsidRDefault="005A3897">
      <w:pPr>
        <w:pStyle w:val="a0"/>
        <w:rPr>
          <w:rFonts w:hint="cs"/>
          <w:rtl/>
        </w:rPr>
      </w:pPr>
      <w:r>
        <w:rPr>
          <w:rFonts w:hint="cs"/>
          <w:rtl/>
        </w:rPr>
        <w:t xml:space="preserve">אדוני ראש הממשלה, לא פעם אחת ולא פעמיים אמרתי לך גם בעבר, שלדעתי היה אפשר לפתוח במשא-ומתן עם הפלסטינים ולהגיע אתם להידברות. לא פעם אחת ולא פעמיים אמרתי, שאפשר יהיה להביא למצב - אם זה עם אבו-מאזן או עם אבו-עלא </w:t>
      </w:r>
      <w:r>
        <w:rPr>
          <w:rtl/>
        </w:rPr>
        <w:t>–</w:t>
      </w:r>
      <w:r>
        <w:rPr>
          <w:rFonts w:hint="cs"/>
          <w:rtl/>
        </w:rPr>
        <w:t xml:space="preserve"> שבו ניכנס אתם</w:t>
      </w:r>
      <w:r>
        <w:rPr>
          <w:rFonts w:hint="cs"/>
          <w:rtl/>
        </w:rPr>
        <w:t xml:space="preserve"> למהלך של דיבור. אבל, בכל אופן, הגעת למסקנה שאין אפשרות והחלטת ללכת על ההתנתקות. וכל אשר אני יכול לומר לך הוא, שכל עוד ההתנתקות הזאת תימשך בהתאם ללוח הזמנים הזה, כפי שאתה הצגת אותו היום, מפלגת העבודה תתייצב כולה ותצביע בעד. </w:t>
      </w:r>
    </w:p>
    <w:p w14:paraId="4B59A42C" w14:textId="77777777" w:rsidR="00000000" w:rsidRDefault="005A3897">
      <w:pPr>
        <w:pStyle w:val="a0"/>
        <w:rPr>
          <w:rFonts w:hint="cs"/>
          <w:rtl/>
        </w:rPr>
      </w:pPr>
    </w:p>
    <w:p w14:paraId="48FBF963" w14:textId="77777777" w:rsidR="00000000" w:rsidRDefault="005A3897">
      <w:pPr>
        <w:pStyle w:val="af0"/>
        <w:rPr>
          <w:rtl/>
        </w:rPr>
      </w:pPr>
      <w:r>
        <w:rPr>
          <w:rFonts w:hint="eastAsia"/>
          <w:rtl/>
        </w:rPr>
        <w:t>נסים</w:t>
      </w:r>
      <w:r>
        <w:rPr>
          <w:rtl/>
        </w:rPr>
        <w:t xml:space="preserve"> דהן (ש"ס):</w:t>
      </w:r>
    </w:p>
    <w:p w14:paraId="059B16CC" w14:textId="77777777" w:rsidR="00000000" w:rsidRDefault="005A3897">
      <w:pPr>
        <w:pStyle w:val="a0"/>
        <w:rPr>
          <w:rFonts w:hint="cs"/>
          <w:rtl/>
        </w:rPr>
      </w:pPr>
    </w:p>
    <w:p w14:paraId="29C63CB2" w14:textId="77777777" w:rsidR="00000000" w:rsidRDefault="005A3897">
      <w:pPr>
        <w:pStyle w:val="a0"/>
        <w:rPr>
          <w:rFonts w:hint="cs"/>
          <w:rtl/>
        </w:rPr>
      </w:pPr>
      <w:r>
        <w:rPr>
          <w:rFonts w:hint="cs"/>
          <w:rtl/>
        </w:rPr>
        <w:t>בעד?</w:t>
      </w:r>
    </w:p>
    <w:p w14:paraId="35132F10" w14:textId="77777777" w:rsidR="00000000" w:rsidRDefault="005A3897">
      <w:pPr>
        <w:pStyle w:val="a0"/>
        <w:rPr>
          <w:rFonts w:hint="cs"/>
          <w:rtl/>
        </w:rPr>
      </w:pPr>
    </w:p>
    <w:p w14:paraId="3C014DB5" w14:textId="77777777" w:rsidR="00000000" w:rsidRDefault="005A3897">
      <w:pPr>
        <w:pStyle w:val="-"/>
        <w:rPr>
          <w:rtl/>
        </w:rPr>
      </w:pPr>
      <w:bookmarkStart w:id="230" w:name="FS000000435T11_10_2004_20_28_23C"/>
      <w:bookmarkEnd w:id="230"/>
      <w:r>
        <w:rPr>
          <w:rtl/>
        </w:rPr>
        <w:t xml:space="preserve">בנימין </w:t>
      </w:r>
      <w:r>
        <w:rPr>
          <w:rtl/>
        </w:rPr>
        <w:t>בן-אליעזר (העבודה-מימד):</w:t>
      </w:r>
    </w:p>
    <w:p w14:paraId="190EEAE1" w14:textId="77777777" w:rsidR="00000000" w:rsidRDefault="005A3897">
      <w:pPr>
        <w:pStyle w:val="a0"/>
        <w:rPr>
          <w:rtl/>
        </w:rPr>
      </w:pPr>
    </w:p>
    <w:p w14:paraId="6C557035" w14:textId="77777777" w:rsidR="00000000" w:rsidRDefault="005A3897">
      <w:pPr>
        <w:pStyle w:val="a0"/>
        <w:rPr>
          <w:rFonts w:hint="cs"/>
          <w:rtl/>
        </w:rPr>
      </w:pPr>
      <w:r>
        <w:rPr>
          <w:rFonts w:hint="cs"/>
          <w:rtl/>
        </w:rPr>
        <w:t xml:space="preserve">בעד. מפלגת העבודה לא תיתן - תקשיב עד הסוף - בכל מה שקשור לתהליך ההתנתקות, מפלגת העבודה, מהיום הראשון שראש הממשלה יצא אתה, הודיעה פה-אחד: אנחנו נתמוך בזה, ואנחנו נעמוד מאחורי ראש הממשלה. לא זה המצב בחלק העיקרי של הודעת ראש הממשלה, </w:t>
      </w:r>
      <w:r>
        <w:rPr>
          <w:rFonts w:hint="cs"/>
          <w:rtl/>
        </w:rPr>
        <w:t xml:space="preserve">שבו הוא סיכם את עבודת הממשלה בשנים האחרונות. בחלק הזה, אנחנו מצביעים נגד, כי אנחנו חושבים שהממשלה נכשלה כישלון מחפיר בכל מה שקשור, בעיקר, לנושא הכלכלי ולנושא החברתי. </w:t>
      </w:r>
    </w:p>
    <w:p w14:paraId="24BEA37B" w14:textId="77777777" w:rsidR="00000000" w:rsidRDefault="005A3897">
      <w:pPr>
        <w:pStyle w:val="a0"/>
        <w:rPr>
          <w:rFonts w:hint="cs"/>
          <w:rtl/>
        </w:rPr>
      </w:pPr>
    </w:p>
    <w:p w14:paraId="409273D6" w14:textId="77777777" w:rsidR="00000000" w:rsidRDefault="005A3897">
      <w:pPr>
        <w:pStyle w:val="a0"/>
        <w:rPr>
          <w:rFonts w:hint="cs"/>
          <w:rtl/>
        </w:rPr>
      </w:pPr>
      <w:r>
        <w:rPr>
          <w:rFonts w:hint="cs"/>
          <w:rtl/>
        </w:rPr>
        <w:t>לפני שאני ארד, אני הייתי רוצה לבקש מראש הממשלה - - -</w:t>
      </w:r>
    </w:p>
    <w:p w14:paraId="4D729D87" w14:textId="77777777" w:rsidR="00000000" w:rsidRDefault="005A3897">
      <w:pPr>
        <w:pStyle w:val="a0"/>
        <w:rPr>
          <w:rFonts w:hint="cs"/>
          <w:rtl/>
        </w:rPr>
      </w:pPr>
    </w:p>
    <w:p w14:paraId="41121424" w14:textId="77777777" w:rsidR="00000000" w:rsidRDefault="005A3897">
      <w:pPr>
        <w:pStyle w:val="af1"/>
        <w:rPr>
          <w:rtl/>
        </w:rPr>
      </w:pPr>
      <w:r>
        <w:rPr>
          <w:rtl/>
        </w:rPr>
        <w:t>היו"ר ראובן ריבלין:</w:t>
      </w:r>
    </w:p>
    <w:p w14:paraId="6D9B8995" w14:textId="77777777" w:rsidR="00000000" w:rsidRDefault="005A3897">
      <w:pPr>
        <w:pStyle w:val="a0"/>
        <w:rPr>
          <w:rtl/>
        </w:rPr>
      </w:pPr>
    </w:p>
    <w:p w14:paraId="02FA1789" w14:textId="77777777" w:rsidR="00000000" w:rsidRDefault="005A3897">
      <w:pPr>
        <w:pStyle w:val="a0"/>
        <w:rPr>
          <w:rFonts w:hint="cs"/>
          <w:rtl/>
        </w:rPr>
      </w:pPr>
      <w:r>
        <w:rPr>
          <w:rFonts w:hint="cs"/>
          <w:rtl/>
        </w:rPr>
        <w:t>הפריעו לאדוני</w:t>
      </w:r>
      <w:r>
        <w:rPr>
          <w:rFonts w:hint="cs"/>
          <w:rtl/>
        </w:rPr>
        <w:t xml:space="preserve">, אני נותן לו עוד שתי דקות. </w:t>
      </w:r>
    </w:p>
    <w:p w14:paraId="4F65A6BB" w14:textId="77777777" w:rsidR="00000000" w:rsidRDefault="005A3897">
      <w:pPr>
        <w:pStyle w:val="a0"/>
        <w:rPr>
          <w:rFonts w:hint="cs"/>
          <w:rtl/>
        </w:rPr>
      </w:pPr>
    </w:p>
    <w:p w14:paraId="09BA241D" w14:textId="77777777" w:rsidR="00000000" w:rsidRDefault="005A3897">
      <w:pPr>
        <w:pStyle w:val="-"/>
        <w:rPr>
          <w:rtl/>
        </w:rPr>
      </w:pPr>
      <w:bookmarkStart w:id="231" w:name="FS000000435T11_10_2004_20_30_43C"/>
      <w:bookmarkEnd w:id="231"/>
      <w:r>
        <w:rPr>
          <w:rtl/>
        </w:rPr>
        <w:t>בנימין בן-אליעזר (העבודה-מימד):</w:t>
      </w:r>
    </w:p>
    <w:p w14:paraId="45081E4A" w14:textId="77777777" w:rsidR="00000000" w:rsidRDefault="005A3897">
      <w:pPr>
        <w:pStyle w:val="a0"/>
        <w:rPr>
          <w:rtl/>
        </w:rPr>
      </w:pPr>
    </w:p>
    <w:p w14:paraId="637EC7BC" w14:textId="77777777" w:rsidR="00000000" w:rsidRDefault="005A3897">
      <w:pPr>
        <w:pStyle w:val="a0"/>
        <w:rPr>
          <w:rFonts w:hint="cs"/>
          <w:rtl/>
        </w:rPr>
      </w:pPr>
      <w:r>
        <w:rPr>
          <w:rFonts w:hint="cs"/>
          <w:rtl/>
        </w:rPr>
        <w:t xml:space="preserve">תודה רבה. </w:t>
      </w:r>
    </w:p>
    <w:p w14:paraId="11C162BF" w14:textId="77777777" w:rsidR="00000000" w:rsidRDefault="005A3897">
      <w:pPr>
        <w:pStyle w:val="a0"/>
        <w:rPr>
          <w:rFonts w:hint="cs"/>
          <w:rtl/>
        </w:rPr>
      </w:pPr>
    </w:p>
    <w:p w14:paraId="42F5FEFF" w14:textId="77777777" w:rsidR="00000000" w:rsidRDefault="005A3897">
      <w:pPr>
        <w:pStyle w:val="a0"/>
        <w:rPr>
          <w:rFonts w:hint="cs"/>
          <w:rtl/>
        </w:rPr>
      </w:pPr>
      <w:r>
        <w:rPr>
          <w:rFonts w:hint="cs"/>
          <w:rtl/>
        </w:rPr>
        <w:t>אדוני ראש הממשלה, אני מניח שאתה ישבת לילות כימים על מה שקרה בסיני. דבר אחד לי אליך, שאני מקווה שבמסגרת הדיונים שאתה תקיים, תקיים גם עוד דיון אחד, וזה בשאלה: איך קרה שמערכת הביטחון ה</w:t>
      </w:r>
      <w:r>
        <w:rPr>
          <w:rFonts w:hint="cs"/>
          <w:rtl/>
        </w:rPr>
        <w:t>תריעה מערב החג בכל כלי תקשורת על מה שצפוי להיות בסיני, ובכל אופן אזרחי ישראל עברו והשתכנו לאורך החופים, ובזה גם הסתכנו. אני מכיר את הלבטים, אני מכיר את הבעייתיות במדינה שרוצה גם לחיות חיים דמוקרטיים. אבל עם זאת, קרה משהו. והפעם אי-אפשר לבוא ולהאשים את מערכ</w:t>
      </w:r>
      <w:r>
        <w:rPr>
          <w:rFonts w:hint="cs"/>
          <w:rtl/>
        </w:rPr>
        <w:t xml:space="preserve">ת הביטחון, כי כל מערכת הביטחון, מתחילתה, על כל זרועותיה, רק התריעה והזהירה, ואף-על-פי-כן, הילדים שלנו חצו את הגבול ומשפחות שלמות ועשרות אלפים הגיעו אל חופי סיני. </w:t>
      </w:r>
    </w:p>
    <w:p w14:paraId="72444CA8" w14:textId="77777777" w:rsidR="00000000" w:rsidRDefault="005A3897">
      <w:pPr>
        <w:pStyle w:val="a0"/>
        <w:rPr>
          <w:rFonts w:hint="cs"/>
          <w:rtl/>
        </w:rPr>
      </w:pPr>
    </w:p>
    <w:p w14:paraId="413DC8EF" w14:textId="77777777" w:rsidR="00000000" w:rsidRDefault="005A3897">
      <w:pPr>
        <w:pStyle w:val="a0"/>
        <w:rPr>
          <w:rFonts w:hint="cs"/>
          <w:rtl/>
        </w:rPr>
      </w:pPr>
      <w:r>
        <w:rPr>
          <w:rFonts w:hint="cs"/>
          <w:rtl/>
        </w:rPr>
        <w:t xml:space="preserve">והדבר היותר משונה הוא, שבעוד פיקוד העורף עושה במסירות יום ולילה כדי לחלץ כל נפגע - אתה רואה </w:t>
      </w:r>
      <w:r>
        <w:rPr>
          <w:rFonts w:hint="cs"/>
          <w:rtl/>
        </w:rPr>
        <w:t xml:space="preserve">שבמקביל לדבר הזה שיירות עדיין ממשיכות לנסוע לתוך סיני. כולי תקווה שבסדרת הדיונים שאדוני יקיים כדי לסכם את מה שקרה בסיני, גם הנושא הזה יבוא על מקומו בשלום. </w:t>
      </w:r>
    </w:p>
    <w:p w14:paraId="7A52550F" w14:textId="77777777" w:rsidR="00000000" w:rsidRDefault="005A3897">
      <w:pPr>
        <w:pStyle w:val="a0"/>
        <w:rPr>
          <w:rFonts w:hint="cs"/>
          <w:rtl/>
        </w:rPr>
      </w:pPr>
    </w:p>
    <w:p w14:paraId="4396114B" w14:textId="77777777" w:rsidR="00000000" w:rsidRDefault="005A3897">
      <w:pPr>
        <w:pStyle w:val="a0"/>
        <w:rPr>
          <w:rFonts w:hint="cs"/>
          <w:rtl/>
        </w:rPr>
      </w:pPr>
      <w:r>
        <w:rPr>
          <w:rFonts w:hint="cs"/>
          <w:rtl/>
        </w:rPr>
        <w:t>אם לסכם, אדוני היושב-ראש, מפלגת העבודה תתמוך בממשלה ובראשה בכל מה שקשור להתנתקות. תמיד תמצא בנו שות</w:t>
      </w:r>
      <w:r>
        <w:rPr>
          <w:rFonts w:hint="cs"/>
          <w:rtl/>
        </w:rPr>
        <w:t xml:space="preserve">פים שנותנים לך מטרייה בנושא הזה; לא בנושא הכלכלי והחברתי, ולא בנושא של ההישגים של הממשלה עד היום הזה. בזה נכשלתם, ועל כן מפלגת העבודה תצביע נגד. תודה רבה, אדוני היושב-ראש. </w:t>
      </w:r>
    </w:p>
    <w:p w14:paraId="6F223300" w14:textId="77777777" w:rsidR="00000000" w:rsidRDefault="005A3897">
      <w:pPr>
        <w:pStyle w:val="a0"/>
        <w:rPr>
          <w:rFonts w:hint="cs"/>
          <w:rtl/>
        </w:rPr>
      </w:pPr>
    </w:p>
    <w:p w14:paraId="0E0B6F27" w14:textId="77777777" w:rsidR="00000000" w:rsidRDefault="005A3897">
      <w:pPr>
        <w:pStyle w:val="af1"/>
        <w:rPr>
          <w:rtl/>
        </w:rPr>
      </w:pPr>
      <w:r>
        <w:rPr>
          <w:rtl/>
        </w:rPr>
        <w:t>היו"ר ראובן ריבלין:</w:t>
      </w:r>
    </w:p>
    <w:p w14:paraId="67B3F139" w14:textId="77777777" w:rsidR="00000000" w:rsidRDefault="005A3897">
      <w:pPr>
        <w:pStyle w:val="a0"/>
        <w:rPr>
          <w:rtl/>
        </w:rPr>
      </w:pPr>
    </w:p>
    <w:p w14:paraId="7D3A1189" w14:textId="77777777" w:rsidR="00000000" w:rsidRDefault="005A3897">
      <w:pPr>
        <w:pStyle w:val="a0"/>
        <w:rPr>
          <w:rFonts w:hint="cs"/>
          <w:rtl/>
        </w:rPr>
      </w:pPr>
      <w:r>
        <w:rPr>
          <w:rFonts w:hint="cs"/>
          <w:rtl/>
        </w:rPr>
        <w:t>תודה לחבר הכנסת בן-אליעזר. אתה רוצה לדבר?</w:t>
      </w:r>
    </w:p>
    <w:p w14:paraId="37BFC24F" w14:textId="77777777" w:rsidR="00000000" w:rsidRDefault="005A3897">
      <w:pPr>
        <w:pStyle w:val="a0"/>
        <w:rPr>
          <w:rFonts w:hint="cs"/>
          <w:rtl/>
        </w:rPr>
      </w:pPr>
    </w:p>
    <w:p w14:paraId="528E2F2F" w14:textId="77777777" w:rsidR="00000000" w:rsidRDefault="005A3897">
      <w:pPr>
        <w:pStyle w:val="af0"/>
        <w:rPr>
          <w:rtl/>
        </w:rPr>
      </w:pPr>
      <w:r>
        <w:rPr>
          <w:rFonts w:hint="eastAsia"/>
          <w:rtl/>
        </w:rPr>
        <w:t>שר</w:t>
      </w:r>
      <w:r>
        <w:rPr>
          <w:rtl/>
        </w:rPr>
        <w:t xml:space="preserve"> המשפטים יוסף לפ</w:t>
      </w:r>
      <w:r>
        <w:rPr>
          <w:rtl/>
        </w:rPr>
        <w:t>יד:</w:t>
      </w:r>
    </w:p>
    <w:p w14:paraId="33B4F9CA" w14:textId="77777777" w:rsidR="00000000" w:rsidRDefault="005A3897">
      <w:pPr>
        <w:pStyle w:val="a0"/>
        <w:rPr>
          <w:rFonts w:hint="cs"/>
          <w:rtl/>
        </w:rPr>
      </w:pPr>
    </w:p>
    <w:p w14:paraId="40DF7A72" w14:textId="77777777" w:rsidR="00000000" w:rsidRDefault="005A3897">
      <w:pPr>
        <w:pStyle w:val="a0"/>
        <w:rPr>
          <w:rFonts w:hint="cs"/>
          <w:rtl/>
        </w:rPr>
      </w:pPr>
      <w:r>
        <w:rPr>
          <w:rFonts w:hint="cs"/>
          <w:rtl/>
        </w:rPr>
        <w:t xml:space="preserve">כן. </w:t>
      </w:r>
    </w:p>
    <w:p w14:paraId="58694CDE" w14:textId="77777777" w:rsidR="00000000" w:rsidRDefault="005A3897">
      <w:pPr>
        <w:pStyle w:val="a0"/>
        <w:rPr>
          <w:rFonts w:hint="cs"/>
          <w:rtl/>
        </w:rPr>
      </w:pPr>
    </w:p>
    <w:p w14:paraId="5AB6B83D" w14:textId="77777777" w:rsidR="00000000" w:rsidRDefault="005A3897">
      <w:pPr>
        <w:pStyle w:val="af1"/>
        <w:rPr>
          <w:rtl/>
        </w:rPr>
      </w:pPr>
      <w:r>
        <w:rPr>
          <w:rtl/>
        </w:rPr>
        <w:t>היו"ר ראובן ריבלין:</w:t>
      </w:r>
    </w:p>
    <w:p w14:paraId="2EC6E2F7" w14:textId="77777777" w:rsidR="00000000" w:rsidRDefault="005A3897">
      <w:pPr>
        <w:pStyle w:val="a0"/>
        <w:rPr>
          <w:rtl/>
        </w:rPr>
      </w:pPr>
    </w:p>
    <w:p w14:paraId="1EFDD94D" w14:textId="77777777" w:rsidR="00000000" w:rsidRDefault="005A3897">
      <w:pPr>
        <w:pStyle w:val="a0"/>
        <w:rPr>
          <w:rFonts w:hint="cs"/>
          <w:rtl/>
        </w:rPr>
      </w:pPr>
      <w:r>
        <w:rPr>
          <w:rFonts w:hint="cs"/>
          <w:rtl/>
        </w:rPr>
        <w:t>אני מאפשר לשר המשפטים. בבקשה.</w:t>
      </w:r>
    </w:p>
    <w:p w14:paraId="0B8621F6" w14:textId="77777777" w:rsidR="00000000" w:rsidRDefault="005A3897">
      <w:pPr>
        <w:pStyle w:val="a0"/>
        <w:rPr>
          <w:rFonts w:hint="cs"/>
          <w:rtl/>
        </w:rPr>
      </w:pPr>
    </w:p>
    <w:p w14:paraId="33D19CAE" w14:textId="77777777" w:rsidR="00000000" w:rsidRDefault="005A3897">
      <w:pPr>
        <w:pStyle w:val="a"/>
        <w:rPr>
          <w:rtl/>
        </w:rPr>
      </w:pPr>
      <w:bookmarkStart w:id="232" w:name="FS000000517T11_10_2004_20_36_43"/>
      <w:bookmarkStart w:id="233" w:name="_Toc91517683"/>
      <w:bookmarkEnd w:id="232"/>
      <w:r>
        <w:rPr>
          <w:rFonts w:hint="eastAsia"/>
          <w:rtl/>
        </w:rPr>
        <w:t>שר</w:t>
      </w:r>
      <w:r>
        <w:rPr>
          <w:rtl/>
        </w:rPr>
        <w:t xml:space="preserve"> המשפטים יוסף לפיד:</w:t>
      </w:r>
      <w:bookmarkEnd w:id="233"/>
    </w:p>
    <w:p w14:paraId="0B748F8A" w14:textId="77777777" w:rsidR="00000000" w:rsidRDefault="005A3897">
      <w:pPr>
        <w:pStyle w:val="a0"/>
        <w:rPr>
          <w:rFonts w:hint="cs"/>
          <w:rtl/>
        </w:rPr>
      </w:pPr>
    </w:p>
    <w:p w14:paraId="11B349D2" w14:textId="77777777" w:rsidR="00000000" w:rsidRDefault="005A3897">
      <w:pPr>
        <w:pStyle w:val="a0"/>
        <w:rPr>
          <w:rFonts w:hint="cs"/>
          <w:rtl/>
        </w:rPr>
      </w:pPr>
      <w:r>
        <w:rPr>
          <w:rFonts w:hint="cs"/>
          <w:rtl/>
        </w:rPr>
        <w:t xml:space="preserve">אדוני ראש הממשלה - - - </w:t>
      </w:r>
    </w:p>
    <w:p w14:paraId="2623C8F8" w14:textId="77777777" w:rsidR="00000000" w:rsidRDefault="005A3897">
      <w:pPr>
        <w:pStyle w:val="a0"/>
        <w:rPr>
          <w:rFonts w:hint="cs"/>
          <w:rtl/>
        </w:rPr>
      </w:pPr>
    </w:p>
    <w:p w14:paraId="45E1971A" w14:textId="77777777" w:rsidR="00000000" w:rsidRDefault="005A3897">
      <w:pPr>
        <w:pStyle w:val="af1"/>
        <w:rPr>
          <w:rtl/>
        </w:rPr>
      </w:pPr>
      <w:r>
        <w:rPr>
          <w:rtl/>
        </w:rPr>
        <w:t>היו"ר ראובן ריבלין:</w:t>
      </w:r>
    </w:p>
    <w:p w14:paraId="7A6EA572" w14:textId="77777777" w:rsidR="00000000" w:rsidRDefault="005A3897">
      <w:pPr>
        <w:pStyle w:val="a0"/>
        <w:rPr>
          <w:rtl/>
        </w:rPr>
      </w:pPr>
    </w:p>
    <w:p w14:paraId="01CE00ED" w14:textId="77777777" w:rsidR="00000000" w:rsidRDefault="005A3897">
      <w:pPr>
        <w:pStyle w:val="a0"/>
        <w:rPr>
          <w:rFonts w:hint="cs"/>
          <w:rtl/>
        </w:rPr>
      </w:pPr>
      <w:r>
        <w:rPr>
          <w:rFonts w:hint="cs"/>
          <w:rtl/>
        </w:rPr>
        <w:t xml:space="preserve">שר המשפטים מבקש להתערב בדיון, ואחריו - יסיים את הדיון חבר הכנסת בר-און. </w:t>
      </w:r>
    </w:p>
    <w:p w14:paraId="570636F9" w14:textId="77777777" w:rsidR="00000000" w:rsidRDefault="005A3897">
      <w:pPr>
        <w:pStyle w:val="a0"/>
        <w:rPr>
          <w:rFonts w:hint="cs"/>
          <w:rtl/>
        </w:rPr>
      </w:pPr>
    </w:p>
    <w:p w14:paraId="2477D51D" w14:textId="77777777" w:rsidR="00000000" w:rsidRDefault="005A3897">
      <w:pPr>
        <w:pStyle w:val="-"/>
        <w:rPr>
          <w:rtl/>
        </w:rPr>
      </w:pPr>
      <w:bookmarkStart w:id="234" w:name="FS000000517T11_10_2004_20_37_03C"/>
      <w:bookmarkEnd w:id="234"/>
      <w:r>
        <w:rPr>
          <w:rtl/>
        </w:rPr>
        <w:t>שר המשפטים יוסף לפיד:</w:t>
      </w:r>
    </w:p>
    <w:p w14:paraId="24377E2C" w14:textId="77777777" w:rsidR="00000000" w:rsidRDefault="005A3897">
      <w:pPr>
        <w:pStyle w:val="a0"/>
        <w:rPr>
          <w:rtl/>
        </w:rPr>
      </w:pPr>
    </w:p>
    <w:p w14:paraId="7FF02024" w14:textId="77777777" w:rsidR="00000000" w:rsidRDefault="005A3897">
      <w:pPr>
        <w:pStyle w:val="a0"/>
        <w:rPr>
          <w:rFonts w:hint="cs"/>
          <w:rtl/>
        </w:rPr>
      </w:pPr>
      <w:r>
        <w:rPr>
          <w:rFonts w:hint="cs"/>
          <w:rtl/>
        </w:rPr>
        <w:t>אדוני ראש הממשלה, אדוני ראש</w:t>
      </w:r>
      <w:r>
        <w:rPr>
          <w:rFonts w:hint="cs"/>
          <w:rtl/>
        </w:rPr>
        <w:t xml:space="preserve"> האופוזיציה, הואיל ואני יודע שאתם באופוזיציה והעבודה החלטתם להצביע נגד הממשלה, אני רוצה לשאול אתכם, אם אתם באמת מעוניינים להגיש על צלחת ניצחון לימין הקיצוני בנושא שבנפשנו ובנפשכם. האם אתם שוקלים את מה שאתם עושים?</w:t>
      </w:r>
    </w:p>
    <w:p w14:paraId="3A0E1431" w14:textId="77777777" w:rsidR="00000000" w:rsidRDefault="005A3897">
      <w:pPr>
        <w:pStyle w:val="af0"/>
        <w:rPr>
          <w:rFonts w:hint="cs"/>
          <w:rtl/>
        </w:rPr>
      </w:pPr>
    </w:p>
    <w:p w14:paraId="4929733E" w14:textId="77777777" w:rsidR="00000000" w:rsidRDefault="005A3897">
      <w:pPr>
        <w:pStyle w:val="af0"/>
        <w:rPr>
          <w:rtl/>
        </w:rPr>
      </w:pPr>
      <w:r>
        <w:rPr>
          <w:rFonts w:hint="eastAsia"/>
          <w:rtl/>
        </w:rPr>
        <w:t>קריאות</w:t>
      </w:r>
      <w:r>
        <w:rPr>
          <w:rtl/>
        </w:rPr>
        <w:t>:</w:t>
      </w:r>
    </w:p>
    <w:p w14:paraId="5636EA63" w14:textId="77777777" w:rsidR="00000000" w:rsidRDefault="005A3897">
      <w:pPr>
        <w:pStyle w:val="a0"/>
        <w:rPr>
          <w:rFonts w:hint="cs"/>
          <w:rtl/>
        </w:rPr>
      </w:pPr>
    </w:p>
    <w:p w14:paraId="13CAC224" w14:textId="77777777" w:rsidR="00000000" w:rsidRDefault="005A3897">
      <w:pPr>
        <w:pStyle w:val="a0"/>
        <w:rPr>
          <w:rFonts w:hint="cs"/>
          <w:rtl/>
        </w:rPr>
      </w:pPr>
      <w:r>
        <w:rPr>
          <w:rFonts w:hint="cs"/>
          <w:rtl/>
        </w:rPr>
        <w:t>- - -</w:t>
      </w:r>
    </w:p>
    <w:p w14:paraId="6486A150" w14:textId="77777777" w:rsidR="00000000" w:rsidRDefault="005A3897">
      <w:pPr>
        <w:pStyle w:val="a0"/>
        <w:rPr>
          <w:rFonts w:hint="cs"/>
          <w:rtl/>
        </w:rPr>
      </w:pPr>
    </w:p>
    <w:p w14:paraId="1BE769C8" w14:textId="77777777" w:rsidR="00000000" w:rsidRDefault="005A3897">
      <w:pPr>
        <w:pStyle w:val="af1"/>
        <w:rPr>
          <w:rtl/>
        </w:rPr>
      </w:pPr>
      <w:r>
        <w:rPr>
          <w:rtl/>
        </w:rPr>
        <w:t>היו"ר ראובן ריבלין:</w:t>
      </w:r>
    </w:p>
    <w:p w14:paraId="17D1F0D4" w14:textId="77777777" w:rsidR="00000000" w:rsidRDefault="005A3897">
      <w:pPr>
        <w:pStyle w:val="a0"/>
        <w:rPr>
          <w:rtl/>
        </w:rPr>
      </w:pPr>
    </w:p>
    <w:p w14:paraId="6C10C051" w14:textId="77777777" w:rsidR="00000000" w:rsidRDefault="005A3897">
      <w:pPr>
        <w:pStyle w:val="a0"/>
        <w:rPr>
          <w:rFonts w:hint="cs"/>
          <w:rtl/>
        </w:rPr>
      </w:pPr>
      <w:r>
        <w:rPr>
          <w:rFonts w:hint="cs"/>
          <w:rtl/>
        </w:rPr>
        <w:t>רבותי</w:t>
      </w:r>
      <w:r>
        <w:rPr>
          <w:rFonts w:hint="cs"/>
          <w:rtl/>
        </w:rPr>
        <w:t xml:space="preserve">. חבר הכנסת כהן. </w:t>
      </w:r>
    </w:p>
    <w:p w14:paraId="59AED252" w14:textId="77777777" w:rsidR="00000000" w:rsidRDefault="005A3897">
      <w:pPr>
        <w:pStyle w:val="a0"/>
        <w:rPr>
          <w:rFonts w:hint="cs"/>
          <w:rtl/>
        </w:rPr>
      </w:pPr>
    </w:p>
    <w:p w14:paraId="22C76709" w14:textId="77777777" w:rsidR="00000000" w:rsidRDefault="005A3897">
      <w:pPr>
        <w:pStyle w:val="-"/>
        <w:rPr>
          <w:rtl/>
        </w:rPr>
      </w:pPr>
      <w:bookmarkStart w:id="235" w:name="FS000000517T11_10_2004_20_38_41C"/>
      <w:bookmarkEnd w:id="235"/>
      <w:r>
        <w:rPr>
          <w:rtl/>
        </w:rPr>
        <w:t>שר המשפטים יוסף לפיד:</w:t>
      </w:r>
    </w:p>
    <w:p w14:paraId="56C8968A" w14:textId="77777777" w:rsidR="00000000" w:rsidRDefault="005A3897">
      <w:pPr>
        <w:pStyle w:val="a0"/>
        <w:rPr>
          <w:rtl/>
        </w:rPr>
      </w:pPr>
    </w:p>
    <w:p w14:paraId="684416E7" w14:textId="77777777" w:rsidR="00000000" w:rsidRDefault="005A3897">
      <w:pPr>
        <w:pStyle w:val="a0"/>
        <w:rPr>
          <w:rFonts w:hint="cs"/>
          <w:rtl/>
        </w:rPr>
      </w:pPr>
      <w:r>
        <w:rPr>
          <w:rFonts w:hint="cs"/>
          <w:rtl/>
        </w:rPr>
        <w:t>האם אתם יודעים - - -</w:t>
      </w:r>
    </w:p>
    <w:p w14:paraId="172F95E7" w14:textId="77777777" w:rsidR="00000000" w:rsidRDefault="005A3897">
      <w:pPr>
        <w:pStyle w:val="a0"/>
        <w:rPr>
          <w:rFonts w:hint="cs"/>
          <w:rtl/>
        </w:rPr>
      </w:pPr>
    </w:p>
    <w:p w14:paraId="17968DAC" w14:textId="77777777" w:rsidR="00000000" w:rsidRDefault="005A3897">
      <w:pPr>
        <w:pStyle w:val="af0"/>
        <w:rPr>
          <w:rtl/>
        </w:rPr>
      </w:pPr>
      <w:r>
        <w:rPr>
          <w:rFonts w:hint="eastAsia"/>
          <w:rtl/>
        </w:rPr>
        <w:t>קריאות</w:t>
      </w:r>
      <w:r>
        <w:rPr>
          <w:rtl/>
        </w:rPr>
        <w:t>:</w:t>
      </w:r>
    </w:p>
    <w:p w14:paraId="05C5AF4B" w14:textId="77777777" w:rsidR="00000000" w:rsidRDefault="005A3897">
      <w:pPr>
        <w:pStyle w:val="a0"/>
        <w:rPr>
          <w:rFonts w:hint="cs"/>
          <w:rtl/>
        </w:rPr>
      </w:pPr>
    </w:p>
    <w:p w14:paraId="0BE27F61" w14:textId="77777777" w:rsidR="00000000" w:rsidRDefault="005A3897">
      <w:pPr>
        <w:pStyle w:val="a0"/>
        <w:rPr>
          <w:rFonts w:hint="cs"/>
          <w:rtl/>
        </w:rPr>
      </w:pPr>
      <w:r>
        <w:rPr>
          <w:rFonts w:hint="cs"/>
          <w:rtl/>
        </w:rPr>
        <w:t>- - -</w:t>
      </w:r>
    </w:p>
    <w:p w14:paraId="0B3D6962" w14:textId="77777777" w:rsidR="00000000" w:rsidRDefault="005A3897">
      <w:pPr>
        <w:pStyle w:val="a0"/>
        <w:rPr>
          <w:rFonts w:hint="cs"/>
          <w:rtl/>
        </w:rPr>
      </w:pPr>
    </w:p>
    <w:p w14:paraId="4E009078" w14:textId="77777777" w:rsidR="00000000" w:rsidRDefault="005A3897">
      <w:pPr>
        <w:pStyle w:val="af1"/>
        <w:rPr>
          <w:rtl/>
        </w:rPr>
      </w:pPr>
      <w:r>
        <w:rPr>
          <w:rtl/>
        </w:rPr>
        <w:t>היו"ר ראובן ריבלין:</w:t>
      </w:r>
    </w:p>
    <w:p w14:paraId="06B32A75" w14:textId="77777777" w:rsidR="00000000" w:rsidRDefault="005A3897">
      <w:pPr>
        <w:pStyle w:val="a0"/>
        <w:rPr>
          <w:rtl/>
        </w:rPr>
      </w:pPr>
    </w:p>
    <w:p w14:paraId="22707C55" w14:textId="77777777" w:rsidR="00000000" w:rsidRDefault="005A3897">
      <w:pPr>
        <w:pStyle w:val="a0"/>
        <w:rPr>
          <w:rFonts w:hint="cs"/>
          <w:rtl/>
        </w:rPr>
      </w:pPr>
      <w:r>
        <w:rPr>
          <w:rFonts w:hint="cs"/>
          <w:rtl/>
        </w:rPr>
        <w:t xml:space="preserve">חבר הכנסת כהן, נא לשבת. נא לשבת, לא לקרוא קריאות ביניים בעמידה. חבר הכנסת ליצמן. </w:t>
      </w:r>
    </w:p>
    <w:p w14:paraId="505E9AB3" w14:textId="77777777" w:rsidR="00000000" w:rsidRDefault="005A3897">
      <w:pPr>
        <w:pStyle w:val="a0"/>
        <w:rPr>
          <w:rFonts w:hint="cs"/>
          <w:rtl/>
        </w:rPr>
      </w:pPr>
    </w:p>
    <w:p w14:paraId="5861AC5A" w14:textId="77777777" w:rsidR="00000000" w:rsidRDefault="005A3897">
      <w:pPr>
        <w:pStyle w:val="af0"/>
        <w:rPr>
          <w:rtl/>
        </w:rPr>
      </w:pPr>
      <w:r>
        <w:rPr>
          <w:rFonts w:hint="eastAsia"/>
          <w:rtl/>
        </w:rPr>
        <w:t>קריאות</w:t>
      </w:r>
      <w:r>
        <w:rPr>
          <w:rtl/>
        </w:rPr>
        <w:t>:</w:t>
      </w:r>
    </w:p>
    <w:p w14:paraId="361DE50B" w14:textId="77777777" w:rsidR="00000000" w:rsidRDefault="005A3897">
      <w:pPr>
        <w:pStyle w:val="a0"/>
        <w:rPr>
          <w:rFonts w:hint="cs"/>
          <w:rtl/>
        </w:rPr>
      </w:pPr>
    </w:p>
    <w:p w14:paraId="33E8A380" w14:textId="77777777" w:rsidR="00000000" w:rsidRDefault="005A3897">
      <w:pPr>
        <w:pStyle w:val="a0"/>
        <w:rPr>
          <w:rFonts w:hint="cs"/>
          <w:rtl/>
        </w:rPr>
      </w:pPr>
      <w:r>
        <w:rPr>
          <w:rFonts w:hint="cs"/>
          <w:rtl/>
        </w:rPr>
        <w:t>- - -</w:t>
      </w:r>
    </w:p>
    <w:p w14:paraId="7ED52A6E" w14:textId="77777777" w:rsidR="00000000" w:rsidRDefault="005A3897">
      <w:pPr>
        <w:pStyle w:val="a0"/>
        <w:rPr>
          <w:rFonts w:hint="cs"/>
          <w:rtl/>
        </w:rPr>
      </w:pPr>
    </w:p>
    <w:p w14:paraId="52C9C25C" w14:textId="77777777" w:rsidR="00000000" w:rsidRDefault="005A3897">
      <w:pPr>
        <w:pStyle w:val="-"/>
        <w:rPr>
          <w:rtl/>
        </w:rPr>
      </w:pPr>
      <w:bookmarkStart w:id="236" w:name="FS000000517T11_10_2004_20_39_41C"/>
      <w:bookmarkEnd w:id="236"/>
      <w:r>
        <w:rPr>
          <w:rtl/>
        </w:rPr>
        <w:t>שר המשפטים יוסף לפיד:</w:t>
      </w:r>
    </w:p>
    <w:p w14:paraId="21321BC4" w14:textId="77777777" w:rsidR="00000000" w:rsidRDefault="005A3897">
      <w:pPr>
        <w:pStyle w:val="a0"/>
        <w:rPr>
          <w:rtl/>
        </w:rPr>
      </w:pPr>
    </w:p>
    <w:p w14:paraId="1A5FE79A" w14:textId="77777777" w:rsidR="00000000" w:rsidRDefault="005A3897">
      <w:pPr>
        <w:pStyle w:val="a0"/>
        <w:rPr>
          <w:rFonts w:hint="cs"/>
          <w:rtl/>
        </w:rPr>
      </w:pPr>
      <w:r>
        <w:rPr>
          <w:rFonts w:hint="cs"/>
          <w:rtl/>
        </w:rPr>
        <w:t>האם אתם שוקלים - אגב, אני פונה לש</w:t>
      </w:r>
      <w:r>
        <w:rPr>
          <w:rFonts w:hint="cs"/>
          <w:rtl/>
        </w:rPr>
        <w:t>מעון פרס, כי שמעון פרס - - -</w:t>
      </w:r>
    </w:p>
    <w:p w14:paraId="6C44B7AA" w14:textId="77777777" w:rsidR="00000000" w:rsidRDefault="005A3897">
      <w:pPr>
        <w:pStyle w:val="a0"/>
        <w:rPr>
          <w:rFonts w:hint="cs"/>
          <w:rtl/>
        </w:rPr>
      </w:pPr>
    </w:p>
    <w:p w14:paraId="2346E1DB" w14:textId="77777777" w:rsidR="00000000" w:rsidRDefault="005A3897">
      <w:pPr>
        <w:pStyle w:val="af0"/>
        <w:rPr>
          <w:rtl/>
        </w:rPr>
      </w:pPr>
      <w:r>
        <w:rPr>
          <w:rFonts w:hint="eastAsia"/>
          <w:rtl/>
        </w:rPr>
        <w:t>קריאות</w:t>
      </w:r>
      <w:r>
        <w:rPr>
          <w:rtl/>
        </w:rPr>
        <w:t>:</w:t>
      </w:r>
    </w:p>
    <w:p w14:paraId="71535404" w14:textId="77777777" w:rsidR="00000000" w:rsidRDefault="005A3897">
      <w:pPr>
        <w:pStyle w:val="a0"/>
        <w:rPr>
          <w:rFonts w:hint="cs"/>
          <w:rtl/>
        </w:rPr>
      </w:pPr>
    </w:p>
    <w:p w14:paraId="24CB05E8" w14:textId="77777777" w:rsidR="00000000" w:rsidRDefault="005A3897">
      <w:pPr>
        <w:pStyle w:val="a0"/>
        <w:rPr>
          <w:rFonts w:hint="cs"/>
          <w:rtl/>
        </w:rPr>
      </w:pPr>
      <w:r>
        <w:rPr>
          <w:rFonts w:hint="cs"/>
          <w:rtl/>
        </w:rPr>
        <w:t>- - -</w:t>
      </w:r>
    </w:p>
    <w:p w14:paraId="1BAE50DA" w14:textId="77777777" w:rsidR="00000000" w:rsidRDefault="005A3897">
      <w:pPr>
        <w:pStyle w:val="a0"/>
        <w:rPr>
          <w:rFonts w:hint="cs"/>
          <w:rtl/>
        </w:rPr>
      </w:pPr>
    </w:p>
    <w:p w14:paraId="09607E2F" w14:textId="77777777" w:rsidR="00000000" w:rsidRDefault="005A3897">
      <w:pPr>
        <w:pStyle w:val="af1"/>
        <w:rPr>
          <w:rtl/>
        </w:rPr>
      </w:pPr>
      <w:r>
        <w:rPr>
          <w:rtl/>
        </w:rPr>
        <w:t>היו"ר ראובן ריבלין:</w:t>
      </w:r>
    </w:p>
    <w:p w14:paraId="55D59362" w14:textId="77777777" w:rsidR="00000000" w:rsidRDefault="005A3897">
      <w:pPr>
        <w:pStyle w:val="a0"/>
        <w:rPr>
          <w:rtl/>
        </w:rPr>
      </w:pPr>
    </w:p>
    <w:p w14:paraId="7D840D49" w14:textId="77777777" w:rsidR="00000000" w:rsidRDefault="005A3897">
      <w:pPr>
        <w:pStyle w:val="a0"/>
        <w:rPr>
          <w:rFonts w:hint="cs"/>
          <w:rtl/>
        </w:rPr>
      </w:pPr>
      <w:r>
        <w:rPr>
          <w:rFonts w:hint="cs"/>
          <w:rtl/>
        </w:rPr>
        <w:t xml:space="preserve">חבר הכנסת כהן, לא להפריע. חבר הכנסת ליצמן. </w:t>
      </w:r>
    </w:p>
    <w:p w14:paraId="4DFE9EEF" w14:textId="77777777" w:rsidR="00000000" w:rsidRDefault="005A3897">
      <w:pPr>
        <w:pStyle w:val="a0"/>
        <w:rPr>
          <w:rtl/>
        </w:rPr>
      </w:pPr>
    </w:p>
    <w:p w14:paraId="3C240294" w14:textId="77777777" w:rsidR="00000000" w:rsidRDefault="005A3897">
      <w:pPr>
        <w:pStyle w:val="-"/>
        <w:rPr>
          <w:rtl/>
        </w:rPr>
      </w:pPr>
      <w:bookmarkStart w:id="237" w:name="FS000000517T11_10_2004_20_41_26C"/>
      <w:bookmarkEnd w:id="237"/>
      <w:r>
        <w:rPr>
          <w:rtl/>
        </w:rPr>
        <w:t>שר המשפטים יוסף לפיד:</w:t>
      </w:r>
    </w:p>
    <w:p w14:paraId="4C83B3BE" w14:textId="77777777" w:rsidR="00000000" w:rsidRDefault="005A3897">
      <w:pPr>
        <w:pStyle w:val="a0"/>
        <w:rPr>
          <w:rtl/>
        </w:rPr>
      </w:pPr>
    </w:p>
    <w:p w14:paraId="739360E7" w14:textId="77777777" w:rsidR="00000000" w:rsidRDefault="005A3897">
      <w:pPr>
        <w:pStyle w:val="a0"/>
        <w:rPr>
          <w:rFonts w:hint="cs"/>
          <w:rtl/>
        </w:rPr>
      </w:pPr>
      <w:r>
        <w:rPr>
          <w:rFonts w:hint="cs"/>
          <w:rtl/>
        </w:rPr>
        <w:t>האינסטינקט הקיומי של מפלגת העבודה ירד לטמיון, ואתם עוסקים בהתאבדות פוליטית, רק בשביל התענוג - - -</w:t>
      </w:r>
    </w:p>
    <w:p w14:paraId="77F978CC" w14:textId="77777777" w:rsidR="00000000" w:rsidRDefault="005A3897">
      <w:pPr>
        <w:pStyle w:val="a0"/>
        <w:rPr>
          <w:rFonts w:hint="cs"/>
          <w:rtl/>
        </w:rPr>
      </w:pPr>
    </w:p>
    <w:p w14:paraId="389C261E" w14:textId="77777777" w:rsidR="00000000" w:rsidRDefault="005A3897">
      <w:pPr>
        <w:pStyle w:val="af0"/>
        <w:rPr>
          <w:rtl/>
        </w:rPr>
      </w:pPr>
      <w:r>
        <w:rPr>
          <w:rFonts w:hint="eastAsia"/>
          <w:rtl/>
        </w:rPr>
        <w:t>דוד</w:t>
      </w:r>
      <w:r>
        <w:rPr>
          <w:rtl/>
        </w:rPr>
        <w:t xml:space="preserve"> אזולאי (ש"ס):</w:t>
      </w:r>
    </w:p>
    <w:p w14:paraId="596F180D" w14:textId="77777777" w:rsidR="00000000" w:rsidRDefault="005A3897">
      <w:pPr>
        <w:pStyle w:val="a0"/>
        <w:rPr>
          <w:rFonts w:hint="cs"/>
          <w:rtl/>
        </w:rPr>
      </w:pPr>
    </w:p>
    <w:p w14:paraId="15FA8BAF" w14:textId="77777777" w:rsidR="00000000" w:rsidRDefault="005A3897">
      <w:pPr>
        <w:pStyle w:val="a0"/>
        <w:ind w:firstLine="720"/>
        <w:rPr>
          <w:rFonts w:hint="cs"/>
          <w:rtl/>
        </w:rPr>
      </w:pPr>
      <w:r>
        <w:rPr>
          <w:rFonts w:hint="cs"/>
          <w:rtl/>
        </w:rPr>
        <w:t>איז</w:t>
      </w:r>
      <w:r>
        <w:rPr>
          <w:rFonts w:hint="cs"/>
          <w:rtl/>
        </w:rPr>
        <w:t>ו זכות יש לך לעמוד ולדבר?</w:t>
      </w:r>
    </w:p>
    <w:p w14:paraId="47CD6DB3" w14:textId="77777777" w:rsidR="00000000" w:rsidRDefault="005A3897">
      <w:pPr>
        <w:pStyle w:val="a0"/>
        <w:ind w:firstLine="720"/>
        <w:rPr>
          <w:rFonts w:hint="cs"/>
          <w:rtl/>
        </w:rPr>
      </w:pPr>
    </w:p>
    <w:p w14:paraId="2EF63D8D" w14:textId="77777777" w:rsidR="00000000" w:rsidRDefault="005A3897">
      <w:pPr>
        <w:pStyle w:val="af0"/>
        <w:rPr>
          <w:rtl/>
        </w:rPr>
      </w:pPr>
      <w:r>
        <w:rPr>
          <w:rFonts w:hint="eastAsia"/>
          <w:rtl/>
        </w:rPr>
        <w:t>יצחק</w:t>
      </w:r>
      <w:r>
        <w:rPr>
          <w:rtl/>
        </w:rPr>
        <w:t xml:space="preserve"> כהן (ש"ס):</w:t>
      </w:r>
    </w:p>
    <w:p w14:paraId="37A415AD" w14:textId="77777777" w:rsidR="00000000" w:rsidRDefault="005A3897">
      <w:pPr>
        <w:pStyle w:val="a0"/>
        <w:rPr>
          <w:rFonts w:hint="cs"/>
          <w:rtl/>
        </w:rPr>
      </w:pPr>
    </w:p>
    <w:p w14:paraId="2CE06451" w14:textId="77777777" w:rsidR="00000000" w:rsidRDefault="005A3897">
      <w:pPr>
        <w:pStyle w:val="a0"/>
        <w:rPr>
          <w:rFonts w:hint="cs"/>
          <w:rtl/>
        </w:rPr>
      </w:pPr>
      <w:r>
        <w:rPr>
          <w:rFonts w:hint="cs"/>
          <w:rtl/>
        </w:rPr>
        <w:t>- - -</w:t>
      </w:r>
    </w:p>
    <w:p w14:paraId="3775426E" w14:textId="77777777" w:rsidR="00000000" w:rsidRDefault="005A3897">
      <w:pPr>
        <w:pStyle w:val="a0"/>
        <w:rPr>
          <w:rFonts w:hint="cs"/>
          <w:rtl/>
        </w:rPr>
      </w:pPr>
    </w:p>
    <w:p w14:paraId="288248FC" w14:textId="77777777" w:rsidR="00000000" w:rsidRDefault="005A3897">
      <w:pPr>
        <w:pStyle w:val="af0"/>
        <w:rPr>
          <w:rtl/>
        </w:rPr>
      </w:pPr>
      <w:r>
        <w:rPr>
          <w:rFonts w:hint="eastAsia"/>
          <w:rtl/>
        </w:rPr>
        <w:t>קריאות</w:t>
      </w:r>
      <w:r>
        <w:rPr>
          <w:rtl/>
        </w:rPr>
        <w:t>:</w:t>
      </w:r>
    </w:p>
    <w:p w14:paraId="2936A8EA" w14:textId="77777777" w:rsidR="00000000" w:rsidRDefault="005A3897">
      <w:pPr>
        <w:pStyle w:val="a0"/>
        <w:rPr>
          <w:rFonts w:hint="cs"/>
          <w:rtl/>
        </w:rPr>
      </w:pPr>
    </w:p>
    <w:p w14:paraId="30FAE9C8" w14:textId="77777777" w:rsidR="00000000" w:rsidRDefault="005A3897">
      <w:pPr>
        <w:pStyle w:val="a0"/>
        <w:rPr>
          <w:rFonts w:hint="cs"/>
          <w:rtl/>
        </w:rPr>
      </w:pPr>
      <w:r>
        <w:rPr>
          <w:rFonts w:hint="cs"/>
          <w:rtl/>
        </w:rPr>
        <w:t>- - -</w:t>
      </w:r>
    </w:p>
    <w:p w14:paraId="24E77027" w14:textId="77777777" w:rsidR="00000000" w:rsidRDefault="005A3897">
      <w:pPr>
        <w:pStyle w:val="a0"/>
        <w:rPr>
          <w:rFonts w:hint="cs"/>
          <w:rtl/>
        </w:rPr>
      </w:pPr>
    </w:p>
    <w:p w14:paraId="5DC6617B" w14:textId="77777777" w:rsidR="00000000" w:rsidRDefault="005A3897">
      <w:pPr>
        <w:pStyle w:val="af1"/>
        <w:rPr>
          <w:rtl/>
        </w:rPr>
      </w:pPr>
      <w:r>
        <w:rPr>
          <w:rtl/>
        </w:rPr>
        <w:t>היו"ר ראובן ריבלין:</w:t>
      </w:r>
    </w:p>
    <w:p w14:paraId="1E96994E" w14:textId="77777777" w:rsidR="00000000" w:rsidRDefault="005A3897">
      <w:pPr>
        <w:pStyle w:val="a0"/>
        <w:rPr>
          <w:rtl/>
        </w:rPr>
      </w:pPr>
    </w:p>
    <w:p w14:paraId="12841536" w14:textId="77777777" w:rsidR="00000000" w:rsidRDefault="005A3897">
      <w:pPr>
        <w:pStyle w:val="a0"/>
        <w:ind w:firstLine="0"/>
        <w:rPr>
          <w:rFonts w:hint="cs"/>
          <w:rtl/>
        </w:rPr>
      </w:pPr>
      <w:r>
        <w:rPr>
          <w:rFonts w:hint="cs"/>
          <w:rtl/>
        </w:rPr>
        <w:tab/>
        <w:t xml:space="preserve">חבר הכנסת אזולאי, נא לשבת. חבר הכנסת אזולאי, נא לשבת. חבר הכנסת אזולאי. חבר הכנסת כהן, מספיק. חבר הכנסת כהן, מספיק. </w:t>
      </w:r>
    </w:p>
    <w:p w14:paraId="702E8438" w14:textId="77777777" w:rsidR="00000000" w:rsidRDefault="005A3897">
      <w:pPr>
        <w:pStyle w:val="a0"/>
        <w:ind w:firstLine="0"/>
        <w:rPr>
          <w:rFonts w:hint="cs"/>
          <w:rtl/>
        </w:rPr>
      </w:pPr>
    </w:p>
    <w:p w14:paraId="43933CBF" w14:textId="77777777" w:rsidR="00000000" w:rsidRDefault="005A3897">
      <w:pPr>
        <w:pStyle w:val="-"/>
        <w:rPr>
          <w:rtl/>
        </w:rPr>
      </w:pPr>
      <w:bookmarkStart w:id="238" w:name="FS000000517T11_10_2004_20_43_50C"/>
      <w:bookmarkEnd w:id="238"/>
      <w:r>
        <w:rPr>
          <w:rtl/>
        </w:rPr>
        <w:t>שר המשפטים יוסף לפיד:</w:t>
      </w:r>
    </w:p>
    <w:p w14:paraId="028E5484" w14:textId="77777777" w:rsidR="00000000" w:rsidRDefault="005A3897">
      <w:pPr>
        <w:pStyle w:val="a0"/>
        <w:rPr>
          <w:rtl/>
        </w:rPr>
      </w:pPr>
    </w:p>
    <w:p w14:paraId="294CF95D" w14:textId="77777777" w:rsidR="00000000" w:rsidRDefault="005A3897">
      <w:pPr>
        <w:pStyle w:val="a0"/>
        <w:rPr>
          <w:rFonts w:hint="cs"/>
          <w:rtl/>
        </w:rPr>
      </w:pPr>
      <w:r>
        <w:rPr>
          <w:rFonts w:hint="cs"/>
          <w:rtl/>
        </w:rPr>
        <w:t xml:space="preserve">רבותי, אנחנו, הליכוד - או </w:t>
      </w:r>
      <w:r>
        <w:rPr>
          <w:rFonts w:hint="cs"/>
          <w:rtl/>
        </w:rPr>
        <w:t xml:space="preserve">לפחות אותו החלק של הליכוד שתומך בראש הממשלה, ושינוי, נמשיך להיאבק בעד ההתנתקות, מול מפלגת העבודה והימין הקיצוני. תודה רבה. </w:t>
      </w:r>
    </w:p>
    <w:p w14:paraId="09071B1D" w14:textId="77777777" w:rsidR="00000000" w:rsidRDefault="005A3897">
      <w:pPr>
        <w:pStyle w:val="a0"/>
        <w:rPr>
          <w:rFonts w:hint="cs"/>
          <w:rtl/>
        </w:rPr>
      </w:pPr>
    </w:p>
    <w:p w14:paraId="70A7E619" w14:textId="77777777" w:rsidR="00000000" w:rsidRDefault="005A3897">
      <w:pPr>
        <w:pStyle w:val="af1"/>
        <w:rPr>
          <w:rtl/>
        </w:rPr>
      </w:pPr>
      <w:r>
        <w:rPr>
          <w:rtl/>
        </w:rPr>
        <w:t>היו"ר ראובן ריבלין:</w:t>
      </w:r>
    </w:p>
    <w:p w14:paraId="7433409E" w14:textId="77777777" w:rsidR="00000000" w:rsidRDefault="005A3897">
      <w:pPr>
        <w:pStyle w:val="a0"/>
        <w:rPr>
          <w:rtl/>
        </w:rPr>
      </w:pPr>
    </w:p>
    <w:p w14:paraId="6D42F132" w14:textId="77777777" w:rsidR="00000000" w:rsidRDefault="005A3897">
      <w:pPr>
        <w:pStyle w:val="a0"/>
        <w:rPr>
          <w:rFonts w:hint="cs"/>
          <w:rtl/>
        </w:rPr>
      </w:pPr>
      <w:r>
        <w:rPr>
          <w:rFonts w:hint="cs"/>
          <w:rtl/>
        </w:rPr>
        <w:t>תודה לשר המשפטים.</w:t>
      </w:r>
    </w:p>
    <w:p w14:paraId="3C2BF87C" w14:textId="77777777" w:rsidR="00000000" w:rsidRDefault="005A3897">
      <w:pPr>
        <w:pStyle w:val="a0"/>
        <w:rPr>
          <w:rFonts w:hint="cs"/>
          <w:rtl/>
        </w:rPr>
      </w:pPr>
    </w:p>
    <w:p w14:paraId="7DE8877B" w14:textId="77777777" w:rsidR="00000000" w:rsidRDefault="005A3897">
      <w:pPr>
        <w:pStyle w:val="af0"/>
        <w:rPr>
          <w:rtl/>
        </w:rPr>
      </w:pPr>
      <w:r>
        <w:rPr>
          <w:rFonts w:hint="eastAsia"/>
          <w:rtl/>
        </w:rPr>
        <w:t>קריאות</w:t>
      </w:r>
      <w:r>
        <w:rPr>
          <w:rtl/>
        </w:rPr>
        <w:t>:</w:t>
      </w:r>
    </w:p>
    <w:p w14:paraId="5CA2831A" w14:textId="77777777" w:rsidR="00000000" w:rsidRDefault="005A3897">
      <w:pPr>
        <w:pStyle w:val="a0"/>
        <w:rPr>
          <w:rFonts w:hint="cs"/>
          <w:rtl/>
        </w:rPr>
      </w:pPr>
    </w:p>
    <w:p w14:paraId="618C5B61" w14:textId="77777777" w:rsidR="00000000" w:rsidRDefault="005A3897">
      <w:pPr>
        <w:pStyle w:val="a0"/>
        <w:rPr>
          <w:rFonts w:hint="cs"/>
          <w:rtl/>
        </w:rPr>
      </w:pPr>
      <w:r>
        <w:rPr>
          <w:rFonts w:hint="cs"/>
          <w:rtl/>
        </w:rPr>
        <w:t>- - -</w:t>
      </w:r>
    </w:p>
    <w:p w14:paraId="609A7765" w14:textId="77777777" w:rsidR="00000000" w:rsidRDefault="005A3897">
      <w:pPr>
        <w:pStyle w:val="a0"/>
        <w:rPr>
          <w:rFonts w:hint="cs"/>
          <w:rtl/>
        </w:rPr>
      </w:pPr>
    </w:p>
    <w:p w14:paraId="20E351C2" w14:textId="77777777" w:rsidR="00000000" w:rsidRDefault="005A3897">
      <w:pPr>
        <w:pStyle w:val="af1"/>
        <w:rPr>
          <w:rtl/>
        </w:rPr>
      </w:pPr>
      <w:r>
        <w:rPr>
          <w:rtl/>
        </w:rPr>
        <w:t>היו"ר ראובן ריבלין:</w:t>
      </w:r>
    </w:p>
    <w:p w14:paraId="4BC440D0" w14:textId="77777777" w:rsidR="00000000" w:rsidRDefault="005A3897">
      <w:pPr>
        <w:pStyle w:val="a0"/>
        <w:rPr>
          <w:rtl/>
        </w:rPr>
      </w:pPr>
    </w:p>
    <w:p w14:paraId="42F75463" w14:textId="77777777" w:rsidR="00000000" w:rsidRDefault="005A3897">
      <w:pPr>
        <w:pStyle w:val="a0"/>
        <w:ind w:firstLine="720"/>
        <w:rPr>
          <w:rFonts w:hint="cs"/>
          <w:rtl/>
        </w:rPr>
      </w:pPr>
      <w:r>
        <w:rPr>
          <w:rFonts w:hint="cs"/>
          <w:rtl/>
        </w:rPr>
        <w:t>רבותי. חבר הכנסת אזולאי. השר כבר ירד. יעלה ויבוא יושב-</w:t>
      </w:r>
      <w:r>
        <w:rPr>
          <w:rFonts w:hint="cs"/>
          <w:rtl/>
        </w:rPr>
        <w:t xml:space="preserve">ראש ועדת הכנסת, אחרון הדוברים, נציג סיעת הליכוד, חבר הכנסת רוני בר-און, ואחריו נעבור לסדרת ההצבעות. </w:t>
      </w:r>
    </w:p>
    <w:p w14:paraId="256D383A" w14:textId="77777777" w:rsidR="00000000" w:rsidRDefault="005A3897">
      <w:pPr>
        <w:pStyle w:val="a0"/>
        <w:ind w:firstLine="720"/>
        <w:rPr>
          <w:rFonts w:hint="cs"/>
          <w:rtl/>
        </w:rPr>
      </w:pPr>
    </w:p>
    <w:p w14:paraId="6A12CFE0" w14:textId="77777777" w:rsidR="00000000" w:rsidRDefault="005A3897">
      <w:pPr>
        <w:pStyle w:val="af0"/>
        <w:rPr>
          <w:rtl/>
        </w:rPr>
      </w:pPr>
      <w:r>
        <w:rPr>
          <w:rFonts w:hint="eastAsia"/>
          <w:rtl/>
        </w:rPr>
        <w:t>קריאות</w:t>
      </w:r>
      <w:r>
        <w:rPr>
          <w:rtl/>
        </w:rPr>
        <w:t>:</w:t>
      </w:r>
    </w:p>
    <w:p w14:paraId="6EBDB72A" w14:textId="77777777" w:rsidR="00000000" w:rsidRDefault="005A3897">
      <w:pPr>
        <w:pStyle w:val="a0"/>
        <w:rPr>
          <w:rFonts w:hint="cs"/>
          <w:rtl/>
        </w:rPr>
      </w:pPr>
    </w:p>
    <w:p w14:paraId="7F28AA95" w14:textId="77777777" w:rsidR="00000000" w:rsidRDefault="005A3897">
      <w:pPr>
        <w:pStyle w:val="a0"/>
        <w:rPr>
          <w:rFonts w:hint="cs"/>
          <w:rtl/>
        </w:rPr>
      </w:pPr>
      <w:r>
        <w:rPr>
          <w:rFonts w:hint="cs"/>
          <w:rtl/>
        </w:rPr>
        <w:t>- - -</w:t>
      </w:r>
    </w:p>
    <w:p w14:paraId="56251EB9" w14:textId="77777777" w:rsidR="00000000" w:rsidRDefault="005A3897">
      <w:pPr>
        <w:pStyle w:val="a0"/>
        <w:rPr>
          <w:rFonts w:hint="cs"/>
          <w:rtl/>
        </w:rPr>
      </w:pPr>
    </w:p>
    <w:p w14:paraId="69187E24" w14:textId="77777777" w:rsidR="00000000" w:rsidRDefault="005A3897">
      <w:pPr>
        <w:pStyle w:val="af1"/>
        <w:rPr>
          <w:rtl/>
        </w:rPr>
      </w:pPr>
      <w:r>
        <w:rPr>
          <w:rtl/>
        </w:rPr>
        <w:t>היו"ר ראובן ריבלין:</w:t>
      </w:r>
    </w:p>
    <w:p w14:paraId="6BAC0A3C" w14:textId="77777777" w:rsidR="00000000" w:rsidRDefault="005A3897">
      <w:pPr>
        <w:pStyle w:val="a0"/>
        <w:rPr>
          <w:rtl/>
        </w:rPr>
      </w:pPr>
    </w:p>
    <w:p w14:paraId="421193DC" w14:textId="77777777" w:rsidR="00000000" w:rsidRDefault="005A3897">
      <w:pPr>
        <w:pStyle w:val="a0"/>
        <w:ind w:firstLine="720"/>
        <w:rPr>
          <w:rFonts w:hint="cs"/>
          <w:rtl/>
        </w:rPr>
      </w:pPr>
      <w:r>
        <w:rPr>
          <w:rFonts w:hint="cs"/>
          <w:rtl/>
        </w:rPr>
        <w:t>חבר הכנסת אזולאי, אסור לצעוק על חבר כנסת המהלך באולם. מה קרה? חבר הכנסת אזולאי, מה זה? מה זה, חבר הכנסת אזולאי?</w:t>
      </w:r>
    </w:p>
    <w:p w14:paraId="376246B3" w14:textId="77777777" w:rsidR="00000000" w:rsidRDefault="005A3897">
      <w:pPr>
        <w:pStyle w:val="a0"/>
        <w:ind w:firstLine="720"/>
        <w:rPr>
          <w:rFonts w:hint="cs"/>
          <w:rtl/>
        </w:rPr>
      </w:pPr>
    </w:p>
    <w:p w14:paraId="503F0A75" w14:textId="77777777" w:rsidR="00000000" w:rsidRDefault="005A3897">
      <w:pPr>
        <w:pStyle w:val="af0"/>
        <w:rPr>
          <w:rtl/>
        </w:rPr>
      </w:pPr>
      <w:r>
        <w:rPr>
          <w:rFonts w:hint="eastAsia"/>
          <w:rtl/>
        </w:rPr>
        <w:t>יצחק</w:t>
      </w:r>
      <w:r>
        <w:rPr>
          <w:rtl/>
        </w:rPr>
        <w:t xml:space="preserve"> כהן (ש"ס):</w:t>
      </w:r>
    </w:p>
    <w:p w14:paraId="1D8104A5" w14:textId="77777777" w:rsidR="00000000" w:rsidRDefault="005A3897">
      <w:pPr>
        <w:pStyle w:val="a0"/>
        <w:rPr>
          <w:rFonts w:hint="cs"/>
          <w:rtl/>
        </w:rPr>
      </w:pPr>
    </w:p>
    <w:p w14:paraId="799BF51F" w14:textId="77777777" w:rsidR="00000000" w:rsidRDefault="005A3897">
      <w:pPr>
        <w:pStyle w:val="a0"/>
        <w:rPr>
          <w:rFonts w:hint="cs"/>
          <w:rtl/>
        </w:rPr>
      </w:pPr>
      <w:r>
        <w:rPr>
          <w:rFonts w:hint="cs"/>
          <w:rtl/>
        </w:rPr>
        <w:t>- - -</w:t>
      </w:r>
    </w:p>
    <w:p w14:paraId="6F179587" w14:textId="77777777" w:rsidR="00000000" w:rsidRDefault="005A3897">
      <w:pPr>
        <w:pStyle w:val="a0"/>
        <w:rPr>
          <w:rFonts w:hint="cs"/>
          <w:rtl/>
        </w:rPr>
      </w:pPr>
    </w:p>
    <w:p w14:paraId="76D05234" w14:textId="77777777" w:rsidR="00000000" w:rsidRDefault="005A3897">
      <w:pPr>
        <w:pStyle w:val="af1"/>
        <w:rPr>
          <w:rtl/>
        </w:rPr>
      </w:pPr>
      <w:r>
        <w:rPr>
          <w:rtl/>
        </w:rPr>
        <w:t>היו"ר ראובן ריבלין:</w:t>
      </w:r>
    </w:p>
    <w:p w14:paraId="30EE7FF7" w14:textId="77777777" w:rsidR="00000000" w:rsidRDefault="005A3897">
      <w:pPr>
        <w:pStyle w:val="a0"/>
        <w:rPr>
          <w:rtl/>
        </w:rPr>
      </w:pPr>
    </w:p>
    <w:p w14:paraId="48AFEFEF" w14:textId="77777777" w:rsidR="00000000" w:rsidRDefault="005A3897">
      <w:pPr>
        <w:pStyle w:val="a0"/>
        <w:rPr>
          <w:rFonts w:hint="cs"/>
          <w:rtl/>
        </w:rPr>
      </w:pPr>
      <w:r>
        <w:rPr>
          <w:rFonts w:hint="cs"/>
          <w:rtl/>
        </w:rPr>
        <w:t>חבר הכנסת יצחק כהן, תכתוב לו מכתב. מה זה מעניין את כולנו עכשיו?</w:t>
      </w:r>
    </w:p>
    <w:p w14:paraId="20948F6C" w14:textId="77777777" w:rsidR="00000000" w:rsidRDefault="005A3897">
      <w:pPr>
        <w:pStyle w:val="a0"/>
        <w:rPr>
          <w:rFonts w:hint="cs"/>
          <w:rtl/>
        </w:rPr>
      </w:pPr>
    </w:p>
    <w:p w14:paraId="7E4EF5C7" w14:textId="77777777" w:rsidR="00000000" w:rsidRDefault="005A3897">
      <w:pPr>
        <w:pStyle w:val="af0"/>
        <w:rPr>
          <w:rtl/>
        </w:rPr>
      </w:pPr>
      <w:r>
        <w:rPr>
          <w:rFonts w:hint="eastAsia"/>
          <w:rtl/>
        </w:rPr>
        <w:t>יצחק</w:t>
      </w:r>
      <w:r>
        <w:rPr>
          <w:rtl/>
        </w:rPr>
        <w:t xml:space="preserve"> כהן (ש"ס):</w:t>
      </w:r>
    </w:p>
    <w:p w14:paraId="3637C170" w14:textId="77777777" w:rsidR="00000000" w:rsidRDefault="005A3897">
      <w:pPr>
        <w:pStyle w:val="a0"/>
        <w:rPr>
          <w:rFonts w:hint="cs"/>
          <w:rtl/>
        </w:rPr>
      </w:pPr>
    </w:p>
    <w:p w14:paraId="1404C021" w14:textId="77777777" w:rsidR="00000000" w:rsidRDefault="005A3897">
      <w:pPr>
        <w:pStyle w:val="a0"/>
        <w:rPr>
          <w:rFonts w:hint="cs"/>
          <w:rtl/>
        </w:rPr>
      </w:pPr>
      <w:r>
        <w:rPr>
          <w:rFonts w:hint="cs"/>
          <w:rtl/>
        </w:rPr>
        <w:t>חבל על הזמן - - -</w:t>
      </w:r>
    </w:p>
    <w:p w14:paraId="154B6EAF" w14:textId="77777777" w:rsidR="00000000" w:rsidRDefault="005A3897">
      <w:pPr>
        <w:pStyle w:val="a0"/>
        <w:rPr>
          <w:rFonts w:hint="cs"/>
          <w:rtl/>
        </w:rPr>
      </w:pPr>
    </w:p>
    <w:p w14:paraId="09E1E800" w14:textId="77777777" w:rsidR="00000000" w:rsidRDefault="005A3897">
      <w:pPr>
        <w:pStyle w:val="af1"/>
        <w:rPr>
          <w:rtl/>
        </w:rPr>
      </w:pPr>
      <w:r>
        <w:rPr>
          <w:rtl/>
        </w:rPr>
        <w:t>היו"ר ראובן ריבלין:</w:t>
      </w:r>
    </w:p>
    <w:p w14:paraId="3A8DF2DC" w14:textId="77777777" w:rsidR="00000000" w:rsidRDefault="005A3897">
      <w:pPr>
        <w:pStyle w:val="a0"/>
        <w:rPr>
          <w:rtl/>
        </w:rPr>
      </w:pPr>
    </w:p>
    <w:p w14:paraId="72AAB7DD" w14:textId="77777777" w:rsidR="00000000" w:rsidRDefault="005A3897">
      <w:pPr>
        <w:pStyle w:val="a0"/>
        <w:rPr>
          <w:rFonts w:hint="cs"/>
          <w:rtl/>
        </w:rPr>
      </w:pPr>
      <w:r>
        <w:rPr>
          <w:rFonts w:hint="cs"/>
          <w:rtl/>
        </w:rPr>
        <w:t xml:space="preserve">אז אם חבל לך על הזמן, אל תכתוב לו. רבותי חברי הכנסת. </w:t>
      </w:r>
    </w:p>
    <w:p w14:paraId="1A5C803D" w14:textId="77777777" w:rsidR="00000000" w:rsidRDefault="005A3897">
      <w:pPr>
        <w:pStyle w:val="a0"/>
        <w:rPr>
          <w:rFonts w:hint="cs"/>
          <w:rtl/>
        </w:rPr>
      </w:pPr>
    </w:p>
    <w:p w14:paraId="69B06DD0" w14:textId="77777777" w:rsidR="00000000" w:rsidRDefault="005A3897">
      <w:pPr>
        <w:pStyle w:val="a"/>
        <w:rPr>
          <w:rtl/>
        </w:rPr>
      </w:pPr>
      <w:bookmarkStart w:id="239" w:name="FS000001038T11_10_2004_20_45_53"/>
      <w:bookmarkStart w:id="240" w:name="_Toc91517684"/>
      <w:bookmarkEnd w:id="239"/>
      <w:r>
        <w:rPr>
          <w:rFonts w:hint="eastAsia"/>
          <w:rtl/>
        </w:rPr>
        <w:t>רוני</w:t>
      </w:r>
      <w:r>
        <w:rPr>
          <w:rtl/>
        </w:rPr>
        <w:t xml:space="preserve"> בר-און (הליכוד):</w:t>
      </w:r>
      <w:bookmarkEnd w:id="240"/>
    </w:p>
    <w:p w14:paraId="3071B39C" w14:textId="77777777" w:rsidR="00000000" w:rsidRDefault="005A3897">
      <w:pPr>
        <w:pStyle w:val="a0"/>
        <w:rPr>
          <w:rFonts w:hint="cs"/>
          <w:rtl/>
        </w:rPr>
      </w:pPr>
    </w:p>
    <w:p w14:paraId="1504227E" w14:textId="77777777" w:rsidR="00000000" w:rsidRDefault="005A3897">
      <w:pPr>
        <w:pStyle w:val="a0"/>
        <w:ind w:firstLine="720"/>
        <w:rPr>
          <w:rFonts w:hint="cs"/>
          <w:rtl/>
        </w:rPr>
      </w:pPr>
      <w:r>
        <w:rPr>
          <w:rFonts w:hint="cs"/>
          <w:rtl/>
        </w:rPr>
        <w:t>אדוני היושב-ראש</w:t>
      </w:r>
      <w:r>
        <w:rPr>
          <w:rFonts w:hint="cs"/>
          <w:rtl/>
        </w:rPr>
        <w:t xml:space="preserve">, אדוני ראש הממשלה, רבותי השרים, חברי חברי הכנסת, אני באמת לא רוצה לשאת כאן נאום פולמוסי. שמעתי את הדברים של חברי במפלגת העבודה. </w:t>
      </w:r>
    </w:p>
    <w:p w14:paraId="5AAC05CD" w14:textId="77777777" w:rsidR="00000000" w:rsidRDefault="005A3897">
      <w:pPr>
        <w:pStyle w:val="a0"/>
        <w:ind w:firstLine="720"/>
        <w:rPr>
          <w:rFonts w:hint="cs"/>
          <w:rtl/>
        </w:rPr>
      </w:pPr>
    </w:p>
    <w:p w14:paraId="146774FF" w14:textId="77777777" w:rsidR="00000000" w:rsidRDefault="005A3897">
      <w:pPr>
        <w:pStyle w:val="af1"/>
        <w:rPr>
          <w:rtl/>
        </w:rPr>
      </w:pPr>
      <w:r>
        <w:rPr>
          <w:rtl/>
        </w:rPr>
        <w:t>היו"ר ראובן ריבלין:</w:t>
      </w:r>
    </w:p>
    <w:p w14:paraId="60002736" w14:textId="77777777" w:rsidR="00000000" w:rsidRDefault="005A3897">
      <w:pPr>
        <w:pStyle w:val="a0"/>
        <w:rPr>
          <w:rtl/>
        </w:rPr>
      </w:pPr>
    </w:p>
    <w:p w14:paraId="00ED34E3" w14:textId="77777777" w:rsidR="00000000" w:rsidRDefault="005A3897">
      <w:pPr>
        <w:pStyle w:val="a0"/>
        <w:rPr>
          <w:rFonts w:hint="cs"/>
          <w:rtl/>
        </w:rPr>
      </w:pPr>
      <w:r>
        <w:rPr>
          <w:rFonts w:hint="cs"/>
          <w:rtl/>
        </w:rPr>
        <w:t xml:space="preserve">זה יהיה קשה, אני יודע. זה יהיה קשה. </w:t>
      </w:r>
    </w:p>
    <w:p w14:paraId="27129C04" w14:textId="77777777" w:rsidR="00000000" w:rsidRDefault="005A3897">
      <w:pPr>
        <w:pStyle w:val="a0"/>
        <w:rPr>
          <w:rFonts w:hint="cs"/>
          <w:rtl/>
        </w:rPr>
      </w:pPr>
    </w:p>
    <w:p w14:paraId="0FF81E19" w14:textId="77777777" w:rsidR="00000000" w:rsidRDefault="005A3897">
      <w:pPr>
        <w:pStyle w:val="a0"/>
        <w:rPr>
          <w:rFonts w:hint="cs"/>
          <w:rtl/>
        </w:rPr>
      </w:pPr>
    </w:p>
    <w:p w14:paraId="3CA75F7D" w14:textId="77777777" w:rsidR="00000000" w:rsidRDefault="005A3897">
      <w:pPr>
        <w:pStyle w:val="-"/>
        <w:rPr>
          <w:rtl/>
        </w:rPr>
      </w:pPr>
      <w:bookmarkStart w:id="241" w:name="FS000001038T11_10_2004_20_49_07C"/>
      <w:bookmarkEnd w:id="241"/>
      <w:r>
        <w:rPr>
          <w:rtl/>
        </w:rPr>
        <w:t>רוני בר-און (הליכוד):</w:t>
      </w:r>
    </w:p>
    <w:p w14:paraId="7C071BA8" w14:textId="77777777" w:rsidR="00000000" w:rsidRDefault="005A3897">
      <w:pPr>
        <w:pStyle w:val="a0"/>
        <w:rPr>
          <w:rtl/>
        </w:rPr>
      </w:pPr>
    </w:p>
    <w:p w14:paraId="37BCEB13" w14:textId="77777777" w:rsidR="00000000" w:rsidRDefault="005A3897">
      <w:pPr>
        <w:pStyle w:val="a0"/>
        <w:ind w:firstLine="720"/>
        <w:rPr>
          <w:rFonts w:hint="cs"/>
          <w:rtl/>
        </w:rPr>
      </w:pPr>
      <w:r>
        <w:rPr>
          <w:rFonts w:hint="cs"/>
          <w:rtl/>
        </w:rPr>
        <w:t>שמעתי את הדברים במיוחד של שר הביטחון לשעבר</w:t>
      </w:r>
      <w:r>
        <w:rPr>
          <w:rFonts w:hint="cs"/>
          <w:rtl/>
        </w:rPr>
        <w:t>, חבר הכנסת פואד בן-אליעזר. אומר פואד בצורה הברורה כלשונו הבהירה, בסגנון הדיבור הדוגרי והישיר שלו, אומר לראש הממשלה, שהקשיב קשב רב לנאום המדיני שראש הממשלה נשא פה. הוא אומר לו - אני מצטט: הנחת דברים בפעם הראשונה באופן חד-משמעי. שמת על השולחן תוכנית, שמת לו</w:t>
      </w:r>
      <w:r>
        <w:rPr>
          <w:rFonts w:hint="cs"/>
          <w:rtl/>
        </w:rPr>
        <w:t>ח זמנים ברור, מדויק, מוקפד, ואחרי כל הדברים האלה, אתם תצביעו נגד. ואני באמת שואל למה. אבל אני אחזור אל זה מייד.</w:t>
      </w:r>
    </w:p>
    <w:p w14:paraId="6593193B" w14:textId="77777777" w:rsidR="00000000" w:rsidRDefault="005A3897">
      <w:pPr>
        <w:pStyle w:val="a0"/>
        <w:ind w:firstLine="0"/>
        <w:rPr>
          <w:rFonts w:hint="cs"/>
          <w:rtl/>
        </w:rPr>
      </w:pPr>
    </w:p>
    <w:p w14:paraId="573BEAC3" w14:textId="77777777" w:rsidR="00000000" w:rsidRDefault="005A3897">
      <w:pPr>
        <w:pStyle w:val="a0"/>
        <w:ind w:firstLine="720"/>
        <w:rPr>
          <w:rFonts w:hint="cs"/>
          <w:rtl/>
        </w:rPr>
      </w:pPr>
      <w:r>
        <w:rPr>
          <w:rFonts w:hint="cs"/>
          <w:rtl/>
        </w:rPr>
        <w:t>אני חושב, שכשאנחנו יושבים כאן לדון על ההודעה של ראש הממשלה ועל ההודעות של סיעות אחרות, ולהצביע על הצעות אי-אמון שהן באמת לא רלוונטיות, לא בעיני</w:t>
      </w:r>
      <w:r>
        <w:rPr>
          <w:rFonts w:hint="cs"/>
          <w:rtl/>
        </w:rPr>
        <w:t>ים של המציעים ובוודאי לא בעיניים של האחרים - חשוב לזכור, חברי חברי הכנסת, שעה שאנחנו - - -</w:t>
      </w:r>
    </w:p>
    <w:p w14:paraId="30AA1E1F" w14:textId="77777777" w:rsidR="00000000" w:rsidRDefault="005A3897">
      <w:pPr>
        <w:pStyle w:val="a0"/>
        <w:rPr>
          <w:rFonts w:hint="cs"/>
          <w:rtl/>
        </w:rPr>
      </w:pPr>
    </w:p>
    <w:p w14:paraId="09525897" w14:textId="77777777" w:rsidR="00000000" w:rsidRDefault="005A3897">
      <w:pPr>
        <w:pStyle w:val="af1"/>
        <w:rPr>
          <w:rtl/>
        </w:rPr>
      </w:pPr>
      <w:r>
        <w:rPr>
          <w:rtl/>
        </w:rPr>
        <w:t>היו"ר</w:t>
      </w:r>
      <w:r>
        <w:rPr>
          <w:rFonts w:hint="cs"/>
          <w:rtl/>
        </w:rPr>
        <w:t xml:space="preserve"> ראובן ריבלין</w:t>
      </w:r>
      <w:r>
        <w:rPr>
          <w:rtl/>
        </w:rPr>
        <w:t>:</w:t>
      </w:r>
    </w:p>
    <w:p w14:paraId="371D5DB7" w14:textId="77777777" w:rsidR="00000000" w:rsidRDefault="005A3897">
      <w:pPr>
        <w:pStyle w:val="a0"/>
        <w:rPr>
          <w:rFonts w:hint="cs"/>
          <w:rtl/>
        </w:rPr>
      </w:pPr>
    </w:p>
    <w:p w14:paraId="7CA10C8B" w14:textId="77777777" w:rsidR="00000000" w:rsidRDefault="005A3897">
      <w:pPr>
        <w:pStyle w:val="a0"/>
        <w:rPr>
          <w:rFonts w:hint="cs"/>
          <w:rtl/>
        </w:rPr>
      </w:pPr>
      <w:r>
        <w:rPr>
          <w:rFonts w:hint="cs"/>
          <w:rtl/>
        </w:rPr>
        <w:t>רבותי החברים, נא לא לנהל שיחות בעמידה כשיש חבר שמדבר מעל במת הכנסת. מי שלא רוצה להיות כאן ולשמוע, יצא החוצה. כבוד השרים והשרים לשעבר, אנא, הפרד</w:t>
      </w:r>
      <w:r>
        <w:rPr>
          <w:rFonts w:hint="cs"/>
          <w:rtl/>
        </w:rPr>
        <w:t xml:space="preserve">ה והינתקות זה מזה. </w:t>
      </w:r>
    </w:p>
    <w:p w14:paraId="496B333F" w14:textId="77777777" w:rsidR="00000000" w:rsidRDefault="005A3897">
      <w:pPr>
        <w:pStyle w:val="a0"/>
        <w:rPr>
          <w:rFonts w:hint="cs"/>
          <w:rtl/>
        </w:rPr>
      </w:pPr>
    </w:p>
    <w:p w14:paraId="3099D061" w14:textId="77777777" w:rsidR="00000000" w:rsidRDefault="005A3897">
      <w:pPr>
        <w:pStyle w:val="-"/>
        <w:rPr>
          <w:rtl/>
        </w:rPr>
      </w:pPr>
      <w:bookmarkStart w:id="242" w:name="FS000001038T11_10_2004_20_24_28"/>
      <w:bookmarkEnd w:id="242"/>
      <w:r>
        <w:rPr>
          <w:rFonts w:hint="eastAsia"/>
          <w:rtl/>
        </w:rPr>
        <w:t>רוני</w:t>
      </w:r>
      <w:r>
        <w:rPr>
          <w:rtl/>
        </w:rPr>
        <w:t xml:space="preserve"> בר-און (הליכוד):</w:t>
      </w:r>
    </w:p>
    <w:p w14:paraId="17DBE093" w14:textId="77777777" w:rsidR="00000000" w:rsidRDefault="005A3897">
      <w:pPr>
        <w:pStyle w:val="a0"/>
        <w:rPr>
          <w:rFonts w:hint="cs"/>
          <w:rtl/>
        </w:rPr>
      </w:pPr>
    </w:p>
    <w:p w14:paraId="694317E1" w14:textId="77777777" w:rsidR="00000000" w:rsidRDefault="005A3897">
      <w:pPr>
        <w:pStyle w:val="a0"/>
        <w:rPr>
          <w:rFonts w:hint="cs"/>
          <w:rtl/>
        </w:rPr>
      </w:pPr>
      <w:r>
        <w:rPr>
          <w:rFonts w:hint="cs"/>
          <w:rtl/>
        </w:rPr>
        <w:t xml:space="preserve">אנחנו חייבים לזכור כולנו, מקיר לקיר, בלי הבדל של מפלגה, סיעה או תפיסת עולם, ששעה שאנחנו מתווכחים, כל אחד על ההשקפה שלו, צה"ל מנהל בגבורה את מבצע "ימי תשובה" ברצועת-עזה. המבצע הזה, תכליתו </w:t>
      </w:r>
      <w:r>
        <w:rPr>
          <w:rFonts w:hint="eastAsia"/>
          <w:rtl/>
        </w:rPr>
        <w:t xml:space="preserve">– </w:t>
      </w:r>
      <w:r>
        <w:rPr>
          <w:rFonts w:hint="cs"/>
          <w:rtl/>
        </w:rPr>
        <w:t>והתוצאות שהוא מביא מתאי</w:t>
      </w:r>
      <w:r>
        <w:rPr>
          <w:rFonts w:hint="cs"/>
          <w:rtl/>
        </w:rPr>
        <w:t xml:space="preserve">מות לתכלית הזאת </w:t>
      </w:r>
      <w:r>
        <w:rPr>
          <w:rFonts w:hint="eastAsia"/>
          <w:rtl/>
        </w:rPr>
        <w:t>–</w:t>
      </w:r>
      <w:r>
        <w:rPr>
          <w:rFonts w:hint="cs"/>
          <w:rtl/>
        </w:rPr>
        <w:t xml:space="preserve"> היא צמצום הירי על שדרות. נכון, לא הפסקנו הפסקה מוחלטת את הירי על שדרות, אבל ברמה המספרית אין שום מחלוקת, ולא יכולה להיות מחלוקת, ודאי לא בבית הזה, על כך שהצבא מצליח לצמצם את הירי. </w:t>
      </w:r>
    </w:p>
    <w:p w14:paraId="4DF80095" w14:textId="77777777" w:rsidR="00000000" w:rsidRDefault="005A3897">
      <w:pPr>
        <w:pStyle w:val="a0"/>
        <w:rPr>
          <w:rFonts w:hint="cs"/>
          <w:rtl/>
        </w:rPr>
      </w:pPr>
    </w:p>
    <w:p w14:paraId="3E3B38E8" w14:textId="77777777" w:rsidR="00000000" w:rsidRDefault="005A3897">
      <w:pPr>
        <w:pStyle w:val="a0"/>
        <w:rPr>
          <w:rFonts w:hint="cs"/>
          <w:rtl/>
        </w:rPr>
      </w:pPr>
      <w:r>
        <w:rPr>
          <w:rFonts w:hint="cs"/>
          <w:rtl/>
        </w:rPr>
        <w:t>רשימת ההישגים של הצבא בימים אלה היא מפוארת. הצבא חיסל במ</w:t>
      </w:r>
      <w:r>
        <w:rPr>
          <w:rFonts w:hint="cs"/>
          <w:rtl/>
        </w:rPr>
        <w:t>שך ימי המבצע יותר מעשר חוליות של משגרי "קסאמים" ושל מניחי מטענים; יותר מ-100 חמושים חוסלו בידי הצבא; יעדי תשתית הותקפו בידי הצבא; סיכלנו בסיכול ממוקד מנהיגים ומפקדי מערך של ה"קסאם" בסג'עייה ובבית-לאהיא, ואף שעדיין יש יכולת לבצע פיגועים, הרי הסיכול של המנהי</w:t>
      </w:r>
      <w:r>
        <w:rPr>
          <w:rFonts w:hint="cs"/>
          <w:rtl/>
        </w:rPr>
        <w:t xml:space="preserve">גות ושל החוליות האלה הוא פגיעה אנושה במוטיבציה לבצע את הפיגועים האלה. מנהרות בנצרים ובגני-טל אותרו ופוצצו, ועכשיו, עוד מעט קט, תיכנס גם מערכת ההתרעה לפעולה. </w:t>
      </w:r>
    </w:p>
    <w:p w14:paraId="010301E3" w14:textId="77777777" w:rsidR="00000000" w:rsidRDefault="005A3897">
      <w:pPr>
        <w:pStyle w:val="a0"/>
        <w:rPr>
          <w:rFonts w:hint="cs"/>
          <w:rtl/>
        </w:rPr>
      </w:pPr>
    </w:p>
    <w:p w14:paraId="6B6C20A1" w14:textId="77777777" w:rsidR="00000000" w:rsidRDefault="005A3897">
      <w:pPr>
        <w:pStyle w:val="a0"/>
        <w:rPr>
          <w:rFonts w:hint="cs"/>
          <w:rtl/>
        </w:rPr>
      </w:pPr>
      <w:r>
        <w:rPr>
          <w:rFonts w:hint="cs"/>
          <w:rtl/>
        </w:rPr>
        <w:t xml:space="preserve">ועכשיו, כשאת כל הדברים האלה מבצעים החיילים שלנו </w:t>
      </w:r>
      <w:r>
        <w:rPr>
          <w:rFonts w:hint="eastAsia"/>
          <w:rtl/>
        </w:rPr>
        <w:t>–</w:t>
      </w:r>
      <w:r>
        <w:rPr>
          <w:rFonts w:hint="cs"/>
          <w:rtl/>
        </w:rPr>
        <w:t xml:space="preserve"> וצריך להודות, כשמנסרים עצים עפים שבבים, ויש דבר</w:t>
      </w:r>
      <w:r>
        <w:rPr>
          <w:rFonts w:hint="cs"/>
          <w:rtl/>
        </w:rPr>
        <w:t xml:space="preserve">ים שהצבא יצטרך לתחקר את עצמו ולבדוק את עצמו, וזה ייעשה, כפי שזה נעשה תמיד, בידי הצבא, שהוא המוסרי ביותר בעולם </w:t>
      </w:r>
      <w:r>
        <w:rPr>
          <w:rFonts w:hint="eastAsia"/>
          <w:rtl/>
        </w:rPr>
        <w:t>–</w:t>
      </w:r>
      <w:r>
        <w:rPr>
          <w:rFonts w:hint="cs"/>
          <w:rtl/>
        </w:rPr>
        <w:t xml:space="preserve"> ובשעה הזאת, כשהצבא נלחם, ושר הביטחון לשעבר, יושב-ראש העבודה לשעבר, אומר שראש הממשלה מניח תוכנית מעוררת מחלוקת, שקורעת את המפלגה שלו מבפנים, אבל </w:t>
      </w:r>
      <w:r>
        <w:rPr>
          <w:rFonts w:hint="cs"/>
          <w:rtl/>
        </w:rPr>
        <w:t xml:space="preserve">מניח אותה באומץ על השולחן, וקובע לה לוח זמנים מדויק, ולא מעבר להרי החושך </w:t>
      </w:r>
      <w:r>
        <w:rPr>
          <w:rFonts w:hint="eastAsia"/>
          <w:rtl/>
        </w:rPr>
        <w:t>–</w:t>
      </w:r>
      <w:r>
        <w:rPr>
          <w:rFonts w:hint="cs"/>
          <w:rtl/>
        </w:rPr>
        <w:t xml:space="preserve"> בעוד שבועיים, פה על השולחן הזה </w:t>
      </w:r>
      <w:r>
        <w:rPr>
          <w:rFonts w:hint="eastAsia"/>
          <w:rtl/>
        </w:rPr>
        <w:t>–</w:t>
      </w:r>
      <w:r>
        <w:rPr>
          <w:rFonts w:hint="cs"/>
          <w:rtl/>
        </w:rPr>
        <w:t xml:space="preserve"> אתם באים הנה ומספרים את כל הסיפורים האלה, ומסירים את הכובע לפני ההתנהלות הזאת של ראש הממשלה, ובסוף היום תצביעו נגד. אני שואל </w:t>
      </w:r>
      <w:r>
        <w:rPr>
          <w:rFonts w:hint="eastAsia"/>
          <w:rtl/>
        </w:rPr>
        <w:t>–</w:t>
      </w:r>
      <w:r>
        <w:rPr>
          <w:rFonts w:hint="cs"/>
          <w:rtl/>
        </w:rPr>
        <w:t xml:space="preserve"> למה, חזרתם לימים של כ</w:t>
      </w:r>
      <w:r>
        <w:rPr>
          <w:rFonts w:hint="cs"/>
          <w:rtl/>
        </w:rPr>
        <w:t xml:space="preserve">ן ולא? שוב זה כן אבל לא? זה כן למה שראש הממשלה אומר, כן לתוכנית, כן ללוחות הזמנים, אבל לא בשביל לתמוך? </w:t>
      </w:r>
    </w:p>
    <w:p w14:paraId="2E2C9F0D" w14:textId="77777777" w:rsidR="00000000" w:rsidRDefault="005A3897">
      <w:pPr>
        <w:pStyle w:val="a0"/>
        <w:rPr>
          <w:rFonts w:hint="cs"/>
          <w:rtl/>
        </w:rPr>
      </w:pPr>
    </w:p>
    <w:p w14:paraId="00DE7D95" w14:textId="77777777" w:rsidR="00000000" w:rsidRDefault="005A3897">
      <w:pPr>
        <w:pStyle w:val="af0"/>
        <w:rPr>
          <w:rtl/>
        </w:rPr>
      </w:pPr>
      <w:r>
        <w:rPr>
          <w:rFonts w:hint="eastAsia"/>
          <w:rtl/>
        </w:rPr>
        <w:t>איתן</w:t>
      </w:r>
      <w:r>
        <w:rPr>
          <w:rtl/>
        </w:rPr>
        <w:t xml:space="preserve"> כבל (העבודה-מימד):</w:t>
      </w:r>
    </w:p>
    <w:p w14:paraId="72847805" w14:textId="77777777" w:rsidR="00000000" w:rsidRDefault="005A3897">
      <w:pPr>
        <w:pStyle w:val="a0"/>
        <w:rPr>
          <w:rFonts w:hint="cs"/>
          <w:rtl/>
        </w:rPr>
      </w:pPr>
    </w:p>
    <w:p w14:paraId="5EFD4F2D" w14:textId="77777777" w:rsidR="00000000" w:rsidRDefault="005A3897">
      <w:pPr>
        <w:pStyle w:val="a0"/>
        <w:rPr>
          <w:rFonts w:hint="cs"/>
          <w:rtl/>
        </w:rPr>
      </w:pPr>
      <w:r>
        <w:rPr>
          <w:rFonts w:hint="cs"/>
          <w:rtl/>
        </w:rPr>
        <w:t>רוני, את הסיעה שלכם גמרת לשכנע?</w:t>
      </w:r>
    </w:p>
    <w:p w14:paraId="36D3645D" w14:textId="77777777" w:rsidR="00000000" w:rsidRDefault="005A3897">
      <w:pPr>
        <w:pStyle w:val="a0"/>
        <w:rPr>
          <w:rFonts w:hint="cs"/>
          <w:rtl/>
        </w:rPr>
      </w:pPr>
    </w:p>
    <w:p w14:paraId="66BE16A7" w14:textId="77777777" w:rsidR="00000000" w:rsidRDefault="005A3897">
      <w:pPr>
        <w:pStyle w:val="-"/>
        <w:rPr>
          <w:rtl/>
        </w:rPr>
      </w:pPr>
      <w:bookmarkStart w:id="243" w:name="FS000001038T11_10_2004_20_11_08"/>
      <w:bookmarkEnd w:id="243"/>
      <w:r>
        <w:rPr>
          <w:rFonts w:hint="eastAsia"/>
          <w:rtl/>
        </w:rPr>
        <w:t>רוני</w:t>
      </w:r>
      <w:r>
        <w:rPr>
          <w:rtl/>
        </w:rPr>
        <w:t xml:space="preserve"> בר-און (הליכוד):</w:t>
      </w:r>
    </w:p>
    <w:p w14:paraId="257800D3" w14:textId="77777777" w:rsidR="00000000" w:rsidRDefault="005A3897">
      <w:pPr>
        <w:pStyle w:val="a0"/>
        <w:rPr>
          <w:rFonts w:hint="cs"/>
          <w:rtl/>
        </w:rPr>
      </w:pPr>
    </w:p>
    <w:p w14:paraId="07C477AC" w14:textId="77777777" w:rsidR="00000000" w:rsidRDefault="005A3897">
      <w:pPr>
        <w:pStyle w:val="a0"/>
        <w:rPr>
          <w:rFonts w:hint="cs"/>
          <w:rtl/>
        </w:rPr>
      </w:pPr>
      <w:r>
        <w:rPr>
          <w:rFonts w:hint="cs"/>
          <w:rtl/>
        </w:rPr>
        <w:t>איתן, תסתכל שני כיסאות ימינה, אל הכיסא הריק של חיים רמון, ותזכור את נא</w:t>
      </w:r>
      <w:r>
        <w:rPr>
          <w:rFonts w:hint="cs"/>
          <w:rtl/>
        </w:rPr>
        <w:t xml:space="preserve">ום הלווייתנים. אתם כל הזמן, פעם אחר פעם, מבקשים להתרסק אל החוף. עכשיו אני מדבר אליכם. אתם אני מדבר לא מהדוכן הזה. </w:t>
      </w:r>
    </w:p>
    <w:p w14:paraId="172FACDF" w14:textId="77777777" w:rsidR="00000000" w:rsidRDefault="005A3897">
      <w:pPr>
        <w:pStyle w:val="a0"/>
        <w:rPr>
          <w:rFonts w:hint="cs"/>
          <w:rtl/>
        </w:rPr>
      </w:pPr>
    </w:p>
    <w:p w14:paraId="1B07A102" w14:textId="77777777" w:rsidR="00000000" w:rsidRDefault="005A3897">
      <w:pPr>
        <w:pStyle w:val="af0"/>
        <w:rPr>
          <w:rtl/>
        </w:rPr>
      </w:pPr>
      <w:r>
        <w:rPr>
          <w:rFonts w:hint="eastAsia"/>
          <w:rtl/>
        </w:rPr>
        <w:t>איתן</w:t>
      </w:r>
      <w:r>
        <w:rPr>
          <w:rtl/>
        </w:rPr>
        <w:t xml:space="preserve"> כבל (העבודה-מימד):</w:t>
      </w:r>
    </w:p>
    <w:p w14:paraId="0EB893D5" w14:textId="77777777" w:rsidR="00000000" w:rsidRDefault="005A3897">
      <w:pPr>
        <w:pStyle w:val="a0"/>
        <w:rPr>
          <w:rFonts w:hint="cs"/>
          <w:rtl/>
        </w:rPr>
      </w:pPr>
    </w:p>
    <w:p w14:paraId="5A0C1E81" w14:textId="77777777" w:rsidR="00000000" w:rsidRDefault="005A3897">
      <w:pPr>
        <w:pStyle w:val="a0"/>
        <w:rPr>
          <w:rFonts w:hint="cs"/>
          <w:rtl/>
        </w:rPr>
      </w:pPr>
      <w:r>
        <w:rPr>
          <w:rFonts w:hint="cs"/>
          <w:rtl/>
        </w:rPr>
        <w:t xml:space="preserve">בעוד שבועיים אני אצביע בעד. </w:t>
      </w:r>
    </w:p>
    <w:p w14:paraId="1DFB29AF" w14:textId="77777777" w:rsidR="00000000" w:rsidRDefault="005A3897">
      <w:pPr>
        <w:pStyle w:val="a0"/>
        <w:rPr>
          <w:rFonts w:hint="cs"/>
          <w:rtl/>
        </w:rPr>
      </w:pPr>
    </w:p>
    <w:p w14:paraId="477AEADA" w14:textId="77777777" w:rsidR="00000000" w:rsidRDefault="005A3897">
      <w:pPr>
        <w:pStyle w:val="-"/>
        <w:rPr>
          <w:rtl/>
        </w:rPr>
      </w:pPr>
      <w:bookmarkStart w:id="244" w:name="FS000001038T11_10_2004_20_11_21C"/>
      <w:bookmarkEnd w:id="244"/>
      <w:r>
        <w:rPr>
          <w:rtl/>
        </w:rPr>
        <w:t>רוני בר-און (הליכוד):</w:t>
      </w:r>
    </w:p>
    <w:p w14:paraId="51908396" w14:textId="77777777" w:rsidR="00000000" w:rsidRDefault="005A3897">
      <w:pPr>
        <w:pStyle w:val="a0"/>
        <w:rPr>
          <w:rtl/>
        </w:rPr>
      </w:pPr>
    </w:p>
    <w:p w14:paraId="3014FBE4" w14:textId="77777777" w:rsidR="00000000" w:rsidRDefault="005A3897">
      <w:pPr>
        <w:pStyle w:val="a0"/>
        <w:rPr>
          <w:rFonts w:hint="cs"/>
          <w:rtl/>
        </w:rPr>
      </w:pPr>
      <w:r>
        <w:rPr>
          <w:rFonts w:hint="cs"/>
          <w:rtl/>
        </w:rPr>
        <w:t xml:space="preserve">פעם אחר פעם אתם מבקשים להתרסק אל החוף. </w:t>
      </w:r>
    </w:p>
    <w:p w14:paraId="301030F9" w14:textId="77777777" w:rsidR="00000000" w:rsidRDefault="005A3897">
      <w:pPr>
        <w:pStyle w:val="a0"/>
        <w:rPr>
          <w:rFonts w:hint="cs"/>
          <w:rtl/>
        </w:rPr>
      </w:pPr>
    </w:p>
    <w:p w14:paraId="78337D72" w14:textId="77777777" w:rsidR="00000000" w:rsidRDefault="005A3897">
      <w:pPr>
        <w:pStyle w:val="af1"/>
        <w:rPr>
          <w:rtl/>
        </w:rPr>
      </w:pPr>
      <w:r>
        <w:rPr>
          <w:rtl/>
        </w:rPr>
        <w:t>היו"ר</w:t>
      </w:r>
      <w:r>
        <w:rPr>
          <w:rFonts w:hint="cs"/>
          <w:rtl/>
        </w:rPr>
        <w:t xml:space="preserve"> ראובן ריבלין</w:t>
      </w:r>
      <w:r>
        <w:rPr>
          <w:rtl/>
        </w:rPr>
        <w:t>:</w:t>
      </w:r>
    </w:p>
    <w:p w14:paraId="6A607912" w14:textId="77777777" w:rsidR="00000000" w:rsidRDefault="005A3897">
      <w:pPr>
        <w:pStyle w:val="a0"/>
        <w:rPr>
          <w:rtl/>
        </w:rPr>
      </w:pPr>
    </w:p>
    <w:p w14:paraId="12118EB8" w14:textId="77777777" w:rsidR="00000000" w:rsidRDefault="005A3897">
      <w:pPr>
        <w:pStyle w:val="a0"/>
        <w:rPr>
          <w:rFonts w:hint="cs"/>
          <w:rtl/>
        </w:rPr>
      </w:pPr>
      <w:r>
        <w:rPr>
          <w:rFonts w:hint="cs"/>
          <w:rtl/>
        </w:rPr>
        <w:t xml:space="preserve">האם אתה רוצה שאגן עליך מפני אלה שאתה מדבר אליהם? רבותי, זו היתה מטאפורה כשהוא פנה אליכם. הוא לא התכוון שתענו לו. </w:t>
      </w:r>
    </w:p>
    <w:p w14:paraId="469CE0E4" w14:textId="77777777" w:rsidR="00000000" w:rsidRDefault="005A3897">
      <w:pPr>
        <w:pStyle w:val="a0"/>
        <w:rPr>
          <w:rFonts w:hint="cs"/>
          <w:rtl/>
        </w:rPr>
      </w:pPr>
    </w:p>
    <w:p w14:paraId="0B6C5F93" w14:textId="77777777" w:rsidR="00000000" w:rsidRDefault="005A3897">
      <w:pPr>
        <w:pStyle w:val="-"/>
        <w:rPr>
          <w:rtl/>
        </w:rPr>
      </w:pPr>
      <w:bookmarkStart w:id="245" w:name="FS000001038T11_10_2004_20_11_31C"/>
      <w:bookmarkEnd w:id="245"/>
      <w:r>
        <w:rPr>
          <w:rtl/>
        </w:rPr>
        <w:t>רוני בר-און (הליכוד):</w:t>
      </w:r>
    </w:p>
    <w:p w14:paraId="579B4E96" w14:textId="77777777" w:rsidR="00000000" w:rsidRDefault="005A3897">
      <w:pPr>
        <w:pStyle w:val="a0"/>
        <w:rPr>
          <w:rtl/>
        </w:rPr>
      </w:pPr>
    </w:p>
    <w:p w14:paraId="7C22B591" w14:textId="77777777" w:rsidR="00000000" w:rsidRDefault="005A3897">
      <w:pPr>
        <w:pStyle w:val="a0"/>
        <w:rPr>
          <w:rFonts w:hint="cs"/>
          <w:rtl/>
        </w:rPr>
      </w:pPr>
      <w:r>
        <w:rPr>
          <w:rFonts w:hint="cs"/>
          <w:rtl/>
        </w:rPr>
        <w:t xml:space="preserve">תשמעו לחיים רמון </w:t>
      </w:r>
      <w:r>
        <w:rPr>
          <w:rFonts w:hint="eastAsia"/>
          <w:rtl/>
        </w:rPr>
        <w:t>–</w:t>
      </w:r>
      <w:r>
        <w:rPr>
          <w:rFonts w:hint="cs"/>
          <w:rtl/>
        </w:rPr>
        <w:t xml:space="preserve"> האיש הזה הוכיח לכם פעם אחת. קיבלתם את השיעור, נחתכתם לחצי, ולא שמעתם. שוב קיבלתם שיעור, שוב נחתכתם </w:t>
      </w:r>
      <w:r>
        <w:rPr>
          <w:rFonts w:hint="cs"/>
          <w:rtl/>
        </w:rPr>
        <w:t xml:space="preserve">בשליש, ושוב אתם לא שומעים. </w:t>
      </w:r>
    </w:p>
    <w:p w14:paraId="5A9C7D27" w14:textId="77777777" w:rsidR="00000000" w:rsidRDefault="005A3897">
      <w:pPr>
        <w:pStyle w:val="a0"/>
        <w:rPr>
          <w:rFonts w:hint="cs"/>
          <w:rtl/>
        </w:rPr>
      </w:pPr>
    </w:p>
    <w:p w14:paraId="407A1636" w14:textId="77777777" w:rsidR="00000000" w:rsidRDefault="005A3897">
      <w:pPr>
        <w:pStyle w:val="af0"/>
        <w:rPr>
          <w:rtl/>
        </w:rPr>
      </w:pPr>
      <w:r>
        <w:rPr>
          <w:rFonts w:hint="eastAsia"/>
          <w:rtl/>
        </w:rPr>
        <w:t>איתן</w:t>
      </w:r>
      <w:r>
        <w:rPr>
          <w:rtl/>
        </w:rPr>
        <w:t xml:space="preserve"> כבל (העבודה-מימד):</w:t>
      </w:r>
    </w:p>
    <w:p w14:paraId="26B2F5AD" w14:textId="77777777" w:rsidR="00000000" w:rsidRDefault="005A3897">
      <w:pPr>
        <w:pStyle w:val="a0"/>
        <w:rPr>
          <w:rFonts w:hint="cs"/>
          <w:rtl/>
        </w:rPr>
      </w:pPr>
    </w:p>
    <w:p w14:paraId="3A87C271" w14:textId="77777777" w:rsidR="00000000" w:rsidRDefault="005A3897">
      <w:pPr>
        <w:pStyle w:val="a0"/>
        <w:rPr>
          <w:rFonts w:hint="cs"/>
          <w:rtl/>
        </w:rPr>
      </w:pPr>
      <w:r>
        <w:rPr>
          <w:rFonts w:hint="cs"/>
          <w:rtl/>
        </w:rPr>
        <w:t>אתה עושה לנו פה פרשנות. בעוד שבועיים נצביע עם ראש הממשלה.</w:t>
      </w:r>
    </w:p>
    <w:p w14:paraId="053B45AB" w14:textId="77777777" w:rsidR="00000000" w:rsidRDefault="005A3897">
      <w:pPr>
        <w:pStyle w:val="a0"/>
        <w:rPr>
          <w:rFonts w:hint="cs"/>
          <w:rtl/>
        </w:rPr>
      </w:pPr>
    </w:p>
    <w:p w14:paraId="4DEC51B7" w14:textId="77777777" w:rsidR="00000000" w:rsidRDefault="005A3897">
      <w:pPr>
        <w:pStyle w:val="-"/>
        <w:rPr>
          <w:rtl/>
        </w:rPr>
      </w:pPr>
      <w:bookmarkStart w:id="246" w:name="FS000001038T11_10_2004_20_11_53C"/>
      <w:bookmarkEnd w:id="246"/>
      <w:r>
        <w:rPr>
          <w:rtl/>
        </w:rPr>
        <w:t>רוני בר-און (הליכוד):</w:t>
      </w:r>
    </w:p>
    <w:p w14:paraId="7E07B3D7" w14:textId="77777777" w:rsidR="00000000" w:rsidRDefault="005A3897">
      <w:pPr>
        <w:pStyle w:val="a0"/>
        <w:rPr>
          <w:rtl/>
        </w:rPr>
      </w:pPr>
    </w:p>
    <w:p w14:paraId="088B418F" w14:textId="77777777" w:rsidR="00000000" w:rsidRDefault="005A3897">
      <w:pPr>
        <w:pStyle w:val="a0"/>
        <w:rPr>
          <w:rFonts w:hint="cs"/>
          <w:rtl/>
        </w:rPr>
      </w:pPr>
      <w:r>
        <w:rPr>
          <w:rFonts w:hint="cs"/>
          <w:rtl/>
        </w:rPr>
        <w:t>עכשיו, עומד פה שמעון פרס ומתווכח 20 רגע - -</w:t>
      </w:r>
    </w:p>
    <w:p w14:paraId="615EC791" w14:textId="77777777" w:rsidR="00000000" w:rsidRDefault="005A3897">
      <w:pPr>
        <w:pStyle w:val="a0"/>
        <w:rPr>
          <w:rFonts w:hint="cs"/>
          <w:rtl/>
        </w:rPr>
      </w:pPr>
    </w:p>
    <w:p w14:paraId="0C1ADD7F" w14:textId="77777777" w:rsidR="00000000" w:rsidRDefault="005A3897">
      <w:pPr>
        <w:pStyle w:val="af0"/>
        <w:rPr>
          <w:rtl/>
        </w:rPr>
      </w:pPr>
      <w:r>
        <w:rPr>
          <w:rFonts w:hint="eastAsia"/>
          <w:rtl/>
        </w:rPr>
        <w:t>יעקב</w:t>
      </w:r>
      <w:r>
        <w:rPr>
          <w:rtl/>
        </w:rPr>
        <w:t xml:space="preserve"> מרגי (ש"ס):</w:t>
      </w:r>
    </w:p>
    <w:p w14:paraId="7DB0001D" w14:textId="77777777" w:rsidR="00000000" w:rsidRDefault="005A3897">
      <w:pPr>
        <w:pStyle w:val="a0"/>
        <w:rPr>
          <w:rFonts w:hint="cs"/>
          <w:rtl/>
        </w:rPr>
      </w:pPr>
    </w:p>
    <w:p w14:paraId="64015477" w14:textId="77777777" w:rsidR="00000000" w:rsidRDefault="005A3897">
      <w:pPr>
        <w:pStyle w:val="a0"/>
        <w:rPr>
          <w:rFonts w:hint="cs"/>
          <w:rtl/>
        </w:rPr>
      </w:pPr>
      <w:r>
        <w:rPr>
          <w:rFonts w:hint="cs"/>
          <w:rtl/>
        </w:rPr>
        <w:t>- - -</w:t>
      </w:r>
    </w:p>
    <w:p w14:paraId="221243DB" w14:textId="77777777" w:rsidR="00000000" w:rsidRDefault="005A3897">
      <w:pPr>
        <w:pStyle w:val="a0"/>
        <w:rPr>
          <w:rFonts w:hint="cs"/>
          <w:rtl/>
        </w:rPr>
      </w:pPr>
    </w:p>
    <w:p w14:paraId="31C1EE3E" w14:textId="77777777" w:rsidR="00000000" w:rsidRDefault="005A3897">
      <w:pPr>
        <w:pStyle w:val="af1"/>
        <w:rPr>
          <w:rtl/>
        </w:rPr>
      </w:pPr>
      <w:r>
        <w:rPr>
          <w:rtl/>
        </w:rPr>
        <w:t>היו"ר</w:t>
      </w:r>
      <w:r>
        <w:rPr>
          <w:rFonts w:hint="cs"/>
          <w:rtl/>
        </w:rPr>
        <w:t xml:space="preserve"> ראובן ריבלין</w:t>
      </w:r>
      <w:r>
        <w:rPr>
          <w:rtl/>
        </w:rPr>
        <w:t>:</w:t>
      </w:r>
    </w:p>
    <w:p w14:paraId="77DD9783" w14:textId="77777777" w:rsidR="00000000" w:rsidRDefault="005A3897">
      <w:pPr>
        <w:pStyle w:val="a0"/>
        <w:rPr>
          <w:rtl/>
        </w:rPr>
      </w:pPr>
    </w:p>
    <w:p w14:paraId="0B0A7860" w14:textId="77777777" w:rsidR="00000000" w:rsidRDefault="005A3897">
      <w:pPr>
        <w:pStyle w:val="a0"/>
        <w:rPr>
          <w:rFonts w:hint="cs"/>
          <w:rtl/>
        </w:rPr>
      </w:pPr>
      <w:r>
        <w:rPr>
          <w:rFonts w:hint="cs"/>
          <w:rtl/>
        </w:rPr>
        <w:t>אל תפריעו לו.</w:t>
      </w:r>
    </w:p>
    <w:p w14:paraId="2BB8B10D" w14:textId="77777777" w:rsidR="00000000" w:rsidRDefault="005A3897">
      <w:pPr>
        <w:pStyle w:val="a0"/>
        <w:rPr>
          <w:rFonts w:hint="cs"/>
          <w:rtl/>
        </w:rPr>
      </w:pPr>
    </w:p>
    <w:p w14:paraId="676CFFB6" w14:textId="77777777" w:rsidR="00000000" w:rsidRDefault="005A3897">
      <w:pPr>
        <w:pStyle w:val="-"/>
        <w:rPr>
          <w:rtl/>
        </w:rPr>
      </w:pPr>
      <w:bookmarkStart w:id="247" w:name="FS000001038T11_10_2004_20_12_10C"/>
      <w:bookmarkEnd w:id="247"/>
      <w:r>
        <w:rPr>
          <w:rtl/>
        </w:rPr>
        <w:t>רוני בר-און (ה</w:t>
      </w:r>
      <w:r>
        <w:rPr>
          <w:rtl/>
        </w:rPr>
        <w:t>ליכוד):</w:t>
      </w:r>
    </w:p>
    <w:p w14:paraId="5B9AC79A" w14:textId="77777777" w:rsidR="00000000" w:rsidRDefault="005A3897">
      <w:pPr>
        <w:pStyle w:val="a0"/>
        <w:rPr>
          <w:rtl/>
        </w:rPr>
      </w:pPr>
    </w:p>
    <w:p w14:paraId="5BE83AA8" w14:textId="77777777" w:rsidR="00000000" w:rsidRDefault="005A3897">
      <w:pPr>
        <w:pStyle w:val="a0"/>
        <w:rPr>
          <w:rFonts w:hint="cs"/>
          <w:rtl/>
        </w:rPr>
      </w:pPr>
      <w:r>
        <w:rPr>
          <w:rFonts w:hint="cs"/>
          <w:rtl/>
        </w:rPr>
        <w:t xml:space="preserve">- - מתווכח עם הטקסט הלא-נכון ועם האיש הלא-נכון. </w:t>
      </w:r>
    </w:p>
    <w:p w14:paraId="771F2575" w14:textId="77777777" w:rsidR="00000000" w:rsidRDefault="005A3897">
      <w:pPr>
        <w:pStyle w:val="a0"/>
        <w:rPr>
          <w:rFonts w:hint="cs"/>
          <w:rtl/>
        </w:rPr>
      </w:pPr>
    </w:p>
    <w:p w14:paraId="00ECDEF6" w14:textId="77777777" w:rsidR="00000000" w:rsidRDefault="005A3897">
      <w:pPr>
        <w:pStyle w:val="af0"/>
        <w:rPr>
          <w:rtl/>
        </w:rPr>
      </w:pPr>
      <w:r>
        <w:rPr>
          <w:rFonts w:hint="eastAsia"/>
          <w:rtl/>
        </w:rPr>
        <w:t>חיים</w:t>
      </w:r>
      <w:r>
        <w:rPr>
          <w:rtl/>
        </w:rPr>
        <w:t xml:space="preserve"> רמון (העבודה-מימד):</w:t>
      </w:r>
    </w:p>
    <w:p w14:paraId="1A3234BF" w14:textId="77777777" w:rsidR="00000000" w:rsidRDefault="005A3897">
      <w:pPr>
        <w:pStyle w:val="a0"/>
        <w:rPr>
          <w:rFonts w:hint="cs"/>
          <w:rtl/>
        </w:rPr>
      </w:pPr>
    </w:p>
    <w:p w14:paraId="131E51C4" w14:textId="77777777" w:rsidR="00000000" w:rsidRDefault="005A3897">
      <w:pPr>
        <w:pStyle w:val="a0"/>
        <w:rPr>
          <w:rFonts w:hint="cs"/>
          <w:rtl/>
        </w:rPr>
      </w:pPr>
      <w:r>
        <w:rPr>
          <w:rFonts w:hint="cs"/>
          <w:rtl/>
        </w:rPr>
        <w:t>אתה יכול לחזור על מה שאמרת?</w:t>
      </w:r>
    </w:p>
    <w:p w14:paraId="0D338B09" w14:textId="77777777" w:rsidR="00000000" w:rsidRDefault="005A3897">
      <w:pPr>
        <w:pStyle w:val="a0"/>
        <w:rPr>
          <w:rFonts w:hint="cs"/>
          <w:rtl/>
        </w:rPr>
      </w:pPr>
    </w:p>
    <w:p w14:paraId="0D69844B" w14:textId="77777777" w:rsidR="00000000" w:rsidRDefault="005A3897">
      <w:pPr>
        <w:pStyle w:val="-"/>
        <w:rPr>
          <w:rtl/>
        </w:rPr>
      </w:pPr>
      <w:bookmarkStart w:id="248" w:name="FS000001038T11_10_2004_20_12_24C"/>
      <w:bookmarkEnd w:id="248"/>
      <w:r>
        <w:rPr>
          <w:rtl/>
        </w:rPr>
        <w:t>רוני בר-און (הליכוד):</w:t>
      </w:r>
    </w:p>
    <w:p w14:paraId="2404ECEE" w14:textId="77777777" w:rsidR="00000000" w:rsidRDefault="005A3897">
      <w:pPr>
        <w:pStyle w:val="a0"/>
        <w:rPr>
          <w:rtl/>
        </w:rPr>
      </w:pPr>
    </w:p>
    <w:p w14:paraId="6C0220B7" w14:textId="77777777" w:rsidR="00000000" w:rsidRDefault="005A3897">
      <w:pPr>
        <w:pStyle w:val="a0"/>
        <w:rPr>
          <w:rFonts w:hint="cs"/>
          <w:rtl/>
        </w:rPr>
      </w:pPr>
      <w:r>
        <w:rPr>
          <w:rFonts w:hint="cs"/>
          <w:rtl/>
        </w:rPr>
        <w:t xml:space="preserve">כן, אני אחזור. עומד פה ראש האופוזיציה ומתווכח עם הטקסט הלא-נכון ועם האיש הלא-נכון. הוא מתווכח עם המאמר </w:t>
      </w:r>
      <w:r>
        <w:rPr>
          <w:rFonts w:hint="eastAsia"/>
          <w:rtl/>
        </w:rPr>
        <w:t>–</w:t>
      </w:r>
      <w:r>
        <w:rPr>
          <w:rFonts w:hint="cs"/>
          <w:rtl/>
        </w:rPr>
        <w:t xml:space="preserve"> עם הריאיון </w:t>
      </w:r>
      <w:r>
        <w:rPr>
          <w:rFonts w:hint="eastAsia"/>
          <w:rtl/>
        </w:rPr>
        <w:t>–</w:t>
      </w:r>
      <w:r>
        <w:rPr>
          <w:rFonts w:hint="cs"/>
          <w:rtl/>
        </w:rPr>
        <w:t xml:space="preserve"> ש</w:t>
      </w:r>
      <w:r>
        <w:rPr>
          <w:rFonts w:hint="cs"/>
          <w:rtl/>
        </w:rPr>
        <w:t>ל דובי וייסגלס אצל ארי שביט, ולא מתווכח עם הטקסט של ראש הממשלה שנאמר פה בשם ובמלכות, מעל הדוכן הזה, שאין שום קשר בין הדברים שווייסגלס אמר ובין הדברים שראש הממשלה אומר. ובמקום להתווכח עם ראש הממשלה, הוא מתווכח עם דובי וייסגלס. שמעון פרס, עם הטעם האליטיסטי ש</w:t>
      </w:r>
      <w:r>
        <w:rPr>
          <w:rFonts w:hint="cs"/>
          <w:rtl/>
        </w:rPr>
        <w:t>לו, מתווכח עם ה-</w:t>
      </w:r>
      <w:r>
        <w:t>second best</w:t>
      </w:r>
      <w:r>
        <w:rPr>
          <w:rFonts w:hint="cs"/>
          <w:rtl/>
        </w:rPr>
        <w:t xml:space="preserve">? למה צריך להתווכח עם התחליף אם יש המקור? מה יש לך לענות למקור? </w:t>
      </w:r>
    </w:p>
    <w:p w14:paraId="28AE0228" w14:textId="77777777" w:rsidR="00000000" w:rsidRDefault="005A3897">
      <w:pPr>
        <w:pStyle w:val="a0"/>
        <w:rPr>
          <w:rFonts w:hint="cs"/>
          <w:rtl/>
        </w:rPr>
      </w:pPr>
    </w:p>
    <w:p w14:paraId="36958988" w14:textId="77777777" w:rsidR="00000000" w:rsidRDefault="005A3897">
      <w:pPr>
        <w:pStyle w:val="a0"/>
        <w:rPr>
          <w:rFonts w:hint="cs"/>
          <w:rtl/>
        </w:rPr>
      </w:pPr>
      <w:r>
        <w:rPr>
          <w:rFonts w:hint="cs"/>
          <w:rtl/>
        </w:rPr>
        <w:t xml:space="preserve">והעצות האלה </w:t>
      </w:r>
      <w:r>
        <w:rPr>
          <w:rFonts w:hint="eastAsia"/>
          <w:rtl/>
        </w:rPr>
        <w:t>–</w:t>
      </w:r>
      <w:r>
        <w:rPr>
          <w:rFonts w:hint="cs"/>
          <w:rtl/>
        </w:rPr>
        <w:t xml:space="preserve"> הליכוד, את הכול עשה הליכוד </w:t>
      </w:r>
      <w:r>
        <w:rPr>
          <w:rtl/>
        </w:rPr>
        <w:t>–</w:t>
      </w:r>
      <w:r>
        <w:rPr>
          <w:rFonts w:hint="cs"/>
          <w:rtl/>
        </w:rPr>
        <w:t xml:space="preserve"> מי הביא הנה את כל הפושעים האלה? מי צייד אותם אם לא חזיונות התעתועים? עצות בכלכלה </w:t>
      </w:r>
      <w:r>
        <w:rPr>
          <w:rFonts w:hint="eastAsia"/>
          <w:rtl/>
        </w:rPr>
        <w:t>–</w:t>
      </w:r>
      <w:r>
        <w:rPr>
          <w:rFonts w:hint="cs"/>
          <w:rtl/>
        </w:rPr>
        <w:t xml:space="preserve"> להם היתה תוכנית כלכלית, אדוני שר האוצ</w:t>
      </w:r>
      <w:r>
        <w:rPr>
          <w:rFonts w:hint="cs"/>
          <w:rtl/>
        </w:rPr>
        <w:t xml:space="preserve">ר. אהוד ברק, היתה לו תוכנית כלכלית נפלאה. תפתחו את הפריג'ידרים ותזמינו את העניים. תנו לעניים מהפריג'ידרים שלכם. זאת תוכנית. על זה הצבעתם. </w:t>
      </w:r>
    </w:p>
    <w:p w14:paraId="21C9E772" w14:textId="77777777" w:rsidR="00000000" w:rsidRDefault="005A3897">
      <w:pPr>
        <w:pStyle w:val="a0"/>
        <w:rPr>
          <w:rFonts w:hint="cs"/>
          <w:rtl/>
        </w:rPr>
      </w:pPr>
    </w:p>
    <w:p w14:paraId="59C0CD5D" w14:textId="77777777" w:rsidR="00000000" w:rsidRDefault="005A3897">
      <w:pPr>
        <w:pStyle w:val="af0"/>
        <w:rPr>
          <w:rtl/>
        </w:rPr>
      </w:pPr>
      <w:r>
        <w:rPr>
          <w:rFonts w:hint="eastAsia"/>
          <w:rtl/>
        </w:rPr>
        <w:t>חיים</w:t>
      </w:r>
      <w:r>
        <w:rPr>
          <w:rtl/>
        </w:rPr>
        <w:t xml:space="preserve"> רמון (העבודה-מימד):</w:t>
      </w:r>
    </w:p>
    <w:p w14:paraId="54935787" w14:textId="77777777" w:rsidR="00000000" w:rsidRDefault="005A3897">
      <w:pPr>
        <w:pStyle w:val="a0"/>
        <w:rPr>
          <w:rFonts w:hint="cs"/>
          <w:rtl/>
        </w:rPr>
      </w:pPr>
    </w:p>
    <w:p w14:paraId="3391C1B7" w14:textId="77777777" w:rsidR="00000000" w:rsidRDefault="005A3897">
      <w:pPr>
        <w:pStyle w:val="a0"/>
        <w:rPr>
          <w:rFonts w:hint="cs"/>
          <w:rtl/>
        </w:rPr>
      </w:pPr>
      <w:r>
        <w:rPr>
          <w:rFonts w:hint="cs"/>
          <w:rtl/>
        </w:rPr>
        <w:t xml:space="preserve">ומה היה שיעור התמיכה אז? </w:t>
      </w:r>
    </w:p>
    <w:p w14:paraId="79C163FE" w14:textId="77777777" w:rsidR="00000000" w:rsidRDefault="005A3897">
      <w:pPr>
        <w:pStyle w:val="a0"/>
        <w:rPr>
          <w:rFonts w:hint="cs"/>
          <w:rtl/>
        </w:rPr>
      </w:pPr>
    </w:p>
    <w:p w14:paraId="0B25F14D" w14:textId="77777777" w:rsidR="00000000" w:rsidRDefault="005A3897">
      <w:pPr>
        <w:pStyle w:val="-"/>
        <w:rPr>
          <w:rtl/>
        </w:rPr>
      </w:pPr>
      <w:bookmarkStart w:id="249" w:name="FS000001038T11_10_2004_20_13_46C"/>
      <w:bookmarkEnd w:id="249"/>
      <w:r>
        <w:rPr>
          <w:rtl/>
        </w:rPr>
        <w:t>רוני בר-און (הליכוד):</w:t>
      </w:r>
    </w:p>
    <w:p w14:paraId="49A6CB59" w14:textId="77777777" w:rsidR="00000000" w:rsidRDefault="005A3897">
      <w:pPr>
        <w:pStyle w:val="a0"/>
        <w:rPr>
          <w:rtl/>
        </w:rPr>
      </w:pPr>
    </w:p>
    <w:p w14:paraId="1ED3EDE6" w14:textId="77777777" w:rsidR="00000000" w:rsidRDefault="005A3897">
      <w:pPr>
        <w:pStyle w:val="a0"/>
        <w:rPr>
          <w:rFonts w:hint="cs"/>
          <w:rtl/>
        </w:rPr>
      </w:pPr>
      <w:r>
        <w:rPr>
          <w:rFonts w:hint="cs"/>
          <w:rtl/>
        </w:rPr>
        <w:t>היה מצוין. הנה, הקול קול ברק והידיים ידי</w:t>
      </w:r>
      <w:r>
        <w:rPr>
          <w:rFonts w:hint="cs"/>
          <w:rtl/>
        </w:rPr>
        <w:t xml:space="preserve"> פרס.</w:t>
      </w:r>
    </w:p>
    <w:p w14:paraId="435A5EDB" w14:textId="77777777" w:rsidR="00000000" w:rsidRDefault="005A3897">
      <w:pPr>
        <w:pStyle w:val="a0"/>
        <w:rPr>
          <w:rFonts w:hint="cs"/>
          <w:rtl/>
        </w:rPr>
      </w:pPr>
    </w:p>
    <w:p w14:paraId="7CF5CA47" w14:textId="77777777" w:rsidR="00000000" w:rsidRDefault="005A3897">
      <w:pPr>
        <w:pStyle w:val="af0"/>
        <w:rPr>
          <w:rtl/>
        </w:rPr>
      </w:pPr>
      <w:r>
        <w:rPr>
          <w:rFonts w:hint="eastAsia"/>
          <w:rtl/>
        </w:rPr>
        <w:t>חיים</w:t>
      </w:r>
      <w:r>
        <w:rPr>
          <w:rtl/>
        </w:rPr>
        <w:t xml:space="preserve"> רמון (העבודה-מימד):</w:t>
      </w:r>
    </w:p>
    <w:p w14:paraId="7C5DF402" w14:textId="77777777" w:rsidR="00000000" w:rsidRDefault="005A3897">
      <w:pPr>
        <w:pStyle w:val="a0"/>
        <w:rPr>
          <w:rFonts w:hint="cs"/>
          <w:rtl/>
        </w:rPr>
      </w:pPr>
    </w:p>
    <w:p w14:paraId="3B66F86C" w14:textId="77777777" w:rsidR="00000000" w:rsidRDefault="005A3897">
      <w:pPr>
        <w:pStyle w:val="a0"/>
        <w:rPr>
          <w:rFonts w:hint="cs"/>
          <w:rtl/>
        </w:rPr>
      </w:pPr>
      <w:r>
        <w:rPr>
          <w:rFonts w:hint="cs"/>
          <w:rtl/>
        </w:rPr>
        <w:t xml:space="preserve">חבר הכנסת בר-און, השרה לימור לבנת הפריעה לי לשמוע מה אמרת על ברק. </w:t>
      </w:r>
    </w:p>
    <w:p w14:paraId="78551F46" w14:textId="77777777" w:rsidR="00000000" w:rsidRDefault="005A3897">
      <w:pPr>
        <w:pStyle w:val="a0"/>
        <w:rPr>
          <w:rFonts w:hint="cs"/>
          <w:rtl/>
        </w:rPr>
      </w:pPr>
    </w:p>
    <w:p w14:paraId="749DAAAD" w14:textId="77777777" w:rsidR="00000000" w:rsidRDefault="005A3897">
      <w:pPr>
        <w:pStyle w:val="af1"/>
        <w:rPr>
          <w:rtl/>
        </w:rPr>
      </w:pPr>
      <w:r>
        <w:rPr>
          <w:rtl/>
        </w:rPr>
        <w:t>היו"ר</w:t>
      </w:r>
      <w:r>
        <w:rPr>
          <w:rFonts w:hint="cs"/>
          <w:rtl/>
        </w:rPr>
        <w:t xml:space="preserve"> ראובן ריבלין</w:t>
      </w:r>
      <w:r>
        <w:rPr>
          <w:rtl/>
        </w:rPr>
        <w:t>:</w:t>
      </w:r>
    </w:p>
    <w:p w14:paraId="5FA99E90" w14:textId="77777777" w:rsidR="00000000" w:rsidRDefault="005A3897">
      <w:pPr>
        <w:pStyle w:val="a0"/>
        <w:rPr>
          <w:rtl/>
        </w:rPr>
      </w:pPr>
    </w:p>
    <w:p w14:paraId="0934F3ED" w14:textId="77777777" w:rsidR="00000000" w:rsidRDefault="005A3897">
      <w:pPr>
        <w:pStyle w:val="a0"/>
        <w:rPr>
          <w:rFonts w:hint="cs"/>
          <w:rtl/>
        </w:rPr>
      </w:pPr>
      <w:r>
        <w:rPr>
          <w:rFonts w:hint="cs"/>
          <w:rtl/>
        </w:rPr>
        <w:t xml:space="preserve">חבר הכנסת בר-און מסיים את דבריו, לכן אל תפריעו לו. </w:t>
      </w:r>
    </w:p>
    <w:p w14:paraId="4F7E7701" w14:textId="77777777" w:rsidR="00000000" w:rsidRDefault="005A3897">
      <w:pPr>
        <w:pStyle w:val="a0"/>
        <w:rPr>
          <w:rtl/>
        </w:rPr>
      </w:pPr>
    </w:p>
    <w:p w14:paraId="41A84C23" w14:textId="77777777" w:rsidR="00000000" w:rsidRDefault="005A3897">
      <w:pPr>
        <w:pStyle w:val="-"/>
        <w:rPr>
          <w:rtl/>
        </w:rPr>
      </w:pPr>
      <w:bookmarkStart w:id="250" w:name="FS000001038T11_10_2004_20_14_13C"/>
      <w:bookmarkEnd w:id="250"/>
      <w:r>
        <w:rPr>
          <w:rtl/>
        </w:rPr>
        <w:t>רוני בר-און (הליכוד):</w:t>
      </w:r>
    </w:p>
    <w:p w14:paraId="707DAE55" w14:textId="77777777" w:rsidR="00000000" w:rsidRDefault="005A3897">
      <w:pPr>
        <w:pStyle w:val="a0"/>
        <w:rPr>
          <w:rtl/>
        </w:rPr>
      </w:pPr>
    </w:p>
    <w:p w14:paraId="2095E7FE" w14:textId="77777777" w:rsidR="00000000" w:rsidRDefault="005A3897">
      <w:pPr>
        <w:pStyle w:val="a0"/>
        <w:rPr>
          <w:rFonts w:hint="cs"/>
          <w:rtl/>
        </w:rPr>
      </w:pPr>
      <w:r>
        <w:rPr>
          <w:rFonts w:hint="cs"/>
          <w:rtl/>
        </w:rPr>
        <w:t>לחברים שלי אומר מה שאומר לא מעל דוכן הנאשמים. עשיתם התייעצ</w:t>
      </w:r>
      <w:r>
        <w:rPr>
          <w:rFonts w:hint="cs"/>
          <w:rtl/>
        </w:rPr>
        <w:t xml:space="preserve">ות, חתכתם את ההחלטה על חוד התער. באופן אישי, המחיר שתשלמו על ההצבעה שלכם היום </w:t>
      </w:r>
      <w:r>
        <w:rPr>
          <w:rFonts w:hint="eastAsia"/>
          <w:rtl/>
        </w:rPr>
        <w:t>–</w:t>
      </w:r>
      <w:r>
        <w:rPr>
          <w:rFonts w:hint="cs"/>
          <w:rtl/>
        </w:rPr>
        <w:t xml:space="preserve"> כולנו נשמח ממנו. רק באופן ציבורי, כאזרח המדינה - - -</w:t>
      </w:r>
    </w:p>
    <w:p w14:paraId="31F1D184" w14:textId="77777777" w:rsidR="00000000" w:rsidRDefault="005A3897">
      <w:pPr>
        <w:pStyle w:val="a0"/>
        <w:rPr>
          <w:rFonts w:hint="cs"/>
          <w:rtl/>
        </w:rPr>
      </w:pPr>
    </w:p>
    <w:p w14:paraId="24FF916B" w14:textId="77777777" w:rsidR="00000000" w:rsidRDefault="005A3897">
      <w:pPr>
        <w:pStyle w:val="af0"/>
        <w:rPr>
          <w:rtl/>
        </w:rPr>
      </w:pPr>
      <w:r>
        <w:rPr>
          <w:rFonts w:hint="eastAsia"/>
          <w:rtl/>
        </w:rPr>
        <w:t>אבשלום</w:t>
      </w:r>
      <w:r>
        <w:rPr>
          <w:rtl/>
        </w:rPr>
        <w:t xml:space="preserve"> וילן (יחד):</w:t>
      </w:r>
    </w:p>
    <w:p w14:paraId="7B7A6EE3" w14:textId="77777777" w:rsidR="00000000" w:rsidRDefault="005A3897">
      <w:pPr>
        <w:pStyle w:val="a0"/>
        <w:rPr>
          <w:rFonts w:hint="cs"/>
          <w:rtl/>
        </w:rPr>
      </w:pPr>
    </w:p>
    <w:p w14:paraId="22FD0370" w14:textId="77777777" w:rsidR="00000000" w:rsidRDefault="005A3897">
      <w:pPr>
        <w:pStyle w:val="a0"/>
        <w:rPr>
          <w:rFonts w:hint="cs"/>
          <w:rtl/>
        </w:rPr>
      </w:pPr>
      <w:r>
        <w:rPr>
          <w:rFonts w:hint="cs"/>
          <w:rtl/>
        </w:rPr>
        <w:t xml:space="preserve">תעשה סדר בליכוד. </w:t>
      </w:r>
    </w:p>
    <w:p w14:paraId="5F7994A9" w14:textId="77777777" w:rsidR="00000000" w:rsidRDefault="005A3897">
      <w:pPr>
        <w:pStyle w:val="a0"/>
        <w:rPr>
          <w:rFonts w:hint="cs"/>
          <w:rtl/>
        </w:rPr>
      </w:pPr>
    </w:p>
    <w:p w14:paraId="56490158" w14:textId="77777777" w:rsidR="00000000" w:rsidRDefault="005A3897">
      <w:pPr>
        <w:pStyle w:val="af1"/>
        <w:rPr>
          <w:rtl/>
        </w:rPr>
      </w:pPr>
      <w:r>
        <w:rPr>
          <w:rtl/>
        </w:rPr>
        <w:t>היו"ר</w:t>
      </w:r>
      <w:r>
        <w:rPr>
          <w:rFonts w:hint="cs"/>
          <w:rtl/>
        </w:rPr>
        <w:t xml:space="preserve"> ראובן ריבלין</w:t>
      </w:r>
      <w:r>
        <w:rPr>
          <w:rtl/>
        </w:rPr>
        <w:t>:</w:t>
      </w:r>
    </w:p>
    <w:p w14:paraId="49C560AA" w14:textId="77777777" w:rsidR="00000000" w:rsidRDefault="005A3897">
      <w:pPr>
        <w:pStyle w:val="a0"/>
        <w:rPr>
          <w:rtl/>
        </w:rPr>
      </w:pPr>
    </w:p>
    <w:p w14:paraId="341A2F7A" w14:textId="77777777" w:rsidR="00000000" w:rsidRDefault="005A3897">
      <w:pPr>
        <w:pStyle w:val="a0"/>
        <w:rPr>
          <w:rFonts w:hint="cs"/>
          <w:rtl/>
        </w:rPr>
      </w:pPr>
      <w:r>
        <w:rPr>
          <w:rFonts w:hint="cs"/>
          <w:rtl/>
        </w:rPr>
        <w:t xml:space="preserve">חבר הכנסת וילן, סדר ייעשה בבית קודם כול. </w:t>
      </w:r>
    </w:p>
    <w:p w14:paraId="6B9C2D5D" w14:textId="77777777" w:rsidR="00000000" w:rsidRDefault="005A3897">
      <w:pPr>
        <w:pStyle w:val="a0"/>
        <w:rPr>
          <w:rFonts w:hint="cs"/>
          <w:rtl/>
        </w:rPr>
      </w:pPr>
    </w:p>
    <w:p w14:paraId="61854504" w14:textId="77777777" w:rsidR="00000000" w:rsidRDefault="005A3897">
      <w:pPr>
        <w:pStyle w:val="af0"/>
        <w:rPr>
          <w:rtl/>
        </w:rPr>
      </w:pPr>
      <w:r>
        <w:rPr>
          <w:rFonts w:hint="eastAsia"/>
          <w:rtl/>
        </w:rPr>
        <w:t>אברהם</w:t>
      </w:r>
      <w:r>
        <w:rPr>
          <w:rtl/>
        </w:rPr>
        <w:t xml:space="preserve"> בייגה שוחט (ה</w:t>
      </w:r>
      <w:r>
        <w:rPr>
          <w:rtl/>
        </w:rPr>
        <w:t>עבודה-מימד):</w:t>
      </w:r>
    </w:p>
    <w:p w14:paraId="50B58A96" w14:textId="77777777" w:rsidR="00000000" w:rsidRDefault="005A3897">
      <w:pPr>
        <w:pStyle w:val="a0"/>
        <w:rPr>
          <w:rFonts w:hint="cs"/>
          <w:rtl/>
        </w:rPr>
      </w:pPr>
    </w:p>
    <w:p w14:paraId="5F92780E" w14:textId="77777777" w:rsidR="00000000" w:rsidRDefault="005A3897">
      <w:pPr>
        <w:pStyle w:val="a0"/>
        <w:rPr>
          <w:rFonts w:hint="cs"/>
          <w:rtl/>
        </w:rPr>
      </w:pPr>
      <w:r>
        <w:rPr>
          <w:rFonts w:hint="cs"/>
          <w:rtl/>
        </w:rPr>
        <w:t>אתה לא מבין שאתה במיעוט במפלגה שלך?</w:t>
      </w:r>
    </w:p>
    <w:p w14:paraId="11148994" w14:textId="77777777" w:rsidR="00000000" w:rsidRDefault="005A3897">
      <w:pPr>
        <w:pStyle w:val="a0"/>
        <w:rPr>
          <w:rFonts w:hint="cs"/>
          <w:rtl/>
        </w:rPr>
      </w:pPr>
    </w:p>
    <w:p w14:paraId="5BEEBA19" w14:textId="77777777" w:rsidR="00000000" w:rsidRDefault="005A3897">
      <w:pPr>
        <w:pStyle w:val="-"/>
        <w:rPr>
          <w:rtl/>
        </w:rPr>
      </w:pPr>
      <w:bookmarkStart w:id="251" w:name="FS000001038T11_10_2004_20_14_52C"/>
      <w:bookmarkEnd w:id="251"/>
      <w:r>
        <w:rPr>
          <w:rtl/>
        </w:rPr>
        <w:t>רוני בר-און (הליכוד):</w:t>
      </w:r>
    </w:p>
    <w:p w14:paraId="706627EC" w14:textId="77777777" w:rsidR="00000000" w:rsidRDefault="005A3897">
      <w:pPr>
        <w:pStyle w:val="a0"/>
        <w:rPr>
          <w:rtl/>
        </w:rPr>
      </w:pPr>
    </w:p>
    <w:p w14:paraId="1A167695" w14:textId="77777777" w:rsidR="00000000" w:rsidRDefault="005A3897">
      <w:pPr>
        <w:pStyle w:val="a0"/>
        <w:rPr>
          <w:rFonts w:hint="cs"/>
          <w:rtl/>
        </w:rPr>
      </w:pPr>
      <w:r>
        <w:rPr>
          <w:rFonts w:hint="cs"/>
          <w:rtl/>
        </w:rPr>
        <w:t xml:space="preserve">אני מציע לכם בפעם האחרונה לא להתאבד. תודה רבה. </w:t>
      </w:r>
    </w:p>
    <w:p w14:paraId="6ACFF0B1" w14:textId="77777777" w:rsidR="00000000" w:rsidRDefault="005A3897">
      <w:pPr>
        <w:pStyle w:val="a0"/>
        <w:rPr>
          <w:rFonts w:hint="cs"/>
          <w:rtl/>
        </w:rPr>
      </w:pPr>
    </w:p>
    <w:p w14:paraId="4651A9D7" w14:textId="77777777" w:rsidR="00000000" w:rsidRDefault="005A3897">
      <w:pPr>
        <w:pStyle w:val="af1"/>
        <w:rPr>
          <w:rtl/>
        </w:rPr>
      </w:pPr>
      <w:r>
        <w:rPr>
          <w:rtl/>
        </w:rPr>
        <w:t>היו"ר</w:t>
      </w:r>
      <w:r>
        <w:rPr>
          <w:rFonts w:hint="cs"/>
          <w:rtl/>
        </w:rPr>
        <w:t xml:space="preserve"> ראובן ריבלין</w:t>
      </w:r>
      <w:r>
        <w:rPr>
          <w:rtl/>
        </w:rPr>
        <w:t>:</w:t>
      </w:r>
    </w:p>
    <w:p w14:paraId="45ED7A8A" w14:textId="77777777" w:rsidR="00000000" w:rsidRDefault="005A3897">
      <w:pPr>
        <w:pStyle w:val="a0"/>
        <w:rPr>
          <w:rtl/>
        </w:rPr>
      </w:pPr>
    </w:p>
    <w:p w14:paraId="4282ED61" w14:textId="77777777" w:rsidR="00000000" w:rsidRDefault="005A3897">
      <w:pPr>
        <w:pStyle w:val="a0"/>
        <w:rPr>
          <w:rFonts w:hint="cs"/>
          <w:rtl/>
        </w:rPr>
      </w:pPr>
      <w:r>
        <w:rPr>
          <w:rFonts w:hint="cs"/>
          <w:rtl/>
        </w:rPr>
        <w:t xml:space="preserve">אני מאוד מודה ליושב-ראש ועדת הכנסת. </w:t>
      </w:r>
    </w:p>
    <w:p w14:paraId="33D975A2" w14:textId="77777777" w:rsidR="00000000" w:rsidRDefault="005A3897">
      <w:pPr>
        <w:pStyle w:val="a0"/>
        <w:rPr>
          <w:rFonts w:hint="cs"/>
          <w:rtl/>
        </w:rPr>
      </w:pPr>
    </w:p>
    <w:p w14:paraId="3882A80F" w14:textId="77777777" w:rsidR="00000000" w:rsidRDefault="005A3897">
      <w:pPr>
        <w:pStyle w:val="a0"/>
        <w:rPr>
          <w:rFonts w:hint="cs"/>
          <w:rtl/>
        </w:rPr>
      </w:pPr>
      <w:r>
        <w:rPr>
          <w:rFonts w:hint="cs"/>
          <w:rtl/>
        </w:rPr>
        <w:t>השר שטרית, השר המתאם בין הממשלה לכנסת, מבקש לסכם את הדיון לפני ההצבעה. רבו</w:t>
      </w:r>
      <w:r>
        <w:rPr>
          <w:rFonts w:hint="cs"/>
          <w:rtl/>
        </w:rPr>
        <w:t>תי חברי הכנסת, אנחנו מצביעים על הודעות הסיעות. כל סיעה שרוצה שיצביעו על הודעתה תגיש את הצעתה. עד עכשיו הגישו לי שמונה סיעות.</w:t>
      </w:r>
    </w:p>
    <w:p w14:paraId="077629FC" w14:textId="77777777" w:rsidR="00000000" w:rsidRDefault="005A3897">
      <w:pPr>
        <w:pStyle w:val="a0"/>
        <w:rPr>
          <w:rFonts w:hint="cs"/>
          <w:rtl/>
        </w:rPr>
      </w:pPr>
    </w:p>
    <w:p w14:paraId="5B35568D" w14:textId="77777777" w:rsidR="00000000" w:rsidRDefault="005A3897">
      <w:pPr>
        <w:pStyle w:val="a"/>
        <w:rPr>
          <w:rtl/>
        </w:rPr>
      </w:pPr>
      <w:bookmarkStart w:id="252" w:name="FS000000478T11_10_2004_20_15_23"/>
      <w:bookmarkStart w:id="253" w:name="_Toc91517685"/>
      <w:bookmarkEnd w:id="252"/>
      <w:r>
        <w:rPr>
          <w:rFonts w:hint="eastAsia"/>
          <w:rtl/>
        </w:rPr>
        <w:t>שר</w:t>
      </w:r>
      <w:r>
        <w:rPr>
          <w:rtl/>
        </w:rPr>
        <w:t xml:space="preserve"> התחבורה מאיר שטרית:</w:t>
      </w:r>
      <w:bookmarkEnd w:id="253"/>
    </w:p>
    <w:p w14:paraId="28464D4B" w14:textId="77777777" w:rsidR="00000000" w:rsidRDefault="005A3897">
      <w:pPr>
        <w:pStyle w:val="a0"/>
        <w:rPr>
          <w:rFonts w:hint="cs"/>
          <w:rtl/>
        </w:rPr>
      </w:pPr>
    </w:p>
    <w:p w14:paraId="2C100991" w14:textId="77777777" w:rsidR="00000000" w:rsidRDefault="005A3897">
      <w:pPr>
        <w:pStyle w:val="a0"/>
        <w:rPr>
          <w:rFonts w:hint="cs"/>
          <w:rtl/>
        </w:rPr>
      </w:pPr>
      <w:r>
        <w:rPr>
          <w:rFonts w:hint="cs"/>
          <w:rtl/>
        </w:rPr>
        <w:t xml:space="preserve">אדוני היושב-ראש, רבותי חברי הכנסת, האמת היא שגם לי קשה להבין את העמדה של חברי מהאופוזיציה </w:t>
      </w:r>
      <w:r>
        <w:rPr>
          <w:rFonts w:hint="eastAsia"/>
          <w:rtl/>
        </w:rPr>
        <w:t>–</w:t>
      </w:r>
      <w:r>
        <w:rPr>
          <w:rFonts w:hint="cs"/>
          <w:rtl/>
        </w:rPr>
        <w:t xml:space="preserve"> הצבעה נגד הודע</w:t>
      </w:r>
      <w:r>
        <w:rPr>
          <w:rFonts w:hint="cs"/>
          <w:rtl/>
        </w:rPr>
        <w:t xml:space="preserve">ת ראש הממשלה. </w:t>
      </w:r>
    </w:p>
    <w:p w14:paraId="7E4BD8E9" w14:textId="77777777" w:rsidR="00000000" w:rsidRDefault="005A3897">
      <w:pPr>
        <w:pStyle w:val="a0"/>
        <w:rPr>
          <w:rFonts w:hint="cs"/>
          <w:rtl/>
        </w:rPr>
      </w:pPr>
    </w:p>
    <w:p w14:paraId="3ECD6FA9" w14:textId="77777777" w:rsidR="00000000" w:rsidRDefault="005A3897">
      <w:pPr>
        <w:pStyle w:val="af0"/>
        <w:rPr>
          <w:rtl/>
        </w:rPr>
      </w:pPr>
      <w:r>
        <w:rPr>
          <w:rFonts w:hint="eastAsia"/>
          <w:rtl/>
        </w:rPr>
        <w:t>אבשלום</w:t>
      </w:r>
      <w:r>
        <w:rPr>
          <w:rtl/>
        </w:rPr>
        <w:t xml:space="preserve"> וילן (יחד):</w:t>
      </w:r>
    </w:p>
    <w:p w14:paraId="6A417A89" w14:textId="77777777" w:rsidR="00000000" w:rsidRDefault="005A3897">
      <w:pPr>
        <w:pStyle w:val="a0"/>
        <w:rPr>
          <w:rFonts w:hint="cs"/>
          <w:rtl/>
        </w:rPr>
      </w:pPr>
    </w:p>
    <w:p w14:paraId="6D06D94C" w14:textId="77777777" w:rsidR="00000000" w:rsidRDefault="005A3897">
      <w:pPr>
        <w:pStyle w:val="a0"/>
        <w:rPr>
          <w:rFonts w:hint="cs"/>
          <w:rtl/>
        </w:rPr>
      </w:pPr>
      <w:r>
        <w:rPr>
          <w:rFonts w:hint="cs"/>
          <w:rtl/>
        </w:rPr>
        <w:t xml:space="preserve">יש גבול - - - </w:t>
      </w:r>
    </w:p>
    <w:p w14:paraId="3ACB184B" w14:textId="77777777" w:rsidR="00000000" w:rsidRDefault="005A3897">
      <w:pPr>
        <w:pStyle w:val="a0"/>
        <w:rPr>
          <w:rFonts w:hint="cs"/>
          <w:rtl/>
        </w:rPr>
      </w:pPr>
    </w:p>
    <w:p w14:paraId="1C6FCD70" w14:textId="77777777" w:rsidR="00000000" w:rsidRDefault="005A3897">
      <w:pPr>
        <w:pStyle w:val="af1"/>
        <w:rPr>
          <w:rtl/>
        </w:rPr>
      </w:pPr>
      <w:r>
        <w:rPr>
          <w:rtl/>
        </w:rPr>
        <w:t>היו"ר</w:t>
      </w:r>
      <w:r>
        <w:rPr>
          <w:rFonts w:hint="cs"/>
          <w:rtl/>
        </w:rPr>
        <w:t xml:space="preserve"> ראובן ריבלין</w:t>
      </w:r>
      <w:r>
        <w:rPr>
          <w:rtl/>
        </w:rPr>
        <w:t>:</w:t>
      </w:r>
    </w:p>
    <w:p w14:paraId="08291383" w14:textId="77777777" w:rsidR="00000000" w:rsidRDefault="005A3897">
      <w:pPr>
        <w:pStyle w:val="a0"/>
        <w:rPr>
          <w:rtl/>
        </w:rPr>
      </w:pPr>
    </w:p>
    <w:p w14:paraId="2ADE498E" w14:textId="77777777" w:rsidR="00000000" w:rsidRDefault="005A3897">
      <w:pPr>
        <w:pStyle w:val="a0"/>
        <w:rPr>
          <w:rFonts w:hint="cs"/>
          <w:rtl/>
        </w:rPr>
      </w:pPr>
      <w:r>
        <w:rPr>
          <w:rFonts w:hint="cs"/>
          <w:rtl/>
        </w:rPr>
        <w:t xml:space="preserve">רבותי, הוא שמע את כל קריאות הביניים שקראתם לרוני בר-און. הוא יודע היטב. </w:t>
      </w:r>
    </w:p>
    <w:p w14:paraId="2CB89292" w14:textId="77777777" w:rsidR="00000000" w:rsidRDefault="005A3897">
      <w:pPr>
        <w:pStyle w:val="a0"/>
        <w:rPr>
          <w:rFonts w:hint="cs"/>
          <w:rtl/>
        </w:rPr>
      </w:pPr>
    </w:p>
    <w:p w14:paraId="3FDBB78B" w14:textId="77777777" w:rsidR="00000000" w:rsidRDefault="005A3897">
      <w:pPr>
        <w:pStyle w:val="-"/>
        <w:rPr>
          <w:rtl/>
        </w:rPr>
      </w:pPr>
      <w:bookmarkStart w:id="254" w:name="FS000000478T11_10_2004_20_15_50C"/>
      <w:bookmarkEnd w:id="254"/>
      <w:r>
        <w:rPr>
          <w:rtl/>
        </w:rPr>
        <w:t>שר התחבורה מאיר שטרית:</w:t>
      </w:r>
    </w:p>
    <w:p w14:paraId="6B1D146E" w14:textId="77777777" w:rsidR="00000000" w:rsidRDefault="005A3897">
      <w:pPr>
        <w:pStyle w:val="a0"/>
        <w:rPr>
          <w:rtl/>
        </w:rPr>
      </w:pPr>
    </w:p>
    <w:p w14:paraId="55A59DFF" w14:textId="77777777" w:rsidR="00000000" w:rsidRDefault="005A3897">
      <w:pPr>
        <w:pStyle w:val="a0"/>
        <w:rPr>
          <w:rFonts w:hint="cs"/>
          <w:rtl/>
        </w:rPr>
      </w:pPr>
      <w:r>
        <w:rPr>
          <w:rFonts w:hint="cs"/>
          <w:rtl/>
        </w:rPr>
        <w:t>אתה יודע, חבר הכנסת וקנין, אומרים שחברים יש תמיד במפלגה אחרת. אז אני פונה קודם אל חבר</w:t>
      </w:r>
      <w:r>
        <w:rPr>
          <w:rFonts w:hint="cs"/>
          <w:rtl/>
        </w:rPr>
        <w:t xml:space="preserve">י מהאופוזיציה: קשה לי להבין את העמדה שלכם, את ההצבעה נגד דברי ראש הממשלה. מה אמר ראש הממשלה בדבריו </w:t>
      </w:r>
      <w:r>
        <w:rPr>
          <w:rFonts w:hint="eastAsia"/>
          <w:rtl/>
        </w:rPr>
        <w:t>–</w:t>
      </w:r>
      <w:r>
        <w:rPr>
          <w:rFonts w:hint="cs"/>
          <w:rtl/>
        </w:rPr>
        <w:t xml:space="preserve"> וקראתי את הנאום שלו, אני מחזיק אותו כתוב </w:t>
      </w:r>
      <w:r>
        <w:rPr>
          <w:rFonts w:hint="eastAsia"/>
          <w:rtl/>
        </w:rPr>
        <w:t>–</w:t>
      </w:r>
      <w:r>
        <w:rPr>
          <w:rFonts w:hint="cs"/>
          <w:rtl/>
        </w:rPr>
        <w:t xml:space="preserve"> שאינו עולה בקנה אחד - - -</w:t>
      </w:r>
    </w:p>
    <w:p w14:paraId="4DAB17FA" w14:textId="77777777" w:rsidR="00000000" w:rsidRDefault="005A3897">
      <w:pPr>
        <w:pStyle w:val="a0"/>
        <w:rPr>
          <w:rFonts w:hint="cs"/>
          <w:rtl/>
        </w:rPr>
      </w:pPr>
    </w:p>
    <w:p w14:paraId="37C3B194" w14:textId="77777777" w:rsidR="00000000" w:rsidRDefault="005A3897">
      <w:pPr>
        <w:pStyle w:val="af0"/>
        <w:rPr>
          <w:rtl/>
        </w:rPr>
      </w:pPr>
      <w:r>
        <w:rPr>
          <w:rFonts w:hint="eastAsia"/>
          <w:rtl/>
        </w:rPr>
        <w:t>דליה</w:t>
      </w:r>
      <w:r>
        <w:rPr>
          <w:rtl/>
        </w:rPr>
        <w:t xml:space="preserve"> איציק (העבודה-מימד):</w:t>
      </w:r>
    </w:p>
    <w:p w14:paraId="698059D9" w14:textId="77777777" w:rsidR="00000000" w:rsidRDefault="005A3897">
      <w:pPr>
        <w:pStyle w:val="a0"/>
        <w:rPr>
          <w:rFonts w:hint="cs"/>
          <w:rtl/>
        </w:rPr>
      </w:pPr>
    </w:p>
    <w:p w14:paraId="7C03C6ED" w14:textId="77777777" w:rsidR="00000000" w:rsidRDefault="005A3897">
      <w:pPr>
        <w:pStyle w:val="a0"/>
        <w:rPr>
          <w:rFonts w:hint="cs"/>
          <w:rtl/>
        </w:rPr>
      </w:pPr>
      <w:r>
        <w:rPr>
          <w:rFonts w:hint="cs"/>
          <w:rtl/>
        </w:rPr>
        <w:t>למשל התוכנית הכלכלית.</w:t>
      </w:r>
    </w:p>
    <w:p w14:paraId="37F35DEC" w14:textId="77777777" w:rsidR="00000000" w:rsidRDefault="005A3897">
      <w:pPr>
        <w:pStyle w:val="a0"/>
        <w:rPr>
          <w:rFonts w:hint="cs"/>
          <w:rtl/>
        </w:rPr>
      </w:pPr>
    </w:p>
    <w:p w14:paraId="0E66E8E6" w14:textId="77777777" w:rsidR="00000000" w:rsidRDefault="005A3897">
      <w:pPr>
        <w:pStyle w:val="af1"/>
        <w:rPr>
          <w:rtl/>
        </w:rPr>
      </w:pPr>
      <w:bookmarkStart w:id="255" w:name="FS000000478T11_10_2004_20_32_54"/>
      <w:bookmarkEnd w:id="255"/>
      <w:r>
        <w:rPr>
          <w:rtl/>
        </w:rPr>
        <w:t>היו"ר ראובן ריבלין:</w:t>
      </w:r>
    </w:p>
    <w:p w14:paraId="1D0181F2" w14:textId="77777777" w:rsidR="00000000" w:rsidRDefault="005A3897">
      <w:pPr>
        <w:pStyle w:val="a0"/>
        <w:rPr>
          <w:rtl/>
        </w:rPr>
      </w:pPr>
    </w:p>
    <w:p w14:paraId="5DE2D1D7" w14:textId="77777777" w:rsidR="00000000" w:rsidRDefault="005A3897">
      <w:pPr>
        <w:pStyle w:val="a0"/>
        <w:rPr>
          <w:rFonts w:hint="cs"/>
          <w:rtl/>
        </w:rPr>
      </w:pPr>
      <w:r>
        <w:rPr>
          <w:rFonts w:hint="cs"/>
          <w:rtl/>
        </w:rPr>
        <w:t>חברת הכנסת איצ</w:t>
      </w:r>
      <w:r>
        <w:rPr>
          <w:rFonts w:hint="cs"/>
          <w:rtl/>
        </w:rPr>
        <w:t>יק, לקרוא קריאות ביניים רק בישיבה. אני מבקש משר הביטחון לשעבר לאפשר לו להמשיך.</w:t>
      </w:r>
    </w:p>
    <w:p w14:paraId="61991665" w14:textId="77777777" w:rsidR="00000000" w:rsidRDefault="005A3897">
      <w:pPr>
        <w:pStyle w:val="a0"/>
        <w:ind w:firstLine="0"/>
        <w:rPr>
          <w:rFonts w:hint="cs"/>
          <w:rtl/>
        </w:rPr>
      </w:pPr>
    </w:p>
    <w:p w14:paraId="48FD131B" w14:textId="77777777" w:rsidR="00000000" w:rsidRDefault="005A3897">
      <w:pPr>
        <w:pStyle w:val="-"/>
        <w:rPr>
          <w:rtl/>
        </w:rPr>
      </w:pPr>
      <w:bookmarkStart w:id="256" w:name="FS000000478T11_10_2004_20_34_21C"/>
      <w:bookmarkEnd w:id="256"/>
      <w:r>
        <w:rPr>
          <w:rtl/>
        </w:rPr>
        <w:t>שר התחבורה מאיר שטרית:</w:t>
      </w:r>
    </w:p>
    <w:p w14:paraId="2FD2DAA9" w14:textId="77777777" w:rsidR="00000000" w:rsidRDefault="005A3897">
      <w:pPr>
        <w:pStyle w:val="a0"/>
        <w:rPr>
          <w:rtl/>
        </w:rPr>
      </w:pPr>
    </w:p>
    <w:p w14:paraId="471B55CB" w14:textId="77777777" w:rsidR="00000000" w:rsidRDefault="005A3897">
      <w:pPr>
        <w:pStyle w:val="a0"/>
        <w:rPr>
          <w:rFonts w:hint="cs"/>
          <w:rtl/>
        </w:rPr>
      </w:pPr>
      <w:r>
        <w:rPr>
          <w:rFonts w:hint="cs"/>
          <w:rtl/>
        </w:rPr>
        <w:t>בייגה, האם ראש הממשלה לא דייק כשאמר שנעשה שינוי מהותי, דרסטי, בכלכלה הישראלית? הוא דייק, ואתה יודע את זה כמוני. בייגה, אתה צריך לדעת את זה.</w:t>
      </w:r>
    </w:p>
    <w:p w14:paraId="7EB722C3" w14:textId="77777777" w:rsidR="00000000" w:rsidRDefault="005A3897">
      <w:pPr>
        <w:pStyle w:val="a0"/>
        <w:rPr>
          <w:rFonts w:hint="cs"/>
          <w:rtl/>
        </w:rPr>
      </w:pPr>
    </w:p>
    <w:p w14:paraId="52BD80C2" w14:textId="77777777" w:rsidR="00000000" w:rsidRDefault="005A3897">
      <w:pPr>
        <w:pStyle w:val="af0"/>
        <w:rPr>
          <w:rtl/>
        </w:rPr>
      </w:pPr>
      <w:r>
        <w:rPr>
          <w:rFonts w:hint="eastAsia"/>
          <w:rtl/>
        </w:rPr>
        <w:t>קולט</w:t>
      </w:r>
      <w:r>
        <w:rPr>
          <w:rtl/>
        </w:rPr>
        <w:t xml:space="preserve"> אביטל </w:t>
      </w:r>
      <w:r>
        <w:rPr>
          <w:rtl/>
        </w:rPr>
        <w:t>(העבודה-מימד):</w:t>
      </w:r>
    </w:p>
    <w:p w14:paraId="4B017E4C" w14:textId="77777777" w:rsidR="00000000" w:rsidRDefault="005A3897">
      <w:pPr>
        <w:pStyle w:val="a0"/>
        <w:rPr>
          <w:rFonts w:hint="cs"/>
          <w:rtl/>
        </w:rPr>
      </w:pPr>
    </w:p>
    <w:p w14:paraId="13571210" w14:textId="77777777" w:rsidR="00000000" w:rsidRDefault="005A3897">
      <w:pPr>
        <w:pStyle w:val="a0"/>
        <w:rPr>
          <w:rFonts w:hint="cs"/>
          <w:rtl/>
        </w:rPr>
      </w:pPr>
      <w:r>
        <w:rPr>
          <w:rFonts w:hint="cs"/>
          <w:rtl/>
        </w:rPr>
        <w:t>איזו צמיחה?</w:t>
      </w:r>
    </w:p>
    <w:p w14:paraId="0E5CAB3C" w14:textId="77777777" w:rsidR="00000000" w:rsidRDefault="005A3897">
      <w:pPr>
        <w:pStyle w:val="a0"/>
        <w:ind w:firstLine="0"/>
        <w:rPr>
          <w:rFonts w:hint="cs"/>
          <w:rtl/>
        </w:rPr>
      </w:pPr>
    </w:p>
    <w:p w14:paraId="1421D1D9" w14:textId="77777777" w:rsidR="00000000" w:rsidRDefault="005A3897">
      <w:pPr>
        <w:pStyle w:val="-"/>
        <w:rPr>
          <w:rtl/>
        </w:rPr>
      </w:pPr>
      <w:bookmarkStart w:id="257" w:name="FS000000478T11_10_2004_20_36_02C"/>
      <w:bookmarkEnd w:id="257"/>
      <w:r>
        <w:rPr>
          <w:rtl/>
        </w:rPr>
        <w:t>שר התחבורה מאיר שטרית:</w:t>
      </w:r>
    </w:p>
    <w:p w14:paraId="707C3C62" w14:textId="77777777" w:rsidR="00000000" w:rsidRDefault="005A3897">
      <w:pPr>
        <w:pStyle w:val="a0"/>
        <w:rPr>
          <w:rtl/>
        </w:rPr>
      </w:pPr>
    </w:p>
    <w:p w14:paraId="69257189" w14:textId="77777777" w:rsidR="00000000" w:rsidRDefault="005A3897">
      <w:pPr>
        <w:pStyle w:val="a0"/>
        <w:rPr>
          <w:rFonts w:hint="cs"/>
          <w:rtl/>
        </w:rPr>
      </w:pPr>
      <w:r>
        <w:rPr>
          <w:rFonts w:hint="cs"/>
          <w:rtl/>
        </w:rPr>
        <w:t>שנתיים היינו בשקיעה כלכלית, של צמיחה שלילית לנפש, שמשתנה בשנה אחת, ב-2003, לצמיחה חיובית של 1.3%, ובשנה הזאת יש צמיחה של 4%. זה בעינייך שום דבר. אז למה זה לא קרה אצלכם? נכון, ראש הממשלה לא הכחיש ואמר, שכ</w:t>
      </w:r>
      <w:r>
        <w:rPr>
          <w:rFonts w:hint="cs"/>
          <w:rtl/>
        </w:rPr>
        <w:t>די להשיג את זה צריך היה לעשות שינויים מבניים ושינויים מאוד קשים, שפגעו באוכלוסיות חלשות. הוא לא הסתיר את זה.</w:t>
      </w:r>
    </w:p>
    <w:p w14:paraId="5C819160" w14:textId="77777777" w:rsidR="00000000" w:rsidRDefault="005A3897">
      <w:pPr>
        <w:pStyle w:val="a0"/>
        <w:ind w:firstLine="0"/>
        <w:rPr>
          <w:rFonts w:hint="cs"/>
          <w:rtl/>
        </w:rPr>
      </w:pPr>
    </w:p>
    <w:p w14:paraId="71B2EC55" w14:textId="77777777" w:rsidR="00000000" w:rsidRDefault="005A3897">
      <w:pPr>
        <w:pStyle w:val="af0"/>
        <w:rPr>
          <w:rtl/>
        </w:rPr>
      </w:pPr>
      <w:r>
        <w:rPr>
          <w:rFonts w:hint="eastAsia"/>
          <w:rtl/>
        </w:rPr>
        <w:t>יצחק</w:t>
      </w:r>
      <w:r>
        <w:rPr>
          <w:rtl/>
        </w:rPr>
        <w:t xml:space="preserve"> כהן (ש"ס):</w:t>
      </w:r>
    </w:p>
    <w:p w14:paraId="78217E9F" w14:textId="77777777" w:rsidR="00000000" w:rsidRDefault="005A3897">
      <w:pPr>
        <w:pStyle w:val="a0"/>
        <w:rPr>
          <w:rFonts w:hint="cs"/>
          <w:rtl/>
        </w:rPr>
      </w:pPr>
    </w:p>
    <w:p w14:paraId="3803A2CE" w14:textId="77777777" w:rsidR="00000000" w:rsidRDefault="005A3897">
      <w:pPr>
        <w:pStyle w:val="a0"/>
        <w:rPr>
          <w:rFonts w:hint="cs"/>
          <w:rtl/>
        </w:rPr>
      </w:pPr>
      <w:r>
        <w:rPr>
          <w:rFonts w:hint="cs"/>
          <w:rtl/>
        </w:rPr>
        <w:t>מאיר, מיליון איש. 600,000 ילדים. גם ביבנה מחפשים בפחי אשפה.</w:t>
      </w:r>
    </w:p>
    <w:p w14:paraId="7E899B37" w14:textId="77777777" w:rsidR="00000000" w:rsidRDefault="005A3897">
      <w:pPr>
        <w:pStyle w:val="a0"/>
        <w:ind w:firstLine="0"/>
        <w:rPr>
          <w:rFonts w:hint="cs"/>
          <w:rtl/>
        </w:rPr>
      </w:pPr>
    </w:p>
    <w:p w14:paraId="001479C8" w14:textId="77777777" w:rsidR="00000000" w:rsidRDefault="005A3897">
      <w:pPr>
        <w:pStyle w:val="-"/>
        <w:rPr>
          <w:rtl/>
        </w:rPr>
      </w:pPr>
      <w:bookmarkStart w:id="258" w:name="FS000000478T11_10_2004_20_37_09C"/>
      <w:bookmarkEnd w:id="258"/>
      <w:r>
        <w:rPr>
          <w:rFonts w:hint="eastAsia"/>
          <w:rtl/>
        </w:rPr>
        <w:t>שר</w:t>
      </w:r>
      <w:r>
        <w:rPr>
          <w:rtl/>
        </w:rPr>
        <w:t xml:space="preserve"> התחבורה מאיר שטרית:</w:t>
      </w:r>
    </w:p>
    <w:p w14:paraId="2C90973E" w14:textId="77777777" w:rsidR="00000000" w:rsidRDefault="005A3897">
      <w:pPr>
        <w:pStyle w:val="a0"/>
        <w:rPr>
          <w:rFonts w:hint="cs"/>
          <w:rtl/>
        </w:rPr>
      </w:pPr>
    </w:p>
    <w:p w14:paraId="4206F819" w14:textId="77777777" w:rsidR="00000000" w:rsidRDefault="005A3897">
      <w:pPr>
        <w:pStyle w:val="a0"/>
        <w:rPr>
          <w:rFonts w:hint="cs"/>
          <w:rtl/>
        </w:rPr>
      </w:pPr>
      <w:r>
        <w:rPr>
          <w:rFonts w:hint="cs"/>
          <w:rtl/>
        </w:rPr>
        <w:t>חבר הכנסת יצחק כהן, אף אחד לא מחפש ביבנה אוכ</w:t>
      </w:r>
      <w:r>
        <w:rPr>
          <w:rFonts w:hint="cs"/>
          <w:rtl/>
        </w:rPr>
        <w:t>ל בזבל. אצלנו אוכלים הכול, אין אוכל בזבל. אסור לזרוק אוכל לזבל. על מה אתה מדבר? מיליון איש מחפשים בזבל? אתה מגזים, יצחק. אל תקנה את התמונות של העיתונים. על-פי מה? על-פי סקר שעשו בקרב 1,000 איש? אני חי בתוך עמי ורואה את האנשים ורואה את ההגזמה. יצחק כהן, בוא</w:t>
      </w:r>
      <w:r>
        <w:rPr>
          <w:rFonts w:hint="cs"/>
          <w:rtl/>
        </w:rPr>
        <w:t xml:space="preserve"> נודה על האמת: אין אדם בארץ, אין אדם אחד בארץ שאין לו מקור הכנסה. אין. כל אדם יש לו מקור הכנסה כלשהו.</w:t>
      </w:r>
    </w:p>
    <w:p w14:paraId="20689EA4" w14:textId="77777777" w:rsidR="00000000" w:rsidRDefault="005A3897">
      <w:pPr>
        <w:pStyle w:val="a0"/>
        <w:ind w:firstLine="0"/>
        <w:rPr>
          <w:rFonts w:hint="cs"/>
          <w:rtl/>
        </w:rPr>
      </w:pPr>
    </w:p>
    <w:p w14:paraId="689ABEF6" w14:textId="77777777" w:rsidR="00000000" w:rsidRDefault="005A3897">
      <w:pPr>
        <w:pStyle w:val="af0"/>
        <w:rPr>
          <w:rtl/>
        </w:rPr>
      </w:pPr>
      <w:r>
        <w:rPr>
          <w:rFonts w:hint="eastAsia"/>
          <w:rtl/>
        </w:rPr>
        <w:t>יצחק</w:t>
      </w:r>
      <w:r>
        <w:rPr>
          <w:rtl/>
        </w:rPr>
        <w:t xml:space="preserve"> כהן (ש"ס):</w:t>
      </w:r>
    </w:p>
    <w:p w14:paraId="139CC4DA" w14:textId="77777777" w:rsidR="00000000" w:rsidRDefault="005A3897">
      <w:pPr>
        <w:pStyle w:val="a0"/>
        <w:rPr>
          <w:rFonts w:hint="cs"/>
          <w:rtl/>
        </w:rPr>
      </w:pPr>
    </w:p>
    <w:p w14:paraId="00389EBD" w14:textId="77777777" w:rsidR="00000000" w:rsidRDefault="005A3897">
      <w:pPr>
        <w:pStyle w:val="a0"/>
        <w:rPr>
          <w:rFonts w:hint="cs"/>
          <w:rtl/>
        </w:rPr>
      </w:pPr>
      <w:r>
        <w:rPr>
          <w:rFonts w:hint="cs"/>
          <w:rtl/>
        </w:rPr>
        <w:t>זה שקר.</w:t>
      </w:r>
    </w:p>
    <w:p w14:paraId="172E6D56" w14:textId="77777777" w:rsidR="00000000" w:rsidRDefault="005A3897">
      <w:pPr>
        <w:pStyle w:val="a0"/>
        <w:ind w:firstLine="0"/>
        <w:rPr>
          <w:rFonts w:hint="cs"/>
          <w:rtl/>
        </w:rPr>
      </w:pPr>
    </w:p>
    <w:p w14:paraId="6B254A51" w14:textId="77777777" w:rsidR="00000000" w:rsidRDefault="005A3897">
      <w:pPr>
        <w:pStyle w:val="-"/>
        <w:rPr>
          <w:rtl/>
        </w:rPr>
      </w:pPr>
      <w:bookmarkStart w:id="259" w:name="FS000000478T11_10_2004_20_39_08C"/>
      <w:bookmarkEnd w:id="259"/>
      <w:r>
        <w:rPr>
          <w:rtl/>
        </w:rPr>
        <w:t>שר התחבורה מאיר שטרית:</w:t>
      </w:r>
    </w:p>
    <w:p w14:paraId="10A0F7FA" w14:textId="77777777" w:rsidR="00000000" w:rsidRDefault="005A3897">
      <w:pPr>
        <w:pStyle w:val="a0"/>
        <w:rPr>
          <w:rtl/>
        </w:rPr>
      </w:pPr>
    </w:p>
    <w:p w14:paraId="0A55E2C1" w14:textId="77777777" w:rsidR="00000000" w:rsidRDefault="005A3897">
      <w:pPr>
        <w:pStyle w:val="a0"/>
        <w:rPr>
          <w:rFonts w:hint="cs"/>
          <w:rtl/>
        </w:rPr>
      </w:pPr>
      <w:r>
        <w:rPr>
          <w:rFonts w:hint="cs"/>
          <w:rtl/>
        </w:rPr>
        <w:t>אם אין לו קצבת הכנסה, יש לו הבטחת הכנסה. אם אין לו הבטחת הכנסה, יש לו קצבת אבטלה. יצחק, תאמין לי. תבדוק</w:t>
      </w:r>
      <w:r>
        <w:rPr>
          <w:rFonts w:hint="cs"/>
          <w:rtl/>
        </w:rPr>
        <w:t xml:space="preserve"> פעם את הנתונים של הביטוח הלאומי, לא שלי, ותראה.</w:t>
      </w:r>
    </w:p>
    <w:p w14:paraId="1BE8AAAE" w14:textId="77777777" w:rsidR="00000000" w:rsidRDefault="005A3897">
      <w:pPr>
        <w:pStyle w:val="a0"/>
        <w:ind w:firstLine="0"/>
        <w:rPr>
          <w:rFonts w:hint="cs"/>
          <w:rtl/>
        </w:rPr>
      </w:pPr>
    </w:p>
    <w:p w14:paraId="47E8A143" w14:textId="77777777" w:rsidR="00000000" w:rsidRDefault="005A3897">
      <w:pPr>
        <w:pStyle w:val="af1"/>
        <w:rPr>
          <w:rtl/>
        </w:rPr>
      </w:pPr>
      <w:r>
        <w:rPr>
          <w:rtl/>
        </w:rPr>
        <w:t>היו"ר ראובן ריבלין:</w:t>
      </w:r>
    </w:p>
    <w:p w14:paraId="427F6F31" w14:textId="77777777" w:rsidR="00000000" w:rsidRDefault="005A3897">
      <w:pPr>
        <w:pStyle w:val="a0"/>
        <w:rPr>
          <w:rtl/>
        </w:rPr>
      </w:pPr>
    </w:p>
    <w:p w14:paraId="2DD97B33" w14:textId="77777777" w:rsidR="00000000" w:rsidRDefault="005A3897">
      <w:pPr>
        <w:pStyle w:val="a0"/>
        <w:rPr>
          <w:rFonts w:hint="cs"/>
          <w:rtl/>
        </w:rPr>
      </w:pPr>
      <w:r>
        <w:rPr>
          <w:rFonts w:hint="cs"/>
          <w:rtl/>
        </w:rPr>
        <w:t>חבר הכנסת יצחק כהן.</w:t>
      </w:r>
    </w:p>
    <w:p w14:paraId="0B58298C" w14:textId="77777777" w:rsidR="00000000" w:rsidRDefault="005A3897">
      <w:pPr>
        <w:pStyle w:val="a0"/>
        <w:ind w:firstLine="0"/>
        <w:rPr>
          <w:rFonts w:hint="cs"/>
          <w:rtl/>
        </w:rPr>
      </w:pPr>
    </w:p>
    <w:p w14:paraId="503EA76A" w14:textId="77777777" w:rsidR="00000000" w:rsidRDefault="005A3897">
      <w:pPr>
        <w:pStyle w:val="-"/>
        <w:rPr>
          <w:rtl/>
        </w:rPr>
      </w:pPr>
      <w:bookmarkStart w:id="260" w:name="FS000000478T11_10_2004_20_40_11C"/>
      <w:bookmarkEnd w:id="260"/>
      <w:r>
        <w:rPr>
          <w:rtl/>
        </w:rPr>
        <w:t>שר התחבורה מאיר שטרית:</w:t>
      </w:r>
    </w:p>
    <w:p w14:paraId="0EA97942" w14:textId="77777777" w:rsidR="00000000" w:rsidRDefault="005A3897">
      <w:pPr>
        <w:pStyle w:val="a0"/>
        <w:rPr>
          <w:rtl/>
        </w:rPr>
      </w:pPr>
    </w:p>
    <w:p w14:paraId="169D9419" w14:textId="77777777" w:rsidR="00000000" w:rsidRDefault="005A3897">
      <w:pPr>
        <w:pStyle w:val="a0"/>
        <w:rPr>
          <w:rFonts w:hint="cs"/>
          <w:rtl/>
        </w:rPr>
      </w:pPr>
      <w:r>
        <w:rPr>
          <w:rFonts w:hint="cs"/>
          <w:rtl/>
        </w:rPr>
        <w:t>גם ראש הממשלה אינו מתכחש לעובדה, והוא לא התכחש, שהתוכנית הכלכלית אכן נאלצה לעשות צעדים מאוד-מאוד לא פופולריים, שיש בהם פגיעה מסוימת, אבל, רב</w:t>
      </w:r>
      <w:r>
        <w:rPr>
          <w:rFonts w:hint="cs"/>
          <w:rtl/>
        </w:rPr>
        <w:t xml:space="preserve">ותי, גם כשמישהו חולה ועושים לחולה הזה ניתוח, הניתוח לא נעים, כואב, התרופות לא נעימות, אבל בסופו של דבר החולה מבריא והוא יוצא מזה. </w:t>
      </w:r>
    </w:p>
    <w:p w14:paraId="3647429F" w14:textId="77777777" w:rsidR="00000000" w:rsidRDefault="005A3897">
      <w:pPr>
        <w:pStyle w:val="a0"/>
        <w:rPr>
          <w:rFonts w:hint="cs"/>
          <w:rtl/>
        </w:rPr>
      </w:pPr>
    </w:p>
    <w:p w14:paraId="66D3A8CC" w14:textId="77777777" w:rsidR="00000000" w:rsidRDefault="005A3897">
      <w:pPr>
        <w:pStyle w:val="a0"/>
        <w:rPr>
          <w:rFonts w:hint="cs"/>
          <w:rtl/>
        </w:rPr>
      </w:pPr>
      <w:r>
        <w:rPr>
          <w:rFonts w:hint="cs"/>
          <w:rtl/>
        </w:rPr>
        <w:t>עכשיו אני אשאל אותך, בייגה: מה הדבר המרכזי, ותמחק את העניין הכלכלי, שעומד היום על הפרק בפני הכנסת ובפני המדינה? תוכנית ההינת</w:t>
      </w:r>
      <w:r>
        <w:rPr>
          <w:rFonts w:hint="cs"/>
          <w:rtl/>
        </w:rPr>
        <w:t>קות. אז מה? נגיד שלא מצאו חן בעיניך כמה דברים שאמר ראש הממשלה מבחינה כלכלית, אז זו בשבילך סיבה מספיק טובה להגיד: אני את הדבר המרכזי שם בצד ולא מצביע בשביל זה, ואולי מסכן את ההחלטה?</w:t>
      </w:r>
    </w:p>
    <w:p w14:paraId="60FF8E8C" w14:textId="77777777" w:rsidR="00000000" w:rsidRDefault="005A3897">
      <w:pPr>
        <w:pStyle w:val="a0"/>
        <w:rPr>
          <w:rFonts w:hint="cs"/>
          <w:rtl/>
        </w:rPr>
      </w:pPr>
    </w:p>
    <w:p w14:paraId="470C750A" w14:textId="77777777" w:rsidR="00000000" w:rsidRDefault="005A3897">
      <w:pPr>
        <w:pStyle w:val="af0"/>
        <w:rPr>
          <w:rtl/>
        </w:rPr>
      </w:pPr>
      <w:r>
        <w:rPr>
          <w:rtl/>
        </w:rPr>
        <w:t>אברהם בייגה שוחט (העבודה-מימד):</w:t>
      </w:r>
    </w:p>
    <w:p w14:paraId="43F2D4DA" w14:textId="77777777" w:rsidR="00000000" w:rsidRDefault="005A3897">
      <w:pPr>
        <w:pStyle w:val="a0"/>
        <w:rPr>
          <w:rtl/>
        </w:rPr>
      </w:pPr>
    </w:p>
    <w:p w14:paraId="55DC8F54" w14:textId="77777777" w:rsidR="00000000" w:rsidRDefault="005A3897">
      <w:pPr>
        <w:pStyle w:val="a0"/>
        <w:rPr>
          <w:rFonts w:hint="cs"/>
          <w:rtl/>
        </w:rPr>
      </w:pPr>
      <w:r>
        <w:rPr>
          <w:rFonts w:hint="cs"/>
          <w:rtl/>
        </w:rPr>
        <w:t>אני לא מסכן כלום.</w:t>
      </w:r>
    </w:p>
    <w:p w14:paraId="09736515" w14:textId="77777777" w:rsidR="00000000" w:rsidRDefault="005A3897">
      <w:pPr>
        <w:pStyle w:val="a0"/>
        <w:rPr>
          <w:rFonts w:hint="cs"/>
          <w:rtl/>
        </w:rPr>
      </w:pPr>
    </w:p>
    <w:p w14:paraId="2AF988C2" w14:textId="77777777" w:rsidR="00000000" w:rsidRDefault="005A3897">
      <w:pPr>
        <w:pStyle w:val="-"/>
        <w:rPr>
          <w:rtl/>
        </w:rPr>
      </w:pPr>
      <w:bookmarkStart w:id="261" w:name="FS000000478T11_10_2004_20_43_06C"/>
      <w:bookmarkStart w:id="262" w:name="FS000000478T11_10_2004_20_43_15C"/>
      <w:bookmarkEnd w:id="261"/>
      <w:bookmarkEnd w:id="262"/>
      <w:r>
        <w:rPr>
          <w:rtl/>
        </w:rPr>
        <w:t>שר התחבורה מאיר שטרית:</w:t>
      </w:r>
    </w:p>
    <w:p w14:paraId="420041CF" w14:textId="77777777" w:rsidR="00000000" w:rsidRDefault="005A3897">
      <w:pPr>
        <w:pStyle w:val="a0"/>
        <w:rPr>
          <w:rtl/>
        </w:rPr>
      </w:pPr>
    </w:p>
    <w:p w14:paraId="1EE9790B" w14:textId="77777777" w:rsidR="00000000" w:rsidRDefault="005A3897">
      <w:pPr>
        <w:pStyle w:val="a0"/>
        <w:rPr>
          <w:rFonts w:hint="cs"/>
          <w:rtl/>
        </w:rPr>
      </w:pPr>
      <w:r>
        <w:rPr>
          <w:rFonts w:hint="cs"/>
          <w:rtl/>
        </w:rPr>
        <w:t>אני אומר לך שאתה מסכן.</w:t>
      </w:r>
    </w:p>
    <w:p w14:paraId="7DD56279" w14:textId="77777777" w:rsidR="00000000" w:rsidRDefault="005A3897">
      <w:pPr>
        <w:pStyle w:val="a0"/>
        <w:rPr>
          <w:rtl/>
        </w:rPr>
      </w:pPr>
    </w:p>
    <w:p w14:paraId="7E2FC718" w14:textId="77777777" w:rsidR="00000000" w:rsidRDefault="005A3897">
      <w:pPr>
        <w:pStyle w:val="af0"/>
        <w:rPr>
          <w:rtl/>
        </w:rPr>
      </w:pPr>
      <w:r>
        <w:rPr>
          <w:rFonts w:hint="eastAsia"/>
          <w:rtl/>
        </w:rPr>
        <w:t>אבשלום</w:t>
      </w:r>
      <w:r>
        <w:rPr>
          <w:rtl/>
        </w:rPr>
        <w:t xml:space="preserve"> וילן (יחד):</w:t>
      </w:r>
    </w:p>
    <w:p w14:paraId="09F5EFC3" w14:textId="77777777" w:rsidR="00000000" w:rsidRDefault="005A3897">
      <w:pPr>
        <w:pStyle w:val="a0"/>
        <w:rPr>
          <w:rFonts w:hint="cs"/>
          <w:rtl/>
        </w:rPr>
      </w:pPr>
    </w:p>
    <w:p w14:paraId="3AFBD20C" w14:textId="77777777" w:rsidR="00000000" w:rsidRDefault="005A3897">
      <w:pPr>
        <w:pStyle w:val="a0"/>
        <w:ind w:left="719" w:firstLine="0"/>
        <w:rPr>
          <w:rFonts w:hint="cs"/>
          <w:rtl/>
        </w:rPr>
      </w:pPr>
      <w:r>
        <w:rPr>
          <w:rFonts w:hint="cs"/>
          <w:rtl/>
        </w:rPr>
        <w:t>- - -</w:t>
      </w:r>
    </w:p>
    <w:p w14:paraId="69B5F7C4" w14:textId="77777777" w:rsidR="00000000" w:rsidRDefault="005A3897">
      <w:pPr>
        <w:pStyle w:val="a0"/>
        <w:rPr>
          <w:rFonts w:hint="cs"/>
          <w:rtl/>
        </w:rPr>
      </w:pPr>
    </w:p>
    <w:p w14:paraId="04EEF924" w14:textId="77777777" w:rsidR="00000000" w:rsidRDefault="005A3897">
      <w:pPr>
        <w:pStyle w:val="a"/>
        <w:rPr>
          <w:rtl/>
        </w:rPr>
      </w:pPr>
      <w:bookmarkStart w:id="263" w:name="FS000000478T11_10_2004_20_19_25"/>
      <w:bookmarkStart w:id="264" w:name="_Toc91517686"/>
      <w:bookmarkEnd w:id="263"/>
      <w:r>
        <w:rPr>
          <w:rFonts w:hint="eastAsia"/>
          <w:rtl/>
        </w:rPr>
        <w:t>שר</w:t>
      </w:r>
      <w:r>
        <w:rPr>
          <w:rtl/>
        </w:rPr>
        <w:t xml:space="preserve"> התחבורה מאיר שטרית:</w:t>
      </w:r>
      <w:bookmarkEnd w:id="264"/>
    </w:p>
    <w:p w14:paraId="5ED892DF" w14:textId="77777777" w:rsidR="00000000" w:rsidRDefault="005A3897">
      <w:pPr>
        <w:pStyle w:val="a0"/>
        <w:rPr>
          <w:rFonts w:hint="cs"/>
          <w:rtl/>
        </w:rPr>
      </w:pPr>
    </w:p>
    <w:p w14:paraId="35876914" w14:textId="77777777" w:rsidR="00000000" w:rsidRDefault="005A3897">
      <w:pPr>
        <w:pStyle w:val="a0"/>
        <w:rPr>
          <w:rFonts w:hint="cs"/>
          <w:rtl/>
        </w:rPr>
      </w:pPr>
      <w:r>
        <w:rPr>
          <w:rFonts w:hint="cs"/>
          <w:rtl/>
        </w:rPr>
        <w:t>חבר הכנסת שוחט, בוא נחשוב על תסריט דמיוני - - -</w:t>
      </w:r>
    </w:p>
    <w:p w14:paraId="26D6E59B" w14:textId="77777777" w:rsidR="00000000" w:rsidRDefault="005A3897">
      <w:pPr>
        <w:pStyle w:val="a0"/>
        <w:ind w:firstLine="0"/>
        <w:rPr>
          <w:rFonts w:hint="cs"/>
          <w:rtl/>
        </w:rPr>
      </w:pPr>
    </w:p>
    <w:p w14:paraId="1D332DC6" w14:textId="77777777" w:rsidR="00000000" w:rsidRDefault="005A3897">
      <w:pPr>
        <w:pStyle w:val="af1"/>
        <w:rPr>
          <w:rtl/>
        </w:rPr>
      </w:pPr>
      <w:r>
        <w:rPr>
          <w:rtl/>
        </w:rPr>
        <w:t>היו"ר ראובן ריבלין:</w:t>
      </w:r>
    </w:p>
    <w:p w14:paraId="4F6FBCD3" w14:textId="77777777" w:rsidR="00000000" w:rsidRDefault="005A3897">
      <w:pPr>
        <w:pStyle w:val="a0"/>
        <w:rPr>
          <w:rtl/>
        </w:rPr>
      </w:pPr>
    </w:p>
    <w:p w14:paraId="0CABD7D4" w14:textId="77777777" w:rsidR="00000000" w:rsidRDefault="005A3897">
      <w:pPr>
        <w:pStyle w:val="a0"/>
        <w:rPr>
          <w:rFonts w:hint="cs"/>
          <w:rtl/>
        </w:rPr>
      </w:pPr>
      <w:r>
        <w:rPr>
          <w:rFonts w:hint="cs"/>
          <w:rtl/>
        </w:rPr>
        <w:t>כבוד השר, ברשותך, חברי הכנסת, הסכיתו ושמעו: ראש הממשלה, בהתאם לסעיף 34, מסר דוח לכנסת. כתוצאה ממסירת הדוח לכנ</w:t>
      </w:r>
      <w:r>
        <w:rPr>
          <w:rFonts w:hint="cs"/>
          <w:rtl/>
        </w:rPr>
        <w:t>סת מתקיים דיון סיעתי. ההצבעה היא על הודעות הסיעות בהתייחסות להודעת ראש הממשלה. אני אומר לך, שהודעת סיעת העבודה תומכת במה שהיא רוצה לתמוך בהודעת ראש הממשלה. כדי שתבין, יש פה הודעת סיעה. לא קיבלתי הודעת סיעה של הליכוד, אבל יש פה הודעות של כולם. מצביעים בעד א</w:t>
      </w:r>
      <w:r>
        <w:rPr>
          <w:rFonts w:hint="cs"/>
          <w:rtl/>
        </w:rPr>
        <w:t>ו נגד.</w:t>
      </w:r>
    </w:p>
    <w:p w14:paraId="37838614" w14:textId="77777777" w:rsidR="00000000" w:rsidRDefault="005A3897">
      <w:pPr>
        <w:pStyle w:val="a0"/>
        <w:rPr>
          <w:rFonts w:hint="cs"/>
          <w:rtl/>
        </w:rPr>
      </w:pPr>
    </w:p>
    <w:p w14:paraId="4BBB9198" w14:textId="77777777" w:rsidR="00000000" w:rsidRDefault="005A3897">
      <w:pPr>
        <w:pStyle w:val="af0"/>
        <w:rPr>
          <w:rtl/>
        </w:rPr>
      </w:pPr>
      <w:r>
        <w:rPr>
          <w:rFonts w:hint="eastAsia"/>
          <w:rtl/>
        </w:rPr>
        <w:t>חיים</w:t>
      </w:r>
      <w:r>
        <w:rPr>
          <w:rtl/>
        </w:rPr>
        <w:t xml:space="preserve"> אורון (יחד):</w:t>
      </w:r>
    </w:p>
    <w:p w14:paraId="75CD565F" w14:textId="77777777" w:rsidR="00000000" w:rsidRDefault="005A3897">
      <w:pPr>
        <w:pStyle w:val="a0"/>
        <w:rPr>
          <w:rFonts w:hint="cs"/>
          <w:rtl/>
        </w:rPr>
      </w:pPr>
    </w:p>
    <w:p w14:paraId="617778C4" w14:textId="77777777" w:rsidR="00000000" w:rsidRDefault="005A3897">
      <w:pPr>
        <w:pStyle w:val="a0"/>
        <w:rPr>
          <w:rFonts w:hint="cs"/>
          <w:rtl/>
        </w:rPr>
      </w:pPr>
      <w:r>
        <w:rPr>
          <w:rFonts w:hint="cs"/>
          <w:rtl/>
        </w:rPr>
        <w:t>הליכוד בעד או נגד?</w:t>
      </w:r>
    </w:p>
    <w:p w14:paraId="3F60D397" w14:textId="77777777" w:rsidR="00000000" w:rsidRDefault="005A3897">
      <w:pPr>
        <w:pStyle w:val="a0"/>
        <w:rPr>
          <w:rFonts w:hint="cs"/>
          <w:rtl/>
        </w:rPr>
      </w:pPr>
    </w:p>
    <w:p w14:paraId="00A22046" w14:textId="77777777" w:rsidR="00000000" w:rsidRDefault="005A3897">
      <w:pPr>
        <w:pStyle w:val="-"/>
        <w:rPr>
          <w:rtl/>
        </w:rPr>
      </w:pPr>
      <w:bookmarkStart w:id="265" w:name="FS000000478T11_10_2004_20_20_10C"/>
      <w:bookmarkEnd w:id="265"/>
      <w:r>
        <w:rPr>
          <w:rtl/>
        </w:rPr>
        <w:t>שר התחבורה מאיר שטרית:</w:t>
      </w:r>
    </w:p>
    <w:p w14:paraId="66BCDDCB" w14:textId="77777777" w:rsidR="00000000" w:rsidRDefault="005A3897">
      <w:pPr>
        <w:pStyle w:val="a0"/>
        <w:rPr>
          <w:rtl/>
        </w:rPr>
      </w:pPr>
    </w:p>
    <w:p w14:paraId="76958FB5" w14:textId="77777777" w:rsidR="00000000" w:rsidRDefault="005A3897">
      <w:pPr>
        <w:pStyle w:val="a0"/>
        <w:rPr>
          <w:rFonts w:hint="cs"/>
          <w:rtl/>
        </w:rPr>
      </w:pPr>
      <w:r>
        <w:rPr>
          <w:rFonts w:hint="cs"/>
          <w:rtl/>
        </w:rPr>
        <w:t>אנחנו בעד ההחלטה של מפלגת העבודה...</w:t>
      </w:r>
    </w:p>
    <w:p w14:paraId="62B70BB0" w14:textId="77777777" w:rsidR="00000000" w:rsidRDefault="005A3897">
      <w:pPr>
        <w:pStyle w:val="a0"/>
        <w:rPr>
          <w:rFonts w:hint="cs"/>
          <w:rtl/>
        </w:rPr>
      </w:pPr>
    </w:p>
    <w:p w14:paraId="23483F5F" w14:textId="77777777" w:rsidR="00000000" w:rsidRDefault="005A3897">
      <w:pPr>
        <w:pStyle w:val="af1"/>
        <w:rPr>
          <w:rtl/>
        </w:rPr>
      </w:pPr>
      <w:r>
        <w:rPr>
          <w:rFonts w:hint="eastAsia"/>
          <w:rtl/>
        </w:rPr>
        <w:t>היו</w:t>
      </w:r>
      <w:r>
        <w:rPr>
          <w:rtl/>
        </w:rPr>
        <w:t>"ר ראובן ריבלין:</w:t>
      </w:r>
    </w:p>
    <w:p w14:paraId="25B3F096" w14:textId="77777777" w:rsidR="00000000" w:rsidRDefault="005A3897">
      <w:pPr>
        <w:pStyle w:val="a0"/>
        <w:rPr>
          <w:rFonts w:hint="cs"/>
          <w:rtl/>
        </w:rPr>
      </w:pPr>
    </w:p>
    <w:p w14:paraId="03217281" w14:textId="77777777" w:rsidR="00000000" w:rsidRDefault="005A3897">
      <w:pPr>
        <w:pStyle w:val="a0"/>
        <w:rPr>
          <w:rFonts w:hint="cs"/>
          <w:rtl/>
        </w:rPr>
      </w:pPr>
      <w:r>
        <w:rPr>
          <w:rFonts w:hint="cs"/>
          <w:rtl/>
        </w:rPr>
        <w:t>יכול להיות, אבל למה לכם לתקוף סתם? הליכוד כן יגיש, לא יגיש, זה עניינה של סיעת הליכוד. שינוי רוצה להגיש או לא רוצה להגיש, זה עני</w:t>
      </w:r>
      <w:r>
        <w:rPr>
          <w:rFonts w:hint="cs"/>
          <w:rtl/>
        </w:rPr>
        <w:t>ינה.</w:t>
      </w:r>
    </w:p>
    <w:p w14:paraId="35326155" w14:textId="77777777" w:rsidR="00000000" w:rsidRDefault="005A3897">
      <w:pPr>
        <w:pStyle w:val="a0"/>
        <w:rPr>
          <w:rFonts w:hint="cs"/>
          <w:rtl/>
        </w:rPr>
      </w:pPr>
    </w:p>
    <w:p w14:paraId="68CCC2A2" w14:textId="77777777" w:rsidR="00000000" w:rsidRDefault="005A3897">
      <w:pPr>
        <w:pStyle w:val="af0"/>
        <w:rPr>
          <w:rtl/>
        </w:rPr>
      </w:pPr>
      <w:r>
        <w:rPr>
          <w:rFonts w:hint="eastAsia"/>
          <w:rtl/>
        </w:rPr>
        <w:t>חיים</w:t>
      </w:r>
      <w:r>
        <w:rPr>
          <w:rtl/>
        </w:rPr>
        <w:t xml:space="preserve"> אורון (יחד):</w:t>
      </w:r>
    </w:p>
    <w:p w14:paraId="1253C002" w14:textId="77777777" w:rsidR="00000000" w:rsidRDefault="005A3897">
      <w:pPr>
        <w:pStyle w:val="a0"/>
        <w:rPr>
          <w:rFonts w:hint="cs"/>
          <w:rtl/>
        </w:rPr>
      </w:pPr>
    </w:p>
    <w:p w14:paraId="31F9C992" w14:textId="77777777" w:rsidR="00000000" w:rsidRDefault="005A3897">
      <w:pPr>
        <w:pStyle w:val="a0"/>
        <w:rPr>
          <w:rFonts w:hint="cs"/>
          <w:rtl/>
        </w:rPr>
      </w:pPr>
      <w:r>
        <w:rPr>
          <w:rFonts w:hint="cs"/>
          <w:rtl/>
        </w:rPr>
        <w:t>שיופיע הליכוד וימסור הודעה.</w:t>
      </w:r>
    </w:p>
    <w:p w14:paraId="56B6AC65" w14:textId="77777777" w:rsidR="00000000" w:rsidRDefault="005A3897">
      <w:pPr>
        <w:pStyle w:val="a0"/>
        <w:rPr>
          <w:rFonts w:hint="cs"/>
          <w:rtl/>
        </w:rPr>
      </w:pPr>
    </w:p>
    <w:p w14:paraId="39008E09" w14:textId="77777777" w:rsidR="00000000" w:rsidRDefault="005A3897">
      <w:pPr>
        <w:pStyle w:val="af1"/>
        <w:rPr>
          <w:rtl/>
        </w:rPr>
      </w:pPr>
      <w:bookmarkStart w:id="266" w:name="FS000000478T11_10_2004_20_20_28C"/>
      <w:bookmarkEnd w:id="266"/>
      <w:r>
        <w:rPr>
          <w:rtl/>
        </w:rPr>
        <w:t>היו"ר ראובן ריבלין:</w:t>
      </w:r>
    </w:p>
    <w:p w14:paraId="6555C5F6" w14:textId="77777777" w:rsidR="00000000" w:rsidRDefault="005A3897">
      <w:pPr>
        <w:pStyle w:val="a0"/>
        <w:rPr>
          <w:rtl/>
        </w:rPr>
      </w:pPr>
    </w:p>
    <w:p w14:paraId="26984E47" w14:textId="77777777" w:rsidR="00000000" w:rsidRDefault="005A3897">
      <w:pPr>
        <w:pStyle w:val="a0"/>
        <w:rPr>
          <w:rFonts w:hint="cs"/>
          <w:rtl/>
        </w:rPr>
      </w:pPr>
      <w:r>
        <w:rPr>
          <w:rFonts w:hint="cs"/>
          <w:rtl/>
        </w:rPr>
        <w:t>אני ארשה לך לומר זאת מהצד.</w:t>
      </w:r>
    </w:p>
    <w:p w14:paraId="3BFFC073" w14:textId="77777777" w:rsidR="00000000" w:rsidRDefault="005A3897">
      <w:pPr>
        <w:pStyle w:val="-"/>
        <w:rPr>
          <w:rFonts w:hint="cs"/>
          <w:rtl/>
        </w:rPr>
      </w:pPr>
    </w:p>
    <w:p w14:paraId="5D86E0A1" w14:textId="77777777" w:rsidR="00000000" w:rsidRDefault="005A3897">
      <w:pPr>
        <w:pStyle w:val="-"/>
        <w:rPr>
          <w:rtl/>
        </w:rPr>
      </w:pPr>
      <w:r>
        <w:rPr>
          <w:rtl/>
        </w:rPr>
        <w:t>שר התחבורה מאיר שטרית:</w:t>
      </w:r>
    </w:p>
    <w:p w14:paraId="1A646D10" w14:textId="77777777" w:rsidR="00000000" w:rsidRDefault="005A3897">
      <w:pPr>
        <w:pStyle w:val="a0"/>
        <w:rPr>
          <w:rtl/>
        </w:rPr>
      </w:pPr>
    </w:p>
    <w:p w14:paraId="19B8B9DC" w14:textId="77777777" w:rsidR="00000000" w:rsidRDefault="005A3897">
      <w:pPr>
        <w:pStyle w:val="a0"/>
        <w:rPr>
          <w:rFonts w:hint="cs"/>
          <w:rtl/>
        </w:rPr>
      </w:pPr>
      <w:r>
        <w:rPr>
          <w:rFonts w:hint="cs"/>
          <w:rtl/>
        </w:rPr>
        <w:t>חבר הכנסת אורון, תרשה לי לספר לכנסת, זה לא משהו חדש, אבל כמובן לא פרסמתי אותו בעבר; זהו אירוע שהתרחש לפני כמה שנים טובות, שאתה הי</w:t>
      </w:r>
      <w:r>
        <w:rPr>
          <w:rFonts w:hint="cs"/>
          <w:rtl/>
        </w:rPr>
        <w:t>ית מעורב בו וגם אהוד ברק היה מעורב בו. כשהסכם-וואי עמד להיחתם, וראש הממשלה דאז נתניהו ושר החוץ דאז שרון היו ב"וואי פלנטיישן", ראש הממשלה דאז נתניהו צלצל אלי ואמר: מה קורה בכנסת עם הסכם-וואי, מה יהיה אם נחתום? הוא פה והוא יכול להעיד. אמרתי לו: אם אתה חותם ע</w:t>
      </w:r>
      <w:r>
        <w:rPr>
          <w:rFonts w:hint="cs"/>
          <w:rtl/>
        </w:rPr>
        <w:t>ל הסכם, הממשלה שלך נופלת. מדוע? כי היו אז 17 איש בקואליציה, קראו לזה "כוח 17", והייתי אז בתפקיד ראש הקואליציה ואמרתי לו: אני אנסה להשיג רשת ביטחון מהשמאל, כדי לאשר את ההסכם וליישם אותו. ביבי חיכה לתשובה ממני, וכזכור, פניתי אליך ואל יוסי שריד, שהיה ראש מרצ,</w:t>
      </w:r>
      <w:r>
        <w:rPr>
          <w:rFonts w:hint="cs"/>
          <w:rtl/>
        </w:rPr>
        <w:t xml:space="preserve"> ופניתי לאהוד ברק, שהיה ראש סיעת העבודה, ולמרכז הסיעה, שהיה אז אלי גולדשמידט.</w:t>
      </w:r>
      <w:bookmarkStart w:id="267" w:name="FS000000478T11_10_2004_20_21_44C"/>
      <w:bookmarkEnd w:id="267"/>
      <w:r>
        <w:rPr>
          <w:rFonts w:hint="cs"/>
          <w:rtl/>
        </w:rPr>
        <w:t xml:space="preserve"> אני ביקשתי מכם לקבל רשת ביטחון לשלושה חודשים שבה יאושר ההסכם בכנסת וייושם, כי, כזכור, הסכם-וואי אמר שצריכים שלושה חודשים ליישום. כזכור לך, חבר הכנסת ג'ומס, גם אתה, בעצה אחת עם יו</w:t>
      </w:r>
      <w:r>
        <w:rPr>
          <w:rFonts w:hint="cs"/>
          <w:rtl/>
        </w:rPr>
        <w:t>סי שריד ועם ברק ממפלגת העבודה, הגעתם להסכמה שלא לתת לנו רשת ביטחון לשלושה חודשים, אלא רק לשבועיים, וקיבלתי את זה מכם בכתב, הסכמה שאתם נותנים רשת ביטחון לשבועיים בלבד לאישור ההסכם בכנסת. לאחר השבועיים הללו באמת הצטרפתם, יד אחת, עם "כוח 17", הימין הקיצוני, ו</w:t>
      </w:r>
      <w:r>
        <w:rPr>
          <w:rFonts w:hint="cs"/>
          <w:rtl/>
        </w:rPr>
        <w:t>הפלתם את ממשלת נתניהו. למה? כי הוא חתם על הסכם-וואי.</w:t>
      </w:r>
    </w:p>
    <w:p w14:paraId="5EBEE57E" w14:textId="77777777" w:rsidR="00000000" w:rsidRDefault="005A3897">
      <w:pPr>
        <w:pStyle w:val="a0"/>
        <w:rPr>
          <w:rFonts w:hint="cs"/>
          <w:rtl/>
        </w:rPr>
      </w:pPr>
    </w:p>
    <w:p w14:paraId="5C76F1EE" w14:textId="77777777" w:rsidR="00000000" w:rsidRDefault="005A3897">
      <w:pPr>
        <w:pStyle w:val="af0"/>
        <w:rPr>
          <w:rtl/>
        </w:rPr>
      </w:pPr>
      <w:r>
        <w:rPr>
          <w:rFonts w:hint="eastAsia"/>
          <w:rtl/>
        </w:rPr>
        <w:t>דני</w:t>
      </w:r>
      <w:r>
        <w:rPr>
          <w:rtl/>
        </w:rPr>
        <w:t xml:space="preserve"> יתום (העבודה-מימד):</w:t>
      </w:r>
    </w:p>
    <w:p w14:paraId="5A2C2B86" w14:textId="77777777" w:rsidR="00000000" w:rsidRDefault="005A3897">
      <w:pPr>
        <w:pStyle w:val="a0"/>
        <w:rPr>
          <w:rFonts w:hint="cs"/>
          <w:rtl/>
        </w:rPr>
      </w:pPr>
    </w:p>
    <w:p w14:paraId="6B8E9B61" w14:textId="77777777" w:rsidR="00000000" w:rsidRDefault="005A3897">
      <w:pPr>
        <w:pStyle w:val="a0"/>
        <w:rPr>
          <w:rFonts w:hint="cs"/>
          <w:rtl/>
        </w:rPr>
      </w:pPr>
      <w:r>
        <w:rPr>
          <w:rFonts w:hint="cs"/>
          <w:rtl/>
        </w:rPr>
        <w:t>הנה סיבה טובה להחזיר את ברק.</w:t>
      </w:r>
    </w:p>
    <w:p w14:paraId="58EBC110" w14:textId="77777777" w:rsidR="00000000" w:rsidRDefault="005A3897">
      <w:pPr>
        <w:pStyle w:val="a0"/>
        <w:rPr>
          <w:rFonts w:hint="cs"/>
          <w:rtl/>
        </w:rPr>
      </w:pPr>
    </w:p>
    <w:p w14:paraId="675A6125" w14:textId="77777777" w:rsidR="00000000" w:rsidRDefault="005A3897">
      <w:pPr>
        <w:pStyle w:val="-"/>
        <w:rPr>
          <w:rtl/>
        </w:rPr>
      </w:pPr>
      <w:bookmarkStart w:id="268" w:name="FS000000478T11_10_2004_20_22_12C"/>
      <w:bookmarkEnd w:id="268"/>
      <w:r>
        <w:rPr>
          <w:rtl/>
        </w:rPr>
        <w:t>שר התחבורה מאיר שטרית:</w:t>
      </w:r>
    </w:p>
    <w:p w14:paraId="114DBC95" w14:textId="77777777" w:rsidR="00000000" w:rsidRDefault="005A3897">
      <w:pPr>
        <w:pStyle w:val="a0"/>
        <w:rPr>
          <w:rtl/>
        </w:rPr>
      </w:pPr>
    </w:p>
    <w:p w14:paraId="6E48686F" w14:textId="77777777" w:rsidR="00000000" w:rsidRDefault="005A3897">
      <w:pPr>
        <w:pStyle w:val="a0"/>
        <w:rPr>
          <w:rFonts w:hint="cs"/>
          <w:rtl/>
        </w:rPr>
      </w:pPr>
      <w:r>
        <w:rPr>
          <w:rFonts w:hint="cs"/>
          <w:rtl/>
        </w:rPr>
        <w:t>בדיעבד, בראייה היסטורית, אתה חושב שזה היה נכון? זו היתה טעות איומה. מה בער לכם? יכולתם לחכות שייגמר הסכם-וואי, ייושם, ואז ת</w:t>
      </w:r>
      <w:r>
        <w:rPr>
          <w:rFonts w:hint="cs"/>
          <w:rtl/>
        </w:rPr>
        <w:t>פילו אותנו. זה מה שאמרתי לכם אז. אני חושב שאתם חוזרים בפעם השנייה על הטעות הזאת. למה?</w:t>
      </w:r>
    </w:p>
    <w:p w14:paraId="6ADB4F07" w14:textId="77777777" w:rsidR="00000000" w:rsidRDefault="005A3897">
      <w:pPr>
        <w:pStyle w:val="a0"/>
        <w:rPr>
          <w:rFonts w:hint="cs"/>
          <w:rtl/>
        </w:rPr>
      </w:pPr>
    </w:p>
    <w:p w14:paraId="7A739E2D" w14:textId="77777777" w:rsidR="00000000" w:rsidRDefault="005A3897">
      <w:pPr>
        <w:pStyle w:val="af0"/>
        <w:rPr>
          <w:rtl/>
        </w:rPr>
      </w:pPr>
      <w:r>
        <w:rPr>
          <w:rFonts w:hint="eastAsia"/>
          <w:rtl/>
        </w:rPr>
        <w:t>רן</w:t>
      </w:r>
      <w:r>
        <w:rPr>
          <w:rtl/>
        </w:rPr>
        <w:t xml:space="preserve"> כהן (יחד):</w:t>
      </w:r>
    </w:p>
    <w:p w14:paraId="40880E12" w14:textId="77777777" w:rsidR="00000000" w:rsidRDefault="005A3897">
      <w:pPr>
        <w:pStyle w:val="a0"/>
        <w:rPr>
          <w:rFonts w:hint="cs"/>
          <w:rtl/>
        </w:rPr>
      </w:pPr>
    </w:p>
    <w:p w14:paraId="3E90ADC5" w14:textId="77777777" w:rsidR="00000000" w:rsidRDefault="005A3897">
      <w:pPr>
        <w:pStyle w:val="a0"/>
        <w:rPr>
          <w:rFonts w:hint="cs"/>
          <w:rtl/>
        </w:rPr>
      </w:pPr>
      <w:r>
        <w:rPr>
          <w:rFonts w:hint="cs"/>
          <w:rtl/>
        </w:rPr>
        <w:t xml:space="preserve">מה יצא מהסכם-וואי? </w:t>
      </w:r>
    </w:p>
    <w:p w14:paraId="4F672141" w14:textId="77777777" w:rsidR="00000000" w:rsidRDefault="005A3897">
      <w:pPr>
        <w:pStyle w:val="a0"/>
        <w:rPr>
          <w:rFonts w:hint="cs"/>
          <w:rtl/>
        </w:rPr>
      </w:pPr>
    </w:p>
    <w:p w14:paraId="4273876A" w14:textId="77777777" w:rsidR="00000000" w:rsidRDefault="005A3897">
      <w:pPr>
        <w:pStyle w:val="-"/>
        <w:rPr>
          <w:rtl/>
        </w:rPr>
      </w:pPr>
      <w:bookmarkStart w:id="269" w:name="FS000000478T11_10_2004_20_22_53C"/>
      <w:bookmarkEnd w:id="269"/>
      <w:r>
        <w:rPr>
          <w:rtl/>
        </w:rPr>
        <w:t>שר התחבורה מאיר שטרית:</w:t>
      </w:r>
    </w:p>
    <w:p w14:paraId="651ECE50" w14:textId="77777777" w:rsidR="00000000" w:rsidRDefault="005A3897">
      <w:pPr>
        <w:pStyle w:val="a0"/>
        <w:rPr>
          <w:rtl/>
        </w:rPr>
      </w:pPr>
    </w:p>
    <w:p w14:paraId="69DDC6F9" w14:textId="77777777" w:rsidR="00000000" w:rsidRDefault="005A3897">
      <w:pPr>
        <w:pStyle w:val="a0"/>
        <w:rPr>
          <w:rFonts w:hint="cs"/>
          <w:rtl/>
        </w:rPr>
      </w:pPr>
      <w:r>
        <w:rPr>
          <w:rFonts w:hint="cs"/>
          <w:rtl/>
        </w:rPr>
        <w:t xml:space="preserve">הפלתם אותו. חבר הכנסת רן כהן, הרי הפלתם אותו. ביקשתי רשת ביטחון לשלושה חודשים כדי שאפשר יהיה ליישם אותו, ואת </w:t>
      </w:r>
      <w:r>
        <w:rPr>
          <w:rFonts w:hint="cs"/>
          <w:rtl/>
        </w:rPr>
        <w:t>זה לא הצלחתי לקבל. אני חושב שלא כדאי לחזור על השגיאות.</w:t>
      </w:r>
    </w:p>
    <w:p w14:paraId="7C273E95" w14:textId="77777777" w:rsidR="00000000" w:rsidRDefault="005A3897">
      <w:pPr>
        <w:pStyle w:val="a0"/>
        <w:rPr>
          <w:rFonts w:hint="cs"/>
          <w:rtl/>
        </w:rPr>
      </w:pPr>
    </w:p>
    <w:p w14:paraId="0898CB33" w14:textId="77777777" w:rsidR="00000000" w:rsidRDefault="005A3897">
      <w:pPr>
        <w:pStyle w:val="af1"/>
        <w:rPr>
          <w:rtl/>
        </w:rPr>
      </w:pPr>
      <w:r>
        <w:rPr>
          <w:rtl/>
        </w:rPr>
        <w:t>היו"ר ראובן ריבלין:</w:t>
      </w:r>
    </w:p>
    <w:p w14:paraId="68B81ABF" w14:textId="77777777" w:rsidR="00000000" w:rsidRDefault="005A3897">
      <w:pPr>
        <w:pStyle w:val="a0"/>
        <w:rPr>
          <w:rtl/>
        </w:rPr>
      </w:pPr>
    </w:p>
    <w:p w14:paraId="79E70C91" w14:textId="77777777" w:rsidR="00000000" w:rsidRDefault="005A3897">
      <w:pPr>
        <w:pStyle w:val="a0"/>
        <w:rPr>
          <w:rFonts w:hint="cs"/>
          <w:rtl/>
        </w:rPr>
      </w:pPr>
      <w:r>
        <w:rPr>
          <w:rFonts w:hint="cs"/>
          <w:rtl/>
        </w:rPr>
        <w:t>חבר הכנסת כהן, אם אתה זוכר כמו שאני זוכר, הסכם-וואי מומש בחלקו, ועל כך היו כאלה - - -</w:t>
      </w:r>
    </w:p>
    <w:p w14:paraId="2FDA0832" w14:textId="77777777" w:rsidR="00000000" w:rsidRDefault="005A3897">
      <w:pPr>
        <w:pStyle w:val="af0"/>
        <w:rPr>
          <w:rFonts w:hint="cs"/>
          <w:rtl/>
        </w:rPr>
      </w:pPr>
    </w:p>
    <w:p w14:paraId="5A7920D5" w14:textId="77777777" w:rsidR="00000000" w:rsidRDefault="005A3897">
      <w:pPr>
        <w:pStyle w:val="af0"/>
        <w:rPr>
          <w:rtl/>
        </w:rPr>
      </w:pPr>
      <w:r>
        <w:rPr>
          <w:rFonts w:hint="eastAsia"/>
          <w:rtl/>
        </w:rPr>
        <w:t>חיים</w:t>
      </w:r>
      <w:r>
        <w:rPr>
          <w:rtl/>
        </w:rPr>
        <w:t xml:space="preserve"> אורון (יחד):</w:t>
      </w:r>
    </w:p>
    <w:p w14:paraId="73ED6DD5" w14:textId="77777777" w:rsidR="00000000" w:rsidRDefault="005A3897">
      <w:pPr>
        <w:pStyle w:val="a0"/>
        <w:rPr>
          <w:rFonts w:hint="cs"/>
          <w:rtl/>
        </w:rPr>
      </w:pPr>
    </w:p>
    <w:p w14:paraId="769B7824" w14:textId="77777777" w:rsidR="00000000" w:rsidRDefault="005A3897">
      <w:pPr>
        <w:pStyle w:val="a0"/>
        <w:ind w:left="719" w:firstLine="0"/>
        <w:rPr>
          <w:rFonts w:hint="cs"/>
          <w:rtl/>
        </w:rPr>
      </w:pPr>
      <w:r>
        <w:rPr>
          <w:rFonts w:hint="cs"/>
          <w:rtl/>
        </w:rPr>
        <w:t>- - -</w:t>
      </w:r>
    </w:p>
    <w:p w14:paraId="455CEF58" w14:textId="77777777" w:rsidR="00000000" w:rsidRDefault="005A3897">
      <w:pPr>
        <w:pStyle w:val="a0"/>
        <w:rPr>
          <w:rtl/>
        </w:rPr>
      </w:pPr>
    </w:p>
    <w:p w14:paraId="1956DCF6" w14:textId="77777777" w:rsidR="00000000" w:rsidRDefault="005A3897">
      <w:pPr>
        <w:pStyle w:val="-"/>
        <w:rPr>
          <w:rtl/>
        </w:rPr>
      </w:pPr>
      <w:bookmarkStart w:id="270" w:name="FS000000478T11_10_2004_20_23_24C"/>
      <w:bookmarkStart w:id="271" w:name="FS000000478T11_10_2004_20_54_45C"/>
      <w:bookmarkEnd w:id="270"/>
      <w:bookmarkEnd w:id="271"/>
      <w:r>
        <w:rPr>
          <w:rtl/>
        </w:rPr>
        <w:t>שר התחבורה מאיר שטרית:</w:t>
      </w:r>
    </w:p>
    <w:p w14:paraId="3467829D" w14:textId="77777777" w:rsidR="00000000" w:rsidRDefault="005A3897">
      <w:pPr>
        <w:pStyle w:val="a0"/>
        <w:rPr>
          <w:rtl/>
        </w:rPr>
      </w:pPr>
    </w:p>
    <w:p w14:paraId="020A9230" w14:textId="77777777" w:rsidR="00000000" w:rsidRDefault="005A3897">
      <w:pPr>
        <w:pStyle w:val="a0"/>
        <w:rPr>
          <w:rFonts w:hint="cs"/>
          <w:rtl/>
        </w:rPr>
      </w:pPr>
      <w:r>
        <w:rPr>
          <w:rFonts w:hint="cs"/>
          <w:rtl/>
        </w:rPr>
        <w:t>חבר הכנסת אורון, אני אומר הפוך: יש באזור ש</w:t>
      </w:r>
      <w:r>
        <w:rPr>
          <w:rFonts w:hint="cs"/>
          <w:rtl/>
        </w:rPr>
        <w:t xml:space="preserve">לנו פרדוקס שאני קורא לו נצי השלום ויוני המלחמה. רק נצים יכולים לעשות שלום בקונסנזוס לאומי, ורק יונים יכולות לעשות מלחמה בקונסנזוס לאומי. עכשיו, מדוע זה קורה? כי כל אחד מהימין סומך על זה שכשהוא עושה שלום, השמאל יתמוך בזה. ולהיפך, כל אחד מהשמאל שנמצא בממשלה </w:t>
      </w:r>
      <w:r>
        <w:rPr>
          <w:rFonts w:hint="cs"/>
          <w:rtl/>
        </w:rPr>
        <w:t xml:space="preserve">ועושה מלחמה סומך על זה שאוטומטית הימין יתמוך בזה. כשברק היה בראשות הממשלה והיתה אינתיפאדה והוא עשה את כל הפעולות הצבאיות הקשות, הוא לא קיבל תמיכה מאתנו כאופוזיציה? הוא קיבל תמיכה מלאה מהליכוד, באופן טבעי. </w:t>
      </w:r>
    </w:p>
    <w:p w14:paraId="6A96E40C" w14:textId="77777777" w:rsidR="00000000" w:rsidRDefault="005A3897">
      <w:pPr>
        <w:pStyle w:val="a0"/>
        <w:rPr>
          <w:rFonts w:hint="cs"/>
          <w:rtl/>
        </w:rPr>
      </w:pPr>
    </w:p>
    <w:p w14:paraId="39B78B6F" w14:textId="77777777" w:rsidR="00000000" w:rsidRDefault="005A3897">
      <w:pPr>
        <w:pStyle w:val="a0"/>
        <w:rPr>
          <w:rFonts w:hint="cs"/>
          <w:rtl/>
        </w:rPr>
      </w:pPr>
      <w:r>
        <w:rPr>
          <w:rFonts w:hint="cs"/>
          <w:rtl/>
        </w:rPr>
        <w:t>אני חושב שבנתונים הנוכחיים יש הצבעות שאסור להצביע</w:t>
      </w:r>
      <w:r>
        <w:rPr>
          <w:rFonts w:hint="cs"/>
          <w:rtl/>
        </w:rPr>
        <w:t xml:space="preserve"> בהן לפי פוליטיקה. ג'ומס, לי מותר להגיד לך, כיוון שכזכור כשאוסלו הגיע לכנסת, אני לא הצבעתי עם הסיעה שלי, כי יש הצבעות שאי-אפשר למחוק אותן. </w:t>
      </w:r>
    </w:p>
    <w:p w14:paraId="516D0175" w14:textId="77777777" w:rsidR="00000000" w:rsidRDefault="005A3897">
      <w:pPr>
        <w:pStyle w:val="a0"/>
        <w:rPr>
          <w:rFonts w:hint="cs"/>
          <w:rtl/>
        </w:rPr>
      </w:pPr>
    </w:p>
    <w:p w14:paraId="5DDDC111" w14:textId="77777777" w:rsidR="00000000" w:rsidRDefault="005A3897">
      <w:pPr>
        <w:pStyle w:val="a0"/>
        <w:rPr>
          <w:rFonts w:hint="cs"/>
          <w:rtl/>
        </w:rPr>
      </w:pPr>
      <w:r>
        <w:rPr>
          <w:rFonts w:hint="cs"/>
          <w:rtl/>
        </w:rPr>
        <w:t>אני אומר לכם שההצבעה שלכם היום נגד הודעת ראש הממשלה, אין בה שום ממש כי היא הודעה.</w:t>
      </w:r>
    </w:p>
    <w:p w14:paraId="1F4481AB" w14:textId="77777777" w:rsidR="00000000" w:rsidRDefault="005A3897">
      <w:pPr>
        <w:pStyle w:val="a0"/>
        <w:rPr>
          <w:rFonts w:hint="cs"/>
          <w:rtl/>
        </w:rPr>
      </w:pPr>
    </w:p>
    <w:p w14:paraId="222F4474" w14:textId="77777777" w:rsidR="00000000" w:rsidRDefault="005A3897">
      <w:pPr>
        <w:pStyle w:val="af0"/>
        <w:rPr>
          <w:rtl/>
        </w:rPr>
      </w:pPr>
      <w:r>
        <w:rPr>
          <w:rFonts w:hint="eastAsia"/>
          <w:rtl/>
        </w:rPr>
        <w:t>חיים</w:t>
      </w:r>
      <w:r>
        <w:rPr>
          <w:rtl/>
        </w:rPr>
        <w:t xml:space="preserve"> אורון (יחד):</w:t>
      </w:r>
    </w:p>
    <w:p w14:paraId="0A61ECFC" w14:textId="77777777" w:rsidR="00000000" w:rsidRDefault="005A3897">
      <w:pPr>
        <w:pStyle w:val="a0"/>
        <w:rPr>
          <w:rFonts w:hint="cs"/>
          <w:rtl/>
        </w:rPr>
      </w:pPr>
    </w:p>
    <w:p w14:paraId="69CD4707" w14:textId="77777777" w:rsidR="00000000" w:rsidRDefault="005A3897">
      <w:pPr>
        <w:pStyle w:val="a0"/>
        <w:rPr>
          <w:rFonts w:hint="cs"/>
          <w:rtl/>
        </w:rPr>
      </w:pPr>
      <w:r>
        <w:rPr>
          <w:rFonts w:hint="cs"/>
          <w:rtl/>
        </w:rPr>
        <w:t xml:space="preserve">בעוד שבועיים </w:t>
      </w:r>
      <w:r>
        <w:rPr>
          <w:rFonts w:hint="cs"/>
          <w:rtl/>
        </w:rPr>
        <w:t>יהיה המבחן.</w:t>
      </w:r>
    </w:p>
    <w:p w14:paraId="032ABC53" w14:textId="77777777" w:rsidR="00000000" w:rsidRDefault="005A3897">
      <w:pPr>
        <w:pStyle w:val="a0"/>
        <w:rPr>
          <w:rFonts w:hint="cs"/>
          <w:rtl/>
        </w:rPr>
      </w:pPr>
    </w:p>
    <w:p w14:paraId="19877B65" w14:textId="77777777" w:rsidR="00000000" w:rsidRDefault="005A3897">
      <w:pPr>
        <w:pStyle w:val="-"/>
        <w:rPr>
          <w:rtl/>
        </w:rPr>
      </w:pPr>
      <w:bookmarkStart w:id="272" w:name="FS000000478T11_10_2004_20_24_34C"/>
      <w:bookmarkEnd w:id="272"/>
      <w:r>
        <w:rPr>
          <w:rtl/>
        </w:rPr>
        <w:t>שר התחבורה מאיר שטרית:</w:t>
      </w:r>
    </w:p>
    <w:p w14:paraId="7D9590DB" w14:textId="77777777" w:rsidR="00000000" w:rsidRDefault="005A3897">
      <w:pPr>
        <w:pStyle w:val="a0"/>
        <w:rPr>
          <w:rtl/>
        </w:rPr>
      </w:pPr>
    </w:p>
    <w:p w14:paraId="6DE3171E" w14:textId="77777777" w:rsidR="00000000" w:rsidRDefault="005A3897">
      <w:pPr>
        <w:pStyle w:val="a0"/>
        <w:rPr>
          <w:rFonts w:hint="cs"/>
          <w:rtl/>
        </w:rPr>
      </w:pPr>
      <w:r>
        <w:rPr>
          <w:rFonts w:hint="cs"/>
          <w:rtl/>
        </w:rPr>
        <w:t>תימנע. תבוא להתנתקות ותצביע בעד. ההצבעה שלכם היום נגד הודעת ראש הממשלה, וזה לא משנה אם היא תתקבל או לא תתקבל, היא הצבעה שתהיה לכם לדיראון. אני חושב שאתם עושים טעות איומה, ואני מציע לכם לשקול מחדש את הסתייגותכם.</w:t>
      </w:r>
    </w:p>
    <w:p w14:paraId="3BFAD9F4" w14:textId="77777777" w:rsidR="00000000" w:rsidRDefault="005A3897">
      <w:pPr>
        <w:pStyle w:val="a0"/>
        <w:rPr>
          <w:rFonts w:hint="cs"/>
          <w:rtl/>
        </w:rPr>
      </w:pPr>
    </w:p>
    <w:p w14:paraId="21882974" w14:textId="77777777" w:rsidR="00000000" w:rsidRDefault="005A3897">
      <w:pPr>
        <w:pStyle w:val="a0"/>
        <w:rPr>
          <w:rFonts w:hint="cs"/>
          <w:rtl/>
        </w:rPr>
      </w:pPr>
      <w:r>
        <w:rPr>
          <w:rFonts w:hint="cs"/>
          <w:rtl/>
        </w:rPr>
        <w:t xml:space="preserve">עכשיו, </w:t>
      </w:r>
      <w:r>
        <w:rPr>
          <w:rFonts w:hint="cs"/>
          <w:rtl/>
        </w:rPr>
        <w:t>אני אומר לחברי בקואליציה: חברים, אני ממש לא מסוגל להבין לאן פניכם מועדות. מה העניין? מה היה חדש בהודעת ראש הממשלה שלא ידעתם עד היום? הוא הגיע לכנסת בזכות עצמו. זו לא האמת, אתם יודעים את זה בדיוק כמוני. כשראש הממשלה הלך לבחירות הוא הלך עם מדיניות ברורה, הוא</w:t>
      </w:r>
      <w:r>
        <w:rPr>
          <w:rFonts w:hint="cs"/>
          <w:rtl/>
        </w:rPr>
        <w:t xml:space="preserve"> הלך עם עמדה ברורה - - -</w:t>
      </w:r>
    </w:p>
    <w:p w14:paraId="7FAB0960" w14:textId="77777777" w:rsidR="00000000" w:rsidRDefault="005A3897">
      <w:pPr>
        <w:pStyle w:val="a0"/>
        <w:rPr>
          <w:rFonts w:hint="cs"/>
          <w:rtl/>
        </w:rPr>
      </w:pPr>
    </w:p>
    <w:p w14:paraId="5F939797" w14:textId="77777777" w:rsidR="00000000" w:rsidRDefault="005A3897">
      <w:pPr>
        <w:pStyle w:val="af0"/>
        <w:rPr>
          <w:rtl/>
        </w:rPr>
      </w:pPr>
      <w:r>
        <w:rPr>
          <w:rtl/>
        </w:rPr>
        <w:t>שאול יהלום (מפד"ל):</w:t>
      </w:r>
    </w:p>
    <w:p w14:paraId="3C2B7577" w14:textId="77777777" w:rsidR="00000000" w:rsidRDefault="005A3897">
      <w:pPr>
        <w:pStyle w:val="a0"/>
        <w:rPr>
          <w:rtl/>
        </w:rPr>
      </w:pPr>
    </w:p>
    <w:p w14:paraId="6A462880" w14:textId="77777777" w:rsidR="00000000" w:rsidRDefault="005A3897">
      <w:pPr>
        <w:pStyle w:val="a0"/>
        <w:rPr>
          <w:rFonts w:hint="cs"/>
          <w:rtl/>
        </w:rPr>
      </w:pPr>
      <w:r>
        <w:rPr>
          <w:rFonts w:hint="cs"/>
          <w:rtl/>
        </w:rPr>
        <w:t>לא נכון. הוא לא רמז אפילו. לא יותר ולא פחות.</w:t>
      </w:r>
    </w:p>
    <w:p w14:paraId="208CA146" w14:textId="77777777" w:rsidR="00000000" w:rsidRDefault="005A3897">
      <w:pPr>
        <w:pStyle w:val="a0"/>
        <w:rPr>
          <w:rFonts w:hint="cs"/>
          <w:rtl/>
        </w:rPr>
      </w:pPr>
    </w:p>
    <w:p w14:paraId="4E13CE0D" w14:textId="77777777" w:rsidR="00000000" w:rsidRDefault="005A3897">
      <w:pPr>
        <w:pStyle w:val="-"/>
        <w:rPr>
          <w:rtl/>
        </w:rPr>
      </w:pPr>
      <w:bookmarkStart w:id="273" w:name="FS000000478T11_10_2004_20_25_35C"/>
      <w:bookmarkEnd w:id="273"/>
      <w:r>
        <w:rPr>
          <w:rtl/>
        </w:rPr>
        <w:t>שר התחבורה מאיר שטרית:</w:t>
      </w:r>
    </w:p>
    <w:p w14:paraId="68D49778" w14:textId="77777777" w:rsidR="00000000" w:rsidRDefault="005A3897">
      <w:pPr>
        <w:pStyle w:val="a0"/>
        <w:rPr>
          <w:rtl/>
        </w:rPr>
      </w:pPr>
    </w:p>
    <w:p w14:paraId="3EC3D320" w14:textId="77777777" w:rsidR="00000000" w:rsidRDefault="005A3897">
      <w:pPr>
        <w:pStyle w:val="a0"/>
        <w:rPr>
          <w:rFonts w:hint="cs"/>
          <w:rtl/>
        </w:rPr>
      </w:pPr>
      <w:r>
        <w:rPr>
          <w:rFonts w:hint="cs"/>
          <w:rtl/>
        </w:rPr>
        <w:t xml:space="preserve">חבר הכנסת יהלום, הוא הלך עם יותר מזה. כשראש הממשלה הלך לבחירות הוא אמר שהוא בעד הקמת מדינה פלסטינית כפתרון. זה יותר גרוע מהתנתקות. נראה לך </w:t>
      </w:r>
      <w:r>
        <w:rPr>
          <w:rFonts w:hint="cs"/>
          <w:rtl/>
        </w:rPr>
        <w:t>שמדינה פלסטינית תקום?</w:t>
      </w:r>
    </w:p>
    <w:p w14:paraId="7987481D" w14:textId="77777777" w:rsidR="00000000" w:rsidRDefault="005A3897">
      <w:pPr>
        <w:pStyle w:val="a0"/>
        <w:rPr>
          <w:rFonts w:hint="cs"/>
          <w:rtl/>
        </w:rPr>
      </w:pPr>
    </w:p>
    <w:p w14:paraId="55E68A67" w14:textId="77777777" w:rsidR="00000000" w:rsidRDefault="005A3897">
      <w:pPr>
        <w:pStyle w:val="af0"/>
        <w:rPr>
          <w:rtl/>
        </w:rPr>
      </w:pPr>
      <w:r>
        <w:rPr>
          <w:rFonts w:hint="eastAsia"/>
          <w:rtl/>
        </w:rPr>
        <w:t>שאול</w:t>
      </w:r>
      <w:r>
        <w:rPr>
          <w:rtl/>
        </w:rPr>
        <w:t xml:space="preserve"> יהלום (מפד"ל):</w:t>
      </w:r>
    </w:p>
    <w:p w14:paraId="085873A7" w14:textId="77777777" w:rsidR="00000000" w:rsidRDefault="005A3897">
      <w:pPr>
        <w:pStyle w:val="a0"/>
        <w:rPr>
          <w:rFonts w:hint="cs"/>
          <w:rtl/>
        </w:rPr>
      </w:pPr>
    </w:p>
    <w:p w14:paraId="4459862A" w14:textId="77777777" w:rsidR="00000000" w:rsidRDefault="005A3897">
      <w:pPr>
        <w:pStyle w:val="a0"/>
        <w:rPr>
          <w:rFonts w:hint="cs"/>
          <w:rtl/>
        </w:rPr>
      </w:pPr>
      <w:r>
        <w:rPr>
          <w:rFonts w:hint="cs"/>
          <w:rtl/>
        </w:rPr>
        <w:t>הסכם שלום, לא חד-צדדי.</w:t>
      </w:r>
    </w:p>
    <w:p w14:paraId="397CD173" w14:textId="77777777" w:rsidR="00000000" w:rsidRDefault="005A3897">
      <w:pPr>
        <w:pStyle w:val="a0"/>
        <w:rPr>
          <w:rFonts w:hint="cs"/>
          <w:rtl/>
        </w:rPr>
      </w:pPr>
    </w:p>
    <w:p w14:paraId="047BFA9A" w14:textId="77777777" w:rsidR="00000000" w:rsidRDefault="005A3897">
      <w:pPr>
        <w:pStyle w:val="-"/>
        <w:rPr>
          <w:rtl/>
        </w:rPr>
      </w:pPr>
      <w:bookmarkStart w:id="274" w:name="FS000000478T11_10_2004_20_25_48C"/>
      <w:bookmarkEnd w:id="274"/>
      <w:r>
        <w:rPr>
          <w:rtl/>
        </w:rPr>
        <w:t>שר התחבורה מאיר שטרית:</w:t>
      </w:r>
    </w:p>
    <w:p w14:paraId="2349A6E9" w14:textId="77777777" w:rsidR="00000000" w:rsidRDefault="005A3897">
      <w:pPr>
        <w:pStyle w:val="a0"/>
        <w:rPr>
          <w:rtl/>
        </w:rPr>
      </w:pPr>
    </w:p>
    <w:p w14:paraId="5B94FEA0" w14:textId="77777777" w:rsidR="00000000" w:rsidRDefault="005A3897">
      <w:pPr>
        <w:pStyle w:val="a0"/>
        <w:rPr>
          <w:rFonts w:hint="cs"/>
          <w:rtl/>
        </w:rPr>
      </w:pPr>
      <w:r>
        <w:rPr>
          <w:rFonts w:hint="cs"/>
          <w:rtl/>
        </w:rPr>
        <w:t>תוכנית ההתנתקות הינה צעד ראשון בדרך.</w:t>
      </w:r>
    </w:p>
    <w:p w14:paraId="7DF932FD" w14:textId="77777777" w:rsidR="00000000" w:rsidRDefault="005A3897">
      <w:pPr>
        <w:pStyle w:val="a0"/>
        <w:rPr>
          <w:rFonts w:hint="cs"/>
          <w:rtl/>
        </w:rPr>
      </w:pPr>
    </w:p>
    <w:p w14:paraId="5C25FF35" w14:textId="77777777" w:rsidR="00000000" w:rsidRDefault="005A3897">
      <w:pPr>
        <w:pStyle w:val="af0"/>
        <w:rPr>
          <w:rtl/>
        </w:rPr>
      </w:pPr>
      <w:r>
        <w:rPr>
          <w:rFonts w:hint="eastAsia"/>
          <w:rtl/>
        </w:rPr>
        <w:t>שאול</w:t>
      </w:r>
      <w:r>
        <w:rPr>
          <w:rtl/>
        </w:rPr>
        <w:t xml:space="preserve"> יהלום (מפד"ל):</w:t>
      </w:r>
    </w:p>
    <w:p w14:paraId="38BC724A" w14:textId="77777777" w:rsidR="00000000" w:rsidRDefault="005A3897">
      <w:pPr>
        <w:pStyle w:val="a0"/>
        <w:rPr>
          <w:rFonts w:hint="cs"/>
          <w:rtl/>
        </w:rPr>
      </w:pPr>
    </w:p>
    <w:p w14:paraId="30795926" w14:textId="77777777" w:rsidR="00000000" w:rsidRDefault="005A3897">
      <w:pPr>
        <w:pStyle w:val="a0"/>
        <w:rPr>
          <w:rFonts w:hint="cs"/>
          <w:rtl/>
        </w:rPr>
      </w:pPr>
      <w:r>
        <w:rPr>
          <w:rFonts w:hint="cs"/>
          <w:rtl/>
        </w:rPr>
        <w:t>לא נכון, הוא אומר הפוך.</w:t>
      </w:r>
    </w:p>
    <w:p w14:paraId="3A5DDF98" w14:textId="77777777" w:rsidR="00000000" w:rsidRDefault="005A3897">
      <w:pPr>
        <w:pStyle w:val="a0"/>
        <w:rPr>
          <w:rFonts w:hint="cs"/>
          <w:rtl/>
        </w:rPr>
      </w:pPr>
    </w:p>
    <w:p w14:paraId="3E57AD6D" w14:textId="77777777" w:rsidR="00000000" w:rsidRDefault="005A3897">
      <w:pPr>
        <w:pStyle w:val="-"/>
        <w:rPr>
          <w:rtl/>
        </w:rPr>
      </w:pPr>
      <w:bookmarkStart w:id="275" w:name="FS000000478T11_10_2004_20_26_03C"/>
      <w:bookmarkEnd w:id="275"/>
      <w:r>
        <w:rPr>
          <w:rtl/>
        </w:rPr>
        <w:t>שר התחבורה מאיר שטרית:</w:t>
      </w:r>
    </w:p>
    <w:p w14:paraId="44A4F4F5" w14:textId="77777777" w:rsidR="00000000" w:rsidRDefault="005A3897">
      <w:pPr>
        <w:pStyle w:val="a0"/>
        <w:rPr>
          <w:rtl/>
        </w:rPr>
      </w:pPr>
    </w:p>
    <w:p w14:paraId="075623FD" w14:textId="77777777" w:rsidR="00000000" w:rsidRDefault="005A3897">
      <w:pPr>
        <w:pStyle w:val="a0"/>
        <w:rPr>
          <w:rFonts w:hint="cs"/>
          <w:rtl/>
        </w:rPr>
      </w:pPr>
      <w:r>
        <w:rPr>
          <w:rFonts w:hint="cs"/>
          <w:rtl/>
        </w:rPr>
        <w:t>ראש הממשלה מאמין, שלאחר ביצוע ההתנתקות יש סיכוי שאפשר יה</w:t>
      </w:r>
      <w:r>
        <w:rPr>
          <w:rFonts w:hint="cs"/>
          <w:rtl/>
        </w:rPr>
        <w:t>יה לחזור למפת הדרכים. עכשיו, למה היום להצביע נגד הודעת ראש הממשלה? אני יכול להבין את עמדתך, חבר הכנסת יהלום, כשנגיע לתוכנית ההתנתקות, שאתה תצביע נגד, כי זה בנפשך. אני יכול להבין, אבל היום? למה ליצור סתם מבוכה לממשלה ולקואליציה? למה?</w:t>
      </w:r>
    </w:p>
    <w:p w14:paraId="0EAF513E" w14:textId="77777777" w:rsidR="00000000" w:rsidRDefault="005A3897">
      <w:pPr>
        <w:pStyle w:val="a0"/>
        <w:rPr>
          <w:rFonts w:hint="cs"/>
          <w:rtl/>
        </w:rPr>
      </w:pPr>
    </w:p>
    <w:p w14:paraId="76CC7111" w14:textId="77777777" w:rsidR="00000000" w:rsidRDefault="005A3897">
      <w:pPr>
        <w:pStyle w:val="af0"/>
        <w:rPr>
          <w:rtl/>
        </w:rPr>
      </w:pPr>
      <w:r>
        <w:rPr>
          <w:rFonts w:hint="eastAsia"/>
          <w:rtl/>
        </w:rPr>
        <w:t>שאול</w:t>
      </w:r>
      <w:r>
        <w:rPr>
          <w:rtl/>
        </w:rPr>
        <w:t xml:space="preserve"> יהלום (מפד"ל):</w:t>
      </w:r>
    </w:p>
    <w:p w14:paraId="1C1A8633" w14:textId="77777777" w:rsidR="00000000" w:rsidRDefault="005A3897">
      <w:pPr>
        <w:pStyle w:val="a0"/>
        <w:rPr>
          <w:rFonts w:hint="cs"/>
          <w:rtl/>
        </w:rPr>
      </w:pPr>
    </w:p>
    <w:p w14:paraId="409B1118" w14:textId="77777777" w:rsidR="00000000" w:rsidRDefault="005A3897">
      <w:pPr>
        <w:pStyle w:val="a0"/>
        <w:rPr>
          <w:rFonts w:hint="cs"/>
          <w:rtl/>
        </w:rPr>
      </w:pPr>
      <w:r>
        <w:rPr>
          <w:rFonts w:hint="cs"/>
          <w:rtl/>
        </w:rPr>
        <w:t>ה</w:t>
      </w:r>
      <w:r>
        <w:rPr>
          <w:rFonts w:hint="cs"/>
          <w:rtl/>
        </w:rPr>
        <w:t xml:space="preserve">וא אמר את דעתו. הוא אמר. הוא אמר התנתקות. דיבר על יונתן בשיא - - - </w:t>
      </w:r>
    </w:p>
    <w:p w14:paraId="17EB92E6" w14:textId="77777777" w:rsidR="00000000" w:rsidRDefault="005A3897">
      <w:pPr>
        <w:pStyle w:val="a0"/>
        <w:ind w:firstLine="0"/>
        <w:rPr>
          <w:rFonts w:hint="cs"/>
          <w:rtl/>
        </w:rPr>
      </w:pPr>
    </w:p>
    <w:p w14:paraId="436F387A" w14:textId="77777777" w:rsidR="00000000" w:rsidRDefault="005A3897">
      <w:pPr>
        <w:pStyle w:val="-"/>
        <w:rPr>
          <w:rtl/>
        </w:rPr>
      </w:pPr>
      <w:bookmarkStart w:id="276" w:name="FS000000478T11_10_2004_20_47_55"/>
      <w:bookmarkStart w:id="277" w:name="FS000000478T11_10_2004_20_47_57C"/>
      <w:bookmarkEnd w:id="276"/>
      <w:r>
        <w:rPr>
          <w:rFonts w:hint="eastAsia"/>
          <w:rtl/>
        </w:rPr>
        <w:t>שר</w:t>
      </w:r>
      <w:r>
        <w:rPr>
          <w:rtl/>
        </w:rPr>
        <w:t xml:space="preserve"> התחבורה מאיר שטרית:</w:t>
      </w:r>
    </w:p>
    <w:p w14:paraId="1CD67FA2" w14:textId="77777777" w:rsidR="00000000" w:rsidRDefault="005A3897">
      <w:pPr>
        <w:pStyle w:val="a0"/>
        <w:rPr>
          <w:rtl/>
        </w:rPr>
      </w:pPr>
    </w:p>
    <w:p w14:paraId="6BEB1F20" w14:textId="77777777" w:rsidR="00000000" w:rsidRDefault="005A3897">
      <w:pPr>
        <w:pStyle w:val="a0"/>
        <w:rPr>
          <w:rFonts w:hint="cs"/>
          <w:rtl/>
        </w:rPr>
      </w:pPr>
      <w:r>
        <w:rPr>
          <w:rFonts w:hint="cs"/>
          <w:rtl/>
        </w:rPr>
        <w:t>אבל, יהלום, מה רע בזה? מה, הוא יגיד מישהו אחר? יונתן בשיא הוא האיש שמונה לטפל בהתנתקות, מכיוון שראש הממשלה מעריך שאדם שהוא עצמו תושב התיישבות, שבא מהימין, יהיה האי</w:t>
      </w:r>
      <w:r>
        <w:rPr>
          <w:rFonts w:hint="cs"/>
          <w:rtl/>
        </w:rPr>
        <w:t xml:space="preserve">ש שיטפל בעניין הזה בצורה הרגישה ביותר כלפי האנשים שמחר צריך לפנות אותם. מה לא בסדר בזה? מה לא בסדר בזה? </w:t>
      </w:r>
    </w:p>
    <w:p w14:paraId="3615EE16" w14:textId="77777777" w:rsidR="00000000" w:rsidRDefault="005A3897">
      <w:pPr>
        <w:pStyle w:val="a0"/>
        <w:ind w:firstLine="0"/>
        <w:rPr>
          <w:rFonts w:hint="cs"/>
          <w:rtl/>
        </w:rPr>
      </w:pPr>
    </w:p>
    <w:p w14:paraId="025B855B" w14:textId="77777777" w:rsidR="00000000" w:rsidRDefault="005A3897">
      <w:pPr>
        <w:pStyle w:val="af0"/>
        <w:rPr>
          <w:rtl/>
        </w:rPr>
      </w:pPr>
      <w:r>
        <w:rPr>
          <w:rFonts w:hint="eastAsia"/>
          <w:rtl/>
        </w:rPr>
        <w:t>מיכאל</w:t>
      </w:r>
      <w:r>
        <w:rPr>
          <w:rtl/>
        </w:rPr>
        <w:t xml:space="preserve"> מלכיאור (העבודה-מימד):</w:t>
      </w:r>
    </w:p>
    <w:p w14:paraId="0C17B2DA" w14:textId="77777777" w:rsidR="00000000" w:rsidRDefault="005A3897">
      <w:pPr>
        <w:pStyle w:val="a0"/>
        <w:rPr>
          <w:rFonts w:hint="cs"/>
          <w:rtl/>
        </w:rPr>
      </w:pPr>
    </w:p>
    <w:p w14:paraId="043510EB" w14:textId="77777777" w:rsidR="00000000" w:rsidRDefault="005A3897">
      <w:pPr>
        <w:pStyle w:val="a0"/>
        <w:rPr>
          <w:rFonts w:hint="cs"/>
          <w:rtl/>
        </w:rPr>
      </w:pPr>
      <w:r>
        <w:rPr>
          <w:rFonts w:hint="cs"/>
          <w:rtl/>
        </w:rPr>
        <w:t xml:space="preserve">שאול יהלום רוצה רק מדינה פלסטינית. </w:t>
      </w:r>
    </w:p>
    <w:p w14:paraId="02D6C8EE" w14:textId="77777777" w:rsidR="00000000" w:rsidRDefault="005A3897">
      <w:pPr>
        <w:pStyle w:val="a0"/>
        <w:ind w:firstLine="0"/>
        <w:rPr>
          <w:rFonts w:hint="cs"/>
          <w:rtl/>
        </w:rPr>
      </w:pPr>
    </w:p>
    <w:p w14:paraId="04E6F436" w14:textId="77777777" w:rsidR="00000000" w:rsidRDefault="005A3897">
      <w:pPr>
        <w:pStyle w:val="-"/>
        <w:rPr>
          <w:rtl/>
        </w:rPr>
      </w:pPr>
      <w:bookmarkStart w:id="278" w:name="FS000000478T11_10_2004_20_49_30C"/>
      <w:bookmarkEnd w:id="278"/>
      <w:r>
        <w:rPr>
          <w:rtl/>
        </w:rPr>
        <w:t>שר התחבורה מאיר שטרית:</w:t>
      </w:r>
    </w:p>
    <w:p w14:paraId="2B336C77" w14:textId="77777777" w:rsidR="00000000" w:rsidRDefault="005A3897">
      <w:pPr>
        <w:pStyle w:val="a0"/>
        <w:rPr>
          <w:rtl/>
        </w:rPr>
      </w:pPr>
    </w:p>
    <w:p w14:paraId="6ED4DCED" w14:textId="77777777" w:rsidR="00000000" w:rsidRDefault="005A3897">
      <w:pPr>
        <w:pStyle w:val="a0"/>
        <w:rPr>
          <w:rFonts w:hint="cs"/>
          <w:rtl/>
        </w:rPr>
      </w:pPr>
      <w:r>
        <w:rPr>
          <w:rFonts w:hint="cs"/>
          <w:rtl/>
        </w:rPr>
        <w:t>אני חושב שהגון ונכון שראש הממשלה הטיל את התפקיד הזה דווקא ע</w:t>
      </w:r>
      <w:r>
        <w:rPr>
          <w:rFonts w:hint="cs"/>
          <w:rtl/>
        </w:rPr>
        <w:t xml:space="preserve">ל אדם כזה, ולא על מישהו מהשמאל, שיעשה את זה בשמחה רבה, בשמחה לאיד. הפוך. אני בטוח שיונתן בשיא גם הוא, עם כל הכאב, יטפל בזה בצורה הרגישה ביותר, הטובה ביותר והנכונה ביותר. מה רע בזה? תגיד לי, מה הפתיע אותך בדברי ראש הממשלה? מה הפתיע אותך? </w:t>
      </w:r>
    </w:p>
    <w:p w14:paraId="772C5399" w14:textId="77777777" w:rsidR="00000000" w:rsidRDefault="005A3897">
      <w:pPr>
        <w:pStyle w:val="a0"/>
        <w:ind w:firstLine="0"/>
        <w:rPr>
          <w:rFonts w:hint="cs"/>
          <w:rtl/>
        </w:rPr>
      </w:pPr>
    </w:p>
    <w:p w14:paraId="7A901D2C" w14:textId="77777777" w:rsidR="00000000" w:rsidRDefault="005A3897">
      <w:pPr>
        <w:pStyle w:val="af0"/>
        <w:rPr>
          <w:rtl/>
        </w:rPr>
      </w:pPr>
      <w:r>
        <w:rPr>
          <w:rFonts w:hint="eastAsia"/>
          <w:rtl/>
        </w:rPr>
        <w:t>שאול</w:t>
      </w:r>
      <w:r>
        <w:rPr>
          <w:rtl/>
        </w:rPr>
        <w:t xml:space="preserve"> יהלום (מפד"ל</w:t>
      </w:r>
      <w:r>
        <w:rPr>
          <w:rtl/>
        </w:rPr>
        <w:t>):</w:t>
      </w:r>
    </w:p>
    <w:p w14:paraId="05BC2649" w14:textId="77777777" w:rsidR="00000000" w:rsidRDefault="005A3897">
      <w:pPr>
        <w:pStyle w:val="a0"/>
        <w:rPr>
          <w:rFonts w:hint="cs"/>
          <w:rtl/>
        </w:rPr>
      </w:pPr>
    </w:p>
    <w:p w14:paraId="1E157764" w14:textId="77777777" w:rsidR="00000000" w:rsidRDefault="005A3897">
      <w:pPr>
        <w:pStyle w:val="a0"/>
        <w:rPr>
          <w:rFonts w:hint="cs"/>
          <w:rtl/>
        </w:rPr>
      </w:pPr>
      <w:r>
        <w:rPr>
          <w:rFonts w:hint="cs"/>
          <w:rtl/>
        </w:rPr>
        <w:t>- - -</w:t>
      </w:r>
    </w:p>
    <w:p w14:paraId="38920BFF" w14:textId="77777777" w:rsidR="00000000" w:rsidRDefault="005A3897">
      <w:pPr>
        <w:pStyle w:val="a0"/>
        <w:ind w:firstLine="0"/>
        <w:rPr>
          <w:rFonts w:hint="cs"/>
          <w:rtl/>
        </w:rPr>
      </w:pPr>
    </w:p>
    <w:p w14:paraId="55E31937" w14:textId="77777777" w:rsidR="00000000" w:rsidRDefault="005A3897">
      <w:pPr>
        <w:pStyle w:val="-"/>
        <w:rPr>
          <w:rtl/>
        </w:rPr>
      </w:pPr>
      <w:bookmarkStart w:id="279" w:name="FS000000478T11_10_2004_20_50_30C"/>
      <w:bookmarkEnd w:id="279"/>
      <w:r>
        <w:rPr>
          <w:rtl/>
        </w:rPr>
        <w:t>שר התחבורה מאיר שטרית:</w:t>
      </w:r>
    </w:p>
    <w:p w14:paraId="044B3C2F" w14:textId="77777777" w:rsidR="00000000" w:rsidRDefault="005A3897">
      <w:pPr>
        <w:pStyle w:val="a0"/>
        <w:rPr>
          <w:rtl/>
        </w:rPr>
      </w:pPr>
    </w:p>
    <w:p w14:paraId="55508B73" w14:textId="77777777" w:rsidR="00000000" w:rsidRDefault="005A3897">
      <w:pPr>
        <w:pStyle w:val="a0"/>
        <w:rPr>
          <w:rFonts w:hint="cs"/>
          <w:rtl/>
        </w:rPr>
      </w:pPr>
      <w:r>
        <w:rPr>
          <w:rFonts w:hint="cs"/>
          <w:rtl/>
        </w:rPr>
        <w:t xml:space="preserve">בסדר גמור. תראה, </w:t>
      </w:r>
      <w:bookmarkEnd w:id="277"/>
      <w:r>
        <w:rPr>
          <w:rFonts w:hint="cs"/>
          <w:rtl/>
        </w:rPr>
        <w:t>חבר הכנסת יהלום, אתה עוד שייך לחבורה בתוך המפד"ל שנשארה בממשלה. למה? אני חושב שההשפעה שלכם כשאתם בתוך הממשלה נכונה וחזקה הרבה יותר מאשר כשאתם מחוץ לממשלה. לכן אני חושב שאתם צודקים בגישה שלכם. למה להרוס את</w:t>
      </w:r>
      <w:r>
        <w:rPr>
          <w:rFonts w:hint="cs"/>
          <w:rtl/>
        </w:rPr>
        <w:t xml:space="preserve"> זה? בשביל מה? בשביל לתקוף הודעה של ראש הממשלה בכנסת?</w:t>
      </w:r>
    </w:p>
    <w:p w14:paraId="0E029359" w14:textId="77777777" w:rsidR="00000000" w:rsidRDefault="005A3897">
      <w:pPr>
        <w:pStyle w:val="a0"/>
        <w:ind w:firstLine="0"/>
        <w:rPr>
          <w:rFonts w:hint="cs"/>
          <w:rtl/>
        </w:rPr>
      </w:pPr>
    </w:p>
    <w:p w14:paraId="13DB6546" w14:textId="77777777" w:rsidR="00000000" w:rsidRDefault="005A3897">
      <w:pPr>
        <w:pStyle w:val="af0"/>
        <w:rPr>
          <w:rtl/>
        </w:rPr>
      </w:pPr>
      <w:r>
        <w:rPr>
          <w:rFonts w:hint="eastAsia"/>
          <w:rtl/>
        </w:rPr>
        <w:t>שאול</w:t>
      </w:r>
      <w:r>
        <w:rPr>
          <w:rtl/>
        </w:rPr>
        <w:t xml:space="preserve"> יהלום (מפד"ל):</w:t>
      </w:r>
    </w:p>
    <w:p w14:paraId="62C8DAC9" w14:textId="77777777" w:rsidR="00000000" w:rsidRDefault="005A3897">
      <w:pPr>
        <w:pStyle w:val="a0"/>
        <w:rPr>
          <w:rFonts w:hint="cs"/>
          <w:rtl/>
        </w:rPr>
      </w:pPr>
    </w:p>
    <w:p w14:paraId="4E7E3F3D" w14:textId="77777777" w:rsidR="00000000" w:rsidRDefault="005A3897">
      <w:pPr>
        <w:pStyle w:val="a0"/>
        <w:rPr>
          <w:rFonts w:hint="cs"/>
          <w:rtl/>
        </w:rPr>
      </w:pPr>
      <w:r>
        <w:rPr>
          <w:rFonts w:hint="cs"/>
          <w:rtl/>
        </w:rPr>
        <w:t xml:space="preserve">כל עוד היה סיכוי, ואולי יש סיכוי, לטרפד את תוכנית ההתנתקות - - - </w:t>
      </w:r>
    </w:p>
    <w:p w14:paraId="5C4CE86A" w14:textId="77777777" w:rsidR="00000000" w:rsidRDefault="005A3897">
      <w:pPr>
        <w:pStyle w:val="a0"/>
        <w:ind w:firstLine="0"/>
        <w:rPr>
          <w:rtl/>
        </w:rPr>
      </w:pPr>
    </w:p>
    <w:p w14:paraId="0D7D21DF" w14:textId="77777777" w:rsidR="00000000" w:rsidRDefault="005A3897">
      <w:pPr>
        <w:pStyle w:val="a0"/>
        <w:ind w:firstLine="0"/>
        <w:rPr>
          <w:rFonts w:hint="cs"/>
          <w:rtl/>
        </w:rPr>
      </w:pPr>
    </w:p>
    <w:p w14:paraId="1489290D" w14:textId="77777777" w:rsidR="00000000" w:rsidRDefault="005A3897">
      <w:pPr>
        <w:pStyle w:val="-"/>
        <w:rPr>
          <w:rtl/>
        </w:rPr>
      </w:pPr>
      <w:bookmarkStart w:id="280" w:name="FS000000478T11_10_2004_20_51_29C"/>
      <w:bookmarkEnd w:id="280"/>
      <w:r>
        <w:rPr>
          <w:rtl/>
        </w:rPr>
        <w:t>שר התחבורה מאיר שטרית:</w:t>
      </w:r>
    </w:p>
    <w:p w14:paraId="6CF8A4AC" w14:textId="77777777" w:rsidR="00000000" w:rsidRDefault="005A3897">
      <w:pPr>
        <w:pStyle w:val="a0"/>
        <w:rPr>
          <w:rtl/>
        </w:rPr>
      </w:pPr>
    </w:p>
    <w:p w14:paraId="19D2493B" w14:textId="77777777" w:rsidR="00000000" w:rsidRDefault="005A3897">
      <w:pPr>
        <w:pStyle w:val="a0"/>
        <w:rPr>
          <w:rFonts w:hint="cs"/>
          <w:rtl/>
        </w:rPr>
      </w:pPr>
      <w:r>
        <w:rPr>
          <w:rFonts w:hint="cs"/>
          <w:rtl/>
        </w:rPr>
        <w:t xml:space="preserve">אבל לא הודעת ראש הממשלה עושה את זה. תגיע תוכנית ההתנתקות, נגיע לגשר הזה, נחצה אותו. </w:t>
      </w:r>
    </w:p>
    <w:p w14:paraId="335021E5" w14:textId="77777777" w:rsidR="00000000" w:rsidRDefault="005A3897">
      <w:pPr>
        <w:pStyle w:val="a0"/>
        <w:ind w:firstLine="0"/>
        <w:rPr>
          <w:rFonts w:hint="cs"/>
          <w:rtl/>
        </w:rPr>
      </w:pPr>
    </w:p>
    <w:p w14:paraId="24311048" w14:textId="77777777" w:rsidR="00000000" w:rsidRDefault="005A3897">
      <w:pPr>
        <w:pStyle w:val="af0"/>
        <w:rPr>
          <w:rtl/>
        </w:rPr>
      </w:pPr>
      <w:r>
        <w:rPr>
          <w:rFonts w:hint="eastAsia"/>
          <w:rtl/>
        </w:rPr>
        <w:t>שא</w:t>
      </w:r>
      <w:r>
        <w:rPr>
          <w:rFonts w:hint="eastAsia"/>
          <w:rtl/>
        </w:rPr>
        <w:t>ול</w:t>
      </w:r>
      <w:r>
        <w:rPr>
          <w:rtl/>
        </w:rPr>
        <w:t xml:space="preserve"> יהלום (מפד"ל):</w:t>
      </w:r>
    </w:p>
    <w:p w14:paraId="094A5594" w14:textId="77777777" w:rsidR="00000000" w:rsidRDefault="005A3897">
      <w:pPr>
        <w:pStyle w:val="a0"/>
        <w:rPr>
          <w:rFonts w:hint="cs"/>
          <w:rtl/>
        </w:rPr>
      </w:pPr>
    </w:p>
    <w:p w14:paraId="03C1C3D2" w14:textId="77777777" w:rsidR="00000000" w:rsidRDefault="005A3897">
      <w:pPr>
        <w:pStyle w:val="a0"/>
        <w:rPr>
          <w:rFonts w:hint="cs"/>
          <w:rtl/>
        </w:rPr>
      </w:pPr>
      <w:r>
        <w:rPr>
          <w:rFonts w:hint="cs"/>
          <w:rtl/>
        </w:rPr>
        <w:t xml:space="preserve">אם אתה מצביע היום בעד, אתה אומר: כל העולם יודע - - - </w:t>
      </w:r>
    </w:p>
    <w:p w14:paraId="3B81F37B" w14:textId="77777777" w:rsidR="00000000" w:rsidRDefault="005A3897">
      <w:pPr>
        <w:pStyle w:val="a0"/>
        <w:ind w:firstLine="0"/>
        <w:rPr>
          <w:rFonts w:hint="cs"/>
          <w:rtl/>
        </w:rPr>
      </w:pPr>
    </w:p>
    <w:p w14:paraId="03668543" w14:textId="77777777" w:rsidR="00000000" w:rsidRDefault="005A3897">
      <w:pPr>
        <w:pStyle w:val="-"/>
        <w:rPr>
          <w:rtl/>
        </w:rPr>
      </w:pPr>
      <w:bookmarkStart w:id="281" w:name="FS000000478T11_10_2004_20_51_58C"/>
      <w:bookmarkEnd w:id="281"/>
      <w:r>
        <w:rPr>
          <w:rtl/>
        </w:rPr>
        <w:t>שר התחבורה מאיר שטרית:</w:t>
      </w:r>
    </w:p>
    <w:p w14:paraId="0F130B13" w14:textId="77777777" w:rsidR="00000000" w:rsidRDefault="005A3897">
      <w:pPr>
        <w:pStyle w:val="a0"/>
        <w:rPr>
          <w:rtl/>
        </w:rPr>
      </w:pPr>
    </w:p>
    <w:p w14:paraId="689C8010" w14:textId="77777777" w:rsidR="00000000" w:rsidRDefault="005A3897">
      <w:pPr>
        <w:pStyle w:val="a0"/>
        <w:rPr>
          <w:rFonts w:hint="cs"/>
          <w:rtl/>
        </w:rPr>
      </w:pPr>
      <w:r>
        <w:rPr>
          <w:rFonts w:hint="cs"/>
          <w:rtl/>
        </w:rPr>
        <w:t>מה? מה אומרת הצבעה בעד?</w:t>
      </w:r>
    </w:p>
    <w:p w14:paraId="56E9CD70" w14:textId="77777777" w:rsidR="00000000" w:rsidRDefault="005A3897">
      <w:pPr>
        <w:pStyle w:val="a0"/>
        <w:ind w:firstLine="0"/>
        <w:rPr>
          <w:rFonts w:hint="cs"/>
          <w:rtl/>
        </w:rPr>
      </w:pPr>
    </w:p>
    <w:p w14:paraId="627B238B" w14:textId="77777777" w:rsidR="00000000" w:rsidRDefault="005A3897">
      <w:pPr>
        <w:pStyle w:val="af0"/>
        <w:rPr>
          <w:rtl/>
        </w:rPr>
      </w:pPr>
      <w:r>
        <w:rPr>
          <w:rFonts w:hint="eastAsia"/>
          <w:rtl/>
        </w:rPr>
        <w:t>שאול</w:t>
      </w:r>
      <w:r>
        <w:rPr>
          <w:rtl/>
        </w:rPr>
        <w:t xml:space="preserve"> יהלום (מפד"ל):</w:t>
      </w:r>
    </w:p>
    <w:p w14:paraId="290F6DE1" w14:textId="77777777" w:rsidR="00000000" w:rsidRDefault="005A3897">
      <w:pPr>
        <w:pStyle w:val="a0"/>
        <w:rPr>
          <w:rFonts w:hint="cs"/>
          <w:rtl/>
        </w:rPr>
      </w:pPr>
    </w:p>
    <w:p w14:paraId="4FF7172C" w14:textId="77777777" w:rsidR="00000000" w:rsidRDefault="005A3897">
      <w:pPr>
        <w:pStyle w:val="a0"/>
        <w:ind w:firstLine="720"/>
        <w:rPr>
          <w:rFonts w:hint="cs"/>
          <w:rtl/>
        </w:rPr>
      </w:pPr>
      <w:r>
        <w:rPr>
          <w:rFonts w:hint="cs"/>
          <w:rtl/>
        </w:rPr>
        <w:t xml:space="preserve">שהכנסת - - - </w:t>
      </w:r>
    </w:p>
    <w:p w14:paraId="5540C2EF" w14:textId="77777777" w:rsidR="00000000" w:rsidRDefault="005A3897">
      <w:pPr>
        <w:pStyle w:val="a0"/>
        <w:ind w:firstLine="0"/>
        <w:rPr>
          <w:rFonts w:hint="cs"/>
          <w:rtl/>
        </w:rPr>
      </w:pPr>
    </w:p>
    <w:p w14:paraId="30831D65" w14:textId="77777777" w:rsidR="00000000" w:rsidRDefault="005A3897">
      <w:pPr>
        <w:pStyle w:val="-"/>
        <w:rPr>
          <w:rtl/>
        </w:rPr>
      </w:pPr>
      <w:bookmarkStart w:id="282" w:name="FS000000478T11_10_2004_20_52_30C"/>
      <w:bookmarkEnd w:id="282"/>
      <w:r>
        <w:rPr>
          <w:rtl/>
        </w:rPr>
        <w:t>שר התחבורה מאיר שטרית:</w:t>
      </w:r>
    </w:p>
    <w:p w14:paraId="310B8BFA" w14:textId="77777777" w:rsidR="00000000" w:rsidRDefault="005A3897">
      <w:pPr>
        <w:pStyle w:val="a0"/>
        <w:rPr>
          <w:rtl/>
        </w:rPr>
      </w:pPr>
    </w:p>
    <w:p w14:paraId="2305B8F5" w14:textId="77777777" w:rsidR="00000000" w:rsidRDefault="005A3897">
      <w:pPr>
        <w:pStyle w:val="a0"/>
        <w:ind w:firstLine="720"/>
        <w:rPr>
          <w:rFonts w:hint="cs"/>
          <w:rtl/>
        </w:rPr>
      </w:pPr>
      <w:r>
        <w:rPr>
          <w:rFonts w:hint="cs"/>
          <w:rtl/>
        </w:rPr>
        <w:t>נכון, אז מה רע בזה? מה רע בזה? אבל הכנסת עוד לא החליטה על שום דבר.</w:t>
      </w:r>
    </w:p>
    <w:p w14:paraId="2D955F41" w14:textId="77777777" w:rsidR="00000000" w:rsidRDefault="005A3897">
      <w:pPr>
        <w:pStyle w:val="a0"/>
        <w:ind w:firstLine="0"/>
        <w:rPr>
          <w:rFonts w:hint="cs"/>
          <w:rtl/>
        </w:rPr>
      </w:pPr>
    </w:p>
    <w:p w14:paraId="567408B1" w14:textId="77777777" w:rsidR="00000000" w:rsidRDefault="005A3897">
      <w:pPr>
        <w:pStyle w:val="af0"/>
        <w:rPr>
          <w:rtl/>
        </w:rPr>
      </w:pPr>
      <w:r>
        <w:rPr>
          <w:rFonts w:hint="eastAsia"/>
          <w:rtl/>
        </w:rPr>
        <w:t>שאול</w:t>
      </w:r>
      <w:r>
        <w:rPr>
          <w:rtl/>
        </w:rPr>
        <w:t xml:space="preserve"> </w:t>
      </w:r>
      <w:r>
        <w:rPr>
          <w:rtl/>
        </w:rPr>
        <w:t>יהלום (מפד"ל):</w:t>
      </w:r>
    </w:p>
    <w:p w14:paraId="3C7E6477" w14:textId="77777777" w:rsidR="00000000" w:rsidRDefault="005A3897">
      <w:pPr>
        <w:pStyle w:val="a0"/>
        <w:rPr>
          <w:rFonts w:hint="cs"/>
          <w:rtl/>
        </w:rPr>
      </w:pPr>
    </w:p>
    <w:p w14:paraId="57E0EDDD" w14:textId="77777777" w:rsidR="00000000" w:rsidRDefault="005A3897">
      <w:pPr>
        <w:pStyle w:val="a0"/>
        <w:ind w:firstLine="720"/>
        <w:rPr>
          <w:rFonts w:hint="cs"/>
          <w:rtl/>
        </w:rPr>
      </w:pPr>
      <w:r>
        <w:rPr>
          <w:rFonts w:hint="cs"/>
          <w:rtl/>
        </w:rPr>
        <w:t xml:space="preserve">זה רע, זה רע. </w:t>
      </w:r>
    </w:p>
    <w:p w14:paraId="6B121FCF" w14:textId="77777777" w:rsidR="00000000" w:rsidRDefault="005A3897">
      <w:pPr>
        <w:pStyle w:val="a0"/>
        <w:ind w:firstLine="0"/>
        <w:rPr>
          <w:rFonts w:hint="cs"/>
          <w:rtl/>
        </w:rPr>
      </w:pPr>
    </w:p>
    <w:p w14:paraId="315B30F3" w14:textId="77777777" w:rsidR="00000000" w:rsidRDefault="005A3897">
      <w:pPr>
        <w:pStyle w:val="-"/>
        <w:rPr>
          <w:rtl/>
        </w:rPr>
      </w:pPr>
      <w:bookmarkStart w:id="283" w:name="FS000000478T11_10_2004_20_52_54C"/>
      <w:bookmarkEnd w:id="283"/>
      <w:r>
        <w:rPr>
          <w:rtl/>
        </w:rPr>
        <w:t>שר התחבורה מאיר שטרית:</w:t>
      </w:r>
    </w:p>
    <w:p w14:paraId="1271B1B9" w14:textId="77777777" w:rsidR="00000000" w:rsidRDefault="005A3897">
      <w:pPr>
        <w:pStyle w:val="a0"/>
        <w:rPr>
          <w:rtl/>
        </w:rPr>
      </w:pPr>
    </w:p>
    <w:p w14:paraId="2EBBB8B6" w14:textId="77777777" w:rsidR="00000000" w:rsidRDefault="005A3897">
      <w:pPr>
        <w:pStyle w:val="a0"/>
        <w:ind w:firstLine="720"/>
        <w:rPr>
          <w:rFonts w:hint="cs"/>
          <w:rtl/>
        </w:rPr>
      </w:pPr>
      <w:r>
        <w:rPr>
          <w:rFonts w:hint="cs"/>
          <w:rtl/>
        </w:rPr>
        <w:t>אגב, גם את זה היא לא אומרת. בסוף הדיון הקואליציה מגישה הצעת סיכום, האופוזיציה מגישה הצעת סיכום. אז מה אתה מציע, שנקבל הצעת סיכום של האופוזיציה? זה נראה לך הגיוני מבחינה קואליציונית?</w:t>
      </w:r>
    </w:p>
    <w:p w14:paraId="72A9E1ED" w14:textId="77777777" w:rsidR="00000000" w:rsidRDefault="005A3897">
      <w:pPr>
        <w:pStyle w:val="a0"/>
        <w:ind w:firstLine="0"/>
        <w:rPr>
          <w:rFonts w:hint="cs"/>
          <w:rtl/>
        </w:rPr>
      </w:pPr>
    </w:p>
    <w:p w14:paraId="7A4D29B2" w14:textId="77777777" w:rsidR="00000000" w:rsidRDefault="005A3897">
      <w:pPr>
        <w:pStyle w:val="af0"/>
        <w:rPr>
          <w:rtl/>
        </w:rPr>
      </w:pPr>
      <w:r>
        <w:rPr>
          <w:rFonts w:hint="eastAsia"/>
          <w:rtl/>
        </w:rPr>
        <w:t>מיכאל</w:t>
      </w:r>
      <w:r>
        <w:rPr>
          <w:rtl/>
        </w:rPr>
        <w:t xml:space="preserve"> איתן (הליכו</w:t>
      </w:r>
      <w:r>
        <w:rPr>
          <w:rtl/>
        </w:rPr>
        <w:t>ד):</w:t>
      </w:r>
    </w:p>
    <w:p w14:paraId="7D458161" w14:textId="77777777" w:rsidR="00000000" w:rsidRDefault="005A3897">
      <w:pPr>
        <w:pStyle w:val="a0"/>
        <w:rPr>
          <w:rFonts w:hint="cs"/>
          <w:rtl/>
        </w:rPr>
      </w:pPr>
    </w:p>
    <w:p w14:paraId="6E815FD8" w14:textId="77777777" w:rsidR="00000000" w:rsidRDefault="005A3897">
      <w:pPr>
        <w:pStyle w:val="a0"/>
        <w:ind w:firstLine="720"/>
        <w:rPr>
          <w:rFonts w:hint="cs"/>
          <w:rtl/>
        </w:rPr>
      </w:pPr>
      <w:r>
        <w:rPr>
          <w:rFonts w:hint="cs"/>
          <w:rtl/>
        </w:rPr>
        <w:t xml:space="preserve">כל סיעה. </w:t>
      </w:r>
    </w:p>
    <w:p w14:paraId="7446DA2D" w14:textId="77777777" w:rsidR="00000000" w:rsidRDefault="005A3897">
      <w:pPr>
        <w:pStyle w:val="a0"/>
        <w:ind w:firstLine="0"/>
        <w:rPr>
          <w:rtl/>
        </w:rPr>
      </w:pPr>
    </w:p>
    <w:p w14:paraId="5D2CE22A" w14:textId="77777777" w:rsidR="00000000" w:rsidRDefault="005A3897">
      <w:pPr>
        <w:pStyle w:val="-"/>
        <w:rPr>
          <w:rtl/>
        </w:rPr>
      </w:pPr>
      <w:bookmarkStart w:id="284" w:name="FS000000478T11_10_2004_20_53_27C"/>
      <w:bookmarkEnd w:id="284"/>
      <w:r>
        <w:rPr>
          <w:rtl/>
        </w:rPr>
        <w:t>שר התחבורה מאיר שטרית:</w:t>
      </w:r>
    </w:p>
    <w:p w14:paraId="1DED3BCD" w14:textId="77777777" w:rsidR="00000000" w:rsidRDefault="005A3897">
      <w:pPr>
        <w:pStyle w:val="a0"/>
        <w:rPr>
          <w:rtl/>
        </w:rPr>
      </w:pPr>
    </w:p>
    <w:p w14:paraId="311BF972" w14:textId="77777777" w:rsidR="00000000" w:rsidRDefault="005A3897">
      <w:pPr>
        <w:pStyle w:val="a0"/>
        <w:rPr>
          <w:rFonts w:hint="cs"/>
          <w:rtl/>
        </w:rPr>
      </w:pPr>
      <w:r>
        <w:rPr>
          <w:rFonts w:hint="cs"/>
          <w:rtl/>
        </w:rPr>
        <w:t xml:space="preserve">כל סיעה. נראה לך הגיוני שנקבל הצעת סיעה אחרת? למה הקואליציה לא תעביר את ההודעה שלה? הרי זה הדבר הנכון מבחינה קואליציונית. זו עוד לא הודעה על התנתקות, זו לא החלטה על התנתקות, זה לא צעד כלשהו שמקדם את ההתנתקות במשהו. </w:t>
      </w:r>
    </w:p>
    <w:p w14:paraId="193D5951" w14:textId="77777777" w:rsidR="00000000" w:rsidRDefault="005A3897">
      <w:pPr>
        <w:pStyle w:val="a0"/>
        <w:rPr>
          <w:rFonts w:hint="cs"/>
          <w:rtl/>
        </w:rPr>
      </w:pPr>
    </w:p>
    <w:p w14:paraId="6198362A" w14:textId="77777777" w:rsidR="00000000" w:rsidRDefault="005A3897">
      <w:pPr>
        <w:pStyle w:val="a0"/>
        <w:rPr>
          <w:rFonts w:hint="cs"/>
          <w:rtl/>
        </w:rPr>
      </w:pPr>
      <w:r>
        <w:rPr>
          <w:rFonts w:hint="cs"/>
          <w:rtl/>
        </w:rPr>
        <w:t>אני חושב שאין שום היגיון בעמדת חברי הקואליציה, שרוצים לגרום למצב שבו יהיו חשש או סכנה שהצעת הסיכום של סיעת הליכוד או של סיעות הקואליציה לא תתקבל. מה זה תורם, אלוהים יודע. אני לא יכול להבין את ההיגיון הפוליטי או המעשי של זה. אני חושב שכשנגיע להתנתקות לכל א</w:t>
      </w:r>
      <w:r>
        <w:rPr>
          <w:rFonts w:hint="cs"/>
          <w:rtl/>
        </w:rPr>
        <w:t xml:space="preserve">חד תהיה הזכות להביע את דעתו, להצביע לפי הבנתו. במקרה הזה אין הצדקה לצעד הזה. </w:t>
      </w:r>
    </w:p>
    <w:p w14:paraId="2762DCE0" w14:textId="77777777" w:rsidR="00000000" w:rsidRDefault="005A3897">
      <w:pPr>
        <w:pStyle w:val="a0"/>
        <w:ind w:firstLine="0"/>
        <w:rPr>
          <w:rFonts w:hint="cs"/>
          <w:rtl/>
        </w:rPr>
      </w:pPr>
    </w:p>
    <w:p w14:paraId="16C03B45" w14:textId="77777777" w:rsidR="00000000" w:rsidRDefault="005A3897">
      <w:pPr>
        <w:pStyle w:val="a0"/>
        <w:rPr>
          <w:rFonts w:hint="cs"/>
          <w:rtl/>
        </w:rPr>
      </w:pPr>
      <w:r>
        <w:rPr>
          <w:rFonts w:hint="cs"/>
          <w:rtl/>
        </w:rPr>
        <w:t xml:space="preserve">דבר נוסף, רבותי, מעבר לאישור ההודעה של ראש הממשלה, הונחו בפנינו שתי הצעות אי-אמון. חזרנו מחדש לריטואל שכל שבוע תהיה הצבעת אי-אמון נוספת. אמרתי קודם בדיון בהצעת האי-אמון, ואחזור </w:t>
      </w:r>
      <w:r>
        <w:rPr>
          <w:rFonts w:hint="cs"/>
          <w:rtl/>
        </w:rPr>
        <w:t>על זה: עד מתי יימשך הריטואל הזה שבו כל שבוע מגיעים להצבעת אי-אמון כשלכולם פה ברור שאין שום סיכוי, שום סיכוי הגיוני, שעד סוף הקדנציה הזאת ייווצר רוב של 61 שיפיל את הממשלה באי-אמון? אין סיכוי כזה. אם תהיו הגיוניים ותבדקו, תראו שעל-פי חוק האי-אמון הקונסטרוקטי</w:t>
      </w:r>
      <w:r>
        <w:rPr>
          <w:rFonts w:hint="cs"/>
          <w:rtl/>
        </w:rPr>
        <w:t xml:space="preserve">בי, אין סיכוי ממשי לגרום לכך שתהיה הצבעה ברוב של 61, הצבעת אי-אמון. לכן אני מציע לכם לא להתלהב. אין לאן לרוץ. אולי תעשו אימון פעם בחודש, זה מספיק, לא צריך פעם בשבוע לבזבז את זמן הכנסת והצופים ולחזור על אותו ריטואל. </w:t>
      </w:r>
    </w:p>
    <w:p w14:paraId="67AE7AE4" w14:textId="77777777" w:rsidR="00000000" w:rsidRDefault="005A3897">
      <w:pPr>
        <w:pStyle w:val="a0"/>
        <w:ind w:firstLine="0"/>
        <w:rPr>
          <w:rFonts w:hint="cs"/>
          <w:rtl/>
        </w:rPr>
      </w:pPr>
    </w:p>
    <w:p w14:paraId="2BAD58D7" w14:textId="77777777" w:rsidR="00000000" w:rsidRDefault="005A3897">
      <w:pPr>
        <w:pStyle w:val="af0"/>
        <w:rPr>
          <w:rtl/>
        </w:rPr>
      </w:pPr>
      <w:r>
        <w:rPr>
          <w:rFonts w:hint="eastAsia"/>
          <w:rtl/>
        </w:rPr>
        <w:t>אמנון</w:t>
      </w:r>
      <w:r>
        <w:rPr>
          <w:rtl/>
        </w:rPr>
        <w:t xml:space="preserve"> כהן (ש"ס):</w:t>
      </w:r>
    </w:p>
    <w:p w14:paraId="34360C0B" w14:textId="77777777" w:rsidR="00000000" w:rsidRDefault="005A3897">
      <w:pPr>
        <w:pStyle w:val="a0"/>
        <w:rPr>
          <w:rFonts w:hint="cs"/>
          <w:rtl/>
        </w:rPr>
      </w:pPr>
    </w:p>
    <w:p w14:paraId="1878D6F8" w14:textId="77777777" w:rsidR="00000000" w:rsidRDefault="005A3897">
      <w:pPr>
        <w:pStyle w:val="a0"/>
        <w:ind w:firstLine="720"/>
        <w:rPr>
          <w:rFonts w:hint="cs"/>
          <w:rtl/>
        </w:rPr>
      </w:pPr>
      <w:r>
        <w:rPr>
          <w:rFonts w:hint="cs"/>
          <w:rtl/>
        </w:rPr>
        <w:t xml:space="preserve">פעם בשבוע. </w:t>
      </w:r>
    </w:p>
    <w:p w14:paraId="6EDB9AD1" w14:textId="77777777" w:rsidR="00000000" w:rsidRDefault="005A3897">
      <w:pPr>
        <w:pStyle w:val="a0"/>
        <w:ind w:firstLine="0"/>
        <w:rPr>
          <w:rFonts w:hint="cs"/>
          <w:rtl/>
        </w:rPr>
      </w:pPr>
    </w:p>
    <w:p w14:paraId="79CF4300" w14:textId="77777777" w:rsidR="00000000" w:rsidRDefault="005A3897">
      <w:pPr>
        <w:pStyle w:val="-"/>
        <w:rPr>
          <w:rtl/>
        </w:rPr>
      </w:pPr>
      <w:bookmarkStart w:id="285" w:name="FS000000478T11_10_2004_20_56_46C"/>
      <w:bookmarkEnd w:id="285"/>
      <w:r>
        <w:rPr>
          <w:rtl/>
        </w:rPr>
        <w:t>שר התחבו</w:t>
      </w:r>
      <w:r>
        <w:rPr>
          <w:rtl/>
        </w:rPr>
        <w:t>רה מאיר שטרית:</w:t>
      </w:r>
    </w:p>
    <w:p w14:paraId="1F4A599A" w14:textId="77777777" w:rsidR="00000000" w:rsidRDefault="005A3897">
      <w:pPr>
        <w:pStyle w:val="a0"/>
        <w:rPr>
          <w:rtl/>
        </w:rPr>
      </w:pPr>
    </w:p>
    <w:p w14:paraId="025C3381" w14:textId="77777777" w:rsidR="00000000" w:rsidRDefault="005A3897">
      <w:pPr>
        <w:pStyle w:val="a0"/>
        <w:ind w:firstLine="0"/>
        <w:rPr>
          <w:rFonts w:hint="cs"/>
          <w:rtl/>
        </w:rPr>
      </w:pPr>
      <w:r>
        <w:rPr>
          <w:rFonts w:hint="cs"/>
          <w:rtl/>
        </w:rPr>
        <w:tab/>
        <w:t xml:space="preserve">אפשר באותו זמן לדון בדברים יותר חשובים למדינה, לכלכלה, לחברה, לדון בהצעות חוק אחרות; לא לחזור כל שבוע מחדש על הריטואל השנתי הזה. </w:t>
      </w:r>
    </w:p>
    <w:p w14:paraId="26308513" w14:textId="77777777" w:rsidR="00000000" w:rsidRDefault="005A3897">
      <w:pPr>
        <w:pStyle w:val="a0"/>
        <w:ind w:firstLine="0"/>
        <w:rPr>
          <w:rFonts w:hint="cs"/>
          <w:rtl/>
        </w:rPr>
      </w:pPr>
    </w:p>
    <w:p w14:paraId="2E6E0000" w14:textId="77777777" w:rsidR="00000000" w:rsidRDefault="005A3897">
      <w:pPr>
        <w:pStyle w:val="af0"/>
        <w:rPr>
          <w:rtl/>
        </w:rPr>
      </w:pPr>
      <w:r>
        <w:rPr>
          <w:rFonts w:hint="eastAsia"/>
          <w:rtl/>
        </w:rPr>
        <w:t>משולם</w:t>
      </w:r>
      <w:r>
        <w:rPr>
          <w:rtl/>
        </w:rPr>
        <w:t xml:space="preserve"> נהרי (ש"ס):</w:t>
      </w:r>
    </w:p>
    <w:p w14:paraId="4D02BF2A" w14:textId="77777777" w:rsidR="00000000" w:rsidRDefault="005A3897">
      <w:pPr>
        <w:pStyle w:val="a0"/>
        <w:rPr>
          <w:rFonts w:hint="cs"/>
          <w:rtl/>
        </w:rPr>
      </w:pPr>
    </w:p>
    <w:p w14:paraId="7D6C8CD0" w14:textId="77777777" w:rsidR="00000000" w:rsidRDefault="005A3897">
      <w:pPr>
        <w:pStyle w:val="a0"/>
        <w:ind w:left="360" w:firstLine="360"/>
        <w:rPr>
          <w:rFonts w:hint="cs"/>
          <w:rtl/>
        </w:rPr>
      </w:pPr>
      <w:r>
        <w:rPr>
          <w:rFonts w:hint="cs"/>
          <w:rtl/>
        </w:rPr>
        <w:t xml:space="preserve">מקובל. </w:t>
      </w:r>
    </w:p>
    <w:p w14:paraId="4863109B" w14:textId="77777777" w:rsidR="00000000" w:rsidRDefault="005A3897">
      <w:pPr>
        <w:pStyle w:val="a0"/>
        <w:ind w:firstLine="0"/>
        <w:rPr>
          <w:rtl/>
        </w:rPr>
      </w:pPr>
    </w:p>
    <w:p w14:paraId="1B80ECB1" w14:textId="77777777" w:rsidR="00000000" w:rsidRDefault="005A3897">
      <w:pPr>
        <w:pStyle w:val="-"/>
        <w:rPr>
          <w:rtl/>
        </w:rPr>
      </w:pPr>
      <w:bookmarkStart w:id="286" w:name="FS000000478T11_10_2004_20_57_25C"/>
      <w:bookmarkEnd w:id="286"/>
      <w:r>
        <w:rPr>
          <w:rtl/>
        </w:rPr>
        <w:t>שר התחבורה מאיר שטרית:</w:t>
      </w:r>
    </w:p>
    <w:p w14:paraId="3C0508BC" w14:textId="77777777" w:rsidR="00000000" w:rsidRDefault="005A3897">
      <w:pPr>
        <w:pStyle w:val="a0"/>
        <w:rPr>
          <w:rtl/>
        </w:rPr>
      </w:pPr>
    </w:p>
    <w:p w14:paraId="282CE43F" w14:textId="77777777" w:rsidR="00000000" w:rsidRDefault="005A3897">
      <w:pPr>
        <w:pStyle w:val="a0"/>
        <w:rPr>
          <w:rFonts w:hint="cs"/>
          <w:rtl/>
        </w:rPr>
      </w:pPr>
      <w:r>
        <w:rPr>
          <w:rFonts w:hint="cs"/>
          <w:rtl/>
        </w:rPr>
        <w:t>אגב, חבר הכנסת נהרי, נדמה לי שהיית בכנסת כשהייתי ראש קוא</w:t>
      </w:r>
      <w:r>
        <w:rPr>
          <w:rFonts w:hint="cs"/>
          <w:rtl/>
        </w:rPr>
        <w:t xml:space="preserve">ליציה. אם אתה זוכר, הייתי מוציא את כולם מהאולם. לפי החוק צריך 61, ומאחר שלא היו 61 הייתי נשאר לבדי באולם. היינו מצביעים 40-50 נגד אחד, והאי-אמון לא היה עובר. אז אחרי פעם, פעמיים, שלוש, ארבע, חמש, עשר פעמים, הם גם הבינו שהמשחק הזה מיותר. </w:t>
      </w:r>
    </w:p>
    <w:p w14:paraId="5D3D1775" w14:textId="77777777" w:rsidR="00000000" w:rsidRDefault="005A3897">
      <w:pPr>
        <w:pStyle w:val="a0"/>
        <w:rPr>
          <w:rFonts w:hint="cs"/>
          <w:rtl/>
        </w:rPr>
      </w:pPr>
    </w:p>
    <w:p w14:paraId="0BB9C3CA" w14:textId="77777777" w:rsidR="00000000" w:rsidRDefault="005A3897">
      <w:pPr>
        <w:pStyle w:val="af0"/>
        <w:rPr>
          <w:rtl/>
        </w:rPr>
      </w:pPr>
      <w:r>
        <w:rPr>
          <w:rFonts w:hint="eastAsia"/>
          <w:rtl/>
        </w:rPr>
        <w:t>משולם</w:t>
      </w:r>
      <w:r>
        <w:rPr>
          <w:rtl/>
        </w:rPr>
        <w:t xml:space="preserve"> נהרי (ש"ס):</w:t>
      </w:r>
    </w:p>
    <w:p w14:paraId="7098DF84" w14:textId="77777777" w:rsidR="00000000" w:rsidRDefault="005A3897">
      <w:pPr>
        <w:pStyle w:val="a0"/>
        <w:rPr>
          <w:rFonts w:hint="cs"/>
          <w:rtl/>
        </w:rPr>
      </w:pPr>
    </w:p>
    <w:p w14:paraId="33C3C191" w14:textId="77777777" w:rsidR="00000000" w:rsidRDefault="005A3897">
      <w:pPr>
        <w:pStyle w:val="a0"/>
        <w:rPr>
          <w:rFonts w:hint="cs"/>
          <w:rtl/>
        </w:rPr>
      </w:pPr>
      <w:r>
        <w:rPr>
          <w:rFonts w:hint="cs"/>
          <w:rtl/>
        </w:rPr>
        <w:t>צודק.</w:t>
      </w:r>
    </w:p>
    <w:p w14:paraId="77E59FD4" w14:textId="77777777" w:rsidR="00000000" w:rsidRDefault="005A3897">
      <w:pPr>
        <w:pStyle w:val="a0"/>
        <w:ind w:firstLine="0"/>
        <w:rPr>
          <w:rFonts w:hint="cs"/>
          <w:rtl/>
        </w:rPr>
      </w:pPr>
    </w:p>
    <w:p w14:paraId="3F318525" w14:textId="77777777" w:rsidR="00000000" w:rsidRDefault="005A3897">
      <w:pPr>
        <w:pStyle w:val="af1"/>
        <w:rPr>
          <w:rtl/>
        </w:rPr>
      </w:pPr>
      <w:bookmarkStart w:id="287" w:name="FS000000478T11_10_2004_20_58_39C"/>
      <w:bookmarkEnd w:id="287"/>
      <w:r>
        <w:rPr>
          <w:rtl/>
        </w:rPr>
        <w:t>היו"ר ראובן ריבלין:</w:t>
      </w:r>
    </w:p>
    <w:p w14:paraId="69CDC377" w14:textId="77777777" w:rsidR="00000000" w:rsidRDefault="005A3897">
      <w:pPr>
        <w:pStyle w:val="a0"/>
        <w:rPr>
          <w:rtl/>
        </w:rPr>
      </w:pPr>
    </w:p>
    <w:p w14:paraId="15D0A312" w14:textId="77777777" w:rsidR="00000000" w:rsidRDefault="005A3897">
      <w:pPr>
        <w:pStyle w:val="a0"/>
        <w:rPr>
          <w:rFonts w:hint="cs"/>
          <w:rtl/>
        </w:rPr>
      </w:pPr>
      <w:r>
        <w:rPr>
          <w:rFonts w:hint="cs"/>
          <w:rtl/>
        </w:rPr>
        <w:t xml:space="preserve">נא לצלצל. </w:t>
      </w:r>
    </w:p>
    <w:p w14:paraId="000CA02B" w14:textId="77777777" w:rsidR="00000000" w:rsidRDefault="005A3897">
      <w:pPr>
        <w:pStyle w:val="a0"/>
        <w:ind w:firstLine="0"/>
        <w:rPr>
          <w:rFonts w:hint="cs"/>
          <w:rtl/>
        </w:rPr>
      </w:pPr>
    </w:p>
    <w:p w14:paraId="7F692EB1" w14:textId="77777777" w:rsidR="00000000" w:rsidRDefault="005A3897">
      <w:pPr>
        <w:pStyle w:val="-"/>
        <w:rPr>
          <w:rtl/>
        </w:rPr>
      </w:pPr>
      <w:bookmarkStart w:id="288" w:name="FS000000478T11_10_2004_20_59_08C"/>
      <w:bookmarkEnd w:id="288"/>
      <w:r>
        <w:rPr>
          <w:rtl/>
        </w:rPr>
        <w:t>שר התחבורה מאיר שטרית:</w:t>
      </w:r>
    </w:p>
    <w:p w14:paraId="0131286E" w14:textId="77777777" w:rsidR="00000000" w:rsidRDefault="005A3897">
      <w:pPr>
        <w:pStyle w:val="a0"/>
        <w:rPr>
          <w:rtl/>
        </w:rPr>
      </w:pPr>
    </w:p>
    <w:p w14:paraId="55E8A2E8" w14:textId="77777777" w:rsidR="00000000" w:rsidRDefault="005A3897">
      <w:pPr>
        <w:pStyle w:val="a0"/>
        <w:rPr>
          <w:rFonts w:hint="cs"/>
          <w:rtl/>
        </w:rPr>
      </w:pPr>
      <w:r>
        <w:rPr>
          <w:rFonts w:hint="cs"/>
          <w:rtl/>
        </w:rPr>
        <w:t xml:space="preserve">יש לי עוד שלוש דקות. </w:t>
      </w:r>
    </w:p>
    <w:p w14:paraId="58BE78CB" w14:textId="77777777" w:rsidR="00000000" w:rsidRDefault="005A3897">
      <w:pPr>
        <w:pStyle w:val="a0"/>
        <w:ind w:firstLine="0"/>
        <w:rPr>
          <w:rFonts w:hint="cs"/>
          <w:rtl/>
        </w:rPr>
      </w:pPr>
    </w:p>
    <w:p w14:paraId="1E2CF93C" w14:textId="77777777" w:rsidR="00000000" w:rsidRDefault="005A3897">
      <w:pPr>
        <w:pStyle w:val="af1"/>
        <w:rPr>
          <w:rtl/>
        </w:rPr>
      </w:pPr>
      <w:r>
        <w:rPr>
          <w:rtl/>
        </w:rPr>
        <w:t>היו"ר ראובן ריבלין:</w:t>
      </w:r>
    </w:p>
    <w:p w14:paraId="3E624571" w14:textId="77777777" w:rsidR="00000000" w:rsidRDefault="005A3897">
      <w:pPr>
        <w:pStyle w:val="a0"/>
        <w:rPr>
          <w:rtl/>
        </w:rPr>
      </w:pPr>
    </w:p>
    <w:p w14:paraId="5B0EE74D" w14:textId="77777777" w:rsidR="00000000" w:rsidRDefault="005A3897">
      <w:pPr>
        <w:pStyle w:val="a0"/>
        <w:rPr>
          <w:rFonts w:hint="cs"/>
          <w:rtl/>
        </w:rPr>
      </w:pPr>
      <w:r>
        <w:rPr>
          <w:rFonts w:hint="cs"/>
          <w:rtl/>
        </w:rPr>
        <w:t xml:space="preserve">המזכיר, נא לצלצל. רבותי ישבו. </w:t>
      </w:r>
    </w:p>
    <w:p w14:paraId="65CC5A59" w14:textId="77777777" w:rsidR="00000000" w:rsidRDefault="005A3897">
      <w:pPr>
        <w:pStyle w:val="a0"/>
        <w:rPr>
          <w:rFonts w:hint="cs"/>
          <w:rtl/>
        </w:rPr>
      </w:pPr>
    </w:p>
    <w:p w14:paraId="6BB2FF51" w14:textId="77777777" w:rsidR="00000000" w:rsidRDefault="005A3897">
      <w:pPr>
        <w:pStyle w:val="-"/>
        <w:rPr>
          <w:rtl/>
        </w:rPr>
      </w:pPr>
      <w:bookmarkStart w:id="289" w:name="FS000000478T11_10_2004_20_59_24C"/>
      <w:bookmarkEnd w:id="289"/>
      <w:r>
        <w:rPr>
          <w:rtl/>
        </w:rPr>
        <w:t>שר התחבורה מאיר שטרית:</w:t>
      </w:r>
    </w:p>
    <w:p w14:paraId="4CF9B159" w14:textId="77777777" w:rsidR="00000000" w:rsidRDefault="005A3897">
      <w:pPr>
        <w:pStyle w:val="a0"/>
        <w:rPr>
          <w:rtl/>
        </w:rPr>
      </w:pPr>
    </w:p>
    <w:p w14:paraId="221584F7" w14:textId="77777777" w:rsidR="00000000" w:rsidRDefault="005A3897">
      <w:pPr>
        <w:pStyle w:val="a0"/>
        <w:rPr>
          <w:rFonts w:hint="cs"/>
          <w:rtl/>
        </w:rPr>
      </w:pPr>
      <w:r>
        <w:rPr>
          <w:rFonts w:hint="cs"/>
          <w:rtl/>
        </w:rPr>
        <w:t xml:space="preserve">חברי הכנסת של ש"ס, אני מכבד מאוד את הפעילות שלכם ואת הנוכחות שלכם בכנסת, ואת העקביות. אבל </w:t>
      </w:r>
      <w:r>
        <w:rPr>
          <w:rFonts w:hint="cs"/>
          <w:rtl/>
        </w:rPr>
        <w:t xml:space="preserve">אתם יודעים, איך אומרים: נותנים לאדם זכות כדי לעשות טוב, לא רע. </w:t>
      </w:r>
    </w:p>
    <w:p w14:paraId="2E9AC535" w14:textId="77777777" w:rsidR="00000000" w:rsidRDefault="005A3897">
      <w:pPr>
        <w:pStyle w:val="a0"/>
        <w:rPr>
          <w:rFonts w:hint="cs"/>
          <w:rtl/>
        </w:rPr>
      </w:pPr>
    </w:p>
    <w:p w14:paraId="028C550E" w14:textId="77777777" w:rsidR="00000000" w:rsidRDefault="005A3897">
      <w:pPr>
        <w:pStyle w:val="af0"/>
        <w:rPr>
          <w:rtl/>
        </w:rPr>
      </w:pPr>
      <w:r>
        <w:rPr>
          <w:rFonts w:hint="eastAsia"/>
          <w:rtl/>
        </w:rPr>
        <w:t>יאיר</w:t>
      </w:r>
      <w:r>
        <w:rPr>
          <w:rtl/>
        </w:rPr>
        <w:t xml:space="preserve"> פרץ (ש"ס):</w:t>
      </w:r>
    </w:p>
    <w:p w14:paraId="5CA7A28C" w14:textId="77777777" w:rsidR="00000000" w:rsidRDefault="005A3897">
      <w:pPr>
        <w:pStyle w:val="a0"/>
        <w:rPr>
          <w:rFonts w:hint="cs"/>
          <w:rtl/>
        </w:rPr>
      </w:pPr>
    </w:p>
    <w:p w14:paraId="2613B200" w14:textId="77777777" w:rsidR="00000000" w:rsidRDefault="005A3897">
      <w:pPr>
        <w:pStyle w:val="a0"/>
        <w:rPr>
          <w:rFonts w:hint="cs"/>
          <w:rtl/>
        </w:rPr>
      </w:pPr>
      <w:r>
        <w:rPr>
          <w:rFonts w:hint="cs"/>
          <w:rtl/>
        </w:rPr>
        <w:t xml:space="preserve">איך אפשר שיהיה טוב? </w:t>
      </w:r>
    </w:p>
    <w:p w14:paraId="5CA06C03" w14:textId="77777777" w:rsidR="00000000" w:rsidRDefault="005A3897">
      <w:pPr>
        <w:pStyle w:val="a0"/>
        <w:rPr>
          <w:rFonts w:hint="cs"/>
          <w:rtl/>
        </w:rPr>
      </w:pPr>
    </w:p>
    <w:p w14:paraId="115C89E8" w14:textId="77777777" w:rsidR="00000000" w:rsidRDefault="005A3897">
      <w:pPr>
        <w:pStyle w:val="-"/>
        <w:rPr>
          <w:rtl/>
        </w:rPr>
      </w:pPr>
      <w:bookmarkStart w:id="290" w:name="FS000000478T11_10_2004_21_00_01C"/>
      <w:bookmarkEnd w:id="290"/>
      <w:r>
        <w:rPr>
          <w:rtl/>
        </w:rPr>
        <w:t>שר התחבורה מאיר שטרית:</w:t>
      </w:r>
    </w:p>
    <w:p w14:paraId="26234274" w14:textId="77777777" w:rsidR="00000000" w:rsidRDefault="005A3897">
      <w:pPr>
        <w:pStyle w:val="a0"/>
        <w:rPr>
          <w:rtl/>
        </w:rPr>
      </w:pPr>
    </w:p>
    <w:p w14:paraId="31B92652" w14:textId="77777777" w:rsidR="00000000" w:rsidRDefault="005A3897">
      <w:pPr>
        <w:pStyle w:val="a0"/>
        <w:rPr>
          <w:rFonts w:hint="cs"/>
          <w:rtl/>
        </w:rPr>
      </w:pPr>
      <w:r>
        <w:rPr>
          <w:rFonts w:hint="cs"/>
          <w:rtl/>
        </w:rPr>
        <w:t>זה פעולה לטוב.</w:t>
      </w:r>
    </w:p>
    <w:p w14:paraId="26FFEAE3" w14:textId="77777777" w:rsidR="00000000" w:rsidRDefault="005A3897">
      <w:pPr>
        <w:pStyle w:val="a0"/>
        <w:ind w:firstLine="0"/>
        <w:rPr>
          <w:rtl/>
        </w:rPr>
      </w:pPr>
    </w:p>
    <w:p w14:paraId="42E2CACD" w14:textId="77777777" w:rsidR="00000000" w:rsidRDefault="005A3897">
      <w:pPr>
        <w:pStyle w:val="af1"/>
        <w:rPr>
          <w:rtl/>
        </w:rPr>
      </w:pPr>
      <w:r>
        <w:rPr>
          <w:rtl/>
        </w:rPr>
        <w:t>היו"ר ראובן ריבלין:</w:t>
      </w:r>
    </w:p>
    <w:p w14:paraId="118AE721" w14:textId="77777777" w:rsidR="00000000" w:rsidRDefault="005A3897">
      <w:pPr>
        <w:pStyle w:val="a0"/>
        <w:rPr>
          <w:rtl/>
        </w:rPr>
      </w:pPr>
    </w:p>
    <w:p w14:paraId="18D18980" w14:textId="77777777" w:rsidR="00000000" w:rsidRDefault="005A3897">
      <w:pPr>
        <w:pStyle w:val="a0"/>
        <w:rPr>
          <w:rFonts w:hint="cs"/>
          <w:rtl/>
        </w:rPr>
      </w:pPr>
      <w:r>
        <w:rPr>
          <w:rFonts w:hint="cs"/>
          <w:rtl/>
        </w:rPr>
        <w:t>כבוד השר, יש גבול למה שהכנסת יכולה להסכים לו. רבותי, אנחנו עוברים להצבעות, בעוד רגע השר מסי</w:t>
      </w:r>
      <w:r>
        <w:rPr>
          <w:rFonts w:hint="cs"/>
          <w:rtl/>
        </w:rPr>
        <w:t xml:space="preserve">ים. הוא לא יכול, הוא לא יכול יותר. אם אדוני מבקש חמש דקות, בבקשה. לא אתן לו לדבר עד אין סוף פה. אדוני רוצה הפסקה, אני מסכים. רבותי, השר מדבר דברי טעם, אבל הוא לא יכול לחזור על עצמו, וודאי שהוא לא יכול להפריע לחבר הכנסת בן-אליעזר לדבר בטלפון. </w:t>
      </w:r>
    </w:p>
    <w:p w14:paraId="3994A2EE" w14:textId="77777777" w:rsidR="00000000" w:rsidRDefault="005A3897">
      <w:pPr>
        <w:pStyle w:val="a0"/>
        <w:ind w:firstLine="0"/>
        <w:rPr>
          <w:rFonts w:hint="cs"/>
          <w:rtl/>
        </w:rPr>
      </w:pPr>
    </w:p>
    <w:p w14:paraId="163B5D7B" w14:textId="77777777" w:rsidR="00000000" w:rsidRDefault="005A3897">
      <w:pPr>
        <w:pStyle w:val="-"/>
        <w:rPr>
          <w:rtl/>
        </w:rPr>
      </w:pPr>
      <w:bookmarkStart w:id="291" w:name="FS000000478T11_10_2004_21_01_12C"/>
      <w:bookmarkEnd w:id="291"/>
      <w:r>
        <w:rPr>
          <w:rtl/>
        </w:rPr>
        <w:t>שר התחבורה מ</w:t>
      </w:r>
      <w:r>
        <w:rPr>
          <w:rtl/>
        </w:rPr>
        <w:t>איר שטרית:</w:t>
      </w:r>
    </w:p>
    <w:p w14:paraId="7E7DE310" w14:textId="77777777" w:rsidR="00000000" w:rsidRDefault="005A3897">
      <w:pPr>
        <w:pStyle w:val="a0"/>
        <w:rPr>
          <w:rtl/>
        </w:rPr>
      </w:pPr>
    </w:p>
    <w:p w14:paraId="3E7CE389" w14:textId="77777777" w:rsidR="00000000" w:rsidRDefault="005A3897">
      <w:pPr>
        <w:pStyle w:val="a0"/>
        <w:rPr>
          <w:rFonts w:hint="cs"/>
          <w:rtl/>
        </w:rPr>
      </w:pPr>
      <w:r>
        <w:rPr>
          <w:rFonts w:hint="cs"/>
          <w:rtl/>
        </w:rPr>
        <w:t xml:space="preserve">למה לכם לסגור את הדלת עוד לפני שהיא נפתחה? מי יודע מה ילד יום, אולי תמצאו את עצמכם מחר במצב שאתם צריכים להגן בדיוק על ההחלטה הזאת. </w:t>
      </w:r>
    </w:p>
    <w:p w14:paraId="5831C906" w14:textId="77777777" w:rsidR="00000000" w:rsidRDefault="005A3897">
      <w:pPr>
        <w:pStyle w:val="a0"/>
        <w:rPr>
          <w:rFonts w:hint="cs"/>
          <w:rtl/>
        </w:rPr>
      </w:pPr>
    </w:p>
    <w:p w14:paraId="08F9C53F" w14:textId="77777777" w:rsidR="00000000" w:rsidRDefault="005A3897">
      <w:pPr>
        <w:pStyle w:val="af0"/>
        <w:rPr>
          <w:rtl/>
        </w:rPr>
      </w:pPr>
      <w:r>
        <w:rPr>
          <w:rFonts w:hint="eastAsia"/>
          <w:rtl/>
        </w:rPr>
        <w:t>יצחק</w:t>
      </w:r>
      <w:r>
        <w:rPr>
          <w:rtl/>
        </w:rPr>
        <w:t xml:space="preserve"> כהן (ש"ס):</w:t>
      </w:r>
    </w:p>
    <w:p w14:paraId="7110C219" w14:textId="77777777" w:rsidR="00000000" w:rsidRDefault="005A3897">
      <w:pPr>
        <w:pStyle w:val="a0"/>
        <w:rPr>
          <w:rFonts w:hint="cs"/>
          <w:rtl/>
        </w:rPr>
      </w:pPr>
    </w:p>
    <w:p w14:paraId="2AF32C79" w14:textId="77777777" w:rsidR="00000000" w:rsidRDefault="005A3897">
      <w:pPr>
        <w:pStyle w:val="a0"/>
        <w:rPr>
          <w:rFonts w:hint="cs"/>
          <w:rtl/>
        </w:rPr>
      </w:pPr>
      <w:r>
        <w:rPr>
          <w:rFonts w:hint="cs"/>
          <w:rtl/>
        </w:rPr>
        <w:t xml:space="preserve">לא רוצים. עם מי? </w:t>
      </w:r>
    </w:p>
    <w:p w14:paraId="4DFDED4E" w14:textId="77777777" w:rsidR="00000000" w:rsidRDefault="005A3897">
      <w:pPr>
        <w:pStyle w:val="a0"/>
        <w:ind w:firstLine="0"/>
        <w:rPr>
          <w:rFonts w:hint="cs"/>
          <w:rtl/>
        </w:rPr>
      </w:pPr>
    </w:p>
    <w:p w14:paraId="2185B0E4" w14:textId="77777777" w:rsidR="00000000" w:rsidRDefault="005A3897">
      <w:pPr>
        <w:pStyle w:val="af1"/>
        <w:rPr>
          <w:rtl/>
        </w:rPr>
      </w:pPr>
      <w:r>
        <w:rPr>
          <w:rtl/>
        </w:rPr>
        <w:t>היו"ר ראובן ריבלין:</w:t>
      </w:r>
    </w:p>
    <w:p w14:paraId="20DFCF5B" w14:textId="77777777" w:rsidR="00000000" w:rsidRDefault="005A3897">
      <w:pPr>
        <w:pStyle w:val="a0"/>
        <w:rPr>
          <w:rtl/>
        </w:rPr>
      </w:pPr>
    </w:p>
    <w:p w14:paraId="45229632" w14:textId="77777777" w:rsidR="00000000" w:rsidRDefault="005A3897">
      <w:pPr>
        <w:pStyle w:val="a0"/>
        <w:rPr>
          <w:rFonts w:hint="cs"/>
          <w:rtl/>
        </w:rPr>
      </w:pPr>
      <w:r>
        <w:rPr>
          <w:rFonts w:hint="cs"/>
          <w:rtl/>
        </w:rPr>
        <w:t xml:space="preserve">חבר הכנסת כהן, חבר הכנסת יצחק כהן. </w:t>
      </w:r>
    </w:p>
    <w:p w14:paraId="5AE8E895" w14:textId="77777777" w:rsidR="00000000" w:rsidRDefault="005A3897">
      <w:pPr>
        <w:pStyle w:val="a0"/>
        <w:ind w:firstLine="0"/>
        <w:rPr>
          <w:rFonts w:hint="cs"/>
          <w:rtl/>
        </w:rPr>
      </w:pPr>
    </w:p>
    <w:p w14:paraId="342F95F7" w14:textId="77777777" w:rsidR="00000000" w:rsidRDefault="005A3897">
      <w:pPr>
        <w:pStyle w:val="-"/>
        <w:rPr>
          <w:rtl/>
        </w:rPr>
      </w:pPr>
      <w:bookmarkStart w:id="292" w:name="FS000000478T11_10_2004_21_01_59C"/>
      <w:bookmarkEnd w:id="292"/>
      <w:r>
        <w:rPr>
          <w:rtl/>
        </w:rPr>
        <w:t>שר התחבורה מאיר ש</w:t>
      </w:r>
      <w:r>
        <w:rPr>
          <w:rtl/>
        </w:rPr>
        <w:t>טרית:</w:t>
      </w:r>
    </w:p>
    <w:p w14:paraId="2098E58C" w14:textId="77777777" w:rsidR="00000000" w:rsidRDefault="005A3897">
      <w:pPr>
        <w:pStyle w:val="a0"/>
        <w:rPr>
          <w:rtl/>
        </w:rPr>
      </w:pPr>
    </w:p>
    <w:p w14:paraId="24AAE3E8" w14:textId="77777777" w:rsidR="00000000" w:rsidRDefault="005A3897">
      <w:pPr>
        <w:pStyle w:val="a0"/>
        <w:rPr>
          <w:rFonts w:hint="cs"/>
          <w:rtl/>
        </w:rPr>
      </w:pPr>
      <w:r>
        <w:rPr>
          <w:rFonts w:hint="cs"/>
          <w:rtl/>
        </w:rPr>
        <w:t>אתם בטוחים?</w:t>
      </w:r>
    </w:p>
    <w:p w14:paraId="4AF61006" w14:textId="77777777" w:rsidR="00000000" w:rsidRDefault="005A3897">
      <w:pPr>
        <w:pStyle w:val="a0"/>
        <w:ind w:firstLine="0"/>
        <w:rPr>
          <w:rFonts w:hint="cs"/>
          <w:rtl/>
        </w:rPr>
      </w:pPr>
    </w:p>
    <w:p w14:paraId="5CD1A0BA" w14:textId="77777777" w:rsidR="00000000" w:rsidRDefault="005A3897">
      <w:pPr>
        <w:pStyle w:val="af0"/>
        <w:rPr>
          <w:rtl/>
        </w:rPr>
      </w:pPr>
      <w:r>
        <w:rPr>
          <w:rFonts w:hint="eastAsia"/>
          <w:rtl/>
        </w:rPr>
        <w:t>משולם</w:t>
      </w:r>
      <w:r>
        <w:rPr>
          <w:rtl/>
        </w:rPr>
        <w:t xml:space="preserve"> נהרי (ש"ס):</w:t>
      </w:r>
    </w:p>
    <w:p w14:paraId="710FE4A5" w14:textId="77777777" w:rsidR="00000000" w:rsidRDefault="005A3897">
      <w:pPr>
        <w:pStyle w:val="a0"/>
        <w:rPr>
          <w:rFonts w:hint="cs"/>
          <w:rtl/>
        </w:rPr>
      </w:pPr>
    </w:p>
    <w:p w14:paraId="09C38F6C" w14:textId="77777777" w:rsidR="00000000" w:rsidRDefault="005A3897">
      <w:pPr>
        <w:pStyle w:val="a0"/>
        <w:rPr>
          <w:rFonts w:hint="cs"/>
          <w:rtl/>
        </w:rPr>
      </w:pPr>
      <w:r>
        <w:rPr>
          <w:rFonts w:hint="cs"/>
          <w:rtl/>
        </w:rPr>
        <w:t xml:space="preserve">- - - </w:t>
      </w:r>
    </w:p>
    <w:p w14:paraId="2E61D0EB" w14:textId="77777777" w:rsidR="00000000" w:rsidRDefault="005A3897">
      <w:pPr>
        <w:pStyle w:val="a0"/>
        <w:ind w:firstLine="0"/>
        <w:rPr>
          <w:rFonts w:hint="cs"/>
          <w:rtl/>
        </w:rPr>
      </w:pPr>
    </w:p>
    <w:p w14:paraId="79988110" w14:textId="77777777" w:rsidR="00000000" w:rsidRDefault="005A3897">
      <w:pPr>
        <w:pStyle w:val="af0"/>
        <w:rPr>
          <w:rtl/>
        </w:rPr>
      </w:pPr>
      <w:r>
        <w:rPr>
          <w:rFonts w:hint="eastAsia"/>
          <w:rtl/>
        </w:rPr>
        <w:t>יצחק</w:t>
      </w:r>
      <w:r>
        <w:rPr>
          <w:rtl/>
        </w:rPr>
        <w:t xml:space="preserve"> כהן (ש"ס):</w:t>
      </w:r>
    </w:p>
    <w:p w14:paraId="6A9C3DC4" w14:textId="77777777" w:rsidR="00000000" w:rsidRDefault="005A3897">
      <w:pPr>
        <w:pStyle w:val="a0"/>
        <w:rPr>
          <w:rFonts w:hint="cs"/>
          <w:rtl/>
        </w:rPr>
      </w:pPr>
    </w:p>
    <w:p w14:paraId="06FA8B42" w14:textId="77777777" w:rsidR="00000000" w:rsidRDefault="005A3897">
      <w:pPr>
        <w:pStyle w:val="a0"/>
        <w:rPr>
          <w:rFonts w:hint="cs"/>
          <w:rtl/>
        </w:rPr>
      </w:pPr>
      <w:r>
        <w:rPr>
          <w:rFonts w:hint="cs"/>
          <w:rtl/>
        </w:rPr>
        <w:t xml:space="preserve">עם מי? - - - תשב עם מי? עם מי? </w:t>
      </w:r>
    </w:p>
    <w:p w14:paraId="54BD0A8A" w14:textId="77777777" w:rsidR="00000000" w:rsidRDefault="005A3897">
      <w:pPr>
        <w:pStyle w:val="a0"/>
        <w:ind w:firstLine="0"/>
        <w:rPr>
          <w:rFonts w:hint="cs"/>
          <w:rtl/>
        </w:rPr>
      </w:pPr>
    </w:p>
    <w:p w14:paraId="734A265F" w14:textId="77777777" w:rsidR="00000000" w:rsidRDefault="005A3897">
      <w:pPr>
        <w:pStyle w:val="af1"/>
        <w:rPr>
          <w:rtl/>
        </w:rPr>
      </w:pPr>
      <w:r>
        <w:rPr>
          <w:rtl/>
        </w:rPr>
        <w:t>היו"ר ראובן ריבלין:</w:t>
      </w:r>
    </w:p>
    <w:p w14:paraId="7EAF0D55" w14:textId="77777777" w:rsidR="00000000" w:rsidRDefault="005A3897">
      <w:pPr>
        <w:pStyle w:val="a0"/>
        <w:rPr>
          <w:rtl/>
        </w:rPr>
      </w:pPr>
    </w:p>
    <w:p w14:paraId="1C9F7BC7" w14:textId="77777777" w:rsidR="00000000" w:rsidRDefault="005A3897">
      <w:pPr>
        <w:pStyle w:val="a0"/>
        <w:rPr>
          <w:rFonts w:hint="cs"/>
          <w:rtl/>
        </w:rPr>
      </w:pPr>
      <w:r>
        <w:rPr>
          <w:rFonts w:hint="cs"/>
          <w:rtl/>
        </w:rPr>
        <w:t xml:space="preserve">נא לשבת, רבותי. יושבות-ראש הסיעות, נא לשבת. </w:t>
      </w:r>
    </w:p>
    <w:p w14:paraId="2D5C4B8C" w14:textId="77777777" w:rsidR="00000000" w:rsidRDefault="005A3897">
      <w:pPr>
        <w:pStyle w:val="a0"/>
        <w:ind w:firstLine="0"/>
        <w:rPr>
          <w:rFonts w:hint="cs"/>
          <w:rtl/>
        </w:rPr>
      </w:pPr>
    </w:p>
    <w:p w14:paraId="48CB13EC" w14:textId="77777777" w:rsidR="00000000" w:rsidRDefault="005A3897">
      <w:pPr>
        <w:pStyle w:val="-"/>
        <w:rPr>
          <w:rtl/>
        </w:rPr>
      </w:pPr>
      <w:bookmarkStart w:id="293" w:name="FS000000478T11_10_2004_21_02_53C"/>
      <w:bookmarkEnd w:id="293"/>
      <w:r>
        <w:rPr>
          <w:rtl/>
        </w:rPr>
        <w:t>שר התחבורה מאיר שטרית:</w:t>
      </w:r>
    </w:p>
    <w:p w14:paraId="31C82B50" w14:textId="77777777" w:rsidR="00000000" w:rsidRDefault="005A3897">
      <w:pPr>
        <w:pStyle w:val="a0"/>
        <w:rPr>
          <w:rtl/>
        </w:rPr>
      </w:pPr>
    </w:p>
    <w:p w14:paraId="67326916" w14:textId="77777777" w:rsidR="00000000" w:rsidRDefault="005A3897">
      <w:pPr>
        <w:pStyle w:val="a0"/>
        <w:rPr>
          <w:rFonts w:hint="cs"/>
          <w:rtl/>
        </w:rPr>
      </w:pPr>
      <w:r>
        <w:rPr>
          <w:rFonts w:hint="cs"/>
          <w:rtl/>
        </w:rPr>
        <w:t xml:space="preserve">חבר הכנסת כהן, אומרים במערכת הפוליטית - - - </w:t>
      </w:r>
    </w:p>
    <w:p w14:paraId="13F666B5" w14:textId="77777777" w:rsidR="00000000" w:rsidRDefault="005A3897">
      <w:pPr>
        <w:pStyle w:val="a0"/>
        <w:ind w:firstLine="0"/>
        <w:rPr>
          <w:rFonts w:hint="cs"/>
          <w:rtl/>
        </w:rPr>
      </w:pPr>
    </w:p>
    <w:p w14:paraId="6ECEEEF0" w14:textId="77777777" w:rsidR="00000000" w:rsidRDefault="005A3897">
      <w:pPr>
        <w:pStyle w:val="af0"/>
        <w:rPr>
          <w:rtl/>
        </w:rPr>
      </w:pPr>
      <w:r>
        <w:rPr>
          <w:rFonts w:hint="eastAsia"/>
          <w:rtl/>
        </w:rPr>
        <w:t>יצחק</w:t>
      </w:r>
      <w:r>
        <w:rPr>
          <w:rtl/>
        </w:rPr>
        <w:t xml:space="preserve"> כהן (ש"ס):</w:t>
      </w:r>
    </w:p>
    <w:p w14:paraId="13B16E71" w14:textId="77777777" w:rsidR="00000000" w:rsidRDefault="005A3897">
      <w:pPr>
        <w:pStyle w:val="a0"/>
        <w:rPr>
          <w:rFonts w:hint="cs"/>
          <w:rtl/>
        </w:rPr>
      </w:pPr>
    </w:p>
    <w:p w14:paraId="18E6A544" w14:textId="77777777" w:rsidR="00000000" w:rsidRDefault="005A3897">
      <w:pPr>
        <w:pStyle w:val="a0"/>
        <w:rPr>
          <w:rFonts w:hint="cs"/>
          <w:rtl/>
        </w:rPr>
      </w:pPr>
      <w:r>
        <w:rPr>
          <w:rFonts w:hint="cs"/>
          <w:rtl/>
        </w:rPr>
        <w:t>עם מי</w:t>
      </w:r>
      <w:r>
        <w:rPr>
          <w:rFonts w:hint="cs"/>
          <w:rtl/>
        </w:rPr>
        <w:t>?</w:t>
      </w:r>
    </w:p>
    <w:p w14:paraId="635EEEBA" w14:textId="77777777" w:rsidR="00000000" w:rsidRDefault="005A3897">
      <w:pPr>
        <w:pStyle w:val="a0"/>
        <w:ind w:firstLine="0"/>
        <w:rPr>
          <w:rFonts w:hint="cs"/>
          <w:rtl/>
        </w:rPr>
      </w:pPr>
    </w:p>
    <w:p w14:paraId="4BF94B48" w14:textId="77777777" w:rsidR="00000000" w:rsidRDefault="005A3897">
      <w:pPr>
        <w:pStyle w:val="-"/>
        <w:rPr>
          <w:rtl/>
        </w:rPr>
      </w:pPr>
      <w:bookmarkStart w:id="294" w:name="FS000000478T11_10_2004_21_03_14C"/>
      <w:bookmarkEnd w:id="294"/>
      <w:r>
        <w:rPr>
          <w:rtl/>
        </w:rPr>
        <w:t>שר התחבורה מאיר שטרית:</w:t>
      </w:r>
    </w:p>
    <w:p w14:paraId="35C9F0B5" w14:textId="77777777" w:rsidR="00000000" w:rsidRDefault="005A3897">
      <w:pPr>
        <w:pStyle w:val="a0"/>
        <w:rPr>
          <w:rtl/>
        </w:rPr>
      </w:pPr>
    </w:p>
    <w:p w14:paraId="1F242AA5" w14:textId="77777777" w:rsidR="00000000" w:rsidRDefault="005A3897">
      <w:pPr>
        <w:pStyle w:val="a0"/>
        <w:rPr>
          <w:rFonts w:hint="cs"/>
          <w:rtl/>
        </w:rPr>
      </w:pPr>
      <w:r>
        <w:rPr>
          <w:rFonts w:hint="cs"/>
          <w:rtl/>
        </w:rPr>
        <w:t xml:space="preserve">איך אומרים </w:t>
      </w:r>
      <w:r>
        <w:rPr>
          <w:rtl/>
        </w:rPr>
        <w:t>–</w:t>
      </w:r>
      <w:r>
        <w:rPr>
          <w:rFonts w:hint="cs"/>
          <w:rtl/>
        </w:rPr>
        <w:t xml:space="preserve"> </w:t>
      </w:r>
      <w:r>
        <w:t>never say never</w:t>
      </w:r>
      <w:r>
        <w:rPr>
          <w:rFonts w:hint="cs"/>
          <w:rtl/>
        </w:rPr>
        <w:t xml:space="preserve">. אף פעם אל תגיד אף פעם לא, כי אתה לא יודע מה ילד יום. היום זה ככה, מחר אחרת. לכן צריך ללכת בדרך הזהירות. </w:t>
      </w:r>
    </w:p>
    <w:p w14:paraId="4984BC14" w14:textId="77777777" w:rsidR="00000000" w:rsidRDefault="005A3897">
      <w:pPr>
        <w:pStyle w:val="a0"/>
        <w:ind w:firstLine="0"/>
        <w:rPr>
          <w:rFonts w:hint="cs"/>
          <w:rtl/>
        </w:rPr>
      </w:pPr>
    </w:p>
    <w:p w14:paraId="043037B1" w14:textId="77777777" w:rsidR="00000000" w:rsidRDefault="005A3897">
      <w:pPr>
        <w:pStyle w:val="af0"/>
        <w:rPr>
          <w:rtl/>
        </w:rPr>
      </w:pPr>
      <w:r>
        <w:rPr>
          <w:rFonts w:hint="eastAsia"/>
          <w:rtl/>
        </w:rPr>
        <w:t>משולם</w:t>
      </w:r>
      <w:r>
        <w:rPr>
          <w:rtl/>
        </w:rPr>
        <w:t xml:space="preserve"> נהרי (ש"ס):</w:t>
      </w:r>
    </w:p>
    <w:p w14:paraId="48D52E68" w14:textId="77777777" w:rsidR="00000000" w:rsidRDefault="005A3897">
      <w:pPr>
        <w:pStyle w:val="a0"/>
        <w:rPr>
          <w:rFonts w:hint="cs"/>
          <w:rtl/>
        </w:rPr>
      </w:pPr>
    </w:p>
    <w:p w14:paraId="356232F5" w14:textId="77777777" w:rsidR="00000000" w:rsidRDefault="005A3897">
      <w:pPr>
        <w:pStyle w:val="a0"/>
        <w:rPr>
          <w:rFonts w:hint="cs"/>
          <w:rtl/>
        </w:rPr>
      </w:pPr>
      <w:r>
        <w:rPr>
          <w:rFonts w:hint="cs"/>
          <w:rtl/>
        </w:rPr>
        <w:t>- - -</w:t>
      </w:r>
    </w:p>
    <w:p w14:paraId="1349BF6B" w14:textId="77777777" w:rsidR="00000000" w:rsidRDefault="005A3897">
      <w:pPr>
        <w:pStyle w:val="a0"/>
        <w:ind w:firstLine="0"/>
        <w:rPr>
          <w:rFonts w:hint="cs"/>
          <w:rtl/>
        </w:rPr>
      </w:pPr>
    </w:p>
    <w:p w14:paraId="0F411A41" w14:textId="77777777" w:rsidR="00000000" w:rsidRDefault="005A3897">
      <w:pPr>
        <w:pStyle w:val="-"/>
        <w:rPr>
          <w:rtl/>
        </w:rPr>
      </w:pPr>
      <w:bookmarkStart w:id="295" w:name="FS000000478T11_10_2004_21_04_12C"/>
      <w:bookmarkEnd w:id="295"/>
      <w:r>
        <w:rPr>
          <w:rtl/>
        </w:rPr>
        <w:t>שר התחבורה מאיר שטרית:</w:t>
      </w:r>
    </w:p>
    <w:p w14:paraId="4F98F3CC" w14:textId="77777777" w:rsidR="00000000" w:rsidRDefault="005A3897">
      <w:pPr>
        <w:pStyle w:val="a0"/>
        <w:rPr>
          <w:rtl/>
        </w:rPr>
      </w:pPr>
    </w:p>
    <w:p w14:paraId="39CDBE30" w14:textId="77777777" w:rsidR="00000000" w:rsidRDefault="005A3897">
      <w:pPr>
        <w:pStyle w:val="a0"/>
        <w:rPr>
          <w:rFonts w:hint="cs"/>
          <w:rtl/>
        </w:rPr>
      </w:pPr>
      <w:r>
        <w:rPr>
          <w:rFonts w:hint="cs"/>
          <w:rtl/>
        </w:rPr>
        <w:t xml:space="preserve">חבר הכנסת כהן וחבר הכנסת נהרי, אתם יודעים, </w:t>
      </w:r>
      <w:r>
        <w:rPr>
          <w:rFonts w:hint="cs"/>
          <w:rtl/>
        </w:rPr>
        <w:t xml:space="preserve">עשיתי כלל לעצמי: כל חוק או נושא שאני מטפל בו, אני חושב עליו תמיד משני הכיוונים </w:t>
      </w:r>
      <w:r>
        <w:rPr>
          <w:rtl/>
        </w:rPr>
        <w:t>–</w:t>
      </w:r>
      <w:r>
        <w:rPr>
          <w:rFonts w:hint="cs"/>
          <w:rtl/>
        </w:rPr>
        <w:t xml:space="preserve"> מה יהיה אם אהיה בקואליציה ומה יהיה אם אהיה באופוזיציה. דע לך, שבכל פעם שלא עשו את החשבון הזה, תמיד זה יצא לרעת מי שחוקק אותו. </w:t>
      </w:r>
    </w:p>
    <w:p w14:paraId="2506128D" w14:textId="77777777" w:rsidR="00000000" w:rsidRDefault="005A3897">
      <w:pPr>
        <w:pStyle w:val="a0"/>
        <w:rPr>
          <w:rFonts w:hint="cs"/>
          <w:rtl/>
        </w:rPr>
      </w:pPr>
    </w:p>
    <w:p w14:paraId="75028043" w14:textId="77777777" w:rsidR="00000000" w:rsidRDefault="005A3897">
      <w:pPr>
        <w:pStyle w:val="af0"/>
        <w:rPr>
          <w:rtl/>
        </w:rPr>
      </w:pPr>
      <w:r>
        <w:rPr>
          <w:rFonts w:hint="eastAsia"/>
          <w:rtl/>
        </w:rPr>
        <w:t>משולם</w:t>
      </w:r>
      <w:r>
        <w:rPr>
          <w:rtl/>
        </w:rPr>
        <w:t xml:space="preserve"> נהרי (ש"ס):</w:t>
      </w:r>
    </w:p>
    <w:p w14:paraId="7BFF90C2" w14:textId="77777777" w:rsidR="00000000" w:rsidRDefault="005A3897">
      <w:pPr>
        <w:pStyle w:val="a0"/>
        <w:rPr>
          <w:rtl/>
        </w:rPr>
      </w:pPr>
    </w:p>
    <w:p w14:paraId="16615D96" w14:textId="77777777" w:rsidR="00000000" w:rsidRDefault="005A3897">
      <w:pPr>
        <w:pStyle w:val="a0"/>
        <w:rPr>
          <w:rFonts w:hint="cs"/>
          <w:rtl/>
        </w:rPr>
      </w:pPr>
      <w:r>
        <w:rPr>
          <w:rFonts w:hint="cs"/>
          <w:rtl/>
        </w:rPr>
        <w:t xml:space="preserve">אתה צודק. </w:t>
      </w:r>
    </w:p>
    <w:p w14:paraId="305007C1" w14:textId="77777777" w:rsidR="00000000" w:rsidRDefault="005A3897">
      <w:pPr>
        <w:pStyle w:val="a0"/>
        <w:ind w:firstLine="0"/>
        <w:rPr>
          <w:rFonts w:hint="cs"/>
          <w:rtl/>
        </w:rPr>
      </w:pPr>
    </w:p>
    <w:p w14:paraId="09463CCD" w14:textId="77777777" w:rsidR="00000000" w:rsidRDefault="005A3897">
      <w:pPr>
        <w:pStyle w:val="-"/>
        <w:rPr>
          <w:rtl/>
        </w:rPr>
      </w:pPr>
      <w:bookmarkStart w:id="296" w:name="FS000000478T11_10_2004_21_05_04C"/>
      <w:bookmarkEnd w:id="296"/>
      <w:r>
        <w:rPr>
          <w:rtl/>
        </w:rPr>
        <w:t xml:space="preserve">שר התחבורה מאיר </w:t>
      </w:r>
      <w:r>
        <w:rPr>
          <w:rtl/>
        </w:rPr>
        <w:t>שטרית:</w:t>
      </w:r>
    </w:p>
    <w:p w14:paraId="66973519" w14:textId="77777777" w:rsidR="00000000" w:rsidRDefault="005A3897">
      <w:pPr>
        <w:pStyle w:val="a0"/>
        <w:rPr>
          <w:rFonts w:hint="cs"/>
          <w:rtl/>
        </w:rPr>
      </w:pPr>
    </w:p>
    <w:p w14:paraId="51DCFBDD" w14:textId="77777777" w:rsidR="00000000" w:rsidRDefault="005A3897">
      <w:pPr>
        <w:pStyle w:val="a0"/>
        <w:rPr>
          <w:rFonts w:hint="cs"/>
          <w:rtl/>
        </w:rPr>
      </w:pPr>
      <w:r>
        <w:rPr>
          <w:rFonts w:hint="cs"/>
          <w:rtl/>
        </w:rPr>
        <w:t>אתן לך דוגמה. חבר הכנסת קורפו, שהיה שר התחבורה בעבר, עמד בראש ועדת החוקה של הכנסת. הוא יזם אז חוק שבוועדת הכספים ובכל ועדות הכנסת לא יהיו יותר מ-17 חברים. למה? כי לליכוד לא היו אז מספיק אנשים לאייש את הוועדות. מה קרה? הוא היה בטוח שאחרי הבחירות נחז</w:t>
      </w:r>
      <w:r>
        <w:rPr>
          <w:rFonts w:hint="cs"/>
          <w:rtl/>
        </w:rPr>
        <w:t xml:space="preserve">ור לשלטון וניהנה מהחוק הזה. אלא שקרה דבר נורא: הפסדנו את הבחירות. </w:t>
      </w:r>
    </w:p>
    <w:p w14:paraId="25B729D3" w14:textId="77777777" w:rsidR="00000000" w:rsidRDefault="005A3897">
      <w:pPr>
        <w:pStyle w:val="a0"/>
        <w:ind w:firstLine="0"/>
        <w:rPr>
          <w:rFonts w:hint="cs"/>
          <w:rtl/>
        </w:rPr>
      </w:pPr>
    </w:p>
    <w:p w14:paraId="7ECC43A3" w14:textId="77777777" w:rsidR="00000000" w:rsidRDefault="005A3897">
      <w:pPr>
        <w:pStyle w:val="af1"/>
        <w:rPr>
          <w:rtl/>
        </w:rPr>
      </w:pPr>
      <w:r>
        <w:rPr>
          <w:rFonts w:hint="eastAsia"/>
          <w:rtl/>
        </w:rPr>
        <w:t>היו</w:t>
      </w:r>
      <w:r>
        <w:rPr>
          <w:rtl/>
        </w:rPr>
        <w:t>"ר ראובן ריבלין:</w:t>
      </w:r>
    </w:p>
    <w:p w14:paraId="7D4BC90F" w14:textId="77777777" w:rsidR="00000000" w:rsidRDefault="005A3897">
      <w:pPr>
        <w:pStyle w:val="a0"/>
        <w:rPr>
          <w:rFonts w:hint="cs"/>
          <w:rtl/>
        </w:rPr>
      </w:pPr>
    </w:p>
    <w:p w14:paraId="5F6D4699" w14:textId="77777777" w:rsidR="00000000" w:rsidRDefault="005A3897">
      <w:pPr>
        <w:pStyle w:val="a0"/>
        <w:rPr>
          <w:rFonts w:hint="cs"/>
          <w:rtl/>
        </w:rPr>
      </w:pPr>
      <w:r>
        <w:rPr>
          <w:rFonts w:hint="cs"/>
          <w:rtl/>
        </w:rPr>
        <w:t>נא לא לדבר בטלפון באולם.</w:t>
      </w:r>
    </w:p>
    <w:p w14:paraId="7E3A490C" w14:textId="77777777" w:rsidR="00000000" w:rsidRDefault="005A3897">
      <w:pPr>
        <w:pStyle w:val="a0"/>
        <w:ind w:firstLine="0"/>
        <w:rPr>
          <w:rtl/>
        </w:rPr>
      </w:pPr>
    </w:p>
    <w:p w14:paraId="1D116006" w14:textId="77777777" w:rsidR="00000000" w:rsidRDefault="005A3897">
      <w:pPr>
        <w:pStyle w:val="a0"/>
        <w:ind w:firstLine="0"/>
        <w:rPr>
          <w:rFonts w:hint="cs"/>
          <w:rtl/>
        </w:rPr>
      </w:pPr>
    </w:p>
    <w:p w14:paraId="3E9D9A06" w14:textId="77777777" w:rsidR="00000000" w:rsidRDefault="005A3897">
      <w:pPr>
        <w:pStyle w:val="-"/>
        <w:rPr>
          <w:rtl/>
        </w:rPr>
      </w:pPr>
      <w:bookmarkStart w:id="297" w:name="FS000000478T11_10_2004_21_06_18C"/>
      <w:bookmarkEnd w:id="297"/>
      <w:r>
        <w:rPr>
          <w:rFonts w:hint="eastAsia"/>
          <w:rtl/>
        </w:rPr>
        <w:t>שר</w:t>
      </w:r>
      <w:r>
        <w:rPr>
          <w:rtl/>
        </w:rPr>
        <w:t xml:space="preserve"> התחבורה מאיר שטרית:</w:t>
      </w:r>
    </w:p>
    <w:p w14:paraId="3F2ABBD6" w14:textId="77777777" w:rsidR="00000000" w:rsidRDefault="005A3897">
      <w:pPr>
        <w:pStyle w:val="a0"/>
        <w:rPr>
          <w:rFonts w:hint="cs"/>
          <w:rtl/>
        </w:rPr>
      </w:pPr>
    </w:p>
    <w:p w14:paraId="6574CA8B" w14:textId="77777777" w:rsidR="00000000" w:rsidRDefault="005A3897">
      <w:pPr>
        <w:pStyle w:val="a0"/>
        <w:rPr>
          <w:rFonts w:hint="cs"/>
          <w:rtl/>
        </w:rPr>
      </w:pPr>
      <w:r>
        <w:rPr>
          <w:rFonts w:hint="cs"/>
          <w:rtl/>
        </w:rPr>
        <w:t xml:space="preserve">פתאום מצאנו את עצמנו באופוזיציה, עם חוק שלא נותן אפשרות למנות יותר מ-17 חברים בכל ועדה. לכן אני מציע לך </w:t>
      </w:r>
      <w:r>
        <w:rPr>
          <w:rtl/>
        </w:rPr>
        <w:t>–</w:t>
      </w:r>
      <w:r>
        <w:rPr>
          <w:rFonts w:hint="cs"/>
          <w:rtl/>
        </w:rPr>
        <w:t xml:space="preserve"> כן, שעת סי</w:t>
      </w:r>
      <w:r>
        <w:rPr>
          <w:rFonts w:hint="cs"/>
          <w:rtl/>
        </w:rPr>
        <w:t xml:space="preserve">פור </w:t>
      </w:r>
      <w:r>
        <w:rPr>
          <w:rtl/>
        </w:rPr>
        <w:t>–</w:t>
      </w:r>
      <w:r>
        <w:rPr>
          <w:rFonts w:hint="cs"/>
          <w:rtl/>
        </w:rPr>
        <w:t xml:space="preserve"> אני מציע לך, חבר הכנסת נהרי: ותק של שש כנסות זה ניסיון מצטבר ארוך שנים, כדאי ללמוד. </w:t>
      </w:r>
    </w:p>
    <w:p w14:paraId="4C8B337A" w14:textId="77777777" w:rsidR="00000000" w:rsidRDefault="005A3897">
      <w:pPr>
        <w:pStyle w:val="a0"/>
        <w:rPr>
          <w:rFonts w:hint="cs"/>
          <w:rtl/>
        </w:rPr>
      </w:pPr>
    </w:p>
    <w:p w14:paraId="1342A843" w14:textId="77777777" w:rsidR="00000000" w:rsidRDefault="005A3897">
      <w:pPr>
        <w:pStyle w:val="a0"/>
        <w:rPr>
          <w:rFonts w:hint="cs"/>
          <w:rtl/>
        </w:rPr>
      </w:pPr>
      <w:r>
        <w:rPr>
          <w:rFonts w:hint="cs"/>
          <w:rtl/>
        </w:rPr>
        <w:t>לכן אני מציע לכם, אל תיחפזו ותגידו: לא, בשום פנים. אף אחד לא יודע מה יהיה מחר. חבר הכנסת נהרי, איזהו חכם? הרואה את הנולד; איזהו גיבור? הכובש את יצרו. שני הדברים נכו</w:t>
      </w:r>
      <w:r>
        <w:rPr>
          <w:rFonts w:hint="cs"/>
          <w:rtl/>
        </w:rPr>
        <w:t>נים במקרה הזה. הכובש את יצרו גיבור, והחכם הוא הרואה את הנולד.</w:t>
      </w:r>
    </w:p>
    <w:p w14:paraId="7F3DDD1D" w14:textId="77777777" w:rsidR="00000000" w:rsidRDefault="005A3897">
      <w:pPr>
        <w:pStyle w:val="a0"/>
        <w:ind w:firstLine="0"/>
        <w:rPr>
          <w:rFonts w:hint="cs"/>
          <w:rtl/>
        </w:rPr>
      </w:pPr>
    </w:p>
    <w:p w14:paraId="0358AC62" w14:textId="77777777" w:rsidR="00000000" w:rsidRDefault="005A3897">
      <w:pPr>
        <w:pStyle w:val="af1"/>
        <w:rPr>
          <w:rtl/>
        </w:rPr>
      </w:pPr>
      <w:r>
        <w:rPr>
          <w:rtl/>
        </w:rPr>
        <w:t>היו"ר ראובן ריבלין:</w:t>
      </w:r>
    </w:p>
    <w:p w14:paraId="7BD9CF0A" w14:textId="77777777" w:rsidR="00000000" w:rsidRDefault="005A3897">
      <w:pPr>
        <w:pStyle w:val="a0"/>
        <w:rPr>
          <w:rtl/>
        </w:rPr>
      </w:pPr>
    </w:p>
    <w:p w14:paraId="6DE8AF9C" w14:textId="77777777" w:rsidR="00000000" w:rsidRDefault="005A3897">
      <w:pPr>
        <w:pStyle w:val="a0"/>
        <w:rPr>
          <w:rFonts w:hint="cs"/>
          <w:rtl/>
        </w:rPr>
      </w:pPr>
      <w:r>
        <w:rPr>
          <w:rFonts w:hint="cs"/>
          <w:rtl/>
        </w:rPr>
        <w:t xml:space="preserve">טוב, כבוד השר, נא לסיים. </w:t>
      </w:r>
    </w:p>
    <w:p w14:paraId="12A5F2FA" w14:textId="77777777" w:rsidR="00000000" w:rsidRDefault="005A3897">
      <w:pPr>
        <w:pStyle w:val="a0"/>
        <w:ind w:firstLine="0"/>
        <w:rPr>
          <w:rFonts w:hint="cs"/>
          <w:rtl/>
        </w:rPr>
      </w:pPr>
    </w:p>
    <w:p w14:paraId="03672BAD" w14:textId="77777777" w:rsidR="00000000" w:rsidRDefault="005A3897">
      <w:pPr>
        <w:pStyle w:val="-"/>
        <w:rPr>
          <w:rtl/>
        </w:rPr>
      </w:pPr>
      <w:bookmarkStart w:id="298" w:name="FS000000478T11_10_2004_21_07_43C"/>
      <w:bookmarkEnd w:id="298"/>
      <w:r>
        <w:rPr>
          <w:rtl/>
        </w:rPr>
        <w:t>שר התחבורה מאיר שטרית:</w:t>
      </w:r>
    </w:p>
    <w:p w14:paraId="280350EF" w14:textId="77777777" w:rsidR="00000000" w:rsidRDefault="005A3897">
      <w:pPr>
        <w:pStyle w:val="a0"/>
        <w:rPr>
          <w:rtl/>
        </w:rPr>
      </w:pPr>
    </w:p>
    <w:p w14:paraId="2244A66F" w14:textId="77777777" w:rsidR="00000000" w:rsidRDefault="005A3897">
      <w:pPr>
        <w:pStyle w:val="a0"/>
        <w:rPr>
          <w:rFonts w:hint="cs"/>
          <w:rtl/>
        </w:rPr>
      </w:pPr>
      <w:r>
        <w:rPr>
          <w:rFonts w:hint="cs"/>
          <w:rtl/>
        </w:rPr>
        <w:t>לכן, רבותי, אני קורא לחברי מהאופוזיציה ומהקואליציה, תתעלו על עצמכם ותצביעו יחד עם ההצעה שמציעה סיעת הליכוד. לדעתי זה יהיה</w:t>
      </w:r>
      <w:r>
        <w:rPr>
          <w:rFonts w:hint="cs"/>
          <w:rtl/>
        </w:rPr>
        <w:t xml:space="preserve"> לכבודה של אופוזיציה אחראית. אני גם קורא לחברי מהקואליציה להישאר בתלם ולהצביע בהתאם לעמדות הקואליציה. </w:t>
      </w:r>
    </w:p>
    <w:p w14:paraId="3EB1C059" w14:textId="77777777" w:rsidR="00000000" w:rsidRDefault="005A3897">
      <w:pPr>
        <w:pStyle w:val="a0"/>
        <w:ind w:firstLine="0"/>
        <w:rPr>
          <w:rFonts w:hint="cs"/>
          <w:rtl/>
        </w:rPr>
      </w:pPr>
    </w:p>
    <w:p w14:paraId="442CEFDF" w14:textId="77777777" w:rsidR="00000000" w:rsidRDefault="005A3897">
      <w:pPr>
        <w:pStyle w:val="af1"/>
        <w:rPr>
          <w:rtl/>
        </w:rPr>
      </w:pPr>
      <w:r>
        <w:rPr>
          <w:rtl/>
        </w:rPr>
        <w:t>היו"ר ראובן ריבלין:</w:t>
      </w:r>
    </w:p>
    <w:p w14:paraId="0AFB1A2D" w14:textId="77777777" w:rsidR="00000000" w:rsidRDefault="005A3897">
      <w:pPr>
        <w:pStyle w:val="a0"/>
        <w:rPr>
          <w:rtl/>
        </w:rPr>
      </w:pPr>
    </w:p>
    <w:p w14:paraId="5E27F3DB" w14:textId="77777777" w:rsidR="00000000" w:rsidRDefault="005A3897">
      <w:pPr>
        <w:pStyle w:val="a0"/>
        <w:rPr>
          <w:rFonts w:hint="cs"/>
          <w:rtl/>
        </w:rPr>
      </w:pPr>
      <w:r>
        <w:rPr>
          <w:rFonts w:hint="cs"/>
          <w:rtl/>
        </w:rPr>
        <w:t xml:space="preserve">נא לשבת. </w:t>
      </w:r>
    </w:p>
    <w:p w14:paraId="3DC30BA6" w14:textId="77777777" w:rsidR="00000000" w:rsidRDefault="005A3897">
      <w:pPr>
        <w:pStyle w:val="a0"/>
        <w:ind w:firstLine="0"/>
        <w:rPr>
          <w:rFonts w:hint="cs"/>
          <w:rtl/>
        </w:rPr>
      </w:pPr>
    </w:p>
    <w:p w14:paraId="7EA2B924" w14:textId="77777777" w:rsidR="00000000" w:rsidRDefault="005A3897">
      <w:pPr>
        <w:pStyle w:val="-"/>
        <w:rPr>
          <w:rtl/>
        </w:rPr>
      </w:pPr>
      <w:bookmarkStart w:id="299" w:name="FS000000478T11_10_2004_21_08_24C"/>
      <w:bookmarkEnd w:id="299"/>
      <w:r>
        <w:rPr>
          <w:rtl/>
        </w:rPr>
        <w:t>שר התחבורה מאיר שטרית:</w:t>
      </w:r>
    </w:p>
    <w:p w14:paraId="43A5921D" w14:textId="77777777" w:rsidR="00000000" w:rsidRDefault="005A3897">
      <w:pPr>
        <w:pStyle w:val="a0"/>
        <w:rPr>
          <w:rtl/>
        </w:rPr>
      </w:pPr>
    </w:p>
    <w:p w14:paraId="41E33C13" w14:textId="77777777" w:rsidR="00000000" w:rsidRDefault="005A3897">
      <w:pPr>
        <w:pStyle w:val="a0"/>
        <w:rPr>
          <w:rFonts w:hint="cs"/>
          <w:rtl/>
        </w:rPr>
      </w:pPr>
      <w:r>
        <w:rPr>
          <w:rFonts w:hint="cs"/>
          <w:rtl/>
        </w:rPr>
        <w:t>הדבר הכי טוב שיכול לצאת היום הוא אם כל הכנסת תצביע בעד הצעת ראש הממשלה. זה הדבר הנכון לעשות. תוד</w:t>
      </w:r>
      <w:r>
        <w:rPr>
          <w:rFonts w:hint="cs"/>
          <w:rtl/>
        </w:rPr>
        <w:t xml:space="preserve">ה, אדוני. </w:t>
      </w:r>
    </w:p>
    <w:p w14:paraId="45848110" w14:textId="77777777" w:rsidR="00000000" w:rsidRDefault="005A3897">
      <w:pPr>
        <w:pStyle w:val="a0"/>
        <w:rPr>
          <w:rFonts w:hint="cs"/>
          <w:rtl/>
        </w:rPr>
      </w:pPr>
    </w:p>
    <w:p w14:paraId="07582CB1" w14:textId="77777777" w:rsidR="00000000" w:rsidRDefault="005A3897">
      <w:pPr>
        <w:pStyle w:val="af1"/>
        <w:rPr>
          <w:rtl/>
        </w:rPr>
      </w:pPr>
      <w:r>
        <w:rPr>
          <w:rtl/>
        </w:rPr>
        <w:t>היו"ר ראובן ריבלין:</w:t>
      </w:r>
    </w:p>
    <w:p w14:paraId="5CB728AA" w14:textId="77777777" w:rsidR="00000000" w:rsidRDefault="005A3897">
      <w:pPr>
        <w:pStyle w:val="a0"/>
        <w:rPr>
          <w:rtl/>
        </w:rPr>
      </w:pPr>
    </w:p>
    <w:p w14:paraId="799FDB98" w14:textId="77777777" w:rsidR="00000000" w:rsidRDefault="005A3897">
      <w:pPr>
        <w:pStyle w:val="a0"/>
        <w:rPr>
          <w:rFonts w:hint="cs"/>
          <w:rtl/>
        </w:rPr>
      </w:pPr>
      <w:r>
        <w:rPr>
          <w:rFonts w:hint="cs"/>
          <w:rtl/>
        </w:rPr>
        <w:t xml:space="preserve">תודה לשר התחבורה והשר המתאם שטרית. רבותי, נא לשבת. אני רוצה להעביר </w:t>
      </w:r>
      <w:r>
        <w:rPr>
          <w:rtl/>
        </w:rPr>
        <w:t>–</w:t>
      </w:r>
      <w:r>
        <w:rPr>
          <w:rFonts w:hint="cs"/>
          <w:rtl/>
        </w:rPr>
        <w:t xml:space="preserve"> רבותי חברי הכנסת, אולי אתם לא מבינים, נא לשבת. נא לשבת. חבר הכנסת כהן. אין לגשת לדוכן מרגע זה. נא לשבת. </w:t>
      </w:r>
    </w:p>
    <w:p w14:paraId="04B84E42" w14:textId="77777777" w:rsidR="00000000" w:rsidRDefault="005A3897">
      <w:pPr>
        <w:pStyle w:val="a0"/>
        <w:rPr>
          <w:rFonts w:hint="cs"/>
          <w:rtl/>
        </w:rPr>
      </w:pPr>
    </w:p>
    <w:p w14:paraId="2D9EED27" w14:textId="77777777" w:rsidR="00000000" w:rsidRDefault="005A3897">
      <w:pPr>
        <w:pStyle w:val="a0"/>
        <w:rPr>
          <w:rFonts w:hint="cs"/>
          <w:rtl/>
        </w:rPr>
      </w:pPr>
      <w:r>
        <w:rPr>
          <w:rFonts w:hint="cs"/>
          <w:rtl/>
        </w:rPr>
        <w:t>רבותי חברי הכנסת, אנחנו עוברים להצבעות בנושא הוד</w:t>
      </w:r>
      <w:r>
        <w:rPr>
          <w:rFonts w:hint="cs"/>
          <w:rtl/>
        </w:rPr>
        <w:t xml:space="preserve">עת ראש הממשלה. עכשיו אני מודיע לכם, רבותי חברי הכנסת, שבהתאם לסעיף 34 - שבו מתבקש ראש הממשלה למסור את הודעתו - נאמר שלאחר הודעת ראש הממשלה יתקיים דיון סיעתי. </w:t>
      </w:r>
    </w:p>
    <w:p w14:paraId="44FCCD54" w14:textId="77777777" w:rsidR="00000000" w:rsidRDefault="005A3897">
      <w:pPr>
        <w:pStyle w:val="a0"/>
        <w:rPr>
          <w:rFonts w:hint="cs"/>
          <w:rtl/>
        </w:rPr>
      </w:pPr>
    </w:p>
    <w:p w14:paraId="315DF964" w14:textId="77777777" w:rsidR="00000000" w:rsidRDefault="005A3897">
      <w:pPr>
        <w:pStyle w:val="a0"/>
        <w:rPr>
          <w:rFonts w:hint="cs"/>
          <w:rtl/>
        </w:rPr>
      </w:pPr>
      <w:r>
        <w:rPr>
          <w:rFonts w:hint="cs"/>
          <w:rtl/>
        </w:rPr>
        <w:t>ב-20 באוקטובר 2003, בישיבה ה-58 של הכנסת השש-עשרה, כנסת זו, מסר ראש הממשלה בפתיחת דיוני המושב הש</w:t>
      </w:r>
      <w:r>
        <w:rPr>
          <w:rFonts w:hint="cs"/>
          <w:rtl/>
        </w:rPr>
        <w:t>ני של הכנסת - חכה רגע, ראיתי אותך, חבר הכנסת אורון, ראיתי אותך, ראיתי אותך, זחאלקה, ראיתי אותך - מסר ראש הממשלה הודעה ולאחר מכן נתקיים דיון סיעתי. ואני מקריא: גדעון סער הגיש הצעה מטעם סיעת הליכוד; זהבה גלאון הגישה הצעה מטעם סיעת מרצ; ג'מאל זחאלקה הגיש הודע</w:t>
      </w:r>
      <w:r>
        <w:rPr>
          <w:rFonts w:hint="cs"/>
          <w:rtl/>
        </w:rPr>
        <w:t>ה מטעם בל"ד; מוחמד ברכה מטעם חד"ש-תע"ל; טלב אלסאנע מטעם רע"ם; יצחק כהן מטעם ש"ס; דליה איציק מטעם העבודה-מימד. ואנחנו קיימנו הצבעה על הודעות הסיעה.</w:t>
      </w:r>
    </w:p>
    <w:p w14:paraId="7D353E0D" w14:textId="77777777" w:rsidR="00000000" w:rsidRDefault="005A3897">
      <w:pPr>
        <w:pStyle w:val="a0"/>
        <w:rPr>
          <w:rFonts w:hint="cs"/>
          <w:rtl/>
        </w:rPr>
      </w:pPr>
    </w:p>
    <w:p w14:paraId="7E9A78EC" w14:textId="77777777" w:rsidR="00000000" w:rsidRDefault="005A3897">
      <w:pPr>
        <w:pStyle w:val="a0"/>
        <w:rPr>
          <w:rFonts w:hint="cs"/>
          <w:rtl/>
        </w:rPr>
      </w:pPr>
      <w:r>
        <w:rPr>
          <w:rFonts w:hint="cs"/>
          <w:rtl/>
        </w:rPr>
        <w:t xml:space="preserve">אנחנו ביקשנו מהסיעות - דרך אגב, סיעת העבודה פנתה אלי על מנת להמריץ אותי לקבל הודעות סיעות, והיתה לי התלבטות </w:t>
      </w:r>
      <w:r>
        <w:rPr>
          <w:rFonts w:hint="cs"/>
          <w:rtl/>
        </w:rPr>
        <w:t xml:space="preserve">עד אשר ראיתי את הפרוטוקול של השנה הקודמת, וגם את לשון החוק. </w:t>
      </w:r>
    </w:p>
    <w:p w14:paraId="071DEDD9" w14:textId="77777777" w:rsidR="00000000" w:rsidRDefault="005A3897">
      <w:pPr>
        <w:pStyle w:val="a0"/>
        <w:rPr>
          <w:rFonts w:hint="cs"/>
          <w:rtl/>
        </w:rPr>
      </w:pPr>
    </w:p>
    <w:p w14:paraId="223A57E7" w14:textId="77777777" w:rsidR="00000000" w:rsidRDefault="005A3897">
      <w:pPr>
        <w:pStyle w:val="a0"/>
        <w:rPr>
          <w:rFonts w:hint="cs"/>
          <w:rtl/>
        </w:rPr>
      </w:pPr>
      <w:r>
        <w:rPr>
          <w:rFonts w:hint="cs"/>
          <w:rtl/>
        </w:rPr>
        <w:t>לשון החוק מדברת על דיון סיעתי. בהזמנה לפי סעיף 42 של ראש הממשלה על-פי דרישת 40 חברי כנסת, נאמר שתהיה הצבעה על הודעת ראש הממשלה. ככה נאמר בסעיף 42. סעיף 42 הוא סעיף שאנחנו זכינו לחוקק אותו יחד כא</w:t>
      </w:r>
      <w:r>
        <w:rPr>
          <w:rFonts w:hint="cs"/>
          <w:rtl/>
        </w:rPr>
        <w:t>שר היינו באופוזיציה - -</w:t>
      </w:r>
    </w:p>
    <w:p w14:paraId="334B09FE" w14:textId="77777777" w:rsidR="00000000" w:rsidRDefault="005A3897">
      <w:pPr>
        <w:pStyle w:val="af0"/>
        <w:rPr>
          <w:rtl/>
        </w:rPr>
      </w:pPr>
      <w:r>
        <w:rPr>
          <w:rtl/>
        </w:rPr>
        <w:br/>
        <w:t>אופיר פינס-פז (העבודה-מימד):</w:t>
      </w:r>
    </w:p>
    <w:p w14:paraId="60CB1D47" w14:textId="77777777" w:rsidR="00000000" w:rsidRDefault="005A3897">
      <w:pPr>
        <w:pStyle w:val="a0"/>
        <w:rPr>
          <w:rtl/>
        </w:rPr>
      </w:pPr>
    </w:p>
    <w:p w14:paraId="6B2F1BFC" w14:textId="77777777" w:rsidR="00000000" w:rsidRDefault="005A3897">
      <w:pPr>
        <w:pStyle w:val="a0"/>
        <w:rPr>
          <w:rFonts w:hint="cs"/>
          <w:rtl/>
        </w:rPr>
      </w:pPr>
      <w:r>
        <w:rPr>
          <w:rFonts w:hint="cs"/>
          <w:rtl/>
        </w:rPr>
        <w:t>מי זה אנחנו?</w:t>
      </w:r>
    </w:p>
    <w:p w14:paraId="095181AB" w14:textId="77777777" w:rsidR="00000000" w:rsidRDefault="005A3897">
      <w:pPr>
        <w:pStyle w:val="af1"/>
        <w:rPr>
          <w:rFonts w:hint="cs"/>
          <w:rtl/>
        </w:rPr>
      </w:pPr>
      <w:r>
        <w:rPr>
          <w:rtl/>
        </w:rPr>
        <w:br/>
        <w:t>היו"ר ראובן ריבלין:</w:t>
      </w:r>
    </w:p>
    <w:p w14:paraId="16E83EFC" w14:textId="77777777" w:rsidR="00000000" w:rsidRDefault="005A3897">
      <w:pPr>
        <w:pStyle w:val="a0"/>
        <w:rPr>
          <w:rFonts w:hint="cs"/>
          <w:rtl/>
        </w:rPr>
      </w:pPr>
    </w:p>
    <w:p w14:paraId="66C5166C" w14:textId="77777777" w:rsidR="00000000" w:rsidRDefault="005A3897">
      <w:pPr>
        <w:pStyle w:val="a0"/>
        <w:rPr>
          <w:rFonts w:hint="cs"/>
          <w:rtl/>
        </w:rPr>
      </w:pPr>
      <w:r>
        <w:rPr>
          <w:rFonts w:hint="cs"/>
          <w:rtl/>
        </w:rPr>
        <w:t xml:space="preserve">- - וכך נאמר - לעומת סעיף 34. </w:t>
      </w:r>
    </w:p>
    <w:p w14:paraId="31FA1503" w14:textId="77777777" w:rsidR="00000000" w:rsidRDefault="005A3897">
      <w:pPr>
        <w:pStyle w:val="a0"/>
        <w:rPr>
          <w:rFonts w:hint="cs"/>
          <w:rtl/>
        </w:rPr>
      </w:pPr>
    </w:p>
    <w:p w14:paraId="6204DD85" w14:textId="77777777" w:rsidR="00000000" w:rsidRDefault="005A3897">
      <w:pPr>
        <w:pStyle w:val="a0"/>
        <w:rPr>
          <w:rFonts w:hint="cs"/>
          <w:rtl/>
        </w:rPr>
      </w:pPr>
      <w:r>
        <w:rPr>
          <w:rFonts w:hint="cs"/>
          <w:rtl/>
        </w:rPr>
        <w:t xml:space="preserve">כרגע הגישו לי כמה סיעות הצעת החלטה לגבי הודעת ראש הממשלה. הסיעות שהגישו היו: סיעת העבודה, סיעת ש"ס - שמבקשת למשוך או לא? </w:t>
      </w:r>
    </w:p>
    <w:p w14:paraId="6FB31174" w14:textId="77777777" w:rsidR="00000000" w:rsidRDefault="005A3897">
      <w:pPr>
        <w:pStyle w:val="af0"/>
        <w:rPr>
          <w:rtl/>
        </w:rPr>
      </w:pPr>
      <w:r>
        <w:rPr>
          <w:rtl/>
        </w:rPr>
        <w:br/>
        <w:t>יצחק כהן (ש</w:t>
      </w:r>
      <w:r>
        <w:rPr>
          <w:rtl/>
        </w:rPr>
        <w:t>"ס):</w:t>
      </w:r>
    </w:p>
    <w:p w14:paraId="43B17CB0" w14:textId="77777777" w:rsidR="00000000" w:rsidRDefault="005A3897">
      <w:pPr>
        <w:pStyle w:val="a0"/>
        <w:rPr>
          <w:rtl/>
        </w:rPr>
      </w:pPr>
    </w:p>
    <w:p w14:paraId="0B0934FF" w14:textId="77777777" w:rsidR="00000000" w:rsidRDefault="005A3897">
      <w:pPr>
        <w:pStyle w:val="a0"/>
        <w:rPr>
          <w:rFonts w:hint="cs"/>
          <w:rtl/>
        </w:rPr>
      </w:pPr>
      <w:r>
        <w:rPr>
          <w:rFonts w:hint="cs"/>
          <w:rtl/>
        </w:rPr>
        <w:t xml:space="preserve">לא, לא. </w:t>
      </w:r>
    </w:p>
    <w:p w14:paraId="7B42D1EE" w14:textId="77777777" w:rsidR="00000000" w:rsidRDefault="005A3897">
      <w:pPr>
        <w:pStyle w:val="af1"/>
        <w:rPr>
          <w:rtl/>
        </w:rPr>
      </w:pPr>
      <w:r>
        <w:rPr>
          <w:rtl/>
        </w:rPr>
        <w:br/>
        <w:t>היו"ר ראובן ריבלין:</w:t>
      </w:r>
    </w:p>
    <w:p w14:paraId="4D7C999C" w14:textId="77777777" w:rsidR="00000000" w:rsidRDefault="005A3897">
      <w:pPr>
        <w:pStyle w:val="a0"/>
        <w:rPr>
          <w:rtl/>
        </w:rPr>
      </w:pPr>
    </w:p>
    <w:p w14:paraId="401DE324" w14:textId="77777777" w:rsidR="00000000" w:rsidRDefault="005A3897">
      <w:pPr>
        <w:pStyle w:val="a0"/>
        <w:rPr>
          <w:rFonts w:hint="cs"/>
          <w:rtl/>
        </w:rPr>
      </w:pPr>
      <w:r>
        <w:rPr>
          <w:rFonts w:hint="cs"/>
          <w:rtl/>
        </w:rPr>
        <w:t>לא מבקשת למשוך, בבקשה.</w:t>
      </w:r>
    </w:p>
    <w:p w14:paraId="559FC461" w14:textId="77777777" w:rsidR="00000000" w:rsidRDefault="005A3897">
      <w:pPr>
        <w:pStyle w:val="af0"/>
        <w:rPr>
          <w:rtl/>
        </w:rPr>
      </w:pPr>
      <w:r>
        <w:rPr>
          <w:rtl/>
        </w:rPr>
        <w:br/>
        <w:t>יצחק כהן (ש"ס):</w:t>
      </w:r>
    </w:p>
    <w:p w14:paraId="6D3D9115" w14:textId="77777777" w:rsidR="00000000" w:rsidRDefault="005A3897">
      <w:pPr>
        <w:pStyle w:val="a0"/>
        <w:rPr>
          <w:rtl/>
        </w:rPr>
      </w:pPr>
    </w:p>
    <w:p w14:paraId="6DF3B648" w14:textId="77777777" w:rsidR="00000000" w:rsidRDefault="005A3897">
      <w:pPr>
        <w:pStyle w:val="a0"/>
        <w:rPr>
          <w:rFonts w:hint="cs"/>
          <w:rtl/>
        </w:rPr>
      </w:pPr>
      <w:r>
        <w:rPr>
          <w:rFonts w:hint="cs"/>
          <w:rtl/>
        </w:rPr>
        <w:t xml:space="preserve">אם כולם מבקשים למשוך - כן; אם לא מושכים - לא. </w:t>
      </w:r>
    </w:p>
    <w:p w14:paraId="39A4D879" w14:textId="77777777" w:rsidR="00000000" w:rsidRDefault="005A3897">
      <w:pPr>
        <w:pStyle w:val="af1"/>
        <w:rPr>
          <w:rtl/>
        </w:rPr>
      </w:pPr>
      <w:r>
        <w:rPr>
          <w:rtl/>
        </w:rPr>
        <w:br/>
        <w:t>היו"ר ראובן ריבלין:</w:t>
      </w:r>
    </w:p>
    <w:p w14:paraId="04117E97" w14:textId="77777777" w:rsidR="00000000" w:rsidRDefault="005A3897">
      <w:pPr>
        <w:pStyle w:val="a0"/>
        <w:rPr>
          <w:rtl/>
        </w:rPr>
      </w:pPr>
    </w:p>
    <w:p w14:paraId="2E321829" w14:textId="77777777" w:rsidR="00000000" w:rsidRDefault="005A3897">
      <w:pPr>
        <w:pStyle w:val="a0"/>
        <w:rPr>
          <w:rFonts w:hint="cs"/>
          <w:rtl/>
        </w:rPr>
      </w:pPr>
      <w:r>
        <w:rPr>
          <w:rFonts w:hint="cs"/>
          <w:rtl/>
        </w:rPr>
        <w:t>לא מבקשת למשוך. סיעת האיחוד הלאומי מבקשת למשוך?</w:t>
      </w:r>
    </w:p>
    <w:p w14:paraId="52D5A44D" w14:textId="77777777" w:rsidR="00000000" w:rsidRDefault="005A3897">
      <w:pPr>
        <w:pStyle w:val="af0"/>
        <w:rPr>
          <w:rtl/>
        </w:rPr>
      </w:pPr>
      <w:r>
        <w:rPr>
          <w:rtl/>
        </w:rPr>
        <w:br/>
        <w:t>קריאה:</w:t>
      </w:r>
    </w:p>
    <w:p w14:paraId="690CFBC8" w14:textId="77777777" w:rsidR="00000000" w:rsidRDefault="005A3897">
      <w:pPr>
        <w:pStyle w:val="a0"/>
        <w:rPr>
          <w:rtl/>
        </w:rPr>
      </w:pPr>
    </w:p>
    <w:p w14:paraId="32241162" w14:textId="77777777" w:rsidR="00000000" w:rsidRDefault="005A3897">
      <w:pPr>
        <w:pStyle w:val="a0"/>
        <w:rPr>
          <w:rFonts w:hint="cs"/>
          <w:rtl/>
        </w:rPr>
      </w:pPr>
      <w:r>
        <w:rPr>
          <w:rFonts w:hint="cs"/>
          <w:rtl/>
        </w:rPr>
        <w:t>- - -</w:t>
      </w:r>
    </w:p>
    <w:p w14:paraId="2CBB9B65" w14:textId="77777777" w:rsidR="00000000" w:rsidRDefault="005A3897">
      <w:pPr>
        <w:pStyle w:val="af1"/>
        <w:rPr>
          <w:rtl/>
        </w:rPr>
      </w:pPr>
      <w:r>
        <w:rPr>
          <w:rtl/>
        </w:rPr>
        <w:br/>
        <w:t>היו"ר ראובן ריבלין:</w:t>
      </w:r>
    </w:p>
    <w:p w14:paraId="34452D69" w14:textId="77777777" w:rsidR="00000000" w:rsidRDefault="005A3897">
      <w:pPr>
        <w:pStyle w:val="a0"/>
        <w:rPr>
          <w:rtl/>
        </w:rPr>
      </w:pPr>
    </w:p>
    <w:p w14:paraId="5CEBE611" w14:textId="77777777" w:rsidR="00000000" w:rsidRDefault="005A3897">
      <w:pPr>
        <w:pStyle w:val="a0"/>
        <w:rPr>
          <w:rFonts w:hint="cs"/>
          <w:rtl/>
        </w:rPr>
      </w:pPr>
      <w:r>
        <w:rPr>
          <w:rFonts w:hint="cs"/>
          <w:rtl/>
        </w:rPr>
        <w:t>לא מבקשת למשוך. סיעת יחד</w:t>
      </w:r>
      <w:r>
        <w:rPr>
          <w:rFonts w:hint="cs"/>
          <w:rtl/>
        </w:rPr>
        <w:t xml:space="preserve"> מבקשת למשוך או לא? אני שואל אתכם.</w:t>
      </w:r>
    </w:p>
    <w:p w14:paraId="60E5FA9B" w14:textId="77777777" w:rsidR="00000000" w:rsidRDefault="005A3897">
      <w:pPr>
        <w:pStyle w:val="af0"/>
        <w:rPr>
          <w:rtl/>
        </w:rPr>
      </w:pPr>
      <w:r>
        <w:rPr>
          <w:rtl/>
        </w:rPr>
        <w:br/>
        <w:t>קריאות:</w:t>
      </w:r>
    </w:p>
    <w:p w14:paraId="71CC03BE" w14:textId="77777777" w:rsidR="00000000" w:rsidRDefault="005A3897">
      <w:pPr>
        <w:pStyle w:val="a0"/>
        <w:rPr>
          <w:rtl/>
        </w:rPr>
      </w:pPr>
    </w:p>
    <w:p w14:paraId="3AB87E65" w14:textId="77777777" w:rsidR="00000000" w:rsidRDefault="005A3897">
      <w:pPr>
        <w:pStyle w:val="a0"/>
        <w:rPr>
          <w:rFonts w:hint="cs"/>
          <w:rtl/>
        </w:rPr>
      </w:pPr>
      <w:r>
        <w:rPr>
          <w:rFonts w:hint="cs"/>
          <w:rtl/>
        </w:rPr>
        <w:t>- - -</w:t>
      </w:r>
    </w:p>
    <w:p w14:paraId="52D5B199" w14:textId="77777777" w:rsidR="00000000" w:rsidRDefault="005A3897">
      <w:pPr>
        <w:pStyle w:val="af0"/>
        <w:rPr>
          <w:rtl/>
        </w:rPr>
      </w:pPr>
      <w:r>
        <w:rPr>
          <w:rtl/>
        </w:rPr>
        <w:br/>
        <w:t>זהבה גלאון (יחד):</w:t>
      </w:r>
    </w:p>
    <w:p w14:paraId="6B0B0A4E" w14:textId="77777777" w:rsidR="00000000" w:rsidRDefault="005A3897">
      <w:pPr>
        <w:pStyle w:val="a0"/>
        <w:rPr>
          <w:rtl/>
        </w:rPr>
      </w:pPr>
    </w:p>
    <w:p w14:paraId="2197365E" w14:textId="77777777" w:rsidR="00000000" w:rsidRDefault="005A3897">
      <w:pPr>
        <w:pStyle w:val="a0"/>
        <w:rPr>
          <w:rFonts w:hint="cs"/>
          <w:rtl/>
        </w:rPr>
      </w:pPr>
      <w:r>
        <w:rPr>
          <w:rFonts w:hint="cs"/>
          <w:rtl/>
        </w:rPr>
        <w:t xml:space="preserve">אני מבקשת למשוך. </w:t>
      </w:r>
    </w:p>
    <w:p w14:paraId="410D7A82" w14:textId="77777777" w:rsidR="00000000" w:rsidRDefault="005A3897">
      <w:pPr>
        <w:pStyle w:val="af1"/>
        <w:rPr>
          <w:rtl/>
        </w:rPr>
      </w:pPr>
      <w:r>
        <w:rPr>
          <w:rtl/>
        </w:rPr>
        <w:br/>
        <w:t>היו"ר ראובן ריבלין:</w:t>
      </w:r>
    </w:p>
    <w:p w14:paraId="3D219635" w14:textId="77777777" w:rsidR="00000000" w:rsidRDefault="005A3897">
      <w:pPr>
        <w:pStyle w:val="a0"/>
        <w:rPr>
          <w:rtl/>
        </w:rPr>
      </w:pPr>
    </w:p>
    <w:p w14:paraId="4C8C45F2" w14:textId="77777777" w:rsidR="00000000" w:rsidRDefault="005A3897">
      <w:pPr>
        <w:pStyle w:val="a0"/>
        <w:rPr>
          <w:rFonts w:hint="cs"/>
          <w:rtl/>
        </w:rPr>
      </w:pPr>
      <w:r>
        <w:rPr>
          <w:rFonts w:hint="cs"/>
          <w:rtl/>
        </w:rPr>
        <w:t>מבקשת למשוך. שמעתי. אם תבקשו אחרי זה - אני עוד אתייחס. שמעתי. כרגע ביקשתם למשוך. סיעת חד"ש-תע"ל הגישה הצעה, סיעת יהדות התורה הגישה הצעה, וסיעת רע</w:t>
      </w:r>
      <w:r>
        <w:rPr>
          <w:rFonts w:hint="cs"/>
          <w:rtl/>
        </w:rPr>
        <w:t xml:space="preserve">"ם ביקשה למשוך. </w:t>
      </w:r>
    </w:p>
    <w:p w14:paraId="3C6434D3" w14:textId="77777777" w:rsidR="00000000" w:rsidRDefault="005A3897">
      <w:pPr>
        <w:pStyle w:val="af0"/>
        <w:rPr>
          <w:rtl/>
        </w:rPr>
      </w:pPr>
      <w:r>
        <w:rPr>
          <w:rtl/>
        </w:rPr>
        <w:br/>
        <w:t>עבד-אלמאלכ דהאמשה (רע"ם):</w:t>
      </w:r>
    </w:p>
    <w:p w14:paraId="6B4B494F" w14:textId="77777777" w:rsidR="00000000" w:rsidRDefault="005A3897">
      <w:pPr>
        <w:pStyle w:val="a0"/>
        <w:rPr>
          <w:rtl/>
        </w:rPr>
      </w:pPr>
    </w:p>
    <w:p w14:paraId="4248408E" w14:textId="77777777" w:rsidR="00000000" w:rsidRDefault="005A3897">
      <w:pPr>
        <w:pStyle w:val="a0"/>
        <w:rPr>
          <w:rFonts w:hint="cs"/>
          <w:rtl/>
        </w:rPr>
      </w:pPr>
      <w:r>
        <w:rPr>
          <w:rFonts w:hint="cs"/>
          <w:rtl/>
        </w:rPr>
        <w:t>- - -</w:t>
      </w:r>
    </w:p>
    <w:p w14:paraId="68E14DF1" w14:textId="77777777" w:rsidR="00000000" w:rsidRDefault="005A3897">
      <w:pPr>
        <w:pStyle w:val="af0"/>
        <w:rPr>
          <w:rtl/>
        </w:rPr>
      </w:pPr>
      <w:r>
        <w:rPr>
          <w:rtl/>
        </w:rPr>
        <w:br/>
        <w:t>ג'מאל זחאלקה (בל"ד):</w:t>
      </w:r>
    </w:p>
    <w:p w14:paraId="267805E5" w14:textId="77777777" w:rsidR="00000000" w:rsidRDefault="005A3897">
      <w:pPr>
        <w:pStyle w:val="a0"/>
        <w:rPr>
          <w:rtl/>
        </w:rPr>
      </w:pPr>
    </w:p>
    <w:p w14:paraId="6586F8E2" w14:textId="77777777" w:rsidR="00000000" w:rsidRDefault="005A3897">
      <w:pPr>
        <w:pStyle w:val="a0"/>
        <w:rPr>
          <w:rFonts w:hint="cs"/>
          <w:rtl/>
        </w:rPr>
      </w:pPr>
      <w:r>
        <w:rPr>
          <w:rFonts w:hint="cs"/>
          <w:rtl/>
        </w:rPr>
        <w:t>- - -</w:t>
      </w:r>
    </w:p>
    <w:p w14:paraId="0606D603" w14:textId="77777777" w:rsidR="00000000" w:rsidRDefault="005A3897">
      <w:pPr>
        <w:pStyle w:val="af1"/>
        <w:rPr>
          <w:rFonts w:hint="cs"/>
          <w:rtl/>
        </w:rPr>
      </w:pPr>
    </w:p>
    <w:p w14:paraId="4F4CF7BF" w14:textId="77777777" w:rsidR="00000000" w:rsidRDefault="005A3897">
      <w:pPr>
        <w:pStyle w:val="af1"/>
        <w:rPr>
          <w:rtl/>
        </w:rPr>
      </w:pPr>
      <w:r>
        <w:rPr>
          <w:rtl/>
        </w:rPr>
        <w:t>היו"ר ראובן ריבלין:</w:t>
      </w:r>
    </w:p>
    <w:p w14:paraId="56C93F3D" w14:textId="77777777" w:rsidR="00000000" w:rsidRDefault="005A3897">
      <w:pPr>
        <w:pStyle w:val="a0"/>
        <w:rPr>
          <w:rtl/>
        </w:rPr>
      </w:pPr>
    </w:p>
    <w:p w14:paraId="018BF3BC" w14:textId="77777777" w:rsidR="00000000" w:rsidRDefault="005A3897">
      <w:pPr>
        <w:pStyle w:val="a0"/>
        <w:rPr>
          <w:rFonts w:hint="cs"/>
          <w:rtl/>
        </w:rPr>
      </w:pPr>
      <w:r>
        <w:rPr>
          <w:rFonts w:hint="cs"/>
          <w:rtl/>
        </w:rPr>
        <w:t xml:space="preserve">אתה מבקש להשאיר. </w:t>
      </w:r>
    </w:p>
    <w:p w14:paraId="71122E56" w14:textId="77777777" w:rsidR="00000000" w:rsidRDefault="005A3897">
      <w:pPr>
        <w:pStyle w:val="a0"/>
        <w:rPr>
          <w:rFonts w:hint="cs"/>
          <w:rtl/>
        </w:rPr>
      </w:pPr>
    </w:p>
    <w:p w14:paraId="61889E8A" w14:textId="77777777" w:rsidR="00000000" w:rsidRDefault="005A3897">
      <w:pPr>
        <w:pStyle w:val="a0"/>
        <w:rPr>
          <w:rFonts w:hint="cs"/>
          <w:rtl/>
        </w:rPr>
      </w:pPr>
      <w:r>
        <w:rPr>
          <w:rFonts w:hint="cs"/>
          <w:rtl/>
        </w:rPr>
        <w:t>רבותי, אני מודה שבתולדות הפרלמנט שלנו עדיין לא היה - - -</w:t>
      </w:r>
    </w:p>
    <w:p w14:paraId="5136FEE8" w14:textId="77777777" w:rsidR="00000000" w:rsidRDefault="005A3897">
      <w:pPr>
        <w:pStyle w:val="af0"/>
        <w:rPr>
          <w:rtl/>
        </w:rPr>
      </w:pPr>
      <w:r>
        <w:rPr>
          <w:rtl/>
        </w:rPr>
        <w:br/>
        <w:t>דליה איציק (העבודה-מימד):</w:t>
      </w:r>
    </w:p>
    <w:p w14:paraId="45DDDDE7" w14:textId="77777777" w:rsidR="00000000" w:rsidRDefault="005A3897">
      <w:pPr>
        <w:pStyle w:val="a0"/>
        <w:rPr>
          <w:rtl/>
        </w:rPr>
      </w:pPr>
    </w:p>
    <w:p w14:paraId="6B96B5AA" w14:textId="77777777" w:rsidR="00000000" w:rsidRDefault="005A3897">
      <w:pPr>
        <w:pStyle w:val="a0"/>
        <w:rPr>
          <w:rFonts w:hint="cs"/>
          <w:rtl/>
        </w:rPr>
      </w:pPr>
      <w:r>
        <w:rPr>
          <w:rFonts w:hint="cs"/>
          <w:rtl/>
        </w:rPr>
        <w:t>שמעת, זהבה?</w:t>
      </w:r>
    </w:p>
    <w:p w14:paraId="0FC4374B" w14:textId="77777777" w:rsidR="00000000" w:rsidRDefault="005A3897">
      <w:pPr>
        <w:pStyle w:val="af0"/>
        <w:rPr>
          <w:rtl/>
        </w:rPr>
      </w:pPr>
      <w:r>
        <w:rPr>
          <w:rtl/>
        </w:rPr>
        <w:br/>
        <w:t>קריאות:</w:t>
      </w:r>
    </w:p>
    <w:p w14:paraId="7589E786" w14:textId="77777777" w:rsidR="00000000" w:rsidRDefault="005A3897">
      <w:pPr>
        <w:pStyle w:val="a0"/>
        <w:rPr>
          <w:rtl/>
        </w:rPr>
      </w:pPr>
    </w:p>
    <w:p w14:paraId="4683F11F" w14:textId="77777777" w:rsidR="00000000" w:rsidRDefault="005A3897">
      <w:pPr>
        <w:pStyle w:val="a0"/>
        <w:rPr>
          <w:rFonts w:hint="cs"/>
          <w:rtl/>
        </w:rPr>
      </w:pPr>
      <w:r>
        <w:rPr>
          <w:rFonts w:hint="cs"/>
          <w:rtl/>
        </w:rPr>
        <w:t>- - -</w:t>
      </w:r>
    </w:p>
    <w:p w14:paraId="4EC60C66" w14:textId="77777777" w:rsidR="00000000" w:rsidRDefault="005A3897">
      <w:pPr>
        <w:pStyle w:val="af1"/>
        <w:rPr>
          <w:rtl/>
        </w:rPr>
      </w:pPr>
      <w:r>
        <w:rPr>
          <w:rtl/>
        </w:rPr>
        <w:br/>
        <w:t>היו"ר ראובן ריבלין:</w:t>
      </w:r>
    </w:p>
    <w:p w14:paraId="1ED6929A" w14:textId="77777777" w:rsidR="00000000" w:rsidRDefault="005A3897">
      <w:pPr>
        <w:pStyle w:val="a0"/>
        <w:rPr>
          <w:rtl/>
        </w:rPr>
      </w:pPr>
    </w:p>
    <w:p w14:paraId="28C2E6DA" w14:textId="77777777" w:rsidR="00000000" w:rsidRDefault="005A3897">
      <w:pPr>
        <w:pStyle w:val="a0"/>
        <w:rPr>
          <w:rFonts w:hint="cs"/>
          <w:rtl/>
        </w:rPr>
      </w:pPr>
      <w:r>
        <w:rPr>
          <w:rFonts w:hint="cs"/>
          <w:rtl/>
        </w:rPr>
        <w:t>רבותי חברי הכנסת, מה קרה? אני מייצג - - -</w:t>
      </w:r>
    </w:p>
    <w:p w14:paraId="581F08EB" w14:textId="77777777" w:rsidR="00000000" w:rsidRDefault="005A3897">
      <w:pPr>
        <w:pStyle w:val="af0"/>
        <w:rPr>
          <w:rtl/>
        </w:rPr>
      </w:pPr>
      <w:r>
        <w:rPr>
          <w:rtl/>
        </w:rPr>
        <w:br/>
        <w:t>קריאות:</w:t>
      </w:r>
    </w:p>
    <w:p w14:paraId="39A60367" w14:textId="77777777" w:rsidR="00000000" w:rsidRDefault="005A3897">
      <w:pPr>
        <w:pStyle w:val="a0"/>
        <w:rPr>
          <w:rFonts w:hint="cs"/>
          <w:rtl/>
        </w:rPr>
      </w:pPr>
    </w:p>
    <w:p w14:paraId="30DD4CB4" w14:textId="77777777" w:rsidR="00000000" w:rsidRDefault="005A3897">
      <w:pPr>
        <w:pStyle w:val="a0"/>
        <w:rPr>
          <w:rFonts w:hint="cs"/>
          <w:rtl/>
        </w:rPr>
      </w:pPr>
      <w:r>
        <w:rPr>
          <w:rFonts w:hint="cs"/>
          <w:rtl/>
        </w:rPr>
        <w:t>- - -</w:t>
      </w:r>
    </w:p>
    <w:p w14:paraId="34D45767" w14:textId="77777777" w:rsidR="00000000" w:rsidRDefault="005A3897">
      <w:pPr>
        <w:pStyle w:val="af0"/>
        <w:rPr>
          <w:rtl/>
        </w:rPr>
      </w:pPr>
      <w:r>
        <w:rPr>
          <w:rtl/>
        </w:rPr>
        <w:br/>
        <w:t>חיים רמון (העבודה-מימד):</w:t>
      </w:r>
    </w:p>
    <w:p w14:paraId="5129E53B" w14:textId="77777777" w:rsidR="00000000" w:rsidRDefault="005A3897">
      <w:pPr>
        <w:pStyle w:val="a0"/>
        <w:rPr>
          <w:rtl/>
        </w:rPr>
      </w:pPr>
    </w:p>
    <w:p w14:paraId="4F4BE7F7" w14:textId="77777777" w:rsidR="00000000" w:rsidRDefault="005A3897">
      <w:pPr>
        <w:pStyle w:val="a0"/>
        <w:rPr>
          <w:rFonts w:hint="cs"/>
          <w:rtl/>
        </w:rPr>
      </w:pPr>
      <w:r>
        <w:rPr>
          <w:rFonts w:hint="cs"/>
          <w:rtl/>
        </w:rPr>
        <w:t>- - - זה נקרא הפסד טכני. יורדים ליגה - - -</w:t>
      </w:r>
    </w:p>
    <w:p w14:paraId="2E0EDF46" w14:textId="77777777" w:rsidR="00000000" w:rsidRDefault="005A3897">
      <w:pPr>
        <w:pStyle w:val="af1"/>
        <w:rPr>
          <w:rtl/>
        </w:rPr>
      </w:pPr>
      <w:r>
        <w:rPr>
          <w:rtl/>
        </w:rPr>
        <w:br/>
        <w:t>היו"ר ראובן ריבלין:</w:t>
      </w:r>
    </w:p>
    <w:p w14:paraId="0B985387" w14:textId="77777777" w:rsidR="00000000" w:rsidRDefault="005A3897">
      <w:pPr>
        <w:pStyle w:val="a0"/>
        <w:rPr>
          <w:rtl/>
        </w:rPr>
      </w:pPr>
    </w:p>
    <w:p w14:paraId="6DC92660" w14:textId="77777777" w:rsidR="00000000" w:rsidRDefault="005A3897">
      <w:pPr>
        <w:pStyle w:val="a0"/>
        <w:rPr>
          <w:rFonts w:hint="cs"/>
          <w:rtl/>
        </w:rPr>
      </w:pPr>
      <w:r>
        <w:rPr>
          <w:rFonts w:hint="cs"/>
          <w:rtl/>
        </w:rPr>
        <w:t xml:space="preserve">חבר הכנסת חיים רמון. </w:t>
      </w:r>
    </w:p>
    <w:p w14:paraId="58D223E4" w14:textId="77777777" w:rsidR="00000000" w:rsidRDefault="005A3897">
      <w:pPr>
        <w:pStyle w:val="af0"/>
        <w:rPr>
          <w:rtl/>
        </w:rPr>
      </w:pPr>
      <w:r>
        <w:rPr>
          <w:rtl/>
        </w:rPr>
        <w:br/>
        <w:t>ראש הממשלה אריאל שרון:</w:t>
      </w:r>
    </w:p>
    <w:p w14:paraId="10B7B4C7" w14:textId="77777777" w:rsidR="00000000" w:rsidRDefault="005A3897">
      <w:pPr>
        <w:pStyle w:val="a0"/>
        <w:rPr>
          <w:rtl/>
        </w:rPr>
      </w:pPr>
    </w:p>
    <w:p w14:paraId="729EECB0" w14:textId="77777777" w:rsidR="00000000" w:rsidRDefault="005A3897">
      <w:pPr>
        <w:pStyle w:val="a0"/>
        <w:rPr>
          <w:rFonts w:hint="cs"/>
          <w:rtl/>
        </w:rPr>
      </w:pPr>
      <w:r>
        <w:rPr>
          <w:rFonts w:hint="cs"/>
          <w:rtl/>
        </w:rPr>
        <w:t xml:space="preserve">אני מבקש להצביע על הודעתי. </w:t>
      </w:r>
    </w:p>
    <w:p w14:paraId="55EB1732" w14:textId="77777777" w:rsidR="00000000" w:rsidRDefault="005A3897">
      <w:pPr>
        <w:pStyle w:val="af1"/>
        <w:rPr>
          <w:rtl/>
        </w:rPr>
      </w:pPr>
      <w:r>
        <w:rPr>
          <w:rtl/>
        </w:rPr>
        <w:br/>
        <w:t>היו"ר ראובן ריבלין:</w:t>
      </w:r>
    </w:p>
    <w:p w14:paraId="36E5AB5C" w14:textId="77777777" w:rsidR="00000000" w:rsidRDefault="005A3897">
      <w:pPr>
        <w:pStyle w:val="a0"/>
        <w:rPr>
          <w:rtl/>
        </w:rPr>
      </w:pPr>
    </w:p>
    <w:p w14:paraId="23EBCC3A" w14:textId="77777777" w:rsidR="00000000" w:rsidRDefault="005A3897">
      <w:pPr>
        <w:pStyle w:val="a0"/>
        <w:rPr>
          <w:rFonts w:hint="cs"/>
          <w:rtl/>
        </w:rPr>
      </w:pPr>
      <w:r>
        <w:rPr>
          <w:rFonts w:hint="cs"/>
          <w:rtl/>
        </w:rPr>
        <w:t>הנה יש הו</w:t>
      </w:r>
      <w:r>
        <w:rPr>
          <w:rFonts w:hint="cs"/>
          <w:rtl/>
        </w:rPr>
        <w:t>דעה. בבקשה, כבוד ראש הממשלה. רבותי, אני מבקש מכם, אני מבקש להפסיק את הלחשים. אדוני ראש הממשלה, בבקשה.</w:t>
      </w:r>
    </w:p>
    <w:p w14:paraId="2806A4D0" w14:textId="77777777" w:rsidR="00000000" w:rsidRDefault="005A3897">
      <w:pPr>
        <w:pStyle w:val="af0"/>
        <w:rPr>
          <w:rtl/>
        </w:rPr>
      </w:pPr>
      <w:r>
        <w:rPr>
          <w:rtl/>
        </w:rPr>
        <w:br/>
        <w:t>ראש הממשלה אריאל שרון:</w:t>
      </w:r>
    </w:p>
    <w:p w14:paraId="21ED8DF1" w14:textId="77777777" w:rsidR="00000000" w:rsidRDefault="005A3897">
      <w:pPr>
        <w:pStyle w:val="a0"/>
        <w:rPr>
          <w:rtl/>
        </w:rPr>
      </w:pPr>
    </w:p>
    <w:p w14:paraId="316B09E1" w14:textId="77777777" w:rsidR="00000000" w:rsidRDefault="005A3897">
      <w:pPr>
        <w:pStyle w:val="a0"/>
        <w:rPr>
          <w:rFonts w:hint="cs"/>
          <w:rtl/>
        </w:rPr>
      </w:pPr>
      <w:r>
        <w:rPr>
          <w:rFonts w:hint="cs"/>
          <w:rtl/>
        </w:rPr>
        <w:t xml:space="preserve">אני מבקש להצביע על הודעתי. </w:t>
      </w:r>
    </w:p>
    <w:p w14:paraId="7266C079" w14:textId="77777777" w:rsidR="00000000" w:rsidRDefault="005A3897">
      <w:pPr>
        <w:pStyle w:val="af1"/>
        <w:rPr>
          <w:rtl/>
        </w:rPr>
      </w:pPr>
      <w:r>
        <w:rPr>
          <w:rtl/>
        </w:rPr>
        <w:br/>
        <w:t>היו"ר ראובן ריבלין:</w:t>
      </w:r>
    </w:p>
    <w:p w14:paraId="6AF2C396" w14:textId="77777777" w:rsidR="00000000" w:rsidRDefault="005A3897">
      <w:pPr>
        <w:pStyle w:val="a0"/>
        <w:rPr>
          <w:rtl/>
        </w:rPr>
      </w:pPr>
    </w:p>
    <w:p w14:paraId="7E464567" w14:textId="77777777" w:rsidR="00000000" w:rsidRDefault="005A3897">
      <w:pPr>
        <w:pStyle w:val="a0"/>
        <w:rPr>
          <w:rFonts w:hint="cs"/>
          <w:rtl/>
        </w:rPr>
      </w:pPr>
      <w:r>
        <w:rPr>
          <w:rFonts w:hint="cs"/>
          <w:rtl/>
        </w:rPr>
        <w:t xml:space="preserve">ברצון. בהחלט הממשלה וראש הממשלה יכולים לבקש, אף שנאמר הודעה סיעתית. </w:t>
      </w:r>
    </w:p>
    <w:p w14:paraId="68E1809E" w14:textId="77777777" w:rsidR="00000000" w:rsidRDefault="005A3897">
      <w:pPr>
        <w:pStyle w:val="af0"/>
        <w:rPr>
          <w:rtl/>
        </w:rPr>
      </w:pPr>
      <w:r>
        <w:rPr>
          <w:rtl/>
        </w:rPr>
        <w:br/>
        <w:t>מיכאל אית</w:t>
      </w:r>
      <w:r>
        <w:rPr>
          <w:rtl/>
        </w:rPr>
        <w:t>ן (הליכוד):</w:t>
      </w:r>
    </w:p>
    <w:p w14:paraId="2E102583" w14:textId="77777777" w:rsidR="00000000" w:rsidRDefault="005A3897">
      <w:pPr>
        <w:pStyle w:val="a0"/>
        <w:rPr>
          <w:rtl/>
        </w:rPr>
      </w:pPr>
    </w:p>
    <w:p w14:paraId="3C7BCC96" w14:textId="77777777" w:rsidR="00000000" w:rsidRDefault="005A3897">
      <w:pPr>
        <w:pStyle w:val="a0"/>
        <w:rPr>
          <w:rFonts w:hint="cs"/>
          <w:rtl/>
        </w:rPr>
      </w:pPr>
      <w:r>
        <w:rPr>
          <w:rFonts w:hint="cs"/>
          <w:rtl/>
        </w:rPr>
        <w:t xml:space="preserve">- - - </w:t>
      </w:r>
    </w:p>
    <w:p w14:paraId="74646098" w14:textId="77777777" w:rsidR="00000000" w:rsidRDefault="005A3897">
      <w:pPr>
        <w:pStyle w:val="af1"/>
        <w:rPr>
          <w:rtl/>
        </w:rPr>
      </w:pPr>
      <w:r>
        <w:rPr>
          <w:rtl/>
        </w:rPr>
        <w:br/>
        <w:t>היו"ר ראובן ריבלין:</w:t>
      </w:r>
    </w:p>
    <w:p w14:paraId="49DA99B5" w14:textId="77777777" w:rsidR="00000000" w:rsidRDefault="005A3897">
      <w:pPr>
        <w:pStyle w:val="a0"/>
        <w:rPr>
          <w:rtl/>
        </w:rPr>
      </w:pPr>
    </w:p>
    <w:p w14:paraId="6247A392" w14:textId="77777777" w:rsidR="00000000" w:rsidRDefault="005A3897">
      <w:pPr>
        <w:pStyle w:val="a0"/>
        <w:rPr>
          <w:rFonts w:hint="cs"/>
          <w:rtl/>
        </w:rPr>
      </w:pPr>
      <w:r>
        <w:rPr>
          <w:rFonts w:hint="cs"/>
          <w:rtl/>
        </w:rPr>
        <w:t xml:space="preserve">שמעתי. שמעתי, אני אתן לך לדבר. </w:t>
      </w:r>
    </w:p>
    <w:p w14:paraId="715B0AAD" w14:textId="77777777" w:rsidR="00000000" w:rsidRDefault="005A3897">
      <w:pPr>
        <w:pStyle w:val="af0"/>
        <w:rPr>
          <w:rtl/>
        </w:rPr>
      </w:pPr>
      <w:r>
        <w:rPr>
          <w:rtl/>
        </w:rPr>
        <w:br/>
        <w:t>מיכאל איתן (הליכוד):</w:t>
      </w:r>
    </w:p>
    <w:p w14:paraId="4CB58B9A" w14:textId="77777777" w:rsidR="00000000" w:rsidRDefault="005A3897">
      <w:pPr>
        <w:pStyle w:val="a0"/>
        <w:rPr>
          <w:rtl/>
        </w:rPr>
      </w:pPr>
    </w:p>
    <w:p w14:paraId="6BB97D6B" w14:textId="77777777" w:rsidR="00000000" w:rsidRDefault="005A3897">
      <w:pPr>
        <w:pStyle w:val="a0"/>
        <w:rPr>
          <w:rFonts w:hint="cs"/>
          <w:rtl/>
        </w:rPr>
      </w:pPr>
      <w:r>
        <w:rPr>
          <w:rFonts w:hint="cs"/>
          <w:rtl/>
        </w:rPr>
        <w:t>עם כל הכבוד - - -</w:t>
      </w:r>
    </w:p>
    <w:p w14:paraId="460D4FFB" w14:textId="77777777" w:rsidR="00000000" w:rsidRDefault="005A3897">
      <w:pPr>
        <w:pStyle w:val="af1"/>
        <w:rPr>
          <w:rtl/>
        </w:rPr>
      </w:pPr>
      <w:r>
        <w:rPr>
          <w:rtl/>
        </w:rPr>
        <w:br/>
        <w:t>היו"ר ראובן ריבלין:</w:t>
      </w:r>
    </w:p>
    <w:p w14:paraId="07C22F6C" w14:textId="77777777" w:rsidR="00000000" w:rsidRDefault="005A3897">
      <w:pPr>
        <w:pStyle w:val="a0"/>
        <w:rPr>
          <w:rtl/>
        </w:rPr>
      </w:pPr>
    </w:p>
    <w:p w14:paraId="3FA1F08A" w14:textId="77777777" w:rsidR="00000000" w:rsidRDefault="005A3897">
      <w:pPr>
        <w:pStyle w:val="a0"/>
        <w:rPr>
          <w:rFonts w:hint="cs"/>
          <w:rtl/>
        </w:rPr>
      </w:pPr>
      <w:r>
        <w:rPr>
          <w:rFonts w:hint="cs"/>
          <w:rtl/>
        </w:rPr>
        <w:t>שמעתי. אתן לך לדבר. לכן, נשאלת שאלה אחת ויחידה. סיעת הליכוד לא הגישה הצעת החלטה. ראש הממשלה ביקש הצעת החלטה, ונותרת השא</w:t>
      </w:r>
      <w:r>
        <w:rPr>
          <w:rFonts w:hint="cs"/>
          <w:rtl/>
        </w:rPr>
        <w:t>לה כרגע, האם ראש הממשלה הוא סיעה או ראש הממשלה איננו סיעה; האם הוא רשאי להגיש הצעה או לא רשאי.</w:t>
      </w:r>
    </w:p>
    <w:p w14:paraId="4295C1B6" w14:textId="77777777" w:rsidR="00000000" w:rsidRDefault="005A3897">
      <w:pPr>
        <w:pStyle w:val="af0"/>
        <w:rPr>
          <w:rtl/>
        </w:rPr>
      </w:pPr>
      <w:r>
        <w:rPr>
          <w:rtl/>
        </w:rPr>
        <w:br/>
        <w:t>קריאות:</w:t>
      </w:r>
    </w:p>
    <w:p w14:paraId="06354C52" w14:textId="77777777" w:rsidR="00000000" w:rsidRDefault="005A3897">
      <w:pPr>
        <w:pStyle w:val="a0"/>
        <w:rPr>
          <w:rtl/>
        </w:rPr>
      </w:pPr>
    </w:p>
    <w:p w14:paraId="45BD9A2A" w14:textId="77777777" w:rsidR="00000000" w:rsidRDefault="005A3897">
      <w:pPr>
        <w:pStyle w:val="a0"/>
        <w:rPr>
          <w:rFonts w:hint="cs"/>
          <w:rtl/>
        </w:rPr>
      </w:pPr>
      <w:r>
        <w:rPr>
          <w:rFonts w:hint="cs"/>
          <w:rtl/>
        </w:rPr>
        <w:t>- - -</w:t>
      </w:r>
    </w:p>
    <w:p w14:paraId="15D015D3" w14:textId="77777777" w:rsidR="00000000" w:rsidRDefault="005A3897">
      <w:pPr>
        <w:pStyle w:val="af1"/>
        <w:rPr>
          <w:rtl/>
        </w:rPr>
      </w:pPr>
      <w:r>
        <w:rPr>
          <w:rtl/>
        </w:rPr>
        <w:br/>
        <w:t>היו"ר ראובן ריבלין:</w:t>
      </w:r>
    </w:p>
    <w:p w14:paraId="6AE20DF3" w14:textId="77777777" w:rsidR="00000000" w:rsidRDefault="005A3897">
      <w:pPr>
        <w:pStyle w:val="a0"/>
        <w:rPr>
          <w:rtl/>
        </w:rPr>
      </w:pPr>
    </w:p>
    <w:p w14:paraId="7D3E1C5C" w14:textId="77777777" w:rsidR="00000000" w:rsidRDefault="005A3897">
      <w:pPr>
        <w:pStyle w:val="a0"/>
        <w:rPr>
          <w:rFonts w:hint="cs"/>
          <w:rtl/>
        </w:rPr>
      </w:pPr>
      <w:r>
        <w:rPr>
          <w:rFonts w:hint="cs"/>
          <w:rtl/>
        </w:rPr>
        <w:t>אני נוטה לכבד את בקשת ראש הממשלה לכנסת. עם זה, אם יש למישהו מה לומר, יאמר זאת עכשיו.</w:t>
      </w:r>
    </w:p>
    <w:p w14:paraId="52D2E3A4" w14:textId="77777777" w:rsidR="00000000" w:rsidRDefault="005A3897">
      <w:pPr>
        <w:pStyle w:val="af0"/>
        <w:rPr>
          <w:rtl/>
        </w:rPr>
      </w:pPr>
      <w:r>
        <w:rPr>
          <w:rtl/>
        </w:rPr>
        <w:br/>
        <w:t>קריאות:</w:t>
      </w:r>
    </w:p>
    <w:p w14:paraId="7F73EBE8" w14:textId="77777777" w:rsidR="00000000" w:rsidRDefault="005A3897">
      <w:pPr>
        <w:pStyle w:val="a0"/>
        <w:rPr>
          <w:rtl/>
        </w:rPr>
      </w:pPr>
    </w:p>
    <w:p w14:paraId="1D2E219D" w14:textId="77777777" w:rsidR="00000000" w:rsidRDefault="005A3897">
      <w:pPr>
        <w:pStyle w:val="a0"/>
        <w:rPr>
          <w:rFonts w:hint="cs"/>
          <w:rtl/>
        </w:rPr>
      </w:pPr>
      <w:r>
        <w:rPr>
          <w:rFonts w:hint="cs"/>
          <w:rtl/>
        </w:rPr>
        <w:t>- - -</w:t>
      </w:r>
    </w:p>
    <w:p w14:paraId="0DCC411B" w14:textId="77777777" w:rsidR="00000000" w:rsidRDefault="005A3897">
      <w:pPr>
        <w:pStyle w:val="af0"/>
        <w:rPr>
          <w:rtl/>
        </w:rPr>
      </w:pPr>
      <w:r>
        <w:rPr>
          <w:rtl/>
        </w:rPr>
        <w:br/>
        <w:t>חיים רמון (העבודה-מימ</w:t>
      </w:r>
      <w:r>
        <w:rPr>
          <w:rtl/>
        </w:rPr>
        <w:t>ד):</w:t>
      </w:r>
    </w:p>
    <w:p w14:paraId="6FEA5DB5" w14:textId="77777777" w:rsidR="00000000" w:rsidRDefault="005A3897">
      <w:pPr>
        <w:pStyle w:val="a0"/>
        <w:rPr>
          <w:rtl/>
        </w:rPr>
      </w:pPr>
    </w:p>
    <w:p w14:paraId="0D19CBBD" w14:textId="77777777" w:rsidR="00000000" w:rsidRDefault="005A3897">
      <w:pPr>
        <w:pStyle w:val="a0"/>
        <w:rPr>
          <w:rFonts w:hint="cs"/>
          <w:rtl/>
        </w:rPr>
      </w:pPr>
      <w:r>
        <w:rPr>
          <w:rFonts w:hint="cs"/>
          <w:rtl/>
        </w:rPr>
        <w:t>הוא לא יכול - - -</w:t>
      </w:r>
    </w:p>
    <w:p w14:paraId="31A9C330" w14:textId="77777777" w:rsidR="00000000" w:rsidRDefault="005A3897">
      <w:pPr>
        <w:pStyle w:val="af1"/>
        <w:rPr>
          <w:rtl/>
        </w:rPr>
      </w:pPr>
      <w:r>
        <w:rPr>
          <w:rtl/>
        </w:rPr>
        <w:br/>
        <w:t>היו"ר ראובן ריבלין:</w:t>
      </w:r>
    </w:p>
    <w:p w14:paraId="58B1E4BF" w14:textId="77777777" w:rsidR="00000000" w:rsidRDefault="005A3897">
      <w:pPr>
        <w:pStyle w:val="a0"/>
        <w:rPr>
          <w:rtl/>
        </w:rPr>
      </w:pPr>
    </w:p>
    <w:p w14:paraId="3BA16B33" w14:textId="77777777" w:rsidR="00000000" w:rsidRDefault="005A3897">
      <w:pPr>
        <w:pStyle w:val="a0"/>
        <w:rPr>
          <w:rFonts w:hint="cs"/>
          <w:rtl/>
        </w:rPr>
      </w:pPr>
      <w:r>
        <w:rPr>
          <w:rFonts w:hint="cs"/>
          <w:rtl/>
        </w:rPr>
        <w:t xml:space="preserve">חבר הכנסת איתן, רק רגע, שמעתי, ראיתי. אתה כבר לא חוזר בך. שמעתי, הבנתי. אני לא תופס אנשים באמירתם. חבר הכנסת אורון, הרשות ניתנת לך בכל רגע שתבקש, כי היית ראשון. </w:t>
      </w:r>
    </w:p>
    <w:p w14:paraId="3A9A4803" w14:textId="77777777" w:rsidR="00000000" w:rsidRDefault="005A3897">
      <w:pPr>
        <w:pStyle w:val="af0"/>
        <w:rPr>
          <w:rtl/>
        </w:rPr>
      </w:pPr>
      <w:r>
        <w:rPr>
          <w:rtl/>
        </w:rPr>
        <w:br/>
        <w:t>חיים רמון (העבודה-מימד):</w:t>
      </w:r>
    </w:p>
    <w:p w14:paraId="4BC975AE" w14:textId="77777777" w:rsidR="00000000" w:rsidRDefault="005A3897">
      <w:pPr>
        <w:pStyle w:val="a0"/>
        <w:rPr>
          <w:rFonts w:hint="cs"/>
          <w:rtl/>
        </w:rPr>
      </w:pPr>
    </w:p>
    <w:p w14:paraId="0AB45ED8" w14:textId="77777777" w:rsidR="00000000" w:rsidRDefault="005A3897">
      <w:pPr>
        <w:pStyle w:val="a0"/>
        <w:rPr>
          <w:rFonts w:hint="cs"/>
          <w:rtl/>
        </w:rPr>
      </w:pPr>
      <w:r>
        <w:rPr>
          <w:rFonts w:hint="cs"/>
          <w:rtl/>
        </w:rPr>
        <w:t>הוא לא יכול - - - אדונ</w:t>
      </w:r>
      <w:r>
        <w:rPr>
          <w:rFonts w:hint="cs"/>
          <w:rtl/>
        </w:rPr>
        <w:t>י, הוא לא יכול להגיד את זה.</w:t>
      </w:r>
    </w:p>
    <w:p w14:paraId="44A734A6" w14:textId="77777777" w:rsidR="00000000" w:rsidRDefault="005A3897">
      <w:pPr>
        <w:pStyle w:val="a"/>
        <w:rPr>
          <w:rtl/>
        </w:rPr>
      </w:pPr>
      <w:r>
        <w:rPr>
          <w:rtl/>
        </w:rPr>
        <w:br/>
      </w:r>
      <w:bookmarkStart w:id="300" w:name="FS000000462T11_10_2004_21_24_17"/>
      <w:bookmarkStart w:id="301" w:name="_Toc91517687"/>
      <w:bookmarkEnd w:id="300"/>
      <w:r>
        <w:rPr>
          <w:rtl/>
        </w:rPr>
        <w:t>מיכאל איתן (הליכוד):</w:t>
      </w:r>
      <w:bookmarkEnd w:id="301"/>
    </w:p>
    <w:p w14:paraId="5D9B9646" w14:textId="77777777" w:rsidR="00000000" w:rsidRDefault="005A3897">
      <w:pPr>
        <w:pStyle w:val="a0"/>
        <w:rPr>
          <w:rtl/>
        </w:rPr>
      </w:pPr>
    </w:p>
    <w:p w14:paraId="34E0F0B2" w14:textId="77777777" w:rsidR="00000000" w:rsidRDefault="005A3897">
      <w:pPr>
        <w:pStyle w:val="a0"/>
        <w:rPr>
          <w:rFonts w:hint="cs"/>
          <w:rtl/>
        </w:rPr>
      </w:pPr>
      <w:r>
        <w:rPr>
          <w:rFonts w:hint="cs"/>
          <w:rtl/>
        </w:rPr>
        <w:t>אדוני היושב-ראש - - -</w:t>
      </w:r>
    </w:p>
    <w:p w14:paraId="347E9A68" w14:textId="77777777" w:rsidR="00000000" w:rsidRDefault="005A3897">
      <w:pPr>
        <w:pStyle w:val="af1"/>
        <w:rPr>
          <w:rtl/>
        </w:rPr>
      </w:pPr>
      <w:r>
        <w:rPr>
          <w:rtl/>
        </w:rPr>
        <w:br/>
        <w:t>היו"ר ראובן ריבלין:</w:t>
      </w:r>
    </w:p>
    <w:p w14:paraId="77F65507" w14:textId="77777777" w:rsidR="00000000" w:rsidRDefault="005A3897">
      <w:pPr>
        <w:pStyle w:val="a0"/>
        <w:rPr>
          <w:rtl/>
        </w:rPr>
      </w:pPr>
    </w:p>
    <w:p w14:paraId="4028F829" w14:textId="77777777" w:rsidR="00000000" w:rsidRDefault="005A3897">
      <w:pPr>
        <w:pStyle w:val="a0"/>
        <w:rPr>
          <w:rFonts w:hint="cs"/>
          <w:rtl/>
        </w:rPr>
      </w:pPr>
      <w:r>
        <w:rPr>
          <w:rFonts w:hint="cs"/>
          <w:rtl/>
        </w:rPr>
        <w:t>אני אתן לך לדבר אחרי זה. בבקשה.</w:t>
      </w:r>
    </w:p>
    <w:p w14:paraId="7EC5183B" w14:textId="77777777" w:rsidR="00000000" w:rsidRDefault="005A3897">
      <w:pPr>
        <w:pStyle w:val="-"/>
        <w:rPr>
          <w:rtl/>
        </w:rPr>
      </w:pPr>
      <w:r>
        <w:rPr>
          <w:rtl/>
        </w:rPr>
        <w:br/>
      </w:r>
      <w:bookmarkStart w:id="302" w:name="FS000000462T11_10_2004_21_24_33C"/>
      <w:bookmarkEnd w:id="302"/>
      <w:r>
        <w:rPr>
          <w:rtl/>
        </w:rPr>
        <w:t>מיכאל איתן (הליכוד):</w:t>
      </w:r>
    </w:p>
    <w:p w14:paraId="6A3F7961" w14:textId="77777777" w:rsidR="00000000" w:rsidRDefault="005A3897">
      <w:pPr>
        <w:pStyle w:val="a0"/>
        <w:rPr>
          <w:rtl/>
        </w:rPr>
      </w:pPr>
    </w:p>
    <w:p w14:paraId="20207873" w14:textId="77777777" w:rsidR="00000000" w:rsidRDefault="005A3897">
      <w:pPr>
        <w:pStyle w:val="a0"/>
        <w:rPr>
          <w:rFonts w:hint="cs"/>
          <w:rtl/>
        </w:rPr>
      </w:pPr>
      <w:r>
        <w:rPr>
          <w:rFonts w:hint="cs"/>
          <w:rtl/>
        </w:rPr>
        <w:t xml:space="preserve">אדוני היושב-ראש, עם כל הכבוד שיש לי לראש הממשלה וליושב-ראש סיעת הליכוד, התקנון מדבר במפורש על סיעות, ואין </w:t>
      </w:r>
      <w:r>
        <w:rPr>
          <w:rFonts w:hint="cs"/>
          <w:rtl/>
        </w:rPr>
        <w:t>מעמד כאן לראש הממשלה, עם כל היותו ראש ממשלה, ויושב-ראש סיעה. אם סיעת הליכוד - - -</w:t>
      </w:r>
    </w:p>
    <w:p w14:paraId="18B99112" w14:textId="77777777" w:rsidR="00000000" w:rsidRDefault="005A3897">
      <w:pPr>
        <w:pStyle w:val="af0"/>
        <w:rPr>
          <w:rtl/>
        </w:rPr>
      </w:pPr>
      <w:r>
        <w:rPr>
          <w:rtl/>
        </w:rPr>
        <w:br/>
        <w:t>קריאות:</w:t>
      </w:r>
    </w:p>
    <w:p w14:paraId="21FF2958" w14:textId="77777777" w:rsidR="00000000" w:rsidRDefault="005A3897">
      <w:pPr>
        <w:pStyle w:val="a0"/>
        <w:rPr>
          <w:rtl/>
        </w:rPr>
      </w:pPr>
    </w:p>
    <w:p w14:paraId="54E1EB96" w14:textId="77777777" w:rsidR="00000000" w:rsidRDefault="005A3897">
      <w:pPr>
        <w:pStyle w:val="a0"/>
        <w:rPr>
          <w:rFonts w:hint="cs"/>
          <w:rtl/>
        </w:rPr>
      </w:pPr>
      <w:r>
        <w:rPr>
          <w:rFonts w:hint="cs"/>
          <w:rtl/>
        </w:rPr>
        <w:t>- - -</w:t>
      </w:r>
    </w:p>
    <w:p w14:paraId="7A17B26E" w14:textId="77777777" w:rsidR="00000000" w:rsidRDefault="005A3897">
      <w:pPr>
        <w:pStyle w:val="af1"/>
        <w:rPr>
          <w:rtl/>
        </w:rPr>
      </w:pPr>
      <w:r>
        <w:rPr>
          <w:rtl/>
        </w:rPr>
        <w:br/>
        <w:t>היו"ר ראובן ריבלין:</w:t>
      </w:r>
    </w:p>
    <w:p w14:paraId="7A251719" w14:textId="77777777" w:rsidR="00000000" w:rsidRDefault="005A3897">
      <w:pPr>
        <w:pStyle w:val="a0"/>
        <w:rPr>
          <w:rtl/>
        </w:rPr>
      </w:pPr>
    </w:p>
    <w:p w14:paraId="7BF42512" w14:textId="77777777" w:rsidR="00000000" w:rsidRDefault="005A3897">
      <w:pPr>
        <w:pStyle w:val="a0"/>
        <w:rPr>
          <w:rFonts w:hint="cs"/>
          <w:rtl/>
        </w:rPr>
      </w:pPr>
      <w:r>
        <w:rPr>
          <w:rFonts w:hint="cs"/>
          <w:rtl/>
        </w:rPr>
        <w:t xml:space="preserve">שמעתי, אני שומע. הוא מדבר אליכם. </w:t>
      </w:r>
    </w:p>
    <w:p w14:paraId="603F21A4" w14:textId="77777777" w:rsidR="00000000" w:rsidRDefault="005A3897">
      <w:pPr>
        <w:pStyle w:val="-"/>
        <w:rPr>
          <w:rtl/>
        </w:rPr>
      </w:pPr>
      <w:r>
        <w:rPr>
          <w:rtl/>
        </w:rPr>
        <w:br/>
      </w:r>
      <w:bookmarkStart w:id="303" w:name="FS000000462T11_10_2004_21_25_23C"/>
      <w:bookmarkEnd w:id="303"/>
      <w:r>
        <w:rPr>
          <w:rtl/>
        </w:rPr>
        <w:t>מיכאל איתן (הליכוד):</w:t>
      </w:r>
    </w:p>
    <w:p w14:paraId="70FA8563" w14:textId="77777777" w:rsidR="00000000" w:rsidRDefault="005A3897">
      <w:pPr>
        <w:pStyle w:val="a0"/>
        <w:rPr>
          <w:rtl/>
        </w:rPr>
      </w:pPr>
    </w:p>
    <w:p w14:paraId="55DC2DFC" w14:textId="77777777" w:rsidR="00000000" w:rsidRDefault="005A3897">
      <w:pPr>
        <w:pStyle w:val="a0"/>
        <w:rPr>
          <w:rFonts w:hint="cs"/>
          <w:rtl/>
        </w:rPr>
      </w:pPr>
      <w:r>
        <w:rPr>
          <w:rFonts w:hint="cs"/>
          <w:rtl/>
        </w:rPr>
        <w:t>אם סיעת הליכוד תקבל החלטה, היא יכולה להגיש, אבל זה עניין של סיעת הליכוד. הליכוד</w:t>
      </w:r>
      <w:r>
        <w:rPr>
          <w:rFonts w:hint="cs"/>
          <w:rtl/>
        </w:rPr>
        <w:t xml:space="preserve"> צריך להחליט. </w:t>
      </w:r>
    </w:p>
    <w:p w14:paraId="7ADD02AC" w14:textId="77777777" w:rsidR="00000000" w:rsidRDefault="005A3897">
      <w:pPr>
        <w:pStyle w:val="af0"/>
        <w:rPr>
          <w:rtl/>
        </w:rPr>
      </w:pPr>
      <w:r>
        <w:rPr>
          <w:rtl/>
        </w:rPr>
        <w:br/>
        <w:t>קריאות:</w:t>
      </w:r>
    </w:p>
    <w:p w14:paraId="0BBC706E" w14:textId="77777777" w:rsidR="00000000" w:rsidRDefault="005A3897">
      <w:pPr>
        <w:pStyle w:val="a0"/>
        <w:rPr>
          <w:rtl/>
        </w:rPr>
      </w:pPr>
    </w:p>
    <w:p w14:paraId="5731EDD2" w14:textId="77777777" w:rsidR="00000000" w:rsidRDefault="005A3897">
      <w:pPr>
        <w:pStyle w:val="a0"/>
        <w:rPr>
          <w:rFonts w:hint="cs"/>
          <w:rtl/>
        </w:rPr>
      </w:pPr>
      <w:r>
        <w:rPr>
          <w:rFonts w:hint="cs"/>
          <w:rtl/>
        </w:rPr>
        <w:t>- - -</w:t>
      </w:r>
    </w:p>
    <w:p w14:paraId="317D8488" w14:textId="77777777" w:rsidR="00000000" w:rsidRDefault="005A3897">
      <w:pPr>
        <w:pStyle w:val="af1"/>
        <w:rPr>
          <w:rtl/>
        </w:rPr>
      </w:pPr>
      <w:r>
        <w:rPr>
          <w:rtl/>
        </w:rPr>
        <w:br/>
        <w:t>היו"ר ראובן ריבלין:</w:t>
      </w:r>
    </w:p>
    <w:p w14:paraId="375216D2" w14:textId="77777777" w:rsidR="00000000" w:rsidRDefault="005A3897">
      <w:pPr>
        <w:pStyle w:val="a0"/>
        <w:rPr>
          <w:rtl/>
        </w:rPr>
      </w:pPr>
    </w:p>
    <w:p w14:paraId="63423FB8" w14:textId="77777777" w:rsidR="00000000" w:rsidRDefault="005A3897">
      <w:pPr>
        <w:pStyle w:val="a0"/>
        <w:rPr>
          <w:rFonts w:hint="cs"/>
          <w:rtl/>
        </w:rPr>
      </w:pPr>
      <w:r>
        <w:rPr>
          <w:rFonts w:hint="cs"/>
          <w:rtl/>
        </w:rPr>
        <w:t xml:space="preserve">תודה לחבר הכנסת איתן. בבקשה. רק רגע, ראיתי. אחד מכל סיעה. חבר הכנסת אורון, בבקשה. חבר הכנסת אורון היה ראשון המבקשים. בבקשה. </w:t>
      </w:r>
    </w:p>
    <w:p w14:paraId="7F934FFB" w14:textId="77777777" w:rsidR="00000000" w:rsidRDefault="005A3897">
      <w:pPr>
        <w:pStyle w:val="af0"/>
        <w:rPr>
          <w:rtl/>
        </w:rPr>
      </w:pPr>
      <w:r>
        <w:rPr>
          <w:rtl/>
        </w:rPr>
        <w:br/>
        <w:t>קריאות:</w:t>
      </w:r>
    </w:p>
    <w:p w14:paraId="51703DBA" w14:textId="77777777" w:rsidR="00000000" w:rsidRDefault="005A3897">
      <w:pPr>
        <w:pStyle w:val="a0"/>
        <w:rPr>
          <w:rtl/>
        </w:rPr>
      </w:pPr>
    </w:p>
    <w:p w14:paraId="59FCF7FD" w14:textId="77777777" w:rsidR="00000000" w:rsidRDefault="005A3897">
      <w:pPr>
        <w:pStyle w:val="a0"/>
        <w:rPr>
          <w:rFonts w:hint="cs"/>
          <w:rtl/>
        </w:rPr>
      </w:pPr>
      <w:r>
        <w:rPr>
          <w:rFonts w:hint="cs"/>
          <w:rtl/>
        </w:rPr>
        <w:t>- - -</w:t>
      </w:r>
    </w:p>
    <w:p w14:paraId="58C28292" w14:textId="77777777" w:rsidR="00000000" w:rsidRDefault="005A3897">
      <w:pPr>
        <w:pStyle w:val="af1"/>
        <w:rPr>
          <w:rtl/>
        </w:rPr>
      </w:pPr>
      <w:r>
        <w:rPr>
          <w:rtl/>
        </w:rPr>
        <w:br/>
        <w:t>היו"ר ראובן ריבלין:</w:t>
      </w:r>
    </w:p>
    <w:p w14:paraId="3917F6D4" w14:textId="77777777" w:rsidR="00000000" w:rsidRDefault="005A3897">
      <w:pPr>
        <w:pStyle w:val="a0"/>
        <w:rPr>
          <w:rtl/>
        </w:rPr>
      </w:pPr>
    </w:p>
    <w:p w14:paraId="6764EA0C" w14:textId="77777777" w:rsidR="00000000" w:rsidRDefault="005A3897">
      <w:pPr>
        <w:pStyle w:val="a0"/>
        <w:rPr>
          <w:rFonts w:hint="cs"/>
          <w:rtl/>
        </w:rPr>
      </w:pPr>
      <w:r>
        <w:rPr>
          <w:rFonts w:hint="cs"/>
          <w:rtl/>
        </w:rPr>
        <w:t>ראיתי, ראיתי. אחד מכל סיעה. זחאלקה ביקש,</w:t>
      </w:r>
      <w:r>
        <w:rPr>
          <w:rFonts w:hint="cs"/>
          <w:rtl/>
        </w:rPr>
        <w:t xml:space="preserve"> אתם תחליטו מי. </w:t>
      </w:r>
    </w:p>
    <w:p w14:paraId="2573AFB1" w14:textId="77777777" w:rsidR="00000000" w:rsidRDefault="005A3897">
      <w:pPr>
        <w:pStyle w:val="af0"/>
        <w:rPr>
          <w:rtl/>
        </w:rPr>
      </w:pPr>
      <w:r>
        <w:rPr>
          <w:rtl/>
        </w:rPr>
        <w:br/>
        <w:t>חיים רמון (העבודה-מימד):</w:t>
      </w:r>
    </w:p>
    <w:p w14:paraId="6227F144" w14:textId="77777777" w:rsidR="00000000" w:rsidRDefault="005A3897">
      <w:pPr>
        <w:pStyle w:val="a0"/>
        <w:rPr>
          <w:rtl/>
        </w:rPr>
      </w:pPr>
    </w:p>
    <w:p w14:paraId="315FA0FC" w14:textId="77777777" w:rsidR="00000000" w:rsidRDefault="005A3897">
      <w:pPr>
        <w:pStyle w:val="a0"/>
        <w:rPr>
          <w:rFonts w:hint="cs"/>
          <w:rtl/>
        </w:rPr>
      </w:pPr>
      <w:r>
        <w:rPr>
          <w:rFonts w:hint="cs"/>
          <w:rtl/>
        </w:rPr>
        <w:t>אדוני היושב-ראש, האם לראש הממשלה מותר להזמין כוס קפה בסיעת הליכוד?</w:t>
      </w:r>
    </w:p>
    <w:p w14:paraId="3CAFB0E0" w14:textId="77777777" w:rsidR="00000000" w:rsidRDefault="005A3897">
      <w:pPr>
        <w:pStyle w:val="af0"/>
        <w:rPr>
          <w:rtl/>
        </w:rPr>
      </w:pPr>
      <w:r>
        <w:rPr>
          <w:rtl/>
        </w:rPr>
        <w:br/>
        <w:t>קריאות:</w:t>
      </w:r>
    </w:p>
    <w:p w14:paraId="3B21463C" w14:textId="77777777" w:rsidR="00000000" w:rsidRDefault="005A3897">
      <w:pPr>
        <w:pStyle w:val="a0"/>
        <w:rPr>
          <w:rtl/>
        </w:rPr>
      </w:pPr>
    </w:p>
    <w:p w14:paraId="069042DE" w14:textId="77777777" w:rsidR="00000000" w:rsidRDefault="005A3897">
      <w:pPr>
        <w:pStyle w:val="a0"/>
        <w:rPr>
          <w:rFonts w:hint="cs"/>
          <w:rtl/>
        </w:rPr>
      </w:pPr>
      <w:r>
        <w:rPr>
          <w:rFonts w:hint="cs"/>
          <w:rtl/>
        </w:rPr>
        <w:t>- - -</w:t>
      </w:r>
    </w:p>
    <w:p w14:paraId="6761F4AB" w14:textId="77777777" w:rsidR="00000000" w:rsidRDefault="005A3897">
      <w:pPr>
        <w:pStyle w:val="af1"/>
        <w:rPr>
          <w:rtl/>
        </w:rPr>
      </w:pPr>
      <w:r>
        <w:rPr>
          <w:rtl/>
        </w:rPr>
        <w:br/>
        <w:t>היו"ר ראובן ריבלין:</w:t>
      </w:r>
    </w:p>
    <w:p w14:paraId="33F442E7" w14:textId="77777777" w:rsidR="00000000" w:rsidRDefault="005A3897">
      <w:pPr>
        <w:pStyle w:val="a0"/>
        <w:rPr>
          <w:rtl/>
        </w:rPr>
      </w:pPr>
    </w:p>
    <w:p w14:paraId="3CB75848" w14:textId="77777777" w:rsidR="00000000" w:rsidRDefault="005A3897">
      <w:pPr>
        <w:pStyle w:val="a0"/>
        <w:rPr>
          <w:rFonts w:hint="cs"/>
          <w:rtl/>
        </w:rPr>
      </w:pPr>
      <w:r>
        <w:rPr>
          <w:rFonts w:hint="cs"/>
          <w:rtl/>
        </w:rPr>
        <w:t xml:space="preserve">חבר הכנסת רמון. </w:t>
      </w:r>
    </w:p>
    <w:p w14:paraId="60C29D1E" w14:textId="77777777" w:rsidR="00000000" w:rsidRDefault="005A3897">
      <w:pPr>
        <w:pStyle w:val="a"/>
        <w:rPr>
          <w:rtl/>
        </w:rPr>
      </w:pPr>
      <w:r>
        <w:rPr>
          <w:rtl/>
        </w:rPr>
        <w:br/>
      </w:r>
      <w:bookmarkStart w:id="304" w:name="FS000001065T11_10_2004_21_28_36"/>
      <w:bookmarkStart w:id="305" w:name="_Toc91517688"/>
      <w:bookmarkEnd w:id="304"/>
      <w:r>
        <w:rPr>
          <w:rtl/>
        </w:rPr>
        <w:t>חיים אורון (יחד):</w:t>
      </w:r>
      <w:bookmarkEnd w:id="305"/>
    </w:p>
    <w:p w14:paraId="2512755F" w14:textId="77777777" w:rsidR="00000000" w:rsidRDefault="005A3897">
      <w:pPr>
        <w:pStyle w:val="a0"/>
        <w:rPr>
          <w:rtl/>
        </w:rPr>
      </w:pPr>
    </w:p>
    <w:p w14:paraId="502D7F73" w14:textId="77777777" w:rsidR="00000000" w:rsidRDefault="005A3897">
      <w:pPr>
        <w:pStyle w:val="a0"/>
        <w:rPr>
          <w:rFonts w:hint="cs"/>
          <w:rtl/>
        </w:rPr>
      </w:pPr>
      <w:r>
        <w:rPr>
          <w:rFonts w:hint="cs"/>
          <w:rtl/>
        </w:rPr>
        <w:t>אדוני היושב-ראש, זה כמה שבועות אנחנו חשים שלראש הממשלה אין סיעה, אבל מ</w:t>
      </w:r>
      <w:r>
        <w:rPr>
          <w:rFonts w:hint="cs"/>
          <w:rtl/>
        </w:rPr>
        <w:t xml:space="preserve">תפתח פה ברגע האחרון בכנסת תהליך בלתי אפשרי. </w:t>
      </w:r>
    </w:p>
    <w:p w14:paraId="7C7F329E" w14:textId="77777777" w:rsidR="00000000" w:rsidRDefault="005A3897">
      <w:pPr>
        <w:pStyle w:val="a0"/>
        <w:rPr>
          <w:rFonts w:hint="cs"/>
          <w:rtl/>
        </w:rPr>
      </w:pPr>
    </w:p>
    <w:p w14:paraId="36C5E16B" w14:textId="77777777" w:rsidR="00000000" w:rsidRDefault="005A3897">
      <w:pPr>
        <w:pStyle w:val="a0"/>
        <w:rPr>
          <w:rFonts w:hint="cs"/>
          <w:rtl/>
        </w:rPr>
      </w:pPr>
      <w:r>
        <w:rPr>
          <w:rFonts w:hint="cs"/>
          <w:rtl/>
        </w:rPr>
        <w:t>ראש הממשלה הגיש לכנסת הודעה מדינית רבת משמעות. ראש הממשלה מבקש להצביע עליה לסיום הדיון שהתקיים בכנסת. הסיעות הגישו הצעות משל עצמן, על-פי מה שהיה לפני שנה.</w:t>
      </w:r>
    </w:p>
    <w:p w14:paraId="60658FD3" w14:textId="77777777" w:rsidR="00000000" w:rsidRDefault="005A3897">
      <w:pPr>
        <w:pStyle w:val="a0"/>
        <w:rPr>
          <w:rFonts w:hint="cs"/>
          <w:rtl/>
        </w:rPr>
      </w:pPr>
    </w:p>
    <w:p w14:paraId="334B7635" w14:textId="77777777" w:rsidR="00000000" w:rsidRDefault="005A3897">
      <w:pPr>
        <w:pStyle w:val="a0"/>
        <w:rPr>
          <w:rFonts w:hint="cs"/>
          <w:rtl/>
        </w:rPr>
      </w:pPr>
      <w:r>
        <w:rPr>
          <w:rFonts w:hint="cs"/>
          <w:rtl/>
        </w:rPr>
        <w:t>אני אציע, אגב, לסיעתי ולכל הסיעות האחרות למשוך את הצעו</w:t>
      </w:r>
      <w:r>
        <w:rPr>
          <w:rFonts w:hint="cs"/>
          <w:rtl/>
        </w:rPr>
        <w:t xml:space="preserve">תיהן ולהצביע בעד ונגד הצעת ראש הממשלה, כי היא היתה מרכז הדיון. </w:t>
      </w:r>
    </w:p>
    <w:p w14:paraId="71029FF3" w14:textId="77777777" w:rsidR="00000000" w:rsidRDefault="005A3897">
      <w:pPr>
        <w:pStyle w:val="a0"/>
        <w:rPr>
          <w:rFonts w:hint="cs"/>
          <w:rtl/>
        </w:rPr>
      </w:pPr>
    </w:p>
    <w:p w14:paraId="0CBF1F2C" w14:textId="77777777" w:rsidR="00000000" w:rsidRDefault="005A3897">
      <w:pPr>
        <w:pStyle w:val="a0"/>
        <w:rPr>
          <w:rFonts w:hint="cs"/>
          <w:rtl/>
        </w:rPr>
      </w:pPr>
      <w:r>
        <w:rPr>
          <w:rFonts w:hint="cs"/>
          <w:rtl/>
        </w:rPr>
        <w:t>יבוא ראש הממשלה ויאמר: אני מבקש שלא להצביע על הצעתי, אבל ראש הממשלה אמר: אני מבקש להצביע על הצעתי - אני חושב שהכנסת צריכה למלא את החובה הזאת, ובכל מקרה מי שיכול למסור בשם סיעת הליכוד, שסיעת ה</w:t>
      </w:r>
      <w:r>
        <w:rPr>
          <w:rFonts w:hint="cs"/>
          <w:rtl/>
        </w:rPr>
        <w:t xml:space="preserve">ליכוד איננה עומדת מאחורי ראש הממשלה, זה חבר הכנסת גדעון סער, יושב-ראש הסיעה, ולא חבר הכנסת מיקי איתן. </w:t>
      </w:r>
    </w:p>
    <w:p w14:paraId="1B1B920F" w14:textId="77777777" w:rsidR="00000000" w:rsidRDefault="005A3897">
      <w:pPr>
        <w:pStyle w:val="af1"/>
        <w:rPr>
          <w:rtl/>
        </w:rPr>
      </w:pPr>
      <w:r>
        <w:rPr>
          <w:rtl/>
        </w:rPr>
        <w:br/>
        <w:t>היו"ר ראובן ריבלין:</w:t>
      </w:r>
    </w:p>
    <w:p w14:paraId="0BBF1056" w14:textId="77777777" w:rsidR="00000000" w:rsidRDefault="005A3897">
      <w:pPr>
        <w:pStyle w:val="a0"/>
        <w:rPr>
          <w:rtl/>
        </w:rPr>
      </w:pPr>
    </w:p>
    <w:p w14:paraId="3BE26046" w14:textId="77777777" w:rsidR="00000000" w:rsidRDefault="005A3897">
      <w:pPr>
        <w:pStyle w:val="a0"/>
        <w:rPr>
          <w:rFonts w:hint="cs"/>
          <w:rtl/>
        </w:rPr>
      </w:pPr>
      <w:r>
        <w:rPr>
          <w:rFonts w:hint="cs"/>
          <w:rtl/>
        </w:rPr>
        <w:t xml:space="preserve">תודה. </w:t>
      </w:r>
    </w:p>
    <w:p w14:paraId="76943DA2" w14:textId="77777777" w:rsidR="00000000" w:rsidRDefault="005A3897">
      <w:pPr>
        <w:pStyle w:val="a0"/>
        <w:rPr>
          <w:rFonts w:hint="cs"/>
          <w:rtl/>
        </w:rPr>
      </w:pPr>
    </w:p>
    <w:p w14:paraId="300D78BF" w14:textId="77777777" w:rsidR="00000000" w:rsidRDefault="005A3897">
      <w:pPr>
        <w:pStyle w:val="af0"/>
        <w:rPr>
          <w:rtl/>
        </w:rPr>
      </w:pPr>
      <w:r>
        <w:rPr>
          <w:rtl/>
        </w:rPr>
        <w:t>חיים רמון (העבודה-מימד):</w:t>
      </w:r>
    </w:p>
    <w:p w14:paraId="0FDE0BD6" w14:textId="77777777" w:rsidR="00000000" w:rsidRDefault="005A3897">
      <w:pPr>
        <w:pStyle w:val="a0"/>
        <w:rPr>
          <w:rtl/>
        </w:rPr>
      </w:pPr>
    </w:p>
    <w:p w14:paraId="5478B90D" w14:textId="77777777" w:rsidR="00000000" w:rsidRDefault="005A3897">
      <w:pPr>
        <w:pStyle w:val="a0"/>
        <w:rPr>
          <w:rFonts w:hint="cs"/>
          <w:rtl/>
        </w:rPr>
      </w:pPr>
      <w:r>
        <w:rPr>
          <w:rFonts w:hint="cs"/>
          <w:rtl/>
        </w:rPr>
        <w:t>אני מבקש - - -</w:t>
      </w:r>
    </w:p>
    <w:p w14:paraId="36601D49" w14:textId="77777777" w:rsidR="00000000" w:rsidRDefault="005A3897">
      <w:pPr>
        <w:pStyle w:val="af1"/>
        <w:rPr>
          <w:rtl/>
        </w:rPr>
      </w:pPr>
      <w:r>
        <w:rPr>
          <w:rtl/>
        </w:rPr>
        <w:br/>
        <w:t>היו"ר ראובן ריבלין:</w:t>
      </w:r>
    </w:p>
    <w:p w14:paraId="20505323" w14:textId="77777777" w:rsidR="00000000" w:rsidRDefault="005A3897">
      <w:pPr>
        <w:pStyle w:val="a0"/>
        <w:rPr>
          <w:rtl/>
        </w:rPr>
      </w:pPr>
    </w:p>
    <w:p w14:paraId="4492227B" w14:textId="77777777" w:rsidR="00000000" w:rsidRDefault="005A3897">
      <w:pPr>
        <w:pStyle w:val="a0"/>
        <w:rPr>
          <w:rFonts w:hint="cs"/>
          <w:rtl/>
        </w:rPr>
      </w:pPr>
      <w:r>
        <w:rPr>
          <w:rFonts w:hint="cs"/>
          <w:rtl/>
        </w:rPr>
        <w:t>הבא אחריו - חבר הכנסת רמון, רק אני אתן לך לשמוע עוד כמה אנשי</w:t>
      </w:r>
      <w:r>
        <w:rPr>
          <w:rFonts w:hint="cs"/>
          <w:rtl/>
        </w:rPr>
        <w:t>ם ואתה תדבר. יושב-ראש סיעת האיחוד הלאומי, אתה תחליט, הצביעו כמה - - -</w:t>
      </w:r>
    </w:p>
    <w:p w14:paraId="3541AE70" w14:textId="77777777" w:rsidR="00000000" w:rsidRDefault="005A3897">
      <w:pPr>
        <w:pStyle w:val="a"/>
        <w:rPr>
          <w:rtl/>
        </w:rPr>
      </w:pPr>
      <w:r>
        <w:rPr>
          <w:rtl/>
        </w:rPr>
        <w:br/>
      </w:r>
      <w:bookmarkStart w:id="306" w:name="FS000000412T11_10_2004_21_35_09"/>
      <w:bookmarkStart w:id="307" w:name="_Toc91517689"/>
      <w:bookmarkEnd w:id="306"/>
      <w:r>
        <w:rPr>
          <w:rtl/>
        </w:rPr>
        <w:t>צבי הנדל (האיחוד הלאומי - ישראל ביתנו):</w:t>
      </w:r>
      <w:bookmarkEnd w:id="307"/>
    </w:p>
    <w:p w14:paraId="33CDCBCA" w14:textId="77777777" w:rsidR="00000000" w:rsidRDefault="005A3897">
      <w:pPr>
        <w:pStyle w:val="a0"/>
        <w:rPr>
          <w:rtl/>
        </w:rPr>
      </w:pPr>
    </w:p>
    <w:p w14:paraId="790FDAB2" w14:textId="77777777" w:rsidR="00000000" w:rsidRDefault="005A3897">
      <w:pPr>
        <w:pStyle w:val="a0"/>
        <w:rPr>
          <w:rFonts w:hint="cs"/>
          <w:rtl/>
        </w:rPr>
      </w:pPr>
      <w:r>
        <w:rPr>
          <w:rFonts w:hint="cs"/>
          <w:rtl/>
        </w:rPr>
        <w:t>מכובדי היושב בראש - - -</w:t>
      </w:r>
    </w:p>
    <w:p w14:paraId="7045E874" w14:textId="77777777" w:rsidR="00000000" w:rsidRDefault="005A3897">
      <w:pPr>
        <w:pStyle w:val="af0"/>
        <w:rPr>
          <w:rtl/>
        </w:rPr>
      </w:pPr>
      <w:r>
        <w:rPr>
          <w:rtl/>
        </w:rPr>
        <w:br/>
        <w:t>מיכאל איתן (הליכוד):</w:t>
      </w:r>
    </w:p>
    <w:p w14:paraId="44F3ABD7" w14:textId="77777777" w:rsidR="00000000" w:rsidRDefault="005A3897">
      <w:pPr>
        <w:pStyle w:val="a0"/>
        <w:rPr>
          <w:rtl/>
        </w:rPr>
      </w:pPr>
    </w:p>
    <w:p w14:paraId="53144121" w14:textId="77777777" w:rsidR="00000000" w:rsidRDefault="005A3897">
      <w:pPr>
        <w:pStyle w:val="a0"/>
        <w:rPr>
          <w:rFonts w:hint="cs"/>
          <w:rtl/>
        </w:rPr>
      </w:pPr>
      <w:r>
        <w:rPr>
          <w:rFonts w:hint="cs"/>
          <w:rtl/>
        </w:rPr>
        <w:t>- - -</w:t>
      </w:r>
    </w:p>
    <w:p w14:paraId="4B1369A7" w14:textId="77777777" w:rsidR="00000000" w:rsidRDefault="005A3897">
      <w:pPr>
        <w:pStyle w:val="af1"/>
        <w:rPr>
          <w:rtl/>
        </w:rPr>
      </w:pPr>
      <w:r>
        <w:rPr>
          <w:rtl/>
        </w:rPr>
        <w:br/>
        <w:t>היו"ר ראובן ריבלין:</w:t>
      </w:r>
    </w:p>
    <w:p w14:paraId="42C8FD44" w14:textId="77777777" w:rsidR="00000000" w:rsidRDefault="005A3897">
      <w:pPr>
        <w:pStyle w:val="a0"/>
        <w:rPr>
          <w:rtl/>
        </w:rPr>
      </w:pPr>
    </w:p>
    <w:p w14:paraId="33A8EC20" w14:textId="77777777" w:rsidR="00000000" w:rsidRDefault="005A3897">
      <w:pPr>
        <w:pStyle w:val="a0"/>
        <w:rPr>
          <w:rFonts w:hint="cs"/>
          <w:rtl/>
        </w:rPr>
      </w:pPr>
      <w:r>
        <w:rPr>
          <w:rFonts w:hint="cs"/>
          <w:rtl/>
        </w:rPr>
        <w:t>חבר הכנסת איתן, אני - יש לי כבר תשובה. לא יקום ולא יהיה שראש ממשלה מב</w:t>
      </w:r>
      <w:r>
        <w:rPr>
          <w:rFonts w:hint="cs"/>
          <w:rtl/>
        </w:rPr>
        <w:t>קש להצביע, ולא נקבל את בקשתו. לא יקום ולא יהיה, חבל על הזמן. אחר כך נצביע איך שאנחנו רוצים, אבל - - -</w:t>
      </w:r>
    </w:p>
    <w:p w14:paraId="727759F8" w14:textId="77777777" w:rsidR="00000000" w:rsidRDefault="005A3897">
      <w:pPr>
        <w:pStyle w:val="-"/>
        <w:rPr>
          <w:rtl/>
        </w:rPr>
      </w:pPr>
      <w:r>
        <w:rPr>
          <w:rtl/>
        </w:rPr>
        <w:br/>
      </w:r>
      <w:bookmarkStart w:id="308" w:name="FS000000412T11_10_2004_21_37_19C"/>
      <w:bookmarkEnd w:id="308"/>
      <w:r>
        <w:rPr>
          <w:rtl/>
        </w:rPr>
        <w:t>צבי הנדל (האיחוד הלאומי - ישראל ביתנו):</w:t>
      </w:r>
    </w:p>
    <w:p w14:paraId="67C370D5" w14:textId="77777777" w:rsidR="00000000" w:rsidRDefault="005A3897">
      <w:pPr>
        <w:pStyle w:val="a0"/>
        <w:rPr>
          <w:rtl/>
        </w:rPr>
      </w:pPr>
    </w:p>
    <w:p w14:paraId="4FCC9164" w14:textId="77777777" w:rsidR="00000000" w:rsidRDefault="005A3897">
      <w:pPr>
        <w:pStyle w:val="a0"/>
        <w:rPr>
          <w:rFonts w:hint="cs"/>
          <w:rtl/>
        </w:rPr>
      </w:pPr>
      <w:r>
        <w:rPr>
          <w:rFonts w:hint="cs"/>
          <w:rtl/>
        </w:rPr>
        <w:t>מכובדי היושב-ראש וחברי חברי הכנסת - -</w:t>
      </w:r>
    </w:p>
    <w:p w14:paraId="75F28663" w14:textId="77777777" w:rsidR="00000000" w:rsidRDefault="005A3897">
      <w:pPr>
        <w:pStyle w:val="af0"/>
        <w:rPr>
          <w:rtl/>
        </w:rPr>
      </w:pPr>
      <w:r>
        <w:rPr>
          <w:rtl/>
        </w:rPr>
        <w:br/>
        <w:t>קריאות:</w:t>
      </w:r>
    </w:p>
    <w:p w14:paraId="741A74BB" w14:textId="77777777" w:rsidR="00000000" w:rsidRDefault="005A3897">
      <w:pPr>
        <w:pStyle w:val="a0"/>
        <w:rPr>
          <w:rtl/>
        </w:rPr>
      </w:pPr>
    </w:p>
    <w:p w14:paraId="35FD1203" w14:textId="77777777" w:rsidR="00000000" w:rsidRDefault="005A3897">
      <w:pPr>
        <w:pStyle w:val="a0"/>
        <w:rPr>
          <w:rFonts w:hint="cs"/>
          <w:rtl/>
        </w:rPr>
      </w:pPr>
      <w:r>
        <w:rPr>
          <w:rFonts w:hint="cs"/>
          <w:rtl/>
        </w:rPr>
        <w:t>- - -</w:t>
      </w:r>
    </w:p>
    <w:p w14:paraId="48A8BC1B" w14:textId="77777777" w:rsidR="00000000" w:rsidRDefault="005A3897">
      <w:pPr>
        <w:pStyle w:val="af1"/>
        <w:rPr>
          <w:rtl/>
        </w:rPr>
      </w:pPr>
      <w:r>
        <w:rPr>
          <w:rtl/>
        </w:rPr>
        <w:br/>
        <w:t>היו"ר ראובן ריבלין:</w:t>
      </w:r>
    </w:p>
    <w:p w14:paraId="0C45286F" w14:textId="77777777" w:rsidR="00000000" w:rsidRDefault="005A3897">
      <w:pPr>
        <w:pStyle w:val="a0"/>
        <w:rPr>
          <w:rtl/>
        </w:rPr>
      </w:pPr>
    </w:p>
    <w:p w14:paraId="542CEEE2" w14:textId="77777777" w:rsidR="00000000" w:rsidRDefault="005A3897">
      <w:pPr>
        <w:pStyle w:val="a0"/>
        <w:rPr>
          <w:rFonts w:hint="cs"/>
          <w:rtl/>
        </w:rPr>
      </w:pPr>
      <w:r>
        <w:rPr>
          <w:rFonts w:hint="cs"/>
          <w:rtl/>
        </w:rPr>
        <w:t>מייד אני נותן לראש הממשלה. בבקשה.</w:t>
      </w:r>
    </w:p>
    <w:p w14:paraId="5AD535A8" w14:textId="77777777" w:rsidR="00000000" w:rsidRDefault="005A3897">
      <w:pPr>
        <w:pStyle w:val="-"/>
        <w:rPr>
          <w:rtl/>
        </w:rPr>
      </w:pPr>
      <w:r>
        <w:rPr>
          <w:rtl/>
        </w:rPr>
        <w:br/>
      </w:r>
      <w:bookmarkStart w:id="309" w:name="FS000000412T11_10_2004_21_37_38C"/>
      <w:bookmarkEnd w:id="309"/>
      <w:r>
        <w:rPr>
          <w:rtl/>
        </w:rPr>
        <w:t>צ</w:t>
      </w:r>
      <w:r>
        <w:rPr>
          <w:rtl/>
        </w:rPr>
        <w:t>בי הנדל (האיחוד הלאומי - ישראל ביתנו):</w:t>
      </w:r>
    </w:p>
    <w:p w14:paraId="40785AE7" w14:textId="77777777" w:rsidR="00000000" w:rsidRDefault="005A3897">
      <w:pPr>
        <w:pStyle w:val="a0"/>
        <w:rPr>
          <w:rtl/>
        </w:rPr>
      </w:pPr>
    </w:p>
    <w:p w14:paraId="644426D5" w14:textId="77777777" w:rsidR="00000000" w:rsidRDefault="005A3897">
      <w:pPr>
        <w:pStyle w:val="a0"/>
        <w:rPr>
          <w:rFonts w:hint="cs"/>
          <w:rtl/>
        </w:rPr>
      </w:pPr>
      <w:r>
        <w:rPr>
          <w:rFonts w:hint="cs"/>
          <w:rtl/>
        </w:rPr>
        <w:t xml:space="preserve">- - משום כבודו של ראש הממשלה, אם ראש הממשלה מבקש להצביע על הודעתו - אני מבקש מכל הסיעות, מכל חברי, למשוך את הצעות הסיכום ולהצביע על הודעתו של ראש הממשלה, וכמובן גם אנחנו נמשוך את הצעת הסיכום. </w:t>
      </w:r>
    </w:p>
    <w:p w14:paraId="2592AE32" w14:textId="77777777" w:rsidR="00000000" w:rsidRDefault="005A3897">
      <w:pPr>
        <w:pStyle w:val="af1"/>
        <w:rPr>
          <w:rFonts w:hint="cs"/>
          <w:rtl/>
        </w:rPr>
      </w:pPr>
      <w:r>
        <w:rPr>
          <w:rtl/>
        </w:rPr>
        <w:br/>
      </w:r>
    </w:p>
    <w:p w14:paraId="07316E76" w14:textId="77777777" w:rsidR="00000000" w:rsidRDefault="005A3897">
      <w:pPr>
        <w:pStyle w:val="af1"/>
        <w:rPr>
          <w:rtl/>
        </w:rPr>
      </w:pPr>
      <w:r>
        <w:rPr>
          <w:rtl/>
        </w:rPr>
        <w:t>היו"ר ראובן ריבלין:</w:t>
      </w:r>
    </w:p>
    <w:p w14:paraId="0E67647C" w14:textId="77777777" w:rsidR="00000000" w:rsidRDefault="005A3897">
      <w:pPr>
        <w:pStyle w:val="a0"/>
        <w:rPr>
          <w:rtl/>
        </w:rPr>
      </w:pPr>
    </w:p>
    <w:p w14:paraId="2F86A4B1" w14:textId="77777777" w:rsidR="00000000" w:rsidRDefault="005A3897">
      <w:pPr>
        <w:pStyle w:val="a0"/>
        <w:rPr>
          <w:rFonts w:hint="cs"/>
          <w:rtl/>
        </w:rPr>
      </w:pPr>
      <w:r>
        <w:rPr>
          <w:rFonts w:hint="cs"/>
          <w:rtl/>
        </w:rPr>
        <w:t>תודה רבה. נא לשבת. חבר הכנסת רמון, בבקשה.</w:t>
      </w:r>
    </w:p>
    <w:p w14:paraId="5B68E441" w14:textId="77777777" w:rsidR="00000000" w:rsidRDefault="005A3897">
      <w:pPr>
        <w:pStyle w:val="a"/>
        <w:rPr>
          <w:rtl/>
        </w:rPr>
      </w:pPr>
      <w:r>
        <w:rPr>
          <w:rtl/>
        </w:rPr>
        <w:br/>
      </w:r>
      <w:bookmarkStart w:id="310" w:name="FS000000458T11_10_2004_21_39_14"/>
      <w:bookmarkStart w:id="311" w:name="_Toc91517690"/>
      <w:bookmarkEnd w:id="310"/>
      <w:r>
        <w:rPr>
          <w:rtl/>
        </w:rPr>
        <w:t>חיים רמון (העבודה-מימד):</w:t>
      </w:r>
      <w:bookmarkEnd w:id="311"/>
    </w:p>
    <w:p w14:paraId="6209762A" w14:textId="77777777" w:rsidR="00000000" w:rsidRDefault="005A3897">
      <w:pPr>
        <w:pStyle w:val="a0"/>
        <w:rPr>
          <w:rtl/>
        </w:rPr>
      </w:pPr>
    </w:p>
    <w:p w14:paraId="20072052" w14:textId="77777777" w:rsidR="00000000" w:rsidRDefault="005A3897">
      <w:pPr>
        <w:pStyle w:val="a0"/>
        <w:rPr>
          <w:rFonts w:hint="cs"/>
          <w:rtl/>
        </w:rPr>
      </w:pPr>
      <w:r>
        <w:rPr>
          <w:rFonts w:hint="cs"/>
          <w:rtl/>
        </w:rPr>
        <w:t xml:space="preserve">אדוני היושב-ראש - אין לי מיקרופון. </w:t>
      </w:r>
    </w:p>
    <w:p w14:paraId="4C6FB551" w14:textId="77777777" w:rsidR="00000000" w:rsidRDefault="005A3897">
      <w:pPr>
        <w:pStyle w:val="af1"/>
        <w:rPr>
          <w:rtl/>
        </w:rPr>
      </w:pPr>
      <w:r>
        <w:rPr>
          <w:rtl/>
        </w:rPr>
        <w:br/>
        <w:t>היו"ר ראובן ריבלין:</w:t>
      </w:r>
    </w:p>
    <w:p w14:paraId="748BC1DC" w14:textId="77777777" w:rsidR="00000000" w:rsidRDefault="005A3897">
      <w:pPr>
        <w:pStyle w:val="a0"/>
        <w:rPr>
          <w:rtl/>
        </w:rPr>
      </w:pPr>
    </w:p>
    <w:p w14:paraId="3099022B" w14:textId="77777777" w:rsidR="00000000" w:rsidRDefault="005A3897">
      <w:pPr>
        <w:pStyle w:val="a0"/>
        <w:rPr>
          <w:rFonts w:hint="cs"/>
          <w:rtl/>
        </w:rPr>
      </w:pPr>
      <w:r>
        <w:rPr>
          <w:rFonts w:hint="cs"/>
          <w:rtl/>
        </w:rPr>
        <w:t xml:space="preserve">שישמיעו את קולו של רמון. בבקשה. </w:t>
      </w:r>
    </w:p>
    <w:p w14:paraId="78F4FF2A" w14:textId="77777777" w:rsidR="00000000" w:rsidRDefault="005A3897">
      <w:pPr>
        <w:pStyle w:val="-"/>
        <w:rPr>
          <w:rtl/>
        </w:rPr>
      </w:pPr>
      <w:r>
        <w:rPr>
          <w:rtl/>
        </w:rPr>
        <w:br/>
      </w:r>
      <w:bookmarkStart w:id="312" w:name="FS000000458T11_10_2004_21_40_03C"/>
      <w:bookmarkEnd w:id="312"/>
      <w:r>
        <w:rPr>
          <w:rtl/>
        </w:rPr>
        <w:t>חיים רמון (העבודה-מימד):</w:t>
      </w:r>
    </w:p>
    <w:p w14:paraId="69EDDC66" w14:textId="77777777" w:rsidR="00000000" w:rsidRDefault="005A3897">
      <w:pPr>
        <w:pStyle w:val="a0"/>
        <w:rPr>
          <w:rtl/>
        </w:rPr>
      </w:pPr>
    </w:p>
    <w:p w14:paraId="652D35DB" w14:textId="77777777" w:rsidR="00000000" w:rsidRDefault="005A3897">
      <w:pPr>
        <w:pStyle w:val="a0"/>
        <w:rPr>
          <w:rFonts w:hint="cs"/>
          <w:rtl/>
        </w:rPr>
      </w:pPr>
      <w:r>
        <w:rPr>
          <w:rFonts w:hint="cs"/>
          <w:rtl/>
        </w:rPr>
        <w:t xml:space="preserve">אדוני היושב-ראש, אני רוצה לחלוק על דעתו של חבר הכנסת מיקי איתן. </w:t>
      </w:r>
    </w:p>
    <w:p w14:paraId="1277F59E" w14:textId="77777777" w:rsidR="00000000" w:rsidRDefault="005A3897">
      <w:pPr>
        <w:pStyle w:val="af1"/>
        <w:rPr>
          <w:rtl/>
        </w:rPr>
      </w:pPr>
      <w:r>
        <w:rPr>
          <w:rtl/>
        </w:rPr>
        <w:br/>
        <w:t>היו</w:t>
      </w:r>
      <w:r>
        <w:rPr>
          <w:rtl/>
        </w:rPr>
        <w:t>"ר ראובן ריבלין:</w:t>
      </w:r>
    </w:p>
    <w:p w14:paraId="1F1666D2" w14:textId="77777777" w:rsidR="00000000" w:rsidRDefault="005A3897">
      <w:pPr>
        <w:pStyle w:val="a0"/>
        <w:rPr>
          <w:rtl/>
        </w:rPr>
      </w:pPr>
    </w:p>
    <w:p w14:paraId="39735783" w14:textId="77777777" w:rsidR="00000000" w:rsidRDefault="005A3897">
      <w:pPr>
        <w:pStyle w:val="a0"/>
        <w:rPr>
          <w:rFonts w:hint="cs"/>
          <w:rtl/>
        </w:rPr>
      </w:pPr>
      <w:r>
        <w:rPr>
          <w:rFonts w:hint="cs"/>
          <w:rtl/>
        </w:rPr>
        <w:t>חבר הכנסת וילן, נא לשבת. לא לקיים כאן עכשיו דיונים בעמידה. אין פה כנסת זוטא. חבר הכנסת וילן, אולי אדוני - - - במועצת אירופה כשקוראים לך, אדוני מייד מתיישב.</w:t>
      </w:r>
    </w:p>
    <w:p w14:paraId="18F11289" w14:textId="77777777" w:rsidR="00000000" w:rsidRDefault="005A3897">
      <w:pPr>
        <w:pStyle w:val="-"/>
        <w:rPr>
          <w:rtl/>
        </w:rPr>
      </w:pPr>
      <w:r>
        <w:rPr>
          <w:rtl/>
        </w:rPr>
        <w:br/>
      </w:r>
      <w:bookmarkStart w:id="313" w:name="FS000000458T11_10_2004_21_41_07C"/>
      <w:bookmarkEnd w:id="313"/>
      <w:r>
        <w:rPr>
          <w:rtl/>
        </w:rPr>
        <w:t>חיים רמון (העבודה-מימד):</w:t>
      </w:r>
    </w:p>
    <w:p w14:paraId="7360D25B" w14:textId="77777777" w:rsidR="00000000" w:rsidRDefault="005A3897">
      <w:pPr>
        <w:pStyle w:val="a0"/>
        <w:rPr>
          <w:rtl/>
        </w:rPr>
      </w:pPr>
    </w:p>
    <w:p w14:paraId="6472DCED" w14:textId="77777777" w:rsidR="00000000" w:rsidRDefault="005A3897">
      <w:pPr>
        <w:pStyle w:val="a0"/>
        <w:rPr>
          <w:rFonts w:hint="cs"/>
          <w:rtl/>
        </w:rPr>
      </w:pPr>
      <w:r>
        <w:rPr>
          <w:rFonts w:hint="cs"/>
          <w:rtl/>
        </w:rPr>
        <w:t>מכיוון שבסיעת הליכוד לראש הממשלה אין הרבה מה לומר, כנרא</w:t>
      </w:r>
      <w:r>
        <w:rPr>
          <w:rFonts w:hint="cs"/>
          <w:rtl/>
        </w:rPr>
        <w:t>ה, אני רוצה להפנות את תשומת לבו של ראש הממשלה לכך, שעל-פי סעיף 60, הממשלה זכאית שהצעה שהביאה היא תוצבע תחילה, כלומר יש רשות לראש הממשלה בשם הממשלה - אלא אם גם בממשלה הוא במיעוט - להביא את הצעתו להחלטה בנושא שאיננו הצעת - - -</w:t>
      </w:r>
    </w:p>
    <w:p w14:paraId="25925148" w14:textId="77777777" w:rsidR="00000000" w:rsidRDefault="005A3897">
      <w:pPr>
        <w:pStyle w:val="af0"/>
        <w:rPr>
          <w:rtl/>
        </w:rPr>
      </w:pPr>
      <w:r>
        <w:rPr>
          <w:rtl/>
        </w:rPr>
        <w:br/>
        <w:t>מיכאל איתן (הליכוד):</w:t>
      </w:r>
    </w:p>
    <w:p w14:paraId="7945012F" w14:textId="77777777" w:rsidR="00000000" w:rsidRDefault="005A3897">
      <w:pPr>
        <w:pStyle w:val="a0"/>
        <w:rPr>
          <w:rtl/>
        </w:rPr>
      </w:pPr>
    </w:p>
    <w:p w14:paraId="674B5398" w14:textId="77777777" w:rsidR="00000000" w:rsidRDefault="005A3897">
      <w:pPr>
        <w:pStyle w:val="a0"/>
        <w:rPr>
          <w:rFonts w:hint="cs"/>
          <w:rtl/>
        </w:rPr>
      </w:pPr>
      <w:r>
        <w:rPr>
          <w:rFonts w:hint="cs"/>
          <w:rtl/>
        </w:rPr>
        <w:t>איזו הצע</w:t>
      </w:r>
      <w:r>
        <w:rPr>
          <w:rFonts w:hint="cs"/>
          <w:rtl/>
        </w:rPr>
        <w:t xml:space="preserve">ה? </w:t>
      </w:r>
    </w:p>
    <w:p w14:paraId="4FD2E13C" w14:textId="77777777" w:rsidR="00000000" w:rsidRDefault="005A3897">
      <w:pPr>
        <w:pStyle w:val="-"/>
        <w:rPr>
          <w:rtl/>
        </w:rPr>
      </w:pPr>
      <w:r>
        <w:rPr>
          <w:rtl/>
        </w:rPr>
        <w:br/>
      </w:r>
      <w:bookmarkStart w:id="314" w:name="FS000000458T11_10_2004_21_43_35C"/>
      <w:bookmarkEnd w:id="314"/>
      <w:r>
        <w:rPr>
          <w:rtl/>
        </w:rPr>
        <w:t>חיים רמון (העבודה-מימד):</w:t>
      </w:r>
    </w:p>
    <w:p w14:paraId="68178DAA" w14:textId="77777777" w:rsidR="00000000" w:rsidRDefault="005A3897">
      <w:pPr>
        <w:pStyle w:val="a0"/>
        <w:rPr>
          <w:rtl/>
        </w:rPr>
      </w:pPr>
    </w:p>
    <w:p w14:paraId="6AA2AEE9" w14:textId="77777777" w:rsidR="00000000" w:rsidRDefault="005A3897">
      <w:pPr>
        <w:pStyle w:val="a0"/>
        <w:rPr>
          <w:rFonts w:hint="cs"/>
          <w:rtl/>
        </w:rPr>
      </w:pPr>
      <w:r>
        <w:rPr>
          <w:rFonts w:hint="cs"/>
          <w:rtl/>
        </w:rPr>
        <w:t xml:space="preserve">הצעת הסיכום שלו. </w:t>
      </w:r>
    </w:p>
    <w:p w14:paraId="7E1D2005" w14:textId="77777777" w:rsidR="00000000" w:rsidRDefault="005A3897">
      <w:pPr>
        <w:pStyle w:val="af0"/>
        <w:rPr>
          <w:rtl/>
        </w:rPr>
      </w:pPr>
      <w:r>
        <w:rPr>
          <w:rtl/>
        </w:rPr>
        <w:br/>
        <w:t>מיכאל איתן (הליכוד):</w:t>
      </w:r>
    </w:p>
    <w:p w14:paraId="3E6257ED" w14:textId="77777777" w:rsidR="00000000" w:rsidRDefault="005A3897">
      <w:pPr>
        <w:pStyle w:val="a0"/>
        <w:rPr>
          <w:rtl/>
        </w:rPr>
      </w:pPr>
    </w:p>
    <w:p w14:paraId="5DD3FF87" w14:textId="77777777" w:rsidR="00000000" w:rsidRDefault="005A3897">
      <w:pPr>
        <w:pStyle w:val="a0"/>
        <w:rPr>
          <w:rFonts w:hint="cs"/>
          <w:rtl/>
        </w:rPr>
      </w:pPr>
      <w:r>
        <w:rPr>
          <w:rFonts w:hint="cs"/>
          <w:rtl/>
        </w:rPr>
        <w:t xml:space="preserve">היא לא הוגשה. אין הצעת סיכום. </w:t>
      </w:r>
    </w:p>
    <w:p w14:paraId="28FED57B" w14:textId="77777777" w:rsidR="00000000" w:rsidRDefault="005A3897">
      <w:pPr>
        <w:pStyle w:val="-"/>
        <w:rPr>
          <w:rtl/>
        </w:rPr>
      </w:pPr>
      <w:r>
        <w:rPr>
          <w:rtl/>
        </w:rPr>
        <w:br/>
      </w:r>
      <w:bookmarkStart w:id="315" w:name="FS000000458T11_10_2004_21_43_55C"/>
      <w:bookmarkEnd w:id="315"/>
      <w:r>
        <w:rPr>
          <w:rtl/>
        </w:rPr>
        <w:t>חיים רמון (העבודה-מימד):</w:t>
      </w:r>
    </w:p>
    <w:p w14:paraId="535097B0" w14:textId="77777777" w:rsidR="00000000" w:rsidRDefault="005A3897">
      <w:pPr>
        <w:pStyle w:val="a0"/>
        <w:rPr>
          <w:rtl/>
        </w:rPr>
      </w:pPr>
    </w:p>
    <w:p w14:paraId="55D82A21" w14:textId="77777777" w:rsidR="00000000" w:rsidRDefault="005A3897">
      <w:pPr>
        <w:pStyle w:val="a0"/>
        <w:rPr>
          <w:rFonts w:hint="cs"/>
          <w:rtl/>
        </w:rPr>
      </w:pPr>
      <w:r>
        <w:rPr>
          <w:rFonts w:hint="cs"/>
          <w:rtl/>
        </w:rPr>
        <w:t>חבר הכנסת מיקי איתן, אני קורא את התקנון. סדר ההצבעה: "הממשלה" - לא רק סיעה - "זכאית שהצעה שהביאה היא תוצבע תחילה". לכן, רשאי ר</w:t>
      </w:r>
      <w:r>
        <w:rPr>
          <w:rFonts w:hint="cs"/>
          <w:rtl/>
        </w:rPr>
        <w:t>אש הממשלה לעשות זאת.</w:t>
      </w:r>
    </w:p>
    <w:p w14:paraId="60D5231B" w14:textId="77777777" w:rsidR="00000000" w:rsidRDefault="005A3897">
      <w:pPr>
        <w:pStyle w:val="a0"/>
        <w:rPr>
          <w:rFonts w:hint="cs"/>
          <w:rtl/>
        </w:rPr>
      </w:pPr>
    </w:p>
    <w:p w14:paraId="6BB0AAF5" w14:textId="77777777" w:rsidR="00000000" w:rsidRDefault="005A3897">
      <w:pPr>
        <w:pStyle w:val="af1"/>
        <w:rPr>
          <w:rtl/>
        </w:rPr>
      </w:pPr>
      <w:r>
        <w:rPr>
          <w:rtl/>
        </w:rPr>
        <w:t>היו"ר ראובן ריבלין:</w:t>
      </w:r>
    </w:p>
    <w:p w14:paraId="739B6546" w14:textId="77777777" w:rsidR="00000000" w:rsidRDefault="005A3897">
      <w:pPr>
        <w:pStyle w:val="a0"/>
        <w:rPr>
          <w:rtl/>
        </w:rPr>
      </w:pPr>
    </w:p>
    <w:p w14:paraId="2B891A67" w14:textId="77777777" w:rsidR="00000000" w:rsidRDefault="005A3897">
      <w:pPr>
        <w:pStyle w:val="a0"/>
        <w:rPr>
          <w:rFonts w:hint="cs"/>
          <w:rtl/>
        </w:rPr>
      </w:pPr>
      <w:r>
        <w:rPr>
          <w:rFonts w:hint="cs"/>
          <w:rtl/>
        </w:rPr>
        <w:t>אדוני, בוודאי ובוודאי. נא לשבת. לסעיף 60(ב) התייחס חבר הכנסת חיים רמון. כבוד ראש הממשלה, בבקשה.</w:t>
      </w:r>
    </w:p>
    <w:p w14:paraId="45C6B184" w14:textId="77777777" w:rsidR="00000000" w:rsidRDefault="005A3897">
      <w:pPr>
        <w:pStyle w:val="a0"/>
        <w:rPr>
          <w:rFonts w:hint="cs"/>
          <w:rtl/>
        </w:rPr>
      </w:pPr>
    </w:p>
    <w:p w14:paraId="7294F575" w14:textId="77777777" w:rsidR="00000000" w:rsidRDefault="005A3897">
      <w:pPr>
        <w:pStyle w:val="a"/>
        <w:rPr>
          <w:rFonts w:hint="cs"/>
          <w:rtl/>
        </w:rPr>
      </w:pPr>
      <w:bookmarkStart w:id="316" w:name="FS000000482T11_10_2004_21_04_48"/>
      <w:bookmarkStart w:id="317" w:name="_Toc91517691"/>
      <w:bookmarkEnd w:id="316"/>
      <w:r>
        <w:rPr>
          <w:rFonts w:hint="eastAsia"/>
          <w:rtl/>
        </w:rPr>
        <w:t>ראש</w:t>
      </w:r>
      <w:r>
        <w:rPr>
          <w:rtl/>
        </w:rPr>
        <w:t xml:space="preserve"> הממשלה אריאל שרון:</w:t>
      </w:r>
      <w:bookmarkEnd w:id="317"/>
    </w:p>
    <w:p w14:paraId="579987E8" w14:textId="77777777" w:rsidR="00000000" w:rsidRDefault="005A3897">
      <w:pPr>
        <w:pStyle w:val="a0"/>
        <w:rPr>
          <w:rFonts w:hint="cs"/>
          <w:rtl/>
        </w:rPr>
      </w:pPr>
    </w:p>
    <w:p w14:paraId="37FFB99B" w14:textId="77777777" w:rsidR="00000000" w:rsidRDefault="005A3897">
      <w:pPr>
        <w:pStyle w:val="a0"/>
        <w:rPr>
          <w:rFonts w:hint="cs"/>
          <w:rtl/>
        </w:rPr>
      </w:pPr>
      <w:r>
        <w:rPr>
          <w:rFonts w:hint="cs"/>
          <w:rtl/>
        </w:rPr>
        <w:t>אני מבקש להצביע על כך שהכנסת רושמת לפניה את הודעתי.</w:t>
      </w:r>
    </w:p>
    <w:p w14:paraId="68803F7B" w14:textId="77777777" w:rsidR="00000000" w:rsidRDefault="005A3897">
      <w:pPr>
        <w:pStyle w:val="af0"/>
        <w:rPr>
          <w:rFonts w:hint="cs"/>
          <w:rtl/>
        </w:rPr>
      </w:pPr>
    </w:p>
    <w:p w14:paraId="1B10392A" w14:textId="77777777" w:rsidR="00000000" w:rsidRDefault="005A3897">
      <w:pPr>
        <w:pStyle w:val="af1"/>
        <w:rPr>
          <w:rtl/>
        </w:rPr>
      </w:pPr>
      <w:r>
        <w:rPr>
          <w:rtl/>
        </w:rPr>
        <w:t>היו"ר ראובן ריבלין:</w:t>
      </w:r>
    </w:p>
    <w:p w14:paraId="586DADD0" w14:textId="77777777" w:rsidR="00000000" w:rsidRDefault="005A3897">
      <w:pPr>
        <w:pStyle w:val="a0"/>
        <w:rPr>
          <w:rFonts w:hint="cs"/>
          <w:rtl/>
        </w:rPr>
      </w:pPr>
    </w:p>
    <w:p w14:paraId="02B1EF31" w14:textId="77777777" w:rsidR="00000000" w:rsidRDefault="005A3897">
      <w:pPr>
        <w:pStyle w:val="a0"/>
        <w:rPr>
          <w:rFonts w:hint="cs"/>
          <w:rtl/>
        </w:rPr>
      </w:pPr>
      <w:r>
        <w:rPr>
          <w:rFonts w:hint="cs"/>
          <w:rtl/>
        </w:rPr>
        <w:t>מאה אחוז.</w:t>
      </w:r>
    </w:p>
    <w:p w14:paraId="7F31CA1E" w14:textId="77777777" w:rsidR="00000000" w:rsidRDefault="005A3897">
      <w:pPr>
        <w:pStyle w:val="a0"/>
        <w:rPr>
          <w:rFonts w:hint="cs"/>
          <w:rtl/>
        </w:rPr>
      </w:pPr>
    </w:p>
    <w:p w14:paraId="3423DE42" w14:textId="77777777" w:rsidR="00000000" w:rsidRDefault="005A3897">
      <w:pPr>
        <w:pStyle w:val="-"/>
        <w:rPr>
          <w:rtl/>
        </w:rPr>
      </w:pPr>
      <w:bookmarkStart w:id="318" w:name="FS000000482T11_10_2004_21_08_40C"/>
      <w:bookmarkEnd w:id="318"/>
      <w:r>
        <w:rPr>
          <w:rtl/>
        </w:rPr>
        <w:t>ראש הממ</w:t>
      </w:r>
      <w:r>
        <w:rPr>
          <w:rtl/>
        </w:rPr>
        <w:t>שלה אריאל שרון:</w:t>
      </w:r>
    </w:p>
    <w:p w14:paraId="5F125008" w14:textId="77777777" w:rsidR="00000000" w:rsidRDefault="005A3897">
      <w:pPr>
        <w:pStyle w:val="a0"/>
        <w:rPr>
          <w:rtl/>
        </w:rPr>
      </w:pPr>
    </w:p>
    <w:p w14:paraId="5C953CBD" w14:textId="77777777" w:rsidR="00000000" w:rsidRDefault="005A3897">
      <w:pPr>
        <w:pStyle w:val="a0"/>
        <w:rPr>
          <w:rFonts w:hint="cs"/>
          <w:rtl/>
        </w:rPr>
      </w:pPr>
      <w:r>
        <w:rPr>
          <w:rFonts w:hint="cs"/>
          <w:rtl/>
        </w:rPr>
        <w:t>אני עומד על זה שהצעתי תוצבע.</w:t>
      </w:r>
    </w:p>
    <w:p w14:paraId="644805D6" w14:textId="77777777" w:rsidR="00000000" w:rsidRDefault="005A3897">
      <w:pPr>
        <w:pStyle w:val="a0"/>
        <w:rPr>
          <w:rFonts w:hint="cs"/>
          <w:rtl/>
        </w:rPr>
      </w:pPr>
    </w:p>
    <w:p w14:paraId="3A14C127" w14:textId="77777777" w:rsidR="00000000" w:rsidRDefault="005A3897">
      <w:pPr>
        <w:pStyle w:val="af1"/>
        <w:rPr>
          <w:rtl/>
        </w:rPr>
      </w:pPr>
      <w:r>
        <w:rPr>
          <w:rtl/>
        </w:rPr>
        <w:t>היו"ר ראובן ריבלין:</w:t>
      </w:r>
    </w:p>
    <w:p w14:paraId="4942C9E9" w14:textId="77777777" w:rsidR="00000000" w:rsidRDefault="005A3897">
      <w:pPr>
        <w:pStyle w:val="a0"/>
        <w:rPr>
          <w:rtl/>
        </w:rPr>
      </w:pPr>
    </w:p>
    <w:p w14:paraId="2248DA32" w14:textId="77777777" w:rsidR="00000000" w:rsidRDefault="005A3897">
      <w:pPr>
        <w:pStyle w:val="a0"/>
        <w:rPr>
          <w:rFonts w:hint="cs"/>
          <w:rtl/>
        </w:rPr>
      </w:pPr>
      <w:r>
        <w:rPr>
          <w:rFonts w:hint="cs"/>
          <w:rtl/>
        </w:rPr>
        <w:t>הבנתי את ראש הממשלה. אם דרישתו של אדוני עולה בקנה אחד, כמובן שניענה לה. אם היא לא עולה בקנה אחד, גם הדרישה לא תהיה - - - אבל, כמובן שאני בדעה שאי-אפשר.</w:t>
      </w:r>
    </w:p>
    <w:p w14:paraId="5FE76EE1" w14:textId="77777777" w:rsidR="00000000" w:rsidRDefault="005A3897">
      <w:pPr>
        <w:pStyle w:val="a0"/>
        <w:rPr>
          <w:rFonts w:hint="cs"/>
          <w:rtl/>
        </w:rPr>
      </w:pPr>
    </w:p>
    <w:p w14:paraId="4C9588DA" w14:textId="77777777" w:rsidR="00000000" w:rsidRDefault="005A3897">
      <w:pPr>
        <w:pStyle w:val="af0"/>
        <w:rPr>
          <w:rtl/>
        </w:rPr>
      </w:pPr>
      <w:r>
        <w:rPr>
          <w:rFonts w:hint="eastAsia"/>
          <w:rtl/>
        </w:rPr>
        <w:t>דני</w:t>
      </w:r>
      <w:r>
        <w:rPr>
          <w:rtl/>
        </w:rPr>
        <w:t xml:space="preserve"> יתום (העבודה-מימד):</w:t>
      </w:r>
    </w:p>
    <w:p w14:paraId="1FAFE83E" w14:textId="77777777" w:rsidR="00000000" w:rsidRDefault="005A3897">
      <w:pPr>
        <w:pStyle w:val="a0"/>
        <w:rPr>
          <w:rFonts w:hint="cs"/>
          <w:rtl/>
        </w:rPr>
      </w:pPr>
    </w:p>
    <w:p w14:paraId="3A6D4C38" w14:textId="77777777" w:rsidR="00000000" w:rsidRDefault="005A3897">
      <w:pPr>
        <w:pStyle w:val="a0"/>
        <w:rPr>
          <w:rFonts w:hint="cs"/>
          <w:rtl/>
        </w:rPr>
      </w:pPr>
      <w:r>
        <w:rPr>
          <w:rFonts w:hint="cs"/>
          <w:rtl/>
        </w:rPr>
        <w:t xml:space="preserve">באיזה קנה </w:t>
      </w:r>
      <w:r>
        <w:rPr>
          <w:rFonts w:hint="cs"/>
          <w:rtl/>
        </w:rPr>
        <w:t>היא לא עולה?</w:t>
      </w:r>
    </w:p>
    <w:p w14:paraId="0E11D4F1" w14:textId="77777777" w:rsidR="00000000" w:rsidRDefault="005A3897">
      <w:pPr>
        <w:pStyle w:val="a0"/>
        <w:rPr>
          <w:rFonts w:hint="cs"/>
          <w:rtl/>
        </w:rPr>
      </w:pPr>
    </w:p>
    <w:p w14:paraId="5D22D7CC" w14:textId="77777777" w:rsidR="00000000" w:rsidRDefault="005A3897">
      <w:pPr>
        <w:pStyle w:val="af0"/>
        <w:rPr>
          <w:rtl/>
        </w:rPr>
      </w:pPr>
      <w:r>
        <w:rPr>
          <w:rFonts w:hint="eastAsia"/>
          <w:rtl/>
        </w:rPr>
        <w:t>חיים</w:t>
      </w:r>
      <w:r>
        <w:rPr>
          <w:rtl/>
        </w:rPr>
        <w:t xml:space="preserve"> רמון (העבודה-מימד):</w:t>
      </w:r>
    </w:p>
    <w:p w14:paraId="1CBD9A6F" w14:textId="77777777" w:rsidR="00000000" w:rsidRDefault="005A3897">
      <w:pPr>
        <w:pStyle w:val="a0"/>
        <w:rPr>
          <w:rFonts w:hint="cs"/>
          <w:rtl/>
        </w:rPr>
      </w:pPr>
    </w:p>
    <w:p w14:paraId="30DA4853" w14:textId="77777777" w:rsidR="00000000" w:rsidRDefault="005A3897">
      <w:pPr>
        <w:pStyle w:val="a0"/>
        <w:rPr>
          <w:rFonts w:hint="cs"/>
          <w:rtl/>
        </w:rPr>
      </w:pPr>
      <w:r>
        <w:rPr>
          <w:rFonts w:hint="cs"/>
          <w:rtl/>
        </w:rPr>
        <w:t>אני מבקש. היא יכולה להיות מוצבעת ראשונה.</w:t>
      </w:r>
    </w:p>
    <w:p w14:paraId="4115743D" w14:textId="77777777" w:rsidR="00000000" w:rsidRDefault="005A3897">
      <w:pPr>
        <w:pStyle w:val="a0"/>
        <w:rPr>
          <w:rFonts w:hint="cs"/>
          <w:rtl/>
        </w:rPr>
      </w:pPr>
    </w:p>
    <w:p w14:paraId="6F192B10" w14:textId="77777777" w:rsidR="00000000" w:rsidRDefault="005A3897">
      <w:pPr>
        <w:pStyle w:val="af1"/>
        <w:rPr>
          <w:rtl/>
        </w:rPr>
      </w:pPr>
      <w:r>
        <w:rPr>
          <w:rtl/>
        </w:rPr>
        <w:t>היו"ר ראובן ריבלין:</w:t>
      </w:r>
    </w:p>
    <w:p w14:paraId="3395FC06" w14:textId="77777777" w:rsidR="00000000" w:rsidRDefault="005A3897">
      <w:pPr>
        <w:pStyle w:val="a0"/>
        <w:rPr>
          <w:rtl/>
        </w:rPr>
      </w:pPr>
    </w:p>
    <w:p w14:paraId="1BF24BB9" w14:textId="77777777" w:rsidR="00000000" w:rsidRDefault="005A3897">
      <w:pPr>
        <w:pStyle w:val="a0"/>
        <w:rPr>
          <w:rFonts w:hint="cs"/>
          <w:rtl/>
        </w:rPr>
      </w:pPr>
      <w:r>
        <w:rPr>
          <w:rFonts w:hint="cs"/>
          <w:rtl/>
        </w:rPr>
        <w:t>עוד פעם אתה רוצה לדבר? בבקשה. חבר הכנסת הנדל ישב. חבר הכנסת בשארה, בבקשה.</w:t>
      </w:r>
    </w:p>
    <w:p w14:paraId="394FAE02" w14:textId="77777777" w:rsidR="00000000" w:rsidRDefault="005A3897">
      <w:pPr>
        <w:pStyle w:val="af0"/>
        <w:rPr>
          <w:rtl/>
        </w:rPr>
      </w:pPr>
    </w:p>
    <w:p w14:paraId="40D3463D" w14:textId="77777777" w:rsidR="00000000" w:rsidRDefault="005A3897">
      <w:pPr>
        <w:pStyle w:val="af0"/>
        <w:rPr>
          <w:rtl/>
        </w:rPr>
      </w:pPr>
      <w:r>
        <w:rPr>
          <w:rFonts w:hint="eastAsia"/>
          <w:rtl/>
        </w:rPr>
        <w:t>חיים</w:t>
      </w:r>
      <w:r>
        <w:rPr>
          <w:rtl/>
        </w:rPr>
        <w:t xml:space="preserve"> רמון (העבודה-מימד):</w:t>
      </w:r>
    </w:p>
    <w:p w14:paraId="043A5EE4" w14:textId="77777777" w:rsidR="00000000" w:rsidRDefault="005A3897">
      <w:pPr>
        <w:pStyle w:val="a0"/>
        <w:rPr>
          <w:rFonts w:hint="cs"/>
          <w:rtl/>
        </w:rPr>
      </w:pPr>
    </w:p>
    <w:p w14:paraId="4E57044E" w14:textId="77777777" w:rsidR="00000000" w:rsidRDefault="005A3897">
      <w:pPr>
        <w:pStyle w:val="a0"/>
        <w:rPr>
          <w:rFonts w:hint="cs"/>
          <w:rtl/>
        </w:rPr>
      </w:pPr>
      <w:r>
        <w:rPr>
          <w:rFonts w:hint="cs"/>
          <w:rtl/>
        </w:rPr>
        <w:t>אדוני היושב-ראש, אני מבקש שראש הממשלה יבהיר את סדר ה</w:t>
      </w:r>
      <w:r>
        <w:rPr>
          <w:rFonts w:hint="cs"/>
          <w:rtl/>
        </w:rPr>
        <w:t>הצבעה - האם הוא רוצה שהצעתו תוצבע ראשונה.</w:t>
      </w:r>
    </w:p>
    <w:p w14:paraId="7B4CF601" w14:textId="77777777" w:rsidR="00000000" w:rsidRDefault="005A3897">
      <w:pPr>
        <w:pStyle w:val="a0"/>
        <w:rPr>
          <w:rFonts w:hint="cs"/>
          <w:rtl/>
        </w:rPr>
      </w:pPr>
    </w:p>
    <w:p w14:paraId="5286841D" w14:textId="77777777" w:rsidR="00000000" w:rsidRDefault="005A3897">
      <w:pPr>
        <w:pStyle w:val="af1"/>
        <w:rPr>
          <w:rtl/>
        </w:rPr>
      </w:pPr>
      <w:r>
        <w:rPr>
          <w:rtl/>
        </w:rPr>
        <w:t>היו"ר ראובן ריבלין:</w:t>
      </w:r>
    </w:p>
    <w:p w14:paraId="0D874134" w14:textId="77777777" w:rsidR="00000000" w:rsidRDefault="005A3897">
      <w:pPr>
        <w:pStyle w:val="a0"/>
        <w:rPr>
          <w:rtl/>
        </w:rPr>
      </w:pPr>
    </w:p>
    <w:p w14:paraId="18DD1440" w14:textId="77777777" w:rsidR="00000000" w:rsidRDefault="005A3897">
      <w:pPr>
        <w:pStyle w:val="a0"/>
        <w:rPr>
          <w:rFonts w:hint="cs"/>
          <w:rtl/>
        </w:rPr>
      </w:pPr>
      <w:r>
        <w:rPr>
          <w:rFonts w:hint="cs"/>
          <w:rtl/>
        </w:rPr>
        <w:t>זה ברור לי. זה ברור לי כשמש. אדוני, מבחינת בקשתו זו, אין ספק בלבי. הרי לא יעלה על הדעת שעל הודעת ראש ממשלה - - -</w:t>
      </w:r>
    </w:p>
    <w:p w14:paraId="745EA31A" w14:textId="77777777" w:rsidR="00000000" w:rsidRDefault="005A3897">
      <w:pPr>
        <w:pStyle w:val="a0"/>
        <w:rPr>
          <w:rFonts w:hint="cs"/>
          <w:rtl/>
        </w:rPr>
      </w:pPr>
    </w:p>
    <w:p w14:paraId="6DA42410" w14:textId="77777777" w:rsidR="00000000" w:rsidRDefault="005A3897">
      <w:pPr>
        <w:pStyle w:val="a0"/>
        <w:rPr>
          <w:rFonts w:hint="cs"/>
          <w:rtl/>
        </w:rPr>
      </w:pPr>
      <w:r>
        <w:rPr>
          <w:rFonts w:hint="cs"/>
          <w:rtl/>
        </w:rPr>
        <w:t>חבר הכנסת בשארה, בבקשה.</w:t>
      </w:r>
    </w:p>
    <w:p w14:paraId="4D087153" w14:textId="77777777" w:rsidR="00000000" w:rsidRDefault="005A3897">
      <w:pPr>
        <w:pStyle w:val="a0"/>
        <w:rPr>
          <w:rFonts w:hint="cs"/>
          <w:rtl/>
        </w:rPr>
      </w:pPr>
    </w:p>
    <w:p w14:paraId="57F04C33" w14:textId="77777777" w:rsidR="00000000" w:rsidRDefault="005A3897">
      <w:pPr>
        <w:pStyle w:val="a"/>
        <w:rPr>
          <w:rtl/>
        </w:rPr>
      </w:pPr>
      <w:bookmarkStart w:id="319" w:name="FS000000558T11_10_2004_21_11_16"/>
      <w:bookmarkStart w:id="320" w:name="_Toc91517692"/>
      <w:bookmarkEnd w:id="319"/>
      <w:r>
        <w:rPr>
          <w:rFonts w:hint="eastAsia"/>
          <w:rtl/>
        </w:rPr>
        <w:t>עזמי</w:t>
      </w:r>
      <w:r>
        <w:rPr>
          <w:rtl/>
        </w:rPr>
        <w:t xml:space="preserve"> בשארה (בל"ד):</w:t>
      </w:r>
      <w:bookmarkEnd w:id="320"/>
    </w:p>
    <w:p w14:paraId="38A83292" w14:textId="77777777" w:rsidR="00000000" w:rsidRDefault="005A3897">
      <w:pPr>
        <w:pStyle w:val="a0"/>
        <w:rPr>
          <w:rFonts w:hint="cs"/>
          <w:rtl/>
        </w:rPr>
      </w:pPr>
    </w:p>
    <w:p w14:paraId="27A8D00D" w14:textId="77777777" w:rsidR="00000000" w:rsidRDefault="005A3897">
      <w:pPr>
        <w:pStyle w:val="a0"/>
        <w:rPr>
          <w:rFonts w:hint="cs"/>
          <w:rtl/>
        </w:rPr>
      </w:pPr>
      <w:r>
        <w:rPr>
          <w:rFonts w:hint="cs"/>
          <w:rtl/>
        </w:rPr>
        <w:t>אדוני היושב-ראש, המקור הוא שעל הו</w:t>
      </w:r>
      <w:r>
        <w:rPr>
          <w:rFonts w:hint="cs"/>
          <w:rtl/>
        </w:rPr>
        <w:t>דעה מדינית מצביעים, ולא על הצעת סיכום. אני חושד שראש הממשלה עומד על כך, כי הוא רוצה להפסיד. הוא רוצה להפסיד, כי הוא רוצה לפתוח במשא-ומתן פה. זה ברור לי. למרות זאת, אני בעד שנצביע על הודעתו. הוא מאיים על חברי סיעתו בפתיחת משא-ומתן אתכם. הוא רוצה להפסיד.</w:t>
      </w:r>
    </w:p>
    <w:p w14:paraId="1242415E" w14:textId="77777777" w:rsidR="00000000" w:rsidRDefault="005A3897">
      <w:pPr>
        <w:pStyle w:val="a0"/>
        <w:rPr>
          <w:rFonts w:hint="cs"/>
          <w:rtl/>
        </w:rPr>
      </w:pPr>
    </w:p>
    <w:p w14:paraId="12D260EF" w14:textId="77777777" w:rsidR="00000000" w:rsidRDefault="005A3897">
      <w:pPr>
        <w:pStyle w:val="a0"/>
        <w:rPr>
          <w:rFonts w:hint="cs"/>
          <w:rtl/>
        </w:rPr>
      </w:pPr>
      <w:r>
        <w:rPr>
          <w:rFonts w:hint="cs"/>
          <w:rtl/>
        </w:rPr>
        <w:t>לכ</w:t>
      </w:r>
      <w:r>
        <w:rPr>
          <w:rFonts w:hint="cs"/>
          <w:rtl/>
        </w:rPr>
        <w:t>ן, אדוני היושב-ראש, אני מבקש שכל החברים, כל הקולגות שלנו ימשכו את הצעות הסיכום ונצביע על ההודעה. צריך עמדה של הכנסת על ההודעה המדינית, ושום סיכומי סיעות. זה מה שצריך לעשות. תודה רבה.</w:t>
      </w:r>
    </w:p>
    <w:p w14:paraId="2BDD63A1" w14:textId="77777777" w:rsidR="00000000" w:rsidRDefault="005A3897">
      <w:pPr>
        <w:pStyle w:val="a0"/>
        <w:rPr>
          <w:rFonts w:hint="cs"/>
          <w:rtl/>
        </w:rPr>
      </w:pPr>
    </w:p>
    <w:p w14:paraId="6743D0CE" w14:textId="77777777" w:rsidR="00000000" w:rsidRDefault="005A3897">
      <w:pPr>
        <w:pStyle w:val="af0"/>
        <w:rPr>
          <w:rtl/>
        </w:rPr>
      </w:pPr>
      <w:r>
        <w:rPr>
          <w:rFonts w:hint="eastAsia"/>
          <w:rtl/>
        </w:rPr>
        <w:t>דני</w:t>
      </w:r>
      <w:r>
        <w:rPr>
          <w:rtl/>
        </w:rPr>
        <w:t xml:space="preserve"> יתום (העבודה-מימד):</w:t>
      </w:r>
    </w:p>
    <w:p w14:paraId="2FAE6D51" w14:textId="77777777" w:rsidR="00000000" w:rsidRDefault="005A3897">
      <w:pPr>
        <w:pStyle w:val="a0"/>
        <w:rPr>
          <w:rFonts w:hint="cs"/>
          <w:rtl/>
        </w:rPr>
      </w:pPr>
    </w:p>
    <w:p w14:paraId="51A48747" w14:textId="77777777" w:rsidR="00000000" w:rsidRDefault="005A3897">
      <w:pPr>
        <w:pStyle w:val="a0"/>
        <w:rPr>
          <w:rFonts w:hint="cs"/>
          <w:rtl/>
        </w:rPr>
      </w:pPr>
      <w:r>
        <w:rPr>
          <w:rFonts w:hint="cs"/>
          <w:rtl/>
        </w:rPr>
        <w:t>ההצבעה שלנו משאירה לו פתח - - -</w:t>
      </w:r>
    </w:p>
    <w:p w14:paraId="2FE69A3E" w14:textId="77777777" w:rsidR="00000000" w:rsidRDefault="005A3897">
      <w:pPr>
        <w:pStyle w:val="a0"/>
        <w:rPr>
          <w:rFonts w:hint="cs"/>
          <w:rtl/>
        </w:rPr>
      </w:pPr>
    </w:p>
    <w:p w14:paraId="3CB80222" w14:textId="77777777" w:rsidR="00000000" w:rsidRDefault="005A3897">
      <w:pPr>
        <w:pStyle w:val="af1"/>
        <w:rPr>
          <w:rtl/>
        </w:rPr>
      </w:pPr>
      <w:r>
        <w:rPr>
          <w:rtl/>
        </w:rPr>
        <w:t>היו"ר ראובן רי</w:t>
      </w:r>
      <w:r>
        <w:rPr>
          <w:rtl/>
        </w:rPr>
        <w:t>בלין:</w:t>
      </w:r>
    </w:p>
    <w:p w14:paraId="7A36A25F" w14:textId="77777777" w:rsidR="00000000" w:rsidRDefault="005A3897">
      <w:pPr>
        <w:pStyle w:val="a0"/>
        <w:rPr>
          <w:rtl/>
        </w:rPr>
      </w:pPr>
    </w:p>
    <w:p w14:paraId="1D00166B" w14:textId="77777777" w:rsidR="00000000" w:rsidRDefault="005A3897">
      <w:pPr>
        <w:pStyle w:val="a0"/>
        <w:rPr>
          <w:rFonts w:hint="cs"/>
          <w:rtl/>
        </w:rPr>
      </w:pPr>
      <w:r>
        <w:rPr>
          <w:rFonts w:hint="cs"/>
          <w:rtl/>
        </w:rPr>
        <w:t>תודה רבה. נא לשבת. האם יש מישהו שביקש? סיעה שביקשה לדבר ולא קיבלה רשות? חבר הכנסת יצחק כהן, בבקשה. חבר הכנסת יצחק כהן, לך יש יתרון גדול כי אין מי שיפריע לך.</w:t>
      </w:r>
    </w:p>
    <w:p w14:paraId="2768BCBF" w14:textId="77777777" w:rsidR="00000000" w:rsidRDefault="005A3897">
      <w:pPr>
        <w:pStyle w:val="a0"/>
        <w:rPr>
          <w:rFonts w:hint="cs"/>
          <w:rtl/>
        </w:rPr>
      </w:pPr>
    </w:p>
    <w:p w14:paraId="781DB5DD" w14:textId="77777777" w:rsidR="00000000" w:rsidRDefault="005A3897">
      <w:pPr>
        <w:pStyle w:val="a"/>
        <w:rPr>
          <w:rtl/>
        </w:rPr>
      </w:pPr>
      <w:bookmarkStart w:id="321" w:name="FS000000580T11_10_2004_21_14_17"/>
      <w:bookmarkStart w:id="322" w:name="_Toc91517693"/>
      <w:bookmarkEnd w:id="321"/>
      <w:r>
        <w:rPr>
          <w:rFonts w:hint="eastAsia"/>
          <w:rtl/>
        </w:rPr>
        <w:t>יצחק</w:t>
      </w:r>
      <w:r>
        <w:rPr>
          <w:rtl/>
        </w:rPr>
        <w:t xml:space="preserve"> כהן (ש"ס):</w:t>
      </w:r>
      <w:bookmarkEnd w:id="322"/>
    </w:p>
    <w:p w14:paraId="26D6CE41" w14:textId="77777777" w:rsidR="00000000" w:rsidRDefault="005A3897">
      <w:pPr>
        <w:pStyle w:val="a0"/>
        <w:rPr>
          <w:rFonts w:hint="cs"/>
          <w:rtl/>
        </w:rPr>
      </w:pPr>
    </w:p>
    <w:p w14:paraId="19B36DE8" w14:textId="77777777" w:rsidR="00000000" w:rsidRDefault="005A3897">
      <w:pPr>
        <w:pStyle w:val="a0"/>
        <w:rPr>
          <w:rFonts w:hint="cs"/>
          <w:rtl/>
        </w:rPr>
      </w:pPr>
      <w:r>
        <w:rPr>
          <w:rFonts w:hint="cs"/>
          <w:rtl/>
        </w:rPr>
        <w:t>אדוני היושב-ראש, מה שמתחולל פה הערב לא היה בתולדות הכנסת. ברור שכל ההתפתלו</w:t>
      </w:r>
      <w:r>
        <w:rPr>
          <w:rFonts w:hint="cs"/>
          <w:rtl/>
        </w:rPr>
        <w:t>ת הזאת וכל ההתנהגות המבזה הזאת הן מסיבה אחת פשוטה - כי הקואליציה מבינה שהיא לפני תבוסה מוחצת. ראש הממשלה ביקש להצביע בעד ההודעה שלו. חברי סיעת הליכוד ממשיכים לבזות את ראש הממשלה ומתנגדים לזה. אני פונה לחברי סיעת הליכוד: תקבלו בבקשה את התחנונים של ראש הממשל</w:t>
      </w:r>
      <w:r>
        <w:rPr>
          <w:rFonts w:hint="cs"/>
          <w:rtl/>
        </w:rPr>
        <w:t>ה ותצביעו בעד ההודעה שלו. אם הוא יובס, גם אתם תובסו, כל הקואליציה תובס.</w:t>
      </w:r>
    </w:p>
    <w:p w14:paraId="138C0C0A" w14:textId="77777777" w:rsidR="00000000" w:rsidRDefault="005A3897">
      <w:pPr>
        <w:pStyle w:val="a0"/>
        <w:rPr>
          <w:rFonts w:hint="cs"/>
          <w:rtl/>
        </w:rPr>
      </w:pPr>
    </w:p>
    <w:p w14:paraId="7EB69C4B" w14:textId="77777777" w:rsidR="00000000" w:rsidRDefault="005A3897">
      <w:pPr>
        <w:pStyle w:val="af1"/>
        <w:rPr>
          <w:rtl/>
        </w:rPr>
      </w:pPr>
      <w:r>
        <w:rPr>
          <w:rtl/>
        </w:rPr>
        <w:t>היו"ר ראובן ריבלין:</w:t>
      </w:r>
    </w:p>
    <w:p w14:paraId="3E96E015" w14:textId="77777777" w:rsidR="00000000" w:rsidRDefault="005A3897">
      <w:pPr>
        <w:pStyle w:val="a0"/>
        <w:rPr>
          <w:rtl/>
        </w:rPr>
      </w:pPr>
    </w:p>
    <w:p w14:paraId="3D1F62C4" w14:textId="77777777" w:rsidR="00000000" w:rsidRDefault="005A3897">
      <w:pPr>
        <w:pStyle w:val="a0"/>
        <w:rPr>
          <w:rFonts w:hint="cs"/>
          <w:rtl/>
        </w:rPr>
      </w:pPr>
      <w:r>
        <w:rPr>
          <w:rFonts w:hint="cs"/>
          <w:rtl/>
        </w:rPr>
        <w:t>ובכן, רבותי חברי הכנסת, ניצבות בפני הצעות החלטה של כמה סיעות, לרבות חד"ש-תע"ל.</w:t>
      </w:r>
    </w:p>
    <w:p w14:paraId="781CCA92" w14:textId="77777777" w:rsidR="00000000" w:rsidRDefault="005A3897">
      <w:pPr>
        <w:pStyle w:val="a0"/>
        <w:rPr>
          <w:rFonts w:hint="cs"/>
          <w:rtl/>
        </w:rPr>
      </w:pPr>
    </w:p>
    <w:p w14:paraId="03944D49" w14:textId="77777777" w:rsidR="00000000" w:rsidRDefault="005A3897">
      <w:pPr>
        <w:pStyle w:val="af0"/>
        <w:rPr>
          <w:rtl/>
        </w:rPr>
      </w:pPr>
      <w:r>
        <w:rPr>
          <w:rFonts w:hint="eastAsia"/>
          <w:rtl/>
        </w:rPr>
        <w:t>אחמד</w:t>
      </w:r>
      <w:r>
        <w:rPr>
          <w:rtl/>
        </w:rPr>
        <w:t xml:space="preserve"> טיבי (חד"ש-תע"ל):</w:t>
      </w:r>
    </w:p>
    <w:p w14:paraId="6B65A1F0" w14:textId="77777777" w:rsidR="00000000" w:rsidRDefault="005A3897">
      <w:pPr>
        <w:pStyle w:val="a0"/>
        <w:rPr>
          <w:rFonts w:hint="cs"/>
          <w:rtl/>
        </w:rPr>
      </w:pPr>
    </w:p>
    <w:p w14:paraId="35026BC6" w14:textId="77777777" w:rsidR="00000000" w:rsidRDefault="005A3897">
      <w:pPr>
        <w:pStyle w:val="a0"/>
        <w:rPr>
          <w:rFonts w:hint="cs"/>
          <w:rtl/>
        </w:rPr>
      </w:pPr>
      <w:r>
        <w:rPr>
          <w:rFonts w:hint="cs"/>
          <w:rtl/>
        </w:rPr>
        <w:t>- - -</w:t>
      </w:r>
    </w:p>
    <w:p w14:paraId="38ED60E0" w14:textId="77777777" w:rsidR="00000000" w:rsidRDefault="005A3897">
      <w:pPr>
        <w:pStyle w:val="a0"/>
        <w:rPr>
          <w:rFonts w:hint="cs"/>
          <w:rtl/>
        </w:rPr>
      </w:pPr>
    </w:p>
    <w:p w14:paraId="05AA31F8" w14:textId="77777777" w:rsidR="00000000" w:rsidRDefault="005A3897">
      <w:pPr>
        <w:pStyle w:val="af1"/>
        <w:rPr>
          <w:rtl/>
        </w:rPr>
      </w:pPr>
      <w:r>
        <w:rPr>
          <w:rtl/>
        </w:rPr>
        <w:t>היו"ר ראובן ריבלין:</w:t>
      </w:r>
    </w:p>
    <w:p w14:paraId="6D4B9A3C" w14:textId="77777777" w:rsidR="00000000" w:rsidRDefault="005A3897">
      <w:pPr>
        <w:pStyle w:val="a0"/>
        <w:rPr>
          <w:rtl/>
        </w:rPr>
      </w:pPr>
    </w:p>
    <w:p w14:paraId="0868D0E8" w14:textId="77777777" w:rsidR="00000000" w:rsidRDefault="005A3897">
      <w:pPr>
        <w:pStyle w:val="a0"/>
        <w:rPr>
          <w:rFonts w:hint="cs"/>
          <w:rtl/>
        </w:rPr>
      </w:pPr>
      <w:r>
        <w:rPr>
          <w:rFonts w:hint="cs"/>
          <w:rtl/>
        </w:rPr>
        <w:t>חבר הכנסת טיבי, לא הבנתי. לדבר</w:t>
      </w:r>
      <w:r>
        <w:rPr>
          <w:rFonts w:hint="cs"/>
          <w:rtl/>
        </w:rPr>
        <w:t>? שאלתי. סליחה, לא ראיתי. חבר הכנסת ברכה, בבקשה. חבר הכנסת ברכה, אני מתנצל. לא הבנתי. אני מתנצל. אני פשוט בלהט הוויכוחים פה.</w:t>
      </w:r>
    </w:p>
    <w:p w14:paraId="38231758" w14:textId="77777777" w:rsidR="00000000" w:rsidRDefault="005A3897">
      <w:pPr>
        <w:pStyle w:val="a0"/>
        <w:rPr>
          <w:rFonts w:hint="cs"/>
          <w:rtl/>
        </w:rPr>
      </w:pPr>
    </w:p>
    <w:p w14:paraId="35435440"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7303E773" w14:textId="77777777" w:rsidR="00000000" w:rsidRDefault="005A3897">
      <w:pPr>
        <w:pStyle w:val="a0"/>
        <w:rPr>
          <w:rFonts w:hint="cs"/>
          <w:rtl/>
        </w:rPr>
      </w:pPr>
    </w:p>
    <w:p w14:paraId="77D31C90" w14:textId="77777777" w:rsidR="00000000" w:rsidRDefault="005A3897">
      <w:pPr>
        <w:pStyle w:val="a0"/>
        <w:rPr>
          <w:rFonts w:hint="cs"/>
          <w:rtl/>
        </w:rPr>
      </w:pPr>
      <w:r>
        <w:rPr>
          <w:rFonts w:hint="cs"/>
          <w:rtl/>
        </w:rPr>
        <w:t>- - - ראש הממשלה.</w:t>
      </w:r>
    </w:p>
    <w:p w14:paraId="78FBAED4" w14:textId="77777777" w:rsidR="00000000" w:rsidRDefault="005A3897">
      <w:pPr>
        <w:pStyle w:val="a0"/>
        <w:rPr>
          <w:rFonts w:hint="cs"/>
          <w:rtl/>
        </w:rPr>
      </w:pPr>
    </w:p>
    <w:p w14:paraId="6A6EF838" w14:textId="77777777" w:rsidR="00000000" w:rsidRDefault="005A3897">
      <w:pPr>
        <w:pStyle w:val="af1"/>
        <w:rPr>
          <w:rtl/>
        </w:rPr>
      </w:pPr>
      <w:r>
        <w:rPr>
          <w:rtl/>
        </w:rPr>
        <w:t>היו"ר ראובן ריבלין:</w:t>
      </w:r>
    </w:p>
    <w:p w14:paraId="3E356A44" w14:textId="77777777" w:rsidR="00000000" w:rsidRDefault="005A3897">
      <w:pPr>
        <w:pStyle w:val="a0"/>
        <w:rPr>
          <w:rFonts w:hint="cs"/>
          <w:rtl/>
        </w:rPr>
      </w:pPr>
    </w:p>
    <w:p w14:paraId="223A7817" w14:textId="77777777" w:rsidR="00000000" w:rsidRDefault="005A3897">
      <w:pPr>
        <w:pStyle w:val="a0"/>
        <w:rPr>
          <w:rFonts w:hint="cs"/>
          <w:rtl/>
        </w:rPr>
      </w:pPr>
      <w:r>
        <w:rPr>
          <w:rFonts w:hint="cs"/>
          <w:rtl/>
        </w:rPr>
        <w:t>לתת לו. מותר לסיעתו לומר את דברה, כפי שסי</w:t>
      </w:r>
      <w:r>
        <w:rPr>
          <w:rFonts w:hint="cs"/>
          <w:rtl/>
        </w:rPr>
        <w:t>עתך אמרה את דברה. חבר הכנסת ברכה, בבקשה.</w:t>
      </w:r>
    </w:p>
    <w:p w14:paraId="381DC57A" w14:textId="77777777" w:rsidR="00000000" w:rsidRDefault="005A3897">
      <w:pPr>
        <w:pStyle w:val="a0"/>
        <w:rPr>
          <w:rFonts w:hint="cs"/>
          <w:rtl/>
        </w:rPr>
      </w:pPr>
    </w:p>
    <w:p w14:paraId="692D98DB"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154E0AF6" w14:textId="77777777" w:rsidR="00000000" w:rsidRDefault="005A3897">
      <w:pPr>
        <w:pStyle w:val="a0"/>
        <w:rPr>
          <w:rFonts w:hint="cs"/>
          <w:rtl/>
        </w:rPr>
      </w:pPr>
    </w:p>
    <w:p w14:paraId="6E074D71" w14:textId="77777777" w:rsidR="00000000" w:rsidRDefault="005A3897">
      <w:pPr>
        <w:pStyle w:val="a0"/>
        <w:rPr>
          <w:rFonts w:hint="cs"/>
          <w:rtl/>
        </w:rPr>
      </w:pPr>
      <w:r>
        <w:rPr>
          <w:rFonts w:hint="cs"/>
          <w:rtl/>
        </w:rPr>
        <w:t>- - -</w:t>
      </w:r>
    </w:p>
    <w:p w14:paraId="2932CC3B" w14:textId="77777777" w:rsidR="00000000" w:rsidRDefault="005A3897">
      <w:pPr>
        <w:pStyle w:val="a0"/>
        <w:rPr>
          <w:rFonts w:hint="cs"/>
          <w:rtl/>
        </w:rPr>
      </w:pPr>
    </w:p>
    <w:p w14:paraId="1CD1C7BB" w14:textId="77777777" w:rsidR="00000000" w:rsidRDefault="005A3897">
      <w:pPr>
        <w:pStyle w:val="a"/>
        <w:rPr>
          <w:rtl/>
        </w:rPr>
      </w:pPr>
      <w:bookmarkStart w:id="323" w:name="FS000000540T11_10_2004_21_17_03"/>
      <w:bookmarkStart w:id="324" w:name="_Toc91517694"/>
      <w:bookmarkEnd w:id="323"/>
      <w:r>
        <w:rPr>
          <w:rFonts w:hint="eastAsia"/>
          <w:rtl/>
        </w:rPr>
        <w:t>מוחמד</w:t>
      </w:r>
      <w:r>
        <w:rPr>
          <w:rtl/>
        </w:rPr>
        <w:t xml:space="preserve"> ברכה (חד"ש-תע"ל):</w:t>
      </w:r>
      <w:bookmarkEnd w:id="324"/>
    </w:p>
    <w:p w14:paraId="36E811AC" w14:textId="77777777" w:rsidR="00000000" w:rsidRDefault="005A3897">
      <w:pPr>
        <w:pStyle w:val="a0"/>
        <w:rPr>
          <w:rFonts w:hint="cs"/>
          <w:rtl/>
        </w:rPr>
      </w:pPr>
    </w:p>
    <w:p w14:paraId="7FFACAEC" w14:textId="77777777" w:rsidR="00000000" w:rsidRDefault="005A3897">
      <w:pPr>
        <w:pStyle w:val="a0"/>
        <w:rPr>
          <w:rFonts w:hint="cs"/>
          <w:rtl/>
        </w:rPr>
      </w:pPr>
      <w:r>
        <w:rPr>
          <w:rFonts w:hint="cs"/>
          <w:rtl/>
        </w:rPr>
        <w:t xml:space="preserve">אדוני היושב-ראש, אני חושב שמה שעמד לדיון זה הודעתו של ראש הממשלה. זה נושא הדיון. על הנושא הזה הכנסת רשאית להגיד כן או לא. אבל, בנוסף </w:t>
      </w:r>
      <w:r>
        <w:rPr>
          <w:rFonts w:hint="cs"/>
          <w:rtl/>
        </w:rPr>
        <w:t xml:space="preserve">וגם מול זה אפשר ויש מקום שהסיעות יגישו הצעות אלטרנטיביות - לא רק להגיד כן או לא, אלא גם להגיד דברים אחרים. לכן, אני חושב שיש מקום, וצריך, להצביע על הודעת ראש הממשלה בכן או לא, כלומר מקבלים או לא מקבלים ו"רושמת לפניה" או "לא רושמת לפניה". אבל, בלי לוותר על </w:t>
      </w:r>
      <w:r>
        <w:rPr>
          <w:rFonts w:hint="cs"/>
          <w:rtl/>
        </w:rPr>
        <w:t>זכות הסיעות להגיד משהו אחר. אנחנו לא נמצאים פה תחת אלוהים אחד שנגיד לו כן או לא. יש לנו עמדה, ואנחנו רשאים להגיד אותה מעל הבמה. תודה רבה.</w:t>
      </w:r>
    </w:p>
    <w:p w14:paraId="5347BEF6" w14:textId="77777777" w:rsidR="00000000" w:rsidRDefault="005A3897">
      <w:pPr>
        <w:pStyle w:val="af1"/>
        <w:rPr>
          <w:rtl/>
        </w:rPr>
      </w:pPr>
    </w:p>
    <w:p w14:paraId="0275CDB2" w14:textId="77777777" w:rsidR="00000000" w:rsidRDefault="005A3897">
      <w:pPr>
        <w:pStyle w:val="af1"/>
        <w:rPr>
          <w:rtl/>
        </w:rPr>
      </w:pPr>
      <w:r>
        <w:rPr>
          <w:rtl/>
        </w:rPr>
        <w:t>היו"ר ראובן ריבלין:</w:t>
      </w:r>
    </w:p>
    <w:p w14:paraId="7C60CF78" w14:textId="77777777" w:rsidR="00000000" w:rsidRDefault="005A3897">
      <w:pPr>
        <w:pStyle w:val="a0"/>
        <w:rPr>
          <w:rFonts w:hint="cs"/>
          <w:rtl/>
        </w:rPr>
      </w:pPr>
    </w:p>
    <w:p w14:paraId="29043C70" w14:textId="77777777" w:rsidR="00000000" w:rsidRDefault="005A3897">
      <w:pPr>
        <w:pStyle w:val="a0"/>
        <w:rPr>
          <w:rFonts w:hint="cs"/>
          <w:rtl/>
        </w:rPr>
      </w:pPr>
      <w:r>
        <w:rPr>
          <w:rFonts w:hint="cs"/>
          <w:rtl/>
        </w:rPr>
        <w:t>תודה. חבר הכנסת עמיר פרץ, בבקשה. חבר הכנסת כהן, שב בבקשה. נותנים לך רשות דיבור על עניינים משפטיי</w:t>
      </w:r>
      <w:r>
        <w:rPr>
          <w:rFonts w:hint="cs"/>
          <w:rtl/>
        </w:rPr>
        <w:t>ם, ואתה רוצה לנצל זאת לעוד נאום פוליטי. לא, חבר הכנסת כהן דיבר. חבר הכנסת פרץ, אני שאלתי אותך. אדוני חבר הכנסת עמיר פרץ, בבקשה.</w:t>
      </w:r>
    </w:p>
    <w:p w14:paraId="228F5940" w14:textId="77777777" w:rsidR="00000000" w:rsidRDefault="005A3897">
      <w:pPr>
        <w:pStyle w:val="a0"/>
        <w:rPr>
          <w:rFonts w:hint="cs"/>
          <w:rtl/>
        </w:rPr>
      </w:pPr>
    </w:p>
    <w:p w14:paraId="705FA771" w14:textId="77777777" w:rsidR="00000000" w:rsidRDefault="005A3897">
      <w:pPr>
        <w:pStyle w:val="a"/>
        <w:rPr>
          <w:rtl/>
        </w:rPr>
      </w:pPr>
      <w:bookmarkStart w:id="325" w:name="FS000000557T11_10_2004_21_20_52"/>
      <w:bookmarkStart w:id="326" w:name="_Toc91517695"/>
      <w:bookmarkEnd w:id="325"/>
      <w:r>
        <w:rPr>
          <w:rFonts w:hint="eastAsia"/>
          <w:rtl/>
        </w:rPr>
        <w:t>עמיר</w:t>
      </w:r>
      <w:r>
        <w:rPr>
          <w:rtl/>
        </w:rPr>
        <w:t xml:space="preserve"> פרץ (עם אחד):</w:t>
      </w:r>
      <w:bookmarkEnd w:id="326"/>
    </w:p>
    <w:p w14:paraId="20A786ED" w14:textId="77777777" w:rsidR="00000000" w:rsidRDefault="005A3897">
      <w:pPr>
        <w:pStyle w:val="a0"/>
        <w:rPr>
          <w:rFonts w:hint="cs"/>
          <w:rtl/>
        </w:rPr>
      </w:pPr>
    </w:p>
    <w:p w14:paraId="55EFE2BA" w14:textId="77777777" w:rsidR="00000000" w:rsidRDefault="005A3897">
      <w:pPr>
        <w:pStyle w:val="a0"/>
        <w:rPr>
          <w:rFonts w:hint="cs"/>
          <w:rtl/>
        </w:rPr>
      </w:pPr>
      <w:r>
        <w:rPr>
          <w:rFonts w:hint="cs"/>
          <w:rtl/>
        </w:rPr>
        <w:t>אדוני היושב-ראש - - -</w:t>
      </w:r>
    </w:p>
    <w:p w14:paraId="6ED9CEFC" w14:textId="77777777" w:rsidR="00000000" w:rsidRDefault="005A3897">
      <w:pPr>
        <w:pStyle w:val="a0"/>
        <w:rPr>
          <w:rFonts w:hint="cs"/>
          <w:rtl/>
        </w:rPr>
      </w:pPr>
    </w:p>
    <w:p w14:paraId="34E69C73" w14:textId="77777777" w:rsidR="00000000" w:rsidRDefault="005A3897">
      <w:pPr>
        <w:pStyle w:val="af1"/>
        <w:rPr>
          <w:rtl/>
        </w:rPr>
      </w:pPr>
      <w:r>
        <w:rPr>
          <w:rtl/>
        </w:rPr>
        <w:t>היו"ר ראובן ריבלין:</w:t>
      </w:r>
    </w:p>
    <w:p w14:paraId="0E0CA7D8" w14:textId="77777777" w:rsidR="00000000" w:rsidRDefault="005A3897">
      <w:pPr>
        <w:pStyle w:val="a0"/>
        <w:rPr>
          <w:rtl/>
        </w:rPr>
      </w:pPr>
    </w:p>
    <w:p w14:paraId="168FC890" w14:textId="77777777" w:rsidR="00000000" w:rsidRDefault="005A3897">
      <w:pPr>
        <w:pStyle w:val="a0"/>
        <w:rPr>
          <w:rFonts w:hint="cs"/>
          <w:rtl/>
        </w:rPr>
      </w:pPr>
      <w:r>
        <w:rPr>
          <w:rFonts w:hint="cs"/>
          <w:rtl/>
        </w:rPr>
        <w:t>רבותי, חבר הכנסת עמיר פרץ הוא אחרון הדוברים.</w:t>
      </w:r>
    </w:p>
    <w:p w14:paraId="250DED8B" w14:textId="77777777" w:rsidR="00000000" w:rsidRDefault="005A3897">
      <w:pPr>
        <w:pStyle w:val="a0"/>
        <w:rPr>
          <w:rFonts w:hint="cs"/>
          <w:rtl/>
        </w:rPr>
      </w:pPr>
    </w:p>
    <w:p w14:paraId="225EADF0" w14:textId="77777777" w:rsidR="00000000" w:rsidRDefault="005A3897">
      <w:pPr>
        <w:pStyle w:val="-"/>
        <w:rPr>
          <w:rtl/>
        </w:rPr>
      </w:pPr>
      <w:bookmarkStart w:id="327" w:name="FS000000557T11_10_2004_21_21_33C"/>
      <w:bookmarkEnd w:id="327"/>
      <w:r>
        <w:rPr>
          <w:rtl/>
        </w:rPr>
        <w:t>עמיר פרץ (עם אחד)</w:t>
      </w:r>
      <w:r>
        <w:rPr>
          <w:rtl/>
        </w:rPr>
        <w:t>:</w:t>
      </w:r>
    </w:p>
    <w:p w14:paraId="25438BC2" w14:textId="77777777" w:rsidR="00000000" w:rsidRDefault="005A3897">
      <w:pPr>
        <w:pStyle w:val="a0"/>
        <w:rPr>
          <w:rtl/>
        </w:rPr>
      </w:pPr>
    </w:p>
    <w:p w14:paraId="2B555477" w14:textId="77777777" w:rsidR="00000000" w:rsidRDefault="005A3897">
      <w:pPr>
        <w:pStyle w:val="a0"/>
        <w:rPr>
          <w:rFonts w:hint="cs"/>
          <w:rtl/>
        </w:rPr>
      </w:pPr>
      <w:r>
        <w:rPr>
          <w:rFonts w:hint="cs"/>
          <w:rtl/>
        </w:rPr>
        <w:t>אדוני היושב-ראש, אני מבקש - - -</w:t>
      </w:r>
    </w:p>
    <w:p w14:paraId="03961B8C" w14:textId="77777777" w:rsidR="00000000" w:rsidRDefault="005A3897">
      <w:pPr>
        <w:pStyle w:val="a0"/>
        <w:rPr>
          <w:rFonts w:hint="cs"/>
          <w:rtl/>
        </w:rPr>
      </w:pPr>
    </w:p>
    <w:p w14:paraId="30AB73D2" w14:textId="77777777" w:rsidR="00000000" w:rsidRDefault="005A3897">
      <w:pPr>
        <w:pStyle w:val="af1"/>
        <w:rPr>
          <w:rtl/>
        </w:rPr>
      </w:pPr>
      <w:r>
        <w:rPr>
          <w:rtl/>
        </w:rPr>
        <w:t>היו"ר ראובן ריבלין:</w:t>
      </w:r>
    </w:p>
    <w:p w14:paraId="3C870E57" w14:textId="77777777" w:rsidR="00000000" w:rsidRDefault="005A3897">
      <w:pPr>
        <w:pStyle w:val="a0"/>
        <w:rPr>
          <w:rtl/>
        </w:rPr>
      </w:pPr>
    </w:p>
    <w:p w14:paraId="243DEB49" w14:textId="77777777" w:rsidR="00000000" w:rsidRDefault="005A3897">
      <w:pPr>
        <w:pStyle w:val="a0"/>
        <w:rPr>
          <w:rFonts w:hint="cs"/>
          <w:rtl/>
        </w:rPr>
      </w:pPr>
      <w:r>
        <w:rPr>
          <w:rFonts w:hint="cs"/>
          <w:rtl/>
        </w:rPr>
        <w:t>חבר הכנסת בוים, אני מבקש מאדוני סגן השר להתכבד ולשבת. רבותי חברי הכנסת. חבר הכנסת עמיר פרץ, בבקשה.</w:t>
      </w:r>
    </w:p>
    <w:p w14:paraId="76781487" w14:textId="77777777" w:rsidR="00000000" w:rsidRDefault="005A3897">
      <w:pPr>
        <w:pStyle w:val="a0"/>
        <w:rPr>
          <w:rFonts w:hint="cs"/>
          <w:rtl/>
        </w:rPr>
      </w:pPr>
    </w:p>
    <w:p w14:paraId="77B8640B" w14:textId="77777777" w:rsidR="00000000" w:rsidRDefault="005A3897">
      <w:pPr>
        <w:pStyle w:val="-"/>
        <w:rPr>
          <w:rtl/>
        </w:rPr>
      </w:pPr>
      <w:bookmarkStart w:id="328" w:name="FS000000557T11_10_2004_21_21_45C"/>
      <w:bookmarkEnd w:id="328"/>
      <w:r>
        <w:rPr>
          <w:rtl/>
        </w:rPr>
        <w:t>עמיר פרץ (עם אחד):</w:t>
      </w:r>
    </w:p>
    <w:p w14:paraId="77E2F480" w14:textId="77777777" w:rsidR="00000000" w:rsidRDefault="005A3897">
      <w:pPr>
        <w:pStyle w:val="a0"/>
        <w:rPr>
          <w:rtl/>
        </w:rPr>
      </w:pPr>
    </w:p>
    <w:p w14:paraId="58CAD21A" w14:textId="77777777" w:rsidR="00000000" w:rsidRDefault="005A3897">
      <w:pPr>
        <w:pStyle w:val="a0"/>
        <w:rPr>
          <w:rFonts w:hint="cs"/>
          <w:rtl/>
        </w:rPr>
      </w:pPr>
      <w:r>
        <w:rPr>
          <w:rFonts w:hint="cs"/>
          <w:rtl/>
        </w:rPr>
        <w:t>אדוני היושב-ראש, לאור ההתרחשות כאן אני מבקש להודיע, שסיעת עם אחד מודיעה שהיא מב</w:t>
      </w:r>
      <w:r>
        <w:rPr>
          <w:rFonts w:hint="cs"/>
          <w:rtl/>
        </w:rPr>
        <w:t>קשת להגיש הצעה שאומרת שהכנסת דוחה את הודעת ראש הממשלה.</w:t>
      </w:r>
    </w:p>
    <w:p w14:paraId="77EB162B" w14:textId="77777777" w:rsidR="00000000" w:rsidRDefault="005A3897">
      <w:pPr>
        <w:pStyle w:val="a0"/>
        <w:rPr>
          <w:rFonts w:hint="cs"/>
          <w:rtl/>
        </w:rPr>
      </w:pPr>
    </w:p>
    <w:p w14:paraId="10BE70F3" w14:textId="77777777" w:rsidR="00000000" w:rsidRDefault="005A3897">
      <w:pPr>
        <w:pStyle w:val="af1"/>
        <w:rPr>
          <w:rtl/>
        </w:rPr>
      </w:pPr>
      <w:r>
        <w:rPr>
          <w:rtl/>
        </w:rPr>
        <w:t>היו"ר ראובן ריבלין:</w:t>
      </w:r>
    </w:p>
    <w:p w14:paraId="74FFE188" w14:textId="77777777" w:rsidR="00000000" w:rsidRDefault="005A3897">
      <w:pPr>
        <w:pStyle w:val="a0"/>
        <w:rPr>
          <w:rtl/>
        </w:rPr>
      </w:pPr>
    </w:p>
    <w:p w14:paraId="177C14A5" w14:textId="77777777" w:rsidR="00000000" w:rsidRDefault="005A3897">
      <w:pPr>
        <w:pStyle w:val="a0"/>
        <w:rPr>
          <w:rFonts w:hint="cs"/>
          <w:rtl/>
        </w:rPr>
      </w:pPr>
      <w:r>
        <w:rPr>
          <w:rFonts w:hint="cs"/>
          <w:rtl/>
        </w:rPr>
        <w:t>נא להגיש לי את זה בכתב מייד.</w:t>
      </w:r>
    </w:p>
    <w:p w14:paraId="0E30C9B3" w14:textId="77777777" w:rsidR="00000000" w:rsidRDefault="005A3897">
      <w:pPr>
        <w:pStyle w:val="a0"/>
        <w:rPr>
          <w:rFonts w:hint="cs"/>
          <w:rtl/>
        </w:rPr>
      </w:pPr>
    </w:p>
    <w:p w14:paraId="00B67DA5" w14:textId="77777777" w:rsidR="00000000" w:rsidRDefault="005A3897">
      <w:pPr>
        <w:pStyle w:val="a0"/>
        <w:rPr>
          <w:rFonts w:hint="cs"/>
          <w:rtl/>
        </w:rPr>
      </w:pPr>
      <w:r>
        <w:rPr>
          <w:rFonts w:hint="cs"/>
          <w:rtl/>
        </w:rPr>
        <w:t>ובכן, רבותי, כולם נא לשבת.</w:t>
      </w:r>
    </w:p>
    <w:p w14:paraId="73FEDD75" w14:textId="77777777" w:rsidR="00000000" w:rsidRDefault="005A3897">
      <w:pPr>
        <w:pStyle w:val="a0"/>
        <w:rPr>
          <w:rtl/>
        </w:rPr>
      </w:pPr>
    </w:p>
    <w:p w14:paraId="1382CC64" w14:textId="77777777" w:rsidR="00000000" w:rsidRDefault="005A3897">
      <w:pPr>
        <w:pStyle w:val="a0"/>
        <w:rPr>
          <w:rFonts w:hint="cs"/>
          <w:rtl/>
        </w:rPr>
      </w:pPr>
      <w:r>
        <w:rPr>
          <w:rFonts w:hint="cs"/>
          <w:rtl/>
        </w:rPr>
        <w:t>שאלתי לממשלה - אני קודם כול קובע, וייתכן מאוד שיתקיים דיון בוועדת הפירושים, שאני מקבל את בקשתו של ראש הממשלה כאילו היתה ה</w:t>
      </w:r>
      <w:r>
        <w:rPr>
          <w:rFonts w:hint="cs"/>
          <w:rtl/>
        </w:rPr>
        <w:t xml:space="preserve">ודעת סיעה בזכותו של ראש הממשלה המוזמן לפי תקנה 34, ועל-פי האמור בתקנה 60, לבקש שהודעתו תוצבע. שורת הדעת - - </w:t>
      </w:r>
    </w:p>
    <w:p w14:paraId="1BE7D326" w14:textId="77777777" w:rsidR="00000000" w:rsidRDefault="005A3897">
      <w:pPr>
        <w:pStyle w:val="a0"/>
        <w:rPr>
          <w:rFonts w:hint="cs"/>
          <w:rtl/>
        </w:rPr>
      </w:pPr>
    </w:p>
    <w:p w14:paraId="279C22D6" w14:textId="77777777" w:rsidR="00000000" w:rsidRDefault="005A3897">
      <w:pPr>
        <w:pStyle w:val="af0"/>
        <w:rPr>
          <w:rtl/>
        </w:rPr>
      </w:pPr>
      <w:r>
        <w:rPr>
          <w:rFonts w:hint="eastAsia"/>
          <w:rtl/>
        </w:rPr>
        <w:t>שאול</w:t>
      </w:r>
      <w:r>
        <w:rPr>
          <w:rtl/>
        </w:rPr>
        <w:t xml:space="preserve"> יהלום (מפד"ל):</w:t>
      </w:r>
    </w:p>
    <w:p w14:paraId="2BF130E7" w14:textId="77777777" w:rsidR="00000000" w:rsidRDefault="005A3897">
      <w:pPr>
        <w:pStyle w:val="a0"/>
        <w:rPr>
          <w:rFonts w:hint="cs"/>
          <w:rtl/>
        </w:rPr>
      </w:pPr>
    </w:p>
    <w:p w14:paraId="5EEDDA7E" w14:textId="77777777" w:rsidR="00000000" w:rsidRDefault="005A3897">
      <w:pPr>
        <w:pStyle w:val="a0"/>
        <w:rPr>
          <w:rFonts w:hint="cs"/>
          <w:rtl/>
        </w:rPr>
      </w:pPr>
      <w:r>
        <w:rPr>
          <w:rFonts w:hint="cs"/>
          <w:rtl/>
        </w:rPr>
        <w:t>ראשונה. ראשונה.</w:t>
      </w:r>
    </w:p>
    <w:p w14:paraId="65E40609" w14:textId="77777777" w:rsidR="00000000" w:rsidRDefault="005A3897">
      <w:pPr>
        <w:pStyle w:val="a0"/>
        <w:rPr>
          <w:rFonts w:hint="cs"/>
          <w:rtl/>
        </w:rPr>
      </w:pPr>
    </w:p>
    <w:p w14:paraId="77C8878B" w14:textId="77777777" w:rsidR="00000000" w:rsidRDefault="005A3897">
      <w:pPr>
        <w:pStyle w:val="af1"/>
        <w:rPr>
          <w:rtl/>
        </w:rPr>
      </w:pPr>
      <w:r>
        <w:rPr>
          <w:rtl/>
        </w:rPr>
        <w:t>היו"ר ראובן ריבלין:</w:t>
      </w:r>
    </w:p>
    <w:p w14:paraId="6304DE7F" w14:textId="77777777" w:rsidR="00000000" w:rsidRDefault="005A3897">
      <w:pPr>
        <w:pStyle w:val="a0"/>
        <w:rPr>
          <w:rtl/>
        </w:rPr>
      </w:pPr>
    </w:p>
    <w:p w14:paraId="4CD8A9D8" w14:textId="77777777" w:rsidR="00000000" w:rsidRDefault="005A3897">
      <w:pPr>
        <w:pStyle w:val="a0"/>
        <w:rPr>
          <w:rFonts w:hint="cs"/>
          <w:rtl/>
        </w:rPr>
      </w:pPr>
      <w:r>
        <w:rPr>
          <w:rFonts w:hint="cs"/>
          <w:rtl/>
        </w:rPr>
        <w:t>- - השום-שכל והדעת וההיגיון הבריא לא יכולים לבוא ולומר, שראש הממשלה, שמוסר את הודעתו וכ</w:t>
      </w:r>
      <w:r>
        <w:rPr>
          <w:rFonts w:hint="cs"/>
          <w:rtl/>
        </w:rPr>
        <w:t>ל הדיון מתקיים על הודעתו, לא יוכל לבקש להצביע על הודעה זו. זוהי קביעתי. אם אני טועה, תבוא ועדת הפירושים או ועדת הכנסת ותשנה את ההחלטה. נא לשבת.</w:t>
      </w:r>
    </w:p>
    <w:p w14:paraId="2EF8990A" w14:textId="77777777" w:rsidR="00000000" w:rsidRDefault="005A3897">
      <w:pPr>
        <w:pStyle w:val="a0"/>
        <w:rPr>
          <w:rFonts w:hint="cs"/>
          <w:rtl/>
        </w:rPr>
      </w:pPr>
    </w:p>
    <w:p w14:paraId="1213D8BF" w14:textId="77777777" w:rsidR="00000000" w:rsidRDefault="005A3897">
      <w:pPr>
        <w:pStyle w:val="af0"/>
        <w:rPr>
          <w:rtl/>
        </w:rPr>
      </w:pPr>
      <w:r>
        <w:rPr>
          <w:rFonts w:hint="eastAsia"/>
          <w:rtl/>
        </w:rPr>
        <w:t>דני</w:t>
      </w:r>
      <w:r>
        <w:rPr>
          <w:rtl/>
        </w:rPr>
        <w:t xml:space="preserve"> יתום (העבודה-מימד):</w:t>
      </w:r>
    </w:p>
    <w:p w14:paraId="1E6ECF23" w14:textId="77777777" w:rsidR="00000000" w:rsidRDefault="005A3897">
      <w:pPr>
        <w:pStyle w:val="a0"/>
        <w:rPr>
          <w:rFonts w:hint="cs"/>
          <w:rtl/>
        </w:rPr>
      </w:pPr>
    </w:p>
    <w:p w14:paraId="1C0D2A97" w14:textId="77777777" w:rsidR="00000000" w:rsidRDefault="005A3897">
      <w:pPr>
        <w:pStyle w:val="a0"/>
        <w:rPr>
          <w:rFonts w:hint="cs"/>
          <w:rtl/>
        </w:rPr>
      </w:pPr>
      <w:r>
        <w:rPr>
          <w:rFonts w:hint="cs"/>
          <w:rtl/>
        </w:rPr>
        <w:t>אתה לא טועה.</w:t>
      </w:r>
    </w:p>
    <w:p w14:paraId="40279129" w14:textId="77777777" w:rsidR="00000000" w:rsidRDefault="005A3897">
      <w:pPr>
        <w:pStyle w:val="a0"/>
        <w:rPr>
          <w:rFonts w:hint="cs"/>
          <w:rtl/>
        </w:rPr>
      </w:pPr>
    </w:p>
    <w:p w14:paraId="48F8B579" w14:textId="77777777" w:rsidR="00000000" w:rsidRDefault="005A3897">
      <w:pPr>
        <w:pStyle w:val="af1"/>
        <w:rPr>
          <w:rtl/>
        </w:rPr>
      </w:pPr>
      <w:r>
        <w:rPr>
          <w:rtl/>
        </w:rPr>
        <w:t>היו"ר ראובן ריבלין:</w:t>
      </w:r>
    </w:p>
    <w:p w14:paraId="0856CC29" w14:textId="77777777" w:rsidR="00000000" w:rsidRDefault="005A3897">
      <w:pPr>
        <w:pStyle w:val="a0"/>
        <w:rPr>
          <w:rtl/>
        </w:rPr>
      </w:pPr>
    </w:p>
    <w:p w14:paraId="04E2F546" w14:textId="77777777" w:rsidR="00000000" w:rsidRDefault="005A3897">
      <w:pPr>
        <w:pStyle w:val="a0"/>
        <w:rPr>
          <w:rFonts w:hint="cs"/>
          <w:rtl/>
        </w:rPr>
      </w:pPr>
      <w:r>
        <w:rPr>
          <w:rFonts w:hint="cs"/>
          <w:rtl/>
        </w:rPr>
        <w:t>נא לשבת. אני מבקש את הממשלה: תעזרו לראש הממשלה.</w:t>
      </w:r>
    </w:p>
    <w:p w14:paraId="11E830A3" w14:textId="77777777" w:rsidR="00000000" w:rsidRDefault="005A3897">
      <w:pPr>
        <w:pStyle w:val="a0"/>
        <w:rPr>
          <w:rFonts w:hint="cs"/>
          <w:rtl/>
        </w:rPr>
      </w:pPr>
    </w:p>
    <w:p w14:paraId="139E8528" w14:textId="77777777" w:rsidR="00000000" w:rsidRDefault="005A3897">
      <w:pPr>
        <w:pStyle w:val="a0"/>
        <w:rPr>
          <w:rFonts w:hint="cs"/>
          <w:rtl/>
        </w:rPr>
      </w:pPr>
      <w:r>
        <w:rPr>
          <w:rFonts w:hint="cs"/>
          <w:rtl/>
        </w:rPr>
        <w:t>שא</w:t>
      </w:r>
      <w:r>
        <w:rPr>
          <w:rFonts w:hint="cs"/>
          <w:rtl/>
        </w:rPr>
        <w:t>לה שנייה - אני רוצה לקבוע, שאני אצביע את ההצעות מהנמוכה ביותר לגבוהה ביותר, אלא אם כן הממשלה מבקשת שהצבעתה תוצבע תחילה.</w:t>
      </w:r>
    </w:p>
    <w:p w14:paraId="4366FBE4" w14:textId="77777777" w:rsidR="00000000" w:rsidRDefault="005A3897">
      <w:pPr>
        <w:pStyle w:val="a0"/>
        <w:rPr>
          <w:rFonts w:hint="cs"/>
          <w:rtl/>
        </w:rPr>
      </w:pPr>
    </w:p>
    <w:p w14:paraId="60DA21AF" w14:textId="77777777" w:rsidR="00000000" w:rsidRDefault="005A3897">
      <w:pPr>
        <w:pStyle w:val="af0"/>
        <w:rPr>
          <w:rtl/>
        </w:rPr>
      </w:pPr>
      <w:r>
        <w:rPr>
          <w:rFonts w:hint="eastAsia"/>
          <w:rtl/>
        </w:rPr>
        <w:t>קריאה</w:t>
      </w:r>
      <w:r>
        <w:rPr>
          <w:rtl/>
        </w:rPr>
        <w:t>:</w:t>
      </w:r>
    </w:p>
    <w:p w14:paraId="2B4B17D5" w14:textId="77777777" w:rsidR="00000000" w:rsidRDefault="005A3897">
      <w:pPr>
        <w:pStyle w:val="a0"/>
        <w:rPr>
          <w:rFonts w:hint="cs"/>
          <w:rtl/>
        </w:rPr>
      </w:pPr>
    </w:p>
    <w:p w14:paraId="7ADE1760" w14:textId="77777777" w:rsidR="00000000" w:rsidRDefault="005A3897">
      <w:pPr>
        <w:pStyle w:val="a0"/>
        <w:rPr>
          <w:rFonts w:hint="cs"/>
          <w:rtl/>
        </w:rPr>
      </w:pPr>
      <w:r>
        <w:rPr>
          <w:rFonts w:hint="cs"/>
          <w:rtl/>
        </w:rPr>
        <w:t>כן.</w:t>
      </w:r>
    </w:p>
    <w:p w14:paraId="3533A547" w14:textId="77777777" w:rsidR="00000000" w:rsidRDefault="005A3897">
      <w:pPr>
        <w:pStyle w:val="a0"/>
        <w:rPr>
          <w:rFonts w:hint="cs"/>
          <w:rtl/>
        </w:rPr>
      </w:pPr>
    </w:p>
    <w:p w14:paraId="195861BF" w14:textId="77777777" w:rsidR="00000000" w:rsidRDefault="005A3897">
      <w:pPr>
        <w:pStyle w:val="af1"/>
        <w:rPr>
          <w:rtl/>
        </w:rPr>
      </w:pPr>
      <w:r>
        <w:rPr>
          <w:rtl/>
        </w:rPr>
        <w:t>היו"ר ראובן ריבלין:</w:t>
      </w:r>
    </w:p>
    <w:p w14:paraId="6EAAA4C4" w14:textId="77777777" w:rsidR="00000000" w:rsidRDefault="005A3897">
      <w:pPr>
        <w:pStyle w:val="a0"/>
        <w:rPr>
          <w:rtl/>
        </w:rPr>
      </w:pPr>
    </w:p>
    <w:p w14:paraId="237FDEE1" w14:textId="77777777" w:rsidR="00000000" w:rsidRDefault="005A3897">
      <w:pPr>
        <w:pStyle w:val="a0"/>
        <w:rPr>
          <w:rFonts w:hint="cs"/>
          <w:rtl/>
        </w:rPr>
      </w:pPr>
      <w:r>
        <w:rPr>
          <w:rFonts w:hint="cs"/>
          <w:rtl/>
        </w:rPr>
        <w:t>אני מציע שהצבעת הממשלה תהיה אחרונה.</w:t>
      </w:r>
    </w:p>
    <w:p w14:paraId="7B9611F6" w14:textId="77777777" w:rsidR="00000000" w:rsidRDefault="005A3897">
      <w:pPr>
        <w:pStyle w:val="a0"/>
        <w:rPr>
          <w:rFonts w:hint="cs"/>
          <w:rtl/>
        </w:rPr>
      </w:pPr>
    </w:p>
    <w:p w14:paraId="473BFB5C" w14:textId="77777777" w:rsidR="00000000" w:rsidRDefault="005A3897">
      <w:pPr>
        <w:pStyle w:val="af0"/>
        <w:rPr>
          <w:rtl/>
        </w:rPr>
      </w:pPr>
      <w:r>
        <w:rPr>
          <w:rFonts w:hint="eastAsia"/>
          <w:rtl/>
        </w:rPr>
        <w:t>אלי</w:t>
      </w:r>
      <w:r>
        <w:rPr>
          <w:rtl/>
        </w:rPr>
        <w:t xml:space="preserve"> בן-מנחם (העבודה-מימד):</w:t>
      </w:r>
    </w:p>
    <w:p w14:paraId="6326CEF6" w14:textId="77777777" w:rsidR="00000000" w:rsidRDefault="005A3897">
      <w:pPr>
        <w:pStyle w:val="a0"/>
        <w:rPr>
          <w:rFonts w:hint="cs"/>
          <w:rtl/>
        </w:rPr>
      </w:pPr>
    </w:p>
    <w:p w14:paraId="62DEABB3" w14:textId="77777777" w:rsidR="00000000" w:rsidRDefault="005A3897">
      <w:pPr>
        <w:pStyle w:val="a0"/>
        <w:rPr>
          <w:rFonts w:hint="cs"/>
          <w:rtl/>
        </w:rPr>
      </w:pPr>
      <w:r>
        <w:rPr>
          <w:rFonts w:hint="cs"/>
          <w:rtl/>
        </w:rPr>
        <w:t>כן, אחרונה.</w:t>
      </w:r>
    </w:p>
    <w:p w14:paraId="136DE74B" w14:textId="77777777" w:rsidR="00000000" w:rsidRDefault="005A3897">
      <w:pPr>
        <w:pStyle w:val="a0"/>
        <w:rPr>
          <w:rFonts w:hint="cs"/>
          <w:rtl/>
        </w:rPr>
      </w:pPr>
    </w:p>
    <w:p w14:paraId="7A4EE5FC" w14:textId="77777777" w:rsidR="00000000" w:rsidRDefault="005A3897">
      <w:pPr>
        <w:pStyle w:val="af1"/>
        <w:rPr>
          <w:rtl/>
        </w:rPr>
      </w:pPr>
    </w:p>
    <w:p w14:paraId="3FD9E829" w14:textId="77777777" w:rsidR="00000000" w:rsidRDefault="005A3897">
      <w:pPr>
        <w:pStyle w:val="af1"/>
        <w:rPr>
          <w:rtl/>
        </w:rPr>
      </w:pPr>
      <w:r>
        <w:rPr>
          <w:rtl/>
        </w:rPr>
        <w:t>היו"ר ראובן ריבלין:</w:t>
      </w:r>
    </w:p>
    <w:p w14:paraId="25AC513A" w14:textId="77777777" w:rsidR="00000000" w:rsidRDefault="005A3897">
      <w:pPr>
        <w:pStyle w:val="a0"/>
        <w:rPr>
          <w:rtl/>
        </w:rPr>
      </w:pPr>
    </w:p>
    <w:p w14:paraId="5EB4D9DD" w14:textId="77777777" w:rsidR="00000000" w:rsidRDefault="005A3897">
      <w:pPr>
        <w:pStyle w:val="a0"/>
        <w:rPr>
          <w:rFonts w:hint="cs"/>
          <w:rtl/>
        </w:rPr>
      </w:pPr>
      <w:r>
        <w:rPr>
          <w:rFonts w:hint="cs"/>
          <w:rtl/>
        </w:rPr>
        <w:t>ת</w:t>
      </w:r>
      <w:r>
        <w:rPr>
          <w:rFonts w:hint="cs"/>
          <w:rtl/>
        </w:rPr>
        <w:t>תייעצו. אחרונה - בהתאם לסדר: מהקטנה לגדולה.</w:t>
      </w:r>
    </w:p>
    <w:p w14:paraId="5B16CB2D" w14:textId="77777777" w:rsidR="00000000" w:rsidRDefault="005A3897">
      <w:pPr>
        <w:pStyle w:val="a0"/>
        <w:rPr>
          <w:rFonts w:hint="cs"/>
          <w:rtl/>
        </w:rPr>
      </w:pPr>
    </w:p>
    <w:p w14:paraId="147D59AA" w14:textId="77777777" w:rsidR="00000000" w:rsidRDefault="005A3897">
      <w:pPr>
        <w:pStyle w:val="a0"/>
        <w:rPr>
          <w:rFonts w:hint="cs"/>
          <w:rtl/>
        </w:rPr>
      </w:pPr>
      <w:r>
        <w:rPr>
          <w:rFonts w:hint="cs"/>
          <w:rtl/>
        </w:rPr>
        <w:t>עכשיו אנחנו מתחילים, ותראו שאין צורך להתערב. קודם כול, אני מבקש להביא לידיעת הכנסת את כל הצעות ההחלטה, ואזמין את סיעות הכנסת בזו אחר זו בהתאם לגודלן, מהגדולה לקטנה, על מנת להציג את מרכולתן. ראש הממשלה ביקש להצבי</w:t>
      </w:r>
      <w:r>
        <w:rPr>
          <w:rFonts w:hint="cs"/>
          <w:rtl/>
        </w:rPr>
        <w:t>ע על הצעה האומרת: הכנסת מאשרת את הודעת ראש הממשלה.</w:t>
      </w:r>
    </w:p>
    <w:p w14:paraId="27E579D8" w14:textId="77777777" w:rsidR="00000000" w:rsidRDefault="005A3897">
      <w:pPr>
        <w:pStyle w:val="a0"/>
        <w:rPr>
          <w:rFonts w:hint="cs"/>
          <w:rtl/>
        </w:rPr>
      </w:pPr>
    </w:p>
    <w:p w14:paraId="298017F4" w14:textId="77777777" w:rsidR="00000000" w:rsidRDefault="005A3897">
      <w:pPr>
        <w:pStyle w:val="af0"/>
        <w:rPr>
          <w:rtl/>
        </w:rPr>
      </w:pPr>
      <w:r>
        <w:rPr>
          <w:rFonts w:hint="eastAsia"/>
          <w:rtl/>
        </w:rPr>
        <w:t>ראש</w:t>
      </w:r>
      <w:r>
        <w:rPr>
          <w:rtl/>
        </w:rPr>
        <w:t xml:space="preserve"> הממשלה אריאל שרון:</w:t>
      </w:r>
    </w:p>
    <w:p w14:paraId="3223C63B" w14:textId="77777777" w:rsidR="00000000" w:rsidRDefault="005A3897">
      <w:pPr>
        <w:pStyle w:val="a0"/>
        <w:rPr>
          <w:rFonts w:hint="cs"/>
          <w:rtl/>
        </w:rPr>
      </w:pPr>
    </w:p>
    <w:p w14:paraId="21789010" w14:textId="77777777" w:rsidR="00000000" w:rsidRDefault="005A3897">
      <w:pPr>
        <w:pStyle w:val="a0"/>
        <w:rPr>
          <w:rFonts w:hint="cs"/>
          <w:rtl/>
        </w:rPr>
      </w:pPr>
      <w:r>
        <w:rPr>
          <w:rFonts w:hint="cs"/>
          <w:rtl/>
        </w:rPr>
        <w:t>רושמת לפניה את הודעת ראש הממשלה.</w:t>
      </w:r>
    </w:p>
    <w:p w14:paraId="293B8C5B" w14:textId="77777777" w:rsidR="00000000" w:rsidRDefault="005A3897">
      <w:pPr>
        <w:pStyle w:val="a0"/>
        <w:rPr>
          <w:rFonts w:hint="cs"/>
          <w:rtl/>
        </w:rPr>
      </w:pPr>
    </w:p>
    <w:p w14:paraId="6C845107" w14:textId="77777777" w:rsidR="00000000" w:rsidRDefault="005A3897">
      <w:pPr>
        <w:pStyle w:val="af1"/>
        <w:rPr>
          <w:rtl/>
        </w:rPr>
      </w:pPr>
      <w:r>
        <w:rPr>
          <w:rtl/>
        </w:rPr>
        <w:t>היו"ר ראובן ריבלין:</w:t>
      </w:r>
    </w:p>
    <w:p w14:paraId="2B256ECF" w14:textId="77777777" w:rsidR="00000000" w:rsidRDefault="005A3897">
      <w:pPr>
        <w:pStyle w:val="a0"/>
        <w:rPr>
          <w:rtl/>
        </w:rPr>
      </w:pPr>
    </w:p>
    <w:p w14:paraId="5618B904" w14:textId="77777777" w:rsidR="00000000" w:rsidRDefault="005A3897">
      <w:pPr>
        <w:pStyle w:val="a0"/>
        <w:rPr>
          <w:rFonts w:hint="cs"/>
          <w:rtl/>
        </w:rPr>
      </w:pPr>
      <w:r>
        <w:rPr>
          <w:rFonts w:hint="cs"/>
          <w:rtl/>
        </w:rPr>
        <w:t>תיקון: הכנסת רושמת לפניה את הודעת ראש הממשלה.</w:t>
      </w:r>
    </w:p>
    <w:p w14:paraId="0D7EA2AD" w14:textId="77777777" w:rsidR="00000000" w:rsidRDefault="005A3897">
      <w:pPr>
        <w:pStyle w:val="a0"/>
        <w:rPr>
          <w:rFonts w:hint="cs"/>
          <w:rtl/>
        </w:rPr>
      </w:pPr>
    </w:p>
    <w:p w14:paraId="4E33809E" w14:textId="77777777" w:rsidR="00000000" w:rsidRDefault="005A3897">
      <w:pPr>
        <w:pStyle w:val="a0"/>
        <w:rPr>
          <w:rFonts w:hint="cs"/>
          <w:rtl/>
        </w:rPr>
      </w:pPr>
      <w:r>
        <w:rPr>
          <w:rFonts w:hint="cs"/>
          <w:rtl/>
        </w:rPr>
        <w:t>הסיעה הבאה היא סיעת העבודה-מימד. בבקשה.</w:t>
      </w:r>
    </w:p>
    <w:p w14:paraId="28DA08F6" w14:textId="77777777" w:rsidR="00000000" w:rsidRDefault="005A3897">
      <w:pPr>
        <w:pStyle w:val="a0"/>
        <w:rPr>
          <w:rFonts w:hint="cs"/>
          <w:rtl/>
        </w:rPr>
      </w:pPr>
    </w:p>
    <w:p w14:paraId="4F969DDB" w14:textId="77777777" w:rsidR="00000000" w:rsidRDefault="005A3897">
      <w:pPr>
        <w:pStyle w:val="af0"/>
        <w:rPr>
          <w:rtl/>
        </w:rPr>
      </w:pPr>
      <w:r>
        <w:rPr>
          <w:rFonts w:hint="eastAsia"/>
          <w:rtl/>
        </w:rPr>
        <w:t>מיכאל</w:t>
      </w:r>
      <w:r>
        <w:rPr>
          <w:rtl/>
        </w:rPr>
        <w:t xml:space="preserve"> איתן (הליכוד):</w:t>
      </w:r>
    </w:p>
    <w:p w14:paraId="6032C841" w14:textId="77777777" w:rsidR="00000000" w:rsidRDefault="005A3897">
      <w:pPr>
        <w:pStyle w:val="a0"/>
        <w:rPr>
          <w:rFonts w:hint="cs"/>
          <w:rtl/>
        </w:rPr>
      </w:pPr>
    </w:p>
    <w:p w14:paraId="17393C75" w14:textId="77777777" w:rsidR="00000000" w:rsidRDefault="005A3897">
      <w:pPr>
        <w:pStyle w:val="a0"/>
        <w:rPr>
          <w:rFonts w:hint="cs"/>
          <w:rtl/>
        </w:rPr>
      </w:pPr>
      <w:r>
        <w:rPr>
          <w:rFonts w:hint="cs"/>
          <w:rtl/>
        </w:rPr>
        <w:t>אדוני היושב-ראש</w:t>
      </w:r>
      <w:r>
        <w:rPr>
          <w:rFonts w:hint="cs"/>
          <w:rtl/>
        </w:rPr>
        <w:t xml:space="preserve"> - - -</w:t>
      </w:r>
    </w:p>
    <w:p w14:paraId="09D11BFD" w14:textId="77777777" w:rsidR="00000000" w:rsidRDefault="005A3897">
      <w:pPr>
        <w:pStyle w:val="a0"/>
        <w:rPr>
          <w:rFonts w:hint="cs"/>
          <w:rtl/>
        </w:rPr>
      </w:pPr>
    </w:p>
    <w:p w14:paraId="362B7754" w14:textId="77777777" w:rsidR="00000000" w:rsidRDefault="005A3897">
      <w:pPr>
        <w:pStyle w:val="af1"/>
        <w:rPr>
          <w:rtl/>
        </w:rPr>
      </w:pPr>
      <w:r>
        <w:rPr>
          <w:rtl/>
        </w:rPr>
        <w:t>היו"ר ראובן ריבלין:</w:t>
      </w:r>
    </w:p>
    <w:p w14:paraId="3C8D90C1" w14:textId="77777777" w:rsidR="00000000" w:rsidRDefault="005A3897">
      <w:pPr>
        <w:pStyle w:val="a0"/>
        <w:rPr>
          <w:rtl/>
        </w:rPr>
      </w:pPr>
    </w:p>
    <w:p w14:paraId="1DF721A5" w14:textId="77777777" w:rsidR="00000000" w:rsidRDefault="005A3897">
      <w:pPr>
        <w:pStyle w:val="a0"/>
        <w:rPr>
          <w:rFonts w:hint="cs"/>
          <w:rtl/>
        </w:rPr>
      </w:pPr>
      <w:r>
        <w:rPr>
          <w:rFonts w:hint="cs"/>
          <w:rtl/>
        </w:rPr>
        <w:t>תם הדיון. יושב-ראש ועדת החוקה, כבוד רב לי אליך. תם הדיון. יכול להיות שאני טועה ויכול להיות שאני לא טועה. תם הדיון. לא אשנה את החלטתי. החלטתי נעשתה.</w:t>
      </w:r>
    </w:p>
    <w:p w14:paraId="2CD26F24" w14:textId="77777777" w:rsidR="00000000" w:rsidRDefault="005A3897">
      <w:pPr>
        <w:pStyle w:val="a0"/>
        <w:rPr>
          <w:rFonts w:hint="cs"/>
          <w:rtl/>
        </w:rPr>
      </w:pPr>
    </w:p>
    <w:p w14:paraId="1FFE7466" w14:textId="77777777" w:rsidR="00000000" w:rsidRDefault="005A3897">
      <w:pPr>
        <w:pStyle w:val="af0"/>
        <w:rPr>
          <w:rtl/>
        </w:rPr>
      </w:pPr>
      <w:r>
        <w:rPr>
          <w:rFonts w:hint="eastAsia"/>
          <w:rtl/>
        </w:rPr>
        <w:t>מיכאל</w:t>
      </w:r>
      <w:r>
        <w:rPr>
          <w:rtl/>
        </w:rPr>
        <w:t xml:space="preserve"> איתן (הליכוד):</w:t>
      </w:r>
    </w:p>
    <w:p w14:paraId="7FC428FE" w14:textId="77777777" w:rsidR="00000000" w:rsidRDefault="005A3897">
      <w:pPr>
        <w:pStyle w:val="a0"/>
        <w:rPr>
          <w:rFonts w:hint="cs"/>
          <w:rtl/>
        </w:rPr>
      </w:pPr>
    </w:p>
    <w:p w14:paraId="2365A477" w14:textId="77777777" w:rsidR="00000000" w:rsidRDefault="005A3897">
      <w:pPr>
        <w:pStyle w:val="a0"/>
        <w:rPr>
          <w:rFonts w:hint="cs"/>
          <w:rtl/>
        </w:rPr>
      </w:pPr>
      <w:r>
        <w:rPr>
          <w:rFonts w:hint="cs"/>
          <w:rtl/>
        </w:rPr>
        <w:t>- - -</w:t>
      </w:r>
    </w:p>
    <w:p w14:paraId="0D633D61" w14:textId="77777777" w:rsidR="00000000" w:rsidRDefault="005A3897">
      <w:pPr>
        <w:pStyle w:val="a0"/>
        <w:rPr>
          <w:rFonts w:hint="cs"/>
          <w:rtl/>
        </w:rPr>
      </w:pPr>
    </w:p>
    <w:p w14:paraId="3336650A" w14:textId="77777777" w:rsidR="00000000" w:rsidRDefault="005A3897">
      <w:pPr>
        <w:pStyle w:val="af1"/>
        <w:rPr>
          <w:rtl/>
        </w:rPr>
      </w:pPr>
      <w:r>
        <w:rPr>
          <w:rtl/>
        </w:rPr>
        <w:t>היו"ר ראובן ריבלין:</w:t>
      </w:r>
    </w:p>
    <w:p w14:paraId="48CF1051" w14:textId="77777777" w:rsidR="00000000" w:rsidRDefault="005A3897">
      <w:pPr>
        <w:pStyle w:val="a0"/>
        <w:rPr>
          <w:rtl/>
        </w:rPr>
      </w:pPr>
    </w:p>
    <w:p w14:paraId="4AB1CB8B" w14:textId="77777777" w:rsidR="00000000" w:rsidRDefault="005A3897">
      <w:pPr>
        <w:pStyle w:val="a0"/>
        <w:rPr>
          <w:rFonts w:hint="cs"/>
          <w:rtl/>
        </w:rPr>
      </w:pPr>
      <w:r>
        <w:rPr>
          <w:rFonts w:hint="cs"/>
          <w:rtl/>
        </w:rPr>
        <w:t>"רושמת" ו"מאשרת" זה היינו הך</w:t>
      </w:r>
      <w:r>
        <w:rPr>
          <w:rFonts w:hint="cs"/>
          <w:rtl/>
        </w:rPr>
        <w:t>. רבותי חברי הכנסת, כל אחד יכול לבוא ולבחון מהי המלה "רושמת". כל מי שרוצה לראות במלה "רושמת" אחרת מ"מאשרת" יצביע. כולכם נבחרתם לכנסת כדי להפעיל את הדעת שלכם. אינני יועץ לענייני הצבעות. נקודה.</w:t>
      </w:r>
    </w:p>
    <w:p w14:paraId="21DA5E5A" w14:textId="77777777" w:rsidR="00000000" w:rsidRDefault="005A3897">
      <w:pPr>
        <w:pStyle w:val="a0"/>
        <w:rPr>
          <w:rFonts w:hint="cs"/>
          <w:rtl/>
        </w:rPr>
      </w:pPr>
    </w:p>
    <w:p w14:paraId="516267C7" w14:textId="77777777" w:rsidR="00000000" w:rsidRDefault="005A3897">
      <w:pPr>
        <w:pStyle w:val="af0"/>
        <w:rPr>
          <w:rtl/>
        </w:rPr>
      </w:pPr>
      <w:r>
        <w:rPr>
          <w:rFonts w:hint="eastAsia"/>
          <w:rtl/>
        </w:rPr>
        <w:t>נסים</w:t>
      </w:r>
      <w:r>
        <w:rPr>
          <w:rtl/>
        </w:rPr>
        <w:t xml:space="preserve"> זאב (ש"ס):</w:t>
      </w:r>
    </w:p>
    <w:p w14:paraId="47342944" w14:textId="77777777" w:rsidR="00000000" w:rsidRDefault="005A3897">
      <w:pPr>
        <w:pStyle w:val="a0"/>
        <w:rPr>
          <w:rFonts w:hint="cs"/>
          <w:rtl/>
        </w:rPr>
      </w:pPr>
    </w:p>
    <w:p w14:paraId="371FE5BA" w14:textId="77777777" w:rsidR="00000000" w:rsidRDefault="005A3897">
      <w:pPr>
        <w:pStyle w:val="a0"/>
        <w:rPr>
          <w:rFonts w:hint="cs"/>
          <w:rtl/>
        </w:rPr>
      </w:pPr>
      <w:r>
        <w:rPr>
          <w:rFonts w:hint="cs"/>
          <w:rtl/>
        </w:rPr>
        <w:t>אדוני היושב-ראש, "רושמת" או "מאשרת"?</w:t>
      </w:r>
    </w:p>
    <w:p w14:paraId="5DBCEA1C" w14:textId="77777777" w:rsidR="00000000" w:rsidRDefault="005A3897">
      <w:pPr>
        <w:pStyle w:val="a0"/>
        <w:rPr>
          <w:rFonts w:hint="cs"/>
          <w:rtl/>
        </w:rPr>
      </w:pPr>
    </w:p>
    <w:p w14:paraId="336E1056" w14:textId="77777777" w:rsidR="00000000" w:rsidRDefault="005A3897">
      <w:pPr>
        <w:pStyle w:val="af1"/>
        <w:rPr>
          <w:rtl/>
        </w:rPr>
      </w:pPr>
      <w:r>
        <w:rPr>
          <w:rtl/>
        </w:rPr>
        <w:t>היו"ר רא</w:t>
      </w:r>
      <w:r>
        <w:rPr>
          <w:rtl/>
        </w:rPr>
        <w:t>ובן ריבלין:</w:t>
      </w:r>
    </w:p>
    <w:p w14:paraId="207576C1" w14:textId="77777777" w:rsidR="00000000" w:rsidRDefault="005A3897">
      <w:pPr>
        <w:pStyle w:val="a0"/>
        <w:rPr>
          <w:rtl/>
        </w:rPr>
      </w:pPr>
    </w:p>
    <w:p w14:paraId="555996D7" w14:textId="77777777" w:rsidR="00000000" w:rsidRDefault="005A3897">
      <w:pPr>
        <w:pStyle w:val="a0"/>
        <w:rPr>
          <w:rFonts w:hint="cs"/>
          <w:rtl/>
        </w:rPr>
      </w:pPr>
      <w:r>
        <w:rPr>
          <w:rFonts w:hint="cs"/>
          <w:rtl/>
        </w:rPr>
        <w:t xml:space="preserve">"רושמת את הודעת ראש הממשלה" - כך ביקש ראש הממשלה. אני לא הנסח, אני המכריז. אני לא רוצה להטריח את ראש הממשלה לומר זאת, מפאת כבודו וכבודה של הכנסת. חבר הכנסת זאב, מספיק עם התעלולים, יש גבול. אתם דיברתם על תעלולים. </w:t>
      </w:r>
    </w:p>
    <w:p w14:paraId="68FC8FF1" w14:textId="77777777" w:rsidR="00000000" w:rsidRDefault="005A3897">
      <w:pPr>
        <w:pStyle w:val="a0"/>
        <w:rPr>
          <w:rFonts w:hint="cs"/>
          <w:rtl/>
        </w:rPr>
      </w:pPr>
    </w:p>
    <w:p w14:paraId="3C2B0896" w14:textId="77777777" w:rsidR="00000000" w:rsidRDefault="005A3897">
      <w:pPr>
        <w:pStyle w:val="a0"/>
        <w:rPr>
          <w:rFonts w:hint="cs"/>
          <w:rtl/>
        </w:rPr>
      </w:pPr>
      <w:r>
        <w:rPr>
          <w:rFonts w:hint="cs"/>
          <w:rtl/>
        </w:rPr>
        <w:t>סיעת העבודה-מימד, נא לבוא ולק</w:t>
      </w:r>
      <w:r>
        <w:rPr>
          <w:rFonts w:hint="cs"/>
          <w:rtl/>
        </w:rPr>
        <w:t xml:space="preserve">רוא את הצעת הסיעה. </w:t>
      </w:r>
    </w:p>
    <w:p w14:paraId="59F53BE1" w14:textId="77777777" w:rsidR="00000000" w:rsidRDefault="005A3897">
      <w:pPr>
        <w:pStyle w:val="a0"/>
        <w:rPr>
          <w:rFonts w:hint="cs"/>
          <w:rtl/>
        </w:rPr>
      </w:pPr>
    </w:p>
    <w:p w14:paraId="30071B54" w14:textId="77777777" w:rsidR="00000000" w:rsidRDefault="005A3897">
      <w:pPr>
        <w:pStyle w:val="a"/>
        <w:rPr>
          <w:rtl/>
        </w:rPr>
      </w:pPr>
      <w:bookmarkStart w:id="329" w:name="FS000000433T11_10_2004_21_14_45"/>
      <w:bookmarkStart w:id="330" w:name="_Toc91517696"/>
      <w:bookmarkEnd w:id="329"/>
      <w:r>
        <w:rPr>
          <w:rFonts w:hint="eastAsia"/>
          <w:rtl/>
        </w:rPr>
        <w:t>דליה</w:t>
      </w:r>
      <w:r>
        <w:rPr>
          <w:rtl/>
        </w:rPr>
        <w:t xml:space="preserve"> איציק (העבודה-מימד):</w:t>
      </w:r>
      <w:bookmarkEnd w:id="330"/>
    </w:p>
    <w:p w14:paraId="1BB03145" w14:textId="77777777" w:rsidR="00000000" w:rsidRDefault="005A3897">
      <w:pPr>
        <w:pStyle w:val="a0"/>
        <w:rPr>
          <w:rFonts w:hint="cs"/>
          <w:rtl/>
        </w:rPr>
      </w:pPr>
    </w:p>
    <w:p w14:paraId="515EF00B" w14:textId="77777777" w:rsidR="00000000" w:rsidRDefault="005A3897">
      <w:pPr>
        <w:pStyle w:val="a0"/>
        <w:rPr>
          <w:rFonts w:hint="cs"/>
          <w:rtl/>
        </w:rPr>
      </w:pPr>
      <w:r>
        <w:rPr>
          <w:rFonts w:hint="cs"/>
          <w:rtl/>
        </w:rPr>
        <w:t xml:space="preserve">אדוני היושב-ראש, הודעת סיכום מטעם סיעת העבודה-מימד: </w:t>
      </w:r>
    </w:p>
    <w:p w14:paraId="422BB6E1" w14:textId="77777777" w:rsidR="00000000" w:rsidRDefault="005A3897">
      <w:pPr>
        <w:pStyle w:val="a0"/>
        <w:rPr>
          <w:rFonts w:hint="cs"/>
          <w:rtl/>
        </w:rPr>
      </w:pPr>
    </w:p>
    <w:p w14:paraId="2213AA42" w14:textId="77777777" w:rsidR="00000000" w:rsidRDefault="005A3897">
      <w:pPr>
        <w:pStyle w:val="a0"/>
        <w:rPr>
          <w:rFonts w:hint="cs"/>
          <w:rtl/>
        </w:rPr>
      </w:pPr>
      <w:r>
        <w:rPr>
          <w:rFonts w:hint="cs"/>
          <w:rtl/>
        </w:rPr>
        <w:t xml:space="preserve">הכנסת רושמת לפניה את הפרק המדיני בהודעת ראש הממשלה, לרבות לוח הזמנים לביצוע ההתנתקות. </w:t>
      </w:r>
    </w:p>
    <w:p w14:paraId="67777B9E" w14:textId="77777777" w:rsidR="00000000" w:rsidRDefault="005A3897">
      <w:pPr>
        <w:pStyle w:val="a0"/>
        <w:rPr>
          <w:rFonts w:hint="cs"/>
          <w:rtl/>
        </w:rPr>
      </w:pPr>
    </w:p>
    <w:p w14:paraId="6DCE4DD6" w14:textId="77777777" w:rsidR="00000000" w:rsidRDefault="005A3897">
      <w:pPr>
        <w:pStyle w:val="af1"/>
        <w:rPr>
          <w:rtl/>
        </w:rPr>
      </w:pPr>
      <w:r>
        <w:rPr>
          <w:rtl/>
        </w:rPr>
        <w:t>היו"ר ראובן ריבלין:</w:t>
      </w:r>
    </w:p>
    <w:p w14:paraId="1E8D0B19" w14:textId="77777777" w:rsidR="00000000" w:rsidRDefault="005A3897">
      <w:pPr>
        <w:pStyle w:val="a0"/>
        <w:rPr>
          <w:rtl/>
        </w:rPr>
      </w:pPr>
    </w:p>
    <w:p w14:paraId="23EF7767" w14:textId="77777777" w:rsidR="00000000" w:rsidRDefault="005A3897">
      <w:pPr>
        <w:pStyle w:val="a0"/>
        <w:rPr>
          <w:rFonts w:hint="cs"/>
          <w:rtl/>
        </w:rPr>
      </w:pPr>
      <w:r>
        <w:rPr>
          <w:rFonts w:hint="cs"/>
          <w:rtl/>
        </w:rPr>
        <w:t xml:space="preserve">תודה רבה. הודעת סיעת ש"ס, בבקשה. </w:t>
      </w:r>
    </w:p>
    <w:p w14:paraId="34C48289" w14:textId="77777777" w:rsidR="00000000" w:rsidRDefault="005A3897">
      <w:pPr>
        <w:pStyle w:val="a0"/>
        <w:rPr>
          <w:rFonts w:hint="cs"/>
          <w:rtl/>
        </w:rPr>
      </w:pPr>
    </w:p>
    <w:p w14:paraId="71D08C9F" w14:textId="77777777" w:rsidR="00000000" w:rsidRDefault="005A3897">
      <w:pPr>
        <w:pStyle w:val="af0"/>
        <w:rPr>
          <w:rtl/>
        </w:rPr>
      </w:pPr>
      <w:r>
        <w:rPr>
          <w:rFonts w:hint="eastAsia"/>
          <w:rtl/>
        </w:rPr>
        <w:t>יאיר</w:t>
      </w:r>
      <w:r>
        <w:rPr>
          <w:rtl/>
        </w:rPr>
        <w:t xml:space="preserve"> פרץ (</w:t>
      </w:r>
      <w:r>
        <w:rPr>
          <w:rtl/>
        </w:rPr>
        <w:t>ש"ס):</w:t>
      </w:r>
    </w:p>
    <w:p w14:paraId="68AF9B35" w14:textId="77777777" w:rsidR="00000000" w:rsidRDefault="005A3897">
      <w:pPr>
        <w:pStyle w:val="a0"/>
        <w:rPr>
          <w:rFonts w:hint="cs"/>
          <w:rtl/>
        </w:rPr>
      </w:pPr>
    </w:p>
    <w:p w14:paraId="33E22C60" w14:textId="77777777" w:rsidR="00000000" w:rsidRDefault="005A3897">
      <w:pPr>
        <w:pStyle w:val="a0"/>
        <w:rPr>
          <w:rFonts w:hint="cs"/>
          <w:rtl/>
        </w:rPr>
      </w:pPr>
      <w:r>
        <w:rPr>
          <w:rFonts w:hint="cs"/>
          <w:rtl/>
        </w:rPr>
        <w:t xml:space="preserve">משכנו. </w:t>
      </w:r>
    </w:p>
    <w:p w14:paraId="06CD3CD7" w14:textId="77777777" w:rsidR="00000000" w:rsidRDefault="005A3897">
      <w:pPr>
        <w:pStyle w:val="a0"/>
        <w:rPr>
          <w:rFonts w:hint="cs"/>
          <w:rtl/>
        </w:rPr>
      </w:pPr>
    </w:p>
    <w:p w14:paraId="0AA3AF0B" w14:textId="77777777" w:rsidR="00000000" w:rsidRDefault="005A3897">
      <w:pPr>
        <w:pStyle w:val="af1"/>
        <w:rPr>
          <w:rtl/>
        </w:rPr>
      </w:pPr>
      <w:r>
        <w:rPr>
          <w:rtl/>
        </w:rPr>
        <w:t>היו"ר ראובן ריבלין:</w:t>
      </w:r>
    </w:p>
    <w:p w14:paraId="447EEF8B" w14:textId="77777777" w:rsidR="00000000" w:rsidRDefault="005A3897">
      <w:pPr>
        <w:pStyle w:val="a0"/>
        <w:rPr>
          <w:rtl/>
        </w:rPr>
      </w:pPr>
    </w:p>
    <w:p w14:paraId="54B88A53" w14:textId="77777777" w:rsidR="00000000" w:rsidRDefault="005A3897">
      <w:pPr>
        <w:pStyle w:val="a0"/>
        <w:rPr>
          <w:rFonts w:hint="cs"/>
          <w:rtl/>
        </w:rPr>
      </w:pPr>
      <w:r>
        <w:rPr>
          <w:rFonts w:hint="cs"/>
          <w:rtl/>
        </w:rPr>
        <w:t xml:space="preserve">משכתם אותה? תודה רבה. הודעת סיעת האיחוד הלאומי, בבקשה. </w:t>
      </w:r>
    </w:p>
    <w:p w14:paraId="469F8265" w14:textId="77777777" w:rsidR="00000000" w:rsidRDefault="005A3897">
      <w:pPr>
        <w:pStyle w:val="a0"/>
        <w:rPr>
          <w:rFonts w:hint="cs"/>
          <w:rtl/>
        </w:rPr>
      </w:pPr>
    </w:p>
    <w:p w14:paraId="705A3A46" w14:textId="77777777" w:rsidR="00000000" w:rsidRDefault="005A3897">
      <w:pPr>
        <w:pStyle w:val="a"/>
        <w:rPr>
          <w:rtl/>
        </w:rPr>
      </w:pPr>
      <w:bookmarkStart w:id="331" w:name="FS000000412T11_10_2004_21_18_07"/>
      <w:bookmarkStart w:id="332" w:name="_Toc91517697"/>
      <w:bookmarkEnd w:id="331"/>
      <w:r>
        <w:rPr>
          <w:rFonts w:hint="eastAsia"/>
          <w:rtl/>
        </w:rPr>
        <w:t>צבי</w:t>
      </w:r>
      <w:r>
        <w:rPr>
          <w:rtl/>
        </w:rPr>
        <w:t xml:space="preserve"> הנדל (האיחוד הלאומי - ישראל ביתנו):</w:t>
      </w:r>
      <w:bookmarkEnd w:id="332"/>
    </w:p>
    <w:p w14:paraId="507A8A9C" w14:textId="77777777" w:rsidR="00000000" w:rsidRDefault="005A3897">
      <w:pPr>
        <w:pStyle w:val="a0"/>
        <w:rPr>
          <w:rFonts w:hint="cs"/>
          <w:rtl/>
        </w:rPr>
      </w:pPr>
    </w:p>
    <w:p w14:paraId="08247431" w14:textId="77777777" w:rsidR="00000000" w:rsidRDefault="005A3897">
      <w:pPr>
        <w:pStyle w:val="a0"/>
        <w:rPr>
          <w:rFonts w:hint="cs"/>
          <w:rtl/>
        </w:rPr>
      </w:pPr>
      <w:r>
        <w:rPr>
          <w:rFonts w:hint="cs"/>
          <w:rtl/>
        </w:rPr>
        <w:t xml:space="preserve">מכובדי היושב-ראש, חברי חברי הכנסת, הצעת סיעת האיחוד הלאומי: </w:t>
      </w:r>
    </w:p>
    <w:p w14:paraId="798A3664" w14:textId="77777777" w:rsidR="00000000" w:rsidRDefault="005A3897">
      <w:pPr>
        <w:pStyle w:val="a0"/>
        <w:rPr>
          <w:rFonts w:hint="cs"/>
          <w:rtl/>
        </w:rPr>
      </w:pPr>
    </w:p>
    <w:p w14:paraId="46559C2E" w14:textId="77777777" w:rsidR="00000000" w:rsidRDefault="005A3897">
      <w:pPr>
        <w:pStyle w:val="a0"/>
        <w:rPr>
          <w:rFonts w:hint="cs"/>
          <w:rtl/>
        </w:rPr>
      </w:pPr>
      <w:r>
        <w:rPr>
          <w:rFonts w:hint="cs"/>
          <w:rtl/>
        </w:rPr>
        <w:t xml:space="preserve">הכנסת דוחה את הודעת ראש הממשלה. תודה. </w:t>
      </w:r>
    </w:p>
    <w:p w14:paraId="5D55624E" w14:textId="77777777" w:rsidR="00000000" w:rsidRDefault="005A3897">
      <w:pPr>
        <w:pStyle w:val="a0"/>
        <w:rPr>
          <w:rFonts w:hint="cs"/>
          <w:rtl/>
        </w:rPr>
      </w:pPr>
    </w:p>
    <w:p w14:paraId="2FA9431F" w14:textId="77777777" w:rsidR="00000000" w:rsidRDefault="005A3897">
      <w:pPr>
        <w:pStyle w:val="af1"/>
        <w:rPr>
          <w:rtl/>
        </w:rPr>
      </w:pPr>
      <w:r>
        <w:rPr>
          <w:rtl/>
        </w:rPr>
        <w:t>היו"ר ראובן ריבלין:</w:t>
      </w:r>
    </w:p>
    <w:p w14:paraId="0B80CE9D" w14:textId="77777777" w:rsidR="00000000" w:rsidRDefault="005A3897">
      <w:pPr>
        <w:pStyle w:val="a0"/>
        <w:rPr>
          <w:rtl/>
        </w:rPr>
      </w:pPr>
    </w:p>
    <w:p w14:paraId="6783020C" w14:textId="77777777" w:rsidR="00000000" w:rsidRDefault="005A3897">
      <w:pPr>
        <w:pStyle w:val="a0"/>
        <w:rPr>
          <w:rFonts w:hint="cs"/>
          <w:rtl/>
        </w:rPr>
      </w:pPr>
      <w:r>
        <w:rPr>
          <w:rFonts w:hint="cs"/>
          <w:rtl/>
        </w:rPr>
        <w:t xml:space="preserve">תודה רבה. הודעה מטעם סיעת יחד, בבקשה. </w:t>
      </w:r>
    </w:p>
    <w:p w14:paraId="27F27C39" w14:textId="77777777" w:rsidR="00000000" w:rsidRDefault="005A3897">
      <w:pPr>
        <w:pStyle w:val="a0"/>
        <w:rPr>
          <w:rFonts w:hint="cs"/>
          <w:rtl/>
        </w:rPr>
      </w:pPr>
    </w:p>
    <w:p w14:paraId="1C9465D5" w14:textId="77777777" w:rsidR="00000000" w:rsidRDefault="005A3897">
      <w:pPr>
        <w:pStyle w:val="a0"/>
        <w:rPr>
          <w:rFonts w:hint="cs"/>
          <w:rtl/>
        </w:rPr>
      </w:pPr>
      <w:r>
        <w:rPr>
          <w:rFonts w:hint="cs"/>
          <w:rtl/>
        </w:rPr>
        <w:t xml:space="preserve">סיעת עם אחד מבקשת להצטרף להצעת ההחלטה של סיעת העבודה. </w:t>
      </w:r>
    </w:p>
    <w:p w14:paraId="04136F07" w14:textId="77777777" w:rsidR="00000000" w:rsidRDefault="005A3897">
      <w:pPr>
        <w:pStyle w:val="a0"/>
        <w:rPr>
          <w:rFonts w:hint="cs"/>
          <w:rtl/>
        </w:rPr>
      </w:pPr>
    </w:p>
    <w:p w14:paraId="7897206E" w14:textId="77777777" w:rsidR="00000000" w:rsidRDefault="005A3897">
      <w:pPr>
        <w:pStyle w:val="a"/>
        <w:rPr>
          <w:rtl/>
        </w:rPr>
      </w:pPr>
      <w:bookmarkStart w:id="333" w:name="FS000000505T11_10_2004_21_19_11"/>
      <w:bookmarkStart w:id="334" w:name="_Toc91517698"/>
      <w:bookmarkEnd w:id="333"/>
      <w:r>
        <w:rPr>
          <w:rFonts w:hint="eastAsia"/>
          <w:rtl/>
        </w:rPr>
        <w:t>אבשלום</w:t>
      </w:r>
      <w:r>
        <w:rPr>
          <w:rtl/>
        </w:rPr>
        <w:t xml:space="preserve"> וילן (יחד):</w:t>
      </w:r>
      <w:bookmarkEnd w:id="334"/>
    </w:p>
    <w:p w14:paraId="58C40156" w14:textId="77777777" w:rsidR="00000000" w:rsidRDefault="005A3897">
      <w:pPr>
        <w:pStyle w:val="a0"/>
        <w:rPr>
          <w:rFonts w:hint="cs"/>
          <w:rtl/>
        </w:rPr>
      </w:pPr>
    </w:p>
    <w:p w14:paraId="7274374D" w14:textId="77777777" w:rsidR="00000000" w:rsidRDefault="005A3897">
      <w:pPr>
        <w:pStyle w:val="a0"/>
        <w:rPr>
          <w:rFonts w:hint="cs"/>
          <w:rtl/>
        </w:rPr>
      </w:pPr>
      <w:r>
        <w:rPr>
          <w:rFonts w:hint="cs"/>
          <w:rtl/>
        </w:rPr>
        <w:t xml:space="preserve">סיעת יחד תתמוך בתוכנית ההתנתקות שהוצגה על-ידי ראש הממשלה ותצביע בעדה בבוא העת, לרבות בנושא הפיצויים. </w:t>
      </w:r>
    </w:p>
    <w:p w14:paraId="6F7A76DC" w14:textId="77777777" w:rsidR="00000000" w:rsidRDefault="005A3897">
      <w:pPr>
        <w:pStyle w:val="a0"/>
        <w:rPr>
          <w:rFonts w:hint="cs"/>
          <w:rtl/>
        </w:rPr>
      </w:pPr>
    </w:p>
    <w:p w14:paraId="482ED9B8" w14:textId="77777777" w:rsidR="00000000" w:rsidRDefault="005A3897">
      <w:pPr>
        <w:pStyle w:val="a0"/>
        <w:rPr>
          <w:rFonts w:hint="cs"/>
          <w:rtl/>
        </w:rPr>
      </w:pPr>
      <w:r>
        <w:rPr>
          <w:rFonts w:hint="cs"/>
          <w:rtl/>
        </w:rPr>
        <w:t>סיעת יחד מתנגדת בתוקף לפרשנויות השו</w:t>
      </w:r>
      <w:r>
        <w:rPr>
          <w:rFonts w:hint="cs"/>
          <w:rtl/>
        </w:rPr>
        <w:t xml:space="preserve">נות שניתנו לתוכנית, ותיאבק כנגד כל הניסיונות להקפיא את התהליך המדיני בחומרים כימיים ובאמצעים אחרים. </w:t>
      </w:r>
    </w:p>
    <w:p w14:paraId="4863552A" w14:textId="77777777" w:rsidR="00000000" w:rsidRDefault="005A3897">
      <w:pPr>
        <w:pStyle w:val="a0"/>
        <w:rPr>
          <w:rFonts w:hint="cs"/>
          <w:rtl/>
        </w:rPr>
      </w:pPr>
    </w:p>
    <w:p w14:paraId="25C706A0" w14:textId="77777777" w:rsidR="00000000" w:rsidRDefault="005A3897">
      <w:pPr>
        <w:pStyle w:val="a0"/>
        <w:rPr>
          <w:rFonts w:hint="cs"/>
          <w:rtl/>
        </w:rPr>
      </w:pPr>
      <w:r>
        <w:rPr>
          <w:rFonts w:hint="cs"/>
          <w:rtl/>
        </w:rPr>
        <w:t xml:space="preserve">לתפיסתנו יש דרך אחת לשלום, באמצעות משא-ומתן מדיני בהסכם. אנו מאמינים כי פינוי התנחלויות במסגרת ההתנתקות הינו שלב הכרחי בדרך ליצירת דינמיקת שלום. </w:t>
      </w:r>
    </w:p>
    <w:p w14:paraId="5F55DDD9" w14:textId="77777777" w:rsidR="00000000" w:rsidRDefault="005A3897">
      <w:pPr>
        <w:pStyle w:val="a0"/>
        <w:rPr>
          <w:rFonts w:hint="cs"/>
          <w:rtl/>
        </w:rPr>
      </w:pPr>
    </w:p>
    <w:p w14:paraId="7C2CB0BC" w14:textId="77777777" w:rsidR="00000000" w:rsidRDefault="005A3897">
      <w:pPr>
        <w:pStyle w:val="a0"/>
        <w:rPr>
          <w:rFonts w:hint="cs"/>
          <w:rtl/>
        </w:rPr>
      </w:pPr>
      <w:r>
        <w:rPr>
          <w:rFonts w:hint="cs"/>
          <w:rtl/>
        </w:rPr>
        <w:t>אנחנו ד</w:t>
      </w:r>
      <w:r>
        <w:rPr>
          <w:rFonts w:hint="cs"/>
          <w:rtl/>
        </w:rPr>
        <w:t xml:space="preserve">וחים בתוקף את המדיניות הכלכלית-החברתית של הממשלה ואת חוסר רגישותה לסבלם של אזרחי מדינת ישראל. </w:t>
      </w:r>
    </w:p>
    <w:p w14:paraId="59851382" w14:textId="77777777" w:rsidR="00000000" w:rsidRDefault="005A3897">
      <w:pPr>
        <w:pStyle w:val="a0"/>
        <w:rPr>
          <w:rFonts w:hint="cs"/>
          <w:rtl/>
        </w:rPr>
      </w:pPr>
    </w:p>
    <w:p w14:paraId="614A3BC4" w14:textId="77777777" w:rsidR="00000000" w:rsidRDefault="005A3897">
      <w:pPr>
        <w:pStyle w:val="a0"/>
        <w:rPr>
          <w:rFonts w:hint="cs"/>
          <w:rtl/>
        </w:rPr>
      </w:pPr>
      <w:r>
        <w:rPr>
          <w:rFonts w:hint="cs"/>
          <w:rtl/>
        </w:rPr>
        <w:t xml:space="preserve">לכן סיעת יחד תצביע נגד אישור הודעתו של ראש הממשלה. </w:t>
      </w:r>
    </w:p>
    <w:p w14:paraId="77E3AA5D" w14:textId="77777777" w:rsidR="00000000" w:rsidRDefault="005A3897">
      <w:pPr>
        <w:pStyle w:val="a0"/>
        <w:rPr>
          <w:rFonts w:hint="cs"/>
          <w:rtl/>
        </w:rPr>
      </w:pPr>
    </w:p>
    <w:p w14:paraId="740B9BA8" w14:textId="77777777" w:rsidR="00000000" w:rsidRDefault="005A3897">
      <w:pPr>
        <w:pStyle w:val="af1"/>
        <w:rPr>
          <w:rtl/>
        </w:rPr>
      </w:pPr>
      <w:r>
        <w:rPr>
          <w:rtl/>
        </w:rPr>
        <w:t>היו"ר ראובן ריבלין:</w:t>
      </w:r>
    </w:p>
    <w:p w14:paraId="7C5F6F31" w14:textId="77777777" w:rsidR="00000000" w:rsidRDefault="005A3897">
      <w:pPr>
        <w:pStyle w:val="a0"/>
        <w:rPr>
          <w:rtl/>
        </w:rPr>
      </w:pPr>
    </w:p>
    <w:p w14:paraId="7439B20B" w14:textId="77777777" w:rsidR="00000000" w:rsidRDefault="005A3897">
      <w:pPr>
        <w:pStyle w:val="a0"/>
        <w:rPr>
          <w:rFonts w:hint="cs"/>
          <w:rtl/>
        </w:rPr>
      </w:pPr>
      <w:r>
        <w:rPr>
          <w:rFonts w:hint="cs"/>
          <w:rtl/>
        </w:rPr>
        <w:t xml:space="preserve">תודה רבה. סיעת ש"ס חוזרת בה מסירובה, בבקשה. </w:t>
      </w:r>
    </w:p>
    <w:p w14:paraId="64704AF4" w14:textId="77777777" w:rsidR="00000000" w:rsidRDefault="005A3897">
      <w:pPr>
        <w:pStyle w:val="a0"/>
        <w:rPr>
          <w:rFonts w:hint="cs"/>
          <w:rtl/>
        </w:rPr>
      </w:pPr>
    </w:p>
    <w:p w14:paraId="42F84F54" w14:textId="77777777" w:rsidR="00000000" w:rsidRDefault="005A3897">
      <w:pPr>
        <w:pStyle w:val="a"/>
        <w:rPr>
          <w:rtl/>
        </w:rPr>
      </w:pPr>
      <w:bookmarkStart w:id="335" w:name="FS000000580T11_10_2004_21_22_45"/>
      <w:bookmarkStart w:id="336" w:name="_Toc91517699"/>
      <w:bookmarkEnd w:id="335"/>
      <w:r>
        <w:rPr>
          <w:rFonts w:hint="eastAsia"/>
          <w:rtl/>
        </w:rPr>
        <w:t>יצחק</w:t>
      </w:r>
      <w:r>
        <w:rPr>
          <w:rtl/>
        </w:rPr>
        <w:t xml:space="preserve"> כהן (ש"ס):</w:t>
      </w:r>
      <w:bookmarkEnd w:id="336"/>
    </w:p>
    <w:p w14:paraId="4B081771" w14:textId="77777777" w:rsidR="00000000" w:rsidRDefault="005A3897">
      <w:pPr>
        <w:pStyle w:val="a0"/>
        <w:rPr>
          <w:rFonts w:hint="cs"/>
          <w:rtl/>
        </w:rPr>
      </w:pPr>
    </w:p>
    <w:p w14:paraId="1078204C" w14:textId="77777777" w:rsidR="00000000" w:rsidRDefault="005A3897">
      <w:pPr>
        <w:pStyle w:val="a0"/>
        <w:rPr>
          <w:rFonts w:hint="cs"/>
          <w:rtl/>
        </w:rPr>
      </w:pPr>
      <w:r>
        <w:rPr>
          <w:rFonts w:hint="cs"/>
          <w:rtl/>
        </w:rPr>
        <w:t>אדוני היושב-ראש, סיעת ש</w:t>
      </w:r>
      <w:r>
        <w:rPr>
          <w:rFonts w:hint="cs"/>
          <w:rtl/>
        </w:rPr>
        <w:t xml:space="preserve">"ס רואה בהודעת ראש הממשלה זריית חול בעיני הציבור. כל פרטי ההודעה של ראש הממשלה, הן בתחום המדיני, הן בתחום הכלכלי-החברתי והן בתחום הביטחוני, הם מצג שווא של ממשלה כושלת, הנמצאת בסוף דרכה. </w:t>
      </w:r>
    </w:p>
    <w:p w14:paraId="6B7BB9B5" w14:textId="77777777" w:rsidR="00000000" w:rsidRDefault="005A3897">
      <w:pPr>
        <w:pStyle w:val="a0"/>
        <w:rPr>
          <w:rFonts w:hint="cs"/>
          <w:rtl/>
        </w:rPr>
      </w:pPr>
    </w:p>
    <w:p w14:paraId="04903424" w14:textId="77777777" w:rsidR="00000000" w:rsidRDefault="005A3897">
      <w:pPr>
        <w:pStyle w:val="a0"/>
        <w:rPr>
          <w:rFonts w:hint="cs"/>
          <w:rtl/>
        </w:rPr>
      </w:pPr>
      <w:r>
        <w:rPr>
          <w:rFonts w:hint="cs"/>
          <w:rtl/>
        </w:rPr>
        <w:t xml:space="preserve">הכנסת קוראת לראש הממשלה להתפטר מתפקידו ולפזר את הממשלה הכושלת ביותר </w:t>
      </w:r>
      <w:r>
        <w:rPr>
          <w:rFonts w:hint="cs"/>
          <w:rtl/>
        </w:rPr>
        <w:t xml:space="preserve">שהיתה למדינת ישראל מאז היווסדה כמדינה יהודית. תודה רבה. </w:t>
      </w:r>
    </w:p>
    <w:p w14:paraId="2B2D0566" w14:textId="77777777" w:rsidR="00000000" w:rsidRDefault="005A3897">
      <w:pPr>
        <w:pStyle w:val="a0"/>
        <w:rPr>
          <w:rFonts w:hint="cs"/>
          <w:rtl/>
        </w:rPr>
      </w:pPr>
    </w:p>
    <w:p w14:paraId="7934D5FF" w14:textId="77777777" w:rsidR="00000000" w:rsidRDefault="005A3897">
      <w:pPr>
        <w:pStyle w:val="af1"/>
        <w:rPr>
          <w:rtl/>
        </w:rPr>
      </w:pPr>
      <w:r>
        <w:rPr>
          <w:rtl/>
        </w:rPr>
        <w:t>היו"ר ראובן ריבלין:</w:t>
      </w:r>
    </w:p>
    <w:p w14:paraId="7B027D76" w14:textId="77777777" w:rsidR="00000000" w:rsidRDefault="005A3897">
      <w:pPr>
        <w:pStyle w:val="a0"/>
        <w:rPr>
          <w:rtl/>
        </w:rPr>
      </w:pPr>
    </w:p>
    <w:p w14:paraId="29941260" w14:textId="77777777" w:rsidR="00000000" w:rsidRDefault="005A3897">
      <w:pPr>
        <w:pStyle w:val="a0"/>
        <w:rPr>
          <w:rFonts w:hint="cs"/>
          <w:rtl/>
        </w:rPr>
      </w:pPr>
      <w:r>
        <w:rPr>
          <w:rFonts w:hint="cs"/>
          <w:rtl/>
        </w:rPr>
        <w:t xml:space="preserve">סיעת האיחוד הלאומי מודיעה שהיא מושכת את הצעתה. סיעת יהדות התורה - חבר הכנסת ליצמן, בבקשה. </w:t>
      </w:r>
    </w:p>
    <w:p w14:paraId="3091C61E" w14:textId="77777777" w:rsidR="00000000" w:rsidRDefault="005A3897">
      <w:pPr>
        <w:pStyle w:val="a0"/>
        <w:rPr>
          <w:rFonts w:hint="cs"/>
          <w:rtl/>
        </w:rPr>
      </w:pPr>
    </w:p>
    <w:p w14:paraId="636A2D2F" w14:textId="77777777" w:rsidR="00000000" w:rsidRDefault="005A3897">
      <w:pPr>
        <w:pStyle w:val="a"/>
        <w:rPr>
          <w:rtl/>
        </w:rPr>
      </w:pPr>
      <w:bookmarkStart w:id="337" w:name="FS000000528T11_10_2004_21_24_58"/>
      <w:bookmarkStart w:id="338" w:name="_Toc91517700"/>
      <w:bookmarkEnd w:id="337"/>
      <w:r>
        <w:rPr>
          <w:rFonts w:hint="eastAsia"/>
          <w:rtl/>
        </w:rPr>
        <w:t>יעקב</w:t>
      </w:r>
      <w:r>
        <w:rPr>
          <w:rtl/>
        </w:rPr>
        <w:t xml:space="preserve"> ליצמן (יהדות התורה):</w:t>
      </w:r>
      <w:bookmarkEnd w:id="338"/>
    </w:p>
    <w:p w14:paraId="7B545E6E" w14:textId="77777777" w:rsidR="00000000" w:rsidRDefault="005A3897">
      <w:pPr>
        <w:pStyle w:val="a0"/>
        <w:rPr>
          <w:rFonts w:hint="cs"/>
          <w:rtl/>
        </w:rPr>
      </w:pPr>
    </w:p>
    <w:p w14:paraId="6EB7938D" w14:textId="77777777" w:rsidR="00000000" w:rsidRDefault="005A3897">
      <w:pPr>
        <w:pStyle w:val="a0"/>
        <w:rPr>
          <w:rFonts w:hint="cs"/>
          <w:rtl/>
        </w:rPr>
      </w:pPr>
      <w:r>
        <w:rPr>
          <w:rFonts w:hint="cs"/>
          <w:rtl/>
        </w:rPr>
        <w:t xml:space="preserve">הודעת סיעת יהדות התורה: </w:t>
      </w:r>
    </w:p>
    <w:p w14:paraId="13A47027" w14:textId="77777777" w:rsidR="00000000" w:rsidRDefault="005A3897">
      <w:pPr>
        <w:pStyle w:val="a0"/>
        <w:rPr>
          <w:rFonts w:hint="cs"/>
          <w:rtl/>
        </w:rPr>
      </w:pPr>
    </w:p>
    <w:p w14:paraId="266F393F" w14:textId="77777777" w:rsidR="00000000" w:rsidRDefault="005A3897">
      <w:pPr>
        <w:pStyle w:val="a0"/>
        <w:rPr>
          <w:rFonts w:hint="cs"/>
          <w:rtl/>
        </w:rPr>
      </w:pPr>
      <w:r>
        <w:rPr>
          <w:rFonts w:hint="cs"/>
          <w:rtl/>
        </w:rPr>
        <w:t xml:space="preserve">הכנסת אינה מאמינה לממשלה. </w:t>
      </w:r>
    </w:p>
    <w:p w14:paraId="13F3FEC1" w14:textId="77777777" w:rsidR="00000000" w:rsidRDefault="005A3897">
      <w:pPr>
        <w:pStyle w:val="a0"/>
        <w:rPr>
          <w:rFonts w:hint="cs"/>
          <w:rtl/>
        </w:rPr>
      </w:pPr>
    </w:p>
    <w:p w14:paraId="1280F5ED" w14:textId="77777777" w:rsidR="00000000" w:rsidRDefault="005A3897">
      <w:pPr>
        <w:pStyle w:val="af1"/>
        <w:rPr>
          <w:rtl/>
        </w:rPr>
      </w:pPr>
      <w:r>
        <w:rPr>
          <w:rtl/>
        </w:rPr>
        <w:t>היו"</w:t>
      </w:r>
      <w:r>
        <w:rPr>
          <w:rtl/>
        </w:rPr>
        <w:t>ר ראובן ריבלין:</w:t>
      </w:r>
    </w:p>
    <w:p w14:paraId="78674755" w14:textId="77777777" w:rsidR="00000000" w:rsidRDefault="005A3897">
      <w:pPr>
        <w:pStyle w:val="a0"/>
        <w:rPr>
          <w:rtl/>
        </w:rPr>
      </w:pPr>
    </w:p>
    <w:p w14:paraId="2D287799" w14:textId="77777777" w:rsidR="00000000" w:rsidRDefault="005A3897">
      <w:pPr>
        <w:pStyle w:val="a0"/>
        <w:rPr>
          <w:rFonts w:hint="cs"/>
          <w:rtl/>
        </w:rPr>
      </w:pPr>
      <w:r>
        <w:rPr>
          <w:rFonts w:hint="cs"/>
          <w:rtl/>
        </w:rPr>
        <w:t>חבר הכנסת ברכה, בשם סיעת חד"ש-תע"ל.</w:t>
      </w:r>
    </w:p>
    <w:p w14:paraId="0480FBD5" w14:textId="77777777" w:rsidR="00000000" w:rsidRDefault="005A3897">
      <w:pPr>
        <w:pStyle w:val="a0"/>
        <w:rPr>
          <w:rFonts w:hint="cs"/>
          <w:rtl/>
        </w:rPr>
      </w:pPr>
    </w:p>
    <w:p w14:paraId="6349C649" w14:textId="77777777" w:rsidR="00000000" w:rsidRDefault="005A3897">
      <w:pPr>
        <w:pStyle w:val="a"/>
        <w:rPr>
          <w:rtl/>
        </w:rPr>
      </w:pPr>
      <w:bookmarkStart w:id="339" w:name="FS000000540T11_10_2004_21_25_38"/>
      <w:bookmarkStart w:id="340" w:name="_Toc91517701"/>
      <w:bookmarkEnd w:id="339"/>
      <w:r>
        <w:rPr>
          <w:rFonts w:hint="eastAsia"/>
          <w:rtl/>
        </w:rPr>
        <w:t>מוחמד</w:t>
      </w:r>
      <w:r>
        <w:rPr>
          <w:rtl/>
        </w:rPr>
        <w:t xml:space="preserve"> ברכה (חד"ש-תע"ל):</w:t>
      </w:r>
      <w:bookmarkEnd w:id="340"/>
    </w:p>
    <w:p w14:paraId="2048C94B" w14:textId="77777777" w:rsidR="00000000" w:rsidRDefault="005A3897">
      <w:pPr>
        <w:pStyle w:val="a0"/>
        <w:rPr>
          <w:rFonts w:hint="cs"/>
          <w:rtl/>
        </w:rPr>
      </w:pPr>
    </w:p>
    <w:p w14:paraId="235F15DE" w14:textId="77777777" w:rsidR="00000000" w:rsidRDefault="005A3897">
      <w:pPr>
        <w:pStyle w:val="a0"/>
        <w:rPr>
          <w:rFonts w:hint="cs"/>
          <w:rtl/>
        </w:rPr>
      </w:pPr>
      <w:r>
        <w:rPr>
          <w:rFonts w:hint="cs"/>
          <w:rtl/>
        </w:rPr>
        <w:t xml:space="preserve">אדוני היושב-ראש, רבותי חברי הכנסת, הודעת סיכום מטעם סיעת חד"ש-תע"ל לסיכום הודעת ראש הממשלה על פעילות הממשלה בתקופה שחלפה ועל תוכניותיה למושב הקרוב:      </w:t>
      </w:r>
    </w:p>
    <w:p w14:paraId="11D6B467" w14:textId="77777777" w:rsidR="00000000" w:rsidRDefault="005A3897">
      <w:pPr>
        <w:pStyle w:val="a0"/>
        <w:rPr>
          <w:rFonts w:hint="cs"/>
          <w:rtl/>
        </w:rPr>
      </w:pPr>
    </w:p>
    <w:p w14:paraId="74D38338" w14:textId="77777777" w:rsidR="00000000" w:rsidRDefault="005A3897">
      <w:pPr>
        <w:pStyle w:val="a0"/>
        <w:numPr>
          <w:ilvl w:val="0"/>
          <w:numId w:val="8"/>
        </w:numPr>
        <w:ind w:right="0"/>
        <w:rPr>
          <w:rFonts w:hint="cs"/>
          <w:rtl/>
        </w:rPr>
      </w:pPr>
      <w:r>
        <w:rPr>
          <w:rFonts w:hint="cs"/>
          <w:rtl/>
        </w:rPr>
        <w:t>הכנסת דוחה את הודעת רא</w:t>
      </w:r>
      <w:r>
        <w:rPr>
          <w:rFonts w:hint="cs"/>
          <w:rtl/>
        </w:rPr>
        <w:t xml:space="preserve">ש הממשלה. </w:t>
      </w:r>
    </w:p>
    <w:p w14:paraId="715DF733" w14:textId="77777777" w:rsidR="00000000" w:rsidRDefault="005A3897">
      <w:pPr>
        <w:pStyle w:val="a0"/>
        <w:ind w:left="719" w:firstLine="0"/>
        <w:rPr>
          <w:rFonts w:hint="cs"/>
        </w:rPr>
      </w:pPr>
    </w:p>
    <w:p w14:paraId="3CE1431C" w14:textId="77777777" w:rsidR="00000000" w:rsidRDefault="005A3897">
      <w:pPr>
        <w:pStyle w:val="a0"/>
        <w:rPr>
          <w:rFonts w:hint="cs"/>
          <w:rtl/>
        </w:rPr>
      </w:pPr>
      <w:r>
        <w:rPr>
          <w:rFonts w:hint="cs"/>
          <w:rtl/>
        </w:rPr>
        <w:t xml:space="preserve">2. הכנסת קובעת, שתוכניות חד-צדדיות כמו תוכנית ההתנתקות של שרון ובניית החומה וההתעלמות מקיומו של השותף הפלסטיני למשא-ומתן, אינן יכולות להביא לפתרון הסכסוך בין שני העמים, הישראלי והפלסטיני, אלא מנציחות אותו - - - </w:t>
      </w:r>
    </w:p>
    <w:p w14:paraId="28D84C16" w14:textId="77777777" w:rsidR="00000000" w:rsidRDefault="005A3897">
      <w:pPr>
        <w:pStyle w:val="a0"/>
        <w:rPr>
          <w:rFonts w:hint="cs"/>
          <w:rtl/>
        </w:rPr>
      </w:pPr>
    </w:p>
    <w:p w14:paraId="0CEBA357" w14:textId="77777777" w:rsidR="00000000" w:rsidRDefault="005A3897">
      <w:pPr>
        <w:pStyle w:val="af0"/>
        <w:rPr>
          <w:rtl/>
        </w:rPr>
      </w:pPr>
      <w:r>
        <w:rPr>
          <w:rFonts w:hint="eastAsia"/>
          <w:rtl/>
        </w:rPr>
        <w:t>מיכאל</w:t>
      </w:r>
      <w:r>
        <w:rPr>
          <w:rtl/>
        </w:rPr>
        <w:t xml:space="preserve"> גורלובסקי (הליכוד):</w:t>
      </w:r>
    </w:p>
    <w:p w14:paraId="46E5EEB0" w14:textId="77777777" w:rsidR="00000000" w:rsidRDefault="005A3897">
      <w:pPr>
        <w:pStyle w:val="a0"/>
        <w:rPr>
          <w:rFonts w:hint="cs"/>
          <w:rtl/>
        </w:rPr>
      </w:pPr>
    </w:p>
    <w:p w14:paraId="7E02A49C" w14:textId="77777777" w:rsidR="00000000" w:rsidRDefault="005A3897">
      <w:pPr>
        <w:pStyle w:val="a0"/>
        <w:rPr>
          <w:rFonts w:hint="cs"/>
          <w:rtl/>
        </w:rPr>
      </w:pPr>
      <w:r>
        <w:rPr>
          <w:rFonts w:hint="cs"/>
          <w:rtl/>
        </w:rPr>
        <w:t xml:space="preserve">אין </w:t>
      </w:r>
      <w:r>
        <w:rPr>
          <w:rFonts w:hint="cs"/>
          <w:rtl/>
        </w:rPr>
        <w:t xml:space="preserve">שותף. </w:t>
      </w:r>
    </w:p>
    <w:p w14:paraId="4671EA3C" w14:textId="77777777" w:rsidR="00000000" w:rsidRDefault="005A3897">
      <w:pPr>
        <w:pStyle w:val="a0"/>
        <w:rPr>
          <w:rFonts w:hint="cs"/>
          <w:rtl/>
        </w:rPr>
      </w:pPr>
    </w:p>
    <w:p w14:paraId="1B33D97D" w14:textId="77777777" w:rsidR="00000000" w:rsidRDefault="005A3897">
      <w:pPr>
        <w:pStyle w:val="af0"/>
        <w:rPr>
          <w:rtl/>
        </w:rPr>
      </w:pPr>
      <w:r>
        <w:rPr>
          <w:rFonts w:hint="eastAsia"/>
          <w:rtl/>
        </w:rPr>
        <w:t>גלעד</w:t>
      </w:r>
      <w:r>
        <w:rPr>
          <w:rtl/>
        </w:rPr>
        <w:t xml:space="preserve"> ארדן (הליכוד):</w:t>
      </w:r>
    </w:p>
    <w:p w14:paraId="2F2B5426" w14:textId="77777777" w:rsidR="00000000" w:rsidRDefault="005A3897">
      <w:pPr>
        <w:pStyle w:val="a0"/>
        <w:rPr>
          <w:rFonts w:hint="cs"/>
          <w:rtl/>
        </w:rPr>
      </w:pPr>
    </w:p>
    <w:p w14:paraId="2C47F113" w14:textId="77777777" w:rsidR="00000000" w:rsidRDefault="005A3897">
      <w:pPr>
        <w:pStyle w:val="a0"/>
        <w:rPr>
          <w:rFonts w:hint="cs"/>
          <w:rtl/>
        </w:rPr>
      </w:pPr>
      <w:r>
        <w:rPr>
          <w:rFonts w:hint="cs"/>
          <w:rtl/>
        </w:rPr>
        <w:t>איזה שותף?</w:t>
      </w:r>
    </w:p>
    <w:p w14:paraId="5EF83360" w14:textId="77777777" w:rsidR="00000000" w:rsidRDefault="005A3897">
      <w:pPr>
        <w:pStyle w:val="a0"/>
        <w:rPr>
          <w:rFonts w:hint="cs"/>
          <w:rtl/>
        </w:rPr>
      </w:pPr>
    </w:p>
    <w:p w14:paraId="72D7E308" w14:textId="77777777" w:rsidR="00000000" w:rsidRDefault="005A3897">
      <w:pPr>
        <w:pStyle w:val="-"/>
        <w:rPr>
          <w:rtl/>
        </w:rPr>
      </w:pPr>
      <w:bookmarkStart w:id="341" w:name="FS000000540T11_10_2004_21_28_43C"/>
      <w:bookmarkEnd w:id="341"/>
      <w:r>
        <w:rPr>
          <w:rtl/>
        </w:rPr>
        <w:t>מוחמד ברכה (חד"ש-תע"ל):</w:t>
      </w:r>
    </w:p>
    <w:p w14:paraId="5F2D9F18" w14:textId="77777777" w:rsidR="00000000" w:rsidRDefault="005A3897">
      <w:pPr>
        <w:pStyle w:val="a0"/>
        <w:rPr>
          <w:rtl/>
        </w:rPr>
      </w:pPr>
    </w:p>
    <w:p w14:paraId="743D38DA" w14:textId="77777777" w:rsidR="00000000" w:rsidRDefault="005A3897">
      <w:pPr>
        <w:pStyle w:val="a0"/>
        <w:rPr>
          <w:rFonts w:hint="cs"/>
          <w:rtl/>
        </w:rPr>
      </w:pPr>
      <w:r>
        <w:rPr>
          <w:rFonts w:hint="cs"/>
          <w:rtl/>
        </w:rPr>
        <w:t xml:space="preserve">- - - וממשיכה את פעולות הדיכוי, החיסולים ושפיכות הדמים. הכנסת קוראת לממשלת ישראל לחדש את המגעים המדיניים ואת המשא-ומתן - - </w:t>
      </w:r>
    </w:p>
    <w:p w14:paraId="6BBAFAEE" w14:textId="77777777" w:rsidR="00000000" w:rsidRDefault="005A3897">
      <w:pPr>
        <w:pStyle w:val="a0"/>
        <w:rPr>
          <w:rFonts w:hint="cs"/>
          <w:rtl/>
        </w:rPr>
      </w:pPr>
    </w:p>
    <w:p w14:paraId="7F39607D" w14:textId="77777777" w:rsidR="00000000" w:rsidRDefault="005A3897">
      <w:pPr>
        <w:pStyle w:val="af0"/>
        <w:rPr>
          <w:rtl/>
        </w:rPr>
      </w:pPr>
      <w:r>
        <w:rPr>
          <w:rFonts w:hint="eastAsia"/>
          <w:rtl/>
        </w:rPr>
        <w:t>דניאל</w:t>
      </w:r>
      <w:r>
        <w:rPr>
          <w:rtl/>
        </w:rPr>
        <w:t xml:space="preserve"> בנלולו (הליכוד):</w:t>
      </w:r>
    </w:p>
    <w:p w14:paraId="57378821" w14:textId="77777777" w:rsidR="00000000" w:rsidRDefault="005A3897">
      <w:pPr>
        <w:pStyle w:val="a0"/>
        <w:rPr>
          <w:rFonts w:hint="cs"/>
          <w:rtl/>
        </w:rPr>
      </w:pPr>
    </w:p>
    <w:p w14:paraId="086E4969" w14:textId="77777777" w:rsidR="00000000" w:rsidRDefault="005A3897">
      <w:pPr>
        <w:pStyle w:val="a0"/>
        <w:rPr>
          <w:rFonts w:hint="cs"/>
          <w:rtl/>
        </w:rPr>
      </w:pPr>
      <w:r>
        <w:rPr>
          <w:rFonts w:hint="cs"/>
          <w:rtl/>
        </w:rPr>
        <w:t xml:space="preserve">עם מי? עם מי? </w:t>
      </w:r>
    </w:p>
    <w:p w14:paraId="0A02F872" w14:textId="77777777" w:rsidR="00000000" w:rsidRDefault="005A3897">
      <w:pPr>
        <w:pStyle w:val="a0"/>
        <w:rPr>
          <w:rFonts w:hint="cs"/>
          <w:rtl/>
        </w:rPr>
      </w:pPr>
    </w:p>
    <w:p w14:paraId="2F01E2D7" w14:textId="77777777" w:rsidR="00000000" w:rsidRDefault="005A3897">
      <w:pPr>
        <w:pStyle w:val="-"/>
        <w:rPr>
          <w:rtl/>
        </w:rPr>
      </w:pPr>
      <w:bookmarkStart w:id="342" w:name="FS000000540T11_10_2004_21_29_57C"/>
      <w:bookmarkEnd w:id="342"/>
      <w:r>
        <w:rPr>
          <w:rtl/>
        </w:rPr>
        <w:t>מוחמד ברכה (חד"ש-תע"ל):</w:t>
      </w:r>
    </w:p>
    <w:p w14:paraId="76681922" w14:textId="77777777" w:rsidR="00000000" w:rsidRDefault="005A3897">
      <w:pPr>
        <w:pStyle w:val="a0"/>
        <w:rPr>
          <w:rtl/>
        </w:rPr>
      </w:pPr>
    </w:p>
    <w:p w14:paraId="1299350D" w14:textId="77777777" w:rsidR="00000000" w:rsidRDefault="005A3897">
      <w:pPr>
        <w:pStyle w:val="a0"/>
        <w:rPr>
          <w:rFonts w:hint="cs"/>
          <w:rtl/>
        </w:rPr>
      </w:pPr>
      <w:r>
        <w:rPr>
          <w:rFonts w:hint="cs"/>
          <w:rtl/>
        </w:rPr>
        <w:t xml:space="preserve">- - עם הרשות הפלסטינית ואש"ף ויאסר ערפאת - - </w:t>
      </w:r>
    </w:p>
    <w:p w14:paraId="1A94E567" w14:textId="77777777" w:rsidR="00000000" w:rsidRDefault="005A3897">
      <w:pPr>
        <w:pStyle w:val="a0"/>
        <w:rPr>
          <w:rFonts w:hint="cs"/>
          <w:rtl/>
        </w:rPr>
      </w:pPr>
    </w:p>
    <w:p w14:paraId="5D31644D" w14:textId="77777777" w:rsidR="00000000" w:rsidRDefault="005A3897">
      <w:pPr>
        <w:pStyle w:val="af1"/>
        <w:rPr>
          <w:rtl/>
        </w:rPr>
      </w:pPr>
      <w:r>
        <w:rPr>
          <w:rtl/>
        </w:rPr>
        <w:t>היו"ר ראובן ריבלין:</w:t>
      </w:r>
    </w:p>
    <w:p w14:paraId="4AE1CD8A" w14:textId="77777777" w:rsidR="00000000" w:rsidRDefault="005A3897">
      <w:pPr>
        <w:pStyle w:val="a0"/>
        <w:rPr>
          <w:rtl/>
        </w:rPr>
      </w:pPr>
    </w:p>
    <w:p w14:paraId="539712BB" w14:textId="77777777" w:rsidR="00000000" w:rsidRDefault="005A3897">
      <w:pPr>
        <w:pStyle w:val="a0"/>
        <w:rPr>
          <w:rFonts w:hint="cs"/>
          <w:rtl/>
        </w:rPr>
      </w:pPr>
      <w:r>
        <w:rPr>
          <w:rFonts w:hint="cs"/>
          <w:rtl/>
        </w:rPr>
        <w:t xml:space="preserve">אין ויכוח, זאת הצעת החלטה, חבר הכנסת בנלולו. </w:t>
      </w:r>
    </w:p>
    <w:p w14:paraId="65B6637A" w14:textId="77777777" w:rsidR="00000000" w:rsidRDefault="005A3897">
      <w:pPr>
        <w:pStyle w:val="a0"/>
        <w:rPr>
          <w:rFonts w:hint="cs"/>
          <w:rtl/>
        </w:rPr>
      </w:pPr>
    </w:p>
    <w:p w14:paraId="21132D78" w14:textId="77777777" w:rsidR="00000000" w:rsidRDefault="005A3897">
      <w:pPr>
        <w:pStyle w:val="-"/>
        <w:rPr>
          <w:rtl/>
        </w:rPr>
      </w:pPr>
      <w:bookmarkStart w:id="343" w:name="FS000000540T11_10_2004_21_30_24C"/>
      <w:bookmarkEnd w:id="343"/>
      <w:r>
        <w:rPr>
          <w:rtl/>
        </w:rPr>
        <w:t>מוחמד ברכה (חד"ש-תע"ל):</w:t>
      </w:r>
    </w:p>
    <w:p w14:paraId="77C40884" w14:textId="77777777" w:rsidR="00000000" w:rsidRDefault="005A3897">
      <w:pPr>
        <w:pStyle w:val="a0"/>
        <w:rPr>
          <w:rtl/>
        </w:rPr>
      </w:pPr>
    </w:p>
    <w:p w14:paraId="3687AB70" w14:textId="77777777" w:rsidR="00000000" w:rsidRDefault="005A3897">
      <w:pPr>
        <w:pStyle w:val="a0"/>
        <w:rPr>
          <w:rFonts w:hint="cs"/>
          <w:rtl/>
        </w:rPr>
      </w:pPr>
      <w:r>
        <w:rPr>
          <w:rFonts w:hint="cs"/>
          <w:rtl/>
        </w:rPr>
        <w:t>- - כדי להגיע לפתרון מוסכם, המבוסס על כיבוד זכותם של שני העמים להגדרה עצמית, ובמרכזו סיום הכיבוש, פירוק ההתנחלויות ו</w:t>
      </w:r>
      <w:r>
        <w:rPr>
          <w:rFonts w:hint="cs"/>
          <w:rtl/>
        </w:rPr>
        <w:t xml:space="preserve">הקמת מדינה פלסטינית עצמאית לצד מדינת ישראל, בגבולות 4 ביוני 1967, ובירתה ירושלים המזרחית. לא להחסיר אף מלה. </w:t>
      </w:r>
    </w:p>
    <w:p w14:paraId="0DC8A85B" w14:textId="77777777" w:rsidR="00000000" w:rsidRDefault="005A3897">
      <w:pPr>
        <w:pStyle w:val="a0"/>
        <w:rPr>
          <w:rFonts w:hint="cs"/>
          <w:rtl/>
        </w:rPr>
      </w:pPr>
    </w:p>
    <w:p w14:paraId="65EF552B" w14:textId="77777777" w:rsidR="00000000" w:rsidRDefault="005A3897">
      <w:pPr>
        <w:pStyle w:val="a0"/>
        <w:rPr>
          <w:rFonts w:hint="cs"/>
          <w:rtl/>
        </w:rPr>
      </w:pPr>
      <w:r>
        <w:rPr>
          <w:rFonts w:hint="cs"/>
          <w:rtl/>
        </w:rPr>
        <w:t xml:space="preserve">3. הכנסת תובעת מהממשלה להפסיק לאלתר את מתקפת הרצח וההשמדה שמנהל הצבא הישראלי ברצועת-עזה, ולהחזיר מייד את הצבא לתוך גבולות ישראל. </w:t>
      </w:r>
    </w:p>
    <w:p w14:paraId="29A32F9C" w14:textId="77777777" w:rsidR="00000000" w:rsidRDefault="005A3897">
      <w:pPr>
        <w:pStyle w:val="af0"/>
        <w:rPr>
          <w:rtl/>
        </w:rPr>
      </w:pPr>
    </w:p>
    <w:p w14:paraId="7466371B" w14:textId="77777777" w:rsidR="00000000" w:rsidRDefault="005A3897">
      <w:pPr>
        <w:pStyle w:val="af0"/>
        <w:rPr>
          <w:rtl/>
        </w:rPr>
      </w:pPr>
      <w:r>
        <w:rPr>
          <w:rFonts w:hint="eastAsia"/>
          <w:rtl/>
        </w:rPr>
        <w:t>דניאל</w:t>
      </w:r>
      <w:r>
        <w:rPr>
          <w:rtl/>
        </w:rPr>
        <w:t xml:space="preserve"> בנלולו (ה</w:t>
      </w:r>
      <w:r>
        <w:rPr>
          <w:rtl/>
        </w:rPr>
        <w:t>ליכוד):</w:t>
      </w:r>
    </w:p>
    <w:p w14:paraId="105CF2EF" w14:textId="77777777" w:rsidR="00000000" w:rsidRDefault="005A3897">
      <w:pPr>
        <w:pStyle w:val="a0"/>
        <w:rPr>
          <w:rFonts w:hint="cs"/>
          <w:rtl/>
        </w:rPr>
      </w:pPr>
    </w:p>
    <w:p w14:paraId="58E0727F" w14:textId="77777777" w:rsidR="00000000" w:rsidRDefault="005A3897">
      <w:pPr>
        <w:pStyle w:val="a0"/>
        <w:rPr>
          <w:rFonts w:hint="cs"/>
          <w:rtl/>
        </w:rPr>
      </w:pPr>
      <w:r>
        <w:rPr>
          <w:rFonts w:hint="cs"/>
          <w:rtl/>
        </w:rPr>
        <w:t>מה עם אלה שבעזה?</w:t>
      </w:r>
    </w:p>
    <w:p w14:paraId="35954A67" w14:textId="77777777" w:rsidR="00000000" w:rsidRDefault="005A3897">
      <w:pPr>
        <w:pStyle w:val="a0"/>
        <w:rPr>
          <w:rFonts w:hint="cs"/>
          <w:rtl/>
        </w:rPr>
      </w:pPr>
    </w:p>
    <w:p w14:paraId="3B542A35" w14:textId="77777777" w:rsidR="00000000" w:rsidRDefault="005A3897">
      <w:pPr>
        <w:pStyle w:val="-"/>
        <w:rPr>
          <w:rtl/>
        </w:rPr>
      </w:pPr>
      <w:bookmarkStart w:id="344" w:name="FS000000540T11_10_2004_21_32_20C"/>
      <w:bookmarkEnd w:id="344"/>
      <w:r>
        <w:rPr>
          <w:rtl/>
        </w:rPr>
        <w:t>מוחמד ברכה (חד"ש-תע"ל):</w:t>
      </w:r>
    </w:p>
    <w:p w14:paraId="26E41676" w14:textId="77777777" w:rsidR="00000000" w:rsidRDefault="005A3897">
      <w:pPr>
        <w:pStyle w:val="a0"/>
        <w:rPr>
          <w:rtl/>
        </w:rPr>
      </w:pPr>
    </w:p>
    <w:p w14:paraId="173E733A" w14:textId="77777777" w:rsidR="00000000" w:rsidRDefault="005A3897">
      <w:pPr>
        <w:pStyle w:val="a0"/>
        <w:rPr>
          <w:rFonts w:hint="cs"/>
          <w:rtl/>
        </w:rPr>
      </w:pPr>
      <w:r>
        <w:rPr>
          <w:rFonts w:hint="cs"/>
          <w:rtl/>
        </w:rPr>
        <w:t xml:space="preserve">4. הכנסת תובעת מהממשלה לשנות את סדר העדיפויות הכלכלי-החברתי, ובעיקר לקראת העלאת הצעת תקציב 2005. </w:t>
      </w:r>
    </w:p>
    <w:p w14:paraId="51D7410D" w14:textId="77777777" w:rsidR="00000000" w:rsidRDefault="005A3897">
      <w:pPr>
        <w:pStyle w:val="a0"/>
        <w:rPr>
          <w:rFonts w:hint="cs"/>
          <w:rtl/>
        </w:rPr>
      </w:pPr>
    </w:p>
    <w:p w14:paraId="49E7666A" w14:textId="77777777" w:rsidR="00000000" w:rsidRDefault="005A3897">
      <w:pPr>
        <w:pStyle w:val="af1"/>
        <w:rPr>
          <w:rtl/>
        </w:rPr>
      </w:pPr>
      <w:r>
        <w:rPr>
          <w:rtl/>
        </w:rPr>
        <w:t>היו"ר ראובן ריבלין:</w:t>
      </w:r>
    </w:p>
    <w:p w14:paraId="4D50D06A" w14:textId="77777777" w:rsidR="00000000" w:rsidRDefault="005A3897">
      <w:pPr>
        <w:pStyle w:val="a0"/>
        <w:rPr>
          <w:rtl/>
        </w:rPr>
      </w:pPr>
    </w:p>
    <w:p w14:paraId="30585F88" w14:textId="77777777" w:rsidR="00000000" w:rsidRDefault="005A3897">
      <w:pPr>
        <w:pStyle w:val="a0"/>
        <w:rPr>
          <w:rFonts w:hint="cs"/>
          <w:rtl/>
        </w:rPr>
      </w:pPr>
      <w:r>
        <w:rPr>
          <w:rFonts w:hint="cs"/>
          <w:rtl/>
        </w:rPr>
        <w:t xml:space="preserve">זאת הצעת החלטה, זה לא נאום. </w:t>
      </w:r>
    </w:p>
    <w:p w14:paraId="4955A2E5" w14:textId="77777777" w:rsidR="00000000" w:rsidRDefault="005A3897">
      <w:pPr>
        <w:pStyle w:val="a0"/>
        <w:rPr>
          <w:rFonts w:hint="cs"/>
          <w:rtl/>
        </w:rPr>
      </w:pPr>
    </w:p>
    <w:p w14:paraId="755717C2" w14:textId="77777777" w:rsidR="00000000" w:rsidRDefault="005A3897">
      <w:pPr>
        <w:pStyle w:val="-"/>
        <w:rPr>
          <w:rtl/>
        </w:rPr>
      </w:pPr>
      <w:bookmarkStart w:id="345" w:name="FS000000540T11_10_2004_21_33_12C"/>
      <w:bookmarkEnd w:id="345"/>
      <w:r>
        <w:rPr>
          <w:rtl/>
        </w:rPr>
        <w:t>מוחמד ברכה (חד"ש-תע"ל):</w:t>
      </w:r>
    </w:p>
    <w:p w14:paraId="29377540" w14:textId="77777777" w:rsidR="00000000" w:rsidRDefault="005A3897">
      <w:pPr>
        <w:pStyle w:val="a0"/>
        <w:rPr>
          <w:rtl/>
        </w:rPr>
      </w:pPr>
    </w:p>
    <w:p w14:paraId="4F99D0D2" w14:textId="77777777" w:rsidR="00000000" w:rsidRDefault="005A3897">
      <w:pPr>
        <w:pStyle w:val="a0"/>
        <w:rPr>
          <w:rFonts w:hint="cs"/>
          <w:rtl/>
        </w:rPr>
      </w:pPr>
      <w:r>
        <w:rPr>
          <w:rFonts w:hint="cs"/>
          <w:rtl/>
        </w:rPr>
        <w:t xml:space="preserve">הרי זה מה שיהיה בסוף. </w:t>
      </w:r>
    </w:p>
    <w:p w14:paraId="5AECE772" w14:textId="77777777" w:rsidR="00000000" w:rsidRDefault="005A3897">
      <w:pPr>
        <w:pStyle w:val="a0"/>
        <w:rPr>
          <w:rFonts w:hint="cs"/>
          <w:rtl/>
        </w:rPr>
      </w:pPr>
    </w:p>
    <w:p w14:paraId="4D77F47A" w14:textId="77777777" w:rsidR="00000000" w:rsidRDefault="005A3897">
      <w:pPr>
        <w:pStyle w:val="af1"/>
        <w:rPr>
          <w:rtl/>
        </w:rPr>
      </w:pPr>
      <w:r>
        <w:rPr>
          <w:rtl/>
        </w:rPr>
        <w:t>היו"ר</w:t>
      </w:r>
      <w:r>
        <w:rPr>
          <w:rtl/>
        </w:rPr>
        <w:t xml:space="preserve"> ראובן ריבלין:</w:t>
      </w:r>
    </w:p>
    <w:p w14:paraId="0DEAD406" w14:textId="77777777" w:rsidR="00000000" w:rsidRDefault="005A3897">
      <w:pPr>
        <w:pStyle w:val="a0"/>
        <w:rPr>
          <w:rtl/>
        </w:rPr>
      </w:pPr>
    </w:p>
    <w:p w14:paraId="04D4ACA5" w14:textId="77777777" w:rsidR="00000000" w:rsidRDefault="005A3897">
      <w:pPr>
        <w:pStyle w:val="a0"/>
        <w:rPr>
          <w:rFonts w:hint="cs"/>
          <w:rtl/>
        </w:rPr>
      </w:pPr>
      <w:r>
        <w:rPr>
          <w:rFonts w:hint="cs"/>
          <w:rtl/>
        </w:rPr>
        <w:t xml:space="preserve">אסור לך, רק לקרוא. אתה צודק, שלא יפריעו לך. </w:t>
      </w:r>
    </w:p>
    <w:p w14:paraId="6DEFEDD6" w14:textId="77777777" w:rsidR="00000000" w:rsidRDefault="005A3897">
      <w:pPr>
        <w:pStyle w:val="a0"/>
        <w:rPr>
          <w:rFonts w:hint="cs"/>
          <w:rtl/>
        </w:rPr>
      </w:pPr>
    </w:p>
    <w:p w14:paraId="288417EA" w14:textId="77777777" w:rsidR="00000000" w:rsidRDefault="005A3897">
      <w:pPr>
        <w:pStyle w:val="-"/>
        <w:rPr>
          <w:rtl/>
        </w:rPr>
      </w:pPr>
      <w:bookmarkStart w:id="346" w:name="FS000000540T11_10_2004_21_33_42C"/>
      <w:bookmarkEnd w:id="346"/>
      <w:r>
        <w:rPr>
          <w:rtl/>
        </w:rPr>
        <w:t>מוחמד ברכה (חד"ש-תע"ל):</w:t>
      </w:r>
    </w:p>
    <w:p w14:paraId="6E963882" w14:textId="77777777" w:rsidR="00000000" w:rsidRDefault="005A3897">
      <w:pPr>
        <w:pStyle w:val="a0"/>
        <w:rPr>
          <w:rtl/>
        </w:rPr>
      </w:pPr>
    </w:p>
    <w:p w14:paraId="1402BE87" w14:textId="77777777" w:rsidR="00000000" w:rsidRDefault="005A3897">
      <w:pPr>
        <w:pStyle w:val="a0"/>
        <w:rPr>
          <w:rFonts w:hint="cs"/>
          <w:rtl/>
        </w:rPr>
      </w:pPr>
      <w:r>
        <w:rPr>
          <w:rFonts w:hint="cs"/>
          <w:rtl/>
        </w:rPr>
        <w:t xml:space="preserve">הם יכולים לעמוד על הראש, אבל זה מה שיקרה. </w:t>
      </w:r>
    </w:p>
    <w:p w14:paraId="4853F8B7" w14:textId="77777777" w:rsidR="00000000" w:rsidRDefault="005A3897">
      <w:pPr>
        <w:pStyle w:val="a0"/>
        <w:rPr>
          <w:rFonts w:hint="cs"/>
          <w:rtl/>
        </w:rPr>
      </w:pPr>
    </w:p>
    <w:p w14:paraId="58795CBF" w14:textId="77777777" w:rsidR="00000000" w:rsidRDefault="005A3897">
      <w:pPr>
        <w:pStyle w:val="af1"/>
        <w:rPr>
          <w:rtl/>
        </w:rPr>
      </w:pPr>
      <w:r>
        <w:rPr>
          <w:rtl/>
        </w:rPr>
        <w:t>היו"ר ראובן ריבלין:</w:t>
      </w:r>
    </w:p>
    <w:p w14:paraId="42E7E42D" w14:textId="77777777" w:rsidR="00000000" w:rsidRDefault="005A3897">
      <w:pPr>
        <w:pStyle w:val="a0"/>
        <w:rPr>
          <w:rtl/>
        </w:rPr>
      </w:pPr>
    </w:p>
    <w:p w14:paraId="5529758D" w14:textId="77777777" w:rsidR="00000000" w:rsidRDefault="005A3897">
      <w:pPr>
        <w:pStyle w:val="a0"/>
        <w:rPr>
          <w:rFonts w:hint="cs"/>
          <w:rtl/>
        </w:rPr>
      </w:pPr>
      <w:r>
        <w:rPr>
          <w:rFonts w:hint="cs"/>
          <w:rtl/>
        </w:rPr>
        <w:t xml:space="preserve">רבותי, אם אתם תקראו קריאות ביניים הוא יענה לכם והוא יסטה מהתקנון, כי הוא חייב לקרוא מלה במלה את מה שהוא </w:t>
      </w:r>
      <w:r>
        <w:rPr>
          <w:rFonts w:hint="cs"/>
          <w:rtl/>
        </w:rPr>
        <w:t xml:space="preserve">הגיש לי בכתב, ואני צריך לעקוב אחרי זה. </w:t>
      </w:r>
    </w:p>
    <w:p w14:paraId="328F8EF2" w14:textId="77777777" w:rsidR="00000000" w:rsidRDefault="005A3897">
      <w:pPr>
        <w:pStyle w:val="a0"/>
        <w:rPr>
          <w:rFonts w:hint="cs"/>
          <w:rtl/>
        </w:rPr>
      </w:pPr>
    </w:p>
    <w:p w14:paraId="486BA2E5" w14:textId="77777777" w:rsidR="00000000" w:rsidRDefault="005A3897">
      <w:pPr>
        <w:pStyle w:val="-"/>
        <w:rPr>
          <w:rtl/>
        </w:rPr>
      </w:pPr>
      <w:bookmarkStart w:id="347" w:name="FS000000540T11_10_2004_21_34_45C"/>
      <w:bookmarkEnd w:id="347"/>
      <w:r>
        <w:rPr>
          <w:rtl/>
        </w:rPr>
        <w:t>מוחמד ברכה (חד"ש-תע"ל):</w:t>
      </w:r>
    </w:p>
    <w:p w14:paraId="645501E2" w14:textId="77777777" w:rsidR="00000000" w:rsidRDefault="005A3897">
      <w:pPr>
        <w:pStyle w:val="a0"/>
        <w:rPr>
          <w:rtl/>
        </w:rPr>
      </w:pPr>
    </w:p>
    <w:p w14:paraId="2C361B03" w14:textId="77777777" w:rsidR="00000000" w:rsidRDefault="005A3897">
      <w:pPr>
        <w:pStyle w:val="a0"/>
        <w:rPr>
          <w:rFonts w:hint="cs"/>
          <w:rtl/>
        </w:rPr>
      </w:pPr>
      <w:r>
        <w:rPr>
          <w:rFonts w:hint="cs"/>
          <w:rtl/>
        </w:rPr>
        <w:t xml:space="preserve">ואני אכן קורא מלה במלה. </w:t>
      </w:r>
    </w:p>
    <w:p w14:paraId="32B708C0" w14:textId="77777777" w:rsidR="00000000" w:rsidRDefault="005A3897">
      <w:pPr>
        <w:pStyle w:val="a0"/>
        <w:rPr>
          <w:rFonts w:hint="cs"/>
          <w:rtl/>
        </w:rPr>
      </w:pPr>
    </w:p>
    <w:p w14:paraId="32D76C3E" w14:textId="77777777" w:rsidR="00000000" w:rsidRDefault="005A3897">
      <w:pPr>
        <w:pStyle w:val="af0"/>
        <w:rPr>
          <w:rFonts w:hint="cs"/>
          <w:rtl/>
        </w:rPr>
      </w:pPr>
      <w:r>
        <w:rPr>
          <w:rFonts w:hint="cs"/>
          <w:rtl/>
        </w:rPr>
        <w:t>קריאה:</w:t>
      </w:r>
    </w:p>
    <w:p w14:paraId="0D604CBC" w14:textId="77777777" w:rsidR="00000000" w:rsidRDefault="005A3897">
      <w:pPr>
        <w:pStyle w:val="af0"/>
        <w:rPr>
          <w:rFonts w:hint="cs"/>
          <w:rtl/>
        </w:rPr>
      </w:pPr>
    </w:p>
    <w:p w14:paraId="426C8357" w14:textId="77777777" w:rsidR="00000000" w:rsidRDefault="005A3897">
      <w:pPr>
        <w:pStyle w:val="a0"/>
        <w:rPr>
          <w:rFonts w:hint="cs"/>
          <w:rtl/>
        </w:rPr>
      </w:pPr>
      <w:r>
        <w:rPr>
          <w:rFonts w:hint="cs"/>
          <w:rtl/>
        </w:rPr>
        <w:t xml:space="preserve">זה מרגיז. </w:t>
      </w:r>
    </w:p>
    <w:p w14:paraId="57F77F8A" w14:textId="77777777" w:rsidR="00000000" w:rsidRDefault="005A3897">
      <w:pPr>
        <w:pStyle w:val="a0"/>
        <w:rPr>
          <w:rtl/>
        </w:rPr>
      </w:pPr>
    </w:p>
    <w:p w14:paraId="4CE4B04B" w14:textId="77777777" w:rsidR="00000000" w:rsidRDefault="005A3897">
      <w:pPr>
        <w:pStyle w:val="af1"/>
        <w:rPr>
          <w:rtl/>
        </w:rPr>
      </w:pPr>
      <w:r>
        <w:rPr>
          <w:rtl/>
        </w:rPr>
        <w:t>היו"ר ראובן ריבלין:</w:t>
      </w:r>
    </w:p>
    <w:p w14:paraId="7C4BFAF2" w14:textId="77777777" w:rsidR="00000000" w:rsidRDefault="005A3897">
      <w:pPr>
        <w:pStyle w:val="a0"/>
        <w:rPr>
          <w:rtl/>
        </w:rPr>
      </w:pPr>
    </w:p>
    <w:p w14:paraId="09E6FD9E" w14:textId="77777777" w:rsidR="00000000" w:rsidRDefault="005A3897">
      <w:pPr>
        <w:pStyle w:val="a0"/>
        <w:rPr>
          <w:rFonts w:hint="cs"/>
          <w:rtl/>
        </w:rPr>
      </w:pPr>
      <w:r>
        <w:rPr>
          <w:rFonts w:hint="cs"/>
          <w:rtl/>
        </w:rPr>
        <w:t xml:space="preserve">זה מרגיז, תצביעו נגד. </w:t>
      </w:r>
    </w:p>
    <w:p w14:paraId="7D9C58DB" w14:textId="77777777" w:rsidR="00000000" w:rsidRDefault="005A3897">
      <w:pPr>
        <w:pStyle w:val="a0"/>
        <w:rPr>
          <w:rFonts w:hint="cs"/>
          <w:rtl/>
        </w:rPr>
      </w:pPr>
    </w:p>
    <w:p w14:paraId="7209CE2E" w14:textId="77777777" w:rsidR="00000000" w:rsidRDefault="005A3897">
      <w:pPr>
        <w:pStyle w:val="-"/>
        <w:rPr>
          <w:rtl/>
        </w:rPr>
      </w:pPr>
      <w:bookmarkStart w:id="348" w:name="FS000000540T11_10_2004_21_35_41C"/>
      <w:bookmarkEnd w:id="348"/>
      <w:r>
        <w:rPr>
          <w:rtl/>
        </w:rPr>
        <w:t>מוחמד ברכה (חד"ש-תע"ל):</w:t>
      </w:r>
    </w:p>
    <w:p w14:paraId="7D37A807" w14:textId="77777777" w:rsidR="00000000" w:rsidRDefault="005A3897">
      <w:pPr>
        <w:pStyle w:val="a0"/>
        <w:rPr>
          <w:rtl/>
        </w:rPr>
      </w:pPr>
    </w:p>
    <w:p w14:paraId="5B361558" w14:textId="77777777" w:rsidR="00000000" w:rsidRDefault="005A3897">
      <w:pPr>
        <w:pStyle w:val="a0"/>
        <w:rPr>
          <w:rFonts w:hint="cs"/>
          <w:rtl/>
        </w:rPr>
      </w:pPr>
      <w:r>
        <w:rPr>
          <w:rFonts w:hint="cs"/>
          <w:rtl/>
        </w:rPr>
        <w:t>4. הכנסת תובעת מהממשלה לשנות את סדר העדיפויות הכלכלי-החברתי, בעיקר לקראת ה</w:t>
      </w:r>
      <w:r>
        <w:rPr>
          <w:rFonts w:hint="cs"/>
          <w:rtl/>
        </w:rPr>
        <w:t>עלאת הצעת תקציב 2005, בכיוון של הקצאת משאבים למיגור העוני והאבטלה, ולחזק את מערכות הבריאות, החינוך והשירותים המוניציפליים.</w:t>
      </w:r>
    </w:p>
    <w:p w14:paraId="44DDB419" w14:textId="77777777" w:rsidR="00000000" w:rsidRDefault="005A3897">
      <w:pPr>
        <w:pStyle w:val="a0"/>
        <w:rPr>
          <w:rFonts w:hint="cs"/>
          <w:rtl/>
        </w:rPr>
      </w:pPr>
    </w:p>
    <w:p w14:paraId="085308D7" w14:textId="77777777" w:rsidR="00000000" w:rsidRDefault="005A3897">
      <w:pPr>
        <w:pStyle w:val="a0"/>
        <w:rPr>
          <w:rFonts w:hint="cs"/>
          <w:rtl/>
        </w:rPr>
      </w:pPr>
      <w:r>
        <w:rPr>
          <w:rFonts w:hint="cs"/>
          <w:rtl/>
        </w:rPr>
        <w:t>5. הכנסת רואה בחומרה את מגמת הממשלה לשעבד את האינטרסים הכלכליים לחברות הון זרות ולייצר עבדות לחברות האלו ושוק של עבדים בתוך מדינת יש</w:t>
      </w:r>
      <w:r>
        <w:rPr>
          <w:rFonts w:hint="cs"/>
          <w:rtl/>
        </w:rPr>
        <w:t xml:space="preserve">ראל על-ידי הפגיעה המתמשכת בציבור העובדים ובעבודה המאורגנת. תודה רבה, אדוני. </w:t>
      </w:r>
    </w:p>
    <w:p w14:paraId="7486C6D7" w14:textId="77777777" w:rsidR="00000000" w:rsidRDefault="005A3897">
      <w:pPr>
        <w:pStyle w:val="a0"/>
        <w:rPr>
          <w:rFonts w:hint="cs"/>
          <w:rtl/>
        </w:rPr>
      </w:pPr>
    </w:p>
    <w:p w14:paraId="718722C9" w14:textId="77777777" w:rsidR="00000000" w:rsidRDefault="005A3897">
      <w:pPr>
        <w:pStyle w:val="af1"/>
        <w:rPr>
          <w:rtl/>
        </w:rPr>
      </w:pPr>
      <w:r>
        <w:rPr>
          <w:rtl/>
        </w:rPr>
        <w:t>היו"ר ראובן ריבלין:</w:t>
      </w:r>
    </w:p>
    <w:p w14:paraId="684E5C72" w14:textId="77777777" w:rsidR="00000000" w:rsidRDefault="005A3897">
      <w:pPr>
        <w:pStyle w:val="a0"/>
        <w:rPr>
          <w:rtl/>
        </w:rPr>
      </w:pPr>
    </w:p>
    <w:p w14:paraId="213D831E" w14:textId="77777777" w:rsidR="00000000" w:rsidRDefault="005A3897">
      <w:pPr>
        <w:pStyle w:val="a0"/>
        <w:rPr>
          <w:rFonts w:hint="cs"/>
          <w:rtl/>
        </w:rPr>
      </w:pPr>
      <w:r>
        <w:rPr>
          <w:rFonts w:hint="cs"/>
          <w:rtl/>
        </w:rPr>
        <w:t xml:space="preserve">תודה. הצעת סיעת בל"ד, חבר הכנסת זחאלקה, בבקשה. אחרונים חביבים, חברי הכנסת מסיעת רע"ם, חבר הכנסת דהאמשה. לאחר מכן נצביע הפוך ממה שאמרנו. עוד דהאמשה מדבר וכבר </w:t>
      </w:r>
      <w:r>
        <w:rPr>
          <w:rFonts w:hint="cs"/>
          <w:rtl/>
        </w:rPr>
        <w:t xml:space="preserve">מצביעים על ההצעה שלו. </w:t>
      </w:r>
    </w:p>
    <w:p w14:paraId="4FDBD97C" w14:textId="77777777" w:rsidR="00000000" w:rsidRDefault="005A3897">
      <w:pPr>
        <w:pStyle w:val="a0"/>
        <w:rPr>
          <w:rFonts w:hint="cs"/>
          <w:rtl/>
        </w:rPr>
      </w:pPr>
    </w:p>
    <w:p w14:paraId="40333DBE" w14:textId="77777777" w:rsidR="00000000" w:rsidRDefault="005A3897">
      <w:pPr>
        <w:pStyle w:val="a"/>
        <w:rPr>
          <w:rtl/>
        </w:rPr>
      </w:pPr>
      <w:bookmarkStart w:id="349" w:name="FS000001061T11_10_2004_21_38_20"/>
      <w:bookmarkStart w:id="350" w:name="_Toc91517702"/>
      <w:bookmarkEnd w:id="349"/>
      <w:r>
        <w:rPr>
          <w:rFonts w:hint="eastAsia"/>
          <w:rtl/>
        </w:rPr>
        <w:t>ג</w:t>
      </w:r>
      <w:r>
        <w:rPr>
          <w:rtl/>
        </w:rPr>
        <w:t>'מאל זחאלקה (בל"ד):</w:t>
      </w:r>
      <w:bookmarkEnd w:id="350"/>
    </w:p>
    <w:p w14:paraId="08D477BF" w14:textId="77777777" w:rsidR="00000000" w:rsidRDefault="005A3897">
      <w:pPr>
        <w:pStyle w:val="a0"/>
        <w:rPr>
          <w:rFonts w:hint="cs"/>
          <w:rtl/>
        </w:rPr>
      </w:pPr>
    </w:p>
    <w:p w14:paraId="5A028612" w14:textId="77777777" w:rsidR="00000000" w:rsidRDefault="005A3897">
      <w:pPr>
        <w:pStyle w:val="a0"/>
        <w:rPr>
          <w:rFonts w:hint="cs"/>
          <w:rtl/>
        </w:rPr>
      </w:pPr>
      <w:r>
        <w:rPr>
          <w:rFonts w:hint="cs"/>
          <w:rtl/>
        </w:rPr>
        <w:t xml:space="preserve">כבוד היושב-ראש, לאחר השינויים בסידורי ההצבעה, אנחנו כן מבקשים להצביע על הצעתנו. </w:t>
      </w:r>
    </w:p>
    <w:p w14:paraId="2DDE3669" w14:textId="77777777" w:rsidR="00000000" w:rsidRDefault="005A3897">
      <w:pPr>
        <w:pStyle w:val="a0"/>
        <w:rPr>
          <w:rFonts w:hint="cs"/>
          <w:rtl/>
        </w:rPr>
      </w:pPr>
    </w:p>
    <w:p w14:paraId="40DA13C4" w14:textId="77777777" w:rsidR="00000000" w:rsidRDefault="005A3897">
      <w:pPr>
        <w:pStyle w:val="a0"/>
        <w:numPr>
          <w:ilvl w:val="0"/>
          <w:numId w:val="9"/>
        </w:numPr>
        <w:ind w:right="0"/>
        <w:rPr>
          <w:rFonts w:hint="cs"/>
          <w:rtl/>
        </w:rPr>
      </w:pPr>
      <w:r>
        <w:rPr>
          <w:rFonts w:hint="cs"/>
          <w:rtl/>
        </w:rPr>
        <w:t xml:space="preserve">הכנסת דוחה את ההודעה המדינית של ראש הממשלה. </w:t>
      </w:r>
    </w:p>
    <w:p w14:paraId="093513D5" w14:textId="77777777" w:rsidR="00000000" w:rsidRDefault="005A3897">
      <w:pPr>
        <w:pStyle w:val="a0"/>
        <w:ind w:left="719" w:firstLine="0"/>
        <w:rPr>
          <w:rFonts w:hint="cs"/>
        </w:rPr>
      </w:pPr>
    </w:p>
    <w:p w14:paraId="54468CBF" w14:textId="77777777" w:rsidR="00000000" w:rsidRDefault="005A3897">
      <w:pPr>
        <w:pStyle w:val="a0"/>
        <w:rPr>
          <w:rFonts w:hint="cs"/>
          <w:rtl/>
        </w:rPr>
      </w:pPr>
      <w:r>
        <w:rPr>
          <w:rFonts w:hint="cs"/>
          <w:rtl/>
        </w:rPr>
        <w:t>2. הכנסת קוראת לממשלה לפתוח במשא-ומתן עם ההנהגה הפלסטינית על בסיס החלטות האו"ם - -</w:t>
      </w:r>
      <w:r>
        <w:rPr>
          <w:rFonts w:hint="cs"/>
          <w:rtl/>
        </w:rPr>
        <w:t xml:space="preserve">  </w:t>
      </w:r>
    </w:p>
    <w:p w14:paraId="31926855" w14:textId="77777777" w:rsidR="00000000" w:rsidRDefault="005A3897">
      <w:pPr>
        <w:pStyle w:val="a0"/>
        <w:rPr>
          <w:rFonts w:hint="cs"/>
          <w:rtl/>
        </w:rPr>
      </w:pPr>
    </w:p>
    <w:p w14:paraId="58B962C3" w14:textId="77777777" w:rsidR="00000000" w:rsidRDefault="005A3897">
      <w:pPr>
        <w:pStyle w:val="af0"/>
        <w:rPr>
          <w:rtl/>
        </w:rPr>
      </w:pPr>
      <w:r>
        <w:rPr>
          <w:rFonts w:hint="eastAsia"/>
          <w:rtl/>
        </w:rPr>
        <w:t>דניאל</w:t>
      </w:r>
      <w:r>
        <w:rPr>
          <w:rtl/>
        </w:rPr>
        <w:t xml:space="preserve"> בנלולו (הליכוד):</w:t>
      </w:r>
    </w:p>
    <w:p w14:paraId="5B0EC388" w14:textId="77777777" w:rsidR="00000000" w:rsidRDefault="005A3897">
      <w:pPr>
        <w:pStyle w:val="a0"/>
        <w:rPr>
          <w:rFonts w:hint="cs"/>
          <w:rtl/>
        </w:rPr>
      </w:pPr>
    </w:p>
    <w:p w14:paraId="60701970" w14:textId="77777777" w:rsidR="00000000" w:rsidRDefault="005A3897">
      <w:pPr>
        <w:pStyle w:val="a0"/>
        <w:rPr>
          <w:rFonts w:hint="cs"/>
          <w:rtl/>
        </w:rPr>
      </w:pPr>
      <w:r>
        <w:rPr>
          <w:rFonts w:hint="cs"/>
          <w:rtl/>
        </w:rPr>
        <w:t>מי זה ההנהגה?</w:t>
      </w:r>
    </w:p>
    <w:p w14:paraId="478CC025" w14:textId="77777777" w:rsidR="00000000" w:rsidRDefault="005A3897">
      <w:pPr>
        <w:pStyle w:val="a0"/>
        <w:rPr>
          <w:rFonts w:hint="cs"/>
          <w:rtl/>
        </w:rPr>
      </w:pPr>
    </w:p>
    <w:p w14:paraId="7DB418D7" w14:textId="77777777" w:rsidR="00000000" w:rsidRDefault="005A3897">
      <w:pPr>
        <w:pStyle w:val="af1"/>
        <w:rPr>
          <w:rtl/>
        </w:rPr>
      </w:pPr>
      <w:r>
        <w:rPr>
          <w:rtl/>
        </w:rPr>
        <w:t>היו"ר ראובן ריבלין:</w:t>
      </w:r>
    </w:p>
    <w:p w14:paraId="0129E24D" w14:textId="77777777" w:rsidR="00000000" w:rsidRDefault="005A3897">
      <w:pPr>
        <w:pStyle w:val="a0"/>
        <w:rPr>
          <w:rtl/>
        </w:rPr>
      </w:pPr>
    </w:p>
    <w:p w14:paraId="3EDB508E" w14:textId="77777777" w:rsidR="00000000" w:rsidRDefault="005A3897">
      <w:pPr>
        <w:pStyle w:val="a0"/>
        <w:rPr>
          <w:rFonts w:hint="cs"/>
          <w:rtl/>
        </w:rPr>
      </w:pPr>
      <w:r>
        <w:rPr>
          <w:rFonts w:hint="cs"/>
          <w:rtl/>
        </w:rPr>
        <w:t xml:space="preserve">חבר הכנסת בנלולו. </w:t>
      </w:r>
    </w:p>
    <w:p w14:paraId="7EAE3458" w14:textId="77777777" w:rsidR="00000000" w:rsidRDefault="005A3897">
      <w:pPr>
        <w:pStyle w:val="a0"/>
        <w:rPr>
          <w:rtl/>
        </w:rPr>
      </w:pPr>
    </w:p>
    <w:p w14:paraId="7C1B1AB0" w14:textId="77777777" w:rsidR="00000000" w:rsidRDefault="005A3897">
      <w:pPr>
        <w:pStyle w:val="a0"/>
        <w:rPr>
          <w:rFonts w:hint="cs"/>
          <w:rtl/>
        </w:rPr>
      </w:pPr>
    </w:p>
    <w:p w14:paraId="36DBC28E" w14:textId="77777777" w:rsidR="00000000" w:rsidRDefault="005A3897">
      <w:pPr>
        <w:pStyle w:val="-"/>
        <w:rPr>
          <w:rtl/>
        </w:rPr>
      </w:pPr>
      <w:bookmarkStart w:id="351" w:name="FS000001061T11_10_2004_21_39_39C"/>
      <w:bookmarkEnd w:id="351"/>
      <w:r>
        <w:rPr>
          <w:rtl/>
        </w:rPr>
        <w:t>ג'מאל זחאלקה (בל"ד):</w:t>
      </w:r>
    </w:p>
    <w:p w14:paraId="27C39BBA" w14:textId="77777777" w:rsidR="00000000" w:rsidRDefault="005A3897">
      <w:pPr>
        <w:pStyle w:val="a0"/>
        <w:rPr>
          <w:rtl/>
        </w:rPr>
      </w:pPr>
    </w:p>
    <w:p w14:paraId="1639F5C1" w14:textId="77777777" w:rsidR="00000000" w:rsidRDefault="005A3897">
      <w:pPr>
        <w:pStyle w:val="a0"/>
        <w:ind w:left="779" w:firstLine="0"/>
        <w:rPr>
          <w:rFonts w:hint="cs"/>
        </w:rPr>
      </w:pPr>
      <w:r>
        <w:rPr>
          <w:rFonts w:hint="cs"/>
          <w:rtl/>
        </w:rPr>
        <w:t>- - במטרה להגיע להסדר מדיני צודק, בלי כיבוש ובלי התנחלויות.</w:t>
      </w:r>
    </w:p>
    <w:p w14:paraId="4895B605" w14:textId="77777777" w:rsidR="00000000" w:rsidRDefault="005A3897">
      <w:pPr>
        <w:pStyle w:val="a0"/>
        <w:ind w:left="779" w:firstLine="0"/>
        <w:rPr>
          <w:rFonts w:hint="cs"/>
          <w:rtl/>
        </w:rPr>
      </w:pPr>
      <w:r>
        <w:rPr>
          <w:rFonts w:hint="cs"/>
          <w:rtl/>
        </w:rPr>
        <w:t xml:space="preserve"> </w:t>
      </w:r>
    </w:p>
    <w:p w14:paraId="3274AD8B" w14:textId="77777777" w:rsidR="00000000" w:rsidRDefault="005A3897">
      <w:pPr>
        <w:pStyle w:val="a0"/>
        <w:rPr>
          <w:rFonts w:hint="cs"/>
          <w:rtl/>
        </w:rPr>
      </w:pPr>
      <w:r>
        <w:rPr>
          <w:rFonts w:hint="cs"/>
          <w:rtl/>
        </w:rPr>
        <w:t xml:space="preserve">3. הכנסת קוראת לממשלה להפסיק מייד את המתקפה הצבאית נגד תושבי רצועת-עזה הפלסטינים. </w:t>
      </w:r>
    </w:p>
    <w:p w14:paraId="41326B2A" w14:textId="77777777" w:rsidR="00000000" w:rsidRDefault="005A3897">
      <w:pPr>
        <w:pStyle w:val="a0"/>
        <w:rPr>
          <w:rFonts w:hint="cs"/>
          <w:rtl/>
        </w:rPr>
      </w:pPr>
    </w:p>
    <w:p w14:paraId="4645F08A" w14:textId="77777777" w:rsidR="00000000" w:rsidRDefault="005A3897">
      <w:pPr>
        <w:pStyle w:val="af1"/>
        <w:rPr>
          <w:rtl/>
        </w:rPr>
      </w:pPr>
      <w:r>
        <w:rPr>
          <w:rtl/>
        </w:rPr>
        <w:t>היו</w:t>
      </w:r>
      <w:r>
        <w:rPr>
          <w:rtl/>
        </w:rPr>
        <w:t>"ר ראובן ריבלין:</w:t>
      </w:r>
    </w:p>
    <w:p w14:paraId="0429C683" w14:textId="77777777" w:rsidR="00000000" w:rsidRDefault="005A3897">
      <w:pPr>
        <w:pStyle w:val="a0"/>
        <w:rPr>
          <w:rtl/>
        </w:rPr>
      </w:pPr>
    </w:p>
    <w:p w14:paraId="51B1440A" w14:textId="77777777" w:rsidR="00000000" w:rsidRDefault="005A3897">
      <w:pPr>
        <w:pStyle w:val="a0"/>
        <w:rPr>
          <w:rFonts w:hint="cs"/>
          <w:rtl/>
        </w:rPr>
      </w:pPr>
      <w:r>
        <w:rPr>
          <w:rFonts w:hint="cs"/>
          <w:rtl/>
        </w:rPr>
        <w:t xml:space="preserve">חבר הכנסת </w:t>
      </w:r>
      <w:r>
        <w:rPr>
          <w:rFonts w:hint="eastAsia"/>
          <w:rtl/>
        </w:rPr>
        <w:t>עבד</w:t>
      </w:r>
      <w:r>
        <w:rPr>
          <w:rtl/>
        </w:rPr>
        <w:t xml:space="preserve">-אלמאלכ </w:t>
      </w:r>
      <w:r>
        <w:rPr>
          <w:rFonts w:hint="cs"/>
          <w:rtl/>
        </w:rPr>
        <w:t xml:space="preserve">דהאמשה, בבקשה. מייד לאחר מכן אנחנו מתחילים בהצבעה. הצעתו של חבר הכנסת דהאמשה תוצבע ראשונה, ולאחר מכן </w:t>
      </w:r>
      <w:r>
        <w:rPr>
          <w:rtl/>
        </w:rPr>
        <w:t>–</w:t>
      </w:r>
      <w:r>
        <w:rPr>
          <w:rFonts w:hint="cs"/>
          <w:rtl/>
        </w:rPr>
        <w:t xml:space="preserve"> מהסיעות הקטנות, ובסוף, הסיום יהיה הצבעה על הודעת ראש הממשלה. בבקשה, חבר הכנסת דהאמשה.</w:t>
      </w:r>
    </w:p>
    <w:p w14:paraId="188C132B" w14:textId="77777777" w:rsidR="00000000" w:rsidRDefault="005A3897">
      <w:pPr>
        <w:pStyle w:val="a0"/>
        <w:ind w:firstLine="0"/>
        <w:rPr>
          <w:rFonts w:hint="cs"/>
          <w:rtl/>
        </w:rPr>
      </w:pPr>
    </w:p>
    <w:p w14:paraId="50C822CD" w14:textId="77777777" w:rsidR="00000000" w:rsidRDefault="005A3897">
      <w:pPr>
        <w:pStyle w:val="a"/>
        <w:rPr>
          <w:rtl/>
        </w:rPr>
      </w:pPr>
      <w:bookmarkStart w:id="352" w:name="FS000000550T11_10_2004_21_26_48"/>
      <w:bookmarkStart w:id="353" w:name="_Toc91517703"/>
      <w:bookmarkEnd w:id="352"/>
      <w:r>
        <w:rPr>
          <w:rFonts w:hint="eastAsia"/>
          <w:rtl/>
        </w:rPr>
        <w:t>עבד</w:t>
      </w:r>
      <w:r>
        <w:rPr>
          <w:rtl/>
        </w:rPr>
        <w:t>-אלמאלכ דהאמשה (רע"ם):</w:t>
      </w:r>
      <w:bookmarkEnd w:id="353"/>
    </w:p>
    <w:p w14:paraId="28EBE592" w14:textId="77777777" w:rsidR="00000000" w:rsidRDefault="005A3897">
      <w:pPr>
        <w:pStyle w:val="a0"/>
        <w:rPr>
          <w:rFonts w:hint="cs"/>
          <w:rtl/>
        </w:rPr>
      </w:pPr>
    </w:p>
    <w:p w14:paraId="7CD2D65F" w14:textId="77777777" w:rsidR="00000000" w:rsidRDefault="005A3897">
      <w:pPr>
        <w:pStyle w:val="a0"/>
        <w:rPr>
          <w:rFonts w:hint="cs"/>
          <w:rtl/>
        </w:rPr>
      </w:pPr>
      <w:r>
        <w:rPr>
          <w:rFonts w:hint="cs"/>
          <w:rtl/>
        </w:rPr>
        <w:t>הודעה לסיכום הדיון על ההודעה המדינית של ראש הממשלה בפתיחת המושב, מטעם סיעת רע"ם:</w:t>
      </w:r>
    </w:p>
    <w:p w14:paraId="3F76ED87" w14:textId="77777777" w:rsidR="00000000" w:rsidRDefault="005A3897">
      <w:pPr>
        <w:pStyle w:val="a0"/>
        <w:rPr>
          <w:rFonts w:hint="cs"/>
          <w:rtl/>
        </w:rPr>
      </w:pPr>
    </w:p>
    <w:p w14:paraId="508326FD" w14:textId="77777777" w:rsidR="00000000" w:rsidRDefault="005A3897">
      <w:pPr>
        <w:pStyle w:val="a0"/>
        <w:rPr>
          <w:rFonts w:hint="cs"/>
          <w:rtl/>
        </w:rPr>
      </w:pPr>
      <w:r>
        <w:rPr>
          <w:rFonts w:hint="cs"/>
          <w:rtl/>
        </w:rPr>
        <w:t xml:space="preserve">1. הכנסת קוראת לממשלה להוציא את צה"ל מעזה ולשים קץ לשפיכות הדמים ולרצח אזרחים חפים מפשע, לרבות נערים וטף. </w:t>
      </w:r>
    </w:p>
    <w:p w14:paraId="527B94AC" w14:textId="77777777" w:rsidR="00000000" w:rsidRDefault="005A3897">
      <w:pPr>
        <w:pStyle w:val="a0"/>
        <w:rPr>
          <w:rFonts w:hint="cs"/>
          <w:rtl/>
        </w:rPr>
      </w:pPr>
    </w:p>
    <w:p w14:paraId="6A035F60" w14:textId="77777777" w:rsidR="00000000" w:rsidRDefault="005A3897">
      <w:pPr>
        <w:pStyle w:val="a0"/>
        <w:rPr>
          <w:rFonts w:hint="cs"/>
          <w:rtl/>
        </w:rPr>
      </w:pPr>
      <w:r>
        <w:rPr>
          <w:rFonts w:hint="cs"/>
          <w:rtl/>
        </w:rPr>
        <w:t>2. הכנסת קוראת לממשלה לחזור למדיניות שפויה תחת השקעת כל מאמץ בהטבע</w:t>
      </w:r>
      <w:r>
        <w:rPr>
          <w:rFonts w:hint="cs"/>
          <w:rtl/>
        </w:rPr>
        <w:t xml:space="preserve">תו של התהליך המדיני בדם ובדמעות. </w:t>
      </w:r>
    </w:p>
    <w:p w14:paraId="1E6EDE5D" w14:textId="77777777" w:rsidR="00000000" w:rsidRDefault="005A3897">
      <w:pPr>
        <w:pStyle w:val="a0"/>
        <w:rPr>
          <w:rFonts w:hint="cs"/>
          <w:rtl/>
        </w:rPr>
      </w:pPr>
    </w:p>
    <w:p w14:paraId="1E554C43" w14:textId="77777777" w:rsidR="00000000" w:rsidRDefault="005A3897">
      <w:pPr>
        <w:pStyle w:val="a0"/>
        <w:rPr>
          <w:rFonts w:hint="cs"/>
          <w:rtl/>
        </w:rPr>
      </w:pPr>
      <w:r>
        <w:rPr>
          <w:rFonts w:hint="cs"/>
          <w:rtl/>
        </w:rPr>
        <w:t xml:space="preserve">3. הכנסת קוראת לממשלה לסיים את הכיבוש של השטחים הפלסטיניים בגבולות 1967, שם תוקם מדינה פלסטינית חופשית ועצמאית עם בירתה ירושלים המזרחית. </w:t>
      </w:r>
    </w:p>
    <w:p w14:paraId="495B5BD7" w14:textId="77777777" w:rsidR="00000000" w:rsidRDefault="005A3897">
      <w:pPr>
        <w:pStyle w:val="a0"/>
        <w:rPr>
          <w:rFonts w:hint="cs"/>
          <w:rtl/>
        </w:rPr>
      </w:pPr>
    </w:p>
    <w:p w14:paraId="50DF151B" w14:textId="77777777" w:rsidR="00000000" w:rsidRDefault="005A3897">
      <w:pPr>
        <w:pStyle w:val="a0"/>
        <w:rPr>
          <w:rFonts w:hint="cs"/>
          <w:rtl/>
        </w:rPr>
      </w:pPr>
      <w:r>
        <w:rPr>
          <w:rFonts w:hint="cs"/>
          <w:rtl/>
        </w:rPr>
        <w:t>4. הכנסת קוראת לממשלה לחזור למדיניות שפויה גם בתחום הכלכלי-החברתי, ולחדול ממדיניות</w:t>
      </w:r>
      <w:r>
        <w:rPr>
          <w:rFonts w:hint="cs"/>
          <w:rtl/>
        </w:rPr>
        <w:t xml:space="preserve"> העמקת העוני, האבטלה והעשרת העשירים.</w:t>
      </w:r>
    </w:p>
    <w:p w14:paraId="19398A06" w14:textId="77777777" w:rsidR="00000000" w:rsidRDefault="005A3897">
      <w:pPr>
        <w:pStyle w:val="a0"/>
        <w:rPr>
          <w:rFonts w:hint="cs"/>
          <w:rtl/>
        </w:rPr>
      </w:pPr>
    </w:p>
    <w:p w14:paraId="4F70BA28" w14:textId="77777777" w:rsidR="00000000" w:rsidRDefault="005A3897">
      <w:pPr>
        <w:pStyle w:val="a0"/>
        <w:rPr>
          <w:rFonts w:hint="cs"/>
          <w:rtl/>
        </w:rPr>
      </w:pPr>
      <w:r>
        <w:rPr>
          <w:rFonts w:hint="cs"/>
          <w:rtl/>
        </w:rPr>
        <w:t xml:space="preserve">5. הכנסת קוראת לממשלה לנקוט מדיניות חברתית מתקנת, לשים קץ להפליית החלשים לרעה, ולעבור למדיניות אחרת של שוויון אזרחי וחברתי, במיוחד במגזר הערבי. </w:t>
      </w:r>
    </w:p>
    <w:p w14:paraId="32A2704A" w14:textId="77777777" w:rsidR="00000000" w:rsidRDefault="005A3897">
      <w:pPr>
        <w:pStyle w:val="a0"/>
        <w:ind w:firstLine="0"/>
        <w:rPr>
          <w:rFonts w:hint="cs"/>
          <w:rtl/>
        </w:rPr>
      </w:pPr>
    </w:p>
    <w:p w14:paraId="1CBAA5F8" w14:textId="77777777" w:rsidR="00000000" w:rsidRDefault="005A3897">
      <w:pPr>
        <w:pStyle w:val="af1"/>
        <w:rPr>
          <w:rtl/>
        </w:rPr>
      </w:pPr>
      <w:r>
        <w:rPr>
          <w:rtl/>
        </w:rPr>
        <w:t>היו"ר ראובן ריבלין:</w:t>
      </w:r>
    </w:p>
    <w:p w14:paraId="3F7DE1D4" w14:textId="77777777" w:rsidR="00000000" w:rsidRDefault="005A3897">
      <w:pPr>
        <w:pStyle w:val="a0"/>
        <w:rPr>
          <w:rtl/>
        </w:rPr>
      </w:pPr>
    </w:p>
    <w:p w14:paraId="5B4D4779" w14:textId="77777777" w:rsidR="00000000" w:rsidRDefault="005A3897">
      <w:pPr>
        <w:pStyle w:val="a0"/>
        <w:rPr>
          <w:rFonts w:hint="cs"/>
          <w:rtl/>
        </w:rPr>
      </w:pPr>
      <w:r>
        <w:rPr>
          <w:rFonts w:hint="cs"/>
          <w:rtl/>
        </w:rPr>
        <w:t xml:space="preserve">תודה לחבר הכנסת דהאמשה. חברי הכנסת, נא לשבת. </w:t>
      </w:r>
    </w:p>
    <w:p w14:paraId="3EBBD568" w14:textId="77777777" w:rsidR="00000000" w:rsidRDefault="005A3897">
      <w:pPr>
        <w:pStyle w:val="a0"/>
        <w:rPr>
          <w:rFonts w:hint="cs"/>
          <w:rtl/>
        </w:rPr>
      </w:pPr>
    </w:p>
    <w:p w14:paraId="46F6D890" w14:textId="77777777" w:rsidR="00000000" w:rsidRDefault="005A3897">
      <w:pPr>
        <w:pStyle w:val="a0"/>
        <w:rPr>
          <w:rFonts w:hint="cs"/>
          <w:rtl/>
        </w:rPr>
      </w:pPr>
      <w:r>
        <w:rPr>
          <w:rFonts w:hint="cs"/>
          <w:rtl/>
        </w:rPr>
        <w:t>רבות</w:t>
      </w:r>
      <w:r>
        <w:rPr>
          <w:rFonts w:hint="cs"/>
          <w:rtl/>
        </w:rPr>
        <w:t>י חברי הכנסת, נצביע, כנהוג, מהצעת הסיעה הקטנה ביותר לסיעה הגדולה ביותר. הודעת ראש הממשלה תהיה האחרונה בסדרת הצבעות זו.</w:t>
      </w:r>
    </w:p>
    <w:p w14:paraId="06DEE7BB" w14:textId="77777777" w:rsidR="00000000" w:rsidRDefault="005A3897">
      <w:pPr>
        <w:pStyle w:val="a0"/>
        <w:rPr>
          <w:rFonts w:hint="cs"/>
          <w:rtl/>
        </w:rPr>
      </w:pPr>
    </w:p>
    <w:p w14:paraId="306C9520" w14:textId="77777777" w:rsidR="00000000" w:rsidRDefault="005A3897">
      <w:pPr>
        <w:pStyle w:val="a0"/>
        <w:rPr>
          <w:rFonts w:hint="cs"/>
          <w:rtl/>
        </w:rPr>
      </w:pPr>
      <w:r>
        <w:rPr>
          <w:rFonts w:hint="cs"/>
          <w:rtl/>
        </w:rPr>
        <w:t xml:space="preserve">רבותי חברי הכנסת, ההצעה הראשונה שעליה אנחנו מצביעים היא הודעת הסיכום של סיעת רע"ם. נא להצביע </w:t>
      </w:r>
      <w:r>
        <w:rPr>
          <w:rtl/>
        </w:rPr>
        <w:t>–</w:t>
      </w:r>
      <w:r>
        <w:rPr>
          <w:rFonts w:hint="cs"/>
          <w:rtl/>
        </w:rPr>
        <w:t xml:space="preserve"> מי בעד? מי נגד? מי נמנע? </w:t>
      </w:r>
    </w:p>
    <w:p w14:paraId="50A1BC33" w14:textId="77777777" w:rsidR="00000000" w:rsidRDefault="005A3897">
      <w:pPr>
        <w:pStyle w:val="a0"/>
        <w:rPr>
          <w:rFonts w:hint="cs"/>
          <w:rtl/>
        </w:rPr>
      </w:pPr>
    </w:p>
    <w:p w14:paraId="67BDC69E" w14:textId="77777777" w:rsidR="00000000" w:rsidRDefault="005A3897">
      <w:pPr>
        <w:pStyle w:val="af0"/>
        <w:rPr>
          <w:rtl/>
        </w:rPr>
      </w:pPr>
      <w:r>
        <w:rPr>
          <w:rFonts w:hint="eastAsia"/>
          <w:rtl/>
        </w:rPr>
        <w:t>קריאות</w:t>
      </w:r>
      <w:r>
        <w:rPr>
          <w:rtl/>
        </w:rPr>
        <w:t>:</w:t>
      </w:r>
    </w:p>
    <w:p w14:paraId="76799049" w14:textId="77777777" w:rsidR="00000000" w:rsidRDefault="005A3897">
      <w:pPr>
        <w:pStyle w:val="a0"/>
        <w:rPr>
          <w:rFonts w:hint="cs"/>
          <w:rtl/>
        </w:rPr>
      </w:pPr>
    </w:p>
    <w:p w14:paraId="30A12826" w14:textId="77777777" w:rsidR="00000000" w:rsidRDefault="005A3897">
      <w:pPr>
        <w:pStyle w:val="a0"/>
        <w:rPr>
          <w:rFonts w:hint="cs"/>
          <w:rtl/>
        </w:rPr>
      </w:pPr>
      <w:r>
        <w:rPr>
          <w:rFonts w:hint="cs"/>
          <w:rtl/>
        </w:rPr>
        <w:t>מערכת</w:t>
      </w:r>
      <w:r>
        <w:rPr>
          <w:rFonts w:hint="cs"/>
          <w:rtl/>
        </w:rPr>
        <w:t xml:space="preserve"> ההצבעה איננה עובדת בשורה שלנו.</w:t>
      </w:r>
    </w:p>
    <w:p w14:paraId="318DF560" w14:textId="77777777" w:rsidR="00000000" w:rsidRDefault="005A3897">
      <w:pPr>
        <w:pStyle w:val="a0"/>
        <w:ind w:firstLine="0"/>
        <w:rPr>
          <w:rFonts w:hint="cs"/>
          <w:rtl/>
        </w:rPr>
      </w:pPr>
    </w:p>
    <w:p w14:paraId="2E0B26DD" w14:textId="77777777" w:rsidR="00000000" w:rsidRDefault="005A3897">
      <w:pPr>
        <w:pStyle w:val="af1"/>
        <w:rPr>
          <w:rtl/>
        </w:rPr>
      </w:pPr>
      <w:r>
        <w:rPr>
          <w:rtl/>
        </w:rPr>
        <w:t>היו"ר ראובן ריבלין:</w:t>
      </w:r>
    </w:p>
    <w:p w14:paraId="7CDEAE98" w14:textId="77777777" w:rsidR="00000000" w:rsidRDefault="005A3897">
      <w:pPr>
        <w:pStyle w:val="a0"/>
        <w:rPr>
          <w:rtl/>
        </w:rPr>
      </w:pPr>
    </w:p>
    <w:p w14:paraId="05DCF3E9" w14:textId="77777777" w:rsidR="00000000" w:rsidRDefault="005A3897">
      <w:pPr>
        <w:pStyle w:val="a0"/>
        <w:rPr>
          <w:rFonts w:hint="cs"/>
          <w:rtl/>
        </w:rPr>
      </w:pPr>
      <w:r>
        <w:rPr>
          <w:rFonts w:hint="cs"/>
          <w:rtl/>
        </w:rPr>
        <w:t xml:space="preserve">רבותי, הבנתי. יש תקלה. אני מבטל את ההצבעה הזאת. </w:t>
      </w:r>
    </w:p>
    <w:p w14:paraId="0885DA56" w14:textId="77777777" w:rsidR="00000000" w:rsidRDefault="005A3897">
      <w:pPr>
        <w:pStyle w:val="a0"/>
        <w:ind w:firstLine="0"/>
        <w:rPr>
          <w:rFonts w:hint="cs"/>
          <w:rtl/>
        </w:rPr>
      </w:pPr>
    </w:p>
    <w:p w14:paraId="1215BA8F" w14:textId="77777777" w:rsidR="00000000" w:rsidRDefault="005A3897">
      <w:pPr>
        <w:pStyle w:val="af0"/>
        <w:rPr>
          <w:rtl/>
        </w:rPr>
      </w:pPr>
      <w:r>
        <w:rPr>
          <w:rFonts w:hint="eastAsia"/>
          <w:rtl/>
        </w:rPr>
        <w:t>יעקב</w:t>
      </w:r>
      <w:r>
        <w:rPr>
          <w:rtl/>
        </w:rPr>
        <w:t xml:space="preserve"> מרגי (ש"ס):</w:t>
      </w:r>
    </w:p>
    <w:p w14:paraId="66A2C4F5" w14:textId="77777777" w:rsidR="00000000" w:rsidRDefault="005A3897">
      <w:pPr>
        <w:pStyle w:val="a0"/>
        <w:rPr>
          <w:rFonts w:hint="cs"/>
          <w:rtl/>
        </w:rPr>
      </w:pPr>
    </w:p>
    <w:p w14:paraId="0D6AD003" w14:textId="77777777" w:rsidR="00000000" w:rsidRDefault="005A3897">
      <w:pPr>
        <w:pStyle w:val="a0"/>
        <w:rPr>
          <w:rFonts w:hint="cs"/>
          <w:rtl/>
        </w:rPr>
      </w:pPr>
      <w:r>
        <w:rPr>
          <w:rFonts w:hint="cs"/>
          <w:rtl/>
        </w:rPr>
        <w:t xml:space="preserve">- - - </w:t>
      </w:r>
    </w:p>
    <w:p w14:paraId="55BAB0DF" w14:textId="77777777" w:rsidR="00000000" w:rsidRDefault="005A3897">
      <w:pPr>
        <w:pStyle w:val="a0"/>
        <w:ind w:firstLine="0"/>
        <w:rPr>
          <w:rFonts w:hint="cs"/>
          <w:rtl/>
        </w:rPr>
      </w:pPr>
    </w:p>
    <w:p w14:paraId="7620342C" w14:textId="77777777" w:rsidR="00000000" w:rsidRDefault="005A3897">
      <w:pPr>
        <w:pStyle w:val="af1"/>
        <w:rPr>
          <w:rtl/>
        </w:rPr>
      </w:pPr>
      <w:r>
        <w:rPr>
          <w:rtl/>
        </w:rPr>
        <w:t>היו"ר ראובן ריבלין:</w:t>
      </w:r>
    </w:p>
    <w:p w14:paraId="4C7E8208" w14:textId="77777777" w:rsidR="00000000" w:rsidRDefault="005A3897">
      <w:pPr>
        <w:pStyle w:val="a0"/>
        <w:rPr>
          <w:rtl/>
        </w:rPr>
      </w:pPr>
    </w:p>
    <w:p w14:paraId="2C4F4519" w14:textId="77777777" w:rsidR="00000000" w:rsidRDefault="005A3897">
      <w:pPr>
        <w:pStyle w:val="a0"/>
        <w:rPr>
          <w:rFonts w:hint="cs"/>
          <w:rtl/>
        </w:rPr>
      </w:pPr>
      <w:r>
        <w:rPr>
          <w:rFonts w:hint="cs"/>
          <w:rtl/>
        </w:rPr>
        <w:t>חבר הכנסת מרגי, מה הצעקות? שב, שמעתי. ביטלתי את ההצבעה.</w:t>
      </w:r>
    </w:p>
    <w:p w14:paraId="781AA1E7" w14:textId="77777777" w:rsidR="00000000" w:rsidRDefault="005A3897">
      <w:pPr>
        <w:pStyle w:val="a0"/>
        <w:ind w:firstLine="0"/>
        <w:rPr>
          <w:rFonts w:hint="cs"/>
          <w:rtl/>
        </w:rPr>
      </w:pPr>
    </w:p>
    <w:p w14:paraId="30C2023F" w14:textId="77777777" w:rsidR="00000000" w:rsidRDefault="005A3897">
      <w:pPr>
        <w:pStyle w:val="af0"/>
        <w:rPr>
          <w:rtl/>
        </w:rPr>
      </w:pPr>
      <w:r>
        <w:rPr>
          <w:rFonts w:hint="eastAsia"/>
          <w:rtl/>
        </w:rPr>
        <w:t>יעקב</w:t>
      </w:r>
      <w:r>
        <w:rPr>
          <w:rtl/>
        </w:rPr>
        <w:t xml:space="preserve"> מרגי (ש"ס):</w:t>
      </w:r>
    </w:p>
    <w:p w14:paraId="1DDCF0F2" w14:textId="77777777" w:rsidR="00000000" w:rsidRDefault="005A3897">
      <w:pPr>
        <w:pStyle w:val="a0"/>
        <w:rPr>
          <w:rFonts w:hint="cs"/>
          <w:rtl/>
        </w:rPr>
      </w:pPr>
    </w:p>
    <w:p w14:paraId="40144762" w14:textId="77777777" w:rsidR="00000000" w:rsidRDefault="005A3897">
      <w:pPr>
        <w:pStyle w:val="a0"/>
        <w:rPr>
          <w:rFonts w:hint="cs"/>
          <w:rtl/>
        </w:rPr>
      </w:pPr>
      <w:r>
        <w:rPr>
          <w:rFonts w:hint="cs"/>
          <w:rtl/>
        </w:rPr>
        <w:t>עד עכשיו הכול היה בסדר?</w:t>
      </w:r>
    </w:p>
    <w:p w14:paraId="650361C7" w14:textId="77777777" w:rsidR="00000000" w:rsidRDefault="005A3897">
      <w:pPr>
        <w:pStyle w:val="a0"/>
        <w:ind w:firstLine="0"/>
        <w:rPr>
          <w:rFonts w:hint="cs"/>
          <w:rtl/>
        </w:rPr>
      </w:pPr>
    </w:p>
    <w:p w14:paraId="4DCAEDB4" w14:textId="77777777" w:rsidR="00000000" w:rsidRDefault="005A3897">
      <w:pPr>
        <w:pStyle w:val="af1"/>
        <w:rPr>
          <w:rtl/>
        </w:rPr>
      </w:pPr>
      <w:r>
        <w:rPr>
          <w:rtl/>
        </w:rPr>
        <w:t>היו"ר</w:t>
      </w:r>
      <w:r>
        <w:rPr>
          <w:rtl/>
        </w:rPr>
        <w:t xml:space="preserve"> ראובן ריבלין:</w:t>
      </w:r>
    </w:p>
    <w:p w14:paraId="7D0DE722" w14:textId="77777777" w:rsidR="00000000" w:rsidRDefault="005A3897">
      <w:pPr>
        <w:pStyle w:val="a0"/>
        <w:rPr>
          <w:rtl/>
        </w:rPr>
      </w:pPr>
    </w:p>
    <w:p w14:paraId="1968EDE7" w14:textId="77777777" w:rsidR="00000000" w:rsidRDefault="005A3897">
      <w:pPr>
        <w:pStyle w:val="a0"/>
        <w:rPr>
          <w:rFonts w:hint="cs"/>
          <w:rtl/>
        </w:rPr>
      </w:pPr>
      <w:r>
        <w:rPr>
          <w:rFonts w:hint="cs"/>
          <w:rtl/>
        </w:rPr>
        <w:t>ביטלתי את ההצבעה. מה קרה לך? מה ההשתוללות הזאת? שב.</w:t>
      </w:r>
    </w:p>
    <w:p w14:paraId="697B75C8" w14:textId="77777777" w:rsidR="00000000" w:rsidRDefault="005A3897">
      <w:pPr>
        <w:pStyle w:val="a0"/>
        <w:rPr>
          <w:rFonts w:hint="cs"/>
          <w:rtl/>
        </w:rPr>
      </w:pPr>
    </w:p>
    <w:p w14:paraId="406262B5" w14:textId="77777777" w:rsidR="00000000" w:rsidRDefault="005A3897">
      <w:pPr>
        <w:pStyle w:val="a0"/>
        <w:rPr>
          <w:rFonts w:hint="cs"/>
          <w:rtl/>
        </w:rPr>
      </w:pPr>
      <w:r>
        <w:rPr>
          <w:rFonts w:hint="cs"/>
          <w:rtl/>
        </w:rPr>
        <w:t xml:space="preserve">רבותי חברי הכנסת, אני מנסה לחזור על ההצבעה. נבדוק, אולי עכשיו המערכת תפעל. </w:t>
      </w:r>
    </w:p>
    <w:p w14:paraId="1971868F" w14:textId="77777777" w:rsidR="00000000" w:rsidRDefault="005A3897">
      <w:pPr>
        <w:pStyle w:val="a0"/>
        <w:ind w:firstLine="0"/>
        <w:rPr>
          <w:rFonts w:hint="cs"/>
          <w:rtl/>
        </w:rPr>
      </w:pPr>
    </w:p>
    <w:p w14:paraId="3343D665" w14:textId="77777777" w:rsidR="00000000" w:rsidRDefault="005A3897">
      <w:pPr>
        <w:pStyle w:val="af0"/>
        <w:rPr>
          <w:rtl/>
        </w:rPr>
      </w:pPr>
      <w:r>
        <w:rPr>
          <w:rFonts w:hint="eastAsia"/>
          <w:rtl/>
        </w:rPr>
        <w:t>אחמד</w:t>
      </w:r>
      <w:r>
        <w:rPr>
          <w:rtl/>
        </w:rPr>
        <w:t xml:space="preserve"> טיבי (חד"ש-תע"ל):</w:t>
      </w:r>
    </w:p>
    <w:p w14:paraId="4C84AE3E" w14:textId="77777777" w:rsidR="00000000" w:rsidRDefault="005A3897">
      <w:pPr>
        <w:pStyle w:val="a0"/>
        <w:rPr>
          <w:rFonts w:hint="cs"/>
          <w:rtl/>
        </w:rPr>
      </w:pPr>
    </w:p>
    <w:p w14:paraId="191D5A4A" w14:textId="77777777" w:rsidR="00000000" w:rsidRDefault="005A3897">
      <w:pPr>
        <w:pStyle w:val="a0"/>
        <w:rPr>
          <w:rFonts w:hint="cs"/>
          <w:rtl/>
        </w:rPr>
      </w:pPr>
      <w:r>
        <w:rPr>
          <w:rFonts w:hint="cs"/>
          <w:rtl/>
        </w:rPr>
        <w:t xml:space="preserve">בשורה הזאת אין - - - </w:t>
      </w:r>
    </w:p>
    <w:p w14:paraId="161D9397" w14:textId="77777777" w:rsidR="00000000" w:rsidRDefault="005A3897">
      <w:pPr>
        <w:pStyle w:val="a0"/>
        <w:ind w:firstLine="0"/>
        <w:rPr>
          <w:rFonts w:hint="cs"/>
          <w:rtl/>
        </w:rPr>
      </w:pPr>
    </w:p>
    <w:p w14:paraId="07B3BF02" w14:textId="77777777" w:rsidR="00000000" w:rsidRDefault="005A3897">
      <w:pPr>
        <w:pStyle w:val="af1"/>
        <w:rPr>
          <w:rtl/>
        </w:rPr>
      </w:pPr>
      <w:r>
        <w:rPr>
          <w:rtl/>
        </w:rPr>
        <w:t>היו"ר ראובן ריבלין:</w:t>
      </w:r>
    </w:p>
    <w:p w14:paraId="15B35737" w14:textId="77777777" w:rsidR="00000000" w:rsidRDefault="005A3897">
      <w:pPr>
        <w:pStyle w:val="a0"/>
        <w:rPr>
          <w:rtl/>
        </w:rPr>
      </w:pPr>
    </w:p>
    <w:p w14:paraId="1C25A842" w14:textId="77777777" w:rsidR="00000000" w:rsidRDefault="005A3897">
      <w:pPr>
        <w:pStyle w:val="a0"/>
        <w:rPr>
          <w:rFonts w:hint="cs"/>
          <w:rtl/>
        </w:rPr>
      </w:pPr>
      <w:r>
        <w:rPr>
          <w:rFonts w:hint="cs"/>
          <w:rtl/>
        </w:rPr>
        <w:t>רבותי, אני עושה ניסוי נוסף. נא להצביע - מי</w:t>
      </w:r>
      <w:r>
        <w:rPr>
          <w:rFonts w:hint="cs"/>
          <w:rtl/>
        </w:rPr>
        <w:t xml:space="preserve"> בעד, מי נגד, מי נמנע. זה עובד?</w:t>
      </w:r>
    </w:p>
    <w:p w14:paraId="6BB4A632" w14:textId="77777777" w:rsidR="00000000" w:rsidRDefault="005A3897">
      <w:pPr>
        <w:pStyle w:val="a0"/>
        <w:rPr>
          <w:rFonts w:hint="cs"/>
          <w:rtl/>
        </w:rPr>
      </w:pPr>
    </w:p>
    <w:p w14:paraId="0C58AB2D" w14:textId="77777777" w:rsidR="00000000" w:rsidRDefault="005A3897">
      <w:pPr>
        <w:pStyle w:val="af0"/>
        <w:rPr>
          <w:rtl/>
        </w:rPr>
      </w:pPr>
      <w:r>
        <w:rPr>
          <w:rFonts w:hint="eastAsia"/>
          <w:rtl/>
        </w:rPr>
        <w:t>קריאות</w:t>
      </w:r>
      <w:r>
        <w:rPr>
          <w:rtl/>
        </w:rPr>
        <w:t>:</w:t>
      </w:r>
    </w:p>
    <w:p w14:paraId="40AB9D1D" w14:textId="77777777" w:rsidR="00000000" w:rsidRDefault="005A3897">
      <w:pPr>
        <w:pStyle w:val="a0"/>
        <w:rPr>
          <w:rFonts w:hint="cs"/>
          <w:rtl/>
        </w:rPr>
      </w:pPr>
    </w:p>
    <w:p w14:paraId="12B72B1E" w14:textId="77777777" w:rsidR="00000000" w:rsidRDefault="005A3897">
      <w:pPr>
        <w:pStyle w:val="a0"/>
        <w:rPr>
          <w:rFonts w:hint="cs"/>
          <w:rtl/>
        </w:rPr>
      </w:pPr>
      <w:r>
        <w:rPr>
          <w:rFonts w:hint="cs"/>
          <w:rtl/>
        </w:rPr>
        <w:t>לא.</w:t>
      </w:r>
    </w:p>
    <w:p w14:paraId="17FDDF9D" w14:textId="77777777" w:rsidR="00000000" w:rsidRDefault="005A3897">
      <w:pPr>
        <w:pStyle w:val="a0"/>
        <w:ind w:firstLine="0"/>
        <w:rPr>
          <w:rFonts w:hint="cs"/>
          <w:rtl/>
        </w:rPr>
      </w:pPr>
    </w:p>
    <w:p w14:paraId="017848FB" w14:textId="77777777" w:rsidR="00000000" w:rsidRDefault="005A3897">
      <w:pPr>
        <w:pStyle w:val="af1"/>
        <w:rPr>
          <w:rtl/>
        </w:rPr>
      </w:pPr>
      <w:r>
        <w:rPr>
          <w:rtl/>
        </w:rPr>
        <w:t>היו"ר ראובן ריבלין:</w:t>
      </w:r>
    </w:p>
    <w:p w14:paraId="7E946879" w14:textId="77777777" w:rsidR="00000000" w:rsidRDefault="005A3897">
      <w:pPr>
        <w:pStyle w:val="a0"/>
        <w:rPr>
          <w:rtl/>
        </w:rPr>
      </w:pPr>
    </w:p>
    <w:p w14:paraId="1E78D901" w14:textId="77777777" w:rsidR="00000000" w:rsidRDefault="005A3897">
      <w:pPr>
        <w:pStyle w:val="a0"/>
        <w:rPr>
          <w:rFonts w:hint="cs"/>
          <w:rtl/>
        </w:rPr>
      </w:pPr>
      <w:r>
        <w:rPr>
          <w:rFonts w:hint="cs"/>
          <w:rtl/>
        </w:rPr>
        <w:t xml:space="preserve">כל השורה הזאת אינה עובדת. </w:t>
      </w:r>
    </w:p>
    <w:p w14:paraId="1D29C1B9" w14:textId="77777777" w:rsidR="00000000" w:rsidRDefault="005A3897">
      <w:pPr>
        <w:pStyle w:val="a0"/>
        <w:rPr>
          <w:rFonts w:hint="cs"/>
          <w:rtl/>
        </w:rPr>
      </w:pPr>
    </w:p>
    <w:p w14:paraId="65F99F2F" w14:textId="77777777" w:rsidR="00000000" w:rsidRDefault="005A3897">
      <w:pPr>
        <w:pStyle w:val="a0"/>
        <w:rPr>
          <w:rFonts w:hint="cs"/>
          <w:rtl/>
        </w:rPr>
      </w:pPr>
      <w:r>
        <w:rPr>
          <w:rFonts w:hint="cs"/>
          <w:rtl/>
        </w:rPr>
        <w:t xml:space="preserve">רבותי חברי הכנסת, אני מצביע בהנפת יד - - - </w:t>
      </w:r>
    </w:p>
    <w:p w14:paraId="345CCB21" w14:textId="77777777" w:rsidR="00000000" w:rsidRDefault="005A3897">
      <w:pPr>
        <w:pStyle w:val="a0"/>
        <w:ind w:firstLine="0"/>
        <w:rPr>
          <w:rFonts w:hint="cs"/>
          <w:rtl/>
        </w:rPr>
      </w:pPr>
    </w:p>
    <w:p w14:paraId="66E990E5" w14:textId="77777777" w:rsidR="00000000" w:rsidRDefault="005A3897">
      <w:pPr>
        <w:pStyle w:val="af0"/>
        <w:rPr>
          <w:rtl/>
        </w:rPr>
      </w:pPr>
      <w:r>
        <w:rPr>
          <w:rFonts w:hint="eastAsia"/>
          <w:rtl/>
        </w:rPr>
        <w:t>קריאה</w:t>
      </w:r>
      <w:r>
        <w:rPr>
          <w:rtl/>
        </w:rPr>
        <w:t>:</w:t>
      </w:r>
    </w:p>
    <w:p w14:paraId="29688E37" w14:textId="77777777" w:rsidR="00000000" w:rsidRDefault="005A3897">
      <w:pPr>
        <w:pStyle w:val="a0"/>
        <w:rPr>
          <w:rFonts w:hint="cs"/>
          <w:rtl/>
        </w:rPr>
      </w:pPr>
    </w:p>
    <w:p w14:paraId="2B249279" w14:textId="77777777" w:rsidR="00000000" w:rsidRDefault="005A3897">
      <w:pPr>
        <w:pStyle w:val="a0"/>
        <w:rPr>
          <w:rFonts w:hint="cs"/>
          <w:rtl/>
        </w:rPr>
      </w:pPr>
      <w:r>
        <w:rPr>
          <w:rFonts w:hint="cs"/>
          <w:rtl/>
        </w:rPr>
        <w:t>רק השורה הזאת?</w:t>
      </w:r>
    </w:p>
    <w:p w14:paraId="3513F22A" w14:textId="77777777" w:rsidR="00000000" w:rsidRDefault="005A3897">
      <w:pPr>
        <w:pStyle w:val="a0"/>
        <w:ind w:firstLine="0"/>
        <w:rPr>
          <w:rFonts w:hint="cs"/>
          <w:rtl/>
        </w:rPr>
      </w:pPr>
    </w:p>
    <w:p w14:paraId="593E16AA" w14:textId="77777777" w:rsidR="00000000" w:rsidRDefault="005A3897">
      <w:pPr>
        <w:pStyle w:val="af1"/>
        <w:rPr>
          <w:rtl/>
        </w:rPr>
      </w:pPr>
      <w:r>
        <w:rPr>
          <w:rtl/>
        </w:rPr>
        <w:t>היו"ר ראובן ריבלין:</w:t>
      </w:r>
    </w:p>
    <w:p w14:paraId="3DF856B1" w14:textId="77777777" w:rsidR="00000000" w:rsidRDefault="005A3897">
      <w:pPr>
        <w:pStyle w:val="a0"/>
        <w:rPr>
          <w:rtl/>
        </w:rPr>
      </w:pPr>
    </w:p>
    <w:p w14:paraId="7B22A375" w14:textId="77777777" w:rsidR="00000000" w:rsidRDefault="005A3897">
      <w:pPr>
        <w:pStyle w:val="a0"/>
        <w:rPr>
          <w:rFonts w:hint="cs"/>
          <w:rtl/>
        </w:rPr>
      </w:pPr>
      <w:r>
        <w:rPr>
          <w:rFonts w:hint="cs"/>
          <w:rtl/>
        </w:rPr>
        <w:t>לא. הסטטיסטיקה שלך אומנם לא תהיה טובה...</w:t>
      </w:r>
    </w:p>
    <w:p w14:paraId="7AE5B391" w14:textId="77777777" w:rsidR="00000000" w:rsidRDefault="005A3897">
      <w:pPr>
        <w:pStyle w:val="a0"/>
        <w:rPr>
          <w:rFonts w:hint="cs"/>
          <w:rtl/>
        </w:rPr>
      </w:pPr>
    </w:p>
    <w:p w14:paraId="5926A973" w14:textId="77777777" w:rsidR="00000000" w:rsidRDefault="005A3897">
      <w:pPr>
        <w:pStyle w:val="a0"/>
        <w:rPr>
          <w:rFonts w:hint="cs"/>
          <w:rtl/>
        </w:rPr>
      </w:pPr>
      <w:r>
        <w:rPr>
          <w:rFonts w:hint="cs"/>
          <w:rtl/>
        </w:rPr>
        <w:t xml:space="preserve">רבותי חברי הכנסת, אני מצביע </w:t>
      </w:r>
      <w:r>
        <w:rPr>
          <w:rFonts w:hint="cs"/>
          <w:rtl/>
        </w:rPr>
        <w:t xml:space="preserve">בהרמת יד. אני רואה אם יש צורך בספירה ואז תהיה ספירה. הסופרים יהיו חבר הכנסת דניאל בנלולו וחבר הכנסת הרצוג. </w:t>
      </w:r>
    </w:p>
    <w:p w14:paraId="3B3F90A5" w14:textId="77777777" w:rsidR="00000000" w:rsidRDefault="005A3897">
      <w:pPr>
        <w:pStyle w:val="a0"/>
        <w:rPr>
          <w:rFonts w:hint="cs"/>
          <w:rtl/>
        </w:rPr>
      </w:pPr>
    </w:p>
    <w:p w14:paraId="109CEB0D" w14:textId="77777777" w:rsidR="00000000" w:rsidRDefault="005A3897">
      <w:pPr>
        <w:pStyle w:val="a0"/>
        <w:rPr>
          <w:rFonts w:hint="cs"/>
          <w:rtl/>
        </w:rPr>
      </w:pPr>
      <w:r>
        <w:rPr>
          <w:rFonts w:hint="cs"/>
          <w:rtl/>
        </w:rPr>
        <w:t xml:space="preserve">חברי הכנסת יתום, הרצוג, אין בעיה. השר לפיד, נא לשבת. </w:t>
      </w:r>
    </w:p>
    <w:p w14:paraId="6EF214C8" w14:textId="77777777" w:rsidR="00000000" w:rsidRDefault="005A3897">
      <w:pPr>
        <w:pStyle w:val="a0"/>
        <w:rPr>
          <w:rFonts w:hint="cs"/>
          <w:rtl/>
        </w:rPr>
      </w:pPr>
    </w:p>
    <w:p w14:paraId="58142C4C" w14:textId="77777777" w:rsidR="00000000" w:rsidRDefault="005A3897">
      <w:pPr>
        <w:pStyle w:val="a0"/>
        <w:rPr>
          <w:rFonts w:hint="cs"/>
          <w:rtl/>
        </w:rPr>
      </w:pPr>
      <w:r>
        <w:rPr>
          <w:rFonts w:hint="cs"/>
          <w:rtl/>
        </w:rPr>
        <w:t>הצעת סיעת רע"ם: מי בעד - ירים את ידו. מי נגד - ירים את ידו. מי נמנע?</w:t>
      </w:r>
    </w:p>
    <w:p w14:paraId="18F45254" w14:textId="77777777" w:rsidR="00000000" w:rsidRDefault="005A3897">
      <w:pPr>
        <w:pStyle w:val="a0"/>
        <w:rPr>
          <w:rFonts w:hint="cs"/>
          <w:rtl/>
        </w:rPr>
      </w:pPr>
    </w:p>
    <w:p w14:paraId="70071783" w14:textId="77777777" w:rsidR="00000000" w:rsidRDefault="005A3897">
      <w:pPr>
        <w:pStyle w:val="a0"/>
        <w:jc w:val="center"/>
        <w:rPr>
          <w:rFonts w:hint="cs"/>
          <w:b/>
          <w:bCs/>
          <w:rtl/>
        </w:rPr>
      </w:pPr>
      <w:r>
        <w:rPr>
          <w:rFonts w:hint="cs"/>
          <w:b/>
          <w:bCs/>
          <w:rtl/>
        </w:rPr>
        <w:t xml:space="preserve">הצבעה </w:t>
      </w:r>
    </w:p>
    <w:p w14:paraId="5B1DE2DE" w14:textId="77777777" w:rsidR="00000000" w:rsidRDefault="005A3897">
      <w:pPr>
        <w:pStyle w:val="a0"/>
        <w:jc w:val="center"/>
        <w:rPr>
          <w:rFonts w:hint="cs"/>
          <w:rtl/>
        </w:rPr>
      </w:pPr>
    </w:p>
    <w:p w14:paraId="2495363E" w14:textId="77777777" w:rsidR="00000000" w:rsidRDefault="005A3897">
      <w:pPr>
        <w:pStyle w:val="ac"/>
        <w:bidi/>
        <w:rPr>
          <w:rFonts w:hint="cs"/>
          <w:rtl/>
        </w:rPr>
      </w:pPr>
      <w:r>
        <w:rPr>
          <w:rFonts w:hint="cs"/>
          <w:rtl/>
        </w:rPr>
        <w:t>בעד הצעת הסיכו</w:t>
      </w:r>
      <w:r>
        <w:rPr>
          <w:rFonts w:hint="cs"/>
          <w:rtl/>
        </w:rPr>
        <w:t xml:space="preserve">ם שהביא חבר הכנסת עבד-אלמאלכ דהאמשה </w:t>
      </w:r>
      <w:r>
        <w:rPr>
          <w:rtl/>
        </w:rPr>
        <w:t>–</w:t>
      </w:r>
      <w:r>
        <w:rPr>
          <w:rFonts w:hint="cs"/>
          <w:rtl/>
        </w:rPr>
        <w:t xml:space="preserve"> מיעוט</w:t>
      </w:r>
    </w:p>
    <w:p w14:paraId="0B4EA8F7" w14:textId="77777777" w:rsidR="00000000" w:rsidRDefault="005A3897">
      <w:pPr>
        <w:pStyle w:val="ac"/>
        <w:bidi/>
        <w:rPr>
          <w:rFonts w:hint="cs"/>
          <w:rtl/>
        </w:rPr>
      </w:pPr>
      <w:r>
        <w:rPr>
          <w:rFonts w:hint="cs"/>
          <w:rtl/>
        </w:rPr>
        <w:t xml:space="preserve">נגד </w:t>
      </w:r>
      <w:r>
        <w:rPr>
          <w:rtl/>
        </w:rPr>
        <w:t>–</w:t>
      </w:r>
      <w:r>
        <w:rPr>
          <w:rFonts w:hint="cs"/>
          <w:rtl/>
        </w:rPr>
        <w:t xml:space="preserve"> רוב</w:t>
      </w:r>
    </w:p>
    <w:p w14:paraId="63B4C74C" w14:textId="77777777" w:rsidR="00000000" w:rsidRDefault="005A3897">
      <w:pPr>
        <w:pStyle w:val="ac"/>
        <w:bidi/>
        <w:rPr>
          <w:rFonts w:hint="cs"/>
          <w:rtl/>
        </w:rPr>
      </w:pPr>
      <w:r>
        <w:rPr>
          <w:rFonts w:hint="cs"/>
          <w:rtl/>
        </w:rPr>
        <w:t>נמנעים -</w:t>
      </w:r>
    </w:p>
    <w:p w14:paraId="294E97F6" w14:textId="77777777" w:rsidR="00000000" w:rsidRDefault="005A3897">
      <w:pPr>
        <w:pStyle w:val="ad"/>
        <w:bidi/>
        <w:rPr>
          <w:rFonts w:hint="cs"/>
          <w:rtl/>
        </w:rPr>
      </w:pPr>
      <w:r>
        <w:rPr>
          <w:rFonts w:hint="cs"/>
          <w:rtl/>
        </w:rPr>
        <w:t>הצעת הסיכום שהביא חבר הכנסת עבד-אלמאלכ דהאמשה לא נתקבלה.</w:t>
      </w:r>
    </w:p>
    <w:p w14:paraId="47287AAE" w14:textId="77777777" w:rsidR="00000000" w:rsidRDefault="005A3897">
      <w:pPr>
        <w:pStyle w:val="a0"/>
        <w:ind w:firstLine="0"/>
        <w:rPr>
          <w:rFonts w:hint="cs"/>
          <w:rtl/>
        </w:rPr>
      </w:pPr>
    </w:p>
    <w:p w14:paraId="76F73588" w14:textId="77777777" w:rsidR="00000000" w:rsidRDefault="005A3897">
      <w:pPr>
        <w:pStyle w:val="af1"/>
        <w:rPr>
          <w:rtl/>
        </w:rPr>
      </w:pPr>
      <w:r>
        <w:rPr>
          <w:rtl/>
        </w:rPr>
        <w:t>היו"ר ראובן ריבלין:</w:t>
      </w:r>
    </w:p>
    <w:p w14:paraId="04CD97D3" w14:textId="77777777" w:rsidR="00000000" w:rsidRDefault="005A3897">
      <w:pPr>
        <w:pStyle w:val="a0"/>
        <w:rPr>
          <w:rtl/>
        </w:rPr>
      </w:pPr>
    </w:p>
    <w:p w14:paraId="5E461F0A" w14:textId="77777777" w:rsidR="00000000" w:rsidRDefault="005A3897">
      <w:pPr>
        <w:pStyle w:val="a0"/>
        <w:rPr>
          <w:rFonts w:hint="cs"/>
          <w:rtl/>
        </w:rPr>
      </w:pPr>
      <w:r>
        <w:rPr>
          <w:rFonts w:hint="cs"/>
          <w:rtl/>
        </w:rPr>
        <w:t xml:space="preserve">אני קובע שההצעה לא נתקבלה. </w:t>
      </w:r>
    </w:p>
    <w:p w14:paraId="4321B4F9" w14:textId="77777777" w:rsidR="00000000" w:rsidRDefault="005A3897">
      <w:pPr>
        <w:pStyle w:val="a0"/>
        <w:ind w:firstLine="0"/>
        <w:rPr>
          <w:rFonts w:hint="cs"/>
          <w:rtl/>
        </w:rPr>
      </w:pPr>
    </w:p>
    <w:p w14:paraId="7F289556" w14:textId="77777777" w:rsidR="00000000" w:rsidRDefault="005A3897">
      <w:pPr>
        <w:pStyle w:val="a0"/>
        <w:ind w:firstLine="0"/>
        <w:rPr>
          <w:rFonts w:hint="cs"/>
          <w:rtl/>
        </w:rPr>
      </w:pPr>
      <w:r>
        <w:rPr>
          <w:rFonts w:hint="cs"/>
          <w:rtl/>
        </w:rPr>
        <w:tab/>
        <w:t xml:space="preserve">אנו עוברים להצבעה על הצעת הסיכום של סיעת בל"ד. מי בעד? מי נגד? מי נמנע? </w:t>
      </w:r>
    </w:p>
    <w:p w14:paraId="52F5FF20" w14:textId="77777777" w:rsidR="00000000" w:rsidRDefault="005A3897">
      <w:pPr>
        <w:pStyle w:val="a0"/>
        <w:ind w:firstLine="0"/>
        <w:rPr>
          <w:rtl/>
        </w:rPr>
      </w:pPr>
    </w:p>
    <w:p w14:paraId="42494445" w14:textId="77777777" w:rsidR="00000000" w:rsidRDefault="005A3897">
      <w:pPr>
        <w:pStyle w:val="a0"/>
        <w:ind w:firstLine="0"/>
        <w:rPr>
          <w:rFonts w:hint="cs"/>
          <w:rtl/>
        </w:rPr>
      </w:pPr>
    </w:p>
    <w:p w14:paraId="0FCCD626" w14:textId="77777777" w:rsidR="00000000" w:rsidRDefault="005A3897">
      <w:pPr>
        <w:pStyle w:val="ab"/>
        <w:bidi/>
        <w:rPr>
          <w:rFonts w:hint="cs"/>
          <w:rtl/>
        </w:rPr>
      </w:pPr>
      <w:r>
        <w:rPr>
          <w:rFonts w:hint="cs"/>
          <w:rtl/>
        </w:rPr>
        <w:t>הצבעה</w:t>
      </w:r>
    </w:p>
    <w:p w14:paraId="4040236E" w14:textId="77777777" w:rsidR="00000000" w:rsidRDefault="005A3897">
      <w:pPr>
        <w:pStyle w:val="a0"/>
        <w:ind w:firstLine="0"/>
        <w:jc w:val="center"/>
        <w:rPr>
          <w:rFonts w:hint="cs"/>
          <w:rtl/>
        </w:rPr>
      </w:pPr>
    </w:p>
    <w:p w14:paraId="779C1291" w14:textId="77777777" w:rsidR="00000000" w:rsidRDefault="005A3897">
      <w:pPr>
        <w:pStyle w:val="ac"/>
        <w:bidi/>
        <w:rPr>
          <w:rFonts w:hint="cs"/>
          <w:rtl/>
        </w:rPr>
      </w:pPr>
      <w:r>
        <w:rPr>
          <w:rFonts w:hint="cs"/>
          <w:rtl/>
        </w:rPr>
        <w:t>בע</w:t>
      </w:r>
      <w:r>
        <w:rPr>
          <w:rFonts w:hint="cs"/>
          <w:rtl/>
        </w:rPr>
        <w:t xml:space="preserve">ד הצעת הסיכום שהביא חבר הכנסת ג'מאל זחאלקה </w:t>
      </w:r>
      <w:r>
        <w:rPr>
          <w:rtl/>
        </w:rPr>
        <w:t>–</w:t>
      </w:r>
      <w:r>
        <w:rPr>
          <w:rFonts w:hint="cs"/>
          <w:rtl/>
        </w:rPr>
        <w:t xml:space="preserve"> מיעוט</w:t>
      </w:r>
    </w:p>
    <w:p w14:paraId="39813C30" w14:textId="77777777" w:rsidR="00000000" w:rsidRDefault="005A3897">
      <w:pPr>
        <w:pStyle w:val="ac"/>
        <w:bidi/>
        <w:rPr>
          <w:rFonts w:hint="cs"/>
          <w:rtl/>
        </w:rPr>
      </w:pPr>
      <w:r>
        <w:rPr>
          <w:rFonts w:hint="cs"/>
          <w:rtl/>
        </w:rPr>
        <w:t xml:space="preserve">נגד </w:t>
      </w:r>
      <w:r>
        <w:rPr>
          <w:rtl/>
        </w:rPr>
        <w:t>–</w:t>
      </w:r>
      <w:r>
        <w:rPr>
          <w:rFonts w:hint="cs"/>
          <w:rtl/>
        </w:rPr>
        <w:t xml:space="preserve"> רוב</w:t>
      </w:r>
    </w:p>
    <w:p w14:paraId="2DEECC7D" w14:textId="77777777" w:rsidR="00000000" w:rsidRDefault="005A3897">
      <w:pPr>
        <w:pStyle w:val="ac"/>
        <w:bidi/>
        <w:rPr>
          <w:rFonts w:hint="cs"/>
          <w:rtl/>
        </w:rPr>
      </w:pPr>
      <w:r>
        <w:rPr>
          <w:rFonts w:hint="cs"/>
          <w:rtl/>
        </w:rPr>
        <w:t>נמנעים -</w:t>
      </w:r>
    </w:p>
    <w:p w14:paraId="3D27A317" w14:textId="77777777" w:rsidR="00000000" w:rsidRDefault="005A3897">
      <w:pPr>
        <w:pStyle w:val="ad"/>
        <w:bidi/>
        <w:rPr>
          <w:rFonts w:hint="cs"/>
          <w:rtl/>
        </w:rPr>
      </w:pPr>
      <w:r>
        <w:rPr>
          <w:rFonts w:hint="cs"/>
          <w:rtl/>
        </w:rPr>
        <w:t xml:space="preserve">הצעת הסיכום שהביא חבר הכנסת ג'מאל זחאלקה לא נתקבלה. </w:t>
      </w:r>
    </w:p>
    <w:p w14:paraId="34A86E5E" w14:textId="77777777" w:rsidR="00000000" w:rsidRDefault="005A3897">
      <w:pPr>
        <w:pStyle w:val="a0"/>
        <w:jc w:val="center"/>
        <w:rPr>
          <w:rFonts w:hint="cs"/>
          <w:rtl/>
        </w:rPr>
      </w:pPr>
    </w:p>
    <w:p w14:paraId="3C9ECACA" w14:textId="77777777" w:rsidR="00000000" w:rsidRDefault="005A3897">
      <w:pPr>
        <w:pStyle w:val="af1"/>
        <w:rPr>
          <w:rtl/>
        </w:rPr>
      </w:pPr>
      <w:r>
        <w:rPr>
          <w:rtl/>
        </w:rPr>
        <w:t>היו"ר ראובן ריבלין:</w:t>
      </w:r>
    </w:p>
    <w:p w14:paraId="32D67B87" w14:textId="77777777" w:rsidR="00000000" w:rsidRDefault="005A3897">
      <w:pPr>
        <w:pStyle w:val="a0"/>
        <w:rPr>
          <w:rtl/>
        </w:rPr>
      </w:pPr>
    </w:p>
    <w:p w14:paraId="694DC335" w14:textId="77777777" w:rsidR="00000000" w:rsidRDefault="005A3897">
      <w:pPr>
        <w:pStyle w:val="a0"/>
        <w:rPr>
          <w:rFonts w:hint="cs"/>
          <w:rtl/>
        </w:rPr>
      </w:pPr>
      <w:r>
        <w:rPr>
          <w:rFonts w:hint="cs"/>
          <w:rtl/>
        </w:rPr>
        <w:t>אני קובע שההצעה לא נתקבלה.</w:t>
      </w:r>
    </w:p>
    <w:p w14:paraId="6746A7EF" w14:textId="77777777" w:rsidR="00000000" w:rsidRDefault="005A3897">
      <w:pPr>
        <w:pStyle w:val="a0"/>
        <w:rPr>
          <w:rFonts w:hint="cs"/>
          <w:rtl/>
        </w:rPr>
      </w:pPr>
    </w:p>
    <w:p w14:paraId="1CA57A4E" w14:textId="77777777" w:rsidR="00000000" w:rsidRDefault="005A3897">
      <w:pPr>
        <w:pStyle w:val="a0"/>
        <w:rPr>
          <w:rFonts w:hint="cs"/>
          <w:rtl/>
        </w:rPr>
      </w:pPr>
      <w:r>
        <w:rPr>
          <w:rFonts w:hint="cs"/>
          <w:rtl/>
        </w:rPr>
        <w:t>אנו עוברים להצעת סיעת חד"ש-תע"ל. מי בעד? מי נגד? מי נמנע?</w:t>
      </w:r>
    </w:p>
    <w:p w14:paraId="1351CD31" w14:textId="77777777" w:rsidR="00000000" w:rsidRDefault="005A3897">
      <w:pPr>
        <w:pStyle w:val="a0"/>
        <w:rPr>
          <w:rFonts w:hint="cs"/>
          <w:rtl/>
        </w:rPr>
      </w:pPr>
    </w:p>
    <w:p w14:paraId="443995E2" w14:textId="77777777" w:rsidR="00000000" w:rsidRDefault="005A3897">
      <w:pPr>
        <w:pStyle w:val="ab"/>
        <w:bidi/>
        <w:rPr>
          <w:rFonts w:hint="cs"/>
          <w:rtl/>
        </w:rPr>
      </w:pPr>
      <w:r>
        <w:rPr>
          <w:rFonts w:hint="cs"/>
          <w:rtl/>
        </w:rPr>
        <w:t xml:space="preserve">הצבעה </w:t>
      </w:r>
    </w:p>
    <w:p w14:paraId="7037EB12" w14:textId="77777777" w:rsidR="00000000" w:rsidRDefault="005A3897">
      <w:pPr>
        <w:pStyle w:val="a0"/>
        <w:jc w:val="center"/>
        <w:rPr>
          <w:rFonts w:hint="cs"/>
          <w:rtl/>
        </w:rPr>
      </w:pPr>
    </w:p>
    <w:p w14:paraId="2C4207ED" w14:textId="77777777" w:rsidR="00000000" w:rsidRDefault="005A3897">
      <w:pPr>
        <w:pStyle w:val="ac"/>
        <w:bidi/>
        <w:rPr>
          <w:rFonts w:hint="cs"/>
          <w:rtl/>
        </w:rPr>
      </w:pPr>
      <w:r>
        <w:rPr>
          <w:rFonts w:hint="cs"/>
          <w:rtl/>
        </w:rPr>
        <w:t xml:space="preserve">בעד הצעת הסיכום </w:t>
      </w:r>
      <w:r>
        <w:rPr>
          <w:rFonts w:hint="cs"/>
          <w:rtl/>
        </w:rPr>
        <w:t xml:space="preserve">שהביא חבר הכנסת מוחמד ברכה </w:t>
      </w:r>
      <w:r>
        <w:rPr>
          <w:rtl/>
        </w:rPr>
        <w:t>–</w:t>
      </w:r>
      <w:r>
        <w:rPr>
          <w:rFonts w:hint="cs"/>
          <w:rtl/>
        </w:rPr>
        <w:t xml:space="preserve"> מיעוט</w:t>
      </w:r>
    </w:p>
    <w:p w14:paraId="7C36E8A2" w14:textId="77777777" w:rsidR="00000000" w:rsidRDefault="005A3897">
      <w:pPr>
        <w:pStyle w:val="ac"/>
        <w:bidi/>
        <w:rPr>
          <w:rFonts w:hint="cs"/>
          <w:rtl/>
        </w:rPr>
      </w:pPr>
      <w:r>
        <w:rPr>
          <w:rFonts w:hint="cs"/>
          <w:rtl/>
        </w:rPr>
        <w:t xml:space="preserve">נגד </w:t>
      </w:r>
      <w:r>
        <w:rPr>
          <w:rtl/>
        </w:rPr>
        <w:t>–</w:t>
      </w:r>
      <w:r>
        <w:rPr>
          <w:rFonts w:hint="cs"/>
          <w:rtl/>
        </w:rPr>
        <w:t xml:space="preserve"> רוב</w:t>
      </w:r>
    </w:p>
    <w:p w14:paraId="61879160" w14:textId="77777777" w:rsidR="00000000" w:rsidRDefault="005A3897">
      <w:pPr>
        <w:pStyle w:val="ac"/>
        <w:bidi/>
        <w:rPr>
          <w:rFonts w:hint="cs"/>
          <w:rtl/>
        </w:rPr>
      </w:pPr>
      <w:r>
        <w:rPr>
          <w:rFonts w:hint="cs"/>
          <w:rtl/>
        </w:rPr>
        <w:t xml:space="preserve">נמנעים - </w:t>
      </w:r>
    </w:p>
    <w:p w14:paraId="28E0F9E6" w14:textId="77777777" w:rsidR="00000000" w:rsidRDefault="005A3897">
      <w:pPr>
        <w:pStyle w:val="ad"/>
        <w:bidi/>
        <w:rPr>
          <w:rFonts w:hint="cs"/>
          <w:rtl/>
        </w:rPr>
      </w:pPr>
      <w:r>
        <w:rPr>
          <w:rFonts w:hint="cs"/>
          <w:rtl/>
        </w:rPr>
        <w:t>הצעת הסיכום שהביא חבר הכנסת מוחמד ברכה לא נתקבלה.</w:t>
      </w:r>
    </w:p>
    <w:p w14:paraId="59DFC737" w14:textId="77777777" w:rsidR="00000000" w:rsidRDefault="005A3897">
      <w:pPr>
        <w:pStyle w:val="a0"/>
        <w:rPr>
          <w:rFonts w:hint="cs"/>
          <w:rtl/>
        </w:rPr>
      </w:pPr>
    </w:p>
    <w:p w14:paraId="78EA80F0" w14:textId="77777777" w:rsidR="00000000" w:rsidRDefault="005A3897">
      <w:pPr>
        <w:pStyle w:val="af1"/>
        <w:rPr>
          <w:rtl/>
        </w:rPr>
      </w:pPr>
      <w:r>
        <w:rPr>
          <w:rtl/>
        </w:rPr>
        <w:t>היו"ר ראובן ריבלין:</w:t>
      </w:r>
    </w:p>
    <w:p w14:paraId="57616FF9" w14:textId="77777777" w:rsidR="00000000" w:rsidRDefault="005A3897">
      <w:pPr>
        <w:pStyle w:val="a0"/>
        <w:rPr>
          <w:rtl/>
        </w:rPr>
      </w:pPr>
    </w:p>
    <w:p w14:paraId="501175CD" w14:textId="77777777" w:rsidR="00000000" w:rsidRDefault="005A3897">
      <w:pPr>
        <w:pStyle w:val="a0"/>
        <w:rPr>
          <w:rFonts w:hint="cs"/>
          <w:rtl/>
        </w:rPr>
      </w:pPr>
      <w:r>
        <w:rPr>
          <w:rFonts w:hint="cs"/>
          <w:rtl/>
        </w:rPr>
        <w:t xml:space="preserve">הצעת הסיכום לא נתקבלה. </w:t>
      </w:r>
    </w:p>
    <w:p w14:paraId="48E12B37" w14:textId="77777777" w:rsidR="00000000" w:rsidRDefault="005A3897">
      <w:pPr>
        <w:pStyle w:val="a0"/>
        <w:rPr>
          <w:rFonts w:hint="cs"/>
          <w:rtl/>
        </w:rPr>
      </w:pPr>
    </w:p>
    <w:p w14:paraId="0143AC7C" w14:textId="77777777" w:rsidR="00000000" w:rsidRDefault="005A3897">
      <w:pPr>
        <w:pStyle w:val="a0"/>
        <w:rPr>
          <w:rFonts w:hint="cs"/>
          <w:rtl/>
        </w:rPr>
      </w:pPr>
      <w:r>
        <w:rPr>
          <w:rFonts w:hint="cs"/>
          <w:rtl/>
        </w:rPr>
        <w:t>אנו עוברים להצבעה על הודעת סיעת יהדות התורה. מי בעד? תודה רבה, נא להוריד. אני לא שואל מי נגד. מונים, בבק</w:t>
      </w:r>
      <w:r>
        <w:rPr>
          <w:rFonts w:hint="cs"/>
          <w:rtl/>
        </w:rPr>
        <w:t xml:space="preserve">שה. חבר הכנסת הרצוג וחבר הכנסת בנלולו. מי בעד הצעת הסיכום של סיעת יהדות התורה? נא למנות. מי נגד? נא למנות. </w:t>
      </w:r>
    </w:p>
    <w:p w14:paraId="1C3CB9CF" w14:textId="77777777" w:rsidR="00000000" w:rsidRDefault="005A3897">
      <w:pPr>
        <w:pStyle w:val="a0"/>
        <w:rPr>
          <w:rFonts w:hint="cs"/>
          <w:rtl/>
        </w:rPr>
      </w:pPr>
    </w:p>
    <w:p w14:paraId="60B10CD8" w14:textId="77777777" w:rsidR="00000000" w:rsidRDefault="005A3897">
      <w:pPr>
        <w:pStyle w:val="ab"/>
        <w:bidi/>
        <w:rPr>
          <w:rFonts w:hint="cs"/>
          <w:rtl/>
        </w:rPr>
      </w:pPr>
      <w:r>
        <w:rPr>
          <w:rFonts w:hint="cs"/>
          <w:rtl/>
        </w:rPr>
        <w:t xml:space="preserve">הצבעה </w:t>
      </w:r>
    </w:p>
    <w:p w14:paraId="0346AD3A" w14:textId="77777777" w:rsidR="00000000" w:rsidRDefault="005A3897">
      <w:pPr>
        <w:pStyle w:val="a0"/>
        <w:jc w:val="center"/>
        <w:rPr>
          <w:rFonts w:hint="cs"/>
          <w:rtl/>
        </w:rPr>
      </w:pPr>
    </w:p>
    <w:p w14:paraId="49703155" w14:textId="77777777" w:rsidR="00000000" w:rsidRDefault="005A3897">
      <w:pPr>
        <w:pStyle w:val="ac"/>
        <w:bidi/>
        <w:rPr>
          <w:rFonts w:hint="cs"/>
          <w:rtl/>
        </w:rPr>
      </w:pPr>
      <w:r>
        <w:rPr>
          <w:rFonts w:hint="cs"/>
          <w:rtl/>
        </w:rPr>
        <w:t xml:space="preserve">בעד הצעת הסיכום שהביא חבר הכנסת יעקב ליצמן </w:t>
      </w:r>
      <w:r>
        <w:rPr>
          <w:rtl/>
        </w:rPr>
        <w:t>–</w:t>
      </w:r>
      <w:r>
        <w:rPr>
          <w:rFonts w:hint="cs"/>
          <w:rtl/>
        </w:rPr>
        <w:t xml:space="preserve"> 50</w:t>
      </w:r>
    </w:p>
    <w:p w14:paraId="70216A9C" w14:textId="77777777" w:rsidR="00000000" w:rsidRDefault="005A3897">
      <w:pPr>
        <w:pStyle w:val="ac"/>
        <w:bidi/>
        <w:rPr>
          <w:rFonts w:hint="cs"/>
          <w:rtl/>
        </w:rPr>
      </w:pPr>
      <w:r>
        <w:rPr>
          <w:rFonts w:hint="cs"/>
          <w:rtl/>
        </w:rPr>
        <w:t xml:space="preserve">נגד </w:t>
      </w:r>
      <w:r>
        <w:rPr>
          <w:rtl/>
        </w:rPr>
        <w:t>–</w:t>
      </w:r>
      <w:r>
        <w:rPr>
          <w:rFonts w:hint="cs"/>
          <w:rtl/>
        </w:rPr>
        <w:t xml:space="preserve"> 63</w:t>
      </w:r>
    </w:p>
    <w:p w14:paraId="4D03E69F" w14:textId="77777777" w:rsidR="00000000" w:rsidRDefault="005A3897">
      <w:pPr>
        <w:pStyle w:val="ac"/>
        <w:bidi/>
        <w:rPr>
          <w:rFonts w:hint="cs"/>
          <w:rtl/>
        </w:rPr>
      </w:pPr>
      <w:r>
        <w:rPr>
          <w:rFonts w:hint="cs"/>
          <w:rtl/>
        </w:rPr>
        <w:t>נמנעים -</w:t>
      </w:r>
    </w:p>
    <w:p w14:paraId="29B336A8" w14:textId="77777777" w:rsidR="00000000" w:rsidRDefault="005A3897">
      <w:pPr>
        <w:pStyle w:val="ad"/>
        <w:bidi/>
        <w:rPr>
          <w:rFonts w:hint="cs"/>
          <w:rtl/>
        </w:rPr>
      </w:pPr>
      <w:r>
        <w:rPr>
          <w:rFonts w:hint="cs"/>
          <w:rtl/>
        </w:rPr>
        <w:t>הצעת הסיכום שהביא חבר הכנסת יעקב ליצמן לא נתקבלה.</w:t>
      </w:r>
    </w:p>
    <w:p w14:paraId="5B449D27" w14:textId="77777777" w:rsidR="00000000" w:rsidRDefault="005A3897">
      <w:pPr>
        <w:pStyle w:val="a0"/>
        <w:rPr>
          <w:rFonts w:hint="cs"/>
          <w:rtl/>
        </w:rPr>
      </w:pPr>
    </w:p>
    <w:p w14:paraId="724DBE00" w14:textId="77777777" w:rsidR="00000000" w:rsidRDefault="005A3897">
      <w:pPr>
        <w:pStyle w:val="af1"/>
        <w:rPr>
          <w:rtl/>
        </w:rPr>
      </w:pPr>
      <w:r>
        <w:rPr>
          <w:rtl/>
        </w:rPr>
        <w:t>היו"ר ראובן ריבלין:</w:t>
      </w:r>
    </w:p>
    <w:p w14:paraId="2B7F083A" w14:textId="77777777" w:rsidR="00000000" w:rsidRDefault="005A3897">
      <w:pPr>
        <w:pStyle w:val="a0"/>
        <w:rPr>
          <w:rFonts w:hint="cs"/>
          <w:rtl/>
        </w:rPr>
      </w:pPr>
    </w:p>
    <w:p w14:paraId="436B6738" w14:textId="77777777" w:rsidR="00000000" w:rsidRDefault="005A3897">
      <w:pPr>
        <w:pStyle w:val="a0"/>
        <w:rPr>
          <w:rFonts w:hint="cs"/>
          <w:rtl/>
        </w:rPr>
      </w:pPr>
      <w:r>
        <w:rPr>
          <w:rFonts w:hint="cs"/>
          <w:rtl/>
        </w:rPr>
        <w:t>5</w:t>
      </w:r>
      <w:r>
        <w:rPr>
          <w:rFonts w:hint="cs"/>
          <w:rtl/>
        </w:rPr>
        <w:t>0 בעד, 63 נגד. אני קובע שהצעת סיעת יהדות התורה לא נתקבלה.</w:t>
      </w:r>
    </w:p>
    <w:p w14:paraId="0A63BA7F" w14:textId="77777777" w:rsidR="00000000" w:rsidRDefault="005A3897">
      <w:pPr>
        <w:pStyle w:val="a0"/>
        <w:rPr>
          <w:rFonts w:hint="cs"/>
          <w:rtl/>
        </w:rPr>
      </w:pPr>
    </w:p>
    <w:p w14:paraId="2EF643E0" w14:textId="77777777" w:rsidR="00000000" w:rsidRDefault="005A3897">
      <w:pPr>
        <w:pStyle w:val="a0"/>
        <w:rPr>
          <w:rFonts w:hint="cs"/>
          <w:rtl/>
        </w:rPr>
      </w:pPr>
      <w:r>
        <w:rPr>
          <w:rFonts w:hint="cs"/>
          <w:rtl/>
        </w:rPr>
        <w:t>אנו עוברים להצבעה על הצעת הסיכום של סיעת ש"ס. מי בעד? מי נגד? מי נמנע?</w:t>
      </w:r>
    </w:p>
    <w:p w14:paraId="3896A285" w14:textId="77777777" w:rsidR="00000000" w:rsidRDefault="005A3897">
      <w:pPr>
        <w:pStyle w:val="a0"/>
        <w:rPr>
          <w:rFonts w:hint="cs"/>
          <w:rtl/>
        </w:rPr>
      </w:pPr>
    </w:p>
    <w:p w14:paraId="05E5A05C" w14:textId="77777777" w:rsidR="00000000" w:rsidRDefault="005A3897">
      <w:pPr>
        <w:pStyle w:val="ab"/>
        <w:bidi/>
        <w:rPr>
          <w:rFonts w:hint="cs"/>
          <w:rtl/>
        </w:rPr>
      </w:pPr>
      <w:r>
        <w:rPr>
          <w:rFonts w:hint="cs"/>
          <w:rtl/>
        </w:rPr>
        <w:t xml:space="preserve">הצבעה </w:t>
      </w:r>
    </w:p>
    <w:p w14:paraId="5545AD4E" w14:textId="77777777" w:rsidR="00000000" w:rsidRDefault="005A3897">
      <w:pPr>
        <w:pStyle w:val="a0"/>
        <w:jc w:val="center"/>
        <w:rPr>
          <w:rFonts w:hint="cs"/>
          <w:rtl/>
        </w:rPr>
      </w:pPr>
    </w:p>
    <w:p w14:paraId="6D1678E7" w14:textId="77777777" w:rsidR="00000000" w:rsidRDefault="005A3897">
      <w:pPr>
        <w:pStyle w:val="ac"/>
        <w:bidi/>
        <w:rPr>
          <w:rFonts w:hint="cs"/>
          <w:rtl/>
        </w:rPr>
      </w:pPr>
      <w:r>
        <w:rPr>
          <w:rFonts w:hint="cs"/>
          <w:rtl/>
        </w:rPr>
        <w:t xml:space="preserve">בעד הצעת הסיכום שהביא חבר הכנסת יצחק כהן </w:t>
      </w:r>
      <w:r>
        <w:rPr>
          <w:rtl/>
        </w:rPr>
        <w:t>–</w:t>
      </w:r>
      <w:r>
        <w:rPr>
          <w:rFonts w:hint="cs"/>
          <w:rtl/>
        </w:rPr>
        <w:t xml:space="preserve"> מיעוט</w:t>
      </w:r>
    </w:p>
    <w:p w14:paraId="12292185" w14:textId="77777777" w:rsidR="00000000" w:rsidRDefault="005A3897">
      <w:pPr>
        <w:pStyle w:val="ac"/>
        <w:bidi/>
        <w:rPr>
          <w:rFonts w:hint="cs"/>
          <w:rtl/>
        </w:rPr>
      </w:pPr>
      <w:r>
        <w:rPr>
          <w:rFonts w:hint="cs"/>
          <w:rtl/>
        </w:rPr>
        <w:t xml:space="preserve">נגד </w:t>
      </w:r>
      <w:r>
        <w:rPr>
          <w:rtl/>
        </w:rPr>
        <w:t>–</w:t>
      </w:r>
      <w:r>
        <w:rPr>
          <w:rFonts w:hint="cs"/>
          <w:rtl/>
        </w:rPr>
        <w:t xml:space="preserve"> רוב</w:t>
      </w:r>
    </w:p>
    <w:p w14:paraId="4EF7987F" w14:textId="77777777" w:rsidR="00000000" w:rsidRDefault="005A3897">
      <w:pPr>
        <w:pStyle w:val="ac"/>
        <w:bidi/>
        <w:rPr>
          <w:rFonts w:hint="cs"/>
          <w:rtl/>
        </w:rPr>
      </w:pPr>
      <w:r>
        <w:rPr>
          <w:rFonts w:hint="cs"/>
          <w:rtl/>
        </w:rPr>
        <w:t>נמנעים -</w:t>
      </w:r>
    </w:p>
    <w:p w14:paraId="0BA22E49" w14:textId="77777777" w:rsidR="00000000" w:rsidRDefault="005A3897">
      <w:pPr>
        <w:pStyle w:val="ad"/>
        <w:bidi/>
        <w:rPr>
          <w:rFonts w:hint="cs"/>
          <w:rtl/>
        </w:rPr>
      </w:pPr>
      <w:r>
        <w:rPr>
          <w:rFonts w:hint="cs"/>
          <w:rtl/>
        </w:rPr>
        <w:t>הצעת הסיכום שהביא חבר הכנסת יצחק כהן לא נתקבלה.</w:t>
      </w:r>
    </w:p>
    <w:p w14:paraId="67D65A71" w14:textId="77777777" w:rsidR="00000000" w:rsidRDefault="005A3897">
      <w:pPr>
        <w:pStyle w:val="a0"/>
        <w:rPr>
          <w:rFonts w:hint="cs"/>
          <w:rtl/>
        </w:rPr>
      </w:pPr>
    </w:p>
    <w:p w14:paraId="25589C89" w14:textId="77777777" w:rsidR="00000000" w:rsidRDefault="005A3897">
      <w:pPr>
        <w:pStyle w:val="af1"/>
        <w:rPr>
          <w:rtl/>
        </w:rPr>
      </w:pPr>
      <w:r>
        <w:rPr>
          <w:rtl/>
        </w:rPr>
        <w:t>היו"ר ראובן ריבלין:</w:t>
      </w:r>
    </w:p>
    <w:p w14:paraId="5379F46F" w14:textId="77777777" w:rsidR="00000000" w:rsidRDefault="005A3897">
      <w:pPr>
        <w:pStyle w:val="a0"/>
        <w:rPr>
          <w:rtl/>
        </w:rPr>
      </w:pPr>
    </w:p>
    <w:p w14:paraId="08A316CD" w14:textId="77777777" w:rsidR="00000000" w:rsidRDefault="005A3897">
      <w:pPr>
        <w:pStyle w:val="a0"/>
        <w:rPr>
          <w:rFonts w:hint="cs"/>
          <w:rtl/>
        </w:rPr>
      </w:pPr>
      <w:r>
        <w:rPr>
          <w:rFonts w:hint="cs"/>
          <w:rtl/>
        </w:rPr>
        <w:t>הצעת סיעת ש"ס לא נתקבלה.</w:t>
      </w:r>
    </w:p>
    <w:p w14:paraId="73AE6D18" w14:textId="77777777" w:rsidR="00000000" w:rsidRDefault="005A3897">
      <w:pPr>
        <w:pStyle w:val="a0"/>
        <w:rPr>
          <w:rFonts w:hint="cs"/>
          <w:rtl/>
        </w:rPr>
      </w:pPr>
    </w:p>
    <w:p w14:paraId="059C1B85" w14:textId="77777777" w:rsidR="00000000" w:rsidRDefault="005A3897">
      <w:pPr>
        <w:pStyle w:val="a0"/>
        <w:rPr>
          <w:rFonts w:hint="cs"/>
          <w:rtl/>
        </w:rPr>
      </w:pPr>
      <w:r>
        <w:rPr>
          <w:rFonts w:hint="cs"/>
          <w:rtl/>
        </w:rPr>
        <w:t>הצעת סיעת יחד: מי בעד - ירים את ידו. מי נגד ומי נמנע?</w:t>
      </w:r>
    </w:p>
    <w:p w14:paraId="50D88313" w14:textId="77777777" w:rsidR="00000000" w:rsidRDefault="005A3897">
      <w:pPr>
        <w:pStyle w:val="a0"/>
        <w:rPr>
          <w:rtl/>
        </w:rPr>
      </w:pPr>
    </w:p>
    <w:p w14:paraId="1D294DDD" w14:textId="77777777" w:rsidR="00000000" w:rsidRDefault="005A3897">
      <w:pPr>
        <w:pStyle w:val="ab"/>
        <w:bidi/>
        <w:rPr>
          <w:rFonts w:hint="cs"/>
          <w:rtl/>
        </w:rPr>
      </w:pPr>
      <w:r>
        <w:rPr>
          <w:rFonts w:hint="cs"/>
          <w:rtl/>
        </w:rPr>
        <w:t xml:space="preserve">הצבעה </w:t>
      </w:r>
    </w:p>
    <w:p w14:paraId="549CE895" w14:textId="77777777" w:rsidR="00000000" w:rsidRDefault="005A3897">
      <w:pPr>
        <w:pStyle w:val="a0"/>
        <w:jc w:val="center"/>
        <w:rPr>
          <w:rFonts w:hint="cs"/>
          <w:rtl/>
        </w:rPr>
      </w:pPr>
    </w:p>
    <w:p w14:paraId="2293790B" w14:textId="77777777" w:rsidR="00000000" w:rsidRDefault="005A3897">
      <w:pPr>
        <w:pStyle w:val="ac"/>
        <w:bidi/>
        <w:rPr>
          <w:rFonts w:hint="cs"/>
          <w:rtl/>
        </w:rPr>
      </w:pPr>
      <w:r>
        <w:rPr>
          <w:rFonts w:hint="cs"/>
          <w:rtl/>
        </w:rPr>
        <w:t xml:space="preserve">בעד הצעת הסיכום שהביא חבר הכנסת אבשלום וילן </w:t>
      </w:r>
      <w:r>
        <w:rPr>
          <w:rtl/>
        </w:rPr>
        <w:t>–</w:t>
      </w:r>
      <w:r>
        <w:rPr>
          <w:rFonts w:hint="cs"/>
          <w:rtl/>
        </w:rPr>
        <w:t xml:space="preserve"> מיעוט</w:t>
      </w:r>
    </w:p>
    <w:p w14:paraId="0E975777" w14:textId="77777777" w:rsidR="00000000" w:rsidRDefault="005A3897">
      <w:pPr>
        <w:pStyle w:val="ac"/>
        <w:bidi/>
        <w:rPr>
          <w:rFonts w:hint="cs"/>
          <w:rtl/>
        </w:rPr>
      </w:pPr>
      <w:r>
        <w:rPr>
          <w:rFonts w:hint="cs"/>
          <w:rtl/>
        </w:rPr>
        <w:t xml:space="preserve">נגד </w:t>
      </w:r>
      <w:r>
        <w:rPr>
          <w:rtl/>
        </w:rPr>
        <w:t>–</w:t>
      </w:r>
      <w:r>
        <w:rPr>
          <w:rFonts w:hint="cs"/>
          <w:rtl/>
        </w:rPr>
        <w:t xml:space="preserve"> רוב</w:t>
      </w:r>
    </w:p>
    <w:p w14:paraId="5F033A1C" w14:textId="77777777" w:rsidR="00000000" w:rsidRDefault="005A3897">
      <w:pPr>
        <w:pStyle w:val="ac"/>
        <w:bidi/>
        <w:rPr>
          <w:rFonts w:hint="cs"/>
          <w:rtl/>
        </w:rPr>
      </w:pPr>
      <w:r>
        <w:rPr>
          <w:rFonts w:hint="cs"/>
          <w:rtl/>
        </w:rPr>
        <w:t>נמנעים -</w:t>
      </w:r>
    </w:p>
    <w:p w14:paraId="19D921C3" w14:textId="77777777" w:rsidR="00000000" w:rsidRDefault="005A3897">
      <w:pPr>
        <w:pStyle w:val="ad"/>
        <w:bidi/>
        <w:rPr>
          <w:rFonts w:hint="cs"/>
          <w:rtl/>
        </w:rPr>
      </w:pPr>
      <w:r>
        <w:rPr>
          <w:rFonts w:hint="cs"/>
          <w:rtl/>
        </w:rPr>
        <w:t>הצעת הסיכום שהביא חבר הכנסת אבשלום וילן לא נתקבלה.</w:t>
      </w:r>
    </w:p>
    <w:p w14:paraId="39F0E44C" w14:textId="77777777" w:rsidR="00000000" w:rsidRDefault="005A3897">
      <w:pPr>
        <w:pStyle w:val="a0"/>
        <w:rPr>
          <w:rFonts w:hint="cs"/>
          <w:rtl/>
        </w:rPr>
      </w:pPr>
    </w:p>
    <w:p w14:paraId="697302C3" w14:textId="77777777" w:rsidR="00000000" w:rsidRDefault="005A3897">
      <w:pPr>
        <w:pStyle w:val="af1"/>
        <w:rPr>
          <w:rtl/>
        </w:rPr>
      </w:pPr>
      <w:r>
        <w:rPr>
          <w:rtl/>
        </w:rPr>
        <w:t>היו"ר ראובן ריבלין:</w:t>
      </w:r>
    </w:p>
    <w:p w14:paraId="7C3DD3CB" w14:textId="77777777" w:rsidR="00000000" w:rsidRDefault="005A3897">
      <w:pPr>
        <w:pStyle w:val="a0"/>
        <w:rPr>
          <w:rtl/>
        </w:rPr>
      </w:pPr>
    </w:p>
    <w:p w14:paraId="6AF31498" w14:textId="77777777" w:rsidR="00000000" w:rsidRDefault="005A3897">
      <w:pPr>
        <w:pStyle w:val="a0"/>
        <w:rPr>
          <w:rFonts w:hint="cs"/>
          <w:rtl/>
        </w:rPr>
      </w:pPr>
      <w:r>
        <w:rPr>
          <w:rFonts w:hint="cs"/>
          <w:rtl/>
        </w:rPr>
        <w:t>הצ</w:t>
      </w:r>
      <w:r>
        <w:rPr>
          <w:rFonts w:hint="cs"/>
          <w:rtl/>
        </w:rPr>
        <w:t>עת סיעת יחד לא נתקבלה.</w:t>
      </w:r>
    </w:p>
    <w:p w14:paraId="0A6A032F" w14:textId="77777777" w:rsidR="00000000" w:rsidRDefault="005A3897">
      <w:pPr>
        <w:pStyle w:val="a0"/>
        <w:rPr>
          <w:rFonts w:hint="cs"/>
          <w:rtl/>
        </w:rPr>
      </w:pPr>
    </w:p>
    <w:p w14:paraId="2008CE36" w14:textId="77777777" w:rsidR="00000000" w:rsidRDefault="005A3897">
      <w:pPr>
        <w:pStyle w:val="a0"/>
        <w:rPr>
          <w:rFonts w:hint="cs"/>
          <w:rtl/>
        </w:rPr>
      </w:pPr>
      <w:r>
        <w:rPr>
          <w:rFonts w:hint="cs"/>
          <w:rtl/>
        </w:rPr>
        <w:t xml:space="preserve">הצעת סיעות העבודה-מימד--עם אחד: מי בעד - ירים את ידו. נא להוריד. מי נגד? נא להוריד. מי נמנע? </w:t>
      </w:r>
    </w:p>
    <w:p w14:paraId="0CDBA092" w14:textId="77777777" w:rsidR="00000000" w:rsidRDefault="005A3897">
      <w:pPr>
        <w:pStyle w:val="a0"/>
        <w:rPr>
          <w:rFonts w:hint="cs"/>
          <w:rtl/>
        </w:rPr>
      </w:pPr>
    </w:p>
    <w:p w14:paraId="60ABC84B" w14:textId="77777777" w:rsidR="00000000" w:rsidRDefault="005A3897">
      <w:pPr>
        <w:pStyle w:val="ab"/>
        <w:bidi/>
        <w:rPr>
          <w:rFonts w:hint="cs"/>
          <w:rtl/>
        </w:rPr>
      </w:pPr>
      <w:r>
        <w:rPr>
          <w:rFonts w:hint="cs"/>
          <w:rtl/>
        </w:rPr>
        <w:t xml:space="preserve">הצבעה </w:t>
      </w:r>
    </w:p>
    <w:p w14:paraId="392FDB7C" w14:textId="77777777" w:rsidR="00000000" w:rsidRDefault="005A3897">
      <w:pPr>
        <w:pStyle w:val="a0"/>
        <w:rPr>
          <w:rFonts w:hint="cs"/>
          <w:rtl/>
        </w:rPr>
      </w:pPr>
    </w:p>
    <w:p w14:paraId="7C03EFA5" w14:textId="77777777" w:rsidR="00000000" w:rsidRDefault="005A3897">
      <w:pPr>
        <w:pStyle w:val="ac"/>
        <w:bidi/>
        <w:rPr>
          <w:rFonts w:hint="cs"/>
          <w:rtl/>
        </w:rPr>
      </w:pPr>
      <w:r>
        <w:rPr>
          <w:rFonts w:hint="cs"/>
          <w:rtl/>
        </w:rPr>
        <w:t>בעד הצעת הסיכום שהביאה חברת הכנסת דליה איציק - מיעוט</w:t>
      </w:r>
    </w:p>
    <w:p w14:paraId="3E0D97B6" w14:textId="77777777" w:rsidR="00000000" w:rsidRDefault="005A3897">
      <w:pPr>
        <w:pStyle w:val="ac"/>
        <w:bidi/>
        <w:rPr>
          <w:rFonts w:hint="cs"/>
          <w:rtl/>
        </w:rPr>
      </w:pPr>
      <w:r>
        <w:rPr>
          <w:rFonts w:hint="cs"/>
          <w:rtl/>
        </w:rPr>
        <w:t xml:space="preserve">נגד </w:t>
      </w:r>
      <w:r>
        <w:rPr>
          <w:rtl/>
        </w:rPr>
        <w:t>–</w:t>
      </w:r>
      <w:r>
        <w:rPr>
          <w:rFonts w:hint="cs"/>
          <w:rtl/>
        </w:rPr>
        <w:t xml:space="preserve"> רוב</w:t>
      </w:r>
    </w:p>
    <w:p w14:paraId="2A81E3E1" w14:textId="77777777" w:rsidR="00000000" w:rsidRDefault="005A3897">
      <w:pPr>
        <w:pStyle w:val="ac"/>
        <w:bidi/>
        <w:rPr>
          <w:rFonts w:hint="cs"/>
          <w:rtl/>
        </w:rPr>
      </w:pPr>
      <w:r>
        <w:rPr>
          <w:rFonts w:hint="cs"/>
          <w:rtl/>
        </w:rPr>
        <w:t xml:space="preserve">נמנעים - </w:t>
      </w:r>
    </w:p>
    <w:p w14:paraId="54100282" w14:textId="77777777" w:rsidR="00000000" w:rsidRDefault="005A3897">
      <w:pPr>
        <w:pStyle w:val="ad"/>
        <w:bidi/>
        <w:rPr>
          <w:rFonts w:hint="cs"/>
          <w:rtl/>
        </w:rPr>
      </w:pPr>
      <w:r>
        <w:rPr>
          <w:rFonts w:hint="cs"/>
          <w:rtl/>
        </w:rPr>
        <w:t xml:space="preserve">הצעת הסיכום שהביאה חברת הכנסת דליה איציק לא נתקבלה. </w:t>
      </w:r>
    </w:p>
    <w:p w14:paraId="053D11EB" w14:textId="77777777" w:rsidR="00000000" w:rsidRDefault="005A3897">
      <w:pPr>
        <w:pStyle w:val="a0"/>
        <w:rPr>
          <w:rFonts w:hint="cs"/>
          <w:rtl/>
        </w:rPr>
      </w:pPr>
    </w:p>
    <w:p w14:paraId="12E50BF0" w14:textId="77777777" w:rsidR="00000000" w:rsidRDefault="005A3897">
      <w:pPr>
        <w:pStyle w:val="af1"/>
        <w:rPr>
          <w:rtl/>
        </w:rPr>
      </w:pPr>
      <w:r>
        <w:rPr>
          <w:rtl/>
        </w:rPr>
        <w:t>הי</w:t>
      </w:r>
      <w:r>
        <w:rPr>
          <w:rtl/>
        </w:rPr>
        <w:t>ו"ר ראובן ריבלין:</w:t>
      </w:r>
    </w:p>
    <w:p w14:paraId="7807A610" w14:textId="77777777" w:rsidR="00000000" w:rsidRDefault="005A3897">
      <w:pPr>
        <w:pStyle w:val="a0"/>
        <w:rPr>
          <w:rtl/>
        </w:rPr>
      </w:pPr>
    </w:p>
    <w:p w14:paraId="587AB6A3" w14:textId="77777777" w:rsidR="00000000" w:rsidRDefault="005A3897">
      <w:pPr>
        <w:pStyle w:val="a0"/>
        <w:rPr>
          <w:rFonts w:hint="cs"/>
          <w:rtl/>
        </w:rPr>
      </w:pPr>
      <w:r>
        <w:rPr>
          <w:rFonts w:hint="cs"/>
          <w:rtl/>
        </w:rPr>
        <w:t xml:space="preserve">הצעת סיעת העבודה לא נתקבלה. </w:t>
      </w:r>
    </w:p>
    <w:p w14:paraId="76BD6ABF" w14:textId="77777777" w:rsidR="00000000" w:rsidRDefault="005A3897">
      <w:pPr>
        <w:pStyle w:val="a0"/>
        <w:rPr>
          <w:rFonts w:hint="cs"/>
          <w:rtl/>
        </w:rPr>
      </w:pPr>
    </w:p>
    <w:p w14:paraId="5BB511ED" w14:textId="77777777" w:rsidR="00000000" w:rsidRDefault="005A3897">
      <w:pPr>
        <w:pStyle w:val="a0"/>
        <w:rPr>
          <w:rFonts w:hint="cs"/>
          <w:rtl/>
        </w:rPr>
      </w:pPr>
      <w:r>
        <w:rPr>
          <w:rFonts w:hint="cs"/>
          <w:rtl/>
        </w:rPr>
        <w:t>רבותי חברי הכנסת, אני מעמיד להצבעה את הודעת ראש הממשלה. אני מבקש מחברי הכנסת בנלולו והרצוג לספור את הקולות. אנחנו מצביעים על הודעת סיכום של הממשלה כפי שהוגשה על-ידי ראש הממשלה. מי בעד הצעת הממשלה - ירים את י</w:t>
      </w:r>
      <w:r>
        <w:rPr>
          <w:rFonts w:hint="cs"/>
          <w:rtl/>
        </w:rPr>
        <w:t xml:space="preserve">דו. מי נגד? מי נמנע? </w:t>
      </w:r>
    </w:p>
    <w:p w14:paraId="4C7DAAB5" w14:textId="77777777" w:rsidR="00000000" w:rsidRDefault="005A3897">
      <w:pPr>
        <w:pStyle w:val="a0"/>
        <w:rPr>
          <w:rFonts w:hint="cs"/>
          <w:rtl/>
        </w:rPr>
      </w:pPr>
    </w:p>
    <w:p w14:paraId="0C0AB407" w14:textId="77777777" w:rsidR="00000000" w:rsidRDefault="005A3897">
      <w:pPr>
        <w:pStyle w:val="ab"/>
        <w:bidi/>
        <w:rPr>
          <w:rFonts w:hint="cs"/>
          <w:rtl/>
        </w:rPr>
      </w:pPr>
      <w:r>
        <w:rPr>
          <w:rFonts w:hint="cs"/>
          <w:rtl/>
        </w:rPr>
        <w:t>הצבעה</w:t>
      </w:r>
    </w:p>
    <w:p w14:paraId="11A934F5" w14:textId="77777777" w:rsidR="00000000" w:rsidRDefault="005A3897">
      <w:pPr>
        <w:pStyle w:val="a0"/>
        <w:rPr>
          <w:rFonts w:hint="cs"/>
          <w:rtl/>
        </w:rPr>
      </w:pPr>
    </w:p>
    <w:p w14:paraId="23614843" w14:textId="77777777" w:rsidR="00000000" w:rsidRDefault="005A3897">
      <w:pPr>
        <w:pStyle w:val="ac"/>
        <w:bidi/>
        <w:rPr>
          <w:rFonts w:hint="cs"/>
          <w:rtl/>
        </w:rPr>
      </w:pPr>
      <w:r>
        <w:rPr>
          <w:rFonts w:hint="cs"/>
          <w:rtl/>
        </w:rPr>
        <w:t>בעד הצעת הסיכום שהביא ראש הממשלה אריאל שרון - 44</w:t>
      </w:r>
    </w:p>
    <w:p w14:paraId="661E0116" w14:textId="77777777" w:rsidR="00000000" w:rsidRDefault="005A3897">
      <w:pPr>
        <w:pStyle w:val="ac"/>
        <w:bidi/>
        <w:rPr>
          <w:rFonts w:hint="cs"/>
          <w:rtl/>
        </w:rPr>
      </w:pPr>
      <w:r>
        <w:rPr>
          <w:rFonts w:hint="cs"/>
          <w:rtl/>
        </w:rPr>
        <w:t>נגד - 53</w:t>
      </w:r>
    </w:p>
    <w:p w14:paraId="281CA586" w14:textId="77777777" w:rsidR="00000000" w:rsidRDefault="005A3897">
      <w:pPr>
        <w:pStyle w:val="ac"/>
        <w:bidi/>
        <w:rPr>
          <w:rFonts w:hint="cs"/>
          <w:rtl/>
        </w:rPr>
      </w:pPr>
      <w:r>
        <w:rPr>
          <w:rFonts w:hint="cs"/>
          <w:rtl/>
        </w:rPr>
        <w:t xml:space="preserve">נמנעים - </w:t>
      </w:r>
    </w:p>
    <w:p w14:paraId="6E06DB2C" w14:textId="77777777" w:rsidR="00000000" w:rsidRDefault="005A3897">
      <w:pPr>
        <w:pStyle w:val="ad"/>
        <w:bidi/>
        <w:rPr>
          <w:rFonts w:hint="cs"/>
          <w:rtl/>
        </w:rPr>
      </w:pPr>
      <w:r>
        <w:rPr>
          <w:rFonts w:hint="cs"/>
          <w:rtl/>
        </w:rPr>
        <w:t xml:space="preserve">הצעת הסיכום שהביא ראש הממשלה אריאל שרון לא נתקבלה. </w:t>
      </w:r>
    </w:p>
    <w:p w14:paraId="18130A7E" w14:textId="77777777" w:rsidR="00000000" w:rsidRDefault="005A3897">
      <w:pPr>
        <w:pStyle w:val="a0"/>
        <w:rPr>
          <w:rFonts w:hint="cs"/>
          <w:rtl/>
        </w:rPr>
      </w:pPr>
    </w:p>
    <w:p w14:paraId="2D863FA5" w14:textId="77777777" w:rsidR="00000000" w:rsidRDefault="005A3897">
      <w:pPr>
        <w:pStyle w:val="af0"/>
        <w:rPr>
          <w:rtl/>
        </w:rPr>
      </w:pPr>
      <w:r>
        <w:rPr>
          <w:rFonts w:hint="eastAsia"/>
          <w:rtl/>
        </w:rPr>
        <w:t>אחמד</w:t>
      </w:r>
      <w:r>
        <w:rPr>
          <w:rtl/>
        </w:rPr>
        <w:t xml:space="preserve"> טיבי (חד"ש-תע"ל):</w:t>
      </w:r>
    </w:p>
    <w:p w14:paraId="12445571" w14:textId="77777777" w:rsidR="00000000" w:rsidRDefault="005A3897">
      <w:pPr>
        <w:pStyle w:val="a0"/>
        <w:rPr>
          <w:rFonts w:hint="cs"/>
          <w:rtl/>
        </w:rPr>
      </w:pPr>
    </w:p>
    <w:p w14:paraId="628E81E0" w14:textId="77777777" w:rsidR="00000000" w:rsidRDefault="005A3897">
      <w:pPr>
        <w:pStyle w:val="a0"/>
        <w:rPr>
          <w:rFonts w:hint="cs"/>
          <w:rtl/>
        </w:rPr>
      </w:pPr>
      <w:r>
        <w:rPr>
          <w:rFonts w:hint="cs"/>
          <w:rtl/>
        </w:rPr>
        <w:t>אדוני, על ראש הממשלה להתפטר.</w:t>
      </w:r>
    </w:p>
    <w:p w14:paraId="10196690" w14:textId="77777777" w:rsidR="00000000" w:rsidRDefault="005A3897">
      <w:pPr>
        <w:pStyle w:val="a0"/>
        <w:rPr>
          <w:rFonts w:hint="cs"/>
          <w:rtl/>
        </w:rPr>
      </w:pPr>
    </w:p>
    <w:p w14:paraId="39806347" w14:textId="77777777" w:rsidR="00000000" w:rsidRDefault="005A3897">
      <w:pPr>
        <w:pStyle w:val="af1"/>
        <w:rPr>
          <w:rtl/>
        </w:rPr>
      </w:pPr>
      <w:r>
        <w:rPr>
          <w:rtl/>
        </w:rPr>
        <w:t>היו"ר ראובן ריבלין:</w:t>
      </w:r>
    </w:p>
    <w:p w14:paraId="0D6D60C8" w14:textId="77777777" w:rsidR="00000000" w:rsidRDefault="005A3897">
      <w:pPr>
        <w:pStyle w:val="a0"/>
        <w:rPr>
          <w:rtl/>
        </w:rPr>
      </w:pPr>
    </w:p>
    <w:p w14:paraId="38267ECC" w14:textId="77777777" w:rsidR="00000000" w:rsidRDefault="005A3897">
      <w:pPr>
        <w:pStyle w:val="a0"/>
        <w:rPr>
          <w:rFonts w:hint="cs"/>
          <w:rtl/>
        </w:rPr>
      </w:pPr>
      <w:r>
        <w:rPr>
          <w:rFonts w:hint="cs"/>
          <w:rtl/>
        </w:rPr>
        <w:t>חבר הכנסת אחמד טיבי, לא סיימנו</w:t>
      </w:r>
      <w:r>
        <w:rPr>
          <w:rFonts w:hint="cs"/>
          <w:rtl/>
        </w:rPr>
        <w:t xml:space="preserve"> את ההצבעה. </w:t>
      </w:r>
    </w:p>
    <w:p w14:paraId="37DB1D0B" w14:textId="77777777" w:rsidR="00000000" w:rsidRDefault="005A3897">
      <w:pPr>
        <w:pStyle w:val="a0"/>
        <w:rPr>
          <w:rFonts w:hint="cs"/>
          <w:rtl/>
        </w:rPr>
      </w:pPr>
    </w:p>
    <w:p w14:paraId="6BF60D07"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595EC42C" w14:textId="77777777" w:rsidR="00000000" w:rsidRDefault="005A3897">
      <w:pPr>
        <w:pStyle w:val="a0"/>
        <w:rPr>
          <w:rFonts w:hint="cs"/>
          <w:rtl/>
        </w:rPr>
      </w:pPr>
    </w:p>
    <w:p w14:paraId="2398A4ED" w14:textId="77777777" w:rsidR="00000000" w:rsidRDefault="005A3897">
      <w:pPr>
        <w:pStyle w:val="a0"/>
        <w:rPr>
          <w:rFonts w:hint="cs"/>
          <w:rtl/>
        </w:rPr>
      </w:pPr>
      <w:r>
        <w:rPr>
          <w:rFonts w:hint="cs"/>
          <w:rtl/>
        </w:rPr>
        <w:t xml:space="preserve">על ראש הממשלה להתפטר - - - </w:t>
      </w:r>
    </w:p>
    <w:p w14:paraId="31FBE2E1" w14:textId="77777777" w:rsidR="00000000" w:rsidRDefault="005A3897">
      <w:pPr>
        <w:pStyle w:val="a0"/>
        <w:rPr>
          <w:rtl/>
        </w:rPr>
      </w:pPr>
    </w:p>
    <w:p w14:paraId="273B8FDB" w14:textId="77777777" w:rsidR="00000000" w:rsidRDefault="005A3897">
      <w:pPr>
        <w:pStyle w:val="af1"/>
        <w:rPr>
          <w:rtl/>
        </w:rPr>
      </w:pPr>
      <w:r>
        <w:rPr>
          <w:rtl/>
        </w:rPr>
        <w:t>היו"ר ראובן ריבלין:</w:t>
      </w:r>
    </w:p>
    <w:p w14:paraId="330A8E4A" w14:textId="77777777" w:rsidR="00000000" w:rsidRDefault="005A3897">
      <w:pPr>
        <w:pStyle w:val="a0"/>
        <w:rPr>
          <w:rtl/>
        </w:rPr>
      </w:pPr>
    </w:p>
    <w:p w14:paraId="37017C88" w14:textId="77777777" w:rsidR="00000000" w:rsidRDefault="005A3897">
      <w:pPr>
        <w:pStyle w:val="a0"/>
        <w:rPr>
          <w:rFonts w:hint="cs"/>
          <w:rtl/>
        </w:rPr>
      </w:pPr>
      <w:r>
        <w:rPr>
          <w:rFonts w:hint="cs"/>
          <w:rtl/>
        </w:rPr>
        <w:t>אני קובע שבעד הצביעו 44, 53 נגד, ולא ראיתי את מספר הנמנעים.</w:t>
      </w:r>
    </w:p>
    <w:p w14:paraId="4F134A77" w14:textId="77777777" w:rsidR="00000000" w:rsidRDefault="005A3897">
      <w:pPr>
        <w:pStyle w:val="a0"/>
        <w:rPr>
          <w:rFonts w:hint="cs"/>
          <w:rtl/>
        </w:rPr>
      </w:pPr>
    </w:p>
    <w:p w14:paraId="321CA800"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1065C9A4" w14:textId="77777777" w:rsidR="00000000" w:rsidRDefault="005A3897">
      <w:pPr>
        <w:pStyle w:val="a0"/>
        <w:rPr>
          <w:rFonts w:hint="cs"/>
          <w:rtl/>
        </w:rPr>
      </w:pPr>
    </w:p>
    <w:p w14:paraId="2BF5508D" w14:textId="77777777" w:rsidR="00000000" w:rsidRDefault="005A3897">
      <w:pPr>
        <w:pStyle w:val="a0"/>
        <w:rPr>
          <w:rFonts w:hint="cs"/>
          <w:rtl/>
        </w:rPr>
      </w:pPr>
      <w:r>
        <w:rPr>
          <w:rFonts w:hint="cs"/>
          <w:rtl/>
        </w:rPr>
        <w:t xml:space="preserve">על ראש הממשלה להתפטר - - - </w:t>
      </w:r>
    </w:p>
    <w:p w14:paraId="7D1FFEFF" w14:textId="77777777" w:rsidR="00000000" w:rsidRDefault="005A3897">
      <w:pPr>
        <w:pStyle w:val="a0"/>
        <w:rPr>
          <w:rFonts w:hint="cs"/>
          <w:rtl/>
        </w:rPr>
      </w:pPr>
    </w:p>
    <w:p w14:paraId="4F866B4E" w14:textId="77777777" w:rsidR="00000000" w:rsidRDefault="005A3897">
      <w:pPr>
        <w:pStyle w:val="af1"/>
        <w:rPr>
          <w:rtl/>
        </w:rPr>
      </w:pPr>
      <w:r>
        <w:rPr>
          <w:rtl/>
        </w:rPr>
        <w:t>היו"</w:t>
      </w:r>
      <w:r>
        <w:rPr>
          <w:rtl/>
        </w:rPr>
        <w:t>ר ראובן ריבלין:</w:t>
      </w:r>
    </w:p>
    <w:p w14:paraId="72CF741D" w14:textId="77777777" w:rsidR="00000000" w:rsidRDefault="005A3897">
      <w:pPr>
        <w:pStyle w:val="a0"/>
        <w:rPr>
          <w:rtl/>
        </w:rPr>
      </w:pPr>
    </w:p>
    <w:p w14:paraId="1BA66224" w14:textId="77777777" w:rsidR="00000000" w:rsidRDefault="005A3897">
      <w:pPr>
        <w:pStyle w:val="a0"/>
        <w:rPr>
          <w:rFonts w:hint="cs"/>
          <w:rtl/>
        </w:rPr>
      </w:pPr>
      <w:r>
        <w:rPr>
          <w:rFonts w:hint="cs"/>
          <w:rtl/>
        </w:rPr>
        <w:t xml:space="preserve">חבר הכנסת אריאל, נא לשבת. חבר הכנסת אריאל, נא לשבת. חבר הכנסת אריאל, אני קורא אותך לסדר פעם ראשונה. חבר הכנסת אלון, אינני רוצה לקרוא אותך לסדר, אבל אם תאלץ אותי אני אקרא אותך לסדר. </w:t>
      </w:r>
    </w:p>
    <w:p w14:paraId="590FBE3E" w14:textId="77777777" w:rsidR="00000000" w:rsidRDefault="005A3897">
      <w:pPr>
        <w:pStyle w:val="a0"/>
        <w:rPr>
          <w:rFonts w:hint="cs"/>
          <w:rtl/>
        </w:rPr>
      </w:pPr>
    </w:p>
    <w:p w14:paraId="4C022F15" w14:textId="77777777" w:rsidR="00000000" w:rsidRDefault="005A3897">
      <w:pPr>
        <w:pStyle w:val="a0"/>
        <w:rPr>
          <w:rFonts w:hint="cs"/>
          <w:rtl/>
        </w:rPr>
      </w:pPr>
      <w:r>
        <w:rPr>
          <w:rFonts w:hint="cs"/>
          <w:rtl/>
        </w:rPr>
        <w:t>רבותי חברי הכנסת, תם הדיון בהודעת ראש הממשלה. אף אחת מהה</w:t>
      </w:r>
      <w:r>
        <w:rPr>
          <w:rFonts w:hint="cs"/>
          <w:rtl/>
        </w:rPr>
        <w:t xml:space="preserve">צעות לא נתקבלה. </w:t>
      </w:r>
    </w:p>
    <w:p w14:paraId="0AD51B50" w14:textId="77777777" w:rsidR="00000000" w:rsidRDefault="005A3897">
      <w:pPr>
        <w:pStyle w:val="a0"/>
        <w:rPr>
          <w:rFonts w:hint="cs"/>
          <w:rtl/>
        </w:rPr>
      </w:pPr>
    </w:p>
    <w:p w14:paraId="2C858802" w14:textId="77777777" w:rsidR="00000000" w:rsidRDefault="005A3897">
      <w:pPr>
        <w:pStyle w:val="a0"/>
        <w:rPr>
          <w:rFonts w:hint="cs"/>
          <w:rtl/>
        </w:rPr>
      </w:pPr>
      <w:r>
        <w:rPr>
          <w:rtl/>
        </w:rPr>
        <w:br w:type="page"/>
      </w:r>
      <w:bookmarkStart w:id="354" w:name="CS31313FI0031313T26_10_2004_19_35_36"/>
      <w:bookmarkEnd w:id="354"/>
      <w:r>
        <w:rPr>
          <w:rFonts w:hint="cs"/>
          <w:rtl/>
        </w:rPr>
        <w:t xml:space="preserve"> </w:t>
      </w:r>
    </w:p>
    <w:p w14:paraId="19BF7432" w14:textId="77777777" w:rsidR="00000000" w:rsidRDefault="005A3897">
      <w:pPr>
        <w:pStyle w:val="a0"/>
        <w:rPr>
          <w:rFonts w:hint="cs"/>
          <w:rtl/>
        </w:rPr>
      </w:pPr>
      <w:r>
        <w:rPr>
          <w:rFonts w:hint="cs"/>
          <w:rtl/>
        </w:rPr>
        <w:t>עכשיו אנחנו עוברים להצבעות האי-אמון. אנחנו מצביעים על הצעת האי-אמון של סיעת העבודה-מימד. מי בעד הצעת האי-אמון? נא למנות. מי נגד? מי נמנע?</w:t>
      </w:r>
    </w:p>
    <w:p w14:paraId="60D94FDE" w14:textId="77777777" w:rsidR="00000000" w:rsidRDefault="005A3897">
      <w:pPr>
        <w:pStyle w:val="a0"/>
        <w:rPr>
          <w:rFonts w:hint="cs"/>
          <w:rtl/>
        </w:rPr>
      </w:pPr>
    </w:p>
    <w:p w14:paraId="0BD9F036" w14:textId="77777777" w:rsidR="00000000" w:rsidRDefault="005A3897">
      <w:pPr>
        <w:pStyle w:val="ab"/>
        <w:bidi/>
        <w:rPr>
          <w:rFonts w:hint="cs"/>
          <w:rtl/>
        </w:rPr>
      </w:pPr>
      <w:r>
        <w:rPr>
          <w:rFonts w:hint="cs"/>
          <w:rtl/>
        </w:rPr>
        <w:t>הצבעה</w:t>
      </w:r>
    </w:p>
    <w:p w14:paraId="42E1050F" w14:textId="77777777" w:rsidR="00000000" w:rsidRDefault="005A3897">
      <w:pPr>
        <w:pStyle w:val="a0"/>
        <w:rPr>
          <w:rFonts w:hint="cs"/>
          <w:rtl/>
        </w:rPr>
      </w:pPr>
    </w:p>
    <w:p w14:paraId="4D8BE831" w14:textId="77777777" w:rsidR="00000000" w:rsidRDefault="005A3897">
      <w:pPr>
        <w:pStyle w:val="ac"/>
        <w:bidi/>
        <w:rPr>
          <w:rFonts w:hint="cs"/>
          <w:rtl/>
        </w:rPr>
      </w:pPr>
      <w:r>
        <w:rPr>
          <w:rFonts w:hint="cs"/>
          <w:rtl/>
        </w:rPr>
        <w:t>בעד הצעת סיעת העבודה-מימד להביע אי-אמון בממשלה - 52</w:t>
      </w:r>
    </w:p>
    <w:p w14:paraId="0B576E2E" w14:textId="77777777" w:rsidR="00000000" w:rsidRDefault="005A3897">
      <w:pPr>
        <w:pStyle w:val="ac"/>
        <w:bidi/>
        <w:rPr>
          <w:rFonts w:hint="cs"/>
          <w:rtl/>
        </w:rPr>
      </w:pPr>
      <w:r>
        <w:rPr>
          <w:rFonts w:hint="cs"/>
          <w:rtl/>
        </w:rPr>
        <w:t>נגד - 60</w:t>
      </w:r>
    </w:p>
    <w:p w14:paraId="342A8E0A" w14:textId="77777777" w:rsidR="00000000" w:rsidRDefault="005A3897">
      <w:pPr>
        <w:pStyle w:val="ac"/>
        <w:bidi/>
        <w:rPr>
          <w:rFonts w:hint="cs"/>
          <w:rtl/>
        </w:rPr>
      </w:pPr>
      <w:r>
        <w:rPr>
          <w:rFonts w:hint="cs"/>
          <w:rtl/>
        </w:rPr>
        <w:t>נמנעים - אין</w:t>
      </w:r>
    </w:p>
    <w:p w14:paraId="5F97D95E" w14:textId="77777777" w:rsidR="00000000" w:rsidRDefault="005A3897">
      <w:pPr>
        <w:pStyle w:val="ad"/>
        <w:bidi/>
        <w:rPr>
          <w:rFonts w:hint="cs"/>
          <w:rtl/>
        </w:rPr>
      </w:pPr>
      <w:r>
        <w:rPr>
          <w:rFonts w:hint="cs"/>
          <w:rtl/>
        </w:rPr>
        <w:t>הצעת סיעת העבוד</w:t>
      </w:r>
      <w:r>
        <w:rPr>
          <w:rFonts w:hint="cs"/>
          <w:rtl/>
        </w:rPr>
        <w:t xml:space="preserve">ה-מימד להביע אי-אמון בממשלה לא נתקבלה. </w:t>
      </w:r>
    </w:p>
    <w:p w14:paraId="5F7ACCC7" w14:textId="77777777" w:rsidR="00000000" w:rsidRDefault="005A3897">
      <w:pPr>
        <w:pStyle w:val="a0"/>
        <w:rPr>
          <w:rFonts w:hint="cs"/>
          <w:rtl/>
        </w:rPr>
      </w:pPr>
    </w:p>
    <w:p w14:paraId="050EE223" w14:textId="77777777" w:rsidR="00000000" w:rsidRDefault="005A3897">
      <w:pPr>
        <w:pStyle w:val="af1"/>
        <w:rPr>
          <w:rtl/>
        </w:rPr>
      </w:pPr>
      <w:r>
        <w:rPr>
          <w:rtl/>
        </w:rPr>
        <w:t>היו"ר ראובן ריבלין:</w:t>
      </w:r>
    </w:p>
    <w:p w14:paraId="27060526" w14:textId="77777777" w:rsidR="00000000" w:rsidRDefault="005A3897">
      <w:pPr>
        <w:pStyle w:val="a0"/>
        <w:rPr>
          <w:rtl/>
        </w:rPr>
      </w:pPr>
    </w:p>
    <w:p w14:paraId="2D0051A1" w14:textId="77777777" w:rsidR="00000000" w:rsidRDefault="005A3897">
      <w:pPr>
        <w:pStyle w:val="a0"/>
        <w:rPr>
          <w:rFonts w:hint="cs"/>
          <w:rtl/>
        </w:rPr>
      </w:pPr>
      <w:r>
        <w:rPr>
          <w:rFonts w:hint="cs"/>
          <w:rtl/>
        </w:rPr>
        <w:t xml:space="preserve">52 בעד, 60 נגד, הצעת האי-אמון של סיעת העבודה לא נתקבלה. </w:t>
      </w:r>
    </w:p>
    <w:p w14:paraId="00486AA1" w14:textId="77777777" w:rsidR="00000000" w:rsidRDefault="005A3897">
      <w:pPr>
        <w:pStyle w:val="a0"/>
        <w:rPr>
          <w:rFonts w:hint="cs"/>
          <w:rtl/>
        </w:rPr>
      </w:pPr>
    </w:p>
    <w:p w14:paraId="752F4D7F" w14:textId="77777777" w:rsidR="00000000" w:rsidRDefault="005A3897">
      <w:pPr>
        <w:pStyle w:val="a0"/>
        <w:rPr>
          <w:rFonts w:hint="cs"/>
          <w:rtl/>
        </w:rPr>
      </w:pPr>
      <w:r>
        <w:rPr>
          <w:rFonts w:hint="cs"/>
          <w:rtl/>
        </w:rPr>
        <w:t>הצעת אי-אמון מטעם סיעות יחד--חד"ש-תע"ל--בל"ד, כפי שהוגשה על-ידי חבר הכנסת מוחמד ברכה בשם כל הסיעות יחד. מי בעד? מי נגד? מי נמנע?</w:t>
      </w:r>
    </w:p>
    <w:p w14:paraId="32BCE505" w14:textId="77777777" w:rsidR="00000000" w:rsidRDefault="005A3897">
      <w:pPr>
        <w:pStyle w:val="a0"/>
        <w:rPr>
          <w:rtl/>
        </w:rPr>
      </w:pPr>
    </w:p>
    <w:p w14:paraId="13AAB7A0" w14:textId="77777777" w:rsidR="00000000" w:rsidRDefault="005A3897">
      <w:pPr>
        <w:pStyle w:val="ab"/>
        <w:bidi/>
        <w:rPr>
          <w:rFonts w:hint="cs"/>
          <w:rtl/>
        </w:rPr>
      </w:pPr>
      <w:r>
        <w:rPr>
          <w:rFonts w:hint="cs"/>
          <w:rtl/>
        </w:rPr>
        <w:t>הצבעה</w:t>
      </w:r>
    </w:p>
    <w:p w14:paraId="1753418E" w14:textId="77777777" w:rsidR="00000000" w:rsidRDefault="005A3897">
      <w:pPr>
        <w:pStyle w:val="a0"/>
        <w:rPr>
          <w:rFonts w:hint="cs"/>
          <w:rtl/>
        </w:rPr>
      </w:pPr>
    </w:p>
    <w:p w14:paraId="7006A28D" w14:textId="77777777" w:rsidR="00000000" w:rsidRDefault="005A3897">
      <w:pPr>
        <w:pStyle w:val="ac"/>
        <w:bidi/>
        <w:rPr>
          <w:rFonts w:hint="cs"/>
          <w:rtl/>
        </w:rPr>
      </w:pPr>
      <w:r>
        <w:rPr>
          <w:rFonts w:hint="cs"/>
          <w:rtl/>
        </w:rPr>
        <w:t>בעד הצעת סיעות יחד--חד"ש-תע"ל--בל"ד להביע אי-אמון בממשלה - מיעוט</w:t>
      </w:r>
    </w:p>
    <w:p w14:paraId="4996DD61" w14:textId="77777777" w:rsidR="00000000" w:rsidRDefault="005A3897">
      <w:pPr>
        <w:pStyle w:val="ac"/>
        <w:bidi/>
        <w:rPr>
          <w:rFonts w:hint="cs"/>
          <w:rtl/>
        </w:rPr>
      </w:pPr>
      <w:r>
        <w:rPr>
          <w:rFonts w:hint="cs"/>
          <w:rtl/>
        </w:rPr>
        <w:t>נגד - רוב</w:t>
      </w:r>
    </w:p>
    <w:p w14:paraId="3BB7AA48" w14:textId="77777777" w:rsidR="00000000" w:rsidRDefault="005A3897">
      <w:pPr>
        <w:pStyle w:val="ac"/>
        <w:bidi/>
        <w:rPr>
          <w:rFonts w:hint="cs"/>
          <w:rtl/>
        </w:rPr>
      </w:pPr>
      <w:r>
        <w:rPr>
          <w:rFonts w:hint="cs"/>
          <w:rtl/>
        </w:rPr>
        <w:t>נמנעים - מיעוט</w:t>
      </w:r>
    </w:p>
    <w:p w14:paraId="100C500B" w14:textId="77777777" w:rsidR="00000000" w:rsidRDefault="005A3897">
      <w:pPr>
        <w:pStyle w:val="ad"/>
        <w:bidi/>
        <w:rPr>
          <w:rFonts w:hint="cs"/>
          <w:rtl/>
        </w:rPr>
      </w:pPr>
      <w:r>
        <w:rPr>
          <w:rFonts w:hint="cs"/>
          <w:rtl/>
        </w:rPr>
        <w:t xml:space="preserve">הצעת סיעות יחד--חד"ש-תע"ל--בל"ד להביע אי-אמון בממשלה לא נתקבלה. </w:t>
      </w:r>
    </w:p>
    <w:p w14:paraId="43677F33" w14:textId="77777777" w:rsidR="00000000" w:rsidRDefault="005A3897">
      <w:pPr>
        <w:pStyle w:val="a0"/>
        <w:rPr>
          <w:rFonts w:hint="cs"/>
          <w:rtl/>
        </w:rPr>
      </w:pPr>
    </w:p>
    <w:p w14:paraId="7487B31F" w14:textId="77777777" w:rsidR="00000000" w:rsidRDefault="005A3897">
      <w:pPr>
        <w:pStyle w:val="af1"/>
        <w:rPr>
          <w:rtl/>
        </w:rPr>
      </w:pPr>
      <w:r>
        <w:rPr>
          <w:rtl/>
        </w:rPr>
        <w:t>היו"ר ראובן ריבלין:</w:t>
      </w:r>
    </w:p>
    <w:p w14:paraId="14EFA62C" w14:textId="77777777" w:rsidR="00000000" w:rsidRDefault="005A3897">
      <w:pPr>
        <w:pStyle w:val="a0"/>
        <w:rPr>
          <w:rtl/>
        </w:rPr>
      </w:pPr>
    </w:p>
    <w:p w14:paraId="48C6ADD7" w14:textId="77777777" w:rsidR="00000000" w:rsidRDefault="005A3897">
      <w:pPr>
        <w:pStyle w:val="a0"/>
        <w:rPr>
          <w:rFonts w:hint="cs"/>
          <w:rtl/>
        </w:rPr>
      </w:pPr>
      <w:r>
        <w:rPr>
          <w:rFonts w:hint="cs"/>
          <w:rtl/>
        </w:rPr>
        <w:t xml:space="preserve">אני קובע שהצעת האי-אמון לא נתקבלה. </w:t>
      </w:r>
    </w:p>
    <w:p w14:paraId="0907F25E" w14:textId="77777777" w:rsidR="00000000" w:rsidRDefault="005A3897">
      <w:pPr>
        <w:pStyle w:val="a0"/>
        <w:rPr>
          <w:rFonts w:hint="cs"/>
          <w:rtl/>
        </w:rPr>
      </w:pPr>
    </w:p>
    <w:p w14:paraId="10E9AAC9" w14:textId="77777777" w:rsidR="00000000" w:rsidRDefault="005A3897">
      <w:pPr>
        <w:pStyle w:val="a0"/>
        <w:rPr>
          <w:rFonts w:hint="cs"/>
          <w:rtl/>
        </w:rPr>
      </w:pPr>
      <w:r>
        <w:rPr>
          <w:rFonts w:hint="cs"/>
          <w:rtl/>
        </w:rPr>
        <w:t>כל סיעת האיחוד הלאומי נמנעה. חבר הכנסת בנ</w:t>
      </w:r>
      <w:r>
        <w:rPr>
          <w:rFonts w:hint="cs"/>
          <w:rtl/>
        </w:rPr>
        <w:t>ימין אלון, בבקשה, חמש דקות לנימוק ההימנעות. מייד לאחר מכן נותר לנו על סדר-היום סעיף אחד, והוא הודעת הממשלה על מינוי חבר הכנסת יעקב אדרי לסגן שר.</w:t>
      </w:r>
    </w:p>
    <w:p w14:paraId="6F49A20E" w14:textId="77777777" w:rsidR="00000000" w:rsidRDefault="005A3897">
      <w:pPr>
        <w:pStyle w:val="a0"/>
        <w:rPr>
          <w:rFonts w:hint="cs"/>
          <w:rtl/>
        </w:rPr>
      </w:pPr>
    </w:p>
    <w:p w14:paraId="76DAE666" w14:textId="77777777" w:rsidR="00000000" w:rsidRDefault="005A3897">
      <w:pPr>
        <w:pStyle w:val="a"/>
        <w:rPr>
          <w:rtl/>
        </w:rPr>
      </w:pPr>
      <w:bookmarkStart w:id="355" w:name="FS000000405T11_10_2004_21_58_50"/>
      <w:bookmarkStart w:id="356" w:name="_Toc91517704"/>
      <w:bookmarkEnd w:id="355"/>
      <w:r>
        <w:rPr>
          <w:rFonts w:hint="eastAsia"/>
          <w:rtl/>
        </w:rPr>
        <w:t>בנימין</w:t>
      </w:r>
      <w:r>
        <w:rPr>
          <w:rtl/>
        </w:rPr>
        <w:t xml:space="preserve"> אלון (האיחוד הלאומי - ישראל ביתנו):</w:t>
      </w:r>
      <w:bookmarkEnd w:id="356"/>
    </w:p>
    <w:p w14:paraId="46C5C5E0" w14:textId="77777777" w:rsidR="00000000" w:rsidRDefault="005A3897">
      <w:pPr>
        <w:pStyle w:val="a0"/>
        <w:rPr>
          <w:rFonts w:hint="cs"/>
          <w:rtl/>
        </w:rPr>
      </w:pPr>
    </w:p>
    <w:p w14:paraId="2C44EEBA" w14:textId="77777777" w:rsidR="00000000" w:rsidRDefault="005A3897">
      <w:pPr>
        <w:pStyle w:val="a0"/>
        <w:rPr>
          <w:rFonts w:hint="cs"/>
          <w:rtl/>
        </w:rPr>
      </w:pPr>
      <w:r>
        <w:rPr>
          <w:rFonts w:hint="cs"/>
          <w:rtl/>
        </w:rPr>
        <w:t>אדוני היושב-ראש, כנסת נכבדה, כיוון שנותר רק סעיף אחד, אני אקצר בדב</w:t>
      </w:r>
      <w:r>
        <w:rPr>
          <w:rFonts w:hint="cs"/>
          <w:rtl/>
        </w:rPr>
        <w:t xml:space="preserve">רי. </w:t>
      </w:r>
    </w:p>
    <w:p w14:paraId="6B8732EE" w14:textId="77777777" w:rsidR="00000000" w:rsidRDefault="005A3897">
      <w:pPr>
        <w:pStyle w:val="a0"/>
        <w:rPr>
          <w:rFonts w:hint="cs"/>
          <w:rtl/>
        </w:rPr>
      </w:pPr>
    </w:p>
    <w:p w14:paraId="3CB9BABD" w14:textId="77777777" w:rsidR="00000000" w:rsidRDefault="005A3897">
      <w:pPr>
        <w:pStyle w:val="a0"/>
        <w:rPr>
          <w:rFonts w:hint="cs"/>
          <w:rtl/>
        </w:rPr>
      </w:pPr>
      <w:r>
        <w:rPr>
          <w:rFonts w:hint="cs"/>
          <w:rtl/>
        </w:rPr>
        <w:t xml:space="preserve">אני פונה בזה לראש הממשלה, הוא ראה את תגובת הכנסת על ההודעה שלו. אני באמת קורא לך, אדוני, מכובדי, שזיקנתך לא תבייש את בחרותך. פרוש, לך לחוות-השקמים. יש לך הרבה-הרבה היסטוריה עשירה לסכם. אין שום צורך להיתקע באובססיה הזאת שאינה ניתנת להסבר. </w:t>
      </w:r>
    </w:p>
    <w:p w14:paraId="3C3DBC40" w14:textId="77777777" w:rsidR="00000000" w:rsidRDefault="005A3897">
      <w:pPr>
        <w:pStyle w:val="a0"/>
        <w:rPr>
          <w:rFonts w:hint="cs"/>
          <w:rtl/>
        </w:rPr>
      </w:pPr>
    </w:p>
    <w:p w14:paraId="276BCA0E" w14:textId="77777777" w:rsidR="00000000" w:rsidRDefault="005A3897">
      <w:pPr>
        <w:pStyle w:val="a0"/>
        <w:rPr>
          <w:rFonts w:hint="cs"/>
          <w:rtl/>
        </w:rPr>
      </w:pPr>
      <w:r>
        <w:rPr>
          <w:rFonts w:hint="cs"/>
          <w:rtl/>
        </w:rPr>
        <w:t>עמד כאן יו</w:t>
      </w:r>
      <w:r>
        <w:rPr>
          <w:rFonts w:hint="cs"/>
          <w:rtl/>
        </w:rPr>
        <w:t>שב-ראש האופוזיציה - אפשר להגיד על פרס מה שרוצים, אבל הוא עמד וקרא את דבריו של וייסגלס. הוא קרא אותם מלה במלה, ואתה, ראש הממשלה, ראש ממשלת המיעוט, יודע שבהרבה שיחות, בכלל זה אתי, אמרת שאין מפת דרכים. אתה יודע שמה שווייסגלס אמר זו אמת. אז הפעם, כדי להשיג חיי</w:t>
      </w:r>
      <w:r>
        <w:rPr>
          <w:rFonts w:hint="cs"/>
          <w:rtl/>
        </w:rPr>
        <w:t xml:space="preserve"> שעה של הצבעה אחת חזרת שוב ושוב על מפת הדרכים. אומר לך יושב-ראש האופוזיציה בצדק, הרי האמריקנים לא הסכימו לגושים. כל מה שהם אמרו זה, שכשזה יבוא, אנחנו ננסה להגיע להסכמה. אבל בשביל חיי שעה, בשביל אובססיה שאף אחד לא מבין, אתה דוחף את מפלגתך, שהיא המובילה של ה</w:t>
      </w:r>
      <w:r>
        <w:rPr>
          <w:rFonts w:hint="cs"/>
          <w:rtl/>
        </w:rPr>
        <w:t xml:space="preserve">מחנה הלאומי, אתה דוחף את מדינת ישראל כולה לבושה שכזאת, להחלטות שקבעת להן תאריך לפני הבחירות בארצות-הברית, כי אתה חייב לרצות את האדון, כי אתה חייב לספק את הסחורה לבוש לפני 4 בנובמבר. </w:t>
      </w:r>
    </w:p>
    <w:p w14:paraId="6D3336A7" w14:textId="77777777" w:rsidR="00000000" w:rsidRDefault="005A3897">
      <w:pPr>
        <w:pStyle w:val="a0"/>
        <w:ind w:firstLine="0"/>
        <w:rPr>
          <w:rFonts w:hint="cs"/>
          <w:rtl/>
        </w:rPr>
      </w:pPr>
    </w:p>
    <w:p w14:paraId="60C48E04" w14:textId="77777777" w:rsidR="00000000" w:rsidRDefault="005A3897">
      <w:pPr>
        <w:pStyle w:val="a0"/>
        <w:rPr>
          <w:rFonts w:hint="cs"/>
          <w:rtl/>
        </w:rPr>
      </w:pPr>
      <w:r>
        <w:rPr>
          <w:rFonts w:hint="cs"/>
          <w:rtl/>
        </w:rPr>
        <w:t>לאיזו בושה ולאיזה מצב של אובדן עצמאות ואובדן ריבונות אתה מביא את מדינת י</w:t>
      </w:r>
      <w:r>
        <w:rPr>
          <w:rFonts w:hint="cs"/>
          <w:rtl/>
        </w:rPr>
        <w:t xml:space="preserve">שראל? איש לא יוכל להסביר מה קרה לך בזיקנתך, מה קרה למנהיג הזה, הנחוש, שהיה מר ביטחון, מר התיישבות. אתה אומר שיש לך, כאילו, חיבוטי נפש, ואתה חוזר ואומר כמה המתיישבים חשובים לך </w:t>
      </w:r>
      <w:r>
        <w:rPr>
          <w:rFonts w:hint="eastAsia"/>
          <w:rtl/>
        </w:rPr>
        <w:t>–</w:t>
      </w:r>
      <w:r>
        <w:rPr>
          <w:rFonts w:hint="cs"/>
          <w:rtl/>
        </w:rPr>
        <w:t xml:space="preserve"> מדקלם את הדקלומים שראובן אדלר ואייל ארד אומרים לך לדקלם. </w:t>
      </w:r>
    </w:p>
    <w:p w14:paraId="6F891846" w14:textId="77777777" w:rsidR="00000000" w:rsidRDefault="005A3897">
      <w:pPr>
        <w:pStyle w:val="a0"/>
        <w:rPr>
          <w:rFonts w:hint="cs"/>
          <w:rtl/>
        </w:rPr>
      </w:pPr>
    </w:p>
    <w:p w14:paraId="79753A0D" w14:textId="77777777" w:rsidR="00000000" w:rsidRDefault="005A3897">
      <w:pPr>
        <w:pStyle w:val="a0"/>
        <w:rPr>
          <w:rFonts w:hint="cs"/>
          <w:rtl/>
        </w:rPr>
      </w:pPr>
      <w:r>
        <w:rPr>
          <w:rFonts w:hint="cs"/>
          <w:rtl/>
        </w:rPr>
        <w:t xml:space="preserve">תרשה לי לקרוא </w:t>
      </w:r>
      <w:r>
        <w:rPr>
          <w:rFonts w:hint="eastAsia"/>
          <w:rtl/>
        </w:rPr>
        <w:t>–</w:t>
      </w:r>
      <w:r>
        <w:rPr>
          <w:rFonts w:hint="cs"/>
          <w:rtl/>
        </w:rPr>
        <w:t xml:space="preserve"> נשאל</w:t>
      </w:r>
      <w:r>
        <w:rPr>
          <w:rFonts w:hint="cs"/>
          <w:rtl/>
        </w:rPr>
        <w:t xml:space="preserve">ת בתשנ"ד, בזמנו של רבין, עיתונאי שאל אותך, ואני קורא: "גם רבין עצמו מצהיר שהוא מודע לסכנות, שהוא מודע להתלבטויות, לתחושת הכאב של המתנחלים, אך אין שום ברירה אחרת". ואתה עונה כך: "'לדעתי', ענה שרון, 'זאת אמירה ערמומית שנועדה רק לחזק אותו. בא אליך אדם ואומר, </w:t>
      </w:r>
      <w:r>
        <w:rPr>
          <w:rFonts w:hint="cs"/>
          <w:rtl/>
        </w:rPr>
        <w:t xml:space="preserve">כאילו ביושר, תראה, גם לי יש הרבה ספקות, ואתה אומר לעצמך, אדם כזה אינו נוהג בקלות דעת, ובעצם אתה מתעלם מכל קלות הדעת שלו'". </w:t>
      </w:r>
    </w:p>
    <w:p w14:paraId="2140F20C" w14:textId="77777777" w:rsidR="00000000" w:rsidRDefault="005A3897">
      <w:pPr>
        <w:pStyle w:val="a0"/>
        <w:rPr>
          <w:rFonts w:hint="cs"/>
          <w:rtl/>
        </w:rPr>
      </w:pPr>
    </w:p>
    <w:p w14:paraId="53926A6F" w14:textId="77777777" w:rsidR="00000000" w:rsidRDefault="005A3897">
      <w:pPr>
        <w:pStyle w:val="a0"/>
        <w:rPr>
          <w:rFonts w:hint="cs"/>
          <w:rtl/>
        </w:rPr>
      </w:pPr>
      <w:r>
        <w:rPr>
          <w:rFonts w:hint="cs"/>
          <w:rtl/>
        </w:rPr>
        <w:t xml:space="preserve">לא אקרא את המשך תשובתך לאותו עיתונאי. זו בדיוק אותה טכניקה </w:t>
      </w:r>
      <w:r>
        <w:rPr>
          <w:rFonts w:hint="eastAsia"/>
          <w:rtl/>
        </w:rPr>
        <w:t>–</w:t>
      </w:r>
      <w:r>
        <w:rPr>
          <w:rFonts w:hint="cs"/>
          <w:rtl/>
        </w:rPr>
        <w:t xml:space="preserve"> לנסות לסחוט אמוציות, לנסות להופיע כאוהבם של המתנחלים. אתה עומד לעקור פ</w:t>
      </w:r>
      <w:r>
        <w:rPr>
          <w:rFonts w:hint="cs"/>
          <w:rtl/>
        </w:rPr>
        <w:t xml:space="preserve">ה משפחות </w:t>
      </w:r>
      <w:r>
        <w:rPr>
          <w:rFonts w:hint="eastAsia"/>
          <w:rtl/>
        </w:rPr>
        <w:t>–</w:t>
      </w:r>
      <w:r>
        <w:rPr>
          <w:rFonts w:hint="cs"/>
          <w:rtl/>
        </w:rPr>
        <w:t xml:space="preserve"> ואני לא מדבר על הצד האישי </w:t>
      </w:r>
      <w:r>
        <w:rPr>
          <w:rFonts w:hint="eastAsia"/>
          <w:rtl/>
        </w:rPr>
        <w:t>–</w:t>
      </w:r>
      <w:r>
        <w:rPr>
          <w:rFonts w:hint="cs"/>
          <w:rtl/>
        </w:rPr>
        <w:t xml:space="preserve"> אתה עומד לעקור בצפון-השומרון פי-2.5 שטח מאשר כל רצועת-עזה; אתה מנציח מושגים כמו "שטחים כבושים", "עם כבוש"; אתה יוצר מציאות שכל אחד שיבוא אחריך יתקשה לחזור ממנה ויתקשה לתקן את המעוות שיצרת. כל זאת בתנועה טקטית של ניסיו</w:t>
      </w:r>
      <w:r>
        <w:rPr>
          <w:rFonts w:hint="cs"/>
          <w:rtl/>
        </w:rPr>
        <w:t xml:space="preserve">ן להרוויח עוד הצבעה, עוד דקה </w:t>
      </w:r>
      <w:r>
        <w:rPr>
          <w:rFonts w:hint="eastAsia"/>
          <w:rtl/>
        </w:rPr>
        <w:t>–</w:t>
      </w:r>
      <w:r>
        <w:rPr>
          <w:rFonts w:hint="cs"/>
          <w:rtl/>
        </w:rPr>
        <w:t xml:space="preserve"> אז אולי מפלגת העבודה כן תצביע אתי; אבל הם כועסים על המאמר של וייסגלס </w:t>
      </w:r>
      <w:r>
        <w:rPr>
          <w:rFonts w:hint="eastAsia"/>
          <w:rtl/>
        </w:rPr>
        <w:t>–</w:t>
      </w:r>
      <w:r>
        <w:rPr>
          <w:rFonts w:hint="cs"/>
          <w:rtl/>
        </w:rPr>
        <w:t xml:space="preserve"> על הריאיון של וייסגלס </w:t>
      </w:r>
      <w:r>
        <w:rPr>
          <w:rFonts w:hint="eastAsia"/>
          <w:rtl/>
        </w:rPr>
        <w:t>–</w:t>
      </w:r>
      <w:r>
        <w:rPr>
          <w:rFonts w:hint="cs"/>
          <w:rtl/>
        </w:rPr>
        <w:t xml:space="preserve"> לכן אגיד להם ארבע פעמים: "מפת דרכים", "מפת דרכים", "מפת דרכים", "מפת דרכים". </w:t>
      </w:r>
    </w:p>
    <w:p w14:paraId="330A0761" w14:textId="77777777" w:rsidR="00000000" w:rsidRDefault="005A3897">
      <w:pPr>
        <w:pStyle w:val="a0"/>
        <w:rPr>
          <w:rFonts w:hint="cs"/>
          <w:rtl/>
        </w:rPr>
      </w:pPr>
    </w:p>
    <w:p w14:paraId="22C9F306" w14:textId="77777777" w:rsidR="00000000" w:rsidRDefault="005A3897">
      <w:pPr>
        <w:pStyle w:val="a0"/>
        <w:rPr>
          <w:rFonts w:hint="cs"/>
          <w:rtl/>
        </w:rPr>
      </w:pPr>
      <w:r>
        <w:rPr>
          <w:rFonts w:hint="cs"/>
          <w:rtl/>
        </w:rPr>
        <w:t xml:space="preserve">אני מוכרח לומר, גם כאיש שאינו מזדהה </w:t>
      </w:r>
      <w:r>
        <w:rPr>
          <w:rFonts w:hint="eastAsia"/>
          <w:rtl/>
        </w:rPr>
        <w:t>–</w:t>
      </w:r>
      <w:r>
        <w:rPr>
          <w:rFonts w:hint="cs"/>
          <w:rtl/>
        </w:rPr>
        <w:t xml:space="preserve"> לגמרי לגמרי ל</w:t>
      </w:r>
      <w:r>
        <w:rPr>
          <w:rFonts w:hint="cs"/>
          <w:rtl/>
        </w:rPr>
        <w:t xml:space="preserve">א מזדהה </w:t>
      </w:r>
      <w:r>
        <w:rPr>
          <w:rFonts w:hint="eastAsia"/>
          <w:rtl/>
        </w:rPr>
        <w:t>–</w:t>
      </w:r>
      <w:r>
        <w:rPr>
          <w:rFonts w:hint="cs"/>
          <w:rtl/>
        </w:rPr>
        <w:t xml:space="preserve"> עם שמעון פרס, אני לפחות מבין את השיטה שאומרת שיש סיכוי מסוים להידברות לשלום. אבל להקים מדינת "חמאס" חד-צדדית, כשאתה יודע שברגע שתעזוב שם טילים ימשיכו להיות, כשאתה יודע שזאת לא תשובה לטרור </w:t>
      </w:r>
      <w:r>
        <w:rPr>
          <w:rFonts w:hint="eastAsia"/>
          <w:rtl/>
        </w:rPr>
        <w:t>–</w:t>
      </w:r>
      <w:r>
        <w:rPr>
          <w:rFonts w:hint="cs"/>
          <w:rtl/>
        </w:rPr>
        <w:t xml:space="preserve"> ואתה לא מתיימר להשיב לטרור </w:t>
      </w:r>
      <w:r>
        <w:rPr>
          <w:rFonts w:hint="eastAsia"/>
          <w:rtl/>
        </w:rPr>
        <w:t>–</w:t>
      </w:r>
      <w:r>
        <w:rPr>
          <w:rFonts w:hint="cs"/>
          <w:rtl/>
        </w:rPr>
        <w:t xml:space="preserve"> כשאתה יודע שמבחינה ערכית מד</w:t>
      </w:r>
      <w:r>
        <w:rPr>
          <w:rFonts w:hint="cs"/>
          <w:rtl/>
        </w:rPr>
        <w:t xml:space="preserve">ובר בארץ-ישראל לכל דבר, גם דרום יהודה וגם צפון-השומרון? </w:t>
      </w:r>
    </w:p>
    <w:p w14:paraId="387CFE67" w14:textId="77777777" w:rsidR="00000000" w:rsidRDefault="005A3897">
      <w:pPr>
        <w:pStyle w:val="a0"/>
        <w:rPr>
          <w:rFonts w:hint="cs"/>
          <w:rtl/>
        </w:rPr>
      </w:pPr>
    </w:p>
    <w:p w14:paraId="2E388B5D" w14:textId="77777777" w:rsidR="00000000" w:rsidRDefault="005A3897">
      <w:pPr>
        <w:pStyle w:val="a0"/>
        <w:rPr>
          <w:rFonts w:hint="cs"/>
          <w:rtl/>
        </w:rPr>
      </w:pPr>
      <w:r>
        <w:rPr>
          <w:rFonts w:hint="cs"/>
          <w:rtl/>
        </w:rPr>
        <w:t>כל הדברים האלה, אדוני, ראש ממשלת המיעוט, מובילים אותך למצב שבו מה שנותר לך לעשות הוא להתכבד לחזור אל ביתך, אל חוות-השקמים. אנחנו נזכור את כל מעשיך הגדולים. אנא, כבד את עם ישראל ופרוש עכשיו, בצורה מכ</w:t>
      </w:r>
      <w:r>
        <w:rPr>
          <w:rFonts w:hint="cs"/>
          <w:rtl/>
        </w:rPr>
        <w:t xml:space="preserve">ובדת, ללא ביזיונות מיותרים. </w:t>
      </w:r>
    </w:p>
    <w:p w14:paraId="4A472F5F" w14:textId="77777777" w:rsidR="00000000" w:rsidRDefault="005A3897">
      <w:pPr>
        <w:pStyle w:val="a0"/>
        <w:rPr>
          <w:rFonts w:hint="cs"/>
          <w:rtl/>
        </w:rPr>
      </w:pPr>
    </w:p>
    <w:p w14:paraId="27F13F62" w14:textId="77777777" w:rsidR="00000000" w:rsidRDefault="005A3897">
      <w:pPr>
        <w:pStyle w:val="af1"/>
        <w:rPr>
          <w:rtl/>
        </w:rPr>
      </w:pPr>
      <w:r>
        <w:rPr>
          <w:rtl/>
        </w:rPr>
        <w:t>היו"ר ראובן ריבלין:</w:t>
      </w:r>
    </w:p>
    <w:p w14:paraId="6D194D58" w14:textId="77777777" w:rsidR="00000000" w:rsidRDefault="005A3897">
      <w:pPr>
        <w:pStyle w:val="a0"/>
        <w:rPr>
          <w:rtl/>
        </w:rPr>
      </w:pPr>
    </w:p>
    <w:p w14:paraId="7EB91264" w14:textId="77777777" w:rsidR="00000000" w:rsidRDefault="005A3897">
      <w:pPr>
        <w:pStyle w:val="a0"/>
        <w:rPr>
          <w:rFonts w:hint="cs"/>
          <w:rtl/>
        </w:rPr>
      </w:pPr>
      <w:r>
        <w:rPr>
          <w:rFonts w:hint="cs"/>
          <w:rtl/>
        </w:rPr>
        <w:t>תודה. רבותי חברי הכנסת, לצערי הרב, התקלה בהצבעה היתה כתוצאה מכך שבאותה שורה, מישהו, בכוונה או שלא בכוונה, הוציא את כל השורה מהתקע, וכך נמנעה מאתנו האפשרות להצביע. רק הכניסו את התקע, וכבר תוקנה ההצבעה. לצער</w:t>
      </w:r>
      <w:r>
        <w:rPr>
          <w:rFonts w:hint="cs"/>
          <w:rtl/>
        </w:rPr>
        <w:t xml:space="preserve">י הרב. הדבר הזה לא צריך שיהיה נחלתנו בבית הזה. אני בטוח שתקלה יצאה מרגלו של אחד מהחברים - - - </w:t>
      </w:r>
    </w:p>
    <w:p w14:paraId="1D03760C" w14:textId="77777777" w:rsidR="00000000" w:rsidRDefault="005A3897">
      <w:pPr>
        <w:pStyle w:val="a0"/>
        <w:rPr>
          <w:rtl/>
        </w:rPr>
      </w:pPr>
    </w:p>
    <w:p w14:paraId="28D47D9B" w14:textId="77777777" w:rsidR="00000000" w:rsidRDefault="005A3897">
      <w:pPr>
        <w:pStyle w:val="af0"/>
        <w:rPr>
          <w:rtl/>
        </w:rPr>
      </w:pPr>
      <w:r>
        <w:rPr>
          <w:rFonts w:hint="eastAsia"/>
          <w:rtl/>
        </w:rPr>
        <w:t>אורי</w:t>
      </w:r>
      <w:r>
        <w:rPr>
          <w:rtl/>
        </w:rPr>
        <w:t xml:space="preserve"> יהודה אריאל (האיחוד הלאומי - ישראל ביתנו):</w:t>
      </w:r>
    </w:p>
    <w:p w14:paraId="7AE37594" w14:textId="77777777" w:rsidR="00000000" w:rsidRDefault="005A3897">
      <w:pPr>
        <w:pStyle w:val="a0"/>
        <w:rPr>
          <w:rFonts w:hint="cs"/>
          <w:rtl/>
        </w:rPr>
      </w:pPr>
    </w:p>
    <w:p w14:paraId="0322998B" w14:textId="77777777" w:rsidR="00000000" w:rsidRDefault="005A3897">
      <w:pPr>
        <w:pStyle w:val="a0"/>
        <w:rPr>
          <w:rFonts w:hint="cs"/>
          <w:rtl/>
        </w:rPr>
      </w:pPr>
      <w:r>
        <w:rPr>
          <w:rFonts w:hint="cs"/>
          <w:rtl/>
        </w:rPr>
        <w:t xml:space="preserve">היה להם מסך, אבל בלי הקטע הזה. </w:t>
      </w:r>
    </w:p>
    <w:p w14:paraId="616916D3" w14:textId="77777777" w:rsidR="00000000" w:rsidRDefault="005A3897">
      <w:pPr>
        <w:pStyle w:val="a0"/>
        <w:rPr>
          <w:rFonts w:hint="cs"/>
          <w:rtl/>
        </w:rPr>
      </w:pPr>
    </w:p>
    <w:p w14:paraId="179D98BD" w14:textId="77777777" w:rsidR="00000000" w:rsidRDefault="005A3897">
      <w:pPr>
        <w:pStyle w:val="af1"/>
        <w:rPr>
          <w:rtl/>
        </w:rPr>
      </w:pPr>
      <w:r>
        <w:rPr>
          <w:rtl/>
        </w:rPr>
        <w:t>היו"ר ראובן ריבלין:</w:t>
      </w:r>
    </w:p>
    <w:p w14:paraId="13F94D59" w14:textId="77777777" w:rsidR="00000000" w:rsidRDefault="005A3897">
      <w:pPr>
        <w:pStyle w:val="a0"/>
        <w:rPr>
          <w:rtl/>
        </w:rPr>
      </w:pPr>
    </w:p>
    <w:p w14:paraId="5E191C22" w14:textId="77777777" w:rsidR="00000000" w:rsidRDefault="005A3897">
      <w:pPr>
        <w:pStyle w:val="a0"/>
        <w:rPr>
          <w:rFonts w:hint="cs"/>
          <w:rtl/>
        </w:rPr>
      </w:pPr>
      <w:r>
        <w:rPr>
          <w:rFonts w:hint="cs"/>
          <w:rtl/>
        </w:rPr>
        <w:t xml:space="preserve">לא היה להם מסך, האמן לי, מישהו הוציא את התקע. </w:t>
      </w:r>
    </w:p>
    <w:p w14:paraId="0459252A" w14:textId="77777777" w:rsidR="00000000" w:rsidRDefault="005A3897">
      <w:pPr>
        <w:pStyle w:val="a0"/>
        <w:rPr>
          <w:rFonts w:hint="cs"/>
          <w:rtl/>
        </w:rPr>
      </w:pPr>
    </w:p>
    <w:p w14:paraId="6AF36371" w14:textId="77777777" w:rsidR="00000000" w:rsidRDefault="005A3897">
      <w:pPr>
        <w:pStyle w:val="af0"/>
        <w:rPr>
          <w:rtl/>
        </w:rPr>
      </w:pPr>
      <w:r>
        <w:rPr>
          <w:rFonts w:hint="eastAsia"/>
          <w:rtl/>
        </w:rPr>
        <w:t>אריה</w:t>
      </w:r>
      <w:r>
        <w:rPr>
          <w:rtl/>
        </w:rPr>
        <w:t xml:space="preserve"> אלדד</w:t>
      </w:r>
      <w:r>
        <w:rPr>
          <w:rtl/>
        </w:rPr>
        <w:t xml:space="preserve"> (האיחוד הלאומי - ישראל ביתנו):</w:t>
      </w:r>
    </w:p>
    <w:p w14:paraId="163AE62E" w14:textId="77777777" w:rsidR="00000000" w:rsidRDefault="005A3897">
      <w:pPr>
        <w:pStyle w:val="a0"/>
        <w:rPr>
          <w:rFonts w:hint="cs"/>
          <w:rtl/>
        </w:rPr>
      </w:pPr>
    </w:p>
    <w:p w14:paraId="6C9D3D90" w14:textId="77777777" w:rsidR="00000000" w:rsidRDefault="005A3897">
      <w:pPr>
        <w:pStyle w:val="a0"/>
        <w:rPr>
          <w:rFonts w:hint="cs"/>
          <w:rtl/>
        </w:rPr>
      </w:pPr>
      <w:r>
        <w:rPr>
          <w:rFonts w:hint="cs"/>
          <w:rtl/>
        </w:rPr>
        <w:t xml:space="preserve"> היה להם מסך. </w:t>
      </w:r>
    </w:p>
    <w:p w14:paraId="674FA8C2" w14:textId="77777777" w:rsidR="00000000" w:rsidRDefault="005A3897">
      <w:pPr>
        <w:pStyle w:val="a0"/>
        <w:rPr>
          <w:rFonts w:hint="cs"/>
          <w:rtl/>
        </w:rPr>
      </w:pPr>
    </w:p>
    <w:p w14:paraId="760A0698" w14:textId="77777777" w:rsidR="00000000" w:rsidRDefault="005A3897">
      <w:pPr>
        <w:pStyle w:val="af1"/>
        <w:rPr>
          <w:rtl/>
        </w:rPr>
      </w:pPr>
      <w:r>
        <w:rPr>
          <w:rtl/>
        </w:rPr>
        <w:t>היו"ר ראובן ריבלין:</w:t>
      </w:r>
    </w:p>
    <w:p w14:paraId="79ABF98A" w14:textId="77777777" w:rsidR="00000000" w:rsidRDefault="005A3897">
      <w:pPr>
        <w:pStyle w:val="a0"/>
        <w:rPr>
          <w:rtl/>
        </w:rPr>
      </w:pPr>
    </w:p>
    <w:p w14:paraId="55911AF1" w14:textId="77777777" w:rsidR="00000000" w:rsidRDefault="005A3897">
      <w:pPr>
        <w:pStyle w:val="a0"/>
        <w:rPr>
          <w:rFonts w:hint="cs"/>
          <w:rtl/>
        </w:rPr>
      </w:pPr>
      <w:r>
        <w:rPr>
          <w:rFonts w:hint="cs"/>
          <w:rtl/>
        </w:rPr>
        <w:t xml:space="preserve">אני מודיע לך </w:t>
      </w:r>
      <w:r>
        <w:rPr>
          <w:rFonts w:hint="eastAsia"/>
          <w:rtl/>
        </w:rPr>
        <w:t>–</w:t>
      </w:r>
      <w:r>
        <w:rPr>
          <w:rFonts w:hint="cs"/>
          <w:rtl/>
        </w:rPr>
        <w:t xml:space="preserve"> לא היה להם. הוציאו את התקע. הם אמרו לי: לא היה לנו מסך. האמן לי. עובדה שברגע אחד </w:t>
      </w:r>
      <w:r>
        <w:rPr>
          <w:rFonts w:hint="eastAsia"/>
          <w:rtl/>
        </w:rPr>
        <w:t>–</w:t>
      </w:r>
      <w:r>
        <w:rPr>
          <w:rFonts w:hint="cs"/>
          <w:rtl/>
        </w:rPr>
        <w:t xml:space="preserve"> שמו את התקע בחזרה וההצבעה תוקנה. </w:t>
      </w:r>
    </w:p>
    <w:p w14:paraId="3AC37A79" w14:textId="77777777" w:rsidR="00000000" w:rsidRDefault="005A3897">
      <w:pPr>
        <w:pStyle w:val="a0"/>
        <w:rPr>
          <w:rFonts w:hint="cs"/>
          <w:rtl/>
        </w:rPr>
      </w:pPr>
    </w:p>
    <w:p w14:paraId="783E5583" w14:textId="77777777" w:rsidR="00000000" w:rsidRDefault="005A3897">
      <w:pPr>
        <w:pStyle w:val="a0"/>
        <w:rPr>
          <w:rFonts w:hint="cs"/>
          <w:rtl/>
        </w:rPr>
      </w:pPr>
    </w:p>
    <w:p w14:paraId="0A636F77" w14:textId="77777777" w:rsidR="00000000" w:rsidRDefault="005A3897">
      <w:pPr>
        <w:pStyle w:val="a2"/>
        <w:rPr>
          <w:rtl/>
        </w:rPr>
      </w:pPr>
    </w:p>
    <w:p w14:paraId="23B7D8DC" w14:textId="77777777" w:rsidR="00000000" w:rsidRDefault="005A3897">
      <w:pPr>
        <w:pStyle w:val="a2"/>
        <w:rPr>
          <w:rtl/>
        </w:rPr>
      </w:pPr>
      <w:bookmarkStart w:id="357" w:name="CS75518FI0075518T11_10_2004_21_56_04"/>
      <w:bookmarkStart w:id="358" w:name="_Toc91517705"/>
      <w:bookmarkEnd w:id="357"/>
      <w:r>
        <w:rPr>
          <w:rtl/>
        </w:rPr>
        <w:t xml:space="preserve">הודעת הממשלה על </w:t>
      </w:r>
      <w:r>
        <w:rPr>
          <w:rFonts w:hint="cs"/>
          <w:rtl/>
        </w:rPr>
        <w:t>מינוי סגן שר</w:t>
      </w:r>
      <w:bookmarkEnd w:id="358"/>
      <w:r>
        <w:rPr>
          <w:rtl/>
        </w:rPr>
        <w:t xml:space="preserve"> </w:t>
      </w:r>
    </w:p>
    <w:p w14:paraId="5F074557" w14:textId="77777777" w:rsidR="00000000" w:rsidRDefault="005A3897">
      <w:pPr>
        <w:pStyle w:val="-0"/>
        <w:jc w:val="left"/>
        <w:rPr>
          <w:rFonts w:hint="cs"/>
          <w:rtl/>
        </w:rPr>
      </w:pPr>
    </w:p>
    <w:p w14:paraId="34FBF725" w14:textId="77777777" w:rsidR="00000000" w:rsidRDefault="005A3897">
      <w:pPr>
        <w:pStyle w:val="af1"/>
        <w:rPr>
          <w:rtl/>
        </w:rPr>
      </w:pPr>
      <w:r>
        <w:rPr>
          <w:rtl/>
        </w:rPr>
        <w:t>היו"ר ראובן ריבלין:</w:t>
      </w:r>
    </w:p>
    <w:p w14:paraId="4145066E" w14:textId="77777777" w:rsidR="00000000" w:rsidRDefault="005A3897">
      <w:pPr>
        <w:pStyle w:val="a0"/>
        <w:rPr>
          <w:rtl/>
        </w:rPr>
      </w:pPr>
    </w:p>
    <w:p w14:paraId="10148873" w14:textId="77777777" w:rsidR="00000000" w:rsidRDefault="005A3897">
      <w:pPr>
        <w:pStyle w:val="a0"/>
        <w:rPr>
          <w:rFonts w:hint="cs"/>
          <w:rtl/>
        </w:rPr>
      </w:pPr>
      <w:r>
        <w:rPr>
          <w:rFonts w:hint="cs"/>
          <w:rtl/>
        </w:rPr>
        <w:t xml:space="preserve">כבוד השר לביטחון הפנים ושר התיירות, חברנו הטוב השר גדעון עזרא. הודעה </w:t>
      </w:r>
      <w:r>
        <w:rPr>
          <w:rFonts w:hint="eastAsia"/>
          <w:rtl/>
        </w:rPr>
        <w:t>–</w:t>
      </w:r>
      <w:r>
        <w:rPr>
          <w:rFonts w:hint="cs"/>
          <w:rtl/>
        </w:rPr>
        <w:t xml:space="preserve"> אין צורך בהצבעה. ההודעה נמסרת על-ידי הממשלה, ומרגע שתימסר יהיה חבר הכנסת יעקב אדרי לסגן השר. בבקשה, אדוני. </w:t>
      </w:r>
    </w:p>
    <w:p w14:paraId="7EC3591F" w14:textId="77777777" w:rsidR="00000000" w:rsidRDefault="005A3897">
      <w:pPr>
        <w:pStyle w:val="a0"/>
        <w:ind w:firstLine="0"/>
        <w:rPr>
          <w:rFonts w:hint="cs"/>
          <w:rtl/>
        </w:rPr>
      </w:pPr>
    </w:p>
    <w:p w14:paraId="273F070E" w14:textId="77777777" w:rsidR="00000000" w:rsidRDefault="005A3897">
      <w:pPr>
        <w:pStyle w:val="a"/>
        <w:rPr>
          <w:rtl/>
        </w:rPr>
      </w:pPr>
      <w:bookmarkStart w:id="359" w:name="FS000000474T11_10_2004_21_57_15"/>
      <w:bookmarkStart w:id="360" w:name="_Toc91517706"/>
      <w:bookmarkEnd w:id="359"/>
      <w:r>
        <w:rPr>
          <w:rFonts w:hint="cs"/>
          <w:rtl/>
        </w:rPr>
        <w:t>ה</w:t>
      </w:r>
      <w:r>
        <w:rPr>
          <w:rFonts w:hint="eastAsia"/>
          <w:rtl/>
        </w:rPr>
        <w:t>שר</w:t>
      </w:r>
      <w:r>
        <w:rPr>
          <w:rtl/>
        </w:rPr>
        <w:t xml:space="preserve"> </w:t>
      </w:r>
      <w:r>
        <w:rPr>
          <w:rFonts w:hint="cs"/>
          <w:rtl/>
        </w:rPr>
        <w:t>לביטחון פנים</w:t>
      </w:r>
      <w:r>
        <w:rPr>
          <w:rtl/>
        </w:rPr>
        <w:t xml:space="preserve"> גדעון עזרא:</w:t>
      </w:r>
      <w:bookmarkEnd w:id="360"/>
    </w:p>
    <w:p w14:paraId="37FE6340" w14:textId="77777777" w:rsidR="00000000" w:rsidRDefault="005A3897">
      <w:pPr>
        <w:pStyle w:val="a0"/>
        <w:rPr>
          <w:rFonts w:hint="cs"/>
          <w:rtl/>
        </w:rPr>
      </w:pPr>
    </w:p>
    <w:p w14:paraId="35326CCF" w14:textId="77777777" w:rsidR="00000000" w:rsidRDefault="005A3897">
      <w:pPr>
        <w:pStyle w:val="a0"/>
        <w:rPr>
          <w:rFonts w:hint="cs"/>
          <w:rtl/>
        </w:rPr>
      </w:pPr>
      <w:r>
        <w:rPr>
          <w:rFonts w:hint="cs"/>
          <w:rtl/>
        </w:rPr>
        <w:t>אדוני היושב-ראש, חברי חברי הכנסת, בהתאם לסעיף</w:t>
      </w:r>
      <w:r>
        <w:rPr>
          <w:rFonts w:hint="cs"/>
          <w:rtl/>
        </w:rPr>
        <w:t xml:space="preserve"> 25(א) לחוק-יסוד: הממשלה, אני מתכבד להודיע לכנסת, כי הממשלה אישרה את מינויו של חבר הכנסת יעקב אדרי, בידי ממלא-מקום השר לביטחון הפנים, בהסכמת ראש הממשלה, לתפקיד סגן שר במשרד לביטחון הפנים. בהצלחה. </w:t>
      </w:r>
    </w:p>
    <w:p w14:paraId="6A8523E1" w14:textId="77777777" w:rsidR="00000000" w:rsidRDefault="005A3897">
      <w:pPr>
        <w:pStyle w:val="a0"/>
        <w:ind w:firstLine="0"/>
        <w:rPr>
          <w:rFonts w:hint="cs"/>
          <w:rtl/>
        </w:rPr>
      </w:pPr>
    </w:p>
    <w:p w14:paraId="10BE510C" w14:textId="77777777" w:rsidR="00000000" w:rsidRDefault="005A3897">
      <w:pPr>
        <w:pStyle w:val="af1"/>
        <w:rPr>
          <w:rtl/>
        </w:rPr>
      </w:pPr>
      <w:r>
        <w:rPr>
          <w:rtl/>
        </w:rPr>
        <w:t>היו"ר ראובן ריבלין:</w:t>
      </w:r>
    </w:p>
    <w:p w14:paraId="7037F8D2" w14:textId="77777777" w:rsidR="00000000" w:rsidRDefault="005A3897">
      <w:pPr>
        <w:pStyle w:val="a0"/>
        <w:rPr>
          <w:rtl/>
        </w:rPr>
      </w:pPr>
    </w:p>
    <w:p w14:paraId="2E518AB9" w14:textId="77777777" w:rsidR="00000000" w:rsidRDefault="005A3897">
      <w:pPr>
        <w:pStyle w:val="a0"/>
        <w:rPr>
          <w:rFonts w:hint="cs"/>
          <w:rtl/>
        </w:rPr>
      </w:pPr>
      <w:r>
        <w:rPr>
          <w:rFonts w:hint="cs"/>
          <w:rtl/>
        </w:rPr>
        <w:t>תודה רבה. אין צורך להצביע. אני מברך א</w:t>
      </w:r>
      <w:r>
        <w:rPr>
          <w:rFonts w:hint="cs"/>
          <w:rtl/>
        </w:rPr>
        <w:t xml:space="preserve">ת סגן השר לשעבר חבר הכנסת אדרי, שהיה מרגע זה לסגן שר פעם נוספת, על תפקידו. הצלחה מלאה וכל טוב. </w:t>
      </w:r>
    </w:p>
    <w:p w14:paraId="0943AD8F" w14:textId="77777777" w:rsidR="00000000" w:rsidRDefault="005A3897">
      <w:pPr>
        <w:pStyle w:val="a0"/>
        <w:rPr>
          <w:rFonts w:hint="cs"/>
          <w:rtl/>
        </w:rPr>
      </w:pPr>
    </w:p>
    <w:p w14:paraId="0465EBF8" w14:textId="77777777" w:rsidR="00000000" w:rsidRDefault="005A3897">
      <w:pPr>
        <w:pStyle w:val="a0"/>
        <w:rPr>
          <w:rFonts w:hint="cs"/>
          <w:rtl/>
        </w:rPr>
      </w:pPr>
      <w:r>
        <w:rPr>
          <w:rFonts w:hint="cs"/>
          <w:rtl/>
        </w:rPr>
        <w:t xml:space="preserve">רבותי, תם סדר-היום. אני מתנצל לפני כל חברי הכנסת על תקלת ההצבעה, אף כי תקלה זו יצאה מידי אחד מחברי הכנסת. </w:t>
      </w:r>
    </w:p>
    <w:p w14:paraId="551A323A" w14:textId="77777777" w:rsidR="00000000" w:rsidRDefault="005A3897">
      <w:pPr>
        <w:pStyle w:val="a0"/>
        <w:rPr>
          <w:rFonts w:hint="cs"/>
          <w:rtl/>
        </w:rPr>
      </w:pPr>
    </w:p>
    <w:p w14:paraId="6905D08E" w14:textId="77777777" w:rsidR="00000000" w:rsidRDefault="005A3897">
      <w:pPr>
        <w:pStyle w:val="a0"/>
        <w:rPr>
          <w:rFonts w:hint="cs"/>
          <w:rtl/>
        </w:rPr>
      </w:pPr>
      <w:r>
        <w:rPr>
          <w:rFonts w:hint="cs"/>
          <w:rtl/>
        </w:rPr>
        <w:t>ישיבת הכנסת הבאה תתקיים מחר, יום שלישי, כ"ז בתשרי ת</w:t>
      </w:r>
      <w:r>
        <w:rPr>
          <w:rFonts w:hint="cs"/>
          <w:rtl/>
        </w:rPr>
        <w:t xml:space="preserve">שס"ה, 12 בחודש אוקטובר 2004 למניינם, בשעה 16:00. ישיבת הכנסת נעולה. </w:t>
      </w:r>
    </w:p>
    <w:p w14:paraId="1F1ED099" w14:textId="77777777" w:rsidR="00000000" w:rsidRDefault="005A3897">
      <w:pPr>
        <w:pStyle w:val="a0"/>
        <w:ind w:firstLine="0"/>
        <w:rPr>
          <w:rFonts w:hint="cs"/>
          <w:rtl/>
        </w:rPr>
      </w:pPr>
    </w:p>
    <w:p w14:paraId="7C353E77" w14:textId="77777777" w:rsidR="00000000" w:rsidRDefault="005A3897">
      <w:pPr>
        <w:pStyle w:val="a0"/>
        <w:ind w:firstLine="0"/>
        <w:jc w:val="center"/>
        <w:rPr>
          <w:rFonts w:hint="cs"/>
          <w:rtl/>
        </w:rPr>
      </w:pPr>
      <w:r>
        <w:rPr>
          <w:rtl/>
        </w:rPr>
        <w:softHyphen/>
      </w:r>
      <w:r>
        <w:rPr>
          <w:rFonts w:hint="cs"/>
          <w:rtl/>
        </w:rPr>
        <w:t>הישיבה ננעלה בשעה 21:36.</w:t>
      </w:r>
    </w:p>
    <w:p w14:paraId="21AA66F9" w14:textId="77777777" w:rsidR="00000000" w:rsidRDefault="005A389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F35BB" w14:textId="77777777" w:rsidR="00000000" w:rsidRDefault="005A3897">
      <w:r>
        <w:separator/>
      </w:r>
    </w:p>
  </w:endnote>
  <w:endnote w:type="continuationSeparator" w:id="0">
    <w:p w14:paraId="5023B4D3" w14:textId="77777777" w:rsidR="00000000" w:rsidRDefault="005A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1C8E3" w14:textId="77777777" w:rsidR="00000000" w:rsidRDefault="005A389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D2F28" w14:textId="77777777" w:rsidR="00000000" w:rsidRDefault="005A3897">
      <w:r>
        <w:separator/>
      </w:r>
    </w:p>
  </w:footnote>
  <w:footnote w:type="continuationSeparator" w:id="0">
    <w:p w14:paraId="109B65E3" w14:textId="77777777" w:rsidR="00000000" w:rsidRDefault="005A3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52456015"/>
    <w:multiLevelType w:val="hybridMultilevel"/>
    <w:tmpl w:val="7A4C4C50"/>
    <w:lvl w:ilvl="0" w:tplc="D09EE6F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60E20196"/>
    <w:multiLevelType w:val="hybridMultilevel"/>
    <w:tmpl w:val="D22A25B4"/>
    <w:lvl w:ilvl="0" w:tplc="B3A094F4">
      <w:start w:val="77"/>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0B477AD"/>
    <w:multiLevelType w:val="hybridMultilevel"/>
    <w:tmpl w:val="71206E9A"/>
    <w:lvl w:ilvl="0" w:tplc="9176F25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790575FC"/>
    <w:multiLevelType w:val="multilevel"/>
    <w:tmpl w:val="E00E1234"/>
    <w:lvl w:ilvl="0">
      <w:start w:val="1"/>
      <w:numFmt w:val="decimal"/>
      <w:lvlText w:val="%1."/>
      <w:lvlJc w:val="left"/>
      <w:pPr>
        <w:tabs>
          <w:tab w:val="num" w:pos="360"/>
        </w:tabs>
        <w:ind w:left="360" w:right="360" w:hanging="360"/>
      </w:pPr>
      <w:rPr>
        <w:rFonts w:hint="default"/>
      </w:rPr>
    </w:lvl>
    <w:lvl w:ilvl="1">
      <w:start w:val="1"/>
      <w:numFmt w:val="hebrew1"/>
      <w:lvlText w:val="%2."/>
      <w:lvlJc w:val="left"/>
      <w:pPr>
        <w:tabs>
          <w:tab w:val="num" w:pos="720"/>
        </w:tabs>
        <w:ind w:left="720" w:right="720" w:hanging="360"/>
      </w:pPr>
      <w:rPr>
        <w:rFonts w:hint="default"/>
      </w:rPr>
    </w:lvl>
    <w:lvl w:ilvl="2">
      <w:start w:val="1"/>
      <w:numFmt w:val="decimal"/>
      <w:lvlText w:val="%3)"/>
      <w:lvlJc w:val="left"/>
      <w:pPr>
        <w:tabs>
          <w:tab w:val="num" w:pos="1080"/>
        </w:tabs>
        <w:ind w:left="1080" w:right="1080" w:hanging="360"/>
      </w:pPr>
      <w:rPr>
        <w:rFonts w:hint="default"/>
      </w:rPr>
    </w:lvl>
    <w:lvl w:ilvl="3">
      <w:start w:val="1"/>
      <w:numFmt w:val="hebrew1"/>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abstractNum w:abstractNumId="9" w15:restartNumberingAfterBreak="0">
    <w:nsid w:val="790A5861"/>
    <w:multiLevelType w:val="hybridMultilevel"/>
    <w:tmpl w:val="370E7F2A"/>
    <w:lvl w:ilvl="0" w:tplc="50A8CF8E">
      <w:start w:val="1"/>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2"/>
  </w:num>
  <w:num w:numId="6">
    <w:abstractNumId w:val="8"/>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5512_1-34.doc"/>
    <w:docVar w:name="Position" w:val="Merged1-34"/>
    <w:docVar w:name="Queue" w:val="1-34"/>
    <w:docVar w:name="SaveYN" w:val="N"/>
    <w:docVar w:name="Session" w:val="75512"/>
    <w:docVar w:name="SessionDate" w:val="11/10/04"/>
    <w:docVar w:name="SpeakersNum" w:val="0"/>
    <w:docVar w:name="StartMode" w:val="4"/>
  </w:docVars>
  <w:rsids>
    <w:rsidRoot w:val="005A3897"/>
    <w:rsid w:val="005A38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3B897C"/>
  <w15:chartTrackingRefBased/>
  <w15:docId w15:val="{72852BDC-FBA4-4E14-95F0-70895BC0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29970</Words>
  <Characters>170831</Characters>
  <Application>Microsoft Office Word</Application>
  <DocSecurity>0</DocSecurity>
  <Lines>1423</Lines>
  <Paragraphs>400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200401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166 מתאריך 11/10/2004</dc:title>
  <dc:subject/>
  <dc:creator>איטה אבן זוהר</dc:creator>
  <cp:keywords/>
  <dc:description/>
  <cp:lastModifiedBy>vladimir</cp:lastModifiedBy>
  <cp:revision>2</cp:revision>
  <cp:lastPrinted>2004-12-22T20:25:00Z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166.000000000000</vt:lpwstr>
  </property>
  <property fmtid="{D5CDD505-2E9C-101B-9397-08002B2CF9AE}" pid="4" name="Nose">
    <vt:lpwstr>_x000d_
</vt:lpwstr>
  </property>
  <property fmtid="{D5CDD505-2E9C-101B-9397-08002B2CF9AE}" pid="5" name="TaarichYeshiva">
    <vt:lpwstr>2004-10-11T00:00:00Z</vt:lpwstr>
  </property>
  <property fmtid="{D5CDD505-2E9C-101B-9397-08002B2CF9AE}" pid="6" name="Tor">
    <vt:lpwstr>1-34</vt:lpwstr>
  </property>
  <property fmtid="{D5CDD505-2E9C-101B-9397-08002B2CF9AE}" pid="7" name="סימוכין">
    <vt:i4>3621404</vt:i4>
  </property>
  <property fmtid="{D5CDD505-2E9C-101B-9397-08002B2CF9AE}" pid="8" name="תאריך המסמך">
    <vt:filetime>2005-04-13T00:00:00Z</vt:filetime>
  </property>
  <property fmtid="{D5CDD505-2E9C-101B-9397-08002B2CF9AE}" pid="9" name="CodeProfile">
    <vt:lpwstr>136.000000000000</vt:lpwstr>
  </property>
  <property fmtid="{D5CDD505-2E9C-101B-9397-08002B2CF9AE}" pid="10" name="AutoNumber">
    <vt:lpwstr>3621404</vt:lpwstr>
  </property>
  <property fmtid="{D5CDD505-2E9C-101B-9397-08002B2CF9AE}" pid="11" name="SDDocDate">
    <vt:lpwstr>2005-04-13T00:00:00Z</vt:lpwstr>
  </property>
  <property fmtid="{D5CDD505-2E9C-101B-9397-08002B2CF9AE}" pid="12" name="SDHebDate">
    <vt:lpwstr>ד'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