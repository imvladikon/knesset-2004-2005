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CDCC2" w14:textId="77777777" w:rsidR="00000000" w:rsidRDefault="00545B09">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23CDBED8" w14:textId="77777777" w:rsidR="00000000" w:rsidRDefault="00545B09">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_Toc78865131 \h </w:instrText>
      </w:r>
      <w:r>
        <w:fldChar w:fldCharType="separate"/>
      </w:r>
      <w:r>
        <w:t>3</w:t>
      </w:r>
      <w:r>
        <w:fldChar w:fldCharType="end"/>
      </w:r>
    </w:p>
    <w:p w14:paraId="271F1912" w14:textId="77777777" w:rsidR="00000000" w:rsidRDefault="00545B09">
      <w:pPr>
        <w:pStyle w:val="TOC2"/>
        <w:tabs>
          <w:tab w:val="right" w:leader="dot" w:pos="8296"/>
        </w:tabs>
        <w:ind w:right="0"/>
        <w:rPr>
          <w:rFonts w:ascii="Times New Roman" w:hAnsi="Times New Roman" w:cs="Times New Roman"/>
          <w:sz w:val="24"/>
          <w:szCs w:val="24"/>
        </w:rPr>
      </w:pPr>
      <w:r>
        <w:rPr>
          <w:rtl/>
        </w:rPr>
        <w:t>מזכיר הכנסת אריה האן:</w:t>
      </w:r>
      <w:r>
        <w:tab/>
      </w:r>
      <w:r>
        <w:fldChar w:fldCharType="begin"/>
      </w:r>
      <w:r>
        <w:instrText xml:space="preserve"> PAGEREF _Toc78865132 \h </w:instrText>
      </w:r>
      <w:r>
        <w:fldChar w:fldCharType="separate"/>
      </w:r>
      <w:r>
        <w:t>3</w:t>
      </w:r>
      <w:r>
        <w:fldChar w:fldCharType="end"/>
      </w:r>
    </w:p>
    <w:p w14:paraId="6F118EA5" w14:textId="77777777" w:rsidR="00000000" w:rsidRDefault="00545B09">
      <w:pPr>
        <w:pStyle w:val="TOC1"/>
        <w:tabs>
          <w:tab w:val="right" w:leader="dot" w:pos="8296"/>
        </w:tabs>
        <w:rPr>
          <w:rFonts w:ascii="Times New Roman" w:hAnsi="Times New Roman" w:cs="Times New Roman"/>
          <w:sz w:val="24"/>
          <w:szCs w:val="24"/>
        </w:rPr>
      </w:pPr>
      <w:r>
        <w:rPr>
          <w:rtl/>
        </w:rPr>
        <w:t>הצעה לסדר</w:t>
      </w:r>
      <w:r>
        <w:tab/>
      </w:r>
      <w:r>
        <w:fldChar w:fldCharType="begin"/>
      </w:r>
      <w:r>
        <w:instrText xml:space="preserve"> PAGEREF _Toc78865133 \h </w:instrText>
      </w:r>
      <w:r>
        <w:fldChar w:fldCharType="separate"/>
      </w:r>
      <w:r>
        <w:t>5</w:t>
      </w:r>
      <w:r>
        <w:fldChar w:fldCharType="end"/>
      </w:r>
    </w:p>
    <w:p w14:paraId="0F9A383F" w14:textId="77777777" w:rsidR="00000000" w:rsidRDefault="00545B09">
      <w:pPr>
        <w:pStyle w:val="TOC2"/>
        <w:tabs>
          <w:tab w:val="right" w:leader="dot" w:pos="8296"/>
        </w:tabs>
        <w:ind w:right="0"/>
        <w:rPr>
          <w:rFonts w:ascii="Times New Roman" w:hAnsi="Times New Roman" w:cs="Times New Roman"/>
          <w:sz w:val="24"/>
          <w:szCs w:val="24"/>
        </w:rPr>
      </w:pPr>
      <w:r>
        <w:rPr>
          <w:rtl/>
        </w:rPr>
        <w:t>רוחמה אברהם (הליכוד):</w:t>
      </w:r>
      <w:r>
        <w:tab/>
      </w:r>
      <w:r>
        <w:fldChar w:fldCharType="begin"/>
      </w:r>
      <w:r>
        <w:instrText xml:space="preserve"> PAGEREF _Toc78865134</w:instrText>
      </w:r>
      <w:r>
        <w:instrText xml:space="preserve"> \h </w:instrText>
      </w:r>
      <w:r>
        <w:fldChar w:fldCharType="separate"/>
      </w:r>
      <w:r>
        <w:t>5</w:t>
      </w:r>
      <w:r>
        <w:fldChar w:fldCharType="end"/>
      </w:r>
    </w:p>
    <w:p w14:paraId="2A6C765F" w14:textId="77777777" w:rsidR="00000000" w:rsidRDefault="00545B09">
      <w:pPr>
        <w:pStyle w:val="TOC1"/>
        <w:tabs>
          <w:tab w:val="right" w:leader="dot" w:pos="8296"/>
        </w:tabs>
        <w:rPr>
          <w:rFonts w:ascii="Times New Roman" w:hAnsi="Times New Roman" w:cs="Times New Roman"/>
          <w:sz w:val="24"/>
          <w:szCs w:val="24"/>
        </w:rPr>
      </w:pPr>
      <w:r>
        <w:rPr>
          <w:rtl/>
        </w:rPr>
        <w:t>הודעת יושב-ראש ועדת הכנסת</w:t>
      </w:r>
      <w:r>
        <w:t xml:space="preserve"> </w:t>
      </w:r>
      <w:r>
        <w:rPr>
          <w:rtl/>
        </w:rPr>
        <w:t>על נטילת החסינות מחבר הכנסת</w:t>
      </w:r>
      <w:r>
        <w:t xml:space="preserve"> </w:t>
      </w:r>
      <w:r>
        <w:rPr>
          <w:rtl/>
        </w:rPr>
        <w:t>יחיאל חזן</w:t>
      </w:r>
      <w:r>
        <w:tab/>
      </w:r>
      <w:r>
        <w:fldChar w:fldCharType="begin"/>
      </w:r>
      <w:r>
        <w:instrText xml:space="preserve"> PAGEREF _Toc78865135 \h </w:instrText>
      </w:r>
      <w:r>
        <w:fldChar w:fldCharType="separate"/>
      </w:r>
      <w:r>
        <w:t>6</w:t>
      </w:r>
      <w:r>
        <w:fldChar w:fldCharType="end"/>
      </w:r>
    </w:p>
    <w:p w14:paraId="1E05D7CE" w14:textId="77777777" w:rsidR="00000000" w:rsidRDefault="00545B09">
      <w:pPr>
        <w:pStyle w:val="TOC2"/>
        <w:tabs>
          <w:tab w:val="right" w:leader="dot" w:pos="8296"/>
        </w:tabs>
        <w:ind w:right="0"/>
        <w:rPr>
          <w:rFonts w:ascii="Times New Roman" w:hAnsi="Times New Roman" w:cs="Times New Roman"/>
          <w:sz w:val="24"/>
          <w:szCs w:val="24"/>
        </w:rPr>
      </w:pPr>
      <w:r>
        <w:rPr>
          <w:rtl/>
        </w:rPr>
        <w:t>רוני בר-און (יו"ר ועדת הכנסת):</w:t>
      </w:r>
      <w:r>
        <w:tab/>
      </w:r>
      <w:r>
        <w:fldChar w:fldCharType="begin"/>
      </w:r>
      <w:r>
        <w:instrText xml:space="preserve"> PAGEREF _Toc78865136 \h </w:instrText>
      </w:r>
      <w:r>
        <w:fldChar w:fldCharType="separate"/>
      </w:r>
      <w:r>
        <w:t>6</w:t>
      </w:r>
      <w:r>
        <w:fldChar w:fldCharType="end"/>
      </w:r>
    </w:p>
    <w:p w14:paraId="6134C3A3" w14:textId="77777777" w:rsidR="00000000" w:rsidRDefault="00545B09">
      <w:pPr>
        <w:pStyle w:val="TOC1"/>
        <w:tabs>
          <w:tab w:val="right" w:leader="dot" w:pos="8296"/>
        </w:tabs>
        <w:rPr>
          <w:rFonts w:ascii="Times New Roman" w:hAnsi="Times New Roman" w:cs="Times New Roman"/>
          <w:sz w:val="24"/>
          <w:szCs w:val="24"/>
        </w:rPr>
      </w:pPr>
      <w:r>
        <w:rPr>
          <w:rtl/>
        </w:rPr>
        <w:t>הצעות סיעות העבודה-מימד</w:t>
      </w:r>
      <w:r>
        <w:t xml:space="preserve">, </w:t>
      </w:r>
      <w:r>
        <w:rPr>
          <w:rtl/>
        </w:rPr>
        <w:t>ש"ס</w:t>
      </w:r>
      <w:r>
        <w:t xml:space="preserve"> </w:t>
      </w:r>
      <w:r>
        <w:rPr>
          <w:rtl/>
        </w:rPr>
        <w:t>ומרצ</w:t>
      </w:r>
      <w:r>
        <w:t>—</w:t>
      </w:r>
      <w:r>
        <w:rPr>
          <w:rtl/>
        </w:rPr>
        <w:t>חד"ש-תע"ל</w:t>
      </w:r>
      <w:r>
        <w:t>—</w:t>
      </w:r>
      <w:r>
        <w:rPr>
          <w:rtl/>
        </w:rPr>
        <w:t>בל"ד</w:t>
      </w:r>
      <w:r>
        <w:t>—</w:t>
      </w:r>
      <w:r>
        <w:rPr>
          <w:rtl/>
        </w:rPr>
        <w:t xml:space="preserve">רע"ם </w:t>
      </w:r>
      <w:r>
        <w:t xml:space="preserve"> </w:t>
      </w:r>
      <w:r>
        <w:rPr>
          <w:rtl/>
        </w:rPr>
        <w:t>להביע אי-אמון בממשלה בשל:</w:t>
      </w:r>
      <w:r>
        <w:tab/>
      </w:r>
      <w:r>
        <w:fldChar w:fldCharType="begin"/>
      </w:r>
      <w:r>
        <w:instrText xml:space="preserve"> PAGEREF</w:instrText>
      </w:r>
      <w:r>
        <w:instrText xml:space="preserve"> _Toc78865137 \h </w:instrText>
      </w:r>
      <w:r>
        <w:fldChar w:fldCharType="separate"/>
      </w:r>
      <w:r>
        <w:t>7</w:t>
      </w:r>
      <w:r>
        <w:fldChar w:fldCharType="end"/>
      </w:r>
    </w:p>
    <w:p w14:paraId="40424132" w14:textId="77777777" w:rsidR="00000000" w:rsidRDefault="00545B09">
      <w:pPr>
        <w:pStyle w:val="TOC1"/>
        <w:tabs>
          <w:tab w:val="right" w:leader="dot" w:pos="8296"/>
        </w:tabs>
        <w:rPr>
          <w:rFonts w:ascii="Times New Roman" w:hAnsi="Times New Roman" w:cs="Times New Roman"/>
          <w:sz w:val="24"/>
          <w:szCs w:val="24"/>
        </w:rPr>
      </w:pPr>
      <w:r>
        <w:rPr>
          <w:rtl/>
        </w:rPr>
        <w:t>א. ההשלכות הציבוריות של כתב האישום נגד דוד אפל והשלכותיהן</w:t>
      </w:r>
      <w:r>
        <w:t xml:space="preserve"> </w:t>
      </w:r>
      <w:r>
        <w:rPr>
          <w:rtl/>
        </w:rPr>
        <w:t>על ראש הממשלה</w:t>
      </w:r>
      <w:r>
        <w:t>;</w:t>
      </w:r>
      <w:r>
        <w:tab/>
      </w:r>
      <w:r>
        <w:fldChar w:fldCharType="begin"/>
      </w:r>
      <w:r>
        <w:instrText xml:space="preserve"> PAGEREF _Toc78865138 \h </w:instrText>
      </w:r>
      <w:r>
        <w:fldChar w:fldCharType="separate"/>
      </w:r>
      <w:r>
        <w:t>7</w:t>
      </w:r>
      <w:r>
        <w:fldChar w:fldCharType="end"/>
      </w:r>
    </w:p>
    <w:p w14:paraId="48CBF41B" w14:textId="77777777" w:rsidR="00000000" w:rsidRDefault="00545B09">
      <w:pPr>
        <w:pStyle w:val="TOC1"/>
        <w:tabs>
          <w:tab w:val="right" w:leader="dot" w:pos="8296"/>
        </w:tabs>
        <w:rPr>
          <w:rFonts w:ascii="Times New Roman" w:hAnsi="Times New Roman" w:cs="Times New Roman"/>
          <w:sz w:val="24"/>
          <w:szCs w:val="24"/>
        </w:rPr>
      </w:pPr>
      <w:r>
        <w:rPr>
          <w:rtl/>
        </w:rPr>
        <w:t>ב. אי-ציות להוראות חוק שעות עבודה ומנוחה;</w:t>
      </w:r>
      <w:r>
        <w:tab/>
      </w:r>
      <w:r>
        <w:fldChar w:fldCharType="begin"/>
      </w:r>
      <w:r>
        <w:instrText xml:space="preserve"> PAGEREF _Toc78865139 \h </w:instrText>
      </w:r>
      <w:r>
        <w:fldChar w:fldCharType="separate"/>
      </w:r>
      <w:r>
        <w:t>7</w:t>
      </w:r>
      <w:r>
        <w:fldChar w:fldCharType="end"/>
      </w:r>
    </w:p>
    <w:p w14:paraId="53607A96" w14:textId="77777777" w:rsidR="00000000" w:rsidRDefault="00545B09">
      <w:pPr>
        <w:pStyle w:val="TOC1"/>
        <w:tabs>
          <w:tab w:val="right" w:leader="dot" w:pos="8296"/>
        </w:tabs>
        <w:rPr>
          <w:rFonts w:ascii="Times New Roman" w:hAnsi="Times New Roman" w:cs="Times New Roman"/>
          <w:sz w:val="24"/>
          <w:szCs w:val="24"/>
        </w:rPr>
      </w:pPr>
      <w:r>
        <w:rPr>
          <w:rtl/>
        </w:rPr>
        <w:t>ג. תפקודו של ראש הממשלה לנוכח החקירות המתנהלות נגדו</w:t>
      </w:r>
      <w:r>
        <w:tab/>
      </w:r>
      <w:r>
        <w:fldChar w:fldCharType="begin"/>
      </w:r>
      <w:r>
        <w:instrText xml:space="preserve"> PAG</w:instrText>
      </w:r>
      <w:r>
        <w:instrText xml:space="preserve">EREF _Toc78865140 \h </w:instrText>
      </w:r>
      <w:r>
        <w:fldChar w:fldCharType="separate"/>
      </w:r>
      <w:r>
        <w:t>8</w:t>
      </w:r>
      <w:r>
        <w:fldChar w:fldCharType="end"/>
      </w:r>
    </w:p>
    <w:p w14:paraId="374BB0F9" w14:textId="77777777" w:rsidR="00000000" w:rsidRDefault="00545B09">
      <w:pPr>
        <w:pStyle w:val="TOC2"/>
        <w:tabs>
          <w:tab w:val="right" w:leader="dot" w:pos="8296"/>
        </w:tabs>
        <w:ind w:right="0"/>
        <w:rPr>
          <w:rFonts w:ascii="Times New Roman" w:hAnsi="Times New Roman" w:cs="Times New Roman"/>
          <w:sz w:val="24"/>
          <w:szCs w:val="24"/>
        </w:rPr>
      </w:pPr>
      <w:r>
        <w:rPr>
          <w:rtl/>
        </w:rPr>
        <w:t>מתן וילנאי (העבודה-מימד):</w:t>
      </w:r>
      <w:r>
        <w:tab/>
      </w:r>
      <w:r>
        <w:fldChar w:fldCharType="begin"/>
      </w:r>
      <w:r>
        <w:instrText xml:space="preserve"> PAGEREF _Toc78865141 \h </w:instrText>
      </w:r>
      <w:r>
        <w:fldChar w:fldCharType="separate"/>
      </w:r>
      <w:r>
        <w:t>9</w:t>
      </w:r>
      <w:r>
        <w:fldChar w:fldCharType="end"/>
      </w:r>
    </w:p>
    <w:p w14:paraId="6DD10A2F" w14:textId="77777777" w:rsidR="00000000" w:rsidRDefault="00545B09">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_Toc78865142 \h </w:instrText>
      </w:r>
      <w:r>
        <w:fldChar w:fldCharType="separate"/>
      </w:r>
      <w:r>
        <w:t>11</w:t>
      </w:r>
      <w:r>
        <w:fldChar w:fldCharType="end"/>
      </w:r>
    </w:p>
    <w:p w14:paraId="0780A317" w14:textId="77777777" w:rsidR="00000000" w:rsidRDefault="00545B09">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_Toc78865143 \h </w:instrText>
      </w:r>
      <w:r>
        <w:fldChar w:fldCharType="separate"/>
      </w:r>
      <w:r>
        <w:t>14</w:t>
      </w:r>
      <w:r>
        <w:fldChar w:fldCharType="end"/>
      </w:r>
    </w:p>
    <w:p w14:paraId="6CFD6020" w14:textId="77777777" w:rsidR="00000000" w:rsidRDefault="00545B09">
      <w:pPr>
        <w:pStyle w:val="TOC1"/>
        <w:tabs>
          <w:tab w:val="right" w:leader="dot" w:pos="8296"/>
        </w:tabs>
        <w:rPr>
          <w:rFonts w:ascii="Times New Roman" w:hAnsi="Times New Roman" w:cs="Times New Roman"/>
          <w:sz w:val="24"/>
          <w:szCs w:val="24"/>
        </w:rPr>
      </w:pPr>
      <w:r>
        <w:rPr>
          <w:rtl/>
        </w:rPr>
        <w:t>דברי ברכה של יושב-ראש הכנסת לשר החוץ של אוסטרליה</w:t>
      </w:r>
      <w:r>
        <w:tab/>
      </w:r>
      <w:r>
        <w:fldChar w:fldCharType="begin"/>
      </w:r>
      <w:r>
        <w:instrText xml:space="preserve"> PAGEREF _Toc78865144 \h </w:instrText>
      </w:r>
      <w:r>
        <w:fldChar w:fldCharType="separate"/>
      </w:r>
      <w:r>
        <w:t>21</w:t>
      </w:r>
      <w:r>
        <w:fldChar w:fldCharType="end"/>
      </w:r>
    </w:p>
    <w:p w14:paraId="4F5DA35C" w14:textId="77777777" w:rsidR="00000000" w:rsidRDefault="00545B09">
      <w:pPr>
        <w:pStyle w:val="TOC1"/>
        <w:tabs>
          <w:tab w:val="right" w:leader="dot" w:pos="8296"/>
        </w:tabs>
        <w:rPr>
          <w:rFonts w:ascii="Times New Roman" w:hAnsi="Times New Roman" w:cs="Times New Roman"/>
          <w:sz w:val="24"/>
          <w:szCs w:val="24"/>
        </w:rPr>
      </w:pPr>
      <w:r>
        <w:rPr>
          <w:rtl/>
        </w:rPr>
        <w:t xml:space="preserve">הצעות סיעות העבודה-מימד, ש"ס ומרצ--חד"ש-תע"ל--בל"ד--רע"ם להביע </w:t>
      </w:r>
      <w:r>
        <w:t xml:space="preserve"> </w:t>
      </w:r>
      <w:r>
        <w:rPr>
          <w:rtl/>
        </w:rPr>
        <w:t>אי-אמון</w:t>
      </w:r>
      <w:r>
        <w:t xml:space="preserve"> </w:t>
      </w:r>
      <w:r>
        <w:rPr>
          <w:rtl/>
        </w:rPr>
        <w:t>בממשלה בשל:</w:t>
      </w:r>
      <w:r>
        <w:tab/>
      </w:r>
      <w:r>
        <w:fldChar w:fldCharType="begin"/>
      </w:r>
      <w:r>
        <w:instrText xml:space="preserve"> PAGEREF _Toc78865145 \h </w:instrText>
      </w:r>
      <w:r>
        <w:fldChar w:fldCharType="separate"/>
      </w:r>
      <w:r>
        <w:t>22</w:t>
      </w:r>
      <w:r>
        <w:fldChar w:fldCharType="end"/>
      </w:r>
    </w:p>
    <w:p w14:paraId="5650E473" w14:textId="77777777" w:rsidR="00000000" w:rsidRDefault="00545B09">
      <w:pPr>
        <w:pStyle w:val="TOC1"/>
        <w:tabs>
          <w:tab w:val="right" w:leader="dot" w:pos="8296"/>
        </w:tabs>
        <w:rPr>
          <w:rFonts w:ascii="Times New Roman" w:hAnsi="Times New Roman" w:cs="Times New Roman"/>
          <w:sz w:val="24"/>
          <w:szCs w:val="24"/>
        </w:rPr>
      </w:pPr>
      <w:r>
        <w:rPr>
          <w:rtl/>
        </w:rPr>
        <w:t>א. ההשלכות הציבוריות של כתב האישום נגד דוד אפל והשלכותיהן על ראש הממשלה;</w:t>
      </w:r>
      <w:r>
        <w:tab/>
      </w:r>
      <w:r>
        <w:fldChar w:fldCharType="begin"/>
      </w:r>
      <w:r>
        <w:instrText xml:space="preserve"> PAGEREF _Toc78865146 \h </w:instrText>
      </w:r>
      <w:r>
        <w:fldChar w:fldCharType="separate"/>
      </w:r>
      <w:r>
        <w:t>22</w:t>
      </w:r>
      <w:r>
        <w:fldChar w:fldCharType="end"/>
      </w:r>
    </w:p>
    <w:p w14:paraId="7858FC6C" w14:textId="77777777" w:rsidR="00000000" w:rsidRDefault="00545B09">
      <w:pPr>
        <w:pStyle w:val="TOC1"/>
        <w:tabs>
          <w:tab w:val="right" w:leader="dot" w:pos="8296"/>
        </w:tabs>
        <w:rPr>
          <w:rFonts w:ascii="Times New Roman" w:hAnsi="Times New Roman" w:cs="Times New Roman"/>
          <w:sz w:val="24"/>
          <w:szCs w:val="24"/>
        </w:rPr>
      </w:pPr>
      <w:r>
        <w:rPr>
          <w:rtl/>
        </w:rPr>
        <w:t>ב. אי-ציות להוראות חוק שעות ע</w:t>
      </w:r>
      <w:r>
        <w:rPr>
          <w:rtl/>
        </w:rPr>
        <w:t>בודה ומנוחה;</w:t>
      </w:r>
      <w:r>
        <w:tab/>
      </w:r>
      <w:r>
        <w:fldChar w:fldCharType="begin"/>
      </w:r>
      <w:r>
        <w:instrText xml:space="preserve"> PAGEREF _Toc78865147 \h </w:instrText>
      </w:r>
      <w:r>
        <w:fldChar w:fldCharType="separate"/>
      </w:r>
      <w:r>
        <w:t>22</w:t>
      </w:r>
      <w:r>
        <w:fldChar w:fldCharType="end"/>
      </w:r>
    </w:p>
    <w:p w14:paraId="08D8A39D" w14:textId="77777777" w:rsidR="00000000" w:rsidRDefault="00545B09">
      <w:pPr>
        <w:pStyle w:val="TOC1"/>
        <w:tabs>
          <w:tab w:val="right" w:leader="dot" w:pos="8296"/>
        </w:tabs>
        <w:rPr>
          <w:rFonts w:ascii="Times New Roman" w:hAnsi="Times New Roman" w:cs="Times New Roman"/>
          <w:sz w:val="24"/>
          <w:szCs w:val="24"/>
        </w:rPr>
      </w:pPr>
      <w:r>
        <w:rPr>
          <w:rtl/>
        </w:rPr>
        <w:t>ג. תפקודו של ראש הממשלה לנוכח החקירות המתנהלות נגדו</w:t>
      </w:r>
      <w:r>
        <w:tab/>
      </w:r>
      <w:r>
        <w:fldChar w:fldCharType="begin"/>
      </w:r>
      <w:r>
        <w:instrText xml:space="preserve"> PAGEREF _Toc78865148 \h </w:instrText>
      </w:r>
      <w:r>
        <w:fldChar w:fldCharType="separate"/>
      </w:r>
      <w:r>
        <w:t>22</w:t>
      </w:r>
      <w:r>
        <w:fldChar w:fldCharType="end"/>
      </w:r>
    </w:p>
    <w:p w14:paraId="7A09728F" w14:textId="77777777" w:rsidR="00000000" w:rsidRDefault="00545B09">
      <w:pPr>
        <w:pStyle w:val="TOC2"/>
        <w:tabs>
          <w:tab w:val="right" w:leader="dot" w:pos="8296"/>
        </w:tabs>
        <w:ind w:right="0"/>
        <w:rPr>
          <w:rFonts w:ascii="Times New Roman" w:hAnsi="Times New Roman" w:cs="Times New Roman"/>
          <w:sz w:val="24"/>
          <w:szCs w:val="24"/>
        </w:rPr>
      </w:pPr>
      <w:r>
        <w:rPr>
          <w:rtl/>
        </w:rPr>
        <w:t>שלמה</w:t>
      </w:r>
      <w:r>
        <w:t xml:space="preserve"> </w:t>
      </w:r>
      <w:r>
        <w:rPr>
          <w:rtl/>
        </w:rPr>
        <w:t>בניזרי (ש"ס):</w:t>
      </w:r>
      <w:r>
        <w:tab/>
      </w:r>
      <w:r>
        <w:fldChar w:fldCharType="begin"/>
      </w:r>
      <w:r>
        <w:instrText xml:space="preserve"> PAGEREF _Toc78865149 \h </w:instrText>
      </w:r>
      <w:r>
        <w:fldChar w:fldCharType="separate"/>
      </w:r>
      <w:r>
        <w:t>23</w:t>
      </w:r>
      <w:r>
        <w:fldChar w:fldCharType="end"/>
      </w:r>
    </w:p>
    <w:p w14:paraId="577CBE73" w14:textId="77777777" w:rsidR="00000000" w:rsidRDefault="00545B09">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_Toc78865150 \h </w:instrText>
      </w:r>
      <w:r>
        <w:fldChar w:fldCharType="separate"/>
      </w:r>
      <w:r>
        <w:t>30</w:t>
      </w:r>
      <w:r>
        <w:fldChar w:fldCharType="end"/>
      </w:r>
    </w:p>
    <w:p w14:paraId="67A32E32" w14:textId="77777777" w:rsidR="00000000" w:rsidRDefault="00545B09">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_Toc78865151 \h </w:instrText>
      </w:r>
      <w:r>
        <w:fldChar w:fldCharType="separate"/>
      </w:r>
      <w:r>
        <w:t>44</w:t>
      </w:r>
      <w:r>
        <w:fldChar w:fldCharType="end"/>
      </w:r>
    </w:p>
    <w:p w14:paraId="7A302DFF" w14:textId="77777777" w:rsidR="00000000" w:rsidRDefault="00545B09">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_Toc78865152 \h </w:instrText>
      </w:r>
      <w:r>
        <w:fldChar w:fldCharType="separate"/>
      </w:r>
      <w:r>
        <w:t>44</w:t>
      </w:r>
      <w:r>
        <w:fldChar w:fldCharType="end"/>
      </w:r>
    </w:p>
    <w:p w14:paraId="256176D1" w14:textId="77777777" w:rsidR="00000000" w:rsidRDefault="00545B09">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_Toc78865153 \h </w:instrText>
      </w:r>
      <w:r>
        <w:fldChar w:fldCharType="separate"/>
      </w:r>
      <w:r>
        <w:t>46</w:t>
      </w:r>
      <w:r>
        <w:fldChar w:fldCharType="end"/>
      </w:r>
    </w:p>
    <w:p w14:paraId="2717E80D" w14:textId="77777777" w:rsidR="00000000" w:rsidRDefault="00545B09">
      <w:pPr>
        <w:pStyle w:val="TOC2"/>
        <w:tabs>
          <w:tab w:val="right" w:leader="dot" w:pos="8296"/>
        </w:tabs>
        <w:ind w:right="0"/>
        <w:rPr>
          <w:rFonts w:ascii="Times New Roman" w:hAnsi="Times New Roman" w:cs="Times New Roman"/>
          <w:sz w:val="24"/>
          <w:szCs w:val="24"/>
        </w:rPr>
      </w:pPr>
      <w:r>
        <w:rPr>
          <w:rtl/>
        </w:rPr>
        <w:t>אילן שלגי (שינוי):</w:t>
      </w:r>
      <w:r>
        <w:tab/>
      </w:r>
      <w:r>
        <w:fldChar w:fldCharType="begin"/>
      </w:r>
      <w:r>
        <w:instrText xml:space="preserve"> PAGEREF _Toc78865154 \h </w:instrText>
      </w:r>
      <w:r>
        <w:fldChar w:fldCharType="separate"/>
      </w:r>
      <w:r>
        <w:t>53</w:t>
      </w:r>
      <w:r>
        <w:fldChar w:fldCharType="end"/>
      </w:r>
    </w:p>
    <w:p w14:paraId="5B2DF012" w14:textId="77777777" w:rsidR="00000000" w:rsidRDefault="00545B09">
      <w:pPr>
        <w:pStyle w:val="TOC2"/>
        <w:tabs>
          <w:tab w:val="right" w:leader="dot" w:pos="8296"/>
        </w:tabs>
        <w:ind w:right="0"/>
        <w:rPr>
          <w:rFonts w:ascii="Times New Roman" w:hAnsi="Times New Roman" w:cs="Times New Roman"/>
          <w:sz w:val="24"/>
          <w:szCs w:val="24"/>
        </w:rPr>
      </w:pPr>
      <w:r>
        <w:rPr>
          <w:rtl/>
        </w:rPr>
        <w:t>אבשלום וילן (מרצ):</w:t>
      </w:r>
      <w:r>
        <w:tab/>
      </w:r>
      <w:r>
        <w:fldChar w:fldCharType="begin"/>
      </w:r>
      <w:r>
        <w:instrText xml:space="preserve"> PAGEREF _Toc78865155</w:instrText>
      </w:r>
      <w:r>
        <w:instrText xml:space="preserve"> \h </w:instrText>
      </w:r>
      <w:r>
        <w:fldChar w:fldCharType="separate"/>
      </w:r>
      <w:r>
        <w:t>56</w:t>
      </w:r>
      <w:r>
        <w:fldChar w:fldCharType="end"/>
      </w:r>
    </w:p>
    <w:p w14:paraId="0C5FC8F8" w14:textId="77777777" w:rsidR="00000000" w:rsidRDefault="00545B09">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_Toc78865156 \h </w:instrText>
      </w:r>
      <w:r>
        <w:fldChar w:fldCharType="separate"/>
      </w:r>
      <w:r>
        <w:t>58</w:t>
      </w:r>
      <w:r>
        <w:fldChar w:fldCharType="end"/>
      </w:r>
    </w:p>
    <w:p w14:paraId="51AD912F" w14:textId="77777777" w:rsidR="00000000" w:rsidRDefault="00545B09">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_Toc78865157 \h </w:instrText>
      </w:r>
      <w:r>
        <w:fldChar w:fldCharType="separate"/>
      </w:r>
      <w:r>
        <w:t>59</w:t>
      </w:r>
      <w:r>
        <w:fldChar w:fldCharType="end"/>
      </w:r>
    </w:p>
    <w:p w14:paraId="0AA78FAB" w14:textId="77777777" w:rsidR="00000000" w:rsidRDefault="00545B09">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_Toc78865158 \h </w:instrText>
      </w:r>
      <w:r>
        <w:fldChar w:fldCharType="separate"/>
      </w:r>
      <w:r>
        <w:t>61</w:t>
      </w:r>
      <w:r>
        <w:fldChar w:fldCharType="end"/>
      </w:r>
    </w:p>
    <w:p w14:paraId="593F538F" w14:textId="77777777" w:rsidR="00000000" w:rsidRDefault="00545B09">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_Toc78865159 \h </w:instrText>
      </w:r>
      <w:r>
        <w:fldChar w:fldCharType="separate"/>
      </w:r>
      <w:r>
        <w:t>62</w:t>
      </w:r>
      <w:r>
        <w:fldChar w:fldCharType="end"/>
      </w:r>
    </w:p>
    <w:p w14:paraId="6D7576E1" w14:textId="77777777" w:rsidR="00000000" w:rsidRDefault="00545B09">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_Toc7</w:instrText>
      </w:r>
      <w:r>
        <w:instrText xml:space="preserve">8865160 \h </w:instrText>
      </w:r>
      <w:r>
        <w:fldChar w:fldCharType="separate"/>
      </w:r>
      <w:r>
        <w:t>63</w:t>
      </w:r>
      <w:r>
        <w:fldChar w:fldCharType="end"/>
      </w:r>
    </w:p>
    <w:p w14:paraId="4E5E7F16" w14:textId="77777777" w:rsidR="00000000" w:rsidRDefault="00545B09">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_Toc78865161 \h </w:instrText>
      </w:r>
      <w:r>
        <w:fldChar w:fldCharType="separate"/>
      </w:r>
      <w:r>
        <w:t>64</w:t>
      </w:r>
      <w:r>
        <w:fldChar w:fldCharType="end"/>
      </w:r>
    </w:p>
    <w:p w14:paraId="1A3E57D2" w14:textId="77777777" w:rsidR="00000000" w:rsidRDefault="00545B09">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_Toc78865162 \h </w:instrText>
      </w:r>
      <w:r>
        <w:fldChar w:fldCharType="separate"/>
      </w:r>
      <w:r>
        <w:t>66</w:t>
      </w:r>
      <w:r>
        <w:fldChar w:fldCharType="end"/>
      </w:r>
    </w:p>
    <w:p w14:paraId="64BBCB2F" w14:textId="77777777" w:rsidR="00000000" w:rsidRDefault="00545B09">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_Toc78865163 \h </w:instrText>
      </w:r>
      <w:r>
        <w:fldChar w:fldCharType="separate"/>
      </w:r>
      <w:r>
        <w:t>68</w:t>
      </w:r>
      <w:r>
        <w:fldChar w:fldCharType="end"/>
      </w:r>
    </w:p>
    <w:p w14:paraId="136EB73F" w14:textId="77777777" w:rsidR="00000000" w:rsidRDefault="00545B09">
      <w:pPr>
        <w:pStyle w:val="TOC1"/>
        <w:tabs>
          <w:tab w:val="right" w:leader="dot" w:pos="8296"/>
        </w:tabs>
        <w:rPr>
          <w:rFonts w:ascii="Times New Roman" w:hAnsi="Times New Roman" w:cs="Times New Roman"/>
          <w:sz w:val="24"/>
          <w:szCs w:val="24"/>
        </w:rPr>
      </w:pPr>
      <w:r>
        <w:rPr>
          <w:rtl/>
        </w:rPr>
        <w:lastRenderedPageBreak/>
        <w:t>הצעת חוק השיפוט הצבאי (תיקון מס' 44)</w:t>
      </w:r>
      <w:r>
        <w:t xml:space="preserve"> (</w:t>
      </w:r>
      <w:r>
        <w:rPr>
          <w:rtl/>
        </w:rPr>
        <w:t>סייג לחסיון התחקיר הצבאי),</w:t>
      </w:r>
      <w:r>
        <w:t xml:space="preserve"> </w:t>
      </w:r>
      <w:r>
        <w:rPr>
          <w:rtl/>
        </w:rPr>
        <w:t>התשס"ד-2004</w:t>
      </w:r>
      <w:r>
        <w:tab/>
      </w:r>
      <w:r>
        <w:fldChar w:fldCharType="begin"/>
      </w:r>
      <w:r>
        <w:instrText xml:space="preserve"> PA</w:instrText>
      </w:r>
      <w:r>
        <w:instrText xml:space="preserve">GEREF _Toc78865164 \h </w:instrText>
      </w:r>
      <w:r>
        <w:fldChar w:fldCharType="separate"/>
      </w:r>
      <w:r>
        <w:t>75</w:t>
      </w:r>
      <w:r>
        <w:fldChar w:fldCharType="end"/>
      </w:r>
    </w:p>
    <w:p w14:paraId="1978B851" w14:textId="77777777" w:rsidR="00000000" w:rsidRDefault="00545B09">
      <w:pPr>
        <w:pStyle w:val="TOC1"/>
        <w:tabs>
          <w:tab w:val="right" w:leader="dot" w:pos="8296"/>
        </w:tabs>
        <w:rPr>
          <w:rFonts w:ascii="Times New Roman" w:hAnsi="Times New Roman" w:cs="Times New Roman"/>
          <w:sz w:val="24"/>
          <w:szCs w:val="24"/>
        </w:rPr>
      </w:pPr>
      <w:r>
        <w:rPr>
          <w:rtl/>
        </w:rPr>
        <w:t>הודעת הממשלה על רצונה להחיל דין רציפות על הצעות חוק</w:t>
      </w:r>
      <w:r>
        <w:tab/>
      </w:r>
      <w:r>
        <w:fldChar w:fldCharType="begin"/>
      </w:r>
      <w:r>
        <w:instrText xml:space="preserve"> PAGEREF _Toc78865165 \h </w:instrText>
      </w:r>
      <w:r>
        <w:fldChar w:fldCharType="separate"/>
      </w:r>
      <w:r>
        <w:t>76</w:t>
      </w:r>
      <w:r>
        <w:fldChar w:fldCharType="end"/>
      </w:r>
    </w:p>
    <w:p w14:paraId="4743B964" w14:textId="77777777" w:rsidR="00000000" w:rsidRDefault="00545B09">
      <w:pPr>
        <w:pStyle w:val="TOC2"/>
        <w:tabs>
          <w:tab w:val="right" w:leader="dot" w:pos="8296"/>
        </w:tabs>
        <w:ind w:right="0"/>
        <w:rPr>
          <w:rFonts w:ascii="Times New Roman" w:hAnsi="Times New Roman" w:cs="Times New Roman"/>
          <w:sz w:val="24"/>
          <w:szCs w:val="24"/>
        </w:rPr>
      </w:pPr>
      <w:r>
        <w:rPr>
          <w:rtl/>
        </w:rPr>
        <w:t>שר המשפטים יוסף לפיד:</w:t>
      </w:r>
      <w:r>
        <w:tab/>
      </w:r>
      <w:r>
        <w:fldChar w:fldCharType="begin"/>
      </w:r>
      <w:r>
        <w:instrText xml:space="preserve"> PAGEREF _Toc78865166 \h </w:instrText>
      </w:r>
      <w:r>
        <w:fldChar w:fldCharType="separate"/>
      </w:r>
      <w:r>
        <w:t>77</w:t>
      </w:r>
      <w:r>
        <w:fldChar w:fldCharType="end"/>
      </w:r>
    </w:p>
    <w:p w14:paraId="0C2C137D" w14:textId="77777777" w:rsidR="00000000" w:rsidRDefault="00545B09">
      <w:pPr>
        <w:pStyle w:val="TOC1"/>
        <w:tabs>
          <w:tab w:val="right" w:leader="dot" w:pos="8296"/>
        </w:tabs>
        <w:rPr>
          <w:rFonts w:ascii="Times New Roman" w:hAnsi="Times New Roman" w:cs="Times New Roman"/>
          <w:sz w:val="24"/>
          <w:szCs w:val="24"/>
        </w:rPr>
      </w:pPr>
      <w:r>
        <w:rPr>
          <w:rtl/>
        </w:rPr>
        <w:t>הודעת ועדת הכלכלה על רצונה להחיל דין רציפות על הצעת חוק</w:t>
      </w:r>
      <w:r>
        <w:tab/>
      </w:r>
      <w:r>
        <w:fldChar w:fldCharType="begin"/>
      </w:r>
      <w:r>
        <w:instrText xml:space="preserve"> PAGEREF _Toc78865167 \h </w:instrText>
      </w:r>
      <w:r>
        <w:fldChar w:fldCharType="separate"/>
      </w:r>
      <w:r>
        <w:t>78</w:t>
      </w:r>
      <w:r>
        <w:fldChar w:fldCharType="end"/>
      </w:r>
    </w:p>
    <w:p w14:paraId="11F453F1" w14:textId="77777777" w:rsidR="00000000" w:rsidRDefault="00545B09">
      <w:pPr>
        <w:pStyle w:val="TOC2"/>
        <w:tabs>
          <w:tab w:val="right" w:leader="dot" w:pos="8296"/>
        </w:tabs>
        <w:ind w:right="0"/>
        <w:rPr>
          <w:rFonts w:ascii="Times New Roman" w:hAnsi="Times New Roman" w:cs="Times New Roman"/>
          <w:sz w:val="24"/>
          <w:szCs w:val="24"/>
        </w:rPr>
      </w:pPr>
      <w:r>
        <w:rPr>
          <w:rtl/>
        </w:rPr>
        <w:t>עס</w:t>
      </w:r>
      <w:r>
        <w:rPr>
          <w:rtl/>
        </w:rPr>
        <w:t>אם מח'ול (חד"ש-תע"ל):</w:t>
      </w:r>
      <w:r>
        <w:tab/>
      </w:r>
      <w:r>
        <w:fldChar w:fldCharType="begin"/>
      </w:r>
      <w:r>
        <w:instrText xml:space="preserve"> PAGEREF _Toc78865168 \h </w:instrText>
      </w:r>
      <w:r>
        <w:fldChar w:fldCharType="separate"/>
      </w:r>
      <w:r>
        <w:t>78</w:t>
      </w:r>
      <w:r>
        <w:fldChar w:fldCharType="end"/>
      </w:r>
    </w:p>
    <w:p w14:paraId="6544FA7F" w14:textId="77777777" w:rsidR="00000000" w:rsidRDefault="00545B09">
      <w:pPr>
        <w:pStyle w:val="TOC2"/>
        <w:tabs>
          <w:tab w:val="right" w:leader="dot" w:pos="8296"/>
        </w:tabs>
        <w:ind w:right="0"/>
        <w:rPr>
          <w:rFonts w:ascii="Times New Roman" w:hAnsi="Times New Roman" w:cs="Times New Roman"/>
          <w:sz w:val="24"/>
          <w:szCs w:val="24"/>
        </w:rPr>
      </w:pPr>
      <w:r>
        <w:rPr>
          <w:rtl/>
        </w:rPr>
        <w:t>עבד-אלמאלכ דהאמשה (רע</w:t>
      </w:r>
      <w:r>
        <w:t>”</w:t>
      </w:r>
      <w:r>
        <w:rPr>
          <w:rtl/>
        </w:rPr>
        <w:t>ם)</w:t>
      </w:r>
      <w:r>
        <w:t>:</w:t>
      </w:r>
      <w:r>
        <w:tab/>
      </w:r>
      <w:r>
        <w:fldChar w:fldCharType="begin"/>
      </w:r>
      <w:r>
        <w:instrText xml:space="preserve"> PAGEREF _Toc78865169 \h </w:instrText>
      </w:r>
      <w:r>
        <w:fldChar w:fldCharType="separate"/>
      </w:r>
      <w:r>
        <w:t>80</w:t>
      </w:r>
      <w:r>
        <w:fldChar w:fldCharType="end"/>
      </w:r>
    </w:p>
    <w:p w14:paraId="224AD1F3" w14:textId="77777777" w:rsidR="00000000" w:rsidRDefault="00545B09">
      <w:pPr>
        <w:pStyle w:val="TOC2"/>
        <w:tabs>
          <w:tab w:val="right" w:leader="dot" w:pos="8296"/>
        </w:tabs>
        <w:ind w:right="0"/>
        <w:rPr>
          <w:rFonts w:ascii="Times New Roman" w:hAnsi="Times New Roman" w:cs="Times New Roman"/>
          <w:sz w:val="24"/>
          <w:szCs w:val="24"/>
        </w:rPr>
      </w:pPr>
      <w:r>
        <w:rPr>
          <w:rtl/>
        </w:rPr>
        <w:t>שלום שמחון (יו"ר ועדת הכלכלה):</w:t>
      </w:r>
      <w:r>
        <w:tab/>
      </w:r>
      <w:r>
        <w:fldChar w:fldCharType="begin"/>
      </w:r>
      <w:r>
        <w:instrText xml:space="preserve"> PAGEREF _Toc78865170 \h </w:instrText>
      </w:r>
      <w:r>
        <w:fldChar w:fldCharType="separate"/>
      </w:r>
      <w:r>
        <w:t>82</w:t>
      </w:r>
      <w:r>
        <w:fldChar w:fldCharType="end"/>
      </w:r>
    </w:p>
    <w:p w14:paraId="2B651BC3" w14:textId="77777777" w:rsidR="00000000" w:rsidRDefault="00545B09">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_Toc78865171 \h </w:instrText>
      </w:r>
      <w:r>
        <w:fldChar w:fldCharType="separate"/>
      </w:r>
      <w:r>
        <w:t>83</w:t>
      </w:r>
      <w:r>
        <w:fldChar w:fldCharType="end"/>
      </w:r>
    </w:p>
    <w:p w14:paraId="60E6E26D" w14:textId="77777777" w:rsidR="00000000" w:rsidRDefault="00545B09">
      <w:pPr>
        <w:pStyle w:val="TOC2"/>
        <w:tabs>
          <w:tab w:val="right" w:leader="dot" w:pos="8296"/>
        </w:tabs>
        <w:ind w:right="0"/>
        <w:rPr>
          <w:rFonts w:ascii="Times New Roman" w:hAnsi="Times New Roman" w:cs="Times New Roman"/>
          <w:sz w:val="24"/>
          <w:szCs w:val="24"/>
        </w:rPr>
      </w:pPr>
      <w:r>
        <w:rPr>
          <w:rtl/>
        </w:rPr>
        <w:t>סגן</w:t>
      </w:r>
      <w:r>
        <w:t xml:space="preserve"> </w:t>
      </w:r>
      <w:r>
        <w:rPr>
          <w:rtl/>
        </w:rPr>
        <w:t xml:space="preserve">מזכיר הכנסת דוד </w:t>
      </w:r>
      <w:r>
        <w:rPr>
          <w:rtl/>
        </w:rPr>
        <w:t>לב:</w:t>
      </w:r>
      <w:r>
        <w:tab/>
      </w:r>
      <w:r>
        <w:fldChar w:fldCharType="begin"/>
      </w:r>
      <w:r>
        <w:instrText xml:space="preserve"> PAGEREF _Toc78865172 \h </w:instrText>
      </w:r>
      <w:r>
        <w:fldChar w:fldCharType="separate"/>
      </w:r>
      <w:r>
        <w:t>84</w:t>
      </w:r>
      <w:r>
        <w:fldChar w:fldCharType="end"/>
      </w:r>
    </w:p>
    <w:p w14:paraId="14896098" w14:textId="77777777" w:rsidR="00000000" w:rsidRDefault="00545B09">
      <w:pPr>
        <w:pStyle w:val="TOC1"/>
        <w:tabs>
          <w:tab w:val="right" w:leader="dot" w:pos="8296"/>
        </w:tabs>
        <w:rPr>
          <w:rFonts w:ascii="Times New Roman" w:hAnsi="Times New Roman" w:cs="Times New Roman"/>
          <w:sz w:val="24"/>
          <w:szCs w:val="24"/>
        </w:rPr>
      </w:pPr>
      <w:r>
        <w:rPr>
          <w:rtl/>
        </w:rPr>
        <w:t>הצעת חוק הביטוח הלאומי (תיקון מס' 69), התשס"ד-2004</w:t>
      </w:r>
      <w:r>
        <w:tab/>
      </w:r>
      <w:r>
        <w:fldChar w:fldCharType="begin"/>
      </w:r>
      <w:r>
        <w:instrText xml:space="preserve"> PAGEREF _Toc78865173 \h </w:instrText>
      </w:r>
      <w:r>
        <w:fldChar w:fldCharType="separate"/>
      </w:r>
      <w:r>
        <w:t>84</w:t>
      </w:r>
      <w:r>
        <w:fldChar w:fldCharType="end"/>
      </w:r>
    </w:p>
    <w:p w14:paraId="754B5765" w14:textId="77777777" w:rsidR="00000000" w:rsidRDefault="00545B09">
      <w:pPr>
        <w:pStyle w:val="TOC2"/>
        <w:tabs>
          <w:tab w:val="right" w:leader="dot" w:pos="8296"/>
        </w:tabs>
        <w:ind w:right="0"/>
        <w:rPr>
          <w:rFonts w:ascii="Times New Roman" w:hAnsi="Times New Roman" w:cs="Times New Roman"/>
          <w:sz w:val="24"/>
          <w:szCs w:val="24"/>
        </w:rPr>
      </w:pPr>
      <w:r>
        <w:rPr>
          <w:rtl/>
        </w:rPr>
        <w:t>שאול יהלום (יו"ר ועדת העבודה, הרווחה והבריאות):</w:t>
      </w:r>
      <w:r>
        <w:tab/>
      </w:r>
      <w:r>
        <w:fldChar w:fldCharType="begin"/>
      </w:r>
      <w:r>
        <w:instrText xml:space="preserve"> PAGEREF _Toc78865174 \h </w:instrText>
      </w:r>
      <w:r>
        <w:fldChar w:fldCharType="separate"/>
      </w:r>
      <w:r>
        <w:t>84</w:t>
      </w:r>
      <w:r>
        <w:fldChar w:fldCharType="end"/>
      </w:r>
    </w:p>
    <w:p w14:paraId="6664B606" w14:textId="77777777" w:rsidR="00000000" w:rsidRDefault="00545B09">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_Toc78865175 \h </w:instrText>
      </w:r>
      <w:r>
        <w:fldChar w:fldCharType="separate"/>
      </w:r>
      <w:r>
        <w:t>85</w:t>
      </w:r>
      <w:r>
        <w:fldChar w:fldCharType="end"/>
      </w:r>
    </w:p>
    <w:p w14:paraId="40A7F998" w14:textId="77777777" w:rsidR="00000000" w:rsidRDefault="00545B09">
      <w:pPr>
        <w:pStyle w:val="TOC2"/>
        <w:tabs>
          <w:tab w:val="right" w:leader="dot" w:pos="8296"/>
        </w:tabs>
        <w:ind w:right="0"/>
        <w:rPr>
          <w:rFonts w:ascii="Times New Roman" w:hAnsi="Times New Roman" w:cs="Times New Roman"/>
          <w:sz w:val="24"/>
          <w:szCs w:val="24"/>
        </w:rPr>
      </w:pPr>
      <w:r>
        <w:rPr>
          <w:rtl/>
        </w:rPr>
        <w:t>ע</w:t>
      </w:r>
      <w:r>
        <w:rPr>
          <w:rtl/>
        </w:rPr>
        <w:t>סאם</w:t>
      </w:r>
      <w:r>
        <w:t xml:space="preserve"> </w:t>
      </w:r>
      <w:r>
        <w:rPr>
          <w:rtl/>
        </w:rPr>
        <w:t>מח'ול (חד"ש-תע"ל):</w:t>
      </w:r>
      <w:r>
        <w:tab/>
      </w:r>
      <w:r>
        <w:fldChar w:fldCharType="begin"/>
      </w:r>
      <w:r>
        <w:instrText xml:space="preserve"> PAGEREF _Toc78865176 \h </w:instrText>
      </w:r>
      <w:r>
        <w:fldChar w:fldCharType="separate"/>
      </w:r>
      <w:r>
        <w:t>86</w:t>
      </w:r>
      <w:r>
        <w:fldChar w:fldCharType="end"/>
      </w:r>
    </w:p>
    <w:p w14:paraId="071F07E6" w14:textId="77777777" w:rsidR="00000000" w:rsidRDefault="00545B09">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_Toc78865177 \h </w:instrText>
      </w:r>
      <w:r>
        <w:fldChar w:fldCharType="separate"/>
      </w:r>
      <w:r>
        <w:t>88</w:t>
      </w:r>
      <w:r>
        <w:fldChar w:fldCharType="end"/>
      </w:r>
    </w:p>
    <w:p w14:paraId="4C7EC790" w14:textId="77777777" w:rsidR="00000000" w:rsidRDefault="00545B09">
      <w:pPr>
        <w:pStyle w:val="TOC2"/>
        <w:tabs>
          <w:tab w:val="right" w:leader="dot" w:pos="8296"/>
        </w:tabs>
        <w:ind w:right="0"/>
        <w:rPr>
          <w:rFonts w:ascii="Times New Roman" w:hAnsi="Times New Roman" w:cs="Times New Roman"/>
          <w:sz w:val="24"/>
          <w:szCs w:val="24"/>
        </w:rPr>
      </w:pPr>
      <w:r>
        <w:rPr>
          <w:rtl/>
        </w:rPr>
        <w:t>אחמד טיבי (חד"ש-תע"ל):</w:t>
      </w:r>
      <w:r>
        <w:tab/>
      </w:r>
      <w:r>
        <w:fldChar w:fldCharType="begin"/>
      </w:r>
      <w:r>
        <w:instrText xml:space="preserve"> PAGEREF _Toc78865178 \h </w:instrText>
      </w:r>
      <w:r>
        <w:fldChar w:fldCharType="separate"/>
      </w:r>
      <w:r>
        <w:t>89</w:t>
      </w:r>
      <w:r>
        <w:fldChar w:fldCharType="end"/>
      </w:r>
    </w:p>
    <w:p w14:paraId="36BAC451" w14:textId="77777777" w:rsidR="00000000" w:rsidRDefault="00545B09">
      <w:pPr>
        <w:pStyle w:val="TOC2"/>
        <w:tabs>
          <w:tab w:val="right" w:leader="dot" w:pos="8296"/>
        </w:tabs>
        <w:ind w:right="0"/>
        <w:rPr>
          <w:rFonts w:ascii="Times New Roman" w:hAnsi="Times New Roman" w:cs="Times New Roman"/>
          <w:sz w:val="24"/>
          <w:szCs w:val="24"/>
        </w:rPr>
      </w:pPr>
      <w:r>
        <w:rPr>
          <w:rtl/>
        </w:rPr>
        <w:t>עזמי בשארה (בל"ד):</w:t>
      </w:r>
      <w:r>
        <w:tab/>
      </w:r>
      <w:r>
        <w:fldChar w:fldCharType="begin"/>
      </w:r>
      <w:r>
        <w:instrText xml:space="preserve"> PAGEREF _Toc78865179 \h </w:instrText>
      </w:r>
      <w:r>
        <w:fldChar w:fldCharType="separate"/>
      </w:r>
      <w:r>
        <w:t>91</w:t>
      </w:r>
      <w:r>
        <w:fldChar w:fldCharType="end"/>
      </w:r>
    </w:p>
    <w:p w14:paraId="360A2B92" w14:textId="77777777" w:rsidR="00000000" w:rsidRDefault="00545B09">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_Toc78865180</w:instrText>
      </w:r>
      <w:r>
        <w:instrText xml:space="preserve"> \h </w:instrText>
      </w:r>
      <w:r>
        <w:fldChar w:fldCharType="separate"/>
      </w:r>
      <w:r>
        <w:t>93</w:t>
      </w:r>
      <w:r>
        <w:fldChar w:fldCharType="end"/>
      </w:r>
    </w:p>
    <w:p w14:paraId="3F365934" w14:textId="77777777" w:rsidR="00000000" w:rsidRDefault="00545B09">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ועדת העבודה, הרווחה והבריאות):</w:t>
      </w:r>
      <w:r>
        <w:tab/>
      </w:r>
      <w:r>
        <w:fldChar w:fldCharType="begin"/>
      </w:r>
      <w:r>
        <w:instrText xml:space="preserve"> PAGEREF _Toc78865181 \h </w:instrText>
      </w:r>
      <w:r>
        <w:fldChar w:fldCharType="separate"/>
      </w:r>
      <w:r>
        <w:t>94</w:t>
      </w:r>
      <w:r>
        <w:fldChar w:fldCharType="end"/>
      </w:r>
    </w:p>
    <w:p w14:paraId="2308FF93" w14:textId="77777777" w:rsidR="00000000" w:rsidRDefault="00545B09">
      <w:pPr>
        <w:pStyle w:val="TOC1"/>
        <w:tabs>
          <w:tab w:val="right" w:leader="dot" w:pos="8296"/>
        </w:tabs>
        <w:rPr>
          <w:rFonts w:ascii="Times New Roman" w:hAnsi="Times New Roman" w:cs="Times New Roman"/>
          <w:sz w:val="24"/>
          <w:szCs w:val="24"/>
        </w:rPr>
      </w:pPr>
      <w:r>
        <w:rPr>
          <w:rtl/>
        </w:rPr>
        <w:t>הצעת חוק האחריות לפיצוי נזקי זיהום בשמן, התשס"ד-2004</w:t>
      </w:r>
      <w:r>
        <w:tab/>
      </w:r>
      <w:r>
        <w:fldChar w:fldCharType="begin"/>
      </w:r>
      <w:r>
        <w:instrText xml:space="preserve"> PAGEREF _Toc78865182 \h </w:instrText>
      </w:r>
      <w:r>
        <w:fldChar w:fldCharType="separate"/>
      </w:r>
      <w:r>
        <w:t>97</w:t>
      </w:r>
      <w:r>
        <w:fldChar w:fldCharType="end"/>
      </w:r>
    </w:p>
    <w:p w14:paraId="2B418285" w14:textId="77777777" w:rsidR="00000000" w:rsidRDefault="00545B09">
      <w:pPr>
        <w:pStyle w:val="TOC2"/>
        <w:tabs>
          <w:tab w:val="right" w:leader="dot" w:pos="8296"/>
        </w:tabs>
        <w:ind w:right="0"/>
        <w:rPr>
          <w:rFonts w:ascii="Times New Roman" w:hAnsi="Times New Roman" w:cs="Times New Roman"/>
          <w:sz w:val="24"/>
          <w:szCs w:val="24"/>
        </w:rPr>
      </w:pPr>
      <w:r>
        <w:rPr>
          <w:rtl/>
        </w:rPr>
        <w:t>שלום שמחון (יו"ר ועדת הכלכלה):</w:t>
      </w:r>
      <w:r>
        <w:tab/>
      </w:r>
      <w:r>
        <w:fldChar w:fldCharType="begin"/>
      </w:r>
      <w:r>
        <w:instrText xml:space="preserve"> PAGEREF _Toc78865183 \h </w:instrText>
      </w:r>
      <w:r>
        <w:fldChar w:fldCharType="separate"/>
      </w:r>
      <w:r>
        <w:t>98</w:t>
      </w:r>
      <w:r>
        <w:fldChar w:fldCharType="end"/>
      </w:r>
    </w:p>
    <w:p w14:paraId="0B38F32C" w14:textId="77777777" w:rsidR="00000000" w:rsidRDefault="00545B09">
      <w:pPr>
        <w:pStyle w:val="TOC1"/>
        <w:tabs>
          <w:tab w:val="right" w:leader="dot" w:pos="8296"/>
        </w:tabs>
        <w:rPr>
          <w:rFonts w:ascii="Times New Roman" w:hAnsi="Times New Roman" w:cs="Times New Roman"/>
          <w:sz w:val="24"/>
          <w:szCs w:val="24"/>
        </w:rPr>
      </w:pPr>
      <w:r>
        <w:rPr>
          <w:rtl/>
        </w:rPr>
        <w:t>הצעת חוק המרכז להנ</w:t>
      </w:r>
      <w:r>
        <w:rPr>
          <w:rtl/>
        </w:rPr>
        <w:t>צחת זכרו של יצחק רבין (תיקון), התשס"ד-2004</w:t>
      </w:r>
      <w:r>
        <w:t>;</w:t>
      </w:r>
      <w:r>
        <w:tab/>
      </w:r>
      <w:r>
        <w:fldChar w:fldCharType="begin"/>
      </w:r>
      <w:r>
        <w:instrText xml:space="preserve"> PAGEREF _Toc78865184 \h </w:instrText>
      </w:r>
      <w:r>
        <w:fldChar w:fldCharType="separate"/>
      </w:r>
      <w:r>
        <w:t>102</w:t>
      </w:r>
      <w:r>
        <w:fldChar w:fldCharType="end"/>
      </w:r>
    </w:p>
    <w:p w14:paraId="22D5A412" w14:textId="77777777" w:rsidR="00000000" w:rsidRDefault="00545B09">
      <w:pPr>
        <w:pStyle w:val="TOC1"/>
        <w:tabs>
          <w:tab w:val="right" w:leader="dot" w:pos="8296"/>
        </w:tabs>
        <w:rPr>
          <w:rFonts w:ascii="Times New Roman" w:hAnsi="Times New Roman" w:cs="Times New Roman"/>
          <w:sz w:val="24"/>
          <w:szCs w:val="24"/>
        </w:rPr>
      </w:pPr>
      <w:r>
        <w:rPr>
          <w:rtl/>
        </w:rPr>
        <w:t>הצעת חוק המרכז להנצחת זכרו של מנחם בגין (תיקון), התשס"ד-2004</w:t>
      </w:r>
      <w:r>
        <w:tab/>
      </w:r>
      <w:r>
        <w:fldChar w:fldCharType="begin"/>
      </w:r>
      <w:r>
        <w:instrText xml:space="preserve"> PAGEREF _Toc78865185 \h </w:instrText>
      </w:r>
      <w:r>
        <w:fldChar w:fldCharType="separate"/>
      </w:r>
      <w:r>
        <w:t>102</w:t>
      </w:r>
      <w:r>
        <w:fldChar w:fldCharType="end"/>
      </w:r>
    </w:p>
    <w:p w14:paraId="79040C25" w14:textId="77777777" w:rsidR="00000000" w:rsidRDefault="00545B09">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(יו"ר ועדת החינוך והתרבות):</w:t>
      </w:r>
      <w:r>
        <w:tab/>
      </w:r>
      <w:r>
        <w:fldChar w:fldCharType="begin"/>
      </w:r>
      <w:r>
        <w:instrText xml:space="preserve"> PAGEREF _Toc78865186 \h </w:instrText>
      </w:r>
      <w:r>
        <w:fldChar w:fldCharType="separate"/>
      </w:r>
      <w:r>
        <w:t>103</w:t>
      </w:r>
      <w:r>
        <w:fldChar w:fldCharType="end"/>
      </w:r>
    </w:p>
    <w:p w14:paraId="2B52DDD4" w14:textId="77777777" w:rsidR="00000000" w:rsidRDefault="00545B09">
      <w:pPr>
        <w:pStyle w:val="a0"/>
        <w:jc w:val="center"/>
        <w:rPr>
          <w:rtl/>
        </w:rPr>
      </w:pPr>
      <w:r>
        <w:rPr>
          <w:bCs/>
          <w:szCs w:val="36"/>
          <w:u w:val="single"/>
          <w:rtl/>
        </w:rPr>
        <w:fldChar w:fldCharType="end"/>
      </w:r>
    </w:p>
    <w:p w14:paraId="2514E78F" w14:textId="77777777" w:rsidR="00000000" w:rsidRDefault="00545B09">
      <w:pPr>
        <w:pStyle w:val="a0"/>
        <w:rPr>
          <w:rtl/>
        </w:rPr>
      </w:pPr>
      <w:r>
        <w:rPr>
          <w:rtl/>
        </w:rPr>
        <w:br w:type="page"/>
      </w:r>
    </w:p>
    <w:p w14:paraId="2E040EC0" w14:textId="77777777" w:rsidR="00000000" w:rsidRDefault="00545B09">
      <w:pPr>
        <w:pStyle w:val="a0"/>
        <w:rPr>
          <w:rFonts w:hint="cs"/>
          <w:rtl/>
        </w:rPr>
      </w:pPr>
    </w:p>
    <w:p w14:paraId="6CB69F42" w14:textId="77777777" w:rsidR="00000000" w:rsidRDefault="00545B09">
      <w:pPr>
        <w:pStyle w:val="a0"/>
        <w:rPr>
          <w:rFonts w:hint="cs"/>
          <w:rtl/>
        </w:rPr>
      </w:pPr>
      <w:r>
        <w:rPr>
          <w:rFonts w:hint="cs"/>
          <w:rtl/>
        </w:rPr>
        <w:t>דברי הכנס</w:t>
      </w:r>
      <w:r>
        <w:rPr>
          <w:rFonts w:hint="cs"/>
          <w:rtl/>
        </w:rPr>
        <w:t>ת</w:t>
      </w:r>
    </w:p>
    <w:p w14:paraId="35089A11" w14:textId="77777777" w:rsidR="00000000" w:rsidRDefault="00545B09">
      <w:pPr>
        <w:pStyle w:val="a0"/>
        <w:rPr>
          <w:rFonts w:hint="cs"/>
          <w:rtl/>
        </w:rPr>
      </w:pPr>
      <w:r>
        <w:rPr>
          <w:rFonts w:hint="cs"/>
          <w:rtl/>
        </w:rPr>
        <w:t>ט"ו/ מושב שני/ ישיבות צ"ח--ק'</w:t>
      </w:r>
    </w:p>
    <w:p w14:paraId="260B5804" w14:textId="77777777" w:rsidR="00000000" w:rsidRDefault="00545B09">
      <w:pPr>
        <w:pStyle w:val="a0"/>
        <w:rPr>
          <w:rFonts w:hint="cs"/>
          <w:rtl/>
        </w:rPr>
      </w:pPr>
      <w:r>
        <w:rPr>
          <w:rFonts w:hint="cs"/>
          <w:rtl/>
        </w:rPr>
        <w:t>ג'--ה'  בשבט התשס"ד/ 26-28 בינואר 2004/ 15</w:t>
      </w:r>
    </w:p>
    <w:p w14:paraId="1C3C6321" w14:textId="77777777" w:rsidR="00000000" w:rsidRDefault="00545B09">
      <w:pPr>
        <w:pStyle w:val="a0"/>
        <w:rPr>
          <w:rtl/>
        </w:rPr>
      </w:pPr>
      <w:r>
        <w:rPr>
          <w:rFonts w:hint="cs"/>
          <w:rtl/>
        </w:rPr>
        <w:t>חוב' ט"ו</w:t>
      </w:r>
    </w:p>
    <w:p w14:paraId="53B39C03" w14:textId="77777777" w:rsidR="00000000" w:rsidRDefault="00545B09">
      <w:pPr>
        <w:pStyle w:val="a0"/>
        <w:rPr>
          <w:rFonts w:hint="cs"/>
          <w:rtl/>
        </w:rPr>
      </w:pPr>
      <w:r>
        <w:rPr>
          <w:rFonts w:hint="cs"/>
          <w:rtl/>
        </w:rPr>
        <w:t>ישיבה צ"ח</w:t>
      </w:r>
    </w:p>
    <w:p w14:paraId="2C7513AE" w14:textId="77777777" w:rsidR="00000000" w:rsidRDefault="00545B09">
      <w:pPr>
        <w:pStyle w:val="a0"/>
        <w:rPr>
          <w:rFonts w:hint="cs"/>
          <w:rtl/>
        </w:rPr>
      </w:pPr>
    </w:p>
    <w:p w14:paraId="2280C5F7" w14:textId="77777777" w:rsidR="00000000" w:rsidRDefault="00545B09">
      <w:pPr>
        <w:pStyle w:val="a0"/>
        <w:rPr>
          <w:rFonts w:hint="cs"/>
          <w:rtl/>
        </w:rPr>
      </w:pPr>
    </w:p>
    <w:p w14:paraId="413760B5" w14:textId="77777777" w:rsidR="00000000" w:rsidRDefault="00545B09">
      <w:pPr>
        <w:pStyle w:val="a0"/>
        <w:rPr>
          <w:rFonts w:hint="cs"/>
          <w:rtl/>
        </w:rPr>
      </w:pPr>
    </w:p>
    <w:p w14:paraId="0485E0A4" w14:textId="77777777" w:rsidR="00000000" w:rsidRDefault="00545B09">
      <w:pPr>
        <w:pStyle w:val="a0"/>
        <w:rPr>
          <w:rFonts w:hint="cs"/>
          <w:rtl/>
        </w:rPr>
      </w:pPr>
    </w:p>
    <w:p w14:paraId="1F07A1BC" w14:textId="77777777" w:rsidR="00000000" w:rsidRDefault="00545B09">
      <w:pPr>
        <w:pStyle w:val="a0"/>
        <w:rPr>
          <w:rtl/>
        </w:rPr>
      </w:pPr>
    </w:p>
    <w:p w14:paraId="02D47EF2" w14:textId="77777777" w:rsidR="00000000" w:rsidRDefault="00545B09">
      <w:pPr>
        <w:pStyle w:val="a5"/>
        <w:bidi/>
        <w:rPr>
          <w:rFonts w:hint="cs"/>
          <w:rtl/>
        </w:rPr>
      </w:pPr>
      <w:r>
        <w:rPr>
          <w:rtl/>
        </w:rPr>
        <w:t>הישיבה ה</w:t>
      </w:r>
      <w:r>
        <w:rPr>
          <w:rFonts w:hint="cs"/>
          <w:rtl/>
        </w:rPr>
        <w:t>תשעים-ושמונה</w:t>
      </w:r>
      <w:r>
        <w:rPr>
          <w:rtl/>
        </w:rPr>
        <w:t xml:space="preserve"> של הכנסת ה</w:t>
      </w:r>
      <w:r>
        <w:rPr>
          <w:rFonts w:hint="cs"/>
          <w:rtl/>
        </w:rPr>
        <w:t>שש-עשרה</w:t>
      </w:r>
    </w:p>
    <w:p w14:paraId="2D16AEA1" w14:textId="77777777" w:rsidR="00000000" w:rsidRDefault="00545B09">
      <w:pPr>
        <w:pStyle w:val="a6"/>
        <w:bidi/>
        <w:rPr>
          <w:rtl/>
        </w:rPr>
      </w:pPr>
      <w:r>
        <w:rPr>
          <w:rtl/>
        </w:rPr>
        <w:t>יום שני,</w:t>
      </w:r>
      <w:r>
        <w:rPr>
          <w:rFonts w:hint="cs"/>
          <w:rtl/>
        </w:rPr>
        <w:t xml:space="preserve"> </w:t>
      </w:r>
      <w:r>
        <w:rPr>
          <w:rtl/>
        </w:rPr>
        <w:t xml:space="preserve">ג' בשבט </w:t>
      </w:r>
      <w:r>
        <w:rPr>
          <w:rFonts w:hint="cs"/>
          <w:rtl/>
        </w:rPr>
        <w:t>ה</w:t>
      </w:r>
      <w:r>
        <w:rPr>
          <w:rtl/>
        </w:rPr>
        <w:t>תשס"ד (26 בינואר 2004)</w:t>
      </w:r>
    </w:p>
    <w:p w14:paraId="5A36307A" w14:textId="77777777" w:rsidR="00000000" w:rsidRDefault="00545B09">
      <w:pPr>
        <w:pStyle w:val="a7"/>
        <w:bidi/>
        <w:rPr>
          <w:rtl/>
        </w:rPr>
      </w:pPr>
      <w:r>
        <w:rPr>
          <w:rtl/>
        </w:rPr>
        <w:t>ירושלים, הכנסת, שעה 16:00</w:t>
      </w:r>
    </w:p>
    <w:p w14:paraId="6BEEAEEE" w14:textId="77777777" w:rsidR="00000000" w:rsidRDefault="00545B09">
      <w:pPr>
        <w:pStyle w:val="a3"/>
        <w:rPr>
          <w:rFonts w:hint="cs"/>
          <w:rtl/>
        </w:rPr>
      </w:pPr>
    </w:p>
    <w:p w14:paraId="3EB9CEE8" w14:textId="77777777" w:rsidR="00000000" w:rsidRDefault="00545B09">
      <w:pPr>
        <w:pStyle w:val="af1"/>
        <w:rPr>
          <w:rFonts w:hint="cs"/>
          <w:rtl/>
        </w:rPr>
      </w:pPr>
    </w:p>
    <w:p w14:paraId="79436A3A" w14:textId="77777777" w:rsidR="00000000" w:rsidRDefault="00545B09">
      <w:pPr>
        <w:pStyle w:val="af1"/>
        <w:rPr>
          <w:rFonts w:hint="cs"/>
          <w:rtl/>
        </w:rPr>
      </w:pPr>
    </w:p>
    <w:p w14:paraId="2A4F2C02" w14:textId="77777777" w:rsidR="00000000" w:rsidRDefault="00545B09">
      <w:pPr>
        <w:pStyle w:val="af1"/>
        <w:rPr>
          <w:rFonts w:hint="cs"/>
          <w:rtl/>
        </w:rPr>
      </w:pPr>
    </w:p>
    <w:p w14:paraId="3A5802CC" w14:textId="77777777" w:rsidR="00000000" w:rsidRDefault="00545B09">
      <w:pPr>
        <w:pStyle w:val="a2"/>
        <w:rPr>
          <w:rtl/>
        </w:rPr>
      </w:pPr>
    </w:p>
    <w:p w14:paraId="5D701D2E" w14:textId="77777777" w:rsidR="00000000" w:rsidRDefault="00545B09">
      <w:pPr>
        <w:pStyle w:val="a2"/>
        <w:rPr>
          <w:rtl/>
        </w:rPr>
      </w:pPr>
      <w:bookmarkStart w:id="0" w:name="_Toc78865131"/>
      <w:r>
        <w:rPr>
          <w:rtl/>
        </w:rPr>
        <w:t>מסמכים שהונחו על שולחן הכנסת</w:t>
      </w:r>
      <w:bookmarkEnd w:id="0"/>
    </w:p>
    <w:p w14:paraId="311C5C15" w14:textId="77777777" w:rsidR="00000000" w:rsidRDefault="00545B09">
      <w:pPr>
        <w:pStyle w:val="af1"/>
        <w:rPr>
          <w:rFonts w:hint="cs"/>
          <w:rtl/>
        </w:rPr>
      </w:pPr>
      <w:r>
        <w:rPr>
          <w:rtl/>
        </w:rPr>
        <w:br/>
        <w:t>היו"ר ראובן ריבל</w:t>
      </w:r>
      <w:r>
        <w:rPr>
          <w:rtl/>
        </w:rPr>
        <w:t>ין:</w:t>
      </w:r>
    </w:p>
    <w:p w14:paraId="28055A76" w14:textId="77777777" w:rsidR="00000000" w:rsidRDefault="00545B09">
      <w:pPr>
        <w:pStyle w:val="a0"/>
        <w:rPr>
          <w:rFonts w:hint="cs"/>
          <w:rtl/>
        </w:rPr>
      </w:pPr>
    </w:p>
    <w:p w14:paraId="706C299F" w14:textId="77777777" w:rsidR="00000000" w:rsidRDefault="00545B09">
      <w:pPr>
        <w:pStyle w:val="a0"/>
        <w:rPr>
          <w:rFonts w:hint="cs"/>
          <w:rtl/>
        </w:rPr>
      </w:pPr>
      <w:r>
        <w:rPr>
          <w:rFonts w:hint="cs"/>
          <w:rtl/>
        </w:rPr>
        <w:t xml:space="preserve">אדוני ממלא-מקום ראש הממשלה, חברותי וחברי חברי הכנסת, היום יום שני, ג' בשבט התשס"ד, 26 בחודש ינואר 2004, למניינם. אני מתכבד לפתוח את ישיבת הכנסת. </w:t>
      </w:r>
    </w:p>
    <w:p w14:paraId="0085A0EB" w14:textId="77777777" w:rsidR="00000000" w:rsidRDefault="00545B09">
      <w:pPr>
        <w:pStyle w:val="a0"/>
        <w:rPr>
          <w:rFonts w:hint="cs"/>
          <w:rtl/>
        </w:rPr>
      </w:pPr>
    </w:p>
    <w:p w14:paraId="217AF711" w14:textId="77777777" w:rsidR="00000000" w:rsidRDefault="00545B09">
      <w:pPr>
        <w:pStyle w:val="a0"/>
        <w:rPr>
          <w:rFonts w:hint="cs"/>
          <w:rtl/>
        </w:rPr>
      </w:pPr>
      <w:r>
        <w:rPr>
          <w:rFonts w:hint="cs"/>
          <w:rtl/>
        </w:rPr>
        <w:t>הודעה למזכיר הכנסת.</w:t>
      </w:r>
    </w:p>
    <w:p w14:paraId="05651AA7" w14:textId="77777777" w:rsidR="00000000" w:rsidRDefault="00545B09">
      <w:pPr>
        <w:pStyle w:val="a"/>
        <w:rPr>
          <w:rtl/>
        </w:rPr>
      </w:pPr>
      <w:r>
        <w:rPr>
          <w:rtl/>
        </w:rPr>
        <w:br/>
      </w:r>
      <w:bookmarkStart w:id="1" w:name="FS000000661T26_01_2004_16_21_57"/>
      <w:bookmarkStart w:id="2" w:name="_Toc78865132"/>
      <w:bookmarkEnd w:id="1"/>
      <w:r>
        <w:rPr>
          <w:rtl/>
        </w:rPr>
        <w:t>מזכיר הכנסת אריה האן:</w:t>
      </w:r>
      <w:bookmarkEnd w:id="2"/>
    </w:p>
    <w:p w14:paraId="12BC1E9F" w14:textId="77777777" w:rsidR="00000000" w:rsidRDefault="00545B09">
      <w:pPr>
        <w:pStyle w:val="a0"/>
        <w:rPr>
          <w:rtl/>
        </w:rPr>
      </w:pPr>
    </w:p>
    <w:p w14:paraId="55EF8075" w14:textId="77777777" w:rsidR="00000000" w:rsidRDefault="00545B09">
      <w:pPr>
        <w:pStyle w:val="a0"/>
        <w:rPr>
          <w:rFonts w:hint="cs"/>
          <w:rtl/>
        </w:rPr>
      </w:pPr>
      <w:r>
        <w:rPr>
          <w:rFonts w:hint="cs"/>
          <w:rtl/>
        </w:rPr>
        <w:t>ברשות יושב-ראש הכנסת, הנני מתכבד להודיע כי הונחו היום על שול</w:t>
      </w:r>
      <w:r>
        <w:rPr>
          <w:rFonts w:hint="cs"/>
          <w:rtl/>
        </w:rPr>
        <w:t xml:space="preserve">חן הכנסת </w:t>
      </w:r>
      <w:r>
        <w:rPr>
          <w:rtl/>
        </w:rPr>
        <w:t>–</w:t>
      </w:r>
      <w:r>
        <w:rPr>
          <w:rFonts w:hint="cs"/>
          <w:rtl/>
        </w:rPr>
        <w:t xml:space="preserve"> </w:t>
      </w:r>
    </w:p>
    <w:p w14:paraId="601FDDA9" w14:textId="77777777" w:rsidR="00000000" w:rsidRDefault="00545B09">
      <w:pPr>
        <w:pStyle w:val="a0"/>
        <w:rPr>
          <w:rFonts w:hint="cs"/>
          <w:rtl/>
        </w:rPr>
      </w:pPr>
    </w:p>
    <w:p w14:paraId="418773C3" w14:textId="77777777" w:rsidR="00000000" w:rsidRDefault="00545B09">
      <w:pPr>
        <w:pStyle w:val="a0"/>
        <w:rPr>
          <w:rFonts w:hint="cs"/>
          <w:rtl/>
        </w:rPr>
      </w:pPr>
      <w:r>
        <w:rPr>
          <w:rFonts w:hint="cs"/>
          <w:rtl/>
        </w:rPr>
        <w:t xml:space="preserve">לדיון מוקדם: הצעת חוק הנוער (טיפול והשגחה) (תיקון </w:t>
      </w:r>
      <w:r>
        <w:rPr>
          <w:rtl/>
        </w:rPr>
        <w:t>–</w:t>
      </w:r>
      <w:r>
        <w:rPr>
          <w:rFonts w:hint="cs"/>
          <w:rtl/>
        </w:rPr>
        <w:t xml:space="preserve"> העדפת משפחה אומנת מדרגה ראשונה), התשס"ד-2004, מאת חברת הכנסת נעמי בלומנטל; הצעת חוק הביטוח הלאומי (תיקון </w:t>
      </w:r>
      <w:r>
        <w:rPr>
          <w:rtl/>
        </w:rPr>
        <w:t>–</w:t>
      </w:r>
      <w:r>
        <w:rPr>
          <w:rFonts w:hint="cs"/>
          <w:rtl/>
        </w:rPr>
        <w:t xml:space="preserve"> מענק במקרה של פטירה), התשס"ד-2004, מאת חבר הכנסת שאול יהלום; הצעת חוק מס ערך מוסף (ת</w:t>
      </w:r>
      <w:r>
        <w:rPr>
          <w:rFonts w:hint="cs"/>
          <w:rtl/>
        </w:rPr>
        <w:t xml:space="preserve">יקון </w:t>
      </w:r>
      <w:r>
        <w:rPr>
          <w:rtl/>
        </w:rPr>
        <w:t>–</w:t>
      </w:r>
      <w:r>
        <w:rPr>
          <w:rFonts w:hint="cs"/>
          <w:rtl/>
        </w:rPr>
        <w:t xml:space="preserve"> מועד חיוב במס בעסקה עם המדינה), התשס"ד-2004, מאת חברת הכנסת אורית נוקד; הצעת חוק הגנה על עובדים (חשיפת עבירות ופגיעה בטוהר המידות או במינהל התקין) (תיקון </w:t>
      </w:r>
      <w:r>
        <w:rPr>
          <w:rtl/>
        </w:rPr>
        <w:t>–</w:t>
      </w:r>
      <w:r>
        <w:rPr>
          <w:rFonts w:hint="cs"/>
          <w:rtl/>
        </w:rPr>
        <w:t xml:space="preserve"> הודעה על זכויות העובד), התשס"ד-2004, מאת חברת הכנסת נעמי בלומנטל; הצעת חוק החברות הממשלתיות (</w:t>
      </w:r>
      <w:r>
        <w:rPr>
          <w:rFonts w:hint="cs"/>
          <w:rtl/>
        </w:rPr>
        <w:t xml:space="preserve">תיקון </w:t>
      </w:r>
      <w:r>
        <w:rPr>
          <w:rtl/>
        </w:rPr>
        <w:t>–</w:t>
      </w:r>
      <w:r>
        <w:rPr>
          <w:rFonts w:hint="cs"/>
          <w:rtl/>
        </w:rPr>
        <w:t xml:space="preserve"> סייג לכינוס הדירקטוריון), התשס"ד-2004, מאת חברת הכנסת גילה פינקלשטיין; הצעת חוק חינוך מיוחד (תיקון </w:t>
      </w:r>
      <w:r>
        <w:rPr>
          <w:rtl/>
        </w:rPr>
        <w:t>–</w:t>
      </w:r>
      <w:r>
        <w:rPr>
          <w:rFonts w:hint="cs"/>
          <w:rtl/>
        </w:rPr>
        <w:t xml:space="preserve"> שבוע הלימודים), התשס"ד-2004, מאת חברת הכנסת דליה איציק; הצעת חוק בנק ישראל (תיקון </w:t>
      </w:r>
      <w:r>
        <w:rPr>
          <w:rtl/>
        </w:rPr>
        <w:t>–</w:t>
      </w:r>
      <w:r>
        <w:rPr>
          <w:rFonts w:hint="cs"/>
          <w:rtl/>
        </w:rPr>
        <w:t xml:space="preserve"> תקופת צינון לעובד בנק ישראל), התשס"ד-2004, מאת חבר הכנסת חיים כ</w:t>
      </w:r>
      <w:r>
        <w:rPr>
          <w:rFonts w:hint="cs"/>
          <w:rtl/>
        </w:rPr>
        <w:t xml:space="preserve">ץ; הצעת חוק הנוער (טיפול והשגחה) (תיקון </w:t>
      </w:r>
      <w:r>
        <w:rPr>
          <w:rtl/>
        </w:rPr>
        <w:t>–</w:t>
      </w:r>
      <w:r>
        <w:rPr>
          <w:rFonts w:hint="cs"/>
          <w:rtl/>
        </w:rPr>
        <w:t xml:space="preserve"> ביטול אחריות פלילית לקטין), התשס"ד-2004, מאת חברת הכנסת מרינה סולודקין וקבוצת חברי הכנסת; הצעת חוק חופשה שנתית (תיקון </w:t>
      </w:r>
      <w:r>
        <w:rPr>
          <w:rtl/>
        </w:rPr>
        <w:t>–</w:t>
      </w:r>
      <w:r>
        <w:rPr>
          <w:rFonts w:hint="cs"/>
          <w:rtl/>
        </w:rPr>
        <w:t xml:space="preserve"> זכויות משרתים במילואים ובני-זוגם), התשס"ד-2004, מאת חברת הכנסת גילה גמליאל; הצעת חוק לתיקון פק</w:t>
      </w:r>
      <w:r>
        <w:rPr>
          <w:rFonts w:hint="cs"/>
          <w:rtl/>
        </w:rPr>
        <w:t xml:space="preserve">ודת התעבורה (הגדרתו של רכב עבודה), התשס"ד-2004, מאת חברת הכנסת נעמי בלומנטל; הצעת חוק הכרה בניצולי מחנות הריכוז וגטאות הנאצים, התשס"ד-2004, מאת חברת הכנסת מרינה סולודקין; הצעת חוק לתיקון פקודת התעבורה (חנייה לסוחרים), התשס"ד-2004, מאת חברי הכנסת יורי שטרן </w:t>
      </w:r>
      <w:r>
        <w:rPr>
          <w:rFonts w:hint="cs"/>
          <w:rtl/>
        </w:rPr>
        <w:t xml:space="preserve">ואליעזר כהן; הצעת חוק הבחירות לכנסת (תיקון </w:t>
      </w:r>
      <w:r>
        <w:rPr>
          <w:rtl/>
        </w:rPr>
        <w:t>–</w:t>
      </w:r>
      <w:r>
        <w:rPr>
          <w:rFonts w:hint="cs"/>
          <w:rtl/>
        </w:rPr>
        <w:t xml:space="preserve"> הצבעת אזרחים בחוץ-לארץ), התשס"ד-2004, מאת חבר הכנסת אליעזר כהן; הצעת חוק הלוואות לדיור (תיקון </w:t>
      </w:r>
      <w:r>
        <w:rPr>
          <w:rtl/>
        </w:rPr>
        <w:t>–</w:t>
      </w:r>
      <w:r>
        <w:rPr>
          <w:rFonts w:hint="cs"/>
          <w:rtl/>
        </w:rPr>
        <w:t xml:space="preserve"> תוספת מענק מיוחד לרכישת דירה לאדם בעל מוגבלות בתנועה עקב מחלות מוטוריות, התשס"ד-2004, מאת חבר הכנסת בנימין בן-אליעז</w:t>
      </w:r>
      <w:r>
        <w:rPr>
          <w:rFonts w:hint="cs"/>
          <w:rtl/>
        </w:rPr>
        <w:t xml:space="preserve">ר; הצעת חוק המקרקעין (תיקון </w:t>
      </w:r>
      <w:r>
        <w:rPr>
          <w:rtl/>
        </w:rPr>
        <w:t>–</w:t>
      </w:r>
      <w:r>
        <w:rPr>
          <w:rFonts w:hint="cs"/>
          <w:rtl/>
        </w:rPr>
        <w:t xml:space="preserve"> פינוי ובינוי), התשס"ד-2004, מאת חבר הכנסת ניסן סלומינסקי; הצעת חוק המדיניות הכלכלית לשנת הכספים 2004 (תיקוני חקיקה) (תיקון </w:t>
      </w:r>
      <w:r>
        <w:rPr>
          <w:rtl/>
        </w:rPr>
        <w:t>–</w:t>
      </w:r>
      <w:r>
        <w:rPr>
          <w:rFonts w:hint="cs"/>
          <w:rtl/>
        </w:rPr>
        <w:t xml:space="preserve"> תחולת התיקון לחוק ההסדרים 1992), מאת חברי הכנסת אלי אפללו ואברהם הירשזון וקבוצת חברי הכנסת; הצעת חוק </w:t>
      </w:r>
      <w:r>
        <w:rPr>
          <w:rFonts w:hint="cs"/>
          <w:rtl/>
        </w:rPr>
        <w:t xml:space="preserve">התפזרות הכנסת השש-עשרה, התשס"ד-2004, מאת חבר הכנסת מאיר פרוש; הצעת חוק חובת המכרזים (תיקון </w:t>
      </w:r>
      <w:r>
        <w:rPr>
          <w:rtl/>
        </w:rPr>
        <w:t>–</w:t>
      </w:r>
      <w:r>
        <w:rPr>
          <w:rFonts w:hint="cs"/>
          <w:rtl/>
        </w:rPr>
        <w:t xml:space="preserve"> עידוד העסקת נכים ומוגבלים), התשס"ד-2004, מאת חברת הכנסת אורית נוקד; הצעת חוק הממשלה (תיקון </w:t>
      </w:r>
      <w:r>
        <w:rPr>
          <w:rtl/>
        </w:rPr>
        <w:t>–</w:t>
      </w:r>
      <w:r>
        <w:rPr>
          <w:rFonts w:hint="cs"/>
          <w:rtl/>
        </w:rPr>
        <w:t xml:space="preserve"> פרסום הסכמים), התשס"ד-2004, מאת חבר הכנסת דוד טל; הצעת חוק לפיזור הכנס</w:t>
      </w:r>
      <w:r>
        <w:rPr>
          <w:rFonts w:hint="cs"/>
          <w:rtl/>
        </w:rPr>
        <w:t>ת השש-עשרה, התשס"ד-2004, מאת חברת הכנסת אורית נוקד; הצעת חוק לטיפוח אתיקה בארגונים, התשס"ד-2004, מאת חבר הכנסת יוסי שריד וקבוצת חברי הכנסת; הצעת חוק חינוך ממלכתי (הכרה במוסדות לחינוך יהודי-פלורליסטי), התשס"ד-2004, מאת חברי הכנסת מיכאל מלכיאור ואילן שלגי וק</w:t>
      </w:r>
      <w:r>
        <w:rPr>
          <w:rFonts w:hint="cs"/>
          <w:rtl/>
        </w:rPr>
        <w:t xml:space="preserve">בוצת חברי הכנסת; הצעת חוק לתיקון פקודת הרוקחים (איסור ייבוא נוסף של תרופות), התשס"ד-2004, מאת חבר הכנסת אופיר פינס-פז; הצעת חוק הבנקאות (רישוי) (תיקון </w:t>
      </w:r>
      <w:r>
        <w:rPr>
          <w:rtl/>
        </w:rPr>
        <w:t>–</w:t>
      </w:r>
      <w:r>
        <w:rPr>
          <w:rFonts w:hint="cs"/>
          <w:rtl/>
        </w:rPr>
        <w:t xml:space="preserve"> איסור החזקת קופת גמל על-ידי הבנק), התשס"ד-2004, מאת חבר הכנסת יצחק כהן וקבוצת חברי הכנסת; הצעת חוק חופש</w:t>
      </w:r>
      <w:r>
        <w:rPr>
          <w:rFonts w:hint="cs"/>
          <w:rtl/>
        </w:rPr>
        <w:t xml:space="preserve">ה שנתית (תיקון </w:t>
      </w:r>
      <w:r>
        <w:rPr>
          <w:rtl/>
        </w:rPr>
        <w:t>–</w:t>
      </w:r>
      <w:r>
        <w:rPr>
          <w:rFonts w:hint="cs"/>
          <w:rtl/>
        </w:rPr>
        <w:t xml:space="preserve"> יום בחירה ביום הראשון של שנת לימודים), התשס"ד-2004, מאת חברת הכנסת נעמי בלומנטל; הצעת חוק קביעת זמן (הוראת שעה), התשס"ד-2004, מאת חבר הכנסת דוד אזולאי.</w:t>
      </w:r>
    </w:p>
    <w:p w14:paraId="0470D1BE" w14:textId="77777777" w:rsidR="00000000" w:rsidRDefault="00545B09">
      <w:pPr>
        <w:pStyle w:val="a0"/>
        <w:rPr>
          <w:rFonts w:hint="cs"/>
          <w:rtl/>
        </w:rPr>
      </w:pPr>
    </w:p>
    <w:p w14:paraId="772B0797" w14:textId="77777777" w:rsidR="00000000" w:rsidRDefault="00545B09">
      <w:pPr>
        <w:pStyle w:val="a0"/>
        <w:rPr>
          <w:rFonts w:hint="cs"/>
          <w:rtl/>
        </w:rPr>
      </w:pPr>
      <w:r>
        <w:rPr>
          <w:rFonts w:hint="cs"/>
          <w:rtl/>
        </w:rPr>
        <w:t>החלטת ועדת הכנסת בדבר חוק חסינות חברי הכנסת, זכויותיהם וחובותיהם, התשי"א-1951, החלטה ב</w:t>
      </w:r>
      <w:r>
        <w:rPr>
          <w:rFonts w:hint="cs"/>
          <w:rtl/>
        </w:rPr>
        <w:t xml:space="preserve">עניין נטילת חסינות. </w:t>
      </w:r>
    </w:p>
    <w:p w14:paraId="48CF1415" w14:textId="77777777" w:rsidR="00000000" w:rsidRDefault="00545B09">
      <w:pPr>
        <w:pStyle w:val="a0"/>
        <w:rPr>
          <w:rFonts w:hint="cs"/>
          <w:rtl/>
        </w:rPr>
      </w:pPr>
    </w:p>
    <w:p w14:paraId="4B423694" w14:textId="77777777" w:rsidR="00000000" w:rsidRDefault="00545B09">
      <w:pPr>
        <w:pStyle w:val="a0"/>
        <w:rPr>
          <w:rFonts w:hint="cs"/>
          <w:rtl/>
        </w:rPr>
      </w:pPr>
      <w:r>
        <w:rPr>
          <w:rFonts w:hint="cs"/>
          <w:rtl/>
        </w:rPr>
        <w:t xml:space="preserve">חוברות דין-וחשבון על הוצאות השכר של גופים ציבוריים לשנת 2002, דוח מס' 10, חלק א' וחלק ב' - מטעם משרד האוצר, הממונה על השכר והסכמי עבודה. תודה רבה. </w:t>
      </w:r>
    </w:p>
    <w:p w14:paraId="4634BA82" w14:textId="77777777" w:rsidR="00000000" w:rsidRDefault="00545B09">
      <w:pPr>
        <w:pStyle w:val="af1"/>
        <w:rPr>
          <w:rtl/>
        </w:rPr>
      </w:pPr>
      <w:r>
        <w:rPr>
          <w:rtl/>
        </w:rPr>
        <w:br/>
        <w:t>היו"ר ראובן ריבלין:</w:t>
      </w:r>
    </w:p>
    <w:p w14:paraId="6FE3F8E5" w14:textId="77777777" w:rsidR="00000000" w:rsidRDefault="00545B09">
      <w:pPr>
        <w:pStyle w:val="a0"/>
        <w:rPr>
          <w:rtl/>
        </w:rPr>
      </w:pPr>
    </w:p>
    <w:p w14:paraId="17D06A12" w14:textId="77777777" w:rsidR="00000000" w:rsidRDefault="00545B09">
      <w:pPr>
        <w:pStyle w:val="a0"/>
        <w:rPr>
          <w:rFonts w:hint="cs"/>
          <w:rtl/>
        </w:rPr>
      </w:pPr>
      <w:r>
        <w:rPr>
          <w:rFonts w:hint="cs"/>
          <w:rtl/>
        </w:rPr>
        <w:t xml:space="preserve">תודה. </w:t>
      </w:r>
    </w:p>
    <w:p w14:paraId="3181F833" w14:textId="77777777" w:rsidR="00000000" w:rsidRDefault="00545B09">
      <w:pPr>
        <w:pStyle w:val="a0"/>
        <w:rPr>
          <w:rtl/>
        </w:rPr>
      </w:pPr>
      <w:r>
        <w:rPr>
          <w:rtl/>
        </w:rPr>
        <w:br/>
      </w:r>
    </w:p>
    <w:p w14:paraId="621B9730" w14:textId="77777777" w:rsidR="00000000" w:rsidRDefault="00545B09">
      <w:pPr>
        <w:pStyle w:val="a2"/>
        <w:rPr>
          <w:rtl/>
        </w:rPr>
      </w:pPr>
    </w:p>
    <w:p w14:paraId="57840466" w14:textId="77777777" w:rsidR="00000000" w:rsidRDefault="00545B09">
      <w:pPr>
        <w:pStyle w:val="a2"/>
        <w:rPr>
          <w:rtl/>
        </w:rPr>
      </w:pPr>
      <w:bookmarkStart w:id="3" w:name="_Toc78865133"/>
      <w:r>
        <w:rPr>
          <w:rtl/>
        </w:rPr>
        <w:t>הצעה לסדר</w:t>
      </w:r>
      <w:bookmarkEnd w:id="3"/>
    </w:p>
    <w:p w14:paraId="7EA98F79" w14:textId="77777777" w:rsidR="00000000" w:rsidRDefault="00545B09">
      <w:pPr>
        <w:pStyle w:val="af1"/>
        <w:rPr>
          <w:rtl/>
        </w:rPr>
      </w:pPr>
      <w:r>
        <w:rPr>
          <w:rtl/>
        </w:rPr>
        <w:br/>
        <w:t>היו"ר ראובן ריבלין:</w:t>
      </w:r>
    </w:p>
    <w:p w14:paraId="49F20DAB" w14:textId="77777777" w:rsidR="00000000" w:rsidRDefault="00545B09">
      <w:pPr>
        <w:pStyle w:val="a0"/>
        <w:rPr>
          <w:rtl/>
        </w:rPr>
      </w:pPr>
    </w:p>
    <w:p w14:paraId="66032492" w14:textId="77777777" w:rsidR="00000000" w:rsidRDefault="00545B09">
      <w:pPr>
        <w:pStyle w:val="a0"/>
        <w:rPr>
          <w:rFonts w:hint="cs"/>
          <w:rtl/>
        </w:rPr>
      </w:pPr>
      <w:r>
        <w:rPr>
          <w:rFonts w:hint="cs"/>
          <w:rtl/>
        </w:rPr>
        <w:t>הודעה לפי סעיף 53 לחבר</w:t>
      </w:r>
      <w:r>
        <w:rPr>
          <w:rFonts w:hint="cs"/>
          <w:rtl/>
        </w:rPr>
        <w:t xml:space="preserve">ת הכנסת רוחמה אברהם - בבקשה, גברתי. </w:t>
      </w:r>
    </w:p>
    <w:p w14:paraId="219EF1DF" w14:textId="77777777" w:rsidR="00000000" w:rsidRDefault="00545B09">
      <w:pPr>
        <w:pStyle w:val="a"/>
        <w:rPr>
          <w:rtl/>
        </w:rPr>
      </w:pPr>
      <w:r>
        <w:rPr>
          <w:rtl/>
        </w:rPr>
        <w:br/>
      </w:r>
      <w:bookmarkStart w:id="4" w:name="FS000001026T26_01_2004_16_33_31"/>
      <w:bookmarkStart w:id="5" w:name="_Toc78865134"/>
      <w:bookmarkEnd w:id="4"/>
      <w:r>
        <w:rPr>
          <w:rtl/>
        </w:rPr>
        <w:t>רוחמה אברהם (הליכוד):</w:t>
      </w:r>
      <w:bookmarkEnd w:id="5"/>
    </w:p>
    <w:p w14:paraId="69B1C303" w14:textId="77777777" w:rsidR="00000000" w:rsidRDefault="00545B09">
      <w:pPr>
        <w:pStyle w:val="a0"/>
        <w:rPr>
          <w:rFonts w:hint="cs"/>
          <w:rtl/>
        </w:rPr>
      </w:pPr>
    </w:p>
    <w:p w14:paraId="63934379" w14:textId="77777777" w:rsidR="00000000" w:rsidRDefault="00545B09">
      <w:pPr>
        <w:pStyle w:val="a0"/>
        <w:rPr>
          <w:rFonts w:hint="cs"/>
          <w:rtl/>
        </w:rPr>
      </w:pPr>
      <w:r>
        <w:rPr>
          <w:rFonts w:hint="cs"/>
          <w:rtl/>
        </w:rPr>
        <w:t xml:space="preserve">תודה, אדוני היושב-ראש. ברוכים הנמצאים. </w:t>
      </w:r>
    </w:p>
    <w:p w14:paraId="23905CB0" w14:textId="77777777" w:rsidR="00000000" w:rsidRDefault="00545B09">
      <w:pPr>
        <w:pStyle w:val="a0"/>
        <w:rPr>
          <w:rFonts w:hint="cs"/>
          <w:rtl/>
        </w:rPr>
      </w:pPr>
    </w:p>
    <w:p w14:paraId="74409CB5" w14:textId="77777777" w:rsidR="00000000" w:rsidRDefault="00545B09">
      <w:pPr>
        <w:pStyle w:val="a0"/>
        <w:rPr>
          <w:rFonts w:hint="cs"/>
          <w:rtl/>
        </w:rPr>
      </w:pPr>
      <w:r>
        <w:rPr>
          <w:rFonts w:hint="cs"/>
          <w:rtl/>
        </w:rPr>
        <w:t>אדוני היושב-ראש, רבותי חברי הכנסת, אדוני השר, משפחות השבויים והנעדרים - גם היום, כמו בכל יום שני, כנסת ישראל לא שוכחת את רב-סמל צבי פלדמן - 22 שנים; רב-סמ</w:t>
      </w:r>
      <w:r>
        <w:rPr>
          <w:rFonts w:hint="cs"/>
          <w:rtl/>
        </w:rPr>
        <w:t xml:space="preserve">ל זכריה באומל - 22 שנים; רב-סמל יהודה כץ - 22 שנים; רב-סרן רון ארד - 18 שנים; רב- טוראי גיא חבר </w:t>
      </w:r>
      <w:r>
        <w:rPr>
          <w:rtl/>
        </w:rPr>
        <w:t>–</w:t>
      </w:r>
      <w:r>
        <w:rPr>
          <w:rFonts w:hint="cs"/>
          <w:rtl/>
        </w:rPr>
        <w:t xml:space="preserve"> שש שנים; סמל ראשון בנימין אברהם - שלוש שנים; סמל ראשון עומר סועאד </w:t>
      </w:r>
      <w:r>
        <w:rPr>
          <w:rtl/>
        </w:rPr>
        <w:t>–</w:t>
      </w:r>
      <w:r>
        <w:rPr>
          <w:rFonts w:hint="cs"/>
          <w:rtl/>
        </w:rPr>
        <w:t xml:space="preserve"> שלוש  שנים; סמל עדי אביטן - שלוש שנים; יונתן פולארד - כ-17 שנים. </w:t>
      </w:r>
    </w:p>
    <w:p w14:paraId="6DC8C49C" w14:textId="77777777" w:rsidR="00000000" w:rsidRDefault="00545B09">
      <w:pPr>
        <w:pStyle w:val="a0"/>
        <w:rPr>
          <w:rFonts w:hint="cs"/>
          <w:rtl/>
        </w:rPr>
      </w:pPr>
    </w:p>
    <w:p w14:paraId="4A2B946D" w14:textId="77777777" w:rsidR="00000000" w:rsidRDefault="00545B09">
      <w:pPr>
        <w:pStyle w:val="a0"/>
        <w:rPr>
          <w:rFonts w:hint="cs"/>
          <w:rtl/>
        </w:rPr>
      </w:pPr>
      <w:r>
        <w:rPr>
          <w:rFonts w:hint="cs"/>
          <w:rtl/>
        </w:rPr>
        <w:t>על-פי הפרסומים, בסוף הש</w:t>
      </w:r>
      <w:r>
        <w:rPr>
          <w:rFonts w:hint="cs"/>
          <w:rtl/>
        </w:rPr>
        <w:t>בוע אמורה עסקת חילופי השבויים והנעדרים לצאת אל הפועל. אני מברכת את ראש הממשלה ואת כל העוסקים במלאכת הקודש להחזרת השבויים והנעדרים, שעמלו ועשו לילות כימים כדי לשים סוף לפרשה המייסרת.</w:t>
      </w:r>
    </w:p>
    <w:p w14:paraId="04E9E7E7" w14:textId="77777777" w:rsidR="00000000" w:rsidRDefault="00545B09">
      <w:pPr>
        <w:pStyle w:val="a0"/>
        <w:rPr>
          <w:rFonts w:hint="cs"/>
          <w:rtl/>
        </w:rPr>
      </w:pPr>
    </w:p>
    <w:p w14:paraId="1C723547" w14:textId="77777777" w:rsidR="00000000" w:rsidRDefault="00545B09">
      <w:pPr>
        <w:pStyle w:val="a0"/>
        <w:rPr>
          <w:rFonts w:hint="cs"/>
          <w:rtl/>
        </w:rPr>
      </w:pPr>
      <w:r>
        <w:rPr>
          <w:rFonts w:hint="cs"/>
          <w:rtl/>
        </w:rPr>
        <w:t xml:space="preserve">אני מחזקת את ידי ראש הממשלה וקוראת לו להמשיך במאמצים כדי להחזיר הביתה גם </w:t>
      </w:r>
      <w:r>
        <w:rPr>
          <w:rFonts w:hint="cs"/>
          <w:rtl/>
        </w:rPr>
        <w:t xml:space="preserve">את שאר השבויים והנעדרים שעוד מוחזקים בידי האויב ומשפחותיהם ממתינות לשובם שנים רבות. </w:t>
      </w:r>
    </w:p>
    <w:p w14:paraId="6472ACA6" w14:textId="77777777" w:rsidR="00000000" w:rsidRDefault="00545B09">
      <w:pPr>
        <w:pStyle w:val="a0"/>
        <w:rPr>
          <w:rFonts w:hint="cs"/>
          <w:rtl/>
        </w:rPr>
      </w:pPr>
    </w:p>
    <w:p w14:paraId="1E563D90" w14:textId="77777777" w:rsidR="00000000" w:rsidRDefault="00545B09">
      <w:pPr>
        <w:pStyle w:val="a0"/>
        <w:rPr>
          <w:rFonts w:hint="cs"/>
          <w:rtl/>
        </w:rPr>
      </w:pPr>
      <w:r>
        <w:rPr>
          <w:rFonts w:hint="cs"/>
          <w:rtl/>
        </w:rPr>
        <w:t>סוגיית השבויים והנעדרים היא כפצע שותת דם בחברה הישראלית, והיא מזכירה יום-יום לקברניטי המדינה את חובה המוסרי של המדינה לשלומם של בניה, שיצאו בשליחותה.</w:t>
      </w:r>
    </w:p>
    <w:p w14:paraId="6D848E4F" w14:textId="77777777" w:rsidR="00000000" w:rsidRDefault="00545B09">
      <w:pPr>
        <w:pStyle w:val="a0"/>
        <w:rPr>
          <w:rFonts w:hint="cs"/>
          <w:rtl/>
        </w:rPr>
      </w:pPr>
    </w:p>
    <w:p w14:paraId="1154541A" w14:textId="77777777" w:rsidR="00000000" w:rsidRDefault="00545B09">
      <w:pPr>
        <w:pStyle w:val="a0"/>
        <w:rPr>
          <w:rFonts w:hint="cs"/>
          <w:rtl/>
        </w:rPr>
      </w:pPr>
      <w:r>
        <w:rPr>
          <w:rFonts w:hint="cs"/>
          <w:rtl/>
        </w:rPr>
        <w:t>אני מקווה ומתפללת ש</w:t>
      </w:r>
      <w:r>
        <w:rPr>
          <w:rFonts w:hint="cs"/>
          <w:rtl/>
        </w:rPr>
        <w:t>אכן עסקת השבויים והנעדרים תצא לפועל ללא שום תקלות ועיכובים נוספים, ונזכה לשמוע על מידע חדש בנוגע לגורלם של שאר בנינו שעדיין נתונים בארץ אויב. תודה רבה.</w:t>
      </w:r>
    </w:p>
    <w:p w14:paraId="6B2B3665" w14:textId="77777777" w:rsidR="00000000" w:rsidRDefault="00545B09">
      <w:pPr>
        <w:pStyle w:val="af1"/>
        <w:rPr>
          <w:rtl/>
        </w:rPr>
      </w:pPr>
      <w:r>
        <w:rPr>
          <w:rtl/>
        </w:rPr>
        <w:br/>
        <w:t>היו"ר ראובן ריבלין:</w:t>
      </w:r>
    </w:p>
    <w:p w14:paraId="73D2AF6F" w14:textId="77777777" w:rsidR="00000000" w:rsidRDefault="00545B09">
      <w:pPr>
        <w:pStyle w:val="a0"/>
        <w:rPr>
          <w:rtl/>
        </w:rPr>
      </w:pPr>
    </w:p>
    <w:p w14:paraId="74A12125" w14:textId="77777777" w:rsidR="00000000" w:rsidRDefault="00545B09">
      <w:pPr>
        <w:pStyle w:val="a0"/>
        <w:rPr>
          <w:rFonts w:hint="cs"/>
          <w:rtl/>
        </w:rPr>
      </w:pPr>
      <w:r>
        <w:rPr>
          <w:rFonts w:hint="cs"/>
          <w:rtl/>
        </w:rPr>
        <w:t xml:space="preserve">תודה לחברת הכנסת רוחמה אברהם. ונזכור את עזאם עזאם, שעדיין יושב בכלא במצרים. </w:t>
      </w:r>
    </w:p>
    <w:p w14:paraId="648170F7" w14:textId="77777777" w:rsidR="00000000" w:rsidRDefault="00545B09">
      <w:pPr>
        <w:pStyle w:val="a0"/>
        <w:rPr>
          <w:rFonts w:hint="cs"/>
          <w:rtl/>
        </w:rPr>
      </w:pPr>
      <w:r>
        <w:rPr>
          <w:rFonts w:hint="cs"/>
          <w:rtl/>
        </w:rPr>
        <w:tab/>
      </w:r>
    </w:p>
    <w:p w14:paraId="54D79C8E" w14:textId="77777777" w:rsidR="00000000" w:rsidRDefault="00545B09">
      <w:pPr>
        <w:pStyle w:val="a0"/>
        <w:rPr>
          <w:rFonts w:hint="cs"/>
          <w:rtl/>
        </w:rPr>
      </w:pPr>
      <w:r>
        <w:rPr>
          <w:rFonts w:hint="cs"/>
          <w:rtl/>
        </w:rPr>
        <w:t>רבו</w:t>
      </w:r>
      <w:r>
        <w:rPr>
          <w:rFonts w:hint="cs"/>
          <w:rtl/>
        </w:rPr>
        <w:t xml:space="preserve">תי חברי הכנסת, אני רוצה להזכיר לכל הנוכחים, לכל הנמצאים בחדריהם, כי היום  אנחנו תורמים דם - היום ומחר - ואני חושב שחברי הכנסת ישמשו דוגמה לציבור כולו, אדוני שר הבריאות לשעבר. </w:t>
      </w:r>
    </w:p>
    <w:p w14:paraId="6E9DD1D8" w14:textId="77777777" w:rsidR="00000000" w:rsidRDefault="00545B09">
      <w:pPr>
        <w:pStyle w:val="a0"/>
        <w:rPr>
          <w:rtl/>
        </w:rPr>
      </w:pPr>
    </w:p>
    <w:p w14:paraId="378838A4" w14:textId="77777777" w:rsidR="00000000" w:rsidRDefault="00545B09">
      <w:pPr>
        <w:pStyle w:val="a2"/>
        <w:rPr>
          <w:rtl/>
        </w:rPr>
      </w:pPr>
    </w:p>
    <w:p w14:paraId="7FF1B814" w14:textId="77777777" w:rsidR="00000000" w:rsidRDefault="00545B09">
      <w:pPr>
        <w:pStyle w:val="a2"/>
        <w:rPr>
          <w:rFonts w:hint="cs"/>
          <w:rtl/>
        </w:rPr>
      </w:pPr>
      <w:bookmarkStart w:id="6" w:name="_Toc78865135"/>
      <w:r>
        <w:rPr>
          <w:rtl/>
        </w:rPr>
        <w:t>הודעת יושב-ראש ועדת הכנסת</w:t>
      </w:r>
      <w:r>
        <w:rPr>
          <w:rFonts w:hint="cs"/>
          <w:rtl/>
        </w:rPr>
        <w:t xml:space="preserve"> על נטילת החסינות מחבר הכנסת יחיאל חזן</w:t>
      </w:r>
      <w:bookmarkEnd w:id="6"/>
    </w:p>
    <w:p w14:paraId="772FC28F" w14:textId="77777777" w:rsidR="00000000" w:rsidRDefault="00545B09">
      <w:pPr>
        <w:pStyle w:val="-0"/>
        <w:jc w:val="both"/>
        <w:rPr>
          <w:rFonts w:hint="cs"/>
          <w:rtl/>
        </w:rPr>
      </w:pPr>
    </w:p>
    <w:p w14:paraId="7E47EC58" w14:textId="77777777" w:rsidR="00000000" w:rsidRDefault="00545B09">
      <w:pPr>
        <w:pStyle w:val="af1"/>
        <w:rPr>
          <w:rtl/>
        </w:rPr>
      </w:pPr>
      <w:r>
        <w:rPr>
          <w:rtl/>
        </w:rPr>
        <w:t>היו"ר ראובן ר</w:t>
      </w:r>
      <w:r>
        <w:rPr>
          <w:rtl/>
        </w:rPr>
        <w:t>יבלין:</w:t>
      </w:r>
    </w:p>
    <w:p w14:paraId="2842EAAD" w14:textId="77777777" w:rsidR="00000000" w:rsidRDefault="00545B09">
      <w:pPr>
        <w:pStyle w:val="a0"/>
        <w:rPr>
          <w:rtl/>
        </w:rPr>
      </w:pPr>
    </w:p>
    <w:p w14:paraId="2A31A852" w14:textId="77777777" w:rsidR="00000000" w:rsidRDefault="00545B09">
      <w:pPr>
        <w:pStyle w:val="a0"/>
        <w:rPr>
          <w:rFonts w:hint="cs"/>
          <w:rtl/>
        </w:rPr>
      </w:pPr>
      <w:r>
        <w:rPr>
          <w:rFonts w:hint="cs"/>
          <w:rtl/>
        </w:rPr>
        <w:t>רבותי חברי הכנסת, הודעה ליושב-ראש ועדת הכנסת. בבקשה, אדוני, ולאחר מכן נעבור לסדר-היום, כאשר בראש סדר-היום שלוש הצעות אי-אמון: האחת של סיעת העבודה-מימד, השנייה של סיעת ש"ס והשלישית של מרצ. השר גדעון עזרא ישיב על הצעות האי-אמון הראשונה והשלישית, והשר</w:t>
      </w:r>
      <w:r>
        <w:rPr>
          <w:rFonts w:hint="cs"/>
          <w:rtl/>
        </w:rPr>
        <w:t xml:space="preserve"> אולמרט ישיב על הצעת האי-אמון השנייה. </w:t>
      </w:r>
    </w:p>
    <w:p w14:paraId="4E13117A" w14:textId="77777777" w:rsidR="00000000" w:rsidRDefault="00545B09">
      <w:pPr>
        <w:pStyle w:val="a"/>
        <w:rPr>
          <w:rtl/>
        </w:rPr>
      </w:pPr>
      <w:r>
        <w:rPr>
          <w:rtl/>
        </w:rPr>
        <w:br/>
      </w:r>
      <w:bookmarkStart w:id="7" w:name="FS000001038T26_01_2004_16_41_42"/>
      <w:bookmarkStart w:id="8" w:name="_Toc78865136"/>
      <w:bookmarkEnd w:id="7"/>
      <w:r>
        <w:rPr>
          <w:rtl/>
        </w:rPr>
        <w:t>רוני בר-און (יו"ר ועדת הכנסת):</w:t>
      </w:r>
      <w:bookmarkEnd w:id="8"/>
    </w:p>
    <w:p w14:paraId="4C925E4B" w14:textId="77777777" w:rsidR="00000000" w:rsidRDefault="00545B09">
      <w:pPr>
        <w:pStyle w:val="a0"/>
        <w:rPr>
          <w:rtl/>
        </w:rPr>
      </w:pPr>
    </w:p>
    <w:p w14:paraId="26384F72" w14:textId="77777777" w:rsidR="00000000" w:rsidRDefault="00545B09">
      <w:pPr>
        <w:pStyle w:val="a0"/>
        <w:rPr>
          <w:rFonts w:hint="cs"/>
          <w:rtl/>
        </w:rPr>
      </w:pPr>
      <w:r>
        <w:rPr>
          <w:rFonts w:hint="cs"/>
          <w:rtl/>
        </w:rPr>
        <w:t>אדוני היושב-ראש, אדוני ממלא-מקום ראש הממשלה, אדוני השר, חברי חברי הכנסת, להלן החלטת ועדת הכנסת מיום ג' בשבט התשס"ד, 26 בינואר 2004, על-פי חוק חסינות חברי הכנסת, זכויותיהם וחובותיהם, הת</w:t>
      </w:r>
      <w:r>
        <w:rPr>
          <w:rFonts w:hint="cs"/>
          <w:rtl/>
        </w:rPr>
        <w:t>שי"א-1951, החלטה בעניין נטילת חסינות.</w:t>
      </w:r>
    </w:p>
    <w:p w14:paraId="594C86FA" w14:textId="77777777" w:rsidR="00000000" w:rsidRDefault="00545B09">
      <w:pPr>
        <w:pStyle w:val="a0"/>
        <w:rPr>
          <w:rFonts w:hint="cs"/>
          <w:rtl/>
        </w:rPr>
      </w:pPr>
    </w:p>
    <w:p w14:paraId="67E3185C" w14:textId="77777777" w:rsidR="00000000" w:rsidRDefault="00545B09">
      <w:pPr>
        <w:pStyle w:val="a0"/>
        <w:rPr>
          <w:rFonts w:hint="cs"/>
          <w:rtl/>
        </w:rPr>
      </w:pPr>
      <w:r>
        <w:rPr>
          <w:rFonts w:hint="cs"/>
          <w:rtl/>
        </w:rPr>
        <w:t>ועדת הכנסת שבה והצביעה היום בשנית על בקשתו של היועץ המשפטי לממשלה ליטול את החסינות הנתונה לחבר הכנסת יחיאל חזן, לפי סעיף 4 לחוק חסינות חברי הכנסת, זכויותיהם וחובותיהם, התשי"א-1951, לגבי האשמות הכלולות בטיוטת כתב האישו</w:t>
      </w:r>
      <w:r>
        <w:rPr>
          <w:rFonts w:hint="cs"/>
          <w:rtl/>
        </w:rPr>
        <w:t>ם שצורפה לבקשת היועץ המשפטי לממשלה.</w:t>
      </w:r>
    </w:p>
    <w:p w14:paraId="0E2A5EB6" w14:textId="77777777" w:rsidR="00000000" w:rsidRDefault="00545B09">
      <w:pPr>
        <w:pStyle w:val="a0"/>
        <w:rPr>
          <w:rFonts w:hint="cs"/>
          <w:rtl/>
        </w:rPr>
      </w:pPr>
    </w:p>
    <w:p w14:paraId="0A802511" w14:textId="77777777" w:rsidR="00000000" w:rsidRDefault="00545B09">
      <w:pPr>
        <w:pStyle w:val="a0"/>
        <w:rPr>
          <w:rFonts w:hint="cs"/>
          <w:rtl/>
        </w:rPr>
      </w:pPr>
      <w:r>
        <w:rPr>
          <w:rFonts w:hint="cs"/>
          <w:rtl/>
        </w:rPr>
        <w:t xml:space="preserve">חבר הכנסת יחיאל חזן הודיע בכתב ובעל-פה, בעצמו ובאמצעות פרקליטו, שהוא מסכים לנטילת החסינות. </w:t>
      </w:r>
    </w:p>
    <w:p w14:paraId="711AB272" w14:textId="77777777" w:rsidR="00000000" w:rsidRDefault="00545B09">
      <w:pPr>
        <w:pStyle w:val="a0"/>
        <w:rPr>
          <w:rFonts w:hint="cs"/>
          <w:rtl/>
        </w:rPr>
      </w:pPr>
    </w:p>
    <w:p w14:paraId="283CC53D" w14:textId="77777777" w:rsidR="00000000" w:rsidRDefault="00545B09">
      <w:pPr>
        <w:pStyle w:val="a0"/>
        <w:rPr>
          <w:rFonts w:hint="cs"/>
          <w:rtl/>
        </w:rPr>
      </w:pPr>
      <w:r>
        <w:rPr>
          <w:rFonts w:hint="cs"/>
          <w:rtl/>
        </w:rPr>
        <w:t xml:space="preserve">בהתאם להוראות סעיף 13(ז)(1) לחוק האמור, החליטה היום ועדת הכנסת ליטול את חסינותו של חבר הכנסת יחיאל חזן, כמבוקש. </w:t>
      </w:r>
    </w:p>
    <w:p w14:paraId="3E677885" w14:textId="77777777" w:rsidR="00000000" w:rsidRDefault="00545B09">
      <w:pPr>
        <w:pStyle w:val="a0"/>
        <w:rPr>
          <w:rFonts w:hint="cs"/>
          <w:rtl/>
        </w:rPr>
      </w:pPr>
    </w:p>
    <w:p w14:paraId="22876B79" w14:textId="77777777" w:rsidR="00000000" w:rsidRDefault="00545B09">
      <w:pPr>
        <w:pStyle w:val="a0"/>
        <w:rPr>
          <w:rFonts w:hint="cs"/>
          <w:rtl/>
        </w:rPr>
      </w:pPr>
      <w:r>
        <w:rPr>
          <w:rFonts w:hint="cs"/>
          <w:rtl/>
        </w:rPr>
        <w:t>ניתנת בזה הו</w:t>
      </w:r>
      <w:r>
        <w:rPr>
          <w:rFonts w:hint="cs"/>
          <w:rtl/>
        </w:rPr>
        <w:t>דעה בעניין האמור לעיל למליאת הכנסת. תודה, אדוני היושב-ראש.</w:t>
      </w:r>
    </w:p>
    <w:p w14:paraId="4032BCAD" w14:textId="77777777" w:rsidR="00000000" w:rsidRDefault="00545B09">
      <w:pPr>
        <w:pStyle w:val="af1"/>
        <w:rPr>
          <w:rtl/>
        </w:rPr>
      </w:pPr>
      <w:r>
        <w:rPr>
          <w:rtl/>
        </w:rPr>
        <w:br/>
        <w:t>היו"ר ראובן ריבלין:</w:t>
      </w:r>
    </w:p>
    <w:p w14:paraId="757D09C4" w14:textId="77777777" w:rsidR="00000000" w:rsidRDefault="00545B09">
      <w:pPr>
        <w:pStyle w:val="a0"/>
        <w:rPr>
          <w:rtl/>
        </w:rPr>
      </w:pPr>
    </w:p>
    <w:p w14:paraId="58ECAAFF" w14:textId="77777777" w:rsidR="00000000" w:rsidRDefault="00545B09">
      <w:pPr>
        <w:pStyle w:val="a0"/>
        <w:rPr>
          <w:rFonts w:hint="cs"/>
          <w:rtl/>
        </w:rPr>
      </w:pPr>
      <w:r>
        <w:rPr>
          <w:rFonts w:hint="cs"/>
          <w:rtl/>
        </w:rPr>
        <w:t xml:space="preserve">אני מבקש מאדוני להסביר גם לחברי הכנסת וגם לציבור מה משמעותו של הסעיף כאשר חבר הכנסת עצמו מבקש להסיר את החסינות. </w:t>
      </w:r>
    </w:p>
    <w:p w14:paraId="0A68F027" w14:textId="77777777" w:rsidR="00000000" w:rsidRDefault="00545B09">
      <w:pPr>
        <w:pStyle w:val="-"/>
        <w:rPr>
          <w:rtl/>
        </w:rPr>
      </w:pPr>
      <w:r>
        <w:rPr>
          <w:rtl/>
        </w:rPr>
        <w:br/>
      </w:r>
      <w:bookmarkStart w:id="9" w:name="FS000001038T26_01_2004_16_47_03"/>
      <w:bookmarkStart w:id="10" w:name="FS000001038T26_01_2004_16_48_27C"/>
      <w:bookmarkEnd w:id="9"/>
      <w:bookmarkEnd w:id="10"/>
      <w:r>
        <w:rPr>
          <w:rtl/>
        </w:rPr>
        <w:t>רוני בר-און (יו"ר ועדת הכנסת):</w:t>
      </w:r>
    </w:p>
    <w:p w14:paraId="76D1B0C7" w14:textId="77777777" w:rsidR="00000000" w:rsidRDefault="00545B09">
      <w:pPr>
        <w:pStyle w:val="a0"/>
        <w:rPr>
          <w:rtl/>
        </w:rPr>
      </w:pPr>
    </w:p>
    <w:p w14:paraId="6577AD5D" w14:textId="77777777" w:rsidR="00000000" w:rsidRDefault="00545B09">
      <w:pPr>
        <w:pStyle w:val="a0"/>
        <w:rPr>
          <w:rFonts w:hint="cs"/>
          <w:rtl/>
        </w:rPr>
      </w:pPr>
      <w:r>
        <w:rPr>
          <w:rFonts w:hint="cs"/>
          <w:rtl/>
        </w:rPr>
        <w:t>רבותי חברי הכנסת, כזכור, בהחל</w:t>
      </w:r>
      <w:r>
        <w:rPr>
          <w:rFonts w:hint="cs"/>
          <w:rtl/>
        </w:rPr>
        <w:t xml:space="preserve">טה של ועדת הכנסת שלא ליטול את חסינות חבר הכנסת, מספיק ודי בהודעה למליאה - או שזה נגמר בעצם בוועדת הכנסת. בעצם, אפילו לא צריך הודעה, מניחים את זה על השולחן. </w:t>
      </w:r>
    </w:p>
    <w:p w14:paraId="3B42B85B" w14:textId="77777777" w:rsidR="00000000" w:rsidRDefault="00545B09">
      <w:pPr>
        <w:pStyle w:val="af1"/>
        <w:rPr>
          <w:rtl/>
        </w:rPr>
      </w:pPr>
      <w:r>
        <w:rPr>
          <w:rtl/>
        </w:rPr>
        <w:br/>
        <w:t>היו"ר ראובן ריבלין:</w:t>
      </w:r>
    </w:p>
    <w:p w14:paraId="09A7404C" w14:textId="77777777" w:rsidR="00000000" w:rsidRDefault="00545B09">
      <w:pPr>
        <w:pStyle w:val="a0"/>
        <w:rPr>
          <w:rtl/>
        </w:rPr>
      </w:pPr>
    </w:p>
    <w:p w14:paraId="705A50CA" w14:textId="77777777" w:rsidR="00000000" w:rsidRDefault="00545B09">
      <w:pPr>
        <w:pStyle w:val="a0"/>
        <w:rPr>
          <w:rFonts w:hint="cs"/>
          <w:rtl/>
        </w:rPr>
      </w:pPr>
      <w:r>
        <w:rPr>
          <w:rFonts w:hint="cs"/>
          <w:rtl/>
        </w:rPr>
        <w:t>אין צורך בהודעה למליאה.</w:t>
      </w:r>
    </w:p>
    <w:p w14:paraId="53DA4387" w14:textId="77777777" w:rsidR="00000000" w:rsidRDefault="00545B09">
      <w:pPr>
        <w:pStyle w:val="-"/>
        <w:rPr>
          <w:rtl/>
        </w:rPr>
      </w:pPr>
      <w:r>
        <w:rPr>
          <w:rtl/>
        </w:rPr>
        <w:br/>
      </w:r>
      <w:bookmarkStart w:id="11" w:name="FS000001038T26_01_2004_16_48_16C"/>
      <w:bookmarkStart w:id="12" w:name="FS000001038T26_01_2004_16_48_34C"/>
      <w:bookmarkEnd w:id="11"/>
      <w:bookmarkEnd w:id="12"/>
      <w:r>
        <w:rPr>
          <w:rtl/>
        </w:rPr>
        <w:t>רוני בר-און (יו"ר ועדת הכנסת):</w:t>
      </w:r>
    </w:p>
    <w:p w14:paraId="775D6C7A" w14:textId="77777777" w:rsidR="00000000" w:rsidRDefault="00545B09">
      <w:pPr>
        <w:pStyle w:val="a0"/>
        <w:rPr>
          <w:rtl/>
        </w:rPr>
      </w:pPr>
    </w:p>
    <w:p w14:paraId="56178DBD" w14:textId="77777777" w:rsidR="00000000" w:rsidRDefault="00545B09">
      <w:pPr>
        <w:pStyle w:val="a0"/>
        <w:rPr>
          <w:rFonts w:hint="cs"/>
          <w:rtl/>
        </w:rPr>
      </w:pPr>
      <w:r>
        <w:rPr>
          <w:rFonts w:hint="cs"/>
          <w:rtl/>
        </w:rPr>
        <w:t>כאשר ועדת הכנסת מחלי</w:t>
      </w:r>
      <w:r>
        <w:rPr>
          <w:rFonts w:hint="cs"/>
          <w:rtl/>
        </w:rPr>
        <w:t xml:space="preserve">טה ליטול חסינות, כאשר חבר הכנסת מתנגד - אזי מביאים את החלטת ועדת הכנסת ומאשרים אותה או דוחים אותה במליאה. כאשר חבר הכנסת מסכים לנטילת החסינות, החלטת ועדת הכנסת די לה בהודעה למליאה ובזה תם העניין. תודה רבה, אדוני היושב-ראש. </w:t>
      </w:r>
    </w:p>
    <w:p w14:paraId="60A56A98" w14:textId="77777777" w:rsidR="00000000" w:rsidRDefault="00545B09">
      <w:pPr>
        <w:pStyle w:val="af1"/>
        <w:rPr>
          <w:rtl/>
        </w:rPr>
      </w:pPr>
      <w:r>
        <w:rPr>
          <w:rtl/>
        </w:rPr>
        <w:br/>
        <w:t>היו"ר ראובן ריבלין:</w:t>
      </w:r>
    </w:p>
    <w:p w14:paraId="44F72861" w14:textId="77777777" w:rsidR="00000000" w:rsidRDefault="00545B09">
      <w:pPr>
        <w:pStyle w:val="a0"/>
        <w:rPr>
          <w:rtl/>
        </w:rPr>
      </w:pPr>
    </w:p>
    <w:p w14:paraId="58D4DEF0" w14:textId="77777777" w:rsidR="00000000" w:rsidRDefault="00545B09">
      <w:pPr>
        <w:pStyle w:val="a0"/>
        <w:rPr>
          <w:rFonts w:hint="cs"/>
          <w:rtl/>
        </w:rPr>
      </w:pPr>
      <w:r>
        <w:rPr>
          <w:rFonts w:hint="cs"/>
          <w:rtl/>
        </w:rPr>
        <w:t>תודה רבה ל</w:t>
      </w:r>
      <w:r>
        <w:rPr>
          <w:rFonts w:hint="cs"/>
          <w:rtl/>
        </w:rPr>
        <w:t>ך, וגם לחבר הכנסת אורון, שהייתם בין התורמים  - ואני מקווה שאתם מרגישים בטוב, רבותי חברי הכנסת, יחד עם חבר הכנסת - - -</w:t>
      </w:r>
    </w:p>
    <w:p w14:paraId="797984E3" w14:textId="77777777" w:rsidR="00000000" w:rsidRDefault="00545B09">
      <w:pPr>
        <w:pStyle w:val="-"/>
        <w:rPr>
          <w:rtl/>
        </w:rPr>
      </w:pPr>
      <w:r>
        <w:rPr>
          <w:rtl/>
        </w:rPr>
        <w:br/>
      </w:r>
      <w:bookmarkStart w:id="13" w:name="FS000001038T26_01_2004_16_50_31C"/>
      <w:bookmarkEnd w:id="13"/>
      <w:r>
        <w:rPr>
          <w:rtl/>
        </w:rPr>
        <w:t>רוני בר-און (יו"ר ועדת הכנסת):</w:t>
      </w:r>
    </w:p>
    <w:p w14:paraId="45EBE14A" w14:textId="77777777" w:rsidR="00000000" w:rsidRDefault="00545B09">
      <w:pPr>
        <w:pStyle w:val="a0"/>
        <w:rPr>
          <w:rtl/>
        </w:rPr>
      </w:pPr>
    </w:p>
    <w:p w14:paraId="052EB239" w14:textId="77777777" w:rsidR="00000000" w:rsidRDefault="00545B09">
      <w:pPr>
        <w:pStyle w:val="a0"/>
        <w:rPr>
          <w:rFonts w:hint="cs"/>
          <w:rtl/>
        </w:rPr>
      </w:pPr>
      <w:r>
        <w:rPr>
          <w:rFonts w:hint="cs"/>
          <w:rtl/>
        </w:rPr>
        <w:t xml:space="preserve">צריך לציין את התורמים - - - </w:t>
      </w:r>
    </w:p>
    <w:p w14:paraId="6B77DC1E" w14:textId="77777777" w:rsidR="00000000" w:rsidRDefault="00545B09">
      <w:pPr>
        <w:pStyle w:val="af1"/>
        <w:rPr>
          <w:rtl/>
        </w:rPr>
      </w:pPr>
      <w:r>
        <w:rPr>
          <w:rtl/>
        </w:rPr>
        <w:br/>
        <w:t>היו"ר ראובן ריבלין:</w:t>
      </w:r>
    </w:p>
    <w:p w14:paraId="70445991" w14:textId="77777777" w:rsidR="00000000" w:rsidRDefault="00545B09">
      <w:pPr>
        <w:pStyle w:val="a0"/>
        <w:rPr>
          <w:rtl/>
        </w:rPr>
      </w:pPr>
    </w:p>
    <w:p w14:paraId="092CF475" w14:textId="77777777" w:rsidR="00000000" w:rsidRDefault="00545B09">
      <w:pPr>
        <w:pStyle w:val="a0"/>
        <w:rPr>
          <w:rFonts w:hint="cs"/>
          <w:rtl/>
        </w:rPr>
      </w:pPr>
      <w:r>
        <w:rPr>
          <w:rFonts w:hint="cs"/>
          <w:rtl/>
        </w:rPr>
        <w:t>אמרתי, בירכתי אותך שעמדת בגבורה - חבר הכנסת רוני בר-או</w:t>
      </w:r>
      <w:r>
        <w:rPr>
          <w:rFonts w:hint="cs"/>
          <w:rtl/>
        </w:rPr>
        <w:t xml:space="preserve">ן, חבר הכנסת חיים אורון, חברת הכנסת ענבל גבריאלי, חבר הכנסת גורלובסקי, חבר הכנסת וסגן היושב-ראש מוחמד ברכה, חבר הכנסת סלומינסקי וסגן היושב-ראש, חבר הכנסת בן-מנחם. אני בטוח שעדיין היום קצר ומחר יש יום שלם. </w:t>
      </w:r>
    </w:p>
    <w:p w14:paraId="1CAAEBD2" w14:textId="77777777" w:rsidR="00000000" w:rsidRDefault="00545B09">
      <w:pPr>
        <w:pStyle w:val="a0"/>
        <w:rPr>
          <w:rFonts w:hint="cs"/>
          <w:rtl/>
        </w:rPr>
      </w:pPr>
    </w:p>
    <w:p w14:paraId="64259D6C" w14:textId="77777777" w:rsidR="00000000" w:rsidRDefault="00545B09">
      <w:pPr>
        <w:pStyle w:val="a0"/>
        <w:rPr>
          <w:rFonts w:hint="cs"/>
          <w:rtl/>
        </w:rPr>
      </w:pPr>
    </w:p>
    <w:p w14:paraId="121512AD" w14:textId="77777777" w:rsidR="00000000" w:rsidRDefault="00545B09">
      <w:pPr>
        <w:pStyle w:val="a2"/>
        <w:rPr>
          <w:rtl/>
        </w:rPr>
      </w:pPr>
    </w:p>
    <w:p w14:paraId="4D7A338A" w14:textId="77777777" w:rsidR="00000000" w:rsidRDefault="00545B09">
      <w:pPr>
        <w:pStyle w:val="a2"/>
        <w:rPr>
          <w:rFonts w:hint="cs"/>
          <w:rtl/>
        </w:rPr>
      </w:pPr>
      <w:bookmarkStart w:id="14" w:name="CS21226FI0021226T26_01_2004_16_53_24"/>
      <w:bookmarkStart w:id="15" w:name="_Toc78865137"/>
      <w:bookmarkEnd w:id="14"/>
      <w:r>
        <w:rPr>
          <w:rtl/>
        </w:rPr>
        <w:t>הצע</w:t>
      </w:r>
      <w:r>
        <w:rPr>
          <w:rFonts w:hint="cs"/>
          <w:rtl/>
        </w:rPr>
        <w:t>ו</w:t>
      </w:r>
      <w:r>
        <w:rPr>
          <w:rtl/>
        </w:rPr>
        <w:t>ת סיע</w:t>
      </w:r>
      <w:r>
        <w:rPr>
          <w:rFonts w:hint="cs"/>
          <w:rtl/>
        </w:rPr>
        <w:t>ו</w:t>
      </w:r>
      <w:r>
        <w:rPr>
          <w:rtl/>
        </w:rPr>
        <w:t xml:space="preserve">ת </w:t>
      </w:r>
      <w:r>
        <w:rPr>
          <w:rFonts w:hint="cs"/>
          <w:rtl/>
        </w:rPr>
        <w:t>ה</w:t>
      </w:r>
      <w:r>
        <w:rPr>
          <w:rtl/>
        </w:rPr>
        <w:t>עבודה-מימד</w:t>
      </w:r>
      <w:r>
        <w:rPr>
          <w:rFonts w:hint="cs"/>
          <w:rtl/>
        </w:rPr>
        <w:t>, ש"ס</w:t>
      </w:r>
      <w:r>
        <w:rPr>
          <w:rtl/>
        </w:rPr>
        <w:t xml:space="preserve"> </w:t>
      </w:r>
      <w:r>
        <w:rPr>
          <w:rFonts w:hint="cs"/>
          <w:rtl/>
        </w:rPr>
        <w:t>ומרצ</w:t>
      </w:r>
      <w:r>
        <w:rPr>
          <w:rtl/>
        </w:rPr>
        <w:t>—</w:t>
      </w:r>
      <w:r>
        <w:rPr>
          <w:rFonts w:hint="cs"/>
          <w:rtl/>
        </w:rPr>
        <w:t>חד"ש-תע"ל</w:t>
      </w:r>
      <w:r>
        <w:rPr>
          <w:rtl/>
        </w:rPr>
        <w:t>—</w:t>
      </w:r>
      <w:r>
        <w:rPr>
          <w:rFonts w:hint="cs"/>
          <w:rtl/>
        </w:rPr>
        <w:t>בל"</w:t>
      </w:r>
      <w:r>
        <w:rPr>
          <w:rFonts w:hint="cs"/>
          <w:rtl/>
        </w:rPr>
        <w:t>ד</w:t>
      </w:r>
      <w:r>
        <w:rPr>
          <w:rtl/>
        </w:rPr>
        <w:t>—</w:t>
      </w:r>
      <w:r>
        <w:rPr>
          <w:rFonts w:hint="cs"/>
          <w:rtl/>
        </w:rPr>
        <w:t xml:space="preserve">רע"ם </w:t>
      </w:r>
      <w:r>
        <w:rPr>
          <w:rtl/>
        </w:rPr>
        <w:br/>
        <w:t>להביע אי-אמון בממשלה בשל:</w:t>
      </w:r>
      <w:bookmarkEnd w:id="15"/>
      <w:r>
        <w:rPr>
          <w:rtl/>
        </w:rPr>
        <w:t xml:space="preserve"> </w:t>
      </w:r>
    </w:p>
    <w:p w14:paraId="641813EA" w14:textId="77777777" w:rsidR="00000000" w:rsidRDefault="00545B09">
      <w:pPr>
        <w:pStyle w:val="a2"/>
        <w:rPr>
          <w:rFonts w:hint="cs"/>
          <w:rtl/>
        </w:rPr>
      </w:pPr>
      <w:bookmarkStart w:id="16" w:name="_Toc78865138"/>
      <w:r>
        <w:rPr>
          <w:rFonts w:hint="cs"/>
          <w:rtl/>
        </w:rPr>
        <w:t xml:space="preserve">א. </w:t>
      </w:r>
      <w:r>
        <w:rPr>
          <w:rtl/>
        </w:rPr>
        <w:t xml:space="preserve">ההשלכות הציבוריות </w:t>
      </w:r>
      <w:r>
        <w:rPr>
          <w:rFonts w:hint="cs"/>
          <w:rtl/>
        </w:rPr>
        <w:t xml:space="preserve">של כתב </w:t>
      </w:r>
      <w:r>
        <w:rPr>
          <w:rtl/>
        </w:rPr>
        <w:t>האישום נגד דוד אפל והשלכות</w:t>
      </w:r>
      <w:r>
        <w:rPr>
          <w:rFonts w:hint="cs"/>
          <w:rtl/>
        </w:rPr>
        <w:t>יהן</w:t>
      </w:r>
      <w:r>
        <w:rPr>
          <w:rtl/>
        </w:rPr>
        <w:t xml:space="preserve"> על ראש הממשלה</w:t>
      </w:r>
      <w:r>
        <w:rPr>
          <w:rFonts w:hint="cs"/>
          <w:rtl/>
        </w:rPr>
        <w:t>;</w:t>
      </w:r>
      <w:bookmarkEnd w:id="16"/>
    </w:p>
    <w:p w14:paraId="0AC0EF99" w14:textId="77777777" w:rsidR="00000000" w:rsidRDefault="00545B09">
      <w:pPr>
        <w:pStyle w:val="a2"/>
        <w:rPr>
          <w:rFonts w:hint="cs"/>
          <w:rtl/>
        </w:rPr>
      </w:pPr>
      <w:bookmarkStart w:id="17" w:name="_Toc78865139"/>
      <w:r>
        <w:rPr>
          <w:rFonts w:hint="cs"/>
          <w:rtl/>
        </w:rPr>
        <w:t>ב. אי-ציות להוראות חוק שעות עבודה ומנוחה;</w:t>
      </w:r>
      <w:bookmarkEnd w:id="17"/>
    </w:p>
    <w:p w14:paraId="26B4702A" w14:textId="77777777" w:rsidR="00000000" w:rsidRDefault="00545B09">
      <w:pPr>
        <w:pStyle w:val="a2"/>
        <w:rPr>
          <w:rFonts w:hint="cs"/>
          <w:rtl/>
        </w:rPr>
      </w:pPr>
      <w:bookmarkStart w:id="18" w:name="_Toc78865140"/>
      <w:r>
        <w:rPr>
          <w:rFonts w:hint="cs"/>
          <w:rtl/>
        </w:rPr>
        <w:t>ג. תפקודו של ראש הממשלה לנוכח החקירות המתנהלות נגדו</w:t>
      </w:r>
      <w:bookmarkEnd w:id="18"/>
    </w:p>
    <w:p w14:paraId="733FBBD8" w14:textId="77777777" w:rsidR="00000000" w:rsidRDefault="00545B09">
      <w:pPr>
        <w:pStyle w:val="af1"/>
        <w:rPr>
          <w:rtl/>
        </w:rPr>
      </w:pPr>
      <w:r>
        <w:rPr>
          <w:rtl/>
        </w:rPr>
        <w:br/>
        <w:t>היו"ר ראובן ריבלין:</w:t>
      </w:r>
    </w:p>
    <w:p w14:paraId="6F163D56" w14:textId="77777777" w:rsidR="00000000" w:rsidRDefault="00545B09">
      <w:pPr>
        <w:pStyle w:val="a0"/>
        <w:rPr>
          <w:rtl/>
        </w:rPr>
      </w:pPr>
    </w:p>
    <w:p w14:paraId="433BED6D" w14:textId="77777777" w:rsidR="00000000" w:rsidRDefault="00545B09">
      <w:pPr>
        <w:pStyle w:val="a0"/>
        <w:rPr>
          <w:rFonts w:hint="cs"/>
          <w:rtl/>
        </w:rPr>
      </w:pPr>
      <w:r>
        <w:rPr>
          <w:rFonts w:hint="cs"/>
          <w:rtl/>
        </w:rPr>
        <w:t>רבותי חברי הכנסת, אני מזמין את ה</w:t>
      </w:r>
      <w:r>
        <w:rPr>
          <w:rFonts w:hint="cs"/>
          <w:rtl/>
        </w:rPr>
        <w:t>דובר מטעם סיעת העבודה-מימד, השר לשעבר וחבר הכנסת מתן וילנאי, לנמק את ההצעה לאי-אמון, בנושא: ההשלכות הציבוריות של כתב האישום נגד דוד אפל והשלכותיהן על ראש הממשלה - הצעת אי-אמון מטעם העבודה-מימד. בבקשה, אדוני. לרשות אדוני - - -</w:t>
      </w:r>
    </w:p>
    <w:p w14:paraId="6D1038B3" w14:textId="77777777" w:rsidR="00000000" w:rsidRDefault="00545B09">
      <w:pPr>
        <w:pStyle w:val="af0"/>
        <w:rPr>
          <w:rtl/>
        </w:rPr>
      </w:pPr>
      <w:r>
        <w:rPr>
          <w:rtl/>
        </w:rPr>
        <w:br/>
        <w:t>חיים אורון (מרצ):</w:t>
      </w:r>
    </w:p>
    <w:p w14:paraId="225C1D85" w14:textId="77777777" w:rsidR="00000000" w:rsidRDefault="00545B09">
      <w:pPr>
        <w:pStyle w:val="a0"/>
        <w:rPr>
          <w:rtl/>
        </w:rPr>
      </w:pPr>
    </w:p>
    <w:p w14:paraId="42E53FC6" w14:textId="77777777" w:rsidR="00000000" w:rsidRDefault="00545B09">
      <w:pPr>
        <w:pStyle w:val="a0"/>
        <w:rPr>
          <w:rFonts w:hint="cs"/>
          <w:rtl/>
        </w:rPr>
      </w:pPr>
      <w:r>
        <w:rPr>
          <w:rFonts w:hint="cs"/>
          <w:rtl/>
        </w:rPr>
        <w:t>אדוני היוש</w:t>
      </w:r>
      <w:r>
        <w:rPr>
          <w:rFonts w:hint="cs"/>
          <w:rtl/>
        </w:rPr>
        <w:t xml:space="preserve">ב-ראש, אפשר אולי לחרוג ולשנות את הסדר, שזה יהיה האחד אחרי השני? </w:t>
      </w:r>
    </w:p>
    <w:p w14:paraId="6FCC5B34" w14:textId="77777777" w:rsidR="00000000" w:rsidRDefault="00545B09">
      <w:pPr>
        <w:pStyle w:val="af1"/>
        <w:rPr>
          <w:rtl/>
        </w:rPr>
      </w:pPr>
      <w:r>
        <w:rPr>
          <w:rtl/>
        </w:rPr>
        <w:br/>
        <w:t>היו"ר ראובן ריבלין:</w:t>
      </w:r>
    </w:p>
    <w:p w14:paraId="0DD3D6A6" w14:textId="77777777" w:rsidR="00000000" w:rsidRDefault="00545B09">
      <w:pPr>
        <w:pStyle w:val="a0"/>
        <w:rPr>
          <w:rtl/>
        </w:rPr>
      </w:pPr>
    </w:p>
    <w:p w14:paraId="12DE626B" w14:textId="77777777" w:rsidR="00000000" w:rsidRDefault="00545B09">
      <w:pPr>
        <w:pStyle w:val="a0"/>
        <w:rPr>
          <w:rFonts w:hint="cs"/>
          <w:rtl/>
        </w:rPr>
      </w:pPr>
      <w:r>
        <w:rPr>
          <w:rFonts w:hint="cs"/>
          <w:rtl/>
        </w:rPr>
        <w:t>אחת משתיים. חבר הכנסת בניזרי, במחילה - האם אדוני יסכים שמרצ תהיה אחריו?</w:t>
      </w:r>
    </w:p>
    <w:p w14:paraId="78725A9D" w14:textId="77777777" w:rsidR="00000000" w:rsidRDefault="00545B09">
      <w:pPr>
        <w:pStyle w:val="af0"/>
        <w:rPr>
          <w:rtl/>
        </w:rPr>
      </w:pPr>
      <w:r>
        <w:rPr>
          <w:rtl/>
        </w:rPr>
        <w:br/>
        <w:t>שלמה בניזרי (ש"ס):</w:t>
      </w:r>
    </w:p>
    <w:p w14:paraId="560B3EA2" w14:textId="77777777" w:rsidR="00000000" w:rsidRDefault="00545B09">
      <w:pPr>
        <w:pStyle w:val="a0"/>
        <w:rPr>
          <w:rtl/>
        </w:rPr>
      </w:pPr>
    </w:p>
    <w:p w14:paraId="086EA199" w14:textId="77777777" w:rsidR="00000000" w:rsidRDefault="00545B09">
      <w:pPr>
        <w:pStyle w:val="a0"/>
        <w:rPr>
          <w:rFonts w:hint="cs"/>
          <w:rtl/>
        </w:rPr>
      </w:pPr>
      <w:r>
        <w:rPr>
          <w:rFonts w:hint="cs"/>
          <w:rtl/>
        </w:rPr>
        <w:t>למה לא עשינו את זה לפני?</w:t>
      </w:r>
    </w:p>
    <w:p w14:paraId="173A2EC5" w14:textId="77777777" w:rsidR="00000000" w:rsidRDefault="00545B09">
      <w:pPr>
        <w:pStyle w:val="af1"/>
        <w:rPr>
          <w:rtl/>
        </w:rPr>
      </w:pPr>
      <w:r>
        <w:rPr>
          <w:rtl/>
        </w:rPr>
        <w:br/>
        <w:t>היו"ר ראובן ריבלין:</w:t>
      </w:r>
    </w:p>
    <w:p w14:paraId="2E20FA48" w14:textId="77777777" w:rsidR="00000000" w:rsidRDefault="00545B09">
      <w:pPr>
        <w:pStyle w:val="a0"/>
        <w:rPr>
          <w:rtl/>
        </w:rPr>
      </w:pPr>
    </w:p>
    <w:p w14:paraId="422E7745" w14:textId="77777777" w:rsidR="00000000" w:rsidRDefault="00545B09">
      <w:pPr>
        <w:pStyle w:val="a0"/>
        <w:rPr>
          <w:rFonts w:hint="cs"/>
          <w:rtl/>
        </w:rPr>
      </w:pPr>
      <w:r>
        <w:rPr>
          <w:rFonts w:hint="cs"/>
          <w:rtl/>
        </w:rPr>
        <w:t xml:space="preserve">הבנתי. אחרת נעשה בצורה אחרת. </w:t>
      </w:r>
      <w:r>
        <w:rPr>
          <w:rFonts w:hint="cs"/>
          <w:rtl/>
        </w:rPr>
        <w:t>הוא יביא את טענותיו, לאחר מכן אתה תביא את טענותיך, השר אולמרט ישיב לך, לאחר מכן יעלה חבר הכנסת חיים אורון, והשר עזרא ישיב לשניהם. כך אפשר גם כן, אבל אם אדוני מעדיף שנגמור פרשה אחת ונמשיך אחר כך בפרשתו - יאמר לי אדוני עד שהוא מסיים, ואנחנו ננהג בהתאם. בבקשה</w:t>
      </w:r>
      <w:r>
        <w:rPr>
          <w:rFonts w:hint="cs"/>
          <w:rtl/>
        </w:rPr>
        <w:t xml:space="preserve">, אדוני. </w:t>
      </w:r>
    </w:p>
    <w:p w14:paraId="0BA2671D" w14:textId="77777777" w:rsidR="00000000" w:rsidRDefault="00545B09">
      <w:pPr>
        <w:pStyle w:val="af0"/>
        <w:rPr>
          <w:rtl/>
        </w:rPr>
      </w:pPr>
      <w:r>
        <w:rPr>
          <w:rtl/>
        </w:rPr>
        <w:br/>
        <w:t>דני יתום (העבודה-מימד):</w:t>
      </w:r>
    </w:p>
    <w:p w14:paraId="705A7D3A" w14:textId="77777777" w:rsidR="00000000" w:rsidRDefault="00545B09">
      <w:pPr>
        <w:pStyle w:val="a0"/>
        <w:rPr>
          <w:rtl/>
        </w:rPr>
      </w:pPr>
    </w:p>
    <w:p w14:paraId="5A831507" w14:textId="77777777" w:rsidR="00000000" w:rsidRDefault="00545B09">
      <w:pPr>
        <w:pStyle w:val="a0"/>
        <w:rPr>
          <w:rFonts w:hint="cs"/>
          <w:rtl/>
        </w:rPr>
      </w:pPr>
      <w:r>
        <w:rPr>
          <w:rFonts w:hint="cs"/>
          <w:rtl/>
        </w:rPr>
        <w:t>אדוני, לפני זה יש לי בקשה קטנה. אני מופיע על צג המחשב כחברת הכנסת דני יתום, ואני מבקש לתקן את זה.</w:t>
      </w:r>
    </w:p>
    <w:p w14:paraId="71CA8A3A" w14:textId="77777777" w:rsidR="00000000" w:rsidRDefault="00545B09">
      <w:pPr>
        <w:pStyle w:val="af0"/>
        <w:rPr>
          <w:rtl/>
        </w:rPr>
      </w:pPr>
      <w:r>
        <w:rPr>
          <w:rtl/>
        </w:rPr>
        <w:br/>
      </w:r>
      <w:bookmarkStart w:id="19" w:name="FS000001067T26_01_2004_17_04_54"/>
      <w:bookmarkEnd w:id="19"/>
      <w:r>
        <w:rPr>
          <w:rtl/>
        </w:rPr>
        <w:t>מתן וילנאי (העבודה-מימד):</w:t>
      </w:r>
    </w:p>
    <w:p w14:paraId="0225C75D" w14:textId="77777777" w:rsidR="00000000" w:rsidRDefault="00545B09">
      <w:pPr>
        <w:pStyle w:val="a0"/>
        <w:rPr>
          <w:rtl/>
        </w:rPr>
      </w:pPr>
    </w:p>
    <w:p w14:paraId="7E5DEAA9" w14:textId="77777777" w:rsidR="00000000" w:rsidRDefault="00545B09">
      <w:pPr>
        <w:pStyle w:val="a0"/>
        <w:rPr>
          <w:rFonts w:hint="cs"/>
          <w:rtl/>
        </w:rPr>
      </w:pPr>
      <w:r>
        <w:rPr>
          <w:rFonts w:hint="cs"/>
          <w:rtl/>
        </w:rPr>
        <w:t xml:space="preserve">לא הייתי עושה את זה בציבור, חבר הכנסת יתום. </w:t>
      </w:r>
    </w:p>
    <w:p w14:paraId="74005838" w14:textId="77777777" w:rsidR="00000000" w:rsidRDefault="00545B09">
      <w:pPr>
        <w:pStyle w:val="af0"/>
        <w:rPr>
          <w:rtl/>
        </w:rPr>
      </w:pPr>
    </w:p>
    <w:p w14:paraId="4C4552CE" w14:textId="77777777" w:rsidR="00000000" w:rsidRDefault="00545B09">
      <w:pPr>
        <w:pStyle w:val="af0"/>
        <w:rPr>
          <w:rtl/>
        </w:rPr>
      </w:pPr>
      <w:r>
        <w:rPr>
          <w:rtl/>
        </w:rPr>
        <w:t>דני יתום (העבודה-מימד):</w:t>
      </w:r>
    </w:p>
    <w:p w14:paraId="1A86896C" w14:textId="77777777" w:rsidR="00000000" w:rsidRDefault="00545B09">
      <w:pPr>
        <w:pStyle w:val="a0"/>
        <w:rPr>
          <w:rtl/>
        </w:rPr>
      </w:pPr>
    </w:p>
    <w:p w14:paraId="3652ACE2" w14:textId="77777777" w:rsidR="00000000" w:rsidRDefault="00545B09">
      <w:pPr>
        <w:pStyle w:val="a0"/>
        <w:rPr>
          <w:rFonts w:hint="cs"/>
          <w:rtl/>
        </w:rPr>
      </w:pPr>
      <w:r>
        <w:rPr>
          <w:rFonts w:hint="cs"/>
          <w:rtl/>
        </w:rPr>
        <w:t>להיפך. אני רוצה לעשות א</w:t>
      </w:r>
      <w:r>
        <w:rPr>
          <w:rFonts w:hint="cs"/>
          <w:rtl/>
        </w:rPr>
        <w:t xml:space="preserve">ת זה בציבור, על מנת להבטיח שאין כאן פגם. </w:t>
      </w:r>
    </w:p>
    <w:p w14:paraId="1CBF19DE" w14:textId="77777777" w:rsidR="00000000" w:rsidRDefault="00545B09">
      <w:pPr>
        <w:pStyle w:val="af1"/>
        <w:rPr>
          <w:rtl/>
        </w:rPr>
      </w:pPr>
      <w:r>
        <w:rPr>
          <w:rtl/>
        </w:rPr>
        <w:br/>
        <w:t>היו"ר ראובן ריבלין:</w:t>
      </w:r>
    </w:p>
    <w:p w14:paraId="6A50233A" w14:textId="77777777" w:rsidR="00000000" w:rsidRDefault="00545B09">
      <w:pPr>
        <w:pStyle w:val="a0"/>
        <w:rPr>
          <w:rtl/>
        </w:rPr>
      </w:pPr>
    </w:p>
    <w:p w14:paraId="1F645026" w14:textId="77777777" w:rsidR="00000000" w:rsidRDefault="00545B09">
      <w:pPr>
        <w:pStyle w:val="a0"/>
        <w:rPr>
          <w:rFonts w:hint="cs"/>
          <w:rtl/>
        </w:rPr>
      </w:pPr>
      <w:r>
        <w:rPr>
          <w:rFonts w:hint="cs"/>
          <w:rtl/>
        </w:rPr>
        <w:t xml:space="preserve">אני מייד אבצע זאת, ואני מודה לאדוני על ההערה. יש יתום ויש יתומה, אבל יש רק דני - ויש  דני אחד. </w:t>
      </w:r>
    </w:p>
    <w:p w14:paraId="666380BE" w14:textId="77777777" w:rsidR="00000000" w:rsidRDefault="00545B09">
      <w:pPr>
        <w:pStyle w:val="af0"/>
        <w:rPr>
          <w:rtl/>
        </w:rPr>
      </w:pPr>
      <w:r>
        <w:rPr>
          <w:rtl/>
        </w:rPr>
        <w:br/>
        <w:t>יצחק הרצוג (העבודה-מימד):</w:t>
      </w:r>
    </w:p>
    <w:p w14:paraId="124EE90B" w14:textId="77777777" w:rsidR="00000000" w:rsidRDefault="00545B09">
      <w:pPr>
        <w:pStyle w:val="a0"/>
        <w:rPr>
          <w:rtl/>
        </w:rPr>
      </w:pPr>
    </w:p>
    <w:p w14:paraId="784F13AC" w14:textId="77777777" w:rsidR="00000000" w:rsidRDefault="00545B09">
      <w:pPr>
        <w:pStyle w:val="a0"/>
        <w:rPr>
          <w:rFonts w:hint="cs"/>
          <w:rtl/>
        </w:rPr>
      </w:pPr>
      <w:r>
        <w:rPr>
          <w:rFonts w:hint="cs"/>
          <w:rtl/>
        </w:rPr>
        <w:t xml:space="preserve">הוא לא חייב להוכיח את טענתו. </w:t>
      </w:r>
    </w:p>
    <w:p w14:paraId="0CB2B508" w14:textId="77777777" w:rsidR="00000000" w:rsidRDefault="00545B09">
      <w:pPr>
        <w:pStyle w:val="af1"/>
        <w:rPr>
          <w:rtl/>
        </w:rPr>
      </w:pPr>
      <w:r>
        <w:rPr>
          <w:rtl/>
        </w:rPr>
        <w:br/>
        <w:t>היו"ר ראובן ריבלין:</w:t>
      </w:r>
    </w:p>
    <w:p w14:paraId="3ED7BE03" w14:textId="77777777" w:rsidR="00000000" w:rsidRDefault="00545B09">
      <w:pPr>
        <w:pStyle w:val="a0"/>
        <w:rPr>
          <w:rtl/>
        </w:rPr>
      </w:pPr>
    </w:p>
    <w:p w14:paraId="75A14537" w14:textId="77777777" w:rsidR="00000000" w:rsidRDefault="00545B09">
      <w:pPr>
        <w:pStyle w:val="a0"/>
        <w:rPr>
          <w:rFonts w:hint="cs"/>
          <w:rtl/>
        </w:rPr>
      </w:pPr>
      <w:r>
        <w:rPr>
          <w:rFonts w:hint="cs"/>
          <w:rtl/>
        </w:rPr>
        <w:t>בבקשה, אדוני. רב</w:t>
      </w:r>
      <w:r>
        <w:rPr>
          <w:rFonts w:hint="cs"/>
          <w:rtl/>
        </w:rPr>
        <w:t xml:space="preserve">ותי חברי הכנסת. </w:t>
      </w:r>
    </w:p>
    <w:p w14:paraId="46E93DCD" w14:textId="77777777" w:rsidR="00000000" w:rsidRDefault="00545B09">
      <w:pPr>
        <w:pStyle w:val="a"/>
        <w:rPr>
          <w:rtl/>
        </w:rPr>
      </w:pPr>
      <w:r>
        <w:rPr>
          <w:rtl/>
        </w:rPr>
        <w:br/>
      </w:r>
      <w:bookmarkStart w:id="20" w:name="FS000001067T26_01_2004_17_07_10C"/>
      <w:bookmarkStart w:id="21" w:name="_Toc78865141"/>
      <w:bookmarkEnd w:id="20"/>
      <w:r>
        <w:rPr>
          <w:rtl/>
        </w:rPr>
        <w:t>מתן וילנאי (העבודה-מימד):</w:t>
      </w:r>
      <w:bookmarkEnd w:id="21"/>
    </w:p>
    <w:p w14:paraId="7CF4ADD2" w14:textId="77777777" w:rsidR="00000000" w:rsidRDefault="00545B09">
      <w:pPr>
        <w:pStyle w:val="a0"/>
        <w:rPr>
          <w:rtl/>
        </w:rPr>
      </w:pPr>
    </w:p>
    <w:p w14:paraId="51BD5503" w14:textId="77777777" w:rsidR="00000000" w:rsidRDefault="00545B09">
      <w:pPr>
        <w:pStyle w:val="a0"/>
        <w:rPr>
          <w:rFonts w:hint="cs"/>
          <w:rtl/>
        </w:rPr>
      </w:pPr>
      <w:r>
        <w:rPr>
          <w:rFonts w:hint="cs"/>
          <w:rtl/>
        </w:rPr>
        <w:t xml:space="preserve">כבוד היושב-ראש, חברי חברי הכנסת, אני מברך את עורך-הדין מני מזוז, בן נתיבות אשר בדרום, על מינויו לתפקיד הרם של היועץ המשפטי לממשלת ישראל. </w:t>
      </w:r>
    </w:p>
    <w:p w14:paraId="67733A84" w14:textId="77777777" w:rsidR="00000000" w:rsidRDefault="00545B09">
      <w:pPr>
        <w:pStyle w:val="a0"/>
        <w:rPr>
          <w:rFonts w:hint="cs"/>
          <w:rtl/>
        </w:rPr>
      </w:pPr>
    </w:p>
    <w:p w14:paraId="4A98BF68" w14:textId="77777777" w:rsidR="00000000" w:rsidRDefault="00545B09">
      <w:pPr>
        <w:pStyle w:val="a0"/>
        <w:rPr>
          <w:rFonts w:hint="cs"/>
          <w:rtl/>
        </w:rPr>
      </w:pPr>
      <w:r>
        <w:rPr>
          <w:rFonts w:hint="cs"/>
          <w:rtl/>
        </w:rPr>
        <w:t>לצערי - ואני מניח שגם לצערו - הממשלה החליטה על זה בהרכב חסר, והטעמים ידו</w:t>
      </w:r>
      <w:r>
        <w:rPr>
          <w:rFonts w:hint="cs"/>
          <w:rtl/>
        </w:rPr>
        <w:t xml:space="preserve">עים לכולם. </w:t>
      </w:r>
    </w:p>
    <w:p w14:paraId="60F3D05F" w14:textId="77777777" w:rsidR="00000000" w:rsidRDefault="00545B09">
      <w:pPr>
        <w:pStyle w:val="a0"/>
        <w:rPr>
          <w:rFonts w:hint="cs"/>
          <w:rtl/>
        </w:rPr>
      </w:pPr>
    </w:p>
    <w:p w14:paraId="048DB351" w14:textId="77777777" w:rsidR="00000000" w:rsidRDefault="00545B09">
      <w:pPr>
        <w:pStyle w:val="a0"/>
        <w:rPr>
          <w:rFonts w:hint="cs"/>
          <w:rtl/>
        </w:rPr>
      </w:pPr>
      <w:r>
        <w:rPr>
          <w:rFonts w:hint="cs"/>
          <w:rtl/>
        </w:rPr>
        <w:t xml:space="preserve">בשנים האחרונות גברה התחושה, כי חיינו הציבוריים הופכים להיות מושחתים יותר ויותר. אין נורמות ואין ערכים. ראש הממשלה אריאל שרון הוא אחד האחראים לתחושה זו, ולא במעט. ראש הממשלה ומשפחתו תורמים לתחושה הקשה כי יש כאלה ששלטון החוק אינו מחייב אותם. </w:t>
      </w:r>
    </w:p>
    <w:p w14:paraId="4B24E5FE" w14:textId="77777777" w:rsidR="00000000" w:rsidRDefault="00545B09">
      <w:pPr>
        <w:pStyle w:val="a0"/>
        <w:rPr>
          <w:rFonts w:hint="cs"/>
          <w:rtl/>
        </w:rPr>
      </w:pPr>
      <w:bookmarkStart w:id="22" w:name="FS000001067T26_01_2004_16_11_32"/>
      <w:bookmarkEnd w:id="22"/>
    </w:p>
    <w:p w14:paraId="61982A9F" w14:textId="77777777" w:rsidR="00000000" w:rsidRDefault="00545B09">
      <w:pPr>
        <w:pStyle w:val="a0"/>
        <w:rPr>
          <w:rFonts w:hint="cs"/>
          <w:rtl/>
        </w:rPr>
      </w:pPr>
      <w:r>
        <w:rPr>
          <w:rFonts w:hint="cs"/>
          <w:rtl/>
        </w:rPr>
        <w:t>ה</w:t>
      </w:r>
      <w:r>
        <w:rPr>
          <w:rFonts w:hint="cs"/>
          <w:rtl/>
        </w:rPr>
        <w:t xml:space="preserve">גשת כתב האישום נגד דוד אפל, שבו הוא מואשם במתן שוחד לראש הממשלה ולממלא-מקומו, היא אבן נוספת במגדל הקלון של חיינו הציבוריים. </w:t>
      </w:r>
    </w:p>
    <w:p w14:paraId="25A7FE70" w14:textId="77777777" w:rsidR="00000000" w:rsidRDefault="00545B09">
      <w:pPr>
        <w:pStyle w:val="a0"/>
        <w:rPr>
          <w:rFonts w:hint="cs"/>
          <w:rtl/>
        </w:rPr>
      </w:pPr>
    </w:p>
    <w:p w14:paraId="38D8DF03" w14:textId="77777777" w:rsidR="00000000" w:rsidRDefault="00545B09">
      <w:pPr>
        <w:pStyle w:val="a0"/>
        <w:rPr>
          <w:rFonts w:hint="cs"/>
          <w:rtl/>
        </w:rPr>
      </w:pPr>
      <w:r>
        <w:rPr>
          <w:rFonts w:hint="cs"/>
          <w:rtl/>
        </w:rPr>
        <w:t>אל לנו, חברי הכנסת, להחליף את בתי-המשפט. אסור שנהיה שופטים. אבל חובתנו כנבחרי ציבור להתייחס להיבטים הציבוריים של פרשיות ראש הממשלה</w:t>
      </w:r>
      <w:r>
        <w:rPr>
          <w:rFonts w:hint="cs"/>
          <w:rtl/>
        </w:rPr>
        <w:t xml:space="preserve"> ובניו. אינני יודע אם שרון יועמד לדין, ואם יועמד לדין אם יימצא אשם. סוגיה זו תוכרע בערכאות המשפטיות ולא בבית-הנבחרים ולא בדיון הציבורי. אך אני כן מאשים את ראש הממשלה בדרדור הנורמות הציבוריות שעליהן כולנו מופקדים. ממלא-מקום ראש הממשלה, אני מפריע? </w:t>
      </w:r>
    </w:p>
    <w:p w14:paraId="72F04523" w14:textId="77777777" w:rsidR="00000000" w:rsidRDefault="00545B09">
      <w:pPr>
        <w:pStyle w:val="a0"/>
        <w:ind w:firstLine="0"/>
        <w:rPr>
          <w:rFonts w:hint="cs"/>
          <w:rtl/>
        </w:rPr>
      </w:pPr>
    </w:p>
    <w:p w14:paraId="069941C2" w14:textId="77777777" w:rsidR="00000000" w:rsidRDefault="00545B09">
      <w:pPr>
        <w:pStyle w:val="af0"/>
        <w:rPr>
          <w:rtl/>
        </w:rPr>
      </w:pPr>
      <w:r>
        <w:rPr>
          <w:rFonts w:hint="eastAsia"/>
          <w:rtl/>
        </w:rPr>
        <w:t>שר</w:t>
      </w:r>
      <w:r>
        <w:rPr>
          <w:rtl/>
        </w:rPr>
        <w:t xml:space="preserve"> התעשי</w:t>
      </w:r>
      <w:r>
        <w:rPr>
          <w:rtl/>
        </w:rPr>
        <w:t>יה, המסחר והתעסוקה אהוד אולמרט:</w:t>
      </w:r>
    </w:p>
    <w:p w14:paraId="407C74A3" w14:textId="77777777" w:rsidR="00000000" w:rsidRDefault="00545B09">
      <w:pPr>
        <w:pStyle w:val="a0"/>
        <w:rPr>
          <w:rFonts w:hint="cs"/>
          <w:rtl/>
        </w:rPr>
      </w:pPr>
    </w:p>
    <w:p w14:paraId="01935DCC" w14:textId="77777777" w:rsidR="00000000" w:rsidRDefault="00545B09">
      <w:pPr>
        <w:pStyle w:val="a0"/>
        <w:rPr>
          <w:rFonts w:hint="cs"/>
          <w:rtl/>
        </w:rPr>
      </w:pPr>
      <w:r>
        <w:rPr>
          <w:rFonts w:hint="cs"/>
          <w:rtl/>
        </w:rPr>
        <w:t xml:space="preserve">אתה עצמך לא מפריע, הדברים שאתה אומר הם מפריעים. </w:t>
      </w:r>
    </w:p>
    <w:p w14:paraId="0D8200A7" w14:textId="77777777" w:rsidR="00000000" w:rsidRDefault="00545B09">
      <w:pPr>
        <w:pStyle w:val="a0"/>
        <w:ind w:firstLine="0"/>
        <w:rPr>
          <w:rFonts w:hint="cs"/>
          <w:rtl/>
        </w:rPr>
      </w:pPr>
    </w:p>
    <w:p w14:paraId="4F5FBA38" w14:textId="77777777" w:rsidR="00000000" w:rsidRDefault="00545B09">
      <w:pPr>
        <w:pStyle w:val="-"/>
        <w:rPr>
          <w:rtl/>
        </w:rPr>
      </w:pPr>
      <w:bookmarkStart w:id="23" w:name="FS000001067T26_01_2004_16_12_00C"/>
      <w:bookmarkEnd w:id="23"/>
      <w:r>
        <w:rPr>
          <w:rtl/>
        </w:rPr>
        <w:t>מתן וילנאי (העבודה-מימד):</w:t>
      </w:r>
    </w:p>
    <w:p w14:paraId="2677DA7D" w14:textId="77777777" w:rsidR="00000000" w:rsidRDefault="00545B09">
      <w:pPr>
        <w:pStyle w:val="a0"/>
        <w:rPr>
          <w:rtl/>
        </w:rPr>
      </w:pPr>
    </w:p>
    <w:p w14:paraId="5F05AB00" w14:textId="77777777" w:rsidR="00000000" w:rsidRDefault="00545B09">
      <w:pPr>
        <w:pStyle w:val="a0"/>
        <w:rPr>
          <w:rFonts w:hint="cs"/>
          <w:rtl/>
        </w:rPr>
      </w:pPr>
      <w:r>
        <w:rPr>
          <w:rFonts w:hint="cs"/>
          <w:rtl/>
        </w:rPr>
        <w:t>אסור לנו להשלים עם העובדה שנבחר ציבור, ראש הממשלה, יושב אצל מבקר המדינה ומסיר כל אחריות למעשיהם של בניו, שפעלו למען הבחירות שלו במפלגות. אחת מהשתי</w:t>
      </w:r>
      <w:r>
        <w:rPr>
          <w:rFonts w:hint="cs"/>
          <w:rtl/>
        </w:rPr>
        <w:t xml:space="preserve">ים, או שהוא לא רצה לדעת, כדי לאפשר לדברים לא חוקיים להתרחש, או שהוא מטעה את מבקר המדינה. שני הדברים חמורים, שני הדברים משחיתים את חיינו הציבוריים. </w:t>
      </w:r>
    </w:p>
    <w:p w14:paraId="777E04AD" w14:textId="77777777" w:rsidR="00000000" w:rsidRDefault="00545B09">
      <w:pPr>
        <w:pStyle w:val="a0"/>
        <w:rPr>
          <w:rFonts w:hint="cs"/>
          <w:rtl/>
        </w:rPr>
      </w:pPr>
    </w:p>
    <w:p w14:paraId="38864D58" w14:textId="77777777" w:rsidR="00000000" w:rsidRDefault="00545B09">
      <w:pPr>
        <w:pStyle w:val="a0"/>
        <w:rPr>
          <w:rFonts w:hint="cs"/>
          <w:rtl/>
        </w:rPr>
      </w:pPr>
      <w:r>
        <w:rPr>
          <w:rFonts w:hint="cs"/>
          <w:rtl/>
        </w:rPr>
        <w:t>גם בעבר היו שחיתויות, אבל אז לפחות היתה הבושה. אנשים התפטרו מתפקידם הציבורי, או, חס וחלילה, נטלו את חייהם ב</w:t>
      </w:r>
      <w:r>
        <w:rPr>
          <w:rFonts w:hint="cs"/>
          <w:rtl/>
        </w:rPr>
        <w:t>ידיהם, ובלבד שלא יעמדו מול הציבור בקלונם. אני זוכר ראש ממשלה שהתפטר מתפקידו בגלל האשמה שלאשתו חשבון של אלפי דולרים בחוץ-לארץ. קשה להאמין שנורמות שלטון  מתוקנות כאלה היו אז כה מובנות מאליהן. כאשר אני מביט היום בראש הממשלה, כיצד הוא נאחז בתפקיד הציבורי הנבחר</w:t>
      </w:r>
      <w:r>
        <w:rPr>
          <w:rFonts w:hint="cs"/>
          <w:rtl/>
        </w:rPr>
        <w:t xml:space="preserve">, הראשון במעלה, בלי לתת דין-וחשבון לאף אחד, אני מבין עד לאן  הידרדרו החברה והשלטון במדינת ישראל, עד כמה עלובים נהיו חיינו הציבוריים. </w:t>
      </w:r>
    </w:p>
    <w:p w14:paraId="13520369" w14:textId="77777777" w:rsidR="00000000" w:rsidRDefault="00545B09">
      <w:pPr>
        <w:pStyle w:val="a0"/>
        <w:rPr>
          <w:rFonts w:hint="cs"/>
          <w:rtl/>
        </w:rPr>
      </w:pPr>
    </w:p>
    <w:p w14:paraId="4C598FD6" w14:textId="77777777" w:rsidR="00000000" w:rsidRDefault="00545B09">
      <w:pPr>
        <w:pStyle w:val="a0"/>
        <w:rPr>
          <w:rFonts w:hint="cs"/>
          <w:rtl/>
        </w:rPr>
      </w:pPr>
      <w:r>
        <w:rPr>
          <w:rFonts w:hint="cs"/>
          <w:rtl/>
        </w:rPr>
        <w:t>ממשלת שרון מצעידה אותנו להיות מדינת עולם שלישי. כמו כל מדינת עולם שלישי, כך גם אצלנו יצרה הממשלה פערים חברתיים בלתי נסבלי</w:t>
      </w:r>
      <w:r>
        <w:rPr>
          <w:rFonts w:hint="cs"/>
          <w:rtl/>
        </w:rPr>
        <w:t>ם, תחושה כי יש כאן שני עמים - אלה המיוחסים ומקורבים לשלטון, השלטון דואג לאינטרסים שלהם, והם בתמורה "משמנים"</w:t>
      </w:r>
      <w:r>
        <w:rPr>
          <w:rFonts w:hint="cs"/>
        </w:rPr>
        <w:t xml:space="preserve"> </w:t>
      </w:r>
      <w:r>
        <w:rPr>
          <w:rFonts w:hint="cs"/>
          <w:rtl/>
        </w:rPr>
        <w:t xml:space="preserve">את ראשי השלטון,  ושאר העם, המתמודד כחוק עם קשיי היום-יום של האזרח הפשוט במדינת ישראל. </w:t>
      </w:r>
    </w:p>
    <w:p w14:paraId="22EFE387" w14:textId="77777777" w:rsidR="00000000" w:rsidRDefault="00545B09">
      <w:pPr>
        <w:pStyle w:val="a0"/>
        <w:rPr>
          <w:rFonts w:hint="cs"/>
          <w:rtl/>
        </w:rPr>
      </w:pPr>
    </w:p>
    <w:p w14:paraId="67F88343" w14:textId="77777777" w:rsidR="00000000" w:rsidRDefault="00545B09">
      <w:pPr>
        <w:pStyle w:val="a0"/>
        <w:rPr>
          <w:rFonts w:hint="cs"/>
          <w:rtl/>
        </w:rPr>
      </w:pPr>
      <w:r>
        <w:rPr>
          <w:rFonts w:hint="cs"/>
          <w:rtl/>
        </w:rPr>
        <w:t>וכמו בעולם שלישי, גם אצלנו, משפחת השליט רואה את עצמה מעל החו</w:t>
      </w:r>
      <w:r>
        <w:rPr>
          <w:rFonts w:hint="cs"/>
          <w:rtl/>
        </w:rPr>
        <w:t xml:space="preserve">ק, נהנית מפריווילגיות מיוחדות ואינה מחויבת לשום דין-וחשבון לציבור. המשטרה והפרקליטות הן גופים טורדניים בעבורם. </w:t>
      </w:r>
    </w:p>
    <w:p w14:paraId="43D09DA5" w14:textId="77777777" w:rsidR="00000000" w:rsidRDefault="00545B09">
      <w:pPr>
        <w:pStyle w:val="a0"/>
        <w:rPr>
          <w:rFonts w:hint="cs"/>
          <w:rtl/>
        </w:rPr>
      </w:pPr>
    </w:p>
    <w:p w14:paraId="353CA9E5" w14:textId="77777777" w:rsidR="00000000" w:rsidRDefault="00545B09">
      <w:pPr>
        <w:pStyle w:val="a0"/>
        <w:rPr>
          <w:rFonts w:hint="cs"/>
          <w:rtl/>
        </w:rPr>
      </w:pPr>
      <w:r>
        <w:rPr>
          <w:rFonts w:hint="cs"/>
          <w:rtl/>
        </w:rPr>
        <w:t>אדוני ראש הממשלה, לקחת לעצמך את זכות השתיקה. אתה שפיטרת את חברת הכנסת נעמי בלומנטל מתפקידה כסגנית שר בשל שמירתה על זכות השתיקה, האם כראש הממשלה</w:t>
      </w:r>
      <w:r>
        <w:rPr>
          <w:rFonts w:hint="cs"/>
          <w:rtl/>
        </w:rPr>
        <w:t xml:space="preserve"> אתה מאמין כי לך אכן שמורה זכות השתיקה? או שמא פשוט אין מי שיפטר אותך משום שאתה הריבון? אבל כולנו יודעים, שהציבור הוא הריבון והוא זה שבחר בך, ואתה חייב קודם כול דין-וחשבון לבוחריך. במשטרה אתה רשאי לקחת לעצמך את זכות השתיקה, כמו כל אזרח. אך כראש הממשלה אתה </w:t>
      </w:r>
      <w:r>
        <w:rPr>
          <w:rFonts w:hint="cs"/>
          <w:rtl/>
        </w:rPr>
        <w:t xml:space="preserve">חייב בדיווח מלא לציבור בישראל, לציבור בוחריך. </w:t>
      </w:r>
    </w:p>
    <w:p w14:paraId="734E7FB1" w14:textId="77777777" w:rsidR="00000000" w:rsidRDefault="00545B09">
      <w:pPr>
        <w:pStyle w:val="a0"/>
        <w:ind w:firstLine="0"/>
        <w:rPr>
          <w:rFonts w:hint="cs"/>
          <w:rtl/>
        </w:rPr>
      </w:pPr>
    </w:p>
    <w:p w14:paraId="2585B0C6" w14:textId="77777777" w:rsidR="00000000" w:rsidRDefault="00545B09">
      <w:pPr>
        <w:pStyle w:val="a0"/>
        <w:ind w:firstLine="0"/>
        <w:rPr>
          <w:rFonts w:hint="cs"/>
          <w:rtl/>
        </w:rPr>
      </w:pPr>
      <w:r>
        <w:rPr>
          <w:rFonts w:hint="cs"/>
          <w:rtl/>
        </w:rPr>
        <w:tab/>
        <w:t xml:space="preserve">יצרת נורמה חדשה, זכות השתיקה הציבורית. כראש הממשלה, אתה חייב למסור את גרסתך לבוחריך ולנסות לפזר את העננים השחורים הרבים המקדירים את השמים שמעלינו. </w:t>
      </w:r>
    </w:p>
    <w:p w14:paraId="14DB5EFE" w14:textId="77777777" w:rsidR="00000000" w:rsidRDefault="00545B09">
      <w:pPr>
        <w:pStyle w:val="a0"/>
        <w:ind w:firstLine="0"/>
        <w:rPr>
          <w:rFonts w:hint="cs"/>
          <w:rtl/>
        </w:rPr>
      </w:pPr>
    </w:p>
    <w:p w14:paraId="3ED7FF8E" w14:textId="77777777" w:rsidR="00000000" w:rsidRDefault="00545B09">
      <w:pPr>
        <w:pStyle w:val="a0"/>
        <w:ind w:firstLine="0"/>
        <w:rPr>
          <w:rFonts w:hint="cs"/>
          <w:rtl/>
        </w:rPr>
      </w:pPr>
      <w:r>
        <w:rPr>
          <w:rFonts w:hint="cs"/>
          <w:rtl/>
        </w:rPr>
        <w:tab/>
        <w:t>הדבר המדאיג ביותר הוא, שלציבור כבר אין ציפיות. אין ציפיות</w:t>
      </w:r>
      <w:r>
        <w:rPr>
          <w:rFonts w:hint="cs"/>
          <w:rtl/>
        </w:rPr>
        <w:t xml:space="preserve"> ממנהיגים. הוא מיואש והוא אדיש. ולך, ראש הממשלה, תרומה נכבדה לכך שהציבור רואה בשחיתות חלק בלתי נמנע מהחיים הציבוריים, ולא כך הם. </w:t>
      </w:r>
    </w:p>
    <w:p w14:paraId="7F73B6C9" w14:textId="77777777" w:rsidR="00000000" w:rsidRDefault="00545B09">
      <w:pPr>
        <w:pStyle w:val="a0"/>
        <w:ind w:firstLine="0"/>
        <w:rPr>
          <w:rFonts w:hint="cs"/>
          <w:rtl/>
        </w:rPr>
      </w:pPr>
    </w:p>
    <w:p w14:paraId="153832CF" w14:textId="77777777" w:rsidR="00000000" w:rsidRDefault="00545B09">
      <w:pPr>
        <w:pStyle w:val="a0"/>
        <w:ind w:firstLine="0"/>
        <w:rPr>
          <w:rFonts w:hint="cs"/>
          <w:rtl/>
        </w:rPr>
      </w:pPr>
      <w:r>
        <w:rPr>
          <w:rFonts w:hint="cs"/>
          <w:rtl/>
        </w:rPr>
        <w:tab/>
        <w:t>אדוני ראש הממשלה, שלא מצא לנחוץ להיות פה היום, הפשע גואה בישראל. התחושה היא, ששלטון החוק הולך ונחלש. זאת אחריותך, כראש הממשל</w:t>
      </w:r>
      <w:r>
        <w:rPr>
          <w:rFonts w:hint="cs"/>
          <w:rtl/>
        </w:rPr>
        <w:t xml:space="preserve">ה, להחזיר את האמון בשלטון ואת הנורמות של שלטון חוק. כדי לעשות זאת יש לנקות את גופי השלטון. טיפול זה חשוב יותר מכל טיפול במועדון הימורים או במכון ליווי כזה או אחר. המכון שאתה עומד בראשו צריך להיות הראשון בסדר העדיפויות. </w:t>
      </w:r>
    </w:p>
    <w:p w14:paraId="2801F75B" w14:textId="77777777" w:rsidR="00000000" w:rsidRDefault="00545B09">
      <w:pPr>
        <w:pStyle w:val="a0"/>
        <w:ind w:firstLine="0"/>
        <w:rPr>
          <w:rFonts w:hint="cs"/>
          <w:rtl/>
        </w:rPr>
      </w:pPr>
    </w:p>
    <w:p w14:paraId="6E7B34D3" w14:textId="77777777" w:rsidR="00000000" w:rsidRDefault="00545B09">
      <w:pPr>
        <w:pStyle w:val="a0"/>
        <w:ind w:firstLine="0"/>
        <w:rPr>
          <w:rFonts w:hint="cs"/>
          <w:rtl/>
        </w:rPr>
      </w:pPr>
      <w:r>
        <w:rPr>
          <w:rFonts w:hint="cs"/>
          <w:rtl/>
        </w:rPr>
        <w:tab/>
        <w:t xml:space="preserve">אני מציע לכנסת ישראל, ובעיקר פונה </w:t>
      </w:r>
      <w:r>
        <w:rPr>
          <w:rFonts w:hint="cs"/>
          <w:rtl/>
        </w:rPr>
        <w:t xml:space="preserve">לחברי, שרי וחברי הכנסת של שינוי, האמונים על שלטון נקי, נורמות שלטון חוק, ורוממות השלטון התקין בגרונם, לתמוך בהצעת אי-האמון ולהגיד כן לשלטון החוק והיושר הציבורי במדינת ישראל. תודה רבה. </w:t>
      </w:r>
    </w:p>
    <w:p w14:paraId="07A66988" w14:textId="77777777" w:rsidR="00000000" w:rsidRDefault="00545B09">
      <w:pPr>
        <w:pStyle w:val="a0"/>
        <w:ind w:firstLine="0"/>
        <w:rPr>
          <w:rFonts w:hint="cs"/>
          <w:rtl/>
        </w:rPr>
      </w:pPr>
    </w:p>
    <w:p w14:paraId="162B4905" w14:textId="77777777" w:rsidR="00000000" w:rsidRDefault="00545B09">
      <w:pPr>
        <w:pStyle w:val="af1"/>
        <w:rPr>
          <w:rtl/>
        </w:rPr>
      </w:pPr>
      <w:r>
        <w:rPr>
          <w:rtl/>
        </w:rPr>
        <w:t>היו"ר ראובן ריבלין:</w:t>
      </w:r>
    </w:p>
    <w:p w14:paraId="159D0AA7" w14:textId="77777777" w:rsidR="00000000" w:rsidRDefault="00545B09">
      <w:pPr>
        <w:pStyle w:val="a0"/>
        <w:rPr>
          <w:rtl/>
        </w:rPr>
      </w:pPr>
    </w:p>
    <w:p w14:paraId="44AE673C" w14:textId="77777777" w:rsidR="00000000" w:rsidRDefault="00545B09">
      <w:pPr>
        <w:pStyle w:val="a0"/>
        <w:rPr>
          <w:rFonts w:hint="cs"/>
          <w:rtl/>
        </w:rPr>
      </w:pPr>
      <w:r>
        <w:rPr>
          <w:rFonts w:hint="cs"/>
          <w:rtl/>
        </w:rPr>
        <w:t xml:space="preserve">תודה לחבר הכנסת מתן וילנאי. </w:t>
      </w:r>
      <w:bookmarkStart w:id="24" w:name="CS21258FI0021258T26_01_2004_16_55_54"/>
      <w:bookmarkEnd w:id="24"/>
      <w:r>
        <w:rPr>
          <w:rFonts w:hint="cs"/>
          <w:rtl/>
        </w:rPr>
        <w:t>בבקשה, חבר הכנסת חיים</w:t>
      </w:r>
      <w:r>
        <w:rPr>
          <w:rFonts w:hint="cs"/>
          <w:rtl/>
        </w:rPr>
        <w:t xml:space="preserve"> אורון, אדוני ירצה את נימוקי סיעת מרצ להצעת אי-אמון שכותרתה: תפקודו של ראש הממשלה לנוכח החקירות המתנהלות נגדו. לאחר מכן, השר גדעון עזרא ישיב על שתי ההצעות. אני מאוד מודה לחבר הכנסת שלמה בניזרי. </w:t>
      </w:r>
    </w:p>
    <w:p w14:paraId="71BB35F8" w14:textId="77777777" w:rsidR="00000000" w:rsidRDefault="00545B09">
      <w:pPr>
        <w:pStyle w:val="a0"/>
        <w:ind w:firstLine="0"/>
        <w:rPr>
          <w:rFonts w:hint="cs"/>
          <w:rtl/>
        </w:rPr>
      </w:pPr>
    </w:p>
    <w:p w14:paraId="36126EBE" w14:textId="77777777" w:rsidR="00000000" w:rsidRDefault="00545B09">
      <w:pPr>
        <w:pStyle w:val="a"/>
        <w:rPr>
          <w:rtl/>
        </w:rPr>
      </w:pPr>
      <w:bookmarkStart w:id="25" w:name="FS000001065T26_01_2004_16_16_42"/>
      <w:bookmarkStart w:id="26" w:name="_Toc78865142"/>
      <w:bookmarkEnd w:id="25"/>
      <w:r>
        <w:rPr>
          <w:rFonts w:hint="eastAsia"/>
          <w:rtl/>
        </w:rPr>
        <w:t>חיים</w:t>
      </w:r>
      <w:r>
        <w:rPr>
          <w:rtl/>
        </w:rPr>
        <w:t xml:space="preserve"> אורון (מרצ):</w:t>
      </w:r>
      <w:bookmarkEnd w:id="26"/>
    </w:p>
    <w:p w14:paraId="7C2F4E67" w14:textId="77777777" w:rsidR="00000000" w:rsidRDefault="00545B09">
      <w:pPr>
        <w:pStyle w:val="a0"/>
        <w:rPr>
          <w:rFonts w:hint="cs"/>
          <w:rtl/>
        </w:rPr>
      </w:pPr>
    </w:p>
    <w:p w14:paraId="3DDFCE63" w14:textId="77777777" w:rsidR="00000000" w:rsidRDefault="00545B09">
      <w:pPr>
        <w:pStyle w:val="a0"/>
        <w:rPr>
          <w:rFonts w:hint="cs"/>
          <w:rtl/>
        </w:rPr>
      </w:pPr>
      <w:r>
        <w:rPr>
          <w:rFonts w:hint="cs"/>
          <w:rtl/>
        </w:rPr>
        <w:t>אדוני היושב-ראש, חברי הכנסת, פעמים רבות י</w:t>
      </w:r>
      <w:r>
        <w:rPr>
          <w:rFonts w:hint="cs"/>
          <w:rtl/>
        </w:rPr>
        <w:t>צא לי במהלך שנות חברותי בכנסת להגיש ולנמק בשם סיעתי</w:t>
      </w:r>
      <w:r>
        <w:rPr>
          <w:rtl/>
        </w:rPr>
        <w:t xml:space="preserve"> </w:t>
      </w:r>
      <w:r>
        <w:rPr>
          <w:rFonts w:hint="cs"/>
          <w:rtl/>
        </w:rPr>
        <w:t xml:space="preserve">הצעות אי-אמון. אני מודה, מעולם לא חשתי, מצד אחד, תחושה של מצוקה לנוכח המצב שבו אנו נתונים, ומצד שני, תחושה של דחיפות ביחס לנושא שעומד היום על סדר-היום. </w:t>
      </w:r>
    </w:p>
    <w:p w14:paraId="4DFD874D" w14:textId="77777777" w:rsidR="00000000" w:rsidRDefault="00545B09">
      <w:pPr>
        <w:pStyle w:val="a0"/>
        <w:rPr>
          <w:rFonts w:hint="cs"/>
          <w:rtl/>
        </w:rPr>
      </w:pPr>
    </w:p>
    <w:p w14:paraId="123C7EED" w14:textId="77777777" w:rsidR="00000000" w:rsidRDefault="00545B09">
      <w:pPr>
        <w:pStyle w:val="a0"/>
        <w:rPr>
          <w:rFonts w:hint="cs"/>
          <w:rtl/>
        </w:rPr>
      </w:pPr>
      <w:r>
        <w:rPr>
          <w:rFonts w:hint="cs"/>
          <w:rtl/>
        </w:rPr>
        <w:t>אני לא יודע כיצד יסתיים משפטו של דוד אפל. אני לא י</w:t>
      </w:r>
      <w:r>
        <w:rPr>
          <w:rFonts w:hint="cs"/>
          <w:rtl/>
        </w:rPr>
        <w:t>ודע אם יוגש כתב אישום נגד ראש הממשלה ובני ביתו. אני לא יודע אם יוגש כתב אישום ובאיזה מהנושאים שבהם חוקרת היום המשטרה ועוסקת הפרקליטות. אני אפילו מוכן לומר ולגלות לחברי הכנסת, שאני סקרן לדעת. אבל לא זה מה שמביא אותי לעלות היום כאן לדוכן, ואפילו לא לעסוק בשא</w:t>
      </w:r>
      <w:r>
        <w:rPr>
          <w:rFonts w:hint="cs"/>
          <w:rtl/>
        </w:rPr>
        <w:t xml:space="preserve">לת השימוש בזכות השתיקה והאופן שבו הנושאים הללו נחקרים זה שנים רבות. </w:t>
      </w:r>
    </w:p>
    <w:p w14:paraId="35DDF76E" w14:textId="77777777" w:rsidR="00000000" w:rsidRDefault="00545B09">
      <w:pPr>
        <w:pStyle w:val="a0"/>
        <w:rPr>
          <w:rFonts w:hint="cs"/>
          <w:rtl/>
        </w:rPr>
      </w:pPr>
    </w:p>
    <w:p w14:paraId="1F6A0CAE" w14:textId="77777777" w:rsidR="00000000" w:rsidRDefault="00545B09">
      <w:pPr>
        <w:pStyle w:val="a0"/>
        <w:rPr>
          <w:rFonts w:hint="cs"/>
          <w:rtl/>
        </w:rPr>
      </w:pPr>
      <w:r>
        <w:rPr>
          <w:rFonts w:hint="cs"/>
          <w:rtl/>
        </w:rPr>
        <w:t>אומרים, עננה מרחפת מעל ראש הממשלה. אדוני ממלא-מקום ראש הממשלה, אדוני היושב-ראש, זו עננה רדיואקטיבית. נזקה בעצם קיומה. שום דבר טוב לא יכול לצמוח מענן כזה. עצם קיומה של העננה הזאת, הרדיואק</w:t>
      </w:r>
      <w:r>
        <w:rPr>
          <w:rFonts w:hint="cs"/>
          <w:rtl/>
        </w:rPr>
        <w:t xml:space="preserve">טיבית, הוא מהות הנזק. היא מקרינה על החיים הציבוריים כולם משמעויות שאני משוכנע שאנחנו לא מצליחים היום לרדת לעומקן. </w:t>
      </w:r>
    </w:p>
    <w:p w14:paraId="42754142" w14:textId="77777777" w:rsidR="00000000" w:rsidRDefault="00545B09">
      <w:pPr>
        <w:pStyle w:val="a0"/>
        <w:rPr>
          <w:rFonts w:hint="cs"/>
          <w:rtl/>
        </w:rPr>
      </w:pPr>
    </w:p>
    <w:p w14:paraId="275556D9" w14:textId="77777777" w:rsidR="00000000" w:rsidRDefault="00545B09">
      <w:pPr>
        <w:pStyle w:val="a0"/>
        <w:rPr>
          <w:rFonts w:hint="cs"/>
          <w:rtl/>
        </w:rPr>
      </w:pPr>
      <w:r>
        <w:rPr>
          <w:rFonts w:hint="cs"/>
          <w:rtl/>
        </w:rPr>
        <w:t xml:space="preserve">אני לא עוסק בהיבט המשפטי, אמרתי את זה כבר קודם. אבל האם מי מהיושבים באולם הזה משוחרר מההיבט המוסרי, מההיבט האתי, מהיבט הנורמטיבי של התנהלות </w:t>
      </w:r>
      <w:r>
        <w:rPr>
          <w:rFonts w:hint="cs"/>
          <w:rtl/>
        </w:rPr>
        <w:t xml:space="preserve"> אנשי ציבור? האם אנחנו בעצם מאמצים את הכלל, שעד שלא יתגבש חשד לכלל אשמה, אין בכך רבב? האם אנחנו רוצים ראש ממשלה או אנשים בראש המערכת הציבורית, שהחשדות לגביהם לא יתגבשו לכלל אשמה, או שאנחנו רוצים מנהיגים שאין בהם רבב? הכול התבלבל פה. </w:t>
      </w:r>
    </w:p>
    <w:p w14:paraId="0FF17C75" w14:textId="77777777" w:rsidR="00000000" w:rsidRDefault="00545B09">
      <w:pPr>
        <w:pStyle w:val="a0"/>
        <w:rPr>
          <w:rFonts w:hint="cs"/>
          <w:rtl/>
        </w:rPr>
      </w:pPr>
    </w:p>
    <w:p w14:paraId="3E403BC4" w14:textId="77777777" w:rsidR="00000000" w:rsidRDefault="00545B09">
      <w:pPr>
        <w:pStyle w:val="a0"/>
        <w:rPr>
          <w:rtl/>
        </w:rPr>
      </w:pPr>
      <w:r>
        <w:rPr>
          <w:rFonts w:hint="cs"/>
          <w:rtl/>
        </w:rPr>
        <w:t>אומרים לי: אבל לא הוכ</w:t>
      </w:r>
      <w:r>
        <w:rPr>
          <w:rFonts w:hint="cs"/>
          <w:rtl/>
        </w:rPr>
        <w:t>ח, אתה לא יודע מה יהיה בבית-המשפט. אני לא יודע מה יהיה בבית-המשפט. אדוני השר, אני באמת מאחל לכולם שיצאו זכאים בבית-המשפט. האם זה המבחן שעומד על הפרק? האם זה המבחן היחיד שעומד על הפרק?</w:t>
      </w:r>
    </w:p>
    <w:p w14:paraId="4141AEF0" w14:textId="77777777" w:rsidR="00000000" w:rsidRDefault="00545B09">
      <w:pPr>
        <w:pStyle w:val="a0"/>
        <w:rPr>
          <w:rFonts w:hint="cs"/>
          <w:rtl/>
        </w:rPr>
      </w:pPr>
    </w:p>
    <w:p w14:paraId="0FE0F3C6" w14:textId="77777777" w:rsidR="00000000" w:rsidRDefault="00545B09">
      <w:pPr>
        <w:pStyle w:val="a0"/>
        <w:rPr>
          <w:rFonts w:hint="cs"/>
          <w:rtl/>
        </w:rPr>
      </w:pPr>
      <w:r>
        <w:rPr>
          <w:rFonts w:hint="cs"/>
          <w:rtl/>
        </w:rPr>
        <w:t>כאשר אנחנו מדברים על הסכנה הגדולה של ערבוב הון ושלטון, אנחנו מתכוונים ר</w:t>
      </w:r>
      <w:r>
        <w:rPr>
          <w:rFonts w:hint="cs"/>
          <w:rtl/>
        </w:rPr>
        <w:t xml:space="preserve">ק למעשים שבסוף הופכים להיות פליליים על-פי הגדרתו של החוק הפלילי? האם המושג הזה של  בל  ייעשה, אדוני היושב- ראש, </w:t>
      </w:r>
      <w:r>
        <w:t>it is not done</w:t>
      </w:r>
      <w:r>
        <w:rPr>
          <w:rFonts w:hint="cs"/>
          <w:rtl/>
        </w:rPr>
        <w:t xml:space="preserve">,  האם המושג הבסיסי הזה, שבלעדיו אין חברה, שבלעדיו לא יכולים לחיות אנשים ביחד - שיש דברים שלא עושים אותם, כי הם הנורמה המשותפת של </w:t>
      </w:r>
      <w:r>
        <w:rPr>
          <w:rFonts w:hint="cs"/>
          <w:rtl/>
        </w:rPr>
        <w:t>החברה בתחום היחסים שבין אדם לחברו, בתחום היחסים שבין גבר לאשה, בתחום היחסים שבין שלטון לשליטיו - יש דברים שלא עושים אותם עוד לפני השאלה אם הוכחה בבית-משפט אשמתו של מישהו; עוד לפני שהוכח לפני רשויות השלטון, המשטרה והפרקליטות חשד שמתגבש לכלל הגשת כתב אישום.</w:t>
      </w:r>
    </w:p>
    <w:p w14:paraId="43F4AA74" w14:textId="77777777" w:rsidR="00000000" w:rsidRDefault="00545B09">
      <w:pPr>
        <w:pStyle w:val="a0"/>
        <w:rPr>
          <w:rFonts w:hint="cs"/>
          <w:rtl/>
        </w:rPr>
      </w:pPr>
    </w:p>
    <w:p w14:paraId="1C3BEE79" w14:textId="77777777" w:rsidR="00000000" w:rsidRDefault="00545B09">
      <w:pPr>
        <w:pStyle w:val="a0"/>
        <w:rPr>
          <w:rFonts w:hint="cs"/>
          <w:rtl/>
        </w:rPr>
      </w:pPr>
      <w:r>
        <w:rPr>
          <w:rFonts w:hint="cs"/>
          <w:rtl/>
        </w:rPr>
        <w:t xml:space="preserve">אדוני היושב-ראש, כל הנורמות הללו מתמוטטות לנגד עינינו. כי מה אומרים זה לזה שני אנשים בציבור? עוד לא הוכח. מה לא הוכח? מה בדיוק מחכים שיוכח? ומה שיוכח יהפוך את הנושא שבו אנחנו עוסקים היום לנושא שאחריו אנחנו אומרים: כן, זה הוכח. </w:t>
      </w:r>
    </w:p>
    <w:p w14:paraId="423852A0" w14:textId="77777777" w:rsidR="00000000" w:rsidRDefault="00545B09">
      <w:pPr>
        <w:pStyle w:val="a0"/>
        <w:rPr>
          <w:rFonts w:hint="cs"/>
          <w:rtl/>
        </w:rPr>
      </w:pPr>
    </w:p>
    <w:p w14:paraId="05C6A696" w14:textId="77777777" w:rsidR="00000000" w:rsidRDefault="00545B09">
      <w:pPr>
        <w:pStyle w:val="a0"/>
        <w:rPr>
          <w:rFonts w:hint="cs"/>
          <w:rtl/>
        </w:rPr>
      </w:pPr>
      <w:r>
        <w:rPr>
          <w:rFonts w:hint="cs"/>
          <w:rtl/>
        </w:rPr>
        <w:t>אני אומר לך, אדוני, ממלא-מ</w:t>
      </w:r>
      <w:r>
        <w:rPr>
          <w:rFonts w:hint="cs"/>
          <w:rtl/>
        </w:rPr>
        <w:t xml:space="preserve">קום ראש הממשלה, מה שמטריד אותי כבר, לצערי הרב, מוכח. יש מעשים של שחיתות. לגביהם בית-המשפט וכל המנגנונים של שלטון החוק צריכים לפעול, וכאשר מדובר באנשי ציבור עליהם לפעול במלוא העוצמה ולהעמיד לדין מוקדם ככל האפשר. אבל, אדוני היושב-ראש </w:t>
      </w:r>
      <w:r>
        <w:rPr>
          <w:rtl/>
        </w:rPr>
        <w:t>–</w:t>
      </w:r>
      <w:r>
        <w:rPr>
          <w:rFonts w:hint="cs"/>
          <w:rtl/>
        </w:rPr>
        <w:t xml:space="preserve"> ואני יודע שאני עומד לה</w:t>
      </w:r>
      <w:r>
        <w:rPr>
          <w:rFonts w:hint="cs"/>
          <w:rtl/>
        </w:rPr>
        <w:t xml:space="preserve">גיד משפט לא קל </w:t>
      </w:r>
      <w:r>
        <w:rPr>
          <w:rtl/>
        </w:rPr>
        <w:t>–</w:t>
      </w:r>
      <w:r>
        <w:rPr>
          <w:rFonts w:hint="cs"/>
          <w:rtl/>
        </w:rPr>
        <w:t xml:space="preserve"> יש מצב שהוא אפילו יותר קשה ממעשי שחיתות, וזה מצב של אווירת שחיתות, ואנחנו חיים בארץ באווירה של שחיתות. האחד קורץ לאחר: את ההוא עוד לא תפסו. זה קצה הקרחון, אתה עוד לא יודע על מה אתה מדבר, תשמע לי. בכל מקום אתה שומע את זה, וזה מחלחל, וזה יור</w:t>
      </w:r>
      <w:r>
        <w:rPr>
          <w:rFonts w:hint="cs"/>
          <w:rtl/>
        </w:rPr>
        <w:t xml:space="preserve">ד, וזה אליבי לגנבים אמיתיים, וזה תירוץ לאנשים חלשים, וזה מין שמחת גנבים קטנים שמאפשרים לאחרים, גדולים, לעשות מה שהם רוצים. </w:t>
      </w:r>
    </w:p>
    <w:p w14:paraId="30F16F88" w14:textId="77777777" w:rsidR="00000000" w:rsidRDefault="00545B09">
      <w:pPr>
        <w:pStyle w:val="a0"/>
        <w:rPr>
          <w:rFonts w:hint="cs"/>
          <w:rtl/>
        </w:rPr>
      </w:pPr>
    </w:p>
    <w:p w14:paraId="3950803C" w14:textId="77777777" w:rsidR="00000000" w:rsidRDefault="00545B09">
      <w:pPr>
        <w:pStyle w:val="a0"/>
        <w:rPr>
          <w:rFonts w:hint="cs"/>
          <w:rtl/>
        </w:rPr>
      </w:pPr>
      <w:r>
        <w:rPr>
          <w:rFonts w:hint="cs"/>
          <w:rtl/>
        </w:rPr>
        <w:t xml:space="preserve">אווירת השחיתות הזאת שחדרה למציאות הישראלית ומטפטפת, מטפטפת ומטפטפת, כשכל יום מופיעות ידיעות אחרות בעיתון, היא בעיני הבעיה העיקרית, </w:t>
      </w:r>
      <w:r>
        <w:rPr>
          <w:rFonts w:hint="cs"/>
          <w:rtl/>
        </w:rPr>
        <w:t xml:space="preserve">כי אני מקווה ומאמין שבסופו של דבר </w:t>
      </w:r>
      <w:r>
        <w:rPr>
          <w:rtl/>
        </w:rPr>
        <w:t>–</w:t>
      </w:r>
      <w:r>
        <w:rPr>
          <w:rFonts w:hint="cs"/>
          <w:rtl/>
        </w:rPr>
        <w:t xml:space="preserve"> ואני מצרף את ברכותי ליועץ המשפטי החדש </w:t>
      </w:r>
      <w:r>
        <w:rPr>
          <w:rtl/>
        </w:rPr>
        <w:t>–</w:t>
      </w:r>
      <w:r>
        <w:rPr>
          <w:rFonts w:hint="cs"/>
          <w:rtl/>
        </w:rPr>
        <w:t xml:space="preserve"> בסופו של דבר שלטונות החוק יתמודדו עם מה שעומד לפניהם, ועומדת לפניהם משימה לא קלה.</w:t>
      </w:r>
    </w:p>
    <w:p w14:paraId="605450BE" w14:textId="77777777" w:rsidR="00000000" w:rsidRDefault="00545B09">
      <w:pPr>
        <w:pStyle w:val="a0"/>
        <w:rPr>
          <w:rFonts w:hint="cs"/>
          <w:rtl/>
        </w:rPr>
      </w:pPr>
    </w:p>
    <w:p w14:paraId="1DAA65C9" w14:textId="77777777" w:rsidR="00000000" w:rsidRDefault="00545B09">
      <w:pPr>
        <w:pStyle w:val="a0"/>
        <w:rPr>
          <w:rFonts w:hint="cs"/>
          <w:rtl/>
        </w:rPr>
      </w:pPr>
      <w:r>
        <w:rPr>
          <w:rFonts w:hint="cs"/>
          <w:rtl/>
        </w:rPr>
        <w:t xml:space="preserve"> אבל, לא על זה אני מדבר היום. אני לא עושה היום בחינה איך עובדת המשטרה, וכבר שמעתי את כל האמירות, </w:t>
      </w:r>
      <w:r>
        <w:rPr>
          <w:rFonts w:hint="cs"/>
          <w:rtl/>
        </w:rPr>
        <w:t>אדוני השר המקשר: מה פתאום הגישו עכשיו את כתב האישום נגד דודי אפל, כשעל ראש הממשלה מוטלות מטלות כאלה? אתה מבין מה אתה אומר? זאת אומרת שיש מטלות כאלה על השלטון שמצדיקות פעולות לא חוקיות. זה מה שאתה אומר, אין לזה פירוש אחר. אתה אמרת את זה, אני עצמי שמעתי את ז</w:t>
      </w:r>
      <w:r>
        <w:rPr>
          <w:rFonts w:hint="cs"/>
          <w:rtl/>
        </w:rPr>
        <w:t>ה בשידור, ולא האמנתי למה שאני שומע. אם המעשה אינו תקין, צריך להגיש כתב אישום לבית-המשפט, ושום תירוץ של המטלות שמוטלות על ראש הממשלה לא יעמוד כאן. אני מקווה שמישהו לא חושב בדמיונו על חוק ברלוסקוני ישראלי, שבתקופת ראש ממשלה מכהן לא מגישים כתבי אישום.</w:t>
      </w:r>
    </w:p>
    <w:p w14:paraId="2D0FA4EA" w14:textId="77777777" w:rsidR="00000000" w:rsidRDefault="00545B09">
      <w:pPr>
        <w:pStyle w:val="a0"/>
        <w:rPr>
          <w:rFonts w:hint="cs"/>
          <w:rtl/>
        </w:rPr>
      </w:pPr>
    </w:p>
    <w:p w14:paraId="4C367721" w14:textId="77777777" w:rsidR="00000000" w:rsidRDefault="00545B09">
      <w:pPr>
        <w:pStyle w:val="af0"/>
        <w:rPr>
          <w:rtl/>
        </w:rPr>
      </w:pPr>
      <w:r>
        <w:rPr>
          <w:rFonts w:hint="eastAsia"/>
          <w:rtl/>
        </w:rPr>
        <w:t>יוסי</w:t>
      </w:r>
      <w:r>
        <w:rPr>
          <w:rtl/>
        </w:rPr>
        <w:t xml:space="preserve"> ש</w:t>
      </w:r>
      <w:r>
        <w:rPr>
          <w:rtl/>
        </w:rPr>
        <w:t>ריד (מרצ):</w:t>
      </w:r>
    </w:p>
    <w:p w14:paraId="608509D3" w14:textId="77777777" w:rsidR="00000000" w:rsidRDefault="00545B09">
      <w:pPr>
        <w:pStyle w:val="a0"/>
        <w:rPr>
          <w:rFonts w:hint="cs"/>
          <w:rtl/>
        </w:rPr>
      </w:pPr>
    </w:p>
    <w:p w14:paraId="6AD6BF83" w14:textId="77777777" w:rsidR="00000000" w:rsidRDefault="00545B09">
      <w:pPr>
        <w:pStyle w:val="a0"/>
        <w:rPr>
          <w:rFonts w:hint="cs"/>
          <w:rtl/>
        </w:rPr>
      </w:pPr>
      <w:r>
        <w:rPr>
          <w:rFonts w:hint="cs"/>
          <w:rtl/>
        </w:rPr>
        <w:t>כבר שינו את זה גם באיטליה.</w:t>
      </w:r>
    </w:p>
    <w:p w14:paraId="4B7DF8F4" w14:textId="77777777" w:rsidR="00000000" w:rsidRDefault="00545B09">
      <w:pPr>
        <w:pStyle w:val="a0"/>
        <w:rPr>
          <w:rFonts w:hint="cs"/>
          <w:rtl/>
        </w:rPr>
      </w:pPr>
    </w:p>
    <w:p w14:paraId="3AC485ED" w14:textId="77777777" w:rsidR="00000000" w:rsidRDefault="00545B09">
      <w:pPr>
        <w:pStyle w:val="-"/>
        <w:rPr>
          <w:rtl/>
        </w:rPr>
      </w:pPr>
      <w:bookmarkStart w:id="27" w:name="FS000001065T26_01_2004_17_00_22C"/>
      <w:bookmarkEnd w:id="27"/>
    </w:p>
    <w:p w14:paraId="2052B469" w14:textId="77777777" w:rsidR="00000000" w:rsidRDefault="00545B09">
      <w:pPr>
        <w:pStyle w:val="-"/>
        <w:rPr>
          <w:rtl/>
        </w:rPr>
      </w:pPr>
      <w:r>
        <w:rPr>
          <w:rtl/>
        </w:rPr>
        <w:t>חיים אורון (מרצ):</w:t>
      </w:r>
    </w:p>
    <w:p w14:paraId="1FDFD56C" w14:textId="77777777" w:rsidR="00000000" w:rsidRDefault="00545B09">
      <w:pPr>
        <w:pStyle w:val="a0"/>
        <w:rPr>
          <w:rtl/>
        </w:rPr>
      </w:pPr>
    </w:p>
    <w:p w14:paraId="690B4954" w14:textId="77777777" w:rsidR="00000000" w:rsidRDefault="00545B09">
      <w:pPr>
        <w:pStyle w:val="a0"/>
        <w:rPr>
          <w:rFonts w:hint="cs"/>
          <w:rtl/>
        </w:rPr>
      </w:pPr>
      <w:r>
        <w:rPr>
          <w:rFonts w:hint="cs"/>
          <w:rtl/>
        </w:rPr>
        <w:t>גם באיטליה כבר שינו את זה. מה זאת האמירה הזאת? אגב, אדוני השר, היא ביטוי למה שאני מדבר עליו - מישהו קורץ עין ואומר: תראו, זה דווקא טוב, כי אז הוא יפנה מהר יותר התנחלויות, ומישהו אומר, כמובן, את הה</w:t>
      </w:r>
      <w:r>
        <w:rPr>
          <w:rFonts w:hint="cs"/>
          <w:rtl/>
        </w:rPr>
        <w:t xml:space="preserve">יפך: זה רע, כי עכשיו הוא לא יפנה התנחלויות. אתה יודע מה אני מרגיש לגבי פינוי התנחלויות. אני לא שוקל את השיקולים הללו מטוב ועד רע, ואני לא נכנס לכל המניפולציות הללו, מה יהיה אם. </w:t>
      </w:r>
    </w:p>
    <w:p w14:paraId="71090516" w14:textId="77777777" w:rsidR="00000000" w:rsidRDefault="00545B09">
      <w:pPr>
        <w:pStyle w:val="a0"/>
        <w:rPr>
          <w:rFonts w:hint="cs"/>
          <w:rtl/>
        </w:rPr>
      </w:pPr>
    </w:p>
    <w:p w14:paraId="02151A93" w14:textId="77777777" w:rsidR="00000000" w:rsidRDefault="00545B09">
      <w:pPr>
        <w:pStyle w:val="a0"/>
        <w:rPr>
          <w:rFonts w:hint="cs"/>
          <w:rtl/>
        </w:rPr>
      </w:pPr>
      <w:r>
        <w:rPr>
          <w:rFonts w:hint="cs"/>
          <w:rtl/>
        </w:rPr>
        <w:t xml:space="preserve">אבל, אני רוצה לחזור למסלול שבו הלכתי עד עכשיו, אדוני היושב-ראש: יש אווירה של </w:t>
      </w:r>
      <w:r>
        <w:rPr>
          <w:rFonts w:hint="cs"/>
          <w:rtl/>
        </w:rPr>
        <w:t xml:space="preserve">שחיתות בארץ. זה לא יותר מסוכן מאיום ביטחוני; זה לא יותר מסוכן מאיום חברתי; זו קריסת מערכות. זו קריסת מערכות, שבה כבר לא מסוגלים להתמודד עם שום איום, משום שאתה לא יודע אף פעם לאן זה מגיע, בעיקר ציבור הולך וגדל מאבד את האמון שלו במי שמי מקבל את ההחלטות, במי </w:t>
      </w:r>
      <w:r>
        <w:rPr>
          <w:rFonts w:hint="cs"/>
          <w:rtl/>
        </w:rPr>
        <w:t>שייתן פקודות, במי שייתן הוראות, במי שחוקק חוקים ובמי שיתמודד עם האיומים שאנחנו מתמודדים אתם.</w:t>
      </w:r>
    </w:p>
    <w:p w14:paraId="7EA93D5C" w14:textId="77777777" w:rsidR="00000000" w:rsidRDefault="00545B09">
      <w:pPr>
        <w:pStyle w:val="a0"/>
        <w:rPr>
          <w:rFonts w:hint="cs"/>
          <w:rtl/>
        </w:rPr>
      </w:pPr>
    </w:p>
    <w:p w14:paraId="3DA3E8F6" w14:textId="77777777" w:rsidR="00000000" w:rsidRDefault="00545B09">
      <w:pPr>
        <w:pStyle w:val="af0"/>
        <w:rPr>
          <w:rtl/>
        </w:rPr>
      </w:pPr>
      <w:r>
        <w:rPr>
          <w:rFonts w:hint="eastAsia"/>
          <w:rtl/>
        </w:rPr>
        <w:t>יוסי</w:t>
      </w:r>
      <w:r>
        <w:rPr>
          <w:rtl/>
        </w:rPr>
        <w:t xml:space="preserve"> שריד (מרצ):</w:t>
      </w:r>
    </w:p>
    <w:p w14:paraId="542CFD8F" w14:textId="77777777" w:rsidR="00000000" w:rsidRDefault="00545B09">
      <w:pPr>
        <w:pStyle w:val="a0"/>
        <w:rPr>
          <w:rFonts w:hint="cs"/>
          <w:rtl/>
        </w:rPr>
      </w:pPr>
    </w:p>
    <w:p w14:paraId="5D0828C5" w14:textId="77777777" w:rsidR="00000000" w:rsidRDefault="00545B09">
      <w:pPr>
        <w:pStyle w:val="a0"/>
        <w:rPr>
          <w:rFonts w:hint="cs"/>
          <w:rtl/>
        </w:rPr>
      </w:pPr>
      <w:r>
        <w:rPr>
          <w:rFonts w:hint="cs"/>
          <w:rtl/>
        </w:rPr>
        <w:t>זה אפילו יותר חמור. שואלים: על מה אנחנו צריכים בדיוק להגן פה? על הדבר המושחת הזה?</w:t>
      </w:r>
    </w:p>
    <w:p w14:paraId="1D10F4E5" w14:textId="77777777" w:rsidR="00000000" w:rsidRDefault="00545B09">
      <w:pPr>
        <w:pStyle w:val="-"/>
        <w:rPr>
          <w:rFonts w:hint="cs"/>
          <w:rtl/>
        </w:rPr>
      </w:pPr>
      <w:bookmarkStart w:id="28" w:name="FS000001065T26_01_2004_17_11_59C"/>
      <w:bookmarkEnd w:id="28"/>
    </w:p>
    <w:p w14:paraId="2E8FBB2D" w14:textId="77777777" w:rsidR="00000000" w:rsidRDefault="00545B09">
      <w:pPr>
        <w:pStyle w:val="-"/>
        <w:rPr>
          <w:rtl/>
        </w:rPr>
      </w:pPr>
      <w:r>
        <w:rPr>
          <w:rtl/>
        </w:rPr>
        <w:t>חיים אורון (מרצ):</w:t>
      </w:r>
    </w:p>
    <w:p w14:paraId="5B0C79D9" w14:textId="77777777" w:rsidR="00000000" w:rsidRDefault="00545B09">
      <w:pPr>
        <w:pStyle w:val="a0"/>
        <w:rPr>
          <w:rtl/>
        </w:rPr>
      </w:pPr>
    </w:p>
    <w:p w14:paraId="08AB6522" w14:textId="77777777" w:rsidR="00000000" w:rsidRDefault="00545B09">
      <w:pPr>
        <w:pStyle w:val="a0"/>
        <w:rPr>
          <w:rFonts w:hint="cs"/>
          <w:rtl/>
        </w:rPr>
      </w:pPr>
      <w:r>
        <w:rPr>
          <w:rFonts w:hint="cs"/>
          <w:rtl/>
        </w:rPr>
        <w:t>לכן, אדוני היושב-ראש, כדי להתמודד עם האווי</w:t>
      </w:r>
      <w:r>
        <w:rPr>
          <w:rFonts w:hint="cs"/>
          <w:rtl/>
        </w:rPr>
        <w:t xml:space="preserve">רה הקשה הזאת שכולנו חווים אותה, אופוזיציה וקואליציה </w:t>
      </w:r>
      <w:r>
        <w:rPr>
          <w:rtl/>
        </w:rPr>
        <w:t>–</w:t>
      </w:r>
      <w:r>
        <w:rPr>
          <w:rFonts w:hint="cs"/>
          <w:rtl/>
        </w:rPr>
        <w:t xml:space="preserve"> זה לא ויכוח בין אופוזיציה לבין קואליציה. יש אדם שיכול לתרום תרומה מכרעת להתחלת טיהורה של האווירה הזאת, לא לריפויה. אם ראש הממשלה ישעה את עצמו מתפקידו כראש הממשלה; ייתן למערכות המשפטיות לפעול כפי שהן חיי</w:t>
      </w:r>
      <w:r>
        <w:rPr>
          <w:rFonts w:hint="cs"/>
          <w:rtl/>
        </w:rPr>
        <w:t>בות לפעול. מערכת השלטון הישראלית יודעת איך להתמודד עם מצבים קשים מהסוג הזה, וזה מצב קשה מאין כמוהו. האלטרנטיבה האחרת משמעותה המשך חלחולה של אותה עננה רדיואקטיבית; המשך חלחולה של אווירה של שחיתות בחברה הישראלית. האמן לי, אדוני היושב-ראש, אין מעשה מושחת חמור</w:t>
      </w:r>
      <w:r>
        <w:rPr>
          <w:rFonts w:hint="cs"/>
          <w:rtl/>
        </w:rPr>
        <w:t xml:space="preserve"> ממנה - וכבר אמרתי מה דעתי על מעשים מושחתים. </w:t>
      </w:r>
    </w:p>
    <w:p w14:paraId="32538106" w14:textId="77777777" w:rsidR="00000000" w:rsidRDefault="00545B09">
      <w:pPr>
        <w:pStyle w:val="a0"/>
        <w:rPr>
          <w:rFonts w:hint="cs"/>
          <w:rtl/>
        </w:rPr>
      </w:pPr>
    </w:p>
    <w:p w14:paraId="48899B72" w14:textId="77777777" w:rsidR="00000000" w:rsidRDefault="00545B09">
      <w:pPr>
        <w:pStyle w:val="a0"/>
        <w:rPr>
          <w:rFonts w:hint="cs"/>
          <w:rtl/>
        </w:rPr>
      </w:pPr>
      <w:r>
        <w:rPr>
          <w:rFonts w:hint="cs"/>
          <w:rtl/>
        </w:rPr>
        <w:t>לכן, האי-אמון הזה כאן היום שונה מכל מיני הצעות אי-אמון שאנחנו מגישים מדי שבוע בשבוע. משום שלתחושתי הוא נוגע בשורשים ובעצבים החשופים ביותר של החברה הישראלית. היא הולכת ונחשפת אליהם, היא הולכת ומפתחת כלפיהם חוסר</w:t>
      </w:r>
      <w:r>
        <w:rPr>
          <w:rFonts w:hint="cs"/>
          <w:rtl/>
        </w:rPr>
        <w:t xml:space="preserve"> רגישות, שהוא המשמעות העמוקה של חברה שהשחיתות פושה בה וכל מנגנוני ההגנה העצמית שלה בעצם התרופפו, וכך קורסות מערכות. היו אומות שחוו חוויה כזאת; היו מדינות שעברו את זה ושילמו מחיר נורא על תהליך כזה. אנחנו צריכים לעצור ברגע מאוד מאוחר, כדי שלא להידרדר גם אנחנ</w:t>
      </w:r>
      <w:r>
        <w:rPr>
          <w:rFonts w:hint="cs"/>
          <w:rtl/>
        </w:rPr>
        <w:t>ו למקום המאוד מאוד קשה הזה.</w:t>
      </w:r>
    </w:p>
    <w:p w14:paraId="621D3D34" w14:textId="77777777" w:rsidR="00000000" w:rsidRDefault="00545B09">
      <w:pPr>
        <w:pStyle w:val="a0"/>
        <w:rPr>
          <w:rFonts w:hint="cs"/>
          <w:rtl/>
        </w:rPr>
      </w:pPr>
    </w:p>
    <w:p w14:paraId="16C1D719" w14:textId="77777777" w:rsidR="00000000" w:rsidRDefault="00545B09">
      <w:pPr>
        <w:pStyle w:val="af1"/>
        <w:rPr>
          <w:rFonts w:hint="cs"/>
          <w:rtl/>
        </w:rPr>
      </w:pPr>
    </w:p>
    <w:p w14:paraId="2565A071" w14:textId="77777777" w:rsidR="00000000" w:rsidRDefault="00545B09">
      <w:pPr>
        <w:pStyle w:val="af1"/>
        <w:rPr>
          <w:rtl/>
        </w:rPr>
      </w:pPr>
      <w:r>
        <w:rPr>
          <w:rtl/>
        </w:rPr>
        <w:t>היו"ר ראובן ריבלין:</w:t>
      </w:r>
    </w:p>
    <w:p w14:paraId="46C8D808" w14:textId="77777777" w:rsidR="00000000" w:rsidRDefault="00545B09">
      <w:pPr>
        <w:pStyle w:val="a0"/>
        <w:rPr>
          <w:rtl/>
        </w:rPr>
      </w:pPr>
    </w:p>
    <w:p w14:paraId="2214819A" w14:textId="77777777" w:rsidR="00000000" w:rsidRDefault="00545B09">
      <w:pPr>
        <w:pStyle w:val="a0"/>
        <w:rPr>
          <w:rFonts w:hint="cs"/>
          <w:rtl/>
        </w:rPr>
      </w:pPr>
      <w:r>
        <w:rPr>
          <w:rFonts w:hint="cs"/>
          <w:rtl/>
        </w:rPr>
        <w:t>תודה לחבר הכנסת חיים אורון. אדוני השר גדעון עזרא ישיב על שתי הצעות האי-אמון, של סיעת העבודה-מימד ושל סיעת מרצ, בנושא החקירות המתנהלות בעניין ראש הממשלה. בבקשה, אדוני.</w:t>
      </w:r>
    </w:p>
    <w:p w14:paraId="07BCAA7E" w14:textId="77777777" w:rsidR="00000000" w:rsidRDefault="00545B09">
      <w:pPr>
        <w:pStyle w:val="a0"/>
        <w:rPr>
          <w:rFonts w:hint="cs"/>
          <w:rtl/>
        </w:rPr>
      </w:pPr>
    </w:p>
    <w:p w14:paraId="6BE56A6E" w14:textId="77777777" w:rsidR="00000000" w:rsidRDefault="00545B09">
      <w:pPr>
        <w:pStyle w:val="a"/>
        <w:rPr>
          <w:rtl/>
        </w:rPr>
      </w:pPr>
      <w:bookmarkStart w:id="29" w:name="FS000000474T26_01_2004_17_21_34"/>
      <w:bookmarkStart w:id="30" w:name="_Toc78865143"/>
      <w:bookmarkEnd w:id="29"/>
      <w:r>
        <w:rPr>
          <w:rFonts w:hint="eastAsia"/>
          <w:rtl/>
        </w:rPr>
        <w:t>השר</w:t>
      </w:r>
      <w:r>
        <w:rPr>
          <w:rtl/>
        </w:rPr>
        <w:t xml:space="preserve"> גדעון עזרא:</w:t>
      </w:r>
      <w:bookmarkEnd w:id="30"/>
    </w:p>
    <w:p w14:paraId="5B30E2D0" w14:textId="77777777" w:rsidR="00000000" w:rsidRDefault="00545B09">
      <w:pPr>
        <w:pStyle w:val="a0"/>
        <w:rPr>
          <w:rFonts w:hint="cs"/>
          <w:rtl/>
        </w:rPr>
      </w:pPr>
    </w:p>
    <w:p w14:paraId="7D7A3248" w14:textId="77777777" w:rsidR="00000000" w:rsidRDefault="00545B09">
      <w:pPr>
        <w:pStyle w:val="a0"/>
        <w:rPr>
          <w:rFonts w:hint="cs"/>
          <w:rtl/>
        </w:rPr>
      </w:pPr>
      <w:r>
        <w:rPr>
          <w:rFonts w:hint="cs"/>
          <w:rtl/>
        </w:rPr>
        <w:t>אדוני היושב-ראש, חבר</w:t>
      </w:r>
      <w:r>
        <w:rPr>
          <w:rFonts w:hint="cs"/>
          <w:rtl/>
        </w:rPr>
        <w:t xml:space="preserve">י חברי הכנסת, בראשית דברי אני מבקש לברך את מני מזוז על בחירתו ליועץ המשפטי לממשלה, ואני מאחל לו הצלחה רבה בתפקידו. </w:t>
      </w:r>
    </w:p>
    <w:p w14:paraId="53E7E380" w14:textId="77777777" w:rsidR="00000000" w:rsidRDefault="00545B09">
      <w:pPr>
        <w:pStyle w:val="a0"/>
        <w:rPr>
          <w:rFonts w:hint="cs"/>
          <w:rtl/>
        </w:rPr>
      </w:pPr>
    </w:p>
    <w:p w14:paraId="020F7C59" w14:textId="77777777" w:rsidR="00000000" w:rsidRDefault="00545B09">
      <w:pPr>
        <w:pStyle w:val="a0"/>
        <w:rPr>
          <w:rFonts w:hint="cs"/>
          <w:rtl/>
        </w:rPr>
      </w:pPr>
      <w:r>
        <w:rPr>
          <w:rFonts w:hint="cs"/>
          <w:rtl/>
        </w:rPr>
        <w:t>לגבי שתי הצעות האי-אמון. חקירת ראש הממשלה נמשכת זמן רב, ועל-פי מה שפורסם - - -</w:t>
      </w:r>
    </w:p>
    <w:p w14:paraId="27220374" w14:textId="77777777" w:rsidR="00000000" w:rsidRDefault="00545B09">
      <w:pPr>
        <w:pStyle w:val="a0"/>
        <w:rPr>
          <w:rFonts w:hint="cs"/>
          <w:rtl/>
        </w:rPr>
      </w:pPr>
    </w:p>
    <w:p w14:paraId="5EEB378F" w14:textId="77777777" w:rsidR="00000000" w:rsidRDefault="00545B09">
      <w:pPr>
        <w:pStyle w:val="af1"/>
        <w:rPr>
          <w:rtl/>
        </w:rPr>
      </w:pPr>
      <w:r>
        <w:rPr>
          <w:rtl/>
        </w:rPr>
        <w:t>היו"ר ראובן ריבלין:</w:t>
      </w:r>
    </w:p>
    <w:p w14:paraId="00BF3F32" w14:textId="77777777" w:rsidR="00000000" w:rsidRDefault="00545B09">
      <w:pPr>
        <w:pStyle w:val="a0"/>
        <w:ind w:firstLine="0"/>
        <w:rPr>
          <w:rFonts w:hint="cs"/>
          <w:rtl/>
        </w:rPr>
      </w:pPr>
    </w:p>
    <w:p w14:paraId="43E81743" w14:textId="77777777" w:rsidR="00000000" w:rsidRDefault="00545B09">
      <w:pPr>
        <w:pStyle w:val="a0"/>
        <w:rPr>
          <w:rFonts w:hint="cs"/>
          <w:rtl/>
        </w:rPr>
      </w:pPr>
      <w:r>
        <w:rPr>
          <w:rFonts w:hint="cs"/>
          <w:rtl/>
        </w:rPr>
        <w:t>סלח לי, כבוד סגן השר, אנחנו נפסיק את ה</w:t>
      </w:r>
      <w:r>
        <w:rPr>
          <w:rFonts w:hint="cs"/>
          <w:rtl/>
        </w:rPr>
        <w:t>ישיבה, ואדוני יסיים את הדברים עם ממלא-מקום ראש הממשלה, עם חבר הכנסת בורג, ואנחנו אחר כך נתפנה להמשיך את הישיבה.</w:t>
      </w:r>
    </w:p>
    <w:p w14:paraId="39D144BA" w14:textId="77777777" w:rsidR="00000000" w:rsidRDefault="00545B09">
      <w:pPr>
        <w:pStyle w:val="a0"/>
        <w:rPr>
          <w:rFonts w:hint="cs"/>
          <w:rtl/>
        </w:rPr>
      </w:pPr>
    </w:p>
    <w:p w14:paraId="2C465B47" w14:textId="77777777" w:rsidR="00000000" w:rsidRDefault="00545B09">
      <w:pPr>
        <w:pStyle w:val="af0"/>
        <w:rPr>
          <w:rtl/>
        </w:rPr>
      </w:pPr>
      <w:r>
        <w:rPr>
          <w:rFonts w:hint="eastAsia"/>
          <w:rtl/>
        </w:rPr>
        <w:t>שר</w:t>
      </w:r>
      <w:r>
        <w:rPr>
          <w:rtl/>
        </w:rPr>
        <w:t xml:space="preserve"> התעשייה, המסחר והתעסוקה אהוד אולמרט:</w:t>
      </w:r>
    </w:p>
    <w:p w14:paraId="2228861E" w14:textId="77777777" w:rsidR="00000000" w:rsidRDefault="00545B09">
      <w:pPr>
        <w:pStyle w:val="a0"/>
        <w:rPr>
          <w:rFonts w:hint="cs"/>
          <w:rtl/>
        </w:rPr>
      </w:pPr>
    </w:p>
    <w:p w14:paraId="07ADDFC7" w14:textId="77777777" w:rsidR="00000000" w:rsidRDefault="00545B09">
      <w:pPr>
        <w:pStyle w:val="a0"/>
        <w:rPr>
          <w:rFonts w:hint="cs"/>
          <w:rtl/>
        </w:rPr>
      </w:pPr>
      <w:r>
        <w:rPr>
          <w:rFonts w:hint="cs"/>
          <w:rtl/>
        </w:rPr>
        <w:t>או שיש פה מצב שכל הזמן מדברים ולא שומעים אף אחד - - -</w:t>
      </w:r>
    </w:p>
    <w:p w14:paraId="346E9595" w14:textId="77777777" w:rsidR="00000000" w:rsidRDefault="00545B09">
      <w:pPr>
        <w:pStyle w:val="a0"/>
        <w:rPr>
          <w:rFonts w:hint="cs"/>
          <w:rtl/>
        </w:rPr>
      </w:pPr>
    </w:p>
    <w:p w14:paraId="116D4920" w14:textId="77777777" w:rsidR="00000000" w:rsidRDefault="00545B09">
      <w:pPr>
        <w:pStyle w:val="af1"/>
        <w:rPr>
          <w:rtl/>
        </w:rPr>
      </w:pPr>
      <w:r>
        <w:rPr>
          <w:rtl/>
        </w:rPr>
        <w:t>היו"ר ראובן ריבלין:</w:t>
      </w:r>
    </w:p>
    <w:p w14:paraId="289B1BDB" w14:textId="77777777" w:rsidR="00000000" w:rsidRDefault="00545B09">
      <w:pPr>
        <w:pStyle w:val="a0"/>
        <w:ind w:firstLine="0"/>
        <w:rPr>
          <w:rFonts w:hint="cs"/>
          <w:rtl/>
        </w:rPr>
      </w:pPr>
    </w:p>
    <w:p w14:paraId="6188621E" w14:textId="77777777" w:rsidR="00000000" w:rsidRDefault="00545B09">
      <w:pPr>
        <w:pStyle w:val="a0"/>
        <w:rPr>
          <w:rFonts w:hint="cs"/>
          <w:rtl/>
        </w:rPr>
      </w:pPr>
      <w:r>
        <w:rPr>
          <w:rFonts w:hint="cs"/>
          <w:rtl/>
        </w:rPr>
        <w:t>או ששומעים כל מלה באולם, ו</w:t>
      </w:r>
      <w:r>
        <w:rPr>
          <w:rFonts w:hint="cs"/>
          <w:rtl/>
        </w:rPr>
        <w:t>זה מאוד מפריע.</w:t>
      </w:r>
    </w:p>
    <w:p w14:paraId="482916A1" w14:textId="77777777" w:rsidR="00000000" w:rsidRDefault="00545B09">
      <w:pPr>
        <w:pStyle w:val="a0"/>
        <w:rPr>
          <w:rFonts w:hint="cs"/>
          <w:rtl/>
        </w:rPr>
      </w:pPr>
    </w:p>
    <w:p w14:paraId="6B55F062" w14:textId="77777777" w:rsidR="00000000" w:rsidRDefault="00545B09">
      <w:pPr>
        <w:pStyle w:val="af0"/>
        <w:rPr>
          <w:rtl/>
        </w:rPr>
      </w:pPr>
      <w:r>
        <w:rPr>
          <w:rFonts w:hint="eastAsia"/>
          <w:rtl/>
        </w:rPr>
        <w:t>שר</w:t>
      </w:r>
      <w:r>
        <w:rPr>
          <w:rtl/>
        </w:rPr>
        <w:t xml:space="preserve"> התעשייה, המסחר והתעסוקה אהוד אולמרט:</w:t>
      </w:r>
    </w:p>
    <w:p w14:paraId="5AF3CDE5" w14:textId="77777777" w:rsidR="00000000" w:rsidRDefault="00545B09">
      <w:pPr>
        <w:pStyle w:val="a0"/>
        <w:rPr>
          <w:rFonts w:hint="cs"/>
          <w:rtl/>
        </w:rPr>
      </w:pPr>
    </w:p>
    <w:p w14:paraId="562EB26A" w14:textId="77777777" w:rsidR="00000000" w:rsidRDefault="00545B09">
      <w:pPr>
        <w:pStyle w:val="a0"/>
        <w:rPr>
          <w:rFonts w:hint="cs"/>
          <w:rtl/>
        </w:rPr>
      </w:pPr>
      <w:r>
        <w:rPr>
          <w:rFonts w:hint="cs"/>
          <w:rtl/>
        </w:rPr>
        <w:t>סגן שר בכיר מחליף מלה עם חבר כנסת, זו כבר עילה להפסקת הישיבה?</w:t>
      </w:r>
    </w:p>
    <w:p w14:paraId="587F7FBF" w14:textId="77777777" w:rsidR="00000000" w:rsidRDefault="00545B09">
      <w:pPr>
        <w:pStyle w:val="a0"/>
        <w:rPr>
          <w:rFonts w:hint="cs"/>
          <w:rtl/>
        </w:rPr>
      </w:pPr>
    </w:p>
    <w:p w14:paraId="2E54AA2A" w14:textId="77777777" w:rsidR="00000000" w:rsidRDefault="00545B09">
      <w:pPr>
        <w:pStyle w:val="af1"/>
        <w:rPr>
          <w:rtl/>
        </w:rPr>
      </w:pPr>
      <w:r>
        <w:rPr>
          <w:rtl/>
        </w:rPr>
        <w:t>היו"ר ראובן ריבלין:</w:t>
      </w:r>
    </w:p>
    <w:p w14:paraId="0110D6B1" w14:textId="77777777" w:rsidR="00000000" w:rsidRDefault="00545B09">
      <w:pPr>
        <w:pStyle w:val="a0"/>
        <w:rPr>
          <w:rtl/>
        </w:rPr>
      </w:pPr>
    </w:p>
    <w:p w14:paraId="7E08F813" w14:textId="77777777" w:rsidR="00000000" w:rsidRDefault="00545B09">
      <w:pPr>
        <w:pStyle w:val="a0"/>
        <w:rPr>
          <w:rFonts w:hint="cs"/>
          <w:rtl/>
        </w:rPr>
      </w:pPr>
      <w:r>
        <w:rPr>
          <w:rFonts w:hint="cs"/>
          <w:rtl/>
        </w:rPr>
        <w:t>לא, אני רציתי לא להפריע לסגן השר, פשוט. חשבתי שכבוד השר עזרא מפריע לו אולי.</w:t>
      </w:r>
    </w:p>
    <w:p w14:paraId="3921DE73" w14:textId="77777777" w:rsidR="00000000" w:rsidRDefault="00545B09">
      <w:pPr>
        <w:pStyle w:val="a0"/>
        <w:rPr>
          <w:rFonts w:hint="cs"/>
          <w:rtl/>
        </w:rPr>
      </w:pPr>
    </w:p>
    <w:p w14:paraId="635FB638" w14:textId="77777777" w:rsidR="00000000" w:rsidRDefault="00545B09">
      <w:pPr>
        <w:pStyle w:val="af0"/>
        <w:rPr>
          <w:rtl/>
        </w:rPr>
      </w:pPr>
      <w:r>
        <w:rPr>
          <w:rFonts w:hint="eastAsia"/>
          <w:rtl/>
        </w:rPr>
        <w:t>אברהם</w:t>
      </w:r>
      <w:r>
        <w:rPr>
          <w:rtl/>
        </w:rPr>
        <w:t xml:space="preserve"> בורג (העבודה-מימד):</w:t>
      </w:r>
    </w:p>
    <w:p w14:paraId="69DE7761" w14:textId="77777777" w:rsidR="00000000" w:rsidRDefault="00545B09">
      <w:pPr>
        <w:pStyle w:val="a0"/>
        <w:rPr>
          <w:rFonts w:hint="cs"/>
          <w:rtl/>
        </w:rPr>
      </w:pPr>
    </w:p>
    <w:p w14:paraId="1696B9CE" w14:textId="77777777" w:rsidR="00000000" w:rsidRDefault="00545B09">
      <w:pPr>
        <w:pStyle w:val="a0"/>
        <w:rPr>
          <w:rFonts w:hint="cs"/>
          <w:rtl/>
        </w:rPr>
      </w:pPr>
      <w:r>
        <w:rPr>
          <w:rFonts w:hint="cs"/>
          <w:rtl/>
        </w:rPr>
        <w:t>השר אולמרט,</w:t>
      </w:r>
      <w:r>
        <w:rPr>
          <w:rFonts w:hint="cs"/>
          <w:rtl/>
        </w:rPr>
        <w:t xml:space="preserve"> בכנסת יש שני מצבי צבירה: האחד שאי-אפשר לשמוע, והשני שלא מקשיבים.</w:t>
      </w:r>
    </w:p>
    <w:p w14:paraId="2F62C717" w14:textId="77777777" w:rsidR="00000000" w:rsidRDefault="00545B09">
      <w:pPr>
        <w:pStyle w:val="af1"/>
        <w:rPr>
          <w:rFonts w:hint="cs"/>
          <w:rtl/>
        </w:rPr>
      </w:pPr>
    </w:p>
    <w:p w14:paraId="7B7C7A1E" w14:textId="77777777" w:rsidR="00000000" w:rsidRDefault="00545B09">
      <w:pPr>
        <w:pStyle w:val="af1"/>
        <w:rPr>
          <w:rtl/>
        </w:rPr>
      </w:pPr>
      <w:r>
        <w:rPr>
          <w:rtl/>
        </w:rPr>
        <w:t>היו"ר ראובן ריבלין:</w:t>
      </w:r>
    </w:p>
    <w:p w14:paraId="7165DD03" w14:textId="77777777" w:rsidR="00000000" w:rsidRDefault="00545B09">
      <w:pPr>
        <w:pStyle w:val="a0"/>
        <w:rPr>
          <w:rtl/>
        </w:rPr>
      </w:pPr>
    </w:p>
    <w:p w14:paraId="6BDCAFB4" w14:textId="77777777" w:rsidR="00000000" w:rsidRDefault="00545B09">
      <w:pPr>
        <w:pStyle w:val="a0"/>
        <w:rPr>
          <w:rFonts w:hint="cs"/>
          <w:rtl/>
        </w:rPr>
      </w:pPr>
      <w:r>
        <w:rPr>
          <w:rFonts w:hint="cs"/>
          <w:rtl/>
        </w:rPr>
        <w:t>רבותי, חברי הכנסת, הרי איש לא מחייב איש לשבת בישיבה בכנסת. תנו כבוד גם למביעים אי-אמון וגם למשיבים. הדברים בעיני הציבור נראים מאוד חמורים, מה שנאמר פה, וודאי השר רוצה ל</w:t>
      </w:r>
      <w:r>
        <w:rPr>
          <w:rFonts w:hint="cs"/>
          <w:rtl/>
        </w:rPr>
        <w:t>השיב עליהם. בבקשה.</w:t>
      </w:r>
    </w:p>
    <w:p w14:paraId="0C4D70B9" w14:textId="77777777" w:rsidR="00000000" w:rsidRDefault="00545B09">
      <w:pPr>
        <w:pStyle w:val="a0"/>
        <w:ind w:firstLine="0"/>
        <w:rPr>
          <w:rFonts w:hint="cs"/>
          <w:rtl/>
        </w:rPr>
      </w:pPr>
    </w:p>
    <w:p w14:paraId="11EA2514" w14:textId="77777777" w:rsidR="00000000" w:rsidRDefault="00545B09">
      <w:pPr>
        <w:pStyle w:val="-"/>
        <w:rPr>
          <w:rtl/>
        </w:rPr>
      </w:pPr>
      <w:bookmarkStart w:id="31" w:name="FS000000474T26_01_2004_17_29_31C"/>
      <w:bookmarkEnd w:id="31"/>
      <w:r>
        <w:rPr>
          <w:rtl/>
        </w:rPr>
        <w:t>השר גדעון עזרא:</w:t>
      </w:r>
    </w:p>
    <w:p w14:paraId="5E9D28C3" w14:textId="77777777" w:rsidR="00000000" w:rsidRDefault="00545B09">
      <w:pPr>
        <w:pStyle w:val="a0"/>
        <w:rPr>
          <w:rtl/>
        </w:rPr>
      </w:pPr>
    </w:p>
    <w:p w14:paraId="4E319908" w14:textId="77777777" w:rsidR="00000000" w:rsidRDefault="00545B09">
      <w:pPr>
        <w:pStyle w:val="a0"/>
        <w:rPr>
          <w:rFonts w:hint="cs"/>
          <w:rtl/>
        </w:rPr>
      </w:pPr>
      <w:r>
        <w:rPr>
          <w:rFonts w:hint="cs"/>
          <w:rtl/>
        </w:rPr>
        <w:t xml:space="preserve">אדוני, חקירת ראש הממשלה נמשכת זמן רב, ועל-פי מה שפורסם היא נמצאת לקראת סיומה. בידי המשטרה כל העובדות והפרטים הנוגעים לחקירה זו. ראש הממשלה מייחל יותר מכל אדם אחר לסיומה המהיר של החקירה. </w:t>
      </w:r>
    </w:p>
    <w:p w14:paraId="5FC899BA" w14:textId="77777777" w:rsidR="00000000" w:rsidRDefault="00545B09">
      <w:pPr>
        <w:pStyle w:val="a0"/>
        <w:rPr>
          <w:rFonts w:hint="cs"/>
          <w:rtl/>
        </w:rPr>
      </w:pPr>
    </w:p>
    <w:p w14:paraId="2DBE5BE6" w14:textId="77777777" w:rsidR="00000000" w:rsidRDefault="00545B09">
      <w:pPr>
        <w:pStyle w:val="a0"/>
        <w:rPr>
          <w:rFonts w:hint="cs"/>
          <w:rtl/>
        </w:rPr>
      </w:pPr>
      <w:r>
        <w:rPr>
          <w:rFonts w:hint="cs"/>
          <w:rtl/>
        </w:rPr>
        <w:t>מעניינת מאוד דאגתה של מפלגת העב</w:t>
      </w:r>
      <w:r>
        <w:rPr>
          <w:rFonts w:hint="cs"/>
          <w:rtl/>
        </w:rPr>
        <w:t>ודה, חבר הכנסת וילנאי, להשלכות הציבוריות של חקירת ראש הממשלה. אותה דאגה נסתתרה מפני הציבור כשראש הממשלה מטעמה, מר ברק, נחקר והפנה את האחריות למקורביו, ששתקו ועדיין שותקים. בבית הזה יושבים חברי כנסת מכובדים ממפלגת העבודה ששתקו בחקירתם, והדאגה אכן ניכרת בפני</w:t>
      </w:r>
      <w:r>
        <w:rPr>
          <w:rFonts w:hint="cs"/>
          <w:rtl/>
        </w:rPr>
        <w:t>הם.</w:t>
      </w:r>
    </w:p>
    <w:p w14:paraId="7AD84C89" w14:textId="77777777" w:rsidR="00000000" w:rsidRDefault="00545B09">
      <w:pPr>
        <w:pStyle w:val="a0"/>
        <w:rPr>
          <w:rFonts w:hint="cs"/>
          <w:rtl/>
        </w:rPr>
      </w:pPr>
    </w:p>
    <w:p w14:paraId="56FD16A2" w14:textId="77777777" w:rsidR="00000000" w:rsidRDefault="00545B09">
      <w:pPr>
        <w:pStyle w:val="af0"/>
        <w:rPr>
          <w:rtl/>
        </w:rPr>
      </w:pPr>
      <w:r>
        <w:rPr>
          <w:rFonts w:hint="eastAsia"/>
          <w:rtl/>
        </w:rPr>
        <w:t>אברהם</w:t>
      </w:r>
      <w:r>
        <w:rPr>
          <w:rtl/>
        </w:rPr>
        <w:t xml:space="preserve"> בורג (העבודה-מימד):</w:t>
      </w:r>
    </w:p>
    <w:p w14:paraId="465A3039" w14:textId="77777777" w:rsidR="00000000" w:rsidRDefault="00545B09">
      <w:pPr>
        <w:pStyle w:val="a0"/>
        <w:rPr>
          <w:rFonts w:hint="cs"/>
          <w:rtl/>
        </w:rPr>
      </w:pPr>
    </w:p>
    <w:p w14:paraId="0CF8DFB7" w14:textId="77777777" w:rsidR="00000000" w:rsidRDefault="00545B09">
      <w:pPr>
        <w:pStyle w:val="a0"/>
        <w:rPr>
          <w:rFonts w:hint="cs"/>
          <w:rtl/>
        </w:rPr>
      </w:pPr>
      <w:r>
        <w:rPr>
          <w:rFonts w:hint="cs"/>
          <w:rtl/>
        </w:rPr>
        <w:t>זה שזה לא בסדר - זה ברור שזה לא בסדר.</w:t>
      </w:r>
    </w:p>
    <w:p w14:paraId="42AB1D43" w14:textId="77777777" w:rsidR="00000000" w:rsidRDefault="00545B09">
      <w:pPr>
        <w:pStyle w:val="a0"/>
        <w:rPr>
          <w:rFonts w:hint="cs"/>
          <w:rtl/>
        </w:rPr>
      </w:pPr>
    </w:p>
    <w:p w14:paraId="398E6C81" w14:textId="77777777" w:rsidR="00000000" w:rsidRDefault="00545B09">
      <w:pPr>
        <w:pStyle w:val="-"/>
        <w:rPr>
          <w:rtl/>
        </w:rPr>
      </w:pPr>
      <w:r>
        <w:rPr>
          <w:rtl/>
        </w:rPr>
        <w:t>השר גדעון עזרא:</w:t>
      </w:r>
    </w:p>
    <w:p w14:paraId="27E5708C" w14:textId="77777777" w:rsidR="00000000" w:rsidRDefault="00545B09">
      <w:pPr>
        <w:pStyle w:val="a0"/>
        <w:rPr>
          <w:rFonts w:hint="cs"/>
          <w:rtl/>
        </w:rPr>
      </w:pPr>
    </w:p>
    <w:p w14:paraId="281B82FA" w14:textId="77777777" w:rsidR="00000000" w:rsidRDefault="00545B09">
      <w:pPr>
        <w:pStyle w:val="a0"/>
        <w:rPr>
          <w:rFonts w:hint="cs"/>
          <w:rtl/>
        </w:rPr>
      </w:pPr>
      <w:r>
        <w:rPr>
          <w:rFonts w:hint="cs"/>
          <w:rtl/>
        </w:rPr>
        <w:t xml:space="preserve">דאגתה של מפלגת העבודה להסתות הציבוריות נסתרת מעיני הציבור, גם כאשר אנשים שהיו מקורבים מאוד למר ברק נמצאים היום על  ספסל הנאשמים. </w:t>
      </w:r>
    </w:p>
    <w:p w14:paraId="427C7BAD" w14:textId="77777777" w:rsidR="00000000" w:rsidRDefault="00545B09">
      <w:pPr>
        <w:pStyle w:val="a0"/>
        <w:rPr>
          <w:rFonts w:hint="cs"/>
          <w:rtl/>
        </w:rPr>
      </w:pPr>
    </w:p>
    <w:p w14:paraId="3CA160EF" w14:textId="77777777" w:rsidR="00000000" w:rsidRDefault="00545B09">
      <w:pPr>
        <w:pStyle w:val="af0"/>
        <w:rPr>
          <w:rtl/>
        </w:rPr>
      </w:pPr>
      <w:r>
        <w:rPr>
          <w:rFonts w:hint="eastAsia"/>
          <w:rtl/>
        </w:rPr>
        <w:t>יוסי</w:t>
      </w:r>
      <w:r>
        <w:rPr>
          <w:rtl/>
        </w:rPr>
        <w:t xml:space="preserve"> שריד (מרצ):</w:t>
      </w:r>
    </w:p>
    <w:p w14:paraId="1610766F" w14:textId="77777777" w:rsidR="00000000" w:rsidRDefault="00545B09">
      <w:pPr>
        <w:pStyle w:val="a0"/>
        <w:rPr>
          <w:rFonts w:hint="cs"/>
          <w:rtl/>
        </w:rPr>
      </w:pPr>
    </w:p>
    <w:p w14:paraId="109C505A" w14:textId="77777777" w:rsidR="00000000" w:rsidRDefault="00545B09">
      <w:pPr>
        <w:pStyle w:val="a0"/>
        <w:rPr>
          <w:rFonts w:hint="cs"/>
          <w:rtl/>
        </w:rPr>
      </w:pPr>
      <w:r>
        <w:rPr>
          <w:rFonts w:hint="cs"/>
          <w:rtl/>
        </w:rPr>
        <w:t>לפחות הם לא לקחו לכ</w:t>
      </w:r>
      <w:r>
        <w:rPr>
          <w:rFonts w:hint="cs"/>
          <w:rtl/>
        </w:rPr>
        <w:t xml:space="preserve">יסם. פה מדובר על אנשים שלוקחים לכיסם. </w:t>
      </w:r>
    </w:p>
    <w:p w14:paraId="57C33FDF" w14:textId="77777777" w:rsidR="00000000" w:rsidRDefault="00545B09">
      <w:pPr>
        <w:pStyle w:val="a0"/>
        <w:rPr>
          <w:rFonts w:hint="cs"/>
          <w:rtl/>
        </w:rPr>
      </w:pPr>
    </w:p>
    <w:p w14:paraId="78762A2C" w14:textId="77777777" w:rsidR="00000000" w:rsidRDefault="00545B09">
      <w:pPr>
        <w:pStyle w:val="-"/>
        <w:rPr>
          <w:rtl/>
        </w:rPr>
      </w:pPr>
      <w:bookmarkStart w:id="32" w:name="FS000000474T26_01_2004_16_50_28"/>
      <w:bookmarkEnd w:id="32"/>
      <w:r>
        <w:rPr>
          <w:rFonts w:hint="eastAsia"/>
          <w:rtl/>
        </w:rPr>
        <w:t>השר</w:t>
      </w:r>
      <w:r>
        <w:rPr>
          <w:rtl/>
        </w:rPr>
        <w:t xml:space="preserve"> גדעון עזרא:</w:t>
      </w:r>
    </w:p>
    <w:p w14:paraId="683CC3DB" w14:textId="77777777" w:rsidR="00000000" w:rsidRDefault="00545B09">
      <w:pPr>
        <w:pStyle w:val="a0"/>
        <w:rPr>
          <w:rFonts w:hint="cs"/>
          <w:rtl/>
        </w:rPr>
      </w:pPr>
    </w:p>
    <w:p w14:paraId="7E329BB8" w14:textId="77777777" w:rsidR="00000000" w:rsidRDefault="00545B09">
      <w:pPr>
        <w:pStyle w:val="a0"/>
        <w:rPr>
          <w:rFonts w:hint="cs"/>
          <w:rtl/>
        </w:rPr>
      </w:pPr>
      <w:r>
        <w:rPr>
          <w:rFonts w:hint="cs"/>
          <w:rtl/>
        </w:rPr>
        <w:t xml:space="preserve">זה עוד לא הוכח בשום מקום. </w:t>
      </w:r>
    </w:p>
    <w:p w14:paraId="768CE903" w14:textId="77777777" w:rsidR="00000000" w:rsidRDefault="00545B09">
      <w:pPr>
        <w:pStyle w:val="a0"/>
        <w:rPr>
          <w:rFonts w:hint="cs"/>
          <w:rtl/>
        </w:rPr>
      </w:pPr>
    </w:p>
    <w:p w14:paraId="16D40C02" w14:textId="77777777" w:rsidR="00000000" w:rsidRDefault="00545B09">
      <w:pPr>
        <w:pStyle w:val="a0"/>
        <w:rPr>
          <w:rFonts w:hint="cs"/>
          <w:rtl/>
        </w:rPr>
      </w:pPr>
      <w:r>
        <w:rPr>
          <w:rFonts w:hint="cs"/>
          <w:rtl/>
        </w:rPr>
        <w:t>מצד שני, מפלגת מרצ, הגדולה והרחבה, מוטרדת מהלחץ הציבורי שמופעל על ראש הממשלה, ויותר מוטרדת שמא ראש הממשלה יפעל שלא על-פי מיטב שיקול הדעת לנוכח לחץ זה. התנהגות זו של האופוז</w:t>
      </w:r>
      <w:r>
        <w:rPr>
          <w:rFonts w:hint="cs"/>
          <w:rtl/>
        </w:rPr>
        <w:t>יציה האחראית של חברי מרצ - - -</w:t>
      </w:r>
    </w:p>
    <w:p w14:paraId="5FDD5C33" w14:textId="77777777" w:rsidR="00000000" w:rsidRDefault="00545B09">
      <w:pPr>
        <w:pStyle w:val="a0"/>
        <w:rPr>
          <w:rFonts w:hint="cs"/>
          <w:rtl/>
        </w:rPr>
      </w:pPr>
    </w:p>
    <w:p w14:paraId="4A270890" w14:textId="77777777" w:rsidR="00000000" w:rsidRDefault="00545B09">
      <w:pPr>
        <w:pStyle w:val="af0"/>
        <w:rPr>
          <w:rtl/>
        </w:rPr>
      </w:pPr>
      <w:r>
        <w:rPr>
          <w:rFonts w:hint="eastAsia"/>
          <w:rtl/>
        </w:rPr>
        <w:t>יוסי</w:t>
      </w:r>
      <w:r>
        <w:rPr>
          <w:rtl/>
        </w:rPr>
        <w:t xml:space="preserve"> שריד (מרצ):</w:t>
      </w:r>
    </w:p>
    <w:p w14:paraId="568055B3" w14:textId="77777777" w:rsidR="00000000" w:rsidRDefault="00545B09">
      <w:pPr>
        <w:pStyle w:val="a0"/>
        <w:rPr>
          <w:rFonts w:hint="cs"/>
          <w:rtl/>
        </w:rPr>
      </w:pPr>
    </w:p>
    <w:p w14:paraId="1464A89E" w14:textId="77777777" w:rsidR="00000000" w:rsidRDefault="00545B09">
      <w:pPr>
        <w:pStyle w:val="a0"/>
        <w:rPr>
          <w:rFonts w:hint="cs"/>
          <w:rtl/>
        </w:rPr>
      </w:pPr>
      <w:r>
        <w:rPr>
          <w:rFonts w:hint="cs"/>
          <w:rtl/>
        </w:rPr>
        <w:t>תחזור על המשפט האחרון.</w:t>
      </w:r>
    </w:p>
    <w:p w14:paraId="74A58126" w14:textId="77777777" w:rsidR="00000000" w:rsidRDefault="00545B09">
      <w:pPr>
        <w:pStyle w:val="a0"/>
        <w:rPr>
          <w:rFonts w:hint="cs"/>
          <w:rtl/>
        </w:rPr>
      </w:pPr>
    </w:p>
    <w:p w14:paraId="0C588126" w14:textId="77777777" w:rsidR="00000000" w:rsidRDefault="00545B09">
      <w:pPr>
        <w:pStyle w:val="-"/>
        <w:rPr>
          <w:rtl/>
        </w:rPr>
      </w:pPr>
      <w:bookmarkStart w:id="33" w:name="FS000000474T26_01_2004_16_52_00C"/>
      <w:bookmarkEnd w:id="33"/>
      <w:r>
        <w:rPr>
          <w:rtl/>
        </w:rPr>
        <w:t>השר גדעון עזרא:</w:t>
      </w:r>
    </w:p>
    <w:p w14:paraId="3A5F4979" w14:textId="77777777" w:rsidR="00000000" w:rsidRDefault="00545B09">
      <w:pPr>
        <w:pStyle w:val="a0"/>
        <w:rPr>
          <w:rtl/>
        </w:rPr>
      </w:pPr>
    </w:p>
    <w:p w14:paraId="74928969" w14:textId="77777777" w:rsidR="00000000" w:rsidRDefault="00545B09">
      <w:pPr>
        <w:pStyle w:val="a0"/>
        <w:rPr>
          <w:rFonts w:hint="cs"/>
          <w:rtl/>
        </w:rPr>
      </w:pPr>
      <w:r>
        <w:rPr>
          <w:rFonts w:hint="cs"/>
          <w:rtl/>
        </w:rPr>
        <w:t>אתה מוטרד, שמעתי אותך גם ברדיו. אתם מוטרדים - - -</w:t>
      </w:r>
    </w:p>
    <w:p w14:paraId="34AE74E9" w14:textId="77777777" w:rsidR="00000000" w:rsidRDefault="00545B09">
      <w:pPr>
        <w:pStyle w:val="a0"/>
        <w:rPr>
          <w:rFonts w:hint="cs"/>
          <w:rtl/>
        </w:rPr>
      </w:pPr>
    </w:p>
    <w:p w14:paraId="23C7DA8D" w14:textId="77777777" w:rsidR="00000000" w:rsidRDefault="00545B09">
      <w:pPr>
        <w:pStyle w:val="af1"/>
        <w:rPr>
          <w:rtl/>
        </w:rPr>
      </w:pPr>
      <w:r>
        <w:rPr>
          <w:rtl/>
        </w:rPr>
        <w:t>היו"ר</w:t>
      </w:r>
      <w:r>
        <w:rPr>
          <w:rFonts w:hint="cs"/>
          <w:rtl/>
        </w:rPr>
        <w:t xml:space="preserve"> ראובן ריבלין</w:t>
      </w:r>
      <w:r>
        <w:rPr>
          <w:rtl/>
        </w:rPr>
        <w:t>:</w:t>
      </w:r>
    </w:p>
    <w:p w14:paraId="451806C6" w14:textId="77777777" w:rsidR="00000000" w:rsidRDefault="00545B09">
      <w:pPr>
        <w:pStyle w:val="a0"/>
        <w:rPr>
          <w:rtl/>
        </w:rPr>
      </w:pPr>
    </w:p>
    <w:p w14:paraId="45C8B292" w14:textId="77777777" w:rsidR="00000000" w:rsidRDefault="00545B09">
      <w:pPr>
        <w:pStyle w:val="a0"/>
        <w:rPr>
          <w:rFonts w:hint="cs"/>
          <w:rtl/>
        </w:rPr>
      </w:pPr>
      <w:r>
        <w:rPr>
          <w:rFonts w:hint="cs"/>
          <w:rtl/>
        </w:rPr>
        <w:t>חבר הכנסת שריד, אני מבקש לא - - -</w:t>
      </w:r>
    </w:p>
    <w:p w14:paraId="3F77604F" w14:textId="77777777" w:rsidR="00000000" w:rsidRDefault="00545B09">
      <w:pPr>
        <w:pStyle w:val="a0"/>
        <w:rPr>
          <w:rFonts w:hint="cs"/>
          <w:rtl/>
        </w:rPr>
      </w:pPr>
    </w:p>
    <w:p w14:paraId="61B6854C" w14:textId="77777777" w:rsidR="00000000" w:rsidRDefault="00545B09">
      <w:pPr>
        <w:pStyle w:val="af0"/>
        <w:rPr>
          <w:rtl/>
        </w:rPr>
      </w:pPr>
      <w:r>
        <w:rPr>
          <w:rFonts w:hint="eastAsia"/>
          <w:rtl/>
        </w:rPr>
        <w:t>יוסי</w:t>
      </w:r>
      <w:r>
        <w:rPr>
          <w:rtl/>
        </w:rPr>
        <w:t xml:space="preserve"> שריד (מרצ):</w:t>
      </w:r>
    </w:p>
    <w:p w14:paraId="3224A334" w14:textId="77777777" w:rsidR="00000000" w:rsidRDefault="00545B09">
      <w:pPr>
        <w:pStyle w:val="a0"/>
        <w:rPr>
          <w:rFonts w:hint="cs"/>
          <w:rtl/>
        </w:rPr>
      </w:pPr>
    </w:p>
    <w:p w14:paraId="4295DFA0" w14:textId="77777777" w:rsidR="00000000" w:rsidRDefault="00545B09">
      <w:pPr>
        <w:pStyle w:val="a0"/>
        <w:rPr>
          <w:rFonts w:hint="cs"/>
          <w:rtl/>
        </w:rPr>
      </w:pPr>
      <w:r>
        <w:rPr>
          <w:rFonts w:hint="cs"/>
          <w:rtl/>
        </w:rPr>
        <w:t>אני רוצה להבין ממה אני מוטרד.</w:t>
      </w:r>
    </w:p>
    <w:p w14:paraId="0AB0DFE2" w14:textId="77777777" w:rsidR="00000000" w:rsidRDefault="00545B09">
      <w:pPr>
        <w:pStyle w:val="a0"/>
        <w:rPr>
          <w:rFonts w:hint="cs"/>
          <w:rtl/>
        </w:rPr>
      </w:pPr>
    </w:p>
    <w:p w14:paraId="3E89A403" w14:textId="77777777" w:rsidR="00000000" w:rsidRDefault="00545B09">
      <w:pPr>
        <w:pStyle w:val="af1"/>
        <w:rPr>
          <w:rFonts w:hint="cs"/>
          <w:rtl/>
        </w:rPr>
      </w:pPr>
      <w:r>
        <w:rPr>
          <w:rtl/>
        </w:rPr>
        <w:t>היו"ר</w:t>
      </w:r>
      <w:r>
        <w:rPr>
          <w:rFonts w:hint="cs"/>
          <w:rtl/>
        </w:rPr>
        <w:t xml:space="preserve"> ראו</w:t>
      </w:r>
      <w:r>
        <w:rPr>
          <w:rFonts w:hint="cs"/>
          <w:rtl/>
        </w:rPr>
        <w:t>בן ריבלין</w:t>
      </w:r>
      <w:r>
        <w:rPr>
          <w:rtl/>
        </w:rPr>
        <w:t>:</w:t>
      </w:r>
    </w:p>
    <w:p w14:paraId="4165E8CC" w14:textId="77777777" w:rsidR="00000000" w:rsidRDefault="00545B09">
      <w:pPr>
        <w:pStyle w:val="a0"/>
        <w:rPr>
          <w:rFonts w:hint="cs"/>
          <w:rtl/>
        </w:rPr>
      </w:pPr>
    </w:p>
    <w:p w14:paraId="7DA0AE8D" w14:textId="77777777" w:rsidR="00000000" w:rsidRDefault="00545B09">
      <w:pPr>
        <w:pStyle w:val="a0"/>
        <w:rPr>
          <w:rFonts w:hint="cs"/>
          <w:rtl/>
        </w:rPr>
      </w:pPr>
      <w:r>
        <w:rPr>
          <w:rFonts w:hint="cs"/>
          <w:rtl/>
        </w:rPr>
        <w:t xml:space="preserve">אדוני יקרא את הפרוטוקול. השר שמע את השאלה, אם ירצה לענות. </w:t>
      </w:r>
    </w:p>
    <w:p w14:paraId="18554C43" w14:textId="77777777" w:rsidR="00000000" w:rsidRDefault="00545B09">
      <w:pPr>
        <w:pStyle w:val="a0"/>
        <w:rPr>
          <w:rtl/>
        </w:rPr>
      </w:pPr>
    </w:p>
    <w:p w14:paraId="1B5B75B1" w14:textId="77777777" w:rsidR="00000000" w:rsidRDefault="00545B09">
      <w:pPr>
        <w:pStyle w:val="-"/>
        <w:rPr>
          <w:rtl/>
        </w:rPr>
      </w:pPr>
      <w:bookmarkStart w:id="34" w:name="FS000000474T26_01_2004_16_32_01"/>
      <w:bookmarkEnd w:id="34"/>
      <w:r>
        <w:rPr>
          <w:rFonts w:hint="eastAsia"/>
          <w:rtl/>
        </w:rPr>
        <w:t>השר</w:t>
      </w:r>
      <w:r>
        <w:rPr>
          <w:rtl/>
        </w:rPr>
        <w:t xml:space="preserve"> גדעון עזרא:</w:t>
      </w:r>
    </w:p>
    <w:p w14:paraId="1EBEC87E" w14:textId="77777777" w:rsidR="00000000" w:rsidRDefault="00545B09">
      <w:pPr>
        <w:pStyle w:val="a0"/>
        <w:rPr>
          <w:rFonts w:hint="cs"/>
          <w:rtl/>
        </w:rPr>
      </w:pPr>
    </w:p>
    <w:p w14:paraId="181E3E4D" w14:textId="77777777" w:rsidR="00000000" w:rsidRDefault="00545B09">
      <w:pPr>
        <w:pStyle w:val="a0"/>
        <w:rPr>
          <w:rFonts w:hint="cs"/>
          <w:rtl/>
        </w:rPr>
      </w:pPr>
      <w:r>
        <w:rPr>
          <w:rFonts w:hint="cs"/>
          <w:rtl/>
        </w:rPr>
        <w:t>אתם מוטרדים, או ככה נשמעתם, מכך שראש הממשלה יפעל שלא על-פי מיטב שיקול הדעת לנוכח לחץ כזה. התנהגות זו של האופוזיציה האחראית של חברי מרצ דומה לזו של ילד שקוטל את הוריו ו</w:t>
      </w:r>
      <w:r>
        <w:rPr>
          <w:rFonts w:hint="cs"/>
          <w:rtl/>
        </w:rPr>
        <w:t xml:space="preserve">ממהר להכריז כי הוא יתום וזקוק לרחמים. </w:t>
      </w:r>
    </w:p>
    <w:p w14:paraId="5B48D01C" w14:textId="77777777" w:rsidR="00000000" w:rsidRDefault="00545B09">
      <w:pPr>
        <w:pStyle w:val="a0"/>
        <w:rPr>
          <w:rFonts w:hint="cs"/>
          <w:rtl/>
        </w:rPr>
      </w:pPr>
    </w:p>
    <w:p w14:paraId="1364AE99" w14:textId="77777777" w:rsidR="00000000" w:rsidRDefault="00545B09">
      <w:pPr>
        <w:pStyle w:val="af0"/>
        <w:rPr>
          <w:rtl/>
        </w:rPr>
      </w:pPr>
      <w:r>
        <w:rPr>
          <w:rFonts w:hint="eastAsia"/>
          <w:rtl/>
        </w:rPr>
        <w:t>זהבה</w:t>
      </w:r>
      <w:r>
        <w:rPr>
          <w:rtl/>
        </w:rPr>
        <w:t xml:space="preserve"> גלאון (מרצ):</w:t>
      </w:r>
    </w:p>
    <w:p w14:paraId="188AD0B1" w14:textId="77777777" w:rsidR="00000000" w:rsidRDefault="00545B09">
      <w:pPr>
        <w:pStyle w:val="a0"/>
        <w:rPr>
          <w:rFonts w:hint="cs"/>
          <w:rtl/>
        </w:rPr>
      </w:pPr>
    </w:p>
    <w:p w14:paraId="2074D71E" w14:textId="77777777" w:rsidR="00000000" w:rsidRDefault="00545B09">
      <w:pPr>
        <w:pStyle w:val="a0"/>
        <w:rPr>
          <w:rFonts w:hint="cs"/>
          <w:rtl/>
        </w:rPr>
      </w:pPr>
      <w:r>
        <w:rPr>
          <w:rFonts w:hint="cs"/>
          <w:rtl/>
        </w:rPr>
        <w:t>- - -</w:t>
      </w:r>
    </w:p>
    <w:p w14:paraId="3D6D51F2" w14:textId="77777777" w:rsidR="00000000" w:rsidRDefault="00545B09">
      <w:pPr>
        <w:pStyle w:val="a0"/>
        <w:rPr>
          <w:rFonts w:hint="cs"/>
          <w:rtl/>
        </w:rPr>
      </w:pPr>
    </w:p>
    <w:p w14:paraId="25ED85A9" w14:textId="77777777" w:rsidR="00000000" w:rsidRDefault="00545B09">
      <w:pPr>
        <w:pStyle w:val="af0"/>
        <w:rPr>
          <w:rtl/>
        </w:rPr>
      </w:pPr>
      <w:r>
        <w:rPr>
          <w:rFonts w:hint="eastAsia"/>
          <w:rtl/>
        </w:rPr>
        <w:t>עבד</w:t>
      </w:r>
      <w:r>
        <w:rPr>
          <w:rtl/>
        </w:rPr>
        <w:t>-אלמאלכ דהאמשה (רע"ם):</w:t>
      </w:r>
    </w:p>
    <w:p w14:paraId="242D6895" w14:textId="77777777" w:rsidR="00000000" w:rsidRDefault="00545B09">
      <w:pPr>
        <w:pStyle w:val="a0"/>
        <w:rPr>
          <w:rFonts w:hint="cs"/>
          <w:rtl/>
        </w:rPr>
      </w:pPr>
    </w:p>
    <w:p w14:paraId="7D11DAD7" w14:textId="77777777" w:rsidR="00000000" w:rsidRDefault="00545B09">
      <w:pPr>
        <w:pStyle w:val="a0"/>
        <w:rPr>
          <w:rFonts w:hint="cs"/>
          <w:rtl/>
        </w:rPr>
      </w:pPr>
      <w:r>
        <w:rPr>
          <w:rFonts w:hint="cs"/>
          <w:rtl/>
        </w:rPr>
        <w:t>- - -</w:t>
      </w:r>
    </w:p>
    <w:p w14:paraId="31056B95" w14:textId="77777777" w:rsidR="00000000" w:rsidRDefault="00545B09">
      <w:pPr>
        <w:pStyle w:val="a0"/>
        <w:rPr>
          <w:rFonts w:hint="cs"/>
          <w:rtl/>
        </w:rPr>
      </w:pPr>
    </w:p>
    <w:p w14:paraId="37FD082C" w14:textId="77777777" w:rsidR="00000000" w:rsidRDefault="00545B09">
      <w:pPr>
        <w:pStyle w:val="af1"/>
        <w:rPr>
          <w:rtl/>
        </w:rPr>
      </w:pPr>
      <w:r>
        <w:rPr>
          <w:rtl/>
        </w:rPr>
        <w:t>היו"ר</w:t>
      </w:r>
      <w:r>
        <w:rPr>
          <w:rFonts w:hint="cs"/>
          <w:rtl/>
        </w:rPr>
        <w:t xml:space="preserve"> ראובן ריבלין</w:t>
      </w:r>
      <w:r>
        <w:rPr>
          <w:rtl/>
        </w:rPr>
        <w:t>:</w:t>
      </w:r>
    </w:p>
    <w:p w14:paraId="012F600C" w14:textId="77777777" w:rsidR="00000000" w:rsidRDefault="00545B09">
      <w:pPr>
        <w:pStyle w:val="af1"/>
        <w:rPr>
          <w:rFonts w:hint="cs"/>
          <w:rtl/>
        </w:rPr>
      </w:pPr>
    </w:p>
    <w:p w14:paraId="11845A98" w14:textId="77777777" w:rsidR="00000000" w:rsidRDefault="00545B09">
      <w:pPr>
        <w:pStyle w:val="a0"/>
        <w:rPr>
          <w:rtl/>
        </w:rPr>
      </w:pPr>
    </w:p>
    <w:p w14:paraId="1D942F78" w14:textId="77777777" w:rsidR="00000000" w:rsidRDefault="00545B09">
      <w:pPr>
        <w:pStyle w:val="a0"/>
        <w:rPr>
          <w:rFonts w:hint="cs"/>
          <w:rtl/>
        </w:rPr>
      </w:pPr>
      <w:r>
        <w:rPr>
          <w:rFonts w:hint="cs"/>
          <w:rtl/>
        </w:rPr>
        <w:t>רבותי. חבר הכנסת זחאלקה. חבר הכנסת שריד. חבר הכנסת דהאמשה. חבר הכנסת שריד, האם אדוני רוצה לעלות ולהשיב בשם הממשלה? חבר הכנסת אורון  בי</w:t>
      </w:r>
      <w:r>
        <w:rPr>
          <w:rFonts w:hint="cs"/>
          <w:rtl/>
        </w:rPr>
        <w:t xml:space="preserve">טא את כל מה שאתם הטלתם עליו </w:t>
      </w:r>
      <w:r>
        <w:rPr>
          <w:rtl/>
        </w:rPr>
        <w:t>–</w:t>
      </w:r>
      <w:r>
        <w:rPr>
          <w:rFonts w:hint="cs"/>
          <w:rtl/>
        </w:rPr>
        <w:t xml:space="preserve"> אני ישבתי פה ושמעתי בקשב רב. אני לא שמעתי את השר עזרא מפריע לשר אורון. אדוני, לא אנחנו אפוטרופוסים על הציונים. </w:t>
      </w:r>
    </w:p>
    <w:p w14:paraId="58EDE10D" w14:textId="77777777" w:rsidR="00000000" w:rsidRDefault="00545B09">
      <w:pPr>
        <w:pStyle w:val="af0"/>
        <w:rPr>
          <w:rFonts w:hint="cs"/>
          <w:rtl/>
        </w:rPr>
      </w:pPr>
    </w:p>
    <w:p w14:paraId="38DF98BC" w14:textId="77777777" w:rsidR="00000000" w:rsidRDefault="00545B09">
      <w:pPr>
        <w:pStyle w:val="af0"/>
        <w:rPr>
          <w:rtl/>
        </w:rPr>
      </w:pPr>
      <w:r>
        <w:rPr>
          <w:rFonts w:hint="eastAsia"/>
          <w:rtl/>
        </w:rPr>
        <w:t>יוסי</w:t>
      </w:r>
      <w:r>
        <w:rPr>
          <w:rtl/>
        </w:rPr>
        <w:t xml:space="preserve"> שריד (מרצ):</w:t>
      </w:r>
    </w:p>
    <w:p w14:paraId="74F340C1" w14:textId="77777777" w:rsidR="00000000" w:rsidRDefault="00545B09">
      <w:pPr>
        <w:pStyle w:val="a0"/>
        <w:rPr>
          <w:rFonts w:hint="cs"/>
          <w:rtl/>
        </w:rPr>
      </w:pPr>
    </w:p>
    <w:p w14:paraId="330831DD" w14:textId="77777777" w:rsidR="00000000" w:rsidRDefault="00545B09">
      <w:pPr>
        <w:pStyle w:val="a0"/>
        <w:rPr>
          <w:rFonts w:hint="cs"/>
          <w:rtl/>
        </w:rPr>
      </w:pPr>
      <w:r>
        <w:rPr>
          <w:rFonts w:hint="cs"/>
          <w:rtl/>
        </w:rPr>
        <w:t>במידה מסוימת.</w:t>
      </w:r>
    </w:p>
    <w:p w14:paraId="5C6DA79A" w14:textId="77777777" w:rsidR="00000000" w:rsidRDefault="00545B09">
      <w:pPr>
        <w:pStyle w:val="a0"/>
        <w:rPr>
          <w:rFonts w:hint="cs"/>
          <w:rtl/>
        </w:rPr>
      </w:pPr>
    </w:p>
    <w:p w14:paraId="75C3A140" w14:textId="77777777" w:rsidR="00000000" w:rsidRDefault="00545B09">
      <w:pPr>
        <w:pStyle w:val="af1"/>
        <w:rPr>
          <w:rtl/>
        </w:rPr>
      </w:pPr>
      <w:r>
        <w:rPr>
          <w:rtl/>
        </w:rPr>
        <w:t>היו"ר</w:t>
      </w:r>
      <w:r>
        <w:rPr>
          <w:rFonts w:hint="cs"/>
          <w:rtl/>
        </w:rPr>
        <w:t xml:space="preserve"> ראובן ריבלין</w:t>
      </w:r>
      <w:r>
        <w:rPr>
          <w:rtl/>
        </w:rPr>
        <w:t>:</w:t>
      </w:r>
    </w:p>
    <w:p w14:paraId="6D0DFA13" w14:textId="77777777" w:rsidR="00000000" w:rsidRDefault="00545B09">
      <w:pPr>
        <w:pStyle w:val="af1"/>
        <w:rPr>
          <w:rFonts w:hint="cs"/>
          <w:rtl/>
        </w:rPr>
      </w:pPr>
    </w:p>
    <w:p w14:paraId="4C3FA569" w14:textId="77777777" w:rsidR="00000000" w:rsidRDefault="00545B09">
      <w:pPr>
        <w:pStyle w:val="a0"/>
        <w:rPr>
          <w:rFonts w:hint="cs"/>
          <w:rtl/>
        </w:rPr>
      </w:pPr>
      <w:r>
        <w:rPr>
          <w:rFonts w:hint="cs"/>
          <w:rtl/>
        </w:rPr>
        <w:t>במידה מוחלטת. ועם כל הכבוד, אדוני יכול ללכת אחר כך, לעשות א</w:t>
      </w:r>
      <w:r>
        <w:rPr>
          <w:rFonts w:hint="cs"/>
          <w:rtl/>
        </w:rPr>
        <w:t xml:space="preserve">ספת עיתונאים ולתת ציון לכל מי שהוא רוצה. אבל לא יכול להיות מצב שבו בכל רגע שאדוני לא יהיה מרוצה - חבר הכנסת שריד, אדוני, מילאת מכסה. חבר הכנסת זחאלקה, רצית לומר משהו? כי לא שמעו אותך. </w:t>
      </w:r>
    </w:p>
    <w:p w14:paraId="40B98662" w14:textId="77777777" w:rsidR="00000000" w:rsidRDefault="00545B09">
      <w:pPr>
        <w:pStyle w:val="a0"/>
        <w:rPr>
          <w:rFonts w:hint="cs"/>
          <w:rtl/>
        </w:rPr>
      </w:pPr>
    </w:p>
    <w:p w14:paraId="28654441" w14:textId="77777777" w:rsidR="00000000" w:rsidRDefault="00545B09">
      <w:pPr>
        <w:pStyle w:val="af0"/>
        <w:rPr>
          <w:rtl/>
        </w:rPr>
      </w:pPr>
      <w:r>
        <w:rPr>
          <w:rFonts w:hint="eastAsia"/>
          <w:rtl/>
        </w:rPr>
        <w:t>ג</w:t>
      </w:r>
      <w:r>
        <w:rPr>
          <w:rtl/>
        </w:rPr>
        <w:t>'מאל זחאלקה (בל"ד):</w:t>
      </w:r>
    </w:p>
    <w:p w14:paraId="4FF8459B" w14:textId="77777777" w:rsidR="00000000" w:rsidRDefault="00545B09">
      <w:pPr>
        <w:pStyle w:val="a0"/>
        <w:rPr>
          <w:rFonts w:hint="cs"/>
          <w:rtl/>
        </w:rPr>
      </w:pPr>
    </w:p>
    <w:p w14:paraId="02933CE7" w14:textId="77777777" w:rsidR="00000000" w:rsidRDefault="00545B09">
      <w:pPr>
        <w:pStyle w:val="a0"/>
        <w:rPr>
          <w:rFonts w:hint="cs"/>
          <w:rtl/>
        </w:rPr>
      </w:pPr>
      <w:r>
        <w:rPr>
          <w:rFonts w:hint="cs"/>
          <w:rtl/>
        </w:rPr>
        <w:t>אני רציתי לשאול אם הדברים שהוא אמר היו אלתור, או</w:t>
      </w:r>
      <w:r>
        <w:rPr>
          <w:rFonts w:hint="cs"/>
          <w:rtl/>
        </w:rPr>
        <w:t xml:space="preserve"> שזה כתוב.</w:t>
      </w:r>
    </w:p>
    <w:p w14:paraId="65942B7A" w14:textId="77777777" w:rsidR="00000000" w:rsidRDefault="00545B09">
      <w:pPr>
        <w:pStyle w:val="a0"/>
        <w:rPr>
          <w:rFonts w:hint="cs"/>
          <w:rtl/>
        </w:rPr>
      </w:pPr>
    </w:p>
    <w:p w14:paraId="0054E50E" w14:textId="77777777" w:rsidR="00000000" w:rsidRDefault="00545B09">
      <w:pPr>
        <w:pStyle w:val="af1"/>
        <w:rPr>
          <w:rtl/>
        </w:rPr>
      </w:pPr>
      <w:r>
        <w:rPr>
          <w:rtl/>
        </w:rPr>
        <w:t>היו"ר</w:t>
      </w:r>
      <w:r>
        <w:rPr>
          <w:rFonts w:hint="cs"/>
          <w:rtl/>
        </w:rPr>
        <w:t xml:space="preserve"> ראובן ריבלין</w:t>
      </w:r>
      <w:r>
        <w:rPr>
          <w:rtl/>
        </w:rPr>
        <w:t>:</w:t>
      </w:r>
    </w:p>
    <w:p w14:paraId="53E40C9F" w14:textId="77777777" w:rsidR="00000000" w:rsidRDefault="00545B09">
      <w:pPr>
        <w:pStyle w:val="a0"/>
        <w:rPr>
          <w:rtl/>
        </w:rPr>
      </w:pPr>
    </w:p>
    <w:p w14:paraId="6EC514FD" w14:textId="77777777" w:rsidR="00000000" w:rsidRDefault="00545B09">
      <w:pPr>
        <w:pStyle w:val="a0"/>
        <w:rPr>
          <w:rFonts w:hint="cs"/>
          <w:rtl/>
        </w:rPr>
      </w:pPr>
      <w:r>
        <w:rPr>
          <w:rFonts w:hint="cs"/>
          <w:rtl/>
        </w:rPr>
        <w:t xml:space="preserve">תודה רבה. חבר הכנסת דהאמשה, אדוני רצה לומר משהו? לא. מרגע זה אין קריאות ביניים. גם יותר טוב ששומעים אתכם קוראים קריאות ביניים. חבר הכנסת שריד, אדוני יותיר איזה שריד לחבר הכנסת עזרא. </w:t>
      </w:r>
    </w:p>
    <w:p w14:paraId="19C32559" w14:textId="77777777" w:rsidR="00000000" w:rsidRDefault="00545B09">
      <w:pPr>
        <w:pStyle w:val="a0"/>
        <w:rPr>
          <w:rFonts w:hint="cs"/>
          <w:rtl/>
        </w:rPr>
      </w:pPr>
    </w:p>
    <w:p w14:paraId="6E7C8F7C" w14:textId="77777777" w:rsidR="00000000" w:rsidRDefault="00545B09">
      <w:pPr>
        <w:pStyle w:val="-"/>
        <w:rPr>
          <w:rtl/>
        </w:rPr>
      </w:pPr>
      <w:bookmarkStart w:id="35" w:name="FS000000474T26_01_2004_16_33_28C"/>
      <w:bookmarkEnd w:id="35"/>
      <w:r>
        <w:rPr>
          <w:rtl/>
        </w:rPr>
        <w:t>השר גדעון עזרא:</w:t>
      </w:r>
    </w:p>
    <w:p w14:paraId="3B99852D" w14:textId="77777777" w:rsidR="00000000" w:rsidRDefault="00545B09">
      <w:pPr>
        <w:pStyle w:val="a0"/>
        <w:rPr>
          <w:rtl/>
        </w:rPr>
      </w:pPr>
    </w:p>
    <w:p w14:paraId="0B96F661" w14:textId="77777777" w:rsidR="00000000" w:rsidRDefault="00545B09">
      <w:pPr>
        <w:pStyle w:val="a0"/>
        <w:rPr>
          <w:rFonts w:hint="cs"/>
          <w:rtl/>
        </w:rPr>
      </w:pPr>
      <w:r>
        <w:rPr>
          <w:rFonts w:hint="cs"/>
          <w:rtl/>
        </w:rPr>
        <w:t>הלחץ הציבורי מקורו במר</w:t>
      </w:r>
      <w:r>
        <w:rPr>
          <w:rFonts w:hint="cs"/>
          <w:rtl/>
        </w:rPr>
        <w:t xml:space="preserve">וצת חברי מרצ לכלי התקשורת, שם הם מפעילים על ראש הממשלה לחץ ציבורי, אותו לחץ שהם חוששים מפניו. </w:t>
      </w:r>
    </w:p>
    <w:p w14:paraId="39769159" w14:textId="77777777" w:rsidR="00000000" w:rsidRDefault="00545B09">
      <w:pPr>
        <w:pStyle w:val="a0"/>
        <w:rPr>
          <w:rFonts w:hint="cs"/>
          <w:rtl/>
        </w:rPr>
      </w:pPr>
    </w:p>
    <w:p w14:paraId="14B2E052" w14:textId="77777777" w:rsidR="00000000" w:rsidRDefault="00545B09">
      <w:pPr>
        <w:pStyle w:val="af0"/>
        <w:rPr>
          <w:rtl/>
        </w:rPr>
      </w:pPr>
      <w:r>
        <w:rPr>
          <w:rFonts w:hint="eastAsia"/>
          <w:rtl/>
        </w:rPr>
        <w:t>חיים</w:t>
      </w:r>
      <w:r>
        <w:rPr>
          <w:rtl/>
        </w:rPr>
        <w:t xml:space="preserve"> אורון (מרצ):</w:t>
      </w:r>
    </w:p>
    <w:p w14:paraId="2D546D3A" w14:textId="77777777" w:rsidR="00000000" w:rsidRDefault="00545B09">
      <w:pPr>
        <w:pStyle w:val="a0"/>
        <w:rPr>
          <w:rFonts w:hint="cs"/>
          <w:rtl/>
        </w:rPr>
      </w:pPr>
    </w:p>
    <w:p w14:paraId="1AEF0FD5" w14:textId="77777777" w:rsidR="00000000" w:rsidRDefault="00545B09">
      <w:pPr>
        <w:pStyle w:val="a0"/>
        <w:rPr>
          <w:rFonts w:hint="cs"/>
          <w:rtl/>
        </w:rPr>
      </w:pPr>
      <w:r>
        <w:rPr>
          <w:rFonts w:hint="cs"/>
          <w:rtl/>
        </w:rPr>
        <w:t xml:space="preserve">אין סעיף בחוק נגד זה. </w:t>
      </w:r>
    </w:p>
    <w:p w14:paraId="603F15F9" w14:textId="77777777" w:rsidR="00000000" w:rsidRDefault="00545B09">
      <w:pPr>
        <w:pStyle w:val="a0"/>
        <w:rPr>
          <w:rFonts w:hint="cs"/>
          <w:rtl/>
        </w:rPr>
      </w:pPr>
    </w:p>
    <w:p w14:paraId="6F3AE91D" w14:textId="77777777" w:rsidR="00000000" w:rsidRDefault="00545B09">
      <w:pPr>
        <w:pStyle w:val="af0"/>
        <w:rPr>
          <w:rtl/>
        </w:rPr>
      </w:pPr>
      <w:r>
        <w:rPr>
          <w:rFonts w:hint="eastAsia"/>
          <w:rtl/>
        </w:rPr>
        <w:t>עבד</w:t>
      </w:r>
      <w:r>
        <w:rPr>
          <w:rtl/>
        </w:rPr>
        <w:t>-אלמאלכ דהאמשה (רע"ם):</w:t>
      </w:r>
    </w:p>
    <w:p w14:paraId="420E00CF" w14:textId="77777777" w:rsidR="00000000" w:rsidRDefault="00545B09">
      <w:pPr>
        <w:pStyle w:val="a0"/>
        <w:rPr>
          <w:rFonts w:hint="cs"/>
          <w:rtl/>
        </w:rPr>
      </w:pPr>
    </w:p>
    <w:p w14:paraId="2E41E808" w14:textId="77777777" w:rsidR="00000000" w:rsidRDefault="00545B09">
      <w:pPr>
        <w:pStyle w:val="a0"/>
        <w:rPr>
          <w:rFonts w:hint="cs"/>
          <w:rtl/>
        </w:rPr>
      </w:pPr>
      <w:r>
        <w:rPr>
          <w:rFonts w:hint="cs"/>
          <w:rtl/>
        </w:rPr>
        <w:t xml:space="preserve">לציבור אין דעה? לציבור אין עמדה? </w:t>
      </w:r>
    </w:p>
    <w:p w14:paraId="316F44C9" w14:textId="77777777" w:rsidR="00000000" w:rsidRDefault="00545B09">
      <w:pPr>
        <w:pStyle w:val="a0"/>
        <w:rPr>
          <w:rFonts w:hint="cs"/>
          <w:rtl/>
        </w:rPr>
      </w:pPr>
    </w:p>
    <w:p w14:paraId="14AEB09C" w14:textId="77777777" w:rsidR="00000000" w:rsidRDefault="00545B09">
      <w:pPr>
        <w:pStyle w:val="af0"/>
        <w:rPr>
          <w:rtl/>
        </w:rPr>
      </w:pPr>
      <w:r>
        <w:rPr>
          <w:rFonts w:hint="eastAsia"/>
          <w:rtl/>
        </w:rPr>
        <w:t>זהבה</w:t>
      </w:r>
      <w:r>
        <w:rPr>
          <w:rtl/>
        </w:rPr>
        <w:t xml:space="preserve"> גלאון (מרצ):</w:t>
      </w:r>
    </w:p>
    <w:p w14:paraId="0CB9FF22" w14:textId="77777777" w:rsidR="00000000" w:rsidRDefault="00545B09">
      <w:pPr>
        <w:pStyle w:val="a0"/>
        <w:rPr>
          <w:rFonts w:hint="cs"/>
          <w:rtl/>
        </w:rPr>
      </w:pPr>
    </w:p>
    <w:p w14:paraId="567D6024" w14:textId="77777777" w:rsidR="00000000" w:rsidRDefault="00545B09">
      <w:pPr>
        <w:pStyle w:val="a0"/>
        <w:rPr>
          <w:rFonts w:hint="cs"/>
          <w:rtl/>
        </w:rPr>
      </w:pPr>
      <w:r>
        <w:rPr>
          <w:rFonts w:hint="cs"/>
          <w:rtl/>
        </w:rPr>
        <w:t>- - -</w:t>
      </w:r>
    </w:p>
    <w:p w14:paraId="22DE260A" w14:textId="77777777" w:rsidR="00000000" w:rsidRDefault="00545B09">
      <w:pPr>
        <w:pStyle w:val="a0"/>
        <w:rPr>
          <w:rFonts w:hint="cs"/>
          <w:rtl/>
        </w:rPr>
      </w:pPr>
    </w:p>
    <w:p w14:paraId="3F6602C2" w14:textId="77777777" w:rsidR="00000000" w:rsidRDefault="00545B09">
      <w:pPr>
        <w:pStyle w:val="af1"/>
        <w:rPr>
          <w:rtl/>
        </w:rPr>
      </w:pPr>
      <w:r>
        <w:rPr>
          <w:rtl/>
        </w:rPr>
        <w:t>היו"ר</w:t>
      </w:r>
      <w:r>
        <w:rPr>
          <w:rFonts w:hint="cs"/>
          <w:rtl/>
        </w:rPr>
        <w:t xml:space="preserve"> ראובן ריבלין</w:t>
      </w:r>
      <w:r>
        <w:rPr>
          <w:rtl/>
        </w:rPr>
        <w:t>:</w:t>
      </w:r>
    </w:p>
    <w:p w14:paraId="47849E00" w14:textId="77777777" w:rsidR="00000000" w:rsidRDefault="00545B09">
      <w:pPr>
        <w:pStyle w:val="a0"/>
        <w:rPr>
          <w:rtl/>
        </w:rPr>
      </w:pPr>
    </w:p>
    <w:p w14:paraId="45AE3174" w14:textId="77777777" w:rsidR="00000000" w:rsidRDefault="00545B09">
      <w:pPr>
        <w:pStyle w:val="a0"/>
        <w:rPr>
          <w:rFonts w:hint="cs"/>
          <w:rtl/>
        </w:rPr>
      </w:pPr>
      <w:r>
        <w:rPr>
          <w:rFonts w:hint="cs"/>
          <w:rtl/>
        </w:rPr>
        <w:t>חבר הכנס</w:t>
      </w:r>
      <w:r>
        <w:rPr>
          <w:rFonts w:hint="cs"/>
          <w:rtl/>
        </w:rPr>
        <w:t xml:space="preserve">ת דהאמשה, אמרת: הציבור אין לו דעה, בסימן שאלה. בסדר, עכשיו תנו לשר להמשיך. חברת הכנסת גלאון, גברתי טרחה ושמעה את חבר הכנסת אורון, הוא דיבר מצוין, מבחינתו. </w:t>
      </w:r>
    </w:p>
    <w:p w14:paraId="46AC059C" w14:textId="77777777" w:rsidR="00000000" w:rsidRDefault="00545B09">
      <w:pPr>
        <w:pStyle w:val="a0"/>
        <w:rPr>
          <w:rFonts w:hint="cs"/>
          <w:rtl/>
        </w:rPr>
      </w:pPr>
    </w:p>
    <w:p w14:paraId="505FFCAD" w14:textId="77777777" w:rsidR="00000000" w:rsidRDefault="00545B09">
      <w:pPr>
        <w:pStyle w:val="af0"/>
        <w:rPr>
          <w:rtl/>
        </w:rPr>
      </w:pPr>
      <w:r>
        <w:rPr>
          <w:rFonts w:hint="eastAsia"/>
          <w:rtl/>
        </w:rPr>
        <w:t>מיכאל</w:t>
      </w:r>
      <w:r>
        <w:rPr>
          <w:rtl/>
        </w:rPr>
        <w:t xml:space="preserve"> רצון (הליכוד):</w:t>
      </w:r>
    </w:p>
    <w:p w14:paraId="0D6D4BDF" w14:textId="77777777" w:rsidR="00000000" w:rsidRDefault="00545B09">
      <w:pPr>
        <w:pStyle w:val="a0"/>
        <w:rPr>
          <w:rFonts w:hint="cs"/>
          <w:rtl/>
        </w:rPr>
      </w:pPr>
    </w:p>
    <w:p w14:paraId="35046761" w14:textId="77777777" w:rsidR="00000000" w:rsidRDefault="00545B09">
      <w:pPr>
        <w:pStyle w:val="a0"/>
        <w:rPr>
          <w:rFonts w:hint="cs"/>
          <w:rtl/>
        </w:rPr>
      </w:pPr>
      <w:r>
        <w:rPr>
          <w:rFonts w:hint="cs"/>
          <w:rtl/>
        </w:rPr>
        <w:t>זהבה, עד לא מזמן הקיזו את דמך, את יכולה להיות לפחות - - -</w:t>
      </w:r>
    </w:p>
    <w:p w14:paraId="04FEC504" w14:textId="77777777" w:rsidR="00000000" w:rsidRDefault="00545B09">
      <w:pPr>
        <w:pStyle w:val="a0"/>
        <w:rPr>
          <w:rFonts w:hint="cs"/>
          <w:rtl/>
        </w:rPr>
      </w:pPr>
    </w:p>
    <w:p w14:paraId="3CD8D696" w14:textId="77777777" w:rsidR="00000000" w:rsidRDefault="00545B09">
      <w:pPr>
        <w:pStyle w:val="af1"/>
        <w:rPr>
          <w:rtl/>
        </w:rPr>
      </w:pPr>
      <w:r>
        <w:rPr>
          <w:rtl/>
        </w:rPr>
        <w:t>היו"ר</w:t>
      </w:r>
      <w:r>
        <w:rPr>
          <w:rFonts w:hint="cs"/>
          <w:rtl/>
        </w:rPr>
        <w:t xml:space="preserve"> ראובן ריבלין</w:t>
      </w:r>
      <w:r>
        <w:rPr>
          <w:rtl/>
        </w:rPr>
        <w:t>:</w:t>
      </w:r>
    </w:p>
    <w:p w14:paraId="65AD11CE" w14:textId="77777777" w:rsidR="00000000" w:rsidRDefault="00545B09">
      <w:pPr>
        <w:pStyle w:val="a0"/>
        <w:rPr>
          <w:rtl/>
        </w:rPr>
      </w:pPr>
    </w:p>
    <w:p w14:paraId="3B90F975" w14:textId="77777777" w:rsidR="00000000" w:rsidRDefault="00545B09">
      <w:pPr>
        <w:pStyle w:val="a0"/>
        <w:rPr>
          <w:rFonts w:hint="cs"/>
          <w:rtl/>
        </w:rPr>
      </w:pPr>
      <w:r>
        <w:rPr>
          <w:rFonts w:hint="cs"/>
          <w:rtl/>
        </w:rPr>
        <w:t xml:space="preserve">תודה רבה. היא הבינה את אשר אמרת, היא לא משיבה. חבר הכנסת רצון, היא לא משיבה. שמענו. תודה רבה. </w:t>
      </w:r>
    </w:p>
    <w:p w14:paraId="43BECD61" w14:textId="77777777" w:rsidR="00000000" w:rsidRDefault="00545B09">
      <w:pPr>
        <w:pStyle w:val="a0"/>
        <w:rPr>
          <w:rFonts w:hint="cs"/>
          <w:rtl/>
        </w:rPr>
      </w:pPr>
    </w:p>
    <w:p w14:paraId="09D9CDD8" w14:textId="77777777" w:rsidR="00000000" w:rsidRDefault="00545B09">
      <w:pPr>
        <w:pStyle w:val="af0"/>
        <w:rPr>
          <w:rtl/>
        </w:rPr>
      </w:pPr>
      <w:r>
        <w:rPr>
          <w:rFonts w:hint="eastAsia"/>
          <w:rtl/>
        </w:rPr>
        <w:t>שר</w:t>
      </w:r>
      <w:r>
        <w:rPr>
          <w:rtl/>
        </w:rPr>
        <w:t xml:space="preserve"> התעשייה, המסחר והתעסוקה אהוד אולמרט:</w:t>
      </w:r>
    </w:p>
    <w:p w14:paraId="03BA9583" w14:textId="77777777" w:rsidR="00000000" w:rsidRDefault="00545B09">
      <w:pPr>
        <w:pStyle w:val="a0"/>
        <w:rPr>
          <w:rFonts w:hint="cs"/>
          <w:rtl/>
        </w:rPr>
      </w:pPr>
    </w:p>
    <w:p w14:paraId="2806855A" w14:textId="77777777" w:rsidR="00000000" w:rsidRDefault="00545B09">
      <w:pPr>
        <w:pStyle w:val="a0"/>
        <w:rPr>
          <w:rFonts w:hint="cs"/>
          <w:rtl/>
        </w:rPr>
      </w:pPr>
      <w:r>
        <w:rPr>
          <w:rFonts w:hint="cs"/>
          <w:rtl/>
        </w:rPr>
        <w:t>- - -</w:t>
      </w:r>
    </w:p>
    <w:p w14:paraId="1D36A178" w14:textId="77777777" w:rsidR="00000000" w:rsidRDefault="00545B09">
      <w:pPr>
        <w:pStyle w:val="a0"/>
        <w:rPr>
          <w:rFonts w:hint="cs"/>
          <w:rtl/>
        </w:rPr>
      </w:pPr>
    </w:p>
    <w:p w14:paraId="53DD2EEA" w14:textId="77777777" w:rsidR="00000000" w:rsidRDefault="00545B09">
      <w:pPr>
        <w:pStyle w:val="af1"/>
        <w:rPr>
          <w:rtl/>
        </w:rPr>
      </w:pPr>
      <w:r>
        <w:rPr>
          <w:rtl/>
        </w:rPr>
        <w:t>היו"ר</w:t>
      </w:r>
      <w:r>
        <w:rPr>
          <w:rFonts w:hint="cs"/>
          <w:rtl/>
        </w:rPr>
        <w:t xml:space="preserve"> ראובן ריבלין</w:t>
      </w:r>
      <w:r>
        <w:rPr>
          <w:rtl/>
        </w:rPr>
        <w:t>:</w:t>
      </w:r>
    </w:p>
    <w:p w14:paraId="675DBB4B" w14:textId="77777777" w:rsidR="00000000" w:rsidRDefault="00545B09">
      <w:pPr>
        <w:pStyle w:val="a0"/>
        <w:rPr>
          <w:rtl/>
        </w:rPr>
      </w:pPr>
    </w:p>
    <w:p w14:paraId="11E728DB" w14:textId="77777777" w:rsidR="00000000" w:rsidRDefault="00545B09">
      <w:pPr>
        <w:pStyle w:val="a0"/>
        <w:rPr>
          <w:rFonts w:hint="cs"/>
          <w:rtl/>
        </w:rPr>
      </w:pPr>
      <w:r>
        <w:rPr>
          <w:rFonts w:hint="cs"/>
          <w:rtl/>
        </w:rPr>
        <w:t xml:space="preserve">אדוני ממלא-מקום ראש הממשלה, אין לאדוני שום זכות יתר בקריאות ביניים. </w:t>
      </w:r>
    </w:p>
    <w:p w14:paraId="6C170FA8" w14:textId="77777777" w:rsidR="00000000" w:rsidRDefault="00545B09">
      <w:pPr>
        <w:pStyle w:val="a0"/>
        <w:rPr>
          <w:rFonts w:hint="cs"/>
          <w:rtl/>
        </w:rPr>
      </w:pPr>
    </w:p>
    <w:p w14:paraId="4BC07F6A" w14:textId="77777777" w:rsidR="00000000" w:rsidRDefault="00545B09">
      <w:pPr>
        <w:pStyle w:val="af0"/>
        <w:rPr>
          <w:rtl/>
        </w:rPr>
      </w:pPr>
      <w:r>
        <w:rPr>
          <w:rFonts w:hint="eastAsia"/>
          <w:rtl/>
        </w:rPr>
        <w:t>טלב</w:t>
      </w:r>
      <w:r>
        <w:rPr>
          <w:rtl/>
        </w:rPr>
        <w:t xml:space="preserve"> אלסאנע (רע"ם):</w:t>
      </w:r>
    </w:p>
    <w:p w14:paraId="32E4E831" w14:textId="77777777" w:rsidR="00000000" w:rsidRDefault="00545B09">
      <w:pPr>
        <w:pStyle w:val="a0"/>
        <w:rPr>
          <w:rFonts w:hint="cs"/>
          <w:rtl/>
        </w:rPr>
      </w:pPr>
    </w:p>
    <w:p w14:paraId="12AC5BBF" w14:textId="77777777" w:rsidR="00000000" w:rsidRDefault="00545B09">
      <w:pPr>
        <w:pStyle w:val="a0"/>
        <w:rPr>
          <w:rFonts w:hint="cs"/>
          <w:rtl/>
        </w:rPr>
      </w:pPr>
      <w:r>
        <w:rPr>
          <w:rFonts w:hint="cs"/>
          <w:rtl/>
        </w:rPr>
        <w:t>אדוני היושב-ראש - - -</w:t>
      </w:r>
    </w:p>
    <w:p w14:paraId="79486DD9" w14:textId="77777777" w:rsidR="00000000" w:rsidRDefault="00545B09">
      <w:pPr>
        <w:pStyle w:val="a0"/>
        <w:rPr>
          <w:rFonts w:hint="cs"/>
          <w:rtl/>
        </w:rPr>
      </w:pPr>
    </w:p>
    <w:p w14:paraId="6AAB1843" w14:textId="77777777" w:rsidR="00000000" w:rsidRDefault="00545B09">
      <w:pPr>
        <w:pStyle w:val="af1"/>
        <w:rPr>
          <w:rtl/>
        </w:rPr>
      </w:pPr>
      <w:r>
        <w:rPr>
          <w:rtl/>
        </w:rPr>
        <w:t>היו"ר</w:t>
      </w:r>
      <w:r>
        <w:rPr>
          <w:rFonts w:hint="cs"/>
          <w:rtl/>
        </w:rPr>
        <w:t xml:space="preserve"> ראובן ריבלין</w:t>
      </w:r>
      <w:r>
        <w:rPr>
          <w:rtl/>
        </w:rPr>
        <w:t>:</w:t>
      </w:r>
    </w:p>
    <w:p w14:paraId="40CEBB0D" w14:textId="77777777" w:rsidR="00000000" w:rsidRDefault="00545B09">
      <w:pPr>
        <w:pStyle w:val="a0"/>
        <w:rPr>
          <w:rtl/>
        </w:rPr>
      </w:pPr>
    </w:p>
    <w:p w14:paraId="55EAAD19" w14:textId="77777777" w:rsidR="00000000" w:rsidRDefault="00545B09">
      <w:pPr>
        <w:pStyle w:val="a0"/>
        <w:rPr>
          <w:rFonts w:hint="cs"/>
          <w:rtl/>
        </w:rPr>
      </w:pPr>
      <w:r>
        <w:rPr>
          <w:rFonts w:hint="cs"/>
          <w:rtl/>
        </w:rPr>
        <w:t xml:space="preserve">רבותי חברי הכנסת, אדוני ממלא-מקום ראש הממשלה, זכות הדיבור עכשיו לשר עזרא, ואני אאפשר לו את זכות הדיבור. </w:t>
      </w:r>
    </w:p>
    <w:p w14:paraId="26FF8DF2" w14:textId="77777777" w:rsidR="00000000" w:rsidRDefault="00545B09">
      <w:pPr>
        <w:pStyle w:val="a0"/>
        <w:rPr>
          <w:rFonts w:hint="cs"/>
          <w:rtl/>
        </w:rPr>
      </w:pPr>
    </w:p>
    <w:p w14:paraId="34F54C0A" w14:textId="77777777" w:rsidR="00000000" w:rsidRDefault="00545B09">
      <w:pPr>
        <w:pStyle w:val="af0"/>
        <w:rPr>
          <w:rtl/>
        </w:rPr>
      </w:pPr>
      <w:r>
        <w:rPr>
          <w:rFonts w:hint="eastAsia"/>
          <w:rtl/>
        </w:rPr>
        <w:t>טלב</w:t>
      </w:r>
      <w:r>
        <w:rPr>
          <w:rtl/>
        </w:rPr>
        <w:t xml:space="preserve"> אלסאנע (רע"ם):</w:t>
      </w:r>
    </w:p>
    <w:p w14:paraId="4172EE47" w14:textId="77777777" w:rsidR="00000000" w:rsidRDefault="00545B09">
      <w:pPr>
        <w:pStyle w:val="a0"/>
        <w:rPr>
          <w:rFonts w:hint="cs"/>
          <w:rtl/>
        </w:rPr>
      </w:pPr>
    </w:p>
    <w:p w14:paraId="712C010B" w14:textId="77777777" w:rsidR="00000000" w:rsidRDefault="00545B09">
      <w:pPr>
        <w:pStyle w:val="a0"/>
        <w:rPr>
          <w:rFonts w:hint="cs"/>
          <w:rtl/>
        </w:rPr>
      </w:pPr>
      <w:r>
        <w:rPr>
          <w:rFonts w:hint="cs"/>
          <w:rtl/>
        </w:rPr>
        <w:t xml:space="preserve">אדוני היושב-ראש, הצעת האי-אמון נוגעת לראש הממשלה, אז שראש הממשלה יענה. </w:t>
      </w:r>
    </w:p>
    <w:p w14:paraId="4030E860" w14:textId="77777777" w:rsidR="00000000" w:rsidRDefault="00545B09">
      <w:pPr>
        <w:pStyle w:val="a0"/>
        <w:rPr>
          <w:rFonts w:hint="cs"/>
          <w:rtl/>
        </w:rPr>
      </w:pPr>
    </w:p>
    <w:p w14:paraId="2F4F7B93" w14:textId="77777777" w:rsidR="00000000" w:rsidRDefault="00545B09">
      <w:pPr>
        <w:pStyle w:val="af1"/>
        <w:rPr>
          <w:rtl/>
        </w:rPr>
      </w:pPr>
      <w:r>
        <w:rPr>
          <w:rtl/>
        </w:rPr>
        <w:t>היו"ר</w:t>
      </w:r>
      <w:r>
        <w:rPr>
          <w:rFonts w:hint="cs"/>
          <w:rtl/>
        </w:rPr>
        <w:t xml:space="preserve"> ראובן</w:t>
      </w:r>
      <w:r>
        <w:rPr>
          <w:rFonts w:hint="cs"/>
          <w:rtl/>
        </w:rPr>
        <w:t xml:space="preserve"> ריבלין</w:t>
      </w:r>
      <w:r>
        <w:rPr>
          <w:rtl/>
        </w:rPr>
        <w:t>:</w:t>
      </w:r>
    </w:p>
    <w:p w14:paraId="174481EF" w14:textId="77777777" w:rsidR="00000000" w:rsidRDefault="00545B09">
      <w:pPr>
        <w:pStyle w:val="a0"/>
        <w:rPr>
          <w:rtl/>
        </w:rPr>
      </w:pPr>
    </w:p>
    <w:p w14:paraId="3A3964E6" w14:textId="77777777" w:rsidR="00000000" w:rsidRDefault="00545B09">
      <w:pPr>
        <w:pStyle w:val="a0"/>
        <w:rPr>
          <w:rFonts w:hint="cs"/>
          <w:rtl/>
        </w:rPr>
      </w:pPr>
      <w:r>
        <w:rPr>
          <w:rFonts w:hint="cs"/>
          <w:rtl/>
        </w:rPr>
        <w:t xml:space="preserve">שאלתך כבר נשאלה, ואני מאוד מודה לך על כך שהגעת מאוחר והיית מאוד מקורי. תודה רבה. </w:t>
      </w:r>
    </w:p>
    <w:p w14:paraId="46E09270" w14:textId="77777777" w:rsidR="00000000" w:rsidRDefault="00545B09">
      <w:pPr>
        <w:pStyle w:val="a0"/>
        <w:rPr>
          <w:rFonts w:hint="cs"/>
          <w:rtl/>
        </w:rPr>
      </w:pPr>
    </w:p>
    <w:p w14:paraId="305EA615" w14:textId="77777777" w:rsidR="00000000" w:rsidRDefault="00545B09">
      <w:pPr>
        <w:pStyle w:val="af0"/>
        <w:rPr>
          <w:rtl/>
        </w:rPr>
      </w:pPr>
      <w:r>
        <w:rPr>
          <w:rFonts w:hint="eastAsia"/>
          <w:rtl/>
        </w:rPr>
        <w:t>טלב</w:t>
      </w:r>
      <w:r>
        <w:rPr>
          <w:rtl/>
        </w:rPr>
        <w:t xml:space="preserve"> אלסאנע (רע"ם):</w:t>
      </w:r>
    </w:p>
    <w:p w14:paraId="3A1653D6" w14:textId="77777777" w:rsidR="00000000" w:rsidRDefault="00545B09">
      <w:pPr>
        <w:pStyle w:val="a0"/>
        <w:rPr>
          <w:rFonts w:hint="cs"/>
          <w:rtl/>
        </w:rPr>
      </w:pPr>
    </w:p>
    <w:p w14:paraId="059B1B47" w14:textId="77777777" w:rsidR="00000000" w:rsidRDefault="00545B09">
      <w:pPr>
        <w:pStyle w:val="a0"/>
        <w:rPr>
          <w:rFonts w:hint="cs"/>
          <w:rtl/>
        </w:rPr>
      </w:pPr>
      <w:r>
        <w:rPr>
          <w:rFonts w:hint="cs"/>
          <w:rtl/>
        </w:rPr>
        <w:t>- - -</w:t>
      </w:r>
    </w:p>
    <w:p w14:paraId="2A7220CD" w14:textId="77777777" w:rsidR="00000000" w:rsidRDefault="00545B09">
      <w:pPr>
        <w:pStyle w:val="a0"/>
        <w:rPr>
          <w:rFonts w:hint="cs"/>
          <w:rtl/>
        </w:rPr>
      </w:pPr>
    </w:p>
    <w:p w14:paraId="7761202D" w14:textId="77777777" w:rsidR="00000000" w:rsidRDefault="00545B09">
      <w:pPr>
        <w:pStyle w:val="af1"/>
        <w:rPr>
          <w:rtl/>
        </w:rPr>
      </w:pPr>
      <w:r>
        <w:rPr>
          <w:rtl/>
        </w:rPr>
        <w:t>היו"ר</w:t>
      </w:r>
      <w:r>
        <w:rPr>
          <w:rFonts w:hint="cs"/>
          <w:rtl/>
        </w:rPr>
        <w:t xml:space="preserve"> ראובן ריבלין</w:t>
      </w:r>
      <w:r>
        <w:rPr>
          <w:rtl/>
        </w:rPr>
        <w:t>:</w:t>
      </w:r>
    </w:p>
    <w:p w14:paraId="641C5808" w14:textId="77777777" w:rsidR="00000000" w:rsidRDefault="00545B09">
      <w:pPr>
        <w:pStyle w:val="a0"/>
        <w:rPr>
          <w:rtl/>
        </w:rPr>
      </w:pPr>
    </w:p>
    <w:p w14:paraId="2E6A0426" w14:textId="77777777" w:rsidR="00000000" w:rsidRDefault="00545B09">
      <w:pPr>
        <w:pStyle w:val="a0"/>
        <w:rPr>
          <w:rFonts w:hint="cs"/>
          <w:rtl/>
        </w:rPr>
      </w:pPr>
      <w:r>
        <w:rPr>
          <w:rFonts w:hint="cs"/>
          <w:rtl/>
        </w:rPr>
        <w:t xml:space="preserve">שמעתי, חבר הכנסת טלב אלסאנע, אולי אדוני לא מבין. </w:t>
      </w:r>
    </w:p>
    <w:p w14:paraId="342DE618" w14:textId="77777777" w:rsidR="00000000" w:rsidRDefault="00545B09">
      <w:pPr>
        <w:pStyle w:val="a0"/>
        <w:rPr>
          <w:rFonts w:hint="cs"/>
          <w:rtl/>
        </w:rPr>
      </w:pPr>
    </w:p>
    <w:p w14:paraId="5FE0FAB6" w14:textId="77777777" w:rsidR="00000000" w:rsidRDefault="00545B09">
      <w:pPr>
        <w:pStyle w:val="-"/>
        <w:rPr>
          <w:rtl/>
        </w:rPr>
      </w:pPr>
      <w:bookmarkStart w:id="36" w:name="FS000000474T26_01_2004_16_34_55C"/>
      <w:bookmarkEnd w:id="36"/>
      <w:r>
        <w:rPr>
          <w:rtl/>
        </w:rPr>
        <w:t>השר גדעון עזרא:</w:t>
      </w:r>
    </w:p>
    <w:p w14:paraId="54FF09B5" w14:textId="77777777" w:rsidR="00000000" w:rsidRDefault="00545B09">
      <w:pPr>
        <w:pStyle w:val="a0"/>
        <w:rPr>
          <w:rtl/>
        </w:rPr>
      </w:pPr>
    </w:p>
    <w:p w14:paraId="57244CAE" w14:textId="77777777" w:rsidR="00000000" w:rsidRDefault="00545B09">
      <w:pPr>
        <w:pStyle w:val="a0"/>
        <w:rPr>
          <w:rFonts w:hint="cs"/>
          <w:rtl/>
        </w:rPr>
      </w:pPr>
      <w:r>
        <w:rPr>
          <w:rFonts w:hint="cs"/>
          <w:rtl/>
        </w:rPr>
        <w:t xml:space="preserve">תגיד לי, ממה אתה מוטרד? </w:t>
      </w:r>
    </w:p>
    <w:p w14:paraId="269E8694" w14:textId="77777777" w:rsidR="00000000" w:rsidRDefault="00545B09">
      <w:pPr>
        <w:pStyle w:val="a0"/>
        <w:rPr>
          <w:rFonts w:hint="cs"/>
          <w:rtl/>
        </w:rPr>
      </w:pPr>
    </w:p>
    <w:p w14:paraId="2A9DADAA" w14:textId="77777777" w:rsidR="00000000" w:rsidRDefault="00545B09">
      <w:pPr>
        <w:pStyle w:val="af1"/>
        <w:rPr>
          <w:rtl/>
        </w:rPr>
      </w:pPr>
      <w:r>
        <w:rPr>
          <w:rtl/>
        </w:rPr>
        <w:t>היו"ר</w:t>
      </w:r>
      <w:r>
        <w:rPr>
          <w:rFonts w:hint="cs"/>
          <w:rtl/>
        </w:rPr>
        <w:t xml:space="preserve"> ראובן ריבלין</w:t>
      </w:r>
      <w:r>
        <w:rPr>
          <w:rtl/>
        </w:rPr>
        <w:t>:</w:t>
      </w:r>
    </w:p>
    <w:p w14:paraId="7E1C1AAF" w14:textId="77777777" w:rsidR="00000000" w:rsidRDefault="00545B09">
      <w:pPr>
        <w:pStyle w:val="a0"/>
        <w:rPr>
          <w:rtl/>
        </w:rPr>
      </w:pPr>
    </w:p>
    <w:p w14:paraId="1738BA2A" w14:textId="77777777" w:rsidR="00000000" w:rsidRDefault="00545B09">
      <w:pPr>
        <w:pStyle w:val="a0"/>
        <w:rPr>
          <w:rFonts w:hint="cs"/>
          <w:rtl/>
        </w:rPr>
      </w:pPr>
      <w:r>
        <w:rPr>
          <w:rFonts w:hint="cs"/>
          <w:rtl/>
        </w:rPr>
        <w:t xml:space="preserve">למה אתה עונה לו? חבר הכנסת טלב אלסאנע. </w:t>
      </w:r>
    </w:p>
    <w:p w14:paraId="764AAA35" w14:textId="77777777" w:rsidR="00000000" w:rsidRDefault="00545B09">
      <w:pPr>
        <w:pStyle w:val="a0"/>
        <w:rPr>
          <w:rFonts w:hint="cs"/>
          <w:rtl/>
        </w:rPr>
      </w:pPr>
    </w:p>
    <w:p w14:paraId="2970A200" w14:textId="77777777" w:rsidR="00000000" w:rsidRDefault="00545B09">
      <w:pPr>
        <w:pStyle w:val="-"/>
        <w:rPr>
          <w:rtl/>
        </w:rPr>
      </w:pPr>
      <w:bookmarkStart w:id="37" w:name="FS000000474T26_01_2004_17_09_57C"/>
      <w:bookmarkEnd w:id="37"/>
      <w:r>
        <w:rPr>
          <w:rtl/>
        </w:rPr>
        <w:t>השר גדעון עזרא:</w:t>
      </w:r>
    </w:p>
    <w:p w14:paraId="61039F75" w14:textId="77777777" w:rsidR="00000000" w:rsidRDefault="00545B09">
      <w:pPr>
        <w:pStyle w:val="a0"/>
        <w:rPr>
          <w:rtl/>
        </w:rPr>
      </w:pPr>
    </w:p>
    <w:p w14:paraId="630933F4" w14:textId="77777777" w:rsidR="00000000" w:rsidRDefault="00545B09">
      <w:pPr>
        <w:pStyle w:val="a0"/>
        <w:rPr>
          <w:rFonts w:hint="cs"/>
          <w:rtl/>
        </w:rPr>
      </w:pPr>
      <w:r>
        <w:rPr>
          <w:rFonts w:hint="cs"/>
          <w:rtl/>
        </w:rPr>
        <w:t xml:space="preserve">יושבים כאן חברי כנסת שמחכים שראש הממשלה ימעד, שהממשלה תמעד, שאויבי המדינה יצליחו. אני אומר לכם, זה לא יעזור לכם. זה לא יעזור לכם. נביל שעת' אמר - - </w:t>
      </w:r>
    </w:p>
    <w:p w14:paraId="731AF96B" w14:textId="77777777" w:rsidR="00000000" w:rsidRDefault="00545B09">
      <w:pPr>
        <w:pStyle w:val="a0"/>
        <w:rPr>
          <w:rFonts w:hint="cs"/>
          <w:rtl/>
        </w:rPr>
      </w:pPr>
    </w:p>
    <w:p w14:paraId="6CDF7FA5" w14:textId="77777777" w:rsidR="00000000" w:rsidRDefault="00545B09">
      <w:pPr>
        <w:pStyle w:val="af0"/>
        <w:rPr>
          <w:rtl/>
        </w:rPr>
      </w:pPr>
      <w:r>
        <w:rPr>
          <w:rFonts w:hint="eastAsia"/>
          <w:rtl/>
        </w:rPr>
        <w:t>טלב</w:t>
      </w:r>
      <w:r>
        <w:rPr>
          <w:rtl/>
        </w:rPr>
        <w:t xml:space="preserve"> אלסאנע (רע"ם):</w:t>
      </w:r>
    </w:p>
    <w:p w14:paraId="5530CDDB" w14:textId="77777777" w:rsidR="00000000" w:rsidRDefault="00545B09">
      <w:pPr>
        <w:pStyle w:val="a0"/>
        <w:rPr>
          <w:rFonts w:hint="cs"/>
          <w:rtl/>
        </w:rPr>
      </w:pPr>
    </w:p>
    <w:p w14:paraId="4C564092" w14:textId="77777777" w:rsidR="00000000" w:rsidRDefault="00545B09">
      <w:pPr>
        <w:pStyle w:val="a0"/>
        <w:rPr>
          <w:rFonts w:hint="cs"/>
          <w:rtl/>
        </w:rPr>
      </w:pPr>
      <w:r>
        <w:rPr>
          <w:rFonts w:hint="cs"/>
          <w:rtl/>
        </w:rPr>
        <w:t>- - -</w:t>
      </w:r>
    </w:p>
    <w:p w14:paraId="23F7FE1A" w14:textId="77777777" w:rsidR="00000000" w:rsidRDefault="00545B09">
      <w:pPr>
        <w:pStyle w:val="af0"/>
        <w:rPr>
          <w:rtl/>
        </w:rPr>
      </w:pPr>
    </w:p>
    <w:p w14:paraId="7BDBF5D9" w14:textId="77777777" w:rsidR="00000000" w:rsidRDefault="00545B09">
      <w:pPr>
        <w:pStyle w:val="af0"/>
        <w:rPr>
          <w:rtl/>
        </w:rPr>
      </w:pPr>
      <w:r>
        <w:rPr>
          <w:rFonts w:hint="eastAsia"/>
          <w:rtl/>
        </w:rPr>
        <w:t>עבד</w:t>
      </w:r>
      <w:r>
        <w:rPr>
          <w:rtl/>
        </w:rPr>
        <w:t>-אלמאלכ דהאמשה (רע</w:t>
      </w:r>
      <w:r>
        <w:rPr>
          <w:rtl/>
        </w:rPr>
        <w:t>"ם):</w:t>
      </w:r>
    </w:p>
    <w:p w14:paraId="40736DD5" w14:textId="77777777" w:rsidR="00000000" w:rsidRDefault="00545B09">
      <w:pPr>
        <w:pStyle w:val="a0"/>
        <w:rPr>
          <w:rFonts w:hint="cs"/>
          <w:rtl/>
        </w:rPr>
      </w:pPr>
    </w:p>
    <w:p w14:paraId="274962B7" w14:textId="77777777" w:rsidR="00000000" w:rsidRDefault="00545B09">
      <w:pPr>
        <w:pStyle w:val="a0"/>
        <w:rPr>
          <w:rFonts w:hint="cs"/>
          <w:rtl/>
        </w:rPr>
      </w:pPr>
      <w:r>
        <w:rPr>
          <w:rFonts w:hint="cs"/>
          <w:rtl/>
        </w:rPr>
        <w:t>- - -</w:t>
      </w:r>
    </w:p>
    <w:p w14:paraId="455CD442" w14:textId="77777777" w:rsidR="00000000" w:rsidRDefault="00545B09">
      <w:pPr>
        <w:pStyle w:val="a0"/>
        <w:rPr>
          <w:rFonts w:hint="cs"/>
          <w:rtl/>
        </w:rPr>
      </w:pPr>
    </w:p>
    <w:p w14:paraId="1547B049" w14:textId="77777777" w:rsidR="00000000" w:rsidRDefault="00545B09">
      <w:pPr>
        <w:pStyle w:val="af1"/>
        <w:rPr>
          <w:rtl/>
        </w:rPr>
      </w:pPr>
      <w:r>
        <w:rPr>
          <w:rtl/>
        </w:rPr>
        <w:t>היו"ר</w:t>
      </w:r>
      <w:r>
        <w:rPr>
          <w:rFonts w:hint="cs"/>
          <w:rtl/>
        </w:rPr>
        <w:t xml:space="preserve"> ראובן ריבלין</w:t>
      </w:r>
      <w:r>
        <w:rPr>
          <w:rtl/>
        </w:rPr>
        <w:t>:</w:t>
      </w:r>
    </w:p>
    <w:p w14:paraId="7A429EDB" w14:textId="77777777" w:rsidR="00000000" w:rsidRDefault="00545B09">
      <w:pPr>
        <w:pStyle w:val="a0"/>
        <w:rPr>
          <w:rtl/>
        </w:rPr>
      </w:pPr>
    </w:p>
    <w:p w14:paraId="68D53C8E" w14:textId="77777777" w:rsidR="00000000" w:rsidRDefault="00545B09">
      <w:pPr>
        <w:pStyle w:val="a0"/>
        <w:rPr>
          <w:rFonts w:hint="cs"/>
          <w:rtl/>
        </w:rPr>
      </w:pPr>
      <w:r>
        <w:rPr>
          <w:rFonts w:hint="cs"/>
          <w:rtl/>
        </w:rPr>
        <w:t>חבר הכנסת טלב אלסאנע. חבר הכנסת דהאמשה.</w:t>
      </w:r>
    </w:p>
    <w:p w14:paraId="5780FD4F" w14:textId="77777777" w:rsidR="00000000" w:rsidRDefault="00545B09">
      <w:pPr>
        <w:pStyle w:val="a0"/>
        <w:rPr>
          <w:rFonts w:hint="cs"/>
          <w:rtl/>
        </w:rPr>
      </w:pPr>
    </w:p>
    <w:p w14:paraId="0A82A4DB" w14:textId="77777777" w:rsidR="00000000" w:rsidRDefault="00545B09">
      <w:pPr>
        <w:pStyle w:val="-"/>
        <w:rPr>
          <w:rtl/>
        </w:rPr>
      </w:pPr>
      <w:bookmarkStart w:id="38" w:name="FS000000474T26_01_2004_17_15_15C"/>
      <w:bookmarkEnd w:id="38"/>
      <w:r>
        <w:rPr>
          <w:rtl/>
        </w:rPr>
        <w:t>השר גדעון עזרא:</w:t>
      </w:r>
    </w:p>
    <w:p w14:paraId="50FB2147" w14:textId="77777777" w:rsidR="00000000" w:rsidRDefault="00545B09">
      <w:pPr>
        <w:pStyle w:val="a0"/>
        <w:ind w:firstLine="0"/>
        <w:rPr>
          <w:rFonts w:hint="cs"/>
          <w:rtl/>
        </w:rPr>
      </w:pPr>
    </w:p>
    <w:p w14:paraId="4D3871B7" w14:textId="77777777" w:rsidR="00000000" w:rsidRDefault="00545B09">
      <w:pPr>
        <w:pStyle w:val="a0"/>
        <w:rPr>
          <w:rFonts w:hint="cs"/>
          <w:rtl/>
        </w:rPr>
      </w:pPr>
      <w:r>
        <w:rPr>
          <w:rFonts w:hint="cs"/>
          <w:rtl/>
        </w:rPr>
        <w:t>- - אי-אפשר לקיים משא-ומתן עם ישראל כאשר ראש הממשלה מוזכר בדברים הללו. אני מבקש לסיים את דברי ואני מציע - - -</w:t>
      </w:r>
    </w:p>
    <w:p w14:paraId="096F59EB" w14:textId="77777777" w:rsidR="00000000" w:rsidRDefault="00545B09">
      <w:pPr>
        <w:pStyle w:val="a0"/>
        <w:rPr>
          <w:rFonts w:hint="cs"/>
          <w:rtl/>
        </w:rPr>
      </w:pPr>
    </w:p>
    <w:p w14:paraId="0FD93715" w14:textId="77777777" w:rsidR="00000000" w:rsidRDefault="00545B09">
      <w:pPr>
        <w:pStyle w:val="af0"/>
        <w:rPr>
          <w:rtl/>
        </w:rPr>
      </w:pPr>
      <w:r>
        <w:rPr>
          <w:rFonts w:hint="eastAsia"/>
          <w:rtl/>
        </w:rPr>
        <w:t>יוסי</w:t>
      </w:r>
      <w:r>
        <w:rPr>
          <w:rtl/>
        </w:rPr>
        <w:t xml:space="preserve"> שריד (מרצ):</w:t>
      </w:r>
    </w:p>
    <w:p w14:paraId="1B22E8A3" w14:textId="77777777" w:rsidR="00000000" w:rsidRDefault="00545B09">
      <w:pPr>
        <w:pStyle w:val="a0"/>
        <w:rPr>
          <w:rFonts w:hint="cs"/>
          <w:rtl/>
        </w:rPr>
      </w:pPr>
    </w:p>
    <w:p w14:paraId="25437E0C" w14:textId="77777777" w:rsidR="00000000" w:rsidRDefault="00545B09">
      <w:pPr>
        <w:pStyle w:val="a0"/>
        <w:rPr>
          <w:rFonts w:hint="cs"/>
          <w:rtl/>
        </w:rPr>
      </w:pPr>
      <w:r>
        <w:rPr>
          <w:rFonts w:hint="cs"/>
          <w:rtl/>
        </w:rPr>
        <w:t>- - -</w:t>
      </w:r>
    </w:p>
    <w:p w14:paraId="29475B1E" w14:textId="77777777" w:rsidR="00000000" w:rsidRDefault="00545B09">
      <w:pPr>
        <w:pStyle w:val="a0"/>
        <w:rPr>
          <w:rFonts w:hint="cs"/>
          <w:rtl/>
        </w:rPr>
      </w:pPr>
    </w:p>
    <w:p w14:paraId="317F4FB0" w14:textId="77777777" w:rsidR="00000000" w:rsidRDefault="00545B09">
      <w:pPr>
        <w:pStyle w:val="af1"/>
        <w:rPr>
          <w:rtl/>
        </w:rPr>
      </w:pPr>
      <w:r>
        <w:rPr>
          <w:rtl/>
        </w:rPr>
        <w:t>היו"ר</w:t>
      </w:r>
      <w:r>
        <w:rPr>
          <w:rFonts w:hint="cs"/>
          <w:rtl/>
        </w:rPr>
        <w:t xml:space="preserve"> ראובן ריבלין</w:t>
      </w:r>
      <w:r>
        <w:rPr>
          <w:rtl/>
        </w:rPr>
        <w:t>:</w:t>
      </w:r>
    </w:p>
    <w:p w14:paraId="7C20D8D8" w14:textId="77777777" w:rsidR="00000000" w:rsidRDefault="00545B09">
      <w:pPr>
        <w:pStyle w:val="a0"/>
        <w:rPr>
          <w:rtl/>
        </w:rPr>
      </w:pPr>
    </w:p>
    <w:p w14:paraId="132BC25E" w14:textId="77777777" w:rsidR="00000000" w:rsidRDefault="00545B09">
      <w:pPr>
        <w:pStyle w:val="a0"/>
        <w:rPr>
          <w:rFonts w:hint="cs"/>
          <w:rtl/>
        </w:rPr>
      </w:pPr>
      <w:r>
        <w:rPr>
          <w:rFonts w:hint="cs"/>
          <w:rtl/>
        </w:rPr>
        <w:t>חבר הכנ</w:t>
      </w:r>
      <w:r>
        <w:rPr>
          <w:rFonts w:hint="cs"/>
          <w:rtl/>
        </w:rPr>
        <w:t xml:space="preserve">סת שריד. </w:t>
      </w:r>
    </w:p>
    <w:p w14:paraId="10CC5935" w14:textId="77777777" w:rsidR="00000000" w:rsidRDefault="00545B09">
      <w:pPr>
        <w:pStyle w:val="a0"/>
        <w:rPr>
          <w:rFonts w:hint="cs"/>
          <w:rtl/>
        </w:rPr>
      </w:pPr>
    </w:p>
    <w:p w14:paraId="0A86FD8E" w14:textId="77777777" w:rsidR="00000000" w:rsidRDefault="00545B09">
      <w:pPr>
        <w:pStyle w:val="-"/>
        <w:rPr>
          <w:rtl/>
        </w:rPr>
      </w:pPr>
      <w:bookmarkStart w:id="39" w:name="FS000000474T26_01_2004_17_17_03C"/>
      <w:bookmarkEnd w:id="39"/>
      <w:r>
        <w:rPr>
          <w:rtl/>
        </w:rPr>
        <w:t>השר גדעון עזרא:</w:t>
      </w:r>
    </w:p>
    <w:p w14:paraId="77B9E602" w14:textId="77777777" w:rsidR="00000000" w:rsidRDefault="00545B09">
      <w:pPr>
        <w:pStyle w:val="a0"/>
        <w:rPr>
          <w:rtl/>
        </w:rPr>
      </w:pPr>
    </w:p>
    <w:p w14:paraId="31B9C820" w14:textId="77777777" w:rsidR="00000000" w:rsidRDefault="00545B09">
      <w:pPr>
        <w:pStyle w:val="a0"/>
        <w:rPr>
          <w:rFonts w:hint="cs"/>
          <w:rtl/>
        </w:rPr>
      </w:pPr>
      <w:r>
        <w:rPr>
          <w:rFonts w:hint="cs"/>
          <w:rtl/>
        </w:rPr>
        <w:t xml:space="preserve">תמיד הוא צודק. </w:t>
      </w:r>
    </w:p>
    <w:p w14:paraId="3F3F2E98" w14:textId="77777777" w:rsidR="00000000" w:rsidRDefault="00545B09">
      <w:pPr>
        <w:pStyle w:val="a0"/>
        <w:rPr>
          <w:rFonts w:hint="cs"/>
          <w:rtl/>
        </w:rPr>
      </w:pPr>
    </w:p>
    <w:p w14:paraId="75EB552E" w14:textId="77777777" w:rsidR="00000000" w:rsidRDefault="00545B09">
      <w:pPr>
        <w:pStyle w:val="af0"/>
        <w:rPr>
          <w:rtl/>
        </w:rPr>
      </w:pPr>
      <w:r>
        <w:rPr>
          <w:rFonts w:hint="eastAsia"/>
          <w:rtl/>
        </w:rPr>
        <w:t>אופיר</w:t>
      </w:r>
      <w:r>
        <w:rPr>
          <w:rtl/>
        </w:rPr>
        <w:t xml:space="preserve"> פינס-פז (העבודה-מימד):</w:t>
      </w:r>
    </w:p>
    <w:p w14:paraId="602FCF5A" w14:textId="77777777" w:rsidR="00000000" w:rsidRDefault="00545B09">
      <w:pPr>
        <w:pStyle w:val="a0"/>
        <w:rPr>
          <w:rFonts w:hint="cs"/>
          <w:rtl/>
        </w:rPr>
      </w:pPr>
    </w:p>
    <w:p w14:paraId="2532A376" w14:textId="77777777" w:rsidR="00000000" w:rsidRDefault="00545B09">
      <w:pPr>
        <w:pStyle w:val="a0"/>
        <w:rPr>
          <w:rFonts w:hint="cs"/>
          <w:rtl/>
        </w:rPr>
      </w:pPr>
      <w:r>
        <w:rPr>
          <w:rFonts w:hint="cs"/>
          <w:rtl/>
        </w:rPr>
        <w:t xml:space="preserve">לא תמיד. </w:t>
      </w:r>
    </w:p>
    <w:p w14:paraId="22B5B1B2" w14:textId="77777777" w:rsidR="00000000" w:rsidRDefault="00545B09">
      <w:pPr>
        <w:pStyle w:val="a0"/>
        <w:rPr>
          <w:rFonts w:hint="cs"/>
          <w:rtl/>
        </w:rPr>
      </w:pPr>
    </w:p>
    <w:p w14:paraId="2F6ECC9C" w14:textId="77777777" w:rsidR="00000000" w:rsidRDefault="00545B09">
      <w:pPr>
        <w:pStyle w:val="-"/>
        <w:rPr>
          <w:rtl/>
        </w:rPr>
      </w:pPr>
      <w:bookmarkStart w:id="40" w:name="FS000000474T26_01_2004_16_35_46C"/>
      <w:bookmarkEnd w:id="40"/>
      <w:r>
        <w:rPr>
          <w:rtl/>
        </w:rPr>
        <w:t>השר גדעון עזרא:</w:t>
      </w:r>
    </w:p>
    <w:p w14:paraId="48AC596F" w14:textId="77777777" w:rsidR="00000000" w:rsidRDefault="00545B09">
      <w:pPr>
        <w:pStyle w:val="a0"/>
        <w:rPr>
          <w:rtl/>
        </w:rPr>
      </w:pPr>
    </w:p>
    <w:p w14:paraId="16EFCC39" w14:textId="77777777" w:rsidR="00000000" w:rsidRDefault="00545B09">
      <w:pPr>
        <w:pStyle w:val="a0"/>
        <w:rPr>
          <w:rFonts w:hint="cs"/>
          <w:rtl/>
        </w:rPr>
      </w:pPr>
      <w:r>
        <w:rPr>
          <w:rFonts w:hint="cs"/>
          <w:rtl/>
        </w:rPr>
        <w:t>אני מציע לחברי הכנסת מהאופוזיציה לנהוג באחריות. יש במדינה הזאת משטרה ויש פרקליטות. אני מתפלא על חוסר האמון, דווקא אתם, דווקא אתם - -</w:t>
      </w:r>
    </w:p>
    <w:p w14:paraId="087A5278" w14:textId="77777777" w:rsidR="00000000" w:rsidRDefault="00545B09">
      <w:pPr>
        <w:pStyle w:val="a0"/>
        <w:rPr>
          <w:rFonts w:hint="cs"/>
          <w:rtl/>
        </w:rPr>
      </w:pPr>
    </w:p>
    <w:p w14:paraId="57BA7C11" w14:textId="77777777" w:rsidR="00000000" w:rsidRDefault="00545B09">
      <w:pPr>
        <w:pStyle w:val="af0"/>
        <w:rPr>
          <w:rtl/>
        </w:rPr>
      </w:pPr>
      <w:r>
        <w:rPr>
          <w:rFonts w:hint="eastAsia"/>
          <w:rtl/>
        </w:rPr>
        <w:t>אופיר</w:t>
      </w:r>
      <w:r>
        <w:rPr>
          <w:rtl/>
        </w:rPr>
        <w:t xml:space="preserve"> פינס-פז (העבו</w:t>
      </w:r>
      <w:r>
        <w:rPr>
          <w:rtl/>
        </w:rPr>
        <w:t>דה-מימד):</w:t>
      </w:r>
    </w:p>
    <w:p w14:paraId="2836740A" w14:textId="77777777" w:rsidR="00000000" w:rsidRDefault="00545B09">
      <w:pPr>
        <w:pStyle w:val="a0"/>
        <w:rPr>
          <w:rFonts w:hint="cs"/>
          <w:rtl/>
        </w:rPr>
      </w:pPr>
    </w:p>
    <w:p w14:paraId="4C0E71A2" w14:textId="77777777" w:rsidR="00000000" w:rsidRDefault="00545B09">
      <w:pPr>
        <w:pStyle w:val="a0"/>
        <w:rPr>
          <w:rFonts w:hint="cs"/>
          <w:rtl/>
        </w:rPr>
      </w:pPr>
      <w:r>
        <w:rPr>
          <w:rFonts w:hint="cs"/>
          <w:rtl/>
        </w:rPr>
        <w:t xml:space="preserve">אז למה אתה דיברת נגד הפרקליטות? </w:t>
      </w:r>
    </w:p>
    <w:p w14:paraId="612A3110" w14:textId="77777777" w:rsidR="00000000" w:rsidRDefault="00545B09">
      <w:pPr>
        <w:pStyle w:val="af1"/>
        <w:rPr>
          <w:rtl/>
        </w:rPr>
      </w:pPr>
    </w:p>
    <w:p w14:paraId="2AA90B28" w14:textId="77777777" w:rsidR="00000000" w:rsidRDefault="00545B09">
      <w:pPr>
        <w:pStyle w:val="af1"/>
        <w:rPr>
          <w:rtl/>
        </w:rPr>
      </w:pPr>
      <w:r>
        <w:rPr>
          <w:rtl/>
        </w:rPr>
        <w:t>היו"ר</w:t>
      </w:r>
      <w:r>
        <w:rPr>
          <w:rFonts w:hint="cs"/>
          <w:rtl/>
        </w:rPr>
        <w:t xml:space="preserve"> ראובן ריבלין</w:t>
      </w:r>
      <w:r>
        <w:rPr>
          <w:rtl/>
        </w:rPr>
        <w:t>:</w:t>
      </w:r>
    </w:p>
    <w:p w14:paraId="321DB6ED" w14:textId="77777777" w:rsidR="00000000" w:rsidRDefault="00545B09">
      <w:pPr>
        <w:pStyle w:val="a0"/>
        <w:rPr>
          <w:rtl/>
        </w:rPr>
      </w:pPr>
    </w:p>
    <w:p w14:paraId="38FF812F" w14:textId="77777777" w:rsidR="00000000" w:rsidRDefault="00545B09">
      <w:pPr>
        <w:pStyle w:val="a0"/>
        <w:rPr>
          <w:rFonts w:hint="cs"/>
          <w:rtl/>
        </w:rPr>
      </w:pPr>
      <w:r>
        <w:rPr>
          <w:rFonts w:hint="cs"/>
          <w:rtl/>
        </w:rPr>
        <w:t xml:space="preserve">חבר הכנסת פינס, אני מתפלא על אדוני. חבר הכנסת מתן וילנאי היטיב לנמק את העניין. אדוני רוצה להוסיף על מה שהוא אמר? אדוני אפילו לא היה פה כאשר הוא דיבר. </w:t>
      </w:r>
    </w:p>
    <w:p w14:paraId="3D0BAECF" w14:textId="77777777" w:rsidR="00000000" w:rsidRDefault="00545B09">
      <w:pPr>
        <w:pStyle w:val="a0"/>
        <w:rPr>
          <w:rFonts w:hint="cs"/>
          <w:rtl/>
        </w:rPr>
      </w:pPr>
    </w:p>
    <w:p w14:paraId="043E00A9" w14:textId="77777777" w:rsidR="00000000" w:rsidRDefault="00545B09">
      <w:pPr>
        <w:pStyle w:val="af0"/>
        <w:rPr>
          <w:rtl/>
        </w:rPr>
      </w:pPr>
      <w:r>
        <w:rPr>
          <w:rFonts w:hint="eastAsia"/>
          <w:rtl/>
        </w:rPr>
        <w:t>אופיר</w:t>
      </w:r>
      <w:r>
        <w:rPr>
          <w:rtl/>
        </w:rPr>
        <w:t xml:space="preserve"> פינס-פז (העבודה-מימד):</w:t>
      </w:r>
    </w:p>
    <w:p w14:paraId="59AC157B" w14:textId="77777777" w:rsidR="00000000" w:rsidRDefault="00545B09">
      <w:pPr>
        <w:pStyle w:val="a0"/>
        <w:rPr>
          <w:rFonts w:hint="cs"/>
          <w:rtl/>
        </w:rPr>
      </w:pPr>
    </w:p>
    <w:p w14:paraId="39C0F177" w14:textId="77777777" w:rsidR="00000000" w:rsidRDefault="00545B09">
      <w:pPr>
        <w:pStyle w:val="a0"/>
        <w:rPr>
          <w:rFonts w:hint="cs"/>
          <w:rtl/>
        </w:rPr>
      </w:pPr>
      <w:r>
        <w:rPr>
          <w:rFonts w:hint="cs"/>
          <w:rtl/>
        </w:rPr>
        <w:t>לא הפרעת</w:t>
      </w:r>
      <w:r>
        <w:rPr>
          <w:rFonts w:hint="cs"/>
          <w:rtl/>
        </w:rPr>
        <w:t>י לו.</w:t>
      </w:r>
    </w:p>
    <w:p w14:paraId="39FC3DA5" w14:textId="77777777" w:rsidR="00000000" w:rsidRDefault="00545B09">
      <w:pPr>
        <w:pStyle w:val="a0"/>
        <w:rPr>
          <w:rFonts w:hint="cs"/>
          <w:rtl/>
        </w:rPr>
      </w:pPr>
    </w:p>
    <w:p w14:paraId="1CD5AD7F" w14:textId="77777777" w:rsidR="00000000" w:rsidRDefault="00545B09">
      <w:pPr>
        <w:pStyle w:val="af1"/>
        <w:rPr>
          <w:rtl/>
        </w:rPr>
      </w:pPr>
      <w:r>
        <w:rPr>
          <w:rtl/>
        </w:rPr>
        <w:t>היו"ר</w:t>
      </w:r>
      <w:r>
        <w:rPr>
          <w:rFonts w:hint="cs"/>
          <w:rtl/>
        </w:rPr>
        <w:t xml:space="preserve"> ראובן ריבלין</w:t>
      </w:r>
      <w:r>
        <w:rPr>
          <w:rtl/>
        </w:rPr>
        <w:t>:</w:t>
      </w:r>
    </w:p>
    <w:p w14:paraId="4C6DB0B6" w14:textId="77777777" w:rsidR="00000000" w:rsidRDefault="00545B09">
      <w:pPr>
        <w:pStyle w:val="a0"/>
        <w:rPr>
          <w:rtl/>
        </w:rPr>
      </w:pPr>
    </w:p>
    <w:p w14:paraId="27210C36" w14:textId="77777777" w:rsidR="00000000" w:rsidRDefault="00545B09">
      <w:pPr>
        <w:pStyle w:val="a0"/>
        <w:rPr>
          <w:rFonts w:hint="cs"/>
          <w:rtl/>
        </w:rPr>
      </w:pPr>
      <w:r>
        <w:rPr>
          <w:rFonts w:hint="cs"/>
          <w:rtl/>
        </w:rPr>
        <w:t xml:space="preserve">אבל עכשיו אדוני לא יכול להפריע לשר עזרא. </w:t>
      </w:r>
    </w:p>
    <w:p w14:paraId="39DE4225" w14:textId="77777777" w:rsidR="00000000" w:rsidRDefault="00545B09">
      <w:pPr>
        <w:pStyle w:val="a0"/>
        <w:rPr>
          <w:rFonts w:hint="cs"/>
          <w:rtl/>
        </w:rPr>
      </w:pPr>
    </w:p>
    <w:p w14:paraId="1E9C46B5" w14:textId="77777777" w:rsidR="00000000" w:rsidRDefault="00545B09">
      <w:pPr>
        <w:pStyle w:val="-"/>
        <w:rPr>
          <w:rtl/>
        </w:rPr>
      </w:pPr>
      <w:bookmarkStart w:id="41" w:name="FS000000474T26_01_2004_16_36_13C"/>
      <w:bookmarkEnd w:id="41"/>
      <w:r>
        <w:rPr>
          <w:rtl/>
        </w:rPr>
        <w:t>השר גדעון עזרא:</w:t>
      </w:r>
    </w:p>
    <w:p w14:paraId="6C51493F" w14:textId="77777777" w:rsidR="00000000" w:rsidRDefault="00545B09">
      <w:pPr>
        <w:pStyle w:val="a0"/>
        <w:rPr>
          <w:rtl/>
        </w:rPr>
      </w:pPr>
    </w:p>
    <w:p w14:paraId="0573D845" w14:textId="77777777" w:rsidR="00000000" w:rsidRDefault="00545B09">
      <w:pPr>
        <w:pStyle w:val="a0"/>
        <w:rPr>
          <w:rFonts w:hint="cs"/>
          <w:rtl/>
        </w:rPr>
      </w:pPr>
      <w:r>
        <w:rPr>
          <w:rFonts w:hint="cs"/>
          <w:rtl/>
        </w:rPr>
        <w:t xml:space="preserve">- - מגלים אי-אמון כלפי האנשים המכובדים הללו. תנו להם לעשות את עבודתם, לסיים את החקירה בהקדם. אל תפעילו עליהם  לחץ. </w:t>
      </w:r>
    </w:p>
    <w:p w14:paraId="483C9593" w14:textId="77777777" w:rsidR="00000000" w:rsidRDefault="00545B09">
      <w:pPr>
        <w:pStyle w:val="a0"/>
        <w:rPr>
          <w:rFonts w:hint="cs"/>
          <w:rtl/>
        </w:rPr>
      </w:pPr>
    </w:p>
    <w:p w14:paraId="5742FF51" w14:textId="77777777" w:rsidR="00000000" w:rsidRDefault="00545B09">
      <w:pPr>
        <w:pStyle w:val="af0"/>
        <w:rPr>
          <w:rtl/>
        </w:rPr>
      </w:pPr>
      <w:r>
        <w:rPr>
          <w:rFonts w:hint="eastAsia"/>
          <w:rtl/>
        </w:rPr>
        <w:t>אופיר</w:t>
      </w:r>
      <w:r>
        <w:rPr>
          <w:rtl/>
        </w:rPr>
        <w:t xml:space="preserve"> פינס-פז (העבודה-מימד):</w:t>
      </w:r>
    </w:p>
    <w:p w14:paraId="4049BB3D" w14:textId="77777777" w:rsidR="00000000" w:rsidRDefault="00545B09">
      <w:pPr>
        <w:pStyle w:val="a0"/>
        <w:rPr>
          <w:rFonts w:hint="cs"/>
          <w:rtl/>
        </w:rPr>
      </w:pPr>
    </w:p>
    <w:p w14:paraId="67A0F3D1" w14:textId="77777777" w:rsidR="00000000" w:rsidRDefault="00545B09">
      <w:pPr>
        <w:pStyle w:val="a0"/>
        <w:rPr>
          <w:rFonts w:hint="cs"/>
          <w:rtl/>
        </w:rPr>
      </w:pPr>
      <w:r>
        <w:rPr>
          <w:rFonts w:hint="cs"/>
          <w:rtl/>
        </w:rPr>
        <w:t>אתה הפעלת לחץ.</w:t>
      </w:r>
    </w:p>
    <w:p w14:paraId="24B67EE8" w14:textId="77777777" w:rsidR="00000000" w:rsidRDefault="00545B09">
      <w:pPr>
        <w:pStyle w:val="a0"/>
        <w:rPr>
          <w:rFonts w:hint="cs"/>
          <w:rtl/>
        </w:rPr>
      </w:pPr>
    </w:p>
    <w:p w14:paraId="082F45EE" w14:textId="77777777" w:rsidR="00000000" w:rsidRDefault="00545B09">
      <w:pPr>
        <w:pStyle w:val="af0"/>
        <w:rPr>
          <w:rtl/>
        </w:rPr>
      </w:pPr>
      <w:r>
        <w:rPr>
          <w:rFonts w:hint="eastAsia"/>
          <w:rtl/>
        </w:rPr>
        <w:t>זהבה</w:t>
      </w:r>
      <w:r>
        <w:rPr>
          <w:rtl/>
        </w:rPr>
        <w:t xml:space="preserve"> </w:t>
      </w:r>
      <w:r>
        <w:rPr>
          <w:rtl/>
        </w:rPr>
        <w:t>גלאון (מרצ):</w:t>
      </w:r>
    </w:p>
    <w:p w14:paraId="189A5F0E" w14:textId="77777777" w:rsidR="00000000" w:rsidRDefault="00545B09">
      <w:pPr>
        <w:pStyle w:val="a0"/>
        <w:rPr>
          <w:rFonts w:hint="cs"/>
          <w:rtl/>
        </w:rPr>
      </w:pPr>
    </w:p>
    <w:p w14:paraId="753D5A46" w14:textId="77777777" w:rsidR="00000000" w:rsidRDefault="00545B09">
      <w:pPr>
        <w:pStyle w:val="a0"/>
        <w:rPr>
          <w:rFonts w:hint="cs"/>
          <w:rtl/>
        </w:rPr>
      </w:pPr>
      <w:r>
        <w:rPr>
          <w:rFonts w:hint="cs"/>
          <w:rtl/>
        </w:rPr>
        <w:t>- - -</w:t>
      </w:r>
    </w:p>
    <w:p w14:paraId="4DBD267E" w14:textId="77777777" w:rsidR="00000000" w:rsidRDefault="00545B09">
      <w:pPr>
        <w:pStyle w:val="a0"/>
        <w:rPr>
          <w:rFonts w:hint="cs"/>
          <w:rtl/>
        </w:rPr>
      </w:pPr>
    </w:p>
    <w:p w14:paraId="6C7A7B60" w14:textId="77777777" w:rsidR="00000000" w:rsidRDefault="00545B09">
      <w:pPr>
        <w:pStyle w:val="af1"/>
        <w:rPr>
          <w:rFonts w:hint="cs"/>
          <w:rtl/>
        </w:rPr>
      </w:pPr>
      <w:r>
        <w:rPr>
          <w:rtl/>
        </w:rPr>
        <w:t>היו"ר</w:t>
      </w:r>
      <w:r>
        <w:rPr>
          <w:rFonts w:hint="cs"/>
          <w:rtl/>
        </w:rPr>
        <w:t xml:space="preserve"> ראובן ריבלין</w:t>
      </w:r>
      <w:r>
        <w:rPr>
          <w:rtl/>
        </w:rPr>
        <w:t>:</w:t>
      </w:r>
    </w:p>
    <w:p w14:paraId="31DBF648" w14:textId="77777777" w:rsidR="00000000" w:rsidRDefault="00545B09">
      <w:pPr>
        <w:pStyle w:val="a0"/>
        <w:rPr>
          <w:rFonts w:hint="cs"/>
          <w:rtl/>
        </w:rPr>
      </w:pPr>
    </w:p>
    <w:p w14:paraId="5E83EAEA" w14:textId="77777777" w:rsidR="00000000" w:rsidRDefault="00545B09">
      <w:pPr>
        <w:pStyle w:val="af1"/>
        <w:rPr>
          <w:rFonts w:hint="cs"/>
          <w:rtl/>
        </w:rPr>
      </w:pPr>
    </w:p>
    <w:p w14:paraId="05D80D25" w14:textId="77777777" w:rsidR="00000000" w:rsidRDefault="00545B09">
      <w:pPr>
        <w:pStyle w:val="a0"/>
        <w:rPr>
          <w:rFonts w:hint="cs"/>
          <w:rtl/>
        </w:rPr>
      </w:pPr>
      <w:r>
        <w:rPr>
          <w:rFonts w:hint="cs"/>
          <w:rtl/>
        </w:rPr>
        <w:t xml:space="preserve">חבר הכנסת אופיר פינס. חברת הכנסת גלאון. </w:t>
      </w:r>
    </w:p>
    <w:p w14:paraId="4C7CFAC4" w14:textId="77777777" w:rsidR="00000000" w:rsidRDefault="00545B09">
      <w:pPr>
        <w:pStyle w:val="a0"/>
        <w:rPr>
          <w:rFonts w:hint="cs"/>
          <w:rtl/>
        </w:rPr>
      </w:pPr>
    </w:p>
    <w:p w14:paraId="71ACFF20" w14:textId="77777777" w:rsidR="00000000" w:rsidRDefault="00545B09">
      <w:pPr>
        <w:pStyle w:val="-"/>
        <w:rPr>
          <w:rtl/>
        </w:rPr>
      </w:pPr>
      <w:bookmarkStart w:id="42" w:name="FS000000474T26_01_2004_16_36_28C"/>
      <w:bookmarkEnd w:id="42"/>
      <w:r>
        <w:rPr>
          <w:rtl/>
        </w:rPr>
        <w:t>השר גדעון עזרא:</w:t>
      </w:r>
    </w:p>
    <w:p w14:paraId="14C46B3C" w14:textId="77777777" w:rsidR="00000000" w:rsidRDefault="00545B09">
      <w:pPr>
        <w:pStyle w:val="a0"/>
        <w:rPr>
          <w:rtl/>
        </w:rPr>
      </w:pPr>
    </w:p>
    <w:p w14:paraId="4E5292F8" w14:textId="77777777" w:rsidR="00000000" w:rsidRDefault="00545B09">
      <w:pPr>
        <w:pStyle w:val="a0"/>
        <w:rPr>
          <w:rFonts w:hint="cs"/>
          <w:rtl/>
        </w:rPr>
      </w:pPr>
      <w:r>
        <w:rPr>
          <w:rFonts w:hint="cs"/>
          <w:rtl/>
        </w:rPr>
        <w:t xml:space="preserve">אני מציע לדחות את שתי הצעות האי-אמון. תודה. </w:t>
      </w:r>
    </w:p>
    <w:p w14:paraId="50DD1A72" w14:textId="77777777" w:rsidR="00000000" w:rsidRDefault="00545B09">
      <w:pPr>
        <w:pStyle w:val="a0"/>
        <w:rPr>
          <w:rFonts w:hint="cs"/>
          <w:rtl/>
        </w:rPr>
      </w:pPr>
    </w:p>
    <w:p w14:paraId="4D4C65E6" w14:textId="77777777" w:rsidR="00000000" w:rsidRDefault="00545B09">
      <w:pPr>
        <w:pStyle w:val="af1"/>
        <w:rPr>
          <w:rtl/>
        </w:rPr>
      </w:pPr>
      <w:r>
        <w:rPr>
          <w:rtl/>
        </w:rPr>
        <w:t>היו"ר</w:t>
      </w:r>
      <w:r>
        <w:rPr>
          <w:rFonts w:hint="cs"/>
          <w:rtl/>
        </w:rPr>
        <w:t xml:space="preserve"> ראובן ריבלין</w:t>
      </w:r>
      <w:r>
        <w:rPr>
          <w:rtl/>
        </w:rPr>
        <w:t>:</w:t>
      </w:r>
    </w:p>
    <w:p w14:paraId="06EE0445" w14:textId="77777777" w:rsidR="00000000" w:rsidRDefault="00545B09">
      <w:pPr>
        <w:pStyle w:val="a0"/>
        <w:rPr>
          <w:rtl/>
        </w:rPr>
      </w:pPr>
    </w:p>
    <w:p w14:paraId="74268B21" w14:textId="77777777" w:rsidR="00000000" w:rsidRDefault="00545B09">
      <w:pPr>
        <w:pStyle w:val="a0"/>
        <w:rPr>
          <w:rFonts w:hint="cs"/>
          <w:rtl/>
        </w:rPr>
      </w:pPr>
      <w:r>
        <w:rPr>
          <w:rFonts w:hint="cs"/>
          <w:rtl/>
        </w:rPr>
        <w:t xml:space="preserve">אני מאוד מודה לשר. רבותי חברי הכנסת, אתם מגישים הצעות אי-אמון שיש להן משמעות כבדת משקל </w:t>
      </w:r>
      <w:r>
        <w:rPr>
          <w:rFonts w:hint="cs"/>
          <w:rtl/>
        </w:rPr>
        <w:t>מכל הבחינות, מבחינת הצד הזה ומבחינת הצד האחר. מדובר פה כמעט בדיני נפשות. השר עונה, הוא עונה לפי דרכו. פעם הוא עונה בעל-פה, פעם הוא עונה בכתב. מה כל הוויכוח, האם כתבו לו או לא כתבו לו. אלה הם דברים שצריכים לשמוע אותם, כפי ששמעו אתכם בקשב רב, ולפעמים בלב כוא</w:t>
      </w:r>
      <w:r>
        <w:rPr>
          <w:rFonts w:hint="cs"/>
          <w:rtl/>
        </w:rPr>
        <w:t xml:space="preserve">ב ודואב ובצער עמוק, אני מוכרח לומר, אז באמת, תנו הזדמנות. </w:t>
      </w:r>
    </w:p>
    <w:p w14:paraId="05B45672" w14:textId="77777777" w:rsidR="00000000" w:rsidRDefault="00545B09">
      <w:pPr>
        <w:pStyle w:val="a2"/>
        <w:rPr>
          <w:rFonts w:hint="cs"/>
          <w:rtl/>
        </w:rPr>
      </w:pPr>
    </w:p>
    <w:p w14:paraId="726504CA" w14:textId="77777777" w:rsidR="00000000" w:rsidRDefault="00545B09">
      <w:pPr>
        <w:pStyle w:val="a0"/>
        <w:rPr>
          <w:rFonts w:hint="cs"/>
          <w:rtl/>
        </w:rPr>
      </w:pPr>
    </w:p>
    <w:p w14:paraId="2875AE1F" w14:textId="77777777" w:rsidR="00000000" w:rsidRDefault="00545B09">
      <w:pPr>
        <w:pStyle w:val="a2"/>
        <w:rPr>
          <w:rFonts w:hint="cs"/>
          <w:rtl/>
        </w:rPr>
      </w:pPr>
      <w:bookmarkStart w:id="43" w:name="CS21333FI0021333T26_01_2004_17_46_02"/>
      <w:bookmarkStart w:id="44" w:name="_Toc78865144"/>
      <w:bookmarkEnd w:id="43"/>
      <w:r>
        <w:rPr>
          <w:rtl/>
        </w:rPr>
        <w:t>דברי ברכה של יושב-ראש הכנסת לשר החוץ של אוסטרליה</w:t>
      </w:r>
      <w:bookmarkEnd w:id="44"/>
      <w:r>
        <w:rPr>
          <w:rtl/>
        </w:rPr>
        <w:t xml:space="preserve"> </w:t>
      </w:r>
    </w:p>
    <w:p w14:paraId="45A5B51A" w14:textId="77777777" w:rsidR="00000000" w:rsidRDefault="00545B09">
      <w:pPr>
        <w:pStyle w:val="a2"/>
        <w:rPr>
          <w:rFonts w:hint="cs"/>
          <w:rtl/>
        </w:rPr>
      </w:pPr>
      <w:r>
        <w:rPr>
          <w:rtl/>
        </w:rPr>
        <w:t xml:space="preserve"> </w:t>
      </w:r>
    </w:p>
    <w:p w14:paraId="0121781F" w14:textId="77777777" w:rsidR="00000000" w:rsidRDefault="00545B09">
      <w:pPr>
        <w:pStyle w:val="af1"/>
        <w:rPr>
          <w:rtl/>
        </w:rPr>
      </w:pPr>
      <w:r>
        <w:rPr>
          <w:rtl/>
        </w:rPr>
        <w:t>היו"ר</w:t>
      </w:r>
      <w:r>
        <w:rPr>
          <w:rFonts w:hint="cs"/>
          <w:rtl/>
        </w:rPr>
        <w:t xml:space="preserve"> ראובן ריבלין</w:t>
      </w:r>
      <w:r>
        <w:rPr>
          <w:rtl/>
        </w:rPr>
        <w:t>:</w:t>
      </w:r>
    </w:p>
    <w:p w14:paraId="7C09F049" w14:textId="77777777" w:rsidR="00000000" w:rsidRDefault="00545B09">
      <w:pPr>
        <w:pStyle w:val="-0"/>
        <w:rPr>
          <w:rFonts w:hint="cs"/>
          <w:rtl/>
        </w:rPr>
      </w:pPr>
    </w:p>
    <w:p w14:paraId="2454151C" w14:textId="77777777" w:rsidR="00000000" w:rsidRDefault="00545B09">
      <w:pPr>
        <w:pStyle w:val="a0"/>
        <w:rPr>
          <w:rFonts w:hint="cs"/>
          <w:rtl/>
        </w:rPr>
      </w:pPr>
      <w:r>
        <w:rPr>
          <w:rFonts w:hint="cs"/>
          <w:rtl/>
        </w:rPr>
        <w:t>רבותי חברי הכנסת, רבותי השרים, אני מתכבד לקדם בברכה את חבר הפרלמנט, שר החוץ האוסטרלי, מר אלכסנדר דוונר. אנו רואים בך, אדונ</w:t>
      </w:r>
      <w:r>
        <w:rPr>
          <w:rFonts w:hint="cs"/>
          <w:rtl/>
        </w:rPr>
        <w:t>י, שר החוץ האוסטרלי, חבר קרוב של ישראל ושל העם היהודי. ישראל מאמינה שידידות זו שבין המדינות היא תוצאה של מחויבותך, אדוני שר החוץ, ושל הממשלה האוסטרלית לעקרונות החופש והדמוקרטיה - ערכים משותפים למדינות העולם המערבי. אוסטרליה הפגינה אומץ בתחום מדיניות החוץ ש</w:t>
      </w:r>
      <w:r>
        <w:rPr>
          <w:rFonts w:hint="cs"/>
          <w:rtl/>
        </w:rPr>
        <w:t xml:space="preserve">לה באזור המזרח התיכון, ופעלה באופן עצמאי במקום שבו היה הדבר הכרחי. </w:t>
      </w:r>
    </w:p>
    <w:p w14:paraId="48BAAA77" w14:textId="77777777" w:rsidR="00000000" w:rsidRDefault="00545B09">
      <w:pPr>
        <w:pStyle w:val="a0"/>
        <w:rPr>
          <w:rFonts w:hint="cs"/>
          <w:rtl/>
        </w:rPr>
      </w:pPr>
    </w:p>
    <w:p w14:paraId="3C2A6229" w14:textId="77777777" w:rsidR="00000000" w:rsidRDefault="00545B09">
      <w:pPr>
        <w:pStyle w:val="a0"/>
        <w:rPr>
          <w:rFonts w:hint="cs"/>
          <w:rtl/>
        </w:rPr>
      </w:pPr>
      <w:r>
        <w:rPr>
          <w:rFonts w:hint="cs"/>
          <w:rtl/>
        </w:rPr>
        <w:t xml:space="preserve">לפני כמה שבועות אירחנו בכנסת משלחת נוספת מהפרלמנט האוסטרלי וקיימנו דיאלוג מעניין ופורה. </w:t>
      </w:r>
    </w:p>
    <w:p w14:paraId="41048AF2" w14:textId="77777777" w:rsidR="00000000" w:rsidRDefault="00545B09">
      <w:pPr>
        <w:pStyle w:val="a0"/>
        <w:rPr>
          <w:rFonts w:hint="cs"/>
          <w:rtl/>
        </w:rPr>
      </w:pPr>
    </w:p>
    <w:p w14:paraId="66534DC3" w14:textId="77777777" w:rsidR="00000000" w:rsidRDefault="00545B09">
      <w:pPr>
        <w:pStyle w:val="a0"/>
        <w:rPr>
          <w:rFonts w:hint="cs"/>
          <w:rtl/>
        </w:rPr>
      </w:pPr>
      <w:r>
        <w:rPr>
          <w:rFonts w:hint="cs"/>
          <w:rtl/>
        </w:rPr>
        <w:t>היום, 26 בחודש ינואר, הוא היום הלאומי של אוסטרליה. אני מבקש בהזדמנות זו לברך את העם האוסטרלי ואתכ</w:t>
      </w:r>
      <w:r>
        <w:rPr>
          <w:rFonts w:hint="cs"/>
          <w:rtl/>
        </w:rPr>
        <w:t xml:space="preserve">ם, אורחינו, השר, שר החוץ דוונר, וחברי המשלחת. אנו מאמינים ומקווים שהידידות בין ישראל לאוסטרליה תימשך ותתפתח באמצעות דיאלוג בין-פרלמנטרי, לטובת שתי המדינות ושני העמים. </w:t>
      </w:r>
    </w:p>
    <w:p w14:paraId="24DB289A" w14:textId="77777777" w:rsidR="00000000" w:rsidRDefault="00545B09">
      <w:pPr>
        <w:pStyle w:val="a0"/>
        <w:ind w:firstLine="0"/>
        <w:rPr>
          <w:rtl/>
        </w:rPr>
      </w:pPr>
      <w:r>
        <w:rPr>
          <w:rFonts w:hint="cs"/>
          <w:rtl/>
        </w:rPr>
        <w:tab/>
      </w:r>
    </w:p>
    <w:p w14:paraId="06B171F8" w14:textId="77777777" w:rsidR="00000000" w:rsidRDefault="00545B09">
      <w:pPr>
        <w:pStyle w:val="a0"/>
        <w:bidi w:val="0"/>
        <w:ind w:firstLine="0"/>
      </w:pPr>
      <w:r>
        <w:rPr>
          <w:rFonts w:hint="cs"/>
          <w:rtl/>
        </w:rPr>
        <w:tab/>
      </w:r>
      <w:r>
        <w:t>Welcome to Israel, welcome to Jerusalem, the capital of Israel, and welcome to the Kn</w:t>
      </w:r>
      <w:r>
        <w:t>esset, the shrine of democracy of the state of Isreal.</w:t>
      </w:r>
    </w:p>
    <w:p w14:paraId="606DD849" w14:textId="77777777" w:rsidR="00000000" w:rsidRDefault="00545B09">
      <w:pPr>
        <w:pStyle w:val="a0"/>
        <w:ind w:firstLine="0"/>
        <w:rPr>
          <w:rtl/>
        </w:rPr>
      </w:pPr>
    </w:p>
    <w:p w14:paraId="710F5444" w14:textId="77777777" w:rsidR="00000000" w:rsidRDefault="00545B09">
      <w:pPr>
        <w:pStyle w:val="a0"/>
        <w:ind w:firstLine="0"/>
        <w:rPr>
          <w:rFonts w:hint="cs"/>
          <w:rtl/>
        </w:rPr>
      </w:pPr>
      <w:r>
        <w:rPr>
          <w:rFonts w:hint="cs"/>
          <w:rtl/>
        </w:rPr>
        <w:t xml:space="preserve">        תודה רבה. אפשר למחוא כפיים לאורחים. </w:t>
      </w:r>
    </w:p>
    <w:p w14:paraId="7420962F" w14:textId="77777777" w:rsidR="00000000" w:rsidRDefault="00545B09">
      <w:pPr>
        <w:pStyle w:val="a0"/>
        <w:ind w:firstLine="0"/>
        <w:rPr>
          <w:rFonts w:hint="cs"/>
          <w:rtl/>
        </w:rPr>
      </w:pPr>
    </w:p>
    <w:p w14:paraId="212E6F0E" w14:textId="77777777" w:rsidR="00000000" w:rsidRDefault="00545B09">
      <w:pPr>
        <w:pStyle w:val="a0"/>
        <w:ind w:firstLine="0"/>
        <w:rPr>
          <w:rFonts w:hint="cs"/>
          <w:rtl/>
        </w:rPr>
      </w:pPr>
      <w:r>
        <w:rPr>
          <w:rFonts w:hint="cs"/>
          <w:rtl/>
        </w:rPr>
        <w:t xml:space="preserve">        רבותי חברי הכנסת, אני מודה שכתבו לי את הנאום. </w:t>
      </w:r>
    </w:p>
    <w:p w14:paraId="0D6727CF" w14:textId="77777777" w:rsidR="00000000" w:rsidRDefault="00545B09">
      <w:pPr>
        <w:pStyle w:val="a0"/>
        <w:ind w:firstLine="0"/>
        <w:rPr>
          <w:rFonts w:hint="cs"/>
          <w:rtl/>
        </w:rPr>
      </w:pPr>
    </w:p>
    <w:p w14:paraId="496EDAC2" w14:textId="77777777" w:rsidR="00000000" w:rsidRDefault="00545B09">
      <w:pPr>
        <w:pStyle w:val="a0"/>
        <w:ind w:firstLine="0"/>
        <w:rPr>
          <w:rFonts w:hint="cs"/>
          <w:rtl/>
        </w:rPr>
      </w:pPr>
    </w:p>
    <w:p w14:paraId="3CCB24E9" w14:textId="77777777" w:rsidR="00000000" w:rsidRDefault="00545B09">
      <w:pPr>
        <w:pStyle w:val="a2"/>
        <w:rPr>
          <w:rtl/>
        </w:rPr>
      </w:pPr>
    </w:p>
    <w:p w14:paraId="5853CFB7" w14:textId="77777777" w:rsidR="00000000" w:rsidRDefault="00545B09">
      <w:pPr>
        <w:pStyle w:val="a2"/>
        <w:rPr>
          <w:rFonts w:hint="cs"/>
          <w:rtl/>
        </w:rPr>
      </w:pPr>
      <w:bookmarkStart w:id="45" w:name="CS21242FI0021242T26_01_2004_17_45_41"/>
      <w:bookmarkStart w:id="46" w:name="_Toc78865145"/>
      <w:bookmarkEnd w:id="45"/>
      <w:r>
        <w:rPr>
          <w:rtl/>
        </w:rPr>
        <w:t>הצע</w:t>
      </w:r>
      <w:r>
        <w:rPr>
          <w:rFonts w:hint="cs"/>
          <w:rtl/>
        </w:rPr>
        <w:t>ו</w:t>
      </w:r>
      <w:r>
        <w:rPr>
          <w:rtl/>
        </w:rPr>
        <w:t>ת סיע</w:t>
      </w:r>
      <w:r>
        <w:rPr>
          <w:rFonts w:hint="cs"/>
          <w:rtl/>
        </w:rPr>
        <w:t>ו</w:t>
      </w:r>
      <w:r>
        <w:rPr>
          <w:rtl/>
        </w:rPr>
        <w:t xml:space="preserve">ת </w:t>
      </w:r>
      <w:r>
        <w:rPr>
          <w:rFonts w:hint="cs"/>
          <w:rtl/>
        </w:rPr>
        <w:t xml:space="preserve">העבודה-מימד, ש"ס ומרצ--חד"ש-תע"ל--בל"ד--רע"ם להביע </w:t>
      </w:r>
      <w:r>
        <w:rPr>
          <w:rtl/>
        </w:rPr>
        <w:br/>
      </w:r>
      <w:r>
        <w:rPr>
          <w:rFonts w:hint="cs"/>
          <w:rtl/>
        </w:rPr>
        <w:t>אי-אמון בממשלה בשל:</w:t>
      </w:r>
      <w:bookmarkEnd w:id="46"/>
    </w:p>
    <w:p w14:paraId="22548DDA" w14:textId="77777777" w:rsidR="00000000" w:rsidRDefault="00545B09">
      <w:pPr>
        <w:pStyle w:val="a2"/>
        <w:rPr>
          <w:rFonts w:hint="cs"/>
          <w:rtl/>
        </w:rPr>
      </w:pPr>
      <w:bookmarkStart w:id="47" w:name="_Toc78865146"/>
      <w:r>
        <w:rPr>
          <w:rFonts w:hint="cs"/>
          <w:rtl/>
        </w:rPr>
        <w:t>א. ההשלכות ה</w:t>
      </w:r>
      <w:r>
        <w:rPr>
          <w:rFonts w:hint="cs"/>
          <w:rtl/>
        </w:rPr>
        <w:t>ציבוריות של כתב האישום נגד דוד אפל והשלכותיהן על ראש הממשלה;</w:t>
      </w:r>
      <w:bookmarkEnd w:id="47"/>
    </w:p>
    <w:p w14:paraId="20D2AD07" w14:textId="77777777" w:rsidR="00000000" w:rsidRDefault="00545B09">
      <w:pPr>
        <w:pStyle w:val="a2"/>
        <w:rPr>
          <w:rFonts w:hint="cs"/>
          <w:rtl/>
        </w:rPr>
      </w:pPr>
      <w:bookmarkStart w:id="48" w:name="_Toc78865147"/>
      <w:r>
        <w:rPr>
          <w:rFonts w:hint="cs"/>
          <w:rtl/>
        </w:rPr>
        <w:t>ב. אי-ציות להוראות חוק שעות עבודה ומנוחה;</w:t>
      </w:r>
      <w:bookmarkEnd w:id="48"/>
    </w:p>
    <w:p w14:paraId="4D44AE4C" w14:textId="77777777" w:rsidR="00000000" w:rsidRDefault="00545B09">
      <w:pPr>
        <w:pStyle w:val="a2"/>
        <w:rPr>
          <w:rFonts w:hint="cs"/>
          <w:rtl/>
        </w:rPr>
      </w:pPr>
      <w:bookmarkStart w:id="49" w:name="_Toc78865148"/>
      <w:r>
        <w:rPr>
          <w:rFonts w:hint="cs"/>
          <w:rtl/>
        </w:rPr>
        <w:t>ג. תפקודו של ראש הממשלה לנוכח החקירות המתנהלות נגדו</w:t>
      </w:r>
      <w:bookmarkEnd w:id="49"/>
    </w:p>
    <w:p w14:paraId="5EDF81C2" w14:textId="77777777" w:rsidR="00000000" w:rsidRDefault="00545B09">
      <w:pPr>
        <w:pStyle w:val="a0"/>
        <w:rPr>
          <w:rFonts w:hint="cs"/>
          <w:rtl/>
        </w:rPr>
      </w:pPr>
    </w:p>
    <w:p w14:paraId="3F81DBC0" w14:textId="77777777" w:rsidR="00000000" w:rsidRDefault="00545B09">
      <w:pPr>
        <w:pStyle w:val="-0"/>
        <w:rPr>
          <w:rFonts w:hint="cs"/>
          <w:rtl/>
        </w:rPr>
      </w:pPr>
    </w:p>
    <w:p w14:paraId="73D81A48" w14:textId="77777777" w:rsidR="00000000" w:rsidRDefault="00545B09">
      <w:pPr>
        <w:pStyle w:val="af1"/>
        <w:rPr>
          <w:rtl/>
        </w:rPr>
      </w:pPr>
      <w:r>
        <w:rPr>
          <w:rtl/>
        </w:rPr>
        <w:t>היו"ר</w:t>
      </w:r>
      <w:r>
        <w:rPr>
          <w:rFonts w:hint="cs"/>
          <w:rtl/>
        </w:rPr>
        <w:t xml:space="preserve"> ראובן ריבלין</w:t>
      </w:r>
      <w:r>
        <w:rPr>
          <w:rtl/>
        </w:rPr>
        <w:t>:</w:t>
      </w:r>
    </w:p>
    <w:p w14:paraId="44752B93" w14:textId="77777777" w:rsidR="00000000" w:rsidRDefault="00545B09">
      <w:pPr>
        <w:pStyle w:val="a0"/>
        <w:rPr>
          <w:rtl/>
        </w:rPr>
      </w:pPr>
    </w:p>
    <w:p w14:paraId="5E158423" w14:textId="77777777" w:rsidR="00000000" w:rsidRDefault="00545B09">
      <w:pPr>
        <w:pStyle w:val="a0"/>
        <w:ind w:firstLine="0"/>
        <w:rPr>
          <w:rFonts w:hint="cs"/>
          <w:rtl/>
        </w:rPr>
      </w:pPr>
      <w:r>
        <w:rPr>
          <w:rFonts w:hint="cs"/>
          <w:rtl/>
        </w:rPr>
        <w:tab/>
        <w:t>רבותי חברי הכנסת, השר לשעבר, חבר הכנסת שלמה בניזרי, ינמק את ההצעה לאי-אמון של</w:t>
      </w:r>
      <w:r>
        <w:rPr>
          <w:rFonts w:hint="cs"/>
          <w:rtl/>
        </w:rPr>
        <w:t xml:space="preserve"> סיעת ש"ס בעניין אי-ציות להוראות שעות העבודה והמנוחה. ישיב ממלא-מקום ראש הממשלה, השר אהוד אולמרט.</w:t>
      </w:r>
    </w:p>
    <w:p w14:paraId="7A7B1578" w14:textId="77777777" w:rsidR="00000000" w:rsidRDefault="00545B09">
      <w:pPr>
        <w:pStyle w:val="a0"/>
        <w:ind w:firstLine="0"/>
        <w:rPr>
          <w:rFonts w:hint="cs"/>
          <w:rtl/>
        </w:rPr>
      </w:pPr>
    </w:p>
    <w:p w14:paraId="5EF385DE" w14:textId="77777777" w:rsidR="00000000" w:rsidRDefault="00545B09">
      <w:pPr>
        <w:pStyle w:val="af0"/>
        <w:rPr>
          <w:rtl/>
        </w:rPr>
      </w:pPr>
      <w:r>
        <w:rPr>
          <w:rFonts w:hint="eastAsia"/>
          <w:rtl/>
        </w:rPr>
        <w:t>יוסי</w:t>
      </w:r>
      <w:r>
        <w:rPr>
          <w:rtl/>
        </w:rPr>
        <w:t xml:space="preserve"> שריד (מרצ):</w:t>
      </w:r>
    </w:p>
    <w:p w14:paraId="3F63776E" w14:textId="77777777" w:rsidR="00000000" w:rsidRDefault="00545B09">
      <w:pPr>
        <w:pStyle w:val="a0"/>
        <w:rPr>
          <w:rFonts w:hint="cs"/>
          <w:rtl/>
        </w:rPr>
      </w:pPr>
    </w:p>
    <w:p w14:paraId="65E9925F" w14:textId="77777777" w:rsidR="00000000" w:rsidRDefault="00545B09">
      <w:pPr>
        <w:pStyle w:val="a0"/>
        <w:rPr>
          <w:rFonts w:hint="cs"/>
          <w:rtl/>
        </w:rPr>
      </w:pPr>
      <w:r>
        <w:rPr>
          <w:rFonts w:hint="cs"/>
          <w:rtl/>
        </w:rPr>
        <w:t>למה - - -</w:t>
      </w:r>
    </w:p>
    <w:p w14:paraId="4CA1376E" w14:textId="77777777" w:rsidR="00000000" w:rsidRDefault="00545B09">
      <w:pPr>
        <w:pStyle w:val="a0"/>
        <w:rPr>
          <w:rFonts w:hint="cs"/>
          <w:rtl/>
        </w:rPr>
      </w:pPr>
    </w:p>
    <w:p w14:paraId="5FD84688" w14:textId="77777777" w:rsidR="00000000" w:rsidRDefault="00545B09">
      <w:pPr>
        <w:pStyle w:val="af1"/>
        <w:rPr>
          <w:rtl/>
        </w:rPr>
      </w:pPr>
      <w:r>
        <w:rPr>
          <w:rtl/>
        </w:rPr>
        <w:t>היו"ר</w:t>
      </w:r>
      <w:r>
        <w:rPr>
          <w:rFonts w:hint="cs"/>
          <w:rtl/>
        </w:rPr>
        <w:t xml:space="preserve"> ראובן ריבלין</w:t>
      </w:r>
      <w:r>
        <w:rPr>
          <w:rtl/>
        </w:rPr>
        <w:t>:</w:t>
      </w:r>
    </w:p>
    <w:p w14:paraId="0716CBDE" w14:textId="77777777" w:rsidR="00000000" w:rsidRDefault="00545B09">
      <w:pPr>
        <w:pStyle w:val="a0"/>
        <w:rPr>
          <w:rtl/>
        </w:rPr>
      </w:pPr>
    </w:p>
    <w:p w14:paraId="1097ABD0" w14:textId="77777777" w:rsidR="00000000" w:rsidRDefault="00545B09">
      <w:pPr>
        <w:pStyle w:val="a0"/>
        <w:rPr>
          <w:rFonts w:hint="cs"/>
          <w:rtl/>
        </w:rPr>
      </w:pPr>
      <w:r>
        <w:rPr>
          <w:rFonts w:hint="cs"/>
          <w:rtl/>
        </w:rPr>
        <w:t xml:space="preserve">אני ציפיתי לשאלה, ולכן אחזתי את עצמי, שנאמר שכבר באותו רגע שהוא שמע שאתה רוצה שהוא יענה, הנה הוא בא ועונה. </w:t>
      </w:r>
      <w:r>
        <w:rPr>
          <w:rFonts w:hint="cs"/>
          <w:rtl/>
        </w:rPr>
        <w:t xml:space="preserve">רבותי חברי הכנסת, אני מבקש את הטלפונים לפחות להעביר למצב רטט, לפחות. </w:t>
      </w:r>
    </w:p>
    <w:p w14:paraId="25A70BD4" w14:textId="77777777" w:rsidR="00000000" w:rsidRDefault="00545B09">
      <w:pPr>
        <w:pStyle w:val="a0"/>
        <w:rPr>
          <w:rFonts w:hint="cs"/>
          <w:rtl/>
        </w:rPr>
      </w:pPr>
    </w:p>
    <w:p w14:paraId="147D7F83" w14:textId="77777777" w:rsidR="00000000" w:rsidRDefault="00545B09">
      <w:pPr>
        <w:pStyle w:val="af0"/>
        <w:rPr>
          <w:rtl/>
        </w:rPr>
      </w:pPr>
      <w:r>
        <w:rPr>
          <w:rFonts w:hint="eastAsia"/>
          <w:rtl/>
        </w:rPr>
        <w:t>עבד</w:t>
      </w:r>
      <w:r>
        <w:rPr>
          <w:rtl/>
        </w:rPr>
        <w:t>-אלמאלכ דהאמשה (רע"ם):</w:t>
      </w:r>
    </w:p>
    <w:p w14:paraId="2D91809C" w14:textId="77777777" w:rsidR="00000000" w:rsidRDefault="00545B09">
      <w:pPr>
        <w:pStyle w:val="a0"/>
        <w:rPr>
          <w:rFonts w:hint="cs"/>
          <w:rtl/>
        </w:rPr>
      </w:pPr>
    </w:p>
    <w:p w14:paraId="41FFA71B" w14:textId="77777777" w:rsidR="00000000" w:rsidRDefault="00545B09">
      <w:pPr>
        <w:pStyle w:val="a0"/>
        <w:rPr>
          <w:rFonts w:hint="cs"/>
          <w:rtl/>
        </w:rPr>
      </w:pPr>
      <w:r>
        <w:rPr>
          <w:rFonts w:hint="cs"/>
          <w:rtl/>
        </w:rPr>
        <w:t>את זה אפשר לעשות באמת.</w:t>
      </w:r>
    </w:p>
    <w:p w14:paraId="07BA86C3" w14:textId="77777777" w:rsidR="00000000" w:rsidRDefault="00545B09">
      <w:pPr>
        <w:pStyle w:val="a0"/>
        <w:rPr>
          <w:rFonts w:hint="cs"/>
          <w:rtl/>
        </w:rPr>
      </w:pPr>
    </w:p>
    <w:p w14:paraId="19D0930D" w14:textId="77777777" w:rsidR="00000000" w:rsidRDefault="00545B09">
      <w:pPr>
        <w:pStyle w:val="af1"/>
        <w:rPr>
          <w:rtl/>
        </w:rPr>
      </w:pPr>
      <w:r>
        <w:rPr>
          <w:rtl/>
        </w:rPr>
        <w:t>היו"ר</w:t>
      </w:r>
      <w:r>
        <w:rPr>
          <w:rFonts w:hint="cs"/>
          <w:rtl/>
        </w:rPr>
        <w:t xml:space="preserve"> ראובן ריבלין</w:t>
      </w:r>
      <w:r>
        <w:rPr>
          <w:rtl/>
        </w:rPr>
        <w:t>:</w:t>
      </w:r>
    </w:p>
    <w:p w14:paraId="71A613A4" w14:textId="77777777" w:rsidR="00000000" w:rsidRDefault="00545B09">
      <w:pPr>
        <w:pStyle w:val="a0"/>
        <w:rPr>
          <w:rtl/>
        </w:rPr>
      </w:pPr>
    </w:p>
    <w:p w14:paraId="0B4C6415" w14:textId="77777777" w:rsidR="00000000" w:rsidRDefault="00545B09">
      <w:pPr>
        <w:pStyle w:val="a0"/>
        <w:rPr>
          <w:rFonts w:hint="cs"/>
          <w:rtl/>
        </w:rPr>
      </w:pPr>
      <w:r>
        <w:rPr>
          <w:rFonts w:hint="cs"/>
          <w:rtl/>
        </w:rPr>
        <w:t xml:space="preserve">זה המינימום. תאמינו לי,  ניתוק הטלפונים באולם המליאה רק יושיע אתכם ממטלה גדולה שהציבור מטיל עליכם ואתם לא יכולים </w:t>
      </w:r>
      <w:r>
        <w:rPr>
          <w:rFonts w:hint="cs"/>
          <w:rtl/>
        </w:rPr>
        <w:t xml:space="preserve">לעמוד בה - לענות כל הזמן על טלפונים. כל חבר בציבור שלח אתכם לכאן לא כדי שתענו לו על טלפונים כשהוא שם. הוא שלח אתכם לבצע שליחות לאומית ממלכתית. יש זמן מספיק בשאר ימות השבוע. בבקשה. </w:t>
      </w:r>
    </w:p>
    <w:p w14:paraId="0CA82384" w14:textId="77777777" w:rsidR="00000000" w:rsidRDefault="00545B09">
      <w:pPr>
        <w:pStyle w:val="a0"/>
        <w:rPr>
          <w:rFonts w:hint="cs"/>
          <w:rtl/>
        </w:rPr>
      </w:pPr>
    </w:p>
    <w:p w14:paraId="29674709" w14:textId="77777777" w:rsidR="00000000" w:rsidRDefault="00545B09">
      <w:pPr>
        <w:pStyle w:val="a"/>
        <w:rPr>
          <w:rtl/>
        </w:rPr>
      </w:pPr>
      <w:bookmarkStart w:id="50" w:name="FS000000484T26_01_2004_16_39_36"/>
      <w:bookmarkStart w:id="51" w:name="_Toc78865149"/>
      <w:bookmarkEnd w:id="50"/>
      <w:r>
        <w:rPr>
          <w:rFonts w:hint="eastAsia"/>
          <w:rtl/>
        </w:rPr>
        <w:t>שלמה</w:t>
      </w:r>
      <w:r>
        <w:rPr>
          <w:rtl/>
        </w:rPr>
        <w:t xml:space="preserve"> בניזרי (ש"ס):</w:t>
      </w:r>
      <w:bookmarkEnd w:id="51"/>
    </w:p>
    <w:p w14:paraId="7A1CF411" w14:textId="77777777" w:rsidR="00000000" w:rsidRDefault="00545B09">
      <w:pPr>
        <w:pStyle w:val="a0"/>
        <w:rPr>
          <w:rFonts w:hint="cs"/>
          <w:rtl/>
        </w:rPr>
      </w:pPr>
    </w:p>
    <w:p w14:paraId="43CC1B2C" w14:textId="77777777" w:rsidR="00000000" w:rsidRDefault="00545B09">
      <w:pPr>
        <w:pStyle w:val="a0"/>
        <w:rPr>
          <w:rFonts w:hint="cs"/>
          <w:rtl/>
        </w:rPr>
      </w:pPr>
      <w:r>
        <w:rPr>
          <w:rFonts w:hint="cs"/>
          <w:rtl/>
        </w:rPr>
        <w:t>אדוני היושב-ראש, רבותי חברי הכנסת, התבשרנו בשבוע שעבר,</w:t>
      </w:r>
      <w:r>
        <w:rPr>
          <w:rFonts w:hint="cs"/>
          <w:rtl/>
        </w:rPr>
        <w:t xml:space="preserve"> כי בהוראת ממלא-מקום ראש הממשלה, לפחות כך מופיע בעיתון "מעריב", בהוראת השר אולמרט - - -</w:t>
      </w:r>
    </w:p>
    <w:p w14:paraId="083B4F83" w14:textId="77777777" w:rsidR="00000000" w:rsidRDefault="00545B09">
      <w:pPr>
        <w:pStyle w:val="a0"/>
        <w:rPr>
          <w:rFonts w:hint="cs"/>
          <w:rtl/>
        </w:rPr>
      </w:pPr>
    </w:p>
    <w:p w14:paraId="666616F9" w14:textId="77777777" w:rsidR="00000000" w:rsidRDefault="00545B09">
      <w:pPr>
        <w:pStyle w:val="af1"/>
        <w:rPr>
          <w:rtl/>
        </w:rPr>
      </w:pPr>
      <w:r>
        <w:rPr>
          <w:rtl/>
        </w:rPr>
        <w:t>היו"ר</w:t>
      </w:r>
      <w:r>
        <w:rPr>
          <w:rFonts w:hint="cs"/>
          <w:rtl/>
        </w:rPr>
        <w:t xml:space="preserve"> ראובן ריבלין</w:t>
      </w:r>
      <w:r>
        <w:rPr>
          <w:rtl/>
        </w:rPr>
        <w:t>:</w:t>
      </w:r>
    </w:p>
    <w:p w14:paraId="758C4C1C" w14:textId="77777777" w:rsidR="00000000" w:rsidRDefault="00545B09">
      <w:pPr>
        <w:pStyle w:val="a0"/>
        <w:rPr>
          <w:rtl/>
        </w:rPr>
      </w:pPr>
    </w:p>
    <w:p w14:paraId="2250BF77" w14:textId="77777777" w:rsidR="00000000" w:rsidRDefault="00545B09">
      <w:pPr>
        <w:pStyle w:val="a0"/>
        <w:rPr>
          <w:rFonts w:hint="cs"/>
          <w:rtl/>
        </w:rPr>
      </w:pPr>
      <w:r>
        <w:rPr>
          <w:rFonts w:hint="cs"/>
          <w:rtl/>
        </w:rPr>
        <w:t xml:space="preserve">אולמרט עם חולם ולא שורוק. </w:t>
      </w:r>
    </w:p>
    <w:p w14:paraId="0ECE0449" w14:textId="77777777" w:rsidR="00000000" w:rsidRDefault="00545B09">
      <w:pPr>
        <w:pStyle w:val="a0"/>
        <w:rPr>
          <w:rFonts w:hint="cs"/>
          <w:rtl/>
        </w:rPr>
      </w:pPr>
    </w:p>
    <w:p w14:paraId="10872603" w14:textId="77777777" w:rsidR="00000000" w:rsidRDefault="00545B09">
      <w:pPr>
        <w:pStyle w:val="-"/>
        <w:rPr>
          <w:rtl/>
        </w:rPr>
      </w:pPr>
      <w:bookmarkStart w:id="52" w:name="FS000000474T26_01_2004_17_35_36C"/>
      <w:bookmarkStart w:id="53" w:name="FS000000484T26_01_2004_17_35_44"/>
      <w:bookmarkEnd w:id="52"/>
      <w:bookmarkEnd w:id="53"/>
      <w:r>
        <w:rPr>
          <w:rFonts w:hint="eastAsia"/>
          <w:rtl/>
        </w:rPr>
        <w:t>שלמה</w:t>
      </w:r>
      <w:r>
        <w:rPr>
          <w:rtl/>
        </w:rPr>
        <w:t xml:space="preserve"> בניזרי (ש"ס):</w:t>
      </w:r>
    </w:p>
    <w:p w14:paraId="2BC9EB20" w14:textId="77777777" w:rsidR="00000000" w:rsidRDefault="00545B09">
      <w:pPr>
        <w:pStyle w:val="a0"/>
        <w:rPr>
          <w:rFonts w:hint="cs"/>
          <w:rtl/>
        </w:rPr>
      </w:pPr>
    </w:p>
    <w:p w14:paraId="7C4E00A4" w14:textId="77777777" w:rsidR="00000000" w:rsidRDefault="00545B09">
      <w:pPr>
        <w:pStyle w:val="a0"/>
        <w:rPr>
          <w:rFonts w:hint="cs"/>
          <w:rtl/>
        </w:rPr>
      </w:pPr>
      <w:r>
        <w:rPr>
          <w:rFonts w:hint="cs"/>
          <w:rtl/>
        </w:rPr>
        <w:t>- - - בתי-עסק הפועלים בשבת לא מקבלים קנסות, ועוד מצוטט שם לפחות, שאולמרט גינה בינתיים -  לא מטילים</w:t>
      </w:r>
      <w:r>
        <w:rPr>
          <w:rFonts w:hint="cs"/>
          <w:rtl/>
        </w:rPr>
        <w:t xml:space="preserve"> קנסות על עסקים הפתוחים בשבת. </w:t>
      </w:r>
    </w:p>
    <w:p w14:paraId="577B817F" w14:textId="77777777" w:rsidR="00000000" w:rsidRDefault="00545B09">
      <w:pPr>
        <w:pStyle w:val="a0"/>
        <w:rPr>
          <w:rtl/>
        </w:rPr>
      </w:pPr>
    </w:p>
    <w:p w14:paraId="3823D0F6" w14:textId="77777777" w:rsidR="00000000" w:rsidRDefault="00545B09">
      <w:pPr>
        <w:pStyle w:val="a0"/>
        <w:rPr>
          <w:rFonts w:hint="cs"/>
          <w:rtl/>
        </w:rPr>
      </w:pPr>
      <w:r>
        <w:rPr>
          <w:rFonts w:hint="cs"/>
          <w:rtl/>
        </w:rPr>
        <w:t>אז אולי קודם כול נקדים - אולי מישהו שכח פה את יהדותו ורוצה לדעת מהו ערכה של השבת היהודית - ונאמר שכל שבת אנחנו אומרים בקידוש: ושמרו בני ישראל את השבת לעשות את השבת לדורותם ברית עולם ביני ובין בני ישראל, אות היא לעולם, כי ששת</w:t>
      </w:r>
      <w:r>
        <w:rPr>
          <w:rFonts w:hint="cs"/>
          <w:rtl/>
        </w:rPr>
        <w:t xml:space="preserve"> ימים עשה ה' את השמים ואת הארץ. השבת היא אות בין הקדוש-ברוך-הוא לבין עם ישראל. אחרי שהתנערנו פה מכל הערכים, מכל היהדות, בעצם התנערנו ונוערנו </w:t>
      </w:r>
      <w:r>
        <w:rPr>
          <w:rFonts w:hint="eastAsia"/>
          <w:rtl/>
        </w:rPr>
        <w:t>–</w:t>
      </w:r>
      <w:r>
        <w:rPr>
          <w:rFonts w:hint="cs"/>
          <w:rtl/>
        </w:rPr>
        <w:t xml:space="preserve"> אני הייתי מאלה שנוערו, אבל ברוך השם התעוררתי וחזרתי למקורותי - אז ניערתם את הכול, לפחות את השבת, שהיא האות בינינו</w:t>
      </w:r>
      <w:r>
        <w:rPr>
          <w:rFonts w:hint="cs"/>
          <w:rtl/>
        </w:rPr>
        <w:t xml:space="preserve"> לבין הקדוש-ברוך-הוא, וכפי שביטא זאת החפץ-חיים עליו השלום, שאמר בזמנו: מהי השבת אצל יהודי? מה היא מבטאת? הוא הביא אותו משל נפלא על יהודי שהיתה לו חנות. יום אחד הוא לא הגיע לחנות, וכולם אמרו שזה כנראה בגלל אירוע משפחתי. יומיים חלפו - כנראה האירוע הזה התארך.</w:t>
      </w:r>
      <w:r>
        <w:rPr>
          <w:rFonts w:hint="cs"/>
          <w:rtl/>
        </w:rPr>
        <w:t xml:space="preserve"> שלושה </w:t>
      </w:r>
      <w:r>
        <w:rPr>
          <w:rtl/>
        </w:rPr>
        <w:t>–</w:t>
      </w:r>
      <w:r>
        <w:rPr>
          <w:rFonts w:hint="cs"/>
          <w:rtl/>
        </w:rPr>
        <w:t xml:space="preserve"> אמרו: כנראה חלה. ארבעה -  כנראה שפעת. שבוע לא הגיע - אמרו סיבוכים של שפעת. שבועיים הוא לא הגיע </w:t>
      </w:r>
      <w:r>
        <w:rPr>
          <w:rtl/>
        </w:rPr>
        <w:t>–</w:t>
      </w:r>
      <w:r>
        <w:rPr>
          <w:rFonts w:hint="cs"/>
          <w:rtl/>
        </w:rPr>
        <w:t xml:space="preserve"> אמרו: הוא יגיע, זו רק מחלה. אחרי שבועיים שהוא כל כך חולה, אמרו: מה הולך פה, האדם הזה חולה יותר מדי, המחלה כנראה קשה, אבל הוא יחזור. לאחר כחודש מגיעים </w:t>
      </w:r>
      <w:r>
        <w:rPr>
          <w:rFonts w:hint="cs"/>
          <w:rtl/>
        </w:rPr>
        <w:t>העובדים, מפרקים את השלט ושמים שלט חדש. אז ההוכחה שבעל החנות לא יגיע, שבעל החנות עזב, שמישהו אחר יגיע במקומו. כך היה אומר החפץ-חיים עליו השלום.</w:t>
      </w:r>
    </w:p>
    <w:p w14:paraId="51142F74" w14:textId="77777777" w:rsidR="00000000" w:rsidRDefault="00545B09">
      <w:pPr>
        <w:pStyle w:val="a0"/>
        <w:rPr>
          <w:rFonts w:hint="cs"/>
          <w:rtl/>
        </w:rPr>
      </w:pPr>
    </w:p>
    <w:p w14:paraId="0E6D56ED" w14:textId="77777777" w:rsidR="00000000" w:rsidRDefault="00545B09">
      <w:pPr>
        <w:pStyle w:val="a0"/>
        <w:rPr>
          <w:rFonts w:hint="cs"/>
          <w:rtl/>
        </w:rPr>
      </w:pPr>
      <w:r>
        <w:rPr>
          <w:rFonts w:hint="cs"/>
          <w:rtl/>
        </w:rPr>
        <w:t xml:space="preserve">יהודי </w:t>
      </w:r>
      <w:r>
        <w:rPr>
          <w:rFonts w:hint="eastAsia"/>
          <w:rtl/>
        </w:rPr>
        <w:t>–</w:t>
      </w:r>
      <w:r>
        <w:rPr>
          <w:rFonts w:hint="cs"/>
          <w:rtl/>
        </w:rPr>
        <w:t xml:space="preserve"> נכון, התנתק ממצוותיו, מבשר וחלב, מכשרות, משאר הדברים. זה גרוע, זה לא בסדר </w:t>
      </w:r>
      <w:r>
        <w:rPr>
          <w:rFonts w:hint="eastAsia"/>
          <w:rtl/>
        </w:rPr>
        <w:t>–</w:t>
      </w:r>
      <w:r>
        <w:rPr>
          <w:rFonts w:hint="cs"/>
          <w:rtl/>
        </w:rPr>
        <w:t xml:space="preserve">  אבל הוא עדיין מצהיר: אני יה</w:t>
      </w:r>
      <w:r>
        <w:rPr>
          <w:rFonts w:hint="cs"/>
          <w:rtl/>
        </w:rPr>
        <w:t xml:space="preserve">ודי. אני יהודי, אני לא מתנתק מיהדותי. נכון, פה ושם יש רפיון כזה, מסעדה כזאת, אווירה כזאת, אבל שבת </w:t>
      </w:r>
      <w:r>
        <w:rPr>
          <w:rFonts w:hint="eastAsia"/>
          <w:rtl/>
        </w:rPr>
        <w:t>–</w:t>
      </w:r>
      <w:r>
        <w:rPr>
          <w:rFonts w:hint="cs"/>
          <w:rtl/>
        </w:rPr>
        <w:t xml:space="preserve"> ברגע שיהודי מסיר מעל עצמו את השבת היהודית, שהיא  האות בינינו לבין הקדוש-ברוך-הוא, הוא מצהיר: עזוב אותי מיהדות. נכון שנולדתי לאם יהודייה וטכנית אני יהודי, אב</w:t>
      </w:r>
      <w:r>
        <w:rPr>
          <w:rFonts w:hint="cs"/>
          <w:rtl/>
        </w:rPr>
        <w:t xml:space="preserve">ל אינני חפץ יותר ביהדות הזאת. כך היה מבטא זאת החפץ-חיים עליו השלום. </w:t>
      </w:r>
    </w:p>
    <w:p w14:paraId="13AC7726" w14:textId="77777777" w:rsidR="00000000" w:rsidRDefault="00545B09">
      <w:pPr>
        <w:pStyle w:val="a0"/>
        <w:rPr>
          <w:rFonts w:hint="cs"/>
          <w:rtl/>
        </w:rPr>
      </w:pPr>
    </w:p>
    <w:p w14:paraId="5A63B75B" w14:textId="77777777" w:rsidR="00000000" w:rsidRDefault="00545B09">
      <w:pPr>
        <w:pStyle w:val="a0"/>
        <w:rPr>
          <w:rFonts w:hint="cs"/>
          <w:rtl/>
        </w:rPr>
      </w:pPr>
      <w:r>
        <w:rPr>
          <w:rFonts w:hint="cs"/>
          <w:rtl/>
        </w:rPr>
        <w:t>רבותי, בואו לא ניקח רבנים שאמרו. ניקח אנשים אחרים. אני לא יודע כמה ביאליק הידר בקיום מצוות, המשורר הלאומי שלנו, שאמר שיותר משישראל שמרו את השבת, השבת שמרה עליהם. ביאליק היה אמביוולנטי בי</w:t>
      </w:r>
      <w:r>
        <w:rPr>
          <w:rFonts w:hint="cs"/>
          <w:rtl/>
        </w:rPr>
        <w:t>חסו ליהדות, הוא לא שמר תורה ומצוות וודאי שהוא לא בל"ו לפי ההגדרות ההלכתיות. אולי הוא בעשירייה הפותחת לפי ההגדרות החילוניות. שימו לב מה הוא אומר בדברים האלה, מצאתי את הציטוט הזה בדבריו: "הטרם יבינו אלה המחללים את השבת בזדון וביד רמה עד כמה יש במעשיהם מן הפר</w:t>
      </w:r>
      <w:r>
        <w:rPr>
          <w:rFonts w:hint="cs"/>
          <w:rtl/>
        </w:rPr>
        <w:t>אות והנבלה? הטרם ידעו אלה כי השבת היא המתנה הגדולה ביותר שהביאה היהדות לעולם והיא בלבד דיה לתת לנו זכות של קיום חברתי?"</w:t>
      </w:r>
    </w:p>
    <w:p w14:paraId="3E7E13FF" w14:textId="77777777" w:rsidR="00000000" w:rsidRDefault="00545B09">
      <w:pPr>
        <w:pStyle w:val="a0"/>
        <w:rPr>
          <w:rFonts w:hint="cs"/>
          <w:rtl/>
        </w:rPr>
      </w:pPr>
      <w:r>
        <w:rPr>
          <w:rFonts w:hint="cs"/>
          <w:rtl/>
        </w:rPr>
        <w:t xml:space="preserve"> </w:t>
      </w:r>
    </w:p>
    <w:p w14:paraId="05D1F3BC" w14:textId="77777777" w:rsidR="00000000" w:rsidRDefault="00545B09">
      <w:pPr>
        <w:pStyle w:val="af1"/>
        <w:rPr>
          <w:rtl/>
        </w:rPr>
      </w:pPr>
      <w:r>
        <w:rPr>
          <w:rtl/>
        </w:rPr>
        <w:t>היו"ר</w:t>
      </w:r>
      <w:r>
        <w:rPr>
          <w:rFonts w:hint="cs"/>
          <w:rtl/>
        </w:rPr>
        <w:t xml:space="preserve"> ראובן ריבלין</w:t>
      </w:r>
      <w:r>
        <w:rPr>
          <w:rtl/>
        </w:rPr>
        <w:t>:</w:t>
      </w:r>
    </w:p>
    <w:p w14:paraId="62801B75" w14:textId="77777777" w:rsidR="00000000" w:rsidRDefault="00545B09">
      <w:pPr>
        <w:pStyle w:val="a0"/>
        <w:rPr>
          <w:rtl/>
        </w:rPr>
      </w:pPr>
    </w:p>
    <w:p w14:paraId="67AA3F21" w14:textId="77777777" w:rsidR="00000000" w:rsidRDefault="00545B09">
      <w:pPr>
        <w:pStyle w:val="a0"/>
        <w:rPr>
          <w:rFonts w:hint="cs"/>
          <w:rtl/>
        </w:rPr>
      </w:pPr>
      <w:r>
        <w:rPr>
          <w:rFonts w:hint="cs"/>
          <w:rtl/>
        </w:rPr>
        <w:t>לביאליק, אדוני הדובר, היתה גירסא דינקותא.</w:t>
      </w:r>
    </w:p>
    <w:p w14:paraId="0944B6D9" w14:textId="77777777" w:rsidR="00000000" w:rsidRDefault="00545B09">
      <w:pPr>
        <w:pStyle w:val="a0"/>
        <w:rPr>
          <w:rtl/>
        </w:rPr>
      </w:pPr>
    </w:p>
    <w:p w14:paraId="2C275EDA" w14:textId="77777777" w:rsidR="00000000" w:rsidRDefault="00545B09">
      <w:pPr>
        <w:pStyle w:val="a0"/>
        <w:rPr>
          <w:rFonts w:hint="cs"/>
          <w:rtl/>
        </w:rPr>
      </w:pPr>
    </w:p>
    <w:p w14:paraId="7D6E97A0" w14:textId="77777777" w:rsidR="00000000" w:rsidRDefault="00545B09">
      <w:pPr>
        <w:pStyle w:val="-"/>
        <w:rPr>
          <w:rtl/>
        </w:rPr>
      </w:pPr>
      <w:bookmarkStart w:id="54" w:name="FS000000484T26_01_2004_16_44_10"/>
      <w:bookmarkStart w:id="55" w:name="FS000000484T26_01_2004_16_44_13C"/>
      <w:bookmarkEnd w:id="54"/>
      <w:bookmarkEnd w:id="55"/>
      <w:r>
        <w:rPr>
          <w:rtl/>
        </w:rPr>
        <w:t>שלמה בניזרי (ש"ס):</w:t>
      </w:r>
    </w:p>
    <w:p w14:paraId="16BBCB71" w14:textId="77777777" w:rsidR="00000000" w:rsidRDefault="00545B09">
      <w:pPr>
        <w:pStyle w:val="a0"/>
        <w:rPr>
          <w:rtl/>
        </w:rPr>
      </w:pPr>
    </w:p>
    <w:p w14:paraId="3D785A55" w14:textId="77777777" w:rsidR="00000000" w:rsidRDefault="00545B09">
      <w:pPr>
        <w:pStyle w:val="a0"/>
        <w:rPr>
          <w:rFonts w:hint="cs"/>
          <w:rtl/>
        </w:rPr>
      </w:pPr>
      <w:r>
        <w:rPr>
          <w:rFonts w:hint="cs"/>
          <w:rtl/>
        </w:rPr>
        <w:t xml:space="preserve">נכון, זו הזכות שהיתה לו. הוא אמר: "ארץ-ישראל בלי </w:t>
      </w:r>
      <w:r>
        <w:rPr>
          <w:rFonts w:hint="cs"/>
          <w:rtl/>
        </w:rPr>
        <w:t>שבת לא תיבנה, אלא תיחרב, וכל עמלכם יהיה לתוהו. ועתה, בשובנו לארץ אבות, הנשליכנה אחרי גוונו ככלי שאין בו חפץ?" מדהים אילו דברים כתב המשורר הלאומי. חבל שהמורה שלי בתיכון החילוני לא ציטטה לי אותו. למדתי דברים קצת יותר קודרים מבחינת היהדות, "לפני ארון הספרים",</w:t>
      </w:r>
      <w:r>
        <w:rPr>
          <w:rFonts w:hint="cs"/>
          <w:rtl/>
        </w:rPr>
        <w:t xml:space="preserve"> "על סף בית-המדרש", או "החצוצרה נתביישה". פה אתה רואה את הדברים האמיתיים שנבעו מלבו היהודי, מעומק לבו של ביאליק, שכתב דברים אמיתיים. אנחנו צריכים להתבייש, כי אנחנו רומסים ביד גאה. </w:t>
      </w:r>
    </w:p>
    <w:p w14:paraId="4D2E5621" w14:textId="77777777" w:rsidR="00000000" w:rsidRDefault="00545B09">
      <w:pPr>
        <w:pStyle w:val="a0"/>
        <w:rPr>
          <w:rFonts w:hint="cs"/>
          <w:rtl/>
        </w:rPr>
      </w:pPr>
    </w:p>
    <w:p w14:paraId="05AB155F" w14:textId="77777777" w:rsidR="00000000" w:rsidRDefault="00545B09">
      <w:pPr>
        <w:pStyle w:val="a0"/>
        <w:rPr>
          <w:rFonts w:hint="cs"/>
          <w:rtl/>
        </w:rPr>
      </w:pPr>
      <w:r>
        <w:rPr>
          <w:rFonts w:hint="cs"/>
          <w:rtl/>
        </w:rPr>
        <w:t xml:space="preserve">בשבוע שעבר קראתי את מה ששינוי פרסמו על הישגיהם המפוארים בעקירת הדת בישראל </w:t>
      </w:r>
      <w:r>
        <w:rPr>
          <w:rFonts w:hint="cs"/>
          <w:rtl/>
        </w:rPr>
        <w:t xml:space="preserve">- - - </w:t>
      </w:r>
    </w:p>
    <w:p w14:paraId="0F5F87C6" w14:textId="77777777" w:rsidR="00000000" w:rsidRDefault="00545B09">
      <w:pPr>
        <w:pStyle w:val="a0"/>
        <w:rPr>
          <w:rFonts w:hint="cs"/>
          <w:rtl/>
        </w:rPr>
      </w:pPr>
    </w:p>
    <w:p w14:paraId="5EE87B7D" w14:textId="77777777" w:rsidR="00000000" w:rsidRDefault="00545B09">
      <w:pPr>
        <w:pStyle w:val="af0"/>
        <w:rPr>
          <w:rtl/>
        </w:rPr>
      </w:pPr>
      <w:r>
        <w:rPr>
          <w:rFonts w:hint="eastAsia"/>
          <w:rtl/>
        </w:rPr>
        <w:t>אתי</w:t>
      </w:r>
      <w:r>
        <w:rPr>
          <w:rtl/>
        </w:rPr>
        <w:t xml:space="preserve"> לבני (שינוי):</w:t>
      </w:r>
    </w:p>
    <w:p w14:paraId="17D64BF8" w14:textId="77777777" w:rsidR="00000000" w:rsidRDefault="00545B09">
      <w:pPr>
        <w:pStyle w:val="a0"/>
        <w:rPr>
          <w:rFonts w:hint="cs"/>
          <w:rtl/>
        </w:rPr>
      </w:pPr>
    </w:p>
    <w:p w14:paraId="132D2F9B" w14:textId="77777777" w:rsidR="00000000" w:rsidRDefault="00545B09">
      <w:pPr>
        <w:pStyle w:val="a0"/>
        <w:rPr>
          <w:rFonts w:hint="cs"/>
          <w:rtl/>
        </w:rPr>
      </w:pPr>
      <w:r>
        <w:rPr>
          <w:rFonts w:hint="cs"/>
          <w:rtl/>
        </w:rPr>
        <w:t>זה עוד כלום. זה עוד לא כלום.</w:t>
      </w:r>
    </w:p>
    <w:p w14:paraId="4787FDDD" w14:textId="77777777" w:rsidR="00000000" w:rsidRDefault="00545B09">
      <w:pPr>
        <w:pStyle w:val="a0"/>
        <w:rPr>
          <w:rFonts w:hint="cs"/>
          <w:rtl/>
        </w:rPr>
      </w:pPr>
    </w:p>
    <w:p w14:paraId="4722D5BC" w14:textId="77777777" w:rsidR="00000000" w:rsidRDefault="00545B09">
      <w:pPr>
        <w:pStyle w:val="-"/>
        <w:rPr>
          <w:rtl/>
        </w:rPr>
      </w:pPr>
      <w:bookmarkStart w:id="56" w:name="FS000000484T26_01_2004_16_45_02C"/>
      <w:bookmarkEnd w:id="56"/>
      <w:r>
        <w:rPr>
          <w:rtl/>
        </w:rPr>
        <w:t>שלמה בניזרי (ש"ס):</w:t>
      </w:r>
    </w:p>
    <w:p w14:paraId="1E6E6DF5" w14:textId="77777777" w:rsidR="00000000" w:rsidRDefault="00545B09">
      <w:pPr>
        <w:pStyle w:val="a0"/>
        <w:rPr>
          <w:rtl/>
        </w:rPr>
      </w:pPr>
    </w:p>
    <w:p w14:paraId="0D7D0F9F" w14:textId="77777777" w:rsidR="00000000" w:rsidRDefault="00545B09">
      <w:pPr>
        <w:pStyle w:val="a0"/>
        <w:rPr>
          <w:rFonts w:hint="cs"/>
          <w:rtl/>
        </w:rPr>
      </w:pPr>
      <w:r>
        <w:rPr>
          <w:rFonts w:hint="cs"/>
          <w:rtl/>
        </w:rPr>
        <w:t xml:space="preserve">הנה, מלאך רע עונה על כורחו. עוד הם מדברים והיא מגיעה לומר שזה עדיין כלום. </w:t>
      </w:r>
    </w:p>
    <w:p w14:paraId="11CD0268" w14:textId="77777777" w:rsidR="00000000" w:rsidRDefault="00545B09">
      <w:pPr>
        <w:pStyle w:val="a0"/>
        <w:rPr>
          <w:rFonts w:hint="cs"/>
          <w:rtl/>
        </w:rPr>
      </w:pPr>
    </w:p>
    <w:p w14:paraId="00E219BD" w14:textId="77777777" w:rsidR="00000000" w:rsidRDefault="00545B09">
      <w:pPr>
        <w:pStyle w:val="af0"/>
        <w:rPr>
          <w:rtl/>
        </w:rPr>
      </w:pPr>
      <w:r>
        <w:rPr>
          <w:rFonts w:hint="eastAsia"/>
          <w:rtl/>
        </w:rPr>
        <w:t>אתי</w:t>
      </w:r>
      <w:r>
        <w:rPr>
          <w:rtl/>
        </w:rPr>
        <w:t xml:space="preserve"> לבני (שינוי):</w:t>
      </w:r>
    </w:p>
    <w:p w14:paraId="7D0225D9" w14:textId="77777777" w:rsidR="00000000" w:rsidRDefault="00545B09">
      <w:pPr>
        <w:pStyle w:val="a0"/>
        <w:rPr>
          <w:rFonts w:hint="cs"/>
          <w:rtl/>
        </w:rPr>
      </w:pPr>
    </w:p>
    <w:p w14:paraId="5672ECE5" w14:textId="77777777" w:rsidR="00000000" w:rsidRDefault="00545B09">
      <w:pPr>
        <w:pStyle w:val="a0"/>
        <w:rPr>
          <w:rFonts w:hint="cs"/>
          <w:rtl/>
        </w:rPr>
      </w:pPr>
      <w:r>
        <w:rPr>
          <w:rFonts w:hint="cs"/>
          <w:rtl/>
        </w:rPr>
        <w:t>זה עוד לא כלום.</w:t>
      </w:r>
    </w:p>
    <w:p w14:paraId="11F6E456" w14:textId="77777777" w:rsidR="00000000" w:rsidRDefault="00545B09">
      <w:pPr>
        <w:pStyle w:val="a0"/>
        <w:rPr>
          <w:rFonts w:hint="cs"/>
          <w:rtl/>
        </w:rPr>
      </w:pPr>
    </w:p>
    <w:p w14:paraId="47A2743C" w14:textId="77777777" w:rsidR="00000000" w:rsidRDefault="00545B09">
      <w:pPr>
        <w:pStyle w:val="-"/>
        <w:rPr>
          <w:rtl/>
        </w:rPr>
      </w:pPr>
      <w:bookmarkStart w:id="57" w:name="FS000000484T26_01_2004_17_16_38"/>
      <w:bookmarkStart w:id="58" w:name="FS000000484T26_01_2004_17_16_41C"/>
      <w:bookmarkEnd w:id="57"/>
      <w:bookmarkEnd w:id="58"/>
      <w:r>
        <w:rPr>
          <w:rtl/>
        </w:rPr>
        <w:t>שלמה בניזרי (ש"ס):</w:t>
      </w:r>
    </w:p>
    <w:p w14:paraId="3E51F617" w14:textId="77777777" w:rsidR="00000000" w:rsidRDefault="00545B09">
      <w:pPr>
        <w:pStyle w:val="a0"/>
        <w:rPr>
          <w:rtl/>
        </w:rPr>
      </w:pPr>
    </w:p>
    <w:p w14:paraId="695AB774" w14:textId="77777777" w:rsidR="00000000" w:rsidRDefault="00545B09">
      <w:pPr>
        <w:pStyle w:val="a0"/>
        <w:rPr>
          <w:rFonts w:hint="cs"/>
          <w:rtl/>
        </w:rPr>
      </w:pPr>
      <w:r>
        <w:rPr>
          <w:rFonts w:hint="cs"/>
          <w:rtl/>
        </w:rPr>
        <w:t>הנה, אתם שומעים, עקירת השבת היא רק בספתח. חבל ש</w:t>
      </w:r>
      <w:r>
        <w:rPr>
          <w:rFonts w:hint="cs"/>
          <w:rtl/>
        </w:rPr>
        <w:t xml:space="preserve">לא שמעת מה שביאליק אמר. הוא קרא לדברים האלה פראות ומעשי נבלה. כלומר אתם פראי אדם, לפחות על-פי ביאליק, אם לא לפי, שזה ברור לך </w:t>
      </w:r>
      <w:r>
        <w:rPr>
          <w:rFonts w:hint="eastAsia"/>
          <w:rtl/>
        </w:rPr>
        <w:t>–</w:t>
      </w:r>
      <w:r>
        <w:rPr>
          <w:rFonts w:hint="cs"/>
          <w:rtl/>
        </w:rPr>
        <w:t xml:space="preserve"> אני רק מצטט את ביאליק, אני לא אומר לך דברים על-פי דעתי.  </w:t>
      </w:r>
    </w:p>
    <w:p w14:paraId="583CDAF2" w14:textId="77777777" w:rsidR="00000000" w:rsidRDefault="00545B09">
      <w:pPr>
        <w:pStyle w:val="a0"/>
        <w:rPr>
          <w:rFonts w:hint="cs"/>
          <w:rtl/>
        </w:rPr>
      </w:pPr>
    </w:p>
    <w:p w14:paraId="31A84EC8" w14:textId="77777777" w:rsidR="00000000" w:rsidRDefault="00545B09">
      <w:pPr>
        <w:pStyle w:val="a0"/>
        <w:rPr>
          <w:rFonts w:hint="cs"/>
          <w:rtl/>
        </w:rPr>
      </w:pPr>
      <w:r>
        <w:rPr>
          <w:rFonts w:hint="cs"/>
          <w:rtl/>
        </w:rPr>
        <w:t>אדוני היושב-ראש, רבותי חברי הכנסת, אני לא צריך לבטא פה מה ערכה של השבת</w:t>
      </w:r>
      <w:r>
        <w:rPr>
          <w:rFonts w:hint="cs"/>
          <w:rtl/>
        </w:rPr>
        <w:t xml:space="preserve">. אני יכול שעות ארוכות לתת פה דברי תורה </w:t>
      </w:r>
      <w:r>
        <w:rPr>
          <w:rFonts w:hint="eastAsia"/>
          <w:rtl/>
        </w:rPr>
        <w:t>–</w:t>
      </w:r>
      <w:r>
        <w:rPr>
          <w:rFonts w:hint="cs"/>
          <w:rtl/>
        </w:rPr>
        <w:t xml:space="preserve"> זה דבר שאני נהנה מאוד לעשות פה. </w:t>
      </w:r>
    </w:p>
    <w:p w14:paraId="20E31278" w14:textId="77777777" w:rsidR="00000000" w:rsidRDefault="00545B09">
      <w:pPr>
        <w:pStyle w:val="a0"/>
        <w:rPr>
          <w:rFonts w:hint="cs"/>
          <w:rtl/>
        </w:rPr>
      </w:pPr>
    </w:p>
    <w:p w14:paraId="424847D5" w14:textId="77777777" w:rsidR="00000000" w:rsidRDefault="00545B09">
      <w:pPr>
        <w:pStyle w:val="a0"/>
        <w:rPr>
          <w:rFonts w:hint="cs"/>
          <w:rtl/>
        </w:rPr>
      </w:pPr>
      <w:r>
        <w:rPr>
          <w:rFonts w:hint="cs"/>
          <w:rtl/>
        </w:rPr>
        <w:t xml:space="preserve"> יושב פה ממלא-מקום ראש הממשלה, שיכול להיות  שיגיד שלא היה ולא נברא, אני אשמח לשמוע שאכן אלה דבריו. כשמדברים על חוק שעות עבודה ומנוחה כולם חושבים מייד שזה עניין דתי. למדתי כלל בכנסת</w:t>
      </w:r>
      <w:r>
        <w:rPr>
          <w:rFonts w:hint="cs"/>
          <w:rtl/>
        </w:rPr>
        <w:t xml:space="preserve">: כשאתה מדבר על דתיים, חבל לך על הזמן, אתה אבוד. אני זוכר שהיושב-ראש הקודם, דן תיכון </w:t>
      </w:r>
      <w:r>
        <w:rPr>
          <w:rFonts w:hint="eastAsia"/>
          <w:rtl/>
        </w:rPr>
        <w:t>–</w:t>
      </w:r>
      <w:r>
        <w:rPr>
          <w:rFonts w:hint="cs"/>
          <w:rtl/>
        </w:rPr>
        <w:t xml:space="preserve"> כשהיה ויכוח אם להביא או לא להביא בשר טרף, ומה שבג"ץ פסק בעניין חברת "מיטראל", אז נלחמנו בדבר הזה ודן תיכון קרא לי הצדה ואמר לי: בניזרי, אתם עושים טעות. כשאתה מציג את הנו</w:t>
      </w:r>
      <w:r>
        <w:rPr>
          <w:rFonts w:hint="cs"/>
          <w:rtl/>
        </w:rPr>
        <w:t xml:space="preserve">שא כנושא דתי, זה אבוד, כל המדינה עליכם, התקשורת וכו'. ישר אומרים שזאת כפייה דתית, ואז חבל על הזמן. בוא תדבר מההיבט של הלובי החקלאי, שאם מייבאים כל הזמן בשר פוגעים בשוק המקומי. תלך על הפן הזה, תאמין לי שתרוויח. לא יעזור לך, אתם מסומנים, ובכל נושא דתי יש פה </w:t>
      </w:r>
      <w:r>
        <w:rPr>
          <w:rFonts w:hint="cs"/>
          <w:rtl/>
        </w:rPr>
        <w:t xml:space="preserve">אנטגוניזם. יש אנטי נורא. </w:t>
      </w:r>
    </w:p>
    <w:p w14:paraId="69F87FBB" w14:textId="77777777" w:rsidR="00000000" w:rsidRDefault="00545B09">
      <w:pPr>
        <w:pStyle w:val="a0"/>
        <w:rPr>
          <w:rFonts w:hint="cs"/>
          <w:rtl/>
        </w:rPr>
      </w:pPr>
    </w:p>
    <w:p w14:paraId="7D492277" w14:textId="77777777" w:rsidR="00000000" w:rsidRDefault="00545B09">
      <w:pPr>
        <w:pStyle w:val="af1"/>
        <w:rPr>
          <w:rtl/>
        </w:rPr>
      </w:pPr>
      <w:r>
        <w:rPr>
          <w:rtl/>
        </w:rPr>
        <w:t>היו"ר</w:t>
      </w:r>
      <w:r>
        <w:rPr>
          <w:rFonts w:hint="cs"/>
          <w:rtl/>
        </w:rPr>
        <w:t xml:space="preserve"> ראובן ריבלין</w:t>
      </w:r>
      <w:r>
        <w:rPr>
          <w:rtl/>
        </w:rPr>
        <w:t>:</w:t>
      </w:r>
    </w:p>
    <w:p w14:paraId="79BC20E5" w14:textId="77777777" w:rsidR="00000000" w:rsidRDefault="00545B09">
      <w:pPr>
        <w:pStyle w:val="a0"/>
        <w:rPr>
          <w:rtl/>
        </w:rPr>
      </w:pPr>
    </w:p>
    <w:p w14:paraId="4146E029" w14:textId="77777777" w:rsidR="00000000" w:rsidRDefault="00545B09">
      <w:pPr>
        <w:pStyle w:val="a0"/>
        <w:rPr>
          <w:rFonts w:hint="cs"/>
          <w:rtl/>
        </w:rPr>
      </w:pPr>
      <w:r>
        <w:rPr>
          <w:rFonts w:hint="cs"/>
          <w:rtl/>
        </w:rPr>
        <w:t xml:space="preserve">אדוני לא מרמז שמישהו עודד גידול בשר אחר בישראל. </w:t>
      </w:r>
    </w:p>
    <w:p w14:paraId="57125F2F" w14:textId="77777777" w:rsidR="00000000" w:rsidRDefault="00545B09">
      <w:pPr>
        <w:pStyle w:val="a0"/>
        <w:rPr>
          <w:rFonts w:hint="cs"/>
          <w:rtl/>
        </w:rPr>
      </w:pPr>
    </w:p>
    <w:p w14:paraId="76DA6331" w14:textId="77777777" w:rsidR="00000000" w:rsidRDefault="00545B09">
      <w:pPr>
        <w:pStyle w:val="-"/>
        <w:rPr>
          <w:rtl/>
        </w:rPr>
      </w:pPr>
      <w:bookmarkStart w:id="59" w:name="FS000000484T26_01_2004_17_26_53"/>
      <w:bookmarkStart w:id="60" w:name="FS000000484T26_01_2004_17_27_32C"/>
      <w:bookmarkEnd w:id="59"/>
      <w:bookmarkEnd w:id="60"/>
      <w:r>
        <w:rPr>
          <w:rtl/>
        </w:rPr>
        <w:t>שלמה בניזרי (ש"ס):</w:t>
      </w:r>
    </w:p>
    <w:p w14:paraId="331C35D4" w14:textId="77777777" w:rsidR="00000000" w:rsidRDefault="00545B09">
      <w:pPr>
        <w:pStyle w:val="a0"/>
        <w:rPr>
          <w:rtl/>
        </w:rPr>
      </w:pPr>
    </w:p>
    <w:p w14:paraId="5C49D690" w14:textId="77777777" w:rsidR="00000000" w:rsidRDefault="00545B09">
      <w:pPr>
        <w:pStyle w:val="a0"/>
        <w:rPr>
          <w:rFonts w:hint="cs"/>
          <w:rtl/>
        </w:rPr>
      </w:pPr>
      <w:r>
        <w:rPr>
          <w:rFonts w:hint="cs"/>
          <w:rtl/>
        </w:rPr>
        <w:t>דיברו אז על בשר לא כשר.</w:t>
      </w:r>
    </w:p>
    <w:p w14:paraId="17B93645" w14:textId="77777777" w:rsidR="00000000" w:rsidRDefault="00545B09">
      <w:pPr>
        <w:pStyle w:val="a0"/>
        <w:ind w:firstLine="0"/>
        <w:rPr>
          <w:rFonts w:hint="cs"/>
          <w:rtl/>
        </w:rPr>
      </w:pPr>
    </w:p>
    <w:p w14:paraId="3763B462" w14:textId="77777777" w:rsidR="00000000" w:rsidRDefault="00545B09">
      <w:pPr>
        <w:pStyle w:val="af0"/>
        <w:rPr>
          <w:rtl/>
        </w:rPr>
      </w:pPr>
      <w:r>
        <w:rPr>
          <w:rFonts w:hint="eastAsia"/>
          <w:rtl/>
        </w:rPr>
        <w:t>יעקב</w:t>
      </w:r>
      <w:r>
        <w:rPr>
          <w:rtl/>
        </w:rPr>
        <w:t xml:space="preserve"> מרגי (ש"ס):</w:t>
      </w:r>
    </w:p>
    <w:p w14:paraId="070BD9BD" w14:textId="77777777" w:rsidR="00000000" w:rsidRDefault="00545B09">
      <w:pPr>
        <w:pStyle w:val="a0"/>
        <w:rPr>
          <w:rFonts w:hint="cs"/>
          <w:rtl/>
        </w:rPr>
      </w:pPr>
    </w:p>
    <w:p w14:paraId="6CACDBBC" w14:textId="77777777" w:rsidR="00000000" w:rsidRDefault="00545B09">
      <w:pPr>
        <w:pStyle w:val="a0"/>
        <w:rPr>
          <w:rFonts w:hint="cs"/>
          <w:rtl/>
        </w:rPr>
      </w:pPr>
      <w:r>
        <w:rPr>
          <w:rFonts w:hint="cs"/>
          <w:rtl/>
        </w:rPr>
        <w:t>- - - השרה לאיכות הסביבה הוסיפה את זה בקריטריונים מיוחדים. מי שיקים אתר לגידול חזיר - - -</w:t>
      </w:r>
    </w:p>
    <w:p w14:paraId="3E769E5A" w14:textId="77777777" w:rsidR="00000000" w:rsidRDefault="00545B09">
      <w:pPr>
        <w:pStyle w:val="a0"/>
        <w:rPr>
          <w:rFonts w:hint="cs"/>
          <w:rtl/>
        </w:rPr>
      </w:pPr>
    </w:p>
    <w:p w14:paraId="67A5C1A1" w14:textId="77777777" w:rsidR="00000000" w:rsidRDefault="00545B09">
      <w:pPr>
        <w:pStyle w:val="-"/>
        <w:rPr>
          <w:rtl/>
        </w:rPr>
      </w:pPr>
      <w:bookmarkStart w:id="61" w:name="FS000000484T26_01_2004_17_29_04C"/>
      <w:bookmarkEnd w:id="61"/>
      <w:r>
        <w:rPr>
          <w:rtl/>
        </w:rPr>
        <w:t>שלמה</w:t>
      </w:r>
      <w:r>
        <w:rPr>
          <w:rtl/>
        </w:rPr>
        <w:t xml:space="preserve"> בניזרי (ש"ס):</w:t>
      </w:r>
    </w:p>
    <w:p w14:paraId="5D021CA5" w14:textId="77777777" w:rsidR="00000000" w:rsidRDefault="00545B09">
      <w:pPr>
        <w:pStyle w:val="a0"/>
        <w:rPr>
          <w:rtl/>
        </w:rPr>
      </w:pPr>
    </w:p>
    <w:p w14:paraId="3511DA02" w14:textId="77777777" w:rsidR="00000000" w:rsidRDefault="00545B09">
      <w:pPr>
        <w:pStyle w:val="a0"/>
        <w:rPr>
          <w:rFonts w:hint="cs"/>
          <w:rtl/>
        </w:rPr>
      </w:pPr>
      <w:r>
        <w:rPr>
          <w:rFonts w:hint="cs"/>
          <w:rtl/>
        </w:rPr>
        <w:t>יש חוק שאוסר גידול חזירים במדינת ישראל, למעט אוכלוסיות שונות.</w:t>
      </w:r>
    </w:p>
    <w:p w14:paraId="08E54011" w14:textId="77777777" w:rsidR="00000000" w:rsidRDefault="00545B09">
      <w:pPr>
        <w:pStyle w:val="a0"/>
        <w:rPr>
          <w:rFonts w:hint="cs"/>
          <w:rtl/>
        </w:rPr>
      </w:pPr>
    </w:p>
    <w:p w14:paraId="5DD78EA3" w14:textId="77777777" w:rsidR="00000000" w:rsidRDefault="00545B09">
      <w:pPr>
        <w:pStyle w:val="af1"/>
        <w:rPr>
          <w:rFonts w:hint="cs"/>
          <w:rtl/>
        </w:rPr>
      </w:pPr>
      <w:r>
        <w:rPr>
          <w:rtl/>
        </w:rPr>
        <w:t>היו"ר</w:t>
      </w:r>
      <w:r>
        <w:rPr>
          <w:rFonts w:hint="cs"/>
          <w:rtl/>
        </w:rPr>
        <w:t xml:space="preserve"> ראובן ריבלין:</w:t>
      </w:r>
    </w:p>
    <w:p w14:paraId="3187E17A" w14:textId="77777777" w:rsidR="00000000" w:rsidRDefault="00545B09">
      <w:pPr>
        <w:pStyle w:val="a0"/>
        <w:rPr>
          <w:rtl/>
        </w:rPr>
      </w:pPr>
    </w:p>
    <w:p w14:paraId="44E1CC21" w14:textId="77777777" w:rsidR="00000000" w:rsidRDefault="00545B09">
      <w:pPr>
        <w:pStyle w:val="a0"/>
        <w:rPr>
          <w:rFonts w:hint="cs"/>
          <w:rtl/>
        </w:rPr>
      </w:pPr>
      <w:r>
        <w:rPr>
          <w:rFonts w:hint="cs"/>
          <w:rtl/>
        </w:rPr>
        <w:t xml:space="preserve">לא באותם אזורים. </w:t>
      </w:r>
    </w:p>
    <w:p w14:paraId="2560DA6B" w14:textId="77777777" w:rsidR="00000000" w:rsidRDefault="00545B09">
      <w:pPr>
        <w:pStyle w:val="a0"/>
        <w:rPr>
          <w:rFonts w:hint="cs"/>
          <w:rtl/>
        </w:rPr>
      </w:pPr>
    </w:p>
    <w:p w14:paraId="0FA7F8D7" w14:textId="77777777" w:rsidR="00000000" w:rsidRDefault="00545B09">
      <w:pPr>
        <w:pStyle w:val="af0"/>
        <w:rPr>
          <w:rtl/>
        </w:rPr>
      </w:pPr>
      <w:r>
        <w:rPr>
          <w:rFonts w:hint="eastAsia"/>
          <w:rtl/>
        </w:rPr>
        <w:t>נסים</w:t>
      </w:r>
      <w:r>
        <w:rPr>
          <w:rtl/>
        </w:rPr>
        <w:t xml:space="preserve"> זאב (ש"ס):</w:t>
      </w:r>
    </w:p>
    <w:p w14:paraId="3A020BE6" w14:textId="77777777" w:rsidR="00000000" w:rsidRDefault="00545B09">
      <w:pPr>
        <w:pStyle w:val="a0"/>
        <w:rPr>
          <w:rFonts w:hint="cs"/>
          <w:rtl/>
        </w:rPr>
      </w:pPr>
    </w:p>
    <w:p w14:paraId="7B8F4E71" w14:textId="77777777" w:rsidR="00000000" w:rsidRDefault="00545B09">
      <w:pPr>
        <w:pStyle w:val="a0"/>
        <w:rPr>
          <w:rFonts w:hint="cs"/>
          <w:rtl/>
        </w:rPr>
      </w:pPr>
      <w:r>
        <w:rPr>
          <w:rFonts w:hint="cs"/>
          <w:rtl/>
        </w:rPr>
        <w:t xml:space="preserve">לא כל חזיר אסור לגדל, אדוני היושב-ראש. </w:t>
      </w:r>
    </w:p>
    <w:p w14:paraId="43C147BA" w14:textId="77777777" w:rsidR="00000000" w:rsidRDefault="00545B09">
      <w:pPr>
        <w:pStyle w:val="a0"/>
        <w:rPr>
          <w:rFonts w:hint="cs"/>
          <w:rtl/>
        </w:rPr>
      </w:pPr>
    </w:p>
    <w:p w14:paraId="68E97C04" w14:textId="77777777" w:rsidR="00000000" w:rsidRDefault="00545B09">
      <w:pPr>
        <w:pStyle w:val="-"/>
        <w:rPr>
          <w:rtl/>
        </w:rPr>
      </w:pPr>
      <w:bookmarkStart w:id="62" w:name="FS000000484T26_01_2004_16_47_11C"/>
      <w:bookmarkEnd w:id="62"/>
      <w:r>
        <w:rPr>
          <w:rtl/>
        </w:rPr>
        <w:t>שלמה בניזרי (ש"ס):</w:t>
      </w:r>
    </w:p>
    <w:p w14:paraId="6047904D" w14:textId="77777777" w:rsidR="00000000" w:rsidRDefault="00545B09">
      <w:pPr>
        <w:pStyle w:val="a0"/>
        <w:rPr>
          <w:rtl/>
        </w:rPr>
      </w:pPr>
    </w:p>
    <w:p w14:paraId="3477B490" w14:textId="77777777" w:rsidR="00000000" w:rsidRDefault="00545B09">
      <w:pPr>
        <w:pStyle w:val="a0"/>
        <w:rPr>
          <w:rFonts w:hint="cs"/>
          <w:rtl/>
        </w:rPr>
      </w:pPr>
      <w:r>
        <w:rPr>
          <w:rFonts w:hint="cs"/>
          <w:rtl/>
        </w:rPr>
        <w:t>אדוני היושב-ראש, אני מעדיף לדבר בכנסת וגם לפני השר אולמרט ו</w:t>
      </w:r>
      <w:r>
        <w:rPr>
          <w:rFonts w:hint="cs"/>
          <w:rtl/>
        </w:rPr>
        <w:t>לומר את הדברים הפשוטים. נדמה לי שחוק העבודה הראשון שתוקן במדינת ישראל בשנת 1951 היה חוק שעות עבודה ומנוחה. הרציונל שעמד מאחורי החוק הזה בכלל לא היה עניין דתי. אז בכלל לא היו צריכים דתיים, היה רוב קואליציוני לבן-גוריון, כך  שהוא לא היה זקוק לנו בכלל. הרציונ</w:t>
      </w:r>
      <w:r>
        <w:rPr>
          <w:rFonts w:hint="cs"/>
          <w:rtl/>
        </w:rPr>
        <w:t xml:space="preserve">ל שעמד מאחורי החוק אמר כך: אנחנו לא מדינה של עבדים, אנחנו מדינה שצריכה לתת לאזרחיה את האפשרות לנוח. </w:t>
      </w:r>
    </w:p>
    <w:p w14:paraId="6F56C2F0" w14:textId="77777777" w:rsidR="00000000" w:rsidRDefault="00545B09">
      <w:pPr>
        <w:pStyle w:val="a0"/>
        <w:rPr>
          <w:rFonts w:hint="cs"/>
          <w:rtl/>
        </w:rPr>
      </w:pPr>
    </w:p>
    <w:p w14:paraId="6E816E17" w14:textId="77777777" w:rsidR="00000000" w:rsidRDefault="00545B09">
      <w:pPr>
        <w:pStyle w:val="a0"/>
        <w:rPr>
          <w:rFonts w:hint="cs"/>
          <w:rtl/>
        </w:rPr>
      </w:pPr>
      <w:r>
        <w:rPr>
          <w:rFonts w:hint="cs"/>
          <w:rtl/>
        </w:rPr>
        <w:t>קבעו יום מנוחה. באופן טבעי, לעם היהודי - עם כל ההתכחשות ליהדות - אמרו שבכל זאת עדיין שם ישראל עלינו ולכן יהודים ינוחו ביום שבת. מוסלמי ינוח ביום שישי. נוצ</w:t>
      </w:r>
      <w:r>
        <w:rPr>
          <w:rFonts w:hint="cs"/>
          <w:rtl/>
        </w:rPr>
        <w:t xml:space="preserve">רי ינוח ביום ראשון. כלומר, לכל אחד ייקבע יום מנוחה לפי דתו. יש בזה כל מיני חילוקים פנימיים ואיפה מותר לפתוח עסקים ואיפה לא. כלומר היה היגיון בכך </w:t>
      </w:r>
      <w:r>
        <w:rPr>
          <w:rFonts w:hint="eastAsia"/>
          <w:rtl/>
        </w:rPr>
        <w:t>–</w:t>
      </w:r>
      <w:r>
        <w:rPr>
          <w:rFonts w:hint="cs"/>
          <w:rtl/>
        </w:rPr>
        <w:t xml:space="preserve"> לא רצו להפוך את המדינה הזאת למדינת עבדים, אלא לתת לאדם את האפשרות של מנוחה. </w:t>
      </w:r>
    </w:p>
    <w:p w14:paraId="766960C3" w14:textId="77777777" w:rsidR="00000000" w:rsidRDefault="00545B09">
      <w:pPr>
        <w:pStyle w:val="a0"/>
        <w:rPr>
          <w:rFonts w:hint="cs"/>
          <w:rtl/>
        </w:rPr>
      </w:pPr>
    </w:p>
    <w:p w14:paraId="43B21525" w14:textId="77777777" w:rsidR="00000000" w:rsidRDefault="00545B09">
      <w:pPr>
        <w:pStyle w:val="a0"/>
        <w:rPr>
          <w:rFonts w:hint="cs"/>
          <w:rtl/>
        </w:rPr>
      </w:pPr>
      <w:r>
        <w:rPr>
          <w:rFonts w:hint="cs"/>
          <w:rtl/>
        </w:rPr>
        <w:t>המתנה הטובה ביותר שנתן הקדוש-בר</w:t>
      </w:r>
      <w:r>
        <w:rPr>
          <w:rFonts w:hint="cs"/>
          <w:rtl/>
        </w:rPr>
        <w:t xml:space="preserve">וך-הוא לעולם היתה השבת. כפי שהגמרא אומרת: כשבא הקדוש-ברוך-הוא להביא את השבת לעם ישראל, קרא למשה ואמר לו: משה, מתנה טובה יש לי בבית גנזי ושמה שבת. לך והודיעם לישראל. התקנאו בנו אומות העולם ולקחו גם הם מאתנו את המתנה הזאת. בהתחלה צחקו עלינו </w:t>
      </w:r>
      <w:r>
        <w:rPr>
          <w:rFonts w:hint="eastAsia"/>
          <w:rtl/>
        </w:rPr>
        <w:t>–</w:t>
      </w:r>
      <w:r>
        <w:rPr>
          <w:rFonts w:hint="cs"/>
          <w:rtl/>
        </w:rPr>
        <w:t xml:space="preserve"> היוונים צחקו על</w:t>
      </w:r>
      <w:r>
        <w:rPr>
          <w:rFonts w:hint="cs"/>
          <w:rtl/>
        </w:rPr>
        <w:t>ינו ואמרו שאנחנו לא פרודוקטיבים ואנחנו מחפשים רק להשתמט ואנחנו פרזיטים. עד שבא אריסטו ואמר: לא נכון, הם צודקים. צריך מנוחת הגוף, כדי שזה יהיה יעיל יותר. המן הרשע התקנא גם הוא בשבת היהודית, כאשר טען לפני אחשוורוש שישנו עם אחד מפורד ומפוזר בין העמים ודתיהם ש</w:t>
      </w:r>
      <w:r>
        <w:rPr>
          <w:rFonts w:hint="cs"/>
          <w:rtl/>
        </w:rPr>
        <w:t xml:space="preserve">ונות. מה דתיהם שונות? הם עסוקים בשה"י-פה"י. מה זה שה"י-פה"י? אתה בא ליהודי ושואל אותו למה הוא לא עובד היום, הוא עונה: שבת היום, שבועות היום, פורים היום, פסח היום  </w:t>
      </w:r>
      <w:r>
        <w:rPr>
          <w:rFonts w:hint="eastAsia"/>
          <w:rtl/>
        </w:rPr>
        <w:t>–</w:t>
      </w:r>
      <w:r>
        <w:rPr>
          <w:rFonts w:hint="cs"/>
          <w:rtl/>
        </w:rPr>
        <w:t xml:space="preserve">  בזכות המן נהיה לנו גם פורים. כלומר, ראו בנו פרזיטים, אבל בסוף כולם התקנאו בנו ולקחו את השב</w:t>
      </w:r>
      <w:r>
        <w:rPr>
          <w:rFonts w:hint="cs"/>
          <w:rtl/>
        </w:rPr>
        <w:t xml:space="preserve">ת, כי אתה מבין שאדם צריך לנוח. </w:t>
      </w:r>
    </w:p>
    <w:p w14:paraId="21E21378" w14:textId="77777777" w:rsidR="00000000" w:rsidRDefault="00545B09">
      <w:pPr>
        <w:pStyle w:val="a0"/>
        <w:rPr>
          <w:rFonts w:hint="cs"/>
          <w:rtl/>
        </w:rPr>
      </w:pPr>
    </w:p>
    <w:p w14:paraId="7911B310" w14:textId="77777777" w:rsidR="00000000" w:rsidRDefault="00545B09">
      <w:pPr>
        <w:pStyle w:val="a0"/>
        <w:rPr>
          <w:rFonts w:hint="cs"/>
          <w:rtl/>
        </w:rPr>
      </w:pPr>
      <w:r>
        <w:rPr>
          <w:rFonts w:hint="cs"/>
          <w:rtl/>
        </w:rPr>
        <w:t>אם זה חוק סוציאלי, למה לא מקיימים אותו? כשהייתי שר העבודה, אדוני היושב-ראש, היה פונה אלי  אברהם בירנבאום, יושב-ראש ארגון הסוחרים, והיה ממש בוכה לפני. היה אומר לי: תשמע, מי שפותח בשבת זה המרכזים הגדולים. בעלי העסקים הקטנים ל</w:t>
      </w:r>
      <w:r>
        <w:rPr>
          <w:rFonts w:hint="cs"/>
          <w:rtl/>
        </w:rPr>
        <w:t>א פותחים. אתה יודע במי פוגעים? פוגעים במאות אלפי בעלי עסקים. נדמה לי, יש 400,000 עסקים קטנים במדינת ישראל, ומרכזים במקומות כמו צומת-ביל"ו וכל המקומות הללו עושים את הקופה הגדולה, ואנחנו, בעלי העסקים הקטנים, צריכים לסבול מאלה שמתעשרים על חשבוננו. עכשיו, מה א</w:t>
      </w:r>
      <w:r>
        <w:rPr>
          <w:rFonts w:hint="cs"/>
          <w:rtl/>
        </w:rPr>
        <w:t xml:space="preserve">תה מאלץ אותי? אתה מאלץ אותי לעבוד בשבת, כשאני רוצה להיות עם בני משפחתי </w:t>
      </w:r>
      <w:r>
        <w:rPr>
          <w:rFonts w:hint="eastAsia"/>
          <w:rtl/>
        </w:rPr>
        <w:t>–</w:t>
      </w:r>
      <w:r>
        <w:rPr>
          <w:rFonts w:hint="cs"/>
          <w:rtl/>
        </w:rPr>
        <w:t xml:space="preserve"> כך אומר בעל העסק הקטן. אתה מאלץ אותי לעבור על החוק, כי החוק אוסר עלי, אבל  כשאתה מתיר לו, אז אוי ואבוי. </w:t>
      </w:r>
    </w:p>
    <w:p w14:paraId="370F702A" w14:textId="77777777" w:rsidR="00000000" w:rsidRDefault="00545B09">
      <w:pPr>
        <w:pStyle w:val="a0"/>
        <w:rPr>
          <w:rFonts w:hint="cs"/>
          <w:rtl/>
        </w:rPr>
      </w:pPr>
    </w:p>
    <w:p w14:paraId="664EBEC4" w14:textId="77777777" w:rsidR="00000000" w:rsidRDefault="00545B09">
      <w:pPr>
        <w:pStyle w:val="a0"/>
        <w:rPr>
          <w:rFonts w:hint="cs"/>
          <w:rtl/>
        </w:rPr>
      </w:pPr>
      <w:r>
        <w:rPr>
          <w:rFonts w:hint="cs"/>
          <w:rtl/>
        </w:rPr>
        <w:t>כשהייתי שר העבודה הפעלתי את החוק במלואו. אני יודע שתגיד, כמו בפעם שעברה, שכשנ</w:t>
      </w:r>
      <w:r>
        <w:rPr>
          <w:rFonts w:hint="cs"/>
          <w:rtl/>
        </w:rPr>
        <w:t xml:space="preserve">כנסת למשרד חשבת שיש צי של פקחים. שים לב, הייתי שר שמאוד מתחשב. היו חמישה פקחים - - - </w:t>
      </w:r>
    </w:p>
    <w:p w14:paraId="75F9584A" w14:textId="77777777" w:rsidR="00000000" w:rsidRDefault="00545B09">
      <w:pPr>
        <w:pStyle w:val="a0"/>
        <w:rPr>
          <w:rFonts w:hint="cs"/>
          <w:rtl/>
        </w:rPr>
      </w:pPr>
    </w:p>
    <w:p w14:paraId="79BD0F15" w14:textId="77777777" w:rsidR="00000000" w:rsidRDefault="00545B09">
      <w:pPr>
        <w:pStyle w:val="af0"/>
        <w:rPr>
          <w:rtl/>
        </w:rPr>
      </w:pPr>
      <w:r>
        <w:rPr>
          <w:rFonts w:hint="eastAsia"/>
          <w:rtl/>
        </w:rPr>
        <w:t>שר</w:t>
      </w:r>
      <w:r>
        <w:rPr>
          <w:rtl/>
        </w:rPr>
        <w:t xml:space="preserve"> התעשייה, המסחר והתעסוקה אהוד אולמרט:</w:t>
      </w:r>
    </w:p>
    <w:p w14:paraId="64F890BD" w14:textId="77777777" w:rsidR="00000000" w:rsidRDefault="00545B09">
      <w:pPr>
        <w:pStyle w:val="a0"/>
        <w:rPr>
          <w:rFonts w:hint="cs"/>
          <w:rtl/>
        </w:rPr>
      </w:pPr>
    </w:p>
    <w:p w14:paraId="2ED58318" w14:textId="77777777" w:rsidR="00000000" w:rsidRDefault="00545B09">
      <w:pPr>
        <w:pStyle w:val="a0"/>
        <w:rPr>
          <w:rFonts w:hint="cs"/>
          <w:rtl/>
        </w:rPr>
      </w:pPr>
      <w:r>
        <w:rPr>
          <w:rFonts w:hint="cs"/>
          <w:rtl/>
        </w:rPr>
        <w:t>ארבעה, ושניים היו בחופשה.</w:t>
      </w:r>
    </w:p>
    <w:p w14:paraId="501300CA" w14:textId="77777777" w:rsidR="00000000" w:rsidRDefault="00545B09">
      <w:pPr>
        <w:pStyle w:val="a0"/>
        <w:rPr>
          <w:rFonts w:hint="cs"/>
          <w:rtl/>
        </w:rPr>
      </w:pPr>
    </w:p>
    <w:p w14:paraId="041233C2" w14:textId="77777777" w:rsidR="00000000" w:rsidRDefault="00545B09">
      <w:pPr>
        <w:pStyle w:val="-"/>
        <w:rPr>
          <w:rtl/>
        </w:rPr>
      </w:pPr>
      <w:bookmarkStart w:id="63" w:name="FS000000484T26_01_2004_16_50_28C"/>
      <w:bookmarkEnd w:id="63"/>
      <w:r>
        <w:rPr>
          <w:rtl/>
        </w:rPr>
        <w:t>שלמה בניזרי (ש"ס):</w:t>
      </w:r>
    </w:p>
    <w:p w14:paraId="49583BF1" w14:textId="77777777" w:rsidR="00000000" w:rsidRDefault="00545B09">
      <w:pPr>
        <w:pStyle w:val="a0"/>
        <w:rPr>
          <w:rtl/>
        </w:rPr>
      </w:pPr>
    </w:p>
    <w:p w14:paraId="59007BAB" w14:textId="77777777" w:rsidR="00000000" w:rsidRDefault="00545B09">
      <w:pPr>
        <w:pStyle w:val="a0"/>
        <w:rPr>
          <w:rFonts w:hint="cs"/>
          <w:rtl/>
        </w:rPr>
      </w:pPr>
      <w:r>
        <w:rPr>
          <w:rFonts w:hint="cs"/>
          <w:rtl/>
        </w:rPr>
        <w:t>אז אנחנו יודעים שהיו ארבעה. בפעם שעברה טענת: מה זה? זה  נקרא לפקח? אני רק רוצה לה</w:t>
      </w:r>
      <w:r>
        <w:rPr>
          <w:rFonts w:hint="cs"/>
          <w:rtl/>
        </w:rPr>
        <w:t xml:space="preserve">גיד לך, שכאשר היו ארבעה לא התיימרתי להגדיל את המכסה, כי אמרתי שעשינו אפקט הרתעתי וגם הסברתי במדינת ישראל, ורוב העסקים לא נפתחו בשבת. </w:t>
      </w:r>
      <w:bookmarkStart w:id="64" w:name="FS000000484T26_01_2004_17_09_12"/>
      <w:bookmarkStart w:id="65" w:name="FS000000484T26_01_2004_17_09_14C"/>
      <w:bookmarkEnd w:id="64"/>
      <w:bookmarkEnd w:id="65"/>
      <w:r>
        <w:rPr>
          <w:rFonts w:hint="cs"/>
          <w:rtl/>
        </w:rPr>
        <w:t>ברוב המקומות לא פתחו. במקומות שהיו פותחים, היינו שולחים לשם אותם פקחים דרוזים. בהתחלה גם אמרתי שהמדיניות היא לא להעניש. אין</w:t>
      </w:r>
      <w:r>
        <w:rPr>
          <w:rFonts w:hint="cs"/>
          <w:rtl/>
        </w:rPr>
        <w:t xml:space="preserve"> עונשין אלא אם קודם כול מזהירים. שבת ראשונה זה התראה, ולאחר מכן היתה ענישה. ואתה יודע מה</w:t>
      </w:r>
      <w:r>
        <w:rPr>
          <w:rFonts w:hint="cs"/>
        </w:rPr>
        <w:t xml:space="preserve"> ?</w:t>
      </w:r>
      <w:r>
        <w:rPr>
          <w:rFonts w:hint="cs"/>
          <w:rtl/>
        </w:rPr>
        <w:t xml:space="preserve">זה עבד יופי. </w:t>
      </w:r>
    </w:p>
    <w:p w14:paraId="02953747" w14:textId="77777777" w:rsidR="00000000" w:rsidRDefault="00545B09">
      <w:pPr>
        <w:pStyle w:val="a0"/>
        <w:rPr>
          <w:rFonts w:hint="cs"/>
          <w:rtl/>
        </w:rPr>
      </w:pPr>
    </w:p>
    <w:p w14:paraId="31763E57" w14:textId="77777777" w:rsidR="00000000" w:rsidRDefault="00545B09">
      <w:pPr>
        <w:pStyle w:val="a0"/>
        <w:rPr>
          <w:rFonts w:hint="cs"/>
          <w:rtl/>
        </w:rPr>
      </w:pPr>
      <w:r>
        <w:rPr>
          <w:rFonts w:hint="cs"/>
          <w:rtl/>
        </w:rPr>
        <w:t xml:space="preserve">אני לא חיפשתי פה להתנגח עם אנשים, וגם עכשיו אני אומר. יש חוק, אתה רוצה לשנות את החוק? שנה את החוק. אבל למה, אדוני השר, לפחות לפי העיתונות </w:t>
      </w:r>
      <w:r>
        <w:rPr>
          <w:rtl/>
        </w:rPr>
        <w:t>–</w:t>
      </w:r>
      <w:r>
        <w:rPr>
          <w:rFonts w:hint="cs"/>
          <w:rtl/>
        </w:rPr>
        <w:t xml:space="preserve"> שוב, יכול ל</w:t>
      </w:r>
      <w:r>
        <w:rPr>
          <w:rFonts w:hint="cs"/>
          <w:rtl/>
        </w:rPr>
        <w:t xml:space="preserve">היות שאתה תיתן לי פה אינפורמציה, אני אוהב לדון ישר לכף זכות - אתה נותן הוראה ללכת ולרמוס ברגל גסה את החוק, לא לתת קנסות, שוב, לפחות על-פי העיתונות? יכול להיות שיש היום איזה שינוי לטובה.  </w:t>
      </w:r>
    </w:p>
    <w:p w14:paraId="20425525" w14:textId="77777777" w:rsidR="00000000" w:rsidRDefault="00545B09">
      <w:pPr>
        <w:pStyle w:val="a0"/>
        <w:rPr>
          <w:rFonts w:hint="cs"/>
          <w:rtl/>
        </w:rPr>
      </w:pPr>
    </w:p>
    <w:p w14:paraId="2BC92623" w14:textId="77777777" w:rsidR="00000000" w:rsidRDefault="00545B09">
      <w:pPr>
        <w:pStyle w:val="a0"/>
        <w:rPr>
          <w:rFonts w:hint="cs"/>
          <w:rtl/>
        </w:rPr>
      </w:pPr>
      <w:r>
        <w:rPr>
          <w:rFonts w:hint="cs"/>
          <w:rtl/>
        </w:rPr>
        <w:t>לכן, מה שאני בסך הכול מבקש ממך, אדוני היושב-ראש, אתה כל כך מתיימר ל</w:t>
      </w:r>
      <w:r>
        <w:rPr>
          <w:rFonts w:hint="cs"/>
          <w:rtl/>
        </w:rPr>
        <w:t>ומר למה להטיל קנסות. למה סוגרים את ערוצי הקודש? אתם מדברים על שמירת החוק. יש חוק שעות עבודה ומנוחה - לא אוכפים את החוק. יש חוק סוציאלי של שמירת שבת - לא אוכפים את החוק. ערוצי רדיו - כן אוכפים את החוק. כלומר, מה שנראה לכם. את אשר התרתי, אסרתם. את אשר אסרתי,</w:t>
      </w:r>
      <w:r>
        <w:rPr>
          <w:rFonts w:hint="cs"/>
          <w:rtl/>
        </w:rPr>
        <w:t xml:space="preserve"> התרתם. עולם הפוך. הכול לפי האינטרסים של הממשלה הנוכחית, שמוכנה לרמוס את החוק במדינת ישראל. </w:t>
      </w:r>
    </w:p>
    <w:p w14:paraId="5EC8E14F" w14:textId="77777777" w:rsidR="00000000" w:rsidRDefault="00545B09">
      <w:pPr>
        <w:pStyle w:val="a0"/>
        <w:rPr>
          <w:rFonts w:hint="cs"/>
          <w:rtl/>
        </w:rPr>
      </w:pPr>
    </w:p>
    <w:p w14:paraId="5B78704F" w14:textId="77777777" w:rsidR="00000000" w:rsidRDefault="00545B09">
      <w:pPr>
        <w:pStyle w:val="a0"/>
        <w:rPr>
          <w:rFonts w:hint="cs"/>
          <w:rtl/>
        </w:rPr>
      </w:pPr>
      <w:r>
        <w:rPr>
          <w:rFonts w:hint="cs"/>
          <w:rtl/>
        </w:rPr>
        <w:t>לכן, אני קורא לך, אדוני השר, אם זה לא כך, אנא הודע לכולנו פה שהחוק במדינת ישראל נשמר והאכיפה נשמרת. אודה לך ונגמר הסיפור. אבל אם לא, אז האם תודיע לנו שיש לך השקפת</w:t>
      </w:r>
      <w:r>
        <w:rPr>
          <w:rFonts w:hint="cs"/>
          <w:rtl/>
        </w:rPr>
        <w:t xml:space="preserve"> עולם שונה ולכן אתה משנה את החוק? </w:t>
      </w:r>
    </w:p>
    <w:p w14:paraId="36797405" w14:textId="77777777" w:rsidR="00000000" w:rsidRDefault="00545B09">
      <w:pPr>
        <w:pStyle w:val="a0"/>
        <w:rPr>
          <w:rFonts w:hint="cs"/>
          <w:rtl/>
        </w:rPr>
      </w:pPr>
    </w:p>
    <w:p w14:paraId="6C64BE2D" w14:textId="77777777" w:rsidR="00000000" w:rsidRDefault="00545B09">
      <w:pPr>
        <w:pStyle w:val="a0"/>
        <w:rPr>
          <w:rFonts w:hint="cs"/>
          <w:rtl/>
        </w:rPr>
      </w:pPr>
      <w:r>
        <w:rPr>
          <w:rFonts w:hint="cs"/>
          <w:rtl/>
        </w:rPr>
        <w:t>ואליכם, חברי מהשמאל, מפלגת העבודה ואחרים, שמעתי שאתם לא הולכים להצביע בעד הצעת האי-אמון שלנו, למה? כי זה נושא דתי? מה זה אומר? האם אני מדבר פה רק בגלל ההיבט הדתי? אני מדבר פה על חוק. כל הצעת האי-אמון פה היא על זה שרומסים</w:t>
      </w:r>
      <w:r>
        <w:rPr>
          <w:rFonts w:hint="cs"/>
          <w:rtl/>
        </w:rPr>
        <w:t xml:space="preserve"> חוק במדינת ישראל. כדי שתיראו יפה בעיני הבוחרים שלכם אתם לא תצביעו כאשר מדברים פה על הפרת חוק? אז מה אכפת לכם מהפרת חוק של ראש הממשלה? חוץ מזה, איזו אופוזיציה זו? אתם רוצים לעבוד אתנו כשיש לנו אינטרס להפיל את הממשלה הכושלת, הממשלה האכזרית הזאת. אתם רוצים ל</w:t>
      </w:r>
      <w:r>
        <w:rPr>
          <w:rFonts w:hint="cs"/>
          <w:rtl/>
        </w:rPr>
        <w:t xml:space="preserve">הפיל אותה. כאשר אתם מגישים הצעת אי-אמון אתם באים לבקש את תמיכתנו, וכאשר אנחנו מגישים הצעת אי-אמון בנושאים דתיים, או בנושאים שקרובים ללבנו,  זה לא מזיז לכם. דעו לכם, אנחנו נבדוק אתם הערב. תצביעו אתנו, בבקשה. לא תצביעו - - - </w:t>
      </w:r>
    </w:p>
    <w:p w14:paraId="6FE0C6CC" w14:textId="77777777" w:rsidR="00000000" w:rsidRDefault="00545B09">
      <w:pPr>
        <w:pStyle w:val="a0"/>
        <w:rPr>
          <w:rFonts w:hint="cs"/>
          <w:rtl/>
        </w:rPr>
      </w:pPr>
    </w:p>
    <w:p w14:paraId="1D376318" w14:textId="77777777" w:rsidR="00000000" w:rsidRDefault="00545B09">
      <w:pPr>
        <w:pStyle w:val="af1"/>
        <w:rPr>
          <w:rFonts w:hint="cs"/>
          <w:rtl/>
        </w:rPr>
      </w:pPr>
      <w:r>
        <w:rPr>
          <w:rtl/>
        </w:rPr>
        <w:t>היו"ר</w:t>
      </w:r>
      <w:r>
        <w:rPr>
          <w:rFonts w:hint="cs"/>
          <w:rtl/>
        </w:rPr>
        <w:t xml:space="preserve"> ראובן ריבלין:</w:t>
      </w:r>
    </w:p>
    <w:p w14:paraId="70E1413E" w14:textId="77777777" w:rsidR="00000000" w:rsidRDefault="00545B09">
      <w:pPr>
        <w:pStyle w:val="a0"/>
        <w:rPr>
          <w:rFonts w:hint="cs"/>
          <w:rtl/>
        </w:rPr>
      </w:pPr>
    </w:p>
    <w:p w14:paraId="0C90EA34" w14:textId="77777777" w:rsidR="00000000" w:rsidRDefault="00545B09">
      <w:pPr>
        <w:pStyle w:val="a0"/>
        <w:rPr>
          <w:rFonts w:hint="cs"/>
          <w:rtl/>
        </w:rPr>
      </w:pPr>
      <w:r>
        <w:rPr>
          <w:rFonts w:hint="cs"/>
          <w:rtl/>
        </w:rPr>
        <w:t xml:space="preserve">חבר הכנסת </w:t>
      </w:r>
      <w:r>
        <w:rPr>
          <w:rFonts w:hint="cs"/>
          <w:rtl/>
        </w:rPr>
        <w:t xml:space="preserve">בניזרי, אדוני מציע הצעת אי-אמון בממשלה לא באופוזיציה. </w:t>
      </w:r>
    </w:p>
    <w:p w14:paraId="2E7577FA" w14:textId="77777777" w:rsidR="00000000" w:rsidRDefault="00545B09">
      <w:pPr>
        <w:pStyle w:val="-"/>
        <w:rPr>
          <w:rtl/>
        </w:rPr>
      </w:pPr>
    </w:p>
    <w:p w14:paraId="6B88764D" w14:textId="77777777" w:rsidR="00000000" w:rsidRDefault="00545B09">
      <w:pPr>
        <w:pStyle w:val="-"/>
        <w:rPr>
          <w:rtl/>
        </w:rPr>
      </w:pPr>
      <w:bookmarkStart w:id="66" w:name="FS000000484T26_01_2004_17_19_26C"/>
      <w:bookmarkEnd w:id="66"/>
      <w:r>
        <w:rPr>
          <w:rtl/>
        </w:rPr>
        <w:t>שלמה בניזרי (ש"ס):</w:t>
      </w:r>
    </w:p>
    <w:p w14:paraId="6D2F68EC" w14:textId="77777777" w:rsidR="00000000" w:rsidRDefault="00545B09">
      <w:pPr>
        <w:pStyle w:val="a0"/>
        <w:rPr>
          <w:rtl/>
        </w:rPr>
      </w:pPr>
    </w:p>
    <w:p w14:paraId="4ED916CD" w14:textId="77777777" w:rsidR="00000000" w:rsidRDefault="00545B09">
      <w:pPr>
        <w:pStyle w:val="a0"/>
        <w:rPr>
          <w:rFonts w:hint="cs"/>
          <w:rtl/>
        </w:rPr>
      </w:pPr>
      <w:r>
        <w:rPr>
          <w:rFonts w:hint="cs"/>
          <w:rtl/>
        </w:rPr>
        <w:t>לכן, לאור דברי התורה ולאור דבריו של ביאליק, שציטטתי פה, שאמר שכאשר רומסים את השבת בזדון וביד רמה, יש במעשים אלה מן הפראות והנבלה. והוא כותב: "הטרם ידעו אלה כי השבת היא המתנה הגדולה</w:t>
      </w:r>
      <w:r>
        <w:rPr>
          <w:rFonts w:hint="cs"/>
          <w:rtl/>
        </w:rPr>
        <w:t xml:space="preserve">". ועוד הוא אומר: "ארץ-ישראל בלי שבת לא תיבנה, אלא תיחרב וכל עמלכם יהיה לתוהו". שימו לב אילו דברים חריפים כותב ביאליק. </w:t>
      </w:r>
    </w:p>
    <w:p w14:paraId="794C940E" w14:textId="77777777" w:rsidR="00000000" w:rsidRDefault="00545B09">
      <w:pPr>
        <w:pStyle w:val="a0"/>
        <w:ind w:firstLine="0"/>
        <w:rPr>
          <w:rFonts w:hint="cs"/>
          <w:rtl/>
        </w:rPr>
      </w:pPr>
    </w:p>
    <w:p w14:paraId="09D8D846" w14:textId="77777777" w:rsidR="00000000" w:rsidRDefault="00545B09">
      <w:pPr>
        <w:pStyle w:val="af0"/>
        <w:rPr>
          <w:rtl/>
        </w:rPr>
      </w:pPr>
      <w:r>
        <w:rPr>
          <w:rFonts w:hint="eastAsia"/>
          <w:rtl/>
        </w:rPr>
        <w:t>חיים</w:t>
      </w:r>
      <w:r>
        <w:rPr>
          <w:rtl/>
        </w:rPr>
        <w:t xml:space="preserve"> אורון (מרצ):</w:t>
      </w:r>
    </w:p>
    <w:p w14:paraId="5EED9A38" w14:textId="77777777" w:rsidR="00000000" w:rsidRDefault="00545B09">
      <w:pPr>
        <w:pStyle w:val="a0"/>
        <w:rPr>
          <w:rFonts w:hint="cs"/>
          <w:rtl/>
        </w:rPr>
      </w:pPr>
    </w:p>
    <w:p w14:paraId="5C42374D" w14:textId="77777777" w:rsidR="00000000" w:rsidRDefault="00545B09">
      <w:pPr>
        <w:pStyle w:val="a0"/>
        <w:ind w:firstLine="720"/>
        <w:rPr>
          <w:rFonts w:hint="cs"/>
          <w:rtl/>
        </w:rPr>
      </w:pPr>
      <w:r>
        <w:rPr>
          <w:rFonts w:hint="cs"/>
          <w:rtl/>
        </w:rPr>
        <w:t xml:space="preserve">יש לביאליק עוד כמה דברים. </w:t>
      </w:r>
    </w:p>
    <w:p w14:paraId="73506075" w14:textId="77777777" w:rsidR="00000000" w:rsidRDefault="00545B09">
      <w:pPr>
        <w:pStyle w:val="a0"/>
        <w:rPr>
          <w:rFonts w:hint="cs"/>
          <w:rtl/>
        </w:rPr>
      </w:pPr>
    </w:p>
    <w:p w14:paraId="6D916063" w14:textId="77777777" w:rsidR="00000000" w:rsidRDefault="00545B09">
      <w:pPr>
        <w:pStyle w:val="-"/>
        <w:rPr>
          <w:rtl/>
        </w:rPr>
      </w:pPr>
      <w:bookmarkStart w:id="67" w:name="FS000000484T26_01_2004_16_54_05"/>
      <w:bookmarkStart w:id="68" w:name="FS000000484T26_01_2004_16_54_09C"/>
      <w:bookmarkEnd w:id="67"/>
      <w:bookmarkEnd w:id="68"/>
      <w:r>
        <w:rPr>
          <w:rtl/>
        </w:rPr>
        <w:t>שלמה בניזרי (ש"ס):</w:t>
      </w:r>
    </w:p>
    <w:p w14:paraId="7D2BA7C7" w14:textId="77777777" w:rsidR="00000000" w:rsidRDefault="00545B09">
      <w:pPr>
        <w:pStyle w:val="a0"/>
        <w:rPr>
          <w:rtl/>
        </w:rPr>
      </w:pPr>
    </w:p>
    <w:p w14:paraId="0ED07A34" w14:textId="77777777" w:rsidR="00000000" w:rsidRDefault="00545B09">
      <w:pPr>
        <w:pStyle w:val="a0"/>
        <w:rPr>
          <w:rFonts w:hint="cs"/>
          <w:rtl/>
        </w:rPr>
      </w:pPr>
      <w:r>
        <w:rPr>
          <w:rFonts w:hint="cs"/>
          <w:rtl/>
        </w:rPr>
        <w:t xml:space="preserve">אני רק מחזק את דבריו של ביאליק. </w:t>
      </w:r>
    </w:p>
    <w:p w14:paraId="6EECC892" w14:textId="77777777" w:rsidR="00000000" w:rsidRDefault="00545B09">
      <w:pPr>
        <w:pStyle w:val="a0"/>
        <w:rPr>
          <w:rFonts w:hint="cs"/>
          <w:rtl/>
        </w:rPr>
      </w:pPr>
    </w:p>
    <w:p w14:paraId="0CD78546" w14:textId="77777777" w:rsidR="00000000" w:rsidRDefault="00545B09">
      <w:pPr>
        <w:pStyle w:val="af0"/>
        <w:rPr>
          <w:rtl/>
        </w:rPr>
      </w:pPr>
      <w:r>
        <w:rPr>
          <w:rFonts w:hint="eastAsia"/>
          <w:rtl/>
        </w:rPr>
        <w:t>חיים</w:t>
      </w:r>
      <w:r>
        <w:rPr>
          <w:rtl/>
        </w:rPr>
        <w:t xml:space="preserve"> אורון (מרצ):</w:t>
      </w:r>
    </w:p>
    <w:p w14:paraId="43208833" w14:textId="77777777" w:rsidR="00000000" w:rsidRDefault="00545B09">
      <w:pPr>
        <w:pStyle w:val="a0"/>
        <w:rPr>
          <w:rFonts w:hint="cs"/>
          <w:rtl/>
        </w:rPr>
      </w:pPr>
    </w:p>
    <w:p w14:paraId="5215E817" w14:textId="77777777" w:rsidR="00000000" w:rsidRDefault="00545B09">
      <w:pPr>
        <w:pStyle w:val="a0"/>
        <w:rPr>
          <w:rFonts w:hint="cs"/>
          <w:rtl/>
        </w:rPr>
      </w:pPr>
      <w:r>
        <w:rPr>
          <w:rFonts w:hint="cs"/>
          <w:rtl/>
        </w:rPr>
        <w:t>יש לי הרגשה - -</w:t>
      </w:r>
      <w:r>
        <w:rPr>
          <w:rFonts w:hint="cs"/>
          <w:rtl/>
        </w:rPr>
        <w:t xml:space="preserve"> - </w:t>
      </w:r>
    </w:p>
    <w:p w14:paraId="2D7592D9" w14:textId="77777777" w:rsidR="00000000" w:rsidRDefault="00545B09">
      <w:pPr>
        <w:pStyle w:val="a0"/>
        <w:rPr>
          <w:rFonts w:hint="cs"/>
          <w:rtl/>
        </w:rPr>
      </w:pPr>
    </w:p>
    <w:p w14:paraId="128F562B" w14:textId="77777777" w:rsidR="00000000" w:rsidRDefault="00545B09">
      <w:pPr>
        <w:pStyle w:val="-"/>
        <w:rPr>
          <w:rtl/>
        </w:rPr>
      </w:pPr>
      <w:bookmarkStart w:id="69" w:name="FS000000484T26_01_2004_17_23_02C"/>
      <w:bookmarkEnd w:id="69"/>
      <w:r>
        <w:rPr>
          <w:rtl/>
        </w:rPr>
        <w:t>שלמה בניזרי (ש"ס):</w:t>
      </w:r>
    </w:p>
    <w:p w14:paraId="1FE9601A" w14:textId="77777777" w:rsidR="00000000" w:rsidRDefault="00545B09">
      <w:pPr>
        <w:pStyle w:val="a0"/>
        <w:rPr>
          <w:rtl/>
        </w:rPr>
      </w:pPr>
    </w:p>
    <w:p w14:paraId="57188CED" w14:textId="77777777" w:rsidR="00000000" w:rsidRDefault="00545B09">
      <w:pPr>
        <w:pStyle w:val="a0"/>
        <w:rPr>
          <w:rFonts w:hint="cs"/>
          <w:rtl/>
        </w:rPr>
      </w:pPr>
      <w:r>
        <w:rPr>
          <w:rFonts w:hint="cs"/>
          <w:rtl/>
        </w:rPr>
        <w:t xml:space="preserve">אני אמרתי שביאליק אמביוולנטי ביחסו ליהדות. </w:t>
      </w:r>
    </w:p>
    <w:p w14:paraId="63E344E0" w14:textId="77777777" w:rsidR="00000000" w:rsidRDefault="00545B09">
      <w:pPr>
        <w:pStyle w:val="af1"/>
        <w:rPr>
          <w:rFonts w:hint="cs"/>
          <w:b w:val="0"/>
          <w:bCs w:val="0"/>
          <w:u w:val="none"/>
          <w:rtl/>
        </w:rPr>
      </w:pPr>
    </w:p>
    <w:p w14:paraId="20D62AFB" w14:textId="77777777" w:rsidR="00000000" w:rsidRDefault="00545B09">
      <w:pPr>
        <w:pStyle w:val="af1"/>
        <w:rPr>
          <w:rFonts w:hint="cs"/>
          <w:rtl/>
        </w:rPr>
      </w:pPr>
      <w:r>
        <w:rPr>
          <w:rtl/>
        </w:rPr>
        <w:t>היו"ר</w:t>
      </w:r>
      <w:r>
        <w:rPr>
          <w:rFonts w:hint="cs"/>
          <w:rtl/>
        </w:rPr>
        <w:t xml:space="preserve"> ראובן ריבלין:</w:t>
      </w:r>
    </w:p>
    <w:p w14:paraId="533B9E59" w14:textId="77777777" w:rsidR="00000000" w:rsidRDefault="00545B09">
      <w:pPr>
        <w:pStyle w:val="a0"/>
        <w:rPr>
          <w:rFonts w:hint="cs"/>
          <w:rtl/>
        </w:rPr>
      </w:pPr>
    </w:p>
    <w:p w14:paraId="31369AE5" w14:textId="77777777" w:rsidR="00000000" w:rsidRDefault="00545B09">
      <w:pPr>
        <w:pStyle w:val="a0"/>
        <w:rPr>
          <w:rFonts w:hint="cs"/>
          <w:rtl/>
        </w:rPr>
      </w:pPr>
      <w:r>
        <w:rPr>
          <w:rFonts w:hint="cs"/>
          <w:rtl/>
        </w:rPr>
        <w:t xml:space="preserve">חבר הכנסת אורון, אולי אדוני לא שם לב, אבל הוא כבר נמצא בזמן מושאל. </w:t>
      </w:r>
    </w:p>
    <w:p w14:paraId="16E0FF83" w14:textId="77777777" w:rsidR="00000000" w:rsidRDefault="00545B09">
      <w:pPr>
        <w:pStyle w:val="a0"/>
        <w:rPr>
          <w:rFonts w:hint="cs"/>
          <w:rtl/>
        </w:rPr>
      </w:pPr>
    </w:p>
    <w:p w14:paraId="50B70088" w14:textId="77777777" w:rsidR="00000000" w:rsidRDefault="00545B09">
      <w:pPr>
        <w:pStyle w:val="-"/>
        <w:rPr>
          <w:rtl/>
        </w:rPr>
      </w:pPr>
      <w:bookmarkStart w:id="70" w:name="FS000000484T26_01_2004_17_23_56C"/>
      <w:bookmarkEnd w:id="70"/>
      <w:r>
        <w:rPr>
          <w:rtl/>
        </w:rPr>
        <w:t>שלמה בניזרי (ש"ס):</w:t>
      </w:r>
    </w:p>
    <w:p w14:paraId="179C473D" w14:textId="77777777" w:rsidR="00000000" w:rsidRDefault="00545B09">
      <w:pPr>
        <w:pStyle w:val="a0"/>
        <w:rPr>
          <w:rtl/>
        </w:rPr>
      </w:pPr>
    </w:p>
    <w:p w14:paraId="61659CDD" w14:textId="77777777" w:rsidR="00000000" w:rsidRDefault="00545B09">
      <w:pPr>
        <w:pStyle w:val="a0"/>
        <w:rPr>
          <w:rFonts w:hint="cs"/>
          <w:rtl/>
        </w:rPr>
      </w:pPr>
      <w:r>
        <w:rPr>
          <w:rFonts w:hint="cs"/>
          <w:rtl/>
        </w:rPr>
        <w:t xml:space="preserve">בתור תיכוניסט הכרתי את ביאליק ישר והפוך. את זה לא הכרתי. </w:t>
      </w:r>
    </w:p>
    <w:p w14:paraId="123FC2D9" w14:textId="77777777" w:rsidR="00000000" w:rsidRDefault="00545B09">
      <w:pPr>
        <w:pStyle w:val="a0"/>
        <w:rPr>
          <w:rFonts w:hint="cs"/>
          <w:rtl/>
        </w:rPr>
      </w:pPr>
    </w:p>
    <w:p w14:paraId="3322BC46" w14:textId="77777777" w:rsidR="00000000" w:rsidRDefault="00545B09">
      <w:pPr>
        <w:pStyle w:val="af1"/>
        <w:rPr>
          <w:rFonts w:hint="cs"/>
          <w:rtl/>
        </w:rPr>
      </w:pPr>
      <w:r>
        <w:rPr>
          <w:rtl/>
        </w:rPr>
        <w:t>היו"ר</w:t>
      </w:r>
      <w:r>
        <w:rPr>
          <w:rFonts w:hint="cs"/>
          <w:rtl/>
        </w:rPr>
        <w:t xml:space="preserve"> ראובן ריבלי</w:t>
      </w:r>
      <w:r>
        <w:rPr>
          <w:rFonts w:hint="cs"/>
          <w:rtl/>
        </w:rPr>
        <w:t>ן:</w:t>
      </w:r>
    </w:p>
    <w:p w14:paraId="569DA12B" w14:textId="77777777" w:rsidR="00000000" w:rsidRDefault="00545B09">
      <w:pPr>
        <w:pStyle w:val="a0"/>
        <w:rPr>
          <w:rFonts w:hint="cs"/>
          <w:rtl/>
        </w:rPr>
      </w:pPr>
    </w:p>
    <w:p w14:paraId="783CE35B" w14:textId="77777777" w:rsidR="00000000" w:rsidRDefault="00545B09">
      <w:pPr>
        <w:pStyle w:val="a0"/>
        <w:rPr>
          <w:rFonts w:hint="cs"/>
          <w:rtl/>
        </w:rPr>
      </w:pPr>
      <w:r>
        <w:rPr>
          <w:rFonts w:hint="cs"/>
          <w:rtl/>
        </w:rPr>
        <w:t xml:space="preserve">אדוני לא יקיים עכשיו דיון עם חבר הכנסת אורון על ביאליק. אנחנו נקיים יום ביאליק מיוחד בכ"א בתמוז. </w:t>
      </w:r>
    </w:p>
    <w:p w14:paraId="52EB1A1C" w14:textId="77777777" w:rsidR="00000000" w:rsidRDefault="00545B09">
      <w:pPr>
        <w:pStyle w:val="a0"/>
        <w:rPr>
          <w:rFonts w:hint="cs"/>
          <w:rtl/>
        </w:rPr>
      </w:pPr>
    </w:p>
    <w:p w14:paraId="20558E59" w14:textId="77777777" w:rsidR="00000000" w:rsidRDefault="00545B09">
      <w:pPr>
        <w:pStyle w:val="-"/>
        <w:rPr>
          <w:rtl/>
        </w:rPr>
      </w:pPr>
      <w:bookmarkStart w:id="71" w:name="FS000000484T26_01_2004_17_24_53C"/>
      <w:bookmarkEnd w:id="71"/>
      <w:r>
        <w:rPr>
          <w:rtl/>
        </w:rPr>
        <w:t>שלמה בניזרי (ש"ס):</w:t>
      </w:r>
    </w:p>
    <w:p w14:paraId="0D42AE92" w14:textId="77777777" w:rsidR="00000000" w:rsidRDefault="00545B09">
      <w:pPr>
        <w:pStyle w:val="a0"/>
        <w:rPr>
          <w:rtl/>
        </w:rPr>
      </w:pPr>
    </w:p>
    <w:p w14:paraId="522FE065" w14:textId="77777777" w:rsidR="00000000" w:rsidRDefault="00545B09">
      <w:pPr>
        <w:pStyle w:val="a0"/>
        <w:rPr>
          <w:rFonts w:hint="cs"/>
          <w:rtl/>
        </w:rPr>
      </w:pPr>
      <w:r>
        <w:rPr>
          <w:rFonts w:hint="cs"/>
          <w:rtl/>
        </w:rPr>
        <w:t>לכן, אדוני היושב-ראש, לאור המצב של הממשלה הזאת, שפוגעת בקדושת השבת, פוגעת במועצות הדתיות, פוגעת בכל הקדוש לישראל, היא איננה ראויה לאמ</w:t>
      </w:r>
      <w:r>
        <w:rPr>
          <w:rFonts w:hint="cs"/>
          <w:rtl/>
        </w:rPr>
        <w:t>ון, בטח לא של הקדוש-ברוך-הוא, אבל גם לא שלנו. תודה.</w:t>
      </w:r>
    </w:p>
    <w:p w14:paraId="11C055DD" w14:textId="77777777" w:rsidR="00000000" w:rsidRDefault="00545B09">
      <w:pPr>
        <w:pStyle w:val="a0"/>
        <w:rPr>
          <w:rFonts w:hint="cs"/>
          <w:rtl/>
        </w:rPr>
      </w:pPr>
    </w:p>
    <w:p w14:paraId="1AAACA97" w14:textId="77777777" w:rsidR="00000000" w:rsidRDefault="00545B09">
      <w:pPr>
        <w:pStyle w:val="af1"/>
        <w:rPr>
          <w:rFonts w:hint="cs"/>
          <w:rtl/>
        </w:rPr>
      </w:pPr>
      <w:r>
        <w:rPr>
          <w:rtl/>
        </w:rPr>
        <w:t>היו"ר</w:t>
      </w:r>
      <w:r>
        <w:rPr>
          <w:rFonts w:hint="cs"/>
          <w:rtl/>
        </w:rPr>
        <w:t xml:space="preserve"> ראובן ריבלין:</w:t>
      </w:r>
    </w:p>
    <w:p w14:paraId="252ACB63" w14:textId="77777777" w:rsidR="00000000" w:rsidRDefault="00545B09">
      <w:pPr>
        <w:pStyle w:val="a0"/>
        <w:rPr>
          <w:rFonts w:hint="cs"/>
          <w:rtl/>
        </w:rPr>
      </w:pPr>
    </w:p>
    <w:p w14:paraId="75C96835" w14:textId="77777777" w:rsidR="00000000" w:rsidRDefault="00545B09">
      <w:pPr>
        <w:pStyle w:val="a0"/>
        <w:rPr>
          <w:rFonts w:hint="cs"/>
          <w:rtl/>
        </w:rPr>
      </w:pPr>
      <w:r>
        <w:rPr>
          <w:rFonts w:hint="cs"/>
          <w:rtl/>
        </w:rPr>
        <w:t xml:space="preserve">תודה לחבר הכנסת בניזרי. אדוני, האמן לי, נתתי לו אולי ארבע-חמש דקות יותר. היה אפשר לסיים את זה בזמן שאני הקצבתי. ממלא-מקום ראש הממשלה ישיב על הצעת האי-אמון של סיעת ש"ס בעניין אי-ציות </w:t>
      </w:r>
      <w:r>
        <w:rPr>
          <w:rFonts w:hint="cs"/>
          <w:rtl/>
        </w:rPr>
        <w:t xml:space="preserve">להוראות חוק שעות עבודה ומנוחה. </w:t>
      </w:r>
    </w:p>
    <w:p w14:paraId="4AAFB1E3" w14:textId="77777777" w:rsidR="00000000" w:rsidRDefault="00545B09">
      <w:pPr>
        <w:pStyle w:val="a0"/>
        <w:ind w:firstLine="0"/>
        <w:rPr>
          <w:rFonts w:hint="cs"/>
          <w:rtl/>
        </w:rPr>
      </w:pPr>
    </w:p>
    <w:p w14:paraId="51483C63" w14:textId="77777777" w:rsidR="00000000" w:rsidRDefault="00545B09">
      <w:pPr>
        <w:pStyle w:val="a"/>
        <w:rPr>
          <w:rtl/>
        </w:rPr>
      </w:pPr>
      <w:bookmarkStart w:id="72" w:name="FS000001064T26_01_2004_17_28_49"/>
      <w:bookmarkStart w:id="73" w:name="FS000001064T26_01_2004_17_29_09"/>
      <w:bookmarkStart w:id="74" w:name="FS000001064T26_01_2004_17_29_29"/>
      <w:bookmarkStart w:id="75" w:name="FS000001064T26_01_2004_17_29_37"/>
      <w:bookmarkStart w:id="76" w:name="_Toc78865150"/>
      <w:bookmarkEnd w:id="72"/>
      <w:bookmarkEnd w:id="73"/>
      <w:bookmarkEnd w:id="74"/>
      <w:bookmarkEnd w:id="75"/>
      <w:r>
        <w:rPr>
          <w:rFonts w:hint="eastAsia"/>
          <w:rtl/>
        </w:rPr>
        <w:t>שר</w:t>
      </w:r>
      <w:r>
        <w:rPr>
          <w:rtl/>
        </w:rPr>
        <w:t xml:space="preserve"> התעשייה, המסחר והתעסוקה אהוד אולמרט:</w:t>
      </w:r>
      <w:bookmarkEnd w:id="76"/>
    </w:p>
    <w:p w14:paraId="5B418385" w14:textId="77777777" w:rsidR="00000000" w:rsidRDefault="00545B09">
      <w:pPr>
        <w:pStyle w:val="a0"/>
        <w:rPr>
          <w:rFonts w:hint="cs"/>
          <w:rtl/>
        </w:rPr>
      </w:pPr>
    </w:p>
    <w:p w14:paraId="7B5F722F" w14:textId="77777777" w:rsidR="00000000" w:rsidRDefault="00545B09">
      <w:pPr>
        <w:pStyle w:val="a0"/>
        <w:rPr>
          <w:rFonts w:hint="cs"/>
          <w:rtl/>
        </w:rPr>
      </w:pPr>
      <w:r>
        <w:rPr>
          <w:rFonts w:hint="cs"/>
          <w:rtl/>
        </w:rPr>
        <w:t>אדוני היושב-ראש, חברי כנסת נכבדים, אני רוצה לומר שאין לי אפילו גרם אחד של מחלוקת עם חבר הכנסת בניזרי, לשעבר שר העבודה והרווחה, בכל מה שקשור לתיאור השבת ולמקומה בחיי העם, במורשת  העם,</w:t>
      </w:r>
      <w:r>
        <w:rPr>
          <w:rFonts w:hint="cs"/>
          <w:rtl/>
        </w:rPr>
        <w:t xml:space="preserve"> ולתרומה המופלאה שלה לייחודה של החברה היהודית והחברה הישראלית לכל אורך ההיסטוריה.  קודם כול, בהיבט הרוחני, לא רק בהקשר הפרקטי, אלא באמת בהיבט הרוחני המוסרי, אין עוד תופעה כל כך יוצאת דופן ומופלאה כמו תופעת השבת, שעם ישראל, מורשת ישראל ודת ישראל הכניסו לסדר</w:t>
      </w:r>
      <w:r>
        <w:rPr>
          <w:rFonts w:hint="cs"/>
          <w:rtl/>
        </w:rPr>
        <w:t xml:space="preserve">-היום של האנושות לפני אלפי שנים. אני לא יכול לתאר לעצמי את מדינת ישראל כמדינה יהודית ללא הסממן המיוחד והיוצא-דופן שהשבת תורמת לחיינו. </w:t>
      </w:r>
    </w:p>
    <w:p w14:paraId="17AC725B" w14:textId="77777777" w:rsidR="00000000" w:rsidRDefault="00545B09">
      <w:pPr>
        <w:pStyle w:val="a0"/>
        <w:rPr>
          <w:rFonts w:hint="cs"/>
          <w:rtl/>
        </w:rPr>
      </w:pPr>
    </w:p>
    <w:p w14:paraId="4DABDB82" w14:textId="77777777" w:rsidR="00000000" w:rsidRDefault="00545B09">
      <w:pPr>
        <w:pStyle w:val="a0"/>
        <w:rPr>
          <w:rFonts w:hint="cs"/>
          <w:rtl/>
        </w:rPr>
      </w:pPr>
      <w:r>
        <w:rPr>
          <w:rFonts w:hint="cs"/>
          <w:rtl/>
        </w:rPr>
        <w:t>זה לא סוד, אמרתי את זה, וחברי החרדים היו פעם יותר חברים שלי, עכשיו הם אולי קצת פחות, כי הם כועסים עלי, אבל  כששיתפנו פעו</w:t>
      </w:r>
      <w:r>
        <w:rPr>
          <w:rFonts w:hint="cs"/>
          <w:rtl/>
        </w:rPr>
        <w:t xml:space="preserve">לה במשך שנים, הם ידעו שמעולם לא העמדתי פנים. אני אמרתי להם:  אני אינני איש דתי, ובמובן שבו אתם שומרים את השבת, אני לא מקיים את המצוות כך. בדרך כלל, הדתיים או החרדים אומרים לך: זה לא שאתה לא מקיים. אתה מקיים פחות, אנחנו מקיימים יותר. </w:t>
      </w:r>
    </w:p>
    <w:p w14:paraId="5510EAE2" w14:textId="77777777" w:rsidR="00000000" w:rsidRDefault="00545B09">
      <w:pPr>
        <w:pStyle w:val="a0"/>
        <w:ind w:firstLine="0"/>
        <w:rPr>
          <w:rFonts w:hint="cs"/>
          <w:rtl/>
        </w:rPr>
      </w:pPr>
    </w:p>
    <w:p w14:paraId="050FC615" w14:textId="77777777" w:rsidR="00000000" w:rsidRDefault="00545B09">
      <w:pPr>
        <w:pStyle w:val="af0"/>
        <w:rPr>
          <w:rtl/>
        </w:rPr>
      </w:pPr>
      <w:r>
        <w:rPr>
          <w:rFonts w:hint="eastAsia"/>
          <w:rtl/>
        </w:rPr>
        <w:t>אברהם</w:t>
      </w:r>
      <w:r>
        <w:rPr>
          <w:rtl/>
        </w:rPr>
        <w:t xml:space="preserve"> בורג (העבודה-מי</w:t>
      </w:r>
      <w:r>
        <w:rPr>
          <w:rtl/>
        </w:rPr>
        <w:t>מד):</w:t>
      </w:r>
    </w:p>
    <w:p w14:paraId="492ECF46" w14:textId="77777777" w:rsidR="00000000" w:rsidRDefault="00545B09">
      <w:pPr>
        <w:pStyle w:val="a0"/>
        <w:rPr>
          <w:rFonts w:hint="cs"/>
          <w:rtl/>
        </w:rPr>
      </w:pPr>
    </w:p>
    <w:p w14:paraId="23D27A63" w14:textId="77777777" w:rsidR="00000000" w:rsidRDefault="00545B09">
      <w:pPr>
        <w:pStyle w:val="a0"/>
        <w:rPr>
          <w:rFonts w:hint="cs"/>
          <w:rtl/>
        </w:rPr>
      </w:pPr>
      <w:r>
        <w:rPr>
          <w:rFonts w:hint="cs"/>
          <w:rtl/>
        </w:rPr>
        <w:t xml:space="preserve">שאלו יהודי אחד: אתה מקיים תר"יג מצוות? הוא אמר: חצי - - - </w:t>
      </w:r>
    </w:p>
    <w:p w14:paraId="5CADE627" w14:textId="77777777" w:rsidR="00000000" w:rsidRDefault="00545B09">
      <w:pPr>
        <w:pStyle w:val="a0"/>
        <w:rPr>
          <w:rFonts w:hint="cs"/>
          <w:rtl/>
        </w:rPr>
      </w:pPr>
    </w:p>
    <w:p w14:paraId="16635D3B" w14:textId="77777777" w:rsidR="00000000" w:rsidRDefault="00545B09">
      <w:pPr>
        <w:pStyle w:val="-"/>
        <w:rPr>
          <w:rtl/>
        </w:rPr>
      </w:pPr>
      <w:bookmarkStart w:id="77" w:name="FS000001064T26_01_2004_17_35_03C"/>
      <w:bookmarkEnd w:id="77"/>
      <w:r>
        <w:rPr>
          <w:rtl/>
        </w:rPr>
        <w:t>שר התעשייה, המסחר והתעסוקה אהוד אולמרט:</w:t>
      </w:r>
    </w:p>
    <w:p w14:paraId="7CFC6BF5" w14:textId="77777777" w:rsidR="00000000" w:rsidRDefault="00545B09">
      <w:pPr>
        <w:pStyle w:val="a0"/>
        <w:rPr>
          <w:rtl/>
        </w:rPr>
      </w:pPr>
    </w:p>
    <w:p w14:paraId="7AC699CD" w14:textId="77777777" w:rsidR="00000000" w:rsidRDefault="00545B09">
      <w:pPr>
        <w:pStyle w:val="a0"/>
        <w:rPr>
          <w:rFonts w:hint="cs"/>
          <w:rtl/>
        </w:rPr>
      </w:pPr>
      <w:r>
        <w:rPr>
          <w:rFonts w:hint="cs"/>
          <w:rtl/>
        </w:rPr>
        <w:t xml:space="preserve">חלק. ולכן אין בזה אפילו העמדת פנים של התחסדות במה שאני אומר, כי זה היה גלוי וידוע. הם תמיד ידעו שאני נוסע לכדורגל בשבת, כשהייתי ראש עירייה; כשהם היו </w:t>
      </w:r>
      <w:r>
        <w:rPr>
          <w:rFonts w:hint="cs"/>
          <w:rtl/>
        </w:rPr>
        <w:t xml:space="preserve">שותפים שלי, שלא תהיה אי-הבנה. לא רק זה, אלא אחדים מהם שעבדו אתי די צמוד, נהגו להתקשר אלי כל מוצאי-שבת, דבר ראשון, איך שיצאה השבת, ולשאול: כמה יצא? מה נגמר בשבת? כל זה כשהיה ברור להם שאני הייתי שם והם כבר לא יכלו לחכות. לפני שהדליקו את הסיגריה הראשונה, דבר </w:t>
      </w:r>
      <w:r>
        <w:rPr>
          <w:rFonts w:hint="cs"/>
          <w:rtl/>
        </w:rPr>
        <w:t xml:space="preserve">ראשון הם צלצלו לברר מה התוצאה.   </w:t>
      </w:r>
    </w:p>
    <w:p w14:paraId="30073ACB" w14:textId="77777777" w:rsidR="00000000" w:rsidRDefault="00545B09">
      <w:pPr>
        <w:pStyle w:val="a0"/>
        <w:rPr>
          <w:rFonts w:hint="cs"/>
          <w:rtl/>
        </w:rPr>
      </w:pPr>
    </w:p>
    <w:p w14:paraId="20675830" w14:textId="77777777" w:rsidR="00000000" w:rsidRDefault="00545B09">
      <w:pPr>
        <w:pStyle w:val="af0"/>
        <w:rPr>
          <w:rtl/>
        </w:rPr>
      </w:pPr>
      <w:r>
        <w:rPr>
          <w:rFonts w:hint="eastAsia"/>
          <w:rtl/>
        </w:rPr>
        <w:t>אברהם</w:t>
      </w:r>
      <w:r>
        <w:rPr>
          <w:rtl/>
        </w:rPr>
        <w:t xml:space="preserve"> בורג (העבודה-מימד):</w:t>
      </w:r>
    </w:p>
    <w:p w14:paraId="37AEE621" w14:textId="77777777" w:rsidR="00000000" w:rsidRDefault="00545B09">
      <w:pPr>
        <w:pStyle w:val="a0"/>
        <w:rPr>
          <w:rFonts w:hint="cs"/>
          <w:rtl/>
        </w:rPr>
      </w:pPr>
    </w:p>
    <w:p w14:paraId="4BBF5EC6" w14:textId="77777777" w:rsidR="00000000" w:rsidRDefault="00545B09">
      <w:pPr>
        <w:pStyle w:val="a0"/>
        <w:rPr>
          <w:rFonts w:hint="cs"/>
          <w:rtl/>
        </w:rPr>
      </w:pPr>
      <w:r>
        <w:rPr>
          <w:rFonts w:hint="cs"/>
          <w:rtl/>
        </w:rPr>
        <w:t>יש לזה שם, קוראים לזה: גוי של שבת.</w:t>
      </w:r>
    </w:p>
    <w:p w14:paraId="07A3A328" w14:textId="77777777" w:rsidR="00000000" w:rsidRDefault="00545B09">
      <w:pPr>
        <w:pStyle w:val="af0"/>
        <w:rPr>
          <w:rFonts w:hint="cs"/>
          <w:rtl/>
        </w:rPr>
      </w:pPr>
    </w:p>
    <w:p w14:paraId="2BB6E51D" w14:textId="77777777" w:rsidR="00000000" w:rsidRDefault="00545B09">
      <w:pPr>
        <w:pStyle w:val="af0"/>
        <w:rPr>
          <w:rtl/>
        </w:rPr>
      </w:pPr>
      <w:r>
        <w:rPr>
          <w:rFonts w:hint="eastAsia"/>
          <w:rtl/>
        </w:rPr>
        <w:t>אמנון</w:t>
      </w:r>
      <w:r>
        <w:rPr>
          <w:rtl/>
        </w:rPr>
        <w:t xml:space="preserve"> כהן (ש"ס):</w:t>
      </w:r>
    </w:p>
    <w:p w14:paraId="22804A20" w14:textId="77777777" w:rsidR="00000000" w:rsidRDefault="00545B09">
      <w:pPr>
        <w:pStyle w:val="a0"/>
        <w:rPr>
          <w:rFonts w:hint="cs"/>
          <w:rtl/>
        </w:rPr>
      </w:pPr>
    </w:p>
    <w:p w14:paraId="2EA87722" w14:textId="77777777" w:rsidR="00000000" w:rsidRDefault="00545B09">
      <w:pPr>
        <w:pStyle w:val="a0"/>
        <w:rPr>
          <w:rFonts w:hint="cs"/>
          <w:rtl/>
        </w:rPr>
      </w:pPr>
      <w:r>
        <w:rPr>
          <w:rFonts w:hint="cs"/>
          <w:rtl/>
        </w:rPr>
        <w:t xml:space="preserve">זה מהמפד"ל. </w:t>
      </w:r>
    </w:p>
    <w:p w14:paraId="0FEF0E19" w14:textId="77777777" w:rsidR="00000000" w:rsidRDefault="00545B09">
      <w:pPr>
        <w:pStyle w:val="a0"/>
        <w:rPr>
          <w:rFonts w:hint="cs"/>
          <w:rtl/>
        </w:rPr>
      </w:pPr>
    </w:p>
    <w:p w14:paraId="60FC9824" w14:textId="77777777" w:rsidR="00000000" w:rsidRDefault="00545B09">
      <w:pPr>
        <w:pStyle w:val="-"/>
        <w:rPr>
          <w:rtl/>
        </w:rPr>
      </w:pPr>
      <w:bookmarkStart w:id="78" w:name="FS000001064T26_01_2004_17_37_57C"/>
      <w:bookmarkEnd w:id="78"/>
      <w:r>
        <w:rPr>
          <w:rtl/>
        </w:rPr>
        <w:t>שר התעשייה, המסחר והתעסוקה אהוד אולמרט:</w:t>
      </w:r>
    </w:p>
    <w:p w14:paraId="55658CB8" w14:textId="77777777" w:rsidR="00000000" w:rsidRDefault="00545B09">
      <w:pPr>
        <w:pStyle w:val="a0"/>
        <w:rPr>
          <w:rtl/>
        </w:rPr>
      </w:pPr>
    </w:p>
    <w:p w14:paraId="33D46169" w14:textId="77777777" w:rsidR="00000000" w:rsidRDefault="00545B09">
      <w:pPr>
        <w:pStyle w:val="a0"/>
        <w:rPr>
          <w:rFonts w:hint="cs"/>
          <w:rtl/>
        </w:rPr>
      </w:pPr>
      <w:r>
        <w:rPr>
          <w:rFonts w:hint="cs"/>
          <w:rtl/>
        </w:rPr>
        <w:t xml:space="preserve">לא, כולם היו דווקא מאגודת ישראל. </w:t>
      </w:r>
    </w:p>
    <w:p w14:paraId="75A9C891" w14:textId="77777777" w:rsidR="00000000" w:rsidRDefault="00545B09">
      <w:pPr>
        <w:pStyle w:val="a0"/>
        <w:rPr>
          <w:rFonts w:hint="cs"/>
          <w:rtl/>
        </w:rPr>
      </w:pPr>
    </w:p>
    <w:p w14:paraId="0D805133" w14:textId="77777777" w:rsidR="00000000" w:rsidRDefault="00545B09">
      <w:pPr>
        <w:pStyle w:val="af1"/>
        <w:rPr>
          <w:rFonts w:hint="cs"/>
          <w:rtl/>
        </w:rPr>
      </w:pPr>
      <w:r>
        <w:rPr>
          <w:rtl/>
        </w:rPr>
        <w:t>היו"ר</w:t>
      </w:r>
      <w:r>
        <w:rPr>
          <w:rFonts w:hint="cs"/>
          <w:rtl/>
        </w:rPr>
        <w:t xml:space="preserve"> ראובן ריבלין:</w:t>
      </w:r>
    </w:p>
    <w:p w14:paraId="0EB7C202" w14:textId="77777777" w:rsidR="00000000" w:rsidRDefault="00545B09">
      <w:pPr>
        <w:pStyle w:val="a0"/>
        <w:rPr>
          <w:rtl/>
        </w:rPr>
      </w:pPr>
    </w:p>
    <w:p w14:paraId="3A9A8E35" w14:textId="77777777" w:rsidR="00000000" w:rsidRDefault="00545B09">
      <w:pPr>
        <w:pStyle w:val="a0"/>
        <w:rPr>
          <w:rFonts w:hint="cs"/>
          <w:rtl/>
        </w:rPr>
      </w:pPr>
      <w:r>
        <w:rPr>
          <w:rFonts w:hint="cs"/>
          <w:rtl/>
        </w:rPr>
        <w:t>גם יהודי שחטא, יהודי הוא.  אצ</w:t>
      </w:r>
      <w:r>
        <w:rPr>
          <w:rFonts w:hint="cs"/>
          <w:rtl/>
        </w:rPr>
        <w:t xml:space="preserve">לו זה היה פיקוח נפש. </w:t>
      </w:r>
    </w:p>
    <w:p w14:paraId="564E6C08" w14:textId="77777777" w:rsidR="00000000" w:rsidRDefault="00545B09">
      <w:pPr>
        <w:pStyle w:val="a0"/>
        <w:rPr>
          <w:rFonts w:hint="cs"/>
          <w:rtl/>
        </w:rPr>
      </w:pPr>
    </w:p>
    <w:p w14:paraId="19935483" w14:textId="77777777" w:rsidR="00000000" w:rsidRDefault="00545B09">
      <w:pPr>
        <w:pStyle w:val="-"/>
        <w:rPr>
          <w:rtl/>
        </w:rPr>
      </w:pPr>
      <w:bookmarkStart w:id="79" w:name="FS000001064T26_01_2004_17_38_25C"/>
      <w:bookmarkEnd w:id="79"/>
      <w:r>
        <w:rPr>
          <w:rtl/>
        </w:rPr>
        <w:t>שר התעשייה, המסחר והתעסוקה אהוד אולמרט:</w:t>
      </w:r>
    </w:p>
    <w:p w14:paraId="441DE4C1" w14:textId="77777777" w:rsidR="00000000" w:rsidRDefault="00545B09">
      <w:pPr>
        <w:pStyle w:val="a0"/>
        <w:ind w:firstLine="0"/>
        <w:rPr>
          <w:rFonts w:hint="cs"/>
          <w:rtl/>
        </w:rPr>
      </w:pPr>
    </w:p>
    <w:p w14:paraId="49DD9EAC" w14:textId="77777777" w:rsidR="00000000" w:rsidRDefault="00545B09">
      <w:pPr>
        <w:pStyle w:val="a0"/>
        <w:rPr>
          <w:rFonts w:hint="cs"/>
          <w:rtl/>
        </w:rPr>
      </w:pPr>
      <w:r>
        <w:rPr>
          <w:rFonts w:hint="cs"/>
          <w:rtl/>
        </w:rPr>
        <w:t xml:space="preserve">אנשי המפד"ל שמעו רדיו אצל השכנים, אז הם ידעו כמה היתה התוצאה. החרדים לא ידעו מהשכנים מה היתה התוצאה, אבל הם התקשרו. </w:t>
      </w:r>
    </w:p>
    <w:p w14:paraId="561D0F2A" w14:textId="77777777" w:rsidR="00000000" w:rsidRDefault="00545B09">
      <w:pPr>
        <w:pStyle w:val="af1"/>
        <w:rPr>
          <w:rFonts w:hint="cs"/>
          <w:rtl/>
        </w:rPr>
      </w:pPr>
    </w:p>
    <w:p w14:paraId="33DBA091" w14:textId="77777777" w:rsidR="00000000" w:rsidRDefault="00545B09">
      <w:pPr>
        <w:pStyle w:val="af1"/>
        <w:rPr>
          <w:rFonts w:hint="cs"/>
          <w:rtl/>
        </w:rPr>
      </w:pPr>
      <w:r>
        <w:rPr>
          <w:rtl/>
        </w:rPr>
        <w:t>היו"ר</w:t>
      </w:r>
      <w:r>
        <w:rPr>
          <w:rFonts w:hint="cs"/>
          <w:rtl/>
        </w:rPr>
        <w:t xml:space="preserve"> ראובן ריבלין:</w:t>
      </w:r>
    </w:p>
    <w:p w14:paraId="0BAB9A25" w14:textId="77777777" w:rsidR="00000000" w:rsidRDefault="00545B09">
      <w:pPr>
        <w:pStyle w:val="a0"/>
        <w:rPr>
          <w:rtl/>
        </w:rPr>
      </w:pPr>
    </w:p>
    <w:p w14:paraId="51452B26" w14:textId="77777777" w:rsidR="00000000" w:rsidRDefault="00545B09">
      <w:pPr>
        <w:pStyle w:val="a0"/>
        <w:rPr>
          <w:rFonts w:hint="cs"/>
          <w:rtl/>
        </w:rPr>
      </w:pPr>
      <w:r>
        <w:rPr>
          <w:rFonts w:hint="cs"/>
          <w:rtl/>
        </w:rPr>
        <w:t xml:space="preserve">בעניין "בית"ר ירושלים", זה פיקוח נפש. </w:t>
      </w:r>
    </w:p>
    <w:p w14:paraId="65952300" w14:textId="77777777" w:rsidR="00000000" w:rsidRDefault="00545B09">
      <w:pPr>
        <w:pStyle w:val="a0"/>
        <w:rPr>
          <w:rFonts w:hint="cs"/>
          <w:rtl/>
        </w:rPr>
      </w:pPr>
    </w:p>
    <w:p w14:paraId="256C9ACE" w14:textId="77777777" w:rsidR="00000000" w:rsidRDefault="00545B09">
      <w:pPr>
        <w:pStyle w:val="af0"/>
        <w:rPr>
          <w:rFonts w:hint="cs"/>
          <w:rtl/>
        </w:rPr>
      </w:pPr>
      <w:r>
        <w:rPr>
          <w:rFonts w:hint="eastAsia"/>
          <w:rtl/>
        </w:rPr>
        <w:t>יעקב</w:t>
      </w:r>
      <w:r>
        <w:rPr>
          <w:rtl/>
        </w:rPr>
        <w:t xml:space="preserve"> ליצמן (י</w:t>
      </w:r>
      <w:r>
        <w:rPr>
          <w:rtl/>
        </w:rPr>
        <w:t>הדות התורה):</w:t>
      </w:r>
    </w:p>
    <w:p w14:paraId="527BA893" w14:textId="77777777" w:rsidR="00000000" w:rsidRDefault="00545B09">
      <w:pPr>
        <w:pStyle w:val="a0"/>
        <w:rPr>
          <w:rFonts w:hint="cs"/>
          <w:rtl/>
        </w:rPr>
      </w:pPr>
    </w:p>
    <w:p w14:paraId="6CFF0423" w14:textId="77777777" w:rsidR="00000000" w:rsidRDefault="00545B09">
      <w:pPr>
        <w:pStyle w:val="a0"/>
        <w:rPr>
          <w:rFonts w:hint="cs"/>
          <w:rtl/>
        </w:rPr>
      </w:pPr>
      <w:r>
        <w:rPr>
          <w:rFonts w:hint="cs"/>
          <w:rtl/>
        </w:rPr>
        <w:t>מה הפחד?  תודיע על במת הכנסת מי זה היה.</w:t>
      </w:r>
    </w:p>
    <w:p w14:paraId="0E4EB2C5" w14:textId="77777777" w:rsidR="00000000" w:rsidRDefault="00545B09">
      <w:pPr>
        <w:pStyle w:val="a0"/>
        <w:rPr>
          <w:rtl/>
        </w:rPr>
      </w:pPr>
    </w:p>
    <w:p w14:paraId="7C2CF360" w14:textId="77777777" w:rsidR="00000000" w:rsidRDefault="00545B09">
      <w:pPr>
        <w:pStyle w:val="a0"/>
        <w:rPr>
          <w:rFonts w:hint="cs"/>
          <w:rtl/>
        </w:rPr>
      </w:pPr>
    </w:p>
    <w:p w14:paraId="63819279" w14:textId="77777777" w:rsidR="00000000" w:rsidRDefault="00545B09">
      <w:pPr>
        <w:pStyle w:val="-"/>
        <w:rPr>
          <w:rtl/>
        </w:rPr>
      </w:pPr>
      <w:bookmarkStart w:id="80" w:name="FS000001064T26_01_2004_17_39_25C"/>
      <w:bookmarkEnd w:id="80"/>
      <w:r>
        <w:rPr>
          <w:rtl/>
        </w:rPr>
        <w:t>שר התעשייה, המסחר והתעסוקה אהוד אולמרט:</w:t>
      </w:r>
    </w:p>
    <w:p w14:paraId="7CDD1BAC" w14:textId="77777777" w:rsidR="00000000" w:rsidRDefault="00545B09">
      <w:pPr>
        <w:pStyle w:val="a0"/>
        <w:rPr>
          <w:rtl/>
        </w:rPr>
      </w:pPr>
    </w:p>
    <w:p w14:paraId="497B8F05" w14:textId="77777777" w:rsidR="00000000" w:rsidRDefault="00545B09">
      <w:pPr>
        <w:pStyle w:val="a0"/>
        <w:rPr>
          <w:rFonts w:hint="cs"/>
          <w:rtl/>
        </w:rPr>
      </w:pPr>
      <w:r>
        <w:rPr>
          <w:rFonts w:hint="cs"/>
          <w:rtl/>
        </w:rPr>
        <w:t xml:space="preserve">חבר הכנסת ליצמן, את הסיפוק הזה אני לא אתן לך. סיפוקים אחרים, יכול להיות. אבל את זה, בשום פנים ואופן לא. </w:t>
      </w:r>
    </w:p>
    <w:p w14:paraId="242A7E45" w14:textId="77777777" w:rsidR="00000000" w:rsidRDefault="00545B09">
      <w:pPr>
        <w:pStyle w:val="a0"/>
        <w:rPr>
          <w:rFonts w:hint="cs"/>
          <w:rtl/>
        </w:rPr>
      </w:pPr>
    </w:p>
    <w:p w14:paraId="0D3AF389" w14:textId="77777777" w:rsidR="00000000" w:rsidRDefault="00545B09">
      <w:pPr>
        <w:pStyle w:val="af0"/>
        <w:rPr>
          <w:rtl/>
        </w:rPr>
      </w:pPr>
      <w:r>
        <w:rPr>
          <w:rFonts w:hint="eastAsia"/>
          <w:rtl/>
        </w:rPr>
        <w:t>יעקב</w:t>
      </w:r>
      <w:r>
        <w:rPr>
          <w:rtl/>
        </w:rPr>
        <w:t xml:space="preserve"> ליצמן (יהדות התורה):</w:t>
      </w:r>
    </w:p>
    <w:p w14:paraId="299D99C6" w14:textId="77777777" w:rsidR="00000000" w:rsidRDefault="00545B09">
      <w:pPr>
        <w:pStyle w:val="a0"/>
        <w:rPr>
          <w:rFonts w:hint="cs"/>
          <w:rtl/>
        </w:rPr>
      </w:pPr>
    </w:p>
    <w:p w14:paraId="1E2113F4" w14:textId="77777777" w:rsidR="00000000" w:rsidRDefault="00545B09">
      <w:pPr>
        <w:pStyle w:val="a0"/>
        <w:rPr>
          <w:rFonts w:hint="cs"/>
          <w:rtl/>
        </w:rPr>
      </w:pPr>
      <w:r>
        <w:rPr>
          <w:rFonts w:hint="cs"/>
          <w:rtl/>
        </w:rPr>
        <w:t xml:space="preserve"> אולי זה לא נכון. </w:t>
      </w:r>
    </w:p>
    <w:p w14:paraId="76073501" w14:textId="77777777" w:rsidR="00000000" w:rsidRDefault="00545B09">
      <w:pPr>
        <w:pStyle w:val="a0"/>
        <w:rPr>
          <w:rFonts w:hint="cs"/>
          <w:rtl/>
        </w:rPr>
      </w:pPr>
    </w:p>
    <w:p w14:paraId="0D895E81" w14:textId="77777777" w:rsidR="00000000" w:rsidRDefault="00545B09">
      <w:pPr>
        <w:pStyle w:val="-"/>
        <w:rPr>
          <w:rtl/>
        </w:rPr>
      </w:pPr>
      <w:bookmarkStart w:id="81" w:name="FS000001064T26_01_2004_17_40_41C"/>
      <w:bookmarkEnd w:id="81"/>
      <w:r>
        <w:rPr>
          <w:rtl/>
        </w:rPr>
        <w:t>שר התע</w:t>
      </w:r>
      <w:r>
        <w:rPr>
          <w:rtl/>
        </w:rPr>
        <w:t>שייה, המסחר והתעסוקה אהוד אולמרט:</w:t>
      </w:r>
    </w:p>
    <w:p w14:paraId="69FB2725" w14:textId="77777777" w:rsidR="00000000" w:rsidRDefault="00545B09">
      <w:pPr>
        <w:pStyle w:val="a0"/>
        <w:rPr>
          <w:rtl/>
        </w:rPr>
      </w:pPr>
    </w:p>
    <w:p w14:paraId="63199DB1" w14:textId="77777777" w:rsidR="00000000" w:rsidRDefault="00545B09">
      <w:pPr>
        <w:pStyle w:val="a0"/>
        <w:rPr>
          <w:rFonts w:hint="cs"/>
          <w:rtl/>
        </w:rPr>
      </w:pPr>
      <w:r>
        <w:rPr>
          <w:rFonts w:hint="cs"/>
          <w:rtl/>
        </w:rPr>
        <w:t xml:space="preserve">אולי, אולי. אני אומר לך משהו, אם  הייתי אומר את השם, על המקום היית אומר שזה נכון. </w:t>
      </w:r>
    </w:p>
    <w:p w14:paraId="68C374AD" w14:textId="77777777" w:rsidR="00000000" w:rsidRDefault="00545B09">
      <w:pPr>
        <w:pStyle w:val="a0"/>
        <w:rPr>
          <w:rFonts w:hint="cs"/>
          <w:rtl/>
        </w:rPr>
      </w:pPr>
    </w:p>
    <w:p w14:paraId="2D6007D6" w14:textId="77777777" w:rsidR="00000000" w:rsidRDefault="00545B09">
      <w:pPr>
        <w:pStyle w:val="af0"/>
        <w:rPr>
          <w:rtl/>
        </w:rPr>
      </w:pPr>
      <w:r>
        <w:rPr>
          <w:rFonts w:hint="eastAsia"/>
          <w:rtl/>
        </w:rPr>
        <w:t>יעקב</w:t>
      </w:r>
      <w:r>
        <w:rPr>
          <w:rtl/>
        </w:rPr>
        <w:t xml:space="preserve"> ליצמן (יהדות התורה):</w:t>
      </w:r>
    </w:p>
    <w:p w14:paraId="5819614D" w14:textId="77777777" w:rsidR="00000000" w:rsidRDefault="00545B09">
      <w:pPr>
        <w:pStyle w:val="a0"/>
        <w:rPr>
          <w:rFonts w:hint="cs"/>
          <w:rtl/>
        </w:rPr>
      </w:pPr>
    </w:p>
    <w:p w14:paraId="60B6A887" w14:textId="77777777" w:rsidR="00000000" w:rsidRDefault="00545B09">
      <w:pPr>
        <w:pStyle w:val="a0"/>
        <w:rPr>
          <w:rFonts w:hint="cs"/>
          <w:rtl/>
        </w:rPr>
      </w:pPr>
      <w:r>
        <w:rPr>
          <w:rFonts w:hint="cs"/>
          <w:rtl/>
        </w:rPr>
        <w:t xml:space="preserve">לא. </w:t>
      </w:r>
    </w:p>
    <w:p w14:paraId="5A6C2FEA" w14:textId="77777777" w:rsidR="00000000" w:rsidRDefault="00545B09">
      <w:pPr>
        <w:pStyle w:val="a0"/>
        <w:rPr>
          <w:rFonts w:hint="cs"/>
          <w:rtl/>
        </w:rPr>
      </w:pPr>
    </w:p>
    <w:p w14:paraId="0376FAEE" w14:textId="77777777" w:rsidR="00000000" w:rsidRDefault="00545B09">
      <w:pPr>
        <w:pStyle w:val="af0"/>
        <w:rPr>
          <w:rtl/>
        </w:rPr>
      </w:pPr>
      <w:r>
        <w:rPr>
          <w:rFonts w:hint="eastAsia"/>
          <w:rtl/>
        </w:rPr>
        <w:t>אברהם</w:t>
      </w:r>
      <w:r>
        <w:rPr>
          <w:rtl/>
        </w:rPr>
        <w:t xml:space="preserve"> בורג (העבודה-מימד):</w:t>
      </w:r>
    </w:p>
    <w:p w14:paraId="0685248D" w14:textId="77777777" w:rsidR="00000000" w:rsidRDefault="00545B09">
      <w:pPr>
        <w:pStyle w:val="a0"/>
        <w:rPr>
          <w:rFonts w:hint="cs"/>
          <w:rtl/>
        </w:rPr>
      </w:pPr>
    </w:p>
    <w:p w14:paraId="3CD7EF84" w14:textId="77777777" w:rsidR="00000000" w:rsidRDefault="00545B09">
      <w:pPr>
        <w:pStyle w:val="a0"/>
        <w:rPr>
          <w:rFonts w:hint="cs"/>
          <w:rtl/>
        </w:rPr>
      </w:pPr>
      <w:r>
        <w:rPr>
          <w:rFonts w:hint="cs"/>
          <w:rtl/>
        </w:rPr>
        <w:t>אהוד, אבל מה היתה התוצאה.</w:t>
      </w:r>
    </w:p>
    <w:p w14:paraId="430C80EE" w14:textId="77777777" w:rsidR="00000000" w:rsidRDefault="00545B09">
      <w:pPr>
        <w:pStyle w:val="a0"/>
        <w:rPr>
          <w:rFonts w:hint="cs"/>
          <w:rtl/>
        </w:rPr>
      </w:pPr>
    </w:p>
    <w:p w14:paraId="51BB0C77" w14:textId="77777777" w:rsidR="00000000" w:rsidRDefault="00545B09">
      <w:pPr>
        <w:pStyle w:val="-"/>
        <w:rPr>
          <w:rtl/>
        </w:rPr>
      </w:pPr>
      <w:bookmarkStart w:id="82" w:name="FS000001064T26_01_2004_17_41_25C"/>
      <w:bookmarkEnd w:id="82"/>
      <w:r>
        <w:rPr>
          <w:rtl/>
        </w:rPr>
        <w:t>שר התעשייה, המסחר והתעסוקה אהוד אולמרט:</w:t>
      </w:r>
    </w:p>
    <w:p w14:paraId="0FDA218D" w14:textId="77777777" w:rsidR="00000000" w:rsidRDefault="00545B09">
      <w:pPr>
        <w:pStyle w:val="a0"/>
        <w:rPr>
          <w:rtl/>
        </w:rPr>
      </w:pPr>
    </w:p>
    <w:p w14:paraId="3E45DC6A" w14:textId="77777777" w:rsidR="00000000" w:rsidRDefault="00545B09">
      <w:pPr>
        <w:pStyle w:val="a0"/>
        <w:rPr>
          <w:rFonts w:hint="cs"/>
          <w:rtl/>
        </w:rPr>
      </w:pPr>
      <w:r>
        <w:rPr>
          <w:rFonts w:hint="cs"/>
          <w:rtl/>
        </w:rPr>
        <w:t>באותם ימי</w:t>
      </w:r>
      <w:r>
        <w:rPr>
          <w:rFonts w:hint="cs"/>
          <w:rtl/>
        </w:rPr>
        <w:t xml:space="preserve">ם "בית"ר" ניצחו כל מוצאי-שבת, לא היתה בעיה. </w:t>
      </w:r>
    </w:p>
    <w:p w14:paraId="19259F35" w14:textId="77777777" w:rsidR="00000000" w:rsidRDefault="00545B09">
      <w:pPr>
        <w:pStyle w:val="a0"/>
        <w:rPr>
          <w:rFonts w:hint="cs"/>
          <w:rtl/>
        </w:rPr>
      </w:pPr>
    </w:p>
    <w:p w14:paraId="53597FC8" w14:textId="77777777" w:rsidR="00000000" w:rsidRDefault="00545B09">
      <w:pPr>
        <w:pStyle w:val="af0"/>
        <w:rPr>
          <w:rtl/>
        </w:rPr>
      </w:pPr>
      <w:r>
        <w:rPr>
          <w:rFonts w:hint="eastAsia"/>
          <w:rtl/>
        </w:rPr>
        <w:t>משה</w:t>
      </w:r>
      <w:r>
        <w:rPr>
          <w:rtl/>
        </w:rPr>
        <w:t xml:space="preserve"> גפני (יהדות התורה):</w:t>
      </w:r>
    </w:p>
    <w:p w14:paraId="2B87F918" w14:textId="77777777" w:rsidR="00000000" w:rsidRDefault="00545B09">
      <w:pPr>
        <w:pStyle w:val="a0"/>
        <w:rPr>
          <w:rFonts w:hint="cs"/>
          <w:rtl/>
        </w:rPr>
      </w:pPr>
    </w:p>
    <w:p w14:paraId="1A6BD49B" w14:textId="77777777" w:rsidR="00000000" w:rsidRDefault="00545B09">
      <w:pPr>
        <w:pStyle w:val="a0"/>
        <w:rPr>
          <w:rFonts w:hint="cs"/>
          <w:rtl/>
        </w:rPr>
      </w:pPr>
      <w:r>
        <w:rPr>
          <w:rFonts w:hint="cs"/>
          <w:rtl/>
        </w:rPr>
        <w:t xml:space="preserve"> אגב, אתה לא צריך לומר את השם. אנחנו יודעים. </w:t>
      </w:r>
    </w:p>
    <w:p w14:paraId="35C7EB57" w14:textId="77777777" w:rsidR="00000000" w:rsidRDefault="00545B09">
      <w:pPr>
        <w:pStyle w:val="a0"/>
        <w:rPr>
          <w:rFonts w:hint="cs"/>
          <w:rtl/>
        </w:rPr>
      </w:pPr>
    </w:p>
    <w:p w14:paraId="519C48D0" w14:textId="77777777" w:rsidR="00000000" w:rsidRDefault="00545B09">
      <w:pPr>
        <w:pStyle w:val="-"/>
        <w:rPr>
          <w:rtl/>
        </w:rPr>
      </w:pPr>
      <w:bookmarkStart w:id="83" w:name="FS000001064T26_01_2004_17_41_46C"/>
      <w:bookmarkEnd w:id="83"/>
      <w:r>
        <w:rPr>
          <w:rtl/>
        </w:rPr>
        <w:t>שר התעשייה, המסחר והתעסוקה אהוד אולמרט:</w:t>
      </w:r>
    </w:p>
    <w:p w14:paraId="73A23617" w14:textId="77777777" w:rsidR="00000000" w:rsidRDefault="00545B09">
      <w:pPr>
        <w:pStyle w:val="a0"/>
        <w:rPr>
          <w:rtl/>
        </w:rPr>
      </w:pPr>
    </w:p>
    <w:p w14:paraId="31020B17" w14:textId="77777777" w:rsidR="00000000" w:rsidRDefault="00545B09">
      <w:pPr>
        <w:pStyle w:val="a0"/>
        <w:rPr>
          <w:rFonts w:hint="cs"/>
          <w:rtl/>
        </w:rPr>
      </w:pPr>
      <w:r>
        <w:rPr>
          <w:rFonts w:hint="cs"/>
          <w:rtl/>
        </w:rPr>
        <w:t>בסדר. אבל, רבותי, בכל זאת תרשו לי, אני הרי באמת לא הפרעתי לכם. רציתי לומר משהו, אבל אני מראש אומר</w:t>
      </w:r>
      <w:r>
        <w:rPr>
          <w:rFonts w:hint="cs"/>
          <w:rtl/>
        </w:rPr>
        <w:t xml:space="preserve"> שאף אחד לא יחשוד בי בהתחסדות בעניין, כי אני מעולם לא הסתרתי ולא הכחשתי ולא העמדתי פנים בעניין. </w:t>
      </w:r>
    </w:p>
    <w:p w14:paraId="36703936" w14:textId="77777777" w:rsidR="00000000" w:rsidRDefault="00545B09">
      <w:pPr>
        <w:pStyle w:val="a0"/>
        <w:rPr>
          <w:rFonts w:hint="cs"/>
          <w:rtl/>
        </w:rPr>
      </w:pPr>
    </w:p>
    <w:p w14:paraId="0A4FADE1" w14:textId="77777777" w:rsidR="00000000" w:rsidRDefault="00545B09">
      <w:pPr>
        <w:pStyle w:val="a0"/>
        <w:rPr>
          <w:rFonts w:hint="cs"/>
          <w:rtl/>
        </w:rPr>
      </w:pPr>
      <w:r>
        <w:rPr>
          <w:rFonts w:hint="cs"/>
          <w:rtl/>
        </w:rPr>
        <w:t>אני אומר לכם שאין מראה יפהפה יותר מיום קיץ של שבת בירושלים - בחורף פחות. אתה רואה בשבת את השקט הנהדר הזה, ויהודים שמסתובבים ברחובות עם טליתות כשהם חוזרים מבית</w:t>
      </w:r>
      <w:r>
        <w:rPr>
          <w:rFonts w:hint="cs"/>
          <w:rtl/>
        </w:rPr>
        <w:t xml:space="preserve">-הכנסת והולכים ברחוב. לא אחת אתה רואה אותם כשאתה רוכב במכוניתך, זה נכון. אני לא מעמיד פנים, זה כך. אבל השילוב הזה, היופי המיוחד של השבת, הוא לא נשמר בגלל מי שנוסע ברכב, אלא בגלל הממד המיוחד שהאווירה הזאת של שבת תורמת לעיר. אני אומר את האמת, זה דבר שאני לא </w:t>
      </w:r>
      <w:r>
        <w:rPr>
          <w:rFonts w:hint="cs"/>
          <w:rtl/>
        </w:rPr>
        <w:t xml:space="preserve">יכול לחשוב על ירושלים בלעדיו. </w:t>
      </w:r>
    </w:p>
    <w:p w14:paraId="2DCE3B60" w14:textId="77777777" w:rsidR="00000000" w:rsidRDefault="00545B09">
      <w:pPr>
        <w:pStyle w:val="a0"/>
        <w:rPr>
          <w:rFonts w:hint="cs"/>
          <w:rtl/>
        </w:rPr>
      </w:pPr>
    </w:p>
    <w:p w14:paraId="5BC892E9" w14:textId="77777777" w:rsidR="00000000" w:rsidRDefault="00545B09">
      <w:pPr>
        <w:pStyle w:val="a0"/>
        <w:rPr>
          <w:rFonts w:hint="cs"/>
          <w:rtl/>
        </w:rPr>
      </w:pPr>
      <w:r>
        <w:rPr>
          <w:rFonts w:hint="cs"/>
          <w:rtl/>
        </w:rPr>
        <w:t>אני אומר את הדברים האלה, כי אני קודם כול מבין את הדברים שאומר לי בניזרי, ואני מתאר לי אילו ייסורים עברו עליו כשהוא היה השר, לא היום, כשהוא חבר כנסת באופוזיציה מתוקף הנסיבות, אבל כשהוא היה השר האחראי  ואלפי עסקים היו פעילים ב</w:t>
      </w:r>
      <w:r>
        <w:rPr>
          <w:rFonts w:hint="cs"/>
          <w:rtl/>
        </w:rPr>
        <w:t xml:space="preserve">שבת. אם אתם רואים איזה סבל  הוא סובל עכשיו, כשזה לא באחריותו, הוא רואה איך שהדברים קורים, ואני מתאר לי כמה זה קשה. תארו לכם כמה זה היה קשה כשהוא היה השר האחראי וזה קרה. </w:t>
      </w:r>
    </w:p>
    <w:p w14:paraId="38B8E7F6" w14:textId="77777777" w:rsidR="00000000" w:rsidRDefault="00545B09">
      <w:pPr>
        <w:pStyle w:val="a0"/>
        <w:rPr>
          <w:rFonts w:hint="cs"/>
          <w:rtl/>
        </w:rPr>
      </w:pPr>
    </w:p>
    <w:p w14:paraId="28A790C0" w14:textId="77777777" w:rsidR="00000000" w:rsidRDefault="00545B09">
      <w:pPr>
        <w:pStyle w:val="af0"/>
        <w:rPr>
          <w:rtl/>
        </w:rPr>
      </w:pPr>
      <w:r>
        <w:rPr>
          <w:rtl/>
        </w:rPr>
        <w:t>שלמה בניזרי (ש"ס):</w:t>
      </w:r>
    </w:p>
    <w:p w14:paraId="3F68DB0F" w14:textId="77777777" w:rsidR="00000000" w:rsidRDefault="00545B09">
      <w:pPr>
        <w:pStyle w:val="a0"/>
        <w:rPr>
          <w:rtl/>
        </w:rPr>
      </w:pPr>
    </w:p>
    <w:p w14:paraId="34A8A8F7" w14:textId="77777777" w:rsidR="00000000" w:rsidRDefault="00545B09">
      <w:pPr>
        <w:pStyle w:val="a0"/>
        <w:rPr>
          <w:rFonts w:hint="cs"/>
          <w:rtl/>
        </w:rPr>
      </w:pPr>
      <w:r>
        <w:rPr>
          <w:rFonts w:hint="cs"/>
          <w:rtl/>
        </w:rPr>
        <w:t xml:space="preserve">לא היו אלפים, אל תגזים. </w:t>
      </w:r>
    </w:p>
    <w:p w14:paraId="4566CF64" w14:textId="77777777" w:rsidR="00000000" w:rsidRDefault="00545B09">
      <w:pPr>
        <w:pStyle w:val="a0"/>
        <w:rPr>
          <w:rFonts w:hint="cs"/>
          <w:rtl/>
        </w:rPr>
      </w:pPr>
    </w:p>
    <w:p w14:paraId="142F09FF" w14:textId="77777777" w:rsidR="00000000" w:rsidRDefault="00545B09">
      <w:pPr>
        <w:pStyle w:val="-"/>
        <w:rPr>
          <w:rtl/>
        </w:rPr>
      </w:pPr>
      <w:bookmarkStart w:id="84" w:name="FS000001064T26_01_2004_17_17_21"/>
      <w:bookmarkStart w:id="85" w:name="FS000001064T26_01_2004_17_17_26C"/>
      <w:bookmarkEnd w:id="84"/>
      <w:bookmarkEnd w:id="85"/>
      <w:r>
        <w:rPr>
          <w:rtl/>
        </w:rPr>
        <w:t>שר התעשייה, המסחר והתעסוקה אהוד אולמרט:</w:t>
      </w:r>
    </w:p>
    <w:p w14:paraId="6B9F26DE" w14:textId="77777777" w:rsidR="00000000" w:rsidRDefault="00545B09">
      <w:pPr>
        <w:pStyle w:val="a0"/>
        <w:rPr>
          <w:rtl/>
        </w:rPr>
      </w:pPr>
    </w:p>
    <w:p w14:paraId="53A30B6F" w14:textId="77777777" w:rsidR="00000000" w:rsidRDefault="00545B09">
      <w:pPr>
        <w:pStyle w:val="a0"/>
        <w:rPr>
          <w:rFonts w:hint="cs"/>
          <w:rtl/>
        </w:rPr>
      </w:pPr>
      <w:r>
        <w:rPr>
          <w:rFonts w:hint="cs"/>
          <w:rtl/>
        </w:rPr>
        <w:t>למעלה מ-2,000 בתי-עסק היו פעילים בשבת בתקופה שאתה היית שר. ואני אומר את זה לא בשמחה, אני אומר את זה באותו כאב שאני מרגיש שהיה חלק מהכאב שלך באותה תקופה. לבוא כל שבוע ביום ראשון לישיבת ממשלה, במלוא העוצמה שיש לשר שכל הכוח בידו, ולדעת שביום שבת קודש, בתחום</w:t>
      </w:r>
      <w:r>
        <w:rPr>
          <w:rFonts w:hint="cs"/>
          <w:rtl/>
        </w:rPr>
        <w:t xml:space="preserve"> שאתה אחראי לו, היו עסקים פתוחים בשבת ולא נעשה שום דבר שהפסיק אותם. </w:t>
      </w:r>
    </w:p>
    <w:p w14:paraId="30FA73AC" w14:textId="77777777" w:rsidR="00000000" w:rsidRDefault="00545B09">
      <w:pPr>
        <w:pStyle w:val="a0"/>
        <w:rPr>
          <w:rFonts w:hint="cs"/>
          <w:rtl/>
        </w:rPr>
      </w:pPr>
    </w:p>
    <w:p w14:paraId="133458DE" w14:textId="77777777" w:rsidR="00000000" w:rsidRDefault="00545B09">
      <w:pPr>
        <w:pStyle w:val="a0"/>
        <w:rPr>
          <w:rFonts w:hint="cs"/>
          <w:rtl/>
        </w:rPr>
      </w:pPr>
      <w:r>
        <w:rPr>
          <w:rFonts w:hint="cs"/>
          <w:rtl/>
        </w:rPr>
        <w:t xml:space="preserve">אני מתאר לי מה עובר על ידידי אהובי, ראש עיריית ירושלים דהיום. אני יודע כמה היה לו קשה כשאני הייתי ראש עיר ומאות מסעדות ובתי-קפה היו פתוחים בשבת. </w:t>
      </w:r>
    </w:p>
    <w:p w14:paraId="5A41E5C8" w14:textId="77777777" w:rsidR="00000000" w:rsidRDefault="00545B09">
      <w:pPr>
        <w:pStyle w:val="a0"/>
        <w:rPr>
          <w:rFonts w:hint="cs"/>
          <w:rtl/>
        </w:rPr>
      </w:pPr>
    </w:p>
    <w:p w14:paraId="2D191F25" w14:textId="77777777" w:rsidR="00000000" w:rsidRDefault="00545B09">
      <w:pPr>
        <w:pStyle w:val="af0"/>
        <w:rPr>
          <w:rtl/>
        </w:rPr>
      </w:pPr>
      <w:r>
        <w:rPr>
          <w:rFonts w:hint="eastAsia"/>
          <w:rtl/>
        </w:rPr>
        <w:t>שלמה</w:t>
      </w:r>
      <w:r>
        <w:rPr>
          <w:rtl/>
        </w:rPr>
        <w:t xml:space="preserve"> בניזרי (ש"ס):</w:t>
      </w:r>
    </w:p>
    <w:p w14:paraId="37CCA117" w14:textId="77777777" w:rsidR="00000000" w:rsidRDefault="00545B09">
      <w:pPr>
        <w:pStyle w:val="a0"/>
        <w:rPr>
          <w:rFonts w:hint="cs"/>
          <w:rtl/>
        </w:rPr>
      </w:pPr>
    </w:p>
    <w:p w14:paraId="404CB03E" w14:textId="77777777" w:rsidR="00000000" w:rsidRDefault="00545B09">
      <w:pPr>
        <w:pStyle w:val="a0"/>
        <w:rPr>
          <w:rFonts w:hint="cs"/>
          <w:rtl/>
        </w:rPr>
      </w:pPr>
      <w:r>
        <w:rPr>
          <w:rFonts w:hint="cs"/>
          <w:rtl/>
        </w:rPr>
        <w:t>על-פי חוק, מה אתה ר</w:t>
      </w:r>
      <w:r>
        <w:rPr>
          <w:rFonts w:hint="cs"/>
          <w:rtl/>
        </w:rPr>
        <w:t>וצה?</w:t>
      </w:r>
    </w:p>
    <w:p w14:paraId="59121FE6" w14:textId="77777777" w:rsidR="00000000" w:rsidRDefault="00545B09">
      <w:pPr>
        <w:pStyle w:val="a0"/>
        <w:rPr>
          <w:rFonts w:hint="cs"/>
          <w:rtl/>
        </w:rPr>
      </w:pPr>
    </w:p>
    <w:p w14:paraId="275EB18B" w14:textId="77777777" w:rsidR="00000000" w:rsidRDefault="00545B09">
      <w:pPr>
        <w:pStyle w:val="-"/>
        <w:rPr>
          <w:rtl/>
        </w:rPr>
      </w:pPr>
      <w:bookmarkStart w:id="86" w:name="FS000001064T26_01_2004_17_19_12C"/>
      <w:bookmarkEnd w:id="86"/>
      <w:r>
        <w:rPr>
          <w:rtl/>
        </w:rPr>
        <w:t>שר התעשייה, המסחר והתעסוקה אהוד אולמרט:</w:t>
      </w:r>
    </w:p>
    <w:p w14:paraId="76CDE60D" w14:textId="77777777" w:rsidR="00000000" w:rsidRDefault="00545B09">
      <w:pPr>
        <w:pStyle w:val="a0"/>
        <w:rPr>
          <w:rFonts w:hint="cs"/>
          <w:rtl/>
        </w:rPr>
      </w:pPr>
    </w:p>
    <w:p w14:paraId="53FF88A4" w14:textId="77777777" w:rsidR="00000000" w:rsidRDefault="00545B09">
      <w:pPr>
        <w:pStyle w:val="a0"/>
        <w:rPr>
          <w:rFonts w:hint="cs"/>
          <w:rtl/>
        </w:rPr>
      </w:pPr>
      <w:r>
        <w:rPr>
          <w:rFonts w:hint="cs"/>
          <w:rtl/>
        </w:rPr>
        <w:t xml:space="preserve">אף אחד לא נסגר. אני לא אומר את זה היום, אמרתי את זה אז. יתירה מזאת, אני זוכר שיחה שהיתה לי עם רבנים </w:t>
      </w:r>
      <w:r>
        <w:rPr>
          <w:rtl/>
        </w:rPr>
        <w:t>–</w:t>
      </w:r>
      <w:r>
        <w:rPr>
          <w:rFonts w:hint="cs"/>
          <w:rtl/>
        </w:rPr>
        <w:t xml:space="preserve"> ואני מספר את העניין הזה כי אני חושב שיש כאן בעיה </w:t>
      </w:r>
      <w:r>
        <w:rPr>
          <w:rtl/>
        </w:rPr>
        <w:t>–</w:t>
      </w:r>
      <w:r>
        <w:rPr>
          <w:rFonts w:hint="cs"/>
          <w:rtl/>
        </w:rPr>
        <w:t xml:space="preserve"> ושאלו מה לעשות עם ה"דראג סטור" שנפתח בשבת בירושלים. אמרת</w:t>
      </w:r>
      <w:r>
        <w:rPr>
          <w:rFonts w:hint="cs"/>
          <w:rtl/>
        </w:rPr>
        <w:t>י שב"דראג סטור" היתה הפרה של הסטטוס-קוו. אני ללא שום היסוס יכול להגיש צו סגירה ל"דראג סטור", אני אנקוט הליכים משפטיים, אני אלך לבית-משפט ואגיש צו סגירה, הם יערערו, זה יידון בבית-משפט. אבל אני אומר לכם, שיש הסתברות גבוהה מאוד שבית-המשפט ימנע את סגירתו, ומשה</w:t>
      </w:r>
      <w:r>
        <w:rPr>
          <w:rFonts w:hint="cs"/>
          <w:rtl/>
        </w:rPr>
        <w:t xml:space="preserve">וא ימנע את סגירתו, הוא יגרום לכך שעוד עשרות ייפתחו על בסיס אותה פסיקה.  </w:t>
      </w:r>
    </w:p>
    <w:p w14:paraId="0D29E89A" w14:textId="77777777" w:rsidR="00000000" w:rsidRDefault="00545B09">
      <w:pPr>
        <w:pStyle w:val="a0"/>
        <w:rPr>
          <w:rFonts w:hint="cs"/>
          <w:rtl/>
        </w:rPr>
      </w:pPr>
    </w:p>
    <w:p w14:paraId="1BCD1A70" w14:textId="77777777" w:rsidR="00000000" w:rsidRDefault="00545B09">
      <w:pPr>
        <w:pStyle w:val="a0"/>
        <w:rPr>
          <w:rFonts w:hint="cs"/>
          <w:rtl/>
        </w:rPr>
      </w:pPr>
      <w:r>
        <w:rPr>
          <w:rFonts w:hint="cs"/>
          <w:rtl/>
        </w:rPr>
        <w:t>אני לא רוצה לקחת אחריות בעניין, כי אם אקח אחריות ואעשה את הצעד, אוי לי מיצרי ואוי לי מיוצרי. אם אני אפעל כדי לסגור אותו, הרי כל צדיקי הדור החילונים מהסוג של ג'ומס יארגנו הפגנות כדי ל</w:t>
      </w:r>
      <w:r>
        <w:rPr>
          <w:rFonts w:hint="cs"/>
          <w:rtl/>
        </w:rPr>
        <w:t>הגביר חילול שבת עוד יותר; יביאו אוטובוסים מהנגב ומהגליל כדי להפגין על הפגיעה הנוראית בחופש הדת והמצפון. אם חס וחלילה בית-המשפט יורה לפתוח את זה, יגידו לי כל חברי החרדים: מן הפח אל הפחת. מה עשית? אמרתי: אני מציג לכם את הדילמה, בכל רגע שתחזרו אלי עם תשובה מה</w:t>
      </w:r>
      <w:r>
        <w:rPr>
          <w:rFonts w:hint="cs"/>
          <w:rtl/>
        </w:rPr>
        <w:t xml:space="preserve">סמכות הרבנית העליונה, אנהג לפי ההמלצה הזאת. ה"דראג סטור" עוד פתוח, ושום פעולה לא ננקטה. </w:t>
      </w:r>
    </w:p>
    <w:p w14:paraId="267C00E6" w14:textId="77777777" w:rsidR="00000000" w:rsidRDefault="00545B09">
      <w:pPr>
        <w:pStyle w:val="a0"/>
        <w:rPr>
          <w:rFonts w:hint="cs"/>
          <w:rtl/>
        </w:rPr>
      </w:pPr>
    </w:p>
    <w:p w14:paraId="7E3B3298" w14:textId="77777777" w:rsidR="00000000" w:rsidRDefault="00545B09">
      <w:pPr>
        <w:pStyle w:val="af0"/>
        <w:rPr>
          <w:rtl/>
        </w:rPr>
      </w:pPr>
      <w:r>
        <w:rPr>
          <w:rFonts w:hint="eastAsia"/>
          <w:rtl/>
        </w:rPr>
        <w:t>יעקב</w:t>
      </w:r>
      <w:r>
        <w:rPr>
          <w:rtl/>
        </w:rPr>
        <w:t xml:space="preserve"> ליצמן (יהדות התורה):</w:t>
      </w:r>
    </w:p>
    <w:p w14:paraId="4010F684" w14:textId="77777777" w:rsidR="00000000" w:rsidRDefault="00545B09">
      <w:pPr>
        <w:pStyle w:val="a0"/>
        <w:rPr>
          <w:rFonts w:hint="cs"/>
          <w:rtl/>
        </w:rPr>
      </w:pPr>
    </w:p>
    <w:p w14:paraId="65CE052F" w14:textId="77777777" w:rsidR="00000000" w:rsidRDefault="00545B09">
      <w:pPr>
        <w:pStyle w:val="a0"/>
        <w:rPr>
          <w:rFonts w:hint="cs"/>
          <w:rtl/>
        </w:rPr>
      </w:pPr>
      <w:r>
        <w:rPr>
          <w:rFonts w:hint="cs"/>
          <w:rtl/>
        </w:rPr>
        <w:t xml:space="preserve">כנראה אתה לא גר בירושלים, מזמן סגרו אותו. </w:t>
      </w:r>
    </w:p>
    <w:p w14:paraId="2BA9D71C" w14:textId="77777777" w:rsidR="00000000" w:rsidRDefault="00545B09">
      <w:pPr>
        <w:pStyle w:val="a0"/>
        <w:rPr>
          <w:rFonts w:hint="cs"/>
          <w:rtl/>
        </w:rPr>
      </w:pPr>
    </w:p>
    <w:p w14:paraId="2DAE0A64" w14:textId="77777777" w:rsidR="00000000" w:rsidRDefault="00545B09">
      <w:pPr>
        <w:pStyle w:val="-"/>
        <w:rPr>
          <w:rtl/>
        </w:rPr>
      </w:pPr>
      <w:bookmarkStart w:id="87" w:name="FS000001064T26_01_2004_17_26_44C"/>
      <w:bookmarkEnd w:id="87"/>
      <w:r>
        <w:rPr>
          <w:rtl/>
        </w:rPr>
        <w:t>שר התעשייה, המסחר והתעסוקה אהוד אולמרט:</w:t>
      </w:r>
    </w:p>
    <w:p w14:paraId="08D1612B" w14:textId="77777777" w:rsidR="00000000" w:rsidRDefault="00545B09">
      <w:pPr>
        <w:pStyle w:val="a0"/>
        <w:rPr>
          <w:rtl/>
        </w:rPr>
      </w:pPr>
    </w:p>
    <w:p w14:paraId="638962FE" w14:textId="77777777" w:rsidR="00000000" w:rsidRDefault="00545B09">
      <w:pPr>
        <w:pStyle w:val="a0"/>
        <w:rPr>
          <w:rFonts w:hint="cs"/>
          <w:rtl/>
        </w:rPr>
      </w:pPr>
      <w:r>
        <w:rPr>
          <w:rFonts w:hint="cs"/>
          <w:rtl/>
        </w:rPr>
        <w:t>שום פעולה לא ננקטה על-ידי העירייה כדי לסגור אותו, כי ה</w:t>
      </w:r>
      <w:r>
        <w:rPr>
          <w:rFonts w:hint="cs"/>
          <w:rtl/>
        </w:rPr>
        <w:t xml:space="preserve">סמכות הרבנית אמרה: מוטב שיישאר כך. אני אומר את הדברים הללו, כי החיים יותר קשים ויותר מורכבים מהססמאות. </w:t>
      </w:r>
    </w:p>
    <w:p w14:paraId="28A7A934" w14:textId="77777777" w:rsidR="00000000" w:rsidRDefault="00545B09">
      <w:pPr>
        <w:pStyle w:val="a0"/>
        <w:rPr>
          <w:rFonts w:hint="cs"/>
          <w:rtl/>
        </w:rPr>
      </w:pPr>
    </w:p>
    <w:p w14:paraId="4312FE31" w14:textId="77777777" w:rsidR="00000000" w:rsidRDefault="00545B09">
      <w:pPr>
        <w:pStyle w:val="af0"/>
        <w:rPr>
          <w:rtl/>
        </w:rPr>
      </w:pPr>
      <w:r>
        <w:rPr>
          <w:rFonts w:hint="eastAsia"/>
          <w:rtl/>
        </w:rPr>
        <w:t>שלמה</w:t>
      </w:r>
      <w:r>
        <w:rPr>
          <w:rtl/>
        </w:rPr>
        <w:t xml:space="preserve"> בניזרי (ש"ס):</w:t>
      </w:r>
    </w:p>
    <w:p w14:paraId="4AAE7085" w14:textId="77777777" w:rsidR="00000000" w:rsidRDefault="00545B09">
      <w:pPr>
        <w:pStyle w:val="a0"/>
        <w:rPr>
          <w:rFonts w:hint="cs"/>
          <w:rtl/>
        </w:rPr>
      </w:pPr>
    </w:p>
    <w:p w14:paraId="211F8C8A" w14:textId="77777777" w:rsidR="00000000" w:rsidRDefault="00545B09">
      <w:pPr>
        <w:pStyle w:val="a0"/>
        <w:rPr>
          <w:rFonts w:hint="cs"/>
          <w:rtl/>
        </w:rPr>
      </w:pPr>
      <w:r>
        <w:rPr>
          <w:rFonts w:hint="cs"/>
          <w:rtl/>
        </w:rPr>
        <w:t xml:space="preserve">יש בתי-עינוגים שמותרים על-פי חוק. מה שאתה מדבר, האלפים שפתוחים - - - </w:t>
      </w:r>
    </w:p>
    <w:p w14:paraId="525F4507" w14:textId="77777777" w:rsidR="00000000" w:rsidRDefault="00545B09">
      <w:pPr>
        <w:pStyle w:val="a0"/>
        <w:rPr>
          <w:rFonts w:hint="cs"/>
          <w:rtl/>
        </w:rPr>
      </w:pPr>
    </w:p>
    <w:p w14:paraId="2BE7EE8B" w14:textId="77777777" w:rsidR="00000000" w:rsidRDefault="00545B09">
      <w:pPr>
        <w:pStyle w:val="-"/>
        <w:rPr>
          <w:rtl/>
        </w:rPr>
      </w:pPr>
      <w:bookmarkStart w:id="88" w:name="FS000001064T26_01_2004_17_28_18C"/>
      <w:bookmarkEnd w:id="88"/>
      <w:r>
        <w:rPr>
          <w:rtl/>
        </w:rPr>
        <w:t>שר התעשייה, המסחר והתעסוקה אהוד אולמרט:</w:t>
      </w:r>
    </w:p>
    <w:p w14:paraId="7BB70B88" w14:textId="77777777" w:rsidR="00000000" w:rsidRDefault="00545B09">
      <w:pPr>
        <w:pStyle w:val="a0"/>
        <w:rPr>
          <w:rtl/>
        </w:rPr>
      </w:pPr>
    </w:p>
    <w:p w14:paraId="384253B9" w14:textId="77777777" w:rsidR="00000000" w:rsidRDefault="00545B09">
      <w:pPr>
        <w:pStyle w:val="a0"/>
        <w:rPr>
          <w:rFonts w:hint="cs"/>
          <w:rtl/>
        </w:rPr>
      </w:pPr>
      <w:r>
        <w:rPr>
          <w:rFonts w:hint="cs"/>
          <w:rtl/>
        </w:rPr>
        <w:t>אני מודה שבדבריך, ב</w:t>
      </w:r>
      <w:r>
        <w:rPr>
          <w:rFonts w:hint="cs"/>
          <w:rtl/>
        </w:rPr>
        <w:t>טון ובמוזיקה של הדברים היית מאוד מאופק, וזה כשלעצמו דבר חשוב. אני מעריך את זה. הואיל וכך, אני לא רוצה להיגרר לסוג של קנטור, שחס וחלילה אפשר היה להיגרר אליו בוויכוח הזה, כי זה לא ממין העניין. הרי אין לי ויכוח מהותי אתך. אבל אני אומר לך, שכאשר נכנסתי לתפקידי</w:t>
      </w:r>
      <w:r>
        <w:rPr>
          <w:rFonts w:hint="cs"/>
          <w:rtl/>
        </w:rPr>
        <w:t xml:space="preserve"> כשר התעשייה, המסחר והעבודה, היו כ-2,000 בתי-עסק פתוחים בשבת ברחבי הארץ, על-פי המידע והנתונים שניתנו לי על-ידי אנשי היחידה המתאימה במשרד. בחלקם אלה בתי-עסק ענקיים, שעובדים בהם מאות אנשים. הם לא בתי-עינוגים, אלה בתי-מסחר ביציאות מן הערים, במרכזי הקניות וכו'</w:t>
      </w:r>
      <w:r>
        <w:rPr>
          <w:rFonts w:hint="cs"/>
          <w:rtl/>
        </w:rPr>
        <w:t xml:space="preserve">,  ולא קרה שום דבר עם זה. </w:t>
      </w:r>
    </w:p>
    <w:p w14:paraId="6392A8A9" w14:textId="77777777" w:rsidR="00000000" w:rsidRDefault="00545B09">
      <w:pPr>
        <w:pStyle w:val="a0"/>
        <w:rPr>
          <w:rFonts w:hint="cs"/>
          <w:rtl/>
        </w:rPr>
      </w:pPr>
    </w:p>
    <w:p w14:paraId="0C5D4E0A" w14:textId="77777777" w:rsidR="00000000" w:rsidRDefault="00545B09">
      <w:pPr>
        <w:pStyle w:val="a0"/>
        <w:rPr>
          <w:rFonts w:hint="cs"/>
          <w:rtl/>
        </w:rPr>
      </w:pPr>
      <w:r>
        <w:rPr>
          <w:rFonts w:hint="cs"/>
          <w:rtl/>
        </w:rPr>
        <w:t>אני רוצה ללכת על-פי המודל שהצעת, אני מודה. אני אומר לכם את העובדות, כי העובדות יותר חזקות מהרטוריקה. אין לי היכולת הרטורית שיש לג'ומס, אין לי היכולת הזאת להסתער בדרך שבה אתה עשית.</w:t>
      </w:r>
    </w:p>
    <w:p w14:paraId="728785A9" w14:textId="77777777" w:rsidR="00000000" w:rsidRDefault="00545B09">
      <w:pPr>
        <w:pStyle w:val="a0"/>
        <w:rPr>
          <w:rFonts w:hint="cs"/>
          <w:rtl/>
        </w:rPr>
      </w:pPr>
    </w:p>
    <w:p w14:paraId="541F8ECB" w14:textId="77777777" w:rsidR="00000000" w:rsidRDefault="00545B09">
      <w:pPr>
        <w:pStyle w:val="af1"/>
        <w:rPr>
          <w:rtl/>
        </w:rPr>
      </w:pPr>
      <w:r>
        <w:rPr>
          <w:rtl/>
        </w:rPr>
        <w:t>היו"ר ראובן ריבלין:</w:t>
      </w:r>
    </w:p>
    <w:p w14:paraId="59B5D8E3" w14:textId="77777777" w:rsidR="00000000" w:rsidRDefault="00545B09">
      <w:pPr>
        <w:pStyle w:val="a0"/>
        <w:rPr>
          <w:rtl/>
        </w:rPr>
      </w:pPr>
    </w:p>
    <w:p w14:paraId="304E5FD2" w14:textId="77777777" w:rsidR="00000000" w:rsidRDefault="00545B09">
      <w:pPr>
        <w:pStyle w:val="a0"/>
        <w:rPr>
          <w:rFonts w:hint="cs"/>
          <w:rtl/>
        </w:rPr>
      </w:pPr>
      <w:r>
        <w:rPr>
          <w:rFonts w:hint="cs"/>
          <w:rtl/>
        </w:rPr>
        <w:t xml:space="preserve">אבל אדוני משתפר. </w:t>
      </w:r>
    </w:p>
    <w:p w14:paraId="49BECF95" w14:textId="77777777" w:rsidR="00000000" w:rsidRDefault="00545B09">
      <w:pPr>
        <w:pStyle w:val="a0"/>
        <w:rPr>
          <w:rFonts w:hint="cs"/>
          <w:rtl/>
        </w:rPr>
      </w:pPr>
    </w:p>
    <w:p w14:paraId="382E6E3B" w14:textId="77777777" w:rsidR="00000000" w:rsidRDefault="00545B09">
      <w:pPr>
        <w:pStyle w:val="-"/>
        <w:rPr>
          <w:rtl/>
        </w:rPr>
      </w:pPr>
      <w:bookmarkStart w:id="89" w:name="FS000001064T26_01_2004_17_32_42C"/>
      <w:bookmarkEnd w:id="89"/>
      <w:r>
        <w:rPr>
          <w:rtl/>
        </w:rPr>
        <w:t>שר התעש</w:t>
      </w:r>
      <w:r>
        <w:rPr>
          <w:rtl/>
        </w:rPr>
        <w:t>ייה, המסחר והתעסוקה אהוד אולמרט:</w:t>
      </w:r>
    </w:p>
    <w:p w14:paraId="6847A4DF" w14:textId="77777777" w:rsidR="00000000" w:rsidRDefault="00545B09">
      <w:pPr>
        <w:pStyle w:val="a0"/>
        <w:rPr>
          <w:rtl/>
        </w:rPr>
      </w:pPr>
    </w:p>
    <w:p w14:paraId="1F8CFE3E" w14:textId="77777777" w:rsidR="00000000" w:rsidRDefault="00545B09">
      <w:pPr>
        <w:pStyle w:val="a0"/>
        <w:rPr>
          <w:rFonts w:hint="cs"/>
          <w:rtl/>
        </w:rPr>
      </w:pPr>
      <w:r>
        <w:rPr>
          <w:rFonts w:hint="cs"/>
          <w:rtl/>
        </w:rPr>
        <w:t xml:space="preserve"> אני לומד משהו מחברי. אבל אני גם לא רוצה. </w:t>
      </w:r>
    </w:p>
    <w:p w14:paraId="7F025454" w14:textId="77777777" w:rsidR="00000000" w:rsidRDefault="00545B09">
      <w:pPr>
        <w:pStyle w:val="a0"/>
        <w:rPr>
          <w:rFonts w:hint="cs"/>
          <w:rtl/>
        </w:rPr>
      </w:pPr>
    </w:p>
    <w:p w14:paraId="176A297B" w14:textId="77777777" w:rsidR="00000000" w:rsidRDefault="00545B09">
      <w:pPr>
        <w:pStyle w:val="a0"/>
        <w:rPr>
          <w:rFonts w:hint="cs"/>
          <w:rtl/>
        </w:rPr>
      </w:pPr>
      <w:r>
        <w:rPr>
          <w:rFonts w:hint="cs"/>
          <w:rtl/>
        </w:rPr>
        <w:t>בשבוע  הראשון שנכנסתי לתפקיד שאלתי: כמה פקחים עובדים בזה? אמרו לי: יש ארבעה, לשניים יש חצי שנה חופש, בגלל השתלמות שהם לקחו. שאלתי: כמה בתי-עסק הם צריכים לעשות? אמרו לי: למעלה מ-2</w:t>
      </w:r>
      <w:r>
        <w:rPr>
          <w:rFonts w:hint="cs"/>
          <w:rtl/>
        </w:rPr>
        <w:t>,000. שאלתי: כמה הם עושים בשבת?</w:t>
      </w:r>
    </w:p>
    <w:p w14:paraId="5EC61D09" w14:textId="77777777" w:rsidR="00000000" w:rsidRDefault="00545B09">
      <w:pPr>
        <w:pStyle w:val="af0"/>
        <w:rPr>
          <w:rtl/>
        </w:rPr>
      </w:pPr>
    </w:p>
    <w:p w14:paraId="7154DBCD" w14:textId="77777777" w:rsidR="00000000" w:rsidRDefault="00545B09">
      <w:pPr>
        <w:pStyle w:val="af0"/>
        <w:rPr>
          <w:rtl/>
        </w:rPr>
      </w:pPr>
      <w:r>
        <w:rPr>
          <w:rFonts w:hint="eastAsia"/>
          <w:rtl/>
        </w:rPr>
        <w:t>חיים</w:t>
      </w:r>
      <w:r>
        <w:rPr>
          <w:rtl/>
        </w:rPr>
        <w:t xml:space="preserve"> אורון (מרצ):</w:t>
      </w:r>
    </w:p>
    <w:p w14:paraId="5F813923" w14:textId="77777777" w:rsidR="00000000" w:rsidRDefault="00545B09">
      <w:pPr>
        <w:pStyle w:val="a0"/>
        <w:rPr>
          <w:rFonts w:hint="cs"/>
          <w:rtl/>
        </w:rPr>
      </w:pPr>
    </w:p>
    <w:p w14:paraId="7B79E2AE" w14:textId="77777777" w:rsidR="00000000" w:rsidRDefault="00545B09">
      <w:pPr>
        <w:pStyle w:val="a0"/>
        <w:rPr>
          <w:rFonts w:hint="cs"/>
          <w:rtl/>
        </w:rPr>
      </w:pPr>
      <w:r>
        <w:rPr>
          <w:rFonts w:hint="cs"/>
          <w:rtl/>
        </w:rPr>
        <w:t>בשבת טובה.</w:t>
      </w:r>
    </w:p>
    <w:p w14:paraId="0DFA2DCB" w14:textId="77777777" w:rsidR="00000000" w:rsidRDefault="00545B09">
      <w:pPr>
        <w:pStyle w:val="a0"/>
        <w:rPr>
          <w:rFonts w:hint="cs"/>
          <w:rtl/>
        </w:rPr>
      </w:pPr>
    </w:p>
    <w:p w14:paraId="51BB6C88" w14:textId="77777777" w:rsidR="00000000" w:rsidRDefault="00545B09">
      <w:pPr>
        <w:pStyle w:val="-"/>
        <w:rPr>
          <w:rtl/>
        </w:rPr>
      </w:pPr>
      <w:bookmarkStart w:id="90" w:name="FS000001064T26_01_2004_17_34_25C"/>
      <w:bookmarkEnd w:id="90"/>
      <w:r>
        <w:rPr>
          <w:rtl/>
        </w:rPr>
        <w:t>שר התעשייה, המסחר והתעסוקה אהוד אולמרט:</w:t>
      </w:r>
    </w:p>
    <w:p w14:paraId="1E3F888E" w14:textId="77777777" w:rsidR="00000000" w:rsidRDefault="00545B09">
      <w:pPr>
        <w:pStyle w:val="a0"/>
        <w:rPr>
          <w:rtl/>
        </w:rPr>
      </w:pPr>
    </w:p>
    <w:p w14:paraId="06667FB0" w14:textId="77777777" w:rsidR="00000000" w:rsidRDefault="00545B09">
      <w:pPr>
        <w:pStyle w:val="a0"/>
        <w:rPr>
          <w:rFonts w:hint="cs"/>
          <w:rtl/>
        </w:rPr>
      </w:pPr>
      <w:r>
        <w:rPr>
          <w:rFonts w:hint="cs"/>
          <w:rtl/>
        </w:rPr>
        <w:t>נניח שאמרו לי חמישה. זאת אומרת, כדי להגיע פעם שנייה לאותו בית-עסק, ייקח להם עוד שנה וחצי. האמת היא שאני שוקל דבר יותר חריף, אבל אני מוכן לקבל את ההמלצה</w:t>
      </w:r>
      <w:r>
        <w:rPr>
          <w:rFonts w:hint="cs"/>
          <w:rtl/>
        </w:rPr>
        <w:t xml:space="preserve"> למודל שאתה קבעת: פעם ראשונה התראה, פעם שנייה באותו מקום קנס. עוד לא היה מקום אחד שהם הגיעו אליו בחזרה בפעם השנייה, על מה אתם מתלוננים?</w:t>
      </w:r>
    </w:p>
    <w:p w14:paraId="253D3D15" w14:textId="77777777" w:rsidR="00000000" w:rsidRDefault="00545B09">
      <w:pPr>
        <w:pStyle w:val="a0"/>
        <w:rPr>
          <w:rFonts w:hint="cs"/>
          <w:rtl/>
        </w:rPr>
      </w:pPr>
    </w:p>
    <w:p w14:paraId="395D26AC" w14:textId="77777777" w:rsidR="00000000" w:rsidRDefault="00545B09">
      <w:pPr>
        <w:pStyle w:val="af0"/>
        <w:rPr>
          <w:rtl/>
        </w:rPr>
      </w:pPr>
      <w:r>
        <w:rPr>
          <w:rFonts w:hint="eastAsia"/>
          <w:rtl/>
        </w:rPr>
        <w:t>שלמה</w:t>
      </w:r>
      <w:r>
        <w:rPr>
          <w:rtl/>
        </w:rPr>
        <w:t xml:space="preserve"> בניזרי (ש"ס):</w:t>
      </w:r>
    </w:p>
    <w:p w14:paraId="45A1585F" w14:textId="77777777" w:rsidR="00000000" w:rsidRDefault="00545B09">
      <w:pPr>
        <w:pStyle w:val="a0"/>
        <w:rPr>
          <w:rFonts w:hint="cs"/>
          <w:rtl/>
        </w:rPr>
      </w:pPr>
    </w:p>
    <w:p w14:paraId="59C7FDB7" w14:textId="77777777" w:rsidR="00000000" w:rsidRDefault="00545B09">
      <w:pPr>
        <w:pStyle w:val="a0"/>
        <w:rPr>
          <w:rFonts w:hint="cs"/>
          <w:rtl/>
        </w:rPr>
      </w:pPr>
      <w:r>
        <w:rPr>
          <w:rFonts w:hint="cs"/>
          <w:rtl/>
        </w:rPr>
        <w:t>לא נכון, למה אתה משקר? תגיד את האמת. זה לא נכון. נתנו שם קנסות במאות אלפי שקלים, זה כן הספיק כדי לה</w:t>
      </w:r>
      <w:r>
        <w:rPr>
          <w:rFonts w:hint="cs"/>
          <w:rtl/>
        </w:rPr>
        <w:t xml:space="preserve">רתיע. </w:t>
      </w:r>
    </w:p>
    <w:p w14:paraId="685D4113" w14:textId="77777777" w:rsidR="00000000" w:rsidRDefault="00545B09">
      <w:pPr>
        <w:pStyle w:val="a0"/>
        <w:rPr>
          <w:rFonts w:hint="cs"/>
          <w:rtl/>
        </w:rPr>
      </w:pPr>
    </w:p>
    <w:p w14:paraId="5C966FCF" w14:textId="77777777" w:rsidR="00000000" w:rsidRDefault="00545B09">
      <w:pPr>
        <w:pStyle w:val="-"/>
        <w:rPr>
          <w:rtl/>
        </w:rPr>
      </w:pPr>
      <w:bookmarkStart w:id="91" w:name="FS000001064T26_01_2004_17_36_25C"/>
      <w:bookmarkEnd w:id="91"/>
      <w:r>
        <w:rPr>
          <w:rtl/>
        </w:rPr>
        <w:t>שר התעשייה, המסחר והתעסוקה אהוד אולמרט:</w:t>
      </w:r>
    </w:p>
    <w:p w14:paraId="124C4659" w14:textId="77777777" w:rsidR="00000000" w:rsidRDefault="00545B09">
      <w:pPr>
        <w:pStyle w:val="a0"/>
        <w:rPr>
          <w:rtl/>
        </w:rPr>
      </w:pPr>
    </w:p>
    <w:p w14:paraId="13337843" w14:textId="77777777" w:rsidR="00000000" w:rsidRDefault="00545B09">
      <w:pPr>
        <w:pStyle w:val="a0"/>
        <w:rPr>
          <w:rFonts w:hint="cs"/>
          <w:rtl/>
        </w:rPr>
      </w:pPr>
      <w:r>
        <w:rPr>
          <w:rFonts w:hint="cs"/>
          <w:rtl/>
        </w:rPr>
        <w:t xml:space="preserve">שלמה, אם אתה רוצה להתקנטר אתי ולהחליף את הדיון הסולידי שאנחנו מקיימים ברטוריקה, אני אעשה מאמץ. אני לא רוצה להתכתש אתך. </w:t>
      </w:r>
    </w:p>
    <w:p w14:paraId="38995119" w14:textId="77777777" w:rsidR="00000000" w:rsidRDefault="00545B09">
      <w:pPr>
        <w:pStyle w:val="a0"/>
        <w:rPr>
          <w:rFonts w:hint="cs"/>
          <w:rtl/>
        </w:rPr>
      </w:pPr>
    </w:p>
    <w:p w14:paraId="6CC8ECBE" w14:textId="77777777" w:rsidR="00000000" w:rsidRDefault="00545B09">
      <w:pPr>
        <w:pStyle w:val="a0"/>
        <w:rPr>
          <w:rFonts w:hint="cs"/>
          <w:rtl/>
        </w:rPr>
      </w:pPr>
      <w:r>
        <w:rPr>
          <w:rFonts w:hint="cs"/>
          <w:rtl/>
        </w:rPr>
        <w:t>קודם כול, פקחים עובדים והם רושמים דוחות, כל הזמן. אלא אתה אמרת שהדוח הראשון צריך להיות</w:t>
      </w:r>
      <w:r>
        <w:rPr>
          <w:rFonts w:hint="cs"/>
          <w:rtl/>
        </w:rPr>
        <w:t xml:space="preserve"> התראה. זאת אומרת, שנניח שהם באים לחנות </w:t>
      </w:r>
      <w:r>
        <w:rPr>
          <w:rtl/>
        </w:rPr>
        <w:t>–</w:t>
      </w:r>
      <w:r>
        <w:rPr>
          <w:rFonts w:hint="cs"/>
          <w:rtl/>
        </w:rPr>
        <w:t xml:space="preserve"> אני לא רוצה להזכיר את שמה, כי אני לא רוצה לעשות פרסומת בכך שאני אגיד שהם באים אליה בשבת, כי אז ידעו כולם דרך הטלוויזיה והרדיו שהיא פתוחה בשבת, וזאת תהיה המלצה לבוא אליה בשבת הבאה </w:t>
      </w:r>
      <w:r>
        <w:rPr>
          <w:rtl/>
        </w:rPr>
        <w:t>–</w:t>
      </w:r>
      <w:r>
        <w:rPr>
          <w:rFonts w:hint="cs"/>
          <w:rtl/>
        </w:rPr>
        <w:t xml:space="preserve"> אבל נניח שהם באים לחנות כלשהי בשב</w:t>
      </w:r>
      <w:r>
        <w:rPr>
          <w:rFonts w:hint="cs"/>
          <w:rtl/>
        </w:rPr>
        <w:t>ת, והם רושמים דוח, 15 עובדים וכו'. בפעם הראשונה זאת התראה, אתה לא ממליץ שייתנו להם קנס. כדי להגיע אליהם בפעם השנייה, הם צריכים להחליט שהם הולכים שבוע אחר שבוע לאותה חנות. הרי זה לא הגיוני גם לפי דעתך, משום שממצב שהם היו כל הזמן פתוחים, הם קיבלו התראה, הם צ</w:t>
      </w:r>
      <w:r>
        <w:rPr>
          <w:rFonts w:hint="cs"/>
          <w:rtl/>
        </w:rPr>
        <w:t xml:space="preserve">ריכים עכשיו להתארגן, להיערך מחדש, לקבוע את חלוקת שעות העבודה שלהם בהתאם למודל חדש, כדי לחפות על השעות שהם יהיו סגורים בשבת. צריך לתת להם כמה שבועות. ממילא הסבב של הביקור הבא הוא כמה חודשים, גם לפי שיטתך, משום שהוא לא בא שבוע אחר שבוע לאותו מקום. </w:t>
      </w:r>
    </w:p>
    <w:p w14:paraId="732F2BDB" w14:textId="77777777" w:rsidR="00000000" w:rsidRDefault="00545B09">
      <w:pPr>
        <w:pStyle w:val="a0"/>
        <w:rPr>
          <w:rFonts w:hint="cs"/>
          <w:rtl/>
        </w:rPr>
      </w:pPr>
    </w:p>
    <w:p w14:paraId="73B2740E" w14:textId="77777777" w:rsidR="00000000" w:rsidRDefault="00545B09">
      <w:pPr>
        <w:pStyle w:val="af0"/>
        <w:rPr>
          <w:rtl/>
        </w:rPr>
      </w:pPr>
      <w:r>
        <w:rPr>
          <w:rFonts w:hint="eastAsia"/>
          <w:rtl/>
        </w:rPr>
        <w:t>אילן</w:t>
      </w:r>
      <w:r>
        <w:rPr>
          <w:rtl/>
        </w:rPr>
        <w:t xml:space="preserve"> שלג</w:t>
      </w:r>
      <w:r>
        <w:rPr>
          <w:rtl/>
        </w:rPr>
        <w:t>י (שינוי):</w:t>
      </w:r>
    </w:p>
    <w:p w14:paraId="201B34E6" w14:textId="77777777" w:rsidR="00000000" w:rsidRDefault="00545B09">
      <w:pPr>
        <w:pStyle w:val="a0"/>
        <w:rPr>
          <w:rFonts w:hint="cs"/>
          <w:rtl/>
        </w:rPr>
      </w:pPr>
    </w:p>
    <w:p w14:paraId="4EC9201D" w14:textId="77777777" w:rsidR="00000000" w:rsidRDefault="00545B09">
      <w:pPr>
        <w:pStyle w:val="a0"/>
        <w:rPr>
          <w:rFonts w:hint="cs"/>
          <w:rtl/>
        </w:rPr>
      </w:pPr>
      <w:r>
        <w:rPr>
          <w:rFonts w:hint="cs"/>
          <w:rtl/>
        </w:rPr>
        <w:t xml:space="preserve">בתקופתו באו שבוע אחר שבוע. </w:t>
      </w:r>
    </w:p>
    <w:p w14:paraId="14E1DA18" w14:textId="77777777" w:rsidR="00000000" w:rsidRDefault="00545B09">
      <w:pPr>
        <w:pStyle w:val="a0"/>
        <w:rPr>
          <w:rFonts w:hint="cs"/>
          <w:rtl/>
        </w:rPr>
      </w:pPr>
    </w:p>
    <w:p w14:paraId="3778913A" w14:textId="77777777" w:rsidR="00000000" w:rsidRDefault="00545B09">
      <w:pPr>
        <w:pStyle w:val="-"/>
        <w:rPr>
          <w:rtl/>
        </w:rPr>
      </w:pPr>
      <w:bookmarkStart w:id="92" w:name="FS000001064T26_01_2004_17_41_13C"/>
      <w:bookmarkEnd w:id="92"/>
      <w:r>
        <w:rPr>
          <w:rtl/>
        </w:rPr>
        <w:t>שר התעשייה, המסחר והתעסוקה אהוד אולמרט:</w:t>
      </w:r>
    </w:p>
    <w:p w14:paraId="276834FD" w14:textId="77777777" w:rsidR="00000000" w:rsidRDefault="00545B09">
      <w:pPr>
        <w:pStyle w:val="a0"/>
        <w:rPr>
          <w:rtl/>
        </w:rPr>
      </w:pPr>
    </w:p>
    <w:p w14:paraId="63C59C5C" w14:textId="77777777" w:rsidR="00000000" w:rsidRDefault="00545B09">
      <w:pPr>
        <w:pStyle w:val="a0"/>
        <w:rPr>
          <w:rFonts w:hint="cs"/>
          <w:rtl/>
        </w:rPr>
      </w:pPr>
      <w:r>
        <w:rPr>
          <w:rFonts w:hint="cs"/>
          <w:rtl/>
        </w:rPr>
        <w:t xml:space="preserve">אולי בתקופתו, אבל אצלי זה לא היה בנוי במודל הזה. </w:t>
      </w:r>
    </w:p>
    <w:p w14:paraId="2F0C5615" w14:textId="77777777" w:rsidR="00000000" w:rsidRDefault="00545B09">
      <w:pPr>
        <w:pStyle w:val="a0"/>
        <w:rPr>
          <w:rFonts w:hint="cs"/>
          <w:rtl/>
        </w:rPr>
      </w:pPr>
    </w:p>
    <w:p w14:paraId="074F233F" w14:textId="77777777" w:rsidR="00000000" w:rsidRDefault="00545B09">
      <w:pPr>
        <w:pStyle w:val="af0"/>
        <w:rPr>
          <w:rtl/>
        </w:rPr>
      </w:pPr>
      <w:r>
        <w:rPr>
          <w:rFonts w:hint="eastAsia"/>
          <w:rtl/>
        </w:rPr>
        <w:t>שלמה</w:t>
      </w:r>
      <w:r>
        <w:rPr>
          <w:rtl/>
        </w:rPr>
        <w:t xml:space="preserve"> בניזרי (ש"ס):</w:t>
      </w:r>
    </w:p>
    <w:p w14:paraId="0207E389" w14:textId="77777777" w:rsidR="00000000" w:rsidRDefault="00545B09">
      <w:pPr>
        <w:pStyle w:val="a0"/>
        <w:rPr>
          <w:rFonts w:hint="cs"/>
          <w:rtl/>
        </w:rPr>
      </w:pPr>
    </w:p>
    <w:p w14:paraId="03B0A25D" w14:textId="77777777" w:rsidR="00000000" w:rsidRDefault="00545B09">
      <w:pPr>
        <w:pStyle w:val="a0"/>
        <w:rPr>
          <w:rFonts w:hint="cs"/>
          <w:rtl/>
        </w:rPr>
      </w:pPr>
      <w:r>
        <w:rPr>
          <w:rFonts w:hint="cs"/>
          <w:rtl/>
        </w:rPr>
        <w:t xml:space="preserve">בשביל מה אתה מתערב בעבודה של הפקחים? שיעשו מה שהם רוצים. </w:t>
      </w:r>
    </w:p>
    <w:p w14:paraId="2A5187FB" w14:textId="77777777" w:rsidR="00000000" w:rsidRDefault="00545B09">
      <w:pPr>
        <w:pStyle w:val="a0"/>
        <w:rPr>
          <w:rFonts w:hint="cs"/>
          <w:rtl/>
        </w:rPr>
      </w:pPr>
    </w:p>
    <w:p w14:paraId="14DA6984" w14:textId="77777777" w:rsidR="00000000" w:rsidRDefault="00545B09">
      <w:pPr>
        <w:pStyle w:val="-"/>
        <w:rPr>
          <w:rtl/>
        </w:rPr>
      </w:pPr>
      <w:bookmarkStart w:id="93" w:name="FS000001064T26_01_2004_17_41_48C"/>
      <w:bookmarkEnd w:id="93"/>
      <w:r>
        <w:rPr>
          <w:rtl/>
        </w:rPr>
        <w:t>שר התעשייה, המסחר והתעסוקה אהוד אולמרט:</w:t>
      </w:r>
    </w:p>
    <w:p w14:paraId="1A0EA02B" w14:textId="77777777" w:rsidR="00000000" w:rsidRDefault="00545B09">
      <w:pPr>
        <w:pStyle w:val="a0"/>
        <w:rPr>
          <w:rtl/>
        </w:rPr>
      </w:pPr>
    </w:p>
    <w:p w14:paraId="3E235E16" w14:textId="77777777" w:rsidR="00000000" w:rsidRDefault="00545B09">
      <w:pPr>
        <w:pStyle w:val="a0"/>
        <w:rPr>
          <w:rFonts w:hint="cs"/>
          <w:rtl/>
        </w:rPr>
      </w:pPr>
      <w:r>
        <w:rPr>
          <w:rFonts w:hint="cs"/>
          <w:rtl/>
        </w:rPr>
        <w:t>אני</w:t>
      </w:r>
      <w:r>
        <w:rPr>
          <w:rFonts w:hint="cs"/>
          <w:rtl/>
        </w:rPr>
        <w:t xml:space="preserve"> אגיד לך משהו שהוא חידוש: אני מתערב בכל עבודת המשרד. זה לא היה מקובל שם, במשרד העבודה והרווחה, בדרך כלל, ההתערבות היתה מאוד מצומצמת, בתחומים מאוד מסוימים, שאני לא אכנס אליהם עכשיו. אני מתערב בכל התחומים, בכל הנושאים. </w:t>
      </w:r>
    </w:p>
    <w:p w14:paraId="6DDD469F" w14:textId="77777777" w:rsidR="00000000" w:rsidRDefault="00545B09">
      <w:pPr>
        <w:pStyle w:val="a0"/>
        <w:rPr>
          <w:rFonts w:hint="cs"/>
          <w:rtl/>
        </w:rPr>
      </w:pPr>
    </w:p>
    <w:p w14:paraId="5CEB3500" w14:textId="77777777" w:rsidR="00000000" w:rsidRDefault="00545B09">
      <w:pPr>
        <w:pStyle w:val="af0"/>
        <w:rPr>
          <w:rtl/>
        </w:rPr>
      </w:pPr>
      <w:r>
        <w:rPr>
          <w:rFonts w:hint="eastAsia"/>
          <w:rtl/>
        </w:rPr>
        <w:t>חיים</w:t>
      </w:r>
      <w:r>
        <w:rPr>
          <w:rtl/>
        </w:rPr>
        <w:t xml:space="preserve"> אורון (מרצ):</w:t>
      </w:r>
    </w:p>
    <w:p w14:paraId="465D28ED" w14:textId="77777777" w:rsidR="00000000" w:rsidRDefault="00545B09">
      <w:pPr>
        <w:pStyle w:val="a0"/>
        <w:rPr>
          <w:rFonts w:hint="cs"/>
          <w:rtl/>
        </w:rPr>
      </w:pPr>
    </w:p>
    <w:p w14:paraId="7EF7E376" w14:textId="77777777" w:rsidR="00000000" w:rsidRDefault="00545B09">
      <w:pPr>
        <w:pStyle w:val="a0"/>
        <w:rPr>
          <w:rFonts w:hint="cs"/>
          <w:rtl/>
        </w:rPr>
      </w:pPr>
      <w:r>
        <w:rPr>
          <w:rFonts w:hint="cs"/>
          <w:rtl/>
        </w:rPr>
        <w:t>אני שומע ביקורת על</w:t>
      </w:r>
      <w:r>
        <w:rPr>
          <w:rFonts w:hint="cs"/>
          <w:rtl/>
        </w:rPr>
        <w:t xml:space="preserve"> קודמך?</w:t>
      </w:r>
    </w:p>
    <w:p w14:paraId="06DE1E22" w14:textId="77777777" w:rsidR="00000000" w:rsidRDefault="00545B09">
      <w:pPr>
        <w:pStyle w:val="a0"/>
        <w:rPr>
          <w:rFonts w:hint="cs"/>
          <w:rtl/>
        </w:rPr>
      </w:pPr>
    </w:p>
    <w:p w14:paraId="12369FFF" w14:textId="77777777" w:rsidR="00000000" w:rsidRDefault="00545B09">
      <w:pPr>
        <w:pStyle w:val="-"/>
        <w:rPr>
          <w:rtl/>
        </w:rPr>
      </w:pPr>
      <w:bookmarkStart w:id="94" w:name="FS000001064T26_01_2004_17_42_58C"/>
      <w:bookmarkEnd w:id="94"/>
      <w:r>
        <w:rPr>
          <w:rtl/>
        </w:rPr>
        <w:t>שר התעשייה, המסחר והתעסוקה אהוד אולמרט:</w:t>
      </w:r>
    </w:p>
    <w:p w14:paraId="54A4C277" w14:textId="77777777" w:rsidR="00000000" w:rsidRDefault="00545B09">
      <w:pPr>
        <w:pStyle w:val="a0"/>
        <w:rPr>
          <w:rtl/>
        </w:rPr>
      </w:pPr>
    </w:p>
    <w:p w14:paraId="4FC53E59" w14:textId="77777777" w:rsidR="00000000" w:rsidRDefault="00545B09">
      <w:pPr>
        <w:pStyle w:val="a0"/>
        <w:rPr>
          <w:rFonts w:hint="cs"/>
          <w:rtl/>
        </w:rPr>
      </w:pPr>
      <w:r>
        <w:rPr>
          <w:rFonts w:hint="cs"/>
          <w:rtl/>
        </w:rPr>
        <w:t>איזה קודמי?</w:t>
      </w:r>
    </w:p>
    <w:p w14:paraId="5CF5C47B" w14:textId="77777777" w:rsidR="00000000" w:rsidRDefault="00545B09">
      <w:pPr>
        <w:pStyle w:val="a0"/>
        <w:rPr>
          <w:rFonts w:hint="cs"/>
          <w:rtl/>
        </w:rPr>
      </w:pPr>
    </w:p>
    <w:p w14:paraId="5B7F8EF4" w14:textId="77777777" w:rsidR="00000000" w:rsidRDefault="00545B09">
      <w:pPr>
        <w:pStyle w:val="af0"/>
        <w:rPr>
          <w:rtl/>
        </w:rPr>
      </w:pPr>
      <w:r>
        <w:rPr>
          <w:rFonts w:hint="eastAsia"/>
          <w:rtl/>
        </w:rPr>
        <w:t>חיים</w:t>
      </w:r>
      <w:r>
        <w:rPr>
          <w:rtl/>
        </w:rPr>
        <w:t xml:space="preserve"> אורון (מרצ):</w:t>
      </w:r>
    </w:p>
    <w:p w14:paraId="479C128A" w14:textId="77777777" w:rsidR="00000000" w:rsidRDefault="00545B09">
      <w:pPr>
        <w:pStyle w:val="a0"/>
        <w:rPr>
          <w:rFonts w:hint="cs"/>
          <w:rtl/>
        </w:rPr>
      </w:pPr>
    </w:p>
    <w:p w14:paraId="49800130" w14:textId="77777777" w:rsidR="00000000" w:rsidRDefault="00545B09">
      <w:pPr>
        <w:pStyle w:val="a0"/>
        <w:rPr>
          <w:rFonts w:hint="cs"/>
          <w:rtl/>
        </w:rPr>
      </w:pPr>
      <w:r>
        <w:rPr>
          <w:rFonts w:hint="cs"/>
          <w:rtl/>
        </w:rPr>
        <w:t>אני שומע בדבריך ביקורת על העבר?</w:t>
      </w:r>
    </w:p>
    <w:p w14:paraId="4EBA6C19" w14:textId="77777777" w:rsidR="00000000" w:rsidRDefault="00545B09">
      <w:pPr>
        <w:pStyle w:val="a0"/>
        <w:rPr>
          <w:rFonts w:hint="cs"/>
          <w:rtl/>
        </w:rPr>
      </w:pPr>
    </w:p>
    <w:p w14:paraId="60D1D6DE" w14:textId="77777777" w:rsidR="00000000" w:rsidRDefault="00545B09">
      <w:pPr>
        <w:pStyle w:val="-"/>
        <w:rPr>
          <w:rtl/>
        </w:rPr>
      </w:pPr>
      <w:bookmarkStart w:id="95" w:name="FS000001064T26_01_2004_17_43_14C"/>
      <w:bookmarkEnd w:id="95"/>
      <w:r>
        <w:rPr>
          <w:rtl/>
        </w:rPr>
        <w:t>שר התעשייה, המסחר והתעסוקה אהוד אולמרט:</w:t>
      </w:r>
    </w:p>
    <w:p w14:paraId="6D2CF00B" w14:textId="77777777" w:rsidR="00000000" w:rsidRDefault="00545B09">
      <w:pPr>
        <w:pStyle w:val="a0"/>
        <w:rPr>
          <w:rtl/>
        </w:rPr>
      </w:pPr>
    </w:p>
    <w:p w14:paraId="7001B753" w14:textId="77777777" w:rsidR="00000000" w:rsidRDefault="00545B09">
      <w:pPr>
        <w:pStyle w:val="a0"/>
        <w:rPr>
          <w:rFonts w:hint="cs"/>
          <w:rtl/>
        </w:rPr>
      </w:pPr>
      <w:r>
        <w:rPr>
          <w:rFonts w:hint="cs"/>
          <w:rtl/>
        </w:rPr>
        <w:t xml:space="preserve">משהו לקוי בשמיעתך? האם מישהו יכול היה להבין מדברי שיש לי ביקורת על משהו? </w:t>
      </w:r>
    </w:p>
    <w:p w14:paraId="0CE2E98F" w14:textId="77777777" w:rsidR="00000000" w:rsidRDefault="00545B09">
      <w:pPr>
        <w:pStyle w:val="a0"/>
        <w:rPr>
          <w:rFonts w:hint="cs"/>
          <w:rtl/>
        </w:rPr>
      </w:pPr>
    </w:p>
    <w:p w14:paraId="7826D6E8" w14:textId="77777777" w:rsidR="00000000" w:rsidRDefault="00545B09">
      <w:pPr>
        <w:pStyle w:val="af1"/>
        <w:rPr>
          <w:rtl/>
        </w:rPr>
      </w:pPr>
      <w:r>
        <w:rPr>
          <w:rtl/>
        </w:rPr>
        <w:t>היו"ר ראובן ריבלין:</w:t>
      </w:r>
    </w:p>
    <w:p w14:paraId="050F78D2" w14:textId="77777777" w:rsidR="00000000" w:rsidRDefault="00545B09">
      <w:pPr>
        <w:pStyle w:val="a0"/>
        <w:rPr>
          <w:rtl/>
        </w:rPr>
      </w:pPr>
    </w:p>
    <w:p w14:paraId="3D9AD18D" w14:textId="77777777" w:rsidR="00000000" w:rsidRDefault="00545B09">
      <w:pPr>
        <w:pStyle w:val="a0"/>
        <w:rPr>
          <w:rFonts w:hint="cs"/>
          <w:rtl/>
        </w:rPr>
      </w:pPr>
      <w:r>
        <w:rPr>
          <w:rFonts w:hint="cs"/>
          <w:rtl/>
        </w:rPr>
        <w:t>כבוד</w:t>
      </w:r>
      <w:r>
        <w:rPr>
          <w:rFonts w:hint="cs"/>
          <w:rtl/>
        </w:rPr>
        <w:t xml:space="preserve"> השר, הואיל ואין לך ביקורת, אדוני היה קודם די חסר סבלנות נוכח המחשבה שמא חבר הכנסת בניזרי עבר את המועד שנקבע על-פי התקנון. </w:t>
      </w:r>
    </w:p>
    <w:p w14:paraId="7765F013" w14:textId="77777777" w:rsidR="00000000" w:rsidRDefault="00545B09">
      <w:pPr>
        <w:pStyle w:val="a0"/>
        <w:rPr>
          <w:rFonts w:hint="cs"/>
          <w:rtl/>
        </w:rPr>
      </w:pPr>
    </w:p>
    <w:p w14:paraId="1CB811A6" w14:textId="77777777" w:rsidR="00000000" w:rsidRDefault="00545B09">
      <w:pPr>
        <w:pStyle w:val="-"/>
        <w:rPr>
          <w:rtl/>
        </w:rPr>
      </w:pPr>
      <w:bookmarkStart w:id="96" w:name="FS000001064T26_01_2004_17_44_24C"/>
      <w:bookmarkEnd w:id="96"/>
      <w:r>
        <w:rPr>
          <w:rtl/>
        </w:rPr>
        <w:t>שר התעשייה, המסחר והתעסוקה אהוד אולמרט:</w:t>
      </w:r>
    </w:p>
    <w:p w14:paraId="5C89D3D0" w14:textId="77777777" w:rsidR="00000000" w:rsidRDefault="00545B09">
      <w:pPr>
        <w:pStyle w:val="a0"/>
        <w:rPr>
          <w:rtl/>
        </w:rPr>
      </w:pPr>
    </w:p>
    <w:p w14:paraId="2E8FA97B" w14:textId="77777777" w:rsidR="00000000" w:rsidRDefault="00545B09">
      <w:pPr>
        <w:pStyle w:val="a0"/>
        <w:rPr>
          <w:rFonts w:hint="cs"/>
          <w:rtl/>
        </w:rPr>
      </w:pPr>
      <w:r>
        <w:rPr>
          <w:rFonts w:hint="cs"/>
          <w:rtl/>
        </w:rPr>
        <w:t xml:space="preserve">רק רציתי לדעת כמה זמן נותר לי להמתין עד שיסיים את נאומו. </w:t>
      </w:r>
    </w:p>
    <w:p w14:paraId="5865A222" w14:textId="77777777" w:rsidR="00000000" w:rsidRDefault="00545B09">
      <w:pPr>
        <w:pStyle w:val="a0"/>
        <w:rPr>
          <w:rFonts w:hint="cs"/>
          <w:rtl/>
        </w:rPr>
      </w:pPr>
    </w:p>
    <w:p w14:paraId="4E09D302" w14:textId="77777777" w:rsidR="00000000" w:rsidRDefault="00545B09">
      <w:pPr>
        <w:pStyle w:val="af1"/>
        <w:rPr>
          <w:rtl/>
        </w:rPr>
      </w:pPr>
      <w:r>
        <w:rPr>
          <w:rtl/>
        </w:rPr>
        <w:t>היו"ר ראובן ריבלין:</w:t>
      </w:r>
    </w:p>
    <w:p w14:paraId="69F0D9B4" w14:textId="77777777" w:rsidR="00000000" w:rsidRDefault="00545B09">
      <w:pPr>
        <w:pStyle w:val="a0"/>
        <w:rPr>
          <w:rtl/>
        </w:rPr>
      </w:pPr>
    </w:p>
    <w:p w14:paraId="57DCB065" w14:textId="77777777" w:rsidR="00000000" w:rsidRDefault="00545B09">
      <w:pPr>
        <w:pStyle w:val="a0"/>
        <w:rPr>
          <w:rFonts w:hint="cs"/>
          <w:rtl/>
        </w:rPr>
      </w:pPr>
      <w:r>
        <w:rPr>
          <w:rFonts w:hint="cs"/>
          <w:rtl/>
        </w:rPr>
        <w:t xml:space="preserve">אני אינני </w:t>
      </w:r>
      <w:r>
        <w:rPr>
          <w:rFonts w:hint="cs"/>
          <w:rtl/>
        </w:rPr>
        <w:t>נוהג לחסום את השר בדבריו כשיש שלוש הצעות. כאשר יש הצעה אחת, הזמן הניתן לחבר הכנסת התואם הוא הזמן הניתן לשר המשיב. אני מוכרח לומר לך בשקט, בלי שבניזרי ישמע, שהוא דיבר 13 דקות, ואדוני כבר מדבר 16 דקות.</w:t>
      </w:r>
    </w:p>
    <w:p w14:paraId="48680302" w14:textId="77777777" w:rsidR="00000000" w:rsidRDefault="00545B09">
      <w:pPr>
        <w:pStyle w:val="a0"/>
        <w:rPr>
          <w:rFonts w:hint="cs"/>
          <w:rtl/>
        </w:rPr>
      </w:pPr>
    </w:p>
    <w:p w14:paraId="59484847" w14:textId="77777777" w:rsidR="00000000" w:rsidRDefault="00545B09">
      <w:pPr>
        <w:pStyle w:val="af0"/>
        <w:rPr>
          <w:rtl/>
        </w:rPr>
      </w:pPr>
      <w:r>
        <w:rPr>
          <w:rFonts w:hint="eastAsia"/>
          <w:rtl/>
        </w:rPr>
        <w:t>יצחק</w:t>
      </w:r>
      <w:r>
        <w:rPr>
          <w:rtl/>
        </w:rPr>
        <w:t xml:space="preserve"> כהן (ש"ס):</w:t>
      </w:r>
    </w:p>
    <w:p w14:paraId="4509C2DB" w14:textId="77777777" w:rsidR="00000000" w:rsidRDefault="00545B09">
      <w:pPr>
        <w:pStyle w:val="a0"/>
        <w:rPr>
          <w:rFonts w:hint="cs"/>
          <w:rtl/>
        </w:rPr>
      </w:pPr>
    </w:p>
    <w:p w14:paraId="22851717" w14:textId="77777777" w:rsidR="00000000" w:rsidRDefault="00545B09">
      <w:pPr>
        <w:pStyle w:val="a0"/>
        <w:rPr>
          <w:rFonts w:hint="cs"/>
          <w:rtl/>
        </w:rPr>
      </w:pPr>
      <w:r>
        <w:rPr>
          <w:rFonts w:hint="cs"/>
          <w:rtl/>
        </w:rPr>
        <w:t>שאלת כמה זמן נשאר לממשלה?</w:t>
      </w:r>
    </w:p>
    <w:p w14:paraId="66D3846D" w14:textId="77777777" w:rsidR="00000000" w:rsidRDefault="00545B09">
      <w:pPr>
        <w:pStyle w:val="a0"/>
        <w:rPr>
          <w:rFonts w:hint="cs"/>
          <w:rtl/>
        </w:rPr>
      </w:pPr>
    </w:p>
    <w:p w14:paraId="5B8C36D7" w14:textId="77777777" w:rsidR="00000000" w:rsidRDefault="00545B09">
      <w:pPr>
        <w:pStyle w:val="af1"/>
        <w:rPr>
          <w:rtl/>
        </w:rPr>
      </w:pPr>
      <w:r>
        <w:rPr>
          <w:rFonts w:hint="eastAsia"/>
          <w:rtl/>
        </w:rPr>
        <w:t>היו</w:t>
      </w:r>
      <w:r>
        <w:rPr>
          <w:rtl/>
        </w:rPr>
        <w:t>"ר ראובן</w:t>
      </w:r>
      <w:r>
        <w:rPr>
          <w:rtl/>
        </w:rPr>
        <w:t xml:space="preserve"> ריבלין:</w:t>
      </w:r>
    </w:p>
    <w:p w14:paraId="2D20CFDE" w14:textId="77777777" w:rsidR="00000000" w:rsidRDefault="00545B09">
      <w:pPr>
        <w:pStyle w:val="a0"/>
        <w:rPr>
          <w:rFonts w:hint="cs"/>
          <w:rtl/>
        </w:rPr>
      </w:pPr>
    </w:p>
    <w:p w14:paraId="5ED3317E" w14:textId="77777777" w:rsidR="00000000" w:rsidRDefault="00545B09">
      <w:pPr>
        <w:pStyle w:val="a0"/>
        <w:rPr>
          <w:rFonts w:hint="cs"/>
          <w:rtl/>
        </w:rPr>
      </w:pPr>
      <w:r>
        <w:rPr>
          <w:rFonts w:hint="cs"/>
          <w:rtl/>
        </w:rPr>
        <w:t>לא, חבר הכנסת כהן, לא שאלתי כמה זמן יש לממשלה.</w:t>
      </w:r>
    </w:p>
    <w:p w14:paraId="671E914D" w14:textId="77777777" w:rsidR="00000000" w:rsidRDefault="00545B09">
      <w:pPr>
        <w:pStyle w:val="a0"/>
        <w:rPr>
          <w:rFonts w:hint="cs"/>
          <w:rtl/>
        </w:rPr>
      </w:pPr>
    </w:p>
    <w:p w14:paraId="1AB931B5" w14:textId="77777777" w:rsidR="00000000" w:rsidRDefault="00545B09">
      <w:pPr>
        <w:pStyle w:val="-"/>
        <w:rPr>
          <w:rtl/>
        </w:rPr>
      </w:pPr>
      <w:bookmarkStart w:id="97" w:name="FS000001064T26_01_2004_17_11_05"/>
      <w:bookmarkStart w:id="98" w:name="FS000001064T26_01_2004_17_29_43C"/>
      <w:bookmarkEnd w:id="97"/>
      <w:bookmarkEnd w:id="98"/>
      <w:r>
        <w:rPr>
          <w:rtl/>
        </w:rPr>
        <w:t>שר התעשייה, המסחר והתעסוקה אהוד אולמרט:</w:t>
      </w:r>
    </w:p>
    <w:p w14:paraId="4DB4B476" w14:textId="77777777" w:rsidR="00000000" w:rsidRDefault="00545B09">
      <w:pPr>
        <w:pStyle w:val="a0"/>
        <w:rPr>
          <w:rtl/>
        </w:rPr>
      </w:pPr>
    </w:p>
    <w:p w14:paraId="287BE630" w14:textId="77777777" w:rsidR="00000000" w:rsidRDefault="00545B09">
      <w:pPr>
        <w:pStyle w:val="a0"/>
        <w:rPr>
          <w:rFonts w:hint="cs"/>
          <w:rtl/>
        </w:rPr>
      </w:pPr>
      <w:r>
        <w:rPr>
          <w:rFonts w:hint="cs"/>
          <w:rtl/>
        </w:rPr>
        <w:t>אדוני היושב-ראש, בניזרי דיבר 13 דקות נטו. מתוך ה-16 דקות, אדוני דיבר באופן אישי לפחות - -</w:t>
      </w:r>
    </w:p>
    <w:p w14:paraId="343A98AE" w14:textId="77777777" w:rsidR="00000000" w:rsidRDefault="00545B09">
      <w:pPr>
        <w:pStyle w:val="a0"/>
        <w:rPr>
          <w:rFonts w:hint="cs"/>
          <w:rtl/>
        </w:rPr>
      </w:pPr>
    </w:p>
    <w:p w14:paraId="47000B80" w14:textId="77777777" w:rsidR="00000000" w:rsidRDefault="00545B09">
      <w:pPr>
        <w:pStyle w:val="af1"/>
        <w:rPr>
          <w:rtl/>
        </w:rPr>
      </w:pPr>
      <w:r>
        <w:rPr>
          <w:rtl/>
        </w:rPr>
        <w:t>היו"ר ראובן ריבלין:</w:t>
      </w:r>
    </w:p>
    <w:p w14:paraId="67C6017E" w14:textId="77777777" w:rsidR="00000000" w:rsidRDefault="00545B09">
      <w:pPr>
        <w:pStyle w:val="a0"/>
        <w:rPr>
          <w:rtl/>
        </w:rPr>
      </w:pPr>
    </w:p>
    <w:p w14:paraId="3234305E" w14:textId="77777777" w:rsidR="00000000" w:rsidRDefault="00545B09">
      <w:pPr>
        <w:pStyle w:val="a0"/>
        <w:rPr>
          <w:rFonts w:hint="cs"/>
          <w:rtl/>
        </w:rPr>
      </w:pPr>
      <w:r>
        <w:rPr>
          <w:rFonts w:hint="cs"/>
          <w:rtl/>
        </w:rPr>
        <w:t>שש דקות הפרעתי לך.</w:t>
      </w:r>
    </w:p>
    <w:p w14:paraId="173047B7" w14:textId="77777777" w:rsidR="00000000" w:rsidRDefault="00545B09">
      <w:pPr>
        <w:pStyle w:val="a0"/>
        <w:rPr>
          <w:rFonts w:hint="cs"/>
          <w:rtl/>
        </w:rPr>
      </w:pPr>
    </w:p>
    <w:p w14:paraId="323BE87C" w14:textId="77777777" w:rsidR="00000000" w:rsidRDefault="00545B09">
      <w:pPr>
        <w:pStyle w:val="-"/>
        <w:rPr>
          <w:rtl/>
        </w:rPr>
      </w:pPr>
      <w:bookmarkStart w:id="99" w:name="FS000001064T26_01_2004_17_30_21C"/>
      <w:bookmarkEnd w:id="99"/>
      <w:r>
        <w:rPr>
          <w:rtl/>
        </w:rPr>
        <w:t>שר התעשייה, המסחר והתעסוק</w:t>
      </w:r>
      <w:r>
        <w:rPr>
          <w:rtl/>
        </w:rPr>
        <w:t>ה אהוד אולמרט:</w:t>
      </w:r>
    </w:p>
    <w:p w14:paraId="3F52AEF2" w14:textId="77777777" w:rsidR="00000000" w:rsidRDefault="00545B09">
      <w:pPr>
        <w:pStyle w:val="a0"/>
        <w:rPr>
          <w:rtl/>
        </w:rPr>
      </w:pPr>
    </w:p>
    <w:p w14:paraId="620E41D8" w14:textId="77777777" w:rsidR="00000000" w:rsidRDefault="00545B09">
      <w:pPr>
        <w:pStyle w:val="a0"/>
        <w:rPr>
          <w:rFonts w:hint="cs"/>
          <w:rtl/>
        </w:rPr>
      </w:pPr>
      <w:r>
        <w:rPr>
          <w:rFonts w:hint="cs"/>
          <w:rtl/>
        </w:rPr>
        <w:t>- - שלוש דקות.</w:t>
      </w:r>
    </w:p>
    <w:p w14:paraId="5800E3B1" w14:textId="77777777" w:rsidR="00000000" w:rsidRDefault="00545B09">
      <w:pPr>
        <w:pStyle w:val="a0"/>
        <w:rPr>
          <w:rFonts w:hint="cs"/>
          <w:rtl/>
        </w:rPr>
      </w:pPr>
    </w:p>
    <w:p w14:paraId="352BF08B" w14:textId="77777777" w:rsidR="00000000" w:rsidRDefault="00545B09">
      <w:pPr>
        <w:pStyle w:val="af1"/>
        <w:rPr>
          <w:rtl/>
        </w:rPr>
      </w:pPr>
      <w:r>
        <w:rPr>
          <w:rtl/>
        </w:rPr>
        <w:t>היו"ר ראובן ריבלין:</w:t>
      </w:r>
    </w:p>
    <w:p w14:paraId="71B7C5E8" w14:textId="77777777" w:rsidR="00000000" w:rsidRDefault="00545B09">
      <w:pPr>
        <w:pStyle w:val="a0"/>
        <w:rPr>
          <w:rtl/>
        </w:rPr>
      </w:pPr>
    </w:p>
    <w:p w14:paraId="32304513" w14:textId="77777777" w:rsidR="00000000" w:rsidRDefault="00545B09">
      <w:pPr>
        <w:pStyle w:val="a0"/>
        <w:rPr>
          <w:rFonts w:hint="cs"/>
          <w:rtl/>
        </w:rPr>
      </w:pPr>
      <w:r>
        <w:rPr>
          <w:rFonts w:hint="cs"/>
          <w:rtl/>
        </w:rPr>
        <w:t>כמה אדוני עוד רוצה?</w:t>
      </w:r>
    </w:p>
    <w:p w14:paraId="00D6C40C" w14:textId="77777777" w:rsidR="00000000" w:rsidRDefault="00545B09">
      <w:pPr>
        <w:pStyle w:val="a0"/>
        <w:rPr>
          <w:rFonts w:hint="cs"/>
          <w:rtl/>
        </w:rPr>
      </w:pPr>
    </w:p>
    <w:p w14:paraId="4A2BA12D" w14:textId="77777777" w:rsidR="00000000" w:rsidRDefault="00545B09">
      <w:pPr>
        <w:pStyle w:val="-"/>
        <w:rPr>
          <w:rtl/>
        </w:rPr>
      </w:pPr>
      <w:bookmarkStart w:id="100" w:name="FS000001064T26_01_2004_17_30_41C"/>
      <w:bookmarkEnd w:id="100"/>
      <w:r>
        <w:rPr>
          <w:rtl/>
        </w:rPr>
        <w:t>שר התעשייה, המסחר והתעסוקה אהוד אולמרט:</w:t>
      </w:r>
    </w:p>
    <w:p w14:paraId="06D32A9F" w14:textId="77777777" w:rsidR="00000000" w:rsidRDefault="00545B09">
      <w:pPr>
        <w:pStyle w:val="a0"/>
        <w:rPr>
          <w:rtl/>
        </w:rPr>
      </w:pPr>
    </w:p>
    <w:p w14:paraId="6E16CA95" w14:textId="77777777" w:rsidR="00000000" w:rsidRDefault="00545B09">
      <w:pPr>
        <w:pStyle w:val="a0"/>
        <w:rPr>
          <w:rFonts w:hint="cs"/>
          <w:rtl/>
        </w:rPr>
      </w:pPr>
      <w:r>
        <w:rPr>
          <w:rFonts w:hint="cs"/>
          <w:rtl/>
        </w:rPr>
        <w:t>עדיין משהו נותר לי, איזו עדיפות לשר.</w:t>
      </w:r>
    </w:p>
    <w:p w14:paraId="7B66B880" w14:textId="77777777" w:rsidR="00000000" w:rsidRDefault="00545B09">
      <w:pPr>
        <w:pStyle w:val="a0"/>
        <w:rPr>
          <w:rFonts w:hint="cs"/>
          <w:rtl/>
        </w:rPr>
      </w:pPr>
    </w:p>
    <w:p w14:paraId="2EC108CD" w14:textId="77777777" w:rsidR="00000000" w:rsidRDefault="00545B09">
      <w:pPr>
        <w:pStyle w:val="af1"/>
        <w:rPr>
          <w:rtl/>
        </w:rPr>
      </w:pPr>
      <w:r>
        <w:rPr>
          <w:rtl/>
        </w:rPr>
        <w:t>היו"ר ראובן ריבלין:</w:t>
      </w:r>
    </w:p>
    <w:p w14:paraId="3E7B7584" w14:textId="77777777" w:rsidR="00000000" w:rsidRDefault="00545B09">
      <w:pPr>
        <w:pStyle w:val="a0"/>
        <w:rPr>
          <w:rtl/>
        </w:rPr>
      </w:pPr>
    </w:p>
    <w:p w14:paraId="21582903" w14:textId="77777777" w:rsidR="00000000" w:rsidRDefault="00545B09">
      <w:pPr>
        <w:pStyle w:val="a0"/>
        <w:rPr>
          <w:rFonts w:hint="cs"/>
          <w:rtl/>
        </w:rPr>
      </w:pPr>
      <w:r>
        <w:rPr>
          <w:rFonts w:hint="cs"/>
          <w:rtl/>
        </w:rPr>
        <w:t>כמה אדוני רוצה? עוד 16 דקות?</w:t>
      </w:r>
    </w:p>
    <w:p w14:paraId="4E2A2CAF" w14:textId="77777777" w:rsidR="00000000" w:rsidRDefault="00545B09">
      <w:pPr>
        <w:pStyle w:val="a0"/>
        <w:rPr>
          <w:rFonts w:hint="cs"/>
          <w:rtl/>
        </w:rPr>
      </w:pPr>
    </w:p>
    <w:p w14:paraId="43011230" w14:textId="77777777" w:rsidR="00000000" w:rsidRDefault="00545B09">
      <w:pPr>
        <w:pStyle w:val="-"/>
        <w:rPr>
          <w:rtl/>
        </w:rPr>
      </w:pPr>
      <w:bookmarkStart w:id="101" w:name="FS000001064T26_01_2004_17_30_59C"/>
      <w:bookmarkEnd w:id="101"/>
      <w:r>
        <w:rPr>
          <w:rtl/>
        </w:rPr>
        <w:t>שר התעשייה, המסחר והתעסוקה אהוד אולמרט:</w:t>
      </w:r>
    </w:p>
    <w:p w14:paraId="1B238266" w14:textId="77777777" w:rsidR="00000000" w:rsidRDefault="00545B09">
      <w:pPr>
        <w:pStyle w:val="a0"/>
        <w:rPr>
          <w:rtl/>
        </w:rPr>
      </w:pPr>
    </w:p>
    <w:p w14:paraId="3C4E370E" w14:textId="77777777" w:rsidR="00000000" w:rsidRDefault="00545B09">
      <w:pPr>
        <w:pStyle w:val="a0"/>
        <w:rPr>
          <w:rFonts w:hint="cs"/>
          <w:rtl/>
        </w:rPr>
      </w:pPr>
      <w:r>
        <w:rPr>
          <w:rFonts w:hint="cs"/>
          <w:rtl/>
        </w:rPr>
        <w:t>אני כבר אסי</w:t>
      </w:r>
      <w:r>
        <w:rPr>
          <w:rFonts w:hint="cs"/>
          <w:rtl/>
        </w:rPr>
        <w:t xml:space="preserve">ים. המודל שהצעת, מקובל עלי. </w:t>
      </w:r>
    </w:p>
    <w:p w14:paraId="1FA2F02D" w14:textId="77777777" w:rsidR="00000000" w:rsidRDefault="00545B09">
      <w:pPr>
        <w:pStyle w:val="a0"/>
        <w:rPr>
          <w:rFonts w:hint="cs"/>
          <w:rtl/>
        </w:rPr>
      </w:pPr>
    </w:p>
    <w:p w14:paraId="48E4AAE4" w14:textId="77777777" w:rsidR="00000000" w:rsidRDefault="00545B09">
      <w:pPr>
        <w:pStyle w:val="af0"/>
        <w:rPr>
          <w:rtl/>
        </w:rPr>
      </w:pPr>
      <w:r>
        <w:rPr>
          <w:rFonts w:hint="eastAsia"/>
          <w:rtl/>
        </w:rPr>
        <w:t>יעקב</w:t>
      </w:r>
      <w:r>
        <w:rPr>
          <w:rtl/>
        </w:rPr>
        <w:t xml:space="preserve"> ליצמן (יהדות התורה):</w:t>
      </w:r>
    </w:p>
    <w:p w14:paraId="077CBDAE" w14:textId="77777777" w:rsidR="00000000" w:rsidRDefault="00545B09">
      <w:pPr>
        <w:pStyle w:val="a0"/>
        <w:rPr>
          <w:rFonts w:hint="cs"/>
          <w:rtl/>
        </w:rPr>
      </w:pPr>
    </w:p>
    <w:p w14:paraId="57856F50" w14:textId="77777777" w:rsidR="00000000" w:rsidRDefault="00545B09">
      <w:pPr>
        <w:pStyle w:val="a0"/>
        <w:rPr>
          <w:rFonts w:hint="cs"/>
          <w:rtl/>
        </w:rPr>
      </w:pPr>
      <w:r>
        <w:rPr>
          <w:rFonts w:hint="cs"/>
          <w:rtl/>
        </w:rPr>
        <w:t>יכול להיות שאנחנו תורמים לו כמה דקות.</w:t>
      </w:r>
    </w:p>
    <w:p w14:paraId="350C2542" w14:textId="77777777" w:rsidR="00000000" w:rsidRDefault="00545B09">
      <w:pPr>
        <w:pStyle w:val="a0"/>
        <w:rPr>
          <w:rFonts w:hint="cs"/>
          <w:rtl/>
        </w:rPr>
      </w:pPr>
    </w:p>
    <w:p w14:paraId="2DFE1C9C" w14:textId="77777777" w:rsidR="00000000" w:rsidRDefault="00545B09">
      <w:pPr>
        <w:pStyle w:val="-"/>
        <w:rPr>
          <w:rtl/>
        </w:rPr>
      </w:pPr>
      <w:bookmarkStart w:id="102" w:name="FS000001064T26_01_2004_17_31_43C"/>
      <w:bookmarkEnd w:id="102"/>
      <w:r>
        <w:rPr>
          <w:rtl/>
        </w:rPr>
        <w:t>שר התעשייה, המסחר והתעסוקה אהוד אולמרט:</w:t>
      </w:r>
    </w:p>
    <w:p w14:paraId="089C5907" w14:textId="77777777" w:rsidR="00000000" w:rsidRDefault="00545B09">
      <w:pPr>
        <w:pStyle w:val="a0"/>
        <w:rPr>
          <w:rtl/>
        </w:rPr>
      </w:pPr>
    </w:p>
    <w:p w14:paraId="7110188A" w14:textId="77777777" w:rsidR="00000000" w:rsidRDefault="00545B09">
      <w:pPr>
        <w:pStyle w:val="a0"/>
        <w:rPr>
          <w:rFonts w:hint="cs"/>
          <w:rtl/>
        </w:rPr>
      </w:pPr>
      <w:r>
        <w:rPr>
          <w:rFonts w:hint="cs"/>
          <w:rtl/>
        </w:rPr>
        <w:t>עכשיו, באמת. בניזרי, הדבר שמטריד אותי, באמת מטריד אותי, שלגביו רציתי להקים ועדה ציבורית, ובפועל זה קיים היום במציאות, ז</w:t>
      </w:r>
      <w:r>
        <w:rPr>
          <w:rFonts w:hint="cs"/>
          <w:rtl/>
        </w:rPr>
        <w:t xml:space="preserve">ו עובדה, לא רק היום, אלא כל השנים - עכשיו לא נתווכח אם זה 2,000 בתי עסק, 1,500, 2,500 </w:t>
      </w:r>
      <w:r>
        <w:rPr>
          <w:rtl/>
        </w:rPr>
        <w:t>–</w:t>
      </w:r>
      <w:r>
        <w:rPr>
          <w:rFonts w:hint="cs"/>
          <w:rtl/>
        </w:rPr>
        <w:t xml:space="preserve"> בתי-עסק רבים היו פתוחים בשבת. יותר ויותר ראשי רשויות באו אלי, אני מודה, חילונים לגמרי, לרבות ראש עיריית תל-אביב. ג'ומס, ראש עיריית תל-אביב, רון חולדאי, שאף אחד לא יחשוד</w:t>
      </w:r>
      <w:r>
        <w:rPr>
          <w:rFonts w:hint="cs"/>
          <w:rtl/>
        </w:rPr>
        <w:t xml:space="preserve"> בו שהוא קשור או מחובר לעולם החרדי, אמר לי: תשמע, יש לי בעיה, הרבה מאוד בעלי עסקים בעיר מתלוננים שכתוצאה מן העובדה שהם לא יכולים לפתוח את העסק בשבת, ולעומת זאת, מחוץ לעיר פותחים בשבת, הקונים שלהם נוסעים מחוץ לעיר בשבת, לבתי-העסק הפתוחים, ועל-ידי כך הם לא צ</w:t>
      </w:r>
      <w:r>
        <w:rPr>
          <w:rFonts w:hint="cs"/>
          <w:rtl/>
        </w:rPr>
        <w:t>ריכים לבוא לקנות אצלם באמצע השבוע, והם מפסידים מהעניין הזה. הוא אומר: אם זה היה מותר על-פי חוק - מותר על-פי חוק, אבל הואיל וזה אסור על-פי חוק - יש פה מצב שמי שעובר על החוק יש לו יתרון. אני מודה שהשיקול הזה לא נובע משאלת השבת שהעלית, חבר הכנסת בניזרי, אבל ה</w:t>
      </w:r>
      <w:r>
        <w:rPr>
          <w:rFonts w:hint="cs"/>
          <w:rtl/>
        </w:rPr>
        <w:t xml:space="preserve">זכרת את הנימוק הזה גם כן, וזו סוגיה קשה. </w:t>
      </w:r>
    </w:p>
    <w:p w14:paraId="118A4C6A" w14:textId="77777777" w:rsidR="00000000" w:rsidRDefault="00545B09">
      <w:pPr>
        <w:pStyle w:val="a0"/>
        <w:rPr>
          <w:rFonts w:hint="cs"/>
          <w:rtl/>
        </w:rPr>
      </w:pPr>
    </w:p>
    <w:p w14:paraId="01A22FBD" w14:textId="77777777" w:rsidR="00000000" w:rsidRDefault="00545B09">
      <w:pPr>
        <w:pStyle w:val="a0"/>
        <w:rPr>
          <w:rFonts w:hint="cs"/>
          <w:rtl/>
        </w:rPr>
      </w:pPr>
      <w:r>
        <w:rPr>
          <w:rFonts w:hint="cs"/>
          <w:rtl/>
        </w:rPr>
        <w:t>היות שכל האמצעים, לצערכם, לכאבכם, לייסוריכם, לסבלכם, שנקטתם כל השנים, האמצעים ההירואיים, לא הובילו לסגירת עסק אחד, אלא רק לפתיחתם של עוד, בשבתות, יש פה איזו בעיה שצריך למצוא עליה תשובה. איך? לא על-ידי קנס שלא מפצה</w:t>
      </w:r>
      <w:r>
        <w:rPr>
          <w:rFonts w:hint="cs"/>
          <w:rtl/>
        </w:rPr>
        <w:t xml:space="preserve"> את בעל העסק שאינו פותח.</w:t>
      </w:r>
    </w:p>
    <w:p w14:paraId="460E2619" w14:textId="77777777" w:rsidR="00000000" w:rsidRDefault="00545B09">
      <w:pPr>
        <w:pStyle w:val="a0"/>
        <w:rPr>
          <w:rFonts w:hint="cs"/>
          <w:rtl/>
        </w:rPr>
      </w:pPr>
    </w:p>
    <w:p w14:paraId="27D86F04" w14:textId="77777777" w:rsidR="00000000" w:rsidRDefault="00545B09">
      <w:pPr>
        <w:pStyle w:val="af0"/>
        <w:rPr>
          <w:rtl/>
        </w:rPr>
      </w:pPr>
      <w:r>
        <w:rPr>
          <w:rFonts w:hint="eastAsia"/>
          <w:rtl/>
        </w:rPr>
        <w:t>נסים</w:t>
      </w:r>
      <w:r>
        <w:rPr>
          <w:rtl/>
        </w:rPr>
        <w:t xml:space="preserve"> זאב (ש"ס):</w:t>
      </w:r>
    </w:p>
    <w:p w14:paraId="3527BAE7" w14:textId="77777777" w:rsidR="00000000" w:rsidRDefault="00545B09">
      <w:pPr>
        <w:pStyle w:val="a0"/>
        <w:rPr>
          <w:rFonts w:hint="cs"/>
          <w:rtl/>
        </w:rPr>
      </w:pPr>
    </w:p>
    <w:p w14:paraId="503A1093" w14:textId="77777777" w:rsidR="00000000" w:rsidRDefault="00545B09">
      <w:pPr>
        <w:pStyle w:val="a0"/>
        <w:rPr>
          <w:rFonts w:hint="cs"/>
          <w:rtl/>
        </w:rPr>
      </w:pPr>
      <w:r>
        <w:rPr>
          <w:rFonts w:hint="cs"/>
          <w:rtl/>
        </w:rPr>
        <w:t>זה בדיוק כמו המלחמה בפשע ובסמים. ככל שיש יותר פשע - - -</w:t>
      </w:r>
    </w:p>
    <w:p w14:paraId="5E9ABD61" w14:textId="77777777" w:rsidR="00000000" w:rsidRDefault="00545B09">
      <w:pPr>
        <w:pStyle w:val="a0"/>
        <w:rPr>
          <w:rFonts w:hint="cs"/>
          <w:rtl/>
        </w:rPr>
      </w:pPr>
    </w:p>
    <w:p w14:paraId="7160143E" w14:textId="77777777" w:rsidR="00000000" w:rsidRDefault="00545B09">
      <w:pPr>
        <w:pStyle w:val="af1"/>
        <w:rPr>
          <w:rtl/>
        </w:rPr>
      </w:pPr>
      <w:r>
        <w:rPr>
          <w:rtl/>
        </w:rPr>
        <w:t>היו"ר ראובן ריבלין:</w:t>
      </w:r>
    </w:p>
    <w:p w14:paraId="0DF57ED8" w14:textId="77777777" w:rsidR="00000000" w:rsidRDefault="00545B09">
      <w:pPr>
        <w:pStyle w:val="a0"/>
        <w:rPr>
          <w:rtl/>
        </w:rPr>
      </w:pPr>
    </w:p>
    <w:p w14:paraId="1E0FE2BD" w14:textId="77777777" w:rsidR="00000000" w:rsidRDefault="00545B09">
      <w:pPr>
        <w:pStyle w:val="a0"/>
        <w:rPr>
          <w:rFonts w:hint="cs"/>
          <w:rtl/>
        </w:rPr>
      </w:pPr>
      <w:r>
        <w:rPr>
          <w:rFonts w:hint="cs"/>
          <w:rtl/>
        </w:rPr>
        <w:t>על זה השר ידבר בפרק הבא. תנו לו לסיים פרק אחד.</w:t>
      </w:r>
    </w:p>
    <w:p w14:paraId="627A1DF6" w14:textId="77777777" w:rsidR="00000000" w:rsidRDefault="00545B09">
      <w:pPr>
        <w:pStyle w:val="a0"/>
        <w:rPr>
          <w:rFonts w:hint="cs"/>
          <w:rtl/>
        </w:rPr>
      </w:pPr>
    </w:p>
    <w:p w14:paraId="01DC5424" w14:textId="77777777" w:rsidR="00000000" w:rsidRDefault="00545B09">
      <w:pPr>
        <w:pStyle w:val="-"/>
        <w:rPr>
          <w:rtl/>
        </w:rPr>
      </w:pPr>
      <w:bookmarkStart w:id="103" w:name="FS000001064T26_01_2004_17_13_39C"/>
      <w:bookmarkEnd w:id="103"/>
      <w:r>
        <w:rPr>
          <w:rtl/>
        </w:rPr>
        <w:t>שר התעשייה, המסחר והתעסוקה אהוד אולמרט:</w:t>
      </w:r>
    </w:p>
    <w:p w14:paraId="7C94A086" w14:textId="77777777" w:rsidR="00000000" w:rsidRDefault="00545B09">
      <w:pPr>
        <w:pStyle w:val="a0"/>
        <w:rPr>
          <w:rtl/>
        </w:rPr>
      </w:pPr>
    </w:p>
    <w:p w14:paraId="6CDF1E67" w14:textId="77777777" w:rsidR="00000000" w:rsidRDefault="00545B09">
      <w:pPr>
        <w:pStyle w:val="a0"/>
        <w:rPr>
          <w:rFonts w:hint="cs"/>
          <w:rtl/>
        </w:rPr>
      </w:pPr>
      <w:r>
        <w:rPr>
          <w:rFonts w:hint="cs"/>
          <w:rtl/>
        </w:rPr>
        <w:t>הם עוד עלולים לחשוב שיש פה ישיבה של מועצת עירי</w:t>
      </w:r>
      <w:r>
        <w:rPr>
          <w:rFonts w:hint="cs"/>
          <w:rtl/>
        </w:rPr>
        <w:t>ית ירושלים. רגע, תקשיב, הרי הקנס לא מפצה את זה שעסקו סגור. השאלה היא באיזו דרך אנחנו פותרים את הבעיה הזאת. זה מה שחשבתי. אין לי כוונה באופן מהותי לשנות את המדיניות בנושא הקנסות.</w:t>
      </w:r>
    </w:p>
    <w:p w14:paraId="469E5193" w14:textId="77777777" w:rsidR="00000000" w:rsidRDefault="00545B09">
      <w:pPr>
        <w:pStyle w:val="a0"/>
        <w:rPr>
          <w:rFonts w:hint="cs"/>
          <w:rtl/>
        </w:rPr>
      </w:pPr>
    </w:p>
    <w:p w14:paraId="42AC4D7E" w14:textId="77777777" w:rsidR="00000000" w:rsidRDefault="00545B09">
      <w:pPr>
        <w:pStyle w:val="af0"/>
        <w:rPr>
          <w:rtl/>
        </w:rPr>
      </w:pPr>
      <w:r>
        <w:rPr>
          <w:rFonts w:hint="eastAsia"/>
          <w:rtl/>
        </w:rPr>
        <w:t>משה</w:t>
      </w:r>
      <w:r>
        <w:rPr>
          <w:rtl/>
        </w:rPr>
        <w:t xml:space="preserve"> גפני (יהדות התורה):</w:t>
      </w:r>
    </w:p>
    <w:p w14:paraId="6725B37D" w14:textId="77777777" w:rsidR="00000000" w:rsidRDefault="00545B09">
      <w:pPr>
        <w:pStyle w:val="a0"/>
        <w:rPr>
          <w:rFonts w:hint="cs"/>
          <w:rtl/>
        </w:rPr>
      </w:pPr>
    </w:p>
    <w:p w14:paraId="2C639EA6" w14:textId="77777777" w:rsidR="00000000" w:rsidRDefault="00545B09">
      <w:pPr>
        <w:pStyle w:val="a0"/>
        <w:rPr>
          <w:rFonts w:hint="cs"/>
          <w:rtl/>
        </w:rPr>
      </w:pPr>
      <w:r>
        <w:rPr>
          <w:rFonts w:hint="cs"/>
          <w:rtl/>
        </w:rPr>
        <w:t>למה ביקשת להפחית את הקנסות?</w:t>
      </w:r>
    </w:p>
    <w:p w14:paraId="04CA10CA" w14:textId="77777777" w:rsidR="00000000" w:rsidRDefault="00545B09">
      <w:pPr>
        <w:pStyle w:val="a0"/>
        <w:rPr>
          <w:rFonts w:hint="cs"/>
          <w:rtl/>
        </w:rPr>
      </w:pPr>
    </w:p>
    <w:p w14:paraId="56F2B7A0" w14:textId="77777777" w:rsidR="00000000" w:rsidRDefault="00545B09">
      <w:pPr>
        <w:pStyle w:val="-"/>
        <w:rPr>
          <w:rtl/>
        </w:rPr>
      </w:pPr>
      <w:bookmarkStart w:id="104" w:name="FS000001064T26_01_2004_17_14_08C"/>
      <w:bookmarkEnd w:id="104"/>
      <w:r>
        <w:rPr>
          <w:rtl/>
        </w:rPr>
        <w:t>שר התעשייה, המסחר והתעס</w:t>
      </w:r>
      <w:r>
        <w:rPr>
          <w:rtl/>
        </w:rPr>
        <w:t>וקה אהוד אולמרט:</w:t>
      </w:r>
    </w:p>
    <w:p w14:paraId="387B4F57" w14:textId="77777777" w:rsidR="00000000" w:rsidRDefault="00545B09">
      <w:pPr>
        <w:pStyle w:val="a0"/>
        <w:rPr>
          <w:rtl/>
        </w:rPr>
      </w:pPr>
    </w:p>
    <w:p w14:paraId="6D9F8AC1" w14:textId="77777777" w:rsidR="00000000" w:rsidRDefault="00545B09">
      <w:pPr>
        <w:pStyle w:val="a0"/>
        <w:rPr>
          <w:rFonts w:hint="cs"/>
          <w:rtl/>
        </w:rPr>
      </w:pPr>
      <w:r>
        <w:rPr>
          <w:rFonts w:hint="cs"/>
          <w:rtl/>
        </w:rPr>
        <w:t>את האמת?</w:t>
      </w:r>
    </w:p>
    <w:p w14:paraId="1C9AF943" w14:textId="77777777" w:rsidR="00000000" w:rsidRDefault="00545B09">
      <w:pPr>
        <w:pStyle w:val="a0"/>
        <w:rPr>
          <w:rFonts w:hint="cs"/>
          <w:rtl/>
        </w:rPr>
      </w:pPr>
    </w:p>
    <w:p w14:paraId="00594F98" w14:textId="77777777" w:rsidR="00000000" w:rsidRDefault="00545B09">
      <w:pPr>
        <w:pStyle w:val="af0"/>
        <w:rPr>
          <w:rtl/>
        </w:rPr>
      </w:pPr>
      <w:r>
        <w:rPr>
          <w:rFonts w:hint="eastAsia"/>
          <w:rtl/>
        </w:rPr>
        <w:t>משה</w:t>
      </w:r>
      <w:r>
        <w:rPr>
          <w:rtl/>
        </w:rPr>
        <w:t xml:space="preserve"> גפני (יהדות התורה):</w:t>
      </w:r>
    </w:p>
    <w:p w14:paraId="7D4F1BEF" w14:textId="77777777" w:rsidR="00000000" w:rsidRDefault="00545B09">
      <w:pPr>
        <w:pStyle w:val="a0"/>
        <w:rPr>
          <w:rFonts w:hint="cs"/>
          <w:rtl/>
        </w:rPr>
      </w:pPr>
    </w:p>
    <w:p w14:paraId="5EEF95FC" w14:textId="77777777" w:rsidR="00000000" w:rsidRDefault="00545B09">
      <w:pPr>
        <w:pStyle w:val="a0"/>
        <w:rPr>
          <w:rFonts w:hint="cs"/>
          <w:rtl/>
        </w:rPr>
      </w:pPr>
      <w:r>
        <w:rPr>
          <w:rFonts w:hint="cs"/>
          <w:rtl/>
        </w:rPr>
        <w:t>כן.</w:t>
      </w:r>
    </w:p>
    <w:p w14:paraId="2859DE02" w14:textId="77777777" w:rsidR="00000000" w:rsidRDefault="00545B09">
      <w:pPr>
        <w:pStyle w:val="a0"/>
        <w:rPr>
          <w:rFonts w:hint="cs"/>
          <w:rtl/>
        </w:rPr>
      </w:pPr>
    </w:p>
    <w:p w14:paraId="1AA6B710" w14:textId="77777777" w:rsidR="00000000" w:rsidRDefault="00545B09">
      <w:pPr>
        <w:pStyle w:val="-"/>
        <w:rPr>
          <w:rtl/>
        </w:rPr>
      </w:pPr>
      <w:bookmarkStart w:id="105" w:name="FS000001064T26_01_2004_17_42_33C"/>
      <w:bookmarkEnd w:id="105"/>
      <w:r>
        <w:rPr>
          <w:rtl/>
        </w:rPr>
        <w:t>שר התעשייה, המסחר והתעסוקה אהוד אולמרט:</w:t>
      </w:r>
    </w:p>
    <w:p w14:paraId="08C9AD78" w14:textId="77777777" w:rsidR="00000000" w:rsidRDefault="00545B09">
      <w:pPr>
        <w:pStyle w:val="a0"/>
        <w:rPr>
          <w:rtl/>
        </w:rPr>
      </w:pPr>
    </w:p>
    <w:p w14:paraId="3C10811A" w14:textId="77777777" w:rsidR="00000000" w:rsidRDefault="00545B09">
      <w:pPr>
        <w:pStyle w:val="a0"/>
        <w:rPr>
          <w:rFonts w:hint="cs"/>
          <w:rtl/>
        </w:rPr>
      </w:pPr>
      <w:r>
        <w:rPr>
          <w:rFonts w:hint="cs"/>
          <w:rtl/>
        </w:rPr>
        <w:t>אני חשבתי שבמסגרת מדיניות האזהרה, עדיף להתחיל בקנס יותר נמוך וליצור מדרג שיעלה. זה הכול.</w:t>
      </w:r>
    </w:p>
    <w:p w14:paraId="6035983D" w14:textId="77777777" w:rsidR="00000000" w:rsidRDefault="00545B09">
      <w:pPr>
        <w:pStyle w:val="a0"/>
        <w:rPr>
          <w:rFonts w:hint="cs"/>
          <w:rtl/>
        </w:rPr>
      </w:pPr>
    </w:p>
    <w:p w14:paraId="031E352E" w14:textId="77777777" w:rsidR="00000000" w:rsidRDefault="00545B09">
      <w:pPr>
        <w:pStyle w:val="af0"/>
        <w:rPr>
          <w:rtl/>
        </w:rPr>
      </w:pPr>
      <w:r>
        <w:rPr>
          <w:rFonts w:hint="eastAsia"/>
          <w:rtl/>
        </w:rPr>
        <w:t>משה</w:t>
      </w:r>
      <w:r>
        <w:rPr>
          <w:rtl/>
        </w:rPr>
        <w:t xml:space="preserve"> גפני (יהדות התורה):</w:t>
      </w:r>
    </w:p>
    <w:p w14:paraId="38EAD118" w14:textId="77777777" w:rsidR="00000000" w:rsidRDefault="00545B09">
      <w:pPr>
        <w:pStyle w:val="a0"/>
        <w:rPr>
          <w:rFonts w:hint="cs"/>
          <w:rtl/>
        </w:rPr>
      </w:pPr>
    </w:p>
    <w:p w14:paraId="23646615" w14:textId="77777777" w:rsidR="00000000" w:rsidRDefault="00545B09">
      <w:pPr>
        <w:pStyle w:val="a0"/>
        <w:rPr>
          <w:rFonts w:hint="cs"/>
          <w:rtl/>
        </w:rPr>
      </w:pPr>
      <w:r>
        <w:rPr>
          <w:rFonts w:hint="cs"/>
          <w:rtl/>
        </w:rPr>
        <w:t>למה ביקשת להפחית?</w:t>
      </w:r>
    </w:p>
    <w:p w14:paraId="5DACEE5F" w14:textId="77777777" w:rsidR="00000000" w:rsidRDefault="00545B09">
      <w:pPr>
        <w:pStyle w:val="a0"/>
        <w:rPr>
          <w:rFonts w:hint="cs"/>
          <w:rtl/>
        </w:rPr>
      </w:pPr>
    </w:p>
    <w:p w14:paraId="4E419BEF" w14:textId="77777777" w:rsidR="00000000" w:rsidRDefault="00545B09">
      <w:pPr>
        <w:pStyle w:val="af1"/>
        <w:rPr>
          <w:rtl/>
        </w:rPr>
      </w:pPr>
      <w:r>
        <w:rPr>
          <w:rtl/>
        </w:rPr>
        <w:t>היו"ר ראובן ריבלין:</w:t>
      </w:r>
    </w:p>
    <w:p w14:paraId="46080F78" w14:textId="77777777" w:rsidR="00000000" w:rsidRDefault="00545B09">
      <w:pPr>
        <w:pStyle w:val="a0"/>
        <w:rPr>
          <w:rtl/>
        </w:rPr>
      </w:pPr>
    </w:p>
    <w:p w14:paraId="3E463ACC" w14:textId="77777777" w:rsidR="00000000" w:rsidRDefault="00545B09">
      <w:pPr>
        <w:pStyle w:val="a0"/>
        <w:rPr>
          <w:rFonts w:hint="cs"/>
          <w:rtl/>
        </w:rPr>
      </w:pPr>
      <w:r>
        <w:rPr>
          <w:rFonts w:hint="cs"/>
          <w:rtl/>
        </w:rPr>
        <w:t>חב</w:t>
      </w:r>
      <w:r>
        <w:rPr>
          <w:rFonts w:hint="cs"/>
          <w:rtl/>
        </w:rPr>
        <w:t>ר הכנסת גפני.</w:t>
      </w:r>
    </w:p>
    <w:p w14:paraId="274A7389" w14:textId="77777777" w:rsidR="00000000" w:rsidRDefault="00545B09">
      <w:pPr>
        <w:pStyle w:val="a0"/>
        <w:rPr>
          <w:rFonts w:hint="cs"/>
          <w:rtl/>
        </w:rPr>
      </w:pPr>
    </w:p>
    <w:p w14:paraId="6E3F16EC" w14:textId="77777777" w:rsidR="00000000" w:rsidRDefault="00545B09">
      <w:pPr>
        <w:pStyle w:val="-"/>
        <w:rPr>
          <w:rtl/>
        </w:rPr>
      </w:pPr>
      <w:bookmarkStart w:id="106" w:name="FS000001064T26_01_2004_17_14_18C"/>
      <w:bookmarkEnd w:id="106"/>
      <w:r>
        <w:rPr>
          <w:rtl/>
        </w:rPr>
        <w:t>שר התעשייה, המסחר והתעסוקה אהוד אולמרט:</w:t>
      </w:r>
    </w:p>
    <w:p w14:paraId="055F58DE" w14:textId="77777777" w:rsidR="00000000" w:rsidRDefault="00545B09">
      <w:pPr>
        <w:pStyle w:val="a0"/>
        <w:rPr>
          <w:rtl/>
        </w:rPr>
      </w:pPr>
    </w:p>
    <w:p w14:paraId="35E0FD50" w14:textId="77777777" w:rsidR="00000000" w:rsidRDefault="00545B09">
      <w:pPr>
        <w:pStyle w:val="a0"/>
        <w:rPr>
          <w:rFonts w:hint="cs"/>
          <w:rtl/>
        </w:rPr>
      </w:pPr>
      <w:r>
        <w:rPr>
          <w:rFonts w:hint="cs"/>
          <w:rtl/>
        </w:rPr>
        <w:t>הקנס הראשון, בפעם הראשונה, יהיה יותר נמוך, אחרי זה יותר גבוה, אחרי זה עוד יותר גבוה וכן הלאה.</w:t>
      </w:r>
    </w:p>
    <w:p w14:paraId="1362B68A" w14:textId="77777777" w:rsidR="00000000" w:rsidRDefault="00545B09">
      <w:pPr>
        <w:pStyle w:val="a0"/>
        <w:rPr>
          <w:rFonts w:hint="cs"/>
          <w:rtl/>
        </w:rPr>
      </w:pPr>
    </w:p>
    <w:p w14:paraId="4D0182C1" w14:textId="77777777" w:rsidR="00000000" w:rsidRDefault="00545B09">
      <w:pPr>
        <w:pStyle w:val="af0"/>
        <w:rPr>
          <w:rtl/>
        </w:rPr>
      </w:pPr>
      <w:r>
        <w:rPr>
          <w:rFonts w:hint="eastAsia"/>
          <w:rtl/>
        </w:rPr>
        <w:t>משה</w:t>
      </w:r>
      <w:r>
        <w:rPr>
          <w:rtl/>
        </w:rPr>
        <w:t xml:space="preserve"> גפני (יהדות התורה):</w:t>
      </w:r>
    </w:p>
    <w:p w14:paraId="4E020FE9" w14:textId="77777777" w:rsidR="00000000" w:rsidRDefault="00545B09">
      <w:pPr>
        <w:pStyle w:val="a0"/>
        <w:rPr>
          <w:rFonts w:hint="cs"/>
          <w:rtl/>
        </w:rPr>
      </w:pPr>
    </w:p>
    <w:p w14:paraId="402949C4" w14:textId="77777777" w:rsidR="00000000" w:rsidRDefault="00545B09">
      <w:pPr>
        <w:pStyle w:val="a0"/>
        <w:rPr>
          <w:rFonts w:hint="cs"/>
          <w:rtl/>
        </w:rPr>
      </w:pPr>
      <w:r>
        <w:rPr>
          <w:rFonts w:hint="cs"/>
          <w:rtl/>
        </w:rPr>
        <w:t>המקסימום שדרשת זה רק 750 שקלים, מתוך 5,000 שקלים.</w:t>
      </w:r>
    </w:p>
    <w:p w14:paraId="0AFFC22B" w14:textId="77777777" w:rsidR="00000000" w:rsidRDefault="00545B09">
      <w:pPr>
        <w:pStyle w:val="a0"/>
        <w:rPr>
          <w:rFonts w:hint="cs"/>
          <w:rtl/>
        </w:rPr>
      </w:pPr>
    </w:p>
    <w:p w14:paraId="10C8968F" w14:textId="77777777" w:rsidR="00000000" w:rsidRDefault="00545B09">
      <w:pPr>
        <w:pStyle w:val="-"/>
        <w:rPr>
          <w:rtl/>
        </w:rPr>
      </w:pPr>
      <w:bookmarkStart w:id="107" w:name="FS000001064T26_01_2004_17_14_34C"/>
      <w:bookmarkEnd w:id="107"/>
      <w:r>
        <w:rPr>
          <w:rtl/>
        </w:rPr>
        <w:t>שר התעשייה, המסחר והתעסוקה אה</w:t>
      </w:r>
      <w:r>
        <w:rPr>
          <w:rtl/>
        </w:rPr>
        <w:t>וד אולמרט:</w:t>
      </w:r>
    </w:p>
    <w:p w14:paraId="7A44A27E" w14:textId="77777777" w:rsidR="00000000" w:rsidRDefault="00545B09">
      <w:pPr>
        <w:pStyle w:val="a0"/>
        <w:rPr>
          <w:rtl/>
        </w:rPr>
      </w:pPr>
    </w:p>
    <w:p w14:paraId="361AC4F8" w14:textId="77777777" w:rsidR="00000000" w:rsidRDefault="00545B09">
      <w:pPr>
        <w:pStyle w:val="a0"/>
        <w:rPr>
          <w:rFonts w:hint="cs"/>
          <w:rtl/>
        </w:rPr>
      </w:pPr>
      <w:r>
        <w:rPr>
          <w:rFonts w:hint="cs"/>
          <w:rtl/>
        </w:rPr>
        <w:t>הרי אני מכיר אותך. אני יודע שכשזה מגיע לכסף, התיאבון שלך הוא ללא גבול, אז אמרתי שנתחיל מנמוך, כדי שנתווכח, ונוכל לגמור באיזה סכום.</w:t>
      </w:r>
    </w:p>
    <w:p w14:paraId="3C03280C" w14:textId="77777777" w:rsidR="00000000" w:rsidRDefault="00545B09">
      <w:pPr>
        <w:pStyle w:val="a0"/>
        <w:rPr>
          <w:rFonts w:hint="cs"/>
          <w:rtl/>
        </w:rPr>
      </w:pPr>
    </w:p>
    <w:p w14:paraId="602438E9" w14:textId="77777777" w:rsidR="00000000" w:rsidRDefault="00545B09">
      <w:pPr>
        <w:pStyle w:val="af0"/>
        <w:rPr>
          <w:rtl/>
        </w:rPr>
      </w:pPr>
      <w:r>
        <w:rPr>
          <w:rFonts w:hint="eastAsia"/>
          <w:rtl/>
        </w:rPr>
        <w:t>משה</w:t>
      </w:r>
      <w:r>
        <w:rPr>
          <w:rtl/>
        </w:rPr>
        <w:t xml:space="preserve"> גפני (יהדות התורה):</w:t>
      </w:r>
    </w:p>
    <w:p w14:paraId="68A839B4" w14:textId="77777777" w:rsidR="00000000" w:rsidRDefault="00545B09">
      <w:pPr>
        <w:pStyle w:val="a0"/>
        <w:rPr>
          <w:rFonts w:hint="cs"/>
          <w:rtl/>
        </w:rPr>
      </w:pPr>
    </w:p>
    <w:p w14:paraId="18BAA049" w14:textId="77777777" w:rsidR="00000000" w:rsidRDefault="00545B09">
      <w:pPr>
        <w:pStyle w:val="a0"/>
        <w:rPr>
          <w:rFonts w:hint="cs"/>
          <w:rtl/>
        </w:rPr>
      </w:pPr>
      <w:r>
        <w:rPr>
          <w:rFonts w:hint="cs"/>
          <w:rtl/>
        </w:rPr>
        <w:t>אדוני היושב-ראש - - -</w:t>
      </w:r>
    </w:p>
    <w:p w14:paraId="4AA3C797" w14:textId="77777777" w:rsidR="00000000" w:rsidRDefault="00545B09">
      <w:pPr>
        <w:pStyle w:val="a0"/>
        <w:rPr>
          <w:rFonts w:hint="cs"/>
          <w:rtl/>
        </w:rPr>
      </w:pPr>
    </w:p>
    <w:p w14:paraId="082CD91B" w14:textId="77777777" w:rsidR="00000000" w:rsidRDefault="00545B09">
      <w:pPr>
        <w:pStyle w:val="af1"/>
        <w:rPr>
          <w:rtl/>
        </w:rPr>
      </w:pPr>
      <w:r>
        <w:rPr>
          <w:rtl/>
        </w:rPr>
        <w:t>היו"ר ראובן ריבלין:</w:t>
      </w:r>
    </w:p>
    <w:p w14:paraId="3B918DD7" w14:textId="77777777" w:rsidR="00000000" w:rsidRDefault="00545B09">
      <w:pPr>
        <w:pStyle w:val="a0"/>
        <w:rPr>
          <w:rtl/>
        </w:rPr>
      </w:pPr>
    </w:p>
    <w:p w14:paraId="59FB5150" w14:textId="77777777" w:rsidR="00000000" w:rsidRDefault="00545B09">
      <w:pPr>
        <w:pStyle w:val="a0"/>
        <w:rPr>
          <w:rFonts w:hint="cs"/>
          <w:rtl/>
        </w:rPr>
      </w:pPr>
      <w:r>
        <w:rPr>
          <w:rFonts w:hint="cs"/>
          <w:rtl/>
        </w:rPr>
        <w:t>אדוני שאל אותו למה לא 5,000, אז הוא ענה לו.</w:t>
      </w:r>
    </w:p>
    <w:p w14:paraId="196B4C99" w14:textId="77777777" w:rsidR="00000000" w:rsidRDefault="00545B09">
      <w:pPr>
        <w:pStyle w:val="a0"/>
        <w:rPr>
          <w:rFonts w:hint="cs"/>
          <w:rtl/>
        </w:rPr>
      </w:pPr>
    </w:p>
    <w:p w14:paraId="44663797" w14:textId="77777777" w:rsidR="00000000" w:rsidRDefault="00545B09">
      <w:pPr>
        <w:pStyle w:val="af0"/>
        <w:rPr>
          <w:rtl/>
        </w:rPr>
      </w:pPr>
      <w:r>
        <w:rPr>
          <w:rFonts w:hint="eastAsia"/>
          <w:rtl/>
        </w:rPr>
        <w:t>משה</w:t>
      </w:r>
      <w:r>
        <w:rPr>
          <w:rtl/>
        </w:rPr>
        <w:t xml:space="preserve"> גפני (יהדות התורה):</w:t>
      </w:r>
    </w:p>
    <w:p w14:paraId="206F6390" w14:textId="77777777" w:rsidR="00000000" w:rsidRDefault="00545B09">
      <w:pPr>
        <w:pStyle w:val="a0"/>
        <w:rPr>
          <w:rFonts w:hint="cs"/>
          <w:rtl/>
        </w:rPr>
      </w:pPr>
    </w:p>
    <w:p w14:paraId="6C4B5EA1" w14:textId="77777777" w:rsidR="00000000" w:rsidRDefault="00545B09">
      <w:pPr>
        <w:pStyle w:val="a0"/>
        <w:rPr>
          <w:rFonts w:hint="cs"/>
          <w:rtl/>
        </w:rPr>
      </w:pPr>
      <w:r>
        <w:rPr>
          <w:rFonts w:hint="cs"/>
          <w:rtl/>
        </w:rPr>
        <w:t>5,000 שקלים, זה מה שהכנסת קבעה.</w:t>
      </w:r>
    </w:p>
    <w:p w14:paraId="227A4618" w14:textId="77777777" w:rsidR="00000000" w:rsidRDefault="00545B09">
      <w:pPr>
        <w:pStyle w:val="a0"/>
        <w:rPr>
          <w:rFonts w:hint="cs"/>
          <w:rtl/>
        </w:rPr>
      </w:pPr>
    </w:p>
    <w:p w14:paraId="47DFC715" w14:textId="77777777" w:rsidR="00000000" w:rsidRDefault="00545B09">
      <w:pPr>
        <w:pStyle w:val="af1"/>
        <w:rPr>
          <w:rtl/>
        </w:rPr>
      </w:pPr>
      <w:r>
        <w:rPr>
          <w:rFonts w:hint="eastAsia"/>
          <w:rtl/>
        </w:rPr>
        <w:t>היו</w:t>
      </w:r>
      <w:r>
        <w:rPr>
          <w:rtl/>
        </w:rPr>
        <w:t>"ר ראובן ריבלין:</w:t>
      </w:r>
    </w:p>
    <w:p w14:paraId="6EE54B97" w14:textId="77777777" w:rsidR="00000000" w:rsidRDefault="00545B09">
      <w:pPr>
        <w:pStyle w:val="a0"/>
        <w:rPr>
          <w:rFonts w:hint="cs"/>
          <w:rtl/>
        </w:rPr>
      </w:pPr>
    </w:p>
    <w:p w14:paraId="6D91CD53" w14:textId="77777777" w:rsidR="00000000" w:rsidRDefault="00545B09">
      <w:pPr>
        <w:pStyle w:val="a0"/>
        <w:rPr>
          <w:rFonts w:hint="cs"/>
          <w:rtl/>
        </w:rPr>
      </w:pPr>
      <w:r>
        <w:rPr>
          <w:rFonts w:hint="cs"/>
          <w:rtl/>
        </w:rPr>
        <w:t>הבנתי. הכנסת קבעה 5,000 שקלים מקסימום.</w:t>
      </w:r>
    </w:p>
    <w:p w14:paraId="0D7ED188" w14:textId="77777777" w:rsidR="00000000" w:rsidRDefault="00545B09">
      <w:pPr>
        <w:pStyle w:val="a0"/>
        <w:rPr>
          <w:rFonts w:hint="cs"/>
          <w:rtl/>
        </w:rPr>
      </w:pPr>
    </w:p>
    <w:p w14:paraId="553902EE" w14:textId="77777777" w:rsidR="00000000" w:rsidRDefault="00545B09">
      <w:pPr>
        <w:pStyle w:val="-"/>
        <w:rPr>
          <w:rtl/>
        </w:rPr>
      </w:pPr>
      <w:bookmarkStart w:id="108" w:name="FS000001064T26_01_2004_17_45_04C"/>
      <w:bookmarkEnd w:id="108"/>
      <w:r>
        <w:rPr>
          <w:rtl/>
        </w:rPr>
        <w:t>שר התעשייה, המסחר והתעסוקה אהוד אולמרט:</w:t>
      </w:r>
    </w:p>
    <w:p w14:paraId="07324AF7" w14:textId="77777777" w:rsidR="00000000" w:rsidRDefault="00545B09">
      <w:pPr>
        <w:pStyle w:val="a0"/>
        <w:rPr>
          <w:rtl/>
        </w:rPr>
      </w:pPr>
    </w:p>
    <w:p w14:paraId="2F72ABCA" w14:textId="77777777" w:rsidR="00000000" w:rsidRDefault="00545B09">
      <w:pPr>
        <w:pStyle w:val="a0"/>
        <w:rPr>
          <w:rFonts w:hint="cs"/>
          <w:rtl/>
        </w:rPr>
      </w:pPr>
      <w:r>
        <w:rPr>
          <w:rFonts w:hint="cs"/>
          <w:rtl/>
        </w:rPr>
        <w:t>מכל מקום, אין לי כוונה במהות - - -</w:t>
      </w:r>
    </w:p>
    <w:p w14:paraId="5D3537DA" w14:textId="77777777" w:rsidR="00000000" w:rsidRDefault="00545B09">
      <w:pPr>
        <w:pStyle w:val="af0"/>
        <w:rPr>
          <w:rFonts w:hint="cs"/>
          <w:rtl/>
        </w:rPr>
      </w:pPr>
    </w:p>
    <w:p w14:paraId="5DAC8D5F" w14:textId="77777777" w:rsidR="00000000" w:rsidRDefault="00545B09">
      <w:pPr>
        <w:pStyle w:val="af0"/>
        <w:rPr>
          <w:rtl/>
        </w:rPr>
      </w:pPr>
      <w:r>
        <w:rPr>
          <w:rFonts w:hint="eastAsia"/>
          <w:rtl/>
        </w:rPr>
        <w:t>משה</w:t>
      </w:r>
      <w:r>
        <w:rPr>
          <w:rtl/>
        </w:rPr>
        <w:t xml:space="preserve"> גפני (יהדות התורה):</w:t>
      </w:r>
    </w:p>
    <w:p w14:paraId="3FB853EC" w14:textId="77777777" w:rsidR="00000000" w:rsidRDefault="00545B09">
      <w:pPr>
        <w:pStyle w:val="a0"/>
        <w:rPr>
          <w:rFonts w:hint="cs"/>
          <w:rtl/>
        </w:rPr>
      </w:pPr>
    </w:p>
    <w:p w14:paraId="1D78597B" w14:textId="77777777" w:rsidR="00000000" w:rsidRDefault="00545B09">
      <w:pPr>
        <w:pStyle w:val="a0"/>
        <w:rPr>
          <w:rFonts w:hint="cs"/>
          <w:rtl/>
        </w:rPr>
      </w:pPr>
      <w:r>
        <w:rPr>
          <w:rFonts w:hint="cs"/>
          <w:rtl/>
        </w:rPr>
        <w:t>מה זה משנה מה שאני, שיש לי תיאבון</w:t>
      </w:r>
      <w:r>
        <w:rPr>
          <w:rFonts w:hint="cs"/>
          <w:rtl/>
        </w:rPr>
        <w:t xml:space="preserve"> לכסף?</w:t>
      </w:r>
    </w:p>
    <w:p w14:paraId="2D0D87DF" w14:textId="77777777" w:rsidR="00000000" w:rsidRDefault="00545B09">
      <w:pPr>
        <w:pStyle w:val="a0"/>
        <w:rPr>
          <w:rFonts w:hint="cs"/>
          <w:rtl/>
        </w:rPr>
      </w:pPr>
    </w:p>
    <w:p w14:paraId="7B2234B9" w14:textId="77777777" w:rsidR="00000000" w:rsidRDefault="00545B09">
      <w:pPr>
        <w:pStyle w:val="-"/>
        <w:rPr>
          <w:rtl/>
        </w:rPr>
      </w:pPr>
      <w:bookmarkStart w:id="109" w:name="FS000001064T26_01_2004_17_45_25C"/>
      <w:bookmarkEnd w:id="109"/>
      <w:r>
        <w:rPr>
          <w:rtl/>
        </w:rPr>
        <w:t>שר התעשייה, המסחר והתעסוקה אהוד אולמרט:</w:t>
      </w:r>
    </w:p>
    <w:p w14:paraId="6A4D9EAE" w14:textId="77777777" w:rsidR="00000000" w:rsidRDefault="00545B09">
      <w:pPr>
        <w:pStyle w:val="a0"/>
        <w:rPr>
          <w:rtl/>
        </w:rPr>
      </w:pPr>
    </w:p>
    <w:p w14:paraId="3ECD749E" w14:textId="77777777" w:rsidR="00000000" w:rsidRDefault="00545B09">
      <w:pPr>
        <w:pStyle w:val="a0"/>
        <w:rPr>
          <w:rFonts w:hint="cs"/>
          <w:rtl/>
        </w:rPr>
      </w:pPr>
      <w:r>
        <w:rPr>
          <w:rFonts w:hint="cs"/>
          <w:rtl/>
        </w:rPr>
        <w:t>גפני, גפני, תעשה לי טובה.</w:t>
      </w:r>
    </w:p>
    <w:p w14:paraId="6AFFB174" w14:textId="77777777" w:rsidR="00000000" w:rsidRDefault="00545B09">
      <w:pPr>
        <w:pStyle w:val="a0"/>
        <w:rPr>
          <w:rFonts w:hint="cs"/>
          <w:rtl/>
        </w:rPr>
      </w:pPr>
    </w:p>
    <w:p w14:paraId="6E47AA18" w14:textId="77777777" w:rsidR="00000000" w:rsidRDefault="00545B09">
      <w:pPr>
        <w:pStyle w:val="af1"/>
        <w:rPr>
          <w:rtl/>
        </w:rPr>
      </w:pPr>
      <w:r>
        <w:rPr>
          <w:rtl/>
        </w:rPr>
        <w:t>היו"ר ראובן ריבלין:</w:t>
      </w:r>
    </w:p>
    <w:p w14:paraId="4E555DC5" w14:textId="77777777" w:rsidR="00000000" w:rsidRDefault="00545B09">
      <w:pPr>
        <w:pStyle w:val="a0"/>
        <w:rPr>
          <w:rtl/>
        </w:rPr>
      </w:pPr>
    </w:p>
    <w:p w14:paraId="3BFB1C91" w14:textId="77777777" w:rsidR="00000000" w:rsidRDefault="00545B09">
      <w:pPr>
        <w:pStyle w:val="a0"/>
        <w:rPr>
          <w:rFonts w:hint="cs"/>
          <w:rtl/>
        </w:rPr>
      </w:pPr>
      <w:r>
        <w:rPr>
          <w:rFonts w:hint="cs"/>
          <w:rtl/>
        </w:rPr>
        <w:t>זה לא ראוי, הציבור ישפוט.</w:t>
      </w:r>
    </w:p>
    <w:p w14:paraId="2B83C3E3" w14:textId="77777777" w:rsidR="00000000" w:rsidRDefault="00545B09">
      <w:pPr>
        <w:pStyle w:val="a0"/>
        <w:rPr>
          <w:rFonts w:hint="cs"/>
          <w:rtl/>
        </w:rPr>
      </w:pPr>
    </w:p>
    <w:p w14:paraId="78FEB3CD" w14:textId="77777777" w:rsidR="00000000" w:rsidRDefault="00545B09">
      <w:pPr>
        <w:pStyle w:val="af0"/>
        <w:rPr>
          <w:rtl/>
        </w:rPr>
      </w:pPr>
      <w:r>
        <w:rPr>
          <w:rFonts w:hint="eastAsia"/>
          <w:rtl/>
        </w:rPr>
        <w:t>משה</w:t>
      </w:r>
      <w:r>
        <w:rPr>
          <w:rtl/>
        </w:rPr>
        <w:t xml:space="preserve"> גפני (יהדות התורה):</w:t>
      </w:r>
    </w:p>
    <w:p w14:paraId="5E44C598" w14:textId="77777777" w:rsidR="00000000" w:rsidRDefault="00545B09">
      <w:pPr>
        <w:pStyle w:val="a0"/>
        <w:rPr>
          <w:rFonts w:hint="cs"/>
          <w:rtl/>
        </w:rPr>
      </w:pPr>
    </w:p>
    <w:p w14:paraId="0F5D3775" w14:textId="77777777" w:rsidR="00000000" w:rsidRDefault="00545B09">
      <w:pPr>
        <w:pStyle w:val="a0"/>
        <w:rPr>
          <w:rFonts w:hint="cs"/>
          <w:rtl/>
        </w:rPr>
      </w:pPr>
      <w:r>
        <w:rPr>
          <w:rFonts w:hint="cs"/>
          <w:rtl/>
        </w:rPr>
        <w:t>אולי שהיושב-ראש יעיר לו. שאלתי בשקט ובכבוד.</w:t>
      </w:r>
    </w:p>
    <w:p w14:paraId="062531D0" w14:textId="77777777" w:rsidR="00000000" w:rsidRDefault="00545B09">
      <w:pPr>
        <w:pStyle w:val="a0"/>
        <w:rPr>
          <w:rFonts w:hint="cs"/>
          <w:rtl/>
        </w:rPr>
      </w:pPr>
    </w:p>
    <w:p w14:paraId="5BF4B5C7" w14:textId="77777777" w:rsidR="00000000" w:rsidRDefault="00545B09">
      <w:pPr>
        <w:pStyle w:val="af1"/>
        <w:rPr>
          <w:rtl/>
        </w:rPr>
      </w:pPr>
      <w:r>
        <w:rPr>
          <w:rtl/>
        </w:rPr>
        <w:t>היו"ר ראובן ריבלין:</w:t>
      </w:r>
    </w:p>
    <w:p w14:paraId="55EE7C7E" w14:textId="77777777" w:rsidR="00000000" w:rsidRDefault="00545B09">
      <w:pPr>
        <w:pStyle w:val="a0"/>
        <w:rPr>
          <w:rtl/>
        </w:rPr>
      </w:pPr>
    </w:p>
    <w:p w14:paraId="392AC883" w14:textId="77777777" w:rsidR="00000000" w:rsidRDefault="00545B09">
      <w:pPr>
        <w:pStyle w:val="a0"/>
        <w:rPr>
          <w:rFonts w:hint="cs"/>
          <w:rtl/>
        </w:rPr>
      </w:pPr>
      <w:r>
        <w:rPr>
          <w:rFonts w:hint="cs"/>
          <w:rtl/>
        </w:rPr>
        <w:t>הציבור ישפוט. כשהשר אולמרט לא נמצא, אדוני</w:t>
      </w:r>
      <w:r>
        <w:rPr>
          <w:rFonts w:hint="cs"/>
          <w:rtl/>
        </w:rPr>
        <w:t xml:space="preserve"> שואל כל הזמן איפה אולמרט - -</w:t>
      </w:r>
    </w:p>
    <w:p w14:paraId="395B2228" w14:textId="77777777" w:rsidR="00000000" w:rsidRDefault="00545B09">
      <w:pPr>
        <w:pStyle w:val="af1"/>
        <w:rPr>
          <w:rFonts w:hint="cs"/>
          <w:rtl/>
        </w:rPr>
      </w:pPr>
    </w:p>
    <w:p w14:paraId="783A26D4" w14:textId="77777777" w:rsidR="00000000" w:rsidRDefault="00545B09">
      <w:pPr>
        <w:pStyle w:val="af0"/>
        <w:rPr>
          <w:rtl/>
        </w:rPr>
      </w:pPr>
      <w:r>
        <w:rPr>
          <w:rFonts w:hint="eastAsia"/>
          <w:rtl/>
        </w:rPr>
        <w:t>משה</w:t>
      </w:r>
      <w:r>
        <w:rPr>
          <w:rtl/>
        </w:rPr>
        <w:t xml:space="preserve"> גפני (יהדות התורה):</w:t>
      </w:r>
    </w:p>
    <w:p w14:paraId="69F08C19" w14:textId="77777777" w:rsidR="00000000" w:rsidRDefault="00545B09">
      <w:pPr>
        <w:pStyle w:val="a0"/>
        <w:rPr>
          <w:rFonts w:hint="cs"/>
          <w:rtl/>
        </w:rPr>
      </w:pPr>
    </w:p>
    <w:p w14:paraId="4C3B894D" w14:textId="77777777" w:rsidR="00000000" w:rsidRDefault="00545B09">
      <w:pPr>
        <w:pStyle w:val="a0"/>
        <w:rPr>
          <w:rFonts w:hint="cs"/>
          <w:rtl/>
        </w:rPr>
      </w:pPr>
      <w:r>
        <w:rPr>
          <w:rFonts w:hint="cs"/>
          <w:rtl/>
        </w:rPr>
        <w:t>הנה, אני מתגעגע אליו.</w:t>
      </w:r>
    </w:p>
    <w:p w14:paraId="230F303B" w14:textId="77777777" w:rsidR="00000000" w:rsidRDefault="00545B09">
      <w:pPr>
        <w:pStyle w:val="a0"/>
        <w:rPr>
          <w:rFonts w:hint="cs"/>
          <w:rtl/>
        </w:rPr>
      </w:pPr>
    </w:p>
    <w:p w14:paraId="18BA186F" w14:textId="77777777" w:rsidR="00000000" w:rsidRDefault="00545B09">
      <w:pPr>
        <w:pStyle w:val="af1"/>
        <w:rPr>
          <w:rtl/>
        </w:rPr>
      </w:pPr>
      <w:r>
        <w:rPr>
          <w:rtl/>
        </w:rPr>
        <w:t>היו"ר ראובן ריבלין:</w:t>
      </w:r>
    </w:p>
    <w:p w14:paraId="36481B5D" w14:textId="77777777" w:rsidR="00000000" w:rsidRDefault="00545B09">
      <w:pPr>
        <w:pStyle w:val="a0"/>
        <w:rPr>
          <w:rtl/>
        </w:rPr>
      </w:pPr>
    </w:p>
    <w:p w14:paraId="074E8BBE" w14:textId="77777777" w:rsidR="00000000" w:rsidRDefault="00545B09">
      <w:pPr>
        <w:pStyle w:val="a0"/>
        <w:rPr>
          <w:rFonts w:hint="cs"/>
          <w:rtl/>
        </w:rPr>
      </w:pPr>
      <w:r>
        <w:rPr>
          <w:rFonts w:hint="cs"/>
          <w:rtl/>
        </w:rPr>
        <w:t>- - הנה, אולמרט נמצא פה, ועכשיו אדוני לא רוצה לשמוע את תשובותיו.</w:t>
      </w:r>
    </w:p>
    <w:p w14:paraId="6B539A0A" w14:textId="77777777" w:rsidR="00000000" w:rsidRDefault="00545B09">
      <w:pPr>
        <w:pStyle w:val="a0"/>
        <w:rPr>
          <w:rFonts w:hint="cs"/>
          <w:rtl/>
        </w:rPr>
      </w:pPr>
    </w:p>
    <w:p w14:paraId="01495D4F" w14:textId="77777777" w:rsidR="00000000" w:rsidRDefault="00545B09">
      <w:pPr>
        <w:pStyle w:val="af0"/>
        <w:rPr>
          <w:rtl/>
        </w:rPr>
      </w:pPr>
      <w:r>
        <w:rPr>
          <w:rFonts w:hint="eastAsia"/>
          <w:rtl/>
        </w:rPr>
        <w:t>משה</w:t>
      </w:r>
      <w:r>
        <w:rPr>
          <w:rtl/>
        </w:rPr>
        <w:t xml:space="preserve"> גפני (יהדות התורה):</w:t>
      </w:r>
    </w:p>
    <w:p w14:paraId="768D53EC" w14:textId="77777777" w:rsidR="00000000" w:rsidRDefault="00545B09">
      <w:pPr>
        <w:pStyle w:val="a0"/>
        <w:rPr>
          <w:rFonts w:hint="cs"/>
          <w:rtl/>
        </w:rPr>
      </w:pPr>
    </w:p>
    <w:p w14:paraId="26D975BB" w14:textId="77777777" w:rsidR="00000000" w:rsidRDefault="00545B09">
      <w:pPr>
        <w:pStyle w:val="a0"/>
        <w:rPr>
          <w:rFonts w:hint="cs"/>
          <w:rtl/>
        </w:rPr>
      </w:pPr>
      <w:r>
        <w:rPr>
          <w:rFonts w:hint="cs"/>
          <w:rtl/>
        </w:rPr>
        <w:t>שאלתי בנימוס ובדרך-ארץ.</w:t>
      </w:r>
    </w:p>
    <w:p w14:paraId="7F8642A6" w14:textId="77777777" w:rsidR="00000000" w:rsidRDefault="00545B09">
      <w:pPr>
        <w:pStyle w:val="a0"/>
        <w:rPr>
          <w:rFonts w:hint="cs"/>
          <w:rtl/>
        </w:rPr>
      </w:pPr>
    </w:p>
    <w:p w14:paraId="5CB7D197" w14:textId="77777777" w:rsidR="00000000" w:rsidRDefault="00545B09">
      <w:pPr>
        <w:pStyle w:val="af1"/>
        <w:rPr>
          <w:rtl/>
        </w:rPr>
      </w:pPr>
      <w:r>
        <w:rPr>
          <w:rtl/>
        </w:rPr>
        <w:t>היו"ר ראובן ריבלין:</w:t>
      </w:r>
    </w:p>
    <w:p w14:paraId="12F06E4B" w14:textId="77777777" w:rsidR="00000000" w:rsidRDefault="00545B09">
      <w:pPr>
        <w:pStyle w:val="a0"/>
        <w:rPr>
          <w:rtl/>
        </w:rPr>
      </w:pPr>
    </w:p>
    <w:p w14:paraId="2CC3DDF5" w14:textId="77777777" w:rsidR="00000000" w:rsidRDefault="00545B09">
      <w:pPr>
        <w:pStyle w:val="a0"/>
        <w:rPr>
          <w:rFonts w:hint="cs"/>
          <w:rtl/>
        </w:rPr>
      </w:pPr>
      <w:r>
        <w:rPr>
          <w:rFonts w:hint="cs"/>
          <w:rtl/>
        </w:rPr>
        <w:t>הוא אמר לך בנימוס.</w:t>
      </w:r>
    </w:p>
    <w:p w14:paraId="7126C802" w14:textId="77777777" w:rsidR="00000000" w:rsidRDefault="00545B09">
      <w:pPr>
        <w:pStyle w:val="a0"/>
        <w:rPr>
          <w:rFonts w:hint="cs"/>
          <w:rtl/>
        </w:rPr>
      </w:pPr>
    </w:p>
    <w:p w14:paraId="77D3E3EB" w14:textId="77777777" w:rsidR="00000000" w:rsidRDefault="00545B09">
      <w:pPr>
        <w:pStyle w:val="-"/>
        <w:rPr>
          <w:rtl/>
        </w:rPr>
      </w:pPr>
      <w:bookmarkStart w:id="110" w:name="FS000001064T26_01_2004_17_15_32C"/>
      <w:bookmarkEnd w:id="110"/>
      <w:r>
        <w:rPr>
          <w:rtl/>
        </w:rPr>
        <w:t>שר התעשייה, המסחר והתעסוקה אהוד אולמרט:</w:t>
      </w:r>
    </w:p>
    <w:p w14:paraId="16DB9D7E" w14:textId="77777777" w:rsidR="00000000" w:rsidRDefault="00545B09">
      <w:pPr>
        <w:pStyle w:val="a0"/>
        <w:rPr>
          <w:rtl/>
        </w:rPr>
      </w:pPr>
    </w:p>
    <w:p w14:paraId="0235ACA4" w14:textId="77777777" w:rsidR="00000000" w:rsidRDefault="00545B09">
      <w:pPr>
        <w:pStyle w:val="a0"/>
        <w:rPr>
          <w:rFonts w:hint="cs"/>
          <w:rtl/>
        </w:rPr>
      </w:pPr>
      <w:r>
        <w:rPr>
          <w:rFonts w:hint="cs"/>
          <w:rtl/>
        </w:rPr>
        <w:t>חשבתי שמר גפני עדיין מצוי בהלם הנורא הזה מהמחשבה כמה בתי-עסק בשבת נשארו פתוחים גם בשעה שהמפלגה שלו היתה בשלטון והיתה שותפה לזה, ולכן הוא כל כך נרעש.</w:t>
      </w:r>
    </w:p>
    <w:p w14:paraId="602CB617" w14:textId="77777777" w:rsidR="00000000" w:rsidRDefault="00545B09">
      <w:pPr>
        <w:pStyle w:val="a0"/>
        <w:rPr>
          <w:rFonts w:hint="cs"/>
          <w:rtl/>
        </w:rPr>
      </w:pPr>
    </w:p>
    <w:p w14:paraId="2E527823" w14:textId="77777777" w:rsidR="00000000" w:rsidRDefault="00545B09">
      <w:pPr>
        <w:pStyle w:val="af0"/>
        <w:rPr>
          <w:rtl/>
        </w:rPr>
      </w:pPr>
      <w:r>
        <w:rPr>
          <w:rFonts w:hint="eastAsia"/>
          <w:rtl/>
        </w:rPr>
        <w:t>משה</w:t>
      </w:r>
      <w:r>
        <w:rPr>
          <w:rtl/>
        </w:rPr>
        <w:t xml:space="preserve"> גפני (יהדות התורה):</w:t>
      </w:r>
    </w:p>
    <w:p w14:paraId="2CD790C9" w14:textId="77777777" w:rsidR="00000000" w:rsidRDefault="00545B09">
      <w:pPr>
        <w:pStyle w:val="a0"/>
        <w:rPr>
          <w:rFonts w:hint="cs"/>
          <w:rtl/>
        </w:rPr>
      </w:pPr>
    </w:p>
    <w:p w14:paraId="64DA4017" w14:textId="77777777" w:rsidR="00000000" w:rsidRDefault="00545B09">
      <w:pPr>
        <w:pStyle w:val="a0"/>
        <w:rPr>
          <w:rFonts w:hint="cs"/>
          <w:rtl/>
        </w:rPr>
      </w:pPr>
      <w:r>
        <w:rPr>
          <w:rFonts w:hint="cs"/>
          <w:rtl/>
        </w:rPr>
        <w:t>מה ההתחסדות הזאת שלך? גם כן צדיק הדור.</w:t>
      </w:r>
    </w:p>
    <w:p w14:paraId="23D9A0BA" w14:textId="77777777" w:rsidR="00000000" w:rsidRDefault="00545B09">
      <w:pPr>
        <w:pStyle w:val="a0"/>
        <w:rPr>
          <w:rFonts w:hint="cs"/>
          <w:rtl/>
        </w:rPr>
      </w:pPr>
    </w:p>
    <w:p w14:paraId="6EF7C866" w14:textId="77777777" w:rsidR="00000000" w:rsidRDefault="00545B09">
      <w:pPr>
        <w:pStyle w:val="af1"/>
        <w:rPr>
          <w:rtl/>
        </w:rPr>
      </w:pPr>
      <w:r>
        <w:rPr>
          <w:rtl/>
        </w:rPr>
        <w:t>היו"ר ראובן ריבלין:</w:t>
      </w:r>
    </w:p>
    <w:p w14:paraId="32CFE02D" w14:textId="77777777" w:rsidR="00000000" w:rsidRDefault="00545B09">
      <w:pPr>
        <w:pStyle w:val="a0"/>
        <w:rPr>
          <w:rtl/>
        </w:rPr>
      </w:pPr>
    </w:p>
    <w:p w14:paraId="6BD7E035" w14:textId="77777777" w:rsidR="00000000" w:rsidRDefault="00545B09">
      <w:pPr>
        <w:pStyle w:val="a0"/>
        <w:rPr>
          <w:rFonts w:hint="cs"/>
          <w:rtl/>
        </w:rPr>
      </w:pPr>
      <w:r>
        <w:rPr>
          <w:rFonts w:hint="cs"/>
          <w:rtl/>
        </w:rPr>
        <w:t>חבר הכנסת גפני.</w:t>
      </w:r>
    </w:p>
    <w:p w14:paraId="53C1447E" w14:textId="77777777" w:rsidR="00000000" w:rsidRDefault="00545B09">
      <w:pPr>
        <w:pStyle w:val="a0"/>
        <w:rPr>
          <w:rFonts w:hint="cs"/>
          <w:rtl/>
        </w:rPr>
      </w:pPr>
    </w:p>
    <w:p w14:paraId="386D7DB3" w14:textId="77777777" w:rsidR="00000000" w:rsidRDefault="00545B09">
      <w:pPr>
        <w:pStyle w:val="-"/>
        <w:rPr>
          <w:rtl/>
        </w:rPr>
      </w:pPr>
      <w:bookmarkStart w:id="111" w:name="FS000001064T26_01_2004_17_15_47C"/>
      <w:bookmarkEnd w:id="111"/>
      <w:r>
        <w:rPr>
          <w:rtl/>
        </w:rPr>
        <w:t>שר התעשייה, המסחר והתעסוקה אהוד אולמרט:</w:t>
      </w:r>
    </w:p>
    <w:p w14:paraId="5B7C1364" w14:textId="77777777" w:rsidR="00000000" w:rsidRDefault="00545B09">
      <w:pPr>
        <w:pStyle w:val="a0"/>
        <w:rPr>
          <w:rtl/>
        </w:rPr>
      </w:pPr>
    </w:p>
    <w:p w14:paraId="4200DB97" w14:textId="77777777" w:rsidR="00000000" w:rsidRDefault="00545B09">
      <w:pPr>
        <w:pStyle w:val="a0"/>
        <w:rPr>
          <w:rFonts w:hint="cs"/>
          <w:rtl/>
        </w:rPr>
      </w:pPr>
      <w:r>
        <w:rPr>
          <w:rFonts w:hint="cs"/>
          <w:rtl/>
        </w:rPr>
        <w:t>ההתחסדות שלך, תסתכל עליך, הרי אין בך מתום, פצע וחבורה ומכה טרייה לא זורו ולא חובשו ולא רוככה בשמן, מכף רגל ועד ראש הכול צביעות, התחסדות, העמדת פנים וגלגול עיניים למרום. תסתכל ע</w:t>
      </w:r>
      <w:r>
        <w:rPr>
          <w:rFonts w:hint="cs"/>
          <w:rtl/>
        </w:rPr>
        <w:t>ליך.</w:t>
      </w:r>
    </w:p>
    <w:p w14:paraId="35F4F7CA" w14:textId="77777777" w:rsidR="00000000" w:rsidRDefault="00545B09">
      <w:pPr>
        <w:pStyle w:val="af0"/>
        <w:rPr>
          <w:rtl/>
        </w:rPr>
      </w:pPr>
    </w:p>
    <w:p w14:paraId="11D2C23F" w14:textId="77777777" w:rsidR="00000000" w:rsidRDefault="00545B09">
      <w:pPr>
        <w:pStyle w:val="af0"/>
        <w:rPr>
          <w:rtl/>
        </w:rPr>
      </w:pPr>
      <w:r>
        <w:rPr>
          <w:rFonts w:hint="eastAsia"/>
          <w:rtl/>
        </w:rPr>
        <w:t>משה</w:t>
      </w:r>
      <w:r>
        <w:rPr>
          <w:rtl/>
        </w:rPr>
        <w:t xml:space="preserve"> גפני (יהדות התורה):</w:t>
      </w:r>
    </w:p>
    <w:p w14:paraId="5D72B7C3" w14:textId="77777777" w:rsidR="00000000" w:rsidRDefault="00545B09">
      <w:pPr>
        <w:pStyle w:val="a0"/>
        <w:rPr>
          <w:rFonts w:hint="cs"/>
          <w:rtl/>
        </w:rPr>
      </w:pPr>
    </w:p>
    <w:p w14:paraId="15009B9E" w14:textId="77777777" w:rsidR="00000000" w:rsidRDefault="00545B09">
      <w:pPr>
        <w:pStyle w:val="a0"/>
        <w:rPr>
          <w:rFonts w:hint="cs"/>
          <w:rtl/>
        </w:rPr>
      </w:pPr>
      <w:r>
        <w:rPr>
          <w:rFonts w:hint="cs"/>
          <w:rtl/>
        </w:rPr>
        <w:t>את כל העסקים בירושלים אתה פתחת.</w:t>
      </w:r>
    </w:p>
    <w:p w14:paraId="535EC5D4" w14:textId="77777777" w:rsidR="00000000" w:rsidRDefault="00545B09">
      <w:pPr>
        <w:pStyle w:val="a0"/>
        <w:rPr>
          <w:rFonts w:hint="cs"/>
          <w:rtl/>
        </w:rPr>
      </w:pPr>
    </w:p>
    <w:p w14:paraId="75D83027" w14:textId="77777777" w:rsidR="00000000" w:rsidRDefault="00545B09">
      <w:pPr>
        <w:pStyle w:val="-"/>
        <w:rPr>
          <w:rtl/>
        </w:rPr>
      </w:pPr>
      <w:bookmarkStart w:id="112" w:name="FS000001064T26_01_2004_17_49_16C"/>
      <w:bookmarkEnd w:id="112"/>
      <w:r>
        <w:rPr>
          <w:rtl/>
        </w:rPr>
        <w:t>שר התעשייה, המסחר והתעסוקה אהוד אולמרט:</w:t>
      </w:r>
    </w:p>
    <w:p w14:paraId="01BC35B8" w14:textId="77777777" w:rsidR="00000000" w:rsidRDefault="00545B09">
      <w:pPr>
        <w:pStyle w:val="a0"/>
        <w:rPr>
          <w:rtl/>
        </w:rPr>
      </w:pPr>
    </w:p>
    <w:p w14:paraId="2C657689" w14:textId="77777777" w:rsidR="00000000" w:rsidRDefault="00545B09">
      <w:pPr>
        <w:pStyle w:val="a0"/>
        <w:rPr>
          <w:rFonts w:hint="cs"/>
          <w:rtl/>
        </w:rPr>
      </w:pPr>
      <w:r>
        <w:rPr>
          <w:rFonts w:hint="cs"/>
          <w:rtl/>
        </w:rPr>
        <w:t>הרי כשחיפשו למצוא - - -</w:t>
      </w:r>
    </w:p>
    <w:p w14:paraId="4B81436F" w14:textId="77777777" w:rsidR="00000000" w:rsidRDefault="00545B09">
      <w:pPr>
        <w:pStyle w:val="a0"/>
        <w:rPr>
          <w:rFonts w:hint="cs"/>
          <w:rtl/>
        </w:rPr>
      </w:pPr>
    </w:p>
    <w:p w14:paraId="3904C5C0" w14:textId="77777777" w:rsidR="00000000" w:rsidRDefault="00545B09">
      <w:pPr>
        <w:pStyle w:val="af0"/>
        <w:rPr>
          <w:rtl/>
        </w:rPr>
      </w:pPr>
      <w:r>
        <w:rPr>
          <w:rFonts w:hint="eastAsia"/>
          <w:rtl/>
        </w:rPr>
        <w:t>קריאות</w:t>
      </w:r>
      <w:r>
        <w:rPr>
          <w:rtl/>
        </w:rPr>
        <w:t>:</w:t>
      </w:r>
    </w:p>
    <w:p w14:paraId="07233B15" w14:textId="77777777" w:rsidR="00000000" w:rsidRDefault="00545B09">
      <w:pPr>
        <w:pStyle w:val="a0"/>
        <w:rPr>
          <w:rFonts w:hint="cs"/>
          <w:rtl/>
        </w:rPr>
      </w:pPr>
    </w:p>
    <w:p w14:paraId="6D9E506B" w14:textId="77777777" w:rsidR="00000000" w:rsidRDefault="00545B09">
      <w:pPr>
        <w:pStyle w:val="a0"/>
        <w:rPr>
          <w:rFonts w:hint="cs"/>
          <w:rtl/>
        </w:rPr>
      </w:pPr>
      <w:r>
        <w:rPr>
          <w:rFonts w:hint="cs"/>
          <w:rtl/>
        </w:rPr>
        <w:t>- - -</w:t>
      </w:r>
    </w:p>
    <w:p w14:paraId="6D80171F" w14:textId="77777777" w:rsidR="00000000" w:rsidRDefault="00545B09">
      <w:pPr>
        <w:pStyle w:val="a0"/>
        <w:rPr>
          <w:rFonts w:hint="cs"/>
          <w:rtl/>
        </w:rPr>
      </w:pPr>
    </w:p>
    <w:p w14:paraId="66040302" w14:textId="77777777" w:rsidR="00000000" w:rsidRDefault="00545B09">
      <w:pPr>
        <w:pStyle w:val="af0"/>
        <w:rPr>
          <w:rtl/>
        </w:rPr>
      </w:pPr>
      <w:r>
        <w:rPr>
          <w:rFonts w:hint="eastAsia"/>
          <w:rtl/>
        </w:rPr>
        <w:t>יצחק</w:t>
      </w:r>
      <w:r>
        <w:rPr>
          <w:rtl/>
        </w:rPr>
        <w:t xml:space="preserve"> כהן (ש"ס):</w:t>
      </w:r>
    </w:p>
    <w:p w14:paraId="42F46295" w14:textId="77777777" w:rsidR="00000000" w:rsidRDefault="00545B09">
      <w:pPr>
        <w:pStyle w:val="a0"/>
        <w:rPr>
          <w:rFonts w:hint="cs"/>
          <w:rtl/>
        </w:rPr>
      </w:pPr>
    </w:p>
    <w:p w14:paraId="3476B576" w14:textId="77777777" w:rsidR="00000000" w:rsidRDefault="00545B09">
      <w:pPr>
        <w:pStyle w:val="a0"/>
        <w:rPr>
          <w:rFonts w:hint="cs"/>
          <w:rtl/>
        </w:rPr>
      </w:pPr>
      <w:r>
        <w:rPr>
          <w:rFonts w:hint="cs"/>
          <w:rtl/>
        </w:rPr>
        <w:t>שמעת מה שהוא אמר?</w:t>
      </w:r>
    </w:p>
    <w:p w14:paraId="491C46B5" w14:textId="77777777" w:rsidR="00000000" w:rsidRDefault="00545B09">
      <w:pPr>
        <w:pStyle w:val="a0"/>
        <w:rPr>
          <w:rFonts w:hint="cs"/>
          <w:rtl/>
        </w:rPr>
      </w:pPr>
    </w:p>
    <w:p w14:paraId="5CD17B99" w14:textId="77777777" w:rsidR="00000000" w:rsidRDefault="00545B09">
      <w:pPr>
        <w:pStyle w:val="af1"/>
        <w:rPr>
          <w:rtl/>
        </w:rPr>
      </w:pPr>
      <w:r>
        <w:rPr>
          <w:rtl/>
        </w:rPr>
        <w:t>היו"ר ראובן ריבלין:</w:t>
      </w:r>
    </w:p>
    <w:p w14:paraId="6B7F815C" w14:textId="77777777" w:rsidR="00000000" w:rsidRDefault="00545B09">
      <w:pPr>
        <w:pStyle w:val="a0"/>
        <w:rPr>
          <w:rtl/>
        </w:rPr>
      </w:pPr>
    </w:p>
    <w:p w14:paraId="15928C07" w14:textId="77777777" w:rsidR="00000000" w:rsidRDefault="00545B09">
      <w:pPr>
        <w:pStyle w:val="a0"/>
        <w:rPr>
          <w:rFonts w:hint="cs"/>
          <w:rtl/>
        </w:rPr>
      </w:pPr>
      <w:r>
        <w:rPr>
          <w:rFonts w:hint="cs"/>
          <w:rtl/>
        </w:rPr>
        <w:t>שמעתי, חבר הכנסת כהן.</w:t>
      </w:r>
    </w:p>
    <w:p w14:paraId="3212A7B5" w14:textId="77777777" w:rsidR="00000000" w:rsidRDefault="00545B09">
      <w:pPr>
        <w:pStyle w:val="a0"/>
        <w:rPr>
          <w:rFonts w:hint="cs"/>
          <w:rtl/>
        </w:rPr>
      </w:pPr>
    </w:p>
    <w:p w14:paraId="10B8A951" w14:textId="77777777" w:rsidR="00000000" w:rsidRDefault="00545B09">
      <w:pPr>
        <w:pStyle w:val="-"/>
        <w:rPr>
          <w:rtl/>
        </w:rPr>
      </w:pPr>
      <w:bookmarkStart w:id="113" w:name="FS000001064T26_01_2004_17_50_27C"/>
      <w:bookmarkEnd w:id="113"/>
      <w:r>
        <w:rPr>
          <w:rtl/>
        </w:rPr>
        <w:t>שר התעשייה, המסחר והתעסוקה אהו</w:t>
      </w:r>
      <w:r>
        <w:rPr>
          <w:rtl/>
        </w:rPr>
        <w:t>ד אולמרט:</w:t>
      </w:r>
    </w:p>
    <w:p w14:paraId="174444BF" w14:textId="77777777" w:rsidR="00000000" w:rsidRDefault="00545B09">
      <w:pPr>
        <w:pStyle w:val="a0"/>
        <w:rPr>
          <w:rtl/>
        </w:rPr>
      </w:pPr>
    </w:p>
    <w:p w14:paraId="310E0F55" w14:textId="77777777" w:rsidR="00000000" w:rsidRDefault="00545B09">
      <w:pPr>
        <w:pStyle w:val="a0"/>
        <w:rPr>
          <w:rFonts w:hint="cs"/>
          <w:rtl/>
        </w:rPr>
      </w:pPr>
      <w:r>
        <w:rPr>
          <w:rFonts w:hint="cs"/>
          <w:rtl/>
        </w:rPr>
        <w:t>הצביעות וההתחסדות בפורמט הכי טהור שלהן ניתנו לגפני.</w:t>
      </w:r>
    </w:p>
    <w:p w14:paraId="036EEF59" w14:textId="77777777" w:rsidR="00000000" w:rsidRDefault="00545B09">
      <w:pPr>
        <w:pStyle w:val="a0"/>
        <w:rPr>
          <w:rFonts w:hint="cs"/>
          <w:rtl/>
        </w:rPr>
      </w:pPr>
    </w:p>
    <w:p w14:paraId="51E0D70A" w14:textId="77777777" w:rsidR="00000000" w:rsidRDefault="00545B09">
      <w:pPr>
        <w:pStyle w:val="af1"/>
        <w:rPr>
          <w:rtl/>
        </w:rPr>
      </w:pPr>
      <w:r>
        <w:rPr>
          <w:rtl/>
        </w:rPr>
        <w:t>היו"ר ראובן ריבלין:</w:t>
      </w:r>
    </w:p>
    <w:p w14:paraId="39A66CD4" w14:textId="77777777" w:rsidR="00000000" w:rsidRDefault="00545B09">
      <w:pPr>
        <w:pStyle w:val="a0"/>
        <w:rPr>
          <w:rtl/>
        </w:rPr>
      </w:pPr>
    </w:p>
    <w:p w14:paraId="40A9E4D2" w14:textId="77777777" w:rsidR="00000000" w:rsidRDefault="00545B09">
      <w:pPr>
        <w:pStyle w:val="a0"/>
        <w:rPr>
          <w:rFonts w:hint="cs"/>
          <w:rtl/>
        </w:rPr>
      </w:pPr>
      <w:r>
        <w:rPr>
          <w:rFonts w:hint="cs"/>
          <w:rtl/>
        </w:rPr>
        <w:t>אדוני השר, האם אדוני רומז שלחבר הכנסת גפני לא אכפת מהשבת?</w:t>
      </w:r>
    </w:p>
    <w:p w14:paraId="50BC2408" w14:textId="77777777" w:rsidR="00000000" w:rsidRDefault="00545B09">
      <w:pPr>
        <w:pStyle w:val="a0"/>
        <w:ind w:firstLine="0"/>
        <w:rPr>
          <w:rFonts w:hint="cs"/>
          <w:rtl/>
        </w:rPr>
      </w:pPr>
    </w:p>
    <w:p w14:paraId="5CBF1548" w14:textId="77777777" w:rsidR="00000000" w:rsidRDefault="00545B09">
      <w:pPr>
        <w:pStyle w:val="-"/>
        <w:rPr>
          <w:rtl/>
        </w:rPr>
      </w:pPr>
      <w:bookmarkStart w:id="114" w:name="FS000001064T26_01_2004_17_16_29C"/>
      <w:bookmarkEnd w:id="114"/>
      <w:r>
        <w:rPr>
          <w:rtl/>
        </w:rPr>
        <w:t>שר התעשייה, המסחר והתעסוקה אהוד אולמרט:</w:t>
      </w:r>
    </w:p>
    <w:p w14:paraId="29A044D9" w14:textId="77777777" w:rsidR="00000000" w:rsidRDefault="00545B09">
      <w:pPr>
        <w:pStyle w:val="a0"/>
        <w:rPr>
          <w:rtl/>
        </w:rPr>
      </w:pPr>
    </w:p>
    <w:p w14:paraId="047DFC92" w14:textId="77777777" w:rsidR="00000000" w:rsidRDefault="00545B09">
      <w:pPr>
        <w:pStyle w:val="a0"/>
        <w:rPr>
          <w:rFonts w:hint="cs"/>
          <w:rtl/>
        </w:rPr>
      </w:pPr>
      <w:r>
        <w:rPr>
          <w:rFonts w:hint="cs"/>
          <w:rtl/>
        </w:rPr>
        <w:t>אני חושב שחבר הכנסת גפני צבוע ומתחסד, והוא חי עם הפרות השבת שהיו תחת של</w:t>
      </w:r>
      <w:r>
        <w:rPr>
          <w:rFonts w:hint="cs"/>
          <w:rtl/>
        </w:rPr>
        <w:t>טונו, והיום, כשמפלגתו היא בראשות עיריית ירושלים, לא נסגר בית-עסק אחד בשבת, וברוך השם הוא חי עם זה טוב מאוד. שלא יטיף לי מוסר.</w:t>
      </w:r>
    </w:p>
    <w:p w14:paraId="704F284E" w14:textId="77777777" w:rsidR="00000000" w:rsidRDefault="00545B09">
      <w:pPr>
        <w:pStyle w:val="a0"/>
        <w:rPr>
          <w:rFonts w:hint="cs"/>
          <w:rtl/>
        </w:rPr>
      </w:pPr>
    </w:p>
    <w:p w14:paraId="27CA2C2D" w14:textId="77777777" w:rsidR="00000000" w:rsidRDefault="00545B09">
      <w:pPr>
        <w:pStyle w:val="a0"/>
        <w:rPr>
          <w:rFonts w:hint="cs"/>
          <w:rtl/>
        </w:rPr>
      </w:pPr>
      <w:r>
        <w:rPr>
          <w:rFonts w:hint="cs"/>
          <w:rtl/>
        </w:rPr>
        <w:t>אדוני היושב-ראש, אני רוצה לסיים, לפי בקשתך, בתשובה לבניזרי.</w:t>
      </w:r>
    </w:p>
    <w:p w14:paraId="120D8D4C" w14:textId="77777777" w:rsidR="00000000" w:rsidRDefault="00545B09">
      <w:pPr>
        <w:pStyle w:val="a0"/>
        <w:rPr>
          <w:rFonts w:hint="cs"/>
          <w:rtl/>
        </w:rPr>
      </w:pPr>
    </w:p>
    <w:p w14:paraId="2CF25302" w14:textId="77777777" w:rsidR="00000000" w:rsidRDefault="00545B09">
      <w:pPr>
        <w:pStyle w:val="af1"/>
        <w:rPr>
          <w:rtl/>
        </w:rPr>
      </w:pPr>
      <w:r>
        <w:rPr>
          <w:rtl/>
        </w:rPr>
        <w:t>היו"ר ראובן ריבלין:</w:t>
      </w:r>
    </w:p>
    <w:p w14:paraId="6767489E" w14:textId="77777777" w:rsidR="00000000" w:rsidRDefault="00545B09">
      <w:pPr>
        <w:pStyle w:val="a0"/>
        <w:rPr>
          <w:rtl/>
        </w:rPr>
      </w:pPr>
    </w:p>
    <w:p w14:paraId="0059CDE3" w14:textId="77777777" w:rsidR="00000000" w:rsidRDefault="00545B09">
      <w:pPr>
        <w:pStyle w:val="a0"/>
        <w:rPr>
          <w:rFonts w:hint="cs"/>
          <w:rtl/>
        </w:rPr>
      </w:pPr>
      <w:r>
        <w:rPr>
          <w:rFonts w:hint="cs"/>
          <w:rtl/>
        </w:rPr>
        <w:t>הרי בסופו של דבר, נצביע אם יש אמון או אין אמון.</w:t>
      </w:r>
    </w:p>
    <w:p w14:paraId="103C33F1" w14:textId="77777777" w:rsidR="00000000" w:rsidRDefault="00545B09">
      <w:pPr>
        <w:pStyle w:val="a0"/>
        <w:rPr>
          <w:rFonts w:hint="cs"/>
          <w:rtl/>
        </w:rPr>
      </w:pPr>
    </w:p>
    <w:p w14:paraId="70A15A0C" w14:textId="77777777" w:rsidR="00000000" w:rsidRDefault="00545B09">
      <w:pPr>
        <w:pStyle w:val="-"/>
        <w:rPr>
          <w:rtl/>
        </w:rPr>
      </w:pPr>
      <w:bookmarkStart w:id="115" w:name="FS000001064T26_01_2004_17_52_08C"/>
      <w:bookmarkEnd w:id="115"/>
      <w:r>
        <w:rPr>
          <w:rtl/>
        </w:rPr>
        <w:t>שר התעשייה, המסחר והתעסוקה אהוד אולמרט:</w:t>
      </w:r>
    </w:p>
    <w:p w14:paraId="79088116" w14:textId="77777777" w:rsidR="00000000" w:rsidRDefault="00545B09">
      <w:pPr>
        <w:pStyle w:val="a0"/>
        <w:rPr>
          <w:rFonts w:hint="cs"/>
          <w:rtl/>
        </w:rPr>
      </w:pPr>
    </w:p>
    <w:p w14:paraId="564D2FA3" w14:textId="77777777" w:rsidR="00000000" w:rsidRDefault="00545B09">
      <w:pPr>
        <w:pStyle w:val="a0"/>
        <w:rPr>
          <w:rFonts w:hint="cs"/>
          <w:rtl/>
        </w:rPr>
      </w:pPr>
      <w:r>
        <w:rPr>
          <w:rFonts w:hint="cs"/>
          <w:rtl/>
        </w:rPr>
        <w:t>המודל שמקובל עליך לגבי העניין של קנסות יישמר בעתיד. תודה רבה, אדוני היושב-ראש.</w:t>
      </w:r>
    </w:p>
    <w:p w14:paraId="6A2969C9" w14:textId="77777777" w:rsidR="00000000" w:rsidRDefault="00545B09">
      <w:pPr>
        <w:pStyle w:val="a0"/>
        <w:rPr>
          <w:rFonts w:hint="cs"/>
          <w:rtl/>
        </w:rPr>
      </w:pPr>
    </w:p>
    <w:p w14:paraId="51CC4199" w14:textId="77777777" w:rsidR="00000000" w:rsidRDefault="00545B09">
      <w:pPr>
        <w:pStyle w:val="af1"/>
        <w:rPr>
          <w:rtl/>
        </w:rPr>
      </w:pPr>
      <w:r>
        <w:rPr>
          <w:rtl/>
        </w:rPr>
        <w:t>היו"ר ראובן ריבלין:</w:t>
      </w:r>
    </w:p>
    <w:p w14:paraId="23FD74E8" w14:textId="77777777" w:rsidR="00000000" w:rsidRDefault="00545B09">
      <w:pPr>
        <w:pStyle w:val="a0"/>
        <w:rPr>
          <w:rtl/>
        </w:rPr>
      </w:pPr>
    </w:p>
    <w:p w14:paraId="4D7AB874" w14:textId="77777777" w:rsidR="00000000" w:rsidRDefault="00545B09">
      <w:pPr>
        <w:pStyle w:val="a0"/>
        <w:rPr>
          <w:rFonts w:hint="cs"/>
          <w:rtl/>
        </w:rPr>
      </w:pPr>
      <w:r>
        <w:rPr>
          <w:rFonts w:hint="cs"/>
          <w:rtl/>
        </w:rPr>
        <w:t>אני מאוד מודה. אדוני מבקש לדחות את הצעת האי-אמון. חבר הכנסת גפני, אדוני ביקש התייחסות, אני נותן לאדוני דקה מהצד.</w:t>
      </w:r>
      <w:r>
        <w:rPr>
          <w:rFonts w:hint="cs"/>
          <w:rtl/>
        </w:rPr>
        <w:t xml:space="preserve"> בבקשה.</w:t>
      </w:r>
    </w:p>
    <w:p w14:paraId="7803219D" w14:textId="77777777" w:rsidR="00000000" w:rsidRDefault="00545B09">
      <w:pPr>
        <w:pStyle w:val="a0"/>
        <w:rPr>
          <w:rFonts w:hint="cs"/>
          <w:rtl/>
        </w:rPr>
      </w:pPr>
    </w:p>
    <w:p w14:paraId="2B2D7E52" w14:textId="77777777" w:rsidR="00000000" w:rsidRDefault="00545B09">
      <w:pPr>
        <w:pStyle w:val="af0"/>
        <w:rPr>
          <w:rtl/>
        </w:rPr>
      </w:pPr>
      <w:r>
        <w:rPr>
          <w:rFonts w:hint="eastAsia"/>
          <w:rtl/>
        </w:rPr>
        <w:t>משה</w:t>
      </w:r>
      <w:r>
        <w:rPr>
          <w:rtl/>
        </w:rPr>
        <w:t xml:space="preserve"> גפני (יהדות התורה):</w:t>
      </w:r>
    </w:p>
    <w:p w14:paraId="0B53D40D" w14:textId="77777777" w:rsidR="00000000" w:rsidRDefault="00545B09">
      <w:pPr>
        <w:pStyle w:val="a0"/>
        <w:rPr>
          <w:rFonts w:hint="cs"/>
          <w:rtl/>
        </w:rPr>
      </w:pPr>
    </w:p>
    <w:p w14:paraId="29FABC68" w14:textId="77777777" w:rsidR="00000000" w:rsidRDefault="00545B09">
      <w:pPr>
        <w:pStyle w:val="a0"/>
        <w:rPr>
          <w:rFonts w:hint="cs"/>
          <w:rtl/>
        </w:rPr>
      </w:pPr>
      <w:r>
        <w:rPr>
          <w:rFonts w:hint="cs"/>
          <w:rtl/>
        </w:rPr>
        <w:t>אבל אני מבקש הודעה אישית.</w:t>
      </w:r>
    </w:p>
    <w:p w14:paraId="131AB8C7" w14:textId="77777777" w:rsidR="00000000" w:rsidRDefault="00545B09">
      <w:pPr>
        <w:pStyle w:val="a0"/>
        <w:rPr>
          <w:rFonts w:hint="cs"/>
          <w:rtl/>
        </w:rPr>
      </w:pPr>
    </w:p>
    <w:p w14:paraId="032F595A" w14:textId="77777777" w:rsidR="00000000" w:rsidRDefault="00545B09">
      <w:pPr>
        <w:pStyle w:val="af1"/>
        <w:rPr>
          <w:rtl/>
        </w:rPr>
      </w:pPr>
      <w:r>
        <w:rPr>
          <w:rtl/>
        </w:rPr>
        <w:t>היו"ר ראובן ריבלין:</w:t>
      </w:r>
    </w:p>
    <w:p w14:paraId="4A8387DE" w14:textId="77777777" w:rsidR="00000000" w:rsidRDefault="00545B09">
      <w:pPr>
        <w:pStyle w:val="a0"/>
        <w:rPr>
          <w:rtl/>
        </w:rPr>
      </w:pPr>
    </w:p>
    <w:p w14:paraId="33003601" w14:textId="77777777" w:rsidR="00000000" w:rsidRDefault="00545B09">
      <w:pPr>
        <w:pStyle w:val="a0"/>
        <w:rPr>
          <w:rFonts w:hint="cs"/>
          <w:rtl/>
        </w:rPr>
      </w:pPr>
      <w:r>
        <w:rPr>
          <w:rFonts w:hint="cs"/>
          <w:rtl/>
        </w:rPr>
        <w:t>הודעה אישית מהצד. בבקשה. אדוני יאמר הודעה אישית על ההתחסדות.</w:t>
      </w:r>
    </w:p>
    <w:p w14:paraId="2A24937D" w14:textId="77777777" w:rsidR="00000000" w:rsidRDefault="00545B09">
      <w:pPr>
        <w:pStyle w:val="a0"/>
        <w:rPr>
          <w:rFonts w:hint="cs"/>
          <w:rtl/>
        </w:rPr>
      </w:pPr>
    </w:p>
    <w:p w14:paraId="583AF50E" w14:textId="77777777" w:rsidR="00000000" w:rsidRDefault="00545B09">
      <w:pPr>
        <w:pStyle w:val="af0"/>
        <w:rPr>
          <w:rtl/>
        </w:rPr>
      </w:pPr>
      <w:r>
        <w:rPr>
          <w:rFonts w:hint="eastAsia"/>
          <w:rtl/>
        </w:rPr>
        <w:t>שר</w:t>
      </w:r>
      <w:r>
        <w:rPr>
          <w:rtl/>
        </w:rPr>
        <w:t xml:space="preserve"> התעשייה, המסחר והתעסוקה אהוד אולמרט:</w:t>
      </w:r>
    </w:p>
    <w:p w14:paraId="68D80156" w14:textId="77777777" w:rsidR="00000000" w:rsidRDefault="00545B09">
      <w:pPr>
        <w:pStyle w:val="a0"/>
        <w:rPr>
          <w:rFonts w:hint="cs"/>
          <w:rtl/>
        </w:rPr>
      </w:pPr>
    </w:p>
    <w:p w14:paraId="41B8259F" w14:textId="77777777" w:rsidR="00000000" w:rsidRDefault="00545B09">
      <w:pPr>
        <w:pStyle w:val="a0"/>
        <w:rPr>
          <w:rFonts w:hint="cs"/>
          <w:rtl/>
        </w:rPr>
      </w:pPr>
      <w:r>
        <w:rPr>
          <w:rFonts w:hint="cs"/>
          <w:rtl/>
        </w:rPr>
        <w:t>אדוני, עם כל הכבוד, יש בעניין הזה כללים, ואני מבקש שהכללים הללו יכובדו.</w:t>
      </w:r>
      <w:r>
        <w:rPr>
          <w:rFonts w:hint="cs"/>
          <w:rtl/>
        </w:rPr>
        <w:t xml:space="preserve"> ההודעה האישית נאמרת בתום הדיון.</w:t>
      </w:r>
    </w:p>
    <w:p w14:paraId="50881562" w14:textId="77777777" w:rsidR="00000000" w:rsidRDefault="00545B09">
      <w:pPr>
        <w:pStyle w:val="a0"/>
        <w:rPr>
          <w:rFonts w:hint="cs"/>
          <w:rtl/>
        </w:rPr>
      </w:pPr>
    </w:p>
    <w:p w14:paraId="0FA93B87" w14:textId="77777777" w:rsidR="00000000" w:rsidRDefault="00545B09">
      <w:pPr>
        <w:pStyle w:val="af1"/>
        <w:rPr>
          <w:rtl/>
        </w:rPr>
      </w:pPr>
      <w:r>
        <w:rPr>
          <w:rFonts w:hint="eastAsia"/>
          <w:rtl/>
        </w:rPr>
        <w:t>היו</w:t>
      </w:r>
      <w:r>
        <w:rPr>
          <w:rtl/>
        </w:rPr>
        <w:t>"ר ראובן ריבלין:</w:t>
      </w:r>
    </w:p>
    <w:p w14:paraId="6A5D653C" w14:textId="77777777" w:rsidR="00000000" w:rsidRDefault="00545B09">
      <w:pPr>
        <w:pStyle w:val="a0"/>
        <w:rPr>
          <w:rFonts w:hint="cs"/>
          <w:rtl/>
        </w:rPr>
      </w:pPr>
    </w:p>
    <w:p w14:paraId="1C019BAC" w14:textId="77777777" w:rsidR="00000000" w:rsidRDefault="00545B09">
      <w:pPr>
        <w:pStyle w:val="a0"/>
        <w:rPr>
          <w:rFonts w:hint="cs"/>
          <w:rtl/>
        </w:rPr>
      </w:pPr>
      <w:r>
        <w:rPr>
          <w:rFonts w:hint="cs"/>
          <w:rtl/>
        </w:rPr>
        <w:t>אני מאוד מודה לאדוני על כך שהוא נותן לי ייעוץ תקנוני וייעוץ משפטי.</w:t>
      </w:r>
    </w:p>
    <w:p w14:paraId="04BDC60B" w14:textId="77777777" w:rsidR="00000000" w:rsidRDefault="00545B09">
      <w:pPr>
        <w:pStyle w:val="a0"/>
        <w:rPr>
          <w:rFonts w:hint="cs"/>
          <w:rtl/>
        </w:rPr>
      </w:pPr>
    </w:p>
    <w:p w14:paraId="7F633C14" w14:textId="77777777" w:rsidR="00000000" w:rsidRDefault="00545B09">
      <w:pPr>
        <w:pStyle w:val="a0"/>
        <w:rPr>
          <w:rFonts w:hint="cs"/>
          <w:rtl/>
        </w:rPr>
      </w:pPr>
      <w:r>
        <w:rPr>
          <w:rFonts w:hint="cs"/>
          <w:rtl/>
        </w:rPr>
        <w:t>חבר הכנסת גפני, כנהוג באחרונה, אם אדוני רוצה להגיב על הדברים שנאמרו. חבר הכנסת יצחק כהן, גם אדוני רוצה לעזור לי בניהול הישיבה? בבקשה,</w:t>
      </w:r>
      <w:r>
        <w:rPr>
          <w:rFonts w:hint="cs"/>
          <w:rtl/>
        </w:rPr>
        <w:t xml:space="preserve"> חבר הכנסת גפני. אדוני רושם לעצמו ראשי פרקים? אדוני יענה על הדברים הברורים. לבוא ולומר לחבר כנסת "התחסדות" ו"צביעות", אלה הם דברים פרלמנטריים, למגינת לבי. אדוני ישיב על זה.</w:t>
      </w:r>
    </w:p>
    <w:p w14:paraId="1D04D24A" w14:textId="77777777" w:rsidR="00000000" w:rsidRDefault="00545B09">
      <w:pPr>
        <w:pStyle w:val="a0"/>
        <w:rPr>
          <w:rtl/>
        </w:rPr>
      </w:pPr>
    </w:p>
    <w:p w14:paraId="5D0420A5" w14:textId="77777777" w:rsidR="00000000" w:rsidRDefault="00545B09">
      <w:pPr>
        <w:pStyle w:val="af0"/>
        <w:rPr>
          <w:rtl/>
        </w:rPr>
      </w:pPr>
      <w:bookmarkStart w:id="116" w:name="FS000000526T26_01_2004_17_17_56"/>
      <w:bookmarkEnd w:id="116"/>
      <w:r>
        <w:rPr>
          <w:rFonts w:hint="eastAsia"/>
          <w:rtl/>
        </w:rPr>
        <w:t>רוני</w:t>
      </w:r>
      <w:r>
        <w:rPr>
          <w:rtl/>
        </w:rPr>
        <w:t xml:space="preserve"> בר-און (הליכוד):</w:t>
      </w:r>
    </w:p>
    <w:p w14:paraId="026549E3" w14:textId="77777777" w:rsidR="00000000" w:rsidRDefault="00545B09">
      <w:pPr>
        <w:pStyle w:val="a0"/>
        <w:rPr>
          <w:rFonts w:hint="cs"/>
          <w:rtl/>
        </w:rPr>
      </w:pPr>
    </w:p>
    <w:p w14:paraId="02D04B2E" w14:textId="77777777" w:rsidR="00000000" w:rsidRDefault="00545B09">
      <w:pPr>
        <w:pStyle w:val="a0"/>
        <w:rPr>
          <w:rFonts w:hint="cs"/>
          <w:rtl/>
        </w:rPr>
      </w:pPr>
      <w:r>
        <w:rPr>
          <w:rFonts w:hint="cs"/>
          <w:rtl/>
        </w:rPr>
        <w:t>אדוני היושב-ראש, במיוחד ל"מתנגד" כמו גפני, להגיד שזאת התחסד</w:t>
      </w:r>
      <w:r>
        <w:rPr>
          <w:rFonts w:hint="cs"/>
          <w:rtl/>
        </w:rPr>
        <w:t>ות?</w:t>
      </w:r>
    </w:p>
    <w:p w14:paraId="0BE0E2A8" w14:textId="77777777" w:rsidR="00000000" w:rsidRDefault="00545B09">
      <w:pPr>
        <w:pStyle w:val="a0"/>
        <w:rPr>
          <w:rFonts w:hint="cs"/>
          <w:rtl/>
        </w:rPr>
      </w:pPr>
    </w:p>
    <w:p w14:paraId="4D640152" w14:textId="77777777" w:rsidR="00000000" w:rsidRDefault="00545B09">
      <w:pPr>
        <w:pStyle w:val="af0"/>
        <w:rPr>
          <w:rtl/>
        </w:rPr>
      </w:pPr>
      <w:r>
        <w:rPr>
          <w:rFonts w:hint="eastAsia"/>
          <w:rtl/>
        </w:rPr>
        <w:t>משה</w:t>
      </w:r>
      <w:r>
        <w:rPr>
          <w:rtl/>
        </w:rPr>
        <w:t xml:space="preserve"> גפני (יהדות התורה):</w:t>
      </w:r>
    </w:p>
    <w:p w14:paraId="10938525" w14:textId="77777777" w:rsidR="00000000" w:rsidRDefault="00545B09">
      <w:pPr>
        <w:pStyle w:val="a0"/>
        <w:rPr>
          <w:rFonts w:hint="cs"/>
          <w:rtl/>
        </w:rPr>
      </w:pPr>
    </w:p>
    <w:p w14:paraId="0667A25A" w14:textId="77777777" w:rsidR="00000000" w:rsidRDefault="00545B09">
      <w:pPr>
        <w:pStyle w:val="a0"/>
        <w:rPr>
          <w:rFonts w:hint="cs"/>
          <w:rtl/>
        </w:rPr>
      </w:pPr>
      <w:r>
        <w:rPr>
          <w:rFonts w:hint="cs"/>
          <w:rtl/>
        </w:rPr>
        <w:t>אדוני היושב-ראש, אני מדבר מהצד.</w:t>
      </w:r>
    </w:p>
    <w:p w14:paraId="50CC1C3A" w14:textId="77777777" w:rsidR="00000000" w:rsidRDefault="00545B09">
      <w:pPr>
        <w:pStyle w:val="af1"/>
        <w:rPr>
          <w:rFonts w:hint="cs"/>
          <w:rtl/>
        </w:rPr>
      </w:pPr>
    </w:p>
    <w:p w14:paraId="4163CC7D" w14:textId="77777777" w:rsidR="00000000" w:rsidRDefault="00545B09">
      <w:pPr>
        <w:pStyle w:val="af1"/>
        <w:rPr>
          <w:rtl/>
        </w:rPr>
      </w:pPr>
      <w:r>
        <w:rPr>
          <w:rtl/>
        </w:rPr>
        <w:t>היו"ר ראובן ריבלין:</w:t>
      </w:r>
    </w:p>
    <w:p w14:paraId="2CA8B512" w14:textId="77777777" w:rsidR="00000000" w:rsidRDefault="00545B09">
      <w:pPr>
        <w:pStyle w:val="a0"/>
        <w:rPr>
          <w:rFonts w:hint="cs"/>
          <w:rtl/>
        </w:rPr>
      </w:pPr>
    </w:p>
    <w:p w14:paraId="5F374F53" w14:textId="77777777" w:rsidR="00000000" w:rsidRDefault="00545B09">
      <w:pPr>
        <w:pStyle w:val="a0"/>
        <w:rPr>
          <w:rFonts w:hint="cs"/>
          <w:rtl/>
        </w:rPr>
      </w:pPr>
      <w:r>
        <w:rPr>
          <w:rFonts w:hint="cs"/>
          <w:rtl/>
        </w:rPr>
        <w:t>חבר הכנסת גפני, אני מוחל וסולח לך, משום שאני יודע שתמים אתה, ולכן אני נותן לך. בבקשה, אדוני.</w:t>
      </w:r>
    </w:p>
    <w:p w14:paraId="67EB108C" w14:textId="77777777" w:rsidR="00000000" w:rsidRDefault="00545B09">
      <w:pPr>
        <w:pStyle w:val="a0"/>
        <w:rPr>
          <w:rFonts w:hint="cs"/>
          <w:rtl/>
        </w:rPr>
      </w:pPr>
    </w:p>
    <w:p w14:paraId="3FE6AC31" w14:textId="77777777" w:rsidR="00000000" w:rsidRDefault="00545B09">
      <w:pPr>
        <w:pStyle w:val="af0"/>
        <w:rPr>
          <w:rtl/>
        </w:rPr>
      </w:pPr>
      <w:r>
        <w:rPr>
          <w:rFonts w:hint="eastAsia"/>
          <w:rtl/>
        </w:rPr>
        <w:t>יעקב</w:t>
      </w:r>
      <w:r>
        <w:rPr>
          <w:rtl/>
        </w:rPr>
        <w:t xml:space="preserve"> ליצמן (יהדות התורה):</w:t>
      </w:r>
    </w:p>
    <w:p w14:paraId="0F68ABC5" w14:textId="77777777" w:rsidR="00000000" w:rsidRDefault="00545B09">
      <w:pPr>
        <w:pStyle w:val="a0"/>
        <w:rPr>
          <w:rFonts w:hint="cs"/>
          <w:rtl/>
        </w:rPr>
      </w:pPr>
    </w:p>
    <w:p w14:paraId="3D92617C" w14:textId="77777777" w:rsidR="00000000" w:rsidRDefault="00545B09">
      <w:pPr>
        <w:pStyle w:val="a0"/>
        <w:ind w:left="719" w:firstLine="0"/>
        <w:rPr>
          <w:rFonts w:hint="cs"/>
          <w:rtl/>
        </w:rPr>
      </w:pPr>
      <w:r>
        <w:rPr>
          <w:rFonts w:hint="cs"/>
          <w:rtl/>
        </w:rPr>
        <w:t>אדוני היושב-ראש - - -</w:t>
      </w:r>
    </w:p>
    <w:p w14:paraId="33B29F60" w14:textId="77777777" w:rsidR="00000000" w:rsidRDefault="00545B09">
      <w:pPr>
        <w:pStyle w:val="a0"/>
        <w:rPr>
          <w:rFonts w:hint="cs"/>
          <w:rtl/>
        </w:rPr>
      </w:pPr>
    </w:p>
    <w:p w14:paraId="6698EABB" w14:textId="77777777" w:rsidR="00000000" w:rsidRDefault="00545B09">
      <w:pPr>
        <w:pStyle w:val="af1"/>
        <w:rPr>
          <w:rtl/>
        </w:rPr>
      </w:pPr>
      <w:r>
        <w:rPr>
          <w:rFonts w:hint="eastAsia"/>
          <w:rtl/>
        </w:rPr>
        <w:t>היו</w:t>
      </w:r>
      <w:r>
        <w:rPr>
          <w:rtl/>
        </w:rPr>
        <w:t>"ר ראובן ריבלין:</w:t>
      </w:r>
    </w:p>
    <w:p w14:paraId="1372055E" w14:textId="77777777" w:rsidR="00000000" w:rsidRDefault="00545B09">
      <w:pPr>
        <w:pStyle w:val="a0"/>
        <w:rPr>
          <w:rFonts w:hint="cs"/>
          <w:rtl/>
        </w:rPr>
      </w:pPr>
    </w:p>
    <w:p w14:paraId="18449D2D" w14:textId="77777777" w:rsidR="00000000" w:rsidRDefault="00545B09">
      <w:pPr>
        <w:pStyle w:val="a0"/>
        <w:rPr>
          <w:rFonts w:hint="cs"/>
          <w:rtl/>
        </w:rPr>
      </w:pPr>
      <w:r>
        <w:rPr>
          <w:rFonts w:hint="cs"/>
          <w:rtl/>
        </w:rPr>
        <w:t>חבר הכנ</w:t>
      </w:r>
      <w:r>
        <w:rPr>
          <w:rFonts w:hint="cs"/>
          <w:rtl/>
        </w:rPr>
        <w:t>סת ליצמן, אדוני לא יפריע לי, כי אנחנו מגיעים לנקודה שבה אנחנו עוברים להתרגשות מיותרת לחלוטין. חבר הכנסת גפני. בבקשה, אדוני.</w:t>
      </w:r>
    </w:p>
    <w:p w14:paraId="1B4E7967" w14:textId="77777777" w:rsidR="00000000" w:rsidRDefault="00545B09">
      <w:pPr>
        <w:pStyle w:val="a0"/>
        <w:rPr>
          <w:rFonts w:hint="cs"/>
          <w:rtl/>
        </w:rPr>
      </w:pPr>
    </w:p>
    <w:p w14:paraId="2C9424C8" w14:textId="77777777" w:rsidR="00000000" w:rsidRDefault="00545B09">
      <w:pPr>
        <w:pStyle w:val="a"/>
        <w:rPr>
          <w:rtl/>
        </w:rPr>
      </w:pPr>
      <w:bookmarkStart w:id="117" w:name="FS000000526T26_01_2004_17_18_55"/>
      <w:bookmarkStart w:id="118" w:name="_Toc78865151"/>
      <w:bookmarkEnd w:id="117"/>
      <w:r>
        <w:rPr>
          <w:rFonts w:hint="eastAsia"/>
          <w:rtl/>
        </w:rPr>
        <w:t>משה</w:t>
      </w:r>
      <w:r>
        <w:rPr>
          <w:rtl/>
        </w:rPr>
        <w:t xml:space="preserve"> גפני (יהדות התורה):</w:t>
      </w:r>
      <w:bookmarkEnd w:id="118"/>
    </w:p>
    <w:p w14:paraId="4A53E79E" w14:textId="77777777" w:rsidR="00000000" w:rsidRDefault="00545B09">
      <w:pPr>
        <w:pStyle w:val="a0"/>
        <w:rPr>
          <w:rFonts w:hint="cs"/>
          <w:rtl/>
        </w:rPr>
      </w:pPr>
    </w:p>
    <w:p w14:paraId="0FE985DF" w14:textId="77777777" w:rsidR="00000000" w:rsidRDefault="00545B09">
      <w:pPr>
        <w:pStyle w:val="a0"/>
        <w:rPr>
          <w:rFonts w:hint="cs"/>
          <w:rtl/>
        </w:rPr>
      </w:pPr>
      <w:r>
        <w:rPr>
          <w:rFonts w:hint="cs"/>
          <w:rtl/>
        </w:rPr>
        <w:t>אדוני היושב-ראש, אני מסכים עם הנוהג שהפעלת עכשיו, אף שהודעה אישית זה לא בסיום הדיון.</w:t>
      </w:r>
    </w:p>
    <w:p w14:paraId="0CC17DF4" w14:textId="77777777" w:rsidR="00000000" w:rsidRDefault="00545B09">
      <w:pPr>
        <w:pStyle w:val="a0"/>
        <w:rPr>
          <w:rFonts w:hint="cs"/>
          <w:rtl/>
        </w:rPr>
      </w:pPr>
    </w:p>
    <w:p w14:paraId="7609A71E" w14:textId="77777777" w:rsidR="00000000" w:rsidRDefault="00545B09">
      <w:pPr>
        <w:pStyle w:val="af1"/>
        <w:rPr>
          <w:rtl/>
        </w:rPr>
      </w:pPr>
      <w:r>
        <w:rPr>
          <w:rFonts w:hint="eastAsia"/>
          <w:rtl/>
        </w:rPr>
        <w:t>היו</w:t>
      </w:r>
      <w:r>
        <w:rPr>
          <w:rtl/>
        </w:rPr>
        <w:t>"ר ראובן ריבלין:</w:t>
      </w:r>
    </w:p>
    <w:p w14:paraId="6B5D33EA" w14:textId="77777777" w:rsidR="00000000" w:rsidRDefault="00545B09">
      <w:pPr>
        <w:pStyle w:val="a0"/>
        <w:rPr>
          <w:rFonts w:hint="cs"/>
          <w:rtl/>
        </w:rPr>
      </w:pPr>
    </w:p>
    <w:p w14:paraId="719D8853" w14:textId="77777777" w:rsidR="00000000" w:rsidRDefault="00545B09">
      <w:pPr>
        <w:pStyle w:val="a0"/>
        <w:rPr>
          <w:rFonts w:hint="cs"/>
          <w:rtl/>
        </w:rPr>
      </w:pPr>
      <w:r>
        <w:rPr>
          <w:rFonts w:hint="cs"/>
          <w:rtl/>
        </w:rPr>
        <w:t>בסיום הישיבה של אותו יום.</w:t>
      </w:r>
    </w:p>
    <w:p w14:paraId="4383BCC8" w14:textId="77777777" w:rsidR="00000000" w:rsidRDefault="00545B09">
      <w:pPr>
        <w:pStyle w:val="a0"/>
        <w:rPr>
          <w:rtl/>
        </w:rPr>
      </w:pPr>
    </w:p>
    <w:p w14:paraId="2FEE1C66" w14:textId="77777777" w:rsidR="00000000" w:rsidRDefault="00545B09">
      <w:pPr>
        <w:pStyle w:val="-"/>
        <w:rPr>
          <w:rtl/>
        </w:rPr>
      </w:pPr>
      <w:bookmarkStart w:id="119" w:name="FS000000526T26_01_2004_17_19_07C"/>
      <w:bookmarkEnd w:id="119"/>
      <w:r>
        <w:rPr>
          <w:rtl/>
        </w:rPr>
        <w:t>משה גפני (יהדות התורה):</w:t>
      </w:r>
    </w:p>
    <w:p w14:paraId="5CC4436E" w14:textId="77777777" w:rsidR="00000000" w:rsidRDefault="00545B09">
      <w:pPr>
        <w:pStyle w:val="a0"/>
        <w:rPr>
          <w:rtl/>
        </w:rPr>
      </w:pPr>
    </w:p>
    <w:p w14:paraId="705BACA6" w14:textId="77777777" w:rsidR="00000000" w:rsidRDefault="00545B09">
      <w:pPr>
        <w:pStyle w:val="a0"/>
        <w:rPr>
          <w:rFonts w:hint="cs"/>
          <w:rtl/>
        </w:rPr>
      </w:pPr>
      <w:r>
        <w:rPr>
          <w:rFonts w:hint="cs"/>
          <w:rtl/>
        </w:rPr>
        <w:t>לא בסיום הישיבה, בסיום הדיון הנוכחי. הרי שינינו את התקנון.</w:t>
      </w:r>
    </w:p>
    <w:p w14:paraId="07FB4668" w14:textId="77777777" w:rsidR="00000000" w:rsidRDefault="00545B09">
      <w:pPr>
        <w:pStyle w:val="a0"/>
        <w:rPr>
          <w:rFonts w:hint="cs"/>
          <w:rtl/>
        </w:rPr>
      </w:pPr>
    </w:p>
    <w:p w14:paraId="4DC8BF0D" w14:textId="77777777" w:rsidR="00000000" w:rsidRDefault="00545B09">
      <w:pPr>
        <w:pStyle w:val="af1"/>
        <w:rPr>
          <w:rtl/>
        </w:rPr>
      </w:pPr>
      <w:r>
        <w:rPr>
          <w:rFonts w:hint="eastAsia"/>
          <w:rtl/>
        </w:rPr>
        <w:t>היו</w:t>
      </w:r>
      <w:r>
        <w:rPr>
          <w:rtl/>
        </w:rPr>
        <w:t>"ר ראובן ריבלין:</w:t>
      </w:r>
    </w:p>
    <w:p w14:paraId="29562333" w14:textId="77777777" w:rsidR="00000000" w:rsidRDefault="00545B09">
      <w:pPr>
        <w:pStyle w:val="a0"/>
        <w:rPr>
          <w:rFonts w:hint="cs"/>
          <w:rtl/>
        </w:rPr>
      </w:pPr>
    </w:p>
    <w:p w14:paraId="68912E52" w14:textId="77777777" w:rsidR="00000000" w:rsidRDefault="00545B09">
      <w:pPr>
        <w:pStyle w:val="a0"/>
        <w:rPr>
          <w:rFonts w:hint="cs"/>
          <w:rtl/>
        </w:rPr>
      </w:pPr>
      <w:r>
        <w:rPr>
          <w:rFonts w:hint="cs"/>
          <w:rtl/>
        </w:rPr>
        <w:t>יושב-ראש ועדת הכנסת ואני קבענו, שמן הראוי שמייד לאחר שנאמרים דברים, ובזמן הקרוב ביותר, יוכל אדם להגיב, ובלבד שיהיה קצר, מת</w:t>
      </w:r>
      <w:r>
        <w:rPr>
          <w:rFonts w:hint="cs"/>
          <w:rtl/>
        </w:rPr>
        <w:t>ומצת ולעניין. אדוני, זכות התגובה, ולא זכות הנאום.</w:t>
      </w:r>
    </w:p>
    <w:p w14:paraId="24AAF4FB" w14:textId="77777777" w:rsidR="00000000" w:rsidRDefault="00545B09">
      <w:pPr>
        <w:pStyle w:val="a0"/>
        <w:rPr>
          <w:rFonts w:hint="cs"/>
          <w:rtl/>
        </w:rPr>
      </w:pPr>
    </w:p>
    <w:p w14:paraId="4D84F7F5" w14:textId="77777777" w:rsidR="00000000" w:rsidRDefault="00545B09">
      <w:pPr>
        <w:pStyle w:val="-"/>
        <w:rPr>
          <w:rtl/>
        </w:rPr>
      </w:pPr>
      <w:bookmarkStart w:id="120" w:name="FS000000526T26_01_2004_17_19_34C"/>
      <w:bookmarkEnd w:id="120"/>
      <w:r>
        <w:rPr>
          <w:rtl/>
        </w:rPr>
        <w:t>משה גפני (יהדות התורה):</w:t>
      </w:r>
    </w:p>
    <w:p w14:paraId="01294361" w14:textId="77777777" w:rsidR="00000000" w:rsidRDefault="00545B09">
      <w:pPr>
        <w:pStyle w:val="a0"/>
        <w:rPr>
          <w:rtl/>
        </w:rPr>
      </w:pPr>
    </w:p>
    <w:p w14:paraId="270A9DC2" w14:textId="77777777" w:rsidR="00000000" w:rsidRDefault="00545B09">
      <w:pPr>
        <w:pStyle w:val="a0"/>
        <w:rPr>
          <w:rFonts w:hint="cs"/>
          <w:rtl/>
        </w:rPr>
      </w:pPr>
      <w:r>
        <w:rPr>
          <w:rFonts w:hint="cs"/>
          <w:rtl/>
        </w:rPr>
        <w:t>אני אדבר אתך על התקנון במועד אחר.</w:t>
      </w:r>
    </w:p>
    <w:p w14:paraId="5D52D3D3" w14:textId="77777777" w:rsidR="00000000" w:rsidRDefault="00545B09">
      <w:pPr>
        <w:pStyle w:val="a0"/>
        <w:rPr>
          <w:rFonts w:hint="cs"/>
          <w:rtl/>
        </w:rPr>
      </w:pPr>
    </w:p>
    <w:p w14:paraId="4D951B68" w14:textId="77777777" w:rsidR="00000000" w:rsidRDefault="00545B09">
      <w:pPr>
        <w:pStyle w:val="af1"/>
        <w:rPr>
          <w:rtl/>
        </w:rPr>
      </w:pPr>
      <w:r>
        <w:rPr>
          <w:rtl/>
        </w:rPr>
        <w:t>היו"ר ראובן ריבלין:</w:t>
      </w:r>
    </w:p>
    <w:p w14:paraId="6C494D87" w14:textId="77777777" w:rsidR="00000000" w:rsidRDefault="00545B09">
      <w:pPr>
        <w:pStyle w:val="a0"/>
        <w:rPr>
          <w:rtl/>
        </w:rPr>
      </w:pPr>
    </w:p>
    <w:p w14:paraId="533031B2" w14:textId="77777777" w:rsidR="00000000" w:rsidRDefault="00545B09">
      <w:pPr>
        <w:pStyle w:val="a0"/>
        <w:rPr>
          <w:rFonts w:hint="cs"/>
          <w:rtl/>
        </w:rPr>
      </w:pPr>
      <w:r>
        <w:rPr>
          <w:rFonts w:hint="cs"/>
          <w:rtl/>
        </w:rPr>
        <w:t>במועד אחר אדוני ידבר על התקנון, אלא אם כן הוא רוצה לשבת ולדבר על התקנון, ואחר כך אדוני ידבר.</w:t>
      </w:r>
    </w:p>
    <w:p w14:paraId="7AEF6B07" w14:textId="77777777" w:rsidR="00000000" w:rsidRDefault="00545B09">
      <w:pPr>
        <w:pStyle w:val="a0"/>
        <w:rPr>
          <w:rFonts w:hint="cs"/>
          <w:rtl/>
        </w:rPr>
      </w:pPr>
    </w:p>
    <w:p w14:paraId="4DE9E4ED" w14:textId="77777777" w:rsidR="00000000" w:rsidRDefault="00545B09">
      <w:pPr>
        <w:pStyle w:val="a"/>
        <w:rPr>
          <w:rtl/>
        </w:rPr>
      </w:pPr>
      <w:bookmarkStart w:id="121" w:name="FS000000526T26_01_2004_18_02_07"/>
      <w:bookmarkStart w:id="122" w:name="_Toc78865152"/>
      <w:bookmarkEnd w:id="121"/>
      <w:r>
        <w:rPr>
          <w:rFonts w:hint="eastAsia"/>
          <w:rtl/>
        </w:rPr>
        <w:t>משה</w:t>
      </w:r>
      <w:r>
        <w:rPr>
          <w:rtl/>
        </w:rPr>
        <w:t xml:space="preserve"> גפני (יהדות התורה):</w:t>
      </w:r>
      <w:bookmarkEnd w:id="122"/>
    </w:p>
    <w:p w14:paraId="21003BD4" w14:textId="77777777" w:rsidR="00000000" w:rsidRDefault="00545B09">
      <w:pPr>
        <w:pStyle w:val="a0"/>
        <w:rPr>
          <w:rFonts w:hint="cs"/>
          <w:rtl/>
        </w:rPr>
      </w:pPr>
    </w:p>
    <w:p w14:paraId="210404CA" w14:textId="77777777" w:rsidR="00000000" w:rsidRDefault="00545B09">
      <w:pPr>
        <w:pStyle w:val="a0"/>
        <w:rPr>
          <w:rFonts w:hint="cs"/>
          <w:rtl/>
        </w:rPr>
      </w:pPr>
      <w:r>
        <w:rPr>
          <w:rFonts w:hint="cs"/>
          <w:rtl/>
        </w:rPr>
        <w:t>אדוני</w:t>
      </w:r>
      <w:r>
        <w:rPr>
          <w:rFonts w:hint="cs"/>
          <w:rtl/>
        </w:rPr>
        <w:t xml:space="preserve"> היושב-ראש, שאלתי את השר אולמרט, לא שאלתי אם הוא בחוץ-לארץ או בארץ, לא פגעתי בו, שאלתי אותו שאלה, למה הוא ביקש להוריד את הקנסות. הרי הוא הציג פה עמדה מאוד יפה ומתחסדת. הוא הולך ותוקף. אף אחד לא הבין מה הוא רוצה. אלא אם כן על ראש הגנב בוער הכובע.</w:t>
      </w:r>
    </w:p>
    <w:p w14:paraId="32388BE1" w14:textId="77777777" w:rsidR="00000000" w:rsidRDefault="00545B09">
      <w:pPr>
        <w:pStyle w:val="a0"/>
        <w:rPr>
          <w:rFonts w:hint="cs"/>
          <w:rtl/>
        </w:rPr>
      </w:pPr>
    </w:p>
    <w:p w14:paraId="3E5B100E" w14:textId="77777777" w:rsidR="00000000" w:rsidRDefault="00545B09">
      <w:pPr>
        <w:pStyle w:val="af1"/>
        <w:rPr>
          <w:rtl/>
        </w:rPr>
      </w:pPr>
      <w:r>
        <w:rPr>
          <w:rFonts w:hint="eastAsia"/>
          <w:rtl/>
        </w:rPr>
        <w:t>היו</w:t>
      </w:r>
      <w:r>
        <w:rPr>
          <w:rtl/>
        </w:rPr>
        <w:t>"ר ראו</w:t>
      </w:r>
      <w:r>
        <w:rPr>
          <w:rtl/>
        </w:rPr>
        <w:t>בן ריבלין:</w:t>
      </w:r>
    </w:p>
    <w:p w14:paraId="4683B058" w14:textId="77777777" w:rsidR="00000000" w:rsidRDefault="00545B09">
      <w:pPr>
        <w:pStyle w:val="a0"/>
        <w:rPr>
          <w:rFonts w:hint="cs"/>
          <w:rtl/>
        </w:rPr>
      </w:pPr>
    </w:p>
    <w:p w14:paraId="4510EFD8" w14:textId="77777777" w:rsidR="00000000" w:rsidRDefault="00545B09">
      <w:pPr>
        <w:pStyle w:val="a0"/>
        <w:rPr>
          <w:rFonts w:hint="cs"/>
          <w:rtl/>
        </w:rPr>
      </w:pPr>
      <w:r>
        <w:rPr>
          <w:rFonts w:hint="cs"/>
          <w:rtl/>
        </w:rPr>
        <w:t>חבר הכנסת גפני, אדוני לא יאמר, כי ישבתי פה. הוא אמר שכאשר אתה בא ומדבר בעניין זה, כאשר היית בשלטון זמן כה רב והעלמת עין, זו התחסדות וצביעות. אדוני יענה על זה, כי אני הייתי אתך בשלטון.</w:t>
      </w:r>
    </w:p>
    <w:p w14:paraId="35CDFD13" w14:textId="77777777" w:rsidR="00000000" w:rsidRDefault="00545B09">
      <w:pPr>
        <w:pStyle w:val="a0"/>
        <w:rPr>
          <w:rFonts w:hint="cs"/>
          <w:rtl/>
        </w:rPr>
      </w:pPr>
    </w:p>
    <w:p w14:paraId="3A727FF2" w14:textId="77777777" w:rsidR="00000000" w:rsidRDefault="00545B09">
      <w:pPr>
        <w:pStyle w:val="-"/>
        <w:rPr>
          <w:rtl/>
        </w:rPr>
      </w:pPr>
      <w:bookmarkStart w:id="123" w:name="FS000000526T26_01_2004_17_20_09C"/>
      <w:bookmarkEnd w:id="123"/>
      <w:r>
        <w:rPr>
          <w:rtl/>
        </w:rPr>
        <w:t>משה גפני (יהדות התורה):</w:t>
      </w:r>
    </w:p>
    <w:p w14:paraId="55A329AD" w14:textId="77777777" w:rsidR="00000000" w:rsidRDefault="00545B09">
      <w:pPr>
        <w:pStyle w:val="a0"/>
        <w:rPr>
          <w:rtl/>
        </w:rPr>
      </w:pPr>
    </w:p>
    <w:p w14:paraId="6F82A59D" w14:textId="77777777" w:rsidR="00000000" w:rsidRDefault="00545B09">
      <w:pPr>
        <w:pStyle w:val="a0"/>
        <w:rPr>
          <w:rFonts w:hint="cs"/>
          <w:rtl/>
        </w:rPr>
      </w:pPr>
      <w:r>
        <w:rPr>
          <w:rFonts w:hint="cs"/>
          <w:rtl/>
        </w:rPr>
        <w:t>אדוני היושב-ראש, אתה נמצא בכנסת שנ</w:t>
      </w:r>
      <w:r>
        <w:rPr>
          <w:rFonts w:hint="cs"/>
          <w:rtl/>
        </w:rPr>
        <w:t>ים רבות, אתה יודע שגם בקדנציה הקודמת הגשתי חוק, נלחמתי עליו, העברתי אותו בקריאה ראשונה. נלחמתי על העניין הזה, מעולם לא העלמתי עין. הדברים שאמר השר אולמרט הם שקריים.</w:t>
      </w:r>
    </w:p>
    <w:p w14:paraId="02187B17" w14:textId="77777777" w:rsidR="00000000" w:rsidRDefault="00545B09">
      <w:pPr>
        <w:pStyle w:val="a0"/>
        <w:rPr>
          <w:rFonts w:hint="cs"/>
          <w:rtl/>
        </w:rPr>
      </w:pPr>
    </w:p>
    <w:p w14:paraId="0036C8FF" w14:textId="77777777" w:rsidR="00000000" w:rsidRDefault="00545B09">
      <w:pPr>
        <w:pStyle w:val="af0"/>
        <w:rPr>
          <w:rtl/>
        </w:rPr>
      </w:pPr>
      <w:r>
        <w:rPr>
          <w:rFonts w:hint="eastAsia"/>
          <w:rtl/>
        </w:rPr>
        <w:t>יצחק</w:t>
      </w:r>
      <w:r>
        <w:rPr>
          <w:rtl/>
        </w:rPr>
        <w:t xml:space="preserve"> כהן (ש"ס):</w:t>
      </w:r>
    </w:p>
    <w:p w14:paraId="50C9957C" w14:textId="77777777" w:rsidR="00000000" w:rsidRDefault="00545B09">
      <w:pPr>
        <w:pStyle w:val="a0"/>
        <w:rPr>
          <w:rFonts w:hint="cs"/>
          <w:rtl/>
        </w:rPr>
      </w:pPr>
    </w:p>
    <w:p w14:paraId="6078A562" w14:textId="77777777" w:rsidR="00000000" w:rsidRDefault="00545B09">
      <w:pPr>
        <w:pStyle w:val="a0"/>
        <w:rPr>
          <w:rFonts w:hint="cs"/>
          <w:rtl/>
        </w:rPr>
      </w:pPr>
      <w:r>
        <w:rPr>
          <w:rFonts w:hint="cs"/>
          <w:rtl/>
        </w:rPr>
        <w:t>אולמרט משקר.</w:t>
      </w:r>
    </w:p>
    <w:p w14:paraId="0F6D8D67" w14:textId="77777777" w:rsidR="00000000" w:rsidRDefault="00545B09">
      <w:pPr>
        <w:pStyle w:val="a0"/>
        <w:rPr>
          <w:rFonts w:hint="cs"/>
          <w:rtl/>
        </w:rPr>
      </w:pPr>
    </w:p>
    <w:p w14:paraId="78D65200" w14:textId="77777777" w:rsidR="00000000" w:rsidRDefault="00545B09">
      <w:pPr>
        <w:pStyle w:val="af1"/>
        <w:rPr>
          <w:rtl/>
        </w:rPr>
      </w:pPr>
      <w:r>
        <w:rPr>
          <w:rtl/>
        </w:rPr>
        <w:t>היו"ר ראובן ריבלין:</w:t>
      </w:r>
    </w:p>
    <w:p w14:paraId="5114C2EF" w14:textId="77777777" w:rsidR="00000000" w:rsidRDefault="00545B09">
      <w:pPr>
        <w:pStyle w:val="a0"/>
        <w:rPr>
          <w:rtl/>
        </w:rPr>
      </w:pPr>
    </w:p>
    <w:p w14:paraId="24872B42" w14:textId="77777777" w:rsidR="00000000" w:rsidRDefault="00545B09">
      <w:pPr>
        <w:pStyle w:val="a0"/>
        <w:rPr>
          <w:rFonts w:hint="cs"/>
          <w:rtl/>
        </w:rPr>
      </w:pPr>
      <w:r>
        <w:rPr>
          <w:rFonts w:hint="cs"/>
          <w:rtl/>
        </w:rPr>
        <w:t>חבר הכנסת כהן.</w:t>
      </w:r>
    </w:p>
    <w:p w14:paraId="7093540C" w14:textId="77777777" w:rsidR="00000000" w:rsidRDefault="00545B09">
      <w:pPr>
        <w:pStyle w:val="a0"/>
        <w:ind w:firstLine="0"/>
        <w:rPr>
          <w:rFonts w:hint="cs"/>
          <w:rtl/>
        </w:rPr>
      </w:pPr>
    </w:p>
    <w:p w14:paraId="5F0C3EBA" w14:textId="77777777" w:rsidR="00000000" w:rsidRDefault="00545B09">
      <w:pPr>
        <w:pStyle w:val="-"/>
        <w:rPr>
          <w:rtl/>
        </w:rPr>
      </w:pPr>
      <w:bookmarkStart w:id="124" w:name="FS000000526T26_01_2004_17_20_37C"/>
      <w:bookmarkEnd w:id="124"/>
      <w:r>
        <w:rPr>
          <w:rtl/>
        </w:rPr>
        <w:t>משה גפני (יהדות התורה)</w:t>
      </w:r>
      <w:r>
        <w:rPr>
          <w:rtl/>
        </w:rPr>
        <w:t>:</w:t>
      </w:r>
    </w:p>
    <w:p w14:paraId="73CF54D6" w14:textId="77777777" w:rsidR="00000000" w:rsidRDefault="00545B09">
      <w:pPr>
        <w:pStyle w:val="a0"/>
        <w:rPr>
          <w:rtl/>
        </w:rPr>
      </w:pPr>
    </w:p>
    <w:p w14:paraId="73F68BD4" w14:textId="77777777" w:rsidR="00000000" w:rsidRDefault="00545B09">
      <w:pPr>
        <w:pStyle w:val="a0"/>
        <w:rPr>
          <w:rFonts w:hint="cs"/>
          <w:rtl/>
        </w:rPr>
      </w:pPr>
      <w:r>
        <w:rPr>
          <w:rFonts w:hint="cs"/>
          <w:rtl/>
        </w:rPr>
        <w:t xml:space="preserve">גם בתקופת השרים הקודמים, ואני בדקתי בפועל, היו הולכים פקחים וחוזרים פעם שנייה באותה שבת, וחוזרים פעם שלישית באותה שבת. אפשרנו להם את זה בוועדת החוקה. אפשרנו להפוך את זה לקנס מינהלי, כך שאפשר לעשות זאת באופן הרבה יותר מסיבי ממה שזה נעשה. מעולם לא העלמנו </w:t>
      </w:r>
      <w:r>
        <w:rPr>
          <w:rFonts w:hint="cs"/>
          <w:rtl/>
        </w:rPr>
        <w:t xml:space="preserve">עין. בא השר אולמרט, רוצה לבטל את השבת, הוא הגיש לוועדת החוקה - - - </w:t>
      </w:r>
    </w:p>
    <w:p w14:paraId="545F280B" w14:textId="77777777" w:rsidR="00000000" w:rsidRDefault="00545B09">
      <w:pPr>
        <w:pStyle w:val="a0"/>
        <w:ind w:firstLine="0"/>
        <w:rPr>
          <w:rFonts w:hint="cs"/>
          <w:rtl/>
        </w:rPr>
      </w:pPr>
    </w:p>
    <w:p w14:paraId="61901AB7" w14:textId="77777777" w:rsidR="00000000" w:rsidRDefault="00545B09">
      <w:pPr>
        <w:pStyle w:val="af1"/>
        <w:rPr>
          <w:rtl/>
        </w:rPr>
      </w:pPr>
      <w:r>
        <w:rPr>
          <w:rtl/>
        </w:rPr>
        <w:t>היו"ר ראובן ריבלין:</w:t>
      </w:r>
    </w:p>
    <w:p w14:paraId="705DCDD2" w14:textId="77777777" w:rsidR="00000000" w:rsidRDefault="00545B09">
      <w:pPr>
        <w:pStyle w:val="a0"/>
        <w:rPr>
          <w:rtl/>
        </w:rPr>
      </w:pPr>
    </w:p>
    <w:p w14:paraId="59ADEE58" w14:textId="77777777" w:rsidR="00000000" w:rsidRDefault="00545B09">
      <w:pPr>
        <w:pStyle w:val="a0"/>
        <w:rPr>
          <w:rFonts w:hint="cs"/>
          <w:rtl/>
        </w:rPr>
      </w:pPr>
      <w:r>
        <w:rPr>
          <w:rFonts w:hint="cs"/>
          <w:rtl/>
        </w:rPr>
        <w:t>לא, אדוני לא מגיש אי-אמון. אדוני מדבר על כך שהוא פעל כל חייו כחבר כנסת, ודבריו של אולמרט אינם ראויים ואינם נכונים.</w:t>
      </w:r>
    </w:p>
    <w:p w14:paraId="009D85F5" w14:textId="77777777" w:rsidR="00000000" w:rsidRDefault="00545B09">
      <w:pPr>
        <w:pStyle w:val="a0"/>
        <w:ind w:firstLine="0"/>
        <w:rPr>
          <w:rFonts w:hint="cs"/>
          <w:rtl/>
        </w:rPr>
      </w:pPr>
    </w:p>
    <w:p w14:paraId="3628AF44" w14:textId="77777777" w:rsidR="00000000" w:rsidRDefault="00545B09">
      <w:pPr>
        <w:pStyle w:val="-"/>
        <w:rPr>
          <w:rtl/>
        </w:rPr>
      </w:pPr>
      <w:bookmarkStart w:id="125" w:name="FS000000526T26_01_2004_17_45_30"/>
      <w:bookmarkStart w:id="126" w:name="FS000000526T26_01_2004_17_45_34C"/>
      <w:bookmarkEnd w:id="125"/>
      <w:bookmarkEnd w:id="126"/>
      <w:r>
        <w:rPr>
          <w:rtl/>
        </w:rPr>
        <w:t>משה גפני (יהדות התורה):</w:t>
      </w:r>
    </w:p>
    <w:p w14:paraId="51D8A470" w14:textId="77777777" w:rsidR="00000000" w:rsidRDefault="00545B09">
      <w:pPr>
        <w:pStyle w:val="a0"/>
        <w:rPr>
          <w:rtl/>
        </w:rPr>
      </w:pPr>
    </w:p>
    <w:p w14:paraId="7F292EBB" w14:textId="77777777" w:rsidR="00000000" w:rsidRDefault="00545B09">
      <w:pPr>
        <w:pStyle w:val="a0"/>
        <w:rPr>
          <w:rFonts w:hint="cs"/>
          <w:rtl/>
        </w:rPr>
      </w:pPr>
      <w:r>
        <w:rPr>
          <w:rFonts w:hint="cs"/>
          <w:rtl/>
        </w:rPr>
        <w:t>נכון.</w:t>
      </w:r>
    </w:p>
    <w:p w14:paraId="69F2B82A" w14:textId="77777777" w:rsidR="00000000" w:rsidRDefault="00545B09">
      <w:pPr>
        <w:pStyle w:val="a0"/>
        <w:ind w:firstLine="0"/>
        <w:rPr>
          <w:rFonts w:hint="cs"/>
          <w:rtl/>
        </w:rPr>
      </w:pPr>
    </w:p>
    <w:p w14:paraId="1F900365" w14:textId="77777777" w:rsidR="00000000" w:rsidRDefault="00545B09">
      <w:pPr>
        <w:pStyle w:val="af1"/>
        <w:rPr>
          <w:rtl/>
        </w:rPr>
      </w:pPr>
      <w:r>
        <w:rPr>
          <w:rtl/>
        </w:rPr>
        <w:t>היו"ר ראובן ריבלין</w:t>
      </w:r>
      <w:r>
        <w:rPr>
          <w:rtl/>
        </w:rPr>
        <w:t>:</w:t>
      </w:r>
    </w:p>
    <w:p w14:paraId="72DEEEE3" w14:textId="77777777" w:rsidR="00000000" w:rsidRDefault="00545B09">
      <w:pPr>
        <w:pStyle w:val="a0"/>
        <w:rPr>
          <w:rtl/>
        </w:rPr>
      </w:pPr>
    </w:p>
    <w:p w14:paraId="6D7F7951" w14:textId="77777777" w:rsidR="00000000" w:rsidRDefault="00545B09">
      <w:pPr>
        <w:pStyle w:val="a0"/>
        <w:rPr>
          <w:rFonts w:hint="cs"/>
          <w:rtl/>
        </w:rPr>
      </w:pPr>
      <w:r>
        <w:rPr>
          <w:rFonts w:hint="cs"/>
          <w:rtl/>
        </w:rPr>
        <w:t>לפי דעתך.</w:t>
      </w:r>
    </w:p>
    <w:p w14:paraId="4E5E0632" w14:textId="77777777" w:rsidR="00000000" w:rsidRDefault="00545B09">
      <w:pPr>
        <w:pStyle w:val="a0"/>
        <w:ind w:firstLine="0"/>
        <w:rPr>
          <w:rFonts w:hint="cs"/>
          <w:rtl/>
        </w:rPr>
      </w:pPr>
    </w:p>
    <w:p w14:paraId="08208A0E" w14:textId="77777777" w:rsidR="00000000" w:rsidRDefault="00545B09">
      <w:pPr>
        <w:pStyle w:val="-"/>
        <w:rPr>
          <w:rtl/>
        </w:rPr>
      </w:pPr>
      <w:bookmarkStart w:id="127" w:name="FS000000526T26_01_2004_17_45_51C"/>
      <w:bookmarkEnd w:id="127"/>
      <w:r>
        <w:rPr>
          <w:rtl/>
        </w:rPr>
        <w:t>משה גפני (יהדות התורה):</w:t>
      </w:r>
    </w:p>
    <w:p w14:paraId="635CDF0D" w14:textId="77777777" w:rsidR="00000000" w:rsidRDefault="00545B09">
      <w:pPr>
        <w:pStyle w:val="a0"/>
        <w:rPr>
          <w:rtl/>
        </w:rPr>
      </w:pPr>
    </w:p>
    <w:p w14:paraId="7CE5D6C0" w14:textId="77777777" w:rsidR="00000000" w:rsidRDefault="00545B09">
      <w:pPr>
        <w:pStyle w:val="a0"/>
        <w:rPr>
          <w:rFonts w:hint="cs"/>
          <w:rtl/>
        </w:rPr>
      </w:pPr>
      <w:r>
        <w:rPr>
          <w:rFonts w:hint="cs"/>
          <w:rtl/>
        </w:rPr>
        <w:t>נכון.</w:t>
      </w:r>
    </w:p>
    <w:p w14:paraId="186C8C92" w14:textId="77777777" w:rsidR="00000000" w:rsidRDefault="00545B09">
      <w:pPr>
        <w:pStyle w:val="a0"/>
        <w:ind w:firstLine="0"/>
        <w:rPr>
          <w:rFonts w:hint="cs"/>
          <w:rtl/>
        </w:rPr>
      </w:pPr>
    </w:p>
    <w:p w14:paraId="17598A98" w14:textId="77777777" w:rsidR="00000000" w:rsidRDefault="00545B09">
      <w:pPr>
        <w:pStyle w:val="af1"/>
        <w:rPr>
          <w:rtl/>
        </w:rPr>
      </w:pPr>
      <w:r>
        <w:rPr>
          <w:rtl/>
        </w:rPr>
        <w:t>היו"ר ראובן ריבלין:</w:t>
      </w:r>
    </w:p>
    <w:p w14:paraId="61269C9E" w14:textId="77777777" w:rsidR="00000000" w:rsidRDefault="00545B09">
      <w:pPr>
        <w:pStyle w:val="a0"/>
        <w:rPr>
          <w:rtl/>
        </w:rPr>
      </w:pPr>
    </w:p>
    <w:p w14:paraId="21534A78" w14:textId="77777777" w:rsidR="00000000" w:rsidRDefault="00545B09">
      <w:pPr>
        <w:pStyle w:val="a0"/>
        <w:rPr>
          <w:rFonts w:hint="cs"/>
          <w:rtl/>
        </w:rPr>
      </w:pPr>
      <w:r>
        <w:rPr>
          <w:rFonts w:hint="cs"/>
          <w:rtl/>
        </w:rPr>
        <w:t>תודה רבה. נא לשבת.</w:t>
      </w:r>
    </w:p>
    <w:p w14:paraId="135C94BE" w14:textId="77777777" w:rsidR="00000000" w:rsidRDefault="00545B09">
      <w:pPr>
        <w:pStyle w:val="a0"/>
        <w:ind w:firstLine="0"/>
        <w:rPr>
          <w:rFonts w:hint="cs"/>
          <w:rtl/>
        </w:rPr>
      </w:pPr>
    </w:p>
    <w:p w14:paraId="61C30ADF" w14:textId="77777777" w:rsidR="00000000" w:rsidRDefault="00545B09">
      <w:pPr>
        <w:pStyle w:val="-"/>
        <w:rPr>
          <w:rtl/>
        </w:rPr>
      </w:pPr>
      <w:bookmarkStart w:id="128" w:name="FS000000526T26_01_2004_17_46_02C"/>
      <w:bookmarkEnd w:id="128"/>
      <w:r>
        <w:rPr>
          <w:rtl/>
        </w:rPr>
        <w:t>משה גפני (יהדות התורה):</w:t>
      </w:r>
    </w:p>
    <w:p w14:paraId="128502A7" w14:textId="77777777" w:rsidR="00000000" w:rsidRDefault="00545B09">
      <w:pPr>
        <w:pStyle w:val="a0"/>
        <w:rPr>
          <w:rtl/>
        </w:rPr>
      </w:pPr>
    </w:p>
    <w:p w14:paraId="13C37AE4" w14:textId="77777777" w:rsidR="00000000" w:rsidRDefault="00545B09">
      <w:pPr>
        <w:pStyle w:val="a0"/>
        <w:rPr>
          <w:rFonts w:hint="cs"/>
          <w:rtl/>
        </w:rPr>
      </w:pPr>
      <w:r>
        <w:rPr>
          <w:rFonts w:hint="cs"/>
          <w:rtl/>
        </w:rPr>
        <w:t>אני אומר לשר אולמרט: על ראש הגנב בוער הכובע.</w:t>
      </w:r>
    </w:p>
    <w:p w14:paraId="4D4E3579" w14:textId="77777777" w:rsidR="00000000" w:rsidRDefault="00545B09">
      <w:pPr>
        <w:pStyle w:val="a0"/>
        <w:ind w:firstLine="0"/>
        <w:rPr>
          <w:rFonts w:hint="cs"/>
          <w:rtl/>
        </w:rPr>
      </w:pPr>
    </w:p>
    <w:p w14:paraId="4C664915" w14:textId="77777777" w:rsidR="00000000" w:rsidRDefault="00545B09">
      <w:pPr>
        <w:pStyle w:val="af1"/>
        <w:rPr>
          <w:rtl/>
        </w:rPr>
      </w:pPr>
      <w:r>
        <w:rPr>
          <w:rtl/>
        </w:rPr>
        <w:t>היו"ר ראובן ריבלין:</w:t>
      </w:r>
    </w:p>
    <w:p w14:paraId="0B0E9A93" w14:textId="77777777" w:rsidR="00000000" w:rsidRDefault="00545B09">
      <w:pPr>
        <w:pStyle w:val="a0"/>
        <w:rPr>
          <w:rtl/>
        </w:rPr>
      </w:pPr>
    </w:p>
    <w:p w14:paraId="4A4CBB1D" w14:textId="77777777" w:rsidR="00000000" w:rsidRDefault="00545B09">
      <w:pPr>
        <w:pStyle w:val="a0"/>
        <w:rPr>
          <w:rFonts w:hint="cs"/>
          <w:rtl/>
        </w:rPr>
      </w:pPr>
      <w:r>
        <w:rPr>
          <w:rFonts w:hint="cs"/>
          <w:rtl/>
        </w:rPr>
        <w:t>אדוני רוצה שהשר אולמרט ייתן הודעה אישית? אדוני רוצה שאני אתן עכשיו הודעות איש</w:t>
      </w:r>
      <w:r>
        <w:rPr>
          <w:rFonts w:hint="cs"/>
          <w:rtl/>
        </w:rPr>
        <w:t xml:space="preserve">יות? </w:t>
      </w:r>
    </w:p>
    <w:p w14:paraId="7CB32CD6" w14:textId="77777777" w:rsidR="00000000" w:rsidRDefault="00545B09">
      <w:pPr>
        <w:pStyle w:val="a0"/>
        <w:rPr>
          <w:rFonts w:hint="cs"/>
          <w:rtl/>
        </w:rPr>
      </w:pPr>
    </w:p>
    <w:p w14:paraId="00CBFDC4" w14:textId="77777777" w:rsidR="00000000" w:rsidRDefault="00545B09">
      <w:pPr>
        <w:pStyle w:val="a0"/>
        <w:rPr>
          <w:rFonts w:hint="cs"/>
          <w:rtl/>
        </w:rPr>
      </w:pPr>
      <w:r>
        <w:rPr>
          <w:rFonts w:hint="cs"/>
          <w:rtl/>
        </w:rPr>
        <w:t>חבר הכנסת דני יתום, ראשון הדוברים בוויכוח. נא לשים לב, כל הדוברים, שוועדת הכנסת צמצמה כדי חצי את זכות הדיבור בדיון זה. לחבר הכנסת דני יתום חמש דקות. נקפיד על הזמנים כדי לאפשר את סיום הישיבה בזמן ולא לגלוש גלישת יתר.</w:t>
      </w:r>
    </w:p>
    <w:p w14:paraId="2CD2EA99" w14:textId="77777777" w:rsidR="00000000" w:rsidRDefault="00545B09">
      <w:pPr>
        <w:pStyle w:val="a0"/>
        <w:ind w:firstLine="0"/>
        <w:rPr>
          <w:rFonts w:hint="cs"/>
          <w:rtl/>
        </w:rPr>
      </w:pPr>
    </w:p>
    <w:p w14:paraId="327EB15F" w14:textId="77777777" w:rsidR="00000000" w:rsidRDefault="00545B09">
      <w:pPr>
        <w:pStyle w:val="a"/>
        <w:rPr>
          <w:rtl/>
        </w:rPr>
      </w:pPr>
      <w:bookmarkStart w:id="129" w:name="FS000001045T26_01_2004_17_47_12"/>
      <w:bookmarkStart w:id="130" w:name="_Toc78865153"/>
      <w:bookmarkEnd w:id="129"/>
      <w:r>
        <w:rPr>
          <w:rFonts w:hint="eastAsia"/>
          <w:rtl/>
        </w:rPr>
        <w:t>דני</w:t>
      </w:r>
      <w:r>
        <w:rPr>
          <w:rtl/>
        </w:rPr>
        <w:t xml:space="preserve"> יתום (העבודה-מימד):</w:t>
      </w:r>
      <w:bookmarkEnd w:id="130"/>
    </w:p>
    <w:p w14:paraId="41675AEC" w14:textId="77777777" w:rsidR="00000000" w:rsidRDefault="00545B09">
      <w:pPr>
        <w:pStyle w:val="a0"/>
        <w:rPr>
          <w:rFonts w:hint="cs"/>
          <w:rtl/>
        </w:rPr>
      </w:pPr>
    </w:p>
    <w:p w14:paraId="3517E3EB" w14:textId="77777777" w:rsidR="00000000" w:rsidRDefault="00545B09">
      <w:pPr>
        <w:pStyle w:val="a0"/>
        <w:rPr>
          <w:rFonts w:hint="cs"/>
          <w:rtl/>
        </w:rPr>
      </w:pPr>
      <w:r>
        <w:rPr>
          <w:rFonts w:hint="cs"/>
          <w:rtl/>
        </w:rPr>
        <w:t>אדוני י</w:t>
      </w:r>
      <w:r>
        <w:rPr>
          <w:rFonts w:hint="cs"/>
          <w:rtl/>
        </w:rPr>
        <w:t xml:space="preserve">ושב-ראש הכנסת, אדוני השר, חברי חברי הכנסת - - - </w:t>
      </w:r>
    </w:p>
    <w:p w14:paraId="708F77CC" w14:textId="77777777" w:rsidR="00000000" w:rsidRDefault="00545B09">
      <w:pPr>
        <w:pStyle w:val="a0"/>
        <w:rPr>
          <w:rFonts w:hint="cs"/>
          <w:rtl/>
        </w:rPr>
      </w:pPr>
    </w:p>
    <w:p w14:paraId="4AF3CD9C" w14:textId="77777777" w:rsidR="00000000" w:rsidRDefault="00545B09">
      <w:pPr>
        <w:pStyle w:val="af0"/>
        <w:rPr>
          <w:rtl/>
        </w:rPr>
      </w:pPr>
      <w:r>
        <w:rPr>
          <w:rFonts w:hint="eastAsia"/>
          <w:rtl/>
        </w:rPr>
        <w:t>יעקב</w:t>
      </w:r>
      <w:r>
        <w:rPr>
          <w:rtl/>
        </w:rPr>
        <w:t xml:space="preserve"> ליצמן (יהדות התורה):</w:t>
      </w:r>
    </w:p>
    <w:p w14:paraId="0623C74C" w14:textId="77777777" w:rsidR="00000000" w:rsidRDefault="00545B09">
      <w:pPr>
        <w:pStyle w:val="a0"/>
        <w:rPr>
          <w:rFonts w:hint="cs"/>
          <w:rtl/>
        </w:rPr>
      </w:pPr>
    </w:p>
    <w:p w14:paraId="25A1581F" w14:textId="77777777" w:rsidR="00000000" w:rsidRDefault="00545B09">
      <w:pPr>
        <w:pStyle w:val="a0"/>
        <w:rPr>
          <w:rFonts w:hint="cs"/>
          <w:rtl/>
        </w:rPr>
      </w:pPr>
      <w:r>
        <w:rPr>
          <w:rFonts w:hint="cs"/>
          <w:rtl/>
        </w:rPr>
        <w:t>איפה השר?</w:t>
      </w:r>
    </w:p>
    <w:p w14:paraId="39BE68DD" w14:textId="77777777" w:rsidR="00000000" w:rsidRDefault="00545B09">
      <w:pPr>
        <w:pStyle w:val="a0"/>
        <w:ind w:firstLine="0"/>
        <w:rPr>
          <w:rFonts w:hint="cs"/>
          <w:rtl/>
        </w:rPr>
      </w:pPr>
    </w:p>
    <w:p w14:paraId="58C9CAB0" w14:textId="77777777" w:rsidR="00000000" w:rsidRDefault="00545B09">
      <w:pPr>
        <w:pStyle w:val="-"/>
        <w:rPr>
          <w:rtl/>
        </w:rPr>
      </w:pPr>
      <w:bookmarkStart w:id="131" w:name="FS000001045T26_01_2004_17_47_38C"/>
      <w:bookmarkEnd w:id="131"/>
      <w:r>
        <w:rPr>
          <w:rtl/>
        </w:rPr>
        <w:t>דני יתום (העבודה-מימד):</w:t>
      </w:r>
    </w:p>
    <w:p w14:paraId="5071AB10" w14:textId="77777777" w:rsidR="00000000" w:rsidRDefault="00545B09">
      <w:pPr>
        <w:pStyle w:val="a0"/>
        <w:rPr>
          <w:rtl/>
        </w:rPr>
      </w:pPr>
    </w:p>
    <w:p w14:paraId="33BC5895" w14:textId="77777777" w:rsidR="00000000" w:rsidRDefault="00545B09">
      <w:pPr>
        <w:pStyle w:val="a0"/>
        <w:rPr>
          <w:rFonts w:hint="cs"/>
          <w:rtl/>
        </w:rPr>
      </w:pPr>
      <w:r>
        <w:rPr>
          <w:rFonts w:hint="cs"/>
          <w:rtl/>
        </w:rPr>
        <w:t>השר פריצקי.</w:t>
      </w:r>
    </w:p>
    <w:p w14:paraId="5B9F28D0" w14:textId="77777777" w:rsidR="00000000" w:rsidRDefault="00545B09">
      <w:pPr>
        <w:pStyle w:val="a0"/>
        <w:ind w:firstLine="0"/>
        <w:rPr>
          <w:rFonts w:hint="cs"/>
          <w:rtl/>
        </w:rPr>
      </w:pPr>
    </w:p>
    <w:p w14:paraId="03EDA7DB" w14:textId="77777777" w:rsidR="00000000" w:rsidRDefault="00545B09">
      <w:pPr>
        <w:pStyle w:val="af0"/>
        <w:rPr>
          <w:rtl/>
        </w:rPr>
      </w:pPr>
      <w:r>
        <w:rPr>
          <w:rFonts w:hint="eastAsia"/>
          <w:rtl/>
        </w:rPr>
        <w:t>יעקב</w:t>
      </w:r>
      <w:r>
        <w:rPr>
          <w:rtl/>
        </w:rPr>
        <w:t xml:space="preserve"> ליצמן (יהדות התורה):</w:t>
      </w:r>
    </w:p>
    <w:p w14:paraId="4F4D2C70" w14:textId="77777777" w:rsidR="00000000" w:rsidRDefault="00545B09">
      <w:pPr>
        <w:pStyle w:val="a0"/>
        <w:rPr>
          <w:rFonts w:hint="cs"/>
          <w:rtl/>
        </w:rPr>
      </w:pPr>
    </w:p>
    <w:p w14:paraId="5EAEA126" w14:textId="77777777" w:rsidR="00000000" w:rsidRDefault="00545B09">
      <w:pPr>
        <w:pStyle w:val="a0"/>
        <w:rPr>
          <w:rFonts w:hint="cs"/>
          <w:rtl/>
        </w:rPr>
      </w:pPr>
      <w:r>
        <w:rPr>
          <w:rFonts w:hint="cs"/>
          <w:rtl/>
        </w:rPr>
        <w:t>לא, איפה השר אולמרט?</w:t>
      </w:r>
    </w:p>
    <w:p w14:paraId="6C690E30" w14:textId="77777777" w:rsidR="00000000" w:rsidRDefault="00545B09">
      <w:pPr>
        <w:pStyle w:val="a0"/>
        <w:ind w:firstLine="0"/>
        <w:rPr>
          <w:rFonts w:hint="cs"/>
          <w:rtl/>
        </w:rPr>
      </w:pPr>
    </w:p>
    <w:p w14:paraId="15522A0C" w14:textId="77777777" w:rsidR="00000000" w:rsidRDefault="00545B09">
      <w:pPr>
        <w:pStyle w:val="-"/>
        <w:rPr>
          <w:rtl/>
        </w:rPr>
      </w:pPr>
      <w:bookmarkStart w:id="132" w:name="FS000001045T26_01_2004_17_47_55C"/>
      <w:bookmarkEnd w:id="132"/>
      <w:r>
        <w:rPr>
          <w:rtl/>
        </w:rPr>
        <w:t>דני יתום (העבודה-מימד):</w:t>
      </w:r>
    </w:p>
    <w:p w14:paraId="0C23C356" w14:textId="77777777" w:rsidR="00000000" w:rsidRDefault="00545B09">
      <w:pPr>
        <w:pStyle w:val="a0"/>
        <w:rPr>
          <w:rtl/>
        </w:rPr>
      </w:pPr>
    </w:p>
    <w:p w14:paraId="53097DD4" w14:textId="77777777" w:rsidR="00000000" w:rsidRDefault="00545B09">
      <w:pPr>
        <w:pStyle w:val="a0"/>
        <w:rPr>
          <w:rFonts w:hint="cs"/>
          <w:rtl/>
        </w:rPr>
      </w:pPr>
      <w:r>
        <w:rPr>
          <w:rFonts w:hint="cs"/>
          <w:rtl/>
        </w:rPr>
        <w:t>מדינת ישראל היא מדינה שמאוד מורכב ומאוד מסובך להנהיג אות</w:t>
      </w:r>
      <w:r>
        <w:rPr>
          <w:rFonts w:hint="cs"/>
          <w:rtl/>
        </w:rPr>
        <w:t>ה ולהוביל אותה. ראש ממשלה כמו ראש הממשלה אריאל שרון, שנמצא תחת חקירה, והשם שלו נקשר למספר גדל והולך של פרשיות שוחד ושחיתות, לראש ממשלה שכזה אין אפשרות להמשיך בכהונתו.</w:t>
      </w:r>
    </w:p>
    <w:p w14:paraId="2E2D01B6" w14:textId="77777777" w:rsidR="00000000" w:rsidRDefault="00545B09">
      <w:pPr>
        <w:pStyle w:val="a0"/>
        <w:ind w:firstLine="0"/>
        <w:rPr>
          <w:rFonts w:hint="cs"/>
          <w:rtl/>
        </w:rPr>
      </w:pPr>
    </w:p>
    <w:p w14:paraId="0FA778D7" w14:textId="77777777" w:rsidR="00000000" w:rsidRDefault="00545B09">
      <w:pPr>
        <w:pStyle w:val="af0"/>
        <w:rPr>
          <w:rtl/>
        </w:rPr>
      </w:pPr>
      <w:r>
        <w:rPr>
          <w:rFonts w:hint="eastAsia"/>
          <w:rtl/>
        </w:rPr>
        <w:t>יחיאל</w:t>
      </w:r>
      <w:r>
        <w:rPr>
          <w:rtl/>
        </w:rPr>
        <w:t xml:space="preserve"> חזן (הליכוד):</w:t>
      </w:r>
    </w:p>
    <w:p w14:paraId="26D37BCA" w14:textId="77777777" w:rsidR="00000000" w:rsidRDefault="00545B09">
      <w:pPr>
        <w:pStyle w:val="a0"/>
        <w:rPr>
          <w:rFonts w:hint="cs"/>
          <w:rtl/>
        </w:rPr>
      </w:pPr>
    </w:p>
    <w:p w14:paraId="1A40CA41" w14:textId="77777777" w:rsidR="00000000" w:rsidRDefault="00545B09">
      <w:pPr>
        <w:pStyle w:val="a0"/>
        <w:rPr>
          <w:rFonts w:hint="cs"/>
          <w:rtl/>
        </w:rPr>
      </w:pPr>
      <w:r>
        <w:rPr>
          <w:rFonts w:hint="cs"/>
          <w:rtl/>
        </w:rPr>
        <w:t>מה אתה רוצה מראש הממשלה?</w:t>
      </w:r>
    </w:p>
    <w:p w14:paraId="429BD93C" w14:textId="77777777" w:rsidR="00000000" w:rsidRDefault="00545B09">
      <w:pPr>
        <w:pStyle w:val="a0"/>
        <w:ind w:firstLine="0"/>
        <w:rPr>
          <w:rFonts w:hint="cs"/>
          <w:rtl/>
        </w:rPr>
      </w:pPr>
    </w:p>
    <w:p w14:paraId="6FE9A06C" w14:textId="77777777" w:rsidR="00000000" w:rsidRDefault="00545B09">
      <w:pPr>
        <w:pStyle w:val="-"/>
        <w:rPr>
          <w:rtl/>
        </w:rPr>
      </w:pPr>
      <w:bookmarkStart w:id="133" w:name="FS000001045T26_01_2004_17_48_46C"/>
      <w:bookmarkEnd w:id="133"/>
      <w:r>
        <w:rPr>
          <w:rtl/>
        </w:rPr>
        <w:t>דני יתום (העבודה-מימד):</w:t>
      </w:r>
    </w:p>
    <w:p w14:paraId="70BC2FF7" w14:textId="77777777" w:rsidR="00000000" w:rsidRDefault="00545B09">
      <w:pPr>
        <w:pStyle w:val="a0"/>
        <w:rPr>
          <w:rtl/>
        </w:rPr>
      </w:pPr>
    </w:p>
    <w:p w14:paraId="7E8903BF" w14:textId="77777777" w:rsidR="00000000" w:rsidRDefault="00545B09">
      <w:pPr>
        <w:pStyle w:val="a0"/>
        <w:rPr>
          <w:rFonts w:hint="cs"/>
          <w:rtl/>
        </w:rPr>
      </w:pPr>
      <w:r>
        <w:rPr>
          <w:rFonts w:hint="cs"/>
          <w:rtl/>
        </w:rPr>
        <w:t>חבר הכנסת חזן, א</w:t>
      </w:r>
      <w:r>
        <w:rPr>
          <w:rFonts w:hint="cs"/>
          <w:rtl/>
        </w:rPr>
        <w:t xml:space="preserve">ני מקווה שאתה קורא עיתונים. סקר שפורסם - - - </w:t>
      </w:r>
    </w:p>
    <w:p w14:paraId="6961C1AD" w14:textId="77777777" w:rsidR="00000000" w:rsidRDefault="00545B09">
      <w:pPr>
        <w:pStyle w:val="a0"/>
        <w:ind w:firstLine="0"/>
        <w:rPr>
          <w:rFonts w:hint="cs"/>
          <w:rtl/>
        </w:rPr>
      </w:pPr>
    </w:p>
    <w:p w14:paraId="664FFD76" w14:textId="77777777" w:rsidR="00000000" w:rsidRDefault="00545B09">
      <w:pPr>
        <w:pStyle w:val="af1"/>
        <w:rPr>
          <w:rtl/>
        </w:rPr>
      </w:pPr>
      <w:r>
        <w:rPr>
          <w:rtl/>
        </w:rPr>
        <w:t>היו"ר משה כחלון:</w:t>
      </w:r>
    </w:p>
    <w:p w14:paraId="25BB7C20" w14:textId="77777777" w:rsidR="00000000" w:rsidRDefault="00545B09">
      <w:pPr>
        <w:pStyle w:val="a0"/>
        <w:rPr>
          <w:rtl/>
        </w:rPr>
      </w:pPr>
    </w:p>
    <w:p w14:paraId="24958C74" w14:textId="77777777" w:rsidR="00000000" w:rsidRDefault="00545B09">
      <w:pPr>
        <w:pStyle w:val="a0"/>
        <w:rPr>
          <w:rFonts w:hint="cs"/>
          <w:rtl/>
        </w:rPr>
      </w:pPr>
      <w:r>
        <w:rPr>
          <w:rFonts w:hint="cs"/>
          <w:rtl/>
        </w:rPr>
        <w:t xml:space="preserve">חבר הכנסת חזן, הוא יבקש - - - </w:t>
      </w:r>
    </w:p>
    <w:p w14:paraId="1839F3CB" w14:textId="77777777" w:rsidR="00000000" w:rsidRDefault="00545B09">
      <w:pPr>
        <w:pStyle w:val="a0"/>
        <w:ind w:firstLine="0"/>
        <w:rPr>
          <w:rFonts w:hint="cs"/>
          <w:rtl/>
        </w:rPr>
      </w:pPr>
    </w:p>
    <w:p w14:paraId="024A6853" w14:textId="77777777" w:rsidR="00000000" w:rsidRDefault="00545B09">
      <w:pPr>
        <w:pStyle w:val="-"/>
        <w:rPr>
          <w:rtl/>
        </w:rPr>
      </w:pPr>
      <w:bookmarkStart w:id="134" w:name="FS000001045T26_01_2004_17_49_21C"/>
      <w:bookmarkEnd w:id="134"/>
      <w:r>
        <w:rPr>
          <w:rtl/>
        </w:rPr>
        <w:t>דני יתום (העבודה-מימד):</w:t>
      </w:r>
    </w:p>
    <w:p w14:paraId="7B90E6C1" w14:textId="77777777" w:rsidR="00000000" w:rsidRDefault="00545B09">
      <w:pPr>
        <w:pStyle w:val="a0"/>
        <w:rPr>
          <w:rtl/>
        </w:rPr>
      </w:pPr>
    </w:p>
    <w:p w14:paraId="00F17993" w14:textId="77777777" w:rsidR="00000000" w:rsidRDefault="00545B09">
      <w:pPr>
        <w:pStyle w:val="a0"/>
        <w:rPr>
          <w:rFonts w:hint="cs"/>
          <w:rtl/>
        </w:rPr>
      </w:pPr>
      <w:r>
        <w:rPr>
          <w:rFonts w:hint="cs"/>
          <w:rtl/>
        </w:rPr>
        <w:t>אני אבקש את זמן ההפרעות של חבר הכנסת חזן.</w:t>
      </w:r>
    </w:p>
    <w:p w14:paraId="4AD19F65" w14:textId="77777777" w:rsidR="00000000" w:rsidRDefault="00545B09">
      <w:pPr>
        <w:pStyle w:val="af1"/>
        <w:rPr>
          <w:rtl/>
        </w:rPr>
      </w:pPr>
    </w:p>
    <w:p w14:paraId="66DCB8DC" w14:textId="77777777" w:rsidR="00000000" w:rsidRDefault="00545B09">
      <w:pPr>
        <w:pStyle w:val="af1"/>
        <w:rPr>
          <w:rtl/>
        </w:rPr>
      </w:pPr>
      <w:r>
        <w:rPr>
          <w:rtl/>
        </w:rPr>
        <w:t>היו"ר משה כחלון:</w:t>
      </w:r>
    </w:p>
    <w:p w14:paraId="3CACCD0D" w14:textId="77777777" w:rsidR="00000000" w:rsidRDefault="00545B09">
      <w:pPr>
        <w:pStyle w:val="a0"/>
        <w:rPr>
          <w:rtl/>
        </w:rPr>
      </w:pPr>
    </w:p>
    <w:p w14:paraId="4C435299" w14:textId="77777777" w:rsidR="00000000" w:rsidRDefault="00545B09">
      <w:pPr>
        <w:pStyle w:val="a0"/>
        <w:rPr>
          <w:rFonts w:hint="cs"/>
          <w:rtl/>
        </w:rPr>
      </w:pPr>
      <w:r>
        <w:rPr>
          <w:rFonts w:hint="cs"/>
          <w:rtl/>
        </w:rPr>
        <w:t>בבקשה, תמשיך.</w:t>
      </w:r>
    </w:p>
    <w:p w14:paraId="4DC4A07B" w14:textId="77777777" w:rsidR="00000000" w:rsidRDefault="00545B09">
      <w:pPr>
        <w:pStyle w:val="a0"/>
        <w:ind w:firstLine="0"/>
        <w:rPr>
          <w:rFonts w:hint="cs"/>
          <w:rtl/>
        </w:rPr>
      </w:pPr>
    </w:p>
    <w:p w14:paraId="0B4D73EA" w14:textId="77777777" w:rsidR="00000000" w:rsidRDefault="00545B09">
      <w:pPr>
        <w:pStyle w:val="-"/>
        <w:rPr>
          <w:rtl/>
        </w:rPr>
      </w:pPr>
      <w:bookmarkStart w:id="135" w:name="FS000001045T26_01_2004_17_49_58C"/>
      <w:bookmarkEnd w:id="135"/>
      <w:r>
        <w:rPr>
          <w:rtl/>
        </w:rPr>
        <w:t>דני יתום (העבודה-מימד):</w:t>
      </w:r>
    </w:p>
    <w:p w14:paraId="35649AB2" w14:textId="77777777" w:rsidR="00000000" w:rsidRDefault="00545B09">
      <w:pPr>
        <w:pStyle w:val="a0"/>
        <w:rPr>
          <w:rtl/>
        </w:rPr>
      </w:pPr>
    </w:p>
    <w:p w14:paraId="6F8F6B77" w14:textId="77777777" w:rsidR="00000000" w:rsidRDefault="00545B09">
      <w:pPr>
        <w:pStyle w:val="a0"/>
        <w:rPr>
          <w:rFonts w:hint="cs"/>
          <w:rtl/>
        </w:rPr>
      </w:pPr>
      <w:r>
        <w:rPr>
          <w:rFonts w:hint="cs"/>
          <w:rtl/>
        </w:rPr>
        <w:t>לא, אני בעד שהוא יפריע, יהיה לי י</w:t>
      </w:r>
      <w:r>
        <w:rPr>
          <w:rFonts w:hint="cs"/>
          <w:rtl/>
        </w:rPr>
        <w:t xml:space="preserve">ותר זמן לדבר. </w:t>
      </w:r>
    </w:p>
    <w:p w14:paraId="6C1A9509" w14:textId="77777777" w:rsidR="00000000" w:rsidRDefault="00545B09">
      <w:pPr>
        <w:pStyle w:val="a0"/>
        <w:rPr>
          <w:rFonts w:hint="cs"/>
          <w:rtl/>
        </w:rPr>
      </w:pPr>
    </w:p>
    <w:p w14:paraId="52D46E2F" w14:textId="77777777" w:rsidR="00000000" w:rsidRDefault="00545B09">
      <w:pPr>
        <w:pStyle w:val="a0"/>
        <w:rPr>
          <w:rFonts w:hint="cs"/>
          <w:rtl/>
        </w:rPr>
      </w:pPr>
      <w:r>
        <w:rPr>
          <w:rFonts w:hint="cs"/>
          <w:rtl/>
        </w:rPr>
        <w:t>רבותי, סקר שפורסם באחד העיתונים המובילים</w:t>
      </w:r>
      <w:r>
        <w:rPr>
          <w:rtl/>
        </w:rPr>
        <w:t xml:space="preserve"> </w:t>
      </w:r>
      <w:r>
        <w:rPr>
          <w:rFonts w:hint="cs"/>
          <w:rtl/>
        </w:rPr>
        <w:t xml:space="preserve">במדינת ישראל, מעלה ש-49%, חבר הכנסת בר-און, מהציבור חושבים שכבר בשלב זה ראש הממשלה אינו יכול להמשיך בתפקידו, ורוב הציבור, כמעט רוב הציבור במדינת ישראל קורא לראש הממשלה להתפטר או להשעות את עצמו. </w:t>
      </w:r>
    </w:p>
    <w:p w14:paraId="3A93DAEA" w14:textId="77777777" w:rsidR="00000000" w:rsidRDefault="00545B09">
      <w:pPr>
        <w:pStyle w:val="a0"/>
        <w:rPr>
          <w:rFonts w:hint="cs"/>
          <w:rtl/>
        </w:rPr>
      </w:pPr>
    </w:p>
    <w:p w14:paraId="554214AE" w14:textId="77777777" w:rsidR="00000000" w:rsidRDefault="00545B09">
      <w:pPr>
        <w:pStyle w:val="a0"/>
        <w:rPr>
          <w:rFonts w:hint="cs"/>
          <w:rtl/>
        </w:rPr>
      </w:pPr>
      <w:r>
        <w:rPr>
          <w:rFonts w:hint="cs"/>
          <w:rtl/>
        </w:rPr>
        <w:t>אני</w:t>
      </w:r>
      <w:r>
        <w:rPr>
          <w:rFonts w:hint="cs"/>
          <w:rtl/>
        </w:rPr>
        <w:t xml:space="preserve"> מבקש להביא לתשומת הלב שלכם, שפעם ראשונה בהיסטוריה של ראשי הממשלות במדינת ישראל נקשר שמו של ראש ממשלה מכהן בפרשת שוחד. </w:t>
      </w:r>
    </w:p>
    <w:p w14:paraId="63203099" w14:textId="77777777" w:rsidR="00000000" w:rsidRDefault="00545B09">
      <w:pPr>
        <w:pStyle w:val="a0"/>
        <w:rPr>
          <w:rFonts w:hint="cs"/>
          <w:rtl/>
        </w:rPr>
      </w:pPr>
    </w:p>
    <w:p w14:paraId="64F5522B" w14:textId="77777777" w:rsidR="00000000" w:rsidRDefault="00545B09">
      <w:pPr>
        <w:pStyle w:val="a0"/>
        <w:rPr>
          <w:rFonts w:hint="cs"/>
          <w:rtl/>
        </w:rPr>
      </w:pPr>
      <w:r>
        <w:rPr>
          <w:rFonts w:hint="cs"/>
          <w:rtl/>
        </w:rPr>
        <w:t>אני מבקש לצטט פסקה אחת מכתב האישום שהוגש נגד מר דודי אפל, כפי שמתפרסם בעיתונות:  "במועדים ובאופנים המפורטים להלן, נתן אפל לאריאל שרון ש</w:t>
      </w:r>
      <w:r>
        <w:rPr>
          <w:rFonts w:hint="cs"/>
          <w:rtl/>
        </w:rPr>
        <w:t xml:space="preserve">וחד בעד פעולות הקשורות למילוי תפקידיו הציבוריים". </w:t>
      </w:r>
    </w:p>
    <w:p w14:paraId="325E2DBD" w14:textId="77777777" w:rsidR="00000000" w:rsidRDefault="00545B09">
      <w:pPr>
        <w:pStyle w:val="a0"/>
        <w:ind w:firstLine="0"/>
        <w:rPr>
          <w:rFonts w:hint="cs"/>
          <w:rtl/>
        </w:rPr>
      </w:pPr>
    </w:p>
    <w:p w14:paraId="620D77A3" w14:textId="77777777" w:rsidR="00000000" w:rsidRDefault="00545B09">
      <w:pPr>
        <w:pStyle w:val="af0"/>
        <w:rPr>
          <w:rtl/>
        </w:rPr>
      </w:pPr>
      <w:r>
        <w:rPr>
          <w:rFonts w:hint="eastAsia"/>
          <w:rtl/>
        </w:rPr>
        <w:t>יעקב</w:t>
      </w:r>
      <w:r>
        <w:rPr>
          <w:rtl/>
        </w:rPr>
        <w:t xml:space="preserve"> ליצמן (יהדות התורה):</w:t>
      </w:r>
    </w:p>
    <w:p w14:paraId="39B38919" w14:textId="77777777" w:rsidR="00000000" w:rsidRDefault="00545B09">
      <w:pPr>
        <w:pStyle w:val="a0"/>
        <w:rPr>
          <w:rFonts w:hint="cs"/>
          <w:rtl/>
        </w:rPr>
      </w:pPr>
    </w:p>
    <w:p w14:paraId="379F589A" w14:textId="77777777" w:rsidR="00000000" w:rsidRDefault="00545B09">
      <w:pPr>
        <w:pStyle w:val="a0"/>
        <w:rPr>
          <w:rFonts w:hint="cs"/>
          <w:rtl/>
        </w:rPr>
      </w:pPr>
      <w:r>
        <w:rPr>
          <w:rFonts w:hint="cs"/>
          <w:rtl/>
        </w:rPr>
        <w:t>ממה אתה מצטט?</w:t>
      </w:r>
    </w:p>
    <w:p w14:paraId="7716E196" w14:textId="77777777" w:rsidR="00000000" w:rsidRDefault="00545B09">
      <w:pPr>
        <w:pStyle w:val="a0"/>
        <w:ind w:firstLine="0"/>
        <w:rPr>
          <w:rFonts w:hint="cs"/>
          <w:rtl/>
        </w:rPr>
      </w:pPr>
    </w:p>
    <w:p w14:paraId="43D928EF" w14:textId="77777777" w:rsidR="00000000" w:rsidRDefault="00545B09">
      <w:pPr>
        <w:pStyle w:val="-"/>
        <w:rPr>
          <w:rtl/>
        </w:rPr>
      </w:pPr>
      <w:bookmarkStart w:id="136" w:name="FS000001045T26_01_2004_17_24_04"/>
      <w:bookmarkEnd w:id="136"/>
      <w:r>
        <w:rPr>
          <w:rFonts w:hint="eastAsia"/>
          <w:rtl/>
        </w:rPr>
        <w:t>דני</w:t>
      </w:r>
      <w:r>
        <w:rPr>
          <w:rtl/>
        </w:rPr>
        <w:t xml:space="preserve"> יתום (העבודה-מימד):</w:t>
      </w:r>
    </w:p>
    <w:p w14:paraId="7D0432F6" w14:textId="77777777" w:rsidR="00000000" w:rsidRDefault="00545B09">
      <w:pPr>
        <w:pStyle w:val="a0"/>
        <w:ind w:firstLine="0"/>
        <w:rPr>
          <w:rFonts w:hint="cs"/>
          <w:rtl/>
        </w:rPr>
      </w:pPr>
    </w:p>
    <w:p w14:paraId="2523F4EA" w14:textId="77777777" w:rsidR="00000000" w:rsidRDefault="00545B09">
      <w:pPr>
        <w:pStyle w:val="a0"/>
        <w:ind w:firstLine="0"/>
        <w:rPr>
          <w:rFonts w:hint="cs"/>
          <w:rtl/>
        </w:rPr>
      </w:pPr>
      <w:r>
        <w:rPr>
          <w:rFonts w:hint="cs"/>
          <w:rtl/>
        </w:rPr>
        <w:tab/>
        <w:t>כתב האישום פורסם בעיתונות.</w:t>
      </w:r>
    </w:p>
    <w:p w14:paraId="6F777E0F" w14:textId="77777777" w:rsidR="00000000" w:rsidRDefault="00545B09">
      <w:pPr>
        <w:pStyle w:val="a0"/>
        <w:ind w:firstLine="0"/>
        <w:rPr>
          <w:rFonts w:hint="cs"/>
          <w:rtl/>
        </w:rPr>
      </w:pPr>
    </w:p>
    <w:p w14:paraId="562C0979" w14:textId="77777777" w:rsidR="00000000" w:rsidRDefault="00545B09">
      <w:pPr>
        <w:pStyle w:val="af0"/>
        <w:rPr>
          <w:rtl/>
        </w:rPr>
      </w:pPr>
      <w:r>
        <w:rPr>
          <w:rFonts w:hint="eastAsia"/>
          <w:rtl/>
        </w:rPr>
        <w:t>יעקב</w:t>
      </w:r>
      <w:r>
        <w:rPr>
          <w:rtl/>
        </w:rPr>
        <w:t xml:space="preserve"> ליצמן (יהדות התורה):</w:t>
      </w:r>
    </w:p>
    <w:p w14:paraId="727442E4" w14:textId="77777777" w:rsidR="00000000" w:rsidRDefault="00545B09">
      <w:pPr>
        <w:pStyle w:val="a0"/>
        <w:rPr>
          <w:rFonts w:hint="cs"/>
          <w:rtl/>
        </w:rPr>
      </w:pPr>
    </w:p>
    <w:p w14:paraId="71372028" w14:textId="77777777" w:rsidR="00000000" w:rsidRDefault="00545B09">
      <w:pPr>
        <w:pStyle w:val="a0"/>
        <w:rPr>
          <w:rFonts w:hint="cs"/>
          <w:rtl/>
        </w:rPr>
      </w:pPr>
      <w:r>
        <w:rPr>
          <w:rFonts w:hint="cs"/>
          <w:rtl/>
        </w:rPr>
        <w:t>מכתב האישום?</w:t>
      </w:r>
    </w:p>
    <w:p w14:paraId="6AD99E22" w14:textId="77777777" w:rsidR="00000000" w:rsidRDefault="00545B09">
      <w:pPr>
        <w:pStyle w:val="a0"/>
        <w:ind w:firstLine="0"/>
        <w:rPr>
          <w:rFonts w:hint="cs"/>
          <w:rtl/>
        </w:rPr>
      </w:pPr>
    </w:p>
    <w:p w14:paraId="39946514" w14:textId="77777777" w:rsidR="00000000" w:rsidRDefault="00545B09">
      <w:pPr>
        <w:pStyle w:val="-"/>
        <w:rPr>
          <w:rtl/>
        </w:rPr>
      </w:pPr>
      <w:bookmarkStart w:id="137" w:name="FS000001045T26_01_2004_17_52_15C"/>
      <w:bookmarkEnd w:id="137"/>
      <w:r>
        <w:rPr>
          <w:rtl/>
        </w:rPr>
        <w:t>דני יתום (העבודה-מימד):</w:t>
      </w:r>
    </w:p>
    <w:p w14:paraId="0CF68B4F" w14:textId="77777777" w:rsidR="00000000" w:rsidRDefault="00545B09">
      <w:pPr>
        <w:pStyle w:val="a0"/>
        <w:rPr>
          <w:rtl/>
        </w:rPr>
      </w:pPr>
    </w:p>
    <w:p w14:paraId="694AFD69" w14:textId="77777777" w:rsidR="00000000" w:rsidRDefault="00545B09">
      <w:pPr>
        <w:pStyle w:val="a0"/>
        <w:rPr>
          <w:rFonts w:hint="cs"/>
          <w:rtl/>
        </w:rPr>
      </w:pPr>
      <w:r>
        <w:rPr>
          <w:rFonts w:hint="cs"/>
          <w:rtl/>
        </w:rPr>
        <w:t>בהחלט. כתב האישום נגד אפל פורסם בעיתונות.</w:t>
      </w:r>
    </w:p>
    <w:p w14:paraId="7CE88952" w14:textId="77777777" w:rsidR="00000000" w:rsidRDefault="00545B09">
      <w:pPr>
        <w:pStyle w:val="a0"/>
        <w:rPr>
          <w:rFonts w:hint="cs"/>
          <w:rtl/>
        </w:rPr>
      </w:pPr>
    </w:p>
    <w:p w14:paraId="7FE9095E" w14:textId="77777777" w:rsidR="00000000" w:rsidRDefault="00545B09">
      <w:pPr>
        <w:pStyle w:val="af0"/>
        <w:rPr>
          <w:rtl/>
        </w:rPr>
      </w:pPr>
      <w:r>
        <w:rPr>
          <w:rFonts w:hint="eastAsia"/>
          <w:rtl/>
        </w:rPr>
        <w:t>ג</w:t>
      </w:r>
      <w:r>
        <w:rPr>
          <w:rtl/>
        </w:rPr>
        <w:t>'מאל זחאלקה (בל"ד):</w:t>
      </w:r>
    </w:p>
    <w:p w14:paraId="2A1961A5" w14:textId="77777777" w:rsidR="00000000" w:rsidRDefault="00545B09">
      <w:pPr>
        <w:pStyle w:val="a0"/>
        <w:rPr>
          <w:rFonts w:hint="cs"/>
          <w:rtl/>
        </w:rPr>
      </w:pPr>
    </w:p>
    <w:p w14:paraId="2AC3D295" w14:textId="77777777" w:rsidR="00000000" w:rsidRDefault="00545B09">
      <w:pPr>
        <w:pStyle w:val="a0"/>
        <w:rPr>
          <w:rFonts w:hint="cs"/>
          <w:rtl/>
        </w:rPr>
      </w:pPr>
      <w:r>
        <w:rPr>
          <w:rFonts w:hint="cs"/>
          <w:rtl/>
        </w:rPr>
        <w:t>אפל נתן, אבל שרון לא קיבל.</w:t>
      </w:r>
    </w:p>
    <w:p w14:paraId="3572573A" w14:textId="77777777" w:rsidR="00000000" w:rsidRDefault="00545B09">
      <w:pPr>
        <w:pStyle w:val="a0"/>
        <w:ind w:firstLine="0"/>
        <w:rPr>
          <w:rFonts w:hint="cs"/>
          <w:rtl/>
        </w:rPr>
      </w:pPr>
    </w:p>
    <w:p w14:paraId="7E890F47" w14:textId="77777777" w:rsidR="00000000" w:rsidRDefault="00545B09">
      <w:pPr>
        <w:pStyle w:val="-"/>
        <w:rPr>
          <w:rtl/>
        </w:rPr>
      </w:pPr>
      <w:bookmarkStart w:id="138" w:name="FS000001045T26_01_2004_17_24_15C"/>
      <w:bookmarkEnd w:id="138"/>
      <w:r>
        <w:rPr>
          <w:rtl/>
        </w:rPr>
        <w:t>דני יתום (העבודה-מימד):</w:t>
      </w:r>
    </w:p>
    <w:p w14:paraId="6B1C145F" w14:textId="77777777" w:rsidR="00000000" w:rsidRDefault="00545B09">
      <w:pPr>
        <w:pStyle w:val="a0"/>
        <w:rPr>
          <w:rtl/>
        </w:rPr>
      </w:pPr>
    </w:p>
    <w:p w14:paraId="2F466AD6" w14:textId="77777777" w:rsidR="00000000" w:rsidRDefault="00545B09">
      <w:pPr>
        <w:pStyle w:val="a0"/>
        <w:rPr>
          <w:rFonts w:hint="cs"/>
          <w:rtl/>
        </w:rPr>
      </w:pPr>
      <w:r>
        <w:rPr>
          <w:rFonts w:hint="cs"/>
          <w:rtl/>
        </w:rPr>
        <w:t xml:space="preserve">  רשימת החשדות, חברי הכנסת, נגד שרון היא ארוכה, ומספר הפרשיות ששמו קשור בהן, ולא לחיוב אלא לשלילה, היא רשימה ארוכה: האי היווני, אדמות המושבים גינתון ואחרים שליד לוד, חברות הקש וסיר</w:t>
      </w:r>
      <w:r>
        <w:rPr>
          <w:rFonts w:hint="cs"/>
          <w:rtl/>
        </w:rPr>
        <w:t>יל קרן.</w:t>
      </w:r>
    </w:p>
    <w:p w14:paraId="3B7D63FE" w14:textId="77777777" w:rsidR="00000000" w:rsidRDefault="00545B09">
      <w:pPr>
        <w:pStyle w:val="a0"/>
        <w:rPr>
          <w:rFonts w:hint="cs"/>
          <w:rtl/>
        </w:rPr>
      </w:pPr>
    </w:p>
    <w:p w14:paraId="5471CF5B" w14:textId="77777777" w:rsidR="00000000" w:rsidRDefault="00545B09">
      <w:pPr>
        <w:pStyle w:val="a0"/>
        <w:rPr>
          <w:rFonts w:hint="cs"/>
          <w:rtl/>
        </w:rPr>
      </w:pPr>
      <w:r>
        <w:rPr>
          <w:rFonts w:hint="cs"/>
          <w:rtl/>
        </w:rPr>
        <w:t>אדוני ראש הממשלה, מר שרון, עליך לדבר או להתפטר. ראש ממשלה חייב להתייצב בפני ציבור הבוחרים, בפני אלה שבחרו בו ובפני אלה שלא בחרו בו, ולמסור את הגרסה שלו. עליך, ראש הממשלה, לנסות לפזר את עננת  החשדות הכבדה שמרחפת כחרב מתהפכת מעל ראשך. אם אתה, ראש המ</w:t>
      </w:r>
      <w:r>
        <w:rPr>
          <w:rFonts w:hint="cs"/>
          <w:rtl/>
        </w:rPr>
        <w:t xml:space="preserve">משלה, אינך עושה זאת, כנראה יש לך מה להסתיר, ואם יש לך מה להסתיר, ברור שעליך להתפטר. </w:t>
      </w:r>
    </w:p>
    <w:p w14:paraId="2D2CA5DC" w14:textId="77777777" w:rsidR="00000000" w:rsidRDefault="00545B09">
      <w:pPr>
        <w:pStyle w:val="a0"/>
        <w:rPr>
          <w:rFonts w:hint="cs"/>
          <w:rtl/>
        </w:rPr>
      </w:pPr>
    </w:p>
    <w:p w14:paraId="24E3AD8F" w14:textId="77777777" w:rsidR="00000000" w:rsidRDefault="00545B09">
      <w:pPr>
        <w:pStyle w:val="a0"/>
        <w:rPr>
          <w:rFonts w:hint="cs"/>
          <w:rtl/>
        </w:rPr>
      </w:pPr>
      <w:r>
        <w:rPr>
          <w:rFonts w:hint="cs"/>
          <w:rtl/>
        </w:rPr>
        <w:t xml:space="preserve">נכון, ראש הממשלה, אתה אינך חייב לעשות זאת מן ההיבט המשפטי. </w:t>
      </w:r>
    </w:p>
    <w:p w14:paraId="4D86091C" w14:textId="77777777" w:rsidR="00000000" w:rsidRDefault="00545B09">
      <w:pPr>
        <w:pStyle w:val="a0"/>
        <w:ind w:firstLine="0"/>
        <w:rPr>
          <w:rFonts w:hint="cs"/>
          <w:rtl/>
        </w:rPr>
      </w:pPr>
    </w:p>
    <w:p w14:paraId="2A185FEC" w14:textId="77777777" w:rsidR="00000000" w:rsidRDefault="00545B09">
      <w:pPr>
        <w:pStyle w:val="af0"/>
        <w:rPr>
          <w:rtl/>
        </w:rPr>
      </w:pPr>
      <w:r>
        <w:rPr>
          <w:rFonts w:hint="eastAsia"/>
          <w:rtl/>
        </w:rPr>
        <w:t>יחיאל</w:t>
      </w:r>
      <w:r>
        <w:rPr>
          <w:rtl/>
        </w:rPr>
        <w:t xml:space="preserve"> חזן (הליכוד):</w:t>
      </w:r>
    </w:p>
    <w:p w14:paraId="0424B808" w14:textId="77777777" w:rsidR="00000000" w:rsidRDefault="00545B09">
      <w:pPr>
        <w:pStyle w:val="a0"/>
        <w:ind w:left="719" w:firstLine="0"/>
        <w:rPr>
          <w:rFonts w:hint="cs"/>
          <w:rtl/>
        </w:rPr>
      </w:pPr>
    </w:p>
    <w:p w14:paraId="0FB4AF79" w14:textId="77777777" w:rsidR="00000000" w:rsidRDefault="00545B09">
      <w:pPr>
        <w:pStyle w:val="a0"/>
        <w:ind w:left="719" w:firstLine="0"/>
        <w:rPr>
          <w:rFonts w:hint="cs"/>
          <w:rtl/>
        </w:rPr>
      </w:pPr>
      <w:r>
        <w:rPr>
          <w:rFonts w:hint="cs"/>
          <w:rtl/>
        </w:rPr>
        <w:t xml:space="preserve">- - - </w:t>
      </w:r>
    </w:p>
    <w:p w14:paraId="21BC8103" w14:textId="77777777" w:rsidR="00000000" w:rsidRDefault="00545B09">
      <w:pPr>
        <w:pStyle w:val="a0"/>
        <w:ind w:firstLine="0"/>
        <w:rPr>
          <w:rFonts w:hint="cs"/>
          <w:rtl/>
        </w:rPr>
      </w:pPr>
    </w:p>
    <w:p w14:paraId="57AE1193" w14:textId="77777777" w:rsidR="00000000" w:rsidRDefault="00545B09">
      <w:pPr>
        <w:pStyle w:val="af1"/>
        <w:rPr>
          <w:rtl/>
        </w:rPr>
      </w:pPr>
      <w:r>
        <w:rPr>
          <w:rtl/>
        </w:rPr>
        <w:t>היו"ר משה כחלון:</w:t>
      </w:r>
    </w:p>
    <w:p w14:paraId="4BE52B2A" w14:textId="77777777" w:rsidR="00000000" w:rsidRDefault="00545B09">
      <w:pPr>
        <w:pStyle w:val="a0"/>
        <w:rPr>
          <w:rtl/>
        </w:rPr>
      </w:pPr>
    </w:p>
    <w:p w14:paraId="31B5C047" w14:textId="77777777" w:rsidR="00000000" w:rsidRDefault="00545B09">
      <w:pPr>
        <w:pStyle w:val="a0"/>
        <w:rPr>
          <w:rFonts w:hint="cs"/>
          <w:rtl/>
        </w:rPr>
      </w:pPr>
      <w:r>
        <w:rPr>
          <w:rFonts w:hint="cs"/>
          <w:rtl/>
        </w:rPr>
        <w:t>חבר הכנסת חזן.</w:t>
      </w:r>
    </w:p>
    <w:p w14:paraId="249E2B5A" w14:textId="77777777" w:rsidR="00000000" w:rsidRDefault="00545B09">
      <w:pPr>
        <w:pStyle w:val="a0"/>
        <w:rPr>
          <w:rFonts w:hint="cs"/>
          <w:rtl/>
        </w:rPr>
      </w:pPr>
    </w:p>
    <w:p w14:paraId="62F1E114" w14:textId="77777777" w:rsidR="00000000" w:rsidRDefault="00545B09">
      <w:pPr>
        <w:pStyle w:val="-"/>
        <w:rPr>
          <w:rtl/>
        </w:rPr>
      </w:pPr>
      <w:bookmarkStart w:id="139" w:name="FS000001045T26_01_2004_17_25_37C"/>
      <w:bookmarkEnd w:id="139"/>
      <w:r>
        <w:rPr>
          <w:rtl/>
        </w:rPr>
        <w:t>דני יתום (העבודה-מימד):</w:t>
      </w:r>
    </w:p>
    <w:p w14:paraId="74549DBF" w14:textId="77777777" w:rsidR="00000000" w:rsidRDefault="00545B09">
      <w:pPr>
        <w:pStyle w:val="a0"/>
        <w:rPr>
          <w:rtl/>
        </w:rPr>
      </w:pPr>
    </w:p>
    <w:p w14:paraId="6D348E49" w14:textId="77777777" w:rsidR="00000000" w:rsidRDefault="00545B09">
      <w:pPr>
        <w:pStyle w:val="a0"/>
        <w:rPr>
          <w:rFonts w:hint="cs"/>
          <w:rtl/>
        </w:rPr>
      </w:pPr>
      <w:r>
        <w:rPr>
          <w:rFonts w:hint="cs"/>
          <w:rtl/>
        </w:rPr>
        <w:t>חבר הכנסת חזן, ראש המ</w:t>
      </w:r>
      <w:r>
        <w:rPr>
          <w:rFonts w:hint="cs"/>
          <w:rtl/>
        </w:rPr>
        <w:t>משלה יכול אפילו לטעון, שאם ידבר, הדברים</w:t>
      </w:r>
      <w:r>
        <w:rPr>
          <w:rtl/>
        </w:rPr>
        <w:t xml:space="preserve"> </w:t>
      </w:r>
      <w:r>
        <w:rPr>
          <w:rFonts w:hint="cs"/>
          <w:rtl/>
        </w:rPr>
        <w:t>עלולים לפגוע בהליך השיפוטי שאמור להתחיל כנגד דודי אפל. אבל אינני מדבר על ההיבט המשפטי. ראש הממשלה הוא קודם כול ולפני  כל דבר אחר דמות ציבורית, דמות שעיני כל העם ועיני כל הציבור נשואות אליה. ומן ההיבט הציבורי, מן ההיב</w:t>
      </w:r>
      <w:r>
        <w:rPr>
          <w:rFonts w:hint="cs"/>
          <w:rtl/>
        </w:rPr>
        <w:t xml:space="preserve">ט של הניקיון הציבורי, מן ההיבט השלטוני ומן ההיבט של המוסר השלטוני, ראש הממשלה, אתה חייב לדבר, ואם לא - להתפטר. </w:t>
      </w:r>
    </w:p>
    <w:p w14:paraId="144387EC" w14:textId="77777777" w:rsidR="00000000" w:rsidRDefault="00545B09">
      <w:pPr>
        <w:pStyle w:val="a0"/>
        <w:rPr>
          <w:rFonts w:hint="cs"/>
          <w:rtl/>
        </w:rPr>
      </w:pPr>
    </w:p>
    <w:p w14:paraId="7DC236E2" w14:textId="77777777" w:rsidR="00000000" w:rsidRDefault="00545B09">
      <w:pPr>
        <w:pStyle w:val="a0"/>
        <w:rPr>
          <w:rFonts w:hint="cs"/>
          <w:rtl/>
        </w:rPr>
      </w:pPr>
      <w:r>
        <w:rPr>
          <w:rFonts w:hint="cs"/>
          <w:rtl/>
        </w:rPr>
        <w:t>אני חרד מעוד דבר, חברי חברי הכנסת, אני חרד מכך שהזמן שמוקדש על-ידי ראש הממשלה היום לעניינים שנוגעים לתיק החשדות או לתיקי החשדות שמרחפים מעל ראש</w:t>
      </w:r>
      <w:r>
        <w:rPr>
          <w:rFonts w:hint="cs"/>
          <w:rtl/>
        </w:rPr>
        <w:t xml:space="preserve">ו, איננו מותיר לו זמן או פוגע באופן משמעותי בזמן ובקשב שראש הממשלה יכול להקדיש ומקדיש לענייני המדינה. </w:t>
      </w:r>
    </w:p>
    <w:p w14:paraId="1EC06740" w14:textId="77777777" w:rsidR="00000000" w:rsidRDefault="00545B09">
      <w:pPr>
        <w:pStyle w:val="a0"/>
        <w:ind w:firstLine="0"/>
        <w:rPr>
          <w:rFonts w:hint="cs"/>
          <w:rtl/>
        </w:rPr>
      </w:pPr>
    </w:p>
    <w:p w14:paraId="5645D27F" w14:textId="77777777" w:rsidR="00000000" w:rsidRDefault="00545B09">
      <w:pPr>
        <w:pStyle w:val="af1"/>
        <w:rPr>
          <w:rtl/>
        </w:rPr>
      </w:pPr>
      <w:r>
        <w:rPr>
          <w:rFonts w:hint="eastAsia"/>
          <w:rtl/>
        </w:rPr>
        <w:t>היו</w:t>
      </w:r>
      <w:r>
        <w:rPr>
          <w:rtl/>
        </w:rPr>
        <w:t>"ר משה כחלון:</w:t>
      </w:r>
    </w:p>
    <w:p w14:paraId="4FA94095" w14:textId="77777777" w:rsidR="00000000" w:rsidRDefault="00545B09">
      <w:pPr>
        <w:pStyle w:val="a0"/>
        <w:rPr>
          <w:rFonts w:hint="cs"/>
          <w:rtl/>
        </w:rPr>
      </w:pPr>
    </w:p>
    <w:p w14:paraId="2B1F63EE" w14:textId="77777777" w:rsidR="00000000" w:rsidRDefault="00545B09">
      <w:pPr>
        <w:pStyle w:val="a0"/>
        <w:rPr>
          <w:rFonts w:hint="cs"/>
          <w:rtl/>
        </w:rPr>
      </w:pPr>
      <w:r>
        <w:rPr>
          <w:rFonts w:hint="cs"/>
          <w:rtl/>
        </w:rPr>
        <w:t>זמנך תם.</w:t>
      </w:r>
    </w:p>
    <w:p w14:paraId="6E496618" w14:textId="77777777" w:rsidR="00000000" w:rsidRDefault="00545B09">
      <w:pPr>
        <w:pStyle w:val="a0"/>
        <w:ind w:firstLine="0"/>
        <w:rPr>
          <w:rFonts w:hint="cs"/>
          <w:rtl/>
        </w:rPr>
      </w:pPr>
    </w:p>
    <w:p w14:paraId="10DE8F3F" w14:textId="77777777" w:rsidR="00000000" w:rsidRDefault="00545B09">
      <w:pPr>
        <w:pStyle w:val="-"/>
        <w:rPr>
          <w:rtl/>
        </w:rPr>
      </w:pPr>
      <w:bookmarkStart w:id="140" w:name="FS000001045T26_01_2004_17_56_26C"/>
      <w:bookmarkEnd w:id="140"/>
      <w:r>
        <w:rPr>
          <w:rtl/>
        </w:rPr>
        <w:t>דני יתום (העבודה-מימד):</w:t>
      </w:r>
    </w:p>
    <w:p w14:paraId="452A2659" w14:textId="77777777" w:rsidR="00000000" w:rsidRDefault="00545B09">
      <w:pPr>
        <w:pStyle w:val="a0"/>
        <w:rPr>
          <w:rtl/>
        </w:rPr>
      </w:pPr>
    </w:p>
    <w:p w14:paraId="7D0E0297" w14:textId="77777777" w:rsidR="00000000" w:rsidRDefault="00545B09">
      <w:pPr>
        <w:pStyle w:val="a0"/>
        <w:rPr>
          <w:rFonts w:hint="cs"/>
          <w:rtl/>
        </w:rPr>
      </w:pPr>
      <w:r>
        <w:rPr>
          <w:rFonts w:hint="cs"/>
          <w:rtl/>
        </w:rPr>
        <w:t>לא, הפריעו לי.</w:t>
      </w:r>
    </w:p>
    <w:p w14:paraId="1D864807" w14:textId="77777777" w:rsidR="00000000" w:rsidRDefault="00545B09">
      <w:pPr>
        <w:pStyle w:val="a0"/>
        <w:rPr>
          <w:rFonts w:hint="cs"/>
          <w:rtl/>
        </w:rPr>
      </w:pPr>
    </w:p>
    <w:p w14:paraId="4386010B" w14:textId="77777777" w:rsidR="00000000" w:rsidRDefault="00545B09">
      <w:pPr>
        <w:pStyle w:val="af1"/>
        <w:rPr>
          <w:rtl/>
        </w:rPr>
      </w:pPr>
      <w:r>
        <w:rPr>
          <w:rtl/>
        </w:rPr>
        <w:t>היו"ר משה כחלון:</w:t>
      </w:r>
    </w:p>
    <w:p w14:paraId="06E2EE4C" w14:textId="77777777" w:rsidR="00000000" w:rsidRDefault="00545B09">
      <w:pPr>
        <w:pStyle w:val="a0"/>
        <w:rPr>
          <w:rtl/>
        </w:rPr>
      </w:pPr>
    </w:p>
    <w:p w14:paraId="4ADC9148" w14:textId="77777777" w:rsidR="00000000" w:rsidRDefault="00545B09">
      <w:pPr>
        <w:pStyle w:val="a0"/>
        <w:rPr>
          <w:rFonts w:hint="cs"/>
          <w:rtl/>
        </w:rPr>
      </w:pPr>
      <w:r>
        <w:rPr>
          <w:rFonts w:hint="cs"/>
          <w:rtl/>
        </w:rPr>
        <w:t xml:space="preserve">חבר הכנסת יתום, משפט לסיום, בבקשה. </w:t>
      </w:r>
    </w:p>
    <w:p w14:paraId="0ABE4F6D" w14:textId="77777777" w:rsidR="00000000" w:rsidRDefault="00545B09">
      <w:pPr>
        <w:pStyle w:val="a0"/>
        <w:ind w:firstLine="0"/>
        <w:rPr>
          <w:rFonts w:hint="cs"/>
          <w:rtl/>
        </w:rPr>
      </w:pPr>
    </w:p>
    <w:p w14:paraId="41F9BB06" w14:textId="77777777" w:rsidR="00000000" w:rsidRDefault="00545B09">
      <w:pPr>
        <w:pStyle w:val="-"/>
        <w:rPr>
          <w:rtl/>
        </w:rPr>
      </w:pPr>
      <w:bookmarkStart w:id="141" w:name="FS000001045T26_01_2004_17_26_56C"/>
      <w:bookmarkEnd w:id="141"/>
      <w:r>
        <w:rPr>
          <w:rtl/>
        </w:rPr>
        <w:t>דני יתום (העבודה-מימד):</w:t>
      </w:r>
    </w:p>
    <w:p w14:paraId="2488B863" w14:textId="77777777" w:rsidR="00000000" w:rsidRDefault="00545B09">
      <w:pPr>
        <w:pStyle w:val="a0"/>
        <w:rPr>
          <w:rtl/>
        </w:rPr>
      </w:pPr>
    </w:p>
    <w:p w14:paraId="2C167453" w14:textId="77777777" w:rsidR="00000000" w:rsidRDefault="00545B09">
      <w:pPr>
        <w:pStyle w:val="a0"/>
        <w:rPr>
          <w:rFonts w:hint="cs"/>
          <w:rtl/>
        </w:rPr>
      </w:pPr>
      <w:r>
        <w:rPr>
          <w:rFonts w:hint="cs"/>
          <w:rtl/>
        </w:rPr>
        <w:t>החק</w:t>
      </w:r>
      <w:r>
        <w:rPr>
          <w:rFonts w:hint="cs"/>
          <w:rtl/>
        </w:rPr>
        <w:t xml:space="preserve">ירות והחשדות לכאורה מצביעים עליך, ראש הממשלה, כעל מסתבך סדרתי, שמתקשה להבחין בין מותר לאסור. העיוורון המוסרי וקהות החושים מחייבים אותך להתפטר. </w:t>
      </w:r>
    </w:p>
    <w:p w14:paraId="74795D21" w14:textId="77777777" w:rsidR="00000000" w:rsidRDefault="00545B09">
      <w:pPr>
        <w:pStyle w:val="a0"/>
        <w:rPr>
          <w:rFonts w:hint="cs"/>
          <w:rtl/>
        </w:rPr>
      </w:pPr>
    </w:p>
    <w:p w14:paraId="6EF6B80B" w14:textId="77777777" w:rsidR="00000000" w:rsidRDefault="00545B09">
      <w:pPr>
        <w:pStyle w:val="a0"/>
        <w:rPr>
          <w:rFonts w:hint="cs"/>
          <w:rtl/>
        </w:rPr>
      </w:pPr>
      <w:r>
        <w:rPr>
          <w:rFonts w:hint="cs"/>
          <w:rtl/>
        </w:rPr>
        <w:t xml:space="preserve">כמה מלים לא לראש הממשלה - - - </w:t>
      </w:r>
    </w:p>
    <w:p w14:paraId="09FF5DFC" w14:textId="77777777" w:rsidR="00000000" w:rsidRDefault="00545B09">
      <w:pPr>
        <w:pStyle w:val="a0"/>
        <w:ind w:firstLine="0"/>
        <w:rPr>
          <w:rFonts w:hint="cs"/>
          <w:rtl/>
        </w:rPr>
      </w:pPr>
    </w:p>
    <w:p w14:paraId="24C533E3" w14:textId="77777777" w:rsidR="00000000" w:rsidRDefault="00545B09">
      <w:pPr>
        <w:pStyle w:val="af1"/>
        <w:rPr>
          <w:rtl/>
        </w:rPr>
      </w:pPr>
      <w:r>
        <w:rPr>
          <w:rtl/>
        </w:rPr>
        <w:t>היו"ר משה כחלון:</w:t>
      </w:r>
    </w:p>
    <w:p w14:paraId="3C644CCE" w14:textId="77777777" w:rsidR="00000000" w:rsidRDefault="00545B09">
      <w:pPr>
        <w:pStyle w:val="a0"/>
        <w:rPr>
          <w:rtl/>
        </w:rPr>
      </w:pPr>
    </w:p>
    <w:p w14:paraId="6EE33D4B" w14:textId="77777777" w:rsidR="00000000" w:rsidRDefault="00545B09">
      <w:pPr>
        <w:pStyle w:val="a0"/>
        <w:rPr>
          <w:rFonts w:hint="cs"/>
          <w:rtl/>
        </w:rPr>
      </w:pPr>
      <w:r>
        <w:rPr>
          <w:rFonts w:hint="cs"/>
          <w:rtl/>
        </w:rPr>
        <w:t xml:space="preserve">תודה רבה. חבר הכנסת יתום, אני מבקש לסיים. תודה רבה. </w:t>
      </w:r>
    </w:p>
    <w:p w14:paraId="1EB36ADF" w14:textId="77777777" w:rsidR="00000000" w:rsidRDefault="00545B09">
      <w:pPr>
        <w:pStyle w:val="a0"/>
        <w:ind w:firstLine="0"/>
        <w:rPr>
          <w:rFonts w:hint="cs"/>
          <w:rtl/>
        </w:rPr>
      </w:pPr>
    </w:p>
    <w:p w14:paraId="6417B3F8" w14:textId="77777777" w:rsidR="00000000" w:rsidRDefault="00545B09">
      <w:pPr>
        <w:pStyle w:val="-"/>
        <w:rPr>
          <w:rtl/>
        </w:rPr>
      </w:pPr>
      <w:bookmarkStart w:id="142" w:name="FS000001045T26_01_2004_17_27_24C"/>
      <w:bookmarkEnd w:id="142"/>
      <w:r>
        <w:rPr>
          <w:rFonts w:hint="cs"/>
          <w:rtl/>
        </w:rPr>
        <w:t>ד</w:t>
      </w:r>
      <w:r>
        <w:rPr>
          <w:rtl/>
        </w:rPr>
        <w:t>ני יתו</w:t>
      </w:r>
      <w:r>
        <w:rPr>
          <w:rtl/>
        </w:rPr>
        <w:t>ם (העבודה-מימד):</w:t>
      </w:r>
    </w:p>
    <w:p w14:paraId="7C600B74" w14:textId="77777777" w:rsidR="00000000" w:rsidRDefault="00545B09">
      <w:pPr>
        <w:pStyle w:val="a0"/>
        <w:rPr>
          <w:rtl/>
        </w:rPr>
      </w:pPr>
    </w:p>
    <w:p w14:paraId="0BA46398" w14:textId="77777777" w:rsidR="00000000" w:rsidRDefault="00545B09">
      <w:pPr>
        <w:pStyle w:val="a0"/>
        <w:rPr>
          <w:rFonts w:hint="cs"/>
          <w:rtl/>
        </w:rPr>
      </w:pPr>
      <w:r>
        <w:rPr>
          <w:rFonts w:hint="cs"/>
          <w:rtl/>
        </w:rPr>
        <w:t>אדוני היושב-ראש, נגמר זמני בלי שפיצית אותי על הזמן - - -</w:t>
      </w:r>
    </w:p>
    <w:p w14:paraId="3C8D7AD6" w14:textId="77777777" w:rsidR="00000000" w:rsidRDefault="00545B09">
      <w:pPr>
        <w:pStyle w:val="a0"/>
        <w:rPr>
          <w:rFonts w:hint="cs"/>
          <w:rtl/>
        </w:rPr>
      </w:pPr>
    </w:p>
    <w:p w14:paraId="1AAE3B90" w14:textId="77777777" w:rsidR="00000000" w:rsidRDefault="00545B09">
      <w:pPr>
        <w:pStyle w:val="af1"/>
        <w:rPr>
          <w:rtl/>
        </w:rPr>
      </w:pPr>
      <w:r>
        <w:rPr>
          <w:rtl/>
        </w:rPr>
        <w:t>היו"ר משה כחלון:</w:t>
      </w:r>
    </w:p>
    <w:p w14:paraId="292FB24B" w14:textId="77777777" w:rsidR="00000000" w:rsidRDefault="00545B09">
      <w:pPr>
        <w:pStyle w:val="a0"/>
        <w:rPr>
          <w:rtl/>
        </w:rPr>
      </w:pPr>
    </w:p>
    <w:p w14:paraId="25D7BCD1" w14:textId="77777777" w:rsidR="00000000" w:rsidRDefault="00545B09">
      <w:pPr>
        <w:pStyle w:val="a0"/>
        <w:rPr>
          <w:rFonts w:hint="cs"/>
          <w:rtl/>
        </w:rPr>
      </w:pPr>
      <w:r>
        <w:rPr>
          <w:rFonts w:hint="cs"/>
          <w:rtl/>
        </w:rPr>
        <w:t>חבר הכנסת יתום, בבקשה.</w:t>
      </w:r>
    </w:p>
    <w:p w14:paraId="60736209" w14:textId="77777777" w:rsidR="00000000" w:rsidRDefault="00545B09">
      <w:pPr>
        <w:pStyle w:val="a0"/>
        <w:ind w:firstLine="0"/>
        <w:rPr>
          <w:rFonts w:hint="cs"/>
          <w:rtl/>
        </w:rPr>
      </w:pPr>
    </w:p>
    <w:p w14:paraId="4584D161" w14:textId="77777777" w:rsidR="00000000" w:rsidRDefault="00545B09">
      <w:pPr>
        <w:pStyle w:val="-"/>
        <w:rPr>
          <w:rtl/>
        </w:rPr>
      </w:pPr>
      <w:bookmarkStart w:id="143" w:name="FS000001045T26_01_2004_17_58_45C"/>
      <w:bookmarkEnd w:id="143"/>
      <w:r>
        <w:rPr>
          <w:rtl/>
        </w:rPr>
        <w:t>דני יתום (העבודה-מימד):</w:t>
      </w:r>
    </w:p>
    <w:p w14:paraId="1361557A" w14:textId="77777777" w:rsidR="00000000" w:rsidRDefault="00545B09">
      <w:pPr>
        <w:pStyle w:val="a0"/>
        <w:rPr>
          <w:rtl/>
        </w:rPr>
      </w:pPr>
    </w:p>
    <w:p w14:paraId="1818D7A1" w14:textId="77777777" w:rsidR="00000000" w:rsidRDefault="00545B09">
      <w:pPr>
        <w:pStyle w:val="a0"/>
        <w:rPr>
          <w:rFonts w:hint="cs"/>
          <w:rtl/>
        </w:rPr>
      </w:pPr>
      <w:r>
        <w:rPr>
          <w:rFonts w:hint="cs"/>
          <w:rtl/>
        </w:rPr>
        <w:t>תודה לך. כמה מלים לחברי הכנסת של שינוי. אתם חברים בקואליציה ובממשלה שהתנהגות ראשה מנוגדת לחלוטין למינהל התקין, למ</w:t>
      </w:r>
      <w:r>
        <w:rPr>
          <w:rFonts w:hint="cs"/>
          <w:rtl/>
        </w:rPr>
        <w:t>וסר הציבורי והשלטוני, ועננת חשדות כל כך כבדה מרחפת מעל קודקודו. כיצד אתם, השר פריצקי, מסוגלים להישיר מבט אל הבוחרים שלכם; אתם, שביקשתם להצטייר כאבירי השלטון התקין, מאבדים כל תוקף מוסרי ואמינות. אני מצפה מכם ומנציגכם הבכיר, שר המשפטים, הממונה על החוק והמשפט</w:t>
      </w:r>
      <w:r>
        <w:rPr>
          <w:rFonts w:hint="cs"/>
          <w:rtl/>
        </w:rPr>
        <w:t xml:space="preserve"> במדינת ישראל, להביע שאט-נפש מהתנהגותו ומשתיקתו של ראש הממשלה ולהתפטר.</w:t>
      </w:r>
    </w:p>
    <w:p w14:paraId="0C14F8B5" w14:textId="77777777" w:rsidR="00000000" w:rsidRDefault="00545B09">
      <w:pPr>
        <w:pStyle w:val="af1"/>
        <w:rPr>
          <w:rtl/>
        </w:rPr>
      </w:pPr>
    </w:p>
    <w:p w14:paraId="1B95FA98" w14:textId="77777777" w:rsidR="00000000" w:rsidRDefault="00545B09">
      <w:pPr>
        <w:pStyle w:val="af1"/>
        <w:rPr>
          <w:rtl/>
        </w:rPr>
      </w:pPr>
      <w:r>
        <w:rPr>
          <w:rtl/>
        </w:rPr>
        <w:t>היו"ר משה כחלון:</w:t>
      </w:r>
    </w:p>
    <w:p w14:paraId="63BB4D97" w14:textId="77777777" w:rsidR="00000000" w:rsidRDefault="00545B09">
      <w:pPr>
        <w:pStyle w:val="a0"/>
        <w:rPr>
          <w:rtl/>
        </w:rPr>
      </w:pPr>
    </w:p>
    <w:p w14:paraId="239C98C9" w14:textId="77777777" w:rsidR="00000000" w:rsidRDefault="00545B09">
      <w:pPr>
        <w:pStyle w:val="a0"/>
        <w:rPr>
          <w:rFonts w:hint="cs"/>
          <w:rtl/>
        </w:rPr>
      </w:pPr>
      <w:r>
        <w:rPr>
          <w:rFonts w:hint="cs"/>
          <w:rtl/>
        </w:rPr>
        <w:t>תודה רבה. חבר הכנסת אהוד יתום, בבקשה. אני מבקש לשמור על מסגרת הזמן. יש לנו הרבה דוברים.</w:t>
      </w:r>
    </w:p>
    <w:p w14:paraId="499E2552" w14:textId="77777777" w:rsidR="00000000" w:rsidRDefault="00545B09">
      <w:pPr>
        <w:pStyle w:val="a0"/>
        <w:ind w:firstLine="0"/>
        <w:rPr>
          <w:rFonts w:hint="cs"/>
          <w:rtl/>
        </w:rPr>
      </w:pPr>
    </w:p>
    <w:p w14:paraId="530A8D82" w14:textId="77777777" w:rsidR="00000000" w:rsidRDefault="00545B09">
      <w:pPr>
        <w:pStyle w:val="-"/>
        <w:rPr>
          <w:rtl/>
        </w:rPr>
      </w:pPr>
      <w:bookmarkStart w:id="144" w:name="FS000001045T26_01_2004_17_28_14C"/>
      <w:bookmarkEnd w:id="144"/>
      <w:r>
        <w:rPr>
          <w:rtl/>
        </w:rPr>
        <w:t>דני יתום (העבודה-מימד):</w:t>
      </w:r>
    </w:p>
    <w:p w14:paraId="56E3A272" w14:textId="77777777" w:rsidR="00000000" w:rsidRDefault="00545B09">
      <w:pPr>
        <w:pStyle w:val="a0"/>
        <w:rPr>
          <w:rtl/>
        </w:rPr>
      </w:pPr>
    </w:p>
    <w:p w14:paraId="75DBD0AB" w14:textId="77777777" w:rsidR="00000000" w:rsidRDefault="00545B09">
      <w:pPr>
        <w:pStyle w:val="a0"/>
        <w:rPr>
          <w:rFonts w:hint="cs"/>
          <w:rtl/>
        </w:rPr>
      </w:pPr>
      <w:r>
        <w:rPr>
          <w:rFonts w:hint="cs"/>
          <w:rtl/>
        </w:rPr>
        <w:t>לא פיצית אותי.</w:t>
      </w:r>
    </w:p>
    <w:p w14:paraId="0CE1277C" w14:textId="77777777" w:rsidR="00000000" w:rsidRDefault="00545B09">
      <w:pPr>
        <w:pStyle w:val="a0"/>
        <w:ind w:firstLine="0"/>
        <w:rPr>
          <w:rFonts w:hint="cs"/>
          <w:rtl/>
        </w:rPr>
      </w:pPr>
    </w:p>
    <w:p w14:paraId="34B48129" w14:textId="77777777" w:rsidR="00000000" w:rsidRDefault="00545B09">
      <w:pPr>
        <w:pStyle w:val="af0"/>
        <w:rPr>
          <w:rtl/>
        </w:rPr>
      </w:pPr>
      <w:r>
        <w:rPr>
          <w:rFonts w:hint="eastAsia"/>
          <w:rtl/>
        </w:rPr>
        <w:t>יחיאל</w:t>
      </w:r>
      <w:r>
        <w:rPr>
          <w:rtl/>
        </w:rPr>
        <w:t xml:space="preserve"> חזן (הליכוד):</w:t>
      </w:r>
    </w:p>
    <w:p w14:paraId="0BCBD5D1" w14:textId="77777777" w:rsidR="00000000" w:rsidRDefault="00545B09">
      <w:pPr>
        <w:pStyle w:val="a0"/>
        <w:rPr>
          <w:rFonts w:hint="cs"/>
          <w:rtl/>
        </w:rPr>
      </w:pPr>
    </w:p>
    <w:p w14:paraId="25D67730" w14:textId="77777777" w:rsidR="00000000" w:rsidRDefault="00545B09">
      <w:pPr>
        <w:pStyle w:val="a0"/>
        <w:rPr>
          <w:rFonts w:hint="cs"/>
          <w:rtl/>
        </w:rPr>
      </w:pPr>
      <w:r>
        <w:rPr>
          <w:rFonts w:hint="cs"/>
          <w:rtl/>
        </w:rPr>
        <w:t>מה עם העמותות ש</w:t>
      </w:r>
      <w:r>
        <w:rPr>
          <w:rFonts w:hint="cs"/>
          <w:rtl/>
        </w:rPr>
        <w:t>ל ברק?</w:t>
      </w:r>
    </w:p>
    <w:p w14:paraId="2FA7321F" w14:textId="77777777" w:rsidR="00000000" w:rsidRDefault="00545B09">
      <w:pPr>
        <w:pStyle w:val="a0"/>
        <w:ind w:firstLine="0"/>
        <w:rPr>
          <w:rFonts w:hint="cs"/>
          <w:rtl/>
        </w:rPr>
      </w:pPr>
    </w:p>
    <w:p w14:paraId="3C3AA641" w14:textId="77777777" w:rsidR="00000000" w:rsidRDefault="00545B09">
      <w:pPr>
        <w:pStyle w:val="af1"/>
        <w:rPr>
          <w:rtl/>
        </w:rPr>
      </w:pPr>
      <w:r>
        <w:rPr>
          <w:rtl/>
        </w:rPr>
        <w:t>היו"ר משה כחלון:</w:t>
      </w:r>
    </w:p>
    <w:p w14:paraId="3108E108" w14:textId="77777777" w:rsidR="00000000" w:rsidRDefault="00545B09">
      <w:pPr>
        <w:pStyle w:val="a0"/>
        <w:rPr>
          <w:rtl/>
        </w:rPr>
      </w:pPr>
    </w:p>
    <w:p w14:paraId="3CADCC71" w14:textId="77777777" w:rsidR="00000000" w:rsidRDefault="00545B09">
      <w:pPr>
        <w:pStyle w:val="a0"/>
        <w:rPr>
          <w:rFonts w:hint="cs"/>
          <w:rtl/>
        </w:rPr>
      </w:pPr>
      <w:r>
        <w:rPr>
          <w:rFonts w:hint="cs"/>
          <w:rtl/>
        </w:rPr>
        <w:t xml:space="preserve">חבר הכנסת יתום - - - </w:t>
      </w:r>
    </w:p>
    <w:p w14:paraId="7288F166" w14:textId="77777777" w:rsidR="00000000" w:rsidRDefault="00545B09">
      <w:pPr>
        <w:pStyle w:val="a0"/>
        <w:rPr>
          <w:rFonts w:hint="cs"/>
          <w:rtl/>
        </w:rPr>
      </w:pPr>
    </w:p>
    <w:p w14:paraId="0AA1DAE8" w14:textId="77777777" w:rsidR="00000000" w:rsidRDefault="00545B09">
      <w:pPr>
        <w:pStyle w:val="-"/>
        <w:rPr>
          <w:rtl/>
        </w:rPr>
      </w:pPr>
      <w:bookmarkStart w:id="145" w:name="FS000001032T26_01_2004_17_28_26"/>
      <w:bookmarkEnd w:id="145"/>
      <w:r>
        <w:rPr>
          <w:rFonts w:hint="eastAsia"/>
          <w:rtl/>
        </w:rPr>
        <w:t>אהוד</w:t>
      </w:r>
      <w:r>
        <w:rPr>
          <w:rtl/>
        </w:rPr>
        <w:t xml:space="preserve"> יתום (הליכוד):</w:t>
      </w:r>
    </w:p>
    <w:p w14:paraId="7E57ABB4" w14:textId="77777777" w:rsidR="00000000" w:rsidRDefault="00545B09">
      <w:pPr>
        <w:pStyle w:val="a0"/>
        <w:rPr>
          <w:rFonts w:hint="cs"/>
          <w:rtl/>
        </w:rPr>
      </w:pPr>
    </w:p>
    <w:p w14:paraId="046305CA" w14:textId="77777777" w:rsidR="00000000" w:rsidRDefault="00545B09">
      <w:pPr>
        <w:pStyle w:val="a0"/>
        <w:rPr>
          <w:rFonts w:hint="cs"/>
          <w:rtl/>
        </w:rPr>
      </w:pPr>
      <w:r>
        <w:rPr>
          <w:rFonts w:hint="cs"/>
          <w:rtl/>
        </w:rPr>
        <w:t xml:space="preserve">אני אשמור על הזמן כמו שהקודם שמר. </w:t>
      </w:r>
    </w:p>
    <w:p w14:paraId="65E1D159" w14:textId="77777777" w:rsidR="00000000" w:rsidRDefault="00545B09">
      <w:pPr>
        <w:pStyle w:val="a0"/>
        <w:ind w:firstLine="0"/>
        <w:rPr>
          <w:rFonts w:hint="cs"/>
          <w:rtl/>
        </w:rPr>
      </w:pPr>
    </w:p>
    <w:p w14:paraId="232941AA" w14:textId="77777777" w:rsidR="00000000" w:rsidRDefault="00545B09">
      <w:pPr>
        <w:pStyle w:val="af0"/>
        <w:rPr>
          <w:rtl/>
        </w:rPr>
      </w:pPr>
      <w:r>
        <w:rPr>
          <w:rFonts w:hint="eastAsia"/>
          <w:rtl/>
        </w:rPr>
        <w:t>ג</w:t>
      </w:r>
      <w:r>
        <w:rPr>
          <w:rtl/>
        </w:rPr>
        <w:t>'מאל זחאלקה (בל"ד):</w:t>
      </w:r>
    </w:p>
    <w:p w14:paraId="00C8D3AE" w14:textId="77777777" w:rsidR="00000000" w:rsidRDefault="00545B09">
      <w:pPr>
        <w:pStyle w:val="a0"/>
        <w:rPr>
          <w:rFonts w:hint="cs"/>
          <w:rtl/>
        </w:rPr>
      </w:pPr>
    </w:p>
    <w:p w14:paraId="336D612D" w14:textId="77777777" w:rsidR="00000000" w:rsidRDefault="00545B09">
      <w:pPr>
        <w:pStyle w:val="a0"/>
        <w:rPr>
          <w:rFonts w:hint="cs"/>
          <w:rtl/>
        </w:rPr>
      </w:pPr>
      <w:r>
        <w:rPr>
          <w:rFonts w:hint="cs"/>
          <w:rtl/>
        </w:rPr>
        <w:t>אשרי יתום אני.</w:t>
      </w:r>
    </w:p>
    <w:p w14:paraId="0635C036" w14:textId="77777777" w:rsidR="00000000" w:rsidRDefault="00545B09">
      <w:pPr>
        <w:pStyle w:val="a0"/>
        <w:ind w:firstLine="0"/>
        <w:rPr>
          <w:rFonts w:hint="cs"/>
          <w:rtl/>
        </w:rPr>
      </w:pPr>
    </w:p>
    <w:p w14:paraId="571B93D2" w14:textId="77777777" w:rsidR="00000000" w:rsidRDefault="00545B09">
      <w:pPr>
        <w:pStyle w:val="-"/>
        <w:rPr>
          <w:rtl/>
        </w:rPr>
      </w:pPr>
      <w:bookmarkStart w:id="146" w:name="FS000001032T26_01_2004_18_01_46"/>
      <w:bookmarkEnd w:id="146"/>
      <w:r>
        <w:rPr>
          <w:rFonts w:hint="eastAsia"/>
          <w:rtl/>
        </w:rPr>
        <w:t>אהוד</w:t>
      </w:r>
      <w:r>
        <w:rPr>
          <w:rtl/>
        </w:rPr>
        <w:t xml:space="preserve"> יתום (הליכוד):</w:t>
      </w:r>
    </w:p>
    <w:p w14:paraId="5802CA53" w14:textId="77777777" w:rsidR="00000000" w:rsidRDefault="00545B09">
      <w:pPr>
        <w:pStyle w:val="a0"/>
        <w:ind w:firstLine="0"/>
        <w:rPr>
          <w:rFonts w:hint="cs"/>
          <w:rtl/>
        </w:rPr>
      </w:pPr>
    </w:p>
    <w:p w14:paraId="7E18AB04" w14:textId="77777777" w:rsidR="00000000" w:rsidRDefault="00545B09">
      <w:pPr>
        <w:pStyle w:val="a0"/>
        <w:rPr>
          <w:rFonts w:hint="cs"/>
          <w:rtl/>
        </w:rPr>
      </w:pPr>
      <w:r>
        <w:rPr>
          <w:rFonts w:hint="cs"/>
          <w:rtl/>
        </w:rPr>
        <w:t>אדוני היושב-ראש, אדוני השר, חברי חברי הכנסת, אפנה את מבטי, כמובן, מכיוון השעון ימינה, לחברי</w:t>
      </w:r>
      <w:r>
        <w:rPr>
          <w:rFonts w:hint="cs"/>
          <w:rtl/>
        </w:rPr>
        <w:t xml:space="preserve"> באופוזיציה. אתם הרי עיקרתם בתקופה האחרונה את המושג הזה, את הכלי הזה שנקרא הבעת אי-אמון. חדשות לבקרים, בלי קשר לכלום, אתם עולים כאן על הבמה הזאת ופשוט מבזבזים את זמננו היקר, וגם את זמנכם. והנה, מגיע חבר הכנסת אורון, ומה הוא אומר? זה נכון שאנחנו משתמשים בכל</w:t>
      </w:r>
      <w:r>
        <w:rPr>
          <w:rFonts w:hint="cs"/>
          <w:rtl/>
        </w:rPr>
        <w:t xml:space="preserve">י הזה של אי-אמון חדשות לבקרים </w:t>
      </w:r>
      <w:r>
        <w:rPr>
          <w:rtl/>
        </w:rPr>
        <w:t>–</w:t>
      </w:r>
      <w:r>
        <w:rPr>
          <w:rFonts w:hint="cs"/>
          <w:rtl/>
        </w:rPr>
        <w:t xml:space="preserve"> אני אומר זאת בשפתי -  אבל הפעם הבעת האי-אמון היא הבעה מאוד מאוד אמיתית. רבותי, איבדתם את אמון העם בהצעות האי-אמון שאתם מביעים כל יום שני בכנסת. </w:t>
      </w:r>
    </w:p>
    <w:p w14:paraId="1365A2A1" w14:textId="77777777" w:rsidR="00000000" w:rsidRDefault="00545B09">
      <w:pPr>
        <w:pStyle w:val="a0"/>
        <w:rPr>
          <w:rFonts w:hint="cs"/>
          <w:rtl/>
        </w:rPr>
      </w:pPr>
    </w:p>
    <w:p w14:paraId="3D1CBCCD" w14:textId="77777777" w:rsidR="00000000" w:rsidRDefault="00545B09">
      <w:pPr>
        <w:pStyle w:val="a0"/>
        <w:rPr>
          <w:rFonts w:hint="cs"/>
          <w:rtl/>
        </w:rPr>
      </w:pPr>
      <w:r>
        <w:rPr>
          <w:rFonts w:hint="cs"/>
          <w:rtl/>
        </w:rPr>
        <w:t>זו בושה וחרפה. מה, זה ספורט לאומי? תתעסקו עם דברים אחרים. עם מה אתם מתעסקים? ע</w:t>
      </w:r>
      <w:r>
        <w:rPr>
          <w:rFonts w:hint="cs"/>
          <w:rtl/>
        </w:rPr>
        <w:t>ם מה אתם מתעסקים, רבותי? די, כבר נמאס לחלוטין לשבת כאן כל יום שני, ובמשך שעתיים, אדוני היושב-ראש, שעתיים רצופות, מביעים אי-אמון. וכל פעם מרימים את הידיים והאי-אמון הזה הולך כלעומת שבא.</w:t>
      </w:r>
    </w:p>
    <w:p w14:paraId="1283D4CD" w14:textId="77777777" w:rsidR="00000000" w:rsidRDefault="00545B09">
      <w:pPr>
        <w:pStyle w:val="a0"/>
        <w:ind w:firstLine="0"/>
        <w:rPr>
          <w:rFonts w:hint="cs"/>
          <w:rtl/>
        </w:rPr>
      </w:pPr>
    </w:p>
    <w:p w14:paraId="66876528" w14:textId="77777777" w:rsidR="00000000" w:rsidRDefault="00545B09">
      <w:pPr>
        <w:pStyle w:val="af0"/>
        <w:rPr>
          <w:rtl/>
        </w:rPr>
      </w:pPr>
    </w:p>
    <w:p w14:paraId="7340A192" w14:textId="77777777" w:rsidR="00000000" w:rsidRDefault="00545B09">
      <w:pPr>
        <w:pStyle w:val="af0"/>
        <w:rPr>
          <w:rtl/>
        </w:rPr>
      </w:pPr>
      <w:r>
        <w:rPr>
          <w:rFonts w:hint="eastAsia"/>
          <w:rtl/>
        </w:rPr>
        <w:t>יעקב</w:t>
      </w:r>
      <w:r>
        <w:rPr>
          <w:rtl/>
        </w:rPr>
        <w:t xml:space="preserve"> ליצמן (יהדות התורה):</w:t>
      </w:r>
    </w:p>
    <w:p w14:paraId="1183496A" w14:textId="77777777" w:rsidR="00000000" w:rsidRDefault="00545B09">
      <w:pPr>
        <w:pStyle w:val="a0"/>
        <w:rPr>
          <w:rFonts w:hint="cs"/>
          <w:rtl/>
        </w:rPr>
      </w:pPr>
    </w:p>
    <w:p w14:paraId="74A42638" w14:textId="77777777" w:rsidR="00000000" w:rsidRDefault="00545B09">
      <w:pPr>
        <w:pStyle w:val="a0"/>
        <w:rPr>
          <w:rFonts w:hint="cs"/>
          <w:rtl/>
        </w:rPr>
      </w:pPr>
      <w:r>
        <w:rPr>
          <w:rFonts w:hint="cs"/>
          <w:rtl/>
        </w:rPr>
        <w:t>מה היית עושה במקומם?</w:t>
      </w:r>
    </w:p>
    <w:p w14:paraId="585B33D2" w14:textId="77777777" w:rsidR="00000000" w:rsidRDefault="00545B09">
      <w:pPr>
        <w:pStyle w:val="a0"/>
        <w:ind w:firstLine="0"/>
        <w:rPr>
          <w:rFonts w:hint="cs"/>
          <w:rtl/>
        </w:rPr>
      </w:pPr>
    </w:p>
    <w:p w14:paraId="3DDFD455" w14:textId="77777777" w:rsidR="00000000" w:rsidRDefault="00545B09">
      <w:pPr>
        <w:pStyle w:val="-"/>
        <w:rPr>
          <w:rtl/>
        </w:rPr>
      </w:pPr>
      <w:bookmarkStart w:id="147" w:name="FS000001032T26_01_2004_18_04_25C"/>
      <w:bookmarkEnd w:id="147"/>
      <w:r>
        <w:rPr>
          <w:rtl/>
        </w:rPr>
        <w:t>אהוד יתום (הליכוד):</w:t>
      </w:r>
    </w:p>
    <w:p w14:paraId="4EE1A0F0" w14:textId="77777777" w:rsidR="00000000" w:rsidRDefault="00545B09">
      <w:pPr>
        <w:pStyle w:val="a0"/>
        <w:rPr>
          <w:rtl/>
        </w:rPr>
      </w:pPr>
    </w:p>
    <w:p w14:paraId="40E7EBC8" w14:textId="77777777" w:rsidR="00000000" w:rsidRDefault="00545B09">
      <w:pPr>
        <w:pStyle w:val="a0"/>
        <w:rPr>
          <w:rFonts w:hint="cs"/>
          <w:rtl/>
        </w:rPr>
      </w:pPr>
      <w:r>
        <w:rPr>
          <w:rFonts w:hint="cs"/>
          <w:rtl/>
        </w:rPr>
        <w:t xml:space="preserve">הנה, תפריעו לי. גם לי יהיה יותר זמן לדבר. </w:t>
      </w:r>
    </w:p>
    <w:p w14:paraId="1C4D3445" w14:textId="77777777" w:rsidR="00000000" w:rsidRDefault="00545B09">
      <w:pPr>
        <w:pStyle w:val="a0"/>
        <w:ind w:firstLine="0"/>
        <w:rPr>
          <w:rFonts w:hint="cs"/>
          <w:rtl/>
        </w:rPr>
      </w:pPr>
    </w:p>
    <w:p w14:paraId="58DB0206" w14:textId="77777777" w:rsidR="00000000" w:rsidRDefault="00545B09">
      <w:pPr>
        <w:pStyle w:val="af0"/>
        <w:rPr>
          <w:rtl/>
        </w:rPr>
      </w:pPr>
      <w:r>
        <w:rPr>
          <w:rFonts w:hint="eastAsia"/>
          <w:rtl/>
        </w:rPr>
        <w:t>מוחמד</w:t>
      </w:r>
      <w:r>
        <w:rPr>
          <w:rtl/>
        </w:rPr>
        <w:t xml:space="preserve"> ברכה (חד"ש-תע"ל):</w:t>
      </w:r>
    </w:p>
    <w:p w14:paraId="64E97A8B" w14:textId="77777777" w:rsidR="00000000" w:rsidRDefault="00545B09">
      <w:pPr>
        <w:pStyle w:val="a0"/>
        <w:rPr>
          <w:rFonts w:hint="cs"/>
          <w:rtl/>
        </w:rPr>
      </w:pPr>
    </w:p>
    <w:p w14:paraId="6C0F0295" w14:textId="77777777" w:rsidR="00000000" w:rsidRDefault="00545B09">
      <w:pPr>
        <w:pStyle w:val="a0"/>
        <w:rPr>
          <w:rFonts w:hint="cs"/>
          <w:rtl/>
        </w:rPr>
      </w:pPr>
      <w:r>
        <w:rPr>
          <w:rFonts w:hint="cs"/>
          <w:rtl/>
        </w:rPr>
        <w:t xml:space="preserve">- - - </w:t>
      </w:r>
    </w:p>
    <w:p w14:paraId="16E2F109" w14:textId="77777777" w:rsidR="00000000" w:rsidRDefault="00545B09">
      <w:pPr>
        <w:pStyle w:val="af1"/>
        <w:rPr>
          <w:rFonts w:hint="cs"/>
          <w:rtl/>
        </w:rPr>
      </w:pPr>
    </w:p>
    <w:p w14:paraId="1B45B71F" w14:textId="77777777" w:rsidR="00000000" w:rsidRDefault="00545B09">
      <w:pPr>
        <w:pStyle w:val="-"/>
        <w:rPr>
          <w:rtl/>
        </w:rPr>
      </w:pPr>
      <w:bookmarkStart w:id="148" w:name="FS000001032T26_01_2004_18_04_54C"/>
      <w:bookmarkEnd w:id="148"/>
      <w:r>
        <w:rPr>
          <w:rtl/>
        </w:rPr>
        <w:t>אהוד יתום (הליכוד):</w:t>
      </w:r>
    </w:p>
    <w:p w14:paraId="5C8ED35D" w14:textId="77777777" w:rsidR="00000000" w:rsidRDefault="00545B09">
      <w:pPr>
        <w:pStyle w:val="a0"/>
        <w:rPr>
          <w:rtl/>
        </w:rPr>
      </w:pPr>
    </w:p>
    <w:p w14:paraId="6E4F6BFA" w14:textId="77777777" w:rsidR="00000000" w:rsidRDefault="00545B09">
      <w:pPr>
        <w:pStyle w:val="a0"/>
        <w:rPr>
          <w:rFonts w:hint="cs"/>
          <w:rtl/>
        </w:rPr>
      </w:pPr>
      <w:r>
        <w:rPr>
          <w:rFonts w:hint="cs"/>
          <w:rtl/>
        </w:rPr>
        <w:t xml:space="preserve">תפריעו, תפריעו לי, גם לי יהיה זמן לדבר. </w:t>
      </w:r>
    </w:p>
    <w:p w14:paraId="77EE43D0" w14:textId="77777777" w:rsidR="00000000" w:rsidRDefault="00545B09">
      <w:pPr>
        <w:pStyle w:val="af1"/>
        <w:rPr>
          <w:rFonts w:hint="cs"/>
          <w:rtl/>
        </w:rPr>
      </w:pPr>
    </w:p>
    <w:p w14:paraId="0AAC7548" w14:textId="77777777" w:rsidR="00000000" w:rsidRDefault="00545B09">
      <w:pPr>
        <w:pStyle w:val="af1"/>
        <w:rPr>
          <w:rtl/>
        </w:rPr>
      </w:pPr>
      <w:r>
        <w:rPr>
          <w:rFonts w:hint="eastAsia"/>
          <w:rtl/>
        </w:rPr>
        <w:t>היו</w:t>
      </w:r>
      <w:r>
        <w:rPr>
          <w:rtl/>
        </w:rPr>
        <w:t>"ר משה כחלון:</w:t>
      </w:r>
    </w:p>
    <w:p w14:paraId="151C023B" w14:textId="77777777" w:rsidR="00000000" w:rsidRDefault="00545B09">
      <w:pPr>
        <w:pStyle w:val="a0"/>
        <w:rPr>
          <w:rFonts w:hint="cs"/>
          <w:rtl/>
        </w:rPr>
      </w:pPr>
    </w:p>
    <w:p w14:paraId="6E8E5850" w14:textId="77777777" w:rsidR="00000000" w:rsidRDefault="00545B09">
      <w:pPr>
        <w:pStyle w:val="a0"/>
        <w:rPr>
          <w:rFonts w:hint="cs"/>
          <w:rtl/>
        </w:rPr>
      </w:pPr>
      <w:r>
        <w:rPr>
          <w:rFonts w:hint="cs"/>
          <w:rtl/>
        </w:rPr>
        <w:t xml:space="preserve">חבר הכנסת יתום, מה זה - - - </w:t>
      </w:r>
    </w:p>
    <w:p w14:paraId="65DEEED2" w14:textId="77777777" w:rsidR="00000000" w:rsidRDefault="00545B09">
      <w:pPr>
        <w:pStyle w:val="a0"/>
        <w:ind w:firstLine="0"/>
        <w:rPr>
          <w:rFonts w:hint="cs"/>
          <w:rtl/>
        </w:rPr>
      </w:pPr>
    </w:p>
    <w:p w14:paraId="347CCE93" w14:textId="77777777" w:rsidR="00000000" w:rsidRDefault="00545B09">
      <w:pPr>
        <w:pStyle w:val="-"/>
        <w:rPr>
          <w:rtl/>
        </w:rPr>
      </w:pPr>
      <w:bookmarkStart w:id="149" w:name="FS000001032T26_01_2004_18_05_20C"/>
      <w:bookmarkEnd w:id="149"/>
      <w:r>
        <w:rPr>
          <w:rtl/>
        </w:rPr>
        <w:t>אהוד יתום (הליכוד):</w:t>
      </w:r>
    </w:p>
    <w:p w14:paraId="330DA08A" w14:textId="77777777" w:rsidR="00000000" w:rsidRDefault="00545B09">
      <w:pPr>
        <w:pStyle w:val="a0"/>
        <w:rPr>
          <w:rtl/>
        </w:rPr>
      </w:pPr>
    </w:p>
    <w:p w14:paraId="2CD49E62" w14:textId="77777777" w:rsidR="00000000" w:rsidRDefault="00545B09">
      <w:pPr>
        <w:pStyle w:val="a0"/>
        <w:rPr>
          <w:rFonts w:hint="cs"/>
          <w:rtl/>
        </w:rPr>
      </w:pPr>
      <w:r>
        <w:rPr>
          <w:rFonts w:hint="cs"/>
          <w:rtl/>
        </w:rPr>
        <w:t>אני לא מבקש את עזרתך, אדוני היושב-ראש.</w:t>
      </w:r>
    </w:p>
    <w:p w14:paraId="73CCDDAE" w14:textId="77777777" w:rsidR="00000000" w:rsidRDefault="00545B09">
      <w:pPr>
        <w:pStyle w:val="a0"/>
        <w:ind w:firstLine="0"/>
        <w:rPr>
          <w:rFonts w:hint="cs"/>
          <w:rtl/>
        </w:rPr>
      </w:pPr>
    </w:p>
    <w:p w14:paraId="15615260" w14:textId="77777777" w:rsidR="00000000" w:rsidRDefault="00545B09">
      <w:pPr>
        <w:pStyle w:val="af1"/>
        <w:rPr>
          <w:rtl/>
        </w:rPr>
      </w:pPr>
      <w:r>
        <w:rPr>
          <w:rtl/>
        </w:rPr>
        <w:t xml:space="preserve">היו"ר </w:t>
      </w:r>
      <w:r>
        <w:rPr>
          <w:rtl/>
        </w:rPr>
        <w:t>משה כחלון:</w:t>
      </w:r>
    </w:p>
    <w:p w14:paraId="51A1F195" w14:textId="77777777" w:rsidR="00000000" w:rsidRDefault="00545B09">
      <w:pPr>
        <w:pStyle w:val="a0"/>
        <w:ind w:firstLine="0"/>
        <w:rPr>
          <w:rFonts w:hint="cs"/>
          <w:rtl/>
        </w:rPr>
      </w:pPr>
    </w:p>
    <w:p w14:paraId="4CBDD09F" w14:textId="77777777" w:rsidR="00000000" w:rsidRDefault="00545B09">
      <w:pPr>
        <w:pStyle w:val="a0"/>
        <w:rPr>
          <w:rFonts w:hint="cs"/>
          <w:rtl/>
        </w:rPr>
      </w:pPr>
      <w:r>
        <w:rPr>
          <w:rFonts w:hint="cs"/>
          <w:rtl/>
        </w:rPr>
        <w:t>חבר הכנסת יתום, זמנך רץ. בבקשה.</w:t>
      </w:r>
    </w:p>
    <w:p w14:paraId="28F94864" w14:textId="77777777" w:rsidR="00000000" w:rsidRDefault="00545B09">
      <w:pPr>
        <w:pStyle w:val="a0"/>
        <w:ind w:firstLine="0"/>
        <w:rPr>
          <w:rFonts w:hint="cs"/>
          <w:rtl/>
        </w:rPr>
      </w:pPr>
    </w:p>
    <w:p w14:paraId="7E5AFBFE" w14:textId="77777777" w:rsidR="00000000" w:rsidRDefault="00545B09">
      <w:pPr>
        <w:pStyle w:val="af0"/>
        <w:rPr>
          <w:rtl/>
        </w:rPr>
      </w:pPr>
      <w:r>
        <w:rPr>
          <w:rFonts w:hint="eastAsia"/>
          <w:rtl/>
        </w:rPr>
        <w:t>יעקב</w:t>
      </w:r>
      <w:r>
        <w:rPr>
          <w:rtl/>
        </w:rPr>
        <w:t xml:space="preserve"> ליצמן (יהדות התורה):</w:t>
      </w:r>
    </w:p>
    <w:p w14:paraId="03822D0C" w14:textId="77777777" w:rsidR="00000000" w:rsidRDefault="00545B09">
      <w:pPr>
        <w:pStyle w:val="a0"/>
        <w:rPr>
          <w:rFonts w:hint="cs"/>
          <w:rtl/>
        </w:rPr>
      </w:pPr>
    </w:p>
    <w:p w14:paraId="3406DCE2" w14:textId="77777777" w:rsidR="00000000" w:rsidRDefault="00545B09">
      <w:pPr>
        <w:pStyle w:val="a0"/>
        <w:rPr>
          <w:rFonts w:hint="cs"/>
          <w:rtl/>
        </w:rPr>
      </w:pPr>
      <w:r>
        <w:rPr>
          <w:rFonts w:hint="cs"/>
          <w:rtl/>
        </w:rPr>
        <w:t xml:space="preserve">אני שואל מה הוא היה עושה במקומם. </w:t>
      </w:r>
    </w:p>
    <w:p w14:paraId="0654946F" w14:textId="77777777" w:rsidR="00000000" w:rsidRDefault="00545B09">
      <w:pPr>
        <w:pStyle w:val="a0"/>
        <w:ind w:firstLine="0"/>
        <w:rPr>
          <w:rFonts w:hint="cs"/>
          <w:rtl/>
        </w:rPr>
      </w:pPr>
    </w:p>
    <w:p w14:paraId="75CF20FD" w14:textId="77777777" w:rsidR="00000000" w:rsidRDefault="00545B09">
      <w:pPr>
        <w:pStyle w:val="af1"/>
        <w:rPr>
          <w:rtl/>
        </w:rPr>
      </w:pPr>
      <w:r>
        <w:rPr>
          <w:rtl/>
        </w:rPr>
        <w:t>היו"ר משה כחלון:</w:t>
      </w:r>
    </w:p>
    <w:p w14:paraId="263192BB" w14:textId="77777777" w:rsidR="00000000" w:rsidRDefault="00545B09">
      <w:pPr>
        <w:pStyle w:val="a0"/>
        <w:rPr>
          <w:rtl/>
        </w:rPr>
      </w:pPr>
    </w:p>
    <w:p w14:paraId="56D6DD7C" w14:textId="77777777" w:rsidR="00000000" w:rsidRDefault="00545B09">
      <w:pPr>
        <w:pStyle w:val="a0"/>
        <w:rPr>
          <w:rFonts w:hint="cs"/>
          <w:rtl/>
        </w:rPr>
      </w:pPr>
      <w:r>
        <w:rPr>
          <w:rFonts w:hint="cs"/>
          <w:rtl/>
        </w:rPr>
        <w:t>חבר הכנסת ליצמן, הערתך נשמעה. בבקשה, חבר הכנסת יתום.</w:t>
      </w:r>
    </w:p>
    <w:p w14:paraId="0BFBB7D1" w14:textId="77777777" w:rsidR="00000000" w:rsidRDefault="00545B09">
      <w:pPr>
        <w:pStyle w:val="a0"/>
        <w:ind w:firstLine="0"/>
        <w:rPr>
          <w:rFonts w:hint="cs"/>
          <w:rtl/>
        </w:rPr>
      </w:pPr>
    </w:p>
    <w:p w14:paraId="52C77144" w14:textId="77777777" w:rsidR="00000000" w:rsidRDefault="00545B09">
      <w:pPr>
        <w:pStyle w:val="-"/>
        <w:rPr>
          <w:rtl/>
        </w:rPr>
      </w:pPr>
      <w:bookmarkStart w:id="150" w:name="FS000001032T26_01_2004_17_49_58C"/>
      <w:bookmarkEnd w:id="150"/>
      <w:r>
        <w:rPr>
          <w:rtl/>
        </w:rPr>
        <w:t>אהוד יתום (הליכוד):</w:t>
      </w:r>
    </w:p>
    <w:p w14:paraId="48511B37" w14:textId="77777777" w:rsidR="00000000" w:rsidRDefault="00545B09">
      <w:pPr>
        <w:pStyle w:val="a0"/>
        <w:rPr>
          <w:rtl/>
        </w:rPr>
      </w:pPr>
    </w:p>
    <w:p w14:paraId="6A8DDAD4" w14:textId="77777777" w:rsidR="00000000" w:rsidRDefault="00545B09">
      <w:pPr>
        <w:pStyle w:val="a0"/>
        <w:rPr>
          <w:rFonts w:hint="cs"/>
          <w:rtl/>
        </w:rPr>
      </w:pPr>
      <w:r>
        <w:rPr>
          <w:rFonts w:hint="cs"/>
          <w:rtl/>
        </w:rPr>
        <w:t>רק לפני שבועות ספורים</w:t>
      </w:r>
      <w:bookmarkStart w:id="151" w:name="FS000001032T26_01_2004_17_47_18"/>
      <w:bookmarkEnd w:id="151"/>
      <w:r>
        <w:rPr>
          <w:rFonts w:hint="cs"/>
          <w:rtl/>
        </w:rPr>
        <w:t xml:space="preserve"> התקשרתי בערבו של יום שני לחברי הכנ</w:t>
      </w:r>
      <w:r>
        <w:rPr>
          <w:rFonts w:hint="cs"/>
          <w:rtl/>
        </w:rPr>
        <w:t xml:space="preserve">סת - האחת ממרצ והשני מהעבודה - ובירכתי אותם באמת מעומק לבי ברכה נאמנה על הסרת העננה השחורה שרבצה על ראשיהם במהלך חודשים, במהלך שנים, והם הודו לי מקרב לב. </w:t>
      </w:r>
    </w:p>
    <w:p w14:paraId="5F10ECA7" w14:textId="77777777" w:rsidR="00000000" w:rsidRDefault="00545B09">
      <w:pPr>
        <w:pStyle w:val="a0"/>
        <w:rPr>
          <w:rFonts w:hint="cs"/>
          <w:rtl/>
        </w:rPr>
      </w:pPr>
    </w:p>
    <w:p w14:paraId="2753A341" w14:textId="77777777" w:rsidR="00000000" w:rsidRDefault="00545B09">
      <w:pPr>
        <w:pStyle w:val="a0"/>
        <w:rPr>
          <w:rFonts w:hint="cs"/>
          <w:rtl/>
        </w:rPr>
      </w:pPr>
      <w:r>
        <w:rPr>
          <w:rFonts w:hint="cs"/>
          <w:rtl/>
        </w:rPr>
        <w:t xml:space="preserve">הרי יגיע יום ואתם - כולכם, בלי יוצא מן הכלל, אם אנשי אמת אתם, אנשי האופוזיציה - תאמרו סליחה על הדרך </w:t>
      </w:r>
      <w:r>
        <w:rPr>
          <w:rFonts w:hint="cs"/>
          <w:rtl/>
        </w:rPr>
        <w:t xml:space="preserve">שבה אתם מנסים להפיל ממשלה בישראל, שרק לפני תשעה חודשים זכתה ברוב שאין לו תקדים בהיסטוריה הפרלמנטרית והציבורית של מדינת ישראל. </w:t>
      </w:r>
    </w:p>
    <w:p w14:paraId="4EAAAD42" w14:textId="77777777" w:rsidR="00000000" w:rsidRDefault="00545B09">
      <w:pPr>
        <w:pStyle w:val="af0"/>
        <w:rPr>
          <w:rtl/>
        </w:rPr>
      </w:pPr>
      <w:r>
        <w:rPr>
          <w:rtl/>
        </w:rPr>
        <w:br/>
        <w:t>מוחמד ברכה (חד"ש-תע"ל):</w:t>
      </w:r>
    </w:p>
    <w:p w14:paraId="04C5A31C" w14:textId="77777777" w:rsidR="00000000" w:rsidRDefault="00545B09">
      <w:pPr>
        <w:pStyle w:val="a0"/>
        <w:rPr>
          <w:rtl/>
        </w:rPr>
      </w:pPr>
    </w:p>
    <w:p w14:paraId="2D0F0C64" w14:textId="77777777" w:rsidR="00000000" w:rsidRDefault="00545B09">
      <w:pPr>
        <w:pStyle w:val="a0"/>
        <w:rPr>
          <w:rFonts w:hint="cs"/>
          <w:rtl/>
        </w:rPr>
      </w:pPr>
      <w:r>
        <w:rPr>
          <w:rFonts w:hint="cs"/>
          <w:rtl/>
        </w:rPr>
        <w:t>לא. יש - - -</w:t>
      </w:r>
    </w:p>
    <w:p w14:paraId="355B1A0B" w14:textId="77777777" w:rsidR="00000000" w:rsidRDefault="00545B09">
      <w:pPr>
        <w:pStyle w:val="-"/>
        <w:rPr>
          <w:rtl/>
        </w:rPr>
      </w:pPr>
      <w:r>
        <w:rPr>
          <w:rtl/>
        </w:rPr>
        <w:br/>
      </w:r>
      <w:bookmarkStart w:id="152" w:name="FS000001032T26_01_2004_17_52_40C"/>
      <w:bookmarkEnd w:id="152"/>
      <w:r>
        <w:rPr>
          <w:rtl/>
        </w:rPr>
        <w:t>אהוד יתום (הליכוד):</w:t>
      </w:r>
    </w:p>
    <w:p w14:paraId="0302D6F1" w14:textId="77777777" w:rsidR="00000000" w:rsidRDefault="00545B09">
      <w:pPr>
        <w:pStyle w:val="a0"/>
        <w:rPr>
          <w:rtl/>
        </w:rPr>
      </w:pPr>
    </w:p>
    <w:p w14:paraId="1EFC7ED8" w14:textId="77777777" w:rsidR="00000000" w:rsidRDefault="00545B09">
      <w:pPr>
        <w:pStyle w:val="a0"/>
        <w:rPr>
          <w:rFonts w:hint="cs"/>
          <w:rtl/>
        </w:rPr>
      </w:pPr>
      <w:r>
        <w:rPr>
          <w:rFonts w:hint="cs"/>
          <w:rtl/>
        </w:rPr>
        <w:t>אין תקדים לעניין הזה, חברי חברי הכנסת - -</w:t>
      </w:r>
    </w:p>
    <w:p w14:paraId="579AED27" w14:textId="77777777" w:rsidR="00000000" w:rsidRDefault="00545B09">
      <w:pPr>
        <w:pStyle w:val="af0"/>
        <w:rPr>
          <w:rtl/>
        </w:rPr>
      </w:pPr>
      <w:r>
        <w:rPr>
          <w:rtl/>
        </w:rPr>
        <w:br/>
        <w:t>מוחמד ברכה (חד"ש-תע"ל):</w:t>
      </w:r>
    </w:p>
    <w:p w14:paraId="6D88C2FD" w14:textId="77777777" w:rsidR="00000000" w:rsidRDefault="00545B09">
      <w:pPr>
        <w:pStyle w:val="a0"/>
        <w:rPr>
          <w:rtl/>
        </w:rPr>
      </w:pPr>
    </w:p>
    <w:p w14:paraId="32AD4B3D" w14:textId="77777777" w:rsidR="00000000" w:rsidRDefault="00545B09">
      <w:pPr>
        <w:pStyle w:val="a0"/>
        <w:rPr>
          <w:rFonts w:hint="cs"/>
          <w:rtl/>
        </w:rPr>
      </w:pPr>
      <w:r>
        <w:rPr>
          <w:rFonts w:hint="cs"/>
          <w:rtl/>
        </w:rPr>
        <w:t xml:space="preserve">יש תקדים. </w:t>
      </w:r>
    </w:p>
    <w:p w14:paraId="3D2C2938" w14:textId="77777777" w:rsidR="00000000" w:rsidRDefault="00545B09">
      <w:pPr>
        <w:pStyle w:val="-"/>
        <w:rPr>
          <w:rtl/>
        </w:rPr>
      </w:pPr>
      <w:r>
        <w:rPr>
          <w:rtl/>
        </w:rPr>
        <w:br/>
      </w:r>
      <w:bookmarkStart w:id="153" w:name="FS000001032T26_01_2004_17_53_12C"/>
      <w:bookmarkEnd w:id="153"/>
      <w:r>
        <w:rPr>
          <w:rtl/>
        </w:rPr>
        <w:t>אהוד יתום (הליכוד):</w:t>
      </w:r>
    </w:p>
    <w:p w14:paraId="62361CD0" w14:textId="77777777" w:rsidR="00000000" w:rsidRDefault="00545B09">
      <w:pPr>
        <w:pStyle w:val="a0"/>
        <w:rPr>
          <w:rtl/>
        </w:rPr>
      </w:pPr>
    </w:p>
    <w:p w14:paraId="50FC3EBD" w14:textId="77777777" w:rsidR="00000000" w:rsidRDefault="00545B09">
      <w:pPr>
        <w:pStyle w:val="a0"/>
        <w:rPr>
          <w:rFonts w:hint="cs"/>
          <w:rtl/>
        </w:rPr>
      </w:pPr>
      <w:r>
        <w:rPr>
          <w:rFonts w:hint="cs"/>
          <w:rtl/>
        </w:rPr>
        <w:t>- - אבל אתם מוצאים לעצמכם כל פעם, כל יום שני, איזו סיבה אחרת - - -</w:t>
      </w:r>
    </w:p>
    <w:p w14:paraId="77FFB711" w14:textId="77777777" w:rsidR="00000000" w:rsidRDefault="00545B09">
      <w:pPr>
        <w:pStyle w:val="af0"/>
        <w:rPr>
          <w:rtl/>
        </w:rPr>
      </w:pPr>
      <w:r>
        <w:rPr>
          <w:rtl/>
        </w:rPr>
        <w:br/>
        <w:t>מוחמד ברכה (חד"ש-תע"ל):</w:t>
      </w:r>
    </w:p>
    <w:p w14:paraId="281F0249" w14:textId="77777777" w:rsidR="00000000" w:rsidRDefault="00545B09">
      <w:pPr>
        <w:pStyle w:val="a0"/>
        <w:rPr>
          <w:rtl/>
        </w:rPr>
      </w:pPr>
    </w:p>
    <w:p w14:paraId="48A76EC7" w14:textId="77777777" w:rsidR="00000000" w:rsidRDefault="00545B09">
      <w:pPr>
        <w:pStyle w:val="a0"/>
        <w:rPr>
          <w:rFonts w:hint="cs"/>
          <w:rtl/>
        </w:rPr>
      </w:pPr>
      <w:r>
        <w:rPr>
          <w:rFonts w:hint="cs"/>
          <w:rtl/>
        </w:rPr>
        <w:t>יש תקדים, אתה לא יודע - - -</w:t>
      </w:r>
    </w:p>
    <w:p w14:paraId="5A51B457" w14:textId="77777777" w:rsidR="00000000" w:rsidRDefault="00545B09">
      <w:pPr>
        <w:pStyle w:val="-"/>
        <w:rPr>
          <w:rtl/>
        </w:rPr>
      </w:pPr>
      <w:r>
        <w:rPr>
          <w:rtl/>
        </w:rPr>
        <w:br/>
      </w:r>
      <w:bookmarkStart w:id="154" w:name="FS000001032T26_01_2004_17_53_56C"/>
      <w:bookmarkEnd w:id="154"/>
      <w:r>
        <w:rPr>
          <w:rtl/>
        </w:rPr>
        <w:t>אהוד יתום (הליכוד):</w:t>
      </w:r>
    </w:p>
    <w:p w14:paraId="0B80449A" w14:textId="77777777" w:rsidR="00000000" w:rsidRDefault="00545B09">
      <w:pPr>
        <w:pStyle w:val="a0"/>
        <w:rPr>
          <w:rtl/>
        </w:rPr>
      </w:pPr>
    </w:p>
    <w:p w14:paraId="52D47700" w14:textId="77777777" w:rsidR="00000000" w:rsidRDefault="00545B09">
      <w:pPr>
        <w:pStyle w:val="a0"/>
        <w:rPr>
          <w:rFonts w:hint="cs"/>
          <w:rtl/>
        </w:rPr>
      </w:pPr>
      <w:r>
        <w:rPr>
          <w:rFonts w:hint="cs"/>
          <w:rtl/>
        </w:rPr>
        <w:t>ראו כמה אנשי ציבור, ראשי ערים, ראשי מועצות, שרים, חברי כנסת, ראשי ממשלה בישראל -</w:t>
      </w:r>
      <w:r>
        <w:rPr>
          <w:rFonts w:hint="cs"/>
          <w:rtl/>
        </w:rPr>
        <w:t xml:space="preserve"> הרי זו ארץ אוכלת יושביה - כמה אנשים כאלה הטילו עליהם את הכתם הזה של חקירה משטרתית, הטילו עליהם את הכתם הזה של בית-משפט. כולם, ללא יוצא מן הכלל, כפי שאני זוכר, לפחות בשנים האחרונות, יצאו זכאים לחלוטין. מיררו את חייהם. אז מה, אתם רוצים להכניס עוד כמה וכמה א</w:t>
      </w:r>
      <w:r>
        <w:rPr>
          <w:rFonts w:hint="cs"/>
          <w:rtl/>
        </w:rPr>
        <w:t xml:space="preserve">נשים לספורט הלאומי הזה, עם האצבע הקלה על ההדק של כתבי האישום? חכו בסבלנות. </w:t>
      </w:r>
    </w:p>
    <w:p w14:paraId="3BE61789" w14:textId="77777777" w:rsidR="00000000" w:rsidRDefault="00545B09">
      <w:pPr>
        <w:pStyle w:val="a0"/>
        <w:rPr>
          <w:rFonts w:hint="cs"/>
          <w:rtl/>
        </w:rPr>
      </w:pPr>
    </w:p>
    <w:p w14:paraId="0521C920" w14:textId="77777777" w:rsidR="00000000" w:rsidRDefault="00545B09">
      <w:pPr>
        <w:pStyle w:val="a0"/>
        <w:rPr>
          <w:rFonts w:hint="cs"/>
          <w:rtl/>
        </w:rPr>
      </w:pPr>
      <w:r>
        <w:rPr>
          <w:rFonts w:hint="cs"/>
          <w:rtl/>
        </w:rPr>
        <w:t>ארבע שנים רצופות נמשכה החקירה בעניינו של אפל. יש כמה וכמה אנשים שנאמר - כפי שציטטו כאן - שהם קיבלו כביכול שוחד מאפל. נגד אף אחד מהם - אף אחד מהם, מבין החמישה או השישה - לא הוגש אפ</w:t>
      </w:r>
      <w:r>
        <w:rPr>
          <w:rFonts w:hint="cs"/>
          <w:rtl/>
        </w:rPr>
        <w:t xml:space="preserve">ילו לא כתב אישום אחד. </w:t>
      </w:r>
    </w:p>
    <w:p w14:paraId="7C2D88BE" w14:textId="77777777" w:rsidR="00000000" w:rsidRDefault="00545B09">
      <w:pPr>
        <w:pStyle w:val="a0"/>
        <w:rPr>
          <w:rFonts w:hint="cs"/>
          <w:rtl/>
        </w:rPr>
      </w:pPr>
    </w:p>
    <w:p w14:paraId="79E3E319" w14:textId="77777777" w:rsidR="00000000" w:rsidRDefault="00545B09">
      <w:pPr>
        <w:pStyle w:val="a0"/>
        <w:rPr>
          <w:rFonts w:hint="cs"/>
          <w:rtl/>
        </w:rPr>
      </w:pPr>
      <w:r>
        <w:rPr>
          <w:rFonts w:hint="cs"/>
          <w:rtl/>
        </w:rPr>
        <w:t xml:space="preserve">אומרים שהחקירה עומדת להסתיים, אז מה רץ לכם? לאן אצה לכם הדרך? אתם רוצים באמת שילגלגו על כל הצעות האי-אמון שלכם? </w:t>
      </w:r>
    </w:p>
    <w:p w14:paraId="368C1C83" w14:textId="77777777" w:rsidR="00000000" w:rsidRDefault="00545B09">
      <w:pPr>
        <w:pStyle w:val="a0"/>
        <w:rPr>
          <w:rFonts w:hint="cs"/>
          <w:rtl/>
        </w:rPr>
      </w:pPr>
    </w:p>
    <w:p w14:paraId="382E8CC1" w14:textId="77777777" w:rsidR="00000000" w:rsidRDefault="00545B09">
      <w:pPr>
        <w:pStyle w:val="a0"/>
        <w:rPr>
          <w:rFonts w:hint="cs"/>
          <w:rtl/>
        </w:rPr>
      </w:pPr>
      <w:r>
        <w:rPr>
          <w:rFonts w:hint="cs"/>
          <w:rtl/>
        </w:rPr>
        <w:t>תחשבו קצת על העניין הזה. מילא, עלינו, שאנחנו יושבים כאן ושומעים, וגם צריכים להשיב - זה בסדר גמור, אולי זו מנת חלקנו, א</w:t>
      </w:r>
      <w:r>
        <w:rPr>
          <w:rFonts w:hint="cs"/>
          <w:rtl/>
        </w:rPr>
        <w:t>ולי זה לחם חוקנו, אינני יודע. אבל תתחילו להיות קצת רציניים לפחות בעניין הזה. הרי אתם בדרכים כאלה מנסים לשנות סדרי שלטון במדינה שלנו, אתם חושבים שבאמת הציבור מטומטם, ומהנאומים הללו יגיע לחץ ציבורי שמבחינה משפטית ראש הממשלה לא צריך להסיק מסקנות, אבל מבחינה צ</w:t>
      </w:r>
      <w:r>
        <w:rPr>
          <w:rFonts w:hint="cs"/>
          <w:rtl/>
        </w:rPr>
        <w:t xml:space="preserve">יבורית הוא יהיה חייב להסיק מסקנות? הוא לא יהיה חייב להסיק מסקנות. אל לכם למהר. תמתינו בנחת לדין הבוחר ב-2007. זה יהיה דינו הנוסף של הבוחר. </w:t>
      </w:r>
    </w:p>
    <w:p w14:paraId="6CDAA6AC" w14:textId="77777777" w:rsidR="00000000" w:rsidRDefault="00545B09">
      <w:pPr>
        <w:pStyle w:val="a0"/>
        <w:rPr>
          <w:rFonts w:hint="cs"/>
          <w:rtl/>
        </w:rPr>
      </w:pPr>
    </w:p>
    <w:p w14:paraId="1B38F72B" w14:textId="77777777" w:rsidR="00000000" w:rsidRDefault="00545B09">
      <w:pPr>
        <w:pStyle w:val="a0"/>
        <w:rPr>
          <w:rFonts w:hint="cs"/>
          <w:rtl/>
        </w:rPr>
      </w:pPr>
      <w:r>
        <w:rPr>
          <w:rFonts w:hint="cs"/>
          <w:rtl/>
        </w:rPr>
        <w:t>ואני מאמין, וגם מקווה - - -</w:t>
      </w:r>
    </w:p>
    <w:p w14:paraId="736EE8A3" w14:textId="77777777" w:rsidR="00000000" w:rsidRDefault="00545B09">
      <w:pPr>
        <w:pStyle w:val="af1"/>
        <w:rPr>
          <w:rtl/>
        </w:rPr>
      </w:pPr>
      <w:r>
        <w:rPr>
          <w:rtl/>
        </w:rPr>
        <w:br/>
        <w:t>היו"ר משה כחלון:</w:t>
      </w:r>
    </w:p>
    <w:p w14:paraId="00DFA204" w14:textId="77777777" w:rsidR="00000000" w:rsidRDefault="00545B09">
      <w:pPr>
        <w:pStyle w:val="a0"/>
        <w:rPr>
          <w:rtl/>
        </w:rPr>
      </w:pPr>
    </w:p>
    <w:p w14:paraId="1E571D0A" w14:textId="77777777" w:rsidR="00000000" w:rsidRDefault="00545B09">
      <w:pPr>
        <w:pStyle w:val="a0"/>
        <w:rPr>
          <w:rFonts w:hint="cs"/>
          <w:rtl/>
        </w:rPr>
      </w:pPr>
      <w:r>
        <w:rPr>
          <w:rFonts w:hint="cs"/>
          <w:rtl/>
        </w:rPr>
        <w:t>משפט לסיום.</w:t>
      </w:r>
    </w:p>
    <w:p w14:paraId="0F01DB35" w14:textId="77777777" w:rsidR="00000000" w:rsidRDefault="00545B09">
      <w:pPr>
        <w:pStyle w:val="-"/>
        <w:rPr>
          <w:rtl/>
        </w:rPr>
      </w:pPr>
      <w:r>
        <w:rPr>
          <w:rtl/>
        </w:rPr>
        <w:br/>
      </w:r>
      <w:bookmarkStart w:id="155" w:name="FS000001032T26_01_2004_17_59_59C"/>
      <w:bookmarkEnd w:id="155"/>
      <w:r>
        <w:rPr>
          <w:rtl/>
        </w:rPr>
        <w:t>אהוד יתום (הליכוד):</w:t>
      </w:r>
    </w:p>
    <w:p w14:paraId="554345AD" w14:textId="77777777" w:rsidR="00000000" w:rsidRDefault="00545B09">
      <w:pPr>
        <w:pStyle w:val="a0"/>
        <w:rPr>
          <w:rtl/>
        </w:rPr>
      </w:pPr>
    </w:p>
    <w:p w14:paraId="10D4CFA3" w14:textId="77777777" w:rsidR="00000000" w:rsidRDefault="00545B09">
      <w:pPr>
        <w:pStyle w:val="a0"/>
        <w:rPr>
          <w:rFonts w:hint="cs"/>
          <w:rtl/>
        </w:rPr>
      </w:pPr>
      <w:r>
        <w:rPr>
          <w:rFonts w:hint="cs"/>
          <w:rtl/>
        </w:rPr>
        <w:t xml:space="preserve">בבקשה, אדוני היושב-ראש. אני מאמין </w:t>
      </w:r>
      <w:r>
        <w:rPr>
          <w:rFonts w:hint="cs"/>
          <w:rtl/>
        </w:rPr>
        <w:t>וגם מקווה, שראש הממשלה הזה, אריאל שרון - שיושב היום - ימשיך להנהיג אותנו לארבע שנים נוספות, גם מעבר לשנת 2007. תודה רבה לך, אדוני היושב-ראש.</w:t>
      </w:r>
    </w:p>
    <w:p w14:paraId="4F2E4A79" w14:textId="77777777" w:rsidR="00000000" w:rsidRDefault="00545B09">
      <w:pPr>
        <w:pStyle w:val="af1"/>
        <w:rPr>
          <w:rtl/>
        </w:rPr>
      </w:pPr>
      <w:r>
        <w:rPr>
          <w:rtl/>
        </w:rPr>
        <w:br/>
        <w:t>היו"ר משה כחלון:</w:t>
      </w:r>
    </w:p>
    <w:p w14:paraId="3DEBEEE1" w14:textId="77777777" w:rsidR="00000000" w:rsidRDefault="00545B09">
      <w:pPr>
        <w:pStyle w:val="a0"/>
        <w:rPr>
          <w:rtl/>
        </w:rPr>
      </w:pPr>
    </w:p>
    <w:p w14:paraId="1F380F4C" w14:textId="77777777" w:rsidR="00000000" w:rsidRDefault="00545B09">
      <w:pPr>
        <w:pStyle w:val="a0"/>
        <w:rPr>
          <w:rFonts w:hint="cs"/>
          <w:rtl/>
        </w:rPr>
      </w:pPr>
      <w:r>
        <w:rPr>
          <w:rFonts w:hint="cs"/>
          <w:rtl/>
        </w:rPr>
        <w:t xml:space="preserve">תודה רבה. חבר הכנסת אילן שלגי, אחריו - חבר הכנסת יצחק כהן, ואחריו - חבר הכנסת אליעזר כהן. </w:t>
      </w:r>
    </w:p>
    <w:p w14:paraId="44AF9D1E" w14:textId="77777777" w:rsidR="00000000" w:rsidRDefault="00545B09">
      <w:pPr>
        <w:pStyle w:val="a"/>
        <w:rPr>
          <w:rtl/>
        </w:rPr>
      </w:pPr>
      <w:r>
        <w:rPr>
          <w:rtl/>
        </w:rPr>
        <w:br/>
      </w:r>
      <w:bookmarkStart w:id="156" w:name="FS000001046T26_01_2004_18_01_02"/>
      <w:bookmarkStart w:id="157" w:name="_Toc78865154"/>
      <w:bookmarkEnd w:id="156"/>
      <w:r>
        <w:rPr>
          <w:rtl/>
        </w:rPr>
        <w:t>אילן</w:t>
      </w:r>
      <w:r>
        <w:rPr>
          <w:rtl/>
        </w:rPr>
        <w:t xml:space="preserve"> שלגי (שינוי):</w:t>
      </w:r>
      <w:bookmarkEnd w:id="157"/>
    </w:p>
    <w:p w14:paraId="202B5ED1" w14:textId="77777777" w:rsidR="00000000" w:rsidRDefault="00545B09">
      <w:pPr>
        <w:pStyle w:val="a0"/>
        <w:rPr>
          <w:rtl/>
        </w:rPr>
      </w:pPr>
    </w:p>
    <w:p w14:paraId="3AE14660" w14:textId="77777777" w:rsidR="00000000" w:rsidRDefault="00545B09">
      <w:pPr>
        <w:pStyle w:val="a0"/>
        <w:rPr>
          <w:rFonts w:hint="cs"/>
          <w:rtl/>
        </w:rPr>
      </w:pPr>
      <w:r>
        <w:rPr>
          <w:rFonts w:hint="cs"/>
          <w:rtl/>
        </w:rPr>
        <w:t>אדוני היושב-ראש, חברות וחברי הכנסת, כל אדם חף מפשע כל זמן שלא הוכחה אשמתו. דברים אלה נכונים גם לגבי מר דוד אפל, שבשבוע שעבר הוגש נגדו כתב אישום חמור, ליתר דיוק תיקון לכתב אישום קיים. כעת יש נגדו אישומים בשש פרשיות שוחד שונות שבהן שוחדו לכאו</w:t>
      </w:r>
      <w:r>
        <w:rPr>
          <w:rFonts w:hint="cs"/>
          <w:rtl/>
        </w:rPr>
        <w:t xml:space="preserve">רה עשרה אנשים. בינתיים הוגש כתב אישום רק נגד אחד ממקבלי השוחד - פקיד בכיר במינהל מקרקעי ישראל. </w:t>
      </w:r>
    </w:p>
    <w:p w14:paraId="6F55B188" w14:textId="77777777" w:rsidR="00000000" w:rsidRDefault="00545B09">
      <w:pPr>
        <w:pStyle w:val="a0"/>
        <w:rPr>
          <w:rFonts w:hint="cs"/>
          <w:rtl/>
        </w:rPr>
      </w:pPr>
    </w:p>
    <w:p w14:paraId="45889462" w14:textId="77777777" w:rsidR="00000000" w:rsidRDefault="00545B09">
      <w:pPr>
        <w:pStyle w:val="a0"/>
        <w:rPr>
          <w:rFonts w:hint="cs"/>
          <w:rtl/>
        </w:rPr>
      </w:pPr>
      <w:r>
        <w:rPr>
          <w:rFonts w:hint="cs"/>
          <w:rtl/>
        </w:rPr>
        <w:t>בין מי שקיבלו לכאורה שוחד ממר אפל נמצא גם ראש הממשלה, מר אריאל שרון. עצוב לי ביותר, כאזרח המדינה הזאת, שאפשרות כזאת בכלל עולה ושכעת יש לה ביטוי גם במסמך רשמי ש</w:t>
      </w:r>
      <w:r>
        <w:rPr>
          <w:rFonts w:hint="cs"/>
          <w:rtl/>
        </w:rPr>
        <w:t>ל מדינת ישראל - כתב אישום שהוגש על-ידי פרקליטות המדינה.</w:t>
      </w:r>
    </w:p>
    <w:p w14:paraId="23B155AF" w14:textId="77777777" w:rsidR="00000000" w:rsidRDefault="00545B09">
      <w:pPr>
        <w:pStyle w:val="a0"/>
        <w:rPr>
          <w:rFonts w:hint="cs"/>
          <w:rtl/>
        </w:rPr>
      </w:pPr>
    </w:p>
    <w:p w14:paraId="6530EB7F" w14:textId="77777777" w:rsidR="00000000" w:rsidRDefault="00545B09">
      <w:pPr>
        <w:pStyle w:val="a0"/>
        <w:rPr>
          <w:rFonts w:hint="cs"/>
          <w:rtl/>
        </w:rPr>
      </w:pPr>
      <w:r>
        <w:rPr>
          <w:rFonts w:hint="cs"/>
          <w:rtl/>
        </w:rPr>
        <w:t xml:space="preserve">באחד מסעיפי האישום נגד דוד אפל נטען, כי הוא אמר לאריאל שרון: גלעד יקבל הרבה כסף. יש לשער כי בימים הקרובים גם נשמע את הדברים בקלטת. </w:t>
      </w:r>
    </w:p>
    <w:p w14:paraId="20C74792" w14:textId="77777777" w:rsidR="00000000" w:rsidRDefault="00545B09">
      <w:pPr>
        <w:pStyle w:val="a0"/>
        <w:rPr>
          <w:rFonts w:hint="cs"/>
          <w:rtl/>
        </w:rPr>
      </w:pPr>
    </w:p>
    <w:p w14:paraId="18117D1D" w14:textId="77777777" w:rsidR="00000000" w:rsidRDefault="00545B09">
      <w:pPr>
        <w:pStyle w:val="a0"/>
        <w:rPr>
          <w:rFonts w:hint="cs"/>
          <w:rtl/>
        </w:rPr>
      </w:pPr>
      <w:r>
        <w:rPr>
          <w:rFonts w:hint="cs"/>
          <w:rtl/>
        </w:rPr>
        <w:t xml:space="preserve">מר אפל, כאזרח, יכול להמשיך בעיסוקיו כרגיל כל עוד מתנהל המשפט, ורק </w:t>
      </w:r>
      <w:r>
        <w:rPr>
          <w:rFonts w:hint="cs"/>
          <w:rtl/>
        </w:rPr>
        <w:t xml:space="preserve">אם יורשע ישב כנראה זמן רב בכלא. ראש הממשלה, לעומת זאת, אם יוגש נגדו כתב אישום בעבירה של קבלת שוחד, לא יוכל להמשיך בעיסוקיו כרגיל, כי עיסוקיו כראש ממשלה הם ענייננו, של אזרחי המדינה כולם, וכמובן גם שלנו - חברי הכנסת. </w:t>
      </w:r>
    </w:p>
    <w:p w14:paraId="71F9898A" w14:textId="77777777" w:rsidR="00000000" w:rsidRDefault="00545B09">
      <w:pPr>
        <w:pStyle w:val="a0"/>
        <w:rPr>
          <w:rFonts w:hint="cs"/>
          <w:rtl/>
        </w:rPr>
      </w:pPr>
    </w:p>
    <w:p w14:paraId="0D1E6254" w14:textId="77777777" w:rsidR="00000000" w:rsidRDefault="00545B09">
      <w:pPr>
        <w:pStyle w:val="a0"/>
        <w:rPr>
          <w:rFonts w:hint="cs"/>
          <w:rtl/>
        </w:rPr>
      </w:pPr>
      <w:r>
        <w:rPr>
          <w:rFonts w:hint="cs"/>
          <w:rtl/>
        </w:rPr>
        <w:t xml:space="preserve">אני מאוד מקווה </w:t>
      </w:r>
      <w:r>
        <w:rPr>
          <w:rtl/>
        </w:rPr>
        <w:t>–</w:t>
      </w:r>
      <w:r>
        <w:rPr>
          <w:rFonts w:hint="cs"/>
          <w:rtl/>
        </w:rPr>
        <w:t xml:space="preserve"> מאוד מאוד מקווה - כי ב</w:t>
      </w:r>
      <w:r>
        <w:rPr>
          <w:rFonts w:hint="cs"/>
          <w:rtl/>
        </w:rPr>
        <w:t xml:space="preserve">סופו של דבר לא יוגש כתב אישום נגד ראש הממשלה, אולם אם יקרה כן, אין לי ספק שיהיה עליו להתפטר. </w:t>
      </w:r>
    </w:p>
    <w:p w14:paraId="61AEF945" w14:textId="77777777" w:rsidR="00000000" w:rsidRDefault="00545B09">
      <w:pPr>
        <w:pStyle w:val="a0"/>
        <w:rPr>
          <w:rFonts w:hint="cs"/>
          <w:rtl/>
        </w:rPr>
      </w:pPr>
    </w:p>
    <w:p w14:paraId="109DB438" w14:textId="77777777" w:rsidR="00000000" w:rsidRDefault="00545B09">
      <w:pPr>
        <w:pStyle w:val="a0"/>
        <w:rPr>
          <w:rFonts w:hint="cs"/>
          <w:rtl/>
        </w:rPr>
      </w:pPr>
      <w:r>
        <w:rPr>
          <w:rFonts w:hint="cs"/>
          <w:rtl/>
        </w:rPr>
        <w:t xml:space="preserve">יתירה מזאת, אני מצפה מן היועץ המשפטי לממשלה כי יודיע לראש הממשלה מייד כאשר תיפול החלטתו, ואזי על ראש הממשלה - אם יוחלט להגיש כתב אישום - להתפטר בו ביום. אם יוגש </w:t>
      </w:r>
      <w:r>
        <w:rPr>
          <w:rFonts w:hint="cs"/>
          <w:rtl/>
        </w:rPr>
        <w:t>כתב אישום, ואתה, ראש הממשלה לא תתפטר - אני אצביע בך אי-אמון, ואני מכיר עוד כמה חברים מן הקואליציה שלך שיצביעו בדיוק באותו אופן.</w:t>
      </w:r>
    </w:p>
    <w:p w14:paraId="0D178E41" w14:textId="77777777" w:rsidR="00000000" w:rsidRDefault="00545B09">
      <w:pPr>
        <w:pStyle w:val="a0"/>
        <w:rPr>
          <w:rFonts w:hint="cs"/>
          <w:rtl/>
        </w:rPr>
      </w:pPr>
    </w:p>
    <w:p w14:paraId="5BB91925" w14:textId="77777777" w:rsidR="00000000" w:rsidRDefault="00545B09">
      <w:pPr>
        <w:pStyle w:val="a0"/>
        <w:rPr>
          <w:rFonts w:hint="cs"/>
          <w:rtl/>
        </w:rPr>
      </w:pPr>
      <w:r>
        <w:rPr>
          <w:rFonts w:hint="cs"/>
          <w:rtl/>
        </w:rPr>
        <w:t>מר דוד אפל מוכר לנו כבוחש ומושך בחוטים, כידידו ושותפו של אריה דרעי העבריין מפרשת השוחד, והבוחש הראשי בפרשת בר-און--חברון. שבע ש</w:t>
      </w:r>
      <w:r>
        <w:rPr>
          <w:rFonts w:hint="cs"/>
          <w:rtl/>
        </w:rPr>
        <w:t xml:space="preserve">נים חלפו מאז - היו אלה כנראה שבע השנים הטובות של מר אפל, שהרי בפרשת בר-און--חברון הוחלט להגיש כתב אישום נגד אריה דרעי בלבד ולא נגד שאר המעורבים. הפעם לא שפר גורלו של מר אפל </w:t>
      </w:r>
      <w:r>
        <w:rPr>
          <w:rtl/>
        </w:rPr>
        <w:t>–</w:t>
      </w:r>
      <w:r>
        <w:rPr>
          <w:rFonts w:hint="cs"/>
          <w:rtl/>
        </w:rPr>
        <w:t xml:space="preserve"> המשטרה, אגב, מכנה את תיק החקירה בפרשת האי היווני "תפוח רקוב", באנגלית </w:t>
      </w:r>
      <w:r>
        <w:t>Rotten Appl</w:t>
      </w:r>
      <w:r>
        <w:t>e</w:t>
      </w:r>
      <w:r>
        <w:rPr>
          <w:rFonts w:hint="cs"/>
          <w:rtl/>
        </w:rPr>
        <w:t xml:space="preserve">. אילו אני פרקליטו של מר "תפוח", הייתי טוען מול בית-המשפט, בין היתר, כי המשטרה סימנה את מרשי מראש וקבעה לגביו עמדה מלכתחילה, על-פי הכינוי הלא-מחמיא שהעניקה לו. המשטרה והפרקליטות כנראה הולכות כאן על ראיות מוצקות ביותר - לפחות לגבי מר אפל. </w:t>
      </w:r>
    </w:p>
    <w:p w14:paraId="67068FDC" w14:textId="77777777" w:rsidR="00000000" w:rsidRDefault="00545B09">
      <w:pPr>
        <w:pStyle w:val="a0"/>
        <w:rPr>
          <w:rFonts w:hint="cs"/>
          <w:rtl/>
        </w:rPr>
      </w:pPr>
    </w:p>
    <w:p w14:paraId="01C9C896" w14:textId="77777777" w:rsidR="00000000" w:rsidRDefault="00545B09">
      <w:pPr>
        <w:pStyle w:val="a0"/>
        <w:rPr>
          <w:rFonts w:hint="cs"/>
          <w:rtl/>
        </w:rPr>
      </w:pPr>
      <w:r>
        <w:rPr>
          <w:rFonts w:hint="cs"/>
          <w:rtl/>
        </w:rPr>
        <w:t>אין לי ספק כי ל</w:t>
      </w:r>
      <w:r>
        <w:rPr>
          <w:rFonts w:hint="cs"/>
          <w:rtl/>
        </w:rPr>
        <w:t xml:space="preserve">חשש בדבר הגשת כתב אישום - לרבות האישומים בגין מתן שוחד לראש הממשלה - יש השפעה על תפקודו של ראש הממשלה. לא ייתכן כי אינו מוטרד מן העניין, ורק טבעי ואנושי הוא כי תהיה לכך השפעה, ולו גם שולית, על החלטותיו המדיניות. </w:t>
      </w:r>
    </w:p>
    <w:p w14:paraId="3520D7EB" w14:textId="77777777" w:rsidR="00000000" w:rsidRDefault="00545B09">
      <w:pPr>
        <w:pStyle w:val="a0"/>
        <w:rPr>
          <w:rFonts w:hint="cs"/>
          <w:rtl/>
        </w:rPr>
      </w:pPr>
    </w:p>
    <w:p w14:paraId="48081968" w14:textId="77777777" w:rsidR="00000000" w:rsidRDefault="00545B09">
      <w:pPr>
        <w:pStyle w:val="a0"/>
        <w:rPr>
          <w:rFonts w:hint="cs"/>
          <w:rtl/>
        </w:rPr>
      </w:pPr>
      <w:r>
        <w:rPr>
          <w:rFonts w:hint="cs"/>
          <w:rtl/>
        </w:rPr>
        <w:t xml:space="preserve">אשר על כן, אסור להשאיר את מצב הביניים הזה </w:t>
      </w:r>
      <w:r>
        <w:rPr>
          <w:rFonts w:hint="cs"/>
          <w:rtl/>
        </w:rPr>
        <w:t xml:space="preserve">על כנו. היועץ המשפטי החדש - וגם אני מברך מכאן את מר מני מזוז, שזה עתה נבחר לכהונתו - צריך לקבל החלטתו בעניין הזה בעוד ימים אחדים, בלא דיחוי. בין שהחלטתו תהיה הגשת כתב אישום, ובין שלא יוגש כתב אישום, עליו לקבל החלטה בדחיפות. </w:t>
      </w:r>
    </w:p>
    <w:p w14:paraId="79C37CC0" w14:textId="77777777" w:rsidR="00000000" w:rsidRDefault="00545B09">
      <w:pPr>
        <w:pStyle w:val="a0"/>
        <w:rPr>
          <w:rFonts w:hint="cs"/>
          <w:rtl/>
        </w:rPr>
      </w:pPr>
    </w:p>
    <w:p w14:paraId="5B95C703" w14:textId="77777777" w:rsidR="00000000" w:rsidRDefault="00545B09">
      <w:pPr>
        <w:pStyle w:val="a0"/>
        <w:rPr>
          <w:rFonts w:hint="cs"/>
          <w:rtl/>
        </w:rPr>
      </w:pPr>
      <w:r>
        <w:rPr>
          <w:rFonts w:hint="cs"/>
          <w:rtl/>
        </w:rPr>
        <w:t>ולבסוף, אני מבקש לומר לחברי מש</w:t>
      </w:r>
      <w:r>
        <w:rPr>
          <w:rFonts w:hint="cs"/>
          <w:rtl/>
        </w:rPr>
        <w:t>"ס - חוק שעות עבודה ומנוחה הוא חוק סוציאלי, הוא אינו חוק לכפייה דתית ולשלילת חירויות הפרט בשבת. כל עובד המסכים לעבוד בשבת - יעבוד וגם יקבל גמול מוגדל, וכן יום מנוחה ביום אחר. אנחנו מרגישים סוף-סוף תהליך של שחרור מן הכפייה הדתית, אם כי הדרך עוד ארוכה. אני א</w:t>
      </w:r>
      <w:r>
        <w:rPr>
          <w:rFonts w:hint="cs"/>
          <w:rtl/>
        </w:rPr>
        <w:t xml:space="preserve">סייע לכם להעניש מעביד הכופה על מישהו לעבוד בשבת, אך אמנע מכם לשלול מאתנו - האזרחים החופשיים - את חירויותינו. שבת הוא היום החופשי שלי - לעבוד אם רצוני בכך, ליהנות אם רצוני בכך, ללכת לכדורגל, לנסוע לשפת הים גם בתחבורה ציבורית - - </w:t>
      </w:r>
    </w:p>
    <w:p w14:paraId="1C00A246" w14:textId="77777777" w:rsidR="00000000" w:rsidRDefault="00545B09">
      <w:pPr>
        <w:pStyle w:val="af1"/>
        <w:rPr>
          <w:rtl/>
        </w:rPr>
      </w:pPr>
      <w:r>
        <w:rPr>
          <w:rtl/>
        </w:rPr>
        <w:br/>
        <w:t>היו"ר משה כחלון:</w:t>
      </w:r>
    </w:p>
    <w:p w14:paraId="5F5E0549" w14:textId="77777777" w:rsidR="00000000" w:rsidRDefault="00545B09">
      <w:pPr>
        <w:pStyle w:val="a0"/>
        <w:rPr>
          <w:rtl/>
        </w:rPr>
      </w:pPr>
    </w:p>
    <w:p w14:paraId="34FDA1A7" w14:textId="77777777" w:rsidR="00000000" w:rsidRDefault="00545B09">
      <w:pPr>
        <w:pStyle w:val="a0"/>
        <w:rPr>
          <w:rFonts w:hint="cs"/>
          <w:rtl/>
        </w:rPr>
      </w:pPr>
      <w:r>
        <w:rPr>
          <w:rFonts w:hint="cs"/>
          <w:rtl/>
        </w:rPr>
        <w:t>אני מבקש</w:t>
      </w:r>
      <w:r>
        <w:rPr>
          <w:rFonts w:hint="cs"/>
          <w:rtl/>
        </w:rPr>
        <w:t xml:space="preserve"> לסיים, חבר הכנסת שלגי. </w:t>
      </w:r>
    </w:p>
    <w:p w14:paraId="012F5F3C" w14:textId="77777777" w:rsidR="00000000" w:rsidRDefault="00545B09">
      <w:pPr>
        <w:pStyle w:val="-"/>
        <w:rPr>
          <w:rtl/>
        </w:rPr>
      </w:pPr>
      <w:r>
        <w:rPr>
          <w:rtl/>
        </w:rPr>
        <w:br/>
      </w:r>
      <w:bookmarkStart w:id="158" w:name="FS000001046T26_01_2004_18_18_52C"/>
      <w:bookmarkEnd w:id="158"/>
      <w:r>
        <w:rPr>
          <w:rtl/>
        </w:rPr>
        <w:t>אילן שלגי (שינוי):</w:t>
      </w:r>
    </w:p>
    <w:p w14:paraId="116532ED" w14:textId="77777777" w:rsidR="00000000" w:rsidRDefault="00545B09">
      <w:pPr>
        <w:pStyle w:val="a0"/>
        <w:rPr>
          <w:rtl/>
        </w:rPr>
      </w:pPr>
    </w:p>
    <w:p w14:paraId="725F756E" w14:textId="77777777" w:rsidR="00000000" w:rsidRDefault="00545B09">
      <w:pPr>
        <w:pStyle w:val="a0"/>
        <w:rPr>
          <w:rFonts w:hint="cs"/>
          <w:rtl/>
        </w:rPr>
      </w:pPr>
      <w:r>
        <w:rPr>
          <w:rFonts w:hint="cs"/>
          <w:rtl/>
        </w:rPr>
        <w:t xml:space="preserve">משפט אחרון. </w:t>
      </w:r>
    </w:p>
    <w:p w14:paraId="5328DF4E" w14:textId="77777777" w:rsidR="00000000" w:rsidRDefault="00545B09">
      <w:pPr>
        <w:pStyle w:val="af1"/>
        <w:rPr>
          <w:rtl/>
        </w:rPr>
      </w:pPr>
      <w:r>
        <w:rPr>
          <w:rtl/>
        </w:rPr>
        <w:br/>
        <w:t>היו"ר משה כחלון:</w:t>
      </w:r>
    </w:p>
    <w:p w14:paraId="620B8994" w14:textId="77777777" w:rsidR="00000000" w:rsidRDefault="00545B09">
      <w:pPr>
        <w:pStyle w:val="a0"/>
        <w:rPr>
          <w:rtl/>
        </w:rPr>
      </w:pPr>
    </w:p>
    <w:p w14:paraId="6FA9CF39" w14:textId="77777777" w:rsidR="00000000" w:rsidRDefault="00545B09">
      <w:pPr>
        <w:pStyle w:val="a0"/>
        <w:rPr>
          <w:rFonts w:hint="cs"/>
          <w:rtl/>
        </w:rPr>
      </w:pPr>
      <w:r>
        <w:rPr>
          <w:rFonts w:hint="cs"/>
          <w:rtl/>
        </w:rPr>
        <w:t>בבקשה.</w:t>
      </w:r>
    </w:p>
    <w:p w14:paraId="607FC374" w14:textId="77777777" w:rsidR="00000000" w:rsidRDefault="00545B09">
      <w:pPr>
        <w:pStyle w:val="-"/>
        <w:rPr>
          <w:rtl/>
        </w:rPr>
      </w:pPr>
      <w:r>
        <w:rPr>
          <w:rtl/>
        </w:rPr>
        <w:br/>
      </w:r>
      <w:bookmarkStart w:id="159" w:name="FS000001046T26_01_2004_18_19_00C"/>
      <w:bookmarkEnd w:id="159"/>
      <w:r>
        <w:rPr>
          <w:rtl/>
        </w:rPr>
        <w:t>אילן שלגי (שינוי):</w:t>
      </w:r>
    </w:p>
    <w:p w14:paraId="207A1BD3" w14:textId="77777777" w:rsidR="00000000" w:rsidRDefault="00545B09">
      <w:pPr>
        <w:pStyle w:val="a0"/>
        <w:rPr>
          <w:rtl/>
        </w:rPr>
      </w:pPr>
    </w:p>
    <w:p w14:paraId="078A2999" w14:textId="77777777" w:rsidR="00000000" w:rsidRDefault="00545B09">
      <w:pPr>
        <w:pStyle w:val="a0"/>
        <w:rPr>
          <w:rFonts w:hint="cs"/>
          <w:rtl/>
        </w:rPr>
      </w:pPr>
      <w:r>
        <w:rPr>
          <w:rFonts w:hint="cs"/>
          <w:rtl/>
        </w:rPr>
        <w:t xml:space="preserve">- - וגם ללכת לבית-הכנסת אם רצוני בכך - לרבות האפשרות, דרך אגב, לנסוע לבית-הכנסת ולהתפלל ביחד עם אשתי ובתי, אם כך אני בוחר. </w:t>
      </w:r>
    </w:p>
    <w:p w14:paraId="5A6A920C" w14:textId="77777777" w:rsidR="00000000" w:rsidRDefault="00545B09">
      <w:pPr>
        <w:pStyle w:val="a0"/>
        <w:rPr>
          <w:rFonts w:hint="cs"/>
          <w:rtl/>
        </w:rPr>
      </w:pPr>
    </w:p>
    <w:p w14:paraId="4571AA6E" w14:textId="77777777" w:rsidR="00000000" w:rsidRDefault="00545B09">
      <w:pPr>
        <w:pStyle w:val="a0"/>
        <w:rPr>
          <w:rFonts w:hint="cs"/>
          <w:rtl/>
        </w:rPr>
      </w:pPr>
      <w:r>
        <w:rPr>
          <w:rFonts w:hint="cs"/>
          <w:rtl/>
        </w:rPr>
        <w:t>ימי החושך הולכים ובאים לק</w:t>
      </w:r>
      <w:r>
        <w:rPr>
          <w:rFonts w:hint="cs"/>
          <w:rtl/>
        </w:rPr>
        <w:t>צם, הרוב החופשי במדינה מחזיר לעצמו את חירויותיו. תודה רבה.</w:t>
      </w:r>
    </w:p>
    <w:p w14:paraId="34A41029" w14:textId="77777777" w:rsidR="00000000" w:rsidRDefault="00545B09">
      <w:pPr>
        <w:pStyle w:val="af1"/>
        <w:rPr>
          <w:rtl/>
        </w:rPr>
      </w:pPr>
      <w:r>
        <w:rPr>
          <w:rtl/>
        </w:rPr>
        <w:br/>
        <w:t>היו"ר משה כחלון:</w:t>
      </w:r>
    </w:p>
    <w:p w14:paraId="150CB257" w14:textId="77777777" w:rsidR="00000000" w:rsidRDefault="00545B09">
      <w:pPr>
        <w:pStyle w:val="a0"/>
        <w:rPr>
          <w:rtl/>
        </w:rPr>
      </w:pPr>
    </w:p>
    <w:p w14:paraId="232264FC" w14:textId="77777777" w:rsidR="00000000" w:rsidRDefault="00545B09">
      <w:pPr>
        <w:pStyle w:val="a0"/>
        <w:rPr>
          <w:rFonts w:hint="cs"/>
          <w:rtl/>
        </w:rPr>
      </w:pPr>
      <w:r>
        <w:rPr>
          <w:rFonts w:hint="cs"/>
          <w:rtl/>
        </w:rPr>
        <w:t xml:space="preserve">תודה רבה. חבר הכנסת יצחק כהן - אינו נוכח; חבר הכנסת אליעזר כהן - אינו נוכח. חבר הכנסת אבשלום וילן, בבקשה. אתה מקבל שלוש דקות תמימות. </w:t>
      </w:r>
    </w:p>
    <w:p w14:paraId="7988E5EB" w14:textId="77777777" w:rsidR="00000000" w:rsidRDefault="00545B09">
      <w:pPr>
        <w:pStyle w:val="a"/>
        <w:rPr>
          <w:rtl/>
        </w:rPr>
      </w:pPr>
      <w:r>
        <w:rPr>
          <w:rtl/>
        </w:rPr>
        <w:br/>
      </w:r>
      <w:bookmarkStart w:id="160" w:name="FS000000505T26_01_2004_18_20_10"/>
      <w:bookmarkStart w:id="161" w:name="_Toc78865155"/>
      <w:bookmarkEnd w:id="160"/>
      <w:r>
        <w:rPr>
          <w:rtl/>
        </w:rPr>
        <w:t>אבשלום וילן (מרצ):</w:t>
      </w:r>
      <w:bookmarkEnd w:id="161"/>
    </w:p>
    <w:p w14:paraId="13E9686D" w14:textId="77777777" w:rsidR="00000000" w:rsidRDefault="00545B09">
      <w:pPr>
        <w:pStyle w:val="a0"/>
        <w:rPr>
          <w:rtl/>
        </w:rPr>
      </w:pPr>
    </w:p>
    <w:p w14:paraId="7C57E168" w14:textId="77777777" w:rsidR="00000000" w:rsidRDefault="00545B09">
      <w:pPr>
        <w:pStyle w:val="a0"/>
        <w:rPr>
          <w:rFonts w:hint="cs"/>
          <w:rtl/>
        </w:rPr>
      </w:pPr>
      <w:r>
        <w:rPr>
          <w:rFonts w:hint="cs"/>
          <w:rtl/>
        </w:rPr>
        <w:t xml:space="preserve">אדוני היושב-ראש, רבותי </w:t>
      </w:r>
      <w:r>
        <w:rPr>
          <w:rFonts w:hint="cs"/>
          <w:rtl/>
        </w:rPr>
        <w:t xml:space="preserve">חברי הכנסת, קודם כול, אני רוצה לברך את חבר הכנסת אילן שלגי על אומץ הלב הציבורי שהפגין כאן. המשמעות של דבריך - שנרשמו בפרוטוקול הכנסת וב"דברי הכנסת" - היא אחת: אתה הצהרת פה שאתה וחברים נוספים מסיעת שינוי, קרוב לוודאי, פורשים מהממשלה ומצביעים אי-אמון בממשלה </w:t>
      </w:r>
      <w:r>
        <w:rPr>
          <w:rFonts w:hint="cs"/>
          <w:rtl/>
        </w:rPr>
        <w:t xml:space="preserve">אם וכאשר יוגש כתב אישום כנגד ראש הממשלה - בו ביום - והוא לא מתפטר. </w:t>
      </w:r>
    </w:p>
    <w:p w14:paraId="526F3B61" w14:textId="77777777" w:rsidR="00000000" w:rsidRDefault="00545B09">
      <w:pPr>
        <w:pStyle w:val="a0"/>
        <w:rPr>
          <w:rFonts w:hint="cs"/>
          <w:rtl/>
        </w:rPr>
      </w:pPr>
    </w:p>
    <w:p w14:paraId="1045E7F6" w14:textId="77777777" w:rsidR="00000000" w:rsidRDefault="00545B09">
      <w:pPr>
        <w:pStyle w:val="a0"/>
        <w:rPr>
          <w:rFonts w:hint="cs"/>
          <w:rtl/>
        </w:rPr>
      </w:pPr>
      <w:r>
        <w:rPr>
          <w:rFonts w:hint="cs"/>
          <w:rtl/>
        </w:rPr>
        <w:t>אני מקווה שזה עבר בישיבת סיעת שינוי היום, שלא תקבלו פקודה להפר פקודה, ואני קודם כול מברך אתכם על עמדתכם העקרונית - בלי ציניות - רק חוששתני שעד שנגיע לרגע, אם חס וחלילה נגיע לרגע, נחזה - ח</w:t>
      </w:r>
      <w:r>
        <w:rPr>
          <w:rFonts w:hint="cs"/>
          <w:rtl/>
        </w:rPr>
        <w:t>וששתני שנחזה ב"פליק-פלאק" לפנים, בלשון ההתעמלות, אבל עוד חזון למועד.</w:t>
      </w:r>
    </w:p>
    <w:p w14:paraId="64E0752C" w14:textId="77777777" w:rsidR="00000000" w:rsidRDefault="00545B09">
      <w:pPr>
        <w:pStyle w:val="af0"/>
        <w:rPr>
          <w:rtl/>
        </w:rPr>
      </w:pPr>
      <w:r>
        <w:rPr>
          <w:rtl/>
        </w:rPr>
        <w:br/>
        <w:t>רוני בר-און (הליכוד):</w:t>
      </w:r>
    </w:p>
    <w:p w14:paraId="11FC0AA7" w14:textId="77777777" w:rsidR="00000000" w:rsidRDefault="00545B09">
      <w:pPr>
        <w:pStyle w:val="a0"/>
        <w:rPr>
          <w:rtl/>
        </w:rPr>
      </w:pPr>
    </w:p>
    <w:p w14:paraId="0D317134" w14:textId="77777777" w:rsidR="00000000" w:rsidRDefault="00545B09">
      <w:pPr>
        <w:pStyle w:val="a0"/>
        <w:rPr>
          <w:rFonts w:hint="cs"/>
          <w:rtl/>
        </w:rPr>
      </w:pPr>
      <w:r>
        <w:rPr>
          <w:rFonts w:hint="cs"/>
          <w:rtl/>
        </w:rPr>
        <w:t>- - - חוששתני - זה בלשון נקבה.</w:t>
      </w:r>
    </w:p>
    <w:p w14:paraId="3CD084C6" w14:textId="77777777" w:rsidR="00000000" w:rsidRDefault="00545B09">
      <w:pPr>
        <w:pStyle w:val="-"/>
        <w:rPr>
          <w:rtl/>
        </w:rPr>
      </w:pPr>
      <w:r>
        <w:rPr>
          <w:rtl/>
        </w:rPr>
        <w:br/>
      </w:r>
      <w:bookmarkStart w:id="162" w:name="FS000000505T26_01_2004_18_23_56C"/>
      <w:bookmarkEnd w:id="162"/>
      <w:r>
        <w:rPr>
          <w:rtl/>
        </w:rPr>
        <w:t>אבשלום וילן (מרצ):</w:t>
      </w:r>
    </w:p>
    <w:p w14:paraId="26827234" w14:textId="77777777" w:rsidR="00000000" w:rsidRDefault="00545B09">
      <w:pPr>
        <w:pStyle w:val="a0"/>
        <w:rPr>
          <w:rtl/>
        </w:rPr>
      </w:pPr>
    </w:p>
    <w:p w14:paraId="7563F94C" w14:textId="77777777" w:rsidR="00000000" w:rsidRDefault="00545B09">
      <w:pPr>
        <w:pStyle w:val="a0"/>
        <w:rPr>
          <w:rFonts w:hint="cs"/>
          <w:rtl/>
        </w:rPr>
      </w:pPr>
      <w:r>
        <w:rPr>
          <w:rFonts w:hint="cs"/>
          <w:rtl/>
        </w:rPr>
        <w:t xml:space="preserve">חוששתני, אמרתי. </w:t>
      </w:r>
    </w:p>
    <w:p w14:paraId="175FD298" w14:textId="77777777" w:rsidR="00000000" w:rsidRDefault="00545B09">
      <w:pPr>
        <w:pStyle w:val="af0"/>
        <w:rPr>
          <w:rtl/>
        </w:rPr>
      </w:pPr>
      <w:r>
        <w:rPr>
          <w:rtl/>
        </w:rPr>
        <w:br/>
        <w:t>רוני בר-און (הליכוד):</w:t>
      </w:r>
    </w:p>
    <w:p w14:paraId="521EDFF8" w14:textId="77777777" w:rsidR="00000000" w:rsidRDefault="00545B09">
      <w:pPr>
        <w:pStyle w:val="a0"/>
        <w:rPr>
          <w:rtl/>
        </w:rPr>
      </w:pPr>
    </w:p>
    <w:p w14:paraId="05830344" w14:textId="77777777" w:rsidR="00000000" w:rsidRDefault="00545B09">
      <w:pPr>
        <w:pStyle w:val="a0"/>
        <w:rPr>
          <w:rFonts w:hint="cs"/>
          <w:rtl/>
        </w:rPr>
      </w:pPr>
      <w:r>
        <w:rPr>
          <w:rFonts w:hint="cs"/>
          <w:rtl/>
        </w:rPr>
        <w:t xml:space="preserve">חוששתני. </w:t>
      </w:r>
    </w:p>
    <w:p w14:paraId="0E20F6D6" w14:textId="77777777" w:rsidR="00000000" w:rsidRDefault="00545B09">
      <w:pPr>
        <w:pStyle w:val="a0"/>
        <w:rPr>
          <w:rFonts w:hint="cs"/>
          <w:rtl/>
        </w:rPr>
      </w:pPr>
    </w:p>
    <w:p w14:paraId="21AA2CE3" w14:textId="77777777" w:rsidR="00000000" w:rsidRDefault="00545B09">
      <w:pPr>
        <w:pStyle w:val="-"/>
        <w:rPr>
          <w:rtl/>
        </w:rPr>
      </w:pPr>
      <w:r>
        <w:rPr>
          <w:rtl/>
        </w:rPr>
        <w:t>אבשלום וילן (מרצ):</w:t>
      </w:r>
    </w:p>
    <w:p w14:paraId="1888BC56" w14:textId="77777777" w:rsidR="00000000" w:rsidRDefault="00545B09">
      <w:pPr>
        <w:pStyle w:val="a0"/>
        <w:rPr>
          <w:rFonts w:hint="cs"/>
          <w:rtl/>
        </w:rPr>
      </w:pPr>
    </w:p>
    <w:p w14:paraId="50ADE7BD" w14:textId="77777777" w:rsidR="00000000" w:rsidRDefault="00545B09">
      <w:pPr>
        <w:pStyle w:val="a0"/>
        <w:rPr>
          <w:rFonts w:hint="cs"/>
          <w:rtl/>
        </w:rPr>
      </w:pPr>
      <w:r>
        <w:rPr>
          <w:rFonts w:hint="cs"/>
          <w:rtl/>
        </w:rPr>
        <w:t xml:space="preserve">לעניין עצמו. דיברתי בנושא הזה מעל בימת </w:t>
      </w:r>
      <w:r>
        <w:rPr>
          <w:rFonts w:hint="cs"/>
          <w:rtl/>
        </w:rPr>
        <w:t xml:space="preserve">הכנסת לפני שבוע, ואני רוצה להגיד לכם, רבותי חברי הכנסת, אדוני היושב-ראש, שאני די מודאג. המצב שבו הוגש כתב אישום כל כך קשה נגד דוד אפל </w:t>
      </w:r>
      <w:r>
        <w:rPr>
          <w:rFonts w:hint="eastAsia"/>
          <w:rtl/>
        </w:rPr>
        <w:t>–</w:t>
      </w:r>
      <w:r>
        <w:rPr>
          <w:rFonts w:hint="cs"/>
          <w:rtl/>
        </w:rPr>
        <w:t xml:space="preserve"> וכאשר דוד אפל מואשם בנתינת שוחד כנראה יש אנשים שקיבלו את השוחד </w:t>
      </w:r>
      <w:r>
        <w:rPr>
          <w:rFonts w:hint="eastAsia"/>
          <w:rtl/>
        </w:rPr>
        <w:t>–</w:t>
      </w:r>
      <w:r>
        <w:rPr>
          <w:rFonts w:hint="cs"/>
          <w:rtl/>
        </w:rPr>
        <w:t xml:space="preserve"> זה מצב בלתי אפשרי. בלתי אפשרי מהבחינה הציבורית, לא מהבח</w:t>
      </w:r>
      <w:r>
        <w:rPr>
          <w:rFonts w:hint="cs"/>
          <w:rtl/>
        </w:rPr>
        <w:t>ינה הפלילית. הרי איש אינו מעלה על דעתו שהסדר החלפת השבויים שאמור להתבצע לקראת סוף השבוע הושפע כהוא-זה ממצב חקירותיו ומכתב האישום נגד דוד אפל וממצב ראש הממשלה. אחרת אנחנו  עלולים להגיע לאבסורד, שראש הממשלה, בשל הלחץ הציבורי שהוא נמצא בו, שוקל את החלטותיו המ</w:t>
      </w:r>
      <w:r>
        <w:rPr>
          <w:rFonts w:hint="cs"/>
          <w:rtl/>
        </w:rPr>
        <w:t xml:space="preserve">דיניות לא בהתאם לשכל הישר, אלא כיצד הדברים ישפיעו על מעמדו הציבורי. זה דבר בלתי אפשרי ובלתי נסבל. אני לא מאמין לרגע אחד שזו אכן היתה ההחלטה בסוף השבוע. ראש הממשלה הציג את עמדתו לפני חצי שנה, נאבק בממשלה </w:t>
      </w:r>
      <w:r>
        <w:rPr>
          <w:rFonts w:hint="eastAsia"/>
          <w:rtl/>
        </w:rPr>
        <w:t>–</w:t>
      </w:r>
      <w:r>
        <w:rPr>
          <w:rFonts w:hint="cs"/>
          <w:rtl/>
        </w:rPr>
        <w:t xml:space="preserve"> הכול לגיטימי. אבל אנחנו נעמוד במצב שחדשות לבקרים לפ</w:t>
      </w:r>
      <w:r>
        <w:rPr>
          <w:rFonts w:hint="cs"/>
          <w:rtl/>
        </w:rPr>
        <w:t xml:space="preserve">ני כל החלטה של ראש הממשלה </w:t>
      </w:r>
      <w:r>
        <w:rPr>
          <w:rFonts w:hint="eastAsia"/>
          <w:rtl/>
        </w:rPr>
        <w:t>–</w:t>
      </w:r>
      <w:r>
        <w:rPr>
          <w:rFonts w:hint="cs"/>
          <w:rtl/>
        </w:rPr>
        <w:t xml:space="preserve"> מה שלא תהיה </w:t>
      </w:r>
      <w:r>
        <w:rPr>
          <w:rFonts w:hint="eastAsia"/>
          <w:rtl/>
        </w:rPr>
        <w:t>–</w:t>
      </w:r>
      <w:r>
        <w:rPr>
          <w:rFonts w:hint="cs"/>
          <w:rtl/>
        </w:rPr>
        <w:t xml:space="preserve"> ירבוץ לפניו נטל ההוכחה שהוא בעצם פועל ממניעים כלליים ולא ממניעים אישיים שקשורים לחקירה, שקשורים להאשמות וכו'. זה מצב שמבחינה ציבורית הוא בלתי אפשרי. </w:t>
      </w:r>
    </w:p>
    <w:p w14:paraId="3AA015DA" w14:textId="77777777" w:rsidR="00000000" w:rsidRDefault="00545B09">
      <w:pPr>
        <w:pStyle w:val="a0"/>
        <w:rPr>
          <w:rFonts w:hint="cs"/>
          <w:rtl/>
        </w:rPr>
      </w:pPr>
    </w:p>
    <w:p w14:paraId="2A731E05" w14:textId="77777777" w:rsidR="00000000" w:rsidRDefault="00545B09">
      <w:pPr>
        <w:pStyle w:val="a0"/>
        <w:rPr>
          <w:rFonts w:hint="cs"/>
          <w:rtl/>
        </w:rPr>
      </w:pPr>
      <w:r>
        <w:rPr>
          <w:rFonts w:hint="cs"/>
          <w:rtl/>
        </w:rPr>
        <w:t xml:space="preserve">מחר, חס וחלילה, צריך לקבל החלטות קשות </w:t>
      </w:r>
      <w:r>
        <w:rPr>
          <w:rFonts w:hint="eastAsia"/>
          <w:rtl/>
        </w:rPr>
        <w:t>–</w:t>
      </w:r>
      <w:r>
        <w:rPr>
          <w:rFonts w:hint="cs"/>
          <w:rtl/>
        </w:rPr>
        <w:t xml:space="preserve"> נניח בנושאים מדיניים, ו</w:t>
      </w:r>
      <w:r>
        <w:rPr>
          <w:rFonts w:hint="cs"/>
          <w:rtl/>
        </w:rPr>
        <w:t xml:space="preserve">בעיקר ביטחוניים - -  </w:t>
      </w:r>
    </w:p>
    <w:p w14:paraId="1D5366C8" w14:textId="77777777" w:rsidR="00000000" w:rsidRDefault="00545B09">
      <w:pPr>
        <w:pStyle w:val="a0"/>
        <w:ind w:firstLine="0"/>
        <w:rPr>
          <w:rFonts w:hint="cs"/>
          <w:rtl/>
        </w:rPr>
      </w:pPr>
    </w:p>
    <w:p w14:paraId="239ACCA4" w14:textId="77777777" w:rsidR="00000000" w:rsidRDefault="00545B09">
      <w:pPr>
        <w:pStyle w:val="af1"/>
        <w:rPr>
          <w:rtl/>
        </w:rPr>
      </w:pPr>
      <w:r>
        <w:rPr>
          <w:rtl/>
        </w:rPr>
        <w:t>היו"ר משה כחלון:</w:t>
      </w:r>
    </w:p>
    <w:p w14:paraId="04A97C15" w14:textId="77777777" w:rsidR="00000000" w:rsidRDefault="00545B09">
      <w:pPr>
        <w:pStyle w:val="a0"/>
        <w:rPr>
          <w:rtl/>
        </w:rPr>
      </w:pPr>
    </w:p>
    <w:p w14:paraId="7509F68F" w14:textId="77777777" w:rsidR="00000000" w:rsidRDefault="00545B09">
      <w:pPr>
        <w:pStyle w:val="a0"/>
        <w:rPr>
          <w:rFonts w:hint="cs"/>
          <w:rtl/>
        </w:rPr>
      </w:pPr>
      <w:r>
        <w:rPr>
          <w:rFonts w:hint="cs"/>
          <w:rtl/>
        </w:rPr>
        <w:t xml:space="preserve">אני מבקש לסיים, חבר הכנסת וילן. </w:t>
      </w:r>
    </w:p>
    <w:p w14:paraId="1A44D05A" w14:textId="77777777" w:rsidR="00000000" w:rsidRDefault="00545B09">
      <w:pPr>
        <w:pStyle w:val="a0"/>
        <w:rPr>
          <w:rFonts w:hint="cs"/>
          <w:rtl/>
        </w:rPr>
      </w:pPr>
    </w:p>
    <w:p w14:paraId="5CF9BEAC" w14:textId="77777777" w:rsidR="00000000" w:rsidRDefault="00545B09">
      <w:pPr>
        <w:pStyle w:val="-"/>
        <w:rPr>
          <w:rtl/>
        </w:rPr>
      </w:pPr>
      <w:bookmarkStart w:id="163" w:name="FS000000505T26_01_2004_18_04_13"/>
      <w:bookmarkEnd w:id="163"/>
      <w:r>
        <w:rPr>
          <w:rFonts w:hint="eastAsia"/>
          <w:rtl/>
        </w:rPr>
        <w:t>אבשלום</w:t>
      </w:r>
      <w:r>
        <w:rPr>
          <w:rtl/>
        </w:rPr>
        <w:t xml:space="preserve"> וילן (מרצ):</w:t>
      </w:r>
    </w:p>
    <w:p w14:paraId="7414AC3D" w14:textId="77777777" w:rsidR="00000000" w:rsidRDefault="00545B09">
      <w:pPr>
        <w:pStyle w:val="a0"/>
        <w:rPr>
          <w:rFonts w:hint="cs"/>
          <w:rtl/>
        </w:rPr>
      </w:pPr>
    </w:p>
    <w:p w14:paraId="5820A59B" w14:textId="77777777" w:rsidR="00000000" w:rsidRDefault="00545B09">
      <w:pPr>
        <w:pStyle w:val="a0"/>
        <w:rPr>
          <w:rFonts w:hint="cs"/>
          <w:rtl/>
        </w:rPr>
      </w:pPr>
      <w:r>
        <w:rPr>
          <w:rFonts w:hint="cs"/>
          <w:rtl/>
        </w:rPr>
        <w:t>- - האם יעלה על הדעת, אדוני היושב-ראש, שראש הממשלה, שצריך לקבל החלטות של חיים ומוות, יהיה נתון לשיקולים זרים בסוג כזה של החלטות? הרי זה מצב בלתי אפשרי. אני לא חו</w:t>
      </w:r>
      <w:r>
        <w:rPr>
          <w:rFonts w:hint="cs"/>
          <w:rtl/>
        </w:rPr>
        <w:t xml:space="preserve">שב שעד היום היה ראש ממשלה אחד שעמד במבחן הזה, ואני לא מציע לרגע אחד שנעמיד ראש ממשלה במצב שכל פעם הוא צריך לשקול כלפי הציבור </w:t>
      </w:r>
      <w:r>
        <w:rPr>
          <w:rFonts w:hint="eastAsia"/>
          <w:rtl/>
        </w:rPr>
        <w:t>–</w:t>
      </w:r>
      <w:r>
        <w:rPr>
          <w:rFonts w:hint="cs"/>
          <w:rtl/>
        </w:rPr>
        <w:t xml:space="preserve"> מה יגידו, האם החלטותי ענייניות, כן או לא. </w:t>
      </w:r>
    </w:p>
    <w:p w14:paraId="777E187A" w14:textId="77777777" w:rsidR="00000000" w:rsidRDefault="00545B09">
      <w:pPr>
        <w:pStyle w:val="a0"/>
        <w:ind w:firstLine="0"/>
        <w:rPr>
          <w:rFonts w:hint="cs"/>
          <w:rtl/>
        </w:rPr>
      </w:pPr>
    </w:p>
    <w:p w14:paraId="3B7DF31C" w14:textId="77777777" w:rsidR="00000000" w:rsidRDefault="00545B09">
      <w:pPr>
        <w:pStyle w:val="a0"/>
        <w:ind w:firstLine="0"/>
        <w:rPr>
          <w:rFonts w:hint="cs"/>
          <w:rtl/>
        </w:rPr>
      </w:pPr>
      <w:r>
        <w:rPr>
          <w:rFonts w:hint="cs"/>
          <w:rtl/>
        </w:rPr>
        <w:tab/>
        <w:t xml:space="preserve">לכן, אדוני היושב-ראש, אין לראש הממשלה ברירה במצב הנוכחי, אלא לצאת לחופשה ולהעביר את </w:t>
      </w:r>
      <w:r>
        <w:rPr>
          <w:rFonts w:hint="cs"/>
          <w:rtl/>
        </w:rPr>
        <w:t xml:space="preserve">ראשות הממשלה לאחד מחבריו. תודה. </w:t>
      </w:r>
    </w:p>
    <w:p w14:paraId="69E45D80" w14:textId="77777777" w:rsidR="00000000" w:rsidRDefault="00545B09">
      <w:pPr>
        <w:pStyle w:val="a0"/>
        <w:ind w:firstLine="0"/>
        <w:rPr>
          <w:rFonts w:hint="cs"/>
          <w:rtl/>
        </w:rPr>
      </w:pPr>
    </w:p>
    <w:p w14:paraId="78E3D9A7" w14:textId="77777777" w:rsidR="00000000" w:rsidRDefault="00545B09">
      <w:pPr>
        <w:pStyle w:val="af1"/>
        <w:rPr>
          <w:rtl/>
        </w:rPr>
      </w:pPr>
      <w:r>
        <w:rPr>
          <w:rtl/>
        </w:rPr>
        <w:t>היו"ר משה כחלון:</w:t>
      </w:r>
    </w:p>
    <w:p w14:paraId="5821D9EC" w14:textId="77777777" w:rsidR="00000000" w:rsidRDefault="00545B09">
      <w:pPr>
        <w:pStyle w:val="a0"/>
        <w:rPr>
          <w:rtl/>
        </w:rPr>
      </w:pPr>
    </w:p>
    <w:p w14:paraId="25B20F1F" w14:textId="77777777" w:rsidR="00000000" w:rsidRDefault="00545B09">
      <w:pPr>
        <w:pStyle w:val="a0"/>
        <w:rPr>
          <w:rFonts w:hint="cs"/>
          <w:rtl/>
        </w:rPr>
      </w:pPr>
      <w:r>
        <w:rPr>
          <w:rFonts w:hint="cs"/>
          <w:rtl/>
        </w:rPr>
        <w:t xml:space="preserve">תודה רבה. חבר הכנסת יצחק כהן, שלוש דקות, בבקשה, וזה לפנים משורת הדין. </w:t>
      </w:r>
    </w:p>
    <w:p w14:paraId="3AFAF0AE" w14:textId="77777777" w:rsidR="00000000" w:rsidRDefault="00545B09">
      <w:pPr>
        <w:pStyle w:val="a0"/>
        <w:ind w:firstLine="0"/>
        <w:rPr>
          <w:rFonts w:hint="cs"/>
          <w:rtl/>
        </w:rPr>
      </w:pPr>
    </w:p>
    <w:p w14:paraId="47F00393" w14:textId="77777777" w:rsidR="00000000" w:rsidRDefault="00545B09">
      <w:pPr>
        <w:pStyle w:val="af0"/>
        <w:rPr>
          <w:rtl/>
        </w:rPr>
      </w:pPr>
      <w:r>
        <w:rPr>
          <w:rFonts w:hint="eastAsia"/>
          <w:rtl/>
        </w:rPr>
        <w:t>יעקב</w:t>
      </w:r>
      <w:r>
        <w:rPr>
          <w:rtl/>
        </w:rPr>
        <w:t xml:space="preserve"> ליצמן (יהדות התורה):</w:t>
      </w:r>
    </w:p>
    <w:p w14:paraId="5DC5F95D" w14:textId="77777777" w:rsidR="00000000" w:rsidRDefault="00545B09">
      <w:pPr>
        <w:pStyle w:val="a0"/>
        <w:rPr>
          <w:rFonts w:hint="cs"/>
          <w:rtl/>
        </w:rPr>
      </w:pPr>
    </w:p>
    <w:p w14:paraId="0EFC5242" w14:textId="77777777" w:rsidR="00000000" w:rsidRDefault="00545B09">
      <w:pPr>
        <w:pStyle w:val="a0"/>
        <w:rPr>
          <w:rFonts w:hint="cs"/>
          <w:rtl/>
        </w:rPr>
      </w:pPr>
      <w:r>
        <w:rPr>
          <w:rFonts w:hint="cs"/>
          <w:rtl/>
        </w:rPr>
        <w:t xml:space="preserve">לא נורא. </w:t>
      </w:r>
    </w:p>
    <w:p w14:paraId="00EC6FEB" w14:textId="77777777" w:rsidR="00000000" w:rsidRDefault="00545B09">
      <w:pPr>
        <w:pStyle w:val="a0"/>
        <w:rPr>
          <w:rFonts w:hint="cs"/>
          <w:rtl/>
        </w:rPr>
      </w:pPr>
    </w:p>
    <w:p w14:paraId="098E37DB" w14:textId="77777777" w:rsidR="00000000" w:rsidRDefault="00545B09">
      <w:pPr>
        <w:pStyle w:val="af1"/>
        <w:rPr>
          <w:rtl/>
        </w:rPr>
      </w:pPr>
      <w:r>
        <w:rPr>
          <w:rtl/>
        </w:rPr>
        <w:t>היו"ר משה כחלון:</w:t>
      </w:r>
    </w:p>
    <w:p w14:paraId="300189DA" w14:textId="77777777" w:rsidR="00000000" w:rsidRDefault="00545B09">
      <w:pPr>
        <w:pStyle w:val="a0"/>
        <w:rPr>
          <w:rtl/>
        </w:rPr>
      </w:pPr>
    </w:p>
    <w:p w14:paraId="46124580" w14:textId="77777777" w:rsidR="00000000" w:rsidRDefault="00545B09">
      <w:pPr>
        <w:pStyle w:val="a0"/>
        <w:rPr>
          <w:rFonts w:hint="cs"/>
          <w:rtl/>
        </w:rPr>
      </w:pPr>
      <w:r>
        <w:rPr>
          <w:rFonts w:hint="cs"/>
          <w:rtl/>
        </w:rPr>
        <w:t xml:space="preserve">מדי פעם צריך גם לפנים משורת הדין. </w:t>
      </w:r>
    </w:p>
    <w:p w14:paraId="460124C4" w14:textId="77777777" w:rsidR="00000000" w:rsidRDefault="00545B09">
      <w:pPr>
        <w:pStyle w:val="a0"/>
        <w:rPr>
          <w:rFonts w:hint="cs"/>
          <w:rtl/>
        </w:rPr>
      </w:pPr>
    </w:p>
    <w:p w14:paraId="34EC4C85" w14:textId="77777777" w:rsidR="00000000" w:rsidRDefault="00545B09">
      <w:pPr>
        <w:pStyle w:val="af0"/>
        <w:rPr>
          <w:rtl/>
        </w:rPr>
      </w:pPr>
      <w:r>
        <w:rPr>
          <w:rFonts w:hint="eastAsia"/>
          <w:rtl/>
        </w:rPr>
        <w:t>יעקב</w:t>
      </w:r>
      <w:r>
        <w:rPr>
          <w:rtl/>
        </w:rPr>
        <w:t xml:space="preserve"> ליצמן (יהדות התורה):</w:t>
      </w:r>
    </w:p>
    <w:p w14:paraId="68405192" w14:textId="77777777" w:rsidR="00000000" w:rsidRDefault="00545B09">
      <w:pPr>
        <w:pStyle w:val="a0"/>
        <w:rPr>
          <w:rFonts w:hint="cs"/>
          <w:rtl/>
        </w:rPr>
      </w:pPr>
    </w:p>
    <w:p w14:paraId="06864448" w14:textId="77777777" w:rsidR="00000000" w:rsidRDefault="00545B09">
      <w:pPr>
        <w:pStyle w:val="a0"/>
        <w:rPr>
          <w:rFonts w:hint="cs"/>
          <w:rtl/>
        </w:rPr>
      </w:pPr>
      <w:r>
        <w:rPr>
          <w:rFonts w:hint="cs"/>
          <w:rtl/>
        </w:rPr>
        <w:t>גם אנחנו רוצי</w:t>
      </w:r>
      <w:r>
        <w:rPr>
          <w:rFonts w:hint="cs"/>
          <w:rtl/>
        </w:rPr>
        <w:t xml:space="preserve">ם שינהגו אתנו לפנים משורת הדין. </w:t>
      </w:r>
    </w:p>
    <w:p w14:paraId="67F62365" w14:textId="77777777" w:rsidR="00000000" w:rsidRDefault="00545B09">
      <w:pPr>
        <w:pStyle w:val="a0"/>
        <w:rPr>
          <w:rFonts w:hint="cs"/>
          <w:rtl/>
        </w:rPr>
      </w:pPr>
    </w:p>
    <w:p w14:paraId="68B8BE18" w14:textId="77777777" w:rsidR="00000000" w:rsidRDefault="00545B09">
      <w:pPr>
        <w:pStyle w:val="af0"/>
        <w:rPr>
          <w:rtl/>
        </w:rPr>
      </w:pPr>
      <w:r>
        <w:rPr>
          <w:rFonts w:hint="eastAsia"/>
          <w:rtl/>
        </w:rPr>
        <w:t>רוני</w:t>
      </w:r>
      <w:r>
        <w:rPr>
          <w:rtl/>
        </w:rPr>
        <w:t xml:space="preserve"> בר-און (הליכוד):</w:t>
      </w:r>
    </w:p>
    <w:p w14:paraId="126187D9" w14:textId="77777777" w:rsidR="00000000" w:rsidRDefault="00545B09">
      <w:pPr>
        <w:pStyle w:val="a0"/>
        <w:rPr>
          <w:rFonts w:hint="cs"/>
          <w:rtl/>
        </w:rPr>
      </w:pPr>
    </w:p>
    <w:p w14:paraId="42A53D3D" w14:textId="77777777" w:rsidR="00000000" w:rsidRDefault="00545B09">
      <w:pPr>
        <w:pStyle w:val="a0"/>
        <w:ind w:firstLine="720"/>
        <w:rPr>
          <w:rFonts w:hint="cs"/>
          <w:rtl/>
        </w:rPr>
      </w:pPr>
      <w:r>
        <w:rPr>
          <w:rFonts w:hint="cs"/>
          <w:rtl/>
        </w:rPr>
        <w:t xml:space="preserve">אבל גם רוחב הלב צריך להיות - - - </w:t>
      </w:r>
    </w:p>
    <w:p w14:paraId="582B29D8" w14:textId="77777777" w:rsidR="00000000" w:rsidRDefault="00545B09">
      <w:pPr>
        <w:pStyle w:val="a0"/>
        <w:rPr>
          <w:rFonts w:hint="cs"/>
          <w:rtl/>
        </w:rPr>
      </w:pPr>
    </w:p>
    <w:p w14:paraId="0AF137C3" w14:textId="77777777" w:rsidR="00000000" w:rsidRDefault="00545B09">
      <w:pPr>
        <w:pStyle w:val="a"/>
        <w:rPr>
          <w:rtl/>
        </w:rPr>
      </w:pPr>
      <w:bookmarkStart w:id="164" w:name="FS000000580T26_01_2004_17_44_02"/>
      <w:bookmarkStart w:id="165" w:name="_Toc78865156"/>
      <w:bookmarkEnd w:id="164"/>
      <w:r>
        <w:rPr>
          <w:rFonts w:hint="eastAsia"/>
          <w:rtl/>
        </w:rPr>
        <w:t>יצחק</w:t>
      </w:r>
      <w:r>
        <w:rPr>
          <w:rtl/>
        </w:rPr>
        <w:t xml:space="preserve"> כהן (ש"ס):</w:t>
      </w:r>
      <w:bookmarkEnd w:id="165"/>
    </w:p>
    <w:p w14:paraId="62F4E3B8" w14:textId="77777777" w:rsidR="00000000" w:rsidRDefault="00545B09">
      <w:pPr>
        <w:pStyle w:val="a0"/>
        <w:rPr>
          <w:rFonts w:hint="cs"/>
          <w:rtl/>
        </w:rPr>
      </w:pPr>
    </w:p>
    <w:p w14:paraId="67D0E64E" w14:textId="77777777" w:rsidR="00000000" w:rsidRDefault="00545B09">
      <w:pPr>
        <w:pStyle w:val="a0"/>
        <w:rPr>
          <w:rFonts w:hint="cs"/>
          <w:rtl/>
        </w:rPr>
      </w:pPr>
      <w:r>
        <w:rPr>
          <w:rFonts w:hint="cs"/>
          <w:rtl/>
        </w:rPr>
        <w:t xml:space="preserve">רוני, את כל שיעורי המוסר אתה נותן כשאני עולה על הבמה? </w:t>
      </w:r>
    </w:p>
    <w:p w14:paraId="54201DB8" w14:textId="77777777" w:rsidR="00000000" w:rsidRDefault="00545B09">
      <w:pPr>
        <w:pStyle w:val="a0"/>
        <w:rPr>
          <w:rFonts w:hint="cs"/>
          <w:rtl/>
        </w:rPr>
      </w:pPr>
    </w:p>
    <w:p w14:paraId="6F20FE72" w14:textId="77777777" w:rsidR="00000000" w:rsidRDefault="00545B09">
      <w:pPr>
        <w:pStyle w:val="af1"/>
        <w:rPr>
          <w:rtl/>
        </w:rPr>
      </w:pPr>
      <w:r>
        <w:rPr>
          <w:rtl/>
        </w:rPr>
        <w:t>היו"ר משה כחלון:</w:t>
      </w:r>
    </w:p>
    <w:p w14:paraId="5FCE5D1D" w14:textId="77777777" w:rsidR="00000000" w:rsidRDefault="00545B09">
      <w:pPr>
        <w:pStyle w:val="a0"/>
        <w:rPr>
          <w:rtl/>
        </w:rPr>
      </w:pPr>
    </w:p>
    <w:p w14:paraId="0AD70B90" w14:textId="77777777" w:rsidR="00000000" w:rsidRDefault="00545B09">
      <w:pPr>
        <w:pStyle w:val="a0"/>
        <w:rPr>
          <w:rFonts w:hint="cs"/>
          <w:rtl/>
        </w:rPr>
      </w:pPr>
      <w:r>
        <w:rPr>
          <w:rFonts w:hint="cs"/>
          <w:rtl/>
        </w:rPr>
        <w:t xml:space="preserve">חבר הכנסת כהן, בישיבה הזאת החלטנו לשמור על מסגרת הזמן, רוץ. </w:t>
      </w:r>
    </w:p>
    <w:p w14:paraId="76E3479C" w14:textId="77777777" w:rsidR="00000000" w:rsidRDefault="00545B09">
      <w:pPr>
        <w:pStyle w:val="a0"/>
        <w:rPr>
          <w:rFonts w:hint="cs"/>
          <w:rtl/>
        </w:rPr>
      </w:pPr>
    </w:p>
    <w:p w14:paraId="083F23A3" w14:textId="77777777" w:rsidR="00000000" w:rsidRDefault="00545B09">
      <w:pPr>
        <w:pStyle w:val="-"/>
        <w:rPr>
          <w:rtl/>
        </w:rPr>
      </w:pPr>
      <w:bookmarkStart w:id="166" w:name="FS000000580T26_01_2004_18_09_15"/>
      <w:bookmarkEnd w:id="166"/>
      <w:r>
        <w:rPr>
          <w:rFonts w:hint="eastAsia"/>
          <w:rtl/>
        </w:rPr>
        <w:t>יצחק</w:t>
      </w:r>
      <w:r>
        <w:rPr>
          <w:rtl/>
        </w:rPr>
        <w:t xml:space="preserve"> כהן (ש</w:t>
      </w:r>
      <w:r>
        <w:rPr>
          <w:rtl/>
        </w:rPr>
        <w:t>"ס):</w:t>
      </w:r>
    </w:p>
    <w:p w14:paraId="7946D058" w14:textId="77777777" w:rsidR="00000000" w:rsidRDefault="00545B09">
      <w:pPr>
        <w:pStyle w:val="a0"/>
        <w:rPr>
          <w:rFonts w:hint="cs"/>
          <w:rtl/>
        </w:rPr>
      </w:pPr>
    </w:p>
    <w:p w14:paraId="2CB3BFA6" w14:textId="77777777" w:rsidR="00000000" w:rsidRDefault="00545B09">
      <w:pPr>
        <w:pStyle w:val="a0"/>
        <w:rPr>
          <w:rFonts w:hint="cs"/>
          <w:rtl/>
        </w:rPr>
      </w:pPr>
      <w:r>
        <w:rPr>
          <w:rFonts w:hint="cs"/>
          <w:rtl/>
        </w:rPr>
        <w:t xml:space="preserve">כבוד היושב-ראש, חברי חברי הכנסת, הרמב"ם כותב ב"איגרת השמד": "על טיב הנהרות יעידו מימיהם. על טיב השורשים יעידו גזעיהם". מה זה אומר? אתה רוצה לבדוק איכות של מים מהנהר </w:t>
      </w:r>
      <w:r>
        <w:rPr>
          <w:rFonts w:hint="eastAsia"/>
          <w:rtl/>
        </w:rPr>
        <w:t>–</w:t>
      </w:r>
      <w:r>
        <w:rPr>
          <w:rFonts w:hint="cs"/>
          <w:rtl/>
        </w:rPr>
        <w:t xml:space="preserve"> אתה לוקח דגימה מהמים ואתה יכול לדעת מה הטיב של הנהר הזה. על טיב הנהרות יעידו מימיהם</w:t>
      </w:r>
      <w:r>
        <w:rPr>
          <w:rFonts w:hint="cs"/>
          <w:rtl/>
        </w:rPr>
        <w:t xml:space="preserve"> - המים מעידים על טיב הנהר. על טיב השורשים יעידו גזעיהם - אתה רוצה לדעת מה טיבו של שורש, אתה רואה עץ ואתה רוצה לדעת מה טיב השורשים, אתה מסתכל על הגזע. </w:t>
      </w:r>
    </w:p>
    <w:p w14:paraId="06CC0A91" w14:textId="77777777" w:rsidR="00000000" w:rsidRDefault="00545B09">
      <w:pPr>
        <w:pStyle w:val="a0"/>
        <w:rPr>
          <w:rFonts w:hint="cs"/>
          <w:rtl/>
        </w:rPr>
      </w:pPr>
    </w:p>
    <w:p w14:paraId="5CBE062F" w14:textId="77777777" w:rsidR="00000000" w:rsidRDefault="00545B09">
      <w:pPr>
        <w:pStyle w:val="a0"/>
        <w:rPr>
          <w:rFonts w:hint="cs"/>
          <w:rtl/>
        </w:rPr>
      </w:pPr>
      <w:r>
        <w:rPr>
          <w:rFonts w:hint="cs"/>
          <w:rtl/>
        </w:rPr>
        <w:t xml:space="preserve">אדוני היושב-ראש, על טיב הממשלה יעידו שריה. עומד פה שר זחוח, ובזמן הפנוי שלו, כשהוא בא לביקור מולדת </w:t>
      </w:r>
      <w:r>
        <w:rPr>
          <w:rFonts w:hint="eastAsia"/>
          <w:rtl/>
        </w:rPr>
        <w:t>–</w:t>
      </w:r>
      <w:r>
        <w:rPr>
          <w:rFonts w:hint="cs"/>
          <w:rtl/>
        </w:rPr>
        <w:t xml:space="preserve"> הש</w:t>
      </w:r>
      <w:r>
        <w:rPr>
          <w:rFonts w:hint="cs"/>
          <w:rtl/>
        </w:rPr>
        <w:t xml:space="preserve">ר אולמרט, בדרך כלל הוא לא פה </w:t>
      </w:r>
      <w:r>
        <w:rPr>
          <w:rtl/>
        </w:rPr>
        <w:t>–</w:t>
      </w:r>
      <w:r>
        <w:rPr>
          <w:rFonts w:hint="cs"/>
          <w:rtl/>
        </w:rPr>
        <w:t xml:space="preserve"> הוא פוגע בזחיחות דעת בחברי הכנסת החרדים, ובאותה זחיחות דעת מספר מדוע מדינת ישראל ויתרה על כוח הזכות שלה כמדינה יהודית. </w:t>
      </w:r>
    </w:p>
    <w:p w14:paraId="01002B0B" w14:textId="77777777" w:rsidR="00000000" w:rsidRDefault="00545B09">
      <w:pPr>
        <w:pStyle w:val="a0"/>
        <w:rPr>
          <w:rFonts w:hint="cs"/>
          <w:rtl/>
        </w:rPr>
      </w:pPr>
    </w:p>
    <w:p w14:paraId="7E800309" w14:textId="77777777" w:rsidR="00000000" w:rsidRDefault="00545B09">
      <w:pPr>
        <w:pStyle w:val="a0"/>
        <w:rPr>
          <w:rFonts w:hint="cs"/>
          <w:rtl/>
        </w:rPr>
      </w:pPr>
      <w:r>
        <w:rPr>
          <w:rFonts w:hint="cs"/>
          <w:rtl/>
        </w:rPr>
        <w:t xml:space="preserve">הלוא כשמדינת ישראל החילונית החליטה שכמדינה היא שומרת שבת, מי שהחליטו לא עשו את זה כי הם היו יהודים יראי </w:t>
      </w:r>
      <w:r>
        <w:rPr>
          <w:rFonts w:hint="cs"/>
          <w:rtl/>
        </w:rPr>
        <w:t xml:space="preserve">שמים. הם עשו זאת כי הם הבינו שאלמלא כן, אין להם שום זכות על ארץ-ישראל. אלמלא מדינת ישראל באה בזכות תורת ישראל, אין לה מה לחפש בחבל ארץ זה. מייסדי המדינה הבינו את זה, ולפיכך החליטו על חוקים שהתקבלו פה בקריאה ראשונה, בקריאה שנייה ובקריאה שלישית. חוקי מדינה. </w:t>
      </w:r>
      <w:r>
        <w:rPr>
          <w:rFonts w:hint="cs"/>
          <w:rtl/>
        </w:rPr>
        <w:t>צריך לשמור שבת ובתי-עסק צריכים להיות סגורים בשבת - זה בעקבות חוק שהתקבל פה בכנסת. הכנסת החילונית הזאת היא שקיבלה את החוקים האלה. לא מנימוקים דתיים, אלא משום שמייסדי המדינה הזאת, כמדינה יהודית, הבינו שאין לה שום זכות להתקיים בחבל ארץ זה, אלא אם כן היא נשארת</w:t>
      </w:r>
      <w:r>
        <w:rPr>
          <w:rFonts w:hint="cs"/>
          <w:rtl/>
        </w:rPr>
        <w:t xml:space="preserve"> נאמנה לתורת ישראל, ואחד הדברים הוא שמירת השבת. </w:t>
      </w:r>
    </w:p>
    <w:p w14:paraId="10015966" w14:textId="77777777" w:rsidR="00000000" w:rsidRDefault="00545B09">
      <w:pPr>
        <w:pStyle w:val="a0"/>
        <w:rPr>
          <w:rFonts w:hint="cs"/>
          <w:rtl/>
        </w:rPr>
      </w:pPr>
    </w:p>
    <w:p w14:paraId="1ECF5714" w14:textId="77777777" w:rsidR="00000000" w:rsidRDefault="00545B09">
      <w:pPr>
        <w:pStyle w:val="a0"/>
        <w:rPr>
          <w:rFonts w:hint="cs"/>
          <w:rtl/>
        </w:rPr>
      </w:pPr>
      <w:r>
        <w:rPr>
          <w:rFonts w:hint="cs"/>
          <w:rtl/>
        </w:rPr>
        <w:t xml:space="preserve">אז אני מבין שזה לא הדבר האחרון שמטריד את השר אולמרט. יש עוד הרבה דברים שמטרידים אותו </w:t>
      </w:r>
      <w:r>
        <w:rPr>
          <w:rFonts w:hint="eastAsia"/>
          <w:rtl/>
        </w:rPr>
        <w:t>–</w:t>
      </w:r>
      <w:r>
        <w:rPr>
          <w:rFonts w:hint="cs"/>
          <w:rtl/>
        </w:rPr>
        <w:t xml:space="preserve"> מי שלא יודע פותח עיתונים ורואה מה באמת מטריד את השר אולמרט. אבל לבוא לפה זחוח דעת, לשקר במצח נחושה מעל הדוכן הזה, להתפר</w:t>
      </w:r>
      <w:r>
        <w:rPr>
          <w:rFonts w:hint="cs"/>
          <w:rtl/>
        </w:rPr>
        <w:t xml:space="preserve">ץ כאשר חבר הכנסת משה גפני מעיר לו הערה, שהיא הערה נכונה </w:t>
      </w:r>
      <w:r>
        <w:rPr>
          <w:rFonts w:hint="eastAsia"/>
          <w:rtl/>
        </w:rPr>
        <w:t>–</w:t>
      </w:r>
      <w:r>
        <w:rPr>
          <w:rFonts w:hint="cs"/>
          <w:rtl/>
        </w:rPr>
        <w:t xml:space="preserve"> ואז הוא מאבד את העשתונות.</w:t>
      </w:r>
    </w:p>
    <w:p w14:paraId="134C5683" w14:textId="77777777" w:rsidR="00000000" w:rsidRDefault="00545B09">
      <w:pPr>
        <w:pStyle w:val="a0"/>
        <w:rPr>
          <w:rFonts w:hint="cs"/>
          <w:rtl/>
        </w:rPr>
      </w:pPr>
    </w:p>
    <w:p w14:paraId="729F9490" w14:textId="77777777" w:rsidR="00000000" w:rsidRDefault="00545B09">
      <w:pPr>
        <w:pStyle w:val="af1"/>
        <w:rPr>
          <w:rtl/>
        </w:rPr>
      </w:pPr>
      <w:r>
        <w:rPr>
          <w:rtl/>
        </w:rPr>
        <w:t>היו"ר משה כחלון:</w:t>
      </w:r>
    </w:p>
    <w:p w14:paraId="6F134242" w14:textId="77777777" w:rsidR="00000000" w:rsidRDefault="00545B09">
      <w:pPr>
        <w:pStyle w:val="a0"/>
        <w:rPr>
          <w:rtl/>
        </w:rPr>
      </w:pPr>
    </w:p>
    <w:p w14:paraId="50E1D82F" w14:textId="77777777" w:rsidR="00000000" w:rsidRDefault="00545B09">
      <w:pPr>
        <w:pStyle w:val="a0"/>
        <w:rPr>
          <w:rFonts w:hint="cs"/>
          <w:rtl/>
        </w:rPr>
      </w:pPr>
      <w:r>
        <w:rPr>
          <w:rFonts w:hint="cs"/>
          <w:rtl/>
        </w:rPr>
        <w:t xml:space="preserve">אני מבקש לסיים, חבר הכנסת כהן. </w:t>
      </w:r>
    </w:p>
    <w:p w14:paraId="032F66CF" w14:textId="77777777" w:rsidR="00000000" w:rsidRDefault="00545B09">
      <w:pPr>
        <w:pStyle w:val="a0"/>
        <w:ind w:firstLine="0"/>
        <w:rPr>
          <w:rFonts w:hint="cs"/>
          <w:rtl/>
        </w:rPr>
      </w:pPr>
    </w:p>
    <w:p w14:paraId="4C87BD9C" w14:textId="77777777" w:rsidR="00000000" w:rsidRDefault="00545B09">
      <w:pPr>
        <w:pStyle w:val="-"/>
        <w:rPr>
          <w:rtl/>
        </w:rPr>
      </w:pPr>
      <w:bookmarkStart w:id="167" w:name="FS000000580T26_01_2004_18_26_20"/>
      <w:bookmarkEnd w:id="167"/>
      <w:r>
        <w:rPr>
          <w:rFonts w:hint="eastAsia"/>
          <w:rtl/>
        </w:rPr>
        <w:t>יצחק</w:t>
      </w:r>
      <w:r>
        <w:rPr>
          <w:rtl/>
        </w:rPr>
        <w:t xml:space="preserve"> כהן (ש"ס):</w:t>
      </w:r>
    </w:p>
    <w:p w14:paraId="0E81DC2C" w14:textId="77777777" w:rsidR="00000000" w:rsidRDefault="00545B09">
      <w:pPr>
        <w:pStyle w:val="a0"/>
        <w:rPr>
          <w:rFonts w:hint="cs"/>
          <w:rtl/>
        </w:rPr>
      </w:pPr>
    </w:p>
    <w:p w14:paraId="26E84DF1" w14:textId="77777777" w:rsidR="00000000" w:rsidRDefault="00545B09">
      <w:pPr>
        <w:pStyle w:val="a0"/>
        <w:rPr>
          <w:rFonts w:hint="cs"/>
          <w:rtl/>
        </w:rPr>
      </w:pPr>
      <w:r>
        <w:rPr>
          <w:rFonts w:hint="cs"/>
          <w:rtl/>
        </w:rPr>
        <w:t xml:space="preserve"> רבותי, על טיב הממשלה יעידו מימיה, שורשיה ושריה, ואני מקווה, אדוני היושב-ראש, שכמו שזמני תם בנאום הזה, </w:t>
      </w:r>
      <w:r>
        <w:rPr>
          <w:rFonts w:hint="cs"/>
          <w:rtl/>
        </w:rPr>
        <w:t xml:space="preserve">זמנה של הממשלה תם. </w:t>
      </w:r>
    </w:p>
    <w:p w14:paraId="3902D4BE" w14:textId="77777777" w:rsidR="00000000" w:rsidRDefault="00545B09">
      <w:pPr>
        <w:pStyle w:val="a0"/>
        <w:ind w:firstLine="0"/>
        <w:rPr>
          <w:rFonts w:hint="cs"/>
          <w:rtl/>
        </w:rPr>
      </w:pPr>
    </w:p>
    <w:p w14:paraId="3CA84DB9" w14:textId="77777777" w:rsidR="00000000" w:rsidRDefault="00545B09">
      <w:pPr>
        <w:pStyle w:val="af1"/>
        <w:rPr>
          <w:rtl/>
        </w:rPr>
      </w:pPr>
      <w:r>
        <w:rPr>
          <w:rtl/>
        </w:rPr>
        <w:t>היו"ר משה כחלון:</w:t>
      </w:r>
    </w:p>
    <w:p w14:paraId="1FBA7DBD" w14:textId="77777777" w:rsidR="00000000" w:rsidRDefault="00545B09">
      <w:pPr>
        <w:pStyle w:val="a0"/>
        <w:rPr>
          <w:rtl/>
        </w:rPr>
      </w:pPr>
    </w:p>
    <w:p w14:paraId="507672BB" w14:textId="77777777" w:rsidR="00000000" w:rsidRDefault="00545B09">
      <w:pPr>
        <w:pStyle w:val="a0"/>
        <w:rPr>
          <w:rFonts w:hint="cs"/>
          <w:rtl/>
        </w:rPr>
      </w:pPr>
      <w:r>
        <w:rPr>
          <w:rFonts w:hint="cs"/>
          <w:rtl/>
        </w:rPr>
        <w:t xml:space="preserve">תודה רבה. חבר הכנסת שאול יהלום </w:t>
      </w:r>
      <w:r>
        <w:rPr>
          <w:rFonts w:hint="eastAsia"/>
          <w:rtl/>
        </w:rPr>
        <w:t>–</w:t>
      </w:r>
      <w:r>
        <w:rPr>
          <w:rFonts w:hint="cs"/>
          <w:rtl/>
        </w:rPr>
        <w:t xml:space="preserve"> ראיתי אותו כאן </w:t>
      </w:r>
      <w:r>
        <w:rPr>
          <w:rFonts w:hint="eastAsia"/>
          <w:rtl/>
        </w:rPr>
        <w:t>–</w:t>
      </w:r>
      <w:r>
        <w:rPr>
          <w:rFonts w:hint="cs"/>
          <w:rtl/>
        </w:rPr>
        <w:t xml:space="preserve"> שלוש דקות. חבר הכנסת יהלום, אני חוזר, החלטנו הפעם לשמור על מסגרת הזמן. </w:t>
      </w:r>
    </w:p>
    <w:p w14:paraId="6B1C5D2D" w14:textId="77777777" w:rsidR="00000000" w:rsidRDefault="00545B09">
      <w:pPr>
        <w:pStyle w:val="a0"/>
        <w:ind w:firstLine="0"/>
        <w:rPr>
          <w:rFonts w:hint="cs"/>
          <w:rtl/>
        </w:rPr>
      </w:pPr>
    </w:p>
    <w:p w14:paraId="3A2F811B" w14:textId="77777777" w:rsidR="00000000" w:rsidRDefault="00545B09">
      <w:pPr>
        <w:pStyle w:val="af0"/>
        <w:rPr>
          <w:rtl/>
        </w:rPr>
      </w:pPr>
      <w:r>
        <w:rPr>
          <w:rFonts w:hint="eastAsia"/>
          <w:rtl/>
        </w:rPr>
        <w:t>שאול</w:t>
      </w:r>
      <w:r>
        <w:rPr>
          <w:rtl/>
        </w:rPr>
        <w:t xml:space="preserve"> יהלום (מפד"ל):</w:t>
      </w:r>
    </w:p>
    <w:p w14:paraId="4B78C917" w14:textId="77777777" w:rsidR="00000000" w:rsidRDefault="00545B09">
      <w:pPr>
        <w:pStyle w:val="a0"/>
        <w:rPr>
          <w:rFonts w:hint="cs"/>
          <w:rtl/>
        </w:rPr>
      </w:pPr>
    </w:p>
    <w:p w14:paraId="73C760DA" w14:textId="77777777" w:rsidR="00000000" w:rsidRDefault="00545B09">
      <w:pPr>
        <w:pStyle w:val="a0"/>
        <w:rPr>
          <w:rFonts w:hint="cs"/>
          <w:rtl/>
        </w:rPr>
      </w:pPr>
      <w:r>
        <w:rPr>
          <w:rFonts w:hint="cs"/>
          <w:rtl/>
        </w:rPr>
        <w:t xml:space="preserve">מה קרה? </w:t>
      </w:r>
    </w:p>
    <w:p w14:paraId="42DB81CF" w14:textId="77777777" w:rsidR="00000000" w:rsidRDefault="00545B09">
      <w:pPr>
        <w:pStyle w:val="a0"/>
        <w:rPr>
          <w:rFonts w:hint="cs"/>
          <w:rtl/>
        </w:rPr>
      </w:pPr>
    </w:p>
    <w:p w14:paraId="7A0FAA5A" w14:textId="77777777" w:rsidR="00000000" w:rsidRDefault="00545B09">
      <w:pPr>
        <w:pStyle w:val="af1"/>
        <w:rPr>
          <w:rtl/>
        </w:rPr>
      </w:pPr>
      <w:r>
        <w:rPr>
          <w:rtl/>
        </w:rPr>
        <w:t>היו"ר משה כחלון:</w:t>
      </w:r>
    </w:p>
    <w:p w14:paraId="46073BD3" w14:textId="77777777" w:rsidR="00000000" w:rsidRDefault="00545B09">
      <w:pPr>
        <w:pStyle w:val="a0"/>
        <w:rPr>
          <w:rtl/>
        </w:rPr>
      </w:pPr>
    </w:p>
    <w:p w14:paraId="1E8EF4AE" w14:textId="77777777" w:rsidR="00000000" w:rsidRDefault="00545B09">
      <w:pPr>
        <w:pStyle w:val="a0"/>
        <w:rPr>
          <w:rFonts w:hint="cs"/>
          <w:rtl/>
        </w:rPr>
      </w:pPr>
      <w:r>
        <w:rPr>
          <w:rFonts w:hint="cs"/>
          <w:rtl/>
        </w:rPr>
        <w:t xml:space="preserve">החלטנו להשתפר. שתי החלטות קיבלנו </w:t>
      </w:r>
      <w:r>
        <w:rPr>
          <w:rFonts w:hint="eastAsia"/>
          <w:rtl/>
        </w:rPr>
        <w:t>–</w:t>
      </w:r>
      <w:r>
        <w:rPr>
          <w:rFonts w:hint="cs"/>
          <w:rtl/>
        </w:rPr>
        <w:t xml:space="preserve"> לשמור על מ</w:t>
      </w:r>
      <w:r>
        <w:rPr>
          <w:rFonts w:hint="cs"/>
          <w:rtl/>
        </w:rPr>
        <w:t xml:space="preserve">סגרת הזמן ולהוציא מהאולם את מי שמדבר בטלפון. נכון, חבר הכנסת ברכה? </w:t>
      </w:r>
    </w:p>
    <w:p w14:paraId="6D4D87AE" w14:textId="77777777" w:rsidR="00000000" w:rsidRDefault="00545B09">
      <w:pPr>
        <w:pStyle w:val="a0"/>
        <w:rPr>
          <w:rFonts w:hint="cs"/>
          <w:rtl/>
        </w:rPr>
      </w:pPr>
    </w:p>
    <w:p w14:paraId="525B218F" w14:textId="77777777" w:rsidR="00000000" w:rsidRDefault="00545B09">
      <w:pPr>
        <w:pStyle w:val="af0"/>
        <w:rPr>
          <w:rtl/>
        </w:rPr>
      </w:pPr>
      <w:r>
        <w:rPr>
          <w:rFonts w:hint="eastAsia"/>
          <w:rtl/>
        </w:rPr>
        <w:t>יעקב</w:t>
      </w:r>
      <w:r>
        <w:rPr>
          <w:rtl/>
        </w:rPr>
        <w:t xml:space="preserve"> ליצמן (יהדות התורה):</w:t>
      </w:r>
    </w:p>
    <w:p w14:paraId="0D2354D4" w14:textId="77777777" w:rsidR="00000000" w:rsidRDefault="00545B09">
      <w:pPr>
        <w:pStyle w:val="a0"/>
        <w:rPr>
          <w:rFonts w:hint="cs"/>
          <w:rtl/>
        </w:rPr>
      </w:pPr>
    </w:p>
    <w:p w14:paraId="1F79EF62" w14:textId="77777777" w:rsidR="00000000" w:rsidRDefault="00545B09">
      <w:pPr>
        <w:pStyle w:val="a0"/>
        <w:rPr>
          <w:rFonts w:hint="cs"/>
          <w:rtl/>
        </w:rPr>
      </w:pPr>
      <w:r>
        <w:rPr>
          <w:rFonts w:hint="cs"/>
          <w:rtl/>
        </w:rPr>
        <w:t xml:space="preserve">כן, אבל זה רק לאופוזיציה. </w:t>
      </w:r>
    </w:p>
    <w:p w14:paraId="23E13614" w14:textId="77777777" w:rsidR="00000000" w:rsidRDefault="00545B09">
      <w:pPr>
        <w:pStyle w:val="a0"/>
        <w:rPr>
          <w:rFonts w:hint="cs"/>
          <w:rtl/>
        </w:rPr>
      </w:pPr>
    </w:p>
    <w:p w14:paraId="11E46EF1" w14:textId="77777777" w:rsidR="00000000" w:rsidRDefault="00545B09">
      <w:pPr>
        <w:pStyle w:val="af1"/>
        <w:rPr>
          <w:rtl/>
        </w:rPr>
      </w:pPr>
      <w:r>
        <w:rPr>
          <w:rtl/>
        </w:rPr>
        <w:t>היו"ר משה כחלון:</w:t>
      </w:r>
    </w:p>
    <w:p w14:paraId="0380C695" w14:textId="77777777" w:rsidR="00000000" w:rsidRDefault="00545B09">
      <w:pPr>
        <w:pStyle w:val="a0"/>
        <w:rPr>
          <w:rtl/>
        </w:rPr>
      </w:pPr>
    </w:p>
    <w:p w14:paraId="7E4EE9FD" w14:textId="77777777" w:rsidR="00000000" w:rsidRDefault="00545B09">
      <w:pPr>
        <w:pStyle w:val="a0"/>
        <w:rPr>
          <w:rFonts w:hint="cs"/>
          <w:rtl/>
        </w:rPr>
      </w:pPr>
      <w:r>
        <w:rPr>
          <w:rFonts w:hint="cs"/>
          <w:rtl/>
        </w:rPr>
        <w:t xml:space="preserve">לא, להיפך </w:t>
      </w:r>
      <w:r>
        <w:rPr>
          <w:rFonts w:hint="eastAsia"/>
          <w:rtl/>
        </w:rPr>
        <w:t>–</w:t>
      </w:r>
      <w:r>
        <w:rPr>
          <w:rFonts w:hint="cs"/>
          <w:rtl/>
        </w:rPr>
        <w:t xml:space="preserve"> בעיקר לקואליציה. </w:t>
      </w:r>
    </w:p>
    <w:p w14:paraId="34738107" w14:textId="77777777" w:rsidR="00000000" w:rsidRDefault="00545B09">
      <w:pPr>
        <w:pStyle w:val="a0"/>
        <w:rPr>
          <w:rFonts w:hint="cs"/>
          <w:rtl/>
        </w:rPr>
      </w:pPr>
    </w:p>
    <w:p w14:paraId="4E29B598" w14:textId="77777777" w:rsidR="00000000" w:rsidRDefault="00545B09">
      <w:pPr>
        <w:pStyle w:val="a"/>
        <w:rPr>
          <w:rtl/>
        </w:rPr>
      </w:pPr>
      <w:bookmarkStart w:id="168" w:name="FS000000524T26_01_2004_17_47_28"/>
      <w:bookmarkStart w:id="169" w:name="_Toc78865157"/>
      <w:bookmarkEnd w:id="168"/>
      <w:r>
        <w:rPr>
          <w:rFonts w:hint="eastAsia"/>
          <w:rtl/>
        </w:rPr>
        <w:t>שאול</w:t>
      </w:r>
      <w:r>
        <w:rPr>
          <w:rtl/>
        </w:rPr>
        <w:t xml:space="preserve"> </w:t>
      </w:r>
      <w:r>
        <w:rPr>
          <w:rFonts w:hint="cs"/>
          <w:rtl/>
        </w:rPr>
        <w:t>יהלום</w:t>
      </w:r>
      <w:r>
        <w:rPr>
          <w:rtl/>
        </w:rPr>
        <w:t xml:space="preserve"> (מפד"ל):</w:t>
      </w:r>
      <w:bookmarkEnd w:id="169"/>
    </w:p>
    <w:p w14:paraId="31287012" w14:textId="77777777" w:rsidR="00000000" w:rsidRDefault="00545B09">
      <w:pPr>
        <w:pStyle w:val="a0"/>
        <w:rPr>
          <w:rFonts w:hint="cs"/>
          <w:rtl/>
        </w:rPr>
      </w:pPr>
    </w:p>
    <w:p w14:paraId="776032EF" w14:textId="77777777" w:rsidR="00000000" w:rsidRDefault="00545B09">
      <w:pPr>
        <w:pStyle w:val="a0"/>
        <w:rPr>
          <w:rFonts w:hint="cs"/>
          <w:rtl/>
        </w:rPr>
      </w:pPr>
      <w:r>
        <w:rPr>
          <w:rFonts w:hint="cs"/>
          <w:rtl/>
        </w:rPr>
        <w:t xml:space="preserve">אם הייתם מקבלים כמה החלטות, אדוני היושב-ראש </w:t>
      </w:r>
      <w:r>
        <w:rPr>
          <w:rFonts w:hint="eastAsia"/>
          <w:rtl/>
        </w:rPr>
        <w:t>–</w:t>
      </w:r>
      <w:r>
        <w:rPr>
          <w:rFonts w:hint="cs"/>
          <w:rtl/>
        </w:rPr>
        <w:t xml:space="preserve"> לשמור שבת </w:t>
      </w:r>
      <w:r>
        <w:rPr>
          <w:rFonts w:hint="eastAsia"/>
          <w:rtl/>
        </w:rPr>
        <w:t>–</w:t>
      </w:r>
      <w:r>
        <w:rPr>
          <w:rFonts w:hint="cs"/>
          <w:rtl/>
        </w:rPr>
        <w:t xml:space="preserve"> זה ה</w:t>
      </w:r>
      <w:r>
        <w:rPr>
          <w:rFonts w:hint="cs"/>
          <w:rtl/>
        </w:rPr>
        <w:t xml:space="preserve">יה הרבה יותר  רציני. </w:t>
      </w:r>
    </w:p>
    <w:p w14:paraId="408EF735" w14:textId="77777777" w:rsidR="00000000" w:rsidRDefault="00545B09">
      <w:pPr>
        <w:pStyle w:val="a0"/>
        <w:rPr>
          <w:rFonts w:hint="cs"/>
          <w:rtl/>
        </w:rPr>
      </w:pPr>
    </w:p>
    <w:p w14:paraId="47AE73CF" w14:textId="77777777" w:rsidR="00000000" w:rsidRDefault="00545B09">
      <w:pPr>
        <w:pStyle w:val="af1"/>
        <w:rPr>
          <w:rtl/>
        </w:rPr>
      </w:pPr>
      <w:r>
        <w:rPr>
          <w:rtl/>
        </w:rPr>
        <w:t>היו"ר משה כחלון:</w:t>
      </w:r>
    </w:p>
    <w:p w14:paraId="0A9DB7F3" w14:textId="77777777" w:rsidR="00000000" w:rsidRDefault="00545B09">
      <w:pPr>
        <w:pStyle w:val="a0"/>
        <w:rPr>
          <w:rtl/>
        </w:rPr>
      </w:pPr>
    </w:p>
    <w:p w14:paraId="5FA6A065" w14:textId="77777777" w:rsidR="00000000" w:rsidRDefault="00545B09">
      <w:pPr>
        <w:pStyle w:val="a0"/>
        <w:rPr>
          <w:rFonts w:hint="cs"/>
          <w:rtl/>
        </w:rPr>
      </w:pPr>
      <w:r>
        <w:rPr>
          <w:rFonts w:hint="cs"/>
          <w:rtl/>
        </w:rPr>
        <w:t xml:space="preserve">אני לא צריך לקבל החלטה, זה לא בשום מסגרת. </w:t>
      </w:r>
    </w:p>
    <w:p w14:paraId="16642899" w14:textId="77777777" w:rsidR="00000000" w:rsidRDefault="00545B09">
      <w:pPr>
        <w:pStyle w:val="a0"/>
        <w:rPr>
          <w:rFonts w:hint="cs"/>
          <w:rtl/>
        </w:rPr>
      </w:pPr>
    </w:p>
    <w:p w14:paraId="1B762A42" w14:textId="77777777" w:rsidR="00000000" w:rsidRDefault="00545B09">
      <w:pPr>
        <w:pStyle w:val="-"/>
        <w:rPr>
          <w:rtl/>
        </w:rPr>
      </w:pPr>
      <w:bookmarkStart w:id="170" w:name="FS000000524T26_01_2004_18_28_37"/>
      <w:bookmarkEnd w:id="170"/>
      <w:r>
        <w:rPr>
          <w:rFonts w:hint="eastAsia"/>
          <w:rtl/>
        </w:rPr>
        <w:t>שאול</w:t>
      </w:r>
      <w:r>
        <w:rPr>
          <w:rtl/>
        </w:rPr>
        <w:t xml:space="preserve"> יהלום (מפד"ל):</w:t>
      </w:r>
    </w:p>
    <w:p w14:paraId="1F3FF40E" w14:textId="77777777" w:rsidR="00000000" w:rsidRDefault="00545B09">
      <w:pPr>
        <w:pStyle w:val="a0"/>
        <w:rPr>
          <w:rFonts w:hint="cs"/>
          <w:rtl/>
        </w:rPr>
      </w:pPr>
    </w:p>
    <w:p w14:paraId="73827AE6" w14:textId="77777777" w:rsidR="00000000" w:rsidRDefault="00545B09">
      <w:pPr>
        <w:pStyle w:val="a0"/>
        <w:rPr>
          <w:rFonts w:hint="cs"/>
          <w:rtl/>
        </w:rPr>
      </w:pPr>
      <w:r>
        <w:rPr>
          <w:rFonts w:hint="cs"/>
          <w:rtl/>
        </w:rPr>
        <w:t xml:space="preserve">אדוני היושב-ראש, הנושא שאנחנו עוסקים בו הוא נושא מאוד רציני, הקשור לאופיה היהודי של מדינת ישראל. האם מדינת ישראל היא מדינה יהודית או מדינת, מה שנקרא, </w:t>
      </w:r>
      <w:r>
        <w:rPr>
          <w:rFonts w:hint="cs"/>
          <w:rtl/>
        </w:rPr>
        <w:t xml:space="preserve">כל אזרחיה </w:t>
      </w:r>
      <w:r>
        <w:rPr>
          <w:rFonts w:hint="eastAsia"/>
          <w:rtl/>
        </w:rPr>
        <w:t>–</w:t>
      </w:r>
      <w:r>
        <w:rPr>
          <w:rFonts w:hint="cs"/>
          <w:rtl/>
        </w:rPr>
        <w:t xml:space="preserve"> מדינה חילונית </w:t>
      </w:r>
      <w:r>
        <w:rPr>
          <w:rFonts w:hint="eastAsia"/>
          <w:rtl/>
        </w:rPr>
        <w:t>–</w:t>
      </w:r>
      <w:r>
        <w:rPr>
          <w:rFonts w:hint="cs"/>
          <w:rtl/>
        </w:rPr>
        <w:t xml:space="preserve"> איך שתרצו? </w:t>
      </w:r>
    </w:p>
    <w:p w14:paraId="6FB1C423" w14:textId="77777777" w:rsidR="00000000" w:rsidRDefault="00545B09">
      <w:pPr>
        <w:pStyle w:val="a0"/>
        <w:rPr>
          <w:rFonts w:hint="cs"/>
          <w:rtl/>
        </w:rPr>
      </w:pPr>
    </w:p>
    <w:p w14:paraId="11BE52DA" w14:textId="77777777" w:rsidR="00000000" w:rsidRDefault="00545B09">
      <w:pPr>
        <w:pStyle w:val="a0"/>
        <w:rPr>
          <w:rFonts w:hint="cs"/>
          <w:rtl/>
        </w:rPr>
      </w:pPr>
      <w:r>
        <w:rPr>
          <w:rFonts w:hint="cs"/>
          <w:rtl/>
        </w:rPr>
        <w:t xml:space="preserve">קודם כול, הצביעות הגדולה של אנשי ש"ס צריכה לרדת מסדר-היום. היו להם 17 מנדטים, את ארבעת הפקחים בחצאי משרות היו יכולים להכפיל בשניים, בשלושה </w:t>
      </w:r>
      <w:r>
        <w:rPr>
          <w:rFonts w:hint="eastAsia"/>
          <w:rtl/>
        </w:rPr>
        <w:t>–</w:t>
      </w:r>
      <w:r>
        <w:rPr>
          <w:rFonts w:hint="cs"/>
          <w:rtl/>
        </w:rPr>
        <w:t xml:space="preserve"> כל המדינה היתה בידם, האוצר נתן להם מה שהם רצו, ואני מאמין לשר אולמרט שאמר </w:t>
      </w:r>
      <w:r>
        <w:rPr>
          <w:rFonts w:hint="cs"/>
          <w:rtl/>
        </w:rPr>
        <w:t xml:space="preserve">שכשהוא קיבל לידיו את משרד העבודה והרווחה, 2,000 עסקים היו פתוחים בשבת. אז זאת באמת צביעות. שיא הצביעות. </w:t>
      </w:r>
    </w:p>
    <w:p w14:paraId="4D7D2A78" w14:textId="77777777" w:rsidR="00000000" w:rsidRDefault="00545B09">
      <w:pPr>
        <w:pStyle w:val="a0"/>
        <w:rPr>
          <w:rFonts w:hint="cs"/>
          <w:rtl/>
        </w:rPr>
      </w:pPr>
    </w:p>
    <w:p w14:paraId="55D31D0D" w14:textId="77777777" w:rsidR="00000000" w:rsidRDefault="00545B09">
      <w:pPr>
        <w:pStyle w:val="a0"/>
        <w:rPr>
          <w:rFonts w:hint="cs"/>
          <w:rtl/>
        </w:rPr>
      </w:pPr>
      <w:r>
        <w:rPr>
          <w:rFonts w:hint="cs"/>
          <w:rtl/>
        </w:rPr>
        <w:t xml:space="preserve"> השר אולמרט עצמו לא בסדר. לא יכול להיות שמייד כשהוא נכנס לעבודה כשר העבודה </w:t>
      </w:r>
      <w:r>
        <w:rPr>
          <w:rFonts w:hint="eastAsia"/>
          <w:rtl/>
        </w:rPr>
        <w:t>–</w:t>
      </w:r>
      <w:r>
        <w:rPr>
          <w:rFonts w:hint="cs"/>
          <w:rtl/>
        </w:rPr>
        <w:t xml:space="preserve"> שר התעשייה, המסחר והתעסוקה, הוא יבקש לבטל את העניין. היה צריך הוראה מיוחד</w:t>
      </w:r>
      <w:r>
        <w:rPr>
          <w:rFonts w:hint="cs"/>
          <w:rtl/>
        </w:rPr>
        <w:t xml:space="preserve">ת של היועץ המשפטי לממשלה, שאמר לו, הנה ההוראה </w:t>
      </w:r>
      <w:r>
        <w:rPr>
          <w:rFonts w:hint="eastAsia"/>
          <w:rtl/>
        </w:rPr>
        <w:t>–</w:t>
      </w:r>
      <w:r>
        <w:rPr>
          <w:rFonts w:hint="cs"/>
          <w:rtl/>
        </w:rPr>
        <w:t xml:space="preserve"> אתה חייב לאכוף את החוק. </w:t>
      </w:r>
    </w:p>
    <w:p w14:paraId="1F0E654D" w14:textId="77777777" w:rsidR="00000000" w:rsidRDefault="00545B09">
      <w:pPr>
        <w:pStyle w:val="a0"/>
        <w:rPr>
          <w:rFonts w:hint="cs"/>
          <w:rtl/>
        </w:rPr>
      </w:pPr>
    </w:p>
    <w:p w14:paraId="0650EBD4" w14:textId="77777777" w:rsidR="00000000" w:rsidRDefault="00545B09">
      <w:pPr>
        <w:pStyle w:val="a0"/>
        <w:rPr>
          <w:rFonts w:hint="cs"/>
          <w:rtl/>
        </w:rPr>
      </w:pPr>
      <w:r>
        <w:rPr>
          <w:rFonts w:hint="cs"/>
          <w:rtl/>
        </w:rPr>
        <w:t>אחר כך הוא ביקש להוריד את הקנסות ב-90%. הוא ביקש להוריד את הקנסות, על כל דרגותיהם, ב-90%. את הקנס הראשון להוריד מ-5,000 ש"ח ל-750 ש"ח, ואת כפל הקנס, של 10,000 ש"ח, להוריד ל-1,000 ש"ח</w:t>
      </w:r>
      <w:r>
        <w:rPr>
          <w:rFonts w:hint="cs"/>
          <w:rtl/>
        </w:rPr>
        <w:t xml:space="preserve">. </w:t>
      </w:r>
    </w:p>
    <w:p w14:paraId="6973E7F9" w14:textId="77777777" w:rsidR="00000000" w:rsidRDefault="00545B09">
      <w:pPr>
        <w:pStyle w:val="a0"/>
        <w:rPr>
          <w:rFonts w:hint="cs"/>
          <w:rtl/>
        </w:rPr>
      </w:pPr>
    </w:p>
    <w:p w14:paraId="1E9731FF" w14:textId="77777777" w:rsidR="00000000" w:rsidRDefault="00545B09">
      <w:pPr>
        <w:pStyle w:val="a0"/>
        <w:rPr>
          <w:rFonts w:hint="cs"/>
          <w:rtl/>
        </w:rPr>
      </w:pPr>
      <w:r>
        <w:rPr>
          <w:rFonts w:hint="cs"/>
          <w:rtl/>
        </w:rPr>
        <w:t xml:space="preserve">מה שהוא אמר, שעד שהפקח מגיע זה לוקח עוד שנה </w:t>
      </w:r>
      <w:r>
        <w:rPr>
          <w:rFonts w:hint="eastAsia"/>
          <w:rtl/>
        </w:rPr>
        <w:t>–</w:t>
      </w:r>
      <w:r>
        <w:rPr>
          <w:rFonts w:hint="cs"/>
          <w:rtl/>
        </w:rPr>
        <w:t xml:space="preserve"> גם זה לא נכון. אם "מתלבשים" על מקום וסוגרים אותו, הרי זו הרתעה כלפי כל שאר המקומות. "מתלבשים" על מקום </w:t>
      </w:r>
      <w:r>
        <w:rPr>
          <w:rFonts w:hint="eastAsia"/>
          <w:rtl/>
        </w:rPr>
        <w:t>–</w:t>
      </w:r>
      <w:r>
        <w:rPr>
          <w:rFonts w:hint="cs"/>
          <w:rtl/>
        </w:rPr>
        <w:t xml:space="preserve"> וכך מפעם לפעם עושים. 2,000 עסקים, חלקם נמצאים בתוך קניונים, והפקח יכול להספיק אפילו 70 ביום, כפי שנעשה</w:t>
      </w:r>
      <w:r>
        <w:rPr>
          <w:rFonts w:hint="cs"/>
          <w:rtl/>
        </w:rPr>
        <w:t xml:space="preserve"> בכמה מקומות, ואז הוא בא אחרי שבועיים </w:t>
      </w:r>
      <w:r>
        <w:rPr>
          <w:rFonts w:hint="eastAsia"/>
          <w:rtl/>
        </w:rPr>
        <w:t>–</w:t>
      </w:r>
      <w:r>
        <w:rPr>
          <w:rFonts w:hint="cs"/>
          <w:rtl/>
        </w:rPr>
        <w:t xml:space="preserve"> אם הוא רוצה בפעם הראשונה רק לתת אזהרה </w:t>
      </w:r>
      <w:r>
        <w:rPr>
          <w:rFonts w:hint="eastAsia"/>
          <w:rtl/>
        </w:rPr>
        <w:t>–</w:t>
      </w:r>
      <w:r>
        <w:rPr>
          <w:rFonts w:hint="cs"/>
          <w:rtl/>
        </w:rPr>
        <w:t xml:space="preserve"> ואז סוגרים את המקומות. אנחנו יודעים כמה תביעות היו בבתי-המשפט, בעשרות ובמאות אלפי שקלים, וחלק גדול מהעסקים נסגר. </w:t>
      </w:r>
    </w:p>
    <w:p w14:paraId="2965C4C0" w14:textId="77777777" w:rsidR="00000000" w:rsidRDefault="00545B09">
      <w:pPr>
        <w:pStyle w:val="a0"/>
        <w:rPr>
          <w:rFonts w:hint="cs"/>
          <w:rtl/>
        </w:rPr>
      </w:pPr>
    </w:p>
    <w:p w14:paraId="4039CDAC" w14:textId="77777777" w:rsidR="00000000" w:rsidRDefault="00545B09">
      <w:pPr>
        <w:pStyle w:val="a0"/>
        <w:rPr>
          <w:rFonts w:hint="cs"/>
          <w:rtl/>
        </w:rPr>
      </w:pPr>
      <w:r>
        <w:rPr>
          <w:rFonts w:hint="cs"/>
          <w:rtl/>
        </w:rPr>
        <w:t xml:space="preserve">מובן שצריך לעשות עוד הרבה בעניין הזה, אבל למרוח את העניין </w:t>
      </w:r>
      <w:r>
        <w:rPr>
          <w:rFonts w:hint="eastAsia"/>
          <w:rtl/>
        </w:rPr>
        <w:t>–</w:t>
      </w:r>
      <w:r>
        <w:rPr>
          <w:rFonts w:hint="cs"/>
          <w:rtl/>
        </w:rPr>
        <w:t xml:space="preserve"> א</w:t>
      </w:r>
      <w:r>
        <w:rPr>
          <w:rFonts w:hint="cs"/>
          <w:rtl/>
        </w:rPr>
        <w:t xml:space="preserve">ם הביקור הראשון הוא אזהרה, השני יבוא רק בעוד שנה וחצי, ממילא אני לא מטיל קנסות בשנה הזאת </w:t>
      </w:r>
      <w:r>
        <w:rPr>
          <w:rFonts w:hint="eastAsia"/>
          <w:rtl/>
        </w:rPr>
        <w:t>–</w:t>
      </w:r>
      <w:r>
        <w:rPr>
          <w:rFonts w:hint="cs"/>
          <w:rtl/>
        </w:rPr>
        <w:t xml:space="preserve"> זו אינה מדיניות שאנחנו יכולים לקבל אותה. </w:t>
      </w:r>
    </w:p>
    <w:p w14:paraId="049403BF" w14:textId="77777777" w:rsidR="00000000" w:rsidRDefault="00545B09">
      <w:pPr>
        <w:pStyle w:val="a0"/>
        <w:rPr>
          <w:rFonts w:hint="cs"/>
          <w:rtl/>
        </w:rPr>
      </w:pPr>
    </w:p>
    <w:p w14:paraId="3D607C12" w14:textId="77777777" w:rsidR="00000000" w:rsidRDefault="00545B09">
      <w:pPr>
        <w:pStyle w:val="a0"/>
        <w:rPr>
          <w:rFonts w:hint="cs"/>
          <w:rtl/>
        </w:rPr>
      </w:pPr>
      <w:r>
        <w:rPr>
          <w:rFonts w:hint="cs"/>
          <w:rtl/>
        </w:rPr>
        <w:t xml:space="preserve">אני קורא מכאן לראש הממשלה, לממלא-מקומו, לקואליציה </w:t>
      </w:r>
      <w:r>
        <w:rPr>
          <w:rFonts w:hint="eastAsia"/>
          <w:rtl/>
        </w:rPr>
        <w:t>–</w:t>
      </w:r>
      <w:r>
        <w:rPr>
          <w:rFonts w:hint="cs"/>
          <w:rtl/>
        </w:rPr>
        <w:t xml:space="preserve"> להבין שאנחנו מבקשים הצהרה  חד-משמעית והרבה יותר ברורה, כדי שנוכל לתמוך</w:t>
      </w:r>
      <w:r>
        <w:rPr>
          <w:rFonts w:hint="cs"/>
          <w:rtl/>
        </w:rPr>
        <w:t xml:space="preserve"> בנושא הזה היום בממשלה. תודה רבה. </w:t>
      </w:r>
    </w:p>
    <w:p w14:paraId="39849588" w14:textId="77777777" w:rsidR="00000000" w:rsidRDefault="00545B09">
      <w:pPr>
        <w:pStyle w:val="a0"/>
        <w:ind w:firstLine="0"/>
        <w:rPr>
          <w:rFonts w:hint="cs"/>
          <w:rtl/>
        </w:rPr>
      </w:pPr>
    </w:p>
    <w:p w14:paraId="2E6957D3" w14:textId="77777777" w:rsidR="00000000" w:rsidRDefault="00545B09">
      <w:pPr>
        <w:pStyle w:val="af1"/>
        <w:rPr>
          <w:rtl/>
        </w:rPr>
      </w:pPr>
      <w:r>
        <w:rPr>
          <w:rtl/>
        </w:rPr>
        <w:t>היו"ר משה כחלון:</w:t>
      </w:r>
    </w:p>
    <w:p w14:paraId="1A5B1631" w14:textId="77777777" w:rsidR="00000000" w:rsidRDefault="00545B09">
      <w:pPr>
        <w:pStyle w:val="a0"/>
        <w:rPr>
          <w:rtl/>
        </w:rPr>
      </w:pPr>
    </w:p>
    <w:p w14:paraId="336F15CA" w14:textId="77777777" w:rsidR="00000000" w:rsidRDefault="00545B09">
      <w:pPr>
        <w:pStyle w:val="a0"/>
        <w:rPr>
          <w:rFonts w:hint="cs"/>
          <w:rtl/>
        </w:rPr>
      </w:pPr>
      <w:r>
        <w:rPr>
          <w:rFonts w:hint="cs"/>
          <w:rtl/>
        </w:rPr>
        <w:t>תודה רבה. חבר הכנסת יעקב ליצמן, ואחריו - חבר הכנסת מוחמד ברכה. בבקשה.</w:t>
      </w:r>
    </w:p>
    <w:p w14:paraId="47A3C4DE" w14:textId="77777777" w:rsidR="00000000" w:rsidRDefault="00545B09">
      <w:pPr>
        <w:pStyle w:val="a0"/>
        <w:rPr>
          <w:rFonts w:hint="cs"/>
          <w:rtl/>
        </w:rPr>
      </w:pPr>
    </w:p>
    <w:p w14:paraId="70C4545C" w14:textId="77777777" w:rsidR="00000000" w:rsidRDefault="00545B09">
      <w:pPr>
        <w:pStyle w:val="a"/>
        <w:rPr>
          <w:rtl/>
        </w:rPr>
      </w:pPr>
      <w:bookmarkStart w:id="171" w:name="FS000000528T26_01_2004_17_52_05"/>
      <w:bookmarkStart w:id="172" w:name="_Toc78865158"/>
      <w:bookmarkEnd w:id="171"/>
      <w:r>
        <w:rPr>
          <w:rFonts w:hint="eastAsia"/>
          <w:rtl/>
        </w:rPr>
        <w:t>יעקב</w:t>
      </w:r>
      <w:r>
        <w:rPr>
          <w:rtl/>
        </w:rPr>
        <w:t xml:space="preserve"> ליצמן (יהדות התורה):</w:t>
      </w:r>
      <w:bookmarkEnd w:id="172"/>
    </w:p>
    <w:p w14:paraId="36E533DA" w14:textId="77777777" w:rsidR="00000000" w:rsidRDefault="00545B09">
      <w:pPr>
        <w:pStyle w:val="a0"/>
        <w:rPr>
          <w:rFonts w:hint="cs"/>
          <w:rtl/>
        </w:rPr>
      </w:pPr>
    </w:p>
    <w:p w14:paraId="1202F15D" w14:textId="77777777" w:rsidR="00000000" w:rsidRDefault="00545B09">
      <w:pPr>
        <w:pStyle w:val="a0"/>
        <w:rPr>
          <w:rFonts w:hint="cs"/>
          <w:rtl/>
        </w:rPr>
      </w:pPr>
      <w:r>
        <w:rPr>
          <w:rFonts w:hint="cs"/>
          <w:rtl/>
        </w:rPr>
        <w:t>אדוני היושב-ראש, כנסת נכבדה, לגבי נושא הצעת האי-אמון בממשלה - קשה להבין על איזה דבר אפשר בכלל להביע אמון</w:t>
      </w:r>
      <w:r>
        <w:rPr>
          <w:rFonts w:hint="cs"/>
          <w:rtl/>
        </w:rPr>
        <w:t xml:space="preserve"> בממשלה. האם מפני שהיא מבטלת את המועצות הדתיות וגורמת לסגירת 40 מקוואות בירושלים, הדבר הכי קדוש לעם היהודי, על זה יש אמון? או האם, למשל, מפני שממשלה קוראת לתושביה לעבור על החוק, מבטלת דוחות על פתיחת חנויות בשבתות ושוברת את חוק שעות עבודה ומנוחה? האם מפני ש</w:t>
      </w:r>
      <w:r>
        <w:rPr>
          <w:rFonts w:hint="cs"/>
          <w:rtl/>
        </w:rPr>
        <w:t>הממשלה מעבירה את בתי-הדין הרבניים לשינוי, שזה צחוק במדינה?</w:t>
      </w:r>
    </w:p>
    <w:p w14:paraId="15F234FC" w14:textId="77777777" w:rsidR="00000000" w:rsidRDefault="00545B09">
      <w:pPr>
        <w:pStyle w:val="a0"/>
        <w:rPr>
          <w:rFonts w:hint="cs"/>
          <w:rtl/>
        </w:rPr>
      </w:pPr>
    </w:p>
    <w:p w14:paraId="07E763DE" w14:textId="77777777" w:rsidR="00000000" w:rsidRDefault="00545B09">
      <w:pPr>
        <w:pStyle w:val="af0"/>
        <w:rPr>
          <w:rtl/>
        </w:rPr>
      </w:pPr>
      <w:r>
        <w:rPr>
          <w:rFonts w:hint="eastAsia"/>
          <w:rtl/>
        </w:rPr>
        <w:t>אילן</w:t>
      </w:r>
      <w:r>
        <w:rPr>
          <w:rtl/>
        </w:rPr>
        <w:t xml:space="preserve"> שלגי (שינוי):</w:t>
      </w:r>
    </w:p>
    <w:p w14:paraId="52EEF797" w14:textId="77777777" w:rsidR="00000000" w:rsidRDefault="00545B09">
      <w:pPr>
        <w:pStyle w:val="a0"/>
        <w:ind w:firstLine="0"/>
        <w:rPr>
          <w:rFonts w:hint="cs"/>
          <w:rtl/>
        </w:rPr>
      </w:pPr>
    </w:p>
    <w:p w14:paraId="349D41AF" w14:textId="77777777" w:rsidR="00000000" w:rsidRDefault="00545B09">
      <w:pPr>
        <w:pStyle w:val="a0"/>
        <w:ind w:firstLine="0"/>
        <w:rPr>
          <w:rFonts w:hint="cs"/>
          <w:rtl/>
        </w:rPr>
      </w:pPr>
      <w:r>
        <w:rPr>
          <w:rFonts w:hint="cs"/>
          <w:rtl/>
        </w:rPr>
        <w:tab/>
        <w:t xml:space="preserve">- - - </w:t>
      </w:r>
    </w:p>
    <w:p w14:paraId="0FEDAAA6" w14:textId="77777777" w:rsidR="00000000" w:rsidRDefault="00545B09">
      <w:pPr>
        <w:pStyle w:val="a0"/>
        <w:ind w:firstLine="0"/>
        <w:rPr>
          <w:rFonts w:hint="cs"/>
          <w:rtl/>
        </w:rPr>
      </w:pPr>
    </w:p>
    <w:p w14:paraId="2BB84E24" w14:textId="77777777" w:rsidR="00000000" w:rsidRDefault="00545B09">
      <w:pPr>
        <w:pStyle w:val="-"/>
        <w:rPr>
          <w:rtl/>
        </w:rPr>
      </w:pPr>
      <w:bookmarkStart w:id="173" w:name="FS000000474T26_01_2004_18_16_26C"/>
      <w:bookmarkStart w:id="174" w:name="FS000000528T26_01_2004_18_16_40"/>
      <w:bookmarkEnd w:id="173"/>
      <w:bookmarkEnd w:id="174"/>
      <w:r>
        <w:rPr>
          <w:rFonts w:hint="eastAsia"/>
          <w:rtl/>
        </w:rPr>
        <w:t>יעקב</w:t>
      </w:r>
      <w:r>
        <w:rPr>
          <w:rtl/>
        </w:rPr>
        <w:t xml:space="preserve"> ליצמן (יהדות התורה):</w:t>
      </w:r>
    </w:p>
    <w:p w14:paraId="589A7885" w14:textId="77777777" w:rsidR="00000000" w:rsidRDefault="00545B09">
      <w:pPr>
        <w:pStyle w:val="a0"/>
        <w:rPr>
          <w:rFonts w:hint="cs"/>
          <w:rtl/>
        </w:rPr>
      </w:pPr>
    </w:p>
    <w:p w14:paraId="390E5E0F" w14:textId="77777777" w:rsidR="00000000" w:rsidRDefault="00545B09">
      <w:pPr>
        <w:pStyle w:val="a0"/>
        <w:rPr>
          <w:rFonts w:hint="cs"/>
          <w:rtl/>
        </w:rPr>
      </w:pPr>
      <w:r>
        <w:rPr>
          <w:rFonts w:hint="cs"/>
          <w:rtl/>
        </w:rPr>
        <w:t>האם מפני שהממשלה, למשל, מקצצת 30 מיליון שקל הבטחת הכנסה לשכבות החלשות? האם על שהממשלה גורמת עוד ל-10%-15% משפחות שירדו מתחת לקו העוני בגלל ה</w:t>
      </w:r>
      <w:r>
        <w:rPr>
          <w:rFonts w:hint="cs"/>
          <w:rtl/>
        </w:rPr>
        <w:t>קיצוץ בקצבאות הילדים? האם על שהממשלה פוגעת בנכים ובמובטלים וגורמת להגדלה באבטלה? או למשל, מכיוון שהממשלה תומכת בעשירים ומוסיפה להם משכורת, למשל מי שמרוויח יותר מ-30,000 שקל, היא נותנת לו 900 שקל תוספת, ולעומת זאת, העניים מקבלים רק 50 שקל? על זה מגיע להם אמ</w:t>
      </w:r>
      <w:r>
        <w:rPr>
          <w:rFonts w:hint="cs"/>
          <w:rtl/>
        </w:rPr>
        <w:t>ון? או ממשלה המגבילה תלמידות בכניסה לסמינרים? ממשלה שלא משלמת לעובדים שלה או של הרשויות המקומיות, חצי שנה, שנה, משכורת? או, למשל, במועצות הדתיות, שגם שם לא שילמו לפעמים אפילו יותר מזה? האם ממשלה שמחלקת מאות מיליוני שקלים לפוליטיקה, ומחלקת את זה לסיעות בקוא</w:t>
      </w:r>
      <w:r>
        <w:rPr>
          <w:rFonts w:hint="cs"/>
          <w:rtl/>
        </w:rPr>
        <w:t>ליציה, דבר שלא היה כדוגמתו עד היום, גם כשאנחנו היינו בקואליציה? אפילו עשירית לא. או למשל ממשלה שמכניסה תוכנית ליבה, והיא רוצה עכשיו להכניס תוכנית כזאת לבתי-ספר של החינוך העצמאי, אפילו של "מעיין החינוך התורני", שלא היתה אצלו עד היום התערבות. אני לא רואה סיב</w:t>
      </w:r>
      <w:r>
        <w:rPr>
          <w:rFonts w:hint="cs"/>
          <w:rtl/>
        </w:rPr>
        <w:t>ה אחת להביע אמון בממשלה.</w:t>
      </w:r>
    </w:p>
    <w:p w14:paraId="773B33D2" w14:textId="77777777" w:rsidR="00000000" w:rsidRDefault="00545B09">
      <w:pPr>
        <w:pStyle w:val="a0"/>
        <w:rPr>
          <w:rFonts w:hint="cs"/>
          <w:rtl/>
        </w:rPr>
      </w:pPr>
    </w:p>
    <w:p w14:paraId="353FFF58" w14:textId="77777777" w:rsidR="00000000" w:rsidRDefault="00545B09">
      <w:pPr>
        <w:pStyle w:val="af0"/>
        <w:rPr>
          <w:rtl/>
        </w:rPr>
      </w:pPr>
      <w:r>
        <w:rPr>
          <w:rFonts w:hint="eastAsia"/>
          <w:rtl/>
        </w:rPr>
        <w:t>אילן</w:t>
      </w:r>
      <w:r>
        <w:rPr>
          <w:rtl/>
        </w:rPr>
        <w:t xml:space="preserve"> שלגי (שינוי):</w:t>
      </w:r>
    </w:p>
    <w:p w14:paraId="733396C7" w14:textId="77777777" w:rsidR="00000000" w:rsidRDefault="00545B09">
      <w:pPr>
        <w:pStyle w:val="a0"/>
        <w:rPr>
          <w:rFonts w:hint="cs"/>
          <w:rtl/>
        </w:rPr>
      </w:pPr>
    </w:p>
    <w:p w14:paraId="1D2C38E5" w14:textId="77777777" w:rsidR="00000000" w:rsidRDefault="00545B09">
      <w:pPr>
        <w:pStyle w:val="a0"/>
        <w:rPr>
          <w:rFonts w:hint="cs"/>
          <w:rtl/>
        </w:rPr>
      </w:pPr>
      <w:r>
        <w:rPr>
          <w:rFonts w:hint="cs"/>
          <w:rtl/>
        </w:rPr>
        <w:t xml:space="preserve">- - - </w:t>
      </w:r>
    </w:p>
    <w:p w14:paraId="448F728C" w14:textId="77777777" w:rsidR="00000000" w:rsidRDefault="00545B09">
      <w:pPr>
        <w:pStyle w:val="a0"/>
        <w:rPr>
          <w:rFonts w:hint="cs"/>
          <w:rtl/>
        </w:rPr>
      </w:pPr>
    </w:p>
    <w:p w14:paraId="4E2A3807" w14:textId="77777777" w:rsidR="00000000" w:rsidRDefault="00545B09">
      <w:pPr>
        <w:pStyle w:val="-"/>
        <w:rPr>
          <w:rtl/>
        </w:rPr>
      </w:pPr>
      <w:bookmarkStart w:id="175" w:name="FS000000528T26_01_2004_18_24_03C"/>
      <w:bookmarkEnd w:id="175"/>
      <w:r>
        <w:rPr>
          <w:rtl/>
        </w:rPr>
        <w:t>יעקב ליצמן (יהדות התורה):</w:t>
      </w:r>
    </w:p>
    <w:p w14:paraId="44B45636" w14:textId="77777777" w:rsidR="00000000" w:rsidRDefault="00545B09">
      <w:pPr>
        <w:pStyle w:val="a0"/>
        <w:rPr>
          <w:rtl/>
        </w:rPr>
      </w:pPr>
    </w:p>
    <w:p w14:paraId="555C1E26" w14:textId="77777777" w:rsidR="00000000" w:rsidRDefault="00545B09">
      <w:pPr>
        <w:pStyle w:val="a0"/>
        <w:rPr>
          <w:rFonts w:hint="cs"/>
          <w:rtl/>
        </w:rPr>
      </w:pPr>
      <w:r>
        <w:rPr>
          <w:rFonts w:hint="cs"/>
          <w:rtl/>
        </w:rPr>
        <w:t xml:space="preserve">בכל משרד אפשר להגיע לסיבות להצביע אי-אמון. לכן, רבותי, אני לא צופה ששינוי תצטרף לאי-אמון. כששינוי דבוקים לכיסאות, יש להם </w:t>
      </w:r>
      <w:r>
        <w:t>crazy-glue</w:t>
      </w:r>
      <w:r>
        <w:rPr>
          <w:rFonts w:hint="cs"/>
          <w:rtl/>
        </w:rPr>
        <w:t xml:space="preserve"> בכיסאות - - </w:t>
      </w:r>
    </w:p>
    <w:p w14:paraId="49FD6B0D" w14:textId="77777777" w:rsidR="00000000" w:rsidRDefault="00545B09">
      <w:pPr>
        <w:pStyle w:val="a0"/>
        <w:rPr>
          <w:rFonts w:hint="cs"/>
          <w:rtl/>
        </w:rPr>
      </w:pPr>
    </w:p>
    <w:p w14:paraId="1A00A3FF" w14:textId="77777777" w:rsidR="00000000" w:rsidRDefault="00545B09">
      <w:pPr>
        <w:pStyle w:val="af0"/>
        <w:rPr>
          <w:rtl/>
        </w:rPr>
      </w:pPr>
      <w:r>
        <w:rPr>
          <w:rFonts w:hint="eastAsia"/>
          <w:rtl/>
        </w:rPr>
        <w:t>אילן</w:t>
      </w:r>
      <w:r>
        <w:rPr>
          <w:rtl/>
        </w:rPr>
        <w:t xml:space="preserve"> שלגי (שינוי):</w:t>
      </w:r>
    </w:p>
    <w:p w14:paraId="25A0320C" w14:textId="77777777" w:rsidR="00000000" w:rsidRDefault="00545B09">
      <w:pPr>
        <w:pStyle w:val="a0"/>
        <w:rPr>
          <w:rFonts w:hint="cs"/>
          <w:rtl/>
        </w:rPr>
      </w:pPr>
    </w:p>
    <w:p w14:paraId="0DACC9FC" w14:textId="77777777" w:rsidR="00000000" w:rsidRDefault="00545B09">
      <w:pPr>
        <w:pStyle w:val="a0"/>
        <w:rPr>
          <w:rFonts w:hint="cs"/>
          <w:rtl/>
        </w:rPr>
      </w:pPr>
      <w:r>
        <w:rPr>
          <w:rFonts w:hint="cs"/>
          <w:rtl/>
        </w:rPr>
        <w:t xml:space="preserve">- - - </w:t>
      </w:r>
    </w:p>
    <w:p w14:paraId="38CD70EF" w14:textId="77777777" w:rsidR="00000000" w:rsidRDefault="00545B09">
      <w:pPr>
        <w:pStyle w:val="a0"/>
        <w:rPr>
          <w:rFonts w:hint="cs"/>
          <w:rtl/>
        </w:rPr>
      </w:pPr>
    </w:p>
    <w:p w14:paraId="3C7256FE" w14:textId="77777777" w:rsidR="00000000" w:rsidRDefault="00545B09">
      <w:pPr>
        <w:pStyle w:val="-"/>
        <w:rPr>
          <w:rtl/>
        </w:rPr>
      </w:pPr>
      <w:bookmarkStart w:id="176" w:name="FS000000528T26_01_2004_18_26_02C"/>
      <w:bookmarkEnd w:id="176"/>
      <w:r>
        <w:rPr>
          <w:rtl/>
        </w:rPr>
        <w:t>י</w:t>
      </w:r>
      <w:r>
        <w:rPr>
          <w:rtl/>
        </w:rPr>
        <w:t>עקב ליצמן (יהדות התורה):</w:t>
      </w:r>
    </w:p>
    <w:p w14:paraId="098023C5" w14:textId="77777777" w:rsidR="00000000" w:rsidRDefault="00545B09">
      <w:pPr>
        <w:pStyle w:val="a0"/>
        <w:rPr>
          <w:rtl/>
        </w:rPr>
      </w:pPr>
    </w:p>
    <w:p w14:paraId="13E8F9B6" w14:textId="77777777" w:rsidR="00000000" w:rsidRDefault="00545B09">
      <w:pPr>
        <w:pStyle w:val="a0"/>
        <w:rPr>
          <w:rFonts w:hint="cs"/>
          <w:rtl/>
        </w:rPr>
      </w:pPr>
      <w:r>
        <w:rPr>
          <w:rFonts w:hint="cs"/>
          <w:rtl/>
        </w:rPr>
        <w:t>- - אבל מפלגות אחרות, אני מבקש שיתמכו באי-אמון. תודה רבה.</w:t>
      </w:r>
    </w:p>
    <w:p w14:paraId="6BC076FC" w14:textId="77777777" w:rsidR="00000000" w:rsidRDefault="00545B09">
      <w:pPr>
        <w:pStyle w:val="a0"/>
        <w:rPr>
          <w:rFonts w:hint="cs"/>
          <w:rtl/>
        </w:rPr>
      </w:pPr>
    </w:p>
    <w:p w14:paraId="51A18068" w14:textId="77777777" w:rsidR="00000000" w:rsidRDefault="00545B09">
      <w:pPr>
        <w:pStyle w:val="af1"/>
        <w:rPr>
          <w:rtl/>
        </w:rPr>
      </w:pPr>
      <w:r>
        <w:rPr>
          <w:rtl/>
        </w:rPr>
        <w:t>היו"ר משה כחלון:</w:t>
      </w:r>
    </w:p>
    <w:p w14:paraId="3BC7EE1F" w14:textId="77777777" w:rsidR="00000000" w:rsidRDefault="00545B09">
      <w:pPr>
        <w:pStyle w:val="a0"/>
        <w:rPr>
          <w:rtl/>
        </w:rPr>
      </w:pPr>
    </w:p>
    <w:p w14:paraId="0006FB06" w14:textId="77777777" w:rsidR="00000000" w:rsidRDefault="00545B09">
      <w:pPr>
        <w:pStyle w:val="a0"/>
        <w:rPr>
          <w:rFonts w:hint="cs"/>
          <w:rtl/>
        </w:rPr>
      </w:pPr>
      <w:r>
        <w:rPr>
          <w:rFonts w:hint="cs"/>
          <w:rtl/>
        </w:rPr>
        <w:t>תודה רבה. חבר הכנסת מוחמד ברכה, אחריו - חבר הכנסת דוד טל, ואחריו - חבר הכנסת ג'מאל זחאלקה.</w:t>
      </w:r>
    </w:p>
    <w:p w14:paraId="26D8CDE7" w14:textId="77777777" w:rsidR="00000000" w:rsidRDefault="00545B09">
      <w:pPr>
        <w:pStyle w:val="a0"/>
        <w:rPr>
          <w:rFonts w:hint="cs"/>
          <w:rtl/>
        </w:rPr>
      </w:pPr>
    </w:p>
    <w:p w14:paraId="665FDDA6" w14:textId="77777777" w:rsidR="00000000" w:rsidRDefault="00545B09">
      <w:pPr>
        <w:pStyle w:val="a"/>
        <w:rPr>
          <w:rtl/>
        </w:rPr>
      </w:pPr>
      <w:bookmarkStart w:id="177" w:name="FS000000540T26_01_2004_18_28_53"/>
      <w:bookmarkStart w:id="178" w:name="_Toc78865159"/>
      <w:bookmarkEnd w:id="177"/>
      <w:r>
        <w:rPr>
          <w:rFonts w:hint="eastAsia"/>
          <w:rtl/>
        </w:rPr>
        <w:t>מוחמד</w:t>
      </w:r>
      <w:r>
        <w:rPr>
          <w:rtl/>
        </w:rPr>
        <w:t xml:space="preserve"> ברכה (חד"ש-תע"ל):</w:t>
      </w:r>
      <w:bookmarkEnd w:id="178"/>
    </w:p>
    <w:p w14:paraId="06C722C4" w14:textId="77777777" w:rsidR="00000000" w:rsidRDefault="00545B09">
      <w:pPr>
        <w:pStyle w:val="a0"/>
        <w:rPr>
          <w:rFonts w:hint="cs"/>
          <w:rtl/>
        </w:rPr>
      </w:pPr>
    </w:p>
    <w:p w14:paraId="208D7D8A" w14:textId="77777777" w:rsidR="00000000" w:rsidRDefault="00545B09">
      <w:pPr>
        <w:pStyle w:val="a0"/>
        <w:ind w:firstLine="720"/>
        <w:rPr>
          <w:rFonts w:hint="cs"/>
          <w:rtl/>
        </w:rPr>
      </w:pPr>
      <w:r>
        <w:rPr>
          <w:rFonts w:hint="cs"/>
          <w:rtl/>
        </w:rPr>
        <w:t>אדוני היושב-ראש, רבותי חברי הכנסת, י</w:t>
      </w:r>
      <w:r>
        <w:rPr>
          <w:rFonts w:hint="cs"/>
          <w:rtl/>
        </w:rPr>
        <w:t>רשה לי חבר הכנסת יצחק כהן להשתמש בדבריו - מה יעיד על טיבה של ממשלה. אמרת: טיב שריה, אני אומר לך שלא צדקת. מה יעיד על טיבה של ממשלה? יעיד העומד בראשה קודם. אבל העומד בראשה אינו רוצה להעיד, אינו רוצה לדבר, הוא מתחבא ומתכרבל בתוך זכות השתיקה; הוא מברבר יום ול</w:t>
      </w:r>
      <w:r>
        <w:rPr>
          <w:rFonts w:hint="cs"/>
          <w:rtl/>
        </w:rPr>
        <w:t>ילה על תוכניות שלום שהוא מקבל אותן, אבל לא עושה כלום, על כל מיני תוכניות ועל כל מיני דברים, אבל כלום לא יוצא מהעניין הזה.</w:t>
      </w:r>
    </w:p>
    <w:p w14:paraId="6F15E3C8" w14:textId="77777777" w:rsidR="00000000" w:rsidRDefault="00545B09">
      <w:pPr>
        <w:pStyle w:val="a0"/>
        <w:ind w:firstLine="720"/>
        <w:rPr>
          <w:rFonts w:hint="cs"/>
          <w:rtl/>
        </w:rPr>
      </w:pPr>
    </w:p>
    <w:p w14:paraId="35D068E4" w14:textId="77777777" w:rsidR="00000000" w:rsidRDefault="00545B09">
      <w:pPr>
        <w:pStyle w:val="a0"/>
        <w:ind w:firstLine="720"/>
        <w:rPr>
          <w:rFonts w:hint="cs"/>
          <w:rtl/>
        </w:rPr>
      </w:pPr>
      <w:r>
        <w:rPr>
          <w:rFonts w:hint="cs"/>
          <w:rtl/>
        </w:rPr>
        <w:t xml:space="preserve"> אדוני חבר הכנסת יצחק כהן, אנחנו חיים תחת שלטונה של ממשלת שלושת הקופים: ההוא שלא מדבר, ההוא שלא שומע וההוא שלא רואה. הממשלה מסריחה מה</w:t>
      </w:r>
      <w:r>
        <w:rPr>
          <w:rFonts w:hint="cs"/>
          <w:rtl/>
        </w:rPr>
        <w:t>ראש, ואף אחד לא קם ואומר משהו. נציגי הקואליציה קמים ומחרפים את נפשם בהגנה על העדר טוהר מידות. הרי אני יכול לדון את ראש הממשלה לזכות ולומר, שכל עוד הוא לא הורשע, הוא חף מפשע. כמובן, הוא ככל האזרחים, אבל הוא ראש ממשלה, הוא אמור לנהל מדינה. הוא אמור לתפקד ולנ</w:t>
      </w:r>
      <w:r>
        <w:rPr>
          <w:rFonts w:hint="cs"/>
          <w:rtl/>
        </w:rPr>
        <w:t xml:space="preserve">ווט. </w:t>
      </w:r>
    </w:p>
    <w:p w14:paraId="1754C8C6" w14:textId="77777777" w:rsidR="00000000" w:rsidRDefault="00545B09">
      <w:pPr>
        <w:pStyle w:val="a0"/>
        <w:ind w:firstLine="720"/>
        <w:rPr>
          <w:rFonts w:hint="cs"/>
          <w:rtl/>
        </w:rPr>
      </w:pPr>
    </w:p>
    <w:p w14:paraId="2AA71485" w14:textId="77777777" w:rsidR="00000000" w:rsidRDefault="00545B09">
      <w:pPr>
        <w:pStyle w:val="a0"/>
        <w:ind w:firstLine="720"/>
        <w:rPr>
          <w:rFonts w:hint="cs"/>
          <w:rtl/>
        </w:rPr>
      </w:pPr>
      <w:r>
        <w:rPr>
          <w:rFonts w:hint="cs"/>
          <w:rtl/>
        </w:rPr>
        <w:t>אני יכול לחשוב שניווט המדינה יהיה חף מכל שיקול, שלפחות לא יהיה קשור בעננות שמרחפות מעל ראשו. לכן אני לא אומר שהוא יתפטר, מה זאת אומרת יתפטר? הוא חף מפשע כל עוד לא הוכחה אשמתו, אבל הוא חייב להשעות את עצמו. כל עוד החשדות האלה מרחפים מעל ראשו, שלא יהיה</w:t>
      </w:r>
      <w:r>
        <w:rPr>
          <w:rFonts w:hint="cs"/>
          <w:rtl/>
        </w:rPr>
        <w:t xml:space="preserve"> בשום פנים ואופן  מצב שההחלטה על שלום ומלחמה תהיה בידי איש שעלול לעמוד בפני דין. לא יכול להיות שההחלטה על תמיכה או אי-תמיכה בשכבות החלשות תהיה בידי איש שעל ראשו מרחפת עננה כזאת. </w:t>
      </w:r>
    </w:p>
    <w:p w14:paraId="66CAFBD2" w14:textId="77777777" w:rsidR="00000000" w:rsidRDefault="00545B09">
      <w:pPr>
        <w:pStyle w:val="a0"/>
        <w:ind w:firstLine="720"/>
        <w:rPr>
          <w:rFonts w:hint="cs"/>
          <w:rtl/>
        </w:rPr>
      </w:pPr>
    </w:p>
    <w:p w14:paraId="142B8866" w14:textId="77777777" w:rsidR="00000000" w:rsidRDefault="00545B09">
      <w:pPr>
        <w:pStyle w:val="a0"/>
        <w:ind w:firstLine="720"/>
        <w:rPr>
          <w:rFonts w:hint="cs"/>
          <w:rtl/>
        </w:rPr>
      </w:pPr>
      <w:r>
        <w:rPr>
          <w:rFonts w:hint="cs"/>
          <w:rtl/>
        </w:rPr>
        <w:t>לכן, אני אומר לך, אדוני חבר הכנסת יצחק כהן, ולחברי הכנסת, מה שיעיד על טיבה ש</w:t>
      </w:r>
      <w:r>
        <w:rPr>
          <w:rFonts w:hint="cs"/>
          <w:rtl/>
        </w:rPr>
        <w:t xml:space="preserve">ל הממשלה הוא העומד בראשה. אם בישיבת הממשלה אתמול ראש הממשלה לא היה יכול להשתתף בבחירת היועץ המשפטי לממשלה </w:t>
      </w:r>
      <w:r>
        <w:rPr>
          <w:rtl/>
        </w:rPr>
        <w:t>–</w:t>
      </w:r>
      <w:r>
        <w:rPr>
          <w:rFonts w:hint="cs"/>
          <w:rtl/>
        </w:rPr>
        <w:t xml:space="preserve"> הוא לקח על עצמו את התפקיד את זה, ממלא-מקומו לקח על עצמו את התפקיד הזה </w:t>
      </w:r>
      <w:r>
        <w:rPr>
          <w:rtl/>
        </w:rPr>
        <w:t>–</w:t>
      </w:r>
      <w:r>
        <w:rPr>
          <w:rFonts w:hint="cs"/>
          <w:rtl/>
        </w:rPr>
        <w:t xml:space="preserve"> זה אומר שיש דברים שראש הממשלה באופן בסיסי לא יכול למלא. בנושא של בחירת היועץ</w:t>
      </w:r>
      <w:r>
        <w:rPr>
          <w:rFonts w:hint="cs"/>
          <w:rtl/>
        </w:rPr>
        <w:t xml:space="preserve"> המשפטי לממשלה ראש הממשלה פסול, אבל בנושא היציאה למלחמה, למשל, הוא כשר למהדרין. לא יכול להיות. </w:t>
      </w:r>
    </w:p>
    <w:p w14:paraId="651C741D" w14:textId="77777777" w:rsidR="00000000" w:rsidRDefault="00545B09">
      <w:pPr>
        <w:pStyle w:val="a0"/>
        <w:rPr>
          <w:rFonts w:hint="cs"/>
          <w:rtl/>
        </w:rPr>
      </w:pPr>
    </w:p>
    <w:p w14:paraId="0F9F6C2E" w14:textId="77777777" w:rsidR="00000000" w:rsidRDefault="00545B09">
      <w:pPr>
        <w:pStyle w:val="a0"/>
        <w:rPr>
          <w:rFonts w:hint="cs"/>
          <w:rtl/>
        </w:rPr>
      </w:pPr>
      <w:r>
        <w:rPr>
          <w:rFonts w:hint="cs"/>
          <w:rtl/>
        </w:rPr>
        <w:t>אני אומר, שראש ממשלה במצב כזה עלול לקבל החלטות שגויות, או החלטות שמושפעות ממצבו המשפטי, ואם הוא ירצה לרצות את הצד הזה של הבית, אז הוא ינגן לו על המיתרים הערבים</w:t>
      </w:r>
      <w:r>
        <w:rPr>
          <w:rFonts w:hint="cs"/>
          <w:rtl/>
        </w:rPr>
        <w:t xml:space="preserve"> לאוזניו, לרבות תופי מלחמה ולרבות פגיעה בשכבות החלשות. </w:t>
      </w:r>
    </w:p>
    <w:p w14:paraId="7205ECE9" w14:textId="77777777" w:rsidR="00000000" w:rsidRDefault="00545B09">
      <w:pPr>
        <w:pStyle w:val="a0"/>
        <w:rPr>
          <w:rFonts w:hint="cs"/>
          <w:rtl/>
        </w:rPr>
      </w:pPr>
    </w:p>
    <w:p w14:paraId="685E9C6E" w14:textId="77777777" w:rsidR="00000000" w:rsidRDefault="00545B09">
      <w:pPr>
        <w:pStyle w:val="a0"/>
        <w:rPr>
          <w:rFonts w:hint="cs"/>
          <w:rtl/>
        </w:rPr>
      </w:pPr>
      <w:r>
        <w:rPr>
          <w:rFonts w:hint="cs"/>
          <w:rtl/>
        </w:rPr>
        <w:t xml:space="preserve">לכן אני חושב, אדוני היושב-ראש, שאין פה מקום להמשך כהונתו של ראש הממשלה, והגיע הזמן לפטור אותנו </w:t>
      </w:r>
      <w:r>
        <w:rPr>
          <w:rtl/>
        </w:rPr>
        <w:t>–</w:t>
      </w:r>
      <w:r>
        <w:rPr>
          <w:rFonts w:hint="cs"/>
          <w:rtl/>
        </w:rPr>
        <w:t xml:space="preserve"> לפחות למראית עין </w:t>
      </w:r>
      <w:r>
        <w:rPr>
          <w:rtl/>
        </w:rPr>
        <w:t>–</w:t>
      </w:r>
      <w:r>
        <w:rPr>
          <w:rFonts w:hint="cs"/>
          <w:rtl/>
        </w:rPr>
        <w:t xml:space="preserve"> מחוסר טוהר המידות שקיים כאן. תודה רבה.</w:t>
      </w:r>
    </w:p>
    <w:p w14:paraId="10A4167C" w14:textId="77777777" w:rsidR="00000000" w:rsidRDefault="00545B09">
      <w:pPr>
        <w:pStyle w:val="a0"/>
        <w:rPr>
          <w:rFonts w:hint="cs"/>
          <w:rtl/>
        </w:rPr>
      </w:pPr>
    </w:p>
    <w:p w14:paraId="01FF4374" w14:textId="77777777" w:rsidR="00000000" w:rsidRDefault="00545B09">
      <w:pPr>
        <w:pStyle w:val="af1"/>
        <w:rPr>
          <w:rtl/>
        </w:rPr>
      </w:pPr>
      <w:r>
        <w:rPr>
          <w:rtl/>
        </w:rPr>
        <w:t>היו"ר משה כחלון:</w:t>
      </w:r>
    </w:p>
    <w:p w14:paraId="38CB79A8" w14:textId="77777777" w:rsidR="00000000" w:rsidRDefault="00545B09">
      <w:pPr>
        <w:pStyle w:val="a0"/>
        <w:rPr>
          <w:rtl/>
        </w:rPr>
      </w:pPr>
    </w:p>
    <w:p w14:paraId="7106E491" w14:textId="77777777" w:rsidR="00000000" w:rsidRDefault="00545B09">
      <w:pPr>
        <w:pStyle w:val="a0"/>
        <w:rPr>
          <w:rFonts w:hint="cs"/>
          <w:rtl/>
        </w:rPr>
      </w:pPr>
      <w:r>
        <w:rPr>
          <w:rFonts w:hint="cs"/>
          <w:rtl/>
        </w:rPr>
        <w:t>תודה רבה. חבר הכנסת דוד ט</w:t>
      </w:r>
      <w:r>
        <w:rPr>
          <w:rFonts w:hint="cs"/>
          <w:rtl/>
        </w:rPr>
        <w:t>ל, בבקשה, ואחריו - חבר הכנסת ג'מאל זחאלקה.</w:t>
      </w:r>
    </w:p>
    <w:p w14:paraId="307B8AE8" w14:textId="77777777" w:rsidR="00000000" w:rsidRDefault="00545B09">
      <w:pPr>
        <w:pStyle w:val="a0"/>
        <w:rPr>
          <w:rFonts w:hint="cs"/>
          <w:rtl/>
        </w:rPr>
      </w:pPr>
    </w:p>
    <w:p w14:paraId="0E8CC66B" w14:textId="77777777" w:rsidR="00000000" w:rsidRDefault="00545B09">
      <w:pPr>
        <w:pStyle w:val="a"/>
        <w:rPr>
          <w:rtl/>
        </w:rPr>
      </w:pPr>
      <w:bookmarkStart w:id="179" w:name="FS000000493T26_01_2004_18_42_37"/>
      <w:bookmarkStart w:id="180" w:name="_Toc78865160"/>
      <w:bookmarkEnd w:id="179"/>
      <w:r>
        <w:rPr>
          <w:rFonts w:hint="eastAsia"/>
          <w:rtl/>
        </w:rPr>
        <w:t>דוד</w:t>
      </w:r>
      <w:r>
        <w:rPr>
          <w:rtl/>
        </w:rPr>
        <w:t xml:space="preserve"> טל (עם אחד):</w:t>
      </w:r>
      <w:bookmarkEnd w:id="180"/>
    </w:p>
    <w:p w14:paraId="49A4AC12" w14:textId="77777777" w:rsidR="00000000" w:rsidRDefault="00545B09">
      <w:pPr>
        <w:pStyle w:val="a0"/>
        <w:rPr>
          <w:rFonts w:hint="cs"/>
          <w:rtl/>
        </w:rPr>
      </w:pPr>
    </w:p>
    <w:p w14:paraId="4D6A0707" w14:textId="77777777" w:rsidR="00000000" w:rsidRDefault="00545B09">
      <w:pPr>
        <w:pStyle w:val="a0"/>
        <w:rPr>
          <w:rFonts w:hint="cs"/>
          <w:rtl/>
        </w:rPr>
      </w:pPr>
      <w:r>
        <w:rPr>
          <w:rFonts w:hint="cs"/>
          <w:rtl/>
        </w:rPr>
        <w:t xml:space="preserve">אדוני היושב-ראש, עמיתי חברי הכנסת, אני חושב, עם כל הכבוד, אבל ראש הממשלה הזה </w:t>
      </w:r>
      <w:r>
        <w:rPr>
          <w:rtl/>
        </w:rPr>
        <w:t>–</w:t>
      </w:r>
      <w:r>
        <w:rPr>
          <w:rFonts w:hint="cs"/>
          <w:rtl/>
        </w:rPr>
        <w:t xml:space="preserve"> הגם שאני חובש את ספסלי האופוזיציה </w:t>
      </w:r>
      <w:r>
        <w:rPr>
          <w:rtl/>
        </w:rPr>
        <w:t>–</w:t>
      </w:r>
      <w:r>
        <w:rPr>
          <w:rFonts w:hint="cs"/>
          <w:rtl/>
        </w:rPr>
        <w:t xml:space="preserve"> הוא ראש ממשלה שאני רק יכול לאחל לו שיצליח, משום שאם הוא יצליח, אנחנו נצליח, ואנ</w:t>
      </w:r>
      <w:r>
        <w:rPr>
          <w:rFonts w:hint="cs"/>
          <w:rtl/>
        </w:rPr>
        <w:t xml:space="preserve">י חושב שהוא אמור לקבל החלטות קשות כל יום, וזה שאנחנו נמצאים פה לרמוס את דמו ולרקוד עליו, זה לא יעזור כלום, ואני חושב שאנחנו צריכים להוריד את הווליום ואת הטונים בנושא הזה. </w:t>
      </w:r>
    </w:p>
    <w:p w14:paraId="779C853C" w14:textId="77777777" w:rsidR="00000000" w:rsidRDefault="00545B09">
      <w:pPr>
        <w:pStyle w:val="a0"/>
        <w:rPr>
          <w:rFonts w:hint="cs"/>
          <w:rtl/>
        </w:rPr>
      </w:pPr>
    </w:p>
    <w:p w14:paraId="4AB04C00" w14:textId="77777777" w:rsidR="00000000" w:rsidRDefault="00545B09">
      <w:pPr>
        <w:pStyle w:val="a0"/>
        <w:rPr>
          <w:rFonts w:hint="cs"/>
          <w:rtl/>
        </w:rPr>
      </w:pPr>
      <w:r>
        <w:rPr>
          <w:rFonts w:hint="cs"/>
          <w:rtl/>
        </w:rPr>
        <w:t>יש עניין  שחשוב לי הרבה יותר מאשר לתקוף את ראש הממשלה כאן, ואני לא חושב שזה מקום נכ</w:t>
      </w:r>
      <w:r>
        <w:rPr>
          <w:rFonts w:hint="cs"/>
          <w:rtl/>
        </w:rPr>
        <w:t xml:space="preserve">ון לתקוף את ראש הממשלה. אפשר להיות חלוק אתו על הרבה מאוד דברים, אבל בנושא הזה, טוב ונכון שתהיה גם קצת צניעות בנושא הזה. לי מפריעים, היושב-ראש, הנושאים החברתיים בעצם היום הזה. </w:t>
      </w:r>
    </w:p>
    <w:p w14:paraId="686089EB" w14:textId="77777777" w:rsidR="00000000" w:rsidRDefault="00545B09">
      <w:pPr>
        <w:pStyle w:val="a0"/>
        <w:rPr>
          <w:rFonts w:hint="cs"/>
          <w:rtl/>
        </w:rPr>
      </w:pPr>
    </w:p>
    <w:p w14:paraId="5A97E81E" w14:textId="77777777" w:rsidR="00000000" w:rsidRDefault="00545B09">
      <w:pPr>
        <w:pStyle w:val="a0"/>
        <w:rPr>
          <w:rFonts w:hint="cs"/>
          <w:rtl/>
        </w:rPr>
      </w:pPr>
      <w:r>
        <w:rPr>
          <w:rFonts w:hint="cs"/>
          <w:rtl/>
        </w:rPr>
        <w:t>אני שומע שרופאה בחיפה, ד"ר אפשטיין, עובדת בקופת-חולים כללית בערך תשע שנים, רופא</w:t>
      </w:r>
      <w:r>
        <w:rPr>
          <w:rFonts w:hint="cs"/>
          <w:rtl/>
        </w:rPr>
        <w:t>ה מטעם חברת כוח-אדם. מנצלים אותה עד תום. חברת כוח-האדם מקבלת כמעט חצי מהשכר שהיא צריכה לקבל. הרופאה הזאת, ד"ר אפשטיין, אינה מתקדמת, היא לא מקבלת את היום שקבוע לכל רופא אחר שבו הוא יכול ללמוד בבית-החולים, והוא יכול לשבת ולהחליף דעות עם הקולגות שלו. מנצלים א</w:t>
      </w:r>
      <w:r>
        <w:rPr>
          <w:rFonts w:hint="cs"/>
          <w:rtl/>
        </w:rPr>
        <w:t xml:space="preserve">ותם ומנצלים אותם ומנצלים אותם, והשכר הוא בהתאם </w:t>
      </w:r>
      <w:r>
        <w:rPr>
          <w:rtl/>
        </w:rPr>
        <w:t>–</w:t>
      </w:r>
      <w:r>
        <w:rPr>
          <w:rFonts w:hint="cs"/>
          <w:rtl/>
        </w:rPr>
        <w:t xml:space="preserve"> נמוך מאוד, וזה תשע שנים. אם היא רופאה לא טובה - אני פונה פה לקופת-חולים - תפטרו אותה, אבל אם היא רופאה טובה, מדוע שלא תיכנס למניין העובדים בקופת-חולים?</w:t>
      </w:r>
    </w:p>
    <w:p w14:paraId="10B0A862" w14:textId="77777777" w:rsidR="00000000" w:rsidRDefault="00545B09">
      <w:pPr>
        <w:pStyle w:val="a0"/>
        <w:rPr>
          <w:rFonts w:hint="cs"/>
          <w:rtl/>
        </w:rPr>
      </w:pPr>
    </w:p>
    <w:p w14:paraId="64387724" w14:textId="77777777" w:rsidR="00000000" w:rsidRDefault="00545B09">
      <w:pPr>
        <w:pStyle w:val="a0"/>
        <w:rPr>
          <w:rFonts w:hint="cs"/>
          <w:rtl/>
        </w:rPr>
      </w:pPr>
      <w:r>
        <w:rPr>
          <w:rFonts w:hint="cs"/>
          <w:rtl/>
        </w:rPr>
        <w:t xml:space="preserve">זאת ועוד, אדוני היושב-ראש. לפני שבועיים דיברתי כאן על </w:t>
      </w:r>
      <w:r>
        <w:rPr>
          <w:rFonts w:hint="cs"/>
          <w:rtl/>
        </w:rPr>
        <w:t xml:space="preserve">התופעה החדשה, שלצערי תופסת תאוצה </w:t>
      </w:r>
      <w:r>
        <w:rPr>
          <w:rtl/>
        </w:rPr>
        <w:t>–</w:t>
      </w:r>
      <w:r>
        <w:rPr>
          <w:rFonts w:hint="cs"/>
          <w:rtl/>
        </w:rPr>
        <w:t xml:space="preserve"> ריבוי המתאבדים עקב מצוקה כלכלית. בכל פעם אני חושב: זהו, מכאן כבר אי-אפשר לרדת, מה כבר יכול להיות יותר גרוע מלהתאבד במצב היום? ובכל פעם אני מזועזע מחדש. בסוף השבוע האחרון קראנו שעובר אחד מתוך שניים ברחמה של אשה מת. מדוע הו</w:t>
      </w:r>
      <w:r>
        <w:rPr>
          <w:rFonts w:hint="cs"/>
          <w:rtl/>
        </w:rPr>
        <w:t>א מת, אדוני היושב-ראש? מפני שהאשה הזאת סבלה מתת-תזונה.</w:t>
      </w:r>
    </w:p>
    <w:p w14:paraId="653F7B1D" w14:textId="77777777" w:rsidR="00000000" w:rsidRDefault="00545B09">
      <w:pPr>
        <w:pStyle w:val="a0"/>
        <w:rPr>
          <w:rFonts w:hint="cs"/>
          <w:rtl/>
        </w:rPr>
      </w:pPr>
    </w:p>
    <w:p w14:paraId="4F62FBF9" w14:textId="77777777" w:rsidR="00000000" w:rsidRDefault="00545B09">
      <w:pPr>
        <w:pStyle w:val="af0"/>
        <w:rPr>
          <w:rtl/>
        </w:rPr>
      </w:pPr>
      <w:r>
        <w:rPr>
          <w:rFonts w:hint="eastAsia"/>
          <w:rtl/>
        </w:rPr>
        <w:t>שר</w:t>
      </w:r>
      <w:r>
        <w:rPr>
          <w:rtl/>
        </w:rPr>
        <w:t xml:space="preserve"> התשתיות הלאומיות יוסף פריצקי:</w:t>
      </w:r>
    </w:p>
    <w:p w14:paraId="236963A3" w14:textId="77777777" w:rsidR="00000000" w:rsidRDefault="00545B09">
      <w:pPr>
        <w:pStyle w:val="a0"/>
        <w:rPr>
          <w:rFonts w:hint="cs"/>
          <w:rtl/>
        </w:rPr>
      </w:pPr>
    </w:p>
    <w:p w14:paraId="1D203870" w14:textId="77777777" w:rsidR="00000000" w:rsidRDefault="00545B09">
      <w:pPr>
        <w:pStyle w:val="a0"/>
        <w:rPr>
          <w:rFonts w:hint="cs"/>
          <w:rtl/>
        </w:rPr>
      </w:pPr>
      <w:r>
        <w:rPr>
          <w:rFonts w:hint="cs"/>
          <w:rtl/>
        </w:rPr>
        <w:t>- - -</w:t>
      </w:r>
    </w:p>
    <w:p w14:paraId="7821DA74" w14:textId="77777777" w:rsidR="00000000" w:rsidRDefault="00545B09">
      <w:pPr>
        <w:pStyle w:val="af0"/>
        <w:rPr>
          <w:rFonts w:hint="cs"/>
          <w:rtl/>
        </w:rPr>
      </w:pPr>
    </w:p>
    <w:p w14:paraId="45C69611" w14:textId="77777777" w:rsidR="00000000" w:rsidRDefault="00545B09">
      <w:pPr>
        <w:pStyle w:val="-"/>
        <w:rPr>
          <w:rtl/>
        </w:rPr>
      </w:pPr>
      <w:bookmarkStart w:id="181" w:name="FS000000493T26_01_2004_18_01_16"/>
      <w:bookmarkEnd w:id="181"/>
      <w:r>
        <w:rPr>
          <w:rFonts w:hint="eastAsia"/>
          <w:rtl/>
        </w:rPr>
        <w:t>דוד</w:t>
      </w:r>
      <w:r>
        <w:rPr>
          <w:rtl/>
        </w:rPr>
        <w:t xml:space="preserve"> טל (עם אחד):</w:t>
      </w:r>
    </w:p>
    <w:p w14:paraId="6E77E2D0" w14:textId="77777777" w:rsidR="00000000" w:rsidRDefault="00545B09">
      <w:pPr>
        <w:pStyle w:val="a0"/>
        <w:rPr>
          <w:rFonts w:hint="cs"/>
          <w:rtl/>
        </w:rPr>
      </w:pPr>
    </w:p>
    <w:p w14:paraId="08454133" w14:textId="77777777" w:rsidR="00000000" w:rsidRDefault="00545B09">
      <w:pPr>
        <w:pStyle w:val="a0"/>
        <w:rPr>
          <w:rFonts w:hint="cs"/>
          <w:rtl/>
        </w:rPr>
      </w:pPr>
      <w:r>
        <w:rPr>
          <w:rFonts w:hint="cs"/>
          <w:rtl/>
        </w:rPr>
        <w:t xml:space="preserve">אדוני השר, יש לך אפשרות, בתוקף היותך שר, להשיב לי כאן מייד אחרי שאני אסיים. אז תוכל להשיב לי כאן, אני אשמח מאוד אם תאיר את עיני. </w:t>
      </w:r>
    </w:p>
    <w:p w14:paraId="63E2E9E9" w14:textId="77777777" w:rsidR="00000000" w:rsidRDefault="00545B09">
      <w:pPr>
        <w:pStyle w:val="a0"/>
        <w:rPr>
          <w:rFonts w:hint="cs"/>
          <w:rtl/>
        </w:rPr>
      </w:pPr>
    </w:p>
    <w:p w14:paraId="13348C2E" w14:textId="77777777" w:rsidR="00000000" w:rsidRDefault="00545B09">
      <w:pPr>
        <w:pStyle w:val="a0"/>
        <w:rPr>
          <w:rFonts w:hint="cs"/>
          <w:rtl/>
        </w:rPr>
      </w:pPr>
      <w:r>
        <w:rPr>
          <w:rFonts w:hint="cs"/>
          <w:rtl/>
        </w:rPr>
        <w:t>תת-תזונה ש</w:t>
      </w:r>
      <w:r>
        <w:rPr>
          <w:rFonts w:hint="cs"/>
          <w:rtl/>
        </w:rPr>
        <w:t xml:space="preserve">ל האם גורמת לכך שהעובר הזה מת, ובעצם אנחנו מגיעים </w:t>
      </w:r>
      <w:r>
        <w:rPr>
          <w:rtl/>
        </w:rPr>
        <w:t>–</w:t>
      </w:r>
      <w:r>
        <w:rPr>
          <w:rFonts w:hint="cs"/>
          <w:rtl/>
        </w:rPr>
        <w:t xml:space="preserve"> אגב, משפט שהיא אמרה - לכך שחביתה היתה חלום בשבילה. חביתה, אדוני היושב-ראש, שלא לדבר על עוף ובשר. ואנחנו שומעים השכם והערב על המצב החברתי. החברה נשרפת ואין פוצה פה ואין מצפצף. אולי יש אנשים שמצפצפים באוצר,</w:t>
      </w:r>
      <w:r>
        <w:rPr>
          <w:rFonts w:hint="cs"/>
          <w:rtl/>
        </w:rPr>
        <w:t xml:space="preserve"> אבל דבר לא עושים בנושאים האלה. </w:t>
      </w:r>
    </w:p>
    <w:p w14:paraId="61F26FD7" w14:textId="77777777" w:rsidR="00000000" w:rsidRDefault="00545B09">
      <w:pPr>
        <w:pStyle w:val="a0"/>
        <w:rPr>
          <w:rFonts w:hint="cs"/>
          <w:rtl/>
        </w:rPr>
      </w:pPr>
    </w:p>
    <w:p w14:paraId="2CB96E9D" w14:textId="77777777" w:rsidR="00000000" w:rsidRDefault="00545B09">
      <w:pPr>
        <w:pStyle w:val="a0"/>
        <w:rPr>
          <w:rFonts w:hint="cs"/>
          <w:rtl/>
        </w:rPr>
      </w:pPr>
      <w:r>
        <w:rPr>
          <w:rFonts w:hint="cs"/>
          <w:rtl/>
        </w:rPr>
        <w:t>יותר מכך, אדוני היושב-ראש, אני שומע שאנשים כבר החליטו - זו גם אופנה, התחילה להיות אופנה, שאנשים מתגרשים, השר פריצקי, למה? אם הוא יתגרש מאשתו, ויש להם שישה ילדים שקשה להם להאכיל אותם, האשה תהיה חד-הורית עם שישה ילדים, היא ת</w:t>
      </w:r>
      <w:r>
        <w:rPr>
          <w:rFonts w:hint="cs"/>
          <w:rtl/>
        </w:rPr>
        <w:t xml:space="preserve">היה זכאית לזה ולזה ולזה ולזה, וגם ככה וככה וככה </w:t>
      </w:r>
      <w:r>
        <w:rPr>
          <w:rtl/>
        </w:rPr>
        <w:t>–</w:t>
      </w:r>
      <w:r>
        <w:rPr>
          <w:rFonts w:hint="cs"/>
          <w:rtl/>
        </w:rPr>
        <w:t xml:space="preserve"> זה הרבה יותר ממה שהוא יכול לתת לה. לפחות היא תוכל להתקיים, היא וילדיה. </w:t>
      </w:r>
    </w:p>
    <w:p w14:paraId="60D538E7" w14:textId="77777777" w:rsidR="00000000" w:rsidRDefault="00545B09">
      <w:pPr>
        <w:pStyle w:val="a0"/>
        <w:rPr>
          <w:rFonts w:hint="cs"/>
          <w:rtl/>
        </w:rPr>
      </w:pPr>
    </w:p>
    <w:p w14:paraId="6EF4D4C6" w14:textId="77777777" w:rsidR="00000000" w:rsidRDefault="00545B09">
      <w:pPr>
        <w:pStyle w:val="af1"/>
        <w:rPr>
          <w:rtl/>
        </w:rPr>
      </w:pPr>
      <w:r>
        <w:rPr>
          <w:rtl/>
        </w:rPr>
        <w:t>היו"ר משה כחלון:</w:t>
      </w:r>
    </w:p>
    <w:p w14:paraId="4193AE7C" w14:textId="77777777" w:rsidR="00000000" w:rsidRDefault="00545B09">
      <w:pPr>
        <w:pStyle w:val="a0"/>
        <w:rPr>
          <w:rtl/>
        </w:rPr>
      </w:pPr>
    </w:p>
    <w:p w14:paraId="59999CF1" w14:textId="77777777" w:rsidR="00000000" w:rsidRDefault="00545B09">
      <w:pPr>
        <w:pStyle w:val="a0"/>
        <w:rPr>
          <w:rFonts w:hint="cs"/>
          <w:rtl/>
        </w:rPr>
      </w:pPr>
      <w:r>
        <w:rPr>
          <w:rFonts w:hint="cs"/>
          <w:rtl/>
        </w:rPr>
        <w:t xml:space="preserve">אני מבקש לסיים. משפט לסיום, בבקשה. </w:t>
      </w:r>
    </w:p>
    <w:p w14:paraId="7526B7D8" w14:textId="77777777" w:rsidR="00000000" w:rsidRDefault="00545B09">
      <w:pPr>
        <w:pStyle w:val="a0"/>
        <w:rPr>
          <w:rFonts w:hint="cs"/>
          <w:rtl/>
        </w:rPr>
      </w:pPr>
    </w:p>
    <w:p w14:paraId="6967C1B1" w14:textId="77777777" w:rsidR="00000000" w:rsidRDefault="00545B09">
      <w:pPr>
        <w:pStyle w:val="-"/>
        <w:rPr>
          <w:rtl/>
        </w:rPr>
      </w:pPr>
      <w:bookmarkStart w:id="182" w:name="FS000000493T26_01_2004_18_02_08C"/>
      <w:bookmarkEnd w:id="182"/>
      <w:r>
        <w:rPr>
          <w:rtl/>
        </w:rPr>
        <w:t>דוד טל (עם אחד):</w:t>
      </w:r>
    </w:p>
    <w:p w14:paraId="4C7E969D" w14:textId="77777777" w:rsidR="00000000" w:rsidRDefault="00545B09">
      <w:pPr>
        <w:pStyle w:val="a0"/>
        <w:rPr>
          <w:rtl/>
        </w:rPr>
      </w:pPr>
    </w:p>
    <w:p w14:paraId="2F64F3C8" w14:textId="77777777" w:rsidR="00000000" w:rsidRDefault="00545B09">
      <w:pPr>
        <w:pStyle w:val="a0"/>
        <w:rPr>
          <w:rFonts w:hint="cs"/>
          <w:rtl/>
        </w:rPr>
      </w:pPr>
      <w:r>
        <w:rPr>
          <w:rFonts w:hint="cs"/>
          <w:rtl/>
        </w:rPr>
        <w:t xml:space="preserve">משפט לסיום. היא וילדיה יוכלו להתקיים, אבל לאן אנחנו מגיעים, </w:t>
      </w:r>
      <w:r>
        <w:rPr>
          <w:rFonts w:hint="cs"/>
          <w:rtl/>
        </w:rPr>
        <w:t xml:space="preserve">שאנשים צריכים לפרק את התא המשפחתי רק כדי שיהיה להם משהו לאכול? תודה. </w:t>
      </w:r>
    </w:p>
    <w:p w14:paraId="4EE904F7" w14:textId="77777777" w:rsidR="00000000" w:rsidRDefault="00545B09">
      <w:pPr>
        <w:pStyle w:val="a0"/>
        <w:rPr>
          <w:rFonts w:hint="cs"/>
          <w:rtl/>
        </w:rPr>
      </w:pPr>
    </w:p>
    <w:p w14:paraId="5C70523E" w14:textId="77777777" w:rsidR="00000000" w:rsidRDefault="00545B09">
      <w:pPr>
        <w:pStyle w:val="af1"/>
        <w:rPr>
          <w:rtl/>
        </w:rPr>
      </w:pPr>
      <w:r>
        <w:rPr>
          <w:rtl/>
        </w:rPr>
        <w:t>היו"ר משה כחלון:</w:t>
      </w:r>
    </w:p>
    <w:p w14:paraId="5C0FFE8C" w14:textId="77777777" w:rsidR="00000000" w:rsidRDefault="00545B09">
      <w:pPr>
        <w:pStyle w:val="a0"/>
        <w:rPr>
          <w:rtl/>
        </w:rPr>
      </w:pPr>
    </w:p>
    <w:p w14:paraId="6CA51B85" w14:textId="77777777" w:rsidR="00000000" w:rsidRDefault="00545B09">
      <w:pPr>
        <w:pStyle w:val="a0"/>
        <w:rPr>
          <w:rFonts w:hint="cs"/>
          <w:rtl/>
        </w:rPr>
      </w:pPr>
      <w:r>
        <w:rPr>
          <w:rFonts w:hint="cs"/>
          <w:rtl/>
        </w:rPr>
        <w:t xml:space="preserve">תודה רבה. חבר הכנסת ג'מאל זחאלקה, בבקשה. אחריו </w:t>
      </w:r>
      <w:r>
        <w:rPr>
          <w:rtl/>
        </w:rPr>
        <w:t>–</w:t>
      </w:r>
      <w:r>
        <w:rPr>
          <w:rFonts w:hint="cs"/>
          <w:rtl/>
        </w:rPr>
        <w:t xml:space="preserve"> חבר הכנסת טלב אלסאנע, ואחריו </w:t>
      </w:r>
      <w:r>
        <w:rPr>
          <w:rtl/>
        </w:rPr>
        <w:t>–</w:t>
      </w:r>
      <w:r>
        <w:rPr>
          <w:rFonts w:hint="cs"/>
          <w:rtl/>
        </w:rPr>
        <w:t xml:space="preserve"> חבר הכנסת בר-און. </w:t>
      </w:r>
    </w:p>
    <w:p w14:paraId="151DB548" w14:textId="77777777" w:rsidR="00000000" w:rsidRDefault="00545B09">
      <w:pPr>
        <w:pStyle w:val="a0"/>
        <w:rPr>
          <w:rtl/>
        </w:rPr>
      </w:pPr>
    </w:p>
    <w:p w14:paraId="2FC0374A" w14:textId="77777777" w:rsidR="00000000" w:rsidRDefault="00545B09">
      <w:pPr>
        <w:pStyle w:val="a0"/>
        <w:rPr>
          <w:rFonts w:hint="cs"/>
          <w:rtl/>
        </w:rPr>
      </w:pPr>
    </w:p>
    <w:p w14:paraId="7C15EB32" w14:textId="77777777" w:rsidR="00000000" w:rsidRDefault="00545B09">
      <w:pPr>
        <w:pStyle w:val="a"/>
        <w:rPr>
          <w:rtl/>
        </w:rPr>
      </w:pPr>
      <w:bookmarkStart w:id="183" w:name="FS000001061T26_01_2004_18_02_22"/>
      <w:bookmarkStart w:id="184" w:name="_Toc78865161"/>
      <w:bookmarkEnd w:id="183"/>
      <w:r>
        <w:rPr>
          <w:rFonts w:hint="eastAsia"/>
          <w:rtl/>
        </w:rPr>
        <w:t>ג</w:t>
      </w:r>
      <w:r>
        <w:rPr>
          <w:rtl/>
        </w:rPr>
        <w:t>'מאל זחאלקה (בל"ד):</w:t>
      </w:r>
      <w:bookmarkEnd w:id="184"/>
    </w:p>
    <w:p w14:paraId="6FECCAC8" w14:textId="77777777" w:rsidR="00000000" w:rsidRDefault="00545B09">
      <w:pPr>
        <w:pStyle w:val="a0"/>
        <w:rPr>
          <w:rFonts w:hint="cs"/>
          <w:rtl/>
        </w:rPr>
      </w:pPr>
    </w:p>
    <w:p w14:paraId="6A2C50F7" w14:textId="77777777" w:rsidR="00000000" w:rsidRDefault="00545B09">
      <w:pPr>
        <w:pStyle w:val="a0"/>
        <w:rPr>
          <w:rFonts w:hint="cs"/>
          <w:rtl/>
        </w:rPr>
      </w:pPr>
      <w:r>
        <w:rPr>
          <w:rFonts w:hint="cs"/>
          <w:rtl/>
        </w:rPr>
        <w:t>מכובדי היושב-ראש, גבירותי ורבותי חברי הכנסת,</w:t>
      </w:r>
      <w:r>
        <w:rPr>
          <w:rFonts w:hint="cs"/>
          <w:rtl/>
        </w:rPr>
        <w:t xml:space="preserve"> יש לפחות עשר סיבות לכך ששרון צריך ללכת, שצריך להביע אי-אמון בממשלתו. האחרונה שבהן היא הנושא שבו אנחנו דנים. היא בוודאי לא הראשונה, והיא תתגמד לעומת דברים אחרים. </w:t>
      </w:r>
    </w:p>
    <w:p w14:paraId="412B0CBD" w14:textId="77777777" w:rsidR="00000000" w:rsidRDefault="00545B09">
      <w:pPr>
        <w:pStyle w:val="a0"/>
        <w:rPr>
          <w:rFonts w:hint="cs"/>
          <w:rtl/>
        </w:rPr>
      </w:pPr>
    </w:p>
    <w:p w14:paraId="2B9495EA" w14:textId="77777777" w:rsidR="00000000" w:rsidRDefault="00545B09">
      <w:pPr>
        <w:pStyle w:val="a0"/>
        <w:rPr>
          <w:rFonts w:hint="cs"/>
          <w:rtl/>
        </w:rPr>
      </w:pPr>
      <w:r>
        <w:rPr>
          <w:rFonts w:hint="cs"/>
          <w:rtl/>
        </w:rPr>
        <w:t>על שוד הקרקעות הגדול, הענק, בשטחים הכבושים, שרון צריך ללכת. על מעשה ההתנחלות, מעשה הרס הבתים</w:t>
      </w:r>
      <w:r>
        <w:rPr>
          <w:rFonts w:hint="cs"/>
          <w:rtl/>
        </w:rPr>
        <w:t xml:space="preserve">, שרון צריך ללכת. על זריעת מוות, יגון, שכול וסבל, יתמות והתענות, שרון צריך ללכת. על סתימת הדרך לשלום, מעיכת כל ניצן של שלום, על זה שרון צריך ללכת. על מטוסים ששלח, חיילים שהנחה, שרון צריך ללכת. על הרס בתים של איש ואשה, ילד וילדה, זקן וצעיר, שרון צריך ללכת. </w:t>
      </w:r>
      <w:r>
        <w:rPr>
          <w:rFonts w:hint="cs"/>
          <w:rtl/>
        </w:rPr>
        <w:t xml:space="preserve">על דחיפת היד לכיסו של האזרח, לכיסוי הוצאות הכיבוש הנפשע, שרון צריך ללכת. על הרס מדינת הרווחה, הבריאות, החינוך, שרון צריך ללכת. על מדיניותו האיומה כלפי האזרחים הערבים, ולו על תוכניתו בקשר לנגב, שנקראת תוכנית שלום, שבמרכזה טרנספר של עשרות אלפי אנשים מבתיהם, </w:t>
      </w:r>
      <w:r>
        <w:rPr>
          <w:rFonts w:hint="cs"/>
          <w:rtl/>
        </w:rPr>
        <w:t xml:space="preserve">על זה צריך שרון ללכת. על הרס העתיד של כולנו, שרון צריך ללכת. ואחרון, על שחיתות ושוחד והשחתת כל המידות, שרון חייב ללכת. </w:t>
      </w:r>
    </w:p>
    <w:p w14:paraId="7E47F105" w14:textId="77777777" w:rsidR="00000000" w:rsidRDefault="00545B09">
      <w:pPr>
        <w:pStyle w:val="a0"/>
        <w:rPr>
          <w:rFonts w:hint="cs"/>
          <w:rtl/>
        </w:rPr>
      </w:pPr>
    </w:p>
    <w:p w14:paraId="28F643CE" w14:textId="77777777" w:rsidR="00000000" w:rsidRDefault="00545B09">
      <w:pPr>
        <w:pStyle w:val="af0"/>
        <w:rPr>
          <w:rtl/>
        </w:rPr>
      </w:pPr>
      <w:r>
        <w:rPr>
          <w:rFonts w:hint="eastAsia"/>
          <w:rtl/>
        </w:rPr>
        <w:t>דניאל</w:t>
      </w:r>
      <w:r>
        <w:rPr>
          <w:rtl/>
        </w:rPr>
        <w:t xml:space="preserve"> בנלולו (הליכוד):</w:t>
      </w:r>
    </w:p>
    <w:p w14:paraId="0A93FA66" w14:textId="77777777" w:rsidR="00000000" w:rsidRDefault="00545B09">
      <w:pPr>
        <w:pStyle w:val="a0"/>
        <w:rPr>
          <w:rFonts w:hint="cs"/>
          <w:rtl/>
        </w:rPr>
      </w:pPr>
    </w:p>
    <w:p w14:paraId="69F9D63F" w14:textId="77777777" w:rsidR="00000000" w:rsidRDefault="00545B09">
      <w:pPr>
        <w:pStyle w:val="a0"/>
        <w:rPr>
          <w:rFonts w:hint="cs"/>
          <w:rtl/>
        </w:rPr>
      </w:pPr>
      <w:r>
        <w:rPr>
          <w:rFonts w:hint="cs"/>
          <w:rtl/>
        </w:rPr>
        <w:t>לאן אתה רוצה שהוא ילך?</w:t>
      </w:r>
    </w:p>
    <w:p w14:paraId="309D1BC2" w14:textId="77777777" w:rsidR="00000000" w:rsidRDefault="00545B09">
      <w:pPr>
        <w:pStyle w:val="a0"/>
        <w:rPr>
          <w:rFonts w:hint="cs"/>
          <w:rtl/>
        </w:rPr>
      </w:pPr>
    </w:p>
    <w:p w14:paraId="163EB865" w14:textId="77777777" w:rsidR="00000000" w:rsidRDefault="00545B09">
      <w:pPr>
        <w:pStyle w:val="-"/>
        <w:rPr>
          <w:rtl/>
        </w:rPr>
      </w:pPr>
      <w:bookmarkStart w:id="185" w:name="FS000000484T26_01_2004_18_25_59C"/>
      <w:bookmarkStart w:id="186" w:name="FS000000484T26_01_2004_18_26_18"/>
      <w:bookmarkStart w:id="187" w:name="FS000001061T26_01_2004_18_26_27"/>
      <w:bookmarkEnd w:id="185"/>
      <w:bookmarkEnd w:id="186"/>
      <w:bookmarkEnd w:id="187"/>
      <w:r>
        <w:rPr>
          <w:rFonts w:hint="eastAsia"/>
          <w:rtl/>
        </w:rPr>
        <w:t>ג</w:t>
      </w:r>
      <w:r>
        <w:rPr>
          <w:rtl/>
        </w:rPr>
        <w:t>'מאל זחאלקה (בל"ד):</w:t>
      </w:r>
    </w:p>
    <w:p w14:paraId="7F34C923" w14:textId="77777777" w:rsidR="00000000" w:rsidRDefault="00545B09">
      <w:pPr>
        <w:pStyle w:val="a0"/>
        <w:rPr>
          <w:rFonts w:hint="cs"/>
          <w:rtl/>
        </w:rPr>
      </w:pPr>
    </w:p>
    <w:p w14:paraId="27154ABD" w14:textId="77777777" w:rsidR="00000000" w:rsidRDefault="00545B09">
      <w:pPr>
        <w:pStyle w:val="a0"/>
        <w:rPr>
          <w:rtl/>
        </w:rPr>
      </w:pPr>
      <w:r>
        <w:rPr>
          <w:rFonts w:hint="cs"/>
          <w:rtl/>
        </w:rPr>
        <w:t xml:space="preserve">לחוות-השקמים. </w:t>
      </w:r>
    </w:p>
    <w:p w14:paraId="76E0F46C" w14:textId="77777777" w:rsidR="00000000" w:rsidRDefault="00545B09">
      <w:pPr>
        <w:pStyle w:val="a0"/>
        <w:rPr>
          <w:rFonts w:hint="cs"/>
          <w:rtl/>
        </w:rPr>
      </w:pPr>
    </w:p>
    <w:p w14:paraId="2F0DC32E" w14:textId="77777777" w:rsidR="00000000" w:rsidRDefault="00545B09">
      <w:pPr>
        <w:pStyle w:val="af1"/>
        <w:rPr>
          <w:rtl/>
        </w:rPr>
      </w:pPr>
      <w:r>
        <w:rPr>
          <w:rtl/>
        </w:rPr>
        <w:t>היו"ר משה כחלון:</w:t>
      </w:r>
    </w:p>
    <w:p w14:paraId="3E057D93" w14:textId="77777777" w:rsidR="00000000" w:rsidRDefault="00545B09">
      <w:pPr>
        <w:pStyle w:val="a0"/>
        <w:rPr>
          <w:rtl/>
        </w:rPr>
      </w:pPr>
    </w:p>
    <w:p w14:paraId="73AF3D47" w14:textId="77777777" w:rsidR="00000000" w:rsidRDefault="00545B09">
      <w:pPr>
        <w:pStyle w:val="a0"/>
        <w:rPr>
          <w:rFonts w:hint="cs"/>
          <w:rtl/>
        </w:rPr>
      </w:pPr>
      <w:r>
        <w:rPr>
          <w:rFonts w:hint="cs"/>
          <w:rtl/>
        </w:rPr>
        <w:t xml:space="preserve">חבר הכנסת בנלולו, שב, בבקשה. </w:t>
      </w:r>
    </w:p>
    <w:p w14:paraId="24CEB492" w14:textId="77777777" w:rsidR="00000000" w:rsidRDefault="00545B09">
      <w:pPr>
        <w:pStyle w:val="a0"/>
        <w:rPr>
          <w:rFonts w:hint="cs"/>
          <w:rtl/>
        </w:rPr>
      </w:pPr>
    </w:p>
    <w:p w14:paraId="28F20E8C" w14:textId="77777777" w:rsidR="00000000" w:rsidRDefault="00545B09">
      <w:pPr>
        <w:pStyle w:val="af0"/>
        <w:rPr>
          <w:rtl/>
        </w:rPr>
      </w:pPr>
      <w:r>
        <w:rPr>
          <w:rFonts w:hint="eastAsia"/>
          <w:rtl/>
        </w:rPr>
        <w:t>דניאל</w:t>
      </w:r>
      <w:r>
        <w:rPr>
          <w:rtl/>
        </w:rPr>
        <w:t xml:space="preserve"> בנלולו (הליכוד):</w:t>
      </w:r>
    </w:p>
    <w:p w14:paraId="6924CB9A" w14:textId="77777777" w:rsidR="00000000" w:rsidRDefault="00545B09">
      <w:pPr>
        <w:pStyle w:val="a0"/>
        <w:rPr>
          <w:rFonts w:hint="cs"/>
          <w:rtl/>
        </w:rPr>
      </w:pPr>
    </w:p>
    <w:p w14:paraId="43A3BC5F" w14:textId="77777777" w:rsidR="00000000" w:rsidRDefault="00545B09">
      <w:pPr>
        <w:pStyle w:val="a0"/>
        <w:rPr>
          <w:rFonts w:hint="cs"/>
          <w:rtl/>
        </w:rPr>
      </w:pPr>
      <w:r>
        <w:rPr>
          <w:rFonts w:hint="cs"/>
          <w:rtl/>
        </w:rPr>
        <w:t>- - -</w:t>
      </w:r>
    </w:p>
    <w:p w14:paraId="7B7E51CA" w14:textId="77777777" w:rsidR="00000000" w:rsidRDefault="00545B09">
      <w:pPr>
        <w:pStyle w:val="af1"/>
        <w:rPr>
          <w:rFonts w:hint="cs"/>
          <w:rtl/>
        </w:rPr>
      </w:pPr>
    </w:p>
    <w:p w14:paraId="3814A4F3" w14:textId="77777777" w:rsidR="00000000" w:rsidRDefault="00545B09">
      <w:pPr>
        <w:pStyle w:val="af1"/>
        <w:rPr>
          <w:rtl/>
        </w:rPr>
      </w:pPr>
      <w:r>
        <w:rPr>
          <w:rtl/>
        </w:rPr>
        <w:t>היו"ר משה כחלון:</w:t>
      </w:r>
    </w:p>
    <w:p w14:paraId="0B08CDC8" w14:textId="77777777" w:rsidR="00000000" w:rsidRDefault="00545B09">
      <w:pPr>
        <w:pStyle w:val="a0"/>
        <w:rPr>
          <w:rtl/>
        </w:rPr>
      </w:pPr>
    </w:p>
    <w:p w14:paraId="6BCB1A6A" w14:textId="77777777" w:rsidR="00000000" w:rsidRDefault="00545B09">
      <w:pPr>
        <w:pStyle w:val="a0"/>
        <w:rPr>
          <w:rFonts w:hint="cs"/>
          <w:rtl/>
        </w:rPr>
      </w:pPr>
      <w:r>
        <w:rPr>
          <w:rFonts w:hint="cs"/>
          <w:rtl/>
        </w:rPr>
        <w:t xml:space="preserve">חבר הכנסת בנלולו, אני מבקש להיות בשקט. בבקשה, תסיים. </w:t>
      </w:r>
    </w:p>
    <w:p w14:paraId="69C14D84" w14:textId="77777777" w:rsidR="00000000" w:rsidRDefault="00545B09">
      <w:pPr>
        <w:pStyle w:val="a0"/>
        <w:rPr>
          <w:rFonts w:hint="cs"/>
          <w:rtl/>
        </w:rPr>
      </w:pPr>
    </w:p>
    <w:p w14:paraId="37C7A848" w14:textId="77777777" w:rsidR="00000000" w:rsidRDefault="00545B09">
      <w:pPr>
        <w:pStyle w:val="-"/>
        <w:rPr>
          <w:rtl/>
        </w:rPr>
      </w:pPr>
      <w:bookmarkStart w:id="188" w:name="FS000001061T26_01_2004_18_05_44C"/>
      <w:bookmarkEnd w:id="188"/>
      <w:r>
        <w:rPr>
          <w:rtl/>
        </w:rPr>
        <w:t>ג'מאל זחאלקה (בל"ד):</w:t>
      </w:r>
    </w:p>
    <w:p w14:paraId="018F9825" w14:textId="77777777" w:rsidR="00000000" w:rsidRDefault="00545B09">
      <w:pPr>
        <w:pStyle w:val="a0"/>
        <w:rPr>
          <w:rtl/>
        </w:rPr>
      </w:pPr>
    </w:p>
    <w:p w14:paraId="7CCC6994" w14:textId="77777777" w:rsidR="00000000" w:rsidRDefault="00545B09">
      <w:pPr>
        <w:pStyle w:val="a0"/>
        <w:rPr>
          <w:rFonts w:hint="cs"/>
          <w:rtl/>
        </w:rPr>
      </w:pPr>
      <w:r>
        <w:rPr>
          <w:rFonts w:hint="cs"/>
          <w:rtl/>
        </w:rPr>
        <w:t xml:space="preserve">שלא ינהג בנו כמו שהוא נוהג בכבשיו. הוא מגדל אותן, הוא מחבב אותן, מחבק אותן, אבל הוא שולח אותן למשחטות. זה מה ששרון עושה. </w:t>
      </w:r>
    </w:p>
    <w:p w14:paraId="48FB3E10" w14:textId="77777777" w:rsidR="00000000" w:rsidRDefault="00545B09">
      <w:pPr>
        <w:pStyle w:val="a0"/>
        <w:rPr>
          <w:rFonts w:hint="cs"/>
          <w:rtl/>
        </w:rPr>
      </w:pPr>
    </w:p>
    <w:p w14:paraId="6988D562" w14:textId="77777777" w:rsidR="00000000" w:rsidRDefault="00545B09">
      <w:pPr>
        <w:pStyle w:val="af0"/>
        <w:rPr>
          <w:rtl/>
        </w:rPr>
      </w:pPr>
      <w:r>
        <w:rPr>
          <w:rFonts w:hint="eastAsia"/>
          <w:rtl/>
        </w:rPr>
        <w:t>דניאל</w:t>
      </w:r>
      <w:r>
        <w:rPr>
          <w:rtl/>
        </w:rPr>
        <w:t xml:space="preserve"> ב</w:t>
      </w:r>
      <w:r>
        <w:rPr>
          <w:rtl/>
        </w:rPr>
        <w:t>נלולו (הליכוד):</w:t>
      </w:r>
    </w:p>
    <w:p w14:paraId="416F0E2E" w14:textId="77777777" w:rsidR="00000000" w:rsidRDefault="00545B09">
      <w:pPr>
        <w:pStyle w:val="a0"/>
        <w:rPr>
          <w:rFonts w:hint="cs"/>
          <w:rtl/>
        </w:rPr>
      </w:pPr>
    </w:p>
    <w:p w14:paraId="5C7FE508" w14:textId="77777777" w:rsidR="00000000" w:rsidRDefault="00545B09">
      <w:pPr>
        <w:pStyle w:val="a0"/>
        <w:rPr>
          <w:rFonts w:hint="cs"/>
          <w:rtl/>
        </w:rPr>
      </w:pPr>
      <w:r>
        <w:rPr>
          <w:rFonts w:hint="cs"/>
          <w:rtl/>
        </w:rPr>
        <w:t xml:space="preserve">אבל זה רק אתה שחושב כך. </w:t>
      </w:r>
    </w:p>
    <w:p w14:paraId="31825A72" w14:textId="77777777" w:rsidR="00000000" w:rsidRDefault="00545B09">
      <w:pPr>
        <w:pStyle w:val="a0"/>
        <w:rPr>
          <w:rFonts w:hint="cs"/>
          <w:rtl/>
        </w:rPr>
      </w:pPr>
    </w:p>
    <w:p w14:paraId="70D48886" w14:textId="77777777" w:rsidR="00000000" w:rsidRDefault="00545B09">
      <w:pPr>
        <w:pStyle w:val="af1"/>
        <w:rPr>
          <w:rtl/>
        </w:rPr>
      </w:pPr>
      <w:r>
        <w:rPr>
          <w:rtl/>
        </w:rPr>
        <w:t>היו"ר משה כחלון:</w:t>
      </w:r>
    </w:p>
    <w:p w14:paraId="248676F7" w14:textId="77777777" w:rsidR="00000000" w:rsidRDefault="00545B09">
      <w:pPr>
        <w:pStyle w:val="a0"/>
        <w:rPr>
          <w:rtl/>
        </w:rPr>
      </w:pPr>
    </w:p>
    <w:p w14:paraId="558EA5FD" w14:textId="77777777" w:rsidR="00000000" w:rsidRDefault="00545B09">
      <w:pPr>
        <w:pStyle w:val="a0"/>
        <w:rPr>
          <w:rFonts w:hint="cs"/>
          <w:rtl/>
        </w:rPr>
      </w:pPr>
      <w:r>
        <w:rPr>
          <w:rFonts w:hint="cs"/>
          <w:rtl/>
        </w:rPr>
        <w:t xml:space="preserve">חבר הכנסת בנלולו. משפט לסיום, בבקשה. חבר הכנסת בנלולו, אתה נכנסת רק כרגע. </w:t>
      </w:r>
    </w:p>
    <w:p w14:paraId="5C82C6F5" w14:textId="77777777" w:rsidR="00000000" w:rsidRDefault="00545B09">
      <w:pPr>
        <w:pStyle w:val="a0"/>
        <w:rPr>
          <w:rFonts w:hint="cs"/>
          <w:rtl/>
        </w:rPr>
      </w:pPr>
    </w:p>
    <w:p w14:paraId="20177BFF" w14:textId="77777777" w:rsidR="00000000" w:rsidRDefault="00545B09">
      <w:pPr>
        <w:pStyle w:val="-"/>
        <w:rPr>
          <w:rtl/>
        </w:rPr>
      </w:pPr>
      <w:bookmarkStart w:id="189" w:name="FS000001061T26_01_2004_18_06_04C"/>
      <w:bookmarkEnd w:id="189"/>
      <w:r>
        <w:rPr>
          <w:rtl/>
        </w:rPr>
        <w:t>ג'מאל זחאלקה (בל"ד):</w:t>
      </w:r>
    </w:p>
    <w:p w14:paraId="3FFCBB0E" w14:textId="77777777" w:rsidR="00000000" w:rsidRDefault="00545B09">
      <w:pPr>
        <w:pStyle w:val="a0"/>
        <w:rPr>
          <w:rtl/>
        </w:rPr>
      </w:pPr>
    </w:p>
    <w:p w14:paraId="5DA0E49F" w14:textId="77777777" w:rsidR="00000000" w:rsidRDefault="00545B09">
      <w:pPr>
        <w:pStyle w:val="a0"/>
        <w:rPr>
          <w:rFonts w:hint="cs"/>
          <w:rtl/>
        </w:rPr>
      </w:pPr>
      <w:r>
        <w:rPr>
          <w:rFonts w:hint="cs"/>
          <w:rtl/>
        </w:rPr>
        <w:t>שרון תחת חקירה, וכדאי שגם חברי הממשלה ישמעו זאת. שרון תחת חקירה. אם יתהדק החבל סביבו, הוא יתנהג כ</w:t>
      </w:r>
      <w:r>
        <w:rPr>
          <w:rFonts w:hint="cs"/>
          <w:rtl/>
        </w:rPr>
        <w:t>מו זאב מדמם, יעשה הרפתקאות איומות ונוראות, כדי להסיח את הדעת  ולהציל את עורו. אם שרון ירצה להציל את עורו על חשבוננו, אסור לשתוק וחייבים להצביע אי-אמון בו ובממשלתו.</w:t>
      </w:r>
    </w:p>
    <w:p w14:paraId="006F8E1E" w14:textId="77777777" w:rsidR="00000000" w:rsidRDefault="00545B09">
      <w:pPr>
        <w:pStyle w:val="a0"/>
        <w:rPr>
          <w:rFonts w:hint="cs"/>
          <w:rtl/>
        </w:rPr>
      </w:pPr>
    </w:p>
    <w:p w14:paraId="52ABCD05" w14:textId="77777777" w:rsidR="00000000" w:rsidRDefault="00545B09">
      <w:pPr>
        <w:pStyle w:val="af1"/>
        <w:rPr>
          <w:rtl/>
        </w:rPr>
      </w:pPr>
      <w:r>
        <w:rPr>
          <w:rtl/>
        </w:rPr>
        <w:t>היו"ר משה כחלון:</w:t>
      </w:r>
    </w:p>
    <w:p w14:paraId="23E51488" w14:textId="77777777" w:rsidR="00000000" w:rsidRDefault="00545B09">
      <w:pPr>
        <w:pStyle w:val="a0"/>
        <w:rPr>
          <w:rtl/>
        </w:rPr>
      </w:pPr>
    </w:p>
    <w:p w14:paraId="265170F0" w14:textId="77777777" w:rsidR="00000000" w:rsidRDefault="00545B09">
      <w:pPr>
        <w:pStyle w:val="a0"/>
        <w:rPr>
          <w:rFonts w:hint="cs"/>
          <w:rtl/>
        </w:rPr>
      </w:pPr>
      <w:r>
        <w:rPr>
          <w:rFonts w:hint="cs"/>
          <w:rtl/>
        </w:rPr>
        <w:t xml:space="preserve">תודה רבה. חבר הכנסת טלב אלסאנע, בבקשה. אחריו </w:t>
      </w:r>
      <w:r>
        <w:rPr>
          <w:rtl/>
        </w:rPr>
        <w:t>–</w:t>
      </w:r>
      <w:r>
        <w:rPr>
          <w:rFonts w:hint="cs"/>
          <w:rtl/>
        </w:rPr>
        <w:t xml:space="preserve"> חבר הכנסת רוני בר-און.</w:t>
      </w:r>
    </w:p>
    <w:p w14:paraId="1D665E43" w14:textId="77777777" w:rsidR="00000000" w:rsidRDefault="00545B09">
      <w:pPr>
        <w:pStyle w:val="a0"/>
        <w:rPr>
          <w:rFonts w:hint="cs"/>
          <w:rtl/>
        </w:rPr>
      </w:pPr>
    </w:p>
    <w:p w14:paraId="7B3AF738" w14:textId="77777777" w:rsidR="00000000" w:rsidRDefault="00545B09">
      <w:pPr>
        <w:pStyle w:val="a"/>
        <w:rPr>
          <w:rtl/>
        </w:rPr>
      </w:pPr>
      <w:bookmarkStart w:id="190" w:name="FS000000549T26_01_2004_18_06_49"/>
      <w:bookmarkStart w:id="191" w:name="_Toc78865162"/>
      <w:bookmarkEnd w:id="190"/>
      <w:r>
        <w:rPr>
          <w:rFonts w:hint="eastAsia"/>
          <w:rtl/>
        </w:rPr>
        <w:t>טל</w:t>
      </w:r>
      <w:r>
        <w:rPr>
          <w:rFonts w:hint="eastAsia"/>
          <w:rtl/>
        </w:rPr>
        <w:t>ב</w:t>
      </w:r>
      <w:r>
        <w:rPr>
          <w:rtl/>
        </w:rPr>
        <w:t xml:space="preserve"> אלסאנע (רע"ם):</w:t>
      </w:r>
      <w:bookmarkEnd w:id="191"/>
    </w:p>
    <w:p w14:paraId="202B191B" w14:textId="77777777" w:rsidR="00000000" w:rsidRDefault="00545B09">
      <w:pPr>
        <w:pStyle w:val="a0"/>
        <w:rPr>
          <w:rFonts w:hint="cs"/>
          <w:rtl/>
        </w:rPr>
      </w:pPr>
    </w:p>
    <w:p w14:paraId="306EDABB" w14:textId="77777777" w:rsidR="00000000" w:rsidRDefault="00545B09">
      <w:pPr>
        <w:pStyle w:val="a0"/>
        <w:rPr>
          <w:rFonts w:hint="cs"/>
          <w:rtl/>
        </w:rPr>
      </w:pPr>
      <w:r>
        <w:rPr>
          <w:rFonts w:hint="cs"/>
          <w:rtl/>
        </w:rPr>
        <w:t>אדוני היושב-ראש, חברי הכנסת, אני מאמין, ואני מאמין שכולנו גם מאמינים, שלא כל דבר שאיננו אסור על-פי החוק אנחנו עושים. יש הרבה דברים שאינם אסורים על-פי החוק, אבל לא עושים אותם. יש דברים שלא עושים אותם כיוון שלא מוסרי לעשות אותם. יש דברים של</w:t>
      </w:r>
      <w:r>
        <w:rPr>
          <w:rFonts w:hint="cs"/>
          <w:rtl/>
        </w:rPr>
        <w:t>א עושים כיוון  שלא ערכי לעשותם. יש דברים שלא עושים, כיוון שלא מכובד לעשותם. אבל, ראש הממשלה הנוכחי לא רק שהוא מואשם בדברים שהם לא מוסריים ולא ערכיים, אלא הוא חשוד בדברים שיש ראיות שהוא מעורב בהם. יש כתב אישום נגד אדם שנתן שוחד לראש הממשלה, והיתה הזדמנות לר</w:t>
      </w:r>
      <w:r>
        <w:rPr>
          <w:rFonts w:hint="cs"/>
          <w:rtl/>
        </w:rPr>
        <w:t xml:space="preserve">אש הממשלה לבוא לכאן. </w:t>
      </w:r>
    </w:p>
    <w:p w14:paraId="27C9FB12" w14:textId="77777777" w:rsidR="00000000" w:rsidRDefault="00545B09">
      <w:pPr>
        <w:pStyle w:val="a0"/>
        <w:rPr>
          <w:rFonts w:hint="cs"/>
          <w:rtl/>
        </w:rPr>
      </w:pPr>
    </w:p>
    <w:p w14:paraId="0AB1B1CA" w14:textId="77777777" w:rsidR="00000000" w:rsidRDefault="00545B09">
      <w:pPr>
        <w:pStyle w:val="af0"/>
        <w:rPr>
          <w:rtl/>
        </w:rPr>
      </w:pPr>
      <w:r>
        <w:rPr>
          <w:rFonts w:hint="eastAsia"/>
          <w:rtl/>
        </w:rPr>
        <w:t>דניאל</w:t>
      </w:r>
      <w:r>
        <w:rPr>
          <w:rtl/>
        </w:rPr>
        <w:t xml:space="preserve"> בנלולו (הליכוד):</w:t>
      </w:r>
    </w:p>
    <w:p w14:paraId="5DFE5A76" w14:textId="77777777" w:rsidR="00000000" w:rsidRDefault="00545B09">
      <w:pPr>
        <w:pStyle w:val="a0"/>
        <w:rPr>
          <w:rFonts w:hint="cs"/>
          <w:rtl/>
        </w:rPr>
      </w:pPr>
    </w:p>
    <w:p w14:paraId="01E15709" w14:textId="77777777" w:rsidR="00000000" w:rsidRDefault="00545B09">
      <w:pPr>
        <w:pStyle w:val="a0"/>
        <w:rPr>
          <w:rFonts w:hint="cs"/>
          <w:rtl/>
        </w:rPr>
      </w:pPr>
      <w:r>
        <w:rPr>
          <w:rFonts w:hint="cs"/>
          <w:rtl/>
        </w:rPr>
        <w:t>מי שם אותך שופט?</w:t>
      </w:r>
    </w:p>
    <w:p w14:paraId="3CD4928B" w14:textId="77777777" w:rsidR="00000000" w:rsidRDefault="00545B09">
      <w:pPr>
        <w:pStyle w:val="a0"/>
        <w:rPr>
          <w:rFonts w:hint="cs"/>
          <w:rtl/>
        </w:rPr>
      </w:pPr>
    </w:p>
    <w:p w14:paraId="4206A0A9" w14:textId="77777777" w:rsidR="00000000" w:rsidRDefault="00545B09">
      <w:pPr>
        <w:pStyle w:val="-"/>
        <w:rPr>
          <w:rtl/>
        </w:rPr>
      </w:pPr>
      <w:bookmarkStart w:id="192" w:name="FS000000549T26_01_2004_18_08_04C"/>
      <w:bookmarkEnd w:id="192"/>
      <w:r>
        <w:rPr>
          <w:rtl/>
        </w:rPr>
        <w:t>טלב אלסאנע (רע"ם):</w:t>
      </w:r>
    </w:p>
    <w:p w14:paraId="134E4CC9" w14:textId="77777777" w:rsidR="00000000" w:rsidRDefault="00545B09">
      <w:pPr>
        <w:pStyle w:val="a0"/>
        <w:rPr>
          <w:rtl/>
        </w:rPr>
      </w:pPr>
    </w:p>
    <w:p w14:paraId="3DE4893F" w14:textId="77777777" w:rsidR="00000000" w:rsidRDefault="00545B09">
      <w:pPr>
        <w:pStyle w:val="a0"/>
        <w:rPr>
          <w:rFonts w:hint="cs"/>
          <w:rtl/>
        </w:rPr>
      </w:pPr>
      <w:r>
        <w:rPr>
          <w:rFonts w:hint="cs"/>
          <w:rtl/>
        </w:rPr>
        <w:t>חבר הכנסת בנלולו, היתה לו הזדמנות לבוא לכאן לומר את דבריו. ולכן, יכול להיות שבפני המשטרה, כשהוא מוזמן, הוא יאמר את דבריו. אבל בפני הציבור, בפני הבוחרים שלו, בפני מליאת הכנ</w:t>
      </w:r>
      <w:r>
        <w:rPr>
          <w:rFonts w:hint="cs"/>
          <w:rtl/>
        </w:rPr>
        <w:t>סת, היתה לו הזדמנות לבוא ולהגיד מה בדיוק חלקו, מה מידת המעורבות שלו. אבל הוא בחר גם כאן בזכות השתיקה. הוא שלח את גדעון עזרא, וסגן השר גדעון עזרא אומר - - -</w:t>
      </w:r>
    </w:p>
    <w:p w14:paraId="037201A5" w14:textId="77777777" w:rsidR="00000000" w:rsidRDefault="00545B09">
      <w:pPr>
        <w:pStyle w:val="a0"/>
        <w:rPr>
          <w:rFonts w:hint="cs"/>
          <w:rtl/>
        </w:rPr>
      </w:pPr>
    </w:p>
    <w:p w14:paraId="47B5BC8E" w14:textId="77777777" w:rsidR="00000000" w:rsidRDefault="00545B09">
      <w:pPr>
        <w:pStyle w:val="af0"/>
        <w:rPr>
          <w:rtl/>
        </w:rPr>
      </w:pPr>
      <w:r>
        <w:rPr>
          <w:rFonts w:hint="eastAsia"/>
          <w:rtl/>
        </w:rPr>
        <w:t>שר</w:t>
      </w:r>
      <w:r>
        <w:rPr>
          <w:rtl/>
        </w:rPr>
        <w:t xml:space="preserve"> החוץ סילבן שלום:</w:t>
      </w:r>
    </w:p>
    <w:p w14:paraId="220F7478" w14:textId="77777777" w:rsidR="00000000" w:rsidRDefault="00545B09">
      <w:pPr>
        <w:pStyle w:val="a0"/>
        <w:rPr>
          <w:rFonts w:hint="cs"/>
          <w:rtl/>
        </w:rPr>
      </w:pPr>
    </w:p>
    <w:p w14:paraId="45F3F41D" w14:textId="77777777" w:rsidR="00000000" w:rsidRDefault="00545B09">
      <w:pPr>
        <w:pStyle w:val="a0"/>
        <w:rPr>
          <w:rFonts w:hint="cs"/>
          <w:rtl/>
        </w:rPr>
      </w:pPr>
      <w:r>
        <w:rPr>
          <w:rFonts w:hint="cs"/>
          <w:rtl/>
        </w:rPr>
        <w:t xml:space="preserve">השר. </w:t>
      </w:r>
    </w:p>
    <w:p w14:paraId="3AE8D22E" w14:textId="77777777" w:rsidR="00000000" w:rsidRDefault="00545B09">
      <w:pPr>
        <w:pStyle w:val="a0"/>
        <w:rPr>
          <w:rFonts w:hint="cs"/>
          <w:rtl/>
        </w:rPr>
      </w:pPr>
    </w:p>
    <w:p w14:paraId="10D3F9CB" w14:textId="77777777" w:rsidR="00000000" w:rsidRDefault="00545B09">
      <w:pPr>
        <w:pStyle w:val="-"/>
        <w:rPr>
          <w:rtl/>
        </w:rPr>
      </w:pPr>
      <w:bookmarkStart w:id="193" w:name="FS000000549T26_01_2004_18_08_34C"/>
      <w:bookmarkEnd w:id="193"/>
      <w:r>
        <w:rPr>
          <w:rtl/>
        </w:rPr>
        <w:t>טלב אלסאנע (רע"ם):</w:t>
      </w:r>
    </w:p>
    <w:p w14:paraId="2F22945F" w14:textId="77777777" w:rsidR="00000000" w:rsidRDefault="00545B09">
      <w:pPr>
        <w:pStyle w:val="a0"/>
        <w:rPr>
          <w:rtl/>
        </w:rPr>
      </w:pPr>
    </w:p>
    <w:p w14:paraId="5CA2E01E" w14:textId="77777777" w:rsidR="00000000" w:rsidRDefault="00545B09">
      <w:pPr>
        <w:pStyle w:val="a0"/>
        <w:rPr>
          <w:rFonts w:hint="cs"/>
          <w:rtl/>
        </w:rPr>
      </w:pPr>
      <w:r>
        <w:rPr>
          <w:rFonts w:hint="cs"/>
          <w:rtl/>
        </w:rPr>
        <w:t xml:space="preserve">השר גדעון עזרא, השר סילבן שלום </w:t>
      </w:r>
      <w:r>
        <w:rPr>
          <w:rtl/>
        </w:rPr>
        <w:t>–</w:t>
      </w:r>
      <w:r>
        <w:rPr>
          <w:rFonts w:hint="cs"/>
          <w:rtl/>
        </w:rPr>
        <w:t xml:space="preserve"> השר גדעון עזרא אומ</w:t>
      </w:r>
      <w:r>
        <w:rPr>
          <w:rFonts w:hint="cs"/>
          <w:rtl/>
        </w:rPr>
        <w:t>ר: תפסיקו להפריע למשטרה. אני לא יודע אם האופוזיציה מפריעה למשטרה. אני חושב שהוא התכוון להגיד לראש הממשלה: תפסיק להפריע למשטרה, תן למשטרה את המסמכים שהיא מבקשת, תגלה למשטרה את הקלטות שיש ברשותך. תפסיק להפריע למשטרה, ומצד שני תגיד למשטרה: תסיימו כמה שיותר מה</w:t>
      </w:r>
      <w:r>
        <w:rPr>
          <w:rFonts w:hint="cs"/>
          <w:rtl/>
        </w:rPr>
        <w:t>ר. איך אפשר? איך אפשר לבוא ולדבר על הכרזת מלחמה נגד הפשע, ומצד שני מלמדים את הפושעים איך לתכמן - - -</w:t>
      </w:r>
    </w:p>
    <w:p w14:paraId="6F7CD668" w14:textId="77777777" w:rsidR="00000000" w:rsidRDefault="00545B09">
      <w:pPr>
        <w:pStyle w:val="a0"/>
        <w:rPr>
          <w:rFonts w:hint="cs"/>
          <w:rtl/>
        </w:rPr>
      </w:pPr>
    </w:p>
    <w:p w14:paraId="233A491F" w14:textId="77777777" w:rsidR="00000000" w:rsidRDefault="00545B09">
      <w:pPr>
        <w:pStyle w:val="af0"/>
        <w:rPr>
          <w:rtl/>
        </w:rPr>
      </w:pPr>
      <w:r>
        <w:rPr>
          <w:rFonts w:hint="eastAsia"/>
          <w:rtl/>
        </w:rPr>
        <w:t>ג</w:t>
      </w:r>
      <w:r>
        <w:rPr>
          <w:rtl/>
        </w:rPr>
        <w:t>'מאל זחאלקה (בל"ד):</w:t>
      </w:r>
    </w:p>
    <w:p w14:paraId="0E13EF20" w14:textId="77777777" w:rsidR="00000000" w:rsidRDefault="00545B09">
      <w:pPr>
        <w:pStyle w:val="a0"/>
        <w:rPr>
          <w:rFonts w:hint="cs"/>
          <w:rtl/>
        </w:rPr>
      </w:pPr>
    </w:p>
    <w:p w14:paraId="2DC94F54" w14:textId="77777777" w:rsidR="00000000" w:rsidRDefault="00545B09">
      <w:pPr>
        <w:pStyle w:val="a0"/>
        <w:ind w:left="719" w:firstLine="0"/>
        <w:rPr>
          <w:rFonts w:hint="cs"/>
          <w:rtl/>
        </w:rPr>
      </w:pPr>
      <w:r>
        <w:rPr>
          <w:rFonts w:hint="cs"/>
          <w:rtl/>
        </w:rPr>
        <w:t>- - -</w:t>
      </w:r>
    </w:p>
    <w:p w14:paraId="1EF525E8" w14:textId="77777777" w:rsidR="00000000" w:rsidRDefault="00545B09">
      <w:pPr>
        <w:pStyle w:val="a0"/>
        <w:rPr>
          <w:rFonts w:hint="cs"/>
          <w:rtl/>
        </w:rPr>
      </w:pPr>
    </w:p>
    <w:p w14:paraId="3DBBE755" w14:textId="77777777" w:rsidR="00000000" w:rsidRDefault="00545B09">
      <w:pPr>
        <w:pStyle w:val="-"/>
        <w:rPr>
          <w:rtl/>
        </w:rPr>
      </w:pPr>
      <w:bookmarkStart w:id="194" w:name="FS000000549T26_01_2004_18_09_07C"/>
      <w:bookmarkEnd w:id="194"/>
      <w:r>
        <w:rPr>
          <w:rtl/>
        </w:rPr>
        <w:t>טלב אלסאנע (רע"ם):</w:t>
      </w:r>
    </w:p>
    <w:p w14:paraId="6CA68E9A" w14:textId="77777777" w:rsidR="00000000" w:rsidRDefault="00545B09">
      <w:pPr>
        <w:pStyle w:val="a0"/>
        <w:rPr>
          <w:rtl/>
        </w:rPr>
      </w:pPr>
    </w:p>
    <w:p w14:paraId="4CB9AB45" w14:textId="77777777" w:rsidR="00000000" w:rsidRDefault="00545B09">
      <w:pPr>
        <w:pStyle w:val="a0"/>
        <w:rPr>
          <w:rFonts w:hint="cs"/>
          <w:rtl/>
        </w:rPr>
      </w:pPr>
      <w:r>
        <w:rPr>
          <w:rFonts w:hint="cs"/>
          <w:rtl/>
        </w:rPr>
        <w:t xml:space="preserve"> איך לתכמן, חבר הכנסת זחאלקה. מלמדים את הפושעים איך לתכמן את המשטרה, איך לטייח חקירה, איך לסחוב תיקים שני</w:t>
      </w:r>
      <w:r>
        <w:rPr>
          <w:rFonts w:hint="cs"/>
          <w:rtl/>
        </w:rPr>
        <w:t>ם רבות. הרי מלכתחילה ראש הממשלה לא הגיע לתפקיד הזה ללא רבב. הוא הגיע עם אות קלון של ועדת חקירה בראשותו של השופט כהן, שקבעה שאיננו ראוי למלא את התפקיד הזה. ועדה בישראל קבעה שהאדם הזה מסוכן להיות בתפקיד שר הביטחון. אז בתפקיד ראש הממשלה כן? אז במקום שהוא ייזה</w:t>
      </w:r>
      <w:r>
        <w:rPr>
          <w:rFonts w:hint="cs"/>
          <w:rtl/>
        </w:rPr>
        <w:t xml:space="preserve">ר במעשיו, במקום שהוא ייזהר בדבריו, הוא הוכיח את ההמלצות של ועדת-כהן. </w:t>
      </w:r>
    </w:p>
    <w:p w14:paraId="09EC63B1" w14:textId="77777777" w:rsidR="00000000" w:rsidRDefault="00545B09">
      <w:pPr>
        <w:pStyle w:val="a0"/>
        <w:rPr>
          <w:rFonts w:hint="cs"/>
          <w:rtl/>
        </w:rPr>
      </w:pPr>
    </w:p>
    <w:p w14:paraId="4CB926D0" w14:textId="77777777" w:rsidR="00000000" w:rsidRDefault="00545B09">
      <w:pPr>
        <w:pStyle w:val="a0"/>
        <w:rPr>
          <w:rFonts w:hint="cs"/>
          <w:rtl/>
        </w:rPr>
      </w:pPr>
      <w:r>
        <w:rPr>
          <w:rFonts w:hint="cs"/>
          <w:rtl/>
        </w:rPr>
        <w:t xml:space="preserve">לכן, הדברים הם שיש לנו פרשייה רודפת פרשייה. כשחברי, אתם זוכרים, חבר הכנסת זחאלקה, אתה זוכר מי היה ראש הממשלה שאמר: תעשו ואל תדברו. תעשו, אבל אסור לדבר. לעשות </w:t>
      </w:r>
      <w:r>
        <w:rPr>
          <w:rtl/>
        </w:rPr>
        <w:t>–</w:t>
      </w:r>
      <w:r>
        <w:rPr>
          <w:rFonts w:hint="cs"/>
          <w:rtl/>
        </w:rPr>
        <w:t xml:space="preserve"> כן, אבל לדבר אסור. זה בדי</w:t>
      </w:r>
      <w:r>
        <w:rPr>
          <w:rFonts w:hint="cs"/>
          <w:rtl/>
        </w:rPr>
        <w:t xml:space="preserve">וק מה שהוא עושה. הוא עושה ולא מדבר. אתה זוכר למי ראש הממשלה אמר, רוצו, תתפסו את הגבעות? מצד שני הוא מדבר על שלטון החוק. </w:t>
      </w:r>
    </w:p>
    <w:p w14:paraId="7612C52A" w14:textId="77777777" w:rsidR="00000000" w:rsidRDefault="00545B09">
      <w:pPr>
        <w:pStyle w:val="a0"/>
        <w:rPr>
          <w:rFonts w:hint="cs"/>
          <w:rtl/>
        </w:rPr>
      </w:pPr>
    </w:p>
    <w:p w14:paraId="4922C0A9" w14:textId="77777777" w:rsidR="00000000" w:rsidRDefault="00545B09">
      <w:pPr>
        <w:pStyle w:val="af1"/>
        <w:rPr>
          <w:rtl/>
        </w:rPr>
      </w:pPr>
      <w:r>
        <w:rPr>
          <w:rtl/>
        </w:rPr>
        <w:t>היו"ר משה כחלון:</w:t>
      </w:r>
    </w:p>
    <w:p w14:paraId="5545FC85" w14:textId="77777777" w:rsidR="00000000" w:rsidRDefault="00545B09">
      <w:pPr>
        <w:pStyle w:val="a0"/>
        <w:rPr>
          <w:rtl/>
        </w:rPr>
      </w:pPr>
    </w:p>
    <w:p w14:paraId="78F54E15" w14:textId="77777777" w:rsidR="00000000" w:rsidRDefault="00545B09">
      <w:pPr>
        <w:pStyle w:val="a0"/>
        <w:rPr>
          <w:rFonts w:hint="cs"/>
          <w:rtl/>
        </w:rPr>
      </w:pPr>
      <w:r>
        <w:rPr>
          <w:rFonts w:hint="cs"/>
          <w:rtl/>
        </w:rPr>
        <w:t xml:space="preserve">אני מבקש לסיים. </w:t>
      </w:r>
    </w:p>
    <w:p w14:paraId="75C17EAD" w14:textId="77777777" w:rsidR="00000000" w:rsidRDefault="00545B09">
      <w:pPr>
        <w:pStyle w:val="a0"/>
        <w:rPr>
          <w:rFonts w:hint="cs"/>
          <w:rtl/>
        </w:rPr>
      </w:pPr>
    </w:p>
    <w:p w14:paraId="1B25A737" w14:textId="77777777" w:rsidR="00000000" w:rsidRDefault="00545B09">
      <w:pPr>
        <w:pStyle w:val="-"/>
        <w:rPr>
          <w:rtl/>
        </w:rPr>
      </w:pPr>
      <w:bookmarkStart w:id="195" w:name="FS000000549T26_01_2004_18_10_11C"/>
      <w:bookmarkEnd w:id="195"/>
      <w:r>
        <w:rPr>
          <w:rtl/>
        </w:rPr>
        <w:t>טלב אלסאנע (רע"ם):</w:t>
      </w:r>
    </w:p>
    <w:p w14:paraId="0E8C9FE8" w14:textId="77777777" w:rsidR="00000000" w:rsidRDefault="00545B09">
      <w:pPr>
        <w:pStyle w:val="a0"/>
        <w:rPr>
          <w:rtl/>
        </w:rPr>
      </w:pPr>
    </w:p>
    <w:p w14:paraId="43DF403A" w14:textId="77777777" w:rsidR="00000000" w:rsidRDefault="00545B09">
      <w:pPr>
        <w:pStyle w:val="a0"/>
        <w:rPr>
          <w:rFonts w:hint="cs"/>
          <w:rtl/>
        </w:rPr>
      </w:pPr>
      <w:r>
        <w:rPr>
          <w:rFonts w:hint="cs"/>
          <w:rtl/>
        </w:rPr>
        <w:t>זה ראש ממשלה שהנורמות הציבוריות זרות לו לחלוטין, ואצלו המטרה מקדשת את האמצעים.</w:t>
      </w:r>
      <w:r>
        <w:rPr>
          <w:rFonts w:hint="cs"/>
          <w:rtl/>
        </w:rPr>
        <w:t xml:space="preserve"> זה דבר מסוכן. </w:t>
      </w:r>
    </w:p>
    <w:p w14:paraId="66AFCCB5" w14:textId="77777777" w:rsidR="00000000" w:rsidRDefault="00545B09">
      <w:pPr>
        <w:pStyle w:val="a0"/>
        <w:rPr>
          <w:rFonts w:hint="cs"/>
          <w:rtl/>
        </w:rPr>
      </w:pPr>
    </w:p>
    <w:p w14:paraId="014D1B37" w14:textId="77777777" w:rsidR="00000000" w:rsidRDefault="00545B09">
      <w:pPr>
        <w:pStyle w:val="a0"/>
        <w:rPr>
          <w:rFonts w:hint="cs"/>
          <w:rtl/>
        </w:rPr>
      </w:pPr>
      <w:r>
        <w:rPr>
          <w:rFonts w:hint="cs"/>
          <w:rtl/>
        </w:rPr>
        <w:t>משפט אחרון, היושב-ראש, אני רוצה לשאול שאלה חמורה מאוד: כמה פלסטינים, רבותי, ישלמו את המחיר בגין "ספינים" תקשורתיים שבאים להסיח את דעת הציבור? איזה מעשה הוא יעשה ואילו הרפתקאות הוא יוביל על מנת להרחיק את דעת הקהל מההתעסקות התקשורתית בפרשיות</w:t>
      </w:r>
      <w:r>
        <w:rPr>
          <w:rFonts w:hint="cs"/>
          <w:rtl/>
        </w:rPr>
        <w:t xml:space="preserve"> שלו? ראש ממשלה במצבו איננו יכול לקבל החלטות משיקולים ענייניים, ולכן טוב יהיה אם הוא יתפטר, ומוקדם ככל האפשר. תודה רבה. </w:t>
      </w:r>
    </w:p>
    <w:p w14:paraId="0619D032" w14:textId="77777777" w:rsidR="00000000" w:rsidRDefault="00545B09">
      <w:pPr>
        <w:pStyle w:val="a0"/>
        <w:rPr>
          <w:rFonts w:hint="cs"/>
          <w:rtl/>
        </w:rPr>
      </w:pPr>
    </w:p>
    <w:p w14:paraId="2754BF05" w14:textId="77777777" w:rsidR="00000000" w:rsidRDefault="00545B09">
      <w:pPr>
        <w:pStyle w:val="af1"/>
        <w:rPr>
          <w:rtl/>
        </w:rPr>
      </w:pPr>
      <w:r>
        <w:rPr>
          <w:rtl/>
        </w:rPr>
        <w:t>היו"ר משה כחלון:</w:t>
      </w:r>
    </w:p>
    <w:p w14:paraId="7930F245" w14:textId="77777777" w:rsidR="00000000" w:rsidRDefault="00545B09">
      <w:pPr>
        <w:pStyle w:val="a0"/>
        <w:rPr>
          <w:rtl/>
        </w:rPr>
      </w:pPr>
    </w:p>
    <w:p w14:paraId="65CB3E9B" w14:textId="77777777" w:rsidR="00000000" w:rsidRDefault="00545B09">
      <w:pPr>
        <w:pStyle w:val="a0"/>
        <w:rPr>
          <w:rFonts w:hint="cs"/>
          <w:rtl/>
        </w:rPr>
      </w:pPr>
      <w:r>
        <w:rPr>
          <w:rFonts w:hint="cs"/>
          <w:rtl/>
        </w:rPr>
        <w:t xml:space="preserve">תודה רבה.  חבר הכנסת רוני בר-און, בבקשה. חמש דקות. לאחר מכן - הצבעה. ברוך הבא, חבר הכנסת סער. </w:t>
      </w:r>
    </w:p>
    <w:p w14:paraId="412DBA5E" w14:textId="77777777" w:rsidR="00000000" w:rsidRDefault="00545B09">
      <w:pPr>
        <w:pStyle w:val="a0"/>
        <w:rPr>
          <w:rFonts w:hint="cs"/>
          <w:rtl/>
        </w:rPr>
      </w:pPr>
    </w:p>
    <w:p w14:paraId="12537DDF" w14:textId="77777777" w:rsidR="00000000" w:rsidRDefault="00545B09">
      <w:pPr>
        <w:pStyle w:val="a"/>
        <w:rPr>
          <w:rtl/>
        </w:rPr>
      </w:pPr>
      <w:bookmarkStart w:id="196" w:name="FS000001038T26_01_2004_18_41_41"/>
      <w:bookmarkStart w:id="197" w:name="_Toc78865163"/>
      <w:bookmarkEnd w:id="196"/>
      <w:r>
        <w:rPr>
          <w:rFonts w:hint="eastAsia"/>
          <w:rtl/>
        </w:rPr>
        <w:t>רוני</w:t>
      </w:r>
      <w:r>
        <w:rPr>
          <w:rtl/>
        </w:rPr>
        <w:t xml:space="preserve"> בר-און (הליכוד)</w:t>
      </w:r>
      <w:r>
        <w:rPr>
          <w:rtl/>
        </w:rPr>
        <w:t>:</w:t>
      </w:r>
      <w:bookmarkEnd w:id="197"/>
    </w:p>
    <w:p w14:paraId="28107FB2" w14:textId="77777777" w:rsidR="00000000" w:rsidRDefault="00545B09">
      <w:pPr>
        <w:pStyle w:val="a0"/>
        <w:rPr>
          <w:rFonts w:hint="cs"/>
          <w:rtl/>
        </w:rPr>
      </w:pPr>
    </w:p>
    <w:p w14:paraId="1BFFA589" w14:textId="77777777" w:rsidR="00000000" w:rsidRDefault="00545B09">
      <w:pPr>
        <w:pStyle w:val="a0"/>
        <w:rPr>
          <w:rFonts w:hint="cs"/>
          <w:rtl/>
        </w:rPr>
      </w:pPr>
      <w:r>
        <w:rPr>
          <w:rFonts w:hint="cs"/>
          <w:rtl/>
        </w:rPr>
        <w:t xml:space="preserve">אדוני היושב-ראש, אדוני ראש הממשלה, רבותי השרים, חברי הכנסת, אני פונה אליכם היום, מציעי האי-האמון, באמת, לא מתוך מגמה להתריס, לא מתוך מגמה להקניט. נואשתי מהרעיון לגרום לכם לחשוב שאפשר גם אחרת. </w:t>
      </w:r>
    </w:p>
    <w:p w14:paraId="397E3264" w14:textId="77777777" w:rsidR="00000000" w:rsidRDefault="00545B09">
      <w:pPr>
        <w:pStyle w:val="a0"/>
        <w:rPr>
          <w:rFonts w:hint="cs"/>
          <w:rtl/>
        </w:rPr>
      </w:pPr>
    </w:p>
    <w:p w14:paraId="395FF3F4" w14:textId="77777777" w:rsidR="00000000" w:rsidRDefault="00545B09">
      <w:pPr>
        <w:pStyle w:val="af0"/>
        <w:rPr>
          <w:rtl/>
        </w:rPr>
      </w:pPr>
      <w:r>
        <w:rPr>
          <w:rFonts w:hint="eastAsia"/>
          <w:rtl/>
        </w:rPr>
        <w:t>משה</w:t>
      </w:r>
      <w:r>
        <w:rPr>
          <w:rtl/>
        </w:rPr>
        <w:t xml:space="preserve"> גפני (יהדות התורה):</w:t>
      </w:r>
    </w:p>
    <w:p w14:paraId="311EB860" w14:textId="77777777" w:rsidR="00000000" w:rsidRDefault="00545B09">
      <w:pPr>
        <w:pStyle w:val="a0"/>
        <w:rPr>
          <w:rFonts w:hint="cs"/>
          <w:rtl/>
        </w:rPr>
      </w:pPr>
    </w:p>
    <w:p w14:paraId="02940176" w14:textId="77777777" w:rsidR="00000000" w:rsidRDefault="00545B09">
      <w:pPr>
        <w:pStyle w:val="a0"/>
        <w:rPr>
          <w:rFonts w:hint="cs"/>
          <w:rtl/>
        </w:rPr>
      </w:pPr>
      <w:r>
        <w:rPr>
          <w:rFonts w:hint="cs"/>
          <w:rtl/>
        </w:rPr>
        <w:t>- - -</w:t>
      </w:r>
    </w:p>
    <w:p w14:paraId="0308C365" w14:textId="77777777" w:rsidR="00000000" w:rsidRDefault="00545B09">
      <w:pPr>
        <w:pStyle w:val="a0"/>
        <w:rPr>
          <w:rFonts w:hint="cs"/>
          <w:rtl/>
        </w:rPr>
      </w:pPr>
    </w:p>
    <w:p w14:paraId="023C9DAA" w14:textId="77777777" w:rsidR="00000000" w:rsidRDefault="00545B09">
      <w:pPr>
        <w:pStyle w:val="af1"/>
        <w:rPr>
          <w:rtl/>
        </w:rPr>
      </w:pPr>
      <w:r>
        <w:rPr>
          <w:rtl/>
        </w:rPr>
        <w:t>היו"ר משה כחלון:</w:t>
      </w:r>
    </w:p>
    <w:p w14:paraId="6A792E0F" w14:textId="77777777" w:rsidR="00000000" w:rsidRDefault="00545B09">
      <w:pPr>
        <w:pStyle w:val="a0"/>
        <w:rPr>
          <w:rtl/>
        </w:rPr>
      </w:pPr>
    </w:p>
    <w:p w14:paraId="45E8ED93" w14:textId="77777777" w:rsidR="00000000" w:rsidRDefault="00545B09">
      <w:pPr>
        <w:pStyle w:val="a0"/>
        <w:rPr>
          <w:rFonts w:hint="cs"/>
          <w:rtl/>
        </w:rPr>
      </w:pPr>
      <w:r>
        <w:rPr>
          <w:rFonts w:hint="cs"/>
          <w:rtl/>
        </w:rPr>
        <w:t>חבר הכנסת</w:t>
      </w:r>
      <w:r>
        <w:rPr>
          <w:rFonts w:hint="cs"/>
          <w:rtl/>
        </w:rPr>
        <w:t xml:space="preserve"> גפני, בבקשה. </w:t>
      </w:r>
    </w:p>
    <w:p w14:paraId="13EF0842" w14:textId="77777777" w:rsidR="00000000" w:rsidRDefault="00545B09">
      <w:pPr>
        <w:pStyle w:val="a0"/>
        <w:rPr>
          <w:rFonts w:hint="cs"/>
          <w:rtl/>
        </w:rPr>
      </w:pPr>
    </w:p>
    <w:p w14:paraId="541C7603" w14:textId="77777777" w:rsidR="00000000" w:rsidRDefault="00545B09">
      <w:pPr>
        <w:pStyle w:val="-"/>
        <w:rPr>
          <w:rtl/>
        </w:rPr>
      </w:pPr>
      <w:bookmarkStart w:id="198" w:name="FS000001038T26_01_2004_18_43_58C"/>
      <w:bookmarkEnd w:id="198"/>
      <w:r>
        <w:rPr>
          <w:rtl/>
        </w:rPr>
        <w:t>רוני בר-און (הליכוד):</w:t>
      </w:r>
    </w:p>
    <w:p w14:paraId="62E8271B" w14:textId="77777777" w:rsidR="00000000" w:rsidRDefault="00545B09">
      <w:pPr>
        <w:pStyle w:val="a0"/>
        <w:rPr>
          <w:rtl/>
        </w:rPr>
      </w:pPr>
    </w:p>
    <w:p w14:paraId="7F3124BA" w14:textId="77777777" w:rsidR="00000000" w:rsidRDefault="00545B09">
      <w:pPr>
        <w:pStyle w:val="a0"/>
        <w:rPr>
          <w:rFonts w:hint="cs"/>
          <w:rtl/>
        </w:rPr>
      </w:pPr>
      <w:r>
        <w:rPr>
          <w:rFonts w:hint="cs"/>
          <w:rtl/>
        </w:rPr>
        <w:t xml:space="preserve">אני מבקש, חבר הכנסת גפני. </w:t>
      </w:r>
    </w:p>
    <w:p w14:paraId="1B5ADF52" w14:textId="77777777" w:rsidR="00000000" w:rsidRDefault="00545B09">
      <w:pPr>
        <w:pStyle w:val="a0"/>
        <w:rPr>
          <w:rFonts w:hint="cs"/>
          <w:rtl/>
        </w:rPr>
      </w:pPr>
    </w:p>
    <w:p w14:paraId="08360810" w14:textId="77777777" w:rsidR="00000000" w:rsidRDefault="00545B09">
      <w:pPr>
        <w:pStyle w:val="af0"/>
        <w:rPr>
          <w:rtl/>
        </w:rPr>
      </w:pPr>
      <w:r>
        <w:rPr>
          <w:rFonts w:hint="eastAsia"/>
          <w:rtl/>
        </w:rPr>
        <w:t>משה</w:t>
      </w:r>
      <w:r>
        <w:rPr>
          <w:rtl/>
        </w:rPr>
        <w:t xml:space="preserve"> גפני (יהדות התורה):</w:t>
      </w:r>
    </w:p>
    <w:p w14:paraId="1BDFF4ED" w14:textId="77777777" w:rsidR="00000000" w:rsidRDefault="00545B09">
      <w:pPr>
        <w:pStyle w:val="a0"/>
        <w:rPr>
          <w:rFonts w:hint="cs"/>
          <w:rtl/>
        </w:rPr>
      </w:pPr>
    </w:p>
    <w:p w14:paraId="79C3FAE4" w14:textId="77777777" w:rsidR="00000000" w:rsidRDefault="00545B09">
      <w:pPr>
        <w:pStyle w:val="a0"/>
        <w:rPr>
          <w:rFonts w:hint="cs"/>
          <w:rtl/>
        </w:rPr>
      </w:pPr>
      <w:r>
        <w:rPr>
          <w:rFonts w:hint="cs"/>
          <w:rtl/>
        </w:rPr>
        <w:t>- - -</w:t>
      </w:r>
    </w:p>
    <w:p w14:paraId="6E7CF203" w14:textId="77777777" w:rsidR="00000000" w:rsidRDefault="00545B09">
      <w:pPr>
        <w:pStyle w:val="a0"/>
        <w:rPr>
          <w:rFonts w:hint="cs"/>
          <w:rtl/>
        </w:rPr>
      </w:pPr>
    </w:p>
    <w:p w14:paraId="4A5D6097" w14:textId="77777777" w:rsidR="00000000" w:rsidRDefault="00545B09">
      <w:pPr>
        <w:pStyle w:val="af1"/>
        <w:rPr>
          <w:rtl/>
        </w:rPr>
      </w:pPr>
      <w:r>
        <w:rPr>
          <w:rtl/>
        </w:rPr>
        <w:t>היו"ר משה כחלון:</w:t>
      </w:r>
    </w:p>
    <w:p w14:paraId="7B4F524D" w14:textId="77777777" w:rsidR="00000000" w:rsidRDefault="00545B09">
      <w:pPr>
        <w:pStyle w:val="a0"/>
        <w:rPr>
          <w:rtl/>
        </w:rPr>
      </w:pPr>
    </w:p>
    <w:p w14:paraId="2D153ED2" w14:textId="77777777" w:rsidR="00000000" w:rsidRDefault="00545B09">
      <w:pPr>
        <w:pStyle w:val="a0"/>
        <w:rPr>
          <w:rFonts w:hint="cs"/>
          <w:rtl/>
        </w:rPr>
      </w:pPr>
      <w:r>
        <w:rPr>
          <w:rFonts w:hint="cs"/>
          <w:rtl/>
        </w:rPr>
        <w:t xml:space="preserve">חבר הכנסת גפני. </w:t>
      </w:r>
    </w:p>
    <w:p w14:paraId="2317D908" w14:textId="77777777" w:rsidR="00000000" w:rsidRDefault="00545B09">
      <w:pPr>
        <w:pStyle w:val="a0"/>
        <w:rPr>
          <w:rFonts w:hint="cs"/>
          <w:rtl/>
        </w:rPr>
      </w:pPr>
    </w:p>
    <w:p w14:paraId="64EDBA1B" w14:textId="77777777" w:rsidR="00000000" w:rsidRDefault="00545B09">
      <w:pPr>
        <w:pStyle w:val="-"/>
        <w:rPr>
          <w:rtl/>
        </w:rPr>
      </w:pPr>
      <w:bookmarkStart w:id="199" w:name="FS000001038T26_01_2004_18_44_16C"/>
      <w:bookmarkEnd w:id="199"/>
      <w:r>
        <w:rPr>
          <w:rtl/>
        </w:rPr>
        <w:t>רוני בר-און (הליכוד):</w:t>
      </w:r>
    </w:p>
    <w:p w14:paraId="0F09927A" w14:textId="77777777" w:rsidR="00000000" w:rsidRDefault="00545B09">
      <w:pPr>
        <w:pStyle w:val="a0"/>
        <w:rPr>
          <w:rtl/>
        </w:rPr>
      </w:pPr>
    </w:p>
    <w:p w14:paraId="7D44FEAD" w14:textId="77777777" w:rsidR="00000000" w:rsidRDefault="00545B09">
      <w:pPr>
        <w:pStyle w:val="a0"/>
        <w:rPr>
          <w:rFonts w:hint="cs"/>
          <w:rtl/>
        </w:rPr>
      </w:pPr>
      <w:r>
        <w:rPr>
          <w:rFonts w:hint="cs"/>
          <w:rtl/>
        </w:rPr>
        <w:t>תקשיב. אני באמת לא מתכוון להתריס. אני מתכוון היום לשאול מעל הדוכן הזה כמה שאלות, ואני מודה ומתוודה</w:t>
      </w:r>
      <w:r>
        <w:rPr>
          <w:rFonts w:hint="cs"/>
          <w:rtl/>
        </w:rPr>
        <w:t xml:space="preserve"> שלא רבים הם המקרים שיש לי שאלות שאין עליהן תשובות. אבל בואו ננתח מה קרה מאז השבוע שעבר, כשבאתם הנה עם הסיפור של ספקטור, והיום קמתם ובאתם הנה עם הסיפור של תיקון כתב האישום של אפל. </w:t>
      </w:r>
    </w:p>
    <w:p w14:paraId="5AEB2111" w14:textId="77777777" w:rsidR="00000000" w:rsidRDefault="00545B09">
      <w:pPr>
        <w:pStyle w:val="a0"/>
        <w:rPr>
          <w:rFonts w:hint="cs"/>
          <w:rtl/>
        </w:rPr>
      </w:pPr>
    </w:p>
    <w:p w14:paraId="09606A83" w14:textId="77777777" w:rsidR="00000000" w:rsidRDefault="00545B09">
      <w:pPr>
        <w:pStyle w:val="a0"/>
        <w:rPr>
          <w:rFonts w:hint="cs"/>
          <w:rtl/>
        </w:rPr>
      </w:pPr>
      <w:r>
        <w:rPr>
          <w:rFonts w:hint="cs"/>
          <w:rtl/>
        </w:rPr>
        <w:t>הפרקליטות כבר אישרה, הצהירה בריש גלי, כשהגישה את כתב האישום נגד אפל, שהפעם</w:t>
      </w:r>
      <w:r>
        <w:rPr>
          <w:rFonts w:hint="cs"/>
          <w:rtl/>
        </w:rPr>
        <w:t xml:space="preserve"> היא מביאה את כל הפרשיות יחד, כדי להסביר מהי "תופעת אפל". זה דבר שלא ייעשה. זה דבר שלא ייעשה, אבל מכיוון שדמו של אפל מותר, גם לפרקליטות מותר. אני חושב שהפרקליטות גם גילתה את דעתה - כבר לפני שנה - שהעניין נגד ראש הממשלה עולה לה בבריאות, ואני לא רוצה להזכיר </w:t>
      </w:r>
      <w:r>
        <w:rPr>
          <w:rFonts w:hint="cs"/>
          <w:rtl/>
        </w:rPr>
        <w:t xml:space="preserve">את פרשת גלאט-ברקוביץ'. אבל תראו את השאלות שאני מציב לפניכם </w:t>
      </w:r>
      <w:r>
        <w:rPr>
          <w:rFonts w:hint="eastAsia"/>
          <w:rtl/>
        </w:rPr>
        <w:t>–</w:t>
      </w:r>
      <w:r>
        <w:rPr>
          <w:rFonts w:hint="cs"/>
          <w:rtl/>
        </w:rPr>
        <w:t xml:space="preserve"> השאלות יבואו מהתחום המשפטי - -</w:t>
      </w:r>
    </w:p>
    <w:p w14:paraId="52E2D531" w14:textId="77777777" w:rsidR="00000000" w:rsidRDefault="00545B09">
      <w:pPr>
        <w:pStyle w:val="a0"/>
        <w:rPr>
          <w:rFonts w:hint="cs"/>
          <w:rtl/>
        </w:rPr>
      </w:pPr>
    </w:p>
    <w:p w14:paraId="63199C14" w14:textId="77777777" w:rsidR="00000000" w:rsidRDefault="00545B09">
      <w:pPr>
        <w:pStyle w:val="a0"/>
        <w:rPr>
          <w:rFonts w:hint="cs"/>
          <w:rtl/>
        </w:rPr>
      </w:pPr>
      <w:r>
        <w:rPr>
          <w:rFonts w:hint="cs"/>
          <w:rtl/>
        </w:rPr>
        <w:t xml:space="preserve">אדוני שר המשפטים, אני מדבר על הפרקליטות, אתה אחראי לה, לפחות תעשה את עצמך שומע. </w:t>
      </w:r>
    </w:p>
    <w:p w14:paraId="68859EF4" w14:textId="77777777" w:rsidR="00000000" w:rsidRDefault="00545B09">
      <w:pPr>
        <w:pStyle w:val="a0"/>
        <w:rPr>
          <w:rFonts w:hint="cs"/>
          <w:rtl/>
        </w:rPr>
      </w:pPr>
    </w:p>
    <w:p w14:paraId="692FE1DC" w14:textId="77777777" w:rsidR="00000000" w:rsidRDefault="00545B09">
      <w:pPr>
        <w:pStyle w:val="a0"/>
        <w:rPr>
          <w:rFonts w:hint="cs"/>
          <w:rtl/>
        </w:rPr>
      </w:pPr>
      <w:r>
        <w:rPr>
          <w:rFonts w:hint="cs"/>
          <w:rtl/>
        </w:rPr>
        <w:t>- - השאלות יבואו מתחום הפרוצדורה. אני מציע לכם להקשיב. אם תבינו, אולי תהיה לכם תו</w:t>
      </w:r>
      <w:r>
        <w:rPr>
          <w:rFonts w:hint="cs"/>
          <w:rtl/>
        </w:rPr>
        <w:t xml:space="preserve">בנה. אולי תחדלו מהמירוץ הזה לחלק את עור הדוב עוד בטרם צדתם אותו. </w:t>
      </w:r>
    </w:p>
    <w:p w14:paraId="6CF8B259" w14:textId="77777777" w:rsidR="00000000" w:rsidRDefault="00545B09">
      <w:pPr>
        <w:pStyle w:val="a0"/>
        <w:rPr>
          <w:rFonts w:hint="cs"/>
          <w:rtl/>
        </w:rPr>
      </w:pPr>
    </w:p>
    <w:p w14:paraId="1BDF0316" w14:textId="77777777" w:rsidR="00000000" w:rsidRDefault="00545B09">
      <w:pPr>
        <w:pStyle w:val="a0"/>
        <w:rPr>
          <w:rFonts w:hint="cs"/>
          <w:rtl/>
        </w:rPr>
      </w:pPr>
      <w:r>
        <w:rPr>
          <w:rFonts w:hint="cs"/>
          <w:rtl/>
        </w:rPr>
        <w:t>השבוע הוגש תיקון לכתב האישום נגד אפל. הוא הוגש שישה חודשים לאחר שכתב האישום הונח. אתם מוצאים בתיקון הזה סיבה לדרוש מראש הממשלה להתפטר, להשעות את עצמו, לפנות את תפקידו. אני אומר לכם שכתב האי</w:t>
      </w:r>
      <w:r>
        <w:rPr>
          <w:rFonts w:hint="cs"/>
          <w:rtl/>
        </w:rPr>
        <w:t>שום שהוגש נגד אפל, מרגע שלא הוגש נגד ראש הממשלה, אינו מעלה סימני שאלה. הוא מעלה סימן קריאה ברור, שאומר שאם היה אפשר לכתוב את זה נגד אפל בכתב האישום, אי-אפשר לכתוב את זה בכתב אישום נגד ראש הממשלה. יש נגד אפל, לכאורה, ואין נגד שרון. אחרת, איך תסבירו את הדילמ</w:t>
      </w:r>
      <w:r>
        <w:rPr>
          <w:rFonts w:hint="cs"/>
          <w:rtl/>
        </w:rPr>
        <w:t>ות האלה:</w:t>
      </w:r>
    </w:p>
    <w:p w14:paraId="5586151E" w14:textId="77777777" w:rsidR="00000000" w:rsidRDefault="00545B09">
      <w:pPr>
        <w:pStyle w:val="a0"/>
        <w:rPr>
          <w:rFonts w:hint="cs"/>
          <w:rtl/>
        </w:rPr>
      </w:pPr>
    </w:p>
    <w:p w14:paraId="13E50D99" w14:textId="77777777" w:rsidR="00000000" w:rsidRDefault="00545B09">
      <w:pPr>
        <w:pStyle w:val="a0"/>
        <w:rPr>
          <w:rFonts w:hint="cs"/>
          <w:rtl/>
        </w:rPr>
      </w:pPr>
      <w:r>
        <w:rPr>
          <w:rFonts w:hint="cs"/>
          <w:rtl/>
        </w:rPr>
        <w:t>איך אחרי ארבע שנים של חקירה מגישים נגד אפל ולא מגישים נגד ראש הממשלה? ואם אומרים לנו הפרשנים למיניהם, שלכאורה הם יודעי סוד, שבתוך שבועיים או שלושה שבועות יגישו או יחליטו שלא להגיש נגד ראש הממשלה, השאלה שאני שואל היא: למה הזדרזו להגיש נגד אפל? הרי</w:t>
      </w:r>
      <w:r>
        <w:rPr>
          <w:rFonts w:hint="cs"/>
          <w:rtl/>
        </w:rPr>
        <w:t xml:space="preserve"> כרגע צריך לחשוף את חומר הראיות ויש סכנה שמישהו יראה את חומר הראיות וראש הממשלה יוכל אולי להתכונן לחקירה. ולא זו בלבד, אלא שאני אומר שהתוצאה של הגשת כתב האישום נגד אפל במתכונתו זו, בלי להודיע שסגרו את התיק נגד ראש הממשלה, זה בכוונת מכוון ללבות את הלינץ' הצ</w:t>
      </w:r>
      <w:r>
        <w:rPr>
          <w:rFonts w:hint="cs"/>
          <w:rtl/>
        </w:rPr>
        <w:t xml:space="preserve">יבורי שאתם ממשיכים לעשות פעם אחר פעם. לעשות משפט בדעת הקהל זה לא לעשות משפט בבית-משפט. </w:t>
      </w:r>
    </w:p>
    <w:p w14:paraId="5547570F" w14:textId="77777777" w:rsidR="00000000" w:rsidRDefault="00545B09">
      <w:pPr>
        <w:pStyle w:val="a0"/>
        <w:rPr>
          <w:rFonts w:hint="cs"/>
          <w:rtl/>
        </w:rPr>
      </w:pPr>
    </w:p>
    <w:p w14:paraId="2CE3C84C" w14:textId="77777777" w:rsidR="00000000" w:rsidRDefault="00545B09">
      <w:pPr>
        <w:pStyle w:val="af1"/>
        <w:rPr>
          <w:rtl/>
        </w:rPr>
      </w:pPr>
      <w:r>
        <w:rPr>
          <w:rtl/>
        </w:rPr>
        <w:t>היו"ר ראובן ריבלין:</w:t>
      </w:r>
    </w:p>
    <w:p w14:paraId="3987CA06" w14:textId="77777777" w:rsidR="00000000" w:rsidRDefault="00545B09">
      <w:pPr>
        <w:pStyle w:val="a0"/>
        <w:rPr>
          <w:rtl/>
        </w:rPr>
      </w:pPr>
    </w:p>
    <w:p w14:paraId="295E2DC9" w14:textId="77777777" w:rsidR="00000000" w:rsidRDefault="00545B09">
      <w:pPr>
        <w:pStyle w:val="a0"/>
        <w:rPr>
          <w:rFonts w:hint="cs"/>
          <w:rtl/>
        </w:rPr>
      </w:pPr>
      <w:r>
        <w:rPr>
          <w:rFonts w:hint="cs"/>
          <w:rtl/>
        </w:rPr>
        <w:t xml:space="preserve">חבר הכנסת שטייניץ, בבקשה לשבת. זה מפריע לחבר הכנסת בר-און. </w:t>
      </w:r>
    </w:p>
    <w:p w14:paraId="1D0F3730" w14:textId="77777777" w:rsidR="00000000" w:rsidRDefault="00545B09">
      <w:pPr>
        <w:pStyle w:val="a0"/>
        <w:rPr>
          <w:rFonts w:hint="cs"/>
          <w:rtl/>
        </w:rPr>
      </w:pPr>
    </w:p>
    <w:p w14:paraId="6BC4E4A2" w14:textId="77777777" w:rsidR="00000000" w:rsidRDefault="00545B09">
      <w:pPr>
        <w:pStyle w:val="af0"/>
        <w:rPr>
          <w:rtl/>
        </w:rPr>
      </w:pPr>
      <w:r>
        <w:rPr>
          <w:rFonts w:hint="eastAsia"/>
          <w:rtl/>
        </w:rPr>
        <w:t>טלב</w:t>
      </w:r>
      <w:r>
        <w:rPr>
          <w:rtl/>
        </w:rPr>
        <w:t xml:space="preserve"> אלסאנע (רע"ם):</w:t>
      </w:r>
    </w:p>
    <w:p w14:paraId="7B83FD87" w14:textId="77777777" w:rsidR="00000000" w:rsidRDefault="00545B09">
      <w:pPr>
        <w:pStyle w:val="a0"/>
        <w:rPr>
          <w:rFonts w:hint="cs"/>
          <w:rtl/>
        </w:rPr>
      </w:pPr>
    </w:p>
    <w:p w14:paraId="11A22CCA" w14:textId="77777777" w:rsidR="00000000" w:rsidRDefault="00545B09">
      <w:pPr>
        <w:pStyle w:val="a0"/>
        <w:rPr>
          <w:rFonts w:hint="cs"/>
          <w:rtl/>
        </w:rPr>
      </w:pPr>
      <w:r>
        <w:rPr>
          <w:rFonts w:hint="cs"/>
          <w:rtl/>
        </w:rPr>
        <w:t>- - -</w:t>
      </w:r>
    </w:p>
    <w:p w14:paraId="159D07E5" w14:textId="77777777" w:rsidR="00000000" w:rsidRDefault="00545B09">
      <w:pPr>
        <w:pStyle w:val="a0"/>
        <w:rPr>
          <w:rFonts w:hint="cs"/>
          <w:rtl/>
        </w:rPr>
      </w:pPr>
    </w:p>
    <w:p w14:paraId="44448CBF" w14:textId="77777777" w:rsidR="00000000" w:rsidRDefault="00545B09">
      <w:pPr>
        <w:pStyle w:val="af1"/>
        <w:rPr>
          <w:rtl/>
        </w:rPr>
      </w:pPr>
      <w:r>
        <w:rPr>
          <w:rtl/>
        </w:rPr>
        <w:t>היו"ר ראובן ריבלין:</w:t>
      </w:r>
    </w:p>
    <w:p w14:paraId="14D849D7" w14:textId="77777777" w:rsidR="00000000" w:rsidRDefault="00545B09">
      <w:pPr>
        <w:pStyle w:val="a0"/>
        <w:rPr>
          <w:rtl/>
        </w:rPr>
      </w:pPr>
    </w:p>
    <w:p w14:paraId="48957766" w14:textId="77777777" w:rsidR="00000000" w:rsidRDefault="00545B09">
      <w:pPr>
        <w:pStyle w:val="a0"/>
        <w:rPr>
          <w:rFonts w:hint="cs"/>
          <w:rtl/>
        </w:rPr>
      </w:pPr>
      <w:r>
        <w:rPr>
          <w:rFonts w:hint="cs"/>
          <w:rtl/>
        </w:rPr>
        <w:t xml:space="preserve">חבר הכנסת טלב אלסאנע, שמענו. תודה. </w:t>
      </w:r>
    </w:p>
    <w:p w14:paraId="29126A09" w14:textId="77777777" w:rsidR="00000000" w:rsidRDefault="00545B09">
      <w:pPr>
        <w:pStyle w:val="a0"/>
        <w:rPr>
          <w:rFonts w:hint="cs"/>
          <w:rtl/>
        </w:rPr>
      </w:pPr>
    </w:p>
    <w:p w14:paraId="427A96EA" w14:textId="77777777" w:rsidR="00000000" w:rsidRDefault="00545B09">
      <w:pPr>
        <w:pStyle w:val="af0"/>
        <w:rPr>
          <w:rtl/>
        </w:rPr>
      </w:pPr>
      <w:r>
        <w:rPr>
          <w:rFonts w:hint="eastAsia"/>
          <w:rtl/>
        </w:rPr>
        <w:t>טלב</w:t>
      </w:r>
      <w:r>
        <w:rPr>
          <w:rtl/>
        </w:rPr>
        <w:t xml:space="preserve"> אלסאנע (רע"ם):</w:t>
      </w:r>
    </w:p>
    <w:p w14:paraId="73FC58F6" w14:textId="77777777" w:rsidR="00000000" w:rsidRDefault="00545B09">
      <w:pPr>
        <w:pStyle w:val="a0"/>
        <w:rPr>
          <w:rFonts w:hint="cs"/>
          <w:rtl/>
        </w:rPr>
      </w:pPr>
    </w:p>
    <w:p w14:paraId="32EDB9EC" w14:textId="77777777" w:rsidR="00000000" w:rsidRDefault="00545B09">
      <w:pPr>
        <w:pStyle w:val="a0"/>
        <w:rPr>
          <w:rFonts w:hint="cs"/>
          <w:rtl/>
        </w:rPr>
      </w:pPr>
      <w:r>
        <w:rPr>
          <w:rFonts w:hint="cs"/>
          <w:rtl/>
        </w:rPr>
        <w:t>- - -</w:t>
      </w:r>
    </w:p>
    <w:p w14:paraId="65026394" w14:textId="77777777" w:rsidR="00000000" w:rsidRDefault="00545B09">
      <w:pPr>
        <w:pStyle w:val="a0"/>
        <w:rPr>
          <w:rFonts w:hint="cs"/>
          <w:rtl/>
        </w:rPr>
      </w:pPr>
    </w:p>
    <w:p w14:paraId="27B32498" w14:textId="77777777" w:rsidR="00000000" w:rsidRDefault="00545B09">
      <w:pPr>
        <w:pStyle w:val="af1"/>
        <w:rPr>
          <w:rtl/>
        </w:rPr>
      </w:pPr>
      <w:r>
        <w:rPr>
          <w:rtl/>
        </w:rPr>
        <w:t>היו"ר ראובן ריבלין:</w:t>
      </w:r>
    </w:p>
    <w:p w14:paraId="1E8FB06A" w14:textId="77777777" w:rsidR="00000000" w:rsidRDefault="00545B09">
      <w:pPr>
        <w:pStyle w:val="a0"/>
        <w:rPr>
          <w:rtl/>
        </w:rPr>
      </w:pPr>
    </w:p>
    <w:p w14:paraId="096F9A25" w14:textId="77777777" w:rsidR="00000000" w:rsidRDefault="00545B09">
      <w:pPr>
        <w:pStyle w:val="a0"/>
        <w:rPr>
          <w:rFonts w:hint="cs"/>
          <w:rtl/>
        </w:rPr>
      </w:pPr>
      <w:r>
        <w:rPr>
          <w:rFonts w:hint="cs"/>
          <w:rtl/>
        </w:rPr>
        <w:t xml:space="preserve">שמענו. הוא אומר מה קרה. מה הוא אמר? הוא אומר מה שהוא רוצה, לא מה שאתה רוצה. </w:t>
      </w:r>
    </w:p>
    <w:p w14:paraId="1979236F" w14:textId="77777777" w:rsidR="00000000" w:rsidRDefault="00545B09">
      <w:pPr>
        <w:pStyle w:val="a0"/>
        <w:rPr>
          <w:rFonts w:hint="cs"/>
          <w:rtl/>
        </w:rPr>
      </w:pPr>
    </w:p>
    <w:p w14:paraId="57511052" w14:textId="77777777" w:rsidR="00000000" w:rsidRDefault="00545B09">
      <w:pPr>
        <w:pStyle w:val="-"/>
        <w:rPr>
          <w:rtl/>
        </w:rPr>
      </w:pPr>
      <w:bookmarkStart w:id="200" w:name="FS000001038T26_01_2004_18_58_08C"/>
      <w:bookmarkEnd w:id="200"/>
      <w:r>
        <w:rPr>
          <w:rtl/>
        </w:rPr>
        <w:t>רוני בר-און (הליכוד):</w:t>
      </w:r>
    </w:p>
    <w:p w14:paraId="5BEC0011" w14:textId="77777777" w:rsidR="00000000" w:rsidRDefault="00545B09">
      <w:pPr>
        <w:pStyle w:val="a0"/>
        <w:rPr>
          <w:rtl/>
        </w:rPr>
      </w:pPr>
    </w:p>
    <w:p w14:paraId="07CB63B2" w14:textId="77777777" w:rsidR="00000000" w:rsidRDefault="00545B09">
      <w:pPr>
        <w:pStyle w:val="a0"/>
        <w:rPr>
          <w:rFonts w:hint="cs"/>
          <w:rtl/>
        </w:rPr>
      </w:pPr>
      <w:r>
        <w:rPr>
          <w:rFonts w:hint="cs"/>
          <w:rtl/>
        </w:rPr>
        <w:t>תזכרו: שישה חודשים מונח כתב אישום בתל-אביב, ובעוד שבועיים, שלושה שבועות, לפי דעת הפרשנים המקורבים, יהיה אפש</w:t>
      </w:r>
      <w:r>
        <w:rPr>
          <w:rFonts w:hint="cs"/>
          <w:rtl/>
        </w:rPr>
        <w:t xml:space="preserve">ר לקבל החלטה בעניינו של ראש הממשלה. אז מוכרחים היום, אתמול, להגיש את כתב האישום נגד אפל? אי-אפשר לחכות עוד שבועיים, עוד שלושה שבועות? </w:t>
      </w:r>
    </w:p>
    <w:p w14:paraId="20BC5D23" w14:textId="77777777" w:rsidR="00000000" w:rsidRDefault="00545B09">
      <w:pPr>
        <w:pStyle w:val="a0"/>
        <w:rPr>
          <w:rFonts w:hint="cs"/>
          <w:rtl/>
        </w:rPr>
      </w:pPr>
    </w:p>
    <w:p w14:paraId="754DC767" w14:textId="77777777" w:rsidR="00000000" w:rsidRDefault="00545B09">
      <w:pPr>
        <w:pStyle w:val="a0"/>
        <w:rPr>
          <w:rFonts w:hint="cs"/>
          <w:rtl/>
        </w:rPr>
      </w:pPr>
      <w:r>
        <w:rPr>
          <w:rFonts w:hint="cs"/>
          <w:rtl/>
        </w:rPr>
        <w:t>עכשיו תראו, אני אומר לכם שאחת האפשרויות היא שניסו, בהגשת כתב האישום החפוזה הזאת, יומיים לפני שמונה יועץ משפטי חדש לממשלה</w:t>
      </w:r>
      <w:r>
        <w:rPr>
          <w:rFonts w:hint="cs"/>
          <w:rtl/>
        </w:rPr>
        <w:t>, אדוני שר המשפטים, זה ניסיון - אני לא פוסל אפשרות - לחשק את ידיו ואת רגליו של היועץ המשפטי החדש. אבל אני יכול להבטיחך נאמנה - אני מכיר את האיש - המזימה לא תצלח. האיש הזה חזק מדי, דעתן מדי, יש לו משנה סדורה בעניין הגשת כתבי אישום נגד אנשי ציבור. איש לא יחש</w:t>
      </w:r>
      <w:r>
        <w:rPr>
          <w:rFonts w:hint="cs"/>
          <w:rtl/>
        </w:rPr>
        <w:t xml:space="preserve">ק את רגליו או את ידיו. ועל כך אתה ראוי לברכה </w:t>
      </w:r>
      <w:r>
        <w:rPr>
          <w:rFonts w:hint="eastAsia"/>
          <w:rtl/>
        </w:rPr>
        <w:t>–</w:t>
      </w:r>
      <w:r>
        <w:rPr>
          <w:rFonts w:hint="cs"/>
          <w:rtl/>
        </w:rPr>
        <w:t xml:space="preserve"> על זה שבחרת בו. </w:t>
      </w:r>
    </w:p>
    <w:p w14:paraId="43E7A365" w14:textId="77777777" w:rsidR="00000000" w:rsidRDefault="00545B09">
      <w:pPr>
        <w:pStyle w:val="a0"/>
        <w:rPr>
          <w:rFonts w:hint="cs"/>
          <w:rtl/>
        </w:rPr>
      </w:pPr>
    </w:p>
    <w:p w14:paraId="28741F9A" w14:textId="77777777" w:rsidR="00000000" w:rsidRDefault="00545B09">
      <w:pPr>
        <w:pStyle w:val="a0"/>
        <w:rPr>
          <w:rFonts w:hint="cs"/>
          <w:rtl/>
        </w:rPr>
      </w:pPr>
      <w:r>
        <w:rPr>
          <w:rFonts w:hint="cs"/>
          <w:rtl/>
        </w:rPr>
        <w:t>אבל תראו, מה יהיה בעוד שבועיים? נגיד שיחליטו, חבר הכנסת שריד, להגיש כתב אישום נגד ראש הממשלה. אז מה, יצרפו אותו לכתב האישום נגד אפל? יושיבו ראש ממשלה בבית-משפט השלום בתל-אביב לשמוע 220 עדים ש</w:t>
      </w:r>
      <w:r>
        <w:rPr>
          <w:rFonts w:hint="cs"/>
          <w:rtl/>
        </w:rPr>
        <w:t>אינם רלוונטים למשפט שלו, על עשרה אישומים שלא קשורים אליו, כמו זמיר-ברלב, וכמו בני רגב, וכמו נחמה רונן - שאין לו יד ורגל בהם? יושיבו אותו שם עם אפל, עם חברת "מגדלי הזוהר" ועם בני טביב, עם ארבע חקירות נגדיות וראשיות וחוזרות של כל סניגור, 200 עדים לא רלוונטיי</w:t>
      </w:r>
      <w:r>
        <w:rPr>
          <w:rFonts w:hint="cs"/>
          <w:rtl/>
        </w:rPr>
        <w:t xml:space="preserve">ם? לא יכול להיות. אבל החוק קובע שראש ממשלה שנאשם בפלילים הולך לבית-המשפט המחוזי בירושלים </w:t>
      </w:r>
      <w:r>
        <w:rPr>
          <w:rFonts w:hint="eastAsia"/>
          <w:rtl/>
        </w:rPr>
        <w:t>–</w:t>
      </w:r>
      <w:r>
        <w:rPr>
          <w:rFonts w:hint="cs"/>
          <w:rtl/>
        </w:rPr>
        <w:t xml:space="preserve"> לשלושה שופטים. אז מה יעשו? ימשכו את התיקון של אפל מתל-אביב ויצרפו אותו לירושלים? אולי יעשו את זה בשני בתי-משפט שונים? אתה שומע, חבר הכנסת שריד? נותן השוחד בבית-משפט </w:t>
      </w:r>
      <w:r>
        <w:rPr>
          <w:rFonts w:hint="cs"/>
          <w:rtl/>
        </w:rPr>
        <w:t xml:space="preserve">בירושלים </w:t>
      </w:r>
      <w:r>
        <w:rPr>
          <w:rFonts w:hint="eastAsia"/>
          <w:rtl/>
        </w:rPr>
        <w:t>–</w:t>
      </w:r>
      <w:r>
        <w:rPr>
          <w:rFonts w:hint="cs"/>
          <w:rtl/>
        </w:rPr>
        <w:t xml:space="preserve"> מקבל השוחד בבית-משפט בתל-אביב. ומה יקרה אם בית-משפט אחד יחליט שלא היתה עסקת שוחד והשני יחליט שכן היתה עסקת שוחד, יהיו שני פסקי-דין סותרים?</w:t>
      </w:r>
    </w:p>
    <w:p w14:paraId="09ED1C7B" w14:textId="77777777" w:rsidR="00000000" w:rsidRDefault="00545B09">
      <w:pPr>
        <w:pStyle w:val="a0"/>
        <w:rPr>
          <w:rFonts w:hint="cs"/>
          <w:rtl/>
        </w:rPr>
      </w:pPr>
    </w:p>
    <w:p w14:paraId="686A63BD" w14:textId="77777777" w:rsidR="00000000" w:rsidRDefault="00545B09">
      <w:pPr>
        <w:pStyle w:val="a0"/>
        <w:rPr>
          <w:rFonts w:hint="cs"/>
          <w:rtl/>
        </w:rPr>
      </w:pPr>
      <w:r>
        <w:rPr>
          <w:rFonts w:hint="cs"/>
          <w:rtl/>
        </w:rPr>
        <w:t>לאף אחד - אני אומר לך, יוסי, עזוב, אני לא מדבר על ראש הממשלה ואני לא מדבר על ראש ממשלה מהסיעה שלי, אני מד</w:t>
      </w:r>
      <w:r>
        <w:rPr>
          <w:rFonts w:hint="cs"/>
          <w:rtl/>
        </w:rPr>
        <w:t>בר על כל איש ציבור, זה מצב ששום משפטן בר-דעת לא יכול להבין אותו - - -</w:t>
      </w:r>
    </w:p>
    <w:p w14:paraId="54812752" w14:textId="77777777" w:rsidR="00000000" w:rsidRDefault="00545B09">
      <w:pPr>
        <w:pStyle w:val="a0"/>
        <w:rPr>
          <w:rFonts w:hint="cs"/>
          <w:rtl/>
        </w:rPr>
      </w:pPr>
      <w:r>
        <w:rPr>
          <w:rFonts w:hint="cs"/>
          <w:rtl/>
        </w:rPr>
        <w:t xml:space="preserve"> </w:t>
      </w:r>
    </w:p>
    <w:p w14:paraId="79CE5093" w14:textId="77777777" w:rsidR="00000000" w:rsidRDefault="00545B09">
      <w:pPr>
        <w:pStyle w:val="af1"/>
        <w:rPr>
          <w:rtl/>
        </w:rPr>
      </w:pPr>
      <w:r>
        <w:rPr>
          <w:rtl/>
        </w:rPr>
        <w:t>היו"ר ראובן ריבלין:</w:t>
      </w:r>
    </w:p>
    <w:p w14:paraId="7AF604CB" w14:textId="77777777" w:rsidR="00000000" w:rsidRDefault="00545B09">
      <w:pPr>
        <w:pStyle w:val="a0"/>
        <w:rPr>
          <w:rtl/>
        </w:rPr>
      </w:pPr>
    </w:p>
    <w:p w14:paraId="4B22E771" w14:textId="77777777" w:rsidR="00000000" w:rsidRDefault="00545B09">
      <w:pPr>
        <w:pStyle w:val="a0"/>
        <w:ind w:firstLine="720"/>
        <w:rPr>
          <w:rFonts w:hint="cs"/>
          <w:rtl/>
        </w:rPr>
      </w:pPr>
      <w:r>
        <w:rPr>
          <w:rFonts w:hint="cs"/>
          <w:rtl/>
        </w:rPr>
        <w:t xml:space="preserve">אי-אפשר לחייב איחוד תיקים, חבר הכנסת שריד. </w:t>
      </w:r>
    </w:p>
    <w:p w14:paraId="1515B218" w14:textId="77777777" w:rsidR="00000000" w:rsidRDefault="00545B09">
      <w:pPr>
        <w:pStyle w:val="a0"/>
        <w:ind w:firstLine="720"/>
        <w:rPr>
          <w:rtl/>
        </w:rPr>
      </w:pPr>
    </w:p>
    <w:p w14:paraId="7C5E069A" w14:textId="77777777" w:rsidR="00000000" w:rsidRDefault="00545B09">
      <w:pPr>
        <w:pStyle w:val="-"/>
        <w:rPr>
          <w:rtl/>
        </w:rPr>
      </w:pPr>
      <w:bookmarkStart w:id="201" w:name="FS000001038T26_01_2004_19_09_05C"/>
      <w:bookmarkEnd w:id="201"/>
      <w:r>
        <w:rPr>
          <w:rtl/>
        </w:rPr>
        <w:t>רוני בר-און (הליכוד):</w:t>
      </w:r>
    </w:p>
    <w:p w14:paraId="3E303184" w14:textId="77777777" w:rsidR="00000000" w:rsidRDefault="00545B09">
      <w:pPr>
        <w:pStyle w:val="a0"/>
        <w:rPr>
          <w:rtl/>
        </w:rPr>
      </w:pPr>
    </w:p>
    <w:p w14:paraId="59E85A43" w14:textId="77777777" w:rsidR="00000000" w:rsidRDefault="00545B09">
      <w:pPr>
        <w:pStyle w:val="a0"/>
        <w:rPr>
          <w:rFonts w:hint="cs"/>
          <w:rtl/>
        </w:rPr>
      </w:pPr>
      <w:r>
        <w:rPr>
          <w:rFonts w:hint="cs"/>
          <w:rtl/>
        </w:rPr>
        <w:t xml:space="preserve">אין, יוסי. אני מסיים. אני רוצה רק להסביר את הנקודה הזאת </w:t>
      </w:r>
      <w:r>
        <w:rPr>
          <w:rFonts w:hint="eastAsia"/>
          <w:rtl/>
        </w:rPr>
        <w:t>–</w:t>
      </w:r>
      <w:r>
        <w:rPr>
          <w:rFonts w:hint="cs"/>
          <w:rtl/>
        </w:rPr>
        <w:t xml:space="preserve"> תאמינו לי, אני עומד פה לא כחבר הליכוד</w:t>
      </w:r>
      <w:r>
        <w:rPr>
          <w:rFonts w:hint="cs"/>
          <w:rtl/>
        </w:rPr>
        <w:t xml:space="preserve">, לא כחבר בסיעה של ראש הממשלה, אני שואל את השאלות של המשפטנים. </w:t>
      </w:r>
    </w:p>
    <w:p w14:paraId="41DB96DA" w14:textId="77777777" w:rsidR="00000000" w:rsidRDefault="00545B09">
      <w:pPr>
        <w:pStyle w:val="a0"/>
        <w:rPr>
          <w:rFonts w:hint="cs"/>
          <w:rtl/>
        </w:rPr>
      </w:pPr>
    </w:p>
    <w:p w14:paraId="20371339" w14:textId="77777777" w:rsidR="00000000" w:rsidRDefault="00545B09">
      <w:pPr>
        <w:pStyle w:val="af0"/>
        <w:rPr>
          <w:rtl/>
        </w:rPr>
      </w:pPr>
      <w:r>
        <w:rPr>
          <w:rFonts w:hint="eastAsia"/>
          <w:rtl/>
        </w:rPr>
        <w:t>יוסי</w:t>
      </w:r>
      <w:r>
        <w:rPr>
          <w:rtl/>
        </w:rPr>
        <w:t xml:space="preserve"> שריד (מרצ):</w:t>
      </w:r>
    </w:p>
    <w:p w14:paraId="7BE92601" w14:textId="77777777" w:rsidR="00000000" w:rsidRDefault="00545B09">
      <w:pPr>
        <w:pStyle w:val="a0"/>
        <w:rPr>
          <w:rFonts w:hint="cs"/>
          <w:rtl/>
        </w:rPr>
      </w:pPr>
    </w:p>
    <w:p w14:paraId="3A63EC53" w14:textId="77777777" w:rsidR="00000000" w:rsidRDefault="00545B09">
      <w:pPr>
        <w:pStyle w:val="a0"/>
        <w:rPr>
          <w:rFonts w:hint="cs"/>
          <w:rtl/>
        </w:rPr>
      </w:pPr>
      <w:r>
        <w:rPr>
          <w:rFonts w:hint="cs"/>
          <w:rtl/>
        </w:rPr>
        <w:t>- - -</w:t>
      </w:r>
    </w:p>
    <w:p w14:paraId="266DFEA6" w14:textId="77777777" w:rsidR="00000000" w:rsidRDefault="00545B09">
      <w:pPr>
        <w:pStyle w:val="a0"/>
        <w:rPr>
          <w:rFonts w:hint="cs"/>
          <w:rtl/>
        </w:rPr>
      </w:pPr>
    </w:p>
    <w:p w14:paraId="64CEFF9E" w14:textId="77777777" w:rsidR="00000000" w:rsidRDefault="00545B09">
      <w:pPr>
        <w:pStyle w:val="-"/>
        <w:rPr>
          <w:rtl/>
        </w:rPr>
      </w:pPr>
      <w:bookmarkStart w:id="202" w:name="FS000001038T26_01_2004_19_10_31C"/>
      <w:bookmarkEnd w:id="202"/>
      <w:r>
        <w:rPr>
          <w:rFonts w:hint="eastAsia"/>
          <w:rtl/>
        </w:rPr>
        <w:t>רוני</w:t>
      </w:r>
      <w:r>
        <w:rPr>
          <w:rtl/>
        </w:rPr>
        <w:t xml:space="preserve"> בר-און (הליכוד):</w:t>
      </w:r>
    </w:p>
    <w:p w14:paraId="74313E04" w14:textId="77777777" w:rsidR="00000000" w:rsidRDefault="00545B09">
      <w:pPr>
        <w:pStyle w:val="a0"/>
        <w:rPr>
          <w:rFonts w:hint="cs"/>
          <w:rtl/>
        </w:rPr>
      </w:pPr>
    </w:p>
    <w:p w14:paraId="202515B1" w14:textId="77777777" w:rsidR="00000000" w:rsidRDefault="00545B09">
      <w:pPr>
        <w:pStyle w:val="a0"/>
        <w:rPr>
          <w:rFonts w:hint="cs"/>
          <w:rtl/>
        </w:rPr>
      </w:pPr>
      <w:r>
        <w:rPr>
          <w:rFonts w:hint="cs"/>
          <w:rtl/>
        </w:rPr>
        <w:t xml:space="preserve">אני לא אומר שאין פתרון. אני רק מנסה להשליך מהבוקה והמבולקה, שאם חס וחלילה וחס יוגש כתב האישום, תהיה פה פארסה שלא היתה כדוגמתה. מה יגידו, תיקנו </w:t>
      </w:r>
      <w:r>
        <w:rPr>
          <w:rFonts w:hint="cs"/>
          <w:rtl/>
        </w:rPr>
        <w:t>אחרי שישה חודשים למשך שבועיים כי עכשיו אנחנו לוקחים אותו לירושלים? מה, יעכבו את המשפט עם 200 העדים, וינהלו את המשפט פה? יעצרו את המשפט פה וינהלו שם משפט של 200 עדים?</w:t>
      </w:r>
    </w:p>
    <w:p w14:paraId="49BDF30E" w14:textId="77777777" w:rsidR="00000000" w:rsidRDefault="00545B09">
      <w:pPr>
        <w:pStyle w:val="a0"/>
        <w:rPr>
          <w:rFonts w:hint="cs"/>
          <w:rtl/>
        </w:rPr>
      </w:pPr>
    </w:p>
    <w:p w14:paraId="17222C11" w14:textId="77777777" w:rsidR="00000000" w:rsidRDefault="00545B09">
      <w:pPr>
        <w:pStyle w:val="a0"/>
        <w:rPr>
          <w:rFonts w:hint="cs"/>
          <w:rtl/>
        </w:rPr>
      </w:pPr>
      <w:r>
        <w:rPr>
          <w:rFonts w:hint="cs"/>
          <w:rtl/>
        </w:rPr>
        <w:t>לכן, כאשר משפטן אובייקטיבי - אני לא אובייקטיבי, אבל אם אני לוקח את עצמי רגע באובייקטיביות</w:t>
      </w:r>
      <w:r>
        <w:rPr>
          <w:rFonts w:hint="cs"/>
          <w:rtl/>
        </w:rPr>
        <w:t xml:space="preserve">, אני אומר לך </w:t>
      </w:r>
      <w:r>
        <w:rPr>
          <w:rFonts w:hint="eastAsia"/>
          <w:rtl/>
        </w:rPr>
        <w:t>–</w:t>
      </w:r>
      <w:r>
        <w:rPr>
          <w:rFonts w:hint="cs"/>
          <w:rtl/>
        </w:rPr>
        <w:t xml:space="preserve"> על השאלות האלה אין תשובה. אם הייתי אומר שהחיפזון הוא מהשטן, זו תשובה לקונית ולא לעניין. אין זאת אלא שמישהו הזדרז ליצור פה מצב של דעת קהל. </w:t>
      </w:r>
    </w:p>
    <w:p w14:paraId="150142B3" w14:textId="77777777" w:rsidR="00000000" w:rsidRDefault="00545B09">
      <w:pPr>
        <w:pStyle w:val="a0"/>
        <w:rPr>
          <w:rFonts w:hint="cs"/>
          <w:rtl/>
        </w:rPr>
      </w:pPr>
    </w:p>
    <w:p w14:paraId="6C687B2E" w14:textId="77777777" w:rsidR="00000000" w:rsidRDefault="00545B09">
      <w:pPr>
        <w:pStyle w:val="a0"/>
        <w:rPr>
          <w:rFonts w:hint="cs"/>
          <w:rtl/>
        </w:rPr>
      </w:pPr>
      <w:r>
        <w:rPr>
          <w:rFonts w:hint="cs"/>
          <w:rtl/>
        </w:rPr>
        <w:t>וכאן אני מחזיר אתכם למה שאתם דוגלים בו תמיד: שלטון החוק. שלטון המשפט. תנו לבית-המשפט לעשות את שלו, ה</w:t>
      </w:r>
      <w:r>
        <w:rPr>
          <w:rFonts w:hint="cs"/>
          <w:rtl/>
        </w:rPr>
        <w:t xml:space="preserve">ניחו לעניין הזה. לא יעזור לכם </w:t>
      </w:r>
      <w:r>
        <w:rPr>
          <w:rFonts w:hint="eastAsia"/>
          <w:rtl/>
        </w:rPr>
        <w:t>–</w:t>
      </w:r>
      <w:r>
        <w:rPr>
          <w:rFonts w:hint="cs"/>
          <w:rtl/>
        </w:rPr>
        <w:t xml:space="preserve"> הוא אמר לכם: אני לא מתפטר, נקודה. תירגעו. יש לכם עשרה נושאים יותר חשובים לאי-אמון, תשתמשו בנושאים האלה. תודה רבה, אדוני היושב-ראש. </w:t>
      </w:r>
    </w:p>
    <w:p w14:paraId="7F4A8FB7" w14:textId="77777777" w:rsidR="00000000" w:rsidRDefault="00545B09">
      <w:pPr>
        <w:pStyle w:val="a0"/>
        <w:rPr>
          <w:rFonts w:hint="cs"/>
          <w:rtl/>
        </w:rPr>
      </w:pPr>
    </w:p>
    <w:p w14:paraId="6A7850FF" w14:textId="77777777" w:rsidR="00000000" w:rsidRDefault="00545B09">
      <w:pPr>
        <w:pStyle w:val="af1"/>
        <w:rPr>
          <w:rtl/>
        </w:rPr>
      </w:pPr>
      <w:r>
        <w:rPr>
          <w:rFonts w:hint="eastAsia"/>
          <w:rtl/>
        </w:rPr>
        <w:t>היו</w:t>
      </w:r>
      <w:r>
        <w:rPr>
          <w:rtl/>
        </w:rPr>
        <w:t>"ר ראובן ריבלין:</w:t>
      </w:r>
    </w:p>
    <w:p w14:paraId="24C827AC" w14:textId="77777777" w:rsidR="00000000" w:rsidRDefault="00545B09">
      <w:pPr>
        <w:pStyle w:val="a0"/>
        <w:rPr>
          <w:rFonts w:hint="cs"/>
          <w:rtl/>
        </w:rPr>
      </w:pPr>
    </w:p>
    <w:p w14:paraId="2DA6AD94" w14:textId="77777777" w:rsidR="00000000" w:rsidRDefault="00545B09">
      <w:pPr>
        <w:pStyle w:val="a0"/>
        <w:rPr>
          <w:rFonts w:hint="cs"/>
          <w:rtl/>
        </w:rPr>
      </w:pPr>
      <w:r>
        <w:rPr>
          <w:rFonts w:hint="cs"/>
          <w:rtl/>
        </w:rPr>
        <w:t>תודה לחבר הכנסת רוני בר-און. אחרון הדוברים - השר עזרא. אדוני רוצה לומר</w:t>
      </w:r>
      <w:r>
        <w:rPr>
          <w:rFonts w:hint="cs"/>
          <w:rtl/>
        </w:rPr>
        <w:t xml:space="preserve"> משהו?</w:t>
      </w:r>
    </w:p>
    <w:p w14:paraId="6E5DD42A" w14:textId="77777777" w:rsidR="00000000" w:rsidRDefault="00545B09">
      <w:pPr>
        <w:pStyle w:val="a0"/>
        <w:rPr>
          <w:rFonts w:hint="cs"/>
          <w:rtl/>
        </w:rPr>
      </w:pPr>
    </w:p>
    <w:p w14:paraId="20A14173" w14:textId="77777777" w:rsidR="00000000" w:rsidRDefault="00545B09">
      <w:pPr>
        <w:pStyle w:val="af0"/>
        <w:rPr>
          <w:rtl/>
        </w:rPr>
      </w:pPr>
      <w:r>
        <w:rPr>
          <w:rFonts w:hint="eastAsia"/>
          <w:rtl/>
        </w:rPr>
        <w:t>השר</w:t>
      </w:r>
      <w:r>
        <w:rPr>
          <w:rtl/>
        </w:rPr>
        <w:t xml:space="preserve"> גדעון עזרא:</w:t>
      </w:r>
    </w:p>
    <w:p w14:paraId="6558ABB9" w14:textId="77777777" w:rsidR="00000000" w:rsidRDefault="00545B09">
      <w:pPr>
        <w:pStyle w:val="a0"/>
        <w:rPr>
          <w:rFonts w:hint="cs"/>
          <w:rtl/>
        </w:rPr>
      </w:pPr>
    </w:p>
    <w:p w14:paraId="15C0B4F9" w14:textId="77777777" w:rsidR="00000000" w:rsidRDefault="00545B09">
      <w:pPr>
        <w:pStyle w:val="a0"/>
        <w:rPr>
          <w:rFonts w:hint="cs"/>
          <w:rtl/>
        </w:rPr>
      </w:pPr>
      <w:r>
        <w:rPr>
          <w:rFonts w:hint="cs"/>
          <w:rtl/>
        </w:rPr>
        <w:t xml:space="preserve">לא. </w:t>
      </w:r>
    </w:p>
    <w:p w14:paraId="1CEB62FD" w14:textId="77777777" w:rsidR="00000000" w:rsidRDefault="00545B09">
      <w:pPr>
        <w:pStyle w:val="a0"/>
        <w:rPr>
          <w:rFonts w:hint="cs"/>
          <w:rtl/>
        </w:rPr>
      </w:pPr>
      <w:r>
        <w:rPr>
          <w:rFonts w:hint="cs"/>
          <w:rtl/>
        </w:rPr>
        <w:t xml:space="preserve"> </w:t>
      </w:r>
    </w:p>
    <w:p w14:paraId="0D415609" w14:textId="77777777" w:rsidR="00000000" w:rsidRDefault="00545B09">
      <w:pPr>
        <w:pStyle w:val="af1"/>
        <w:rPr>
          <w:rtl/>
        </w:rPr>
      </w:pPr>
      <w:r>
        <w:rPr>
          <w:rtl/>
        </w:rPr>
        <w:t>היו"ר ראובן ריבלין:</w:t>
      </w:r>
    </w:p>
    <w:p w14:paraId="1E8E4DBF" w14:textId="77777777" w:rsidR="00000000" w:rsidRDefault="00545B09">
      <w:pPr>
        <w:pStyle w:val="a0"/>
        <w:rPr>
          <w:rtl/>
        </w:rPr>
      </w:pPr>
    </w:p>
    <w:p w14:paraId="54494DE2" w14:textId="77777777" w:rsidR="00000000" w:rsidRDefault="00545B09">
      <w:pPr>
        <w:pStyle w:val="a0"/>
        <w:rPr>
          <w:rFonts w:hint="cs"/>
          <w:rtl/>
        </w:rPr>
      </w:pPr>
      <w:r>
        <w:rPr>
          <w:rFonts w:hint="cs"/>
          <w:rtl/>
        </w:rPr>
        <w:t>לא. ובכן, רבותי חברי הכנסת, אני מבקש מכולכם לשבת, כדי שלא יאמר אדם אחר כך: לא הספקתי, לא הייתי, או לא נרשמתי.</w:t>
      </w:r>
    </w:p>
    <w:p w14:paraId="1B3DCB78" w14:textId="77777777" w:rsidR="00000000" w:rsidRDefault="00545B09">
      <w:pPr>
        <w:pStyle w:val="a0"/>
        <w:rPr>
          <w:rFonts w:hint="cs"/>
          <w:rtl/>
        </w:rPr>
      </w:pPr>
    </w:p>
    <w:p w14:paraId="2CB37171" w14:textId="77777777" w:rsidR="00000000" w:rsidRDefault="00545B09">
      <w:pPr>
        <w:pStyle w:val="af0"/>
        <w:rPr>
          <w:rtl/>
        </w:rPr>
      </w:pPr>
      <w:r>
        <w:rPr>
          <w:rFonts w:hint="eastAsia"/>
          <w:rtl/>
        </w:rPr>
        <w:t>נסים</w:t>
      </w:r>
      <w:r>
        <w:rPr>
          <w:rtl/>
        </w:rPr>
        <w:t xml:space="preserve"> דהן (ש"ס):</w:t>
      </w:r>
    </w:p>
    <w:p w14:paraId="7B13D463" w14:textId="77777777" w:rsidR="00000000" w:rsidRDefault="00545B09">
      <w:pPr>
        <w:pStyle w:val="a0"/>
        <w:rPr>
          <w:rFonts w:hint="cs"/>
          <w:rtl/>
        </w:rPr>
      </w:pPr>
    </w:p>
    <w:p w14:paraId="42C7E016" w14:textId="77777777" w:rsidR="00000000" w:rsidRDefault="00545B09">
      <w:pPr>
        <w:pStyle w:val="a0"/>
        <w:rPr>
          <w:rFonts w:hint="cs"/>
          <w:rtl/>
        </w:rPr>
      </w:pPr>
      <w:r>
        <w:rPr>
          <w:rFonts w:hint="cs"/>
          <w:rtl/>
        </w:rPr>
        <w:t>- - -</w:t>
      </w:r>
    </w:p>
    <w:p w14:paraId="08EC8B3B" w14:textId="77777777" w:rsidR="00000000" w:rsidRDefault="00545B09">
      <w:pPr>
        <w:pStyle w:val="a0"/>
        <w:rPr>
          <w:rFonts w:hint="cs"/>
          <w:rtl/>
        </w:rPr>
      </w:pPr>
    </w:p>
    <w:p w14:paraId="75A604BD" w14:textId="77777777" w:rsidR="00000000" w:rsidRDefault="00545B09">
      <w:pPr>
        <w:pStyle w:val="af1"/>
        <w:rPr>
          <w:rtl/>
        </w:rPr>
      </w:pPr>
      <w:r>
        <w:rPr>
          <w:rtl/>
        </w:rPr>
        <w:t>היו"ר ראובן ריבלין:</w:t>
      </w:r>
    </w:p>
    <w:p w14:paraId="7D10AA3D" w14:textId="77777777" w:rsidR="00000000" w:rsidRDefault="00545B09">
      <w:pPr>
        <w:pStyle w:val="a0"/>
        <w:rPr>
          <w:rtl/>
        </w:rPr>
      </w:pPr>
    </w:p>
    <w:p w14:paraId="035FCF70" w14:textId="77777777" w:rsidR="00000000" w:rsidRDefault="00545B09">
      <w:pPr>
        <w:pStyle w:val="a0"/>
        <w:rPr>
          <w:rFonts w:hint="cs"/>
          <w:rtl/>
        </w:rPr>
      </w:pPr>
      <w:r>
        <w:rPr>
          <w:rFonts w:hint="cs"/>
          <w:rtl/>
        </w:rPr>
        <w:t>חבר הכנסת דהן, הכול בסדר בפעם הראשונה. בפעם השנ</w:t>
      </w:r>
      <w:r>
        <w:rPr>
          <w:rFonts w:hint="cs"/>
          <w:rtl/>
        </w:rPr>
        <w:t>ייה אני לא אזהיר. נא לשבת. חברת הכנסת פינקלשטיין. חבר הכנסת יהלום. חבר הכנסת טאהא.</w:t>
      </w:r>
    </w:p>
    <w:p w14:paraId="0DA5B71C" w14:textId="77777777" w:rsidR="00000000" w:rsidRDefault="00545B09">
      <w:pPr>
        <w:pStyle w:val="a0"/>
        <w:rPr>
          <w:rFonts w:hint="cs"/>
          <w:rtl/>
        </w:rPr>
      </w:pPr>
    </w:p>
    <w:p w14:paraId="296E6239" w14:textId="77777777" w:rsidR="00000000" w:rsidRDefault="00545B09">
      <w:pPr>
        <w:pStyle w:val="a0"/>
        <w:rPr>
          <w:rFonts w:hint="cs"/>
          <w:rtl/>
        </w:rPr>
      </w:pPr>
      <w:r>
        <w:rPr>
          <w:rFonts w:hint="cs"/>
          <w:rtl/>
        </w:rPr>
        <w:t xml:space="preserve">רבותי חברי הכנסת, כבוד השרים, נושא ההצבעה הוא: הצעת סיעת העבודה-מימד להביע אי-אמון בממשלה בשל ההשלכות הציבוריות של האישום נגד אפל וההשלכות על ראש הממשלה. רבותי חברי הכנסת, </w:t>
      </w:r>
      <w:r>
        <w:rPr>
          <w:rFonts w:hint="cs"/>
          <w:rtl/>
        </w:rPr>
        <w:t>נא להצביע. מי בעד? מי נגד? מי נמנע?</w:t>
      </w:r>
    </w:p>
    <w:p w14:paraId="0ABAEF44" w14:textId="77777777" w:rsidR="00000000" w:rsidRDefault="00545B09">
      <w:pPr>
        <w:pStyle w:val="a0"/>
        <w:rPr>
          <w:rFonts w:hint="cs"/>
          <w:rtl/>
        </w:rPr>
      </w:pPr>
    </w:p>
    <w:p w14:paraId="4079ACEA" w14:textId="77777777" w:rsidR="00000000" w:rsidRDefault="00545B09">
      <w:pPr>
        <w:pStyle w:val="af0"/>
        <w:rPr>
          <w:rtl/>
        </w:rPr>
      </w:pPr>
      <w:r>
        <w:rPr>
          <w:rFonts w:hint="eastAsia"/>
          <w:rtl/>
        </w:rPr>
        <w:t>קריאה</w:t>
      </w:r>
      <w:r>
        <w:rPr>
          <w:rtl/>
        </w:rPr>
        <w:t>:</w:t>
      </w:r>
    </w:p>
    <w:p w14:paraId="16EB631A" w14:textId="77777777" w:rsidR="00000000" w:rsidRDefault="00545B09">
      <w:pPr>
        <w:pStyle w:val="a0"/>
        <w:rPr>
          <w:rFonts w:hint="cs"/>
          <w:rtl/>
        </w:rPr>
      </w:pPr>
    </w:p>
    <w:p w14:paraId="5F45AAF8" w14:textId="77777777" w:rsidR="00000000" w:rsidRDefault="00545B09">
      <w:pPr>
        <w:pStyle w:val="a0"/>
        <w:rPr>
          <w:rFonts w:hint="cs"/>
          <w:rtl/>
        </w:rPr>
      </w:pPr>
      <w:r>
        <w:rPr>
          <w:rFonts w:hint="cs"/>
          <w:rtl/>
        </w:rPr>
        <w:t>איפה פרס?</w:t>
      </w:r>
    </w:p>
    <w:p w14:paraId="0EBCD3B9" w14:textId="77777777" w:rsidR="00000000" w:rsidRDefault="00545B09">
      <w:pPr>
        <w:pStyle w:val="a0"/>
        <w:rPr>
          <w:rFonts w:hint="cs"/>
          <w:rtl/>
        </w:rPr>
      </w:pPr>
    </w:p>
    <w:p w14:paraId="7D131BB2" w14:textId="77777777" w:rsidR="00000000" w:rsidRDefault="00545B09">
      <w:pPr>
        <w:pStyle w:val="ab"/>
        <w:bidi/>
        <w:rPr>
          <w:rFonts w:hint="cs"/>
          <w:rtl/>
        </w:rPr>
      </w:pPr>
      <w:r>
        <w:rPr>
          <w:rFonts w:hint="cs"/>
          <w:rtl/>
        </w:rPr>
        <w:t>הצבעה מס' 1</w:t>
      </w:r>
    </w:p>
    <w:p w14:paraId="611A8468" w14:textId="77777777" w:rsidR="00000000" w:rsidRDefault="00545B09">
      <w:pPr>
        <w:pStyle w:val="a0"/>
        <w:rPr>
          <w:rFonts w:hint="cs"/>
          <w:rtl/>
        </w:rPr>
      </w:pPr>
    </w:p>
    <w:p w14:paraId="515676A7" w14:textId="77777777" w:rsidR="00000000" w:rsidRDefault="00545B09">
      <w:pPr>
        <w:pStyle w:val="ac"/>
        <w:bidi/>
        <w:rPr>
          <w:rFonts w:hint="cs"/>
          <w:rtl/>
        </w:rPr>
      </w:pPr>
      <w:r>
        <w:rPr>
          <w:rFonts w:hint="cs"/>
          <w:rtl/>
        </w:rPr>
        <w:t>בעד הצעת סיעת העבודה-מימד להביע אי-אמון בממשלה - 32</w:t>
      </w:r>
    </w:p>
    <w:p w14:paraId="7D12BB95" w14:textId="77777777" w:rsidR="00000000" w:rsidRDefault="00545B09">
      <w:pPr>
        <w:pStyle w:val="ac"/>
        <w:bidi/>
        <w:rPr>
          <w:rFonts w:hint="cs"/>
          <w:rtl/>
        </w:rPr>
      </w:pPr>
      <w:r>
        <w:rPr>
          <w:rFonts w:hint="cs"/>
          <w:rtl/>
        </w:rPr>
        <w:t>נגד - 49</w:t>
      </w:r>
    </w:p>
    <w:p w14:paraId="52B337F1" w14:textId="77777777" w:rsidR="00000000" w:rsidRDefault="00545B09">
      <w:pPr>
        <w:pStyle w:val="ac"/>
        <w:bidi/>
        <w:rPr>
          <w:rFonts w:hint="cs"/>
          <w:rtl/>
        </w:rPr>
      </w:pPr>
      <w:r>
        <w:rPr>
          <w:rFonts w:hint="cs"/>
          <w:rtl/>
        </w:rPr>
        <w:t>נמנעים - 1</w:t>
      </w:r>
    </w:p>
    <w:p w14:paraId="4075F949" w14:textId="77777777" w:rsidR="00000000" w:rsidRDefault="00545B09">
      <w:pPr>
        <w:pStyle w:val="ad"/>
        <w:bidi/>
        <w:rPr>
          <w:rFonts w:hint="cs"/>
          <w:rtl/>
        </w:rPr>
      </w:pPr>
      <w:r>
        <w:rPr>
          <w:rFonts w:hint="cs"/>
          <w:rtl/>
        </w:rPr>
        <w:t>הצעת סיעת העבודה-מימד להביע אי-אמון בממשלה לא נתקבלה.</w:t>
      </w:r>
    </w:p>
    <w:p w14:paraId="08E92C1B" w14:textId="77777777" w:rsidR="00000000" w:rsidRDefault="00545B09">
      <w:pPr>
        <w:pStyle w:val="a0"/>
        <w:rPr>
          <w:rFonts w:hint="cs"/>
          <w:rtl/>
        </w:rPr>
      </w:pPr>
    </w:p>
    <w:p w14:paraId="744DBF54" w14:textId="77777777" w:rsidR="00000000" w:rsidRDefault="00545B09">
      <w:pPr>
        <w:pStyle w:val="af1"/>
        <w:rPr>
          <w:rtl/>
        </w:rPr>
      </w:pPr>
      <w:r>
        <w:rPr>
          <w:rtl/>
        </w:rPr>
        <w:t>היו"ר ראובן ריבלין:</w:t>
      </w:r>
    </w:p>
    <w:p w14:paraId="65B1EA35" w14:textId="77777777" w:rsidR="00000000" w:rsidRDefault="00545B09">
      <w:pPr>
        <w:pStyle w:val="a0"/>
        <w:rPr>
          <w:rtl/>
        </w:rPr>
      </w:pPr>
    </w:p>
    <w:p w14:paraId="7572D448" w14:textId="77777777" w:rsidR="00000000" w:rsidRDefault="00545B09">
      <w:pPr>
        <w:pStyle w:val="a0"/>
        <w:rPr>
          <w:rFonts w:hint="cs"/>
          <w:rtl/>
        </w:rPr>
      </w:pPr>
      <w:r>
        <w:rPr>
          <w:rFonts w:hint="cs"/>
          <w:rtl/>
        </w:rPr>
        <w:t xml:space="preserve">בעד - 32, נגד - 49 ונמנע אחד. אני קובע </w:t>
      </w:r>
      <w:r>
        <w:rPr>
          <w:rFonts w:hint="cs"/>
          <w:rtl/>
        </w:rPr>
        <w:t>שהצעת האי-אמון בממשלה של סיעת העבודה-מימד לא נתקבלה.</w:t>
      </w:r>
    </w:p>
    <w:p w14:paraId="5146D6F9" w14:textId="77777777" w:rsidR="00000000" w:rsidRDefault="00545B09">
      <w:pPr>
        <w:pStyle w:val="a0"/>
        <w:rPr>
          <w:rFonts w:hint="cs"/>
          <w:rtl/>
        </w:rPr>
      </w:pPr>
    </w:p>
    <w:p w14:paraId="25B2025F" w14:textId="77777777" w:rsidR="00000000" w:rsidRDefault="00545B09">
      <w:pPr>
        <w:pStyle w:val="af0"/>
        <w:rPr>
          <w:rtl/>
        </w:rPr>
      </w:pPr>
    </w:p>
    <w:p w14:paraId="3911D047" w14:textId="77777777" w:rsidR="00000000" w:rsidRDefault="00545B09">
      <w:pPr>
        <w:pStyle w:val="af0"/>
        <w:rPr>
          <w:rtl/>
        </w:rPr>
      </w:pPr>
      <w:r>
        <w:rPr>
          <w:rFonts w:hint="eastAsia"/>
          <w:rtl/>
        </w:rPr>
        <w:t>אברהם</w:t>
      </w:r>
      <w:r>
        <w:rPr>
          <w:rtl/>
        </w:rPr>
        <w:t xml:space="preserve"> בורג (העבודה-מימד):</w:t>
      </w:r>
    </w:p>
    <w:p w14:paraId="7B6FFE7E" w14:textId="77777777" w:rsidR="00000000" w:rsidRDefault="00545B09">
      <w:pPr>
        <w:pStyle w:val="a0"/>
        <w:rPr>
          <w:rFonts w:hint="cs"/>
          <w:rtl/>
        </w:rPr>
      </w:pPr>
    </w:p>
    <w:p w14:paraId="12832BA6" w14:textId="77777777" w:rsidR="00000000" w:rsidRDefault="00545B09">
      <w:pPr>
        <w:pStyle w:val="a0"/>
        <w:rPr>
          <w:rFonts w:hint="cs"/>
          <w:rtl/>
        </w:rPr>
      </w:pPr>
      <w:r>
        <w:rPr>
          <w:rFonts w:hint="cs"/>
          <w:rtl/>
        </w:rPr>
        <w:t>אדוני היושב-ראש, לא נקלטו כאן הצבעות.</w:t>
      </w:r>
    </w:p>
    <w:p w14:paraId="4D2E4D28" w14:textId="77777777" w:rsidR="00000000" w:rsidRDefault="00545B09">
      <w:pPr>
        <w:pStyle w:val="a0"/>
        <w:rPr>
          <w:rFonts w:hint="cs"/>
          <w:rtl/>
        </w:rPr>
      </w:pPr>
    </w:p>
    <w:p w14:paraId="0452C6CF" w14:textId="77777777" w:rsidR="00000000" w:rsidRDefault="00545B09">
      <w:pPr>
        <w:pStyle w:val="af1"/>
        <w:rPr>
          <w:rtl/>
        </w:rPr>
      </w:pPr>
      <w:r>
        <w:rPr>
          <w:rtl/>
        </w:rPr>
        <w:t>היו"ר ראובן ריבלין:</w:t>
      </w:r>
    </w:p>
    <w:p w14:paraId="76A1AD6A" w14:textId="77777777" w:rsidR="00000000" w:rsidRDefault="00545B09">
      <w:pPr>
        <w:pStyle w:val="a0"/>
        <w:rPr>
          <w:rtl/>
        </w:rPr>
      </w:pPr>
    </w:p>
    <w:p w14:paraId="3386C0E2" w14:textId="77777777" w:rsidR="00000000" w:rsidRDefault="00545B09">
      <w:pPr>
        <w:pStyle w:val="a0"/>
        <w:rPr>
          <w:rFonts w:hint="cs"/>
          <w:rtl/>
        </w:rPr>
      </w:pPr>
      <w:r>
        <w:rPr>
          <w:rFonts w:hint="cs"/>
          <w:rtl/>
        </w:rPr>
        <w:t>לא נקלטו? בפעם הבאה תשבו ותראו שזה נקלט. רק תצביעו בזמן, והכול יהיה בסדר.</w:t>
      </w:r>
    </w:p>
    <w:p w14:paraId="53A25DDD" w14:textId="77777777" w:rsidR="00000000" w:rsidRDefault="00545B09">
      <w:pPr>
        <w:pStyle w:val="a0"/>
        <w:rPr>
          <w:rFonts w:hint="cs"/>
          <w:rtl/>
        </w:rPr>
      </w:pPr>
    </w:p>
    <w:p w14:paraId="16F7D73B" w14:textId="77777777" w:rsidR="00000000" w:rsidRDefault="00545B09">
      <w:pPr>
        <w:pStyle w:val="af0"/>
        <w:rPr>
          <w:rtl/>
        </w:rPr>
      </w:pPr>
      <w:r>
        <w:rPr>
          <w:rFonts w:hint="eastAsia"/>
          <w:rtl/>
        </w:rPr>
        <w:t>מוחמד</w:t>
      </w:r>
      <w:r>
        <w:rPr>
          <w:rtl/>
        </w:rPr>
        <w:t xml:space="preserve"> ברכה (חד"ש-תע"ל):</w:t>
      </w:r>
    </w:p>
    <w:p w14:paraId="3D08B425" w14:textId="77777777" w:rsidR="00000000" w:rsidRDefault="00545B09">
      <w:pPr>
        <w:pStyle w:val="a0"/>
        <w:rPr>
          <w:rFonts w:hint="cs"/>
          <w:rtl/>
        </w:rPr>
      </w:pPr>
    </w:p>
    <w:p w14:paraId="11F3D4BF" w14:textId="77777777" w:rsidR="00000000" w:rsidRDefault="00545B09">
      <w:pPr>
        <w:pStyle w:val="a0"/>
        <w:rPr>
          <w:rFonts w:hint="cs"/>
          <w:rtl/>
        </w:rPr>
      </w:pPr>
      <w:r>
        <w:rPr>
          <w:rFonts w:hint="cs"/>
          <w:rtl/>
        </w:rPr>
        <w:t>- - -</w:t>
      </w:r>
    </w:p>
    <w:p w14:paraId="52356D0A" w14:textId="77777777" w:rsidR="00000000" w:rsidRDefault="00545B09">
      <w:pPr>
        <w:pStyle w:val="a0"/>
        <w:rPr>
          <w:rFonts w:hint="cs"/>
          <w:rtl/>
        </w:rPr>
      </w:pPr>
    </w:p>
    <w:p w14:paraId="66A507AD" w14:textId="77777777" w:rsidR="00000000" w:rsidRDefault="00545B09">
      <w:pPr>
        <w:pStyle w:val="af1"/>
        <w:rPr>
          <w:rtl/>
        </w:rPr>
      </w:pPr>
      <w:r>
        <w:rPr>
          <w:rtl/>
        </w:rPr>
        <w:t>היו"ר ר</w:t>
      </w:r>
      <w:r>
        <w:rPr>
          <w:rtl/>
        </w:rPr>
        <w:t>אובן ריבלין:</w:t>
      </w:r>
    </w:p>
    <w:p w14:paraId="64245907" w14:textId="77777777" w:rsidR="00000000" w:rsidRDefault="00545B09">
      <w:pPr>
        <w:pStyle w:val="a0"/>
        <w:rPr>
          <w:rtl/>
        </w:rPr>
      </w:pPr>
    </w:p>
    <w:p w14:paraId="617851EF" w14:textId="77777777" w:rsidR="00000000" w:rsidRDefault="00545B09">
      <w:pPr>
        <w:pStyle w:val="a0"/>
        <w:rPr>
          <w:rFonts w:hint="cs"/>
          <w:rtl/>
        </w:rPr>
      </w:pPr>
      <w:r>
        <w:rPr>
          <w:rFonts w:hint="cs"/>
          <w:rtl/>
        </w:rPr>
        <w:t>בסדר. אם אראה שעכשיו לא נקלטים. רבותי, זה ברור: תצביעו בזמן, ותראו איך הכול נקלטו. חבר הכנסת, אולי הצבעת לפני הזמן. אני מבקש מהמזכירות להושיב אדם שיודע שצריך לעשות כאן במערכת.</w:t>
      </w:r>
    </w:p>
    <w:p w14:paraId="5FEC2958" w14:textId="77777777" w:rsidR="00000000" w:rsidRDefault="00545B09">
      <w:pPr>
        <w:pStyle w:val="a0"/>
        <w:rPr>
          <w:rFonts w:hint="cs"/>
          <w:rtl/>
        </w:rPr>
      </w:pPr>
    </w:p>
    <w:p w14:paraId="01FB07EA" w14:textId="77777777" w:rsidR="00000000" w:rsidRDefault="00545B09">
      <w:pPr>
        <w:pStyle w:val="a0"/>
        <w:rPr>
          <w:rFonts w:hint="cs"/>
          <w:rtl/>
        </w:rPr>
      </w:pPr>
      <w:r>
        <w:rPr>
          <w:rFonts w:hint="cs"/>
          <w:rtl/>
        </w:rPr>
        <w:t>רבותי חברי הכנסת, אנחנו עוברים עכשיו להצעת אי-אמון מטעם סיעת ש"ס.</w:t>
      </w:r>
      <w:r>
        <w:rPr>
          <w:rFonts w:hint="cs"/>
          <w:rtl/>
        </w:rPr>
        <w:t xml:space="preserve"> מי בעד? מי נגד? מי נמנע? נא להצביע.</w:t>
      </w:r>
    </w:p>
    <w:p w14:paraId="166B418D" w14:textId="77777777" w:rsidR="00000000" w:rsidRDefault="00545B09">
      <w:pPr>
        <w:pStyle w:val="a0"/>
        <w:rPr>
          <w:rFonts w:hint="cs"/>
          <w:rtl/>
        </w:rPr>
      </w:pPr>
    </w:p>
    <w:p w14:paraId="2BBE71C7" w14:textId="77777777" w:rsidR="00000000" w:rsidRDefault="00545B09">
      <w:pPr>
        <w:pStyle w:val="ab"/>
        <w:bidi/>
        <w:rPr>
          <w:rFonts w:hint="cs"/>
          <w:rtl/>
        </w:rPr>
      </w:pPr>
      <w:r>
        <w:rPr>
          <w:rFonts w:hint="cs"/>
          <w:rtl/>
        </w:rPr>
        <w:t>הצבעה מס' 2</w:t>
      </w:r>
    </w:p>
    <w:p w14:paraId="441FA893" w14:textId="77777777" w:rsidR="00000000" w:rsidRDefault="00545B09">
      <w:pPr>
        <w:pStyle w:val="a0"/>
        <w:rPr>
          <w:rFonts w:hint="cs"/>
          <w:rtl/>
        </w:rPr>
      </w:pPr>
    </w:p>
    <w:p w14:paraId="0D92DB9C" w14:textId="77777777" w:rsidR="00000000" w:rsidRDefault="00545B09">
      <w:pPr>
        <w:pStyle w:val="ac"/>
        <w:bidi/>
        <w:rPr>
          <w:rFonts w:hint="cs"/>
          <w:rtl/>
        </w:rPr>
      </w:pPr>
      <w:r>
        <w:rPr>
          <w:rFonts w:hint="cs"/>
          <w:rtl/>
        </w:rPr>
        <w:t>בעד הצעת סיעת ש"ס להביע אי-אמון בממשלה - 36</w:t>
      </w:r>
    </w:p>
    <w:p w14:paraId="55FF98BB" w14:textId="77777777" w:rsidR="00000000" w:rsidRDefault="00545B09">
      <w:pPr>
        <w:pStyle w:val="ac"/>
        <w:bidi/>
        <w:rPr>
          <w:rFonts w:hint="cs"/>
          <w:rtl/>
        </w:rPr>
      </w:pPr>
      <w:r>
        <w:rPr>
          <w:rFonts w:hint="cs"/>
          <w:rtl/>
        </w:rPr>
        <w:t>נגד - 47</w:t>
      </w:r>
    </w:p>
    <w:p w14:paraId="49932C74" w14:textId="77777777" w:rsidR="00000000" w:rsidRDefault="00545B09">
      <w:pPr>
        <w:pStyle w:val="ac"/>
        <w:bidi/>
        <w:rPr>
          <w:rFonts w:hint="cs"/>
          <w:rtl/>
        </w:rPr>
      </w:pPr>
      <w:r>
        <w:rPr>
          <w:rFonts w:hint="cs"/>
          <w:rtl/>
        </w:rPr>
        <w:t>נמנעים - 4</w:t>
      </w:r>
    </w:p>
    <w:p w14:paraId="2E1D34E9" w14:textId="77777777" w:rsidR="00000000" w:rsidRDefault="00545B09">
      <w:pPr>
        <w:pStyle w:val="ad"/>
        <w:bidi/>
        <w:rPr>
          <w:rFonts w:hint="cs"/>
          <w:rtl/>
        </w:rPr>
      </w:pPr>
      <w:r>
        <w:rPr>
          <w:rFonts w:hint="cs"/>
          <w:rtl/>
        </w:rPr>
        <w:t>הצעת סיעת ש"ס להביע אי-אמון בממשלה לא נתקבלה.</w:t>
      </w:r>
    </w:p>
    <w:p w14:paraId="31838F29" w14:textId="77777777" w:rsidR="00000000" w:rsidRDefault="00545B09">
      <w:pPr>
        <w:pStyle w:val="a0"/>
        <w:rPr>
          <w:rFonts w:hint="cs"/>
          <w:rtl/>
        </w:rPr>
      </w:pPr>
    </w:p>
    <w:p w14:paraId="1F17DA6F" w14:textId="77777777" w:rsidR="00000000" w:rsidRDefault="00545B09">
      <w:pPr>
        <w:pStyle w:val="af0"/>
        <w:rPr>
          <w:rtl/>
        </w:rPr>
      </w:pPr>
      <w:r>
        <w:rPr>
          <w:rFonts w:hint="eastAsia"/>
          <w:rtl/>
        </w:rPr>
        <w:t>אברהם</w:t>
      </w:r>
      <w:r>
        <w:rPr>
          <w:rtl/>
        </w:rPr>
        <w:t xml:space="preserve"> בורג (העבודה-מימד):</w:t>
      </w:r>
    </w:p>
    <w:p w14:paraId="71239330" w14:textId="77777777" w:rsidR="00000000" w:rsidRDefault="00545B09">
      <w:pPr>
        <w:pStyle w:val="a0"/>
        <w:rPr>
          <w:rFonts w:hint="cs"/>
          <w:rtl/>
        </w:rPr>
      </w:pPr>
    </w:p>
    <w:p w14:paraId="7CD2817C" w14:textId="77777777" w:rsidR="00000000" w:rsidRDefault="00545B09">
      <w:pPr>
        <w:pStyle w:val="a0"/>
        <w:rPr>
          <w:rFonts w:hint="cs"/>
          <w:rtl/>
        </w:rPr>
      </w:pPr>
      <w:r>
        <w:rPr>
          <w:rFonts w:hint="cs"/>
          <w:rtl/>
        </w:rPr>
        <w:t>אדוני, זה לא נקלט.</w:t>
      </w:r>
    </w:p>
    <w:p w14:paraId="32BE655D" w14:textId="77777777" w:rsidR="00000000" w:rsidRDefault="00545B09">
      <w:pPr>
        <w:pStyle w:val="a0"/>
        <w:rPr>
          <w:rFonts w:hint="cs"/>
          <w:rtl/>
        </w:rPr>
      </w:pPr>
    </w:p>
    <w:p w14:paraId="4D43693E" w14:textId="77777777" w:rsidR="00000000" w:rsidRDefault="00545B09">
      <w:pPr>
        <w:pStyle w:val="af1"/>
        <w:rPr>
          <w:rtl/>
        </w:rPr>
      </w:pPr>
      <w:r>
        <w:rPr>
          <w:rtl/>
        </w:rPr>
        <w:t>היו"ר ראובן ריבלין:</w:t>
      </w:r>
    </w:p>
    <w:p w14:paraId="2E293BCD" w14:textId="77777777" w:rsidR="00000000" w:rsidRDefault="00545B09">
      <w:pPr>
        <w:pStyle w:val="a0"/>
        <w:rPr>
          <w:rtl/>
        </w:rPr>
      </w:pPr>
    </w:p>
    <w:p w14:paraId="7EE7FDDD" w14:textId="77777777" w:rsidR="00000000" w:rsidRDefault="00545B09">
      <w:pPr>
        <w:pStyle w:val="a0"/>
        <w:rPr>
          <w:rFonts w:hint="cs"/>
          <w:rtl/>
        </w:rPr>
      </w:pPr>
      <w:r>
        <w:rPr>
          <w:rFonts w:hint="cs"/>
          <w:rtl/>
        </w:rPr>
        <w:t>נקלט. ראית? נקלט גם אצל חב</w:t>
      </w:r>
      <w:r>
        <w:rPr>
          <w:rFonts w:hint="cs"/>
          <w:rtl/>
        </w:rPr>
        <w:t>ר הכנסת ברכה. זה נקלט אצל כולם.</w:t>
      </w:r>
    </w:p>
    <w:p w14:paraId="2502F1AF" w14:textId="77777777" w:rsidR="00000000" w:rsidRDefault="00545B09">
      <w:pPr>
        <w:pStyle w:val="a0"/>
        <w:rPr>
          <w:rFonts w:hint="cs"/>
          <w:rtl/>
        </w:rPr>
      </w:pPr>
    </w:p>
    <w:p w14:paraId="7CFE9DB6" w14:textId="77777777" w:rsidR="00000000" w:rsidRDefault="00545B09">
      <w:pPr>
        <w:pStyle w:val="a0"/>
        <w:rPr>
          <w:rFonts w:hint="cs"/>
          <w:rtl/>
        </w:rPr>
      </w:pPr>
      <w:r>
        <w:rPr>
          <w:rFonts w:hint="cs"/>
          <w:rtl/>
        </w:rPr>
        <w:t>בעד - 36, נגד - 47 וארבעה נמנעים. אני קובע שהצעת האי-אמון מטעם סיעת ש"ס לא נתקבלה.</w:t>
      </w:r>
    </w:p>
    <w:p w14:paraId="4EF558D6" w14:textId="77777777" w:rsidR="00000000" w:rsidRDefault="00545B09">
      <w:pPr>
        <w:pStyle w:val="a0"/>
        <w:rPr>
          <w:rFonts w:hint="cs"/>
          <w:rtl/>
        </w:rPr>
      </w:pPr>
    </w:p>
    <w:p w14:paraId="355DDE30" w14:textId="77777777" w:rsidR="00000000" w:rsidRDefault="00545B09">
      <w:pPr>
        <w:pStyle w:val="af0"/>
        <w:rPr>
          <w:rtl/>
        </w:rPr>
      </w:pPr>
      <w:r>
        <w:rPr>
          <w:rFonts w:hint="eastAsia"/>
          <w:rtl/>
        </w:rPr>
        <w:t>קריאה</w:t>
      </w:r>
      <w:r>
        <w:rPr>
          <w:rtl/>
        </w:rPr>
        <w:t>:</w:t>
      </w:r>
    </w:p>
    <w:p w14:paraId="6D21A61C" w14:textId="77777777" w:rsidR="00000000" w:rsidRDefault="00545B09">
      <w:pPr>
        <w:pStyle w:val="a0"/>
        <w:rPr>
          <w:rFonts w:hint="cs"/>
          <w:rtl/>
        </w:rPr>
      </w:pPr>
    </w:p>
    <w:p w14:paraId="3EEE75BC" w14:textId="77777777" w:rsidR="00000000" w:rsidRDefault="00545B09">
      <w:pPr>
        <w:pStyle w:val="a0"/>
        <w:rPr>
          <w:rFonts w:hint="cs"/>
          <w:rtl/>
        </w:rPr>
      </w:pPr>
      <w:r>
        <w:rPr>
          <w:rFonts w:hint="cs"/>
          <w:rtl/>
        </w:rPr>
        <w:t>אדוני היושב-ראש, ההצבעה - - -</w:t>
      </w:r>
    </w:p>
    <w:p w14:paraId="5D2786FC" w14:textId="77777777" w:rsidR="00000000" w:rsidRDefault="00545B09">
      <w:pPr>
        <w:pStyle w:val="a0"/>
        <w:rPr>
          <w:rFonts w:hint="cs"/>
          <w:rtl/>
        </w:rPr>
      </w:pPr>
    </w:p>
    <w:p w14:paraId="50725BA5" w14:textId="77777777" w:rsidR="00000000" w:rsidRDefault="00545B09">
      <w:pPr>
        <w:pStyle w:val="af1"/>
        <w:rPr>
          <w:rtl/>
        </w:rPr>
      </w:pPr>
      <w:r>
        <w:rPr>
          <w:rtl/>
        </w:rPr>
        <w:t>היו"ר ראובן ריבלין:</w:t>
      </w:r>
    </w:p>
    <w:p w14:paraId="4E32AA93" w14:textId="77777777" w:rsidR="00000000" w:rsidRDefault="00545B09">
      <w:pPr>
        <w:pStyle w:val="a0"/>
        <w:rPr>
          <w:rtl/>
        </w:rPr>
      </w:pPr>
    </w:p>
    <w:p w14:paraId="08C696E2" w14:textId="77777777" w:rsidR="00000000" w:rsidRDefault="00545B09">
      <w:pPr>
        <w:pStyle w:val="a0"/>
        <w:rPr>
          <w:rFonts w:hint="cs"/>
          <w:rtl/>
        </w:rPr>
      </w:pPr>
      <w:r>
        <w:rPr>
          <w:rFonts w:hint="cs"/>
          <w:rtl/>
        </w:rPr>
        <w:t xml:space="preserve">ישב במנוחה ויראה שבפעם הבאה זה ייקלט. אם לא - מייד אראה. רבותי, בזמן שאני אומר </w:t>
      </w:r>
      <w:r>
        <w:rPr>
          <w:rFonts w:hint="cs"/>
          <w:rtl/>
        </w:rPr>
        <w:t xml:space="preserve">ומתחיל, לשים את שתי האצבעות כשאחת מהן על הנוכחות. </w:t>
      </w:r>
    </w:p>
    <w:p w14:paraId="45970889" w14:textId="77777777" w:rsidR="00000000" w:rsidRDefault="00545B09">
      <w:pPr>
        <w:pStyle w:val="a0"/>
        <w:rPr>
          <w:rFonts w:hint="cs"/>
          <w:rtl/>
        </w:rPr>
      </w:pPr>
    </w:p>
    <w:p w14:paraId="4E2F3E98" w14:textId="77777777" w:rsidR="00000000" w:rsidRDefault="00545B09">
      <w:pPr>
        <w:pStyle w:val="af0"/>
        <w:rPr>
          <w:rtl/>
        </w:rPr>
      </w:pPr>
      <w:r>
        <w:rPr>
          <w:rFonts w:hint="eastAsia"/>
          <w:rtl/>
        </w:rPr>
        <w:t>קריאות</w:t>
      </w:r>
      <w:r>
        <w:rPr>
          <w:rtl/>
        </w:rPr>
        <w:t>:</w:t>
      </w:r>
    </w:p>
    <w:p w14:paraId="05812A5C" w14:textId="77777777" w:rsidR="00000000" w:rsidRDefault="00545B09">
      <w:pPr>
        <w:pStyle w:val="a0"/>
        <w:rPr>
          <w:rFonts w:hint="cs"/>
          <w:rtl/>
        </w:rPr>
      </w:pPr>
    </w:p>
    <w:p w14:paraId="4742B66E" w14:textId="77777777" w:rsidR="00000000" w:rsidRDefault="00545B09">
      <w:pPr>
        <w:pStyle w:val="a0"/>
        <w:rPr>
          <w:rFonts w:hint="cs"/>
          <w:rtl/>
        </w:rPr>
      </w:pPr>
      <w:r>
        <w:rPr>
          <w:rFonts w:hint="cs"/>
          <w:rtl/>
        </w:rPr>
        <w:t>- - -</w:t>
      </w:r>
    </w:p>
    <w:p w14:paraId="655D7DD7" w14:textId="77777777" w:rsidR="00000000" w:rsidRDefault="00545B09">
      <w:pPr>
        <w:pStyle w:val="a0"/>
        <w:rPr>
          <w:rFonts w:hint="cs"/>
          <w:rtl/>
        </w:rPr>
      </w:pPr>
    </w:p>
    <w:p w14:paraId="4EB17FD0" w14:textId="77777777" w:rsidR="00000000" w:rsidRDefault="00545B09">
      <w:pPr>
        <w:pStyle w:val="af1"/>
        <w:rPr>
          <w:rtl/>
        </w:rPr>
      </w:pPr>
      <w:r>
        <w:rPr>
          <w:rtl/>
        </w:rPr>
        <w:t>היו"ר ראובן ריבלין:</w:t>
      </w:r>
    </w:p>
    <w:p w14:paraId="0A813F2F" w14:textId="77777777" w:rsidR="00000000" w:rsidRDefault="00545B09">
      <w:pPr>
        <w:pStyle w:val="a0"/>
        <w:rPr>
          <w:rtl/>
        </w:rPr>
      </w:pPr>
    </w:p>
    <w:p w14:paraId="1B61A1C7" w14:textId="77777777" w:rsidR="00000000" w:rsidRDefault="00545B09">
      <w:pPr>
        <w:pStyle w:val="a0"/>
        <w:rPr>
          <w:rFonts w:hint="cs"/>
          <w:rtl/>
        </w:rPr>
      </w:pPr>
      <w:r>
        <w:rPr>
          <w:rFonts w:hint="cs"/>
          <w:rtl/>
        </w:rPr>
        <w:t>נבדוק את זה עכשיו, ואם לא - אוסיף אתכם. על כל פנים, גם שם קודם אמרו לי שלא נקלט.</w:t>
      </w:r>
    </w:p>
    <w:p w14:paraId="0B880F83" w14:textId="77777777" w:rsidR="00000000" w:rsidRDefault="00545B09">
      <w:pPr>
        <w:pStyle w:val="a0"/>
        <w:rPr>
          <w:rFonts w:hint="cs"/>
          <w:rtl/>
        </w:rPr>
      </w:pPr>
    </w:p>
    <w:p w14:paraId="7DC7BB40" w14:textId="77777777" w:rsidR="00000000" w:rsidRDefault="00545B09">
      <w:pPr>
        <w:pStyle w:val="a0"/>
        <w:rPr>
          <w:rFonts w:hint="cs"/>
          <w:rtl/>
        </w:rPr>
      </w:pPr>
      <w:r>
        <w:rPr>
          <w:rFonts w:hint="cs"/>
          <w:rtl/>
        </w:rPr>
        <w:t>תפקודו של ראש הממשלה תחת החקירות המתנהלות נגדו - הצעת אי-אמון מטעם מרצ, חד"ש-תע"ל, בל</w:t>
      </w:r>
      <w:r>
        <w:rPr>
          <w:rFonts w:hint="cs"/>
          <w:rtl/>
        </w:rPr>
        <w:t>"ד ורע"ם.</w:t>
      </w:r>
    </w:p>
    <w:p w14:paraId="72677BF6" w14:textId="77777777" w:rsidR="00000000" w:rsidRDefault="00545B09">
      <w:pPr>
        <w:pStyle w:val="a0"/>
        <w:rPr>
          <w:rFonts w:hint="cs"/>
          <w:rtl/>
        </w:rPr>
      </w:pPr>
    </w:p>
    <w:p w14:paraId="070B73FF" w14:textId="77777777" w:rsidR="00000000" w:rsidRDefault="00545B09">
      <w:pPr>
        <w:pStyle w:val="ab"/>
        <w:bidi/>
        <w:rPr>
          <w:rFonts w:hint="cs"/>
          <w:rtl/>
        </w:rPr>
      </w:pPr>
      <w:r>
        <w:rPr>
          <w:rFonts w:hint="cs"/>
          <w:rtl/>
        </w:rPr>
        <w:t>הצבעה מס' 3</w:t>
      </w:r>
    </w:p>
    <w:p w14:paraId="5D6DB934" w14:textId="77777777" w:rsidR="00000000" w:rsidRDefault="00545B09">
      <w:pPr>
        <w:pStyle w:val="a0"/>
        <w:rPr>
          <w:rFonts w:hint="cs"/>
          <w:rtl/>
        </w:rPr>
      </w:pPr>
    </w:p>
    <w:p w14:paraId="5566E93D" w14:textId="77777777" w:rsidR="00000000" w:rsidRDefault="00545B09">
      <w:pPr>
        <w:pStyle w:val="ac"/>
        <w:bidi/>
        <w:rPr>
          <w:rFonts w:hint="cs"/>
          <w:rtl/>
        </w:rPr>
      </w:pPr>
      <w:r>
        <w:rPr>
          <w:rFonts w:hint="cs"/>
          <w:rtl/>
        </w:rPr>
        <w:t>בעד הצעת סיעות מרצ--חד"ש-תע"ל--בל"ד--רע"ם להביע אי-אמון בממשלה - 35</w:t>
      </w:r>
    </w:p>
    <w:p w14:paraId="680EB1D5" w14:textId="77777777" w:rsidR="00000000" w:rsidRDefault="00545B09">
      <w:pPr>
        <w:pStyle w:val="ac"/>
        <w:bidi/>
        <w:rPr>
          <w:rFonts w:hint="cs"/>
          <w:rtl/>
        </w:rPr>
      </w:pPr>
      <w:r>
        <w:rPr>
          <w:rFonts w:hint="cs"/>
          <w:rtl/>
        </w:rPr>
        <w:t>נגד - 48</w:t>
      </w:r>
    </w:p>
    <w:p w14:paraId="16C92F11" w14:textId="77777777" w:rsidR="00000000" w:rsidRDefault="00545B09">
      <w:pPr>
        <w:pStyle w:val="ac"/>
        <w:bidi/>
        <w:rPr>
          <w:rFonts w:hint="cs"/>
          <w:rtl/>
        </w:rPr>
      </w:pPr>
      <w:r>
        <w:rPr>
          <w:rFonts w:hint="cs"/>
          <w:rtl/>
        </w:rPr>
        <w:t>נמנעים - 3</w:t>
      </w:r>
    </w:p>
    <w:p w14:paraId="3F1F6E3A" w14:textId="77777777" w:rsidR="00000000" w:rsidRDefault="00545B09">
      <w:pPr>
        <w:pStyle w:val="ad"/>
        <w:bidi/>
        <w:rPr>
          <w:rFonts w:hint="cs"/>
          <w:rtl/>
        </w:rPr>
      </w:pPr>
      <w:r>
        <w:rPr>
          <w:rFonts w:hint="cs"/>
          <w:rtl/>
        </w:rPr>
        <w:t>הצעת סיעות מרצ--חד"ש-תע"ל--בל"ד--רע"ם להביע אי-אמון בממשלה לא נתקבלה.</w:t>
      </w:r>
    </w:p>
    <w:p w14:paraId="33D472C0" w14:textId="77777777" w:rsidR="00000000" w:rsidRDefault="00545B09">
      <w:pPr>
        <w:pStyle w:val="a0"/>
        <w:rPr>
          <w:rFonts w:hint="cs"/>
          <w:rtl/>
        </w:rPr>
      </w:pPr>
    </w:p>
    <w:p w14:paraId="7842F4C1" w14:textId="77777777" w:rsidR="00000000" w:rsidRDefault="00545B09">
      <w:pPr>
        <w:pStyle w:val="af1"/>
        <w:rPr>
          <w:rtl/>
        </w:rPr>
      </w:pPr>
      <w:r>
        <w:rPr>
          <w:rtl/>
        </w:rPr>
        <w:t>היו"ר ראובן ריבלין:</w:t>
      </w:r>
    </w:p>
    <w:p w14:paraId="3BB49B7B" w14:textId="77777777" w:rsidR="00000000" w:rsidRDefault="00545B09">
      <w:pPr>
        <w:pStyle w:val="a0"/>
        <w:rPr>
          <w:rtl/>
        </w:rPr>
      </w:pPr>
    </w:p>
    <w:p w14:paraId="1ABD91D5" w14:textId="77777777" w:rsidR="00000000" w:rsidRDefault="00545B09">
      <w:pPr>
        <w:pStyle w:val="a0"/>
        <w:rPr>
          <w:rFonts w:hint="cs"/>
          <w:rtl/>
        </w:rPr>
      </w:pPr>
      <w:r>
        <w:rPr>
          <w:rFonts w:hint="cs"/>
          <w:rtl/>
        </w:rPr>
        <w:t>חברת הכנסת גבריאלי - נקלט, חבר הכנסת חזן - נקלט.</w:t>
      </w:r>
    </w:p>
    <w:p w14:paraId="75904B2D" w14:textId="77777777" w:rsidR="00000000" w:rsidRDefault="00545B09">
      <w:pPr>
        <w:pStyle w:val="a0"/>
        <w:rPr>
          <w:rFonts w:hint="cs"/>
          <w:rtl/>
        </w:rPr>
      </w:pPr>
    </w:p>
    <w:p w14:paraId="3BA10365" w14:textId="77777777" w:rsidR="00000000" w:rsidRDefault="00545B09">
      <w:pPr>
        <w:pStyle w:val="a0"/>
        <w:rPr>
          <w:rFonts w:hint="cs"/>
          <w:rtl/>
        </w:rPr>
      </w:pPr>
      <w:r>
        <w:rPr>
          <w:rFonts w:hint="cs"/>
          <w:rtl/>
        </w:rPr>
        <w:t>בע</w:t>
      </w:r>
      <w:r>
        <w:rPr>
          <w:rFonts w:hint="cs"/>
          <w:rtl/>
        </w:rPr>
        <w:t xml:space="preserve">ד - 35, נגד </w:t>
      </w:r>
      <w:r>
        <w:rPr>
          <w:rtl/>
        </w:rPr>
        <w:t>–</w:t>
      </w:r>
      <w:r>
        <w:rPr>
          <w:rFonts w:hint="cs"/>
          <w:rtl/>
        </w:rPr>
        <w:t xml:space="preserve"> 48, שלושה נמנעים. כולם נקלטים.</w:t>
      </w:r>
    </w:p>
    <w:p w14:paraId="2B0C11E2" w14:textId="77777777" w:rsidR="00000000" w:rsidRDefault="00545B09">
      <w:pPr>
        <w:pStyle w:val="a0"/>
        <w:rPr>
          <w:rFonts w:hint="cs"/>
          <w:rtl/>
        </w:rPr>
      </w:pPr>
    </w:p>
    <w:p w14:paraId="0916DCED" w14:textId="77777777" w:rsidR="00000000" w:rsidRDefault="00545B09">
      <w:pPr>
        <w:pStyle w:val="af0"/>
        <w:rPr>
          <w:rtl/>
        </w:rPr>
      </w:pPr>
      <w:r>
        <w:rPr>
          <w:rFonts w:hint="eastAsia"/>
          <w:rtl/>
        </w:rPr>
        <w:t>דוד</w:t>
      </w:r>
      <w:r>
        <w:rPr>
          <w:rtl/>
        </w:rPr>
        <w:t xml:space="preserve"> אזולאי (ש"ס):</w:t>
      </w:r>
    </w:p>
    <w:p w14:paraId="4D26310F" w14:textId="77777777" w:rsidR="00000000" w:rsidRDefault="00545B09">
      <w:pPr>
        <w:pStyle w:val="a0"/>
        <w:rPr>
          <w:rFonts w:hint="cs"/>
          <w:rtl/>
        </w:rPr>
      </w:pPr>
    </w:p>
    <w:p w14:paraId="4D34F8CC" w14:textId="77777777" w:rsidR="00000000" w:rsidRDefault="00545B09">
      <w:pPr>
        <w:pStyle w:val="a0"/>
        <w:rPr>
          <w:rFonts w:hint="cs"/>
          <w:rtl/>
        </w:rPr>
      </w:pPr>
      <w:r>
        <w:rPr>
          <w:rFonts w:hint="cs"/>
          <w:rtl/>
        </w:rPr>
        <w:t>- - -</w:t>
      </w:r>
    </w:p>
    <w:p w14:paraId="0439769D" w14:textId="77777777" w:rsidR="00000000" w:rsidRDefault="00545B09">
      <w:pPr>
        <w:pStyle w:val="a0"/>
        <w:rPr>
          <w:rFonts w:hint="cs"/>
          <w:rtl/>
        </w:rPr>
      </w:pPr>
    </w:p>
    <w:p w14:paraId="2B8829F9" w14:textId="77777777" w:rsidR="00000000" w:rsidRDefault="00545B09">
      <w:pPr>
        <w:pStyle w:val="af1"/>
        <w:rPr>
          <w:rtl/>
        </w:rPr>
      </w:pPr>
    </w:p>
    <w:p w14:paraId="21BEED22" w14:textId="77777777" w:rsidR="00000000" w:rsidRDefault="00545B09">
      <w:pPr>
        <w:pStyle w:val="af1"/>
        <w:rPr>
          <w:rtl/>
        </w:rPr>
      </w:pPr>
      <w:r>
        <w:rPr>
          <w:rtl/>
        </w:rPr>
        <w:t>היו"ר ראובן ריבלין:</w:t>
      </w:r>
    </w:p>
    <w:p w14:paraId="349BE341" w14:textId="77777777" w:rsidR="00000000" w:rsidRDefault="00545B09">
      <w:pPr>
        <w:pStyle w:val="a0"/>
        <w:rPr>
          <w:rtl/>
        </w:rPr>
      </w:pPr>
    </w:p>
    <w:p w14:paraId="5B6A0D67" w14:textId="77777777" w:rsidR="00000000" w:rsidRDefault="00545B09">
      <w:pPr>
        <w:pStyle w:val="a0"/>
        <w:rPr>
          <w:rFonts w:hint="cs"/>
          <w:rtl/>
        </w:rPr>
      </w:pPr>
      <w:r>
        <w:rPr>
          <w:rFonts w:hint="cs"/>
          <w:rtl/>
        </w:rPr>
        <w:t>חבר הכנסת אזולאי, אדוני לא יודע שבהצבעה אי-אפשר לצעוק?</w:t>
      </w:r>
    </w:p>
    <w:p w14:paraId="0E910BA0" w14:textId="77777777" w:rsidR="00000000" w:rsidRDefault="00545B09">
      <w:pPr>
        <w:pStyle w:val="a0"/>
        <w:rPr>
          <w:rFonts w:hint="cs"/>
          <w:rtl/>
        </w:rPr>
      </w:pPr>
    </w:p>
    <w:p w14:paraId="6D77BF7B" w14:textId="77777777" w:rsidR="00000000" w:rsidRDefault="00545B09">
      <w:pPr>
        <w:pStyle w:val="af0"/>
        <w:rPr>
          <w:rtl/>
        </w:rPr>
      </w:pPr>
      <w:r>
        <w:rPr>
          <w:rFonts w:hint="eastAsia"/>
          <w:rtl/>
        </w:rPr>
        <w:t>שאול</w:t>
      </w:r>
      <w:r>
        <w:rPr>
          <w:rtl/>
        </w:rPr>
        <w:t xml:space="preserve"> יהלום (מפד"ל):</w:t>
      </w:r>
    </w:p>
    <w:p w14:paraId="25F9C107" w14:textId="77777777" w:rsidR="00000000" w:rsidRDefault="00545B09">
      <w:pPr>
        <w:pStyle w:val="a0"/>
        <w:rPr>
          <w:rFonts w:hint="cs"/>
          <w:rtl/>
        </w:rPr>
      </w:pPr>
    </w:p>
    <w:p w14:paraId="796F0062" w14:textId="77777777" w:rsidR="00000000" w:rsidRDefault="00545B09">
      <w:pPr>
        <w:pStyle w:val="a0"/>
        <w:rPr>
          <w:rFonts w:hint="cs"/>
          <w:rtl/>
        </w:rPr>
      </w:pPr>
      <w:r>
        <w:rPr>
          <w:rFonts w:hint="cs"/>
          <w:rtl/>
        </w:rPr>
        <w:t>- - -</w:t>
      </w:r>
    </w:p>
    <w:p w14:paraId="326E9D73" w14:textId="77777777" w:rsidR="00000000" w:rsidRDefault="00545B09">
      <w:pPr>
        <w:pStyle w:val="a0"/>
        <w:rPr>
          <w:rFonts w:hint="cs"/>
          <w:rtl/>
        </w:rPr>
      </w:pPr>
    </w:p>
    <w:p w14:paraId="589B0357" w14:textId="77777777" w:rsidR="00000000" w:rsidRDefault="00545B09">
      <w:pPr>
        <w:pStyle w:val="af1"/>
        <w:rPr>
          <w:rtl/>
        </w:rPr>
      </w:pPr>
      <w:r>
        <w:rPr>
          <w:rtl/>
        </w:rPr>
        <w:t>היו"ר ראובן ריבלין:</w:t>
      </w:r>
    </w:p>
    <w:p w14:paraId="4DDC1425" w14:textId="77777777" w:rsidR="00000000" w:rsidRDefault="00545B09">
      <w:pPr>
        <w:pStyle w:val="a0"/>
        <w:rPr>
          <w:rtl/>
        </w:rPr>
      </w:pPr>
    </w:p>
    <w:p w14:paraId="0EFDACBB" w14:textId="77777777" w:rsidR="00000000" w:rsidRDefault="00545B09">
      <w:pPr>
        <w:pStyle w:val="a0"/>
        <w:rPr>
          <w:rFonts w:hint="cs"/>
          <w:rtl/>
        </w:rPr>
      </w:pPr>
      <w:r>
        <w:rPr>
          <w:rFonts w:hint="cs"/>
          <w:rtl/>
        </w:rPr>
        <w:t>רבותי חברי הכנסת, תמו הצעות האי-אמון.</w:t>
      </w:r>
    </w:p>
    <w:p w14:paraId="34D83AE1" w14:textId="77777777" w:rsidR="00000000" w:rsidRDefault="00545B09">
      <w:pPr>
        <w:pStyle w:val="a0"/>
        <w:rPr>
          <w:rFonts w:hint="cs"/>
          <w:rtl/>
        </w:rPr>
      </w:pPr>
    </w:p>
    <w:p w14:paraId="6657A560" w14:textId="77777777" w:rsidR="00000000" w:rsidRDefault="00545B09">
      <w:pPr>
        <w:pStyle w:val="a2"/>
        <w:rPr>
          <w:rFonts w:hint="cs"/>
          <w:rtl/>
        </w:rPr>
      </w:pPr>
      <w:bookmarkStart w:id="203" w:name="CS21334FI0021334T26_01_2004_19_21_48"/>
      <w:bookmarkEnd w:id="203"/>
    </w:p>
    <w:p w14:paraId="4B703355" w14:textId="77777777" w:rsidR="00000000" w:rsidRDefault="00545B09">
      <w:pPr>
        <w:pStyle w:val="a2"/>
        <w:rPr>
          <w:rFonts w:hint="cs"/>
          <w:rtl/>
        </w:rPr>
      </w:pPr>
    </w:p>
    <w:p w14:paraId="2A6E2D74" w14:textId="77777777" w:rsidR="00000000" w:rsidRDefault="00545B09">
      <w:pPr>
        <w:pStyle w:val="a2"/>
        <w:rPr>
          <w:rFonts w:hint="cs"/>
          <w:rtl/>
        </w:rPr>
      </w:pPr>
      <w:bookmarkStart w:id="204" w:name="_Toc78865164"/>
      <w:r>
        <w:rPr>
          <w:rtl/>
        </w:rPr>
        <w:t xml:space="preserve">הצעת חוק השיפוט </w:t>
      </w:r>
      <w:r>
        <w:rPr>
          <w:rtl/>
        </w:rPr>
        <w:t>הצבאי (תיקון מס' 44)</w:t>
      </w:r>
      <w:r>
        <w:rPr>
          <w:rFonts w:hint="cs"/>
          <w:rtl/>
        </w:rPr>
        <w:t xml:space="preserve"> </w:t>
      </w:r>
      <w:r>
        <w:rPr>
          <w:rtl/>
        </w:rPr>
        <w:t>(סייג לחסיון התחקיר הצבאי),</w:t>
      </w:r>
      <w:r>
        <w:rPr>
          <w:rFonts w:hint="cs"/>
          <w:rtl/>
        </w:rPr>
        <w:br/>
      </w:r>
      <w:r>
        <w:rPr>
          <w:rtl/>
        </w:rPr>
        <w:t>התשס"ד-2004</w:t>
      </w:r>
      <w:bookmarkEnd w:id="204"/>
    </w:p>
    <w:p w14:paraId="5FD2925B" w14:textId="77777777" w:rsidR="00000000" w:rsidRDefault="00545B09">
      <w:pPr>
        <w:pStyle w:val="a0"/>
        <w:ind w:firstLine="0"/>
        <w:rPr>
          <w:rFonts w:hint="cs"/>
          <w:rtl/>
        </w:rPr>
      </w:pPr>
      <w:r>
        <w:rPr>
          <w:rtl/>
        </w:rPr>
        <w:t xml:space="preserve">["דברי הכנסת", חוב' </w:t>
      </w:r>
      <w:r>
        <w:rPr>
          <w:rFonts w:hint="cs"/>
          <w:rtl/>
        </w:rPr>
        <w:t>י"ג</w:t>
      </w:r>
      <w:r>
        <w:rPr>
          <w:rtl/>
        </w:rPr>
        <w:t xml:space="preserve">, עמ' </w:t>
      </w:r>
      <w:r>
        <w:rPr>
          <w:rFonts w:hint="cs"/>
          <w:rtl/>
        </w:rPr>
        <w:t>8881</w:t>
      </w:r>
      <w:r>
        <w:rPr>
          <w:rtl/>
        </w:rPr>
        <w:t>.]</w:t>
      </w:r>
    </w:p>
    <w:p w14:paraId="2C459762" w14:textId="77777777" w:rsidR="00000000" w:rsidRDefault="00545B09">
      <w:pPr>
        <w:pStyle w:val="-0"/>
        <w:rPr>
          <w:rtl/>
        </w:rPr>
      </w:pPr>
      <w:r>
        <w:rPr>
          <w:rtl/>
        </w:rPr>
        <w:t>(קריאה ראשונה)</w:t>
      </w:r>
    </w:p>
    <w:p w14:paraId="04CD5AC7" w14:textId="77777777" w:rsidR="00000000" w:rsidRDefault="00545B09">
      <w:pPr>
        <w:pStyle w:val="-0"/>
        <w:rPr>
          <w:rFonts w:hint="cs"/>
          <w:rtl/>
        </w:rPr>
      </w:pPr>
    </w:p>
    <w:p w14:paraId="55204568" w14:textId="77777777" w:rsidR="00000000" w:rsidRDefault="00545B09">
      <w:pPr>
        <w:pStyle w:val="af1"/>
        <w:rPr>
          <w:rtl/>
        </w:rPr>
      </w:pPr>
      <w:r>
        <w:rPr>
          <w:rtl/>
        </w:rPr>
        <w:t>היו"ר ראובן ריבלין:</w:t>
      </w:r>
    </w:p>
    <w:p w14:paraId="52137AB3" w14:textId="77777777" w:rsidR="00000000" w:rsidRDefault="00545B09">
      <w:pPr>
        <w:pStyle w:val="a0"/>
        <w:rPr>
          <w:rtl/>
        </w:rPr>
      </w:pPr>
    </w:p>
    <w:p w14:paraId="50570FA6" w14:textId="77777777" w:rsidR="00000000" w:rsidRDefault="00545B09">
      <w:pPr>
        <w:pStyle w:val="a0"/>
        <w:rPr>
          <w:rFonts w:hint="cs"/>
          <w:rtl/>
        </w:rPr>
      </w:pPr>
      <w:r>
        <w:rPr>
          <w:rFonts w:hint="cs"/>
          <w:rtl/>
        </w:rPr>
        <w:t>אנחנו עוברים להצבעה על הצעת חוק השיפוט הצבאי (תיקון מס' 44) (סייג לחסיון התחקיר הצבאי).</w:t>
      </w:r>
    </w:p>
    <w:p w14:paraId="37003F5A" w14:textId="77777777" w:rsidR="00000000" w:rsidRDefault="00545B09">
      <w:pPr>
        <w:pStyle w:val="a0"/>
        <w:rPr>
          <w:rFonts w:hint="cs"/>
          <w:rtl/>
        </w:rPr>
      </w:pPr>
    </w:p>
    <w:p w14:paraId="1F8B36B0" w14:textId="77777777" w:rsidR="00000000" w:rsidRDefault="00545B09">
      <w:pPr>
        <w:pStyle w:val="af0"/>
        <w:rPr>
          <w:rtl/>
        </w:rPr>
      </w:pPr>
      <w:r>
        <w:rPr>
          <w:rFonts w:hint="eastAsia"/>
          <w:rtl/>
        </w:rPr>
        <w:t>אברהם</w:t>
      </w:r>
      <w:r>
        <w:rPr>
          <w:rtl/>
        </w:rPr>
        <w:t xml:space="preserve"> הירשזון (הליכוד):</w:t>
      </w:r>
    </w:p>
    <w:p w14:paraId="3ABDD35B" w14:textId="77777777" w:rsidR="00000000" w:rsidRDefault="00545B09">
      <w:pPr>
        <w:pStyle w:val="a0"/>
        <w:rPr>
          <w:rFonts w:hint="cs"/>
          <w:rtl/>
        </w:rPr>
      </w:pPr>
    </w:p>
    <w:p w14:paraId="1F622699" w14:textId="77777777" w:rsidR="00000000" w:rsidRDefault="00545B09">
      <w:pPr>
        <w:pStyle w:val="a0"/>
        <w:rPr>
          <w:rFonts w:hint="cs"/>
          <w:rtl/>
        </w:rPr>
      </w:pPr>
      <w:r>
        <w:rPr>
          <w:rFonts w:hint="cs"/>
          <w:rtl/>
        </w:rPr>
        <w:t>זה לא עו</w:t>
      </w:r>
      <w:r>
        <w:rPr>
          <w:rFonts w:hint="cs"/>
          <w:rtl/>
        </w:rPr>
        <w:t>בד.</w:t>
      </w:r>
    </w:p>
    <w:p w14:paraId="136F7B93" w14:textId="77777777" w:rsidR="00000000" w:rsidRDefault="00545B09">
      <w:pPr>
        <w:pStyle w:val="a0"/>
        <w:rPr>
          <w:rFonts w:hint="cs"/>
          <w:rtl/>
        </w:rPr>
      </w:pPr>
    </w:p>
    <w:p w14:paraId="36E46E86" w14:textId="77777777" w:rsidR="00000000" w:rsidRDefault="00545B09">
      <w:pPr>
        <w:pStyle w:val="af1"/>
        <w:rPr>
          <w:rtl/>
        </w:rPr>
      </w:pPr>
      <w:r>
        <w:rPr>
          <w:rtl/>
        </w:rPr>
        <w:t>היו"ר ראובן ריבלין:</w:t>
      </w:r>
    </w:p>
    <w:p w14:paraId="7470E664" w14:textId="77777777" w:rsidR="00000000" w:rsidRDefault="00545B09">
      <w:pPr>
        <w:pStyle w:val="a0"/>
        <w:rPr>
          <w:rtl/>
        </w:rPr>
      </w:pPr>
    </w:p>
    <w:p w14:paraId="2A4370C2" w14:textId="77777777" w:rsidR="00000000" w:rsidRDefault="00545B09">
      <w:pPr>
        <w:pStyle w:val="a0"/>
        <w:rPr>
          <w:rFonts w:hint="cs"/>
          <w:rtl/>
        </w:rPr>
      </w:pPr>
      <w:r>
        <w:rPr>
          <w:rFonts w:hint="cs"/>
          <w:rtl/>
        </w:rPr>
        <w:t>על מה אתם מדברים? תיכף נבדוק את הכול.</w:t>
      </w:r>
    </w:p>
    <w:p w14:paraId="784981A3" w14:textId="77777777" w:rsidR="00000000" w:rsidRDefault="00545B09">
      <w:pPr>
        <w:pStyle w:val="a0"/>
        <w:rPr>
          <w:rFonts w:hint="cs"/>
          <w:rtl/>
        </w:rPr>
      </w:pPr>
    </w:p>
    <w:p w14:paraId="36FF4F23" w14:textId="77777777" w:rsidR="00000000" w:rsidRDefault="00545B09">
      <w:pPr>
        <w:pStyle w:val="a0"/>
        <w:rPr>
          <w:rFonts w:hint="cs"/>
          <w:rtl/>
        </w:rPr>
      </w:pPr>
      <w:r>
        <w:rPr>
          <w:rFonts w:hint="cs"/>
          <w:rtl/>
        </w:rPr>
        <w:t>רבותי, אנחנו מצביעים בקריאה ראשונה על הצעת חוק השיפוט הצבאי. נא להצביע. מי בעד? מי נגד?</w:t>
      </w:r>
    </w:p>
    <w:p w14:paraId="7B8BD48B" w14:textId="77777777" w:rsidR="00000000" w:rsidRDefault="00545B09">
      <w:pPr>
        <w:pStyle w:val="a0"/>
        <w:rPr>
          <w:rFonts w:hint="cs"/>
          <w:rtl/>
        </w:rPr>
      </w:pPr>
    </w:p>
    <w:p w14:paraId="3E65C8BD" w14:textId="77777777" w:rsidR="00000000" w:rsidRDefault="00545B09">
      <w:pPr>
        <w:pStyle w:val="ab"/>
        <w:bidi/>
        <w:rPr>
          <w:rFonts w:hint="cs"/>
          <w:rtl/>
        </w:rPr>
      </w:pPr>
      <w:r>
        <w:rPr>
          <w:rFonts w:hint="cs"/>
          <w:rtl/>
        </w:rPr>
        <w:t>הצבעה מס' 4</w:t>
      </w:r>
    </w:p>
    <w:p w14:paraId="61D2D865" w14:textId="77777777" w:rsidR="00000000" w:rsidRDefault="00545B09">
      <w:pPr>
        <w:pStyle w:val="a0"/>
        <w:rPr>
          <w:rFonts w:hint="cs"/>
          <w:rtl/>
        </w:rPr>
      </w:pPr>
    </w:p>
    <w:p w14:paraId="70C47D72" w14:textId="77777777" w:rsidR="00000000" w:rsidRDefault="00545B09">
      <w:pPr>
        <w:pStyle w:val="ac"/>
        <w:bidi/>
        <w:rPr>
          <w:rFonts w:hint="cs"/>
          <w:rtl/>
        </w:rPr>
      </w:pPr>
      <w:r>
        <w:rPr>
          <w:rFonts w:hint="cs"/>
          <w:rtl/>
        </w:rPr>
        <w:t>בעד ההצעה להעביר את הצעת החוק לוועדה - 80</w:t>
      </w:r>
    </w:p>
    <w:p w14:paraId="3D0D67B0" w14:textId="77777777" w:rsidR="00000000" w:rsidRDefault="00545B09">
      <w:pPr>
        <w:pStyle w:val="ac"/>
        <w:bidi/>
        <w:rPr>
          <w:rFonts w:hint="cs"/>
          <w:rtl/>
        </w:rPr>
      </w:pPr>
      <w:r>
        <w:rPr>
          <w:rFonts w:hint="cs"/>
          <w:rtl/>
        </w:rPr>
        <w:t>נגד - 1</w:t>
      </w:r>
    </w:p>
    <w:p w14:paraId="464FACB8" w14:textId="77777777" w:rsidR="00000000" w:rsidRDefault="00545B09">
      <w:pPr>
        <w:pStyle w:val="ac"/>
        <w:bidi/>
        <w:rPr>
          <w:rFonts w:hint="cs"/>
          <w:rtl/>
        </w:rPr>
      </w:pPr>
      <w:r>
        <w:rPr>
          <w:rFonts w:hint="cs"/>
          <w:rtl/>
        </w:rPr>
        <w:t>נמנעים - 3</w:t>
      </w:r>
    </w:p>
    <w:p w14:paraId="79A1EA41" w14:textId="77777777" w:rsidR="00000000" w:rsidRDefault="00545B09">
      <w:pPr>
        <w:pStyle w:val="ad"/>
        <w:bidi/>
        <w:rPr>
          <w:rFonts w:hint="cs"/>
          <w:rtl/>
        </w:rPr>
      </w:pPr>
      <w:r>
        <w:rPr>
          <w:rFonts w:hint="cs"/>
          <w:rtl/>
        </w:rPr>
        <w:t>ההצעה להעביר את הצעת חוק השי</w:t>
      </w:r>
      <w:r>
        <w:rPr>
          <w:rFonts w:hint="cs"/>
          <w:rtl/>
        </w:rPr>
        <w:t xml:space="preserve">פוט הצבאי (תיקון מס' 44) (סייג לחסיון התחקיר הצבאי), </w:t>
      </w:r>
    </w:p>
    <w:p w14:paraId="53A4B088" w14:textId="77777777" w:rsidR="00000000" w:rsidRDefault="00545B09">
      <w:pPr>
        <w:pStyle w:val="ad"/>
        <w:bidi/>
        <w:rPr>
          <w:rFonts w:hint="cs"/>
          <w:rtl/>
        </w:rPr>
      </w:pPr>
      <w:r>
        <w:rPr>
          <w:rFonts w:hint="cs"/>
          <w:rtl/>
        </w:rPr>
        <w:t>התשס"ד-2004, לוועדת החוץ והביטחון נתקבלה.</w:t>
      </w:r>
    </w:p>
    <w:p w14:paraId="7015210D" w14:textId="77777777" w:rsidR="00000000" w:rsidRDefault="00545B09">
      <w:pPr>
        <w:pStyle w:val="a0"/>
        <w:rPr>
          <w:rFonts w:hint="cs"/>
          <w:rtl/>
        </w:rPr>
      </w:pPr>
    </w:p>
    <w:p w14:paraId="75A1F325" w14:textId="77777777" w:rsidR="00000000" w:rsidRDefault="00545B09">
      <w:pPr>
        <w:pStyle w:val="af0"/>
        <w:rPr>
          <w:rtl/>
        </w:rPr>
      </w:pPr>
      <w:r>
        <w:rPr>
          <w:rFonts w:hint="cs"/>
          <w:rtl/>
        </w:rPr>
        <w:t>מרינה סולודקין</w:t>
      </w:r>
      <w:r>
        <w:rPr>
          <w:rtl/>
        </w:rPr>
        <w:t xml:space="preserve"> (הליכוד):</w:t>
      </w:r>
    </w:p>
    <w:p w14:paraId="60F9C35B" w14:textId="77777777" w:rsidR="00000000" w:rsidRDefault="00545B09">
      <w:pPr>
        <w:pStyle w:val="a0"/>
        <w:rPr>
          <w:rFonts w:hint="cs"/>
          <w:rtl/>
        </w:rPr>
      </w:pPr>
    </w:p>
    <w:p w14:paraId="68C87012" w14:textId="77777777" w:rsidR="00000000" w:rsidRDefault="00545B09">
      <w:pPr>
        <w:pStyle w:val="a0"/>
        <w:rPr>
          <w:rFonts w:hint="cs"/>
          <w:rtl/>
        </w:rPr>
      </w:pPr>
      <w:r>
        <w:rPr>
          <w:rFonts w:hint="cs"/>
          <w:rtl/>
        </w:rPr>
        <w:t>- - -</w:t>
      </w:r>
    </w:p>
    <w:p w14:paraId="6C803F99" w14:textId="77777777" w:rsidR="00000000" w:rsidRDefault="00545B09">
      <w:pPr>
        <w:pStyle w:val="a0"/>
        <w:rPr>
          <w:rFonts w:hint="cs"/>
          <w:rtl/>
        </w:rPr>
      </w:pPr>
    </w:p>
    <w:p w14:paraId="0F14C15A" w14:textId="77777777" w:rsidR="00000000" w:rsidRDefault="00545B09">
      <w:pPr>
        <w:pStyle w:val="af1"/>
        <w:rPr>
          <w:rtl/>
        </w:rPr>
      </w:pPr>
      <w:r>
        <w:rPr>
          <w:rtl/>
        </w:rPr>
        <w:t>היו"ר ראובן ריבלין:</w:t>
      </w:r>
    </w:p>
    <w:p w14:paraId="2A4A5B69" w14:textId="77777777" w:rsidR="00000000" w:rsidRDefault="00545B09">
      <w:pPr>
        <w:pStyle w:val="a0"/>
        <w:rPr>
          <w:rFonts w:hint="cs"/>
          <w:rtl/>
        </w:rPr>
      </w:pPr>
    </w:p>
    <w:p w14:paraId="01A18A17" w14:textId="77777777" w:rsidR="00000000" w:rsidRDefault="00545B09">
      <w:pPr>
        <w:pStyle w:val="a0"/>
        <w:rPr>
          <w:rFonts w:hint="cs"/>
          <w:rtl/>
        </w:rPr>
      </w:pPr>
      <w:r>
        <w:rPr>
          <w:rFonts w:hint="cs"/>
          <w:rtl/>
        </w:rPr>
        <w:t>תנסי עוד הפעם. בסדר גמור.</w:t>
      </w:r>
    </w:p>
    <w:p w14:paraId="2D3B37A6" w14:textId="77777777" w:rsidR="00000000" w:rsidRDefault="00545B09">
      <w:pPr>
        <w:pStyle w:val="a0"/>
        <w:rPr>
          <w:rtl/>
        </w:rPr>
      </w:pPr>
    </w:p>
    <w:p w14:paraId="53D2A3FC" w14:textId="77777777" w:rsidR="00000000" w:rsidRDefault="00545B09">
      <w:pPr>
        <w:pStyle w:val="a0"/>
        <w:rPr>
          <w:rFonts w:hint="cs"/>
          <w:rtl/>
        </w:rPr>
      </w:pPr>
      <w:r>
        <w:rPr>
          <w:rFonts w:hint="cs"/>
          <w:rtl/>
        </w:rPr>
        <w:t xml:space="preserve">בעד </w:t>
      </w:r>
      <w:r>
        <w:rPr>
          <w:rtl/>
        </w:rPr>
        <w:t>–</w:t>
      </w:r>
      <w:r>
        <w:rPr>
          <w:rFonts w:hint="cs"/>
          <w:rtl/>
        </w:rPr>
        <w:t xml:space="preserve"> 81, בתוספת קולה של חברת הכנסת סולודקין, נגד </w:t>
      </w:r>
      <w:r>
        <w:rPr>
          <w:rtl/>
        </w:rPr>
        <w:t>–</w:t>
      </w:r>
      <w:r>
        <w:rPr>
          <w:rFonts w:hint="cs"/>
          <w:rtl/>
        </w:rPr>
        <w:t xml:space="preserve"> 1, שלושה נמנעים. אני קובע </w:t>
      </w:r>
      <w:r>
        <w:rPr>
          <w:rFonts w:hint="cs"/>
          <w:rtl/>
        </w:rPr>
        <w:t>שהצעת חוק השיפוט הצבאי (תיקון מס' 44) (סייג לחסיון התחקיר הצבאי), התשס"ד-2004, עברה בקריאה ראשונה, והיא תועבר לוועדת חוץ וביטחון להכנתה לקריאה שנייה ולקריאה שלישית.</w:t>
      </w:r>
    </w:p>
    <w:p w14:paraId="52E9E73B" w14:textId="77777777" w:rsidR="00000000" w:rsidRDefault="00545B09">
      <w:pPr>
        <w:pStyle w:val="a0"/>
        <w:rPr>
          <w:rFonts w:hint="cs"/>
          <w:rtl/>
        </w:rPr>
      </w:pPr>
    </w:p>
    <w:p w14:paraId="72589B25" w14:textId="77777777" w:rsidR="00000000" w:rsidRDefault="00545B09">
      <w:pPr>
        <w:pStyle w:val="af0"/>
        <w:rPr>
          <w:rtl/>
        </w:rPr>
      </w:pPr>
      <w:r>
        <w:rPr>
          <w:rFonts w:hint="cs"/>
          <w:rtl/>
        </w:rPr>
        <w:t>דוד אזולאי (ש"ס)</w:t>
      </w:r>
      <w:r>
        <w:rPr>
          <w:rtl/>
        </w:rPr>
        <w:t>:</w:t>
      </w:r>
    </w:p>
    <w:p w14:paraId="4C44DD0A" w14:textId="77777777" w:rsidR="00000000" w:rsidRDefault="00545B09">
      <w:pPr>
        <w:pStyle w:val="a0"/>
        <w:rPr>
          <w:rFonts w:hint="cs"/>
          <w:rtl/>
        </w:rPr>
      </w:pPr>
    </w:p>
    <w:p w14:paraId="08E0B98E" w14:textId="77777777" w:rsidR="00000000" w:rsidRDefault="00545B09">
      <w:pPr>
        <w:pStyle w:val="a0"/>
        <w:rPr>
          <w:rFonts w:hint="cs"/>
          <w:rtl/>
        </w:rPr>
      </w:pPr>
      <w:r>
        <w:rPr>
          <w:rFonts w:hint="cs"/>
          <w:rtl/>
        </w:rPr>
        <w:t>- - -</w:t>
      </w:r>
    </w:p>
    <w:p w14:paraId="303B25CC" w14:textId="77777777" w:rsidR="00000000" w:rsidRDefault="00545B09">
      <w:pPr>
        <w:pStyle w:val="a0"/>
        <w:rPr>
          <w:rFonts w:hint="cs"/>
          <w:rtl/>
        </w:rPr>
      </w:pPr>
    </w:p>
    <w:p w14:paraId="6825D933" w14:textId="77777777" w:rsidR="00000000" w:rsidRDefault="00545B09">
      <w:pPr>
        <w:pStyle w:val="af1"/>
        <w:rPr>
          <w:rtl/>
        </w:rPr>
      </w:pPr>
      <w:r>
        <w:rPr>
          <w:rtl/>
        </w:rPr>
        <w:t>היו"ר ראובן ריבלין:</w:t>
      </w:r>
    </w:p>
    <w:p w14:paraId="0F0A6E6B" w14:textId="77777777" w:rsidR="00000000" w:rsidRDefault="00545B09">
      <w:pPr>
        <w:pStyle w:val="a0"/>
        <w:rPr>
          <w:rFonts w:hint="cs"/>
          <w:rtl/>
        </w:rPr>
      </w:pPr>
    </w:p>
    <w:p w14:paraId="1E3AC023" w14:textId="77777777" w:rsidR="00000000" w:rsidRDefault="00545B09">
      <w:pPr>
        <w:pStyle w:val="a0"/>
        <w:rPr>
          <w:rFonts w:hint="cs"/>
          <w:rtl/>
        </w:rPr>
      </w:pPr>
      <w:r>
        <w:rPr>
          <w:rFonts w:hint="cs"/>
          <w:rtl/>
        </w:rPr>
        <w:t xml:space="preserve">חבר הכנסת אזולאי, אדוני מפריע לי פעם שנייה </w:t>
      </w:r>
      <w:r>
        <w:rPr>
          <w:rFonts w:hint="cs"/>
          <w:rtl/>
        </w:rPr>
        <w:t>בהצבעה.</w:t>
      </w:r>
    </w:p>
    <w:p w14:paraId="4EE9BA35" w14:textId="77777777" w:rsidR="00000000" w:rsidRDefault="00545B09">
      <w:pPr>
        <w:pStyle w:val="a0"/>
        <w:rPr>
          <w:rtl/>
        </w:rPr>
      </w:pPr>
    </w:p>
    <w:p w14:paraId="779965A2" w14:textId="77777777" w:rsidR="00000000" w:rsidRDefault="00545B09">
      <w:pPr>
        <w:pStyle w:val="a2"/>
        <w:rPr>
          <w:rFonts w:hint="cs"/>
          <w:rtl/>
        </w:rPr>
      </w:pPr>
    </w:p>
    <w:p w14:paraId="52DCE4A6" w14:textId="77777777" w:rsidR="00000000" w:rsidRDefault="00545B09">
      <w:pPr>
        <w:pStyle w:val="a0"/>
        <w:rPr>
          <w:rFonts w:hint="cs"/>
          <w:rtl/>
        </w:rPr>
      </w:pPr>
    </w:p>
    <w:p w14:paraId="7F3C8440" w14:textId="77777777" w:rsidR="00000000" w:rsidRDefault="00545B09">
      <w:pPr>
        <w:pStyle w:val="a2"/>
        <w:rPr>
          <w:rFonts w:hint="cs"/>
          <w:rtl/>
        </w:rPr>
      </w:pPr>
      <w:bookmarkStart w:id="205" w:name="_Toc78865165"/>
      <w:r>
        <w:rPr>
          <w:rFonts w:hint="cs"/>
          <w:rtl/>
        </w:rPr>
        <w:t>הודעת הממשלה על רצונה להחיל דין רציפות על הצעות חוק</w:t>
      </w:r>
      <w:bookmarkEnd w:id="205"/>
    </w:p>
    <w:p w14:paraId="4FAA842F" w14:textId="77777777" w:rsidR="00000000" w:rsidRDefault="00545B09">
      <w:pPr>
        <w:pStyle w:val="a0"/>
        <w:ind w:firstLine="0"/>
        <w:rPr>
          <w:rFonts w:hint="cs"/>
          <w:rtl/>
        </w:rPr>
      </w:pPr>
      <w:r>
        <w:rPr>
          <w:rtl/>
        </w:rPr>
        <w:t xml:space="preserve">["דברי הכנסת", </w:t>
      </w:r>
      <w:r>
        <w:rPr>
          <w:rFonts w:hint="cs"/>
          <w:rtl/>
        </w:rPr>
        <w:t>כרך 184</w:t>
      </w:r>
      <w:r>
        <w:rPr>
          <w:rtl/>
        </w:rPr>
        <w:t xml:space="preserve">, עמ' </w:t>
      </w:r>
      <w:r>
        <w:rPr>
          <w:rFonts w:hint="cs"/>
          <w:rtl/>
        </w:rPr>
        <w:t xml:space="preserve"> 10,890</w:t>
      </w:r>
      <w:r>
        <w:rPr>
          <w:rtl/>
        </w:rPr>
        <w:t>.]</w:t>
      </w:r>
    </w:p>
    <w:p w14:paraId="5B9DDF81" w14:textId="77777777" w:rsidR="00000000" w:rsidRDefault="00545B09">
      <w:pPr>
        <w:pStyle w:val="a0"/>
        <w:rPr>
          <w:rFonts w:hint="cs"/>
          <w:rtl/>
        </w:rPr>
      </w:pPr>
    </w:p>
    <w:p w14:paraId="52944F4C" w14:textId="77777777" w:rsidR="00000000" w:rsidRDefault="00545B09">
      <w:pPr>
        <w:pStyle w:val="af1"/>
        <w:rPr>
          <w:rFonts w:hint="cs"/>
          <w:rtl/>
        </w:rPr>
      </w:pPr>
      <w:r>
        <w:rPr>
          <w:rtl/>
        </w:rPr>
        <w:t>היו"ר ראובן ריבלין:</w:t>
      </w:r>
    </w:p>
    <w:p w14:paraId="1EB304FB" w14:textId="77777777" w:rsidR="00000000" w:rsidRDefault="00545B09">
      <w:pPr>
        <w:pStyle w:val="a0"/>
        <w:rPr>
          <w:rFonts w:hint="cs"/>
          <w:rtl/>
        </w:rPr>
      </w:pPr>
    </w:p>
    <w:p w14:paraId="54D2DA03" w14:textId="77777777" w:rsidR="00000000" w:rsidRDefault="00545B09">
      <w:pPr>
        <w:pStyle w:val="a0"/>
        <w:rPr>
          <w:rFonts w:hint="cs"/>
          <w:rtl/>
        </w:rPr>
      </w:pPr>
      <w:r>
        <w:rPr>
          <w:rFonts w:hint="cs"/>
          <w:rtl/>
        </w:rPr>
        <w:t>רבותי חברי הכנסת, אני מקדים את עניין הודעת הממשלה. אדוני שר המשפטים, בבקשה יבוא ויודיע, ולאחר מכן  נעבור להתנגדות - - -</w:t>
      </w:r>
    </w:p>
    <w:p w14:paraId="38029436" w14:textId="77777777" w:rsidR="00000000" w:rsidRDefault="00545B09">
      <w:pPr>
        <w:pStyle w:val="a0"/>
        <w:rPr>
          <w:rFonts w:hint="cs"/>
          <w:rtl/>
        </w:rPr>
      </w:pPr>
    </w:p>
    <w:p w14:paraId="55FC9D67" w14:textId="77777777" w:rsidR="00000000" w:rsidRDefault="00545B09">
      <w:pPr>
        <w:pStyle w:val="af0"/>
        <w:rPr>
          <w:rtl/>
        </w:rPr>
      </w:pPr>
      <w:r>
        <w:rPr>
          <w:rFonts w:hint="cs"/>
          <w:rtl/>
        </w:rPr>
        <w:t>אברהם בורג (</w:t>
      </w:r>
      <w:r>
        <w:rPr>
          <w:rFonts w:hint="cs"/>
          <w:rtl/>
        </w:rPr>
        <w:t>העבודה-מימד)</w:t>
      </w:r>
      <w:r>
        <w:rPr>
          <w:rtl/>
        </w:rPr>
        <w:t>:</w:t>
      </w:r>
    </w:p>
    <w:p w14:paraId="572F64B0" w14:textId="77777777" w:rsidR="00000000" w:rsidRDefault="00545B09">
      <w:pPr>
        <w:pStyle w:val="a0"/>
        <w:rPr>
          <w:rFonts w:hint="cs"/>
          <w:rtl/>
        </w:rPr>
      </w:pPr>
    </w:p>
    <w:p w14:paraId="50369FD5" w14:textId="77777777" w:rsidR="00000000" w:rsidRDefault="00545B09">
      <w:pPr>
        <w:pStyle w:val="a0"/>
        <w:rPr>
          <w:rFonts w:hint="cs"/>
          <w:rtl/>
        </w:rPr>
      </w:pPr>
      <w:r>
        <w:rPr>
          <w:rFonts w:hint="cs"/>
          <w:rtl/>
        </w:rPr>
        <w:t>חבר הכנסת יוסי שריד כבר מבקש הודעה אישית.</w:t>
      </w:r>
    </w:p>
    <w:p w14:paraId="5A9E9DCC" w14:textId="77777777" w:rsidR="00000000" w:rsidRDefault="00545B09">
      <w:pPr>
        <w:pStyle w:val="a0"/>
        <w:rPr>
          <w:rFonts w:hint="cs"/>
          <w:rtl/>
        </w:rPr>
      </w:pPr>
    </w:p>
    <w:p w14:paraId="121878C6" w14:textId="77777777" w:rsidR="00000000" w:rsidRDefault="00545B09">
      <w:pPr>
        <w:pStyle w:val="af1"/>
        <w:rPr>
          <w:rtl/>
        </w:rPr>
      </w:pPr>
      <w:r>
        <w:rPr>
          <w:rtl/>
        </w:rPr>
        <w:t>היו"ר ראובן ריבלין:</w:t>
      </w:r>
    </w:p>
    <w:p w14:paraId="4FDDF95A" w14:textId="77777777" w:rsidR="00000000" w:rsidRDefault="00545B09">
      <w:pPr>
        <w:pStyle w:val="a0"/>
        <w:rPr>
          <w:rtl/>
        </w:rPr>
      </w:pPr>
    </w:p>
    <w:p w14:paraId="11B3DF18" w14:textId="77777777" w:rsidR="00000000" w:rsidRDefault="00545B09">
      <w:pPr>
        <w:pStyle w:val="a0"/>
        <w:rPr>
          <w:rFonts w:hint="cs"/>
          <w:rtl/>
        </w:rPr>
      </w:pPr>
      <w:r>
        <w:rPr>
          <w:rFonts w:hint="cs"/>
          <w:rtl/>
        </w:rPr>
        <w:t>באיזה עניין?</w:t>
      </w:r>
    </w:p>
    <w:p w14:paraId="3C8256B0" w14:textId="77777777" w:rsidR="00000000" w:rsidRDefault="00545B09">
      <w:pPr>
        <w:pStyle w:val="a0"/>
        <w:rPr>
          <w:rFonts w:hint="cs"/>
          <w:rtl/>
        </w:rPr>
      </w:pPr>
    </w:p>
    <w:p w14:paraId="6F4475E7" w14:textId="77777777" w:rsidR="00000000" w:rsidRDefault="00545B09">
      <w:pPr>
        <w:pStyle w:val="af0"/>
        <w:rPr>
          <w:rtl/>
        </w:rPr>
      </w:pPr>
      <w:r>
        <w:rPr>
          <w:rFonts w:hint="cs"/>
          <w:rtl/>
        </w:rPr>
        <w:t>אברהם בורג (העבודה- מימד)</w:t>
      </w:r>
      <w:r>
        <w:rPr>
          <w:rtl/>
        </w:rPr>
        <w:t>:</w:t>
      </w:r>
    </w:p>
    <w:p w14:paraId="306C0233" w14:textId="77777777" w:rsidR="00000000" w:rsidRDefault="00545B09">
      <w:pPr>
        <w:pStyle w:val="a0"/>
        <w:rPr>
          <w:rFonts w:hint="cs"/>
          <w:rtl/>
        </w:rPr>
      </w:pPr>
    </w:p>
    <w:p w14:paraId="3A9D2BEE" w14:textId="77777777" w:rsidR="00000000" w:rsidRDefault="00545B09">
      <w:pPr>
        <w:pStyle w:val="a0"/>
        <w:rPr>
          <w:rFonts w:hint="cs"/>
          <w:rtl/>
        </w:rPr>
      </w:pPr>
      <w:r>
        <w:rPr>
          <w:rFonts w:hint="cs"/>
          <w:rtl/>
        </w:rPr>
        <w:t>- - -</w:t>
      </w:r>
    </w:p>
    <w:p w14:paraId="3AAB154A" w14:textId="77777777" w:rsidR="00000000" w:rsidRDefault="00545B09">
      <w:pPr>
        <w:pStyle w:val="a0"/>
        <w:rPr>
          <w:rFonts w:hint="cs"/>
          <w:rtl/>
        </w:rPr>
      </w:pPr>
    </w:p>
    <w:p w14:paraId="505C8AD4" w14:textId="77777777" w:rsidR="00000000" w:rsidRDefault="00545B09">
      <w:pPr>
        <w:pStyle w:val="af1"/>
        <w:rPr>
          <w:rtl/>
        </w:rPr>
      </w:pPr>
      <w:r>
        <w:rPr>
          <w:rtl/>
        </w:rPr>
        <w:t>היו"ר ראובן ריבלין:</w:t>
      </w:r>
    </w:p>
    <w:p w14:paraId="0946C3C8" w14:textId="77777777" w:rsidR="00000000" w:rsidRDefault="00545B09">
      <w:pPr>
        <w:pStyle w:val="a0"/>
        <w:rPr>
          <w:rtl/>
        </w:rPr>
      </w:pPr>
    </w:p>
    <w:p w14:paraId="7AD17E2F" w14:textId="77777777" w:rsidR="00000000" w:rsidRDefault="00545B09">
      <w:pPr>
        <w:pStyle w:val="a0"/>
        <w:rPr>
          <w:rFonts w:hint="cs"/>
          <w:rtl/>
        </w:rPr>
      </w:pPr>
      <w:r>
        <w:rPr>
          <w:rFonts w:hint="cs"/>
          <w:rtl/>
        </w:rPr>
        <w:t>כבר. הבנתי. על כל פנים, אני במצב אחר. אני בכוננות ספיגה.</w:t>
      </w:r>
    </w:p>
    <w:p w14:paraId="51E2C98F" w14:textId="77777777" w:rsidR="00000000" w:rsidRDefault="00545B09">
      <w:pPr>
        <w:pStyle w:val="a0"/>
        <w:rPr>
          <w:rFonts w:hint="cs"/>
          <w:rtl/>
        </w:rPr>
      </w:pPr>
    </w:p>
    <w:p w14:paraId="045B4FCA" w14:textId="77777777" w:rsidR="00000000" w:rsidRDefault="00545B09">
      <w:pPr>
        <w:pStyle w:val="af0"/>
        <w:rPr>
          <w:rtl/>
        </w:rPr>
      </w:pPr>
      <w:r>
        <w:rPr>
          <w:rFonts w:hint="cs"/>
          <w:rtl/>
        </w:rPr>
        <w:t>שאול יהלום (מפד"ל)</w:t>
      </w:r>
      <w:r>
        <w:rPr>
          <w:rtl/>
        </w:rPr>
        <w:t>:</w:t>
      </w:r>
    </w:p>
    <w:p w14:paraId="3E10ADE2" w14:textId="77777777" w:rsidR="00000000" w:rsidRDefault="00545B09">
      <w:pPr>
        <w:pStyle w:val="a0"/>
        <w:rPr>
          <w:rFonts w:hint="cs"/>
          <w:rtl/>
        </w:rPr>
      </w:pPr>
    </w:p>
    <w:p w14:paraId="20EB851B" w14:textId="77777777" w:rsidR="00000000" w:rsidRDefault="00545B09">
      <w:pPr>
        <w:pStyle w:val="a0"/>
        <w:rPr>
          <w:rFonts w:hint="cs"/>
          <w:rtl/>
        </w:rPr>
      </w:pPr>
      <w:r>
        <w:rPr>
          <w:rFonts w:hint="cs"/>
          <w:rtl/>
        </w:rPr>
        <w:t>יש הצבעה?</w:t>
      </w:r>
    </w:p>
    <w:p w14:paraId="065E13A9" w14:textId="77777777" w:rsidR="00000000" w:rsidRDefault="00545B09">
      <w:pPr>
        <w:pStyle w:val="a0"/>
        <w:rPr>
          <w:rFonts w:hint="cs"/>
          <w:rtl/>
        </w:rPr>
      </w:pPr>
    </w:p>
    <w:p w14:paraId="6224EC5F" w14:textId="77777777" w:rsidR="00000000" w:rsidRDefault="00545B09">
      <w:pPr>
        <w:pStyle w:val="af1"/>
        <w:rPr>
          <w:rtl/>
        </w:rPr>
      </w:pPr>
      <w:r>
        <w:rPr>
          <w:rtl/>
        </w:rPr>
        <w:t>היו"ר ראובן ריבלי</w:t>
      </w:r>
      <w:r>
        <w:rPr>
          <w:rtl/>
        </w:rPr>
        <w:t>ן:</w:t>
      </w:r>
    </w:p>
    <w:p w14:paraId="3D8CD845" w14:textId="77777777" w:rsidR="00000000" w:rsidRDefault="00545B09">
      <w:pPr>
        <w:pStyle w:val="a0"/>
        <w:rPr>
          <w:rtl/>
        </w:rPr>
      </w:pPr>
    </w:p>
    <w:p w14:paraId="5F51AE26" w14:textId="77777777" w:rsidR="00000000" w:rsidRDefault="00545B09">
      <w:pPr>
        <w:pStyle w:val="a0"/>
        <w:rPr>
          <w:rFonts w:hint="cs"/>
          <w:rtl/>
        </w:rPr>
      </w:pPr>
      <w:r>
        <w:rPr>
          <w:rFonts w:hint="cs"/>
          <w:rtl/>
        </w:rPr>
        <w:t>לא. הודעת הממשלה, ומי שרוצה להתנגד - ההצבעה אחרי כן.</w:t>
      </w:r>
    </w:p>
    <w:p w14:paraId="5B92D4E6" w14:textId="77777777" w:rsidR="00000000" w:rsidRDefault="00545B09">
      <w:pPr>
        <w:pStyle w:val="a0"/>
        <w:rPr>
          <w:rFonts w:hint="cs"/>
          <w:rtl/>
        </w:rPr>
      </w:pPr>
    </w:p>
    <w:p w14:paraId="2AFE6761" w14:textId="77777777" w:rsidR="00000000" w:rsidRDefault="00545B09">
      <w:pPr>
        <w:pStyle w:val="a"/>
        <w:rPr>
          <w:rFonts w:hint="cs"/>
          <w:rtl/>
        </w:rPr>
      </w:pPr>
      <w:bookmarkStart w:id="206" w:name="_Toc78865166"/>
      <w:r>
        <w:rPr>
          <w:rFonts w:hint="cs"/>
          <w:rtl/>
        </w:rPr>
        <w:t>שר המשפטים יוסף לפיד:</w:t>
      </w:r>
      <w:bookmarkEnd w:id="206"/>
    </w:p>
    <w:p w14:paraId="7CD0B652" w14:textId="77777777" w:rsidR="00000000" w:rsidRDefault="00545B09">
      <w:pPr>
        <w:pStyle w:val="a0"/>
        <w:rPr>
          <w:rFonts w:hint="cs"/>
          <w:rtl/>
        </w:rPr>
      </w:pPr>
    </w:p>
    <w:p w14:paraId="6DEF6FEE" w14:textId="77777777" w:rsidR="00000000" w:rsidRDefault="00545B09">
      <w:pPr>
        <w:pStyle w:val="a0"/>
        <w:rPr>
          <w:rFonts w:hint="cs"/>
          <w:rtl/>
        </w:rPr>
      </w:pPr>
      <w:r>
        <w:rPr>
          <w:rFonts w:hint="cs"/>
          <w:rtl/>
        </w:rPr>
        <w:t>אדוני היושב-ראש, אדוני ראש הממשלה, הנני מתכבד להודיע, כי בהתאם לסעיף 1 לחוק רציפות הדיון בהצעות חוק, החליטה הממשלה כי ברצונה להחיל דין רציפות על הצעת חוק-יסוד: השפיטה (תיקון מ</w:t>
      </w:r>
      <w:r>
        <w:rPr>
          <w:rFonts w:hint="cs"/>
          <w:rtl/>
        </w:rPr>
        <w:t>ס' 3)  (ערכאות השיפוט ודיון נוסף) ועל הצעת חוק בתי-המשפט [נוסח משולב] (תיקון מס' 28) (מבנה מערכת בתי-המשפט ותיקונים שונים), התש"ס-2000. תודה רבה.</w:t>
      </w:r>
    </w:p>
    <w:p w14:paraId="15A5FF51" w14:textId="77777777" w:rsidR="00000000" w:rsidRDefault="00545B09">
      <w:pPr>
        <w:pStyle w:val="a0"/>
        <w:rPr>
          <w:rFonts w:hint="cs"/>
          <w:rtl/>
        </w:rPr>
      </w:pPr>
    </w:p>
    <w:p w14:paraId="1C4071A9" w14:textId="77777777" w:rsidR="00000000" w:rsidRDefault="00545B09">
      <w:pPr>
        <w:pStyle w:val="af1"/>
        <w:rPr>
          <w:rtl/>
        </w:rPr>
      </w:pPr>
      <w:r>
        <w:rPr>
          <w:rtl/>
        </w:rPr>
        <w:t>היו"ר ראובן ריבלין:</w:t>
      </w:r>
    </w:p>
    <w:p w14:paraId="6F5532D0" w14:textId="77777777" w:rsidR="00000000" w:rsidRDefault="00545B09">
      <w:pPr>
        <w:pStyle w:val="a0"/>
        <w:rPr>
          <w:rFonts w:hint="cs"/>
          <w:rtl/>
        </w:rPr>
      </w:pPr>
    </w:p>
    <w:p w14:paraId="328B4E46" w14:textId="77777777" w:rsidR="00000000" w:rsidRDefault="00545B09">
      <w:pPr>
        <w:pStyle w:val="a0"/>
        <w:rPr>
          <w:rFonts w:hint="cs"/>
          <w:rtl/>
        </w:rPr>
      </w:pPr>
      <w:r>
        <w:rPr>
          <w:rFonts w:hint="cs"/>
          <w:rtl/>
        </w:rPr>
        <w:t>תודה רבה.</w:t>
      </w:r>
    </w:p>
    <w:p w14:paraId="25469EE2" w14:textId="77777777" w:rsidR="00000000" w:rsidRDefault="00545B09">
      <w:pPr>
        <w:pStyle w:val="a0"/>
        <w:rPr>
          <w:rFonts w:hint="cs"/>
          <w:rtl/>
        </w:rPr>
      </w:pPr>
    </w:p>
    <w:p w14:paraId="214A1A92" w14:textId="77777777" w:rsidR="00000000" w:rsidRDefault="00545B09">
      <w:pPr>
        <w:pStyle w:val="a0"/>
        <w:rPr>
          <w:rFonts w:hint="cs"/>
          <w:rtl/>
        </w:rPr>
      </w:pPr>
      <w:r>
        <w:rPr>
          <w:rFonts w:hint="cs"/>
          <w:rtl/>
        </w:rPr>
        <w:t>רבותי חברי הכנסת, בהתאם לחוק ולתקנון, חברי הכנסת או הסיעות הרוצות להתנגד להחל</w:t>
      </w:r>
      <w:r>
        <w:rPr>
          <w:rFonts w:hint="cs"/>
          <w:rtl/>
        </w:rPr>
        <w:t>ת דין הרציפות תגשנה בתוך 14 יום הודעה על דבר התנגדותן, על כוונתן להתנגד, ואז אנחנו נקיים דיון בכנסת. אם לא - יאושר בתוך 14 יום. תודה רבה.</w:t>
      </w:r>
    </w:p>
    <w:p w14:paraId="32EA1E0B" w14:textId="77777777" w:rsidR="00000000" w:rsidRDefault="00545B09">
      <w:pPr>
        <w:pStyle w:val="a0"/>
        <w:rPr>
          <w:rFonts w:hint="cs"/>
          <w:rtl/>
        </w:rPr>
      </w:pPr>
    </w:p>
    <w:p w14:paraId="5A8F5F04" w14:textId="77777777" w:rsidR="00000000" w:rsidRDefault="00545B09">
      <w:pPr>
        <w:pStyle w:val="a2"/>
        <w:rPr>
          <w:rFonts w:hint="cs"/>
          <w:rtl/>
        </w:rPr>
      </w:pPr>
    </w:p>
    <w:p w14:paraId="493D002F" w14:textId="77777777" w:rsidR="00000000" w:rsidRDefault="00545B09">
      <w:pPr>
        <w:pStyle w:val="a0"/>
        <w:rPr>
          <w:rFonts w:hint="cs"/>
          <w:rtl/>
        </w:rPr>
      </w:pPr>
    </w:p>
    <w:p w14:paraId="443CDBD9" w14:textId="77777777" w:rsidR="00000000" w:rsidRDefault="00545B09">
      <w:pPr>
        <w:pStyle w:val="a2"/>
        <w:rPr>
          <w:rFonts w:hint="cs"/>
          <w:rtl/>
        </w:rPr>
      </w:pPr>
      <w:bookmarkStart w:id="207" w:name="_Toc78865167"/>
      <w:r>
        <w:rPr>
          <w:rFonts w:hint="cs"/>
          <w:rtl/>
        </w:rPr>
        <w:t>הודעת ועדת הכלכלה על רצונה להחיל דין רציפות על הצעת חוק</w:t>
      </w:r>
      <w:bookmarkEnd w:id="207"/>
      <w:r>
        <w:rPr>
          <w:rFonts w:hint="cs"/>
          <w:rtl/>
        </w:rPr>
        <w:t xml:space="preserve"> </w:t>
      </w:r>
    </w:p>
    <w:p w14:paraId="6DCAE653" w14:textId="77777777" w:rsidR="00000000" w:rsidRDefault="00545B09">
      <w:pPr>
        <w:pStyle w:val="a0"/>
        <w:ind w:firstLine="0"/>
        <w:rPr>
          <w:rFonts w:hint="cs"/>
          <w:rtl/>
        </w:rPr>
      </w:pPr>
      <w:r>
        <w:rPr>
          <w:rtl/>
        </w:rPr>
        <w:t xml:space="preserve">["דברי הכנסת", חוב' </w:t>
      </w:r>
      <w:r>
        <w:rPr>
          <w:rFonts w:hint="cs"/>
          <w:rtl/>
        </w:rPr>
        <w:t>י"ג</w:t>
      </w:r>
      <w:r>
        <w:rPr>
          <w:rtl/>
        </w:rPr>
        <w:t xml:space="preserve">, עמ' </w:t>
      </w:r>
      <w:r>
        <w:rPr>
          <w:rFonts w:hint="cs"/>
          <w:rtl/>
        </w:rPr>
        <w:t>8831.</w:t>
      </w:r>
      <w:r>
        <w:rPr>
          <w:rtl/>
        </w:rPr>
        <w:t>]</w:t>
      </w:r>
    </w:p>
    <w:p w14:paraId="1BF2FDD5" w14:textId="77777777" w:rsidR="00000000" w:rsidRDefault="00545B09">
      <w:pPr>
        <w:pStyle w:val="a0"/>
        <w:rPr>
          <w:rFonts w:hint="cs"/>
          <w:rtl/>
        </w:rPr>
      </w:pPr>
    </w:p>
    <w:p w14:paraId="54009BA3" w14:textId="77777777" w:rsidR="00000000" w:rsidRDefault="00545B09">
      <w:pPr>
        <w:pStyle w:val="af1"/>
        <w:rPr>
          <w:rtl/>
        </w:rPr>
      </w:pPr>
      <w:r>
        <w:rPr>
          <w:rtl/>
        </w:rPr>
        <w:t>היו"ר ראובן ריבלין:</w:t>
      </w:r>
    </w:p>
    <w:p w14:paraId="365F8C17" w14:textId="77777777" w:rsidR="00000000" w:rsidRDefault="00545B09">
      <w:pPr>
        <w:pStyle w:val="a0"/>
        <w:rPr>
          <w:rtl/>
        </w:rPr>
      </w:pPr>
    </w:p>
    <w:p w14:paraId="0A8E19F6" w14:textId="77777777" w:rsidR="00000000" w:rsidRDefault="00545B09">
      <w:pPr>
        <w:pStyle w:val="a0"/>
        <w:rPr>
          <w:rFonts w:hint="cs"/>
          <w:rtl/>
        </w:rPr>
      </w:pPr>
      <w:r>
        <w:rPr>
          <w:rFonts w:hint="cs"/>
          <w:rtl/>
        </w:rPr>
        <w:t>רבותי חברי הכנסת, היתה התנגדות להחלת דין רציפות על הצעת חוק לתיקון פקודת התעבורה (מס' 57) (הגדלת עונש המינימום בגרימת מוות בנהיגה רשלנית), מטעם הסיעות חד"ש-תע"ל ורע"ם. חמש דקות לחד"ש-תע"ל, ולאחר מכן חמש דקות לרע"ם. אדוני חבר הכנסת עסאם מח'ול ינמק בשם חד"ש-</w:t>
      </w:r>
      <w:r>
        <w:rPr>
          <w:rFonts w:hint="cs"/>
          <w:rtl/>
        </w:rPr>
        <w:t>תע"ל, ולאחר מכן ינמק חבר הכנסת עבד-אלמאלכ דהאמשה. כל אחד מכם חמש דקות, ולאחר מכן אנו נצביע.</w:t>
      </w:r>
    </w:p>
    <w:p w14:paraId="0886B069" w14:textId="77777777" w:rsidR="00000000" w:rsidRDefault="00545B09">
      <w:pPr>
        <w:pStyle w:val="a0"/>
        <w:rPr>
          <w:rFonts w:hint="cs"/>
          <w:rtl/>
        </w:rPr>
      </w:pPr>
    </w:p>
    <w:p w14:paraId="322A6EE8" w14:textId="77777777" w:rsidR="00000000" w:rsidRDefault="00545B09">
      <w:pPr>
        <w:pStyle w:val="a"/>
        <w:rPr>
          <w:rFonts w:hint="cs"/>
          <w:rtl/>
        </w:rPr>
      </w:pPr>
      <w:bookmarkStart w:id="208" w:name="_Toc78865168"/>
      <w:r>
        <w:rPr>
          <w:rFonts w:hint="cs"/>
          <w:rtl/>
        </w:rPr>
        <w:t>עסאם מח'ול (חד"ש-תע"ל):</w:t>
      </w:r>
      <w:bookmarkEnd w:id="208"/>
    </w:p>
    <w:p w14:paraId="20ED8E0E" w14:textId="77777777" w:rsidR="00000000" w:rsidRDefault="00545B09">
      <w:pPr>
        <w:pStyle w:val="af0"/>
        <w:rPr>
          <w:rFonts w:hint="cs"/>
          <w:rtl/>
        </w:rPr>
      </w:pPr>
    </w:p>
    <w:p w14:paraId="546F6568" w14:textId="77777777" w:rsidR="00000000" w:rsidRDefault="00545B09">
      <w:pPr>
        <w:pStyle w:val="a0"/>
        <w:rPr>
          <w:rFonts w:hint="cs"/>
          <w:rtl/>
        </w:rPr>
      </w:pPr>
      <w:r>
        <w:rPr>
          <w:rFonts w:hint="cs"/>
          <w:rtl/>
        </w:rPr>
        <w:t>אדוני היושב-ראש, חברי הכנסת, אני רוצה להתייחס לשאלה של החלת דין הרציפות כחלק מקריסה כוללת של המערכות. במקרה זה, אתייחס גם לקריסת המערכות ב</w:t>
      </w:r>
      <w:r>
        <w:rPr>
          <w:rFonts w:hint="cs"/>
          <w:rtl/>
        </w:rPr>
        <w:t xml:space="preserve">ביטחון בכבישים, אבל לא רק בכבישים. כנראה שאלת הביטחון האישי של האזרחים במדינת ישראל באיזה מקום לא רק קורסת, אלא גם יורדת למקום נמוך בסדר ההתחשבות של המערכת שהיתה אמורה לשמור על הביטחון האישי של הציבור. </w:t>
      </w:r>
    </w:p>
    <w:p w14:paraId="50923B12" w14:textId="77777777" w:rsidR="00000000" w:rsidRDefault="00545B09">
      <w:pPr>
        <w:pStyle w:val="a0"/>
        <w:rPr>
          <w:rFonts w:hint="cs"/>
          <w:rtl/>
        </w:rPr>
      </w:pPr>
    </w:p>
    <w:p w14:paraId="14F0F7C9" w14:textId="77777777" w:rsidR="00000000" w:rsidRDefault="00545B09">
      <w:pPr>
        <w:pStyle w:val="a0"/>
        <w:rPr>
          <w:rFonts w:hint="cs"/>
          <w:rtl/>
        </w:rPr>
      </w:pPr>
      <w:r>
        <w:rPr>
          <w:rFonts w:hint="cs"/>
          <w:rtl/>
        </w:rPr>
        <w:t>אני רוצה להתייחס למקרה פשע-רצח שאירע לפני יומיים, בס</w:t>
      </w:r>
      <w:r>
        <w:rPr>
          <w:rFonts w:hint="cs"/>
          <w:rtl/>
        </w:rPr>
        <w:t>וף השבוע הזה, בתחנת דלק בכפר פקיעין. בשעות הבוקר המוקדמות נכנסו לתחנת דלק שני רעולי פנים ושדדו את העובד. היה לו הכסף, הוא נתן להם את הכסף, 400 שקל, והוא הספיק להודיע למשטרה שכרגע נכנסו אליו ואיימו עליו בנשק ושדדו אותו, וכנראה יש סכנה שאותם שניים הולכים וממ</w:t>
      </w:r>
      <w:r>
        <w:rPr>
          <w:rFonts w:hint="cs"/>
          <w:rtl/>
        </w:rPr>
        <w:t xml:space="preserve">שיכים למקום אחר. הוא נתן גם את מספר הרכב שבו נסעו השניים. במרחק 2 קילומטרים משם יש תחנת דלק נוספת בפקיעין, ושם הם מצאו שומר, עובד תחנת דלק. השודדים נכנסו, וכנראה הוא התנגד לדרישה לתת להם את הכסף שיש לו והם ירו למוות בג'יהאד פארס עלי, מהכפר פקיעין, איש כבן </w:t>
      </w:r>
      <w:r>
        <w:rPr>
          <w:rFonts w:hint="cs"/>
          <w:rtl/>
        </w:rPr>
        <w:t>55, שכל מה שהוא רצה זה לפרנס את משפחתו. רצחו אותו וגנבו את הכסף.</w:t>
      </w:r>
    </w:p>
    <w:p w14:paraId="7B5E901D" w14:textId="77777777" w:rsidR="00000000" w:rsidRDefault="00545B09">
      <w:pPr>
        <w:pStyle w:val="a0"/>
        <w:rPr>
          <w:rFonts w:hint="cs"/>
          <w:rtl/>
        </w:rPr>
      </w:pPr>
    </w:p>
    <w:p w14:paraId="75CBAE47" w14:textId="77777777" w:rsidR="00000000" w:rsidRDefault="00545B09">
      <w:pPr>
        <w:pStyle w:val="a0"/>
        <w:rPr>
          <w:rFonts w:hint="cs"/>
          <w:rtl/>
        </w:rPr>
      </w:pPr>
      <w:r>
        <w:rPr>
          <w:rFonts w:hint="cs"/>
          <w:rtl/>
        </w:rPr>
        <w:t>אילו זה היה המקרה הראשון, ניחא, קורים דברים כאלה באזור הזה. אבל, אני רוצה להגיד שאזור הצפון, הגליל-העליון, הופך להיות ואפשר להכריז עליו כעל אזור מוכה רצח ושוד והפקרות, שאינם מטופלים על-ידי מ</w:t>
      </w:r>
      <w:r>
        <w:rPr>
          <w:rFonts w:hint="cs"/>
          <w:rtl/>
        </w:rPr>
        <w:t xml:space="preserve">שטרת ישראל כראוי. אני רוצה להזכיר, שבשלוש השנים האחרונות היו מקרים של רצח מסוג זה בפסוטה, בכפר-סמיע, בבית-ג'ן, בפקיעין עוד לפני המקרה הזה, בסג'ור, בא-ראמי ובמכר. אני מדבר על מקרים שבהם נרצחו אנשים תוך כדי שוד. </w:t>
      </w:r>
    </w:p>
    <w:p w14:paraId="21E9E2D7" w14:textId="77777777" w:rsidR="00000000" w:rsidRDefault="00545B09">
      <w:pPr>
        <w:pStyle w:val="a0"/>
        <w:rPr>
          <w:rFonts w:hint="cs"/>
          <w:rtl/>
        </w:rPr>
      </w:pPr>
    </w:p>
    <w:p w14:paraId="24B00E20" w14:textId="77777777" w:rsidR="00000000" w:rsidRDefault="00545B09">
      <w:pPr>
        <w:pStyle w:val="a0"/>
        <w:rPr>
          <w:rFonts w:hint="cs"/>
          <w:rtl/>
        </w:rPr>
      </w:pPr>
      <w:r>
        <w:rPr>
          <w:rFonts w:hint="cs"/>
          <w:rtl/>
        </w:rPr>
        <w:t>אני רוצה להודיע כאן לפני ראש הממשלה, שעד עכש</w:t>
      </w:r>
      <w:r>
        <w:rPr>
          <w:rFonts w:hint="cs"/>
          <w:rtl/>
        </w:rPr>
        <w:t xml:space="preserve">יו בכל המקרים האלה לא נתפס הרוצח ולא נעשה מה שצריך להיעשות כדי לשמור על הביטחון האישי של הציבור. הדבר הזה הופך להיות איום יומיומי, שעה-שעה ולילה-לילה על הציבור ביישובים האלה. יש מעין תחושה של הרמת ידיים של המשטרה ושל המערכת שאמורה ואמונה על ביטחון הציבור. </w:t>
      </w:r>
      <w:r>
        <w:rPr>
          <w:rFonts w:hint="cs"/>
          <w:rtl/>
        </w:rPr>
        <w:t>אי-אפשר להשלים עם המצב הזה. אי-אפשר לחשוב שהמאבק על ביטחון הציבור בישראל הוא רק סיבה לבצע מלחמה נגד העם הפלסטיני. יש כאן מלחמה ברחובות, בכבישי הארץ, בתחנות הדלק, בבנקים, בתחנות ה"ספורטוטו" ובכל מקום. מישהו צריך לעשות סדר, לקחת את הדברים לידיים ולהגיד די, ו</w:t>
      </w:r>
      <w:r>
        <w:rPr>
          <w:rFonts w:hint="cs"/>
          <w:rtl/>
        </w:rPr>
        <w:t>לטפל בבעיה הזאת.</w:t>
      </w:r>
    </w:p>
    <w:p w14:paraId="111AA810" w14:textId="77777777" w:rsidR="00000000" w:rsidRDefault="00545B09">
      <w:pPr>
        <w:pStyle w:val="a0"/>
        <w:rPr>
          <w:rFonts w:hint="cs"/>
          <w:rtl/>
        </w:rPr>
      </w:pPr>
    </w:p>
    <w:p w14:paraId="46AE1766" w14:textId="77777777" w:rsidR="00000000" w:rsidRDefault="00545B09">
      <w:pPr>
        <w:pStyle w:val="a0"/>
        <w:rPr>
          <w:rFonts w:hint="cs"/>
          <w:rtl/>
        </w:rPr>
      </w:pPr>
      <w:r>
        <w:rPr>
          <w:rFonts w:hint="cs"/>
          <w:rtl/>
        </w:rPr>
        <w:t xml:space="preserve">אני חושב שיש חשיבות לכך שראש הממשלה נמצא כאן. אני פונה אליו ומבקש לקחת את המשימה הזאת עליו אישית. ביטחונם של האנשים, דמם של האנשים, חייהם של האנשים לא יכולים להיות הפקר בצורה הזאת. </w:t>
      </w:r>
    </w:p>
    <w:p w14:paraId="1FC476A1" w14:textId="77777777" w:rsidR="00000000" w:rsidRDefault="00545B09">
      <w:pPr>
        <w:pStyle w:val="a0"/>
        <w:rPr>
          <w:rFonts w:hint="cs"/>
          <w:rtl/>
        </w:rPr>
      </w:pPr>
    </w:p>
    <w:p w14:paraId="4F07B868" w14:textId="77777777" w:rsidR="00000000" w:rsidRDefault="00545B09">
      <w:pPr>
        <w:pStyle w:val="a0"/>
        <w:rPr>
          <w:rFonts w:hint="cs"/>
          <w:rtl/>
        </w:rPr>
      </w:pPr>
      <w:r>
        <w:rPr>
          <w:rFonts w:hint="cs"/>
          <w:rtl/>
        </w:rPr>
        <w:t>אני רוצה להזכיר את מה שאמר מפקד משטרת עכו במקרה הזה - -</w:t>
      </w:r>
    </w:p>
    <w:p w14:paraId="763A5747" w14:textId="77777777" w:rsidR="00000000" w:rsidRDefault="00545B09">
      <w:pPr>
        <w:pStyle w:val="a0"/>
        <w:rPr>
          <w:rFonts w:hint="cs"/>
          <w:rtl/>
        </w:rPr>
      </w:pPr>
    </w:p>
    <w:p w14:paraId="37333568" w14:textId="77777777" w:rsidR="00000000" w:rsidRDefault="00545B09">
      <w:pPr>
        <w:pStyle w:val="af1"/>
        <w:rPr>
          <w:rtl/>
        </w:rPr>
      </w:pPr>
      <w:r>
        <w:rPr>
          <w:rtl/>
        </w:rPr>
        <w:t>היו"ר ראובן ריבלין:</w:t>
      </w:r>
    </w:p>
    <w:p w14:paraId="42949EF0" w14:textId="77777777" w:rsidR="00000000" w:rsidRDefault="00545B09">
      <w:pPr>
        <w:pStyle w:val="a0"/>
        <w:rPr>
          <w:rtl/>
        </w:rPr>
      </w:pPr>
    </w:p>
    <w:p w14:paraId="5AA233F4" w14:textId="77777777" w:rsidR="00000000" w:rsidRDefault="00545B09">
      <w:pPr>
        <w:pStyle w:val="a0"/>
        <w:rPr>
          <w:rFonts w:hint="cs"/>
          <w:rtl/>
        </w:rPr>
      </w:pPr>
      <w:r>
        <w:rPr>
          <w:rFonts w:hint="cs"/>
          <w:rtl/>
        </w:rPr>
        <w:t>נא לסיים.</w:t>
      </w:r>
    </w:p>
    <w:p w14:paraId="1BAFFE85" w14:textId="77777777" w:rsidR="00000000" w:rsidRDefault="00545B09">
      <w:pPr>
        <w:pStyle w:val="a0"/>
        <w:rPr>
          <w:rFonts w:hint="cs"/>
          <w:rtl/>
        </w:rPr>
      </w:pPr>
    </w:p>
    <w:p w14:paraId="49C3F6DA" w14:textId="77777777" w:rsidR="00000000" w:rsidRDefault="00545B09">
      <w:pPr>
        <w:pStyle w:val="-"/>
        <w:rPr>
          <w:rtl/>
        </w:rPr>
      </w:pPr>
      <w:r>
        <w:rPr>
          <w:rFonts w:hint="cs"/>
          <w:rtl/>
        </w:rPr>
        <w:t>עסאם מח'ול (חד"ש-תע"ל)</w:t>
      </w:r>
      <w:r>
        <w:rPr>
          <w:rtl/>
        </w:rPr>
        <w:t>:</w:t>
      </w:r>
    </w:p>
    <w:p w14:paraId="7DE1EE6C" w14:textId="77777777" w:rsidR="00000000" w:rsidRDefault="00545B09">
      <w:pPr>
        <w:pStyle w:val="a0"/>
        <w:rPr>
          <w:rFonts w:hint="cs"/>
          <w:rtl/>
        </w:rPr>
      </w:pPr>
    </w:p>
    <w:p w14:paraId="5F848E48" w14:textId="77777777" w:rsidR="00000000" w:rsidRDefault="00545B09">
      <w:pPr>
        <w:pStyle w:val="a0"/>
        <w:rPr>
          <w:rFonts w:hint="cs"/>
          <w:rtl/>
        </w:rPr>
      </w:pPr>
      <w:r>
        <w:rPr>
          <w:rFonts w:hint="cs"/>
          <w:rtl/>
        </w:rPr>
        <w:t>- - לתושבים שבאו אתו בדברים: אנחנו נטפל לא על-ידי כך שנציב יותר משמרות ויותר ניידות, נטפל יותר ונדאג יותר לביטחון, אלא אנחנו נדרוש מבעלי תחנות הדלק לסגור יותר מוקדם באזור הצפון. האם הבריחה הזאת מתא</w:t>
      </w:r>
      <w:r>
        <w:rPr>
          <w:rFonts w:hint="cs"/>
          <w:rtl/>
        </w:rPr>
        <w:t xml:space="preserve">ימה למדינה מתוקנת? אם רוצחים בשעה 04:00, צריך לסגור את תחנת הדלק בשעה 24:00, בחצות? אם מחר ירצחו בשעה 24:00, האם יסגרו בשעה 22:00? </w:t>
      </w:r>
    </w:p>
    <w:p w14:paraId="7B535378" w14:textId="77777777" w:rsidR="00000000" w:rsidRDefault="00545B09">
      <w:pPr>
        <w:pStyle w:val="a0"/>
        <w:rPr>
          <w:rFonts w:hint="cs"/>
          <w:rtl/>
        </w:rPr>
      </w:pPr>
    </w:p>
    <w:p w14:paraId="46B61156" w14:textId="77777777" w:rsidR="00000000" w:rsidRDefault="00545B09">
      <w:pPr>
        <w:pStyle w:val="a0"/>
        <w:rPr>
          <w:rFonts w:hint="cs"/>
          <w:rtl/>
        </w:rPr>
      </w:pPr>
      <w:r>
        <w:rPr>
          <w:rFonts w:hint="cs"/>
          <w:rtl/>
        </w:rPr>
        <w:t xml:space="preserve">את ההפקרות הזאת צריך לעצור. אני קורא לראש הממשלה לקחת את הדבר הזה לידיים. הממשלה לא תוכל לרחוץ את ידיה מהדם הזה, אם היא לא </w:t>
      </w:r>
      <w:r>
        <w:rPr>
          <w:rFonts w:hint="cs"/>
          <w:rtl/>
        </w:rPr>
        <w:t>תנקוט את כל הצעדים הנחוצים כדי לעצור את הטרור האמיתי היומיומי הזה.</w:t>
      </w:r>
    </w:p>
    <w:p w14:paraId="51C3FC10" w14:textId="77777777" w:rsidR="00000000" w:rsidRDefault="00545B09">
      <w:pPr>
        <w:pStyle w:val="a0"/>
        <w:rPr>
          <w:rFonts w:hint="cs"/>
          <w:rtl/>
        </w:rPr>
      </w:pPr>
    </w:p>
    <w:p w14:paraId="66A9DA43" w14:textId="77777777" w:rsidR="00000000" w:rsidRDefault="00545B09">
      <w:pPr>
        <w:pStyle w:val="af1"/>
        <w:rPr>
          <w:rtl/>
        </w:rPr>
      </w:pPr>
      <w:r>
        <w:rPr>
          <w:rtl/>
        </w:rPr>
        <w:t>היו"ר ראובן ריבלין:</w:t>
      </w:r>
    </w:p>
    <w:p w14:paraId="1D271E20" w14:textId="77777777" w:rsidR="00000000" w:rsidRDefault="00545B09">
      <w:pPr>
        <w:pStyle w:val="a0"/>
        <w:rPr>
          <w:rtl/>
        </w:rPr>
      </w:pPr>
    </w:p>
    <w:p w14:paraId="00BB66AE" w14:textId="77777777" w:rsidR="00000000" w:rsidRDefault="00545B09">
      <w:pPr>
        <w:pStyle w:val="a0"/>
        <w:rPr>
          <w:rFonts w:hint="cs"/>
          <w:rtl/>
        </w:rPr>
      </w:pPr>
      <w:r>
        <w:rPr>
          <w:rFonts w:hint="cs"/>
          <w:rtl/>
        </w:rPr>
        <w:t xml:space="preserve">תודה רבה. אני שם לב שבדיוק כשנגמר הזמן, אתם יוצרים את הדינמיקה של הנאום ואתם עוברים לשיאים. </w:t>
      </w:r>
      <w:r>
        <w:t>We are over the top</w:t>
      </w:r>
      <w:r>
        <w:rPr>
          <w:rFonts w:hint="cs"/>
          <w:rtl/>
        </w:rPr>
        <w:t>. חמש דקות זה - - -</w:t>
      </w:r>
    </w:p>
    <w:p w14:paraId="305EC567" w14:textId="77777777" w:rsidR="00000000" w:rsidRDefault="00545B09">
      <w:pPr>
        <w:pStyle w:val="a0"/>
        <w:rPr>
          <w:rtl/>
        </w:rPr>
      </w:pPr>
    </w:p>
    <w:p w14:paraId="3EC7CFFE" w14:textId="77777777" w:rsidR="00000000" w:rsidRDefault="00545B09">
      <w:pPr>
        <w:pStyle w:val="a0"/>
        <w:rPr>
          <w:rFonts w:hint="cs"/>
          <w:rtl/>
        </w:rPr>
      </w:pPr>
      <w:r>
        <w:rPr>
          <w:rFonts w:hint="cs"/>
          <w:rtl/>
        </w:rPr>
        <w:t>חבר הכנסת עבד-אלמאלכ דהאמשה, בבקשה.</w:t>
      </w:r>
      <w:r>
        <w:rPr>
          <w:rFonts w:hint="cs"/>
          <w:rtl/>
        </w:rPr>
        <w:t xml:space="preserve"> גם לרשות אדוני חמש דקות. ישתדל אדוני לסיים בחמש דקות - לשמש דוגמה.</w:t>
      </w:r>
    </w:p>
    <w:p w14:paraId="128324DF" w14:textId="77777777" w:rsidR="00000000" w:rsidRDefault="00545B09">
      <w:pPr>
        <w:pStyle w:val="a0"/>
        <w:rPr>
          <w:rFonts w:hint="cs"/>
          <w:rtl/>
        </w:rPr>
      </w:pPr>
    </w:p>
    <w:p w14:paraId="4C2A35DC" w14:textId="77777777" w:rsidR="00000000" w:rsidRDefault="00545B09">
      <w:pPr>
        <w:pStyle w:val="a"/>
        <w:rPr>
          <w:rtl/>
        </w:rPr>
      </w:pPr>
      <w:bookmarkStart w:id="209" w:name="_Toc78865169"/>
      <w:r>
        <w:rPr>
          <w:rFonts w:hint="cs"/>
          <w:rtl/>
        </w:rPr>
        <w:t>עבד-אלמאלכ דהאמשה (רע</w:t>
      </w:r>
      <w:r>
        <w:rPr>
          <w:rtl/>
        </w:rPr>
        <w:t>”</w:t>
      </w:r>
      <w:r>
        <w:rPr>
          <w:rFonts w:hint="cs"/>
          <w:rtl/>
        </w:rPr>
        <w:t>ם)</w:t>
      </w:r>
      <w:r>
        <w:rPr>
          <w:rtl/>
        </w:rPr>
        <w:t>:</w:t>
      </w:r>
      <w:bookmarkEnd w:id="209"/>
    </w:p>
    <w:p w14:paraId="0A611144" w14:textId="77777777" w:rsidR="00000000" w:rsidRDefault="00545B09">
      <w:pPr>
        <w:pStyle w:val="a0"/>
        <w:rPr>
          <w:rFonts w:hint="cs"/>
          <w:rtl/>
        </w:rPr>
      </w:pPr>
    </w:p>
    <w:p w14:paraId="48E01719" w14:textId="77777777" w:rsidR="00000000" w:rsidRDefault="00545B09">
      <w:pPr>
        <w:pStyle w:val="a0"/>
        <w:rPr>
          <w:rFonts w:hint="cs"/>
          <w:rtl/>
        </w:rPr>
      </w:pPr>
      <w:r>
        <w:rPr>
          <w:rFonts w:hint="cs"/>
          <w:rtl/>
        </w:rPr>
        <w:t>אני כמעט בטוח שאעשה את זה.</w:t>
      </w:r>
    </w:p>
    <w:p w14:paraId="57E2F92A" w14:textId="77777777" w:rsidR="00000000" w:rsidRDefault="00545B09">
      <w:pPr>
        <w:pStyle w:val="a0"/>
        <w:rPr>
          <w:rFonts w:hint="cs"/>
          <w:rtl/>
        </w:rPr>
      </w:pPr>
    </w:p>
    <w:p w14:paraId="397DAD5B" w14:textId="77777777" w:rsidR="00000000" w:rsidRDefault="00545B09">
      <w:pPr>
        <w:pStyle w:val="af1"/>
        <w:rPr>
          <w:rtl/>
        </w:rPr>
      </w:pPr>
      <w:r>
        <w:rPr>
          <w:rtl/>
        </w:rPr>
        <w:t>היו"ר ראובן ריבלין:</w:t>
      </w:r>
    </w:p>
    <w:p w14:paraId="25704185" w14:textId="77777777" w:rsidR="00000000" w:rsidRDefault="00545B09">
      <w:pPr>
        <w:pStyle w:val="a0"/>
        <w:rPr>
          <w:rtl/>
        </w:rPr>
      </w:pPr>
    </w:p>
    <w:p w14:paraId="5E8E4D67" w14:textId="77777777" w:rsidR="00000000" w:rsidRDefault="00545B09">
      <w:pPr>
        <w:pStyle w:val="a0"/>
        <w:rPr>
          <w:rFonts w:hint="cs"/>
          <w:rtl/>
        </w:rPr>
      </w:pPr>
      <w:r>
        <w:rPr>
          <w:rFonts w:hint="cs"/>
          <w:rtl/>
        </w:rPr>
        <w:t>תודה רבה.</w:t>
      </w:r>
    </w:p>
    <w:p w14:paraId="143C4A34" w14:textId="77777777" w:rsidR="00000000" w:rsidRDefault="00545B09">
      <w:pPr>
        <w:pStyle w:val="a0"/>
        <w:rPr>
          <w:rFonts w:hint="cs"/>
          <w:rtl/>
        </w:rPr>
      </w:pPr>
    </w:p>
    <w:p w14:paraId="67F761F0" w14:textId="77777777" w:rsidR="00000000" w:rsidRDefault="00545B09">
      <w:pPr>
        <w:pStyle w:val="-"/>
        <w:rPr>
          <w:rtl/>
        </w:rPr>
      </w:pPr>
    </w:p>
    <w:p w14:paraId="1875251B" w14:textId="77777777" w:rsidR="00000000" w:rsidRDefault="00545B09">
      <w:pPr>
        <w:pStyle w:val="-"/>
        <w:rPr>
          <w:rtl/>
        </w:rPr>
      </w:pPr>
      <w:r>
        <w:rPr>
          <w:rFonts w:hint="cs"/>
          <w:rtl/>
        </w:rPr>
        <w:t>עבד-אלמאלכ דהאמשה (רע</w:t>
      </w:r>
      <w:r>
        <w:rPr>
          <w:rtl/>
        </w:rPr>
        <w:t>”</w:t>
      </w:r>
      <w:r>
        <w:rPr>
          <w:rFonts w:hint="cs"/>
          <w:rtl/>
        </w:rPr>
        <w:t>ם)</w:t>
      </w:r>
      <w:r>
        <w:rPr>
          <w:rtl/>
        </w:rPr>
        <w:t>:</w:t>
      </w:r>
    </w:p>
    <w:p w14:paraId="611D4C61" w14:textId="77777777" w:rsidR="00000000" w:rsidRDefault="00545B09">
      <w:pPr>
        <w:pStyle w:val="a0"/>
        <w:rPr>
          <w:rFonts w:hint="cs"/>
          <w:rtl/>
        </w:rPr>
      </w:pPr>
    </w:p>
    <w:p w14:paraId="3C0821B2" w14:textId="77777777" w:rsidR="00000000" w:rsidRDefault="00545B09">
      <w:pPr>
        <w:pStyle w:val="a0"/>
        <w:rPr>
          <w:rFonts w:hint="cs"/>
          <w:rtl/>
        </w:rPr>
      </w:pPr>
      <w:r>
        <w:rPr>
          <w:rFonts w:hint="cs"/>
          <w:rtl/>
        </w:rPr>
        <w:t>כבוד היושב-ראש, מכובדי ראש הממשלה, השרים, חברי חברי הכנסת, אינני מאלה שד</w:t>
      </w:r>
      <w:r>
        <w:rPr>
          <w:rFonts w:hint="cs"/>
          <w:rtl/>
        </w:rPr>
        <w:t>וגלים בעונשי מינימום, כפי שאינני ממהר ושש ושמח על עונשים בכלל. בחברה מתוקנת יש רתיעה מהחוק ורתיעה מענישה.</w:t>
      </w:r>
    </w:p>
    <w:p w14:paraId="1F017831" w14:textId="77777777" w:rsidR="00000000" w:rsidRDefault="00545B09">
      <w:pPr>
        <w:pStyle w:val="a0"/>
        <w:rPr>
          <w:rFonts w:hint="cs"/>
          <w:rtl/>
        </w:rPr>
      </w:pPr>
    </w:p>
    <w:p w14:paraId="166CB111" w14:textId="77777777" w:rsidR="00000000" w:rsidRDefault="00545B09">
      <w:pPr>
        <w:pStyle w:val="af1"/>
        <w:rPr>
          <w:rtl/>
        </w:rPr>
      </w:pPr>
      <w:r>
        <w:rPr>
          <w:rtl/>
        </w:rPr>
        <w:t>היו"ר ראובן ריבלין:</w:t>
      </w:r>
    </w:p>
    <w:p w14:paraId="62D194AB" w14:textId="77777777" w:rsidR="00000000" w:rsidRDefault="00545B09">
      <w:pPr>
        <w:pStyle w:val="a0"/>
        <w:rPr>
          <w:rtl/>
        </w:rPr>
      </w:pPr>
    </w:p>
    <w:p w14:paraId="1D414681" w14:textId="77777777" w:rsidR="00000000" w:rsidRDefault="00545B09">
      <w:pPr>
        <w:pStyle w:val="a0"/>
        <w:rPr>
          <w:rFonts w:hint="cs"/>
          <w:rtl/>
        </w:rPr>
      </w:pPr>
      <w:r>
        <w:rPr>
          <w:rFonts w:hint="cs"/>
          <w:rtl/>
        </w:rPr>
        <w:t>אדוני שם לב שהוא מדבר לעניין?</w:t>
      </w:r>
    </w:p>
    <w:p w14:paraId="6C3A894B" w14:textId="77777777" w:rsidR="00000000" w:rsidRDefault="00545B09">
      <w:pPr>
        <w:pStyle w:val="a0"/>
        <w:rPr>
          <w:rFonts w:hint="cs"/>
          <w:rtl/>
        </w:rPr>
      </w:pPr>
    </w:p>
    <w:p w14:paraId="1CB1F88F" w14:textId="77777777" w:rsidR="00000000" w:rsidRDefault="00545B09">
      <w:pPr>
        <w:pStyle w:val="-"/>
        <w:rPr>
          <w:rFonts w:hint="cs"/>
          <w:rtl/>
        </w:rPr>
      </w:pPr>
      <w:r>
        <w:rPr>
          <w:rFonts w:hint="cs"/>
          <w:rtl/>
        </w:rPr>
        <w:t>עבד-אלמאלכ דהאמשה (רע</w:t>
      </w:r>
      <w:r>
        <w:rPr>
          <w:rtl/>
        </w:rPr>
        <w:t>”</w:t>
      </w:r>
      <w:r>
        <w:rPr>
          <w:rFonts w:hint="cs"/>
          <w:rtl/>
        </w:rPr>
        <w:t>ם)</w:t>
      </w:r>
      <w:r>
        <w:rPr>
          <w:rtl/>
        </w:rPr>
        <w:t>:</w:t>
      </w:r>
    </w:p>
    <w:p w14:paraId="72995898" w14:textId="77777777" w:rsidR="00000000" w:rsidRDefault="00545B09">
      <w:pPr>
        <w:pStyle w:val="-"/>
        <w:rPr>
          <w:rFonts w:hint="cs"/>
          <w:rtl/>
        </w:rPr>
      </w:pPr>
    </w:p>
    <w:p w14:paraId="7FE8A677" w14:textId="77777777" w:rsidR="00000000" w:rsidRDefault="00545B09">
      <w:pPr>
        <w:pStyle w:val="-"/>
        <w:rPr>
          <w:rFonts w:hint="cs"/>
          <w:rtl/>
        </w:rPr>
      </w:pPr>
    </w:p>
    <w:p w14:paraId="1B472F20" w14:textId="77777777" w:rsidR="00000000" w:rsidRDefault="00545B09">
      <w:pPr>
        <w:pStyle w:val="-"/>
        <w:rPr>
          <w:rFonts w:hint="cs"/>
          <w:b w:val="0"/>
          <w:bCs w:val="0"/>
          <w:u w:val="none"/>
          <w:rtl/>
        </w:rPr>
      </w:pPr>
      <w:r>
        <w:rPr>
          <w:rFonts w:hint="cs"/>
          <w:b w:val="0"/>
          <w:bCs w:val="0"/>
          <w:u w:val="none"/>
          <w:rtl/>
        </w:rPr>
        <w:tab/>
        <w:t>כן.</w:t>
      </w:r>
    </w:p>
    <w:p w14:paraId="14E796E6" w14:textId="77777777" w:rsidR="00000000" w:rsidRDefault="00545B09">
      <w:pPr>
        <w:pStyle w:val="-"/>
        <w:rPr>
          <w:rFonts w:hint="cs"/>
          <w:b w:val="0"/>
          <w:bCs w:val="0"/>
          <w:u w:val="none"/>
          <w:rtl/>
        </w:rPr>
      </w:pPr>
    </w:p>
    <w:p w14:paraId="1394B8D8" w14:textId="77777777" w:rsidR="00000000" w:rsidRDefault="00545B09">
      <w:pPr>
        <w:pStyle w:val="-"/>
        <w:rPr>
          <w:rFonts w:hint="cs"/>
          <w:b w:val="0"/>
          <w:bCs w:val="0"/>
          <w:u w:val="none"/>
          <w:rtl/>
        </w:rPr>
      </w:pPr>
    </w:p>
    <w:p w14:paraId="4B83EE4A" w14:textId="77777777" w:rsidR="00000000" w:rsidRDefault="00545B09">
      <w:pPr>
        <w:pStyle w:val="af1"/>
        <w:rPr>
          <w:rtl/>
        </w:rPr>
      </w:pPr>
      <w:r>
        <w:rPr>
          <w:rtl/>
        </w:rPr>
        <w:t>היו"ר ראובן ריבלין:</w:t>
      </w:r>
    </w:p>
    <w:p w14:paraId="1F597316" w14:textId="77777777" w:rsidR="00000000" w:rsidRDefault="00545B09">
      <w:pPr>
        <w:pStyle w:val="a0"/>
        <w:rPr>
          <w:rtl/>
        </w:rPr>
      </w:pPr>
    </w:p>
    <w:p w14:paraId="45A0E38A" w14:textId="77777777" w:rsidR="00000000" w:rsidRDefault="00545B09">
      <w:pPr>
        <w:pStyle w:val="a0"/>
        <w:rPr>
          <w:rFonts w:hint="cs"/>
          <w:rtl/>
        </w:rPr>
      </w:pPr>
      <w:r>
        <w:rPr>
          <w:rFonts w:hint="cs"/>
          <w:rtl/>
        </w:rPr>
        <w:t>אדוני יוצר פה תקדים מסוכן, שהוא מדבר לעני</w:t>
      </w:r>
      <w:r>
        <w:rPr>
          <w:rFonts w:hint="cs"/>
          <w:rtl/>
        </w:rPr>
        <w:t>ין.</w:t>
      </w:r>
    </w:p>
    <w:p w14:paraId="48460916" w14:textId="77777777" w:rsidR="00000000" w:rsidRDefault="00545B09">
      <w:pPr>
        <w:pStyle w:val="a0"/>
        <w:rPr>
          <w:rFonts w:hint="cs"/>
          <w:rtl/>
        </w:rPr>
      </w:pPr>
    </w:p>
    <w:p w14:paraId="41D776AC" w14:textId="77777777" w:rsidR="00000000" w:rsidRDefault="00545B09">
      <w:pPr>
        <w:pStyle w:val="-"/>
        <w:rPr>
          <w:rFonts w:hint="cs"/>
          <w:rtl/>
        </w:rPr>
      </w:pPr>
      <w:r>
        <w:rPr>
          <w:rFonts w:hint="cs"/>
          <w:rtl/>
        </w:rPr>
        <w:t>עבד-אלמאלכ דהאמשה (רע</w:t>
      </w:r>
      <w:r>
        <w:rPr>
          <w:rtl/>
        </w:rPr>
        <w:t>”</w:t>
      </w:r>
      <w:r>
        <w:rPr>
          <w:rFonts w:hint="cs"/>
          <w:rtl/>
        </w:rPr>
        <w:t>ם)</w:t>
      </w:r>
      <w:r>
        <w:rPr>
          <w:rtl/>
        </w:rPr>
        <w:t>:</w:t>
      </w:r>
    </w:p>
    <w:p w14:paraId="01F06A9F" w14:textId="77777777" w:rsidR="00000000" w:rsidRDefault="00545B09">
      <w:pPr>
        <w:pStyle w:val="a0"/>
        <w:rPr>
          <w:rFonts w:hint="cs"/>
          <w:rtl/>
        </w:rPr>
      </w:pPr>
    </w:p>
    <w:p w14:paraId="7F3709D5" w14:textId="77777777" w:rsidR="00000000" w:rsidRDefault="00545B09">
      <w:pPr>
        <w:pStyle w:val="a0"/>
        <w:rPr>
          <w:rFonts w:hint="cs"/>
          <w:rtl/>
        </w:rPr>
      </w:pPr>
      <w:r>
        <w:rPr>
          <w:rFonts w:hint="cs"/>
          <w:rtl/>
        </w:rPr>
        <w:t>לפחות בתחילת דברי. אני מקווה שזו פתיחה נכונה. זה יוביל אותו גם לדברים שאולי הם קצת לא בדיוק העניין עצמו.</w:t>
      </w:r>
    </w:p>
    <w:p w14:paraId="7D8139CC" w14:textId="77777777" w:rsidR="00000000" w:rsidRDefault="00545B09">
      <w:pPr>
        <w:pStyle w:val="a0"/>
        <w:rPr>
          <w:rFonts w:hint="cs"/>
          <w:rtl/>
        </w:rPr>
      </w:pPr>
    </w:p>
    <w:p w14:paraId="61933CF8" w14:textId="77777777" w:rsidR="00000000" w:rsidRDefault="00545B09">
      <w:pPr>
        <w:pStyle w:val="a0"/>
        <w:rPr>
          <w:rFonts w:hint="cs"/>
          <w:rtl/>
        </w:rPr>
      </w:pPr>
      <w:r>
        <w:rPr>
          <w:rFonts w:hint="cs"/>
          <w:rtl/>
        </w:rPr>
        <w:t>כפי שאמרתי, בחברה מתוקנת מחנכים את הציבור ואת כלל האוכלוסייה שלא להגיע לשלב של עבירה, בוודאי לא לשלב של ענישה, ולא להח</w:t>
      </w:r>
      <w:r>
        <w:rPr>
          <w:rFonts w:hint="cs"/>
          <w:rtl/>
        </w:rPr>
        <w:t>מרה בענישה ולקביעת עונשי מינימום כאילו כדי לתקן את המצב.</w:t>
      </w:r>
    </w:p>
    <w:p w14:paraId="6896EBA7" w14:textId="77777777" w:rsidR="00000000" w:rsidRDefault="00545B09">
      <w:pPr>
        <w:pStyle w:val="a0"/>
        <w:rPr>
          <w:rFonts w:hint="cs"/>
          <w:rtl/>
        </w:rPr>
      </w:pPr>
    </w:p>
    <w:p w14:paraId="00DB65A6" w14:textId="77777777" w:rsidR="00000000" w:rsidRDefault="00545B09">
      <w:pPr>
        <w:pStyle w:val="a0"/>
        <w:rPr>
          <w:rFonts w:hint="cs"/>
          <w:rtl/>
        </w:rPr>
      </w:pPr>
      <w:r>
        <w:rPr>
          <w:rFonts w:hint="cs"/>
          <w:rtl/>
        </w:rPr>
        <w:t xml:space="preserve">אך לא רק זאת. בחברה מתוקנת, גם כאשר אין החוק קובע בכלל נורמה מחייבת, נרתעים אנשים הגונים ואנשים שהם שליחי ציבור מכניסה לשטח האפור הזה. אם הם נמצאים שם, ממהרים לצאת וממהרים לעבור אל אור השמש ואל אור </w:t>
      </w:r>
      <w:r>
        <w:rPr>
          <w:rFonts w:hint="cs"/>
          <w:rtl/>
        </w:rPr>
        <w:t xml:space="preserve">היום ולא להישאר בחלקת הדמדומים, כפי שהם בוודאי עדיין, גם לפי החוק, ולא הגיעו לחושך המוחלט. </w:t>
      </w:r>
    </w:p>
    <w:p w14:paraId="7BD74E11" w14:textId="77777777" w:rsidR="00000000" w:rsidRDefault="00545B09">
      <w:pPr>
        <w:pStyle w:val="a0"/>
        <w:rPr>
          <w:rFonts w:hint="cs"/>
          <w:rtl/>
        </w:rPr>
      </w:pPr>
    </w:p>
    <w:p w14:paraId="0DDAEE4C" w14:textId="77777777" w:rsidR="00000000" w:rsidRDefault="00545B09">
      <w:pPr>
        <w:pStyle w:val="a0"/>
        <w:rPr>
          <w:rFonts w:hint="cs"/>
          <w:rtl/>
        </w:rPr>
      </w:pPr>
      <w:r>
        <w:rPr>
          <w:rFonts w:hint="cs"/>
          <w:rtl/>
        </w:rPr>
        <w:t>במה הדברים אמורים? אנחנו, כל הארץ, חיים בסערה ציבורית זה ימים לא מעטים, כאשר מדובר על שחיתות קשה לפי כל קנה-מידה. גם אם מדובר בשקל אחד שאדם נותן לרעהו, זה עדיין שו</w:t>
      </w:r>
      <w:r>
        <w:rPr>
          <w:rFonts w:hint="cs"/>
          <w:rtl/>
        </w:rPr>
        <w:t>חד. זה דבר נורא, וזה דבר שצריך להיזהר ממנו כמו מאש. אלה אומרים לנו, שאכן היה מי שנתן והוא יועמד לדין וכבר יש כתב אישום, אבל לא בטוח שהיה מי שקיבל. מה זאת אומרת? נחזור לשכל הישר, למילונים. אם מישהו נתן, אז הוא קיבל. אי-אפשר לתת בלי שמישהו יקבל. הרי זו הלשון</w:t>
      </w:r>
      <w:r>
        <w:rPr>
          <w:rFonts w:hint="cs"/>
          <w:rtl/>
        </w:rPr>
        <w:t>. לא מדובר על כך שמישהו זרק או שמישהו השליך כאילו ככה. לא, נתן. "נתן" זה לתת למישהו. אומנם לפי רזי החוק, יכול להיות שמבחינה חוקית, פורמלית, ימצאו השופטים ש"קיבל" חסר איזה רכיב מבחינת כוונת מנס ראה, או כוונה רעה, ולכן הוא לא כל כך עבר את העבירה, או היה מודע</w:t>
      </w:r>
      <w:r>
        <w:rPr>
          <w:rFonts w:hint="cs"/>
          <w:rtl/>
        </w:rPr>
        <w:t xml:space="preserve"> לכך שהוא עבר את העבירה.</w:t>
      </w:r>
    </w:p>
    <w:p w14:paraId="22F48BE3" w14:textId="77777777" w:rsidR="00000000" w:rsidRDefault="00545B09">
      <w:pPr>
        <w:pStyle w:val="af1"/>
        <w:rPr>
          <w:rtl/>
        </w:rPr>
      </w:pPr>
    </w:p>
    <w:p w14:paraId="1AA758BC" w14:textId="77777777" w:rsidR="00000000" w:rsidRDefault="00545B09">
      <w:pPr>
        <w:pStyle w:val="af1"/>
        <w:rPr>
          <w:rtl/>
        </w:rPr>
      </w:pPr>
      <w:r>
        <w:rPr>
          <w:rtl/>
        </w:rPr>
        <w:t>היו"ר ראובן ריבלין:</w:t>
      </w:r>
    </w:p>
    <w:p w14:paraId="2103F2E6" w14:textId="77777777" w:rsidR="00000000" w:rsidRDefault="00545B09">
      <w:pPr>
        <w:pStyle w:val="a0"/>
        <w:rPr>
          <w:rFonts w:hint="cs"/>
          <w:rtl/>
        </w:rPr>
      </w:pPr>
    </w:p>
    <w:p w14:paraId="2F8A29C9" w14:textId="77777777" w:rsidR="00000000" w:rsidRDefault="00545B09">
      <w:pPr>
        <w:pStyle w:val="a0"/>
        <w:rPr>
          <w:rFonts w:hint="cs"/>
          <w:rtl/>
        </w:rPr>
      </w:pPr>
      <w:r>
        <w:rPr>
          <w:rFonts w:hint="cs"/>
          <w:rtl/>
        </w:rPr>
        <w:t>מנס ראה זה מחשבה פלילית.</w:t>
      </w:r>
    </w:p>
    <w:p w14:paraId="6271E1C1" w14:textId="77777777" w:rsidR="00000000" w:rsidRDefault="00545B09">
      <w:pPr>
        <w:pStyle w:val="a0"/>
        <w:rPr>
          <w:rFonts w:hint="cs"/>
          <w:rtl/>
        </w:rPr>
      </w:pPr>
    </w:p>
    <w:p w14:paraId="45EE8BDE" w14:textId="77777777" w:rsidR="00000000" w:rsidRDefault="00545B09">
      <w:pPr>
        <w:pStyle w:val="-"/>
        <w:rPr>
          <w:rtl/>
        </w:rPr>
      </w:pPr>
      <w:r>
        <w:rPr>
          <w:rFonts w:hint="cs"/>
          <w:rtl/>
        </w:rPr>
        <w:t>עבד אלמלכ דהאמשה (רע</w:t>
      </w:r>
      <w:r>
        <w:rPr>
          <w:rtl/>
        </w:rPr>
        <w:t>”</w:t>
      </w:r>
      <w:r>
        <w:rPr>
          <w:rFonts w:hint="cs"/>
          <w:rtl/>
        </w:rPr>
        <w:t>ם)</w:t>
      </w:r>
      <w:r>
        <w:rPr>
          <w:rtl/>
        </w:rPr>
        <w:t>:</w:t>
      </w:r>
    </w:p>
    <w:p w14:paraId="6B78ACEC" w14:textId="77777777" w:rsidR="00000000" w:rsidRDefault="00545B09">
      <w:pPr>
        <w:pStyle w:val="a0"/>
        <w:rPr>
          <w:rFonts w:hint="cs"/>
          <w:rtl/>
        </w:rPr>
      </w:pPr>
    </w:p>
    <w:p w14:paraId="0F8EBB72" w14:textId="77777777" w:rsidR="00000000" w:rsidRDefault="00545B09">
      <w:pPr>
        <w:pStyle w:val="a0"/>
        <w:rPr>
          <w:rFonts w:hint="cs"/>
          <w:rtl/>
        </w:rPr>
      </w:pPr>
      <w:r>
        <w:rPr>
          <w:rFonts w:hint="cs"/>
          <w:rtl/>
        </w:rPr>
        <w:t>מחשבה פלילית. בלשון תרגום זה מחשבה רעה. שנינו למדנו יחד באותה אוניברסיטה. אלה אותם מורים.</w:t>
      </w:r>
    </w:p>
    <w:p w14:paraId="71B9B27E" w14:textId="77777777" w:rsidR="00000000" w:rsidRDefault="00545B09">
      <w:pPr>
        <w:pStyle w:val="a0"/>
        <w:rPr>
          <w:rFonts w:hint="cs"/>
          <w:rtl/>
        </w:rPr>
      </w:pPr>
    </w:p>
    <w:p w14:paraId="7C0180CF" w14:textId="77777777" w:rsidR="00000000" w:rsidRDefault="00545B09">
      <w:pPr>
        <w:pStyle w:val="af1"/>
        <w:rPr>
          <w:rtl/>
        </w:rPr>
      </w:pPr>
      <w:r>
        <w:rPr>
          <w:rtl/>
        </w:rPr>
        <w:t>היו"ר ראובן ריבלין:</w:t>
      </w:r>
    </w:p>
    <w:p w14:paraId="60B77AE9" w14:textId="77777777" w:rsidR="00000000" w:rsidRDefault="00545B09">
      <w:pPr>
        <w:pStyle w:val="a0"/>
        <w:rPr>
          <w:rtl/>
        </w:rPr>
      </w:pPr>
    </w:p>
    <w:p w14:paraId="79F32444" w14:textId="77777777" w:rsidR="00000000" w:rsidRDefault="00545B09">
      <w:pPr>
        <w:pStyle w:val="a0"/>
        <w:rPr>
          <w:rFonts w:hint="cs"/>
          <w:rtl/>
        </w:rPr>
      </w:pPr>
      <w:r>
        <w:rPr>
          <w:rFonts w:hint="cs"/>
          <w:rtl/>
        </w:rPr>
        <w:t>נכון.</w:t>
      </w:r>
    </w:p>
    <w:p w14:paraId="7FC34CEB" w14:textId="77777777" w:rsidR="00000000" w:rsidRDefault="00545B09">
      <w:pPr>
        <w:pStyle w:val="a0"/>
        <w:rPr>
          <w:rFonts w:hint="cs"/>
          <w:rtl/>
        </w:rPr>
      </w:pPr>
    </w:p>
    <w:p w14:paraId="026ADC45" w14:textId="77777777" w:rsidR="00000000" w:rsidRDefault="00545B09">
      <w:pPr>
        <w:pStyle w:val="-"/>
        <w:rPr>
          <w:rtl/>
        </w:rPr>
      </w:pPr>
      <w:r>
        <w:rPr>
          <w:rFonts w:hint="cs"/>
          <w:rtl/>
        </w:rPr>
        <w:t>עבד אלמלכ דהאמשה (רע</w:t>
      </w:r>
      <w:r>
        <w:rPr>
          <w:rtl/>
        </w:rPr>
        <w:t>”</w:t>
      </w:r>
      <w:r>
        <w:rPr>
          <w:rFonts w:hint="cs"/>
          <w:rtl/>
        </w:rPr>
        <w:t>ם)</w:t>
      </w:r>
      <w:r>
        <w:rPr>
          <w:rtl/>
        </w:rPr>
        <w:t>:</w:t>
      </w:r>
    </w:p>
    <w:p w14:paraId="5890F125" w14:textId="77777777" w:rsidR="00000000" w:rsidRDefault="00545B09">
      <w:pPr>
        <w:pStyle w:val="a0"/>
        <w:rPr>
          <w:rFonts w:hint="cs"/>
          <w:rtl/>
        </w:rPr>
      </w:pPr>
    </w:p>
    <w:p w14:paraId="4B800D7B" w14:textId="77777777" w:rsidR="00000000" w:rsidRDefault="00545B09">
      <w:pPr>
        <w:pStyle w:val="a0"/>
        <w:rPr>
          <w:rFonts w:hint="cs"/>
          <w:rtl/>
        </w:rPr>
      </w:pPr>
      <w:r>
        <w:rPr>
          <w:rFonts w:hint="cs"/>
          <w:rtl/>
        </w:rPr>
        <w:t>"ראוס" זה רע</w:t>
      </w:r>
      <w:r>
        <w:rPr>
          <w:rFonts w:hint="cs"/>
          <w:rtl/>
        </w:rPr>
        <w:t xml:space="preserve"> או משהו רע, ו"מנס" זה המחשבה. אבל, אני מסכים אתך שבלשוננו זה נקרא: מחשבה פלילית - -</w:t>
      </w:r>
    </w:p>
    <w:p w14:paraId="0A920DE4" w14:textId="77777777" w:rsidR="00000000" w:rsidRDefault="00545B09">
      <w:pPr>
        <w:pStyle w:val="a0"/>
        <w:rPr>
          <w:rFonts w:hint="cs"/>
          <w:rtl/>
        </w:rPr>
      </w:pPr>
    </w:p>
    <w:p w14:paraId="202B8E04" w14:textId="77777777" w:rsidR="00000000" w:rsidRDefault="00545B09">
      <w:pPr>
        <w:pStyle w:val="af1"/>
        <w:rPr>
          <w:rtl/>
        </w:rPr>
      </w:pPr>
      <w:r>
        <w:rPr>
          <w:rtl/>
        </w:rPr>
        <w:t>היו"ר ראובן ריבלין:</w:t>
      </w:r>
    </w:p>
    <w:p w14:paraId="41F3ED0B" w14:textId="77777777" w:rsidR="00000000" w:rsidRDefault="00545B09">
      <w:pPr>
        <w:pStyle w:val="a0"/>
        <w:rPr>
          <w:rtl/>
        </w:rPr>
      </w:pPr>
    </w:p>
    <w:p w14:paraId="45D9A4AC" w14:textId="77777777" w:rsidR="00000000" w:rsidRDefault="00545B09">
      <w:pPr>
        <w:pStyle w:val="a0"/>
        <w:rPr>
          <w:rFonts w:hint="cs"/>
          <w:rtl/>
        </w:rPr>
      </w:pPr>
      <w:r>
        <w:rPr>
          <w:rFonts w:hint="cs"/>
          <w:rtl/>
        </w:rPr>
        <w:t>בעגה המשפטית.</w:t>
      </w:r>
    </w:p>
    <w:p w14:paraId="498F46FB" w14:textId="77777777" w:rsidR="00000000" w:rsidRDefault="00545B09">
      <w:pPr>
        <w:pStyle w:val="a0"/>
        <w:rPr>
          <w:rFonts w:hint="cs"/>
          <w:rtl/>
        </w:rPr>
      </w:pPr>
    </w:p>
    <w:p w14:paraId="18A2E5A0" w14:textId="77777777" w:rsidR="00000000" w:rsidRDefault="00545B09">
      <w:pPr>
        <w:pStyle w:val="-"/>
        <w:rPr>
          <w:rtl/>
        </w:rPr>
      </w:pPr>
      <w:r>
        <w:rPr>
          <w:rFonts w:hint="cs"/>
          <w:rtl/>
        </w:rPr>
        <w:t>עבד אלמלכ דהאמשה (רע</w:t>
      </w:r>
      <w:r>
        <w:rPr>
          <w:rtl/>
        </w:rPr>
        <w:t>”</w:t>
      </w:r>
      <w:r>
        <w:rPr>
          <w:rFonts w:hint="cs"/>
          <w:rtl/>
        </w:rPr>
        <w:t>ם)</w:t>
      </w:r>
      <w:r>
        <w:rPr>
          <w:rtl/>
        </w:rPr>
        <w:t>:</w:t>
      </w:r>
    </w:p>
    <w:p w14:paraId="3C4FE7D1" w14:textId="77777777" w:rsidR="00000000" w:rsidRDefault="00545B09">
      <w:pPr>
        <w:pStyle w:val="a0"/>
        <w:rPr>
          <w:rFonts w:hint="cs"/>
          <w:rtl/>
        </w:rPr>
      </w:pPr>
    </w:p>
    <w:p w14:paraId="607D1BB5" w14:textId="77777777" w:rsidR="00000000" w:rsidRDefault="00545B09">
      <w:pPr>
        <w:pStyle w:val="a0"/>
        <w:rPr>
          <w:rFonts w:hint="cs"/>
          <w:rtl/>
        </w:rPr>
      </w:pPr>
      <w:r>
        <w:rPr>
          <w:rFonts w:hint="cs"/>
          <w:rtl/>
        </w:rPr>
        <w:t>- - אף כי המחשבה הפלילית היא קצת יותר נייטרלית והיא גם יותר כוללת, אם אינני טועה, מאשר מחשבה רעה בעבירה מסוי</w:t>
      </w:r>
      <w:r>
        <w:rPr>
          <w:rFonts w:hint="cs"/>
          <w:rtl/>
        </w:rPr>
        <w:t>מת.</w:t>
      </w:r>
    </w:p>
    <w:p w14:paraId="3A9CE657" w14:textId="77777777" w:rsidR="00000000" w:rsidRDefault="00545B09">
      <w:pPr>
        <w:pStyle w:val="a0"/>
        <w:rPr>
          <w:rFonts w:hint="cs"/>
          <w:rtl/>
        </w:rPr>
      </w:pPr>
    </w:p>
    <w:p w14:paraId="303D6D8D" w14:textId="77777777" w:rsidR="00000000" w:rsidRDefault="00545B09">
      <w:pPr>
        <w:pStyle w:val="a0"/>
        <w:rPr>
          <w:rFonts w:hint="cs"/>
          <w:rtl/>
        </w:rPr>
      </w:pPr>
      <w:r>
        <w:rPr>
          <w:rFonts w:hint="cs"/>
          <w:rtl/>
        </w:rPr>
        <w:t>בכל אופן, אדוני היושב-ראש, אני לא רוצה להרבות בדברים. אני יודע שהדברים קשים, ואני יודע שהדברים כואבים. אבל, אם כך הם פני הדברים, זה רק כיוון שהמציאות היא קשה יותר וכואבת יותר. אני יודע שיש אנשים שנתנו ממרצם ומזמנם, ועשו במשך שנים רבות למען הארץ הזאת ו</w:t>
      </w:r>
      <w:r>
        <w:rPr>
          <w:rFonts w:hint="cs"/>
          <w:rtl/>
        </w:rPr>
        <w:t>למען העם הזה, גם אם המעשים האלה היו לפעמים הפוכים, לפעמים טובים, לפעמים רעים, לפעמים אני מסכים אתם ולפעמים אני מתקומם נגדם, אבל לכל דבר יש סוף. כנראה הגיע הזמן שגם לשטח הדמדומים הזה יושם קץ, ומי שאחראי למצב המסעיר את כולנו היום חייב לאזור אומץ בנפשו ולומר:</w:t>
      </w:r>
      <w:r>
        <w:rPr>
          <w:rFonts w:hint="cs"/>
          <w:rtl/>
        </w:rPr>
        <w:t xml:space="preserve"> די, אני שבעתי ממה שעשיתי ואני מוכן לעמוד בשטח האור, באור השמש, לצאת משטח הדמדומים ולשים קץ לחשדות ולדברים המסעירים. כך הם פני הדברים. כך זה ראוי להיות. הלוואי שאכן כך יהיה. תודה רבה.</w:t>
      </w:r>
    </w:p>
    <w:p w14:paraId="3FA07AD0" w14:textId="77777777" w:rsidR="00000000" w:rsidRDefault="00545B09">
      <w:pPr>
        <w:pStyle w:val="a0"/>
        <w:rPr>
          <w:rFonts w:hint="cs"/>
          <w:rtl/>
        </w:rPr>
      </w:pPr>
    </w:p>
    <w:p w14:paraId="0A944712" w14:textId="77777777" w:rsidR="00000000" w:rsidRDefault="00545B09">
      <w:pPr>
        <w:pStyle w:val="af1"/>
        <w:rPr>
          <w:rFonts w:hint="cs"/>
          <w:rtl/>
        </w:rPr>
      </w:pPr>
      <w:r>
        <w:rPr>
          <w:rtl/>
        </w:rPr>
        <w:t xml:space="preserve">היו"ר </w:t>
      </w:r>
      <w:r>
        <w:rPr>
          <w:rFonts w:hint="cs"/>
          <w:rtl/>
        </w:rPr>
        <w:t>ראובן ריבלין:</w:t>
      </w:r>
    </w:p>
    <w:p w14:paraId="75773848" w14:textId="77777777" w:rsidR="00000000" w:rsidRDefault="00545B09">
      <w:pPr>
        <w:pStyle w:val="a0"/>
        <w:rPr>
          <w:rtl/>
        </w:rPr>
      </w:pPr>
    </w:p>
    <w:p w14:paraId="79B70B94" w14:textId="77777777" w:rsidR="00000000" w:rsidRDefault="00545B09">
      <w:pPr>
        <w:pStyle w:val="a0"/>
        <w:rPr>
          <w:rFonts w:hint="cs"/>
          <w:rtl/>
        </w:rPr>
      </w:pPr>
      <w:r>
        <w:rPr>
          <w:rFonts w:hint="cs"/>
          <w:rtl/>
        </w:rPr>
        <w:t>תודה לחבר הכנסת דהאמשה. רבותי חברי הכנסת, נא לתפוס</w:t>
      </w:r>
      <w:r>
        <w:rPr>
          <w:rFonts w:hint="cs"/>
          <w:rtl/>
        </w:rPr>
        <w:t xml:space="preserve"> את מקומותיכם. אני רק רוצה להזכיר לכולכם, שההצבעה תיערך בסדר זה: מי שמצביע בעד הוא נגד החוק, נגד דין רציפות. מי שמצביע נגד, הוא בעד דין רציפות, כי אנחנו מצביעים על ההתנגדות. מי שבעד ההתנגדות הוא נגד החוק. מי שהוא נגד ההתנגדות הוא בעד החוק. </w:t>
      </w:r>
    </w:p>
    <w:p w14:paraId="7E441C7B" w14:textId="77777777" w:rsidR="00000000" w:rsidRDefault="00545B09">
      <w:pPr>
        <w:pStyle w:val="a0"/>
        <w:rPr>
          <w:rFonts w:hint="cs"/>
          <w:rtl/>
        </w:rPr>
      </w:pPr>
    </w:p>
    <w:p w14:paraId="1605944C" w14:textId="77777777" w:rsidR="00000000" w:rsidRDefault="00545B09">
      <w:pPr>
        <w:pStyle w:val="a0"/>
        <w:rPr>
          <w:rFonts w:hint="cs"/>
        </w:rPr>
      </w:pPr>
      <w:r>
        <w:rPr>
          <w:rFonts w:hint="cs"/>
          <w:rtl/>
        </w:rPr>
        <w:t>חבר הכנסת שמחו</w:t>
      </w:r>
      <w:r>
        <w:rPr>
          <w:rFonts w:hint="cs"/>
          <w:rtl/>
        </w:rPr>
        <w:t xml:space="preserve">ן, אדוני יעלה וישיב. </w:t>
      </w:r>
    </w:p>
    <w:p w14:paraId="6F16D397" w14:textId="77777777" w:rsidR="00000000" w:rsidRDefault="00545B09">
      <w:pPr>
        <w:pStyle w:val="a0"/>
        <w:ind w:firstLine="0"/>
      </w:pPr>
    </w:p>
    <w:p w14:paraId="59C03998" w14:textId="77777777" w:rsidR="00000000" w:rsidRDefault="00545B09">
      <w:pPr>
        <w:pStyle w:val="a"/>
        <w:rPr>
          <w:rtl/>
        </w:rPr>
      </w:pPr>
      <w:bookmarkStart w:id="210" w:name="FS000000461T26_01_2004_19_31_48"/>
      <w:bookmarkStart w:id="211" w:name="_Toc78865170"/>
      <w:bookmarkEnd w:id="210"/>
      <w:r>
        <w:rPr>
          <w:rtl/>
        </w:rPr>
        <w:t>שלום שמחון (יו"ר ועדת הכלכלה):</w:t>
      </w:r>
      <w:bookmarkEnd w:id="211"/>
    </w:p>
    <w:p w14:paraId="3E6E723B" w14:textId="77777777" w:rsidR="00000000" w:rsidRDefault="00545B09">
      <w:pPr>
        <w:pStyle w:val="a0"/>
        <w:rPr>
          <w:rtl/>
        </w:rPr>
      </w:pPr>
    </w:p>
    <w:p w14:paraId="2E211E7F" w14:textId="77777777" w:rsidR="00000000" w:rsidRDefault="00545B09">
      <w:pPr>
        <w:pStyle w:val="a0"/>
        <w:rPr>
          <w:rFonts w:hint="cs"/>
          <w:rtl/>
        </w:rPr>
      </w:pPr>
      <w:r>
        <w:rPr>
          <w:rFonts w:hint="cs"/>
          <w:rtl/>
        </w:rPr>
        <w:t xml:space="preserve">אדוני היושב-ראש, חברי חברי הכנסת, האמת היא שחשבתי שההתנגדות כאן באה רק לשם דיבור, אבל אחרי ששמעתי את חבר הכנסת דהאמשה, אני מבין שהוא ממש מתנגד. </w:t>
      </w:r>
    </w:p>
    <w:p w14:paraId="479BB88A" w14:textId="77777777" w:rsidR="00000000" w:rsidRDefault="00545B09">
      <w:pPr>
        <w:pStyle w:val="a0"/>
        <w:rPr>
          <w:rFonts w:hint="cs"/>
          <w:rtl/>
        </w:rPr>
      </w:pPr>
    </w:p>
    <w:p w14:paraId="3C036E22" w14:textId="77777777" w:rsidR="00000000" w:rsidRDefault="00545B09">
      <w:pPr>
        <w:pStyle w:val="a0"/>
        <w:rPr>
          <w:rFonts w:hint="cs"/>
          <w:rtl/>
        </w:rPr>
      </w:pPr>
      <w:r>
        <w:rPr>
          <w:rFonts w:hint="cs"/>
          <w:rtl/>
        </w:rPr>
        <w:t>מדינת ישראל מנהלת בשנים האחרונות מלחמה של ממש בתאונות ה</w:t>
      </w:r>
      <w:r>
        <w:rPr>
          <w:rFonts w:hint="cs"/>
          <w:rtl/>
        </w:rPr>
        <w:t>דרכים. החוק שמונח כאן לפנינו הוא חוק ראוי, והוא חלק מהמאבק הכולל של המדינה בתאונות הדרכים, ועל כן אני מבקש להסיר את ההתנגדות הזאת מסדר-היום. זו הצעת חוק של חבר הכנסת אופיר פינס-פז.</w:t>
      </w:r>
    </w:p>
    <w:p w14:paraId="6AA4ECAF" w14:textId="77777777" w:rsidR="00000000" w:rsidRDefault="00545B09">
      <w:pPr>
        <w:pStyle w:val="a0"/>
        <w:rPr>
          <w:rFonts w:hint="cs"/>
          <w:rtl/>
        </w:rPr>
      </w:pPr>
    </w:p>
    <w:p w14:paraId="5418E9B6" w14:textId="77777777" w:rsidR="00000000" w:rsidRDefault="00545B09">
      <w:pPr>
        <w:pStyle w:val="af0"/>
        <w:rPr>
          <w:rtl/>
        </w:rPr>
      </w:pPr>
      <w:r>
        <w:rPr>
          <w:rFonts w:hint="eastAsia"/>
          <w:rtl/>
        </w:rPr>
        <w:t>אופיר</w:t>
      </w:r>
      <w:r>
        <w:rPr>
          <w:rtl/>
        </w:rPr>
        <w:t xml:space="preserve"> פינס-פז (העבודה-מימד):</w:t>
      </w:r>
    </w:p>
    <w:p w14:paraId="5ACAD9C9" w14:textId="77777777" w:rsidR="00000000" w:rsidRDefault="00545B09">
      <w:pPr>
        <w:pStyle w:val="a0"/>
        <w:rPr>
          <w:rFonts w:hint="cs"/>
          <w:rtl/>
        </w:rPr>
      </w:pPr>
    </w:p>
    <w:p w14:paraId="3311D8B9" w14:textId="77777777" w:rsidR="00000000" w:rsidRDefault="00545B09">
      <w:pPr>
        <w:pStyle w:val="a0"/>
        <w:rPr>
          <w:rFonts w:hint="cs"/>
          <w:rtl/>
        </w:rPr>
      </w:pPr>
      <w:r>
        <w:rPr>
          <w:rFonts w:hint="cs"/>
          <w:rtl/>
        </w:rPr>
        <w:t xml:space="preserve">תגיד שהממשלה בעד. </w:t>
      </w:r>
    </w:p>
    <w:p w14:paraId="4EB40FD7" w14:textId="77777777" w:rsidR="00000000" w:rsidRDefault="00545B09">
      <w:pPr>
        <w:pStyle w:val="a0"/>
        <w:rPr>
          <w:rFonts w:hint="cs"/>
          <w:rtl/>
        </w:rPr>
      </w:pPr>
    </w:p>
    <w:p w14:paraId="6CD094C0" w14:textId="77777777" w:rsidR="00000000" w:rsidRDefault="00545B09">
      <w:pPr>
        <w:pStyle w:val="af1"/>
        <w:rPr>
          <w:rFonts w:hint="cs"/>
          <w:rtl/>
        </w:rPr>
      </w:pPr>
      <w:r>
        <w:rPr>
          <w:rtl/>
        </w:rPr>
        <w:t xml:space="preserve">היו"ר </w:t>
      </w:r>
      <w:r>
        <w:rPr>
          <w:rFonts w:hint="cs"/>
          <w:rtl/>
        </w:rPr>
        <w:t>ראובן ריבלין:</w:t>
      </w:r>
    </w:p>
    <w:p w14:paraId="18E78E4D" w14:textId="77777777" w:rsidR="00000000" w:rsidRDefault="00545B09">
      <w:pPr>
        <w:pStyle w:val="a0"/>
        <w:rPr>
          <w:rFonts w:hint="cs"/>
          <w:rtl/>
        </w:rPr>
      </w:pPr>
    </w:p>
    <w:p w14:paraId="064ADFE4" w14:textId="77777777" w:rsidR="00000000" w:rsidRDefault="00545B09">
      <w:pPr>
        <w:pStyle w:val="a0"/>
        <w:rPr>
          <w:rFonts w:hint="cs"/>
          <w:rtl/>
        </w:rPr>
      </w:pPr>
      <w:r>
        <w:rPr>
          <w:rFonts w:hint="cs"/>
          <w:rtl/>
        </w:rPr>
        <w:t>השא</w:t>
      </w:r>
      <w:r>
        <w:rPr>
          <w:rFonts w:hint="cs"/>
          <w:rtl/>
        </w:rPr>
        <w:t xml:space="preserve">לה של עונשי מינימום היא שאלה באמת יסודית בחוכמת המשפט וביסודות המשפט. יחד עם זה, אני חושב שמקרה זה הוא יוצא דופן. </w:t>
      </w:r>
    </w:p>
    <w:p w14:paraId="017BDEFC" w14:textId="77777777" w:rsidR="00000000" w:rsidRDefault="00545B09">
      <w:pPr>
        <w:pStyle w:val="a0"/>
        <w:rPr>
          <w:rFonts w:hint="cs"/>
          <w:rtl/>
        </w:rPr>
      </w:pPr>
    </w:p>
    <w:p w14:paraId="08262305" w14:textId="77777777" w:rsidR="00000000" w:rsidRDefault="00545B09">
      <w:pPr>
        <w:pStyle w:val="-"/>
        <w:rPr>
          <w:rtl/>
        </w:rPr>
      </w:pPr>
      <w:bookmarkStart w:id="212" w:name="FS000000461T26_01_2004_19_34_14C"/>
      <w:bookmarkEnd w:id="212"/>
      <w:r>
        <w:rPr>
          <w:rtl/>
        </w:rPr>
        <w:t>שלום שמחון (יו"ר ועדת הכלכלה):</w:t>
      </w:r>
    </w:p>
    <w:p w14:paraId="3A1A3682" w14:textId="77777777" w:rsidR="00000000" w:rsidRDefault="00545B09">
      <w:pPr>
        <w:pStyle w:val="a0"/>
        <w:rPr>
          <w:rtl/>
        </w:rPr>
      </w:pPr>
    </w:p>
    <w:p w14:paraId="1AA9E758" w14:textId="77777777" w:rsidR="00000000" w:rsidRDefault="00545B09">
      <w:pPr>
        <w:pStyle w:val="a0"/>
        <w:rPr>
          <w:rFonts w:hint="cs"/>
          <w:rtl/>
        </w:rPr>
      </w:pPr>
      <w:r>
        <w:rPr>
          <w:rFonts w:hint="cs"/>
          <w:rtl/>
        </w:rPr>
        <w:t>המקרה הזה הוא אכן מקרה ראוי, ואני מבקש להודיע כאן שהממשלה תומכת בהחלת דין רציפות, ועל כן אני מבקש להתנגד להת</w:t>
      </w:r>
      <w:r>
        <w:rPr>
          <w:rFonts w:hint="cs"/>
          <w:rtl/>
        </w:rPr>
        <w:t xml:space="preserve">נגדות. תודה. </w:t>
      </w:r>
    </w:p>
    <w:p w14:paraId="031CC921" w14:textId="77777777" w:rsidR="00000000" w:rsidRDefault="00545B09">
      <w:pPr>
        <w:pStyle w:val="a0"/>
        <w:rPr>
          <w:rFonts w:hint="cs"/>
          <w:rtl/>
        </w:rPr>
      </w:pPr>
    </w:p>
    <w:p w14:paraId="025CA646" w14:textId="77777777" w:rsidR="00000000" w:rsidRDefault="00545B09">
      <w:pPr>
        <w:pStyle w:val="af1"/>
        <w:rPr>
          <w:rFonts w:hint="cs"/>
          <w:rtl/>
        </w:rPr>
      </w:pPr>
      <w:r>
        <w:rPr>
          <w:rtl/>
        </w:rPr>
        <w:t xml:space="preserve">היו"ר </w:t>
      </w:r>
      <w:r>
        <w:rPr>
          <w:rFonts w:hint="cs"/>
          <w:rtl/>
        </w:rPr>
        <w:t>ראובן ריבלין:</w:t>
      </w:r>
    </w:p>
    <w:p w14:paraId="37637026" w14:textId="77777777" w:rsidR="00000000" w:rsidRDefault="00545B09">
      <w:pPr>
        <w:pStyle w:val="a0"/>
        <w:rPr>
          <w:rFonts w:hint="cs"/>
          <w:rtl/>
        </w:rPr>
      </w:pPr>
    </w:p>
    <w:p w14:paraId="7CD22C6D" w14:textId="77777777" w:rsidR="00000000" w:rsidRDefault="00545B09">
      <w:pPr>
        <w:pStyle w:val="a0"/>
        <w:rPr>
          <w:rFonts w:hint="cs"/>
          <w:rtl/>
        </w:rPr>
      </w:pPr>
      <w:r>
        <w:rPr>
          <w:rFonts w:hint="cs"/>
          <w:rtl/>
        </w:rPr>
        <w:t xml:space="preserve">תודה רבה. רבותי חברי הכנסת, נא לשבת. </w:t>
      </w:r>
    </w:p>
    <w:p w14:paraId="25FF46DD" w14:textId="77777777" w:rsidR="00000000" w:rsidRDefault="00545B09">
      <w:pPr>
        <w:pStyle w:val="a0"/>
        <w:rPr>
          <w:rFonts w:hint="cs"/>
          <w:rtl/>
        </w:rPr>
      </w:pPr>
    </w:p>
    <w:p w14:paraId="4D4E4A1A" w14:textId="77777777" w:rsidR="00000000" w:rsidRDefault="00545B09">
      <w:pPr>
        <w:pStyle w:val="a0"/>
        <w:rPr>
          <w:rFonts w:hint="cs"/>
          <w:rtl/>
        </w:rPr>
      </w:pPr>
      <w:r>
        <w:rPr>
          <w:rFonts w:hint="cs"/>
          <w:rtl/>
        </w:rPr>
        <w:t xml:space="preserve">ובכן, אנחנו מצביעים, כמובן, מי בעד ההתנגדות ומי נגד, ואני מזכיר פעם נוספת </w:t>
      </w:r>
      <w:r>
        <w:rPr>
          <w:rFonts w:hint="eastAsia"/>
          <w:rtl/>
        </w:rPr>
        <w:t>–</w:t>
      </w:r>
      <w:r>
        <w:rPr>
          <w:rFonts w:hint="cs"/>
          <w:rtl/>
        </w:rPr>
        <w:t xml:space="preserve"> מי שבעד החוק הוא נגד ההתנגדות. נא להצביע. מי בעד? מי נגד? מי נמנע? </w:t>
      </w:r>
    </w:p>
    <w:p w14:paraId="4F7D9BAA" w14:textId="77777777" w:rsidR="00000000" w:rsidRDefault="00545B09">
      <w:pPr>
        <w:pStyle w:val="a0"/>
        <w:rPr>
          <w:rtl/>
        </w:rPr>
      </w:pPr>
    </w:p>
    <w:p w14:paraId="20C9A8E5" w14:textId="77777777" w:rsidR="00000000" w:rsidRDefault="00545B09">
      <w:pPr>
        <w:pStyle w:val="a0"/>
        <w:rPr>
          <w:rFonts w:hint="cs"/>
          <w:rtl/>
        </w:rPr>
      </w:pPr>
    </w:p>
    <w:p w14:paraId="73610E63" w14:textId="77777777" w:rsidR="00000000" w:rsidRDefault="00545B09">
      <w:pPr>
        <w:pStyle w:val="ab"/>
        <w:bidi/>
        <w:rPr>
          <w:rFonts w:hint="cs"/>
          <w:rtl/>
        </w:rPr>
      </w:pPr>
      <w:r>
        <w:rPr>
          <w:rFonts w:hint="cs"/>
          <w:rtl/>
        </w:rPr>
        <w:t xml:space="preserve">הצבעה </w:t>
      </w:r>
    </w:p>
    <w:p w14:paraId="6D71EAD1" w14:textId="77777777" w:rsidR="00000000" w:rsidRDefault="00545B09">
      <w:pPr>
        <w:pStyle w:val="a0"/>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p>
    <w:p w14:paraId="464A41B2" w14:textId="77777777" w:rsidR="00000000" w:rsidRDefault="00545B09">
      <w:pPr>
        <w:pStyle w:val="ac"/>
        <w:bidi/>
        <w:rPr>
          <w:rFonts w:hint="cs"/>
          <w:rtl/>
        </w:rPr>
      </w:pPr>
      <w:r>
        <w:rPr>
          <w:rFonts w:hint="cs"/>
          <w:rtl/>
        </w:rPr>
        <w:t>בעד הודעת ועדת הכלכל</w:t>
      </w:r>
      <w:r>
        <w:rPr>
          <w:rFonts w:hint="cs"/>
          <w:rtl/>
        </w:rPr>
        <w:t xml:space="preserve">ה </w:t>
      </w:r>
      <w:r>
        <w:rPr>
          <w:rtl/>
        </w:rPr>
        <w:t>–</w:t>
      </w:r>
      <w:r>
        <w:rPr>
          <w:rFonts w:hint="cs"/>
          <w:rtl/>
        </w:rPr>
        <w:t xml:space="preserve"> 38</w:t>
      </w:r>
    </w:p>
    <w:p w14:paraId="29C7278D" w14:textId="77777777" w:rsidR="00000000" w:rsidRDefault="00545B09">
      <w:pPr>
        <w:pStyle w:val="ac"/>
        <w:bidi/>
        <w:rPr>
          <w:rFonts w:hint="cs"/>
          <w:rtl/>
        </w:rPr>
      </w:pPr>
      <w:r>
        <w:rPr>
          <w:rFonts w:hint="cs"/>
          <w:rtl/>
        </w:rPr>
        <w:t>נגד -  6</w:t>
      </w:r>
    </w:p>
    <w:p w14:paraId="5845168D" w14:textId="77777777" w:rsidR="00000000" w:rsidRDefault="00545B09">
      <w:pPr>
        <w:pStyle w:val="ac"/>
        <w:bidi/>
        <w:rPr>
          <w:rFonts w:hint="cs"/>
          <w:rtl/>
        </w:rPr>
      </w:pPr>
      <w:r>
        <w:rPr>
          <w:rFonts w:hint="cs"/>
          <w:rtl/>
        </w:rPr>
        <w:t xml:space="preserve">נמנעים </w:t>
      </w:r>
      <w:r>
        <w:rPr>
          <w:rtl/>
        </w:rPr>
        <w:t>–</w:t>
      </w:r>
      <w:r>
        <w:rPr>
          <w:rFonts w:hint="cs"/>
          <w:rtl/>
        </w:rPr>
        <w:t xml:space="preserve"> 1</w:t>
      </w:r>
    </w:p>
    <w:p w14:paraId="6D7F0041" w14:textId="77777777" w:rsidR="00000000" w:rsidRDefault="00545B09">
      <w:pPr>
        <w:pStyle w:val="ad"/>
        <w:bidi/>
        <w:rPr>
          <w:rFonts w:hint="cs"/>
          <w:rtl/>
        </w:rPr>
      </w:pPr>
      <w:r>
        <w:rPr>
          <w:rFonts w:hint="cs"/>
          <w:rtl/>
        </w:rPr>
        <w:t xml:space="preserve">הודעת ועדת הכלכלה על רצונה להחיל דין רציפות על הצעת חוק לתיקון פקודת התעבורה </w:t>
      </w:r>
    </w:p>
    <w:p w14:paraId="3C39A012" w14:textId="77777777" w:rsidR="00000000" w:rsidRDefault="00545B09">
      <w:pPr>
        <w:pStyle w:val="ad"/>
        <w:bidi/>
        <w:rPr>
          <w:rFonts w:hint="cs"/>
          <w:rtl/>
        </w:rPr>
      </w:pPr>
      <w:r>
        <w:rPr>
          <w:rFonts w:hint="cs"/>
          <w:rtl/>
        </w:rPr>
        <w:t xml:space="preserve">(מס' 47) (הגדלת עונש המינימום בגרימת מוות בנהיגה רשלנית), התשס"ג-2002, נתקבלה. </w:t>
      </w:r>
    </w:p>
    <w:p w14:paraId="09BEA018" w14:textId="77777777" w:rsidR="00000000" w:rsidRDefault="00545B09">
      <w:pPr>
        <w:pStyle w:val="ad"/>
        <w:bidi/>
        <w:rPr>
          <w:rFonts w:hint="cs"/>
          <w:rtl/>
        </w:rPr>
      </w:pPr>
    </w:p>
    <w:p w14:paraId="71106C1E" w14:textId="77777777" w:rsidR="00000000" w:rsidRDefault="00545B09">
      <w:pPr>
        <w:pStyle w:val="af1"/>
        <w:rPr>
          <w:rFonts w:hint="cs"/>
          <w:rtl/>
        </w:rPr>
      </w:pPr>
      <w:r>
        <w:rPr>
          <w:rtl/>
        </w:rPr>
        <w:t xml:space="preserve">היו"ר </w:t>
      </w:r>
      <w:r>
        <w:rPr>
          <w:rFonts w:hint="cs"/>
          <w:rtl/>
        </w:rPr>
        <w:t>ראובן ריבלין:</w:t>
      </w:r>
    </w:p>
    <w:p w14:paraId="1E10ABF8" w14:textId="77777777" w:rsidR="00000000" w:rsidRDefault="00545B09">
      <w:pPr>
        <w:pStyle w:val="a0"/>
        <w:ind w:firstLine="0"/>
        <w:rPr>
          <w:rFonts w:hint="cs"/>
          <w:rtl/>
        </w:rPr>
      </w:pPr>
    </w:p>
    <w:p w14:paraId="00A20052" w14:textId="77777777" w:rsidR="00000000" w:rsidRDefault="00545B09">
      <w:pPr>
        <w:pStyle w:val="a0"/>
        <w:rPr>
          <w:rFonts w:hint="cs"/>
          <w:rtl/>
        </w:rPr>
      </w:pPr>
      <w:r>
        <w:rPr>
          <w:rFonts w:hint="cs"/>
          <w:rtl/>
        </w:rPr>
        <w:t xml:space="preserve">אני קובע שדין הרציפות יוחל על חוקים אלו לפי בקשת </w:t>
      </w:r>
      <w:r>
        <w:rPr>
          <w:rFonts w:hint="cs"/>
          <w:rtl/>
        </w:rPr>
        <w:t xml:space="preserve">ועדת הכלכלה של הכנסת. תודה רבה. </w:t>
      </w:r>
    </w:p>
    <w:p w14:paraId="61F2F83E" w14:textId="77777777" w:rsidR="00000000" w:rsidRDefault="00545B09">
      <w:pPr>
        <w:pStyle w:val="a0"/>
        <w:rPr>
          <w:rFonts w:hint="cs"/>
          <w:rtl/>
        </w:rPr>
      </w:pPr>
    </w:p>
    <w:p w14:paraId="412A540B" w14:textId="77777777" w:rsidR="00000000" w:rsidRDefault="00545B09">
      <w:pPr>
        <w:pStyle w:val="a0"/>
        <w:rPr>
          <w:rFonts w:hint="cs"/>
          <w:rtl/>
        </w:rPr>
      </w:pPr>
      <w:r>
        <w:rPr>
          <w:rFonts w:hint="cs"/>
          <w:rtl/>
        </w:rPr>
        <w:t xml:space="preserve">אני מברך את חבר הכנסת אופיר פינס על כך שהעביר עוד הצעת חוק בקריאה ראשונה בכנסת זו, והוא בלי כל ספק אחד המובילים. </w:t>
      </w:r>
    </w:p>
    <w:p w14:paraId="0FE6F00F" w14:textId="77777777" w:rsidR="00000000" w:rsidRDefault="00545B09">
      <w:pPr>
        <w:pStyle w:val="a0"/>
        <w:rPr>
          <w:rtl/>
        </w:rPr>
      </w:pPr>
    </w:p>
    <w:p w14:paraId="29941C8F" w14:textId="77777777" w:rsidR="00000000" w:rsidRDefault="00545B09">
      <w:pPr>
        <w:pStyle w:val="a2"/>
        <w:rPr>
          <w:rtl/>
        </w:rPr>
      </w:pPr>
    </w:p>
    <w:p w14:paraId="32185AC3" w14:textId="77777777" w:rsidR="00000000" w:rsidRDefault="00545B09">
      <w:pPr>
        <w:pStyle w:val="a2"/>
        <w:rPr>
          <w:rFonts w:hint="cs"/>
          <w:rtl/>
        </w:rPr>
      </w:pPr>
      <w:bookmarkStart w:id="213" w:name="_Toc78865171"/>
      <w:r>
        <w:rPr>
          <w:rFonts w:hint="cs"/>
          <w:rtl/>
        </w:rPr>
        <w:t>מסמכים שהונחו על שולחן הכנסת</w:t>
      </w:r>
      <w:bookmarkEnd w:id="213"/>
    </w:p>
    <w:p w14:paraId="6B5EC93F" w14:textId="77777777" w:rsidR="00000000" w:rsidRDefault="00545B09">
      <w:pPr>
        <w:pStyle w:val="a0"/>
        <w:ind w:firstLine="0"/>
        <w:rPr>
          <w:rFonts w:hint="cs"/>
          <w:rtl/>
        </w:rPr>
      </w:pPr>
    </w:p>
    <w:p w14:paraId="2E5B70FF" w14:textId="77777777" w:rsidR="00000000" w:rsidRDefault="00545B09">
      <w:pPr>
        <w:pStyle w:val="af1"/>
        <w:rPr>
          <w:rFonts w:hint="cs"/>
          <w:rtl/>
        </w:rPr>
      </w:pPr>
      <w:r>
        <w:rPr>
          <w:rtl/>
        </w:rPr>
        <w:t xml:space="preserve">היו"ר </w:t>
      </w:r>
      <w:r>
        <w:rPr>
          <w:rFonts w:hint="cs"/>
          <w:rtl/>
        </w:rPr>
        <w:t>ראובן ריבלין:</w:t>
      </w:r>
    </w:p>
    <w:p w14:paraId="050AAAE6" w14:textId="77777777" w:rsidR="00000000" w:rsidRDefault="00545B09">
      <w:pPr>
        <w:pStyle w:val="a0"/>
        <w:rPr>
          <w:rFonts w:hint="cs"/>
          <w:rtl/>
        </w:rPr>
      </w:pPr>
    </w:p>
    <w:p w14:paraId="054AFF3E" w14:textId="77777777" w:rsidR="00000000" w:rsidRDefault="00545B09">
      <w:pPr>
        <w:pStyle w:val="a0"/>
        <w:rPr>
          <w:rFonts w:hint="cs"/>
          <w:rtl/>
        </w:rPr>
      </w:pPr>
      <w:r>
        <w:rPr>
          <w:rFonts w:hint="cs"/>
          <w:rtl/>
        </w:rPr>
        <w:t>הודעה למזכיר הכנסת.</w:t>
      </w:r>
    </w:p>
    <w:p w14:paraId="292E9E27" w14:textId="77777777" w:rsidR="00000000" w:rsidRDefault="00545B09">
      <w:pPr>
        <w:pStyle w:val="a0"/>
        <w:rPr>
          <w:rFonts w:hint="cs"/>
          <w:rtl/>
        </w:rPr>
      </w:pPr>
    </w:p>
    <w:p w14:paraId="7C761395" w14:textId="77777777" w:rsidR="00000000" w:rsidRDefault="00545B09">
      <w:pPr>
        <w:pStyle w:val="a"/>
        <w:rPr>
          <w:rtl/>
        </w:rPr>
      </w:pPr>
      <w:bookmarkStart w:id="214" w:name="FS000000128T26_01_2004_19_39_23"/>
      <w:bookmarkStart w:id="215" w:name="_Toc78865172"/>
      <w:bookmarkEnd w:id="214"/>
      <w:r>
        <w:rPr>
          <w:rFonts w:hint="eastAsia"/>
          <w:rtl/>
        </w:rPr>
        <w:t>סגן</w:t>
      </w:r>
      <w:r>
        <w:rPr>
          <w:rtl/>
        </w:rPr>
        <w:t xml:space="preserve"> מזכיר הכנסת דוד לב:</w:t>
      </w:r>
      <w:bookmarkEnd w:id="215"/>
    </w:p>
    <w:p w14:paraId="58DA3E07" w14:textId="77777777" w:rsidR="00000000" w:rsidRDefault="00545B09">
      <w:pPr>
        <w:pStyle w:val="a0"/>
        <w:rPr>
          <w:rFonts w:hint="cs"/>
          <w:rtl/>
        </w:rPr>
      </w:pPr>
    </w:p>
    <w:p w14:paraId="478A78F8" w14:textId="77777777" w:rsidR="00000000" w:rsidRDefault="00545B09">
      <w:pPr>
        <w:pStyle w:val="a0"/>
        <w:rPr>
          <w:rFonts w:hint="cs"/>
          <w:rtl/>
        </w:rPr>
      </w:pPr>
      <w:r>
        <w:rPr>
          <w:rFonts w:hint="cs"/>
          <w:rtl/>
        </w:rPr>
        <w:t>ברשות יוש</w:t>
      </w:r>
      <w:r>
        <w:rPr>
          <w:rFonts w:hint="cs"/>
          <w:rtl/>
        </w:rPr>
        <w:t xml:space="preserve">ב-ראש הכנסת, הנני מתכבד להודיע, כי הונחו על שולחן הכנסת </w:t>
      </w:r>
      <w:r>
        <w:rPr>
          <w:rtl/>
        </w:rPr>
        <w:t>–</w:t>
      </w:r>
      <w:r>
        <w:rPr>
          <w:rFonts w:hint="cs"/>
          <w:rtl/>
        </w:rPr>
        <w:t xml:space="preserve"> </w:t>
      </w:r>
    </w:p>
    <w:p w14:paraId="264FA78C" w14:textId="77777777" w:rsidR="00000000" w:rsidRDefault="00545B09">
      <w:pPr>
        <w:pStyle w:val="a0"/>
        <w:rPr>
          <w:rFonts w:hint="cs"/>
          <w:rtl/>
        </w:rPr>
      </w:pPr>
    </w:p>
    <w:p w14:paraId="58DB7D73" w14:textId="77777777" w:rsidR="00000000" w:rsidRDefault="00545B09">
      <w:pPr>
        <w:pStyle w:val="a0"/>
        <w:rPr>
          <w:rFonts w:hint="cs"/>
          <w:rtl/>
        </w:rPr>
      </w:pPr>
      <w:r>
        <w:rPr>
          <w:rFonts w:hint="cs"/>
          <w:rtl/>
        </w:rPr>
        <w:t xml:space="preserve">לקריאה שנייה ולקריאה שלישית: הצעת חוק לתיקון פקודת מס הכנסה (מס' 137 והוראת שעה), התשס"ד-2004, והצעת חוק הסדרים במשק המדינה (תיקוני חקיקה) (תיקון מס' 10), התשס"ד-2004, שהחזירה ועדת הכספים. תודה. </w:t>
      </w:r>
    </w:p>
    <w:p w14:paraId="77688B93" w14:textId="77777777" w:rsidR="00000000" w:rsidRDefault="00545B09">
      <w:pPr>
        <w:pStyle w:val="a0"/>
        <w:ind w:firstLine="0"/>
        <w:rPr>
          <w:rFonts w:hint="cs"/>
        </w:rPr>
      </w:pPr>
    </w:p>
    <w:p w14:paraId="00BF8EB3" w14:textId="77777777" w:rsidR="00000000" w:rsidRDefault="00545B09">
      <w:pPr>
        <w:pStyle w:val="af1"/>
        <w:rPr>
          <w:rFonts w:hint="cs"/>
          <w:rtl/>
        </w:rPr>
      </w:pPr>
      <w:r>
        <w:rPr>
          <w:rtl/>
        </w:rPr>
        <w:t>היו"ר</w:t>
      </w:r>
      <w:r>
        <w:rPr>
          <w:rFonts w:hint="cs"/>
          <w:rtl/>
        </w:rPr>
        <w:t xml:space="preserve"> ראובן ריבלין:</w:t>
      </w:r>
    </w:p>
    <w:p w14:paraId="4FD22C16" w14:textId="77777777" w:rsidR="00000000" w:rsidRDefault="00545B09">
      <w:pPr>
        <w:pStyle w:val="a0"/>
        <w:rPr>
          <w:rtl/>
        </w:rPr>
      </w:pPr>
    </w:p>
    <w:p w14:paraId="4CF237A3" w14:textId="77777777" w:rsidR="00000000" w:rsidRDefault="00545B09">
      <w:pPr>
        <w:pStyle w:val="a0"/>
        <w:rPr>
          <w:rFonts w:hint="cs"/>
          <w:rtl/>
        </w:rPr>
      </w:pPr>
      <w:r>
        <w:rPr>
          <w:rFonts w:hint="cs"/>
          <w:rtl/>
        </w:rPr>
        <w:t xml:space="preserve">תודה למזכיר הכנסת. </w:t>
      </w:r>
    </w:p>
    <w:p w14:paraId="034D3FE3" w14:textId="77777777" w:rsidR="00000000" w:rsidRDefault="00545B09">
      <w:pPr>
        <w:pStyle w:val="a0"/>
        <w:rPr>
          <w:rFonts w:hint="cs"/>
          <w:rtl/>
        </w:rPr>
      </w:pPr>
    </w:p>
    <w:p w14:paraId="45988882" w14:textId="77777777" w:rsidR="00000000" w:rsidRDefault="00545B09">
      <w:pPr>
        <w:pStyle w:val="a2"/>
        <w:rPr>
          <w:rtl/>
        </w:rPr>
      </w:pPr>
    </w:p>
    <w:p w14:paraId="07B9C10B" w14:textId="77777777" w:rsidR="00000000" w:rsidRDefault="00545B09">
      <w:pPr>
        <w:pStyle w:val="a2"/>
        <w:rPr>
          <w:rFonts w:hint="cs"/>
          <w:rtl/>
        </w:rPr>
      </w:pPr>
      <w:bookmarkStart w:id="216" w:name="CS21338FI0021338T26_01_2004_18_59_35"/>
      <w:bookmarkStart w:id="217" w:name="_Toc78865173"/>
      <w:bookmarkEnd w:id="216"/>
      <w:r>
        <w:rPr>
          <w:rtl/>
        </w:rPr>
        <w:t>הצעת חוק הביטוח הלאומי (תיקון מס' 69), התשס"ד-2004</w:t>
      </w:r>
      <w:bookmarkEnd w:id="217"/>
      <w:r>
        <w:rPr>
          <w:rtl/>
        </w:rPr>
        <w:t xml:space="preserve"> </w:t>
      </w:r>
    </w:p>
    <w:p w14:paraId="7C2F76FE" w14:textId="77777777" w:rsidR="00000000" w:rsidRDefault="00545B09">
      <w:pPr>
        <w:pStyle w:val="a0"/>
        <w:ind w:firstLine="0"/>
        <w:rPr>
          <w:rFonts w:hint="cs"/>
          <w:rtl/>
        </w:rPr>
      </w:pPr>
      <w:r>
        <w:rPr>
          <w:rtl/>
        </w:rPr>
        <w:t>[מס'</w:t>
      </w:r>
      <w:r>
        <w:rPr>
          <w:rFonts w:hint="cs"/>
          <w:rtl/>
        </w:rPr>
        <w:t xml:space="preserve"> מ/46</w:t>
      </w:r>
      <w:r>
        <w:rPr>
          <w:rtl/>
        </w:rPr>
        <w:t xml:space="preserve">; "דברי הכנסת", </w:t>
      </w:r>
      <w:r>
        <w:rPr>
          <w:rFonts w:hint="cs"/>
          <w:rtl/>
        </w:rPr>
        <w:t xml:space="preserve">מושב ראשון, </w:t>
      </w:r>
      <w:r>
        <w:rPr>
          <w:rtl/>
        </w:rPr>
        <w:t>חוב'</w:t>
      </w:r>
      <w:r>
        <w:rPr>
          <w:rFonts w:hint="cs"/>
          <w:rtl/>
        </w:rPr>
        <w:t xml:space="preserve"> י"ט</w:t>
      </w:r>
      <w:r>
        <w:rPr>
          <w:rtl/>
        </w:rPr>
        <w:t xml:space="preserve">, עמ' </w:t>
      </w:r>
      <w:r>
        <w:rPr>
          <w:rFonts w:hint="cs"/>
          <w:rtl/>
        </w:rPr>
        <w:t xml:space="preserve"> 4510</w:t>
      </w:r>
      <w:r>
        <w:rPr>
          <w:rtl/>
        </w:rPr>
        <w:t>;  נספחות.]</w:t>
      </w:r>
    </w:p>
    <w:p w14:paraId="43F4F0B9" w14:textId="77777777" w:rsidR="00000000" w:rsidRDefault="00545B09">
      <w:pPr>
        <w:pStyle w:val="-0"/>
        <w:rPr>
          <w:rtl/>
        </w:rPr>
      </w:pPr>
      <w:r>
        <w:rPr>
          <w:rtl/>
        </w:rPr>
        <w:t>(קריאה שנ</w:t>
      </w:r>
      <w:r>
        <w:rPr>
          <w:rFonts w:hint="cs"/>
          <w:rtl/>
        </w:rPr>
        <w:t>י</w:t>
      </w:r>
      <w:r>
        <w:rPr>
          <w:rtl/>
        </w:rPr>
        <w:t xml:space="preserve">יה וקריאה שלישית) </w:t>
      </w:r>
    </w:p>
    <w:p w14:paraId="26C3CC30" w14:textId="77777777" w:rsidR="00000000" w:rsidRDefault="00545B09">
      <w:pPr>
        <w:pStyle w:val="-0"/>
        <w:rPr>
          <w:rFonts w:hint="cs"/>
          <w:rtl/>
        </w:rPr>
      </w:pPr>
    </w:p>
    <w:p w14:paraId="407D2541" w14:textId="77777777" w:rsidR="00000000" w:rsidRDefault="00545B09">
      <w:pPr>
        <w:pStyle w:val="af1"/>
        <w:rPr>
          <w:rFonts w:hint="cs"/>
          <w:rtl/>
        </w:rPr>
      </w:pPr>
      <w:r>
        <w:rPr>
          <w:rtl/>
        </w:rPr>
        <w:t>היו"ר</w:t>
      </w:r>
      <w:r>
        <w:rPr>
          <w:rFonts w:hint="cs"/>
          <w:rtl/>
        </w:rPr>
        <w:t xml:space="preserve"> ראובן ריבלין:</w:t>
      </w:r>
    </w:p>
    <w:p w14:paraId="1C0B03F6" w14:textId="77777777" w:rsidR="00000000" w:rsidRDefault="00545B09">
      <w:pPr>
        <w:pStyle w:val="a0"/>
        <w:rPr>
          <w:rtl/>
        </w:rPr>
      </w:pPr>
    </w:p>
    <w:p w14:paraId="6DA3A392" w14:textId="77777777" w:rsidR="00000000" w:rsidRDefault="00545B09">
      <w:pPr>
        <w:pStyle w:val="a0"/>
        <w:rPr>
          <w:rFonts w:hint="cs"/>
          <w:rtl/>
        </w:rPr>
      </w:pPr>
      <w:r>
        <w:rPr>
          <w:rFonts w:hint="cs"/>
          <w:rtl/>
        </w:rPr>
        <w:t>אנחנו עוברים להצעת חוק הביטוח הלאומי (תיק</w:t>
      </w:r>
      <w:r>
        <w:rPr>
          <w:rFonts w:hint="cs"/>
          <w:rtl/>
        </w:rPr>
        <w:t>ון מס' 69), התשס"ד-2004, קריאה שנייה וקריאה שלישית. יציג את הצעת החוק יושב-ראש ועדת העבודה, הרווחה והבריאות, חבר הכנסת שאול יהלום. האם יש הסתייגויות  רבות, אדוני?</w:t>
      </w:r>
    </w:p>
    <w:p w14:paraId="39C70283" w14:textId="77777777" w:rsidR="00000000" w:rsidRDefault="00545B09">
      <w:pPr>
        <w:pStyle w:val="a0"/>
        <w:rPr>
          <w:rFonts w:hint="cs"/>
          <w:rtl/>
        </w:rPr>
      </w:pPr>
    </w:p>
    <w:p w14:paraId="22B839C7" w14:textId="77777777" w:rsidR="00000000" w:rsidRDefault="00545B09">
      <w:pPr>
        <w:pStyle w:val="a"/>
        <w:rPr>
          <w:rtl/>
        </w:rPr>
      </w:pPr>
      <w:bookmarkStart w:id="218" w:name="FS000001064T26_01_2004_19_00_30C"/>
      <w:bookmarkStart w:id="219" w:name="FS000000524T26_01_2004_19_00_41"/>
      <w:bookmarkStart w:id="220" w:name="_Toc78865174"/>
      <w:bookmarkEnd w:id="218"/>
      <w:bookmarkEnd w:id="219"/>
      <w:r>
        <w:rPr>
          <w:rtl/>
        </w:rPr>
        <w:t>שאול יהלום (יו"ר ועדת העבודה, הרווחה והבריאות):</w:t>
      </w:r>
      <w:bookmarkEnd w:id="220"/>
    </w:p>
    <w:p w14:paraId="108D4723" w14:textId="77777777" w:rsidR="00000000" w:rsidRDefault="00545B09">
      <w:pPr>
        <w:pStyle w:val="a0"/>
        <w:ind w:firstLine="0"/>
        <w:rPr>
          <w:rFonts w:hint="cs"/>
          <w:rtl/>
        </w:rPr>
      </w:pPr>
    </w:p>
    <w:p w14:paraId="16EEB3E7" w14:textId="77777777" w:rsidR="00000000" w:rsidRDefault="00545B09">
      <w:pPr>
        <w:pStyle w:val="a0"/>
        <w:ind w:firstLine="720"/>
        <w:rPr>
          <w:rFonts w:hint="cs"/>
          <w:rtl/>
        </w:rPr>
      </w:pPr>
      <w:r>
        <w:rPr>
          <w:rFonts w:hint="cs"/>
          <w:rtl/>
        </w:rPr>
        <w:t xml:space="preserve"> יש הסתייגויות.</w:t>
      </w:r>
    </w:p>
    <w:p w14:paraId="5E786282" w14:textId="77777777" w:rsidR="00000000" w:rsidRDefault="00545B09">
      <w:pPr>
        <w:pStyle w:val="a0"/>
        <w:rPr>
          <w:rFonts w:hint="cs"/>
          <w:rtl/>
        </w:rPr>
      </w:pPr>
    </w:p>
    <w:p w14:paraId="4B67FAE7" w14:textId="77777777" w:rsidR="00000000" w:rsidRDefault="00545B09">
      <w:pPr>
        <w:pStyle w:val="af1"/>
        <w:rPr>
          <w:rFonts w:hint="cs"/>
          <w:rtl/>
        </w:rPr>
      </w:pPr>
      <w:r>
        <w:rPr>
          <w:rtl/>
        </w:rPr>
        <w:t>היו"ר</w:t>
      </w:r>
      <w:r>
        <w:rPr>
          <w:rFonts w:hint="cs"/>
          <w:rtl/>
        </w:rPr>
        <w:t xml:space="preserve"> ראובן ריבלין:</w:t>
      </w:r>
    </w:p>
    <w:p w14:paraId="6F115C69" w14:textId="77777777" w:rsidR="00000000" w:rsidRDefault="00545B09">
      <w:pPr>
        <w:pStyle w:val="a0"/>
        <w:rPr>
          <w:rFonts w:hint="cs"/>
          <w:rtl/>
        </w:rPr>
      </w:pPr>
    </w:p>
    <w:p w14:paraId="081328F3" w14:textId="77777777" w:rsidR="00000000" w:rsidRDefault="00545B09">
      <w:pPr>
        <w:pStyle w:val="a0"/>
        <w:rPr>
          <w:rFonts w:hint="cs"/>
          <w:rtl/>
        </w:rPr>
      </w:pPr>
      <w:r>
        <w:rPr>
          <w:rFonts w:hint="cs"/>
          <w:rtl/>
        </w:rPr>
        <w:t>יש הס</w:t>
      </w:r>
      <w:r>
        <w:rPr>
          <w:rFonts w:hint="cs"/>
          <w:rtl/>
        </w:rPr>
        <w:t xml:space="preserve">תייגויות. יהיה פה דיון על ההסתייגויות.  </w:t>
      </w:r>
    </w:p>
    <w:p w14:paraId="6216AF0B" w14:textId="77777777" w:rsidR="00000000" w:rsidRDefault="00545B09">
      <w:pPr>
        <w:pStyle w:val="a0"/>
        <w:rPr>
          <w:rtl/>
        </w:rPr>
      </w:pPr>
    </w:p>
    <w:p w14:paraId="1B461EC0" w14:textId="77777777" w:rsidR="00000000" w:rsidRDefault="00545B09">
      <w:pPr>
        <w:pStyle w:val="-"/>
        <w:rPr>
          <w:rtl/>
        </w:rPr>
      </w:pPr>
      <w:bookmarkStart w:id="221" w:name="FS000000549T26_01_2004_18_43_57C"/>
      <w:bookmarkStart w:id="222" w:name="FS000000524T26_01_2004_18_44_02"/>
      <w:bookmarkStart w:id="223" w:name="FS000000524T26_01_2004_19_04_51C"/>
      <w:bookmarkEnd w:id="221"/>
      <w:bookmarkEnd w:id="222"/>
      <w:bookmarkEnd w:id="223"/>
      <w:r>
        <w:rPr>
          <w:rtl/>
        </w:rPr>
        <w:t>שאול יהלום (יו"ר ועדת העבודה, הרווחה והבריאות):</w:t>
      </w:r>
    </w:p>
    <w:p w14:paraId="6C1678D9" w14:textId="77777777" w:rsidR="00000000" w:rsidRDefault="00545B09">
      <w:pPr>
        <w:pStyle w:val="a0"/>
        <w:rPr>
          <w:rtl/>
        </w:rPr>
      </w:pPr>
    </w:p>
    <w:p w14:paraId="35271984" w14:textId="77777777" w:rsidR="00000000" w:rsidRDefault="00545B09">
      <w:pPr>
        <w:pStyle w:val="a0"/>
        <w:rPr>
          <w:rFonts w:hint="cs"/>
          <w:rtl/>
        </w:rPr>
      </w:pPr>
      <w:r>
        <w:rPr>
          <w:rFonts w:hint="cs"/>
          <w:rtl/>
        </w:rPr>
        <w:t>אדוני היושב-ראש, חברי הכנסת, אני מתכבד להביא לקריאה שנייה ולקריאה שלישית את הצעת חוק הביטוח הלאומי (תיקון מס' 69), התשס"ד-2004. הצעת חוק זו היא הצעת חוק ממשלתית, והי</w:t>
      </w:r>
      <w:r>
        <w:rPr>
          <w:rFonts w:hint="cs"/>
          <w:rtl/>
        </w:rPr>
        <w:t xml:space="preserve">א עוסקת בשיעור מענק הלידה הניתן בעבור הילד השני במשפחה. </w:t>
      </w:r>
    </w:p>
    <w:p w14:paraId="380A9A05" w14:textId="77777777" w:rsidR="00000000" w:rsidRDefault="00545B09">
      <w:pPr>
        <w:pStyle w:val="a0"/>
        <w:rPr>
          <w:rFonts w:hint="cs"/>
          <w:rtl/>
        </w:rPr>
      </w:pPr>
    </w:p>
    <w:p w14:paraId="09C38D15" w14:textId="77777777" w:rsidR="00000000" w:rsidRDefault="00545B09">
      <w:pPr>
        <w:pStyle w:val="a0"/>
        <w:rPr>
          <w:rFonts w:hint="cs"/>
          <w:rtl/>
        </w:rPr>
      </w:pPr>
      <w:r>
        <w:rPr>
          <w:rFonts w:hint="cs"/>
          <w:rtl/>
        </w:rPr>
        <w:t xml:space="preserve">חברי הכנסת, לפני כחצי  שנה תוקן חוק הביטוח הלאומי במסגרת חוק התוכנית להבראת כלכלת ישראל, ובמסגרת תיקון זה נקבע ששיעורי מענק הלידה הניתנים בעבור הילד השני ואילך יופחתו, משיעור 20% מהשכר הממוצע במשק, </w:t>
      </w:r>
      <w:r>
        <w:rPr>
          <w:rFonts w:hint="cs"/>
          <w:rtl/>
        </w:rPr>
        <w:t>שהם כ-1,400 ש"ח, לשיעור 6% מהשכר הממוצע במשק בלבד, שהם כ-420  ש"ח. הצעת חוק זו באה למתן מעט את ההפחתה שנקבעה בשיעור המענק בעבור הילד השני בלבד, מוסיפה עליו משהו וקובעת, כי מענק הלידה יהיה בשיעור 9% מהשכר הממוצע במשק, שהם כ-630 ש"ח. מדובר בהגדלת המענק בכ-20</w:t>
      </w:r>
      <w:r>
        <w:rPr>
          <w:rFonts w:hint="cs"/>
          <w:rtl/>
        </w:rPr>
        <w:t xml:space="preserve">0 ש"ח בלבד </w:t>
      </w:r>
      <w:r>
        <w:rPr>
          <w:rFonts w:hint="eastAsia"/>
          <w:rtl/>
        </w:rPr>
        <w:t>–</w:t>
      </w:r>
      <w:r>
        <w:rPr>
          <w:rFonts w:hint="cs"/>
          <w:rtl/>
        </w:rPr>
        <w:t xml:space="preserve"> שמחת עניים, ומדינתנו בשלב זה ענייה </w:t>
      </w:r>
      <w:r>
        <w:rPr>
          <w:rFonts w:hint="eastAsia"/>
          <w:rtl/>
        </w:rPr>
        <w:t>–</w:t>
      </w:r>
      <w:r>
        <w:rPr>
          <w:rFonts w:hint="cs"/>
          <w:rtl/>
        </w:rPr>
        <w:t xml:space="preserve"> אבל גם סכום זה, של 200 ש"ח, הוא משמעותי למשפחות רבות. אי לכך, אני מבקש מחברי הכנסת להצביע בעד החוק. </w:t>
      </w:r>
    </w:p>
    <w:p w14:paraId="2E081B3F" w14:textId="77777777" w:rsidR="00000000" w:rsidRDefault="00545B09">
      <w:pPr>
        <w:pStyle w:val="a0"/>
        <w:rPr>
          <w:rFonts w:hint="cs"/>
          <w:rtl/>
        </w:rPr>
      </w:pPr>
    </w:p>
    <w:p w14:paraId="080A17B5" w14:textId="77777777" w:rsidR="00000000" w:rsidRDefault="00545B09">
      <w:pPr>
        <w:pStyle w:val="a0"/>
        <w:rPr>
          <w:rFonts w:hint="cs"/>
          <w:rtl/>
        </w:rPr>
      </w:pPr>
      <w:r>
        <w:rPr>
          <w:rFonts w:hint="cs"/>
          <w:rtl/>
        </w:rPr>
        <w:t xml:space="preserve">אני רוצה לומר שרוב ההסתייגויות </w:t>
      </w:r>
      <w:r>
        <w:rPr>
          <w:rFonts w:hint="eastAsia"/>
          <w:rtl/>
        </w:rPr>
        <w:t>–</w:t>
      </w:r>
      <w:r>
        <w:rPr>
          <w:rFonts w:hint="cs"/>
          <w:rtl/>
        </w:rPr>
        <w:t xml:space="preserve"> שהן מה שנקרא בלשוננו הסלנגית הסתייגויות לדיבור </w:t>
      </w:r>
      <w:r>
        <w:rPr>
          <w:rFonts w:hint="eastAsia"/>
          <w:rtl/>
        </w:rPr>
        <w:t>–</w:t>
      </w:r>
      <w:r>
        <w:rPr>
          <w:rFonts w:hint="cs"/>
          <w:rtl/>
        </w:rPr>
        <w:t xml:space="preserve"> הן הסתייגויות תקציביות</w:t>
      </w:r>
      <w:r>
        <w:rPr>
          <w:rFonts w:hint="cs"/>
          <w:rtl/>
        </w:rPr>
        <w:t xml:space="preserve">, דהיינו, הסתייגויות שבאות להיטיב ולהעלות את המענק, אבל, כפי שהתחייבתי למשרד האוצר, אם תתקבל אחת מההסתייגויות, החוק לא יתקבל, ויילקח בחזרה. לכן, אני קורא לכל חברי הכנסת להבין, שגם אם ההטבה קטנה, יש לתמוך בחוק ולדחות את כל ההסתייגויות שבאות להיטיב יותר אבל </w:t>
      </w:r>
      <w:r>
        <w:rPr>
          <w:rFonts w:hint="cs"/>
          <w:rtl/>
        </w:rPr>
        <w:t>יש בהן כדי לחסל את החוק עצמו. תודה רבה</w:t>
      </w:r>
    </w:p>
    <w:p w14:paraId="063C29BD" w14:textId="77777777" w:rsidR="00000000" w:rsidRDefault="00545B09">
      <w:pPr>
        <w:pStyle w:val="a0"/>
        <w:rPr>
          <w:rFonts w:hint="cs"/>
          <w:rtl/>
        </w:rPr>
      </w:pPr>
    </w:p>
    <w:p w14:paraId="4D19E6DD" w14:textId="77777777" w:rsidR="00000000" w:rsidRDefault="00545B09">
      <w:pPr>
        <w:pStyle w:val="af1"/>
        <w:rPr>
          <w:rtl/>
        </w:rPr>
      </w:pPr>
      <w:r>
        <w:rPr>
          <w:rtl/>
        </w:rPr>
        <w:t>היו"ר משה כחלון:</w:t>
      </w:r>
    </w:p>
    <w:p w14:paraId="75BA96C1" w14:textId="77777777" w:rsidR="00000000" w:rsidRDefault="00545B09">
      <w:pPr>
        <w:pStyle w:val="a0"/>
        <w:rPr>
          <w:rtl/>
        </w:rPr>
      </w:pPr>
    </w:p>
    <w:p w14:paraId="12366E97" w14:textId="77777777" w:rsidR="00000000" w:rsidRDefault="00545B09">
      <w:pPr>
        <w:pStyle w:val="a0"/>
        <w:rPr>
          <w:rFonts w:hint="cs"/>
          <w:rtl/>
        </w:rPr>
      </w:pPr>
      <w:r>
        <w:rPr>
          <w:rFonts w:hint="cs"/>
          <w:rtl/>
        </w:rPr>
        <w:t>תודה רבה. הסתייגות חבר הכנסת מוחמד ברכה, בבקשה.</w:t>
      </w:r>
    </w:p>
    <w:p w14:paraId="4D3D4FBA" w14:textId="77777777" w:rsidR="00000000" w:rsidRDefault="00545B09">
      <w:pPr>
        <w:pStyle w:val="a0"/>
        <w:rPr>
          <w:rFonts w:hint="cs"/>
          <w:rtl/>
        </w:rPr>
      </w:pPr>
    </w:p>
    <w:p w14:paraId="4428673D" w14:textId="77777777" w:rsidR="00000000" w:rsidRDefault="00545B09">
      <w:pPr>
        <w:pStyle w:val="a"/>
        <w:rPr>
          <w:rtl/>
        </w:rPr>
      </w:pPr>
      <w:bookmarkStart w:id="224" w:name="FS000000540T26_01_2004_18_46_57"/>
      <w:bookmarkStart w:id="225" w:name="_Toc78865175"/>
      <w:bookmarkEnd w:id="224"/>
      <w:r>
        <w:rPr>
          <w:rFonts w:hint="eastAsia"/>
          <w:rtl/>
        </w:rPr>
        <w:t>מוחמד</w:t>
      </w:r>
      <w:r>
        <w:rPr>
          <w:rtl/>
        </w:rPr>
        <w:t xml:space="preserve"> ברכה (חד"ש-תע"ל):</w:t>
      </w:r>
      <w:bookmarkEnd w:id="225"/>
    </w:p>
    <w:p w14:paraId="5D0D72BD" w14:textId="77777777" w:rsidR="00000000" w:rsidRDefault="00545B09">
      <w:pPr>
        <w:pStyle w:val="a0"/>
        <w:rPr>
          <w:rFonts w:hint="cs"/>
          <w:rtl/>
        </w:rPr>
      </w:pPr>
    </w:p>
    <w:p w14:paraId="67F7A5DB" w14:textId="77777777" w:rsidR="00000000" w:rsidRDefault="00545B09">
      <w:pPr>
        <w:pStyle w:val="a0"/>
        <w:rPr>
          <w:rFonts w:hint="cs"/>
          <w:rtl/>
        </w:rPr>
      </w:pPr>
      <w:r>
        <w:rPr>
          <w:rFonts w:hint="cs"/>
          <w:rtl/>
        </w:rPr>
        <w:t>אדוני היושב-ראש, רבותי חברי הכנסת, אדוני ראש הממשלה, יש חוקים שאנחנו רגילים לכנות אותם "חוקי העז". מכניסים עז, ואחר כך מוציא</w:t>
      </w:r>
      <w:r>
        <w:rPr>
          <w:rFonts w:hint="cs"/>
          <w:rtl/>
        </w:rPr>
        <w:t>ים אותה וכאילו רווח לנו. זה חוק חצי העז. קודם כול קיצצה הממשלה את קצבאות הילדים בצורה דרסטית, אכזרית, שפשוט הובילה לפעמים הרבה משפחות למדרון העוני והרעב. עכשיו רוצים לשוות לממשלה פנים יפות, ומתחשבות, ורגישות, אז חלק ממה שהוצאתם לפני כמה חודשים אתם רוצים לה</w:t>
      </w:r>
      <w:r>
        <w:rPr>
          <w:rFonts w:hint="cs"/>
          <w:rtl/>
        </w:rPr>
        <w:t>חזיר דרך החוק הזה. מובן שאף חבר כנסת שפוי לא יתנגד להוספת שקל אחד, על אחת כמה וכמה כמה להוספת 200 שקלים, אדוני השר שטרית, אבל אדוני ראש הממשלה, זה סוג של התעללות באנשים.</w:t>
      </w:r>
    </w:p>
    <w:p w14:paraId="22A2C3AA" w14:textId="77777777" w:rsidR="00000000" w:rsidRDefault="00545B09">
      <w:pPr>
        <w:pStyle w:val="a0"/>
        <w:rPr>
          <w:rFonts w:hint="cs"/>
          <w:rtl/>
        </w:rPr>
      </w:pPr>
    </w:p>
    <w:p w14:paraId="593902F5" w14:textId="77777777" w:rsidR="00000000" w:rsidRDefault="00545B09">
      <w:pPr>
        <w:pStyle w:val="a0"/>
        <w:rPr>
          <w:rFonts w:hint="cs"/>
          <w:rtl/>
        </w:rPr>
      </w:pPr>
      <w:r>
        <w:rPr>
          <w:rFonts w:hint="cs"/>
          <w:rtl/>
        </w:rPr>
        <w:t>היום הזדמן לי ולעמיתי חבר הכנסת טיבי להיות שותפים להפגנת עובדי הרשות המקומית בעראבה מ</w:t>
      </w:r>
      <w:r>
        <w:rPr>
          <w:rFonts w:hint="cs"/>
          <w:rtl/>
        </w:rPr>
        <w:t xml:space="preserve">ול משרד האוצר. הרי יש תורנות בין עובדי הרשויות </w:t>
      </w:r>
      <w:r>
        <w:rPr>
          <w:rFonts w:hint="eastAsia"/>
          <w:rtl/>
        </w:rPr>
        <w:t>–</w:t>
      </w:r>
      <w:r>
        <w:rPr>
          <w:rFonts w:hint="cs"/>
          <w:rtl/>
        </w:rPr>
        <w:t xml:space="preserve"> אתמול היתה רשות אחרת, היום היו מחצור-הגלילית ומעראבה. מה תגידו לאנשים ש-11 חודשים לא קיבלו משכורת? אפשר לנאום, אפשר לדבר, אפשר להצטעצע במלים, אפשר לעשות פוזות שונות </w:t>
      </w:r>
      <w:r>
        <w:rPr>
          <w:rFonts w:hint="eastAsia"/>
          <w:rtl/>
        </w:rPr>
        <w:t>–</w:t>
      </w:r>
      <w:r>
        <w:rPr>
          <w:rFonts w:hint="cs"/>
          <w:rtl/>
        </w:rPr>
        <w:t xml:space="preserve"> אבל מה תגידו? ב-1 בחודש, בתחילת השבוע הב</w:t>
      </w:r>
      <w:r>
        <w:rPr>
          <w:rFonts w:hint="cs"/>
          <w:rtl/>
        </w:rPr>
        <w:t>א, יש חג הקורבן אצל המוסלמים. מה תגידו לילדים שהולכים לחגוג? האם תגידו להם: 200 שקלים? זה עובר עכשיו, אבל האם אני יודע מתי זה ישולם? זו מסכת של התעללות שיטתית בשכבות החלשות, בעובדים.</w:t>
      </w:r>
    </w:p>
    <w:p w14:paraId="7B3365AA" w14:textId="77777777" w:rsidR="00000000" w:rsidRDefault="00545B09">
      <w:pPr>
        <w:pStyle w:val="a0"/>
        <w:rPr>
          <w:rFonts w:hint="cs"/>
          <w:rtl/>
        </w:rPr>
      </w:pPr>
    </w:p>
    <w:p w14:paraId="7DD023D7" w14:textId="77777777" w:rsidR="00000000" w:rsidRDefault="00545B09">
      <w:pPr>
        <w:pStyle w:val="a0"/>
        <w:rPr>
          <w:rFonts w:hint="cs"/>
          <w:rtl/>
        </w:rPr>
      </w:pPr>
      <w:r>
        <w:rPr>
          <w:rFonts w:hint="cs"/>
          <w:rtl/>
        </w:rPr>
        <w:t>מילא שקראתם כל מיני קריאות גנאי למקבלי הקצבאות - לא רוצים לעבוד, לא צריך</w:t>
      </w:r>
      <w:r>
        <w:rPr>
          <w:rFonts w:hint="cs"/>
          <w:rtl/>
        </w:rPr>
        <w:t xml:space="preserve"> לקבל דמי אבטלה, צריך לקצץ בדמי אבטלה, צריך להקים משטרה של הקצבאות, משטרת קצבאות תרדוף את האנשים שמקבלים את הקצבאות </w:t>
      </w:r>
      <w:r>
        <w:rPr>
          <w:rFonts w:hint="eastAsia"/>
          <w:rtl/>
        </w:rPr>
        <w:t>–</w:t>
      </w:r>
      <w:r>
        <w:rPr>
          <w:rFonts w:hint="cs"/>
          <w:rtl/>
        </w:rPr>
        <w:t xml:space="preserve"> פה, ברשויות, מדובר על אנשים שעובדים, אדוני היושב-ראש. הם עובדים נאמנה ומנסים לשרת את הציבור. לא רק שהם מנסים לשרת את הציבור, אלא שהממשלה מ</w:t>
      </w:r>
      <w:r>
        <w:rPr>
          <w:rFonts w:hint="cs"/>
          <w:rtl/>
        </w:rPr>
        <w:t xml:space="preserve">שחררת את עצמה מכל מיני מטלות כלפי האזרח, מכל מיני שירותים ברווחה ובחינוך, ומגלגלת אותן לפתחה של הרשות המקומית. הרשות המקומית אמורה לספק גם שירותים שהממשלה היתה אמונה עליהם. לא רק שלא מוסיפים להן תקציב כדי שיוכלו לעמוד במטלות החדשות, להיפך </w:t>
      </w:r>
      <w:r>
        <w:rPr>
          <w:rFonts w:hint="eastAsia"/>
          <w:rtl/>
        </w:rPr>
        <w:t>–</w:t>
      </w:r>
      <w:r>
        <w:rPr>
          <w:rFonts w:hint="cs"/>
          <w:rtl/>
        </w:rPr>
        <w:t xml:space="preserve"> לא נותנים משכור</w:t>
      </w:r>
      <w:r>
        <w:rPr>
          <w:rFonts w:hint="cs"/>
          <w:rtl/>
        </w:rPr>
        <w:t xml:space="preserve">ת לעובדים מסורים שנותנים את כל מרצם לעבודה בשירות הציבור, כאלה שהיום לא מקבלים משכורות זה חודשים רבים. </w:t>
      </w:r>
    </w:p>
    <w:p w14:paraId="34FBDD53" w14:textId="77777777" w:rsidR="00000000" w:rsidRDefault="00545B09">
      <w:pPr>
        <w:pStyle w:val="a0"/>
        <w:rPr>
          <w:rFonts w:hint="cs"/>
          <w:rtl/>
        </w:rPr>
      </w:pPr>
    </w:p>
    <w:p w14:paraId="3D669A7C" w14:textId="77777777" w:rsidR="00000000" w:rsidRDefault="00545B09">
      <w:pPr>
        <w:pStyle w:val="a0"/>
        <w:rPr>
          <w:rFonts w:hint="cs"/>
          <w:rtl/>
        </w:rPr>
      </w:pPr>
      <w:r>
        <w:rPr>
          <w:rFonts w:hint="cs"/>
          <w:rtl/>
        </w:rPr>
        <w:t>ראש מועצת חצור-הגלילית סיפר לי היום, שאנשי המועצה הדתית שם לא קיבלו משכורות כבר שמונה חודשים, העובדים לא קיבלו ארבעה חודשים; בעראבה 11 חודשים. מה זה? ל</w:t>
      </w:r>
      <w:r>
        <w:rPr>
          <w:rFonts w:hint="cs"/>
          <w:rtl/>
        </w:rPr>
        <w:t xml:space="preserve">אן יובילו אנשים את החרפה הזאת, שאתם מטילים עליהם, חרפת רעב? </w:t>
      </w:r>
    </w:p>
    <w:p w14:paraId="24415F04" w14:textId="77777777" w:rsidR="00000000" w:rsidRDefault="00545B09">
      <w:pPr>
        <w:pStyle w:val="a0"/>
        <w:rPr>
          <w:rFonts w:hint="cs"/>
          <w:rtl/>
        </w:rPr>
      </w:pPr>
    </w:p>
    <w:p w14:paraId="7AE6D95E" w14:textId="77777777" w:rsidR="00000000" w:rsidRDefault="00545B09">
      <w:pPr>
        <w:pStyle w:val="a0"/>
        <w:rPr>
          <w:rFonts w:hint="cs"/>
          <w:rtl/>
        </w:rPr>
      </w:pPr>
      <w:r>
        <w:rPr>
          <w:rFonts w:hint="cs"/>
          <w:rtl/>
        </w:rPr>
        <w:t>יש כאלה שמנסים לספסר, יש כאילו קריצה כלפי הרשויות היהודיות ויש ניסיון לשחק במדיניות של הפרד ומשול, אבל, רבותי השרים, רבותי חברי הכנסת, לפת הלחם אין לאום, פת הלחם היא פת לחם לילד היהודי, לילד הער</w:t>
      </w:r>
      <w:r>
        <w:rPr>
          <w:rFonts w:hint="cs"/>
          <w:rtl/>
        </w:rPr>
        <w:t xml:space="preserve">בי, לילד מהפריפריה, לילד מהמרכז, משכונות העוני </w:t>
      </w:r>
      <w:r>
        <w:rPr>
          <w:rFonts w:hint="eastAsia"/>
          <w:rtl/>
        </w:rPr>
        <w:t>–</w:t>
      </w:r>
      <w:r>
        <w:rPr>
          <w:rFonts w:hint="cs"/>
          <w:rtl/>
        </w:rPr>
        <w:t xml:space="preserve"> פת לחם היא פת לחם. כל ניסיון לספסר ולנהל מדיניות של הפרד ומשול לא יצליח לכם. </w:t>
      </w:r>
    </w:p>
    <w:p w14:paraId="052DDED7" w14:textId="77777777" w:rsidR="00000000" w:rsidRDefault="00545B09">
      <w:pPr>
        <w:pStyle w:val="a0"/>
        <w:rPr>
          <w:rFonts w:hint="cs"/>
          <w:rtl/>
        </w:rPr>
      </w:pPr>
    </w:p>
    <w:p w14:paraId="4BCAA2F7" w14:textId="77777777" w:rsidR="00000000" w:rsidRDefault="00545B09">
      <w:pPr>
        <w:pStyle w:val="a0"/>
        <w:rPr>
          <w:rFonts w:hint="cs"/>
          <w:rtl/>
        </w:rPr>
      </w:pPr>
      <w:r>
        <w:rPr>
          <w:rFonts w:hint="cs"/>
          <w:rtl/>
        </w:rPr>
        <w:t>ביום ראשון לפני שבוע, כשהגענו, היו כאן, בירושלים, 10,000 עובדי הרשויות המקומיות מכל מגזרי האוכלוסייה, מכל רחבי הארץ, יהודים וערב</w:t>
      </w:r>
      <w:r>
        <w:rPr>
          <w:rFonts w:hint="cs"/>
          <w:rtl/>
        </w:rPr>
        <w:t xml:space="preserve">ים, דתיים וחילונים, מצביעי הליכוד, מצביעי העבודה, מצביעי חד"ש ומי שלא תרצו </w:t>
      </w:r>
      <w:r>
        <w:rPr>
          <w:rFonts w:hint="eastAsia"/>
          <w:rtl/>
        </w:rPr>
        <w:t>–</w:t>
      </w:r>
      <w:r>
        <w:rPr>
          <w:rFonts w:hint="cs"/>
          <w:rtl/>
        </w:rPr>
        <w:t xml:space="preserve"> כולם היו יחד, כי מדובר פה בפת הלחם, רבותי השרים. </w:t>
      </w:r>
    </w:p>
    <w:p w14:paraId="37DAB4CC" w14:textId="77777777" w:rsidR="00000000" w:rsidRDefault="00545B09">
      <w:pPr>
        <w:pStyle w:val="a0"/>
        <w:rPr>
          <w:rFonts w:hint="cs"/>
          <w:rtl/>
        </w:rPr>
      </w:pPr>
    </w:p>
    <w:p w14:paraId="5C56D27F" w14:textId="77777777" w:rsidR="00000000" w:rsidRDefault="00545B09">
      <w:pPr>
        <w:pStyle w:val="a0"/>
        <w:rPr>
          <w:rFonts w:hint="cs"/>
          <w:rtl/>
        </w:rPr>
      </w:pPr>
      <w:r>
        <w:rPr>
          <w:rFonts w:hint="cs"/>
          <w:rtl/>
        </w:rPr>
        <w:t>אני אומר לכם, הממשלה הזאת תמשיך להתעמר בתושבים, באזרחים, ואחר כך תנופף להם ב-200 שקל תוספת לקצבת הביטוח הלאומי, ויגידו לכם שגם ל</w:t>
      </w:r>
      <w:r>
        <w:rPr>
          <w:rFonts w:hint="cs"/>
          <w:rtl/>
        </w:rPr>
        <w:t xml:space="preserve">חצי העז אנחנו מסרבים. אנחנו רוצים שהבית יהיה בית מרווח כמו בית של בני-אדם. </w:t>
      </w:r>
    </w:p>
    <w:p w14:paraId="09D62A8E" w14:textId="77777777" w:rsidR="00000000" w:rsidRDefault="00545B09">
      <w:pPr>
        <w:pStyle w:val="a0"/>
        <w:ind w:firstLine="0"/>
        <w:rPr>
          <w:rFonts w:hint="cs"/>
          <w:rtl/>
        </w:rPr>
      </w:pPr>
    </w:p>
    <w:p w14:paraId="782B49F2" w14:textId="77777777" w:rsidR="00000000" w:rsidRDefault="00545B09">
      <w:pPr>
        <w:pStyle w:val="a0"/>
        <w:rPr>
          <w:rFonts w:hint="cs"/>
          <w:rtl/>
        </w:rPr>
      </w:pPr>
      <w:r>
        <w:rPr>
          <w:rFonts w:hint="cs"/>
          <w:rtl/>
        </w:rPr>
        <w:t>אדוני היושב-ראש, רבותי חברי הכנסת, כאמור, קשה להתנגד להצעת החוק הזאת, אבל היא פשוט סוג של ביזוי של האנשים, ביזוי כבודם, ביזוי חייהם וניסיון לייפות את הפנים המכוערות של הממשלה הזאת</w:t>
      </w:r>
      <w:r>
        <w:rPr>
          <w:rFonts w:hint="cs"/>
          <w:rtl/>
        </w:rPr>
        <w:t xml:space="preserve">. תודה רבה. </w:t>
      </w:r>
    </w:p>
    <w:p w14:paraId="2FC0CA3E" w14:textId="77777777" w:rsidR="00000000" w:rsidRDefault="00545B09">
      <w:pPr>
        <w:pStyle w:val="a0"/>
        <w:rPr>
          <w:rFonts w:hint="cs"/>
          <w:rtl/>
        </w:rPr>
      </w:pPr>
    </w:p>
    <w:p w14:paraId="121B73C9" w14:textId="77777777" w:rsidR="00000000" w:rsidRDefault="00545B09">
      <w:pPr>
        <w:pStyle w:val="af1"/>
        <w:rPr>
          <w:rtl/>
        </w:rPr>
      </w:pPr>
      <w:r>
        <w:rPr>
          <w:rFonts w:hint="eastAsia"/>
          <w:rtl/>
        </w:rPr>
        <w:t>היו</w:t>
      </w:r>
      <w:r>
        <w:rPr>
          <w:rtl/>
        </w:rPr>
        <w:t>"ר משה כחלון:</w:t>
      </w:r>
    </w:p>
    <w:p w14:paraId="42358F88" w14:textId="77777777" w:rsidR="00000000" w:rsidRDefault="00545B09">
      <w:pPr>
        <w:pStyle w:val="a0"/>
        <w:rPr>
          <w:rFonts w:hint="cs"/>
          <w:rtl/>
        </w:rPr>
      </w:pPr>
    </w:p>
    <w:p w14:paraId="1BD02003" w14:textId="77777777" w:rsidR="00000000" w:rsidRDefault="00545B09">
      <w:pPr>
        <w:pStyle w:val="a0"/>
        <w:rPr>
          <w:rFonts w:hint="cs"/>
          <w:rtl/>
        </w:rPr>
      </w:pPr>
      <w:r>
        <w:rPr>
          <w:rFonts w:hint="cs"/>
          <w:rtl/>
        </w:rPr>
        <w:t>תודה רבה. חבר הכנסת עסאם מח'ול, בבקשה.</w:t>
      </w:r>
    </w:p>
    <w:p w14:paraId="1A68D122" w14:textId="77777777" w:rsidR="00000000" w:rsidRDefault="00545B09">
      <w:pPr>
        <w:pStyle w:val="a0"/>
        <w:rPr>
          <w:rFonts w:hint="cs"/>
          <w:rtl/>
        </w:rPr>
      </w:pPr>
    </w:p>
    <w:p w14:paraId="422BC81D" w14:textId="77777777" w:rsidR="00000000" w:rsidRDefault="00545B09">
      <w:pPr>
        <w:pStyle w:val="a"/>
        <w:rPr>
          <w:rtl/>
        </w:rPr>
      </w:pPr>
      <w:bookmarkStart w:id="226" w:name="FS000000542T26_01_2004_19_27_04"/>
      <w:bookmarkStart w:id="227" w:name="FS000000542T26_01_2004_19_07_03"/>
      <w:bookmarkStart w:id="228" w:name="_Toc78865176"/>
      <w:bookmarkEnd w:id="226"/>
      <w:bookmarkEnd w:id="227"/>
      <w:r>
        <w:rPr>
          <w:rFonts w:hint="eastAsia"/>
          <w:rtl/>
        </w:rPr>
        <w:t>עסאם</w:t>
      </w:r>
      <w:r>
        <w:rPr>
          <w:rtl/>
        </w:rPr>
        <w:t xml:space="preserve"> מח'ול (חד"ש-תע"ל):</w:t>
      </w:r>
      <w:bookmarkEnd w:id="228"/>
    </w:p>
    <w:p w14:paraId="24A8D44F" w14:textId="77777777" w:rsidR="00000000" w:rsidRDefault="00545B09">
      <w:pPr>
        <w:pStyle w:val="a0"/>
        <w:rPr>
          <w:rFonts w:hint="cs"/>
          <w:rtl/>
        </w:rPr>
      </w:pPr>
    </w:p>
    <w:p w14:paraId="7BE59105" w14:textId="77777777" w:rsidR="00000000" w:rsidRDefault="00545B09">
      <w:pPr>
        <w:pStyle w:val="a0"/>
        <w:rPr>
          <w:rFonts w:hint="cs"/>
          <w:rtl/>
        </w:rPr>
      </w:pPr>
      <w:r>
        <w:rPr>
          <w:rFonts w:hint="cs"/>
          <w:rtl/>
        </w:rPr>
        <w:t xml:space="preserve">אדוני היושב-ראש, חברי הכנסת, השאלה שמרחפת היא למה הממשלה הזאת והמדיניות הכלכלית-החברתית שלה מתאפיינות ברדיפת ילדים. השאלה היא, האם הוכרע שהילדים במדינת ישראל, </w:t>
      </w:r>
      <w:r>
        <w:rPr>
          <w:rFonts w:hint="cs"/>
          <w:rtl/>
        </w:rPr>
        <w:t>בחברה הישראלית, הם רק נטל, או שהם נכס, והם ברכה, והם ערך מוסף של החברה הזאת. על-פי מה שאנחנו רואים, על-פי המדיניות הכלכלית של הקפיטליזם הבוטה שמאפיינת את המדיניות ואת התוכניות הכלכליות שעמדנו לפניהן בשנתיים האחרונות, אנחנו חשים שיש ניסיון לנהל מדיניות כלכל</w:t>
      </w:r>
      <w:r>
        <w:rPr>
          <w:rFonts w:hint="cs"/>
          <w:rtl/>
        </w:rPr>
        <w:t xml:space="preserve">ית בלתי אנושית בעליל, שבה עומדת השאלה של רווח מעל לשאלה של האנושיות ומעל לשאלה החברתית בכלל. היא כמעט מעלימה את השאלה החברתית. </w:t>
      </w:r>
    </w:p>
    <w:p w14:paraId="30F9611B" w14:textId="77777777" w:rsidR="00000000" w:rsidRDefault="00545B09">
      <w:pPr>
        <w:pStyle w:val="a0"/>
        <w:rPr>
          <w:rFonts w:hint="cs"/>
          <w:rtl/>
        </w:rPr>
      </w:pPr>
    </w:p>
    <w:p w14:paraId="6A0F1F0C" w14:textId="77777777" w:rsidR="00000000" w:rsidRDefault="00545B09">
      <w:pPr>
        <w:pStyle w:val="a0"/>
        <w:rPr>
          <w:rFonts w:hint="cs"/>
          <w:rtl/>
        </w:rPr>
      </w:pPr>
      <w:r>
        <w:rPr>
          <w:rFonts w:hint="cs"/>
          <w:rtl/>
        </w:rPr>
        <w:t>הצעת החוק הזאת מחזירה 15% או 14% שהורידו מהמענק של הילד השני, אבל חסרים עוד 11% כדי שנגיע למצב הקשה שהיינו בו. אנחנו רואים שהיל</w:t>
      </w:r>
      <w:r>
        <w:rPr>
          <w:rFonts w:hint="cs"/>
          <w:rtl/>
        </w:rPr>
        <w:t>דים נפגעים לא רק מהפגיעה בקצבאות. הילדים נפגעים מזה שההורים שלהם מובטלים, והאבטלה גואה; הילדים נפגעים מהקיצוץ בחינוך, והקיצוץ בחינוך גואה; הילדים נפגעים פעם נוספת מהקיצוץ בבריאות, והקיצוץ בבריאות גואה. אנחנו מדברים על מצב בלתי נסבל, על התגרות, על פגיעה בקי</w:t>
      </w:r>
      <w:r>
        <w:rPr>
          <w:rFonts w:hint="cs"/>
          <w:rtl/>
        </w:rPr>
        <w:t xml:space="preserve">ומם של הילדים, של הדורות הבאים בחברה הישראלית, ועל היכולת לגדל את הדורות הבאים. </w:t>
      </w:r>
    </w:p>
    <w:p w14:paraId="6127122F" w14:textId="77777777" w:rsidR="00000000" w:rsidRDefault="00545B09">
      <w:pPr>
        <w:pStyle w:val="a0"/>
        <w:rPr>
          <w:rFonts w:hint="cs"/>
          <w:rtl/>
        </w:rPr>
      </w:pPr>
    </w:p>
    <w:p w14:paraId="32F17476" w14:textId="77777777" w:rsidR="00000000" w:rsidRDefault="00545B09">
      <w:pPr>
        <w:pStyle w:val="a0"/>
        <w:rPr>
          <w:rFonts w:hint="cs"/>
          <w:rtl/>
        </w:rPr>
      </w:pPr>
      <w:r>
        <w:rPr>
          <w:rFonts w:hint="cs"/>
          <w:rtl/>
        </w:rPr>
        <w:t>אני חושב שהממשלה הזאת צריכה להסתכל לציבור הילדים בעיניים, ציבור שכ-50% ממנו חיים מתחת לקו העוני בימים אלה בחברה הישראלית. אני יכול לעמוד ולספר כאן על מצב הילדים בכלל, אבל אני</w:t>
      </w:r>
      <w:r>
        <w:rPr>
          <w:rFonts w:hint="cs"/>
          <w:rtl/>
        </w:rPr>
        <w:t xml:space="preserve"> רוצה להתמקד במצב בחברה הערבית, שהפגיעה בה היא הקשה ביותר, העמוקה ביותר; לא רק בחברה הערבית בכלל, אלא בציבור הילדים הערבים. </w:t>
      </w:r>
    </w:p>
    <w:p w14:paraId="740D8F1B" w14:textId="77777777" w:rsidR="00000000" w:rsidRDefault="00545B09">
      <w:pPr>
        <w:pStyle w:val="a0"/>
        <w:rPr>
          <w:rFonts w:hint="cs"/>
          <w:rtl/>
        </w:rPr>
      </w:pPr>
    </w:p>
    <w:p w14:paraId="47380082" w14:textId="77777777" w:rsidR="00000000" w:rsidRDefault="00545B09">
      <w:pPr>
        <w:pStyle w:val="a0"/>
        <w:rPr>
          <w:rFonts w:hint="cs"/>
          <w:rtl/>
        </w:rPr>
      </w:pPr>
      <w:r>
        <w:rPr>
          <w:rFonts w:hint="cs"/>
          <w:rtl/>
        </w:rPr>
        <w:t xml:space="preserve">כדי להמחיש מה ההשלכות של זה, אני רוצה לקחת כפר כמו נחף, מול כרמיאל </w:t>
      </w:r>
      <w:r>
        <w:rPr>
          <w:rFonts w:hint="eastAsia"/>
          <w:rtl/>
        </w:rPr>
        <w:t>–</w:t>
      </w:r>
      <w:r>
        <w:rPr>
          <w:rFonts w:hint="cs"/>
          <w:rtl/>
        </w:rPr>
        <w:t xml:space="preserve"> עד עכשיו פעל בכפר הזה סניף בנק מרכנתיל, ודרכו קיבלו התושבים א</w:t>
      </w:r>
      <w:r>
        <w:rPr>
          <w:rFonts w:hint="cs"/>
          <w:rtl/>
        </w:rPr>
        <w:t>ת הקצבאות, ואת המשכורת, וניהלו את החיים שלהם. זה כפר של 10,000 תושבים, הוא לא יכול להצדיק סניף בנק? כל החיים של התושבים עוברים דרך הבנק הזה. הבנק הזה הגיע למסקנה שלא משתלם לו להשאיר את הסניף שלו בנחף, והוא עומד לסגור אותו בתחילת החודש הבא. למה? מכיוון שהוא</w:t>
      </w:r>
      <w:r>
        <w:rPr>
          <w:rFonts w:hint="cs"/>
          <w:rtl/>
        </w:rPr>
        <w:t xml:space="preserve"> לא מרוויח מספיק. לא שהוא מפסיד, חס וחלילה, אבל מכיוון שהקביעה היחידה בחברה הישראלית הופכת להיות הקביעה של הרווח ושל השיקול העסקי, ואין שום שיקול נוסף, מתחילת החודש הבא יצטרכו 10,000 התושבים של נחף לנסוע לראמה כדי לנהל את העניינים שלהם. הם יצטרכו לנסוע 7 ק</w:t>
      </w:r>
      <w:r>
        <w:rPr>
          <w:rFonts w:hint="cs"/>
          <w:rtl/>
        </w:rPr>
        <w:t>"מ כדי לנהל את העסקים היומיומיים שלהם.</w:t>
      </w:r>
    </w:p>
    <w:p w14:paraId="4A786540" w14:textId="77777777" w:rsidR="00000000" w:rsidRDefault="00545B09">
      <w:pPr>
        <w:pStyle w:val="a0"/>
        <w:rPr>
          <w:rFonts w:hint="cs"/>
          <w:rtl/>
        </w:rPr>
      </w:pPr>
    </w:p>
    <w:p w14:paraId="07D122EB" w14:textId="77777777" w:rsidR="00000000" w:rsidRDefault="00545B09">
      <w:pPr>
        <w:pStyle w:val="a0"/>
        <w:rPr>
          <w:rFonts w:hint="cs"/>
          <w:rtl/>
        </w:rPr>
      </w:pPr>
      <w:r>
        <w:rPr>
          <w:rFonts w:hint="cs"/>
          <w:rtl/>
        </w:rPr>
        <w:t>משפחה של מובטל, שחיה מקצבת אבטלה ומקצבאות הילדים, שחיה מ-100-200 השקלים שהחוק הזה מדבר עליהם, תצטרך להוציא את 200 השקלים בנסיעות לראמה, בנסיעות לבנק ובהוצאות על חצי יום שהם יבלו עד שיטפלו בדבר הבסיסי ביותר, הקטן ביות</w:t>
      </w:r>
      <w:r>
        <w:rPr>
          <w:rFonts w:hint="cs"/>
          <w:rtl/>
        </w:rPr>
        <w:t xml:space="preserve">ר. </w:t>
      </w:r>
    </w:p>
    <w:p w14:paraId="7D353C9A" w14:textId="77777777" w:rsidR="00000000" w:rsidRDefault="00545B09">
      <w:pPr>
        <w:pStyle w:val="a0"/>
        <w:rPr>
          <w:rFonts w:hint="cs"/>
          <w:rtl/>
        </w:rPr>
      </w:pPr>
    </w:p>
    <w:p w14:paraId="7E62D8BA" w14:textId="77777777" w:rsidR="00000000" w:rsidRDefault="00545B09">
      <w:pPr>
        <w:pStyle w:val="a0"/>
        <w:rPr>
          <w:rFonts w:hint="cs"/>
          <w:rtl/>
        </w:rPr>
      </w:pPr>
      <w:r>
        <w:rPr>
          <w:rFonts w:hint="cs"/>
          <w:rtl/>
        </w:rPr>
        <w:t xml:space="preserve">אני אומר את זה כדי להגיד שאי-אפשר להשלים עם מצב שבו הכלל היחיד שקובע במדינה ובחברה הוא כמה רווח מוסד כלכלי יכול לגרוף או לא לגרוף. אנחנו מדברים על מצב שבו מבשרים לנו גיאות כלכלית, הבורסה פורחת, הבורסה מבשרת טובות בשבוע שעבר, אבל מה המצב? </w:t>
      </w:r>
    </w:p>
    <w:p w14:paraId="31215048" w14:textId="77777777" w:rsidR="00000000" w:rsidRDefault="00545B09">
      <w:pPr>
        <w:pStyle w:val="a0"/>
        <w:rPr>
          <w:rFonts w:hint="cs"/>
          <w:rtl/>
        </w:rPr>
      </w:pPr>
    </w:p>
    <w:p w14:paraId="6611A59B" w14:textId="77777777" w:rsidR="00000000" w:rsidRDefault="00545B09">
      <w:pPr>
        <w:pStyle w:val="a0"/>
        <w:rPr>
          <w:rFonts w:hint="cs"/>
          <w:rtl/>
        </w:rPr>
      </w:pPr>
      <w:r>
        <w:rPr>
          <w:rFonts w:hint="cs"/>
          <w:rtl/>
        </w:rPr>
        <w:t>אנחנו מדברי</w:t>
      </w:r>
      <w:r>
        <w:rPr>
          <w:rFonts w:hint="cs"/>
          <w:rtl/>
        </w:rPr>
        <w:t>ם על רשויות מקומיות: 95% מהרשויות המקומיות הערביות נמצאות בארבעת האשכולות התחתונים של הדירוג הכלכלי-החברתי על-פי הלשכה המרכזית לסטטיסטיקה; 60% מהילדים הערבים היו בשנת 2003 מתחת לקו העוני; 44.7% מכלל המשפחות הערביות הן עניות. ההכנסה העצמית שהשלטון המקומי הע</w:t>
      </w:r>
      <w:r>
        <w:rPr>
          <w:rFonts w:hint="cs"/>
          <w:rtl/>
        </w:rPr>
        <w:t xml:space="preserve">רבי נשען עליה היא מגביית ארנונה, לא מתעשייה ולא ממסחר. המצב הזה אומר דורשני. אנחנו צריכים לשמוע הצעות אחרות, שמביאות בחשבון את העובדה שהדורות הבאים, הדורות שיגדלו בעוני הזה, לא יחסכו למדינה, אלא יעלו  למדינה יותר, אם לא יטופלו היום. </w:t>
      </w:r>
    </w:p>
    <w:p w14:paraId="4E0B2823" w14:textId="77777777" w:rsidR="00000000" w:rsidRDefault="00545B09">
      <w:pPr>
        <w:pStyle w:val="a0"/>
        <w:rPr>
          <w:rFonts w:hint="cs"/>
          <w:rtl/>
        </w:rPr>
      </w:pPr>
    </w:p>
    <w:p w14:paraId="1D0FB815" w14:textId="77777777" w:rsidR="00000000" w:rsidRDefault="00545B09">
      <w:pPr>
        <w:pStyle w:val="af1"/>
        <w:rPr>
          <w:rtl/>
        </w:rPr>
      </w:pPr>
      <w:r>
        <w:rPr>
          <w:rtl/>
        </w:rPr>
        <w:t>היו"ר משה כחלון:</w:t>
      </w:r>
    </w:p>
    <w:p w14:paraId="7F15D0A5" w14:textId="77777777" w:rsidR="00000000" w:rsidRDefault="00545B09">
      <w:pPr>
        <w:pStyle w:val="a0"/>
        <w:rPr>
          <w:rtl/>
        </w:rPr>
      </w:pPr>
    </w:p>
    <w:p w14:paraId="02F2540A" w14:textId="77777777" w:rsidR="00000000" w:rsidRDefault="00545B09">
      <w:pPr>
        <w:pStyle w:val="a0"/>
        <w:rPr>
          <w:rFonts w:hint="cs"/>
          <w:rtl/>
        </w:rPr>
      </w:pPr>
      <w:r>
        <w:rPr>
          <w:rFonts w:hint="cs"/>
          <w:rtl/>
        </w:rPr>
        <w:t>חבר</w:t>
      </w:r>
      <w:r>
        <w:rPr>
          <w:rFonts w:hint="cs"/>
          <w:rtl/>
        </w:rPr>
        <w:t xml:space="preserve"> הכנסת מח'ול, תודה. חבר הכנסת אחמד טיבי, בבקשה. </w:t>
      </w:r>
    </w:p>
    <w:p w14:paraId="258EAE1E" w14:textId="77777777" w:rsidR="00000000" w:rsidRDefault="00545B09">
      <w:pPr>
        <w:pStyle w:val="a0"/>
        <w:rPr>
          <w:rFonts w:hint="cs"/>
          <w:rtl/>
        </w:rPr>
      </w:pPr>
    </w:p>
    <w:p w14:paraId="6DBA8E5D" w14:textId="77777777" w:rsidR="00000000" w:rsidRDefault="00545B09">
      <w:pPr>
        <w:pStyle w:val="a"/>
        <w:rPr>
          <w:rtl/>
        </w:rPr>
      </w:pPr>
      <w:bookmarkStart w:id="229" w:name="FS000000560T26_01_2004_18_58_43"/>
      <w:bookmarkStart w:id="230" w:name="_Toc78865177"/>
      <w:bookmarkEnd w:id="229"/>
      <w:r>
        <w:rPr>
          <w:rFonts w:hint="eastAsia"/>
          <w:rtl/>
        </w:rPr>
        <w:t>אחמד</w:t>
      </w:r>
      <w:r>
        <w:rPr>
          <w:rtl/>
        </w:rPr>
        <w:t xml:space="preserve"> טיבי (חד"ש-תע"ל):</w:t>
      </w:r>
      <w:bookmarkEnd w:id="230"/>
    </w:p>
    <w:p w14:paraId="28F471FC" w14:textId="77777777" w:rsidR="00000000" w:rsidRDefault="00545B09">
      <w:pPr>
        <w:pStyle w:val="a0"/>
        <w:rPr>
          <w:rFonts w:hint="cs"/>
          <w:rtl/>
        </w:rPr>
      </w:pPr>
    </w:p>
    <w:p w14:paraId="44C58F1D" w14:textId="77777777" w:rsidR="00000000" w:rsidRDefault="00545B09">
      <w:pPr>
        <w:pStyle w:val="a0"/>
        <w:rPr>
          <w:rFonts w:hint="cs"/>
          <w:rtl/>
        </w:rPr>
      </w:pPr>
      <w:r>
        <w:rPr>
          <w:rFonts w:hint="cs"/>
          <w:rtl/>
        </w:rPr>
        <w:t xml:space="preserve">אדוני היושב-ראש, רבותי השרים, יש כאן ניסיון להטעות את הציבור ואת האזרחים על-ידי תוספת של כמה שקלים. כך אולי יחשבו אנשים שזה מיטיב </w:t>
      </w:r>
      <w:r>
        <w:rPr>
          <w:rFonts w:hint="eastAsia"/>
          <w:rtl/>
        </w:rPr>
        <w:t>–</w:t>
      </w:r>
      <w:r>
        <w:rPr>
          <w:rFonts w:hint="cs"/>
          <w:rtl/>
        </w:rPr>
        <w:t xml:space="preserve"> שהממשלה והתוכנית הכלכלית מיטיבות עם המשפחות בעניין</w:t>
      </w:r>
      <w:r>
        <w:rPr>
          <w:rFonts w:hint="cs"/>
          <w:rtl/>
        </w:rPr>
        <w:t xml:space="preserve"> הביטוח הלאומי ומענק הלידה. </w:t>
      </w:r>
    </w:p>
    <w:p w14:paraId="6A1018B6" w14:textId="77777777" w:rsidR="00000000" w:rsidRDefault="00545B09">
      <w:pPr>
        <w:pStyle w:val="a0"/>
        <w:rPr>
          <w:rFonts w:hint="cs"/>
          <w:rtl/>
        </w:rPr>
      </w:pPr>
    </w:p>
    <w:p w14:paraId="0690DB68" w14:textId="77777777" w:rsidR="00000000" w:rsidRDefault="00545B09">
      <w:pPr>
        <w:pStyle w:val="af0"/>
        <w:rPr>
          <w:rtl/>
        </w:rPr>
      </w:pPr>
      <w:r>
        <w:rPr>
          <w:rFonts w:hint="eastAsia"/>
          <w:rtl/>
        </w:rPr>
        <w:t>גדעון</w:t>
      </w:r>
      <w:r>
        <w:rPr>
          <w:rtl/>
        </w:rPr>
        <w:t xml:space="preserve"> סער (הליכוד):</w:t>
      </w:r>
    </w:p>
    <w:p w14:paraId="7E3DDDB9" w14:textId="77777777" w:rsidR="00000000" w:rsidRDefault="00545B09">
      <w:pPr>
        <w:pStyle w:val="a0"/>
        <w:rPr>
          <w:rFonts w:hint="cs"/>
          <w:rtl/>
        </w:rPr>
      </w:pPr>
    </w:p>
    <w:p w14:paraId="26700436" w14:textId="77777777" w:rsidR="00000000" w:rsidRDefault="00545B09">
      <w:pPr>
        <w:pStyle w:val="a0"/>
        <w:rPr>
          <w:rFonts w:hint="cs"/>
          <w:rtl/>
        </w:rPr>
      </w:pPr>
      <w:r>
        <w:rPr>
          <w:rFonts w:hint="cs"/>
          <w:rtl/>
        </w:rPr>
        <w:t>החוק הזה מיטיב או לא?</w:t>
      </w:r>
    </w:p>
    <w:p w14:paraId="325E44CA" w14:textId="77777777" w:rsidR="00000000" w:rsidRDefault="00545B09">
      <w:pPr>
        <w:pStyle w:val="a0"/>
        <w:rPr>
          <w:rFonts w:hint="cs"/>
          <w:rtl/>
        </w:rPr>
      </w:pPr>
    </w:p>
    <w:p w14:paraId="6581C38F" w14:textId="77777777" w:rsidR="00000000" w:rsidRDefault="00545B09">
      <w:pPr>
        <w:pStyle w:val="-"/>
        <w:rPr>
          <w:rtl/>
        </w:rPr>
      </w:pPr>
      <w:bookmarkStart w:id="231" w:name="FS000000542T26_01_2004_19_32_12C"/>
      <w:bookmarkStart w:id="232" w:name="FS000000560T26_01_2004_19_32_18"/>
      <w:bookmarkStart w:id="233" w:name="FS000000560T26_01_2004_19_32_22C"/>
      <w:bookmarkEnd w:id="231"/>
      <w:bookmarkEnd w:id="232"/>
      <w:bookmarkEnd w:id="233"/>
      <w:r>
        <w:rPr>
          <w:rtl/>
        </w:rPr>
        <w:t>אחמד טיבי (חד"ש-תע"ל):</w:t>
      </w:r>
    </w:p>
    <w:p w14:paraId="3E383E69" w14:textId="77777777" w:rsidR="00000000" w:rsidRDefault="00545B09">
      <w:pPr>
        <w:pStyle w:val="a0"/>
        <w:rPr>
          <w:rtl/>
        </w:rPr>
      </w:pPr>
    </w:p>
    <w:p w14:paraId="0EBF067C" w14:textId="77777777" w:rsidR="00000000" w:rsidRDefault="00545B09">
      <w:pPr>
        <w:pStyle w:val="a0"/>
        <w:ind w:firstLine="0"/>
        <w:rPr>
          <w:rFonts w:hint="cs"/>
          <w:rtl/>
        </w:rPr>
      </w:pPr>
      <w:r>
        <w:rPr>
          <w:rFonts w:hint="cs"/>
          <w:rtl/>
        </w:rPr>
        <w:tab/>
        <w:t xml:space="preserve">זה צעד קטנטן, נקודת חול במדבר שכולו עושק וקיפוח של מגזרים ורבדים רחבים של החברה בישראל. </w:t>
      </w:r>
    </w:p>
    <w:p w14:paraId="51686956" w14:textId="77777777" w:rsidR="00000000" w:rsidRDefault="00545B09">
      <w:pPr>
        <w:pStyle w:val="a0"/>
        <w:rPr>
          <w:rtl/>
        </w:rPr>
      </w:pPr>
    </w:p>
    <w:p w14:paraId="2D9DDB1D" w14:textId="77777777" w:rsidR="00000000" w:rsidRDefault="00545B09">
      <w:pPr>
        <w:pStyle w:val="a0"/>
        <w:rPr>
          <w:rFonts w:hint="cs"/>
          <w:rtl/>
        </w:rPr>
      </w:pPr>
      <w:r>
        <w:rPr>
          <w:rFonts w:hint="cs"/>
          <w:rtl/>
        </w:rPr>
        <w:t>אני, למשל, אדוני ראש הממשלה, הייתי היום יחד עם חבר הכנסת ברכה בהפגנ</w:t>
      </w:r>
      <w:r>
        <w:rPr>
          <w:rFonts w:hint="cs"/>
          <w:rtl/>
        </w:rPr>
        <w:t xml:space="preserve">ה של עובדי המועצה המקומית עראבה. </w:t>
      </w:r>
    </w:p>
    <w:p w14:paraId="1BEBBD55" w14:textId="77777777" w:rsidR="00000000" w:rsidRDefault="00545B09">
      <w:pPr>
        <w:pStyle w:val="a0"/>
        <w:rPr>
          <w:rFonts w:hint="cs"/>
          <w:rtl/>
        </w:rPr>
      </w:pPr>
    </w:p>
    <w:p w14:paraId="3DCB1888" w14:textId="77777777" w:rsidR="00000000" w:rsidRDefault="00545B09">
      <w:pPr>
        <w:pStyle w:val="a0"/>
        <w:rPr>
          <w:rFonts w:hint="cs"/>
          <w:rtl/>
        </w:rPr>
      </w:pPr>
      <w:r>
        <w:rPr>
          <w:rFonts w:hint="cs"/>
          <w:rtl/>
        </w:rPr>
        <w:t xml:space="preserve">אני מעוניין שראש הממשלה יקשיב לי, אדוני היושב-ראש. לכן אני מנסה להתמהמה. </w:t>
      </w:r>
    </w:p>
    <w:p w14:paraId="3378EB27" w14:textId="77777777" w:rsidR="00000000" w:rsidRDefault="00545B09">
      <w:pPr>
        <w:pStyle w:val="a0"/>
        <w:rPr>
          <w:rFonts w:hint="cs"/>
          <w:rtl/>
        </w:rPr>
      </w:pPr>
    </w:p>
    <w:p w14:paraId="40E21787" w14:textId="77777777" w:rsidR="00000000" w:rsidRDefault="00545B09">
      <w:pPr>
        <w:pStyle w:val="af1"/>
        <w:rPr>
          <w:rtl/>
        </w:rPr>
      </w:pPr>
      <w:r>
        <w:rPr>
          <w:rtl/>
        </w:rPr>
        <w:t>היו"ר נסים דהן:</w:t>
      </w:r>
    </w:p>
    <w:p w14:paraId="3CAD6026" w14:textId="77777777" w:rsidR="00000000" w:rsidRDefault="00545B09">
      <w:pPr>
        <w:pStyle w:val="a0"/>
        <w:rPr>
          <w:rtl/>
        </w:rPr>
      </w:pPr>
    </w:p>
    <w:p w14:paraId="624E5DEE" w14:textId="77777777" w:rsidR="00000000" w:rsidRDefault="00545B09">
      <w:pPr>
        <w:pStyle w:val="a0"/>
        <w:rPr>
          <w:rFonts w:hint="cs"/>
          <w:rtl/>
        </w:rPr>
      </w:pPr>
      <w:r>
        <w:rPr>
          <w:rFonts w:hint="cs"/>
          <w:rtl/>
        </w:rPr>
        <w:t>אני מתאר לי שממלא-מקום ראש הממשלה וראש הממשלה לא מספרים עכשיו בדיחות. אם הם מדברים ביניהם, זה משהו רציני. תמתין כמה שניות.</w:t>
      </w:r>
    </w:p>
    <w:p w14:paraId="73766247" w14:textId="77777777" w:rsidR="00000000" w:rsidRDefault="00545B09">
      <w:pPr>
        <w:pStyle w:val="a0"/>
        <w:rPr>
          <w:rFonts w:hint="cs"/>
          <w:rtl/>
        </w:rPr>
      </w:pPr>
    </w:p>
    <w:p w14:paraId="1FA53070" w14:textId="77777777" w:rsidR="00000000" w:rsidRDefault="00545B09">
      <w:pPr>
        <w:pStyle w:val="a"/>
        <w:rPr>
          <w:rtl/>
        </w:rPr>
      </w:pPr>
      <w:bookmarkStart w:id="234" w:name="FS000000560T26_01_2004_20_07_00"/>
      <w:bookmarkStart w:id="235" w:name="FS000000560T26_01_2004_20_07_07C"/>
      <w:bookmarkStart w:id="236" w:name="_Toc78865178"/>
      <w:bookmarkEnd w:id="234"/>
      <w:bookmarkEnd w:id="235"/>
      <w:r>
        <w:rPr>
          <w:rtl/>
        </w:rPr>
        <w:t xml:space="preserve">אחמד </w:t>
      </w:r>
      <w:r>
        <w:rPr>
          <w:rtl/>
        </w:rPr>
        <w:t>טיבי (חד"ש-תע"ל):</w:t>
      </w:r>
      <w:bookmarkEnd w:id="236"/>
    </w:p>
    <w:p w14:paraId="1F3FE8DE" w14:textId="77777777" w:rsidR="00000000" w:rsidRDefault="00545B09">
      <w:pPr>
        <w:pStyle w:val="a0"/>
        <w:rPr>
          <w:rtl/>
        </w:rPr>
      </w:pPr>
    </w:p>
    <w:p w14:paraId="71D55E9E" w14:textId="77777777" w:rsidR="00000000" w:rsidRDefault="00545B09">
      <w:pPr>
        <w:pStyle w:val="a0"/>
        <w:rPr>
          <w:rFonts w:hint="cs"/>
          <w:rtl/>
        </w:rPr>
      </w:pPr>
      <w:r>
        <w:rPr>
          <w:rFonts w:hint="cs"/>
          <w:rtl/>
        </w:rPr>
        <w:t xml:space="preserve">תודה רבה, אדוני היושב-ראש. </w:t>
      </w:r>
    </w:p>
    <w:p w14:paraId="219BC8AA" w14:textId="77777777" w:rsidR="00000000" w:rsidRDefault="00545B09">
      <w:pPr>
        <w:pStyle w:val="a0"/>
        <w:rPr>
          <w:rFonts w:hint="cs"/>
          <w:rtl/>
        </w:rPr>
      </w:pPr>
    </w:p>
    <w:p w14:paraId="706DDF92" w14:textId="77777777" w:rsidR="00000000" w:rsidRDefault="00545B09">
      <w:pPr>
        <w:pStyle w:val="a0"/>
        <w:rPr>
          <w:rFonts w:hint="cs"/>
          <w:rtl/>
        </w:rPr>
      </w:pPr>
      <w:r>
        <w:rPr>
          <w:rFonts w:hint="cs"/>
          <w:rtl/>
        </w:rPr>
        <w:t>עובדי המועצה המקומית עראבה, כבוד ראש הממשלה, לא קיבלו משכורת זה 11 חודשים. לא חודש, לא חודשיים, לא שלושה חודשים, ומי שראה את הכתבה אתמול - - -</w:t>
      </w:r>
    </w:p>
    <w:p w14:paraId="4226DE9F" w14:textId="77777777" w:rsidR="00000000" w:rsidRDefault="00545B09">
      <w:pPr>
        <w:pStyle w:val="a0"/>
        <w:rPr>
          <w:rFonts w:hint="cs"/>
          <w:rtl/>
        </w:rPr>
      </w:pPr>
    </w:p>
    <w:p w14:paraId="683759E5" w14:textId="77777777" w:rsidR="00000000" w:rsidRDefault="00545B09">
      <w:pPr>
        <w:pStyle w:val="af0"/>
        <w:rPr>
          <w:rtl/>
        </w:rPr>
      </w:pPr>
      <w:r>
        <w:rPr>
          <w:rFonts w:hint="eastAsia"/>
          <w:rtl/>
        </w:rPr>
        <w:t>יעקב</w:t>
      </w:r>
      <w:r>
        <w:rPr>
          <w:rtl/>
        </w:rPr>
        <w:t xml:space="preserve"> ליצמן (יהדות התורה):</w:t>
      </w:r>
    </w:p>
    <w:p w14:paraId="2E8081C1" w14:textId="77777777" w:rsidR="00000000" w:rsidRDefault="00545B09">
      <w:pPr>
        <w:pStyle w:val="a0"/>
        <w:rPr>
          <w:rFonts w:hint="cs"/>
          <w:rtl/>
        </w:rPr>
      </w:pPr>
    </w:p>
    <w:p w14:paraId="12FEA19B" w14:textId="77777777" w:rsidR="00000000" w:rsidRDefault="00545B09">
      <w:pPr>
        <w:pStyle w:val="a0"/>
        <w:rPr>
          <w:rFonts w:hint="cs"/>
          <w:rtl/>
        </w:rPr>
      </w:pPr>
      <w:r>
        <w:rPr>
          <w:rFonts w:hint="cs"/>
          <w:rtl/>
        </w:rPr>
        <w:t>יש שלא קיבלו 16 חודשים.</w:t>
      </w:r>
    </w:p>
    <w:p w14:paraId="4D8A7EA4" w14:textId="77777777" w:rsidR="00000000" w:rsidRDefault="00545B09">
      <w:pPr>
        <w:pStyle w:val="a0"/>
        <w:rPr>
          <w:rFonts w:hint="cs"/>
          <w:rtl/>
        </w:rPr>
      </w:pPr>
    </w:p>
    <w:p w14:paraId="5529306B" w14:textId="77777777" w:rsidR="00000000" w:rsidRDefault="00545B09">
      <w:pPr>
        <w:pStyle w:val="af1"/>
        <w:rPr>
          <w:rtl/>
        </w:rPr>
      </w:pPr>
      <w:r>
        <w:rPr>
          <w:rtl/>
        </w:rPr>
        <w:t>היו"ר נסים ד</w:t>
      </w:r>
      <w:r>
        <w:rPr>
          <w:rtl/>
        </w:rPr>
        <w:t>הן:</w:t>
      </w:r>
    </w:p>
    <w:p w14:paraId="283366B8" w14:textId="77777777" w:rsidR="00000000" w:rsidRDefault="00545B09">
      <w:pPr>
        <w:pStyle w:val="a0"/>
        <w:rPr>
          <w:rtl/>
        </w:rPr>
      </w:pPr>
    </w:p>
    <w:p w14:paraId="56F85F42" w14:textId="77777777" w:rsidR="00000000" w:rsidRDefault="00545B09">
      <w:pPr>
        <w:pStyle w:val="a0"/>
        <w:rPr>
          <w:rFonts w:hint="cs"/>
          <w:rtl/>
        </w:rPr>
      </w:pPr>
      <w:r>
        <w:rPr>
          <w:rFonts w:hint="cs"/>
          <w:rtl/>
        </w:rPr>
        <w:t>תודה רבה על העזרה, חבר הכנסת ליצמן.</w:t>
      </w:r>
    </w:p>
    <w:p w14:paraId="116B4C95" w14:textId="77777777" w:rsidR="00000000" w:rsidRDefault="00545B09">
      <w:pPr>
        <w:pStyle w:val="a0"/>
        <w:rPr>
          <w:rFonts w:hint="cs"/>
          <w:rtl/>
        </w:rPr>
      </w:pPr>
    </w:p>
    <w:p w14:paraId="5C65AF4B" w14:textId="77777777" w:rsidR="00000000" w:rsidRDefault="00545B09">
      <w:pPr>
        <w:pStyle w:val="-"/>
        <w:rPr>
          <w:rtl/>
        </w:rPr>
      </w:pPr>
      <w:bookmarkStart w:id="237" w:name="FS000000560T26_01_2004_20_08_07C"/>
      <w:bookmarkEnd w:id="237"/>
      <w:r>
        <w:rPr>
          <w:rtl/>
        </w:rPr>
        <w:t>אחמד טיבי (חד"ש-תע"ל):</w:t>
      </w:r>
    </w:p>
    <w:p w14:paraId="4402AECE" w14:textId="77777777" w:rsidR="00000000" w:rsidRDefault="00545B09">
      <w:pPr>
        <w:pStyle w:val="a0"/>
        <w:rPr>
          <w:rtl/>
        </w:rPr>
      </w:pPr>
    </w:p>
    <w:p w14:paraId="35F8F784" w14:textId="77777777" w:rsidR="00000000" w:rsidRDefault="00545B09">
      <w:pPr>
        <w:pStyle w:val="a0"/>
        <w:rPr>
          <w:rFonts w:hint="cs"/>
          <w:rtl/>
        </w:rPr>
      </w:pPr>
      <w:r>
        <w:rPr>
          <w:rFonts w:hint="cs"/>
          <w:rtl/>
        </w:rPr>
        <w:t>זה גם חמור.</w:t>
      </w:r>
    </w:p>
    <w:p w14:paraId="2B3C6543" w14:textId="77777777" w:rsidR="00000000" w:rsidRDefault="00545B09">
      <w:pPr>
        <w:pStyle w:val="a0"/>
        <w:rPr>
          <w:rFonts w:hint="cs"/>
          <w:rtl/>
        </w:rPr>
      </w:pPr>
    </w:p>
    <w:p w14:paraId="47057ACE" w14:textId="77777777" w:rsidR="00000000" w:rsidRDefault="00545B09">
      <w:pPr>
        <w:pStyle w:val="af0"/>
        <w:rPr>
          <w:rtl/>
        </w:rPr>
      </w:pPr>
      <w:r>
        <w:rPr>
          <w:rFonts w:hint="eastAsia"/>
          <w:rtl/>
        </w:rPr>
        <w:t>יעקב</w:t>
      </w:r>
      <w:r>
        <w:rPr>
          <w:rtl/>
        </w:rPr>
        <w:t xml:space="preserve"> ליצמן (יהדות התורה):</w:t>
      </w:r>
    </w:p>
    <w:p w14:paraId="384504E8" w14:textId="77777777" w:rsidR="00000000" w:rsidRDefault="00545B09">
      <w:pPr>
        <w:pStyle w:val="a0"/>
        <w:rPr>
          <w:rFonts w:hint="cs"/>
          <w:rtl/>
        </w:rPr>
      </w:pPr>
    </w:p>
    <w:p w14:paraId="4ADA0A7A" w14:textId="77777777" w:rsidR="00000000" w:rsidRDefault="00545B09">
      <w:pPr>
        <w:pStyle w:val="a0"/>
        <w:rPr>
          <w:rFonts w:hint="cs"/>
          <w:rtl/>
        </w:rPr>
      </w:pPr>
      <w:r>
        <w:rPr>
          <w:rFonts w:hint="cs"/>
          <w:rtl/>
        </w:rPr>
        <w:t>הם הלכו לעבודה?</w:t>
      </w:r>
    </w:p>
    <w:p w14:paraId="29D0CE20" w14:textId="77777777" w:rsidR="00000000" w:rsidRDefault="00545B09">
      <w:pPr>
        <w:pStyle w:val="a0"/>
        <w:rPr>
          <w:rFonts w:hint="cs"/>
          <w:rtl/>
        </w:rPr>
      </w:pPr>
    </w:p>
    <w:p w14:paraId="4A80795E" w14:textId="77777777" w:rsidR="00000000" w:rsidRDefault="00545B09">
      <w:pPr>
        <w:pStyle w:val="-"/>
        <w:rPr>
          <w:rtl/>
        </w:rPr>
      </w:pPr>
      <w:bookmarkStart w:id="238" w:name="FS000000560T26_01_2004_20_08_44C"/>
      <w:bookmarkEnd w:id="238"/>
      <w:r>
        <w:rPr>
          <w:rtl/>
        </w:rPr>
        <w:t>אחמד טיבי (חד"ש-תע"ל):</w:t>
      </w:r>
    </w:p>
    <w:p w14:paraId="3DBCD986" w14:textId="77777777" w:rsidR="00000000" w:rsidRDefault="00545B09">
      <w:pPr>
        <w:pStyle w:val="a0"/>
        <w:rPr>
          <w:rtl/>
        </w:rPr>
      </w:pPr>
    </w:p>
    <w:p w14:paraId="10F1C35F" w14:textId="77777777" w:rsidR="00000000" w:rsidRDefault="00545B09">
      <w:pPr>
        <w:pStyle w:val="a0"/>
        <w:rPr>
          <w:rFonts w:hint="cs"/>
          <w:rtl/>
        </w:rPr>
      </w:pPr>
      <w:r>
        <w:rPr>
          <w:rFonts w:hint="cs"/>
          <w:rtl/>
        </w:rPr>
        <w:t xml:space="preserve">והם ממשיכים לבוא לעבודה. הם יכולים לסגור את השירותים לכפר, לא לתת שירות לאנשים? זו גם הדוגמה החשובה. אומרים: </w:t>
      </w:r>
      <w:r>
        <w:rPr>
          <w:rFonts w:hint="cs"/>
          <w:rtl/>
        </w:rPr>
        <w:t xml:space="preserve">לחם, עבודה. פה אנשים עובדים, אבל אין לחם. אין תמורה לעבודה. כמעט שנה הם לא מקבלים משכורת. אתמול היתה תוכנית דוקומנטרית מעולה בערוץ-10, של רינו צרור, והוא שאל את האנשים: איך אתם, רבותי, חיים? אנשים עם דיגניטי. </w:t>
      </w:r>
    </w:p>
    <w:p w14:paraId="25E0D740" w14:textId="77777777" w:rsidR="00000000" w:rsidRDefault="00545B09">
      <w:pPr>
        <w:pStyle w:val="a0"/>
        <w:rPr>
          <w:rFonts w:hint="cs"/>
          <w:rtl/>
        </w:rPr>
      </w:pPr>
    </w:p>
    <w:p w14:paraId="3DAE6D85" w14:textId="77777777" w:rsidR="00000000" w:rsidRDefault="00545B09">
      <w:pPr>
        <w:pStyle w:val="a0"/>
        <w:rPr>
          <w:rFonts w:hint="cs"/>
          <w:rtl/>
        </w:rPr>
      </w:pPr>
      <w:r>
        <w:rPr>
          <w:rFonts w:hint="cs"/>
          <w:rtl/>
        </w:rPr>
        <w:t xml:space="preserve">אדם נאלץ לומר מול המצלמות, אדוני ראש הממשלה: </w:t>
      </w:r>
      <w:r>
        <w:rPr>
          <w:rFonts w:hint="cs"/>
          <w:rtl/>
        </w:rPr>
        <w:t xml:space="preserve">אני אוכל פעמיים אצל ההורים, והאשה, מדי כמה ימים, יוצאת לשדה ומביאה עולש וחוביזה; אני מתאר לעצמי שאתה יודע מה זה. זה לא עולה כסף, כי זה מהשדה, אלה צמחי בר אכילים. זה טעים פעם אחת בשנה, אבל כאשר זה הופך להיות אוכל כמעט יומיומי, אדוני ראש הממשלה, זה דבר כמעט </w:t>
      </w:r>
      <w:r>
        <w:rPr>
          <w:rFonts w:hint="cs"/>
          <w:rtl/>
        </w:rPr>
        <w:t>בלתי אנושי. והוא מתלונן שהילדים מסרבים לאכול. קצה נפשם. זה בלתי אנושי.</w:t>
      </w:r>
    </w:p>
    <w:p w14:paraId="67AC54CA" w14:textId="77777777" w:rsidR="00000000" w:rsidRDefault="00545B09">
      <w:pPr>
        <w:pStyle w:val="a0"/>
        <w:rPr>
          <w:rFonts w:hint="cs"/>
          <w:rtl/>
        </w:rPr>
      </w:pPr>
    </w:p>
    <w:p w14:paraId="593DC28A" w14:textId="77777777" w:rsidR="00000000" w:rsidRDefault="00545B09">
      <w:pPr>
        <w:pStyle w:val="a0"/>
        <w:rPr>
          <w:rFonts w:hint="cs"/>
          <w:rtl/>
        </w:rPr>
      </w:pPr>
      <w:r>
        <w:rPr>
          <w:rFonts w:hint="cs"/>
          <w:rtl/>
        </w:rPr>
        <w:t xml:space="preserve">לכן הפגנו היום מול משרד האוצר, והזעקה שלהם היתה זעקה אותנטית, של אנשים שהולכים לעבודה, עובדים, תורמים לחברה, ואין תגמול. יש דבר שהוא בלתי צודק בעליל יותר מהדבר הזה? </w:t>
      </w:r>
    </w:p>
    <w:p w14:paraId="315D1D52" w14:textId="77777777" w:rsidR="00000000" w:rsidRDefault="00545B09">
      <w:pPr>
        <w:pStyle w:val="a0"/>
        <w:rPr>
          <w:rFonts w:hint="cs"/>
          <w:rtl/>
        </w:rPr>
      </w:pPr>
    </w:p>
    <w:p w14:paraId="5C3AAFEC" w14:textId="77777777" w:rsidR="00000000" w:rsidRDefault="00545B09">
      <w:pPr>
        <w:pStyle w:val="a0"/>
        <w:rPr>
          <w:rFonts w:hint="cs"/>
          <w:rtl/>
        </w:rPr>
      </w:pPr>
      <w:r>
        <w:rPr>
          <w:rFonts w:hint="cs"/>
          <w:rtl/>
        </w:rPr>
        <w:t>חבר הכנסת סער, יו</w:t>
      </w:r>
      <w:r>
        <w:rPr>
          <w:rFonts w:hint="cs"/>
          <w:rtl/>
        </w:rPr>
        <w:t>שב-ראש הקואליציה, חושב שהנושא לא חשוב, ולכן ראש הממשלה לא צריך להקשיב לי, ולכן הוא מפריע כל הזמן. אני מבקש ממך, חבר הכנסת גדעון סער, לאפשר לי להעלות את הדברים בפני ראש הממשלה ולהמשיך. אולי תקשיב פעם אחת לסבל של אנשים שלא קיבלו משכורת במשך שנה שלמה.</w:t>
      </w:r>
    </w:p>
    <w:p w14:paraId="527BE878" w14:textId="77777777" w:rsidR="00000000" w:rsidRDefault="00545B09">
      <w:pPr>
        <w:pStyle w:val="a0"/>
        <w:rPr>
          <w:rFonts w:hint="cs"/>
          <w:rtl/>
        </w:rPr>
      </w:pPr>
    </w:p>
    <w:p w14:paraId="76922778" w14:textId="77777777" w:rsidR="00000000" w:rsidRDefault="00545B09">
      <w:pPr>
        <w:pStyle w:val="a0"/>
        <w:rPr>
          <w:rFonts w:hint="cs"/>
          <w:rtl/>
        </w:rPr>
      </w:pPr>
      <w:r>
        <w:rPr>
          <w:rFonts w:hint="cs"/>
          <w:rtl/>
        </w:rPr>
        <w:t>ירדה כ</w:t>
      </w:r>
      <w:r>
        <w:rPr>
          <w:rFonts w:hint="cs"/>
          <w:rtl/>
        </w:rPr>
        <w:t xml:space="preserve">תבת של ערוץ-2 למשרד האוצר, וחזרה אמרה: פקידי האוצר אומרים שאתם, במגזר הערבי, ממנים קרובי משפחה ולא גובים ארנונה. סליחה, בקריית-מלאכי אלה ערבים? בחצור-הגלילית הם ערבים? אולי גם שם ממנים קרובי משפחה. </w:t>
      </w:r>
    </w:p>
    <w:p w14:paraId="60012BAA" w14:textId="77777777" w:rsidR="00000000" w:rsidRDefault="00545B09">
      <w:pPr>
        <w:pStyle w:val="a0"/>
        <w:rPr>
          <w:rFonts w:hint="cs"/>
          <w:rtl/>
        </w:rPr>
      </w:pPr>
    </w:p>
    <w:p w14:paraId="27F50960" w14:textId="77777777" w:rsidR="00000000" w:rsidRDefault="00545B09">
      <w:pPr>
        <w:pStyle w:val="a0"/>
        <w:rPr>
          <w:rFonts w:hint="cs"/>
          <w:rtl/>
        </w:rPr>
      </w:pPr>
      <w:r>
        <w:rPr>
          <w:rFonts w:hint="cs"/>
          <w:rtl/>
        </w:rPr>
        <w:t>אני לא אומר שהשלטון המקומי מתנהל בצורה הטובה ביותר שיש ב</w:t>
      </w:r>
      <w:r>
        <w:rPr>
          <w:rFonts w:hint="cs"/>
          <w:rtl/>
        </w:rPr>
        <w:t>עולם, אבל כאשר יש מדיניות מכוונת, סיסטמתית, של פגיעה בשלטון המקומי באשר הוא, כאשר 90% מהרשויות המקומיות הערביות נמצאות בארבעת האשכולות הנמוכים ביותר, וכאשר 20 מתוך 20 יישובים מוכי אבטלה ודורשי עבודה הם ערבים, הכתובת היא על הקיר. תודה רבה.</w:t>
      </w:r>
    </w:p>
    <w:p w14:paraId="7E7581EF" w14:textId="77777777" w:rsidR="00000000" w:rsidRDefault="00545B09">
      <w:pPr>
        <w:pStyle w:val="a0"/>
        <w:rPr>
          <w:rFonts w:hint="cs"/>
          <w:rtl/>
        </w:rPr>
      </w:pPr>
    </w:p>
    <w:p w14:paraId="7D06BAC3" w14:textId="77777777" w:rsidR="00000000" w:rsidRDefault="00545B09">
      <w:pPr>
        <w:pStyle w:val="af1"/>
        <w:rPr>
          <w:rtl/>
        </w:rPr>
      </w:pPr>
      <w:r>
        <w:rPr>
          <w:rtl/>
        </w:rPr>
        <w:t>היו"ר נסים דהן:</w:t>
      </w:r>
    </w:p>
    <w:p w14:paraId="0637BE4F" w14:textId="77777777" w:rsidR="00000000" w:rsidRDefault="00545B09">
      <w:pPr>
        <w:pStyle w:val="a0"/>
        <w:rPr>
          <w:rtl/>
        </w:rPr>
      </w:pPr>
    </w:p>
    <w:p w14:paraId="238C8CBB" w14:textId="77777777" w:rsidR="00000000" w:rsidRDefault="00545B09">
      <w:pPr>
        <w:pStyle w:val="a0"/>
        <w:rPr>
          <w:rFonts w:hint="cs"/>
          <w:rtl/>
        </w:rPr>
      </w:pPr>
      <w:r>
        <w:rPr>
          <w:rFonts w:hint="cs"/>
          <w:rtl/>
        </w:rPr>
        <w:t>תודה. חבר הכנסת עזמי בשארה. חמש דקות לנמק את ההסתייגות שלך.</w:t>
      </w:r>
    </w:p>
    <w:p w14:paraId="61FFA5F7" w14:textId="77777777" w:rsidR="00000000" w:rsidRDefault="00545B09">
      <w:pPr>
        <w:pStyle w:val="a0"/>
        <w:rPr>
          <w:rFonts w:hint="cs"/>
          <w:rtl/>
        </w:rPr>
      </w:pPr>
    </w:p>
    <w:p w14:paraId="278EF23D" w14:textId="77777777" w:rsidR="00000000" w:rsidRDefault="00545B09">
      <w:pPr>
        <w:pStyle w:val="-"/>
        <w:rPr>
          <w:rtl/>
        </w:rPr>
      </w:pPr>
      <w:bookmarkStart w:id="239" w:name="FS000000558T26_01_2004_19_04_15"/>
      <w:bookmarkEnd w:id="239"/>
      <w:r>
        <w:rPr>
          <w:rtl/>
        </w:rPr>
        <w:t>שאול יהלום (יו"ר ועדת העבודה, הרווחה והבריאות):</w:t>
      </w:r>
    </w:p>
    <w:p w14:paraId="31EFCB27" w14:textId="77777777" w:rsidR="00000000" w:rsidRDefault="00545B09">
      <w:pPr>
        <w:pStyle w:val="a0"/>
        <w:rPr>
          <w:rFonts w:hint="cs"/>
          <w:rtl/>
        </w:rPr>
      </w:pPr>
    </w:p>
    <w:p w14:paraId="57516B76" w14:textId="77777777" w:rsidR="00000000" w:rsidRDefault="00545B09">
      <w:pPr>
        <w:pStyle w:val="a0"/>
        <w:rPr>
          <w:rFonts w:hint="cs"/>
          <w:rtl/>
        </w:rPr>
      </w:pPr>
      <w:r>
        <w:rPr>
          <w:rFonts w:hint="cs"/>
          <w:rtl/>
        </w:rPr>
        <w:t>כמה דקות יש, אדוני היושב-ראש?</w:t>
      </w:r>
    </w:p>
    <w:p w14:paraId="699474F7" w14:textId="77777777" w:rsidR="00000000" w:rsidRDefault="00545B09">
      <w:pPr>
        <w:pStyle w:val="a0"/>
        <w:rPr>
          <w:rFonts w:hint="cs"/>
          <w:rtl/>
        </w:rPr>
      </w:pPr>
    </w:p>
    <w:p w14:paraId="7F582588" w14:textId="77777777" w:rsidR="00000000" w:rsidRDefault="00545B09">
      <w:pPr>
        <w:pStyle w:val="af1"/>
        <w:rPr>
          <w:rtl/>
        </w:rPr>
      </w:pPr>
      <w:r>
        <w:rPr>
          <w:rtl/>
        </w:rPr>
        <w:t>היו"ר נסים דהן:</w:t>
      </w:r>
    </w:p>
    <w:p w14:paraId="73A4D1A2" w14:textId="77777777" w:rsidR="00000000" w:rsidRDefault="00545B09">
      <w:pPr>
        <w:pStyle w:val="a0"/>
        <w:rPr>
          <w:rtl/>
        </w:rPr>
      </w:pPr>
    </w:p>
    <w:p w14:paraId="150B1E2E" w14:textId="77777777" w:rsidR="00000000" w:rsidRDefault="00545B09">
      <w:pPr>
        <w:pStyle w:val="a0"/>
        <w:rPr>
          <w:rFonts w:hint="cs"/>
          <w:rtl/>
        </w:rPr>
      </w:pPr>
      <w:r>
        <w:rPr>
          <w:rFonts w:hint="cs"/>
          <w:rtl/>
        </w:rPr>
        <w:t>יש מספיק זמן אם תרצה לשתות.</w:t>
      </w:r>
    </w:p>
    <w:p w14:paraId="66917498" w14:textId="77777777" w:rsidR="00000000" w:rsidRDefault="00545B09">
      <w:pPr>
        <w:pStyle w:val="a0"/>
        <w:rPr>
          <w:rFonts w:hint="cs"/>
          <w:rtl/>
        </w:rPr>
      </w:pPr>
    </w:p>
    <w:p w14:paraId="7532D9A9" w14:textId="77777777" w:rsidR="00000000" w:rsidRDefault="00545B09">
      <w:pPr>
        <w:pStyle w:val="af0"/>
        <w:rPr>
          <w:rtl/>
        </w:rPr>
      </w:pPr>
      <w:r>
        <w:rPr>
          <w:rFonts w:hint="eastAsia"/>
          <w:rtl/>
        </w:rPr>
        <w:t>השר</w:t>
      </w:r>
      <w:r>
        <w:rPr>
          <w:rtl/>
        </w:rPr>
        <w:t xml:space="preserve"> מאיר שטרית:</w:t>
      </w:r>
    </w:p>
    <w:p w14:paraId="3AD51E8F" w14:textId="77777777" w:rsidR="00000000" w:rsidRDefault="00545B09">
      <w:pPr>
        <w:pStyle w:val="a0"/>
        <w:rPr>
          <w:rFonts w:hint="cs"/>
          <w:rtl/>
        </w:rPr>
      </w:pPr>
    </w:p>
    <w:p w14:paraId="1D0218A9" w14:textId="77777777" w:rsidR="00000000" w:rsidRDefault="00545B09">
      <w:pPr>
        <w:pStyle w:val="a0"/>
        <w:rPr>
          <w:rFonts w:hint="cs"/>
          <w:rtl/>
        </w:rPr>
      </w:pPr>
      <w:r>
        <w:rPr>
          <w:rFonts w:hint="cs"/>
          <w:rtl/>
        </w:rPr>
        <w:t>חמש הסתייגויות.</w:t>
      </w:r>
    </w:p>
    <w:p w14:paraId="7478D486" w14:textId="77777777" w:rsidR="00000000" w:rsidRDefault="00545B09">
      <w:pPr>
        <w:pStyle w:val="a0"/>
        <w:rPr>
          <w:rFonts w:hint="cs"/>
          <w:rtl/>
        </w:rPr>
      </w:pPr>
    </w:p>
    <w:p w14:paraId="5A7DFD4F" w14:textId="77777777" w:rsidR="00000000" w:rsidRDefault="00545B09">
      <w:pPr>
        <w:pStyle w:val="af0"/>
        <w:rPr>
          <w:rtl/>
        </w:rPr>
      </w:pPr>
      <w:r>
        <w:rPr>
          <w:rFonts w:hint="eastAsia"/>
          <w:rtl/>
        </w:rPr>
        <w:t>גדעון</w:t>
      </w:r>
      <w:r>
        <w:rPr>
          <w:rtl/>
        </w:rPr>
        <w:t xml:space="preserve"> סער (הליכוד):</w:t>
      </w:r>
    </w:p>
    <w:p w14:paraId="2E6B9771" w14:textId="77777777" w:rsidR="00000000" w:rsidRDefault="00545B09">
      <w:pPr>
        <w:pStyle w:val="a0"/>
        <w:rPr>
          <w:rFonts w:hint="cs"/>
          <w:rtl/>
        </w:rPr>
      </w:pPr>
    </w:p>
    <w:p w14:paraId="709D986C" w14:textId="77777777" w:rsidR="00000000" w:rsidRDefault="00545B09">
      <w:pPr>
        <w:pStyle w:val="a0"/>
        <w:rPr>
          <w:rFonts w:hint="cs"/>
          <w:rtl/>
        </w:rPr>
      </w:pPr>
      <w:r>
        <w:rPr>
          <w:rFonts w:hint="cs"/>
          <w:rtl/>
        </w:rPr>
        <w:t>לא, היו שלוש,</w:t>
      </w:r>
      <w:r>
        <w:rPr>
          <w:rFonts w:hint="cs"/>
          <w:rtl/>
        </w:rPr>
        <w:t xml:space="preserve"> אז עוד יש עוד שתיים.</w:t>
      </w:r>
    </w:p>
    <w:p w14:paraId="68ED6749" w14:textId="77777777" w:rsidR="00000000" w:rsidRDefault="00545B09">
      <w:pPr>
        <w:pStyle w:val="af1"/>
        <w:rPr>
          <w:rtl/>
        </w:rPr>
      </w:pPr>
    </w:p>
    <w:p w14:paraId="76A045B1" w14:textId="77777777" w:rsidR="00000000" w:rsidRDefault="00545B09">
      <w:pPr>
        <w:pStyle w:val="af1"/>
        <w:rPr>
          <w:rtl/>
        </w:rPr>
      </w:pPr>
      <w:r>
        <w:rPr>
          <w:rtl/>
        </w:rPr>
        <w:t>היו"ר נסים דהן:</w:t>
      </w:r>
    </w:p>
    <w:p w14:paraId="7D9E7FE6" w14:textId="77777777" w:rsidR="00000000" w:rsidRDefault="00545B09">
      <w:pPr>
        <w:pStyle w:val="a0"/>
        <w:rPr>
          <w:rtl/>
        </w:rPr>
      </w:pPr>
    </w:p>
    <w:p w14:paraId="449D8A46" w14:textId="77777777" w:rsidR="00000000" w:rsidRDefault="00545B09">
      <w:pPr>
        <w:pStyle w:val="a0"/>
        <w:rPr>
          <w:rFonts w:hint="cs"/>
          <w:rtl/>
        </w:rPr>
      </w:pPr>
      <w:r>
        <w:rPr>
          <w:rFonts w:hint="cs"/>
          <w:rtl/>
        </w:rPr>
        <w:t>בבקשה, אדוני. עשר דקות.</w:t>
      </w:r>
    </w:p>
    <w:p w14:paraId="6ACE72AC" w14:textId="77777777" w:rsidR="00000000" w:rsidRDefault="00545B09">
      <w:pPr>
        <w:pStyle w:val="a0"/>
        <w:rPr>
          <w:rFonts w:hint="cs"/>
          <w:rtl/>
        </w:rPr>
      </w:pPr>
    </w:p>
    <w:p w14:paraId="0D12291F" w14:textId="77777777" w:rsidR="00000000" w:rsidRDefault="00545B09">
      <w:pPr>
        <w:pStyle w:val="a"/>
        <w:rPr>
          <w:rtl/>
        </w:rPr>
      </w:pPr>
      <w:bookmarkStart w:id="240" w:name="FS000000558T26_01_2004_19_04_40C"/>
      <w:bookmarkStart w:id="241" w:name="FS000000558T26_01_2004_20_16_46"/>
      <w:bookmarkStart w:id="242" w:name="_Toc78865179"/>
      <w:bookmarkEnd w:id="240"/>
      <w:bookmarkEnd w:id="241"/>
      <w:r>
        <w:rPr>
          <w:rtl/>
        </w:rPr>
        <w:t>עזמי בשארה (בל"ד):</w:t>
      </w:r>
      <w:bookmarkEnd w:id="242"/>
    </w:p>
    <w:p w14:paraId="0CC04ED3" w14:textId="77777777" w:rsidR="00000000" w:rsidRDefault="00545B09">
      <w:pPr>
        <w:pStyle w:val="a0"/>
        <w:rPr>
          <w:rtl/>
        </w:rPr>
      </w:pPr>
    </w:p>
    <w:p w14:paraId="489CAFD8" w14:textId="77777777" w:rsidR="00000000" w:rsidRDefault="00545B09">
      <w:pPr>
        <w:pStyle w:val="a0"/>
        <w:rPr>
          <w:rFonts w:hint="cs"/>
          <w:rtl/>
        </w:rPr>
      </w:pPr>
      <w:r>
        <w:rPr>
          <w:rFonts w:hint="cs"/>
          <w:rtl/>
        </w:rPr>
        <w:t>אדוני היושב-ראש, חברי הכנסת, זו הצעת חוק שאם אתה מתנגד לה, אומרים לך שאתה נגד העלאת מענק ילודה. אי-אפשר להתנגד לה. אבל זה בעצם הורדה מ-29%. הורדתם את מענק הלידה מ-20% מהשכ</w:t>
      </w:r>
      <w:r>
        <w:rPr>
          <w:rFonts w:hint="cs"/>
          <w:rtl/>
        </w:rPr>
        <w:t xml:space="preserve">ר הממוצע ל-9%. הבאתם את זה בצורה של העלאה מ-6% ל-9% - הורדתם מ-29%. </w:t>
      </w:r>
    </w:p>
    <w:p w14:paraId="3E12DE57" w14:textId="77777777" w:rsidR="00000000" w:rsidRDefault="00545B09">
      <w:pPr>
        <w:pStyle w:val="a0"/>
        <w:rPr>
          <w:rFonts w:hint="cs"/>
          <w:rtl/>
        </w:rPr>
      </w:pPr>
    </w:p>
    <w:p w14:paraId="74E88685" w14:textId="77777777" w:rsidR="00000000" w:rsidRDefault="00545B09">
      <w:pPr>
        <w:pStyle w:val="a0"/>
        <w:rPr>
          <w:rFonts w:hint="cs"/>
          <w:rtl/>
        </w:rPr>
      </w:pPr>
      <w:r>
        <w:rPr>
          <w:rFonts w:hint="cs"/>
          <w:rtl/>
        </w:rPr>
        <w:t>בתקופה שאידיאולוגית כבר יש מפלגות בישראל שמעזות לדבר על כך שהחברה לא סובלת משפחות מרובות ילדים, ברוכות ילדים בהגדרה - כך זה נקרא פעם, פעם זה היה דבר מבורך. על כל פנים, כנראה יש פוסט-ציונ</w:t>
      </w:r>
      <w:r>
        <w:rPr>
          <w:rFonts w:hint="cs"/>
          <w:rtl/>
        </w:rPr>
        <w:t>ות.</w:t>
      </w:r>
    </w:p>
    <w:p w14:paraId="177D9122" w14:textId="77777777" w:rsidR="00000000" w:rsidRDefault="00545B09">
      <w:pPr>
        <w:pStyle w:val="a0"/>
        <w:rPr>
          <w:rFonts w:hint="cs"/>
          <w:rtl/>
        </w:rPr>
      </w:pPr>
    </w:p>
    <w:p w14:paraId="47357FB8" w14:textId="77777777" w:rsidR="00000000" w:rsidRDefault="00545B09">
      <w:pPr>
        <w:pStyle w:val="af0"/>
        <w:rPr>
          <w:rtl/>
        </w:rPr>
      </w:pPr>
      <w:r>
        <w:rPr>
          <w:rFonts w:hint="eastAsia"/>
          <w:rtl/>
        </w:rPr>
        <w:t>השר</w:t>
      </w:r>
      <w:r>
        <w:rPr>
          <w:rtl/>
        </w:rPr>
        <w:t xml:space="preserve"> מאיר שטרית:</w:t>
      </w:r>
    </w:p>
    <w:p w14:paraId="6A71A2CA" w14:textId="77777777" w:rsidR="00000000" w:rsidRDefault="00545B09">
      <w:pPr>
        <w:pStyle w:val="a0"/>
        <w:rPr>
          <w:rFonts w:hint="cs"/>
          <w:rtl/>
        </w:rPr>
      </w:pPr>
    </w:p>
    <w:p w14:paraId="247EFD45" w14:textId="77777777" w:rsidR="00000000" w:rsidRDefault="00545B09">
      <w:pPr>
        <w:pStyle w:val="a0"/>
        <w:rPr>
          <w:rFonts w:hint="cs"/>
          <w:rtl/>
        </w:rPr>
      </w:pPr>
      <w:r>
        <w:rPr>
          <w:rFonts w:hint="cs"/>
          <w:rtl/>
        </w:rPr>
        <w:t>אצלנו זה עדיין מבורך.</w:t>
      </w:r>
    </w:p>
    <w:p w14:paraId="36C70A65" w14:textId="77777777" w:rsidR="00000000" w:rsidRDefault="00545B09">
      <w:pPr>
        <w:pStyle w:val="a0"/>
        <w:rPr>
          <w:rFonts w:hint="cs"/>
          <w:rtl/>
        </w:rPr>
      </w:pPr>
    </w:p>
    <w:p w14:paraId="0CE6A5BA" w14:textId="77777777" w:rsidR="00000000" w:rsidRDefault="00545B09">
      <w:pPr>
        <w:pStyle w:val="-"/>
        <w:rPr>
          <w:rtl/>
        </w:rPr>
      </w:pPr>
      <w:bookmarkStart w:id="243" w:name="FS000000558T26_01_2004_19_05_34C"/>
      <w:bookmarkEnd w:id="243"/>
      <w:r>
        <w:rPr>
          <w:rtl/>
        </w:rPr>
        <w:t>עזמי בשארה (בל"ד):</w:t>
      </w:r>
    </w:p>
    <w:p w14:paraId="07708CAB" w14:textId="77777777" w:rsidR="00000000" w:rsidRDefault="00545B09">
      <w:pPr>
        <w:pStyle w:val="a0"/>
        <w:rPr>
          <w:rtl/>
        </w:rPr>
      </w:pPr>
    </w:p>
    <w:p w14:paraId="03D1232A" w14:textId="77777777" w:rsidR="00000000" w:rsidRDefault="00545B09">
      <w:pPr>
        <w:pStyle w:val="a0"/>
        <w:rPr>
          <w:rFonts w:hint="cs"/>
          <w:rtl/>
        </w:rPr>
      </w:pPr>
      <w:r>
        <w:rPr>
          <w:rFonts w:hint="cs"/>
          <w:rtl/>
        </w:rPr>
        <w:t xml:space="preserve">דווקא הימין מבצע פוסט-ציונות. משפחות ברוכות ילדים זו כבר בעיה, ויש שרים שמדברים על זה בפומבי, לפחות שני שרים דיברו על זה בפומבי. פעם לא היה אפשר לדבר על זה, בכלל לא היו מעזים לדבר על זה. פעם </w:t>
      </w:r>
      <w:r>
        <w:rPr>
          <w:rFonts w:hint="cs"/>
          <w:rtl/>
        </w:rPr>
        <w:t>דיברו על כלכלה, על צמיחה, על בנייה וכן הלאה, עכשיו מדברים על משפחות מרובות ילדים כעל בעיה.</w:t>
      </w:r>
    </w:p>
    <w:p w14:paraId="093EA7BA" w14:textId="77777777" w:rsidR="00000000" w:rsidRDefault="00545B09">
      <w:pPr>
        <w:pStyle w:val="a0"/>
        <w:rPr>
          <w:rFonts w:hint="cs"/>
          <w:rtl/>
        </w:rPr>
      </w:pPr>
    </w:p>
    <w:p w14:paraId="43B53727" w14:textId="77777777" w:rsidR="00000000" w:rsidRDefault="00545B09">
      <w:pPr>
        <w:pStyle w:val="a0"/>
        <w:rPr>
          <w:rFonts w:hint="cs"/>
          <w:rtl/>
        </w:rPr>
      </w:pPr>
      <w:r>
        <w:rPr>
          <w:rFonts w:hint="cs"/>
          <w:rtl/>
        </w:rPr>
        <w:t>על כל פנים, ודאי שהגשנו הסתייגות. בגלל המצב הכלכלי הקשה, אדוני השר, צריך להוריד מ-20% ל-16%, אבל לא ל-9%. זאת ההסתייגות שלנו, ואני מציע שתצביעו בעדה.</w:t>
      </w:r>
    </w:p>
    <w:p w14:paraId="1A11AFEF" w14:textId="77777777" w:rsidR="00000000" w:rsidRDefault="00545B09">
      <w:pPr>
        <w:pStyle w:val="a0"/>
        <w:rPr>
          <w:rFonts w:hint="cs"/>
          <w:rtl/>
        </w:rPr>
      </w:pPr>
    </w:p>
    <w:p w14:paraId="3397125B" w14:textId="77777777" w:rsidR="00000000" w:rsidRDefault="00545B09">
      <w:pPr>
        <w:pStyle w:val="a0"/>
        <w:rPr>
          <w:rFonts w:hint="cs"/>
          <w:rtl/>
        </w:rPr>
      </w:pPr>
      <w:r>
        <w:rPr>
          <w:rFonts w:hint="cs"/>
          <w:rtl/>
        </w:rPr>
        <w:t>אנחנו עדים בת</w:t>
      </w:r>
      <w:r>
        <w:rPr>
          <w:rFonts w:hint="cs"/>
          <w:rtl/>
        </w:rPr>
        <w:t>קופה האחרונה לסדרת הצעות חוק פרטיות של חברי הכנסת, הפעם האחרונה, נדמה לי, היתה של חבר הכנסת עסאם מח'ול. הגשנו הצעת חוק בעניין ייעוד הכספים לחינוך במועצות המקומיות. חבר הכנסת מח'ול הציע למשפחתונים, וראיתי עכשיו - למכבי-האש. אתם מבינים מה קורה פה בכנסת? יש ת</w:t>
      </w:r>
      <w:r>
        <w:rPr>
          <w:rFonts w:hint="cs"/>
          <w:rtl/>
        </w:rPr>
        <w:t>עשיית הצעות חוק המציעות להפנות את הכספים של המועצות המקומיות ישר לייעודם. כלומר, לאט-לאט לייתר את תפקידה של המועצה המקומית. אני מציע לכם שתזרקו את המפתחות של המועצות המקומיות.</w:t>
      </w:r>
    </w:p>
    <w:p w14:paraId="45A7FF2E" w14:textId="77777777" w:rsidR="00000000" w:rsidRDefault="00545B09">
      <w:pPr>
        <w:pStyle w:val="a0"/>
        <w:rPr>
          <w:rFonts w:hint="cs"/>
          <w:rtl/>
        </w:rPr>
      </w:pPr>
    </w:p>
    <w:p w14:paraId="58F5648C" w14:textId="77777777" w:rsidR="00000000" w:rsidRDefault="00545B09">
      <w:pPr>
        <w:pStyle w:val="a0"/>
        <w:rPr>
          <w:rFonts w:hint="cs"/>
          <w:rtl/>
        </w:rPr>
      </w:pPr>
      <w:r>
        <w:rPr>
          <w:rFonts w:hint="cs"/>
          <w:rtl/>
        </w:rPr>
        <w:t>דבר ראשון, אלה אזרחים שעובדים, האנשים האלה מספקים שירותים לאנשים ולא מקבלים משכ</w:t>
      </w:r>
      <w:r>
        <w:rPr>
          <w:rFonts w:hint="cs"/>
          <w:rtl/>
        </w:rPr>
        <w:t>ורות. יש דפקט, יש ליקוי מבני במצב הקיים, או שמבטלים את המועצות המקומיות ומתחילים להעביר תקציבים ישר לכבאות, למשפחתונים, לרווחה, לחינוך ולמשכורות, וגמרנו, נסגור את המועצות המקומיות. בשביל מה מועצות מקומיות? לכאן זה הולך.</w:t>
      </w:r>
    </w:p>
    <w:p w14:paraId="591F2AB8" w14:textId="77777777" w:rsidR="00000000" w:rsidRDefault="00545B09">
      <w:pPr>
        <w:pStyle w:val="a0"/>
        <w:rPr>
          <w:rFonts w:hint="cs"/>
          <w:rtl/>
        </w:rPr>
      </w:pPr>
    </w:p>
    <w:p w14:paraId="1BB6C936" w14:textId="77777777" w:rsidR="00000000" w:rsidRDefault="00545B09">
      <w:pPr>
        <w:pStyle w:val="a0"/>
        <w:rPr>
          <w:rFonts w:hint="cs"/>
          <w:rtl/>
        </w:rPr>
      </w:pPr>
      <w:r>
        <w:rPr>
          <w:rFonts w:hint="cs"/>
          <w:rtl/>
        </w:rPr>
        <w:t>האם אנחנו עומדים בפני מהפכה חוקתית,</w:t>
      </w:r>
      <w:r>
        <w:rPr>
          <w:rFonts w:hint="cs"/>
          <w:rtl/>
        </w:rPr>
        <w:t xml:space="preserve"> ולאט-לאט נייתר את תפקידה של המועצה המקומית? הרי אי-אפשר שממשלת ישראל תרשה שזה מה שיקרה לאלפי אנשים. זה לא שייך אם הם ערבים או יהודים. במצב הזה ישראל אינם ערבים זה לזה, אלא ישראל ערבים זה לזה - כלומר, במצב היום במדינת ישראל, כולם במקרה הזה ערבים, בלי משכור</w:t>
      </w:r>
      <w:r>
        <w:rPr>
          <w:rFonts w:hint="cs"/>
          <w:rtl/>
        </w:rPr>
        <w:t>ות במועצות המקומיות, וממשלת ישראל לא יכולה לעמוד מנגד ולראות איך אנשים, במשך 11 חודשים, לא מקבלים משכורת. היא תצטרך לשלם את זה.</w:t>
      </w:r>
    </w:p>
    <w:p w14:paraId="4E51D377" w14:textId="77777777" w:rsidR="00000000" w:rsidRDefault="00545B09">
      <w:pPr>
        <w:pStyle w:val="a0"/>
        <w:rPr>
          <w:rFonts w:hint="cs"/>
          <w:rtl/>
        </w:rPr>
      </w:pPr>
    </w:p>
    <w:p w14:paraId="342A5492" w14:textId="77777777" w:rsidR="00000000" w:rsidRDefault="00545B09">
      <w:pPr>
        <w:pStyle w:val="a0"/>
        <w:rPr>
          <w:rFonts w:hint="cs"/>
          <w:rtl/>
        </w:rPr>
      </w:pPr>
      <w:r>
        <w:rPr>
          <w:rFonts w:hint="cs"/>
          <w:rtl/>
        </w:rPr>
        <w:t>אני רואה דווקא מהצד של הליכוד הצעות חוק פרטיות, להעביר למכבי האש כסף, לא דרך המועצות, כי המינוס בבנק, האוברדרפט בבנק ישאב את זה</w:t>
      </w:r>
      <w:r>
        <w:rPr>
          <w:rFonts w:hint="cs"/>
          <w:rtl/>
        </w:rPr>
        <w:t>, אז צריך לשלוח את זה ישר למכבי האש; עוד מעט גם למים, אנשים לא יכולים להיות צמאים, ולמשכורות - ישלמו את המשכורות.</w:t>
      </w:r>
    </w:p>
    <w:p w14:paraId="56FB44CC" w14:textId="77777777" w:rsidR="00000000" w:rsidRDefault="00545B09">
      <w:pPr>
        <w:pStyle w:val="a0"/>
        <w:rPr>
          <w:rFonts w:hint="cs"/>
          <w:rtl/>
        </w:rPr>
      </w:pPr>
    </w:p>
    <w:p w14:paraId="008B2533" w14:textId="77777777" w:rsidR="00000000" w:rsidRDefault="00545B09">
      <w:pPr>
        <w:pStyle w:val="-"/>
        <w:rPr>
          <w:rtl/>
        </w:rPr>
      </w:pPr>
      <w:r>
        <w:rPr>
          <w:rtl/>
        </w:rPr>
        <w:t>שאול יהלום (יו"ר ועדת העבודה, הרווחה והבריאות):</w:t>
      </w:r>
    </w:p>
    <w:p w14:paraId="751EB5E5" w14:textId="77777777" w:rsidR="00000000" w:rsidRDefault="00545B09">
      <w:pPr>
        <w:pStyle w:val="a0"/>
        <w:rPr>
          <w:rFonts w:hint="cs"/>
          <w:rtl/>
        </w:rPr>
      </w:pPr>
    </w:p>
    <w:p w14:paraId="3634FE04" w14:textId="77777777" w:rsidR="00000000" w:rsidRDefault="00545B09">
      <w:pPr>
        <w:pStyle w:val="a0"/>
        <w:rPr>
          <w:rFonts w:hint="cs"/>
          <w:rtl/>
        </w:rPr>
      </w:pPr>
      <w:r>
        <w:rPr>
          <w:rFonts w:hint="cs"/>
          <w:rtl/>
        </w:rPr>
        <w:t>ראית פעם כיבוי אש בלי מים?</w:t>
      </w:r>
    </w:p>
    <w:p w14:paraId="2A01AD28" w14:textId="77777777" w:rsidR="00000000" w:rsidRDefault="00545B09">
      <w:pPr>
        <w:pStyle w:val="a0"/>
        <w:rPr>
          <w:rFonts w:hint="cs"/>
          <w:rtl/>
        </w:rPr>
      </w:pPr>
    </w:p>
    <w:p w14:paraId="1D5C98DF" w14:textId="77777777" w:rsidR="00000000" w:rsidRDefault="00545B09">
      <w:pPr>
        <w:pStyle w:val="-"/>
        <w:rPr>
          <w:rtl/>
        </w:rPr>
      </w:pPr>
      <w:bookmarkStart w:id="244" w:name="FS000000558T26_01_2004_19_08_32C"/>
      <w:bookmarkEnd w:id="244"/>
      <w:r>
        <w:rPr>
          <w:rtl/>
        </w:rPr>
        <w:t>עזמי בשארה (בל"ד):</w:t>
      </w:r>
    </w:p>
    <w:p w14:paraId="0461657A" w14:textId="77777777" w:rsidR="00000000" w:rsidRDefault="00545B09">
      <w:pPr>
        <w:pStyle w:val="a0"/>
        <w:rPr>
          <w:rtl/>
        </w:rPr>
      </w:pPr>
    </w:p>
    <w:p w14:paraId="277EB138" w14:textId="77777777" w:rsidR="00000000" w:rsidRDefault="00545B09">
      <w:pPr>
        <w:pStyle w:val="a0"/>
        <w:rPr>
          <w:rFonts w:hint="cs"/>
          <w:rtl/>
        </w:rPr>
      </w:pPr>
      <w:r>
        <w:rPr>
          <w:rFonts w:hint="cs"/>
          <w:rtl/>
        </w:rPr>
        <w:t>נכון. אני מכיר ראשי מועצות מקומיות שסיפרו לי</w:t>
      </w:r>
      <w:r>
        <w:rPr>
          <w:rFonts w:hint="cs"/>
          <w:rtl/>
        </w:rPr>
        <w:t xml:space="preserve"> שאם תפרוץ שרפה ויטלפנו למכבי האש ויבקשו לבוא מייד, יגידו: לא שילמתם. תאר לך מצב כזה. </w:t>
      </w:r>
    </w:p>
    <w:p w14:paraId="42617827" w14:textId="77777777" w:rsidR="00000000" w:rsidRDefault="00545B09">
      <w:pPr>
        <w:pStyle w:val="a0"/>
        <w:rPr>
          <w:rFonts w:hint="cs"/>
          <w:rtl/>
        </w:rPr>
      </w:pPr>
    </w:p>
    <w:p w14:paraId="304B3C99" w14:textId="77777777" w:rsidR="00000000" w:rsidRDefault="00545B09">
      <w:pPr>
        <w:pStyle w:val="a0"/>
        <w:rPr>
          <w:rFonts w:hint="cs"/>
          <w:rtl/>
        </w:rPr>
      </w:pPr>
      <w:r>
        <w:rPr>
          <w:rFonts w:hint="cs"/>
          <w:rtl/>
        </w:rPr>
        <w:t xml:space="preserve">זה כמובן יוצא מן הכלל. הכלל הוא אלפי עובדים שעובדים 11 חודשים ולא מקבלים משכורת, ואנחנו לפני החג, וזה מצב בלתי נסבל. </w:t>
      </w:r>
    </w:p>
    <w:p w14:paraId="5160778C" w14:textId="77777777" w:rsidR="00000000" w:rsidRDefault="00545B09">
      <w:pPr>
        <w:pStyle w:val="a0"/>
        <w:rPr>
          <w:rFonts w:hint="cs"/>
          <w:rtl/>
        </w:rPr>
      </w:pPr>
    </w:p>
    <w:p w14:paraId="7CD71803" w14:textId="77777777" w:rsidR="00000000" w:rsidRDefault="00545B09">
      <w:pPr>
        <w:pStyle w:val="a0"/>
        <w:rPr>
          <w:rFonts w:hint="cs"/>
          <w:rtl/>
        </w:rPr>
      </w:pPr>
      <w:r>
        <w:rPr>
          <w:rFonts w:hint="cs"/>
          <w:rtl/>
        </w:rPr>
        <w:t>אני מציע, אדוני היושב-ראש, שייערך דיון בממשלה. הר</w:t>
      </w:r>
      <w:r>
        <w:rPr>
          <w:rFonts w:hint="cs"/>
          <w:rtl/>
        </w:rPr>
        <w:t>י הם יושבים כל יום ראשון, ושום דבר לא קורה בתהליך המדיני, משעמם לגמרי. שום דבר לא קורה. כל עוד ראש הממשלה יושב גם לא יקרה כלום מבחינת יוזמות. אין שום דבר שקורה. ביום ראשון אתם יושבים, תקיימו ישיבה מיוחדת על המשבר של המועצות המקומיות, ותדונו בה, איך תשלמו ל</w:t>
      </w:r>
      <w:r>
        <w:rPr>
          <w:rFonts w:hint="cs"/>
          <w:rtl/>
        </w:rPr>
        <w:t>אנשים האלה משכורות. הרי בפוליטיקה לא קורה כלום, ובעניינים המדיניים לא קורה כלום. תודה רבה, אדוני.</w:t>
      </w:r>
    </w:p>
    <w:p w14:paraId="62C12958" w14:textId="77777777" w:rsidR="00000000" w:rsidRDefault="00545B09">
      <w:pPr>
        <w:pStyle w:val="a0"/>
        <w:rPr>
          <w:rFonts w:hint="cs"/>
          <w:rtl/>
        </w:rPr>
      </w:pPr>
    </w:p>
    <w:p w14:paraId="275BF15B" w14:textId="77777777" w:rsidR="00000000" w:rsidRDefault="00545B09">
      <w:pPr>
        <w:pStyle w:val="af0"/>
        <w:rPr>
          <w:rtl/>
        </w:rPr>
      </w:pPr>
      <w:r>
        <w:rPr>
          <w:rFonts w:hint="eastAsia"/>
          <w:rtl/>
        </w:rPr>
        <w:t>חיים</w:t>
      </w:r>
      <w:r>
        <w:rPr>
          <w:rtl/>
        </w:rPr>
        <w:t xml:space="preserve"> אורון (מרצ):</w:t>
      </w:r>
    </w:p>
    <w:p w14:paraId="0D47087A" w14:textId="77777777" w:rsidR="00000000" w:rsidRDefault="00545B09">
      <w:pPr>
        <w:pStyle w:val="a0"/>
        <w:rPr>
          <w:rFonts w:hint="cs"/>
          <w:rtl/>
        </w:rPr>
      </w:pPr>
    </w:p>
    <w:p w14:paraId="791CF0AE" w14:textId="77777777" w:rsidR="00000000" w:rsidRDefault="00545B09">
      <w:pPr>
        <w:pStyle w:val="a0"/>
        <w:rPr>
          <w:rFonts w:hint="cs"/>
          <w:rtl/>
        </w:rPr>
      </w:pPr>
      <w:r>
        <w:rPr>
          <w:rFonts w:hint="cs"/>
          <w:rtl/>
        </w:rPr>
        <w:t>אם הם ישבו יהיה כסף?</w:t>
      </w:r>
    </w:p>
    <w:p w14:paraId="664A4489" w14:textId="77777777" w:rsidR="00000000" w:rsidRDefault="00545B09">
      <w:pPr>
        <w:pStyle w:val="af1"/>
        <w:rPr>
          <w:rtl/>
        </w:rPr>
      </w:pPr>
    </w:p>
    <w:p w14:paraId="4A342964" w14:textId="77777777" w:rsidR="00000000" w:rsidRDefault="00545B09">
      <w:pPr>
        <w:pStyle w:val="af1"/>
        <w:rPr>
          <w:rtl/>
        </w:rPr>
      </w:pPr>
      <w:r>
        <w:rPr>
          <w:rFonts w:hint="eastAsia"/>
          <w:rtl/>
        </w:rPr>
        <w:t>היו</w:t>
      </w:r>
      <w:r>
        <w:rPr>
          <w:rtl/>
        </w:rPr>
        <w:t>"ר נסים דהן:</w:t>
      </w:r>
    </w:p>
    <w:p w14:paraId="4E24B133" w14:textId="77777777" w:rsidR="00000000" w:rsidRDefault="00545B09">
      <w:pPr>
        <w:pStyle w:val="a0"/>
        <w:rPr>
          <w:rFonts w:hint="cs"/>
          <w:rtl/>
        </w:rPr>
      </w:pPr>
    </w:p>
    <w:p w14:paraId="70AEE37E" w14:textId="77777777" w:rsidR="00000000" w:rsidRDefault="00545B09">
      <w:pPr>
        <w:pStyle w:val="a0"/>
        <w:rPr>
          <w:rFonts w:hint="cs"/>
          <w:rtl/>
        </w:rPr>
      </w:pPr>
      <w:r>
        <w:rPr>
          <w:rFonts w:hint="cs"/>
          <w:rtl/>
        </w:rPr>
        <w:t>תודה רבה. חבר הכנסת ג'מאל זחאלקה; ג'מאל זחאלקה לא נמצא. חבר הכנסת ואסל טאהא. חבר הכנסת ואסל טאהא, י</w:t>
      </w:r>
      <w:r>
        <w:rPr>
          <w:rFonts w:hint="cs"/>
          <w:rtl/>
        </w:rPr>
        <w:t>ש לך כאן שתי הסתייגויות. עשר דקות עומדות לרשותך.</w:t>
      </w:r>
    </w:p>
    <w:p w14:paraId="005A3D2E" w14:textId="77777777" w:rsidR="00000000" w:rsidRDefault="00545B09">
      <w:pPr>
        <w:pStyle w:val="a0"/>
        <w:rPr>
          <w:rtl/>
        </w:rPr>
      </w:pPr>
    </w:p>
    <w:p w14:paraId="20E9D079" w14:textId="77777777" w:rsidR="00000000" w:rsidRDefault="00545B09">
      <w:pPr>
        <w:pStyle w:val="a"/>
        <w:rPr>
          <w:rtl/>
        </w:rPr>
      </w:pPr>
      <w:bookmarkStart w:id="245" w:name="FS000001062T26_01_2004_19_09_30"/>
      <w:bookmarkStart w:id="246" w:name="_Toc78865180"/>
      <w:bookmarkEnd w:id="245"/>
      <w:r>
        <w:rPr>
          <w:rFonts w:hint="eastAsia"/>
          <w:rtl/>
        </w:rPr>
        <w:t>ואסל</w:t>
      </w:r>
      <w:r>
        <w:rPr>
          <w:rtl/>
        </w:rPr>
        <w:t xml:space="preserve"> טאהא (בל"ד):</w:t>
      </w:r>
      <w:bookmarkEnd w:id="246"/>
    </w:p>
    <w:p w14:paraId="44EF85BA" w14:textId="77777777" w:rsidR="00000000" w:rsidRDefault="00545B09">
      <w:pPr>
        <w:pStyle w:val="a0"/>
        <w:rPr>
          <w:rFonts w:hint="cs"/>
          <w:rtl/>
        </w:rPr>
      </w:pPr>
    </w:p>
    <w:p w14:paraId="33EA1BA5" w14:textId="77777777" w:rsidR="00000000" w:rsidRDefault="00545B09">
      <w:pPr>
        <w:pStyle w:val="a0"/>
        <w:rPr>
          <w:rFonts w:hint="cs"/>
          <w:rtl/>
        </w:rPr>
      </w:pPr>
      <w:r>
        <w:rPr>
          <w:rFonts w:hint="cs"/>
          <w:rtl/>
        </w:rPr>
        <w:t xml:space="preserve">אדוני היושב-ראש, חברי הכנסת, הקיצוצים בתקציב המדינה פגעו קשות בשכבות החלשות, פגעו קשות במשפחות ברוכות הילדים, ולהן מתייחסת הצעת החוק שמונחת לפנינו, שבאה למתן את הפער שנוצר כתוצאה מהקיצוץ </w:t>
      </w:r>
      <w:r>
        <w:rPr>
          <w:rFonts w:hint="cs"/>
          <w:rtl/>
        </w:rPr>
        <w:t>הזה ולהראות שבאמת יש בממשלה הזאת מי שדואג למשפחות העניות, שסובלות קשה עקב הקיצוצים שהזכרתי.</w:t>
      </w:r>
    </w:p>
    <w:p w14:paraId="37335213" w14:textId="77777777" w:rsidR="00000000" w:rsidRDefault="00545B09">
      <w:pPr>
        <w:pStyle w:val="a0"/>
        <w:rPr>
          <w:rFonts w:hint="cs"/>
          <w:rtl/>
        </w:rPr>
      </w:pPr>
    </w:p>
    <w:p w14:paraId="46E0612B" w14:textId="77777777" w:rsidR="00000000" w:rsidRDefault="00545B09">
      <w:pPr>
        <w:pStyle w:val="a0"/>
        <w:rPr>
          <w:rFonts w:hint="cs"/>
          <w:rtl/>
        </w:rPr>
      </w:pPr>
      <w:r>
        <w:rPr>
          <w:rFonts w:hint="cs"/>
          <w:rtl/>
        </w:rPr>
        <w:t xml:space="preserve">המובטלים הולכים ומתרבים במדינה. לא רק שהם מובטלים, אלא הם מפרנסים מספר גדול של ילדים </w:t>
      </w:r>
      <w:r>
        <w:rPr>
          <w:rtl/>
        </w:rPr>
        <w:t>–</w:t>
      </w:r>
      <w:r>
        <w:rPr>
          <w:rFonts w:hint="cs"/>
          <w:rtl/>
        </w:rPr>
        <w:t xml:space="preserve"> בנים ובנות, ולכל ילד יש הדרישות שלו, יש החיים שלו, ואין ממה לפרנס אותו. אין </w:t>
      </w:r>
      <w:r>
        <w:rPr>
          <w:rFonts w:hint="cs"/>
          <w:rtl/>
        </w:rPr>
        <w:t xml:space="preserve">מקומות עבודה, פגעו במענקים שנותן הביטוח הלאומי, והם נותרו בלי  מטרייה חברתית שתשמור עליהם. </w:t>
      </w:r>
    </w:p>
    <w:p w14:paraId="28FC864A" w14:textId="77777777" w:rsidR="00000000" w:rsidRDefault="00545B09">
      <w:pPr>
        <w:pStyle w:val="a0"/>
        <w:rPr>
          <w:rFonts w:hint="cs"/>
          <w:rtl/>
        </w:rPr>
      </w:pPr>
    </w:p>
    <w:p w14:paraId="7AB88C49" w14:textId="77777777" w:rsidR="00000000" w:rsidRDefault="00545B09">
      <w:pPr>
        <w:pStyle w:val="a0"/>
        <w:rPr>
          <w:rFonts w:hint="cs"/>
          <w:rtl/>
        </w:rPr>
      </w:pPr>
      <w:r>
        <w:rPr>
          <w:rFonts w:hint="cs"/>
          <w:rtl/>
        </w:rPr>
        <w:t>נוסף על כל המגזרים שנפגעו, גם הרשויות המקומיות סובלות ממצב קשה. רק הבוקר הזדהינו עם מועצת עראבה, שהפגינה מול משרד האוצר. זה חודשים רבים המועצה לא שילמה משכורות. לא</w:t>
      </w:r>
      <w:r>
        <w:rPr>
          <w:rFonts w:hint="cs"/>
          <w:rtl/>
        </w:rPr>
        <w:t xml:space="preserve"> רק עראבה -  אלא כל הרשויות המקומיות, ערביות ויהודיות. במקרה זה אפשר לומר שנוצר שוויון בין הרשויות הערביות ליהודיות.</w:t>
      </w:r>
    </w:p>
    <w:p w14:paraId="14EAD0B2" w14:textId="77777777" w:rsidR="00000000" w:rsidRDefault="00545B09">
      <w:pPr>
        <w:pStyle w:val="a0"/>
        <w:rPr>
          <w:rFonts w:hint="cs"/>
          <w:rtl/>
        </w:rPr>
      </w:pPr>
    </w:p>
    <w:p w14:paraId="0F550007" w14:textId="77777777" w:rsidR="00000000" w:rsidRDefault="00545B09">
      <w:pPr>
        <w:pStyle w:val="a0"/>
        <w:rPr>
          <w:rFonts w:hint="cs"/>
          <w:rtl/>
        </w:rPr>
      </w:pPr>
      <w:r>
        <w:rPr>
          <w:rFonts w:hint="cs"/>
          <w:rtl/>
        </w:rPr>
        <w:t xml:space="preserve"> לכן, הדאגה הראשונה צריכה להיות לשכבות האלה </w:t>
      </w:r>
      <w:r>
        <w:rPr>
          <w:rtl/>
        </w:rPr>
        <w:t>–</w:t>
      </w:r>
      <w:r>
        <w:rPr>
          <w:rFonts w:hint="cs"/>
          <w:rtl/>
        </w:rPr>
        <w:t xml:space="preserve"> לעובדים, לפקידים, למובטלים, לקשישים, לכל אלה שנפגעו. לכאורה רואים בהצעת החוק הזאת,  שמעלים מ</w:t>
      </w:r>
      <w:r>
        <w:rPr>
          <w:rFonts w:hint="cs"/>
          <w:rtl/>
        </w:rPr>
        <w:t>-6% ל-9%, אבל בעצם אנחנו יודעים שיש הורדה דרסטית במענקי הלידה של המשפחות ברוכות הילדים. אנחנו מציעים, והצענו בהסתייגות שלנו, שזה יעמוד על 19% ולא על 9%. לשמור על שתי ספרות לפחות, כדי לאפשר למשפחות עניות אלה למצוא פרנסה, ולו קטנה, לעזור להן.</w:t>
      </w:r>
    </w:p>
    <w:p w14:paraId="4AEECB55" w14:textId="77777777" w:rsidR="00000000" w:rsidRDefault="00545B09">
      <w:pPr>
        <w:pStyle w:val="a0"/>
        <w:rPr>
          <w:rFonts w:hint="cs"/>
          <w:rtl/>
        </w:rPr>
      </w:pPr>
    </w:p>
    <w:p w14:paraId="45FB5DF6" w14:textId="77777777" w:rsidR="00000000" w:rsidRDefault="00545B09">
      <w:pPr>
        <w:pStyle w:val="a0"/>
        <w:rPr>
          <w:rFonts w:hint="cs"/>
          <w:rtl/>
        </w:rPr>
      </w:pPr>
      <w:r>
        <w:rPr>
          <w:rFonts w:hint="cs"/>
          <w:rtl/>
        </w:rPr>
        <w:t>אדוני היושב-רא</w:t>
      </w:r>
      <w:r>
        <w:rPr>
          <w:rFonts w:hint="cs"/>
          <w:rtl/>
        </w:rPr>
        <w:t>ש, המצב במשק מאוד קשה. חוק זה לא יעזור, אף שאי-אפשר להתנגד לו. אי-אפשר למנוע 200 שקל  מילד שני במשפחה ברוכת ילדים. אבל נניח שהאב גם מובטל, ואני יודע על הרבה מקרים שהאב מובטל, והיום יש תוכנית גם בלשכת התעסוקה, בתמ"ת, לסגור לשכות, לאחד לשכות ולאלץ מובטלים לע</w:t>
      </w:r>
      <w:r>
        <w:rPr>
          <w:rFonts w:hint="cs"/>
          <w:rtl/>
        </w:rPr>
        <w:t>בוד ולהחליף קווי אוטובוסים כדי להגיע ללשכת התעסוקה ולהירשם. 200 השקל שמציעים לא יספיקו לכרטיסי הנסיעה באוטובוסים; לא יספיקו לפרנס ולתת אפשרות למשפחה כזאת לסגור פער  אפילו קטן בהוצאות המחיה שלהם.</w:t>
      </w:r>
    </w:p>
    <w:p w14:paraId="5750774A" w14:textId="77777777" w:rsidR="00000000" w:rsidRDefault="00545B09">
      <w:pPr>
        <w:pStyle w:val="a0"/>
        <w:rPr>
          <w:rFonts w:hint="cs"/>
          <w:rtl/>
        </w:rPr>
      </w:pPr>
    </w:p>
    <w:p w14:paraId="44FD3251" w14:textId="77777777" w:rsidR="00000000" w:rsidRDefault="00545B09">
      <w:pPr>
        <w:pStyle w:val="a0"/>
        <w:rPr>
          <w:rFonts w:hint="cs"/>
          <w:rtl/>
        </w:rPr>
      </w:pPr>
      <w:r>
        <w:rPr>
          <w:rFonts w:hint="cs"/>
          <w:rtl/>
        </w:rPr>
        <w:t>לכן, אני חוזר ומדגיש, אנחנו מציעים, אדוני היושב-ראש ואדוני ש</w:t>
      </w:r>
      <w:r>
        <w:rPr>
          <w:rFonts w:hint="cs"/>
          <w:rtl/>
        </w:rPr>
        <w:t>ר האוצר, שנשמור על שתי ספרות. במקום להעלות מ-6% ל-9%, להעלות את זה ולשמור על 19%. אנחנו מבקשים להצביע על ההסתייגות הזאת.</w:t>
      </w:r>
    </w:p>
    <w:p w14:paraId="40801E80" w14:textId="77777777" w:rsidR="00000000" w:rsidRDefault="00545B09">
      <w:pPr>
        <w:pStyle w:val="a0"/>
        <w:ind w:firstLine="0"/>
        <w:rPr>
          <w:rFonts w:hint="cs"/>
          <w:rtl/>
        </w:rPr>
      </w:pPr>
    </w:p>
    <w:p w14:paraId="0E1EDC82" w14:textId="77777777" w:rsidR="00000000" w:rsidRDefault="00545B09">
      <w:pPr>
        <w:pStyle w:val="af1"/>
        <w:rPr>
          <w:rtl/>
        </w:rPr>
      </w:pPr>
      <w:r>
        <w:rPr>
          <w:rtl/>
        </w:rPr>
        <w:t>היו"ר נסים דהן:</w:t>
      </w:r>
    </w:p>
    <w:p w14:paraId="50FE300E" w14:textId="77777777" w:rsidR="00000000" w:rsidRDefault="00545B09">
      <w:pPr>
        <w:pStyle w:val="a0"/>
        <w:rPr>
          <w:rtl/>
        </w:rPr>
      </w:pPr>
    </w:p>
    <w:p w14:paraId="42867834" w14:textId="77777777" w:rsidR="00000000" w:rsidRDefault="00545B09">
      <w:pPr>
        <w:pStyle w:val="a0"/>
        <w:rPr>
          <w:rFonts w:hint="cs"/>
          <w:rtl/>
        </w:rPr>
      </w:pPr>
      <w:r>
        <w:rPr>
          <w:rFonts w:hint="cs"/>
          <w:rtl/>
        </w:rPr>
        <w:t xml:space="preserve">תודה רבה. חבר הכנסת שאול יהלום, יושב-ראש הוועדה, מבקש להגיב על ההסתייגויות. מייד אחר כך </w:t>
      </w:r>
      <w:r>
        <w:rPr>
          <w:rtl/>
        </w:rPr>
        <w:t>–</w:t>
      </w:r>
      <w:r>
        <w:rPr>
          <w:rFonts w:hint="cs"/>
          <w:rtl/>
        </w:rPr>
        <w:t xml:space="preserve"> הצבעה. </w:t>
      </w:r>
    </w:p>
    <w:p w14:paraId="3BBE4B0B" w14:textId="77777777" w:rsidR="00000000" w:rsidRDefault="00545B09">
      <w:pPr>
        <w:pStyle w:val="a0"/>
        <w:rPr>
          <w:rtl/>
        </w:rPr>
      </w:pPr>
    </w:p>
    <w:p w14:paraId="0E51AAE8" w14:textId="77777777" w:rsidR="00000000" w:rsidRDefault="00545B09">
      <w:pPr>
        <w:pStyle w:val="a0"/>
        <w:rPr>
          <w:rFonts w:hint="cs"/>
          <w:rtl/>
        </w:rPr>
      </w:pPr>
    </w:p>
    <w:p w14:paraId="6E164BD0" w14:textId="77777777" w:rsidR="00000000" w:rsidRDefault="00545B09">
      <w:pPr>
        <w:pStyle w:val="a"/>
        <w:rPr>
          <w:rtl/>
        </w:rPr>
      </w:pPr>
      <w:bookmarkStart w:id="247" w:name="FS000000524T26_01_2004_19_15_29"/>
      <w:bookmarkStart w:id="248" w:name="FS000000524T26_01_2004_19_35_38"/>
      <w:bookmarkStart w:id="249" w:name="_Toc78865181"/>
      <w:bookmarkEnd w:id="247"/>
      <w:bookmarkEnd w:id="248"/>
      <w:r>
        <w:rPr>
          <w:rFonts w:hint="eastAsia"/>
          <w:rtl/>
        </w:rPr>
        <w:t>שאול</w:t>
      </w:r>
      <w:r>
        <w:rPr>
          <w:rtl/>
        </w:rPr>
        <w:t xml:space="preserve"> יהלום (יו"ר </w:t>
      </w:r>
      <w:r>
        <w:rPr>
          <w:rtl/>
        </w:rPr>
        <w:t>ועדת העבודה, הרווחה והבריאות):</w:t>
      </w:r>
      <w:bookmarkEnd w:id="249"/>
    </w:p>
    <w:p w14:paraId="686759FB" w14:textId="77777777" w:rsidR="00000000" w:rsidRDefault="00545B09">
      <w:pPr>
        <w:pStyle w:val="a0"/>
        <w:ind w:firstLine="0"/>
        <w:rPr>
          <w:rFonts w:hint="cs"/>
          <w:rtl/>
        </w:rPr>
      </w:pPr>
    </w:p>
    <w:p w14:paraId="5FF3CFEB" w14:textId="77777777" w:rsidR="00000000" w:rsidRDefault="00545B09">
      <w:pPr>
        <w:pStyle w:val="a0"/>
        <w:rPr>
          <w:rFonts w:hint="cs"/>
          <w:rtl/>
        </w:rPr>
      </w:pPr>
      <w:r>
        <w:rPr>
          <w:rFonts w:hint="cs"/>
          <w:rtl/>
        </w:rPr>
        <w:t>אדוני היושב-ראש, חברי הכנסת, תחילה אני רוצה לומר תודה לסגל הוועדה, בראשות המנהלת וילמה מאור, ולסגל המשפטי בראשות עורכת-הדין ג'ודי וסרמן. תודה רבה על המאמץ בסיכום החוק.</w:t>
      </w:r>
    </w:p>
    <w:p w14:paraId="277C4D21" w14:textId="77777777" w:rsidR="00000000" w:rsidRDefault="00545B09">
      <w:pPr>
        <w:pStyle w:val="a0"/>
        <w:rPr>
          <w:rFonts w:hint="cs"/>
          <w:rtl/>
        </w:rPr>
      </w:pPr>
    </w:p>
    <w:p w14:paraId="66A7ADE6" w14:textId="77777777" w:rsidR="00000000" w:rsidRDefault="00545B09">
      <w:pPr>
        <w:pStyle w:val="a0"/>
        <w:rPr>
          <w:rFonts w:hint="cs"/>
          <w:rtl/>
        </w:rPr>
      </w:pPr>
      <w:r>
        <w:rPr>
          <w:rFonts w:hint="cs"/>
          <w:rtl/>
        </w:rPr>
        <w:t>אני רוצה לומר לכל חברי באופוזיציה, אנא, הורידו את ההסתי</w:t>
      </w:r>
      <w:r>
        <w:rPr>
          <w:rFonts w:hint="cs"/>
          <w:rtl/>
        </w:rPr>
        <w:t xml:space="preserve">יגויות. זה לא משנה שהתחלנו בנקודת מוצא קשה של 9%, אבל החוק הזה הוא עלייה ב-200 שקל לכל ילד שני. לכן זו לא חוכמה להצביע נגד. אני מבקש מכולם להצביע בעד, ואת האנרגיה האופוזיציונית להקדיש לחוקים שיהיו לרעת הציבור, ולא לחוק שהוא לטובת הציבור. מה גם שהאוצר אמר, </w:t>
      </w:r>
      <w:r>
        <w:rPr>
          <w:rFonts w:hint="cs"/>
          <w:rtl/>
        </w:rPr>
        <w:t>והשר שטרית, השר במשרד האוצר, יושב כאן והוא בוודאי יהיה נאמן לדברי משרד האוצר, שאם תתקבל הסתייגות מיטיבה, הסתייגות תקציבית, החוק יבוטל ויילקח בחזרה. אני מבקש מכולם לבטל את ההסתייגויות ולהצביע בעד החוק.</w:t>
      </w:r>
    </w:p>
    <w:p w14:paraId="49C73243" w14:textId="77777777" w:rsidR="00000000" w:rsidRDefault="00545B09">
      <w:pPr>
        <w:pStyle w:val="a0"/>
        <w:rPr>
          <w:rFonts w:hint="cs"/>
          <w:rtl/>
        </w:rPr>
      </w:pPr>
    </w:p>
    <w:p w14:paraId="79E008C8" w14:textId="77777777" w:rsidR="00000000" w:rsidRDefault="00545B09">
      <w:pPr>
        <w:pStyle w:val="af1"/>
        <w:rPr>
          <w:rtl/>
        </w:rPr>
      </w:pPr>
      <w:r>
        <w:rPr>
          <w:rFonts w:hint="eastAsia"/>
          <w:rtl/>
        </w:rPr>
        <w:t>היו</w:t>
      </w:r>
      <w:r>
        <w:rPr>
          <w:rtl/>
        </w:rPr>
        <w:t>"ר נסים דהן:</w:t>
      </w:r>
    </w:p>
    <w:p w14:paraId="22BDD5B2" w14:textId="77777777" w:rsidR="00000000" w:rsidRDefault="00545B09">
      <w:pPr>
        <w:pStyle w:val="a0"/>
        <w:rPr>
          <w:rFonts w:hint="cs"/>
          <w:rtl/>
        </w:rPr>
      </w:pPr>
    </w:p>
    <w:p w14:paraId="67BBDD03" w14:textId="77777777" w:rsidR="00000000" w:rsidRDefault="00545B09">
      <w:pPr>
        <w:pStyle w:val="a0"/>
        <w:rPr>
          <w:rFonts w:hint="cs"/>
          <w:rtl/>
        </w:rPr>
      </w:pPr>
      <w:r>
        <w:rPr>
          <w:rFonts w:hint="cs"/>
          <w:rtl/>
        </w:rPr>
        <w:t>תודה רבה לחבר הכנסת יהלום. אני פונה ל</w:t>
      </w:r>
      <w:r>
        <w:rPr>
          <w:rFonts w:hint="cs"/>
          <w:rtl/>
        </w:rPr>
        <w:t>מסתייגים לשם החוק. חבר הכנסת מוחמד ברכה, אתה מסיר את ההסתייגות?</w:t>
      </w:r>
    </w:p>
    <w:p w14:paraId="2D1AA3A4" w14:textId="77777777" w:rsidR="00000000" w:rsidRDefault="00545B09">
      <w:pPr>
        <w:pStyle w:val="a0"/>
        <w:rPr>
          <w:rFonts w:hint="cs"/>
          <w:rtl/>
        </w:rPr>
      </w:pPr>
    </w:p>
    <w:p w14:paraId="7204A577" w14:textId="77777777" w:rsidR="00000000" w:rsidRDefault="00545B09">
      <w:pPr>
        <w:pStyle w:val="af0"/>
        <w:rPr>
          <w:rtl/>
        </w:rPr>
      </w:pPr>
      <w:r>
        <w:rPr>
          <w:rFonts w:hint="eastAsia"/>
          <w:rtl/>
        </w:rPr>
        <w:t>מוחמד</w:t>
      </w:r>
      <w:r>
        <w:rPr>
          <w:rtl/>
        </w:rPr>
        <w:t xml:space="preserve"> ברכה (חד"ש-תע"ל):</w:t>
      </w:r>
    </w:p>
    <w:p w14:paraId="374CACBC" w14:textId="77777777" w:rsidR="00000000" w:rsidRDefault="00545B09">
      <w:pPr>
        <w:pStyle w:val="a0"/>
        <w:rPr>
          <w:rFonts w:hint="cs"/>
          <w:rtl/>
        </w:rPr>
      </w:pPr>
    </w:p>
    <w:p w14:paraId="138B6E5C" w14:textId="77777777" w:rsidR="00000000" w:rsidRDefault="00545B09">
      <w:pPr>
        <w:pStyle w:val="a0"/>
        <w:rPr>
          <w:rFonts w:hint="cs"/>
          <w:rtl/>
        </w:rPr>
      </w:pPr>
      <w:r>
        <w:rPr>
          <w:rFonts w:hint="cs"/>
          <w:rtl/>
        </w:rPr>
        <w:t>כן, אדוני.</w:t>
      </w:r>
    </w:p>
    <w:p w14:paraId="67156C87" w14:textId="77777777" w:rsidR="00000000" w:rsidRDefault="00545B09">
      <w:pPr>
        <w:pStyle w:val="a0"/>
        <w:rPr>
          <w:rFonts w:hint="cs"/>
          <w:rtl/>
        </w:rPr>
      </w:pPr>
    </w:p>
    <w:p w14:paraId="3BF15E38" w14:textId="77777777" w:rsidR="00000000" w:rsidRDefault="00545B09">
      <w:pPr>
        <w:pStyle w:val="af1"/>
        <w:rPr>
          <w:rtl/>
        </w:rPr>
      </w:pPr>
      <w:r>
        <w:rPr>
          <w:rFonts w:hint="eastAsia"/>
          <w:rtl/>
        </w:rPr>
        <w:t>היו</w:t>
      </w:r>
      <w:r>
        <w:rPr>
          <w:rtl/>
        </w:rPr>
        <w:t>"ר נסים דהן:</w:t>
      </w:r>
    </w:p>
    <w:p w14:paraId="35B868C1" w14:textId="77777777" w:rsidR="00000000" w:rsidRDefault="00545B09">
      <w:pPr>
        <w:pStyle w:val="a0"/>
        <w:rPr>
          <w:rFonts w:hint="cs"/>
          <w:rtl/>
        </w:rPr>
      </w:pPr>
    </w:p>
    <w:p w14:paraId="7E9788DB" w14:textId="77777777" w:rsidR="00000000" w:rsidRDefault="00545B09">
      <w:pPr>
        <w:pStyle w:val="a0"/>
        <w:rPr>
          <w:rFonts w:hint="cs"/>
          <w:rtl/>
        </w:rPr>
      </w:pPr>
      <w:r>
        <w:rPr>
          <w:rFonts w:hint="cs"/>
          <w:rtl/>
        </w:rPr>
        <w:t xml:space="preserve"> את כל ההסתייגויות? </w:t>
      </w:r>
    </w:p>
    <w:p w14:paraId="166A241C" w14:textId="77777777" w:rsidR="00000000" w:rsidRDefault="00545B09">
      <w:pPr>
        <w:pStyle w:val="a0"/>
        <w:ind w:firstLine="0"/>
        <w:rPr>
          <w:rFonts w:hint="cs"/>
          <w:rtl/>
        </w:rPr>
      </w:pPr>
    </w:p>
    <w:p w14:paraId="00F8050A" w14:textId="77777777" w:rsidR="00000000" w:rsidRDefault="00545B09">
      <w:pPr>
        <w:pStyle w:val="af0"/>
        <w:rPr>
          <w:rtl/>
        </w:rPr>
      </w:pPr>
      <w:r>
        <w:rPr>
          <w:rFonts w:hint="eastAsia"/>
          <w:rtl/>
        </w:rPr>
        <w:t>מוחמד</w:t>
      </w:r>
      <w:r>
        <w:rPr>
          <w:rtl/>
        </w:rPr>
        <w:t xml:space="preserve"> ברכה (חד"ש-תע"ל):</w:t>
      </w:r>
    </w:p>
    <w:p w14:paraId="45E61352" w14:textId="77777777" w:rsidR="00000000" w:rsidRDefault="00545B09">
      <w:pPr>
        <w:pStyle w:val="a0"/>
        <w:rPr>
          <w:rFonts w:hint="cs"/>
          <w:rtl/>
        </w:rPr>
      </w:pPr>
    </w:p>
    <w:p w14:paraId="267FFD98" w14:textId="77777777" w:rsidR="00000000" w:rsidRDefault="00545B09">
      <w:pPr>
        <w:pStyle w:val="a0"/>
        <w:rPr>
          <w:rFonts w:hint="cs"/>
          <w:rtl/>
        </w:rPr>
      </w:pPr>
      <w:r>
        <w:rPr>
          <w:rFonts w:hint="cs"/>
          <w:rtl/>
        </w:rPr>
        <w:t>כן.</w:t>
      </w:r>
    </w:p>
    <w:p w14:paraId="17307621" w14:textId="77777777" w:rsidR="00000000" w:rsidRDefault="00545B09">
      <w:pPr>
        <w:pStyle w:val="a0"/>
        <w:ind w:firstLine="0"/>
        <w:rPr>
          <w:rFonts w:hint="cs"/>
          <w:rtl/>
        </w:rPr>
      </w:pPr>
    </w:p>
    <w:p w14:paraId="39309586" w14:textId="77777777" w:rsidR="00000000" w:rsidRDefault="00545B09">
      <w:pPr>
        <w:pStyle w:val="af1"/>
        <w:rPr>
          <w:rtl/>
        </w:rPr>
      </w:pPr>
      <w:r>
        <w:rPr>
          <w:rtl/>
        </w:rPr>
        <w:t>היו"ר נסים דהן:</w:t>
      </w:r>
    </w:p>
    <w:p w14:paraId="17E4FEBD" w14:textId="77777777" w:rsidR="00000000" w:rsidRDefault="00545B09">
      <w:pPr>
        <w:pStyle w:val="a0"/>
        <w:rPr>
          <w:rtl/>
        </w:rPr>
      </w:pPr>
    </w:p>
    <w:p w14:paraId="470D4FF5" w14:textId="77777777" w:rsidR="00000000" w:rsidRDefault="00545B09">
      <w:pPr>
        <w:pStyle w:val="a0"/>
        <w:rPr>
          <w:rFonts w:hint="cs"/>
          <w:rtl/>
        </w:rPr>
      </w:pPr>
      <w:r>
        <w:rPr>
          <w:rFonts w:hint="cs"/>
          <w:rtl/>
        </w:rPr>
        <w:t>חבר הכנסת עסאם מח'ול, אתה מסיר את כל ההסתייגויות?</w:t>
      </w:r>
    </w:p>
    <w:p w14:paraId="64C145CA" w14:textId="77777777" w:rsidR="00000000" w:rsidRDefault="00545B09">
      <w:pPr>
        <w:pStyle w:val="a0"/>
        <w:ind w:firstLine="0"/>
        <w:rPr>
          <w:rFonts w:hint="cs"/>
          <w:rtl/>
        </w:rPr>
      </w:pPr>
    </w:p>
    <w:p w14:paraId="659F43C7" w14:textId="77777777" w:rsidR="00000000" w:rsidRDefault="00545B09">
      <w:pPr>
        <w:pStyle w:val="af0"/>
        <w:rPr>
          <w:rtl/>
        </w:rPr>
      </w:pPr>
    </w:p>
    <w:p w14:paraId="29F80AA0" w14:textId="77777777" w:rsidR="00000000" w:rsidRDefault="00545B09">
      <w:pPr>
        <w:pStyle w:val="af0"/>
        <w:rPr>
          <w:rtl/>
        </w:rPr>
      </w:pPr>
      <w:r>
        <w:rPr>
          <w:rFonts w:hint="eastAsia"/>
          <w:rtl/>
        </w:rPr>
        <w:t>עסאם</w:t>
      </w:r>
      <w:r>
        <w:rPr>
          <w:rtl/>
        </w:rPr>
        <w:t xml:space="preserve"> מח'ול (חד"ש</w:t>
      </w:r>
      <w:r>
        <w:rPr>
          <w:rtl/>
        </w:rPr>
        <w:t>-תע"ל):</w:t>
      </w:r>
    </w:p>
    <w:p w14:paraId="2BBC7418" w14:textId="77777777" w:rsidR="00000000" w:rsidRDefault="00545B09">
      <w:pPr>
        <w:pStyle w:val="a0"/>
        <w:rPr>
          <w:rFonts w:hint="cs"/>
          <w:rtl/>
        </w:rPr>
      </w:pPr>
    </w:p>
    <w:p w14:paraId="77BE79A2" w14:textId="77777777" w:rsidR="00000000" w:rsidRDefault="00545B09">
      <w:pPr>
        <w:pStyle w:val="a0"/>
        <w:rPr>
          <w:rFonts w:hint="cs"/>
          <w:rtl/>
        </w:rPr>
      </w:pPr>
      <w:r>
        <w:rPr>
          <w:rFonts w:hint="cs"/>
          <w:rtl/>
        </w:rPr>
        <w:t>כן.</w:t>
      </w:r>
    </w:p>
    <w:p w14:paraId="614D2F8A" w14:textId="77777777" w:rsidR="00000000" w:rsidRDefault="00545B09">
      <w:pPr>
        <w:pStyle w:val="a0"/>
        <w:ind w:firstLine="0"/>
        <w:rPr>
          <w:rFonts w:hint="cs"/>
          <w:rtl/>
        </w:rPr>
      </w:pPr>
    </w:p>
    <w:p w14:paraId="6925AC5A" w14:textId="77777777" w:rsidR="00000000" w:rsidRDefault="00545B09">
      <w:pPr>
        <w:pStyle w:val="af1"/>
        <w:rPr>
          <w:rtl/>
        </w:rPr>
      </w:pPr>
      <w:r>
        <w:rPr>
          <w:rtl/>
        </w:rPr>
        <w:t>היו"ר נסים דהן:</w:t>
      </w:r>
    </w:p>
    <w:p w14:paraId="6551F620" w14:textId="77777777" w:rsidR="00000000" w:rsidRDefault="00545B09">
      <w:pPr>
        <w:pStyle w:val="a0"/>
        <w:rPr>
          <w:rtl/>
        </w:rPr>
      </w:pPr>
    </w:p>
    <w:p w14:paraId="145C0604" w14:textId="77777777" w:rsidR="00000000" w:rsidRDefault="00545B09">
      <w:pPr>
        <w:pStyle w:val="a0"/>
        <w:rPr>
          <w:rFonts w:hint="cs"/>
          <w:rtl/>
        </w:rPr>
      </w:pPr>
      <w:r>
        <w:rPr>
          <w:rFonts w:hint="cs"/>
          <w:rtl/>
        </w:rPr>
        <w:t>חבר הכנסת אחמד טיבי אינו נוכח. אין מצביעים על הסתייגותו. חבר הכנסת מאיר פרוש אינו נוכח. לא נצביע על ההסתייגות שלו. אם כן, אנחנו מצביעים על שם החוק. חוץ מחבר הכנסת אחמד טיבי שלא נמצא, שאר המסתייגים הסירו את כל ההסתייגויות שלהם</w:t>
      </w:r>
      <w:r>
        <w:rPr>
          <w:rFonts w:hint="cs"/>
          <w:rtl/>
        </w:rPr>
        <w:t>.</w:t>
      </w:r>
    </w:p>
    <w:p w14:paraId="295F7982" w14:textId="77777777" w:rsidR="00000000" w:rsidRDefault="00545B09">
      <w:pPr>
        <w:pStyle w:val="a0"/>
        <w:rPr>
          <w:rFonts w:hint="cs"/>
          <w:rtl/>
        </w:rPr>
      </w:pPr>
    </w:p>
    <w:p w14:paraId="4EC53097" w14:textId="77777777" w:rsidR="00000000" w:rsidRDefault="00545B09">
      <w:pPr>
        <w:pStyle w:val="af0"/>
        <w:rPr>
          <w:rtl/>
        </w:rPr>
      </w:pPr>
      <w:r>
        <w:rPr>
          <w:rFonts w:hint="eastAsia"/>
          <w:rtl/>
        </w:rPr>
        <w:t>עזמי</w:t>
      </w:r>
      <w:r>
        <w:rPr>
          <w:rtl/>
        </w:rPr>
        <w:t xml:space="preserve"> בשארה (בל"ד):</w:t>
      </w:r>
    </w:p>
    <w:p w14:paraId="7DE5EBD1" w14:textId="77777777" w:rsidR="00000000" w:rsidRDefault="00545B09">
      <w:pPr>
        <w:pStyle w:val="a0"/>
        <w:rPr>
          <w:rFonts w:hint="cs"/>
          <w:rtl/>
        </w:rPr>
      </w:pPr>
    </w:p>
    <w:p w14:paraId="78949E65" w14:textId="77777777" w:rsidR="00000000" w:rsidRDefault="00545B09">
      <w:pPr>
        <w:pStyle w:val="a0"/>
        <w:rPr>
          <w:rFonts w:hint="cs"/>
          <w:rtl/>
        </w:rPr>
      </w:pPr>
      <w:r>
        <w:rPr>
          <w:rFonts w:hint="cs"/>
          <w:rtl/>
        </w:rPr>
        <w:t>אני לא מסיר את ההסתייגות שלי  על 19%.</w:t>
      </w:r>
    </w:p>
    <w:p w14:paraId="788D7110" w14:textId="77777777" w:rsidR="00000000" w:rsidRDefault="00545B09">
      <w:pPr>
        <w:pStyle w:val="a0"/>
        <w:rPr>
          <w:rFonts w:hint="cs"/>
          <w:rtl/>
        </w:rPr>
      </w:pPr>
    </w:p>
    <w:p w14:paraId="65377410" w14:textId="77777777" w:rsidR="00000000" w:rsidRDefault="00545B09">
      <w:pPr>
        <w:pStyle w:val="af1"/>
        <w:rPr>
          <w:rtl/>
        </w:rPr>
      </w:pPr>
      <w:r>
        <w:rPr>
          <w:rFonts w:hint="eastAsia"/>
          <w:rtl/>
        </w:rPr>
        <w:t>היו</w:t>
      </w:r>
      <w:r>
        <w:rPr>
          <w:rtl/>
        </w:rPr>
        <w:t>"ר נסים דהן:</w:t>
      </w:r>
    </w:p>
    <w:p w14:paraId="1B6C7064" w14:textId="77777777" w:rsidR="00000000" w:rsidRDefault="00545B09">
      <w:pPr>
        <w:pStyle w:val="a0"/>
        <w:rPr>
          <w:rFonts w:hint="cs"/>
          <w:rtl/>
        </w:rPr>
      </w:pPr>
    </w:p>
    <w:p w14:paraId="2A20795B" w14:textId="77777777" w:rsidR="00000000" w:rsidRDefault="00545B09">
      <w:pPr>
        <w:pStyle w:val="a0"/>
        <w:rPr>
          <w:rFonts w:hint="cs"/>
          <w:rtl/>
        </w:rPr>
      </w:pPr>
      <w:r>
        <w:rPr>
          <w:rFonts w:hint="cs"/>
          <w:rtl/>
        </w:rPr>
        <w:t xml:space="preserve">אם כן, כשנגיע לשם נצביע. </w:t>
      </w:r>
    </w:p>
    <w:p w14:paraId="3ADC6769" w14:textId="77777777" w:rsidR="00000000" w:rsidRDefault="00545B09">
      <w:pPr>
        <w:pStyle w:val="a0"/>
        <w:rPr>
          <w:rtl/>
        </w:rPr>
      </w:pPr>
    </w:p>
    <w:p w14:paraId="3477E855" w14:textId="77777777" w:rsidR="00000000" w:rsidRDefault="00545B09">
      <w:pPr>
        <w:pStyle w:val="a0"/>
        <w:rPr>
          <w:rFonts w:hint="cs"/>
          <w:rtl/>
        </w:rPr>
      </w:pPr>
      <w:r>
        <w:rPr>
          <w:rFonts w:hint="cs"/>
          <w:rtl/>
        </w:rPr>
        <w:t>שם החוק - מי בעד? מי נגד?</w:t>
      </w:r>
    </w:p>
    <w:p w14:paraId="7718DFC4" w14:textId="77777777" w:rsidR="00000000" w:rsidRDefault="00545B09">
      <w:pPr>
        <w:pStyle w:val="ab"/>
        <w:bidi/>
        <w:rPr>
          <w:rFonts w:hint="cs"/>
          <w:rtl/>
        </w:rPr>
      </w:pPr>
    </w:p>
    <w:p w14:paraId="104D48B5" w14:textId="77777777" w:rsidR="00000000" w:rsidRDefault="00545B09">
      <w:pPr>
        <w:pStyle w:val="ab"/>
        <w:bidi/>
        <w:rPr>
          <w:rFonts w:hint="cs"/>
          <w:rtl/>
        </w:rPr>
      </w:pPr>
      <w:r>
        <w:rPr>
          <w:rFonts w:hint="cs"/>
          <w:rtl/>
        </w:rPr>
        <w:t>הצבעה מס' 6</w:t>
      </w:r>
    </w:p>
    <w:p w14:paraId="7FEB0DCF" w14:textId="77777777" w:rsidR="00000000" w:rsidRDefault="00545B09">
      <w:pPr>
        <w:pStyle w:val="a0"/>
        <w:jc w:val="center"/>
        <w:rPr>
          <w:rFonts w:hint="cs"/>
          <w:rtl/>
        </w:rPr>
      </w:pPr>
    </w:p>
    <w:p w14:paraId="777DB808" w14:textId="77777777" w:rsidR="00000000" w:rsidRDefault="00545B09">
      <w:pPr>
        <w:pStyle w:val="ac"/>
        <w:bidi/>
        <w:rPr>
          <w:rFonts w:hint="cs"/>
          <w:rtl/>
        </w:rPr>
      </w:pPr>
      <w:r>
        <w:rPr>
          <w:rFonts w:hint="cs"/>
          <w:rtl/>
        </w:rPr>
        <w:t xml:space="preserve">בעד שם החוק </w:t>
      </w:r>
      <w:r>
        <w:rPr>
          <w:rtl/>
        </w:rPr>
        <w:t>–</w:t>
      </w:r>
      <w:r>
        <w:rPr>
          <w:rFonts w:hint="cs"/>
          <w:rtl/>
        </w:rPr>
        <w:t xml:space="preserve"> 38</w:t>
      </w:r>
    </w:p>
    <w:p w14:paraId="2D09F23C" w14:textId="77777777" w:rsidR="00000000" w:rsidRDefault="00545B09">
      <w:pPr>
        <w:pStyle w:val="ac"/>
        <w:bidi/>
        <w:rPr>
          <w:rFonts w:hint="cs"/>
          <w:rtl/>
        </w:rPr>
      </w:pPr>
      <w:r>
        <w:rPr>
          <w:rFonts w:hint="cs"/>
          <w:rtl/>
        </w:rPr>
        <w:t xml:space="preserve">נגד </w:t>
      </w:r>
      <w:r>
        <w:rPr>
          <w:rtl/>
        </w:rPr>
        <w:t>–</w:t>
      </w:r>
      <w:r>
        <w:rPr>
          <w:rFonts w:hint="cs"/>
          <w:rtl/>
        </w:rPr>
        <w:t xml:space="preserve"> אין</w:t>
      </w:r>
    </w:p>
    <w:p w14:paraId="719EADDA" w14:textId="77777777" w:rsidR="00000000" w:rsidRDefault="00545B09">
      <w:pPr>
        <w:pStyle w:val="ac"/>
        <w:bidi/>
        <w:rPr>
          <w:rFonts w:hint="cs"/>
          <w:rtl/>
        </w:rPr>
      </w:pPr>
      <w:r>
        <w:rPr>
          <w:rFonts w:hint="cs"/>
          <w:rtl/>
        </w:rPr>
        <w:t xml:space="preserve">נמנעים </w:t>
      </w:r>
      <w:r>
        <w:rPr>
          <w:rtl/>
        </w:rPr>
        <w:t>–</w:t>
      </w:r>
      <w:r>
        <w:rPr>
          <w:rFonts w:hint="cs"/>
          <w:rtl/>
        </w:rPr>
        <w:t xml:space="preserve"> 1</w:t>
      </w:r>
    </w:p>
    <w:p w14:paraId="6F807E07" w14:textId="77777777" w:rsidR="00000000" w:rsidRDefault="00545B09">
      <w:pPr>
        <w:pStyle w:val="ad"/>
        <w:bidi/>
        <w:rPr>
          <w:rFonts w:hint="cs"/>
          <w:rtl/>
        </w:rPr>
      </w:pPr>
      <w:r>
        <w:rPr>
          <w:rFonts w:hint="cs"/>
          <w:rtl/>
        </w:rPr>
        <w:t>שם החוק נתקבל.</w:t>
      </w:r>
    </w:p>
    <w:p w14:paraId="2F6FB9DF" w14:textId="77777777" w:rsidR="00000000" w:rsidRDefault="00545B09">
      <w:pPr>
        <w:pStyle w:val="a0"/>
        <w:rPr>
          <w:rFonts w:hint="cs"/>
          <w:rtl/>
        </w:rPr>
      </w:pPr>
    </w:p>
    <w:p w14:paraId="6C3A6611" w14:textId="77777777" w:rsidR="00000000" w:rsidRDefault="00545B09">
      <w:pPr>
        <w:pStyle w:val="af1"/>
        <w:rPr>
          <w:rtl/>
        </w:rPr>
      </w:pPr>
      <w:r>
        <w:rPr>
          <w:rFonts w:hint="eastAsia"/>
          <w:rtl/>
        </w:rPr>
        <w:t>היו</w:t>
      </w:r>
      <w:r>
        <w:rPr>
          <w:rtl/>
        </w:rPr>
        <w:t>"ר נסים דהן:</w:t>
      </w:r>
    </w:p>
    <w:p w14:paraId="176A9403" w14:textId="77777777" w:rsidR="00000000" w:rsidRDefault="00545B09">
      <w:pPr>
        <w:pStyle w:val="a0"/>
        <w:rPr>
          <w:rFonts w:hint="cs"/>
          <w:rtl/>
        </w:rPr>
      </w:pPr>
    </w:p>
    <w:p w14:paraId="6EBCF80D" w14:textId="77777777" w:rsidR="00000000" w:rsidRDefault="00545B09">
      <w:pPr>
        <w:pStyle w:val="a0"/>
        <w:rPr>
          <w:rFonts w:hint="cs"/>
          <w:rtl/>
        </w:rPr>
      </w:pPr>
      <w:r>
        <w:rPr>
          <w:rFonts w:hint="cs"/>
          <w:rtl/>
        </w:rPr>
        <w:t>38 בעד, אין מתנגדים, נמנע אחד. שם החוק,</w:t>
      </w:r>
      <w:r>
        <w:rPr>
          <w:rFonts w:hint="cs"/>
          <w:rtl/>
        </w:rPr>
        <w:t xml:space="preserve"> כנוסח הוועדה, נתקבל.</w:t>
      </w:r>
    </w:p>
    <w:p w14:paraId="6284F711" w14:textId="77777777" w:rsidR="00000000" w:rsidRDefault="00545B09">
      <w:pPr>
        <w:pStyle w:val="a0"/>
        <w:rPr>
          <w:rFonts w:hint="cs"/>
          <w:rtl/>
        </w:rPr>
      </w:pPr>
    </w:p>
    <w:p w14:paraId="22073A31" w14:textId="77777777" w:rsidR="00000000" w:rsidRDefault="00545B09">
      <w:pPr>
        <w:pStyle w:val="a0"/>
        <w:rPr>
          <w:rFonts w:hint="cs"/>
          <w:rtl/>
        </w:rPr>
      </w:pPr>
      <w:r>
        <w:rPr>
          <w:rFonts w:hint="cs"/>
          <w:rtl/>
        </w:rPr>
        <w:t>לסעיף 1 הסתייגות לחבר הכנסת בשארה. אנחנו עוברים להצבעה על הסתייגותו של חבר הכנסת עזמי בשארה לסעיף 1. נא להצביע.</w:t>
      </w:r>
    </w:p>
    <w:p w14:paraId="0A503CAD" w14:textId="77777777" w:rsidR="00000000" w:rsidRDefault="00545B09">
      <w:pPr>
        <w:pStyle w:val="a0"/>
        <w:rPr>
          <w:rFonts w:hint="cs"/>
          <w:rtl/>
        </w:rPr>
      </w:pPr>
    </w:p>
    <w:p w14:paraId="43346847" w14:textId="77777777" w:rsidR="00000000" w:rsidRDefault="00545B09">
      <w:pPr>
        <w:pStyle w:val="ab"/>
        <w:bidi/>
        <w:rPr>
          <w:rtl/>
        </w:rPr>
      </w:pPr>
    </w:p>
    <w:p w14:paraId="4C9144CF" w14:textId="77777777" w:rsidR="00000000" w:rsidRDefault="00545B09">
      <w:pPr>
        <w:pStyle w:val="ab"/>
        <w:bidi/>
        <w:rPr>
          <w:rFonts w:hint="cs"/>
          <w:rtl/>
        </w:rPr>
      </w:pPr>
      <w:r>
        <w:rPr>
          <w:rFonts w:hint="cs"/>
          <w:rtl/>
        </w:rPr>
        <w:t>הצבעה מס' 7</w:t>
      </w:r>
    </w:p>
    <w:p w14:paraId="7C098AF1" w14:textId="77777777" w:rsidR="00000000" w:rsidRDefault="00545B09">
      <w:pPr>
        <w:pStyle w:val="a0"/>
        <w:jc w:val="center"/>
        <w:rPr>
          <w:rFonts w:hint="cs"/>
          <w:rtl/>
        </w:rPr>
      </w:pPr>
    </w:p>
    <w:p w14:paraId="15244646" w14:textId="77777777" w:rsidR="00000000" w:rsidRDefault="00545B09">
      <w:pPr>
        <w:pStyle w:val="ac"/>
        <w:bidi/>
        <w:rPr>
          <w:rFonts w:hint="cs"/>
          <w:rtl/>
        </w:rPr>
      </w:pPr>
      <w:r>
        <w:rPr>
          <w:rFonts w:hint="cs"/>
          <w:rtl/>
        </w:rPr>
        <w:t xml:space="preserve">בעד ההסתייגות </w:t>
      </w:r>
      <w:r>
        <w:rPr>
          <w:rtl/>
        </w:rPr>
        <w:t>–</w:t>
      </w:r>
      <w:r>
        <w:rPr>
          <w:rFonts w:hint="cs"/>
          <w:rtl/>
        </w:rPr>
        <w:t xml:space="preserve"> 9</w:t>
      </w:r>
    </w:p>
    <w:p w14:paraId="2BA8B5AF" w14:textId="77777777" w:rsidR="00000000" w:rsidRDefault="00545B09">
      <w:pPr>
        <w:pStyle w:val="ac"/>
        <w:bidi/>
        <w:rPr>
          <w:rFonts w:hint="cs"/>
          <w:rtl/>
        </w:rPr>
      </w:pPr>
      <w:r>
        <w:rPr>
          <w:rFonts w:hint="cs"/>
          <w:rtl/>
        </w:rPr>
        <w:t xml:space="preserve">נגד </w:t>
      </w:r>
      <w:r>
        <w:rPr>
          <w:rtl/>
        </w:rPr>
        <w:t>–</w:t>
      </w:r>
      <w:r>
        <w:rPr>
          <w:rFonts w:hint="cs"/>
          <w:rtl/>
        </w:rPr>
        <w:t xml:space="preserve"> 29</w:t>
      </w:r>
    </w:p>
    <w:p w14:paraId="024ED4A4" w14:textId="77777777" w:rsidR="00000000" w:rsidRDefault="00545B09">
      <w:pPr>
        <w:pStyle w:val="ac"/>
        <w:bidi/>
        <w:rPr>
          <w:rFonts w:hint="cs"/>
          <w:rtl/>
        </w:rPr>
      </w:pPr>
      <w:r>
        <w:rPr>
          <w:rFonts w:hint="cs"/>
          <w:rtl/>
        </w:rPr>
        <w:t xml:space="preserve">נמנעים </w:t>
      </w:r>
      <w:r>
        <w:rPr>
          <w:rtl/>
        </w:rPr>
        <w:t>–</w:t>
      </w:r>
      <w:r>
        <w:rPr>
          <w:rFonts w:hint="cs"/>
          <w:rtl/>
        </w:rPr>
        <w:t xml:space="preserve"> 1</w:t>
      </w:r>
    </w:p>
    <w:p w14:paraId="254057CB" w14:textId="77777777" w:rsidR="00000000" w:rsidRDefault="00545B09">
      <w:pPr>
        <w:pStyle w:val="ad"/>
        <w:bidi/>
        <w:rPr>
          <w:rFonts w:hint="cs"/>
          <w:rtl/>
        </w:rPr>
      </w:pPr>
      <w:r>
        <w:rPr>
          <w:rFonts w:hint="cs"/>
          <w:rtl/>
        </w:rPr>
        <w:t xml:space="preserve">ההסתייגות של חברי הכנסת עזמי בשארה, ג'מאל זחאלקה וואסל טאהא לסעיף 1 </w:t>
      </w:r>
      <w:r>
        <w:rPr>
          <w:rFonts w:hint="cs"/>
          <w:rtl/>
        </w:rPr>
        <w:t>לא נתקבלה.</w:t>
      </w:r>
    </w:p>
    <w:p w14:paraId="3074D3C7" w14:textId="77777777" w:rsidR="00000000" w:rsidRDefault="00545B09">
      <w:pPr>
        <w:pStyle w:val="a0"/>
        <w:rPr>
          <w:rFonts w:hint="cs"/>
          <w:rtl/>
        </w:rPr>
      </w:pPr>
    </w:p>
    <w:p w14:paraId="0CED3949" w14:textId="77777777" w:rsidR="00000000" w:rsidRDefault="00545B09">
      <w:pPr>
        <w:pStyle w:val="af1"/>
        <w:rPr>
          <w:rtl/>
        </w:rPr>
      </w:pPr>
      <w:r>
        <w:rPr>
          <w:rtl/>
        </w:rPr>
        <w:t>היו"ר נסים דהן:</w:t>
      </w:r>
    </w:p>
    <w:p w14:paraId="03BB5DA5" w14:textId="77777777" w:rsidR="00000000" w:rsidRDefault="00545B09">
      <w:pPr>
        <w:pStyle w:val="a0"/>
        <w:rPr>
          <w:rtl/>
        </w:rPr>
      </w:pPr>
    </w:p>
    <w:p w14:paraId="4604384A" w14:textId="77777777" w:rsidR="00000000" w:rsidRDefault="00545B09">
      <w:pPr>
        <w:pStyle w:val="a0"/>
        <w:rPr>
          <w:rFonts w:hint="cs"/>
          <w:rtl/>
        </w:rPr>
      </w:pPr>
      <w:r>
        <w:rPr>
          <w:rFonts w:hint="cs"/>
          <w:rtl/>
        </w:rPr>
        <w:t xml:space="preserve">בעד - 9, נגד - 30, עם קולו של היושב-ראש, נמנע אחד. ההסתייגות לא נתקבלה. </w:t>
      </w:r>
    </w:p>
    <w:p w14:paraId="2AF05550" w14:textId="77777777" w:rsidR="00000000" w:rsidRDefault="00545B09">
      <w:pPr>
        <w:pStyle w:val="a0"/>
        <w:jc w:val="center"/>
        <w:rPr>
          <w:rFonts w:hint="cs"/>
          <w:rtl/>
        </w:rPr>
      </w:pPr>
    </w:p>
    <w:p w14:paraId="61059D27" w14:textId="77777777" w:rsidR="00000000" w:rsidRDefault="00545B09">
      <w:pPr>
        <w:pStyle w:val="a0"/>
        <w:rPr>
          <w:rFonts w:hint="cs"/>
          <w:rtl/>
        </w:rPr>
      </w:pPr>
      <w:r>
        <w:rPr>
          <w:rFonts w:hint="cs"/>
          <w:rtl/>
        </w:rPr>
        <w:t xml:space="preserve">אנו עוברים להצבעה על ההסתייגות השנייה לסעיף 1, של חברי הכנסת מוחמד ברכה, עסאם מח'ול, אחמד טיבי וטלב אלסאנע. </w:t>
      </w:r>
    </w:p>
    <w:p w14:paraId="2F6AB8C3" w14:textId="77777777" w:rsidR="00000000" w:rsidRDefault="00545B09">
      <w:pPr>
        <w:pStyle w:val="a0"/>
        <w:rPr>
          <w:rFonts w:hint="cs"/>
          <w:rtl/>
        </w:rPr>
      </w:pPr>
    </w:p>
    <w:p w14:paraId="2C3ED148" w14:textId="77777777" w:rsidR="00000000" w:rsidRDefault="00545B09">
      <w:pPr>
        <w:pStyle w:val="af0"/>
        <w:rPr>
          <w:rtl/>
        </w:rPr>
      </w:pPr>
      <w:r>
        <w:rPr>
          <w:rFonts w:hint="eastAsia"/>
          <w:rtl/>
        </w:rPr>
        <w:t>חיים</w:t>
      </w:r>
      <w:r>
        <w:rPr>
          <w:rtl/>
        </w:rPr>
        <w:t xml:space="preserve"> אורון (מרצ):</w:t>
      </w:r>
    </w:p>
    <w:p w14:paraId="00EF72BA" w14:textId="77777777" w:rsidR="00000000" w:rsidRDefault="00545B09">
      <w:pPr>
        <w:pStyle w:val="a0"/>
        <w:rPr>
          <w:rFonts w:hint="cs"/>
          <w:rtl/>
        </w:rPr>
      </w:pPr>
    </w:p>
    <w:p w14:paraId="7D110C8E" w14:textId="77777777" w:rsidR="00000000" w:rsidRDefault="00545B09">
      <w:pPr>
        <w:pStyle w:val="a0"/>
        <w:rPr>
          <w:rFonts w:hint="cs"/>
          <w:rtl/>
        </w:rPr>
      </w:pPr>
      <w:r>
        <w:rPr>
          <w:rFonts w:hint="cs"/>
          <w:rtl/>
        </w:rPr>
        <w:t xml:space="preserve"> היא ירדה.</w:t>
      </w:r>
    </w:p>
    <w:p w14:paraId="121B8C44" w14:textId="77777777" w:rsidR="00000000" w:rsidRDefault="00545B09">
      <w:pPr>
        <w:pStyle w:val="a0"/>
        <w:rPr>
          <w:rFonts w:hint="cs"/>
          <w:rtl/>
        </w:rPr>
      </w:pPr>
    </w:p>
    <w:p w14:paraId="45E0C247" w14:textId="77777777" w:rsidR="00000000" w:rsidRDefault="00545B09">
      <w:pPr>
        <w:pStyle w:val="af1"/>
        <w:rPr>
          <w:rtl/>
        </w:rPr>
      </w:pPr>
      <w:r>
        <w:rPr>
          <w:rFonts w:hint="eastAsia"/>
          <w:rtl/>
        </w:rPr>
        <w:t>היו</w:t>
      </w:r>
      <w:r>
        <w:rPr>
          <w:rtl/>
        </w:rPr>
        <w:t>"ר נסים ד</w:t>
      </w:r>
      <w:r>
        <w:rPr>
          <w:rtl/>
        </w:rPr>
        <w:t>הן:</w:t>
      </w:r>
    </w:p>
    <w:p w14:paraId="5A89F2C3" w14:textId="77777777" w:rsidR="00000000" w:rsidRDefault="00545B09">
      <w:pPr>
        <w:pStyle w:val="a0"/>
        <w:rPr>
          <w:rFonts w:hint="cs"/>
          <w:rtl/>
        </w:rPr>
      </w:pPr>
    </w:p>
    <w:p w14:paraId="7932FBED" w14:textId="77777777" w:rsidR="00000000" w:rsidRDefault="00545B09">
      <w:pPr>
        <w:pStyle w:val="a0"/>
        <w:rPr>
          <w:rFonts w:hint="cs"/>
          <w:rtl/>
        </w:rPr>
      </w:pPr>
      <w:r>
        <w:rPr>
          <w:rFonts w:hint="cs"/>
          <w:rtl/>
        </w:rPr>
        <w:t xml:space="preserve">ההסתייגות ירדה. </w:t>
      </w:r>
    </w:p>
    <w:p w14:paraId="33F7B22D" w14:textId="77777777" w:rsidR="00000000" w:rsidRDefault="00545B09">
      <w:pPr>
        <w:pStyle w:val="a0"/>
        <w:rPr>
          <w:rtl/>
        </w:rPr>
      </w:pPr>
    </w:p>
    <w:p w14:paraId="407B4496" w14:textId="77777777" w:rsidR="00000000" w:rsidRDefault="00545B09">
      <w:pPr>
        <w:pStyle w:val="a0"/>
        <w:rPr>
          <w:rFonts w:hint="cs"/>
          <w:rtl/>
        </w:rPr>
      </w:pPr>
      <w:r>
        <w:rPr>
          <w:rFonts w:hint="cs"/>
          <w:rtl/>
        </w:rPr>
        <w:t>אנחנו מצביעים על סעיף 1 כנוסח הוועדה. נא להצביע.</w:t>
      </w:r>
    </w:p>
    <w:p w14:paraId="5402F8F8" w14:textId="77777777" w:rsidR="00000000" w:rsidRDefault="00545B09">
      <w:pPr>
        <w:pStyle w:val="a0"/>
        <w:rPr>
          <w:rFonts w:hint="cs"/>
          <w:rtl/>
        </w:rPr>
      </w:pPr>
    </w:p>
    <w:p w14:paraId="11163111" w14:textId="77777777" w:rsidR="00000000" w:rsidRDefault="00545B09">
      <w:pPr>
        <w:pStyle w:val="ab"/>
        <w:bidi/>
        <w:rPr>
          <w:rFonts w:hint="cs"/>
          <w:rtl/>
        </w:rPr>
      </w:pPr>
      <w:r>
        <w:rPr>
          <w:rFonts w:hint="cs"/>
          <w:rtl/>
        </w:rPr>
        <w:t>הצבעה מס' 8</w:t>
      </w:r>
    </w:p>
    <w:p w14:paraId="1B650D07" w14:textId="77777777" w:rsidR="00000000" w:rsidRDefault="00545B09">
      <w:pPr>
        <w:pStyle w:val="ac"/>
        <w:bidi/>
        <w:rPr>
          <w:rFonts w:hint="cs"/>
          <w:rtl/>
        </w:rPr>
      </w:pPr>
    </w:p>
    <w:p w14:paraId="0EB193B2" w14:textId="77777777" w:rsidR="00000000" w:rsidRDefault="00545B09">
      <w:pPr>
        <w:pStyle w:val="ac"/>
        <w:bidi/>
        <w:rPr>
          <w:rFonts w:hint="cs"/>
          <w:rtl/>
        </w:rPr>
      </w:pPr>
      <w:r>
        <w:rPr>
          <w:rFonts w:hint="cs"/>
          <w:rtl/>
        </w:rPr>
        <w:t>בעד סעיף 1, כהצעת הוועדה - 39</w:t>
      </w:r>
    </w:p>
    <w:p w14:paraId="4D7BD873" w14:textId="77777777" w:rsidR="00000000" w:rsidRDefault="00545B09">
      <w:pPr>
        <w:pStyle w:val="ac"/>
        <w:bidi/>
        <w:rPr>
          <w:rFonts w:hint="cs"/>
          <w:rtl/>
        </w:rPr>
      </w:pPr>
      <w:r>
        <w:rPr>
          <w:rFonts w:hint="cs"/>
          <w:rtl/>
        </w:rPr>
        <w:t xml:space="preserve">נגד </w:t>
      </w:r>
      <w:r>
        <w:rPr>
          <w:rtl/>
        </w:rPr>
        <w:t>–</w:t>
      </w:r>
      <w:r>
        <w:rPr>
          <w:rFonts w:hint="cs"/>
          <w:rtl/>
        </w:rPr>
        <w:t xml:space="preserve"> אין</w:t>
      </w:r>
    </w:p>
    <w:p w14:paraId="232B83E1" w14:textId="77777777" w:rsidR="00000000" w:rsidRDefault="00545B09">
      <w:pPr>
        <w:pStyle w:val="ac"/>
        <w:bidi/>
        <w:rPr>
          <w:rFonts w:hint="cs"/>
          <w:rtl/>
        </w:rPr>
      </w:pPr>
      <w:r>
        <w:rPr>
          <w:rFonts w:hint="cs"/>
          <w:rtl/>
        </w:rPr>
        <w:t xml:space="preserve">נמנעים </w:t>
      </w:r>
      <w:r>
        <w:rPr>
          <w:rtl/>
        </w:rPr>
        <w:t>–</w:t>
      </w:r>
      <w:r>
        <w:rPr>
          <w:rFonts w:hint="cs"/>
          <w:rtl/>
        </w:rPr>
        <w:t xml:space="preserve"> 1</w:t>
      </w:r>
    </w:p>
    <w:p w14:paraId="576F08E2" w14:textId="77777777" w:rsidR="00000000" w:rsidRDefault="00545B09">
      <w:pPr>
        <w:pStyle w:val="ad"/>
        <w:bidi/>
        <w:rPr>
          <w:rFonts w:hint="cs"/>
          <w:rtl/>
        </w:rPr>
      </w:pPr>
      <w:r>
        <w:rPr>
          <w:rFonts w:hint="cs"/>
          <w:rtl/>
        </w:rPr>
        <w:t>סעיף 1, כהצעת הוועדה, התקבל.</w:t>
      </w:r>
    </w:p>
    <w:p w14:paraId="59B49E24" w14:textId="77777777" w:rsidR="00000000" w:rsidRDefault="00545B09">
      <w:pPr>
        <w:pStyle w:val="a0"/>
        <w:jc w:val="center"/>
        <w:rPr>
          <w:rFonts w:hint="cs"/>
          <w:rtl/>
        </w:rPr>
      </w:pPr>
    </w:p>
    <w:p w14:paraId="0123B555" w14:textId="77777777" w:rsidR="00000000" w:rsidRDefault="00545B09">
      <w:pPr>
        <w:pStyle w:val="af1"/>
        <w:rPr>
          <w:rtl/>
        </w:rPr>
      </w:pPr>
      <w:r>
        <w:rPr>
          <w:rFonts w:hint="eastAsia"/>
          <w:rtl/>
        </w:rPr>
        <w:t>היו</w:t>
      </w:r>
      <w:r>
        <w:rPr>
          <w:rtl/>
        </w:rPr>
        <w:t>"ר נסים דהן:</w:t>
      </w:r>
    </w:p>
    <w:p w14:paraId="51F020B8" w14:textId="77777777" w:rsidR="00000000" w:rsidRDefault="00545B09">
      <w:pPr>
        <w:pStyle w:val="a0"/>
        <w:rPr>
          <w:rFonts w:hint="cs"/>
          <w:rtl/>
        </w:rPr>
      </w:pPr>
    </w:p>
    <w:p w14:paraId="04241E72" w14:textId="77777777" w:rsidR="00000000" w:rsidRDefault="00545B09">
      <w:pPr>
        <w:pStyle w:val="a0"/>
        <w:rPr>
          <w:rFonts w:hint="cs"/>
          <w:rtl/>
        </w:rPr>
      </w:pPr>
      <w:r>
        <w:rPr>
          <w:rFonts w:hint="cs"/>
          <w:rtl/>
        </w:rPr>
        <w:t>40 בעד, עם קולו של היושב-ראש, אין נגד, נמנע אחד. סעיף 1, כנוסח הוועדה, נ</w:t>
      </w:r>
      <w:r>
        <w:rPr>
          <w:rFonts w:hint="cs"/>
          <w:rtl/>
        </w:rPr>
        <w:t>תקבל.</w:t>
      </w:r>
    </w:p>
    <w:p w14:paraId="78B0B40F" w14:textId="77777777" w:rsidR="00000000" w:rsidRDefault="00545B09">
      <w:pPr>
        <w:pStyle w:val="a0"/>
        <w:rPr>
          <w:rFonts w:hint="cs"/>
          <w:rtl/>
        </w:rPr>
      </w:pPr>
    </w:p>
    <w:p w14:paraId="2DF88994" w14:textId="77777777" w:rsidR="00000000" w:rsidRDefault="00545B09">
      <w:pPr>
        <w:pStyle w:val="a0"/>
        <w:rPr>
          <w:rtl/>
        </w:rPr>
      </w:pPr>
    </w:p>
    <w:p w14:paraId="32C2BC6C" w14:textId="77777777" w:rsidR="00000000" w:rsidRDefault="00545B09">
      <w:pPr>
        <w:pStyle w:val="a0"/>
        <w:rPr>
          <w:rFonts w:hint="cs"/>
          <w:rtl/>
        </w:rPr>
      </w:pPr>
      <w:r>
        <w:rPr>
          <w:rFonts w:hint="cs"/>
          <w:rtl/>
        </w:rPr>
        <w:t xml:space="preserve">לסעיף 2 כנוסח הוועדה יש הסתייגות לחבר הכנסת בשארה. חבר הכנסת בשארה הוריד. חבר הכנסת זחאלקה הוריד וחבר הכנסת ואסל טאהא הוריד. </w:t>
      </w:r>
    </w:p>
    <w:p w14:paraId="73C343E9" w14:textId="77777777" w:rsidR="00000000" w:rsidRDefault="00545B09">
      <w:pPr>
        <w:pStyle w:val="a0"/>
        <w:rPr>
          <w:rFonts w:hint="cs"/>
          <w:rtl/>
        </w:rPr>
      </w:pPr>
    </w:p>
    <w:p w14:paraId="25114931" w14:textId="77777777" w:rsidR="00000000" w:rsidRDefault="00545B09">
      <w:pPr>
        <w:pStyle w:val="a0"/>
        <w:rPr>
          <w:rFonts w:hint="cs"/>
          <w:rtl/>
        </w:rPr>
      </w:pPr>
      <w:r>
        <w:rPr>
          <w:rFonts w:hint="cs"/>
          <w:rtl/>
        </w:rPr>
        <w:t>אם כן, נצביע על סעיף 2 כנוסח הוועדה.</w:t>
      </w:r>
    </w:p>
    <w:p w14:paraId="2331A6E8" w14:textId="77777777" w:rsidR="00000000" w:rsidRDefault="00545B09">
      <w:pPr>
        <w:pStyle w:val="a0"/>
        <w:rPr>
          <w:rFonts w:hint="cs"/>
          <w:rtl/>
        </w:rPr>
      </w:pPr>
    </w:p>
    <w:p w14:paraId="42DCDE69" w14:textId="77777777" w:rsidR="00000000" w:rsidRDefault="00545B09">
      <w:pPr>
        <w:pStyle w:val="ab"/>
        <w:bidi/>
        <w:rPr>
          <w:rFonts w:hint="cs"/>
          <w:rtl/>
        </w:rPr>
      </w:pPr>
      <w:r>
        <w:rPr>
          <w:rFonts w:hint="cs"/>
          <w:rtl/>
        </w:rPr>
        <w:t>הצבעה מס'  9</w:t>
      </w:r>
    </w:p>
    <w:p w14:paraId="2E4D2A9A" w14:textId="77777777" w:rsidR="00000000" w:rsidRDefault="00545B09">
      <w:pPr>
        <w:pStyle w:val="ac"/>
        <w:bidi/>
        <w:rPr>
          <w:rFonts w:hint="cs"/>
          <w:rtl/>
        </w:rPr>
      </w:pPr>
    </w:p>
    <w:p w14:paraId="61682238" w14:textId="77777777" w:rsidR="00000000" w:rsidRDefault="00545B09">
      <w:pPr>
        <w:pStyle w:val="ac"/>
        <w:bidi/>
        <w:rPr>
          <w:rFonts w:hint="cs"/>
          <w:rtl/>
        </w:rPr>
      </w:pPr>
      <w:r>
        <w:rPr>
          <w:rFonts w:hint="cs"/>
          <w:rtl/>
        </w:rPr>
        <w:t xml:space="preserve">בעד סעיף 2 </w:t>
      </w:r>
      <w:r>
        <w:rPr>
          <w:rtl/>
        </w:rPr>
        <w:t>–</w:t>
      </w:r>
      <w:r>
        <w:rPr>
          <w:rFonts w:hint="cs"/>
          <w:rtl/>
        </w:rPr>
        <w:t xml:space="preserve"> 40</w:t>
      </w:r>
    </w:p>
    <w:p w14:paraId="72F5BB19" w14:textId="77777777" w:rsidR="00000000" w:rsidRDefault="00545B09">
      <w:pPr>
        <w:pStyle w:val="ac"/>
        <w:bidi/>
        <w:rPr>
          <w:rFonts w:hint="cs"/>
          <w:rtl/>
        </w:rPr>
      </w:pPr>
      <w:r>
        <w:rPr>
          <w:rFonts w:hint="cs"/>
          <w:rtl/>
        </w:rPr>
        <w:t>נגד - אין</w:t>
      </w:r>
    </w:p>
    <w:p w14:paraId="5817987B" w14:textId="77777777" w:rsidR="00000000" w:rsidRDefault="00545B09">
      <w:pPr>
        <w:pStyle w:val="ac"/>
        <w:bidi/>
        <w:rPr>
          <w:rFonts w:hint="cs"/>
          <w:rtl/>
        </w:rPr>
      </w:pPr>
      <w:r>
        <w:rPr>
          <w:rFonts w:hint="cs"/>
          <w:rtl/>
        </w:rPr>
        <w:t xml:space="preserve">נמנעים </w:t>
      </w:r>
      <w:r>
        <w:rPr>
          <w:rtl/>
        </w:rPr>
        <w:t>–</w:t>
      </w:r>
      <w:r>
        <w:rPr>
          <w:rFonts w:hint="cs"/>
          <w:rtl/>
        </w:rPr>
        <w:t xml:space="preserve"> אין</w:t>
      </w:r>
    </w:p>
    <w:p w14:paraId="1C417DD4" w14:textId="77777777" w:rsidR="00000000" w:rsidRDefault="00545B09">
      <w:pPr>
        <w:pStyle w:val="ad"/>
        <w:bidi/>
        <w:rPr>
          <w:rFonts w:hint="cs"/>
          <w:rtl/>
        </w:rPr>
      </w:pPr>
      <w:r>
        <w:rPr>
          <w:rFonts w:hint="cs"/>
          <w:rtl/>
        </w:rPr>
        <w:t>סעיף 2 נתקבל.</w:t>
      </w:r>
    </w:p>
    <w:p w14:paraId="1784EB03" w14:textId="77777777" w:rsidR="00000000" w:rsidRDefault="00545B09">
      <w:pPr>
        <w:pStyle w:val="a0"/>
        <w:ind w:firstLine="0"/>
        <w:rPr>
          <w:rFonts w:hint="cs"/>
          <w:rtl/>
        </w:rPr>
      </w:pPr>
    </w:p>
    <w:p w14:paraId="61388005" w14:textId="77777777" w:rsidR="00000000" w:rsidRDefault="00545B09">
      <w:pPr>
        <w:pStyle w:val="af1"/>
        <w:rPr>
          <w:rtl/>
        </w:rPr>
      </w:pPr>
      <w:r>
        <w:rPr>
          <w:rtl/>
        </w:rPr>
        <w:t>היו"ר נסים דהן:</w:t>
      </w:r>
    </w:p>
    <w:p w14:paraId="4F9426EB" w14:textId="77777777" w:rsidR="00000000" w:rsidRDefault="00545B09">
      <w:pPr>
        <w:pStyle w:val="a0"/>
        <w:rPr>
          <w:rtl/>
        </w:rPr>
      </w:pPr>
    </w:p>
    <w:p w14:paraId="01A5DCD1" w14:textId="77777777" w:rsidR="00000000" w:rsidRDefault="00545B09">
      <w:pPr>
        <w:pStyle w:val="a0"/>
        <w:rPr>
          <w:rFonts w:hint="cs"/>
          <w:rtl/>
        </w:rPr>
      </w:pPr>
      <w:r>
        <w:rPr>
          <w:rFonts w:hint="cs"/>
          <w:rtl/>
        </w:rPr>
        <w:t>נוסיף את קולו של היושב-ראש. 41 בעד, אין מתנגדים ואין נמנעים. סעיף 2, כנוסח הוועדה, נתקבל בקריאה שנייה.</w:t>
      </w:r>
    </w:p>
    <w:p w14:paraId="5314F06D" w14:textId="77777777" w:rsidR="00000000" w:rsidRDefault="00545B09">
      <w:pPr>
        <w:pStyle w:val="a0"/>
        <w:ind w:firstLine="0"/>
        <w:rPr>
          <w:rFonts w:hint="cs"/>
          <w:rtl/>
        </w:rPr>
      </w:pPr>
    </w:p>
    <w:p w14:paraId="65586FC5" w14:textId="77777777" w:rsidR="00000000" w:rsidRDefault="00545B09">
      <w:pPr>
        <w:pStyle w:val="a0"/>
        <w:ind w:firstLine="0"/>
        <w:rPr>
          <w:rFonts w:hint="cs"/>
          <w:rtl/>
        </w:rPr>
      </w:pPr>
      <w:r>
        <w:rPr>
          <w:rFonts w:hint="cs"/>
          <w:rtl/>
        </w:rPr>
        <w:tab/>
        <w:t>אנחנו עוברים לקריאה שלישית אחרי שלא נתקבלה שום הסתייגות.</w:t>
      </w:r>
    </w:p>
    <w:p w14:paraId="0CC4CCA2" w14:textId="77777777" w:rsidR="00000000" w:rsidRDefault="00545B09">
      <w:pPr>
        <w:pStyle w:val="a0"/>
        <w:ind w:firstLine="0"/>
        <w:rPr>
          <w:rFonts w:hint="cs"/>
          <w:rtl/>
        </w:rPr>
      </w:pPr>
    </w:p>
    <w:p w14:paraId="74EB2430" w14:textId="77777777" w:rsidR="00000000" w:rsidRDefault="00545B09">
      <w:pPr>
        <w:pStyle w:val="a0"/>
        <w:ind w:firstLine="0"/>
        <w:rPr>
          <w:rFonts w:hint="cs"/>
          <w:rtl/>
        </w:rPr>
      </w:pPr>
    </w:p>
    <w:p w14:paraId="7BD82E42" w14:textId="77777777" w:rsidR="00000000" w:rsidRDefault="00545B09">
      <w:pPr>
        <w:pStyle w:val="ab"/>
        <w:bidi/>
        <w:rPr>
          <w:rFonts w:hint="cs"/>
          <w:rtl/>
        </w:rPr>
      </w:pPr>
      <w:r>
        <w:rPr>
          <w:rFonts w:hint="cs"/>
          <w:rtl/>
        </w:rPr>
        <w:t>הצבעה מס' 10</w:t>
      </w:r>
    </w:p>
    <w:p w14:paraId="2F739EAD" w14:textId="77777777" w:rsidR="00000000" w:rsidRDefault="00545B09">
      <w:pPr>
        <w:pStyle w:val="a0"/>
        <w:ind w:firstLine="0"/>
        <w:jc w:val="center"/>
        <w:rPr>
          <w:rFonts w:hint="cs"/>
          <w:rtl/>
        </w:rPr>
      </w:pPr>
    </w:p>
    <w:p w14:paraId="019B20B4" w14:textId="77777777" w:rsidR="00000000" w:rsidRDefault="00545B09">
      <w:pPr>
        <w:pStyle w:val="ac"/>
        <w:bidi/>
        <w:rPr>
          <w:rFonts w:hint="cs"/>
          <w:rtl/>
        </w:rPr>
      </w:pPr>
      <w:r>
        <w:rPr>
          <w:rFonts w:hint="cs"/>
          <w:rtl/>
        </w:rPr>
        <w:t xml:space="preserve">בעד החוק </w:t>
      </w:r>
      <w:r>
        <w:rPr>
          <w:rtl/>
        </w:rPr>
        <w:t>–</w:t>
      </w:r>
      <w:r>
        <w:rPr>
          <w:rFonts w:hint="cs"/>
          <w:rtl/>
        </w:rPr>
        <w:t xml:space="preserve"> 40</w:t>
      </w:r>
    </w:p>
    <w:p w14:paraId="3742424D" w14:textId="77777777" w:rsidR="00000000" w:rsidRDefault="00545B09">
      <w:pPr>
        <w:pStyle w:val="ac"/>
        <w:bidi/>
        <w:rPr>
          <w:rFonts w:hint="cs"/>
          <w:rtl/>
        </w:rPr>
      </w:pPr>
      <w:r>
        <w:rPr>
          <w:rFonts w:hint="cs"/>
          <w:rtl/>
        </w:rPr>
        <w:t xml:space="preserve">אין </w:t>
      </w:r>
      <w:r>
        <w:rPr>
          <w:rtl/>
        </w:rPr>
        <w:t>–</w:t>
      </w:r>
      <w:r>
        <w:rPr>
          <w:rFonts w:hint="cs"/>
          <w:rtl/>
        </w:rPr>
        <w:t xml:space="preserve"> נגד</w:t>
      </w:r>
    </w:p>
    <w:p w14:paraId="03F6648F" w14:textId="77777777" w:rsidR="00000000" w:rsidRDefault="00545B09">
      <w:pPr>
        <w:pStyle w:val="ac"/>
        <w:bidi/>
        <w:rPr>
          <w:rFonts w:hint="cs"/>
          <w:rtl/>
        </w:rPr>
      </w:pPr>
      <w:r>
        <w:rPr>
          <w:rFonts w:hint="cs"/>
          <w:rtl/>
        </w:rPr>
        <w:t xml:space="preserve">נמנעים </w:t>
      </w:r>
      <w:r>
        <w:rPr>
          <w:rtl/>
        </w:rPr>
        <w:t>–</w:t>
      </w:r>
      <w:r>
        <w:rPr>
          <w:rFonts w:hint="cs"/>
          <w:rtl/>
        </w:rPr>
        <w:t xml:space="preserve"> אין</w:t>
      </w:r>
    </w:p>
    <w:p w14:paraId="1E7C8610" w14:textId="77777777" w:rsidR="00000000" w:rsidRDefault="00545B09">
      <w:pPr>
        <w:pStyle w:val="ad"/>
        <w:bidi/>
        <w:rPr>
          <w:rFonts w:hint="cs"/>
          <w:rtl/>
        </w:rPr>
      </w:pPr>
      <w:r>
        <w:rPr>
          <w:rFonts w:hint="cs"/>
          <w:rtl/>
        </w:rPr>
        <w:t>חוק הביטוח הלאומי (תיקון מס' 69), התשס"</w:t>
      </w:r>
      <w:r>
        <w:rPr>
          <w:rFonts w:hint="cs"/>
          <w:rtl/>
        </w:rPr>
        <w:t>ד-2004, נתקבל.</w:t>
      </w:r>
    </w:p>
    <w:p w14:paraId="2A2FCB90" w14:textId="77777777" w:rsidR="00000000" w:rsidRDefault="00545B09">
      <w:pPr>
        <w:pStyle w:val="a0"/>
        <w:rPr>
          <w:rFonts w:hint="cs"/>
          <w:rtl/>
        </w:rPr>
      </w:pPr>
    </w:p>
    <w:p w14:paraId="06A10C30" w14:textId="77777777" w:rsidR="00000000" w:rsidRDefault="00545B09">
      <w:pPr>
        <w:pStyle w:val="af1"/>
        <w:rPr>
          <w:rtl/>
        </w:rPr>
      </w:pPr>
      <w:r>
        <w:rPr>
          <w:rtl/>
        </w:rPr>
        <w:t>היו"ר נסים דהן:</w:t>
      </w:r>
    </w:p>
    <w:p w14:paraId="6B5D3BBE" w14:textId="77777777" w:rsidR="00000000" w:rsidRDefault="00545B09">
      <w:pPr>
        <w:pStyle w:val="a0"/>
        <w:rPr>
          <w:rtl/>
        </w:rPr>
      </w:pPr>
    </w:p>
    <w:p w14:paraId="72C9CB9A" w14:textId="77777777" w:rsidR="00000000" w:rsidRDefault="00545B09">
      <w:pPr>
        <w:pStyle w:val="a0"/>
        <w:rPr>
          <w:rFonts w:hint="cs"/>
          <w:rtl/>
        </w:rPr>
      </w:pPr>
      <w:r>
        <w:rPr>
          <w:rFonts w:hint="cs"/>
          <w:rtl/>
        </w:rPr>
        <w:t xml:space="preserve">בעד - 40, בצירוף קולו של היושב-ראש </w:t>
      </w:r>
      <w:r>
        <w:rPr>
          <w:rtl/>
        </w:rPr>
        <w:t>–</w:t>
      </w:r>
      <w:r>
        <w:rPr>
          <w:rFonts w:hint="cs"/>
          <w:rtl/>
        </w:rPr>
        <w:t xml:space="preserve"> 41, אין מתנגדים ואין נמנעים. החוק נתקבל בקריאה שלישית. </w:t>
      </w:r>
    </w:p>
    <w:p w14:paraId="4294BC38" w14:textId="77777777" w:rsidR="00000000" w:rsidRDefault="00545B09">
      <w:pPr>
        <w:pStyle w:val="a0"/>
        <w:rPr>
          <w:rFonts w:hint="cs"/>
          <w:rtl/>
        </w:rPr>
      </w:pPr>
    </w:p>
    <w:p w14:paraId="5F059220" w14:textId="77777777" w:rsidR="00000000" w:rsidRDefault="00545B09">
      <w:pPr>
        <w:pStyle w:val="a0"/>
        <w:rPr>
          <w:rFonts w:hint="cs"/>
          <w:rtl/>
        </w:rPr>
      </w:pPr>
      <w:r>
        <w:rPr>
          <w:rFonts w:hint="cs"/>
          <w:rtl/>
        </w:rPr>
        <w:t xml:space="preserve">חבר הכנסת יהלום, אתה בירכת, יצאת ידי חובה. תודה רבה. </w:t>
      </w:r>
    </w:p>
    <w:p w14:paraId="73C3B109" w14:textId="77777777" w:rsidR="00000000" w:rsidRDefault="00545B09">
      <w:pPr>
        <w:pStyle w:val="a0"/>
        <w:rPr>
          <w:rFonts w:hint="cs"/>
          <w:rtl/>
        </w:rPr>
      </w:pPr>
    </w:p>
    <w:p w14:paraId="356B9730" w14:textId="77777777" w:rsidR="00000000" w:rsidRDefault="00545B09">
      <w:pPr>
        <w:pStyle w:val="a0"/>
        <w:ind w:firstLine="0"/>
        <w:rPr>
          <w:rFonts w:hint="cs"/>
          <w:rtl/>
        </w:rPr>
      </w:pPr>
    </w:p>
    <w:p w14:paraId="7B93DC15" w14:textId="77777777" w:rsidR="00000000" w:rsidRDefault="00545B09">
      <w:pPr>
        <w:pStyle w:val="a0"/>
        <w:ind w:firstLine="0"/>
        <w:rPr>
          <w:rFonts w:hint="cs"/>
          <w:rtl/>
        </w:rPr>
      </w:pPr>
    </w:p>
    <w:p w14:paraId="726F150D" w14:textId="77777777" w:rsidR="00000000" w:rsidRDefault="00545B09">
      <w:pPr>
        <w:pStyle w:val="a2"/>
        <w:rPr>
          <w:rFonts w:hint="cs"/>
          <w:rtl/>
        </w:rPr>
      </w:pPr>
      <w:bookmarkStart w:id="250" w:name="CS21337FI0021337T26_01_2004_19_35_28"/>
      <w:bookmarkStart w:id="251" w:name="_Toc78865182"/>
      <w:bookmarkEnd w:id="250"/>
      <w:r>
        <w:rPr>
          <w:rtl/>
        </w:rPr>
        <w:t>הצעת חוק האחריות לפיצוי נזקי זיהום בשמן, התשס"ד-2004</w:t>
      </w:r>
      <w:bookmarkEnd w:id="251"/>
    </w:p>
    <w:p w14:paraId="2A8784A4" w14:textId="77777777" w:rsidR="00000000" w:rsidRDefault="00545B09">
      <w:pPr>
        <w:pStyle w:val="a0"/>
        <w:ind w:firstLine="0"/>
        <w:rPr>
          <w:rFonts w:hint="cs"/>
          <w:rtl/>
        </w:rPr>
      </w:pPr>
      <w:r>
        <w:rPr>
          <w:rtl/>
        </w:rPr>
        <w:t>[מס'</w:t>
      </w:r>
      <w:r>
        <w:rPr>
          <w:rFonts w:hint="cs"/>
          <w:rtl/>
        </w:rPr>
        <w:t xml:space="preserve"> 2938</w:t>
      </w:r>
      <w:r>
        <w:rPr>
          <w:rtl/>
        </w:rPr>
        <w:t>; "דברי הכ</w:t>
      </w:r>
      <w:r>
        <w:rPr>
          <w:rtl/>
        </w:rPr>
        <w:t>נסת",</w:t>
      </w:r>
      <w:r>
        <w:rPr>
          <w:rFonts w:hint="cs"/>
          <w:rtl/>
        </w:rPr>
        <w:t xml:space="preserve"> מושב ראשון,</w:t>
      </w:r>
      <w:r>
        <w:rPr>
          <w:rtl/>
        </w:rPr>
        <w:t xml:space="preserve"> חוב'</w:t>
      </w:r>
      <w:r>
        <w:rPr>
          <w:rFonts w:hint="cs"/>
          <w:rtl/>
        </w:rPr>
        <w:t xml:space="preserve"> י"ג</w:t>
      </w:r>
      <w:r>
        <w:rPr>
          <w:rtl/>
        </w:rPr>
        <w:t xml:space="preserve">, עמ' </w:t>
      </w:r>
      <w:r>
        <w:rPr>
          <w:rFonts w:hint="cs"/>
          <w:rtl/>
        </w:rPr>
        <w:t xml:space="preserve"> 3221</w:t>
      </w:r>
      <w:r>
        <w:rPr>
          <w:rtl/>
        </w:rPr>
        <w:t xml:space="preserve">; </w:t>
      </w:r>
      <w:r>
        <w:rPr>
          <w:rFonts w:hint="cs"/>
          <w:rtl/>
        </w:rPr>
        <w:t>כרך 188, עמ' 4433;</w:t>
      </w:r>
      <w:r>
        <w:rPr>
          <w:rtl/>
        </w:rPr>
        <w:t xml:space="preserve"> נספחות.]</w:t>
      </w:r>
    </w:p>
    <w:p w14:paraId="2BF8573A" w14:textId="77777777" w:rsidR="00000000" w:rsidRDefault="00545B09">
      <w:pPr>
        <w:pStyle w:val="-0"/>
        <w:rPr>
          <w:rFonts w:hint="cs"/>
          <w:rtl/>
        </w:rPr>
      </w:pPr>
      <w:r>
        <w:rPr>
          <w:rtl/>
        </w:rPr>
        <w:t>(קריאה שני</w:t>
      </w:r>
      <w:r>
        <w:rPr>
          <w:rFonts w:hint="cs"/>
          <w:rtl/>
        </w:rPr>
        <w:t>י</w:t>
      </w:r>
      <w:r>
        <w:rPr>
          <w:rtl/>
        </w:rPr>
        <w:t xml:space="preserve">ה וקריאה שלישית) </w:t>
      </w:r>
    </w:p>
    <w:p w14:paraId="71372921" w14:textId="77777777" w:rsidR="00000000" w:rsidRDefault="00545B09">
      <w:pPr>
        <w:pStyle w:val="af1"/>
        <w:rPr>
          <w:rtl/>
        </w:rPr>
      </w:pPr>
      <w:r>
        <w:rPr>
          <w:rtl/>
        </w:rPr>
        <w:br/>
        <w:t>היו"ר נסים דהן:</w:t>
      </w:r>
    </w:p>
    <w:p w14:paraId="6C31C7C1" w14:textId="77777777" w:rsidR="00000000" w:rsidRDefault="00545B09">
      <w:pPr>
        <w:pStyle w:val="a0"/>
        <w:rPr>
          <w:rtl/>
        </w:rPr>
      </w:pPr>
    </w:p>
    <w:p w14:paraId="4CC91F30" w14:textId="77777777" w:rsidR="00000000" w:rsidRDefault="00545B09">
      <w:pPr>
        <w:pStyle w:val="a0"/>
        <w:rPr>
          <w:rFonts w:hint="cs"/>
          <w:rtl/>
        </w:rPr>
      </w:pPr>
      <w:r>
        <w:rPr>
          <w:rFonts w:hint="cs"/>
          <w:rtl/>
        </w:rPr>
        <w:t>אנחנו ממשיכים בסדר-היום: הצעת חוק האחריות לפיצוי נזקי זיהום בשמן, התשס"ד-2004, קריאה שנייה וקריאה שלישית. יציג את החוק יושב-ראש ועדת הכלכלה. ב</w:t>
      </w:r>
      <w:r>
        <w:rPr>
          <w:rFonts w:hint="cs"/>
          <w:rtl/>
        </w:rPr>
        <w:t xml:space="preserve">בקשה, חבר הכנסת שלום שמחון. </w:t>
      </w:r>
    </w:p>
    <w:p w14:paraId="5ABE59D0" w14:textId="77777777" w:rsidR="00000000" w:rsidRDefault="00545B09">
      <w:pPr>
        <w:pStyle w:val="a"/>
        <w:rPr>
          <w:rtl/>
        </w:rPr>
      </w:pPr>
      <w:r>
        <w:rPr>
          <w:rtl/>
        </w:rPr>
        <w:br/>
      </w:r>
      <w:bookmarkStart w:id="252" w:name="FS000000461T26_01_2004_19_49_56"/>
      <w:bookmarkStart w:id="253" w:name="_Toc78865183"/>
      <w:bookmarkEnd w:id="252"/>
      <w:r>
        <w:rPr>
          <w:rtl/>
        </w:rPr>
        <w:t>שלום שמחון (יו"ר ועדת הכלכלה):</w:t>
      </w:r>
      <w:bookmarkEnd w:id="253"/>
    </w:p>
    <w:p w14:paraId="5388778C" w14:textId="77777777" w:rsidR="00000000" w:rsidRDefault="00545B09">
      <w:pPr>
        <w:pStyle w:val="a0"/>
        <w:rPr>
          <w:rtl/>
        </w:rPr>
      </w:pPr>
    </w:p>
    <w:p w14:paraId="355F20C8" w14:textId="77777777" w:rsidR="00000000" w:rsidRDefault="00545B09">
      <w:pPr>
        <w:pStyle w:val="a0"/>
        <w:rPr>
          <w:rFonts w:hint="cs"/>
          <w:rtl/>
        </w:rPr>
      </w:pPr>
      <w:r>
        <w:rPr>
          <w:rFonts w:hint="cs"/>
          <w:rtl/>
        </w:rPr>
        <w:t xml:space="preserve">קיבלתי הערה של יושב-ראש הכנסת שאני מדבר מעט מעל הדוכן - לא מעט פעמים, מעט זמן. </w:t>
      </w:r>
    </w:p>
    <w:p w14:paraId="1D797A37" w14:textId="77777777" w:rsidR="00000000" w:rsidRDefault="00545B09">
      <w:pPr>
        <w:pStyle w:val="af0"/>
        <w:rPr>
          <w:rtl/>
        </w:rPr>
      </w:pPr>
      <w:r>
        <w:rPr>
          <w:rtl/>
        </w:rPr>
        <w:br/>
        <w:t>גדעון סער (הליכוד):</w:t>
      </w:r>
    </w:p>
    <w:p w14:paraId="5852567D" w14:textId="77777777" w:rsidR="00000000" w:rsidRDefault="00545B09">
      <w:pPr>
        <w:pStyle w:val="a0"/>
        <w:rPr>
          <w:rtl/>
        </w:rPr>
      </w:pPr>
    </w:p>
    <w:p w14:paraId="69CCD053" w14:textId="77777777" w:rsidR="00000000" w:rsidRDefault="00545B09">
      <w:pPr>
        <w:pStyle w:val="a0"/>
        <w:rPr>
          <w:rFonts w:hint="cs"/>
          <w:rtl/>
        </w:rPr>
      </w:pPr>
      <w:r>
        <w:rPr>
          <w:rFonts w:hint="cs"/>
          <w:rtl/>
        </w:rPr>
        <w:t xml:space="preserve">אתה מעביר חוקים, גם זה משהו. </w:t>
      </w:r>
    </w:p>
    <w:p w14:paraId="7160F4F6" w14:textId="77777777" w:rsidR="00000000" w:rsidRDefault="00545B09">
      <w:pPr>
        <w:pStyle w:val="af0"/>
        <w:rPr>
          <w:rtl/>
        </w:rPr>
      </w:pPr>
      <w:r>
        <w:rPr>
          <w:rtl/>
        </w:rPr>
        <w:br/>
        <w:t>קריאה:</w:t>
      </w:r>
    </w:p>
    <w:p w14:paraId="2FA28864" w14:textId="77777777" w:rsidR="00000000" w:rsidRDefault="00545B09">
      <w:pPr>
        <w:pStyle w:val="a0"/>
        <w:rPr>
          <w:rtl/>
        </w:rPr>
      </w:pPr>
    </w:p>
    <w:p w14:paraId="09572419" w14:textId="77777777" w:rsidR="00000000" w:rsidRDefault="00545B09">
      <w:pPr>
        <w:pStyle w:val="a0"/>
        <w:rPr>
          <w:rFonts w:hint="cs"/>
          <w:rtl/>
        </w:rPr>
      </w:pPr>
      <w:r>
        <w:rPr>
          <w:rFonts w:hint="cs"/>
          <w:rtl/>
        </w:rPr>
        <w:t>- - -</w:t>
      </w:r>
    </w:p>
    <w:p w14:paraId="6F10764C" w14:textId="77777777" w:rsidR="00000000" w:rsidRDefault="00545B09">
      <w:pPr>
        <w:pStyle w:val="-"/>
        <w:rPr>
          <w:rtl/>
        </w:rPr>
      </w:pPr>
      <w:r>
        <w:rPr>
          <w:rtl/>
        </w:rPr>
        <w:br/>
      </w:r>
      <w:bookmarkStart w:id="254" w:name="FS000000461T26_01_2004_19_50_49C"/>
      <w:bookmarkEnd w:id="254"/>
      <w:r>
        <w:rPr>
          <w:rtl/>
        </w:rPr>
        <w:t>שלום שמחון (יו"ר ועדת הכלכלה):</w:t>
      </w:r>
    </w:p>
    <w:p w14:paraId="659729AF" w14:textId="77777777" w:rsidR="00000000" w:rsidRDefault="00545B09">
      <w:pPr>
        <w:pStyle w:val="a0"/>
        <w:rPr>
          <w:rtl/>
        </w:rPr>
      </w:pPr>
    </w:p>
    <w:p w14:paraId="732703F3" w14:textId="77777777" w:rsidR="00000000" w:rsidRDefault="00545B09">
      <w:pPr>
        <w:pStyle w:val="a0"/>
        <w:rPr>
          <w:rFonts w:hint="cs"/>
          <w:rtl/>
        </w:rPr>
      </w:pPr>
      <w:r>
        <w:rPr>
          <w:rFonts w:hint="cs"/>
          <w:rtl/>
        </w:rPr>
        <w:t>אין הסתייגויות</w:t>
      </w:r>
      <w:r>
        <w:rPr>
          <w:rFonts w:hint="cs"/>
          <w:rtl/>
        </w:rPr>
        <w:t xml:space="preserve"> להצעת חוק האחריות לפיצוי נזקי זיהום בשמן, התשס"ד-2004. </w:t>
      </w:r>
    </w:p>
    <w:p w14:paraId="3ACF7844" w14:textId="77777777" w:rsidR="00000000" w:rsidRDefault="00545B09">
      <w:pPr>
        <w:pStyle w:val="a0"/>
        <w:rPr>
          <w:rFonts w:hint="cs"/>
          <w:rtl/>
        </w:rPr>
      </w:pPr>
    </w:p>
    <w:p w14:paraId="44458D43" w14:textId="77777777" w:rsidR="00000000" w:rsidRDefault="00545B09">
      <w:pPr>
        <w:pStyle w:val="a0"/>
        <w:rPr>
          <w:rFonts w:hint="cs"/>
          <w:rtl/>
        </w:rPr>
      </w:pPr>
      <w:r>
        <w:rPr>
          <w:rFonts w:hint="cs"/>
          <w:rtl/>
        </w:rPr>
        <w:t>הצעת החוק המונחת היום לפניכם התקבלה בקריאה ראשונה בכנסת החמש-עשרה, ב-7 במאי 2001. הכנסת השש-עשרה החליטה להחיל עליה דין רציפות בהתאם לחוק רציפות הדיון בהצעות חוק, התשנ"ג-1993.</w:t>
      </w:r>
    </w:p>
    <w:p w14:paraId="3B4924E6" w14:textId="77777777" w:rsidR="00000000" w:rsidRDefault="00545B09">
      <w:pPr>
        <w:pStyle w:val="a0"/>
        <w:rPr>
          <w:rFonts w:hint="cs"/>
          <w:rtl/>
        </w:rPr>
      </w:pPr>
    </w:p>
    <w:p w14:paraId="00195211" w14:textId="77777777" w:rsidR="00000000" w:rsidRDefault="00545B09">
      <w:pPr>
        <w:pStyle w:val="a0"/>
        <w:rPr>
          <w:rFonts w:hint="cs"/>
          <w:rtl/>
        </w:rPr>
      </w:pPr>
      <w:r>
        <w:rPr>
          <w:rFonts w:hint="cs"/>
          <w:rtl/>
        </w:rPr>
        <w:t xml:space="preserve">ועדת הכלכלה, הן בכנסת </w:t>
      </w:r>
      <w:r>
        <w:rPr>
          <w:rFonts w:hint="cs"/>
          <w:rtl/>
        </w:rPr>
        <w:t>החמש-עשרה, בראשות היושב-ראש דאז אברהם פורז, הן בראשותי, הקדישה להצעת חוק זו כמה ישיבות, ולא בכדי. מדובר בהצעת חוק חשובה ביותר, כפי שאפרט להלן, ודיוניה של ועדת הכלכלה הביאו לשינויים מפליגים בנוסח המונח היום לפניכם לעומת הנוסח שהכינה הממשלה לקריאה ראשונה, וא</w:t>
      </w:r>
      <w:r>
        <w:rPr>
          <w:rFonts w:hint="cs"/>
          <w:rtl/>
        </w:rPr>
        <w:t>יני יכול שלא להתברך בעבודה הרצינית שנעשתה בכנסת בכל הקשור לחוק זה.</w:t>
      </w:r>
    </w:p>
    <w:p w14:paraId="666E06BA" w14:textId="77777777" w:rsidR="00000000" w:rsidRDefault="00545B09">
      <w:pPr>
        <w:pStyle w:val="a0"/>
        <w:rPr>
          <w:rFonts w:hint="cs"/>
          <w:rtl/>
        </w:rPr>
      </w:pPr>
    </w:p>
    <w:p w14:paraId="26050263" w14:textId="77777777" w:rsidR="00000000" w:rsidRDefault="00545B09">
      <w:pPr>
        <w:pStyle w:val="a0"/>
        <w:rPr>
          <w:rFonts w:hint="cs"/>
          <w:rtl/>
        </w:rPr>
      </w:pPr>
      <w:r>
        <w:rPr>
          <w:rFonts w:hint="cs"/>
          <w:rtl/>
        </w:rPr>
        <w:t>מטרת החוק המוצע היא לאפשר למדינת ישראל להצטרף כחברה לשתי אמנות בין-לאומיות: האמנה הבין-לאומית בדבר אחריות אזרחית לנזקי זיהום בשמן והאמנה הבין-לאומית בדבר הקמת קרן בין-לאומית לפיצוי על נזקי</w:t>
      </w:r>
      <w:r>
        <w:rPr>
          <w:rFonts w:hint="cs"/>
          <w:rtl/>
        </w:rPr>
        <w:t xml:space="preserve"> זיהום בשמן. ההצטרפות לאמנות אלה תתאפשר רק לאחר שמדינת ישראל תאשררן, ולאחר שתסדיר במשפטה הפנימי את ההסדרים הכלולים באמנות האמורות, ודבר זה ייעשה עם קבלת הצעת חוק זו. </w:t>
      </w:r>
    </w:p>
    <w:p w14:paraId="293957E6" w14:textId="77777777" w:rsidR="00000000" w:rsidRDefault="00545B09">
      <w:pPr>
        <w:pStyle w:val="a0"/>
        <w:rPr>
          <w:rFonts w:hint="cs"/>
          <w:rtl/>
        </w:rPr>
      </w:pPr>
    </w:p>
    <w:p w14:paraId="17EDD46B" w14:textId="77777777" w:rsidR="00000000" w:rsidRDefault="00545B09">
      <w:pPr>
        <w:pStyle w:val="a0"/>
        <w:rPr>
          <w:rFonts w:hint="cs"/>
          <w:rtl/>
        </w:rPr>
      </w:pPr>
      <w:r>
        <w:rPr>
          <w:rFonts w:hint="cs"/>
          <w:rtl/>
        </w:rPr>
        <w:t>קבלת החוק המוצע תאפשר למדינת ישראל להשתתף במערך הבין-לאומי להתמודדות עם המקרים הקשים שבה</w:t>
      </w:r>
      <w:r>
        <w:rPr>
          <w:rFonts w:hint="cs"/>
          <w:rtl/>
        </w:rPr>
        <w:t xml:space="preserve">ם מכלית נפט, מזוט או שמן עמיד אחר גורמת נזק של זיהום הים והחופים בשמן עמיד, ויש לזכור שנזק כזה, אם הוא קורה, הוא בסדר-גודל של מיליוני דולרים. </w:t>
      </w:r>
    </w:p>
    <w:p w14:paraId="19FAD9C0" w14:textId="77777777" w:rsidR="00000000" w:rsidRDefault="00545B09">
      <w:pPr>
        <w:pStyle w:val="a0"/>
        <w:rPr>
          <w:rFonts w:hint="cs"/>
          <w:rtl/>
        </w:rPr>
      </w:pPr>
    </w:p>
    <w:p w14:paraId="47805C2A" w14:textId="77777777" w:rsidR="00000000" w:rsidRDefault="00545B09">
      <w:pPr>
        <w:pStyle w:val="a0"/>
        <w:rPr>
          <w:rFonts w:hint="cs"/>
          <w:rtl/>
        </w:rPr>
      </w:pPr>
      <w:r>
        <w:rPr>
          <w:rFonts w:hint="cs"/>
          <w:rtl/>
        </w:rPr>
        <w:t xml:space="preserve">האמנות הבין-לאומיות, שנערכו על-ידי ארגון הספנות הבין-לאומי, שישראל חברה בו, מבטיחות כי במקרה של נזק זיהום שנגרם </w:t>
      </w:r>
      <w:r>
        <w:rPr>
          <w:rFonts w:hint="cs"/>
          <w:rtl/>
        </w:rPr>
        <w:t xml:space="preserve">בשל פליטה או שפיכה של שמן עמיד יהיה מנגנון יעיל וזמין לפיצוי, בחלוקת האחריות לפיצוי בין שני הגורמים הנהנים מהובלה ימית של שמן עמיד </w:t>
      </w:r>
      <w:r>
        <w:rPr>
          <w:rFonts w:hint="eastAsia"/>
          <w:rtl/>
        </w:rPr>
        <w:t>–</w:t>
      </w:r>
      <w:r>
        <w:rPr>
          <w:rFonts w:hint="cs"/>
          <w:rtl/>
        </w:rPr>
        <w:t xml:space="preserve"> בעלי מכליות השמן ויבואני השמן. </w:t>
      </w:r>
    </w:p>
    <w:p w14:paraId="225C80B1" w14:textId="77777777" w:rsidR="00000000" w:rsidRDefault="00545B09">
      <w:pPr>
        <w:pStyle w:val="a0"/>
        <w:rPr>
          <w:rFonts w:hint="cs"/>
          <w:rtl/>
        </w:rPr>
      </w:pPr>
    </w:p>
    <w:p w14:paraId="51C1BA13" w14:textId="77777777" w:rsidR="00000000" w:rsidRDefault="00545B09">
      <w:pPr>
        <w:pStyle w:val="a0"/>
        <w:rPr>
          <w:rFonts w:hint="cs"/>
          <w:rtl/>
        </w:rPr>
      </w:pPr>
      <w:r>
        <w:rPr>
          <w:rFonts w:hint="cs"/>
          <w:rtl/>
        </w:rPr>
        <w:t>לעניין מהותו של ההסדר המוצע בהצעת החוק - החוק המוצע קובע חבות מוחלטת בנזיקין של בעל כלי שי</w:t>
      </w:r>
      <w:r>
        <w:rPr>
          <w:rFonts w:hint="cs"/>
          <w:rtl/>
        </w:rPr>
        <w:t>ט אשר נבנה או הותאם להוביל שמן כמטען בצובר, דהיינו בעל כלי השיט יהיה אחראי לנזק הזיהום, ללא כל צורך להוכיח את אשמתו. חריגים לחבות זו יהיו מקרים שבהם נזק הזיהום נגרם עקב פעילות מלחמתית וכדומה, בשל תופעת טבע חריגה או על-ידי צד שלישי שהתכוון לגרום נזק.</w:t>
      </w:r>
    </w:p>
    <w:p w14:paraId="100C5873" w14:textId="77777777" w:rsidR="00000000" w:rsidRDefault="00545B09">
      <w:pPr>
        <w:pStyle w:val="a0"/>
        <w:rPr>
          <w:rFonts w:hint="cs"/>
          <w:rtl/>
        </w:rPr>
      </w:pPr>
    </w:p>
    <w:p w14:paraId="44A9FCAF" w14:textId="77777777" w:rsidR="00000000" w:rsidRDefault="00545B09">
      <w:pPr>
        <w:pStyle w:val="a0"/>
        <w:rPr>
          <w:rFonts w:hint="cs"/>
          <w:rtl/>
        </w:rPr>
      </w:pPr>
      <w:r>
        <w:rPr>
          <w:rFonts w:hint="cs"/>
          <w:rtl/>
        </w:rPr>
        <w:t xml:space="preserve">לאחר </w:t>
      </w:r>
      <w:r>
        <w:rPr>
          <w:rFonts w:hint="cs"/>
          <w:rtl/>
        </w:rPr>
        <w:t>שנגרם נזק הזיהום רשאי בעל כלי השיט, או המבטח שלו, להגביל את חבותו בדרך של הפקדת סכום כסף בגובה מסוים, אשר מחושב לפי הקבוע בתוספת לחוק, באופן שבית-המשפט יורה לו. סכום ההגבלה, שיהיה הסכום המקסימלי שאפשר לתבוע ממנו, הוא בגובה הביטוח שעל בעל כלי השיט לעשות לפי</w:t>
      </w:r>
      <w:r>
        <w:rPr>
          <w:rFonts w:hint="cs"/>
          <w:rtl/>
        </w:rPr>
        <w:t xml:space="preserve"> הוראות האמנה, שאומצו בחוק המוצע. </w:t>
      </w:r>
    </w:p>
    <w:p w14:paraId="484F954C" w14:textId="77777777" w:rsidR="00000000" w:rsidRDefault="00545B09">
      <w:pPr>
        <w:pStyle w:val="a0"/>
        <w:rPr>
          <w:rFonts w:hint="cs"/>
          <w:rtl/>
        </w:rPr>
      </w:pPr>
    </w:p>
    <w:p w14:paraId="301F68A4" w14:textId="77777777" w:rsidR="00000000" w:rsidRDefault="00545B09">
      <w:pPr>
        <w:pStyle w:val="a0"/>
        <w:rPr>
          <w:rFonts w:hint="cs"/>
          <w:rtl/>
        </w:rPr>
      </w:pPr>
      <w:r>
        <w:rPr>
          <w:rFonts w:hint="cs"/>
          <w:rtl/>
        </w:rPr>
        <w:t>במאמר מוסגר נזכיר כי בעל כלי השיט לא יוכל להגביל את חבותו, כאמור, אם הנזק נגרם בשל מעשה או מחדל שלו בכוונה לגרום לנזק האמור - - -</w:t>
      </w:r>
    </w:p>
    <w:p w14:paraId="3FFE21DC" w14:textId="77777777" w:rsidR="00000000" w:rsidRDefault="00545B09">
      <w:pPr>
        <w:pStyle w:val="af0"/>
        <w:rPr>
          <w:rtl/>
        </w:rPr>
      </w:pPr>
      <w:r>
        <w:rPr>
          <w:rtl/>
        </w:rPr>
        <w:br/>
        <w:t>גדעון סער (הליכוד):</w:t>
      </w:r>
    </w:p>
    <w:p w14:paraId="1365DD4D" w14:textId="77777777" w:rsidR="00000000" w:rsidRDefault="00545B09">
      <w:pPr>
        <w:pStyle w:val="a0"/>
        <w:rPr>
          <w:rtl/>
        </w:rPr>
      </w:pPr>
    </w:p>
    <w:p w14:paraId="45E7876C" w14:textId="77777777" w:rsidR="00000000" w:rsidRDefault="00545B09">
      <w:pPr>
        <w:pStyle w:val="a0"/>
        <w:rPr>
          <w:rFonts w:hint="cs"/>
          <w:rtl/>
        </w:rPr>
      </w:pPr>
      <w:r>
        <w:rPr>
          <w:rFonts w:hint="cs"/>
          <w:rtl/>
        </w:rPr>
        <w:t xml:space="preserve">אדוני היושב-ראש, שכנעת את הבית. </w:t>
      </w:r>
    </w:p>
    <w:p w14:paraId="5E4319C4" w14:textId="77777777" w:rsidR="00000000" w:rsidRDefault="00545B09">
      <w:pPr>
        <w:pStyle w:val="-"/>
        <w:rPr>
          <w:rtl/>
        </w:rPr>
      </w:pPr>
      <w:r>
        <w:rPr>
          <w:rtl/>
        </w:rPr>
        <w:br/>
      </w:r>
      <w:bookmarkStart w:id="255" w:name="FS000000461T26_01_2004_20_04_34C"/>
      <w:bookmarkEnd w:id="255"/>
      <w:r>
        <w:rPr>
          <w:rtl/>
        </w:rPr>
        <w:t>שלום שמחון (יו"ר ועדת הכלכלה):</w:t>
      </w:r>
    </w:p>
    <w:p w14:paraId="4F4064BF" w14:textId="77777777" w:rsidR="00000000" w:rsidRDefault="00545B09">
      <w:pPr>
        <w:pStyle w:val="a0"/>
        <w:rPr>
          <w:rtl/>
        </w:rPr>
      </w:pPr>
    </w:p>
    <w:p w14:paraId="7465C67B" w14:textId="77777777" w:rsidR="00000000" w:rsidRDefault="00545B09">
      <w:pPr>
        <w:pStyle w:val="a0"/>
        <w:rPr>
          <w:rFonts w:hint="cs"/>
          <w:rtl/>
        </w:rPr>
      </w:pPr>
      <w:r>
        <w:rPr>
          <w:rFonts w:hint="cs"/>
          <w:rtl/>
        </w:rPr>
        <w:t>אב</w:t>
      </w:r>
      <w:r>
        <w:rPr>
          <w:rFonts w:hint="cs"/>
          <w:rtl/>
        </w:rPr>
        <w:t xml:space="preserve">ל כדאי שתדע על מה אתה מצביע - זה ייקח עוד שלוש דקות. שמע, בוועדת הכלכלה התאמצו מאוד לעשות את העבודה. </w:t>
      </w:r>
    </w:p>
    <w:p w14:paraId="7F7C4761" w14:textId="77777777" w:rsidR="00000000" w:rsidRDefault="00545B09">
      <w:pPr>
        <w:pStyle w:val="af0"/>
        <w:rPr>
          <w:rtl/>
        </w:rPr>
      </w:pPr>
      <w:r>
        <w:rPr>
          <w:rtl/>
        </w:rPr>
        <w:br/>
        <w:t>מוחמד ברכה (חד"ש-תע"ל):</w:t>
      </w:r>
    </w:p>
    <w:p w14:paraId="5DCB4740" w14:textId="77777777" w:rsidR="00000000" w:rsidRDefault="00545B09">
      <w:pPr>
        <w:pStyle w:val="a0"/>
        <w:rPr>
          <w:rFonts w:hint="cs"/>
          <w:rtl/>
        </w:rPr>
      </w:pPr>
    </w:p>
    <w:p w14:paraId="5A795B8F" w14:textId="77777777" w:rsidR="00000000" w:rsidRDefault="00545B09">
      <w:pPr>
        <w:pStyle w:val="a0"/>
        <w:rPr>
          <w:rFonts w:hint="cs"/>
          <w:rtl/>
        </w:rPr>
      </w:pPr>
      <w:r>
        <w:rPr>
          <w:rFonts w:hint="cs"/>
          <w:rtl/>
        </w:rPr>
        <w:t xml:space="preserve">יש פה דברי הסבר. </w:t>
      </w:r>
    </w:p>
    <w:p w14:paraId="7CBA59B5" w14:textId="77777777" w:rsidR="00000000" w:rsidRDefault="00545B09">
      <w:pPr>
        <w:pStyle w:val="af0"/>
        <w:rPr>
          <w:rFonts w:hint="cs"/>
          <w:rtl/>
        </w:rPr>
      </w:pPr>
    </w:p>
    <w:p w14:paraId="14107004" w14:textId="77777777" w:rsidR="00000000" w:rsidRDefault="00545B09">
      <w:pPr>
        <w:pStyle w:val="af0"/>
        <w:rPr>
          <w:rtl/>
        </w:rPr>
      </w:pPr>
      <w:r>
        <w:rPr>
          <w:rtl/>
        </w:rPr>
        <w:t>נסים זאב (ש"ס):</w:t>
      </w:r>
    </w:p>
    <w:p w14:paraId="55A5F549" w14:textId="77777777" w:rsidR="00000000" w:rsidRDefault="00545B09">
      <w:pPr>
        <w:pStyle w:val="a0"/>
        <w:rPr>
          <w:rtl/>
        </w:rPr>
      </w:pPr>
    </w:p>
    <w:p w14:paraId="5ABFD553" w14:textId="77777777" w:rsidR="00000000" w:rsidRDefault="00545B09">
      <w:pPr>
        <w:pStyle w:val="a0"/>
        <w:rPr>
          <w:rFonts w:hint="cs"/>
          <w:rtl/>
        </w:rPr>
      </w:pPr>
      <w:r>
        <w:rPr>
          <w:rFonts w:hint="cs"/>
          <w:rtl/>
        </w:rPr>
        <w:t>- - -</w:t>
      </w:r>
    </w:p>
    <w:p w14:paraId="0C67A8E6" w14:textId="77777777" w:rsidR="00000000" w:rsidRDefault="00545B09">
      <w:pPr>
        <w:pStyle w:val="af0"/>
        <w:rPr>
          <w:rtl/>
        </w:rPr>
      </w:pPr>
      <w:r>
        <w:rPr>
          <w:rtl/>
        </w:rPr>
        <w:br/>
        <w:t>עסאם מח'ול (חד"ש-תע"ל):</w:t>
      </w:r>
    </w:p>
    <w:p w14:paraId="7FC72790" w14:textId="77777777" w:rsidR="00000000" w:rsidRDefault="00545B09">
      <w:pPr>
        <w:pStyle w:val="a0"/>
        <w:rPr>
          <w:rtl/>
        </w:rPr>
      </w:pPr>
    </w:p>
    <w:p w14:paraId="1645BF5E" w14:textId="77777777" w:rsidR="00000000" w:rsidRDefault="00545B09">
      <w:pPr>
        <w:pStyle w:val="a0"/>
        <w:rPr>
          <w:rFonts w:hint="cs"/>
          <w:rtl/>
        </w:rPr>
      </w:pPr>
      <w:r>
        <w:rPr>
          <w:rFonts w:hint="cs"/>
          <w:rtl/>
        </w:rPr>
        <w:t>- - -</w:t>
      </w:r>
    </w:p>
    <w:p w14:paraId="0CCB3CF6" w14:textId="77777777" w:rsidR="00000000" w:rsidRDefault="00545B09">
      <w:pPr>
        <w:pStyle w:val="-"/>
        <w:rPr>
          <w:rtl/>
        </w:rPr>
      </w:pPr>
      <w:r>
        <w:rPr>
          <w:rtl/>
        </w:rPr>
        <w:br/>
      </w:r>
      <w:bookmarkStart w:id="256" w:name="FS000000461T26_01_2004_20_05_36C"/>
      <w:bookmarkEnd w:id="256"/>
      <w:r>
        <w:rPr>
          <w:rtl/>
        </w:rPr>
        <w:t>שלום שמחון (יו"ר ועדת הכלכלה):</w:t>
      </w:r>
    </w:p>
    <w:p w14:paraId="6BEE6B9A" w14:textId="77777777" w:rsidR="00000000" w:rsidRDefault="00545B09">
      <w:pPr>
        <w:pStyle w:val="a0"/>
        <w:rPr>
          <w:rtl/>
        </w:rPr>
      </w:pPr>
    </w:p>
    <w:p w14:paraId="34A2E2AA" w14:textId="77777777" w:rsidR="00000000" w:rsidRDefault="00545B09">
      <w:pPr>
        <w:pStyle w:val="a0"/>
        <w:rPr>
          <w:rFonts w:hint="cs"/>
          <w:rtl/>
        </w:rPr>
      </w:pPr>
      <w:r>
        <w:rPr>
          <w:rFonts w:hint="cs"/>
          <w:rtl/>
        </w:rPr>
        <w:t>אין בעיה, אני אעמוד ב</w:t>
      </w:r>
      <w:r>
        <w:rPr>
          <w:rFonts w:hint="cs"/>
          <w:rtl/>
        </w:rPr>
        <w:t>זה. - - - אם הנזק נגרם כתוצאה ממעשה או ממחדל שלו בכוונה לגרום לנזק האמור, או בקלות דעת וביודעו כי המעשה או המחדל יגרום, קרוב לוודאי, להתרחשות הנזק.</w:t>
      </w:r>
    </w:p>
    <w:p w14:paraId="67DE6700" w14:textId="77777777" w:rsidR="00000000" w:rsidRDefault="00545B09">
      <w:pPr>
        <w:pStyle w:val="a0"/>
        <w:rPr>
          <w:rFonts w:hint="cs"/>
          <w:rtl/>
        </w:rPr>
      </w:pPr>
    </w:p>
    <w:p w14:paraId="5A2263A2" w14:textId="77777777" w:rsidR="00000000" w:rsidRDefault="00545B09">
      <w:pPr>
        <w:pStyle w:val="a0"/>
        <w:rPr>
          <w:rFonts w:hint="cs"/>
          <w:rtl/>
        </w:rPr>
      </w:pPr>
      <w:r>
        <w:rPr>
          <w:rFonts w:hint="cs"/>
          <w:rtl/>
        </w:rPr>
        <w:t>מרגע הפקדת הכסף בבית-המשפט יוקפאו כל ההליכים נגד בעל כלי השיט והמבטח, ומשאישר בית-המשפט את הגבלת האחריות, י</w:t>
      </w:r>
      <w:r>
        <w:rPr>
          <w:rFonts w:hint="cs"/>
          <w:rtl/>
        </w:rPr>
        <w:t>בוטלו העיקולים, העיכובים והערבויות שהוטלו על רכושו של בעל כלי השיט. נציין כאן כי במסגרת תיקוני הוועדה להצעת החוק נקבע כי גם מבטח יוכל להקים קרן הגבלה, ולא רק בעל כלי השיט, וכן כי המבטח יהיה זכאי להגנות משפטיות כמפורט בהצעה. החוק המוצע קובע הסדרים לחלוקת הס</w:t>
      </w:r>
      <w:r>
        <w:rPr>
          <w:rFonts w:hint="cs"/>
          <w:rtl/>
        </w:rPr>
        <w:t xml:space="preserve">כום שהופקד בבית-המשפט בין הניזוקים השונים. </w:t>
      </w:r>
    </w:p>
    <w:p w14:paraId="7455289F" w14:textId="77777777" w:rsidR="00000000" w:rsidRDefault="00545B09">
      <w:pPr>
        <w:pStyle w:val="a0"/>
        <w:rPr>
          <w:rFonts w:hint="cs"/>
          <w:rtl/>
        </w:rPr>
      </w:pPr>
    </w:p>
    <w:p w14:paraId="020455C0" w14:textId="77777777" w:rsidR="00000000" w:rsidRDefault="00545B09">
      <w:pPr>
        <w:pStyle w:val="a0"/>
        <w:rPr>
          <w:rFonts w:hint="cs"/>
          <w:rtl/>
        </w:rPr>
      </w:pPr>
      <w:r>
        <w:rPr>
          <w:rFonts w:hint="cs"/>
          <w:rtl/>
        </w:rPr>
        <w:t xml:space="preserve">נדבך נוסף בחוק המוצע הוא מתן מעמד בישראל לקרן הבין-לאומית לפיצויים בשל נזקי זיהום בשמן. </w:t>
      </w:r>
    </w:p>
    <w:p w14:paraId="7B5A4F22" w14:textId="77777777" w:rsidR="00000000" w:rsidRDefault="00545B09">
      <w:pPr>
        <w:pStyle w:val="a0"/>
        <w:ind w:firstLine="0"/>
        <w:rPr>
          <w:rFonts w:hint="cs"/>
          <w:rtl/>
        </w:rPr>
      </w:pPr>
      <w:r>
        <w:rPr>
          <w:rFonts w:hint="cs"/>
          <w:rtl/>
        </w:rPr>
        <w:t xml:space="preserve">הקרן הבין-לאומית הוקמה כדי להתמודד עם מצבים שבהם אין בסכום שהופקד בבית-המשפט על-ידי המזיק, בהתאם להוראות האמנה, כדי לכסות </w:t>
      </w:r>
      <w:r>
        <w:rPr>
          <w:rFonts w:hint="cs"/>
          <w:rtl/>
        </w:rPr>
        <w:t>את מלוא הנזק שנגרם, ועם מצבים שבהם המזיק פטור מאחריות לפי האמנה. במקרים כאלה תפצה הקרן את הניזוקים עד סכום מסוים. לפי החוק המוצע תצורף הקרן הבין-לאומית כצד לכל הליך שיתנהל בבית-משפט בעניין החוק, ולבית-המשפט תהיה סמכות לחלק את כספי הפיצויים שהקרן הבין-לאומי</w:t>
      </w:r>
      <w:r>
        <w:rPr>
          <w:rFonts w:hint="cs"/>
          <w:rtl/>
        </w:rPr>
        <w:t xml:space="preserve">ת תשלם לפי אמנת הקרן. החוק המוצע מטיל על יבואני שמן לשלם היטל השתתפות בקרן הבין-לאומית, וקובע מנגנון לחישוב גובה ההיטל. </w:t>
      </w:r>
    </w:p>
    <w:p w14:paraId="529AC7E2" w14:textId="77777777" w:rsidR="00000000" w:rsidRDefault="00545B09">
      <w:pPr>
        <w:pStyle w:val="a0"/>
        <w:rPr>
          <w:rFonts w:hint="cs"/>
          <w:rtl/>
        </w:rPr>
      </w:pPr>
    </w:p>
    <w:p w14:paraId="16F315AD" w14:textId="77777777" w:rsidR="00000000" w:rsidRDefault="00545B09">
      <w:pPr>
        <w:pStyle w:val="a0"/>
        <w:rPr>
          <w:rFonts w:hint="cs"/>
          <w:rtl/>
        </w:rPr>
      </w:pPr>
      <w:r>
        <w:rPr>
          <w:rFonts w:hint="cs"/>
          <w:rtl/>
        </w:rPr>
        <w:t>כפי שכבר ציינתי, החוק המוצע מטיל על בעל כלי שיט המוביל כמות מסוימת של שמן ומעלה חובת ביטוח, גם זאת בהתאם להוראות האמנה. החוק המוצע מסמ</w:t>
      </w:r>
      <w:r>
        <w:rPr>
          <w:rFonts w:hint="cs"/>
          <w:rtl/>
        </w:rPr>
        <w:t xml:space="preserve">יך את מנהל מינהל הספנות והנמלים במשרד התחבורה להעניק לבעל כלי שיט ישראלי "תעודת אישור", שתאשר כי לכלי השיט פוליסת ביטוח בתוקף. על בעל כלי השיט תהיה חובה לשאת את תעודת האישור בכלי השיט. </w:t>
      </w:r>
    </w:p>
    <w:p w14:paraId="069348E5" w14:textId="77777777" w:rsidR="00000000" w:rsidRDefault="00545B09">
      <w:pPr>
        <w:pStyle w:val="a0"/>
        <w:rPr>
          <w:rFonts w:hint="cs"/>
          <w:rtl/>
        </w:rPr>
      </w:pPr>
    </w:p>
    <w:p w14:paraId="5B6031C3" w14:textId="77777777" w:rsidR="00000000" w:rsidRDefault="00545B09">
      <w:pPr>
        <w:pStyle w:val="a0"/>
        <w:rPr>
          <w:rFonts w:hint="cs"/>
          <w:rtl/>
        </w:rPr>
      </w:pPr>
      <w:r>
        <w:rPr>
          <w:rFonts w:hint="cs"/>
          <w:rtl/>
        </w:rPr>
        <w:t>במסגרת העיבוד מחדש של הצעת החוק בוועדת הכלכלה הוספו לה הוראות למקרה ש</w:t>
      </w:r>
      <w:r>
        <w:rPr>
          <w:rFonts w:hint="cs"/>
          <w:rtl/>
        </w:rPr>
        <w:t xml:space="preserve">מדינת ישראל אינה הנפגעת היחידה מנזק הזיהום, אלא נגרם נזק בכמה מדינות בשל אותו אירוע. לעניין זה קובע החוק המוצע, כי אם הוקמה קרן הגבלה במדינה אחרת, לא תהיה עילת תביעה נגד בעל כלי השיט בישראל, ואם הוקמה קרן הגבלה בישראל </w:t>
      </w:r>
      <w:r>
        <w:rPr>
          <w:rtl/>
        </w:rPr>
        <w:t>–</w:t>
      </w:r>
      <w:r>
        <w:rPr>
          <w:rFonts w:hint="cs"/>
          <w:rtl/>
        </w:rPr>
        <w:t xml:space="preserve"> יכבד בית-המשפט בארץ פסקי-דין שניתנו </w:t>
      </w:r>
      <w:r>
        <w:rPr>
          <w:rFonts w:hint="cs"/>
          <w:rtl/>
        </w:rPr>
        <w:t>במדינות זרות ויתחשב בהם בעת חלוקת כספי קרן ההגבלה.</w:t>
      </w:r>
    </w:p>
    <w:p w14:paraId="1461E500" w14:textId="77777777" w:rsidR="00000000" w:rsidRDefault="00545B09">
      <w:pPr>
        <w:pStyle w:val="a0"/>
        <w:rPr>
          <w:rFonts w:hint="cs"/>
          <w:rtl/>
        </w:rPr>
      </w:pPr>
    </w:p>
    <w:p w14:paraId="0A9AFEB4" w14:textId="77777777" w:rsidR="00000000" w:rsidRDefault="00545B09">
      <w:pPr>
        <w:pStyle w:val="a0"/>
        <w:rPr>
          <w:rFonts w:hint="cs"/>
          <w:rtl/>
        </w:rPr>
      </w:pPr>
      <w:r>
        <w:rPr>
          <w:rFonts w:hint="cs"/>
          <w:rtl/>
        </w:rPr>
        <w:t>במסגרת הכנת ההצעה בוועדה לקריאה השנייה ולקריאה השלישית תיקנה הוועדה הוראות רבות ואף הוסיפה נושאים נוספים, ואזכיר רק חלק מהם. נקבעה הוראה עונשית לגבי בעל כלי שיט המשיט כלי שיט ללא תעודת ביטוח, ונקבעו הוראו</w:t>
      </w:r>
      <w:r>
        <w:rPr>
          <w:rFonts w:hint="cs"/>
          <w:rtl/>
        </w:rPr>
        <w:t>ת בעניין עבירה נמשכת ובעניין ביצוע עבירה בידי תאגיד. כמו כן נקבעה הוראה שלפיה, בחישוב כמות השמן שמייבא יבואן לישראל לצורך קביעת סכום התשלום החל עליו כלפי הקרן הבין-לאומית, תובא בחשבון כל כמות השמן שיובאה, גם באמצעות חברה-בת, חברה מסונפת או חברה הקשורה לאות</w:t>
      </w:r>
      <w:r>
        <w:rPr>
          <w:rFonts w:hint="cs"/>
          <w:rtl/>
        </w:rPr>
        <w:t xml:space="preserve">ו יבואן. </w:t>
      </w:r>
    </w:p>
    <w:p w14:paraId="772A00BA" w14:textId="77777777" w:rsidR="00000000" w:rsidRDefault="00545B09">
      <w:pPr>
        <w:pStyle w:val="a0"/>
        <w:rPr>
          <w:rFonts w:hint="cs"/>
          <w:rtl/>
        </w:rPr>
      </w:pPr>
    </w:p>
    <w:p w14:paraId="216AC866" w14:textId="77777777" w:rsidR="00000000" w:rsidRDefault="00545B09">
      <w:pPr>
        <w:pStyle w:val="a0"/>
        <w:rPr>
          <w:rFonts w:hint="cs"/>
          <w:rtl/>
        </w:rPr>
      </w:pPr>
      <w:r>
        <w:rPr>
          <w:rFonts w:hint="cs"/>
          <w:rtl/>
        </w:rPr>
        <w:t>בטרם אסיים את דברי, אני רוצה לציין לשבח מיוחד שתי עובדות מדינה מסורות, שהשקיעו מאמץ בלתי רגיל לשפר את הצעת החוק ולגבשה בדרך ראויה יותר. האחת היא עורכת-הדין נגה ענתבי מהלשכה המשפטית בכנסת, שכפי שהובא לידיעתי, מאז ירדה ממשרד המשפטים לכנסת היא תרמה</w:t>
      </w:r>
      <w:r>
        <w:rPr>
          <w:rFonts w:hint="cs"/>
          <w:rtl/>
        </w:rPr>
        <w:t xml:space="preserve"> תרומה משמעותית להליכי החקיקה כאן, והשנייה היא עורכת-הדין רננה שחר מהלשכה המשפטית - - -</w:t>
      </w:r>
    </w:p>
    <w:p w14:paraId="1896A907" w14:textId="77777777" w:rsidR="00000000" w:rsidRDefault="00545B09">
      <w:pPr>
        <w:pStyle w:val="af0"/>
        <w:rPr>
          <w:rtl/>
        </w:rPr>
      </w:pPr>
      <w:r>
        <w:rPr>
          <w:rtl/>
        </w:rPr>
        <w:br/>
        <w:t>מוחמד ברכה (חד"ש-תע"ל):</w:t>
      </w:r>
    </w:p>
    <w:p w14:paraId="66DF3F51" w14:textId="77777777" w:rsidR="00000000" w:rsidRDefault="00545B09">
      <w:pPr>
        <w:pStyle w:val="a0"/>
        <w:rPr>
          <w:rtl/>
        </w:rPr>
      </w:pPr>
    </w:p>
    <w:p w14:paraId="1D8CF519" w14:textId="77777777" w:rsidR="00000000" w:rsidRDefault="00545B09">
      <w:pPr>
        <w:pStyle w:val="a0"/>
        <w:rPr>
          <w:rFonts w:hint="cs"/>
          <w:rtl/>
        </w:rPr>
      </w:pPr>
      <w:r>
        <w:rPr>
          <w:rFonts w:hint="cs"/>
          <w:rtl/>
        </w:rPr>
        <w:t xml:space="preserve">אמרת שהיא ירדה ממשרד המשפטים לכנסת </w:t>
      </w:r>
      <w:r>
        <w:rPr>
          <w:rFonts w:hint="eastAsia"/>
          <w:rtl/>
        </w:rPr>
        <w:t>–</w:t>
      </w:r>
      <w:r>
        <w:rPr>
          <w:rFonts w:hint="cs"/>
          <w:rtl/>
        </w:rPr>
        <w:t xml:space="preserve"> לכנסת עולים, אדוני.</w:t>
      </w:r>
    </w:p>
    <w:p w14:paraId="43A37E6C" w14:textId="77777777" w:rsidR="00000000" w:rsidRDefault="00545B09">
      <w:pPr>
        <w:pStyle w:val="-"/>
        <w:rPr>
          <w:rtl/>
        </w:rPr>
      </w:pPr>
      <w:r>
        <w:rPr>
          <w:rtl/>
        </w:rPr>
        <w:br/>
      </w:r>
      <w:bookmarkStart w:id="257" w:name="FS000000461T26_01_2004_20_21_40C"/>
      <w:bookmarkEnd w:id="257"/>
      <w:r>
        <w:rPr>
          <w:rtl/>
        </w:rPr>
        <w:t>שלום שמחון (יו"ר ועדת הכלכלה):</w:t>
      </w:r>
    </w:p>
    <w:p w14:paraId="7235D3DE" w14:textId="77777777" w:rsidR="00000000" w:rsidRDefault="00545B09">
      <w:pPr>
        <w:pStyle w:val="a0"/>
        <w:rPr>
          <w:rtl/>
        </w:rPr>
      </w:pPr>
    </w:p>
    <w:p w14:paraId="160DD54D" w14:textId="77777777" w:rsidR="00000000" w:rsidRDefault="00545B09">
      <w:pPr>
        <w:pStyle w:val="a0"/>
        <w:rPr>
          <w:rFonts w:hint="cs"/>
          <w:rtl/>
        </w:rPr>
      </w:pPr>
      <w:r>
        <w:rPr>
          <w:rFonts w:hint="cs"/>
          <w:rtl/>
        </w:rPr>
        <w:t>אתה רואה, יש פה מקרה אחר. והשנייה היא עורכת-הדין רננ</w:t>
      </w:r>
      <w:r>
        <w:rPr>
          <w:rFonts w:hint="cs"/>
          <w:rtl/>
        </w:rPr>
        <w:t>ה שחר מהלשכה המשפטית של משרד התחבורה, שנאלצה להגיע מחיפה לישיבות רבות כדי לעזור לוועדה להוציא מתחת ידה חוק משופר, ועשתה זאת בחריצות, ביעילות ותוך הפגנת ידע רב בנושא. בהזדמנות זו אני שמח לאחל לה, כמובן, מזל טוב על הלידה - אני מדבר על רננה שחר - וכן ברצוני ל</w:t>
      </w:r>
      <w:r>
        <w:rPr>
          <w:rFonts w:hint="cs"/>
          <w:rtl/>
        </w:rPr>
        <w:t xml:space="preserve">ברך את מי שהיה מתמחה בלשכה המשפטית של הכנסת בחלק מהתקופה שבה עסקה הוועדה בהכנת חוק זה, עורך-הדין ישראל בלושטיין. </w:t>
      </w:r>
    </w:p>
    <w:p w14:paraId="2BBCA2F2" w14:textId="77777777" w:rsidR="00000000" w:rsidRDefault="00545B09">
      <w:pPr>
        <w:pStyle w:val="a0"/>
        <w:rPr>
          <w:rFonts w:hint="cs"/>
          <w:rtl/>
        </w:rPr>
      </w:pPr>
    </w:p>
    <w:p w14:paraId="7EC3EBB0" w14:textId="77777777" w:rsidR="00000000" w:rsidRDefault="00545B09">
      <w:pPr>
        <w:pStyle w:val="a0"/>
        <w:rPr>
          <w:rFonts w:hint="cs"/>
          <w:rtl/>
        </w:rPr>
      </w:pPr>
      <w:r>
        <w:rPr>
          <w:rFonts w:hint="cs"/>
          <w:rtl/>
        </w:rPr>
        <w:t>להצעת חוק זו לא הוגשו הסתייגויות. אני רוצה כמובן לברך גם את היועצת המשפטית של הוועדה, אתי בנדלר, את מנהלת הוועדה לאה ורון, וכמובן את חברי הוו</w:t>
      </w:r>
      <w:r>
        <w:rPr>
          <w:rFonts w:hint="cs"/>
          <w:rtl/>
        </w:rPr>
        <w:t xml:space="preserve">עדה. </w:t>
      </w:r>
    </w:p>
    <w:p w14:paraId="3D35AD9B" w14:textId="77777777" w:rsidR="00000000" w:rsidRDefault="00545B09">
      <w:pPr>
        <w:pStyle w:val="a0"/>
        <w:rPr>
          <w:rFonts w:hint="cs"/>
          <w:rtl/>
        </w:rPr>
      </w:pPr>
    </w:p>
    <w:p w14:paraId="4F51F816" w14:textId="77777777" w:rsidR="00000000" w:rsidRDefault="00545B09">
      <w:pPr>
        <w:pStyle w:val="a0"/>
        <w:rPr>
          <w:rFonts w:hint="cs"/>
          <w:rtl/>
        </w:rPr>
      </w:pPr>
      <w:r>
        <w:rPr>
          <w:rFonts w:hint="cs"/>
          <w:rtl/>
        </w:rPr>
        <w:t xml:space="preserve">לא מעט מבקרים את הכנסת על כך שהיא לא עובדת מספיק, שהיא עוסקת בנושאים שוליים </w:t>
      </w:r>
      <w:r>
        <w:rPr>
          <w:rFonts w:hint="eastAsia"/>
          <w:rtl/>
        </w:rPr>
        <w:t>–</w:t>
      </w:r>
      <w:r>
        <w:rPr>
          <w:rFonts w:hint="cs"/>
          <w:rtl/>
        </w:rPr>
        <w:t xml:space="preserve"> כאן היה נושא מורכב מאוד, שהיו שותפים לו כל הגורמים בהכנת הצעת חוק מאוד מורכבת, ועל כן אני מבקש מהכנסת לתמוך בהצעת החוק בקריאה שנייה ובקריאה שלישית. תודה.</w:t>
      </w:r>
    </w:p>
    <w:p w14:paraId="16A74999" w14:textId="77777777" w:rsidR="00000000" w:rsidRDefault="00545B09">
      <w:pPr>
        <w:pStyle w:val="af1"/>
        <w:rPr>
          <w:rtl/>
        </w:rPr>
      </w:pPr>
      <w:r>
        <w:rPr>
          <w:rtl/>
        </w:rPr>
        <w:br/>
        <w:t>היו"ר נסים דהן:</w:t>
      </w:r>
    </w:p>
    <w:p w14:paraId="2ABF31C0" w14:textId="77777777" w:rsidR="00000000" w:rsidRDefault="00545B09">
      <w:pPr>
        <w:pStyle w:val="a0"/>
        <w:rPr>
          <w:rtl/>
        </w:rPr>
      </w:pPr>
    </w:p>
    <w:p w14:paraId="03E44AF3" w14:textId="77777777" w:rsidR="00000000" w:rsidRDefault="00545B09">
      <w:pPr>
        <w:pStyle w:val="a0"/>
        <w:rPr>
          <w:rFonts w:hint="cs"/>
          <w:rtl/>
        </w:rPr>
      </w:pPr>
      <w:r>
        <w:rPr>
          <w:rFonts w:hint="cs"/>
          <w:rtl/>
        </w:rPr>
        <w:t xml:space="preserve">ידידי חברי הכנסת, לא הוגשו הסתייגויות להצעת החוק. היות שכך, על שם החוק, סעיף 1 עד סעיף 41 - כולל שלוש תוספות: ראשונה, שנייה ושלישית </w:t>
      </w:r>
      <w:r>
        <w:rPr>
          <w:rtl/>
        </w:rPr>
        <w:t>–</w:t>
      </w:r>
      <w:r>
        <w:rPr>
          <w:rFonts w:hint="cs"/>
          <w:rtl/>
        </w:rPr>
        <w:t xml:space="preserve"> תיערך הצבעה בקריאה שנייה. ההצבעה החלה.</w:t>
      </w:r>
    </w:p>
    <w:p w14:paraId="681C0898" w14:textId="77777777" w:rsidR="00000000" w:rsidRDefault="00545B09">
      <w:pPr>
        <w:pStyle w:val="a0"/>
        <w:rPr>
          <w:color w:val="0000FF"/>
          <w:szCs w:val="28"/>
          <w:rtl/>
        </w:rPr>
      </w:pPr>
      <w:r>
        <w:rPr>
          <w:rFonts w:hint="cs"/>
          <w:rtl/>
        </w:rPr>
        <w:br/>
      </w:r>
    </w:p>
    <w:p w14:paraId="16829187" w14:textId="77777777" w:rsidR="00000000" w:rsidRDefault="00545B09">
      <w:pPr>
        <w:pStyle w:val="a"/>
        <w:rPr>
          <w:rtl/>
        </w:rPr>
      </w:pPr>
      <w:bookmarkStart w:id="258" w:name="FS000001046T26_01_2004_19_32_11"/>
      <w:bookmarkEnd w:id="258"/>
    </w:p>
    <w:p w14:paraId="2A15A782" w14:textId="77777777" w:rsidR="00000000" w:rsidRDefault="00545B09">
      <w:pPr>
        <w:pStyle w:val="ab"/>
        <w:bidi/>
        <w:rPr>
          <w:rFonts w:hint="cs"/>
          <w:rtl/>
        </w:rPr>
      </w:pPr>
      <w:r>
        <w:rPr>
          <w:rFonts w:hint="cs"/>
          <w:rtl/>
        </w:rPr>
        <w:t>הצבעה מס' 10</w:t>
      </w:r>
    </w:p>
    <w:p w14:paraId="1BC7FA4C" w14:textId="77777777" w:rsidR="00000000" w:rsidRDefault="00545B09">
      <w:pPr>
        <w:pStyle w:val="a0"/>
        <w:rPr>
          <w:rFonts w:hint="cs"/>
          <w:rtl/>
        </w:rPr>
      </w:pPr>
    </w:p>
    <w:p w14:paraId="61DA07CE" w14:textId="77777777" w:rsidR="00000000" w:rsidRDefault="00545B09">
      <w:pPr>
        <w:pStyle w:val="ac"/>
        <w:bidi/>
        <w:rPr>
          <w:rFonts w:hint="cs"/>
          <w:rtl/>
        </w:rPr>
      </w:pPr>
      <w:r>
        <w:rPr>
          <w:rFonts w:hint="cs"/>
          <w:rtl/>
        </w:rPr>
        <w:t xml:space="preserve">בעד סעיפים 1-41  </w:t>
      </w:r>
      <w:r>
        <w:rPr>
          <w:rtl/>
        </w:rPr>
        <w:t>–</w:t>
      </w:r>
      <w:r>
        <w:rPr>
          <w:rFonts w:hint="cs"/>
          <w:rtl/>
        </w:rPr>
        <w:t xml:space="preserve"> 18</w:t>
      </w:r>
    </w:p>
    <w:p w14:paraId="046A4DA5" w14:textId="77777777" w:rsidR="00000000" w:rsidRDefault="00545B09">
      <w:pPr>
        <w:pStyle w:val="ac"/>
        <w:bidi/>
        <w:rPr>
          <w:rFonts w:hint="cs"/>
          <w:rtl/>
        </w:rPr>
      </w:pPr>
      <w:r>
        <w:rPr>
          <w:rFonts w:hint="cs"/>
          <w:rtl/>
        </w:rPr>
        <w:t xml:space="preserve">נגד </w:t>
      </w:r>
      <w:r>
        <w:rPr>
          <w:rtl/>
        </w:rPr>
        <w:t>–</w:t>
      </w:r>
      <w:r>
        <w:rPr>
          <w:rFonts w:hint="cs"/>
          <w:rtl/>
        </w:rPr>
        <w:t xml:space="preserve"> אין</w:t>
      </w:r>
    </w:p>
    <w:p w14:paraId="7D316451" w14:textId="77777777" w:rsidR="00000000" w:rsidRDefault="00545B09">
      <w:pPr>
        <w:pStyle w:val="ac"/>
        <w:bidi/>
        <w:rPr>
          <w:rFonts w:hint="cs"/>
          <w:rtl/>
        </w:rPr>
      </w:pPr>
      <w:r>
        <w:rPr>
          <w:rFonts w:hint="cs"/>
          <w:rtl/>
        </w:rPr>
        <w:t xml:space="preserve">נמנעים </w:t>
      </w:r>
      <w:r>
        <w:rPr>
          <w:rtl/>
        </w:rPr>
        <w:t>–</w:t>
      </w:r>
      <w:r>
        <w:rPr>
          <w:rFonts w:hint="cs"/>
          <w:rtl/>
        </w:rPr>
        <w:t xml:space="preserve"> אין </w:t>
      </w:r>
    </w:p>
    <w:p w14:paraId="6AE26C29" w14:textId="77777777" w:rsidR="00000000" w:rsidRDefault="00545B09">
      <w:pPr>
        <w:pStyle w:val="ad"/>
        <w:bidi/>
        <w:rPr>
          <w:rFonts w:hint="cs"/>
          <w:rtl/>
        </w:rPr>
      </w:pPr>
      <w:r>
        <w:rPr>
          <w:rFonts w:hint="cs"/>
          <w:rtl/>
        </w:rPr>
        <w:t>סעיפים 1-41 נתקבלו.</w:t>
      </w:r>
      <w:r>
        <w:rPr>
          <w:rFonts w:hint="cs"/>
          <w:rtl/>
        </w:rPr>
        <w:t xml:space="preserve"> </w:t>
      </w:r>
    </w:p>
    <w:p w14:paraId="0B5C611A" w14:textId="77777777" w:rsidR="00000000" w:rsidRDefault="00545B09">
      <w:pPr>
        <w:pStyle w:val="a0"/>
        <w:rPr>
          <w:rFonts w:hint="cs"/>
          <w:rtl/>
        </w:rPr>
      </w:pPr>
    </w:p>
    <w:p w14:paraId="7205CDD3" w14:textId="77777777" w:rsidR="00000000" w:rsidRDefault="00545B09">
      <w:pPr>
        <w:pStyle w:val="af1"/>
        <w:rPr>
          <w:rtl/>
        </w:rPr>
      </w:pPr>
      <w:r>
        <w:rPr>
          <w:rtl/>
        </w:rPr>
        <w:t>היו"ר נסים דהן:</w:t>
      </w:r>
    </w:p>
    <w:p w14:paraId="63B61E5F" w14:textId="77777777" w:rsidR="00000000" w:rsidRDefault="00545B09">
      <w:pPr>
        <w:pStyle w:val="a0"/>
        <w:rPr>
          <w:rtl/>
        </w:rPr>
      </w:pPr>
    </w:p>
    <w:p w14:paraId="5CB81321" w14:textId="77777777" w:rsidR="00000000" w:rsidRDefault="00545B09">
      <w:pPr>
        <w:pStyle w:val="a0"/>
        <w:rPr>
          <w:rFonts w:hint="cs"/>
          <w:rtl/>
        </w:rPr>
      </w:pPr>
      <w:r>
        <w:rPr>
          <w:rFonts w:hint="cs"/>
          <w:rtl/>
        </w:rPr>
        <w:t xml:space="preserve">בעד - 18, נגד - אין, נמנעים - אין, הצעת החוק עברה בקריאה שנייה. </w:t>
      </w:r>
    </w:p>
    <w:p w14:paraId="1CC2B30E" w14:textId="77777777" w:rsidR="00000000" w:rsidRDefault="00545B09">
      <w:pPr>
        <w:pStyle w:val="a0"/>
        <w:rPr>
          <w:rFonts w:hint="cs"/>
          <w:rtl/>
        </w:rPr>
      </w:pPr>
    </w:p>
    <w:p w14:paraId="745BE04C" w14:textId="77777777" w:rsidR="00000000" w:rsidRDefault="00545B09">
      <w:pPr>
        <w:pStyle w:val="a0"/>
        <w:rPr>
          <w:rFonts w:hint="cs"/>
          <w:rtl/>
        </w:rPr>
      </w:pPr>
      <w:r>
        <w:rPr>
          <w:rFonts w:hint="cs"/>
          <w:rtl/>
        </w:rPr>
        <w:t xml:space="preserve">אנחנו עוברים לקריאה שלישית. הצבעה בקריאה שלישית על חוק האחריות לפיצוי נזקי זיהום בשמן - מי בעד, מי נגד. </w:t>
      </w:r>
    </w:p>
    <w:p w14:paraId="03B8B701" w14:textId="77777777" w:rsidR="00000000" w:rsidRDefault="00545B09">
      <w:pPr>
        <w:pStyle w:val="a0"/>
        <w:rPr>
          <w:rFonts w:hint="cs"/>
          <w:rtl/>
        </w:rPr>
      </w:pPr>
    </w:p>
    <w:p w14:paraId="60514A59" w14:textId="77777777" w:rsidR="00000000" w:rsidRDefault="00545B09">
      <w:pPr>
        <w:pStyle w:val="ab"/>
        <w:bidi/>
        <w:rPr>
          <w:rFonts w:hint="cs"/>
          <w:rtl/>
        </w:rPr>
      </w:pPr>
      <w:r>
        <w:rPr>
          <w:rFonts w:hint="cs"/>
          <w:rtl/>
        </w:rPr>
        <w:t>הצבעה מס' 11</w:t>
      </w:r>
    </w:p>
    <w:p w14:paraId="299E1FE2" w14:textId="77777777" w:rsidR="00000000" w:rsidRDefault="00545B09">
      <w:pPr>
        <w:pStyle w:val="a0"/>
        <w:rPr>
          <w:rFonts w:hint="cs"/>
          <w:rtl/>
        </w:rPr>
      </w:pPr>
    </w:p>
    <w:p w14:paraId="3239FBFE" w14:textId="77777777" w:rsidR="00000000" w:rsidRDefault="00545B09">
      <w:pPr>
        <w:pStyle w:val="ac"/>
        <w:bidi/>
        <w:rPr>
          <w:rFonts w:hint="cs"/>
          <w:rtl/>
        </w:rPr>
      </w:pPr>
      <w:r>
        <w:rPr>
          <w:rFonts w:hint="cs"/>
          <w:rtl/>
        </w:rPr>
        <w:t>בעד החוק - 19</w:t>
      </w:r>
    </w:p>
    <w:p w14:paraId="7584FF69" w14:textId="77777777" w:rsidR="00000000" w:rsidRDefault="00545B09">
      <w:pPr>
        <w:pStyle w:val="ac"/>
        <w:bidi/>
        <w:rPr>
          <w:rFonts w:hint="cs"/>
          <w:rtl/>
        </w:rPr>
      </w:pPr>
      <w:r>
        <w:rPr>
          <w:rFonts w:hint="cs"/>
          <w:rtl/>
        </w:rPr>
        <w:t xml:space="preserve">נגד </w:t>
      </w:r>
      <w:r>
        <w:rPr>
          <w:rtl/>
        </w:rPr>
        <w:t>–</w:t>
      </w:r>
      <w:r>
        <w:rPr>
          <w:rFonts w:hint="cs"/>
          <w:rtl/>
        </w:rPr>
        <w:t xml:space="preserve"> אין</w:t>
      </w:r>
    </w:p>
    <w:p w14:paraId="0A474B92" w14:textId="77777777" w:rsidR="00000000" w:rsidRDefault="00545B09">
      <w:pPr>
        <w:pStyle w:val="ac"/>
        <w:bidi/>
        <w:rPr>
          <w:rFonts w:hint="cs"/>
          <w:rtl/>
        </w:rPr>
      </w:pPr>
      <w:r>
        <w:rPr>
          <w:rFonts w:hint="cs"/>
          <w:rtl/>
        </w:rPr>
        <w:t xml:space="preserve">נמנעים </w:t>
      </w:r>
      <w:r>
        <w:rPr>
          <w:rtl/>
        </w:rPr>
        <w:t>–</w:t>
      </w:r>
      <w:r>
        <w:rPr>
          <w:rFonts w:hint="cs"/>
          <w:rtl/>
        </w:rPr>
        <w:t xml:space="preserve"> אין </w:t>
      </w:r>
    </w:p>
    <w:p w14:paraId="6C2ACD38" w14:textId="77777777" w:rsidR="00000000" w:rsidRDefault="00545B09">
      <w:pPr>
        <w:pStyle w:val="ad"/>
        <w:bidi/>
        <w:rPr>
          <w:rFonts w:hint="cs"/>
          <w:rtl/>
        </w:rPr>
      </w:pPr>
      <w:r>
        <w:rPr>
          <w:rFonts w:hint="cs"/>
          <w:rtl/>
        </w:rPr>
        <w:t xml:space="preserve">חוק האחריות </w:t>
      </w:r>
      <w:r>
        <w:rPr>
          <w:rFonts w:hint="cs"/>
          <w:rtl/>
        </w:rPr>
        <w:t xml:space="preserve">לפיצוי נזקי זיהום בשמן, התשס"ד-2004, נתקבל. </w:t>
      </w:r>
    </w:p>
    <w:p w14:paraId="410FCB7D" w14:textId="77777777" w:rsidR="00000000" w:rsidRDefault="00545B09">
      <w:pPr>
        <w:pStyle w:val="a0"/>
        <w:rPr>
          <w:rFonts w:hint="cs"/>
          <w:rtl/>
        </w:rPr>
      </w:pPr>
    </w:p>
    <w:p w14:paraId="15FE54DA" w14:textId="77777777" w:rsidR="00000000" w:rsidRDefault="00545B09">
      <w:pPr>
        <w:pStyle w:val="af1"/>
        <w:rPr>
          <w:rtl/>
        </w:rPr>
      </w:pPr>
      <w:r>
        <w:rPr>
          <w:rtl/>
        </w:rPr>
        <w:t>היו"ר נסים דהן:</w:t>
      </w:r>
    </w:p>
    <w:p w14:paraId="5909EBE3" w14:textId="77777777" w:rsidR="00000000" w:rsidRDefault="00545B09">
      <w:pPr>
        <w:pStyle w:val="a0"/>
        <w:rPr>
          <w:rtl/>
        </w:rPr>
      </w:pPr>
    </w:p>
    <w:p w14:paraId="6CAB423F" w14:textId="77777777" w:rsidR="00000000" w:rsidRDefault="00545B09">
      <w:pPr>
        <w:pStyle w:val="a0"/>
        <w:rPr>
          <w:rFonts w:hint="cs"/>
          <w:rtl/>
        </w:rPr>
      </w:pPr>
      <w:r>
        <w:rPr>
          <w:rFonts w:hint="cs"/>
          <w:rtl/>
        </w:rPr>
        <w:t xml:space="preserve">19 בעד, נגד - אין, נמנעים - אין, הצעת החוק התקבלה בקריאה שלישית. תודה לכל אלה שעסקו בחוק. </w:t>
      </w:r>
    </w:p>
    <w:p w14:paraId="0119627A" w14:textId="77777777" w:rsidR="00000000" w:rsidRDefault="00545B09">
      <w:pPr>
        <w:pStyle w:val="a"/>
        <w:rPr>
          <w:rFonts w:hint="cs"/>
          <w:rtl/>
        </w:rPr>
      </w:pPr>
    </w:p>
    <w:p w14:paraId="45E391E6" w14:textId="77777777" w:rsidR="00000000" w:rsidRDefault="00545B09">
      <w:pPr>
        <w:pStyle w:val="a2"/>
        <w:rPr>
          <w:rtl/>
        </w:rPr>
      </w:pPr>
    </w:p>
    <w:p w14:paraId="46610B82" w14:textId="77777777" w:rsidR="00000000" w:rsidRDefault="00545B09">
      <w:pPr>
        <w:pStyle w:val="a2"/>
        <w:rPr>
          <w:rFonts w:hint="cs"/>
          <w:rtl/>
        </w:rPr>
      </w:pPr>
      <w:bookmarkStart w:id="259" w:name="CS21339FI0021339T26_01_2004_19_33_40"/>
      <w:bookmarkStart w:id="260" w:name="_Toc78865184"/>
      <w:bookmarkEnd w:id="259"/>
      <w:r>
        <w:rPr>
          <w:rtl/>
        </w:rPr>
        <w:t>הצעת חוק המרכז להנצחת זכרו של יצחק רבין (תיקון), התשס"ד-2004</w:t>
      </w:r>
      <w:r>
        <w:rPr>
          <w:rFonts w:hint="cs"/>
          <w:rtl/>
        </w:rPr>
        <w:t>;</w:t>
      </w:r>
      <w:bookmarkEnd w:id="260"/>
    </w:p>
    <w:p w14:paraId="14034F33" w14:textId="77777777" w:rsidR="00000000" w:rsidRDefault="00545B09">
      <w:pPr>
        <w:pStyle w:val="a2"/>
        <w:rPr>
          <w:rFonts w:hint="cs"/>
          <w:rtl/>
        </w:rPr>
      </w:pPr>
      <w:bookmarkStart w:id="261" w:name="CS21340FI0021340T26_01_2004_19_33_47"/>
      <w:bookmarkStart w:id="262" w:name="_Toc78865185"/>
      <w:bookmarkEnd w:id="261"/>
      <w:r>
        <w:rPr>
          <w:rtl/>
        </w:rPr>
        <w:t>הצעת חוק המרכז להנצחת זכרו של מנחם בגי</w:t>
      </w:r>
      <w:r>
        <w:rPr>
          <w:rtl/>
        </w:rPr>
        <w:t>ן (תיקון), התשס"ד-2004</w:t>
      </w:r>
      <w:bookmarkEnd w:id="262"/>
      <w:r>
        <w:rPr>
          <w:rtl/>
        </w:rPr>
        <w:t xml:space="preserve"> </w:t>
      </w:r>
    </w:p>
    <w:p w14:paraId="5E020A41" w14:textId="77777777" w:rsidR="00000000" w:rsidRDefault="00545B09">
      <w:pPr>
        <w:pStyle w:val="a0"/>
        <w:ind w:firstLine="0"/>
        <w:rPr>
          <w:rFonts w:hint="cs"/>
          <w:rtl/>
        </w:rPr>
      </w:pPr>
      <w:r>
        <w:rPr>
          <w:rtl/>
        </w:rPr>
        <w:t>[מס'</w:t>
      </w:r>
      <w:r>
        <w:rPr>
          <w:rFonts w:hint="cs"/>
          <w:rtl/>
        </w:rPr>
        <w:t xml:space="preserve"> מ/46</w:t>
      </w:r>
      <w:r>
        <w:rPr>
          <w:rtl/>
        </w:rPr>
        <w:t xml:space="preserve">; "דברי הכנסת", </w:t>
      </w:r>
      <w:r>
        <w:rPr>
          <w:rFonts w:hint="cs"/>
          <w:rtl/>
        </w:rPr>
        <w:t xml:space="preserve">מושב ראשון, </w:t>
      </w:r>
      <w:r>
        <w:rPr>
          <w:rtl/>
        </w:rPr>
        <w:t xml:space="preserve">חוב' </w:t>
      </w:r>
      <w:r>
        <w:rPr>
          <w:rFonts w:hint="cs"/>
          <w:rtl/>
        </w:rPr>
        <w:t>י"ט</w:t>
      </w:r>
      <w:r>
        <w:rPr>
          <w:rtl/>
        </w:rPr>
        <w:t xml:space="preserve">, עמ' </w:t>
      </w:r>
      <w:r>
        <w:rPr>
          <w:rFonts w:hint="cs"/>
          <w:rtl/>
        </w:rPr>
        <w:t>4690</w:t>
      </w:r>
      <w:r>
        <w:rPr>
          <w:rtl/>
        </w:rPr>
        <w:t>;  נספחות.]</w:t>
      </w:r>
    </w:p>
    <w:p w14:paraId="0F503855" w14:textId="77777777" w:rsidR="00000000" w:rsidRDefault="00545B09">
      <w:pPr>
        <w:pStyle w:val="-0"/>
        <w:rPr>
          <w:rtl/>
        </w:rPr>
      </w:pPr>
      <w:r>
        <w:rPr>
          <w:rtl/>
        </w:rPr>
        <w:t>(קריאה שני</w:t>
      </w:r>
      <w:r>
        <w:rPr>
          <w:rFonts w:hint="cs"/>
          <w:rtl/>
        </w:rPr>
        <w:t>י</w:t>
      </w:r>
      <w:r>
        <w:rPr>
          <w:rtl/>
        </w:rPr>
        <w:t xml:space="preserve">ה וקריאה שלישית) </w:t>
      </w:r>
    </w:p>
    <w:p w14:paraId="138DCAC1" w14:textId="77777777" w:rsidR="00000000" w:rsidRDefault="00545B09">
      <w:pPr>
        <w:pStyle w:val="-0"/>
        <w:rPr>
          <w:rFonts w:hint="cs"/>
          <w:rtl/>
        </w:rPr>
      </w:pPr>
    </w:p>
    <w:p w14:paraId="41A81898" w14:textId="77777777" w:rsidR="00000000" w:rsidRDefault="00545B09">
      <w:pPr>
        <w:pStyle w:val="a0"/>
        <w:rPr>
          <w:rFonts w:hint="cs"/>
          <w:rtl/>
        </w:rPr>
      </w:pPr>
    </w:p>
    <w:p w14:paraId="68C447D2" w14:textId="77777777" w:rsidR="00000000" w:rsidRDefault="00545B09">
      <w:pPr>
        <w:pStyle w:val="af1"/>
        <w:rPr>
          <w:rtl/>
        </w:rPr>
      </w:pPr>
      <w:r>
        <w:rPr>
          <w:rtl/>
        </w:rPr>
        <w:t>היו"ר נסים דהן:</w:t>
      </w:r>
    </w:p>
    <w:p w14:paraId="4D0443DE" w14:textId="77777777" w:rsidR="00000000" w:rsidRDefault="00545B09">
      <w:pPr>
        <w:pStyle w:val="a0"/>
        <w:rPr>
          <w:rtl/>
        </w:rPr>
      </w:pPr>
    </w:p>
    <w:p w14:paraId="37AC69CD" w14:textId="77777777" w:rsidR="00000000" w:rsidRDefault="00545B09">
      <w:pPr>
        <w:pStyle w:val="a0"/>
        <w:rPr>
          <w:rFonts w:hint="cs"/>
          <w:rtl/>
        </w:rPr>
      </w:pPr>
      <w:r>
        <w:rPr>
          <w:rFonts w:hint="cs"/>
          <w:rtl/>
        </w:rPr>
        <w:t>אנחנו ממשיכים בסדר-היום: הצעת חוק המרכז להנצחת זכרו של יצחק רבין (תיקון), קריאה שנייה וקריאה שלישית. יציג את החוק, יו</w:t>
      </w:r>
      <w:r>
        <w:rPr>
          <w:rFonts w:hint="cs"/>
          <w:rtl/>
        </w:rPr>
        <w:t xml:space="preserve">שב-ראש ועדת החינוך והתרבות, חבר הכנסת אילן שלגי, בבקשה. </w:t>
      </w:r>
    </w:p>
    <w:p w14:paraId="6C63A241" w14:textId="77777777" w:rsidR="00000000" w:rsidRDefault="00545B09">
      <w:pPr>
        <w:pStyle w:val="a0"/>
        <w:rPr>
          <w:rFonts w:hint="cs"/>
          <w:rtl/>
        </w:rPr>
      </w:pPr>
    </w:p>
    <w:p w14:paraId="45548E13" w14:textId="77777777" w:rsidR="00000000" w:rsidRDefault="00545B09">
      <w:pPr>
        <w:pStyle w:val="a"/>
        <w:rPr>
          <w:rtl/>
        </w:rPr>
      </w:pPr>
      <w:bookmarkStart w:id="263" w:name="FS000000431T26_01_2004_20_51_05"/>
      <w:bookmarkStart w:id="264" w:name="FS000001046T26_01_2004_20_51_18"/>
      <w:bookmarkStart w:id="265" w:name="_Toc78865186"/>
      <w:bookmarkEnd w:id="263"/>
      <w:bookmarkEnd w:id="264"/>
      <w:r>
        <w:rPr>
          <w:rFonts w:hint="eastAsia"/>
          <w:rtl/>
        </w:rPr>
        <w:t>אילן</w:t>
      </w:r>
      <w:r>
        <w:rPr>
          <w:rtl/>
        </w:rPr>
        <w:t xml:space="preserve"> שלגי (יו"ר ועדת החינוך והתרבות):</w:t>
      </w:r>
      <w:bookmarkEnd w:id="265"/>
    </w:p>
    <w:p w14:paraId="57DB4F7C" w14:textId="77777777" w:rsidR="00000000" w:rsidRDefault="00545B09">
      <w:pPr>
        <w:pStyle w:val="a0"/>
        <w:rPr>
          <w:rFonts w:hint="cs"/>
          <w:rtl/>
        </w:rPr>
      </w:pPr>
    </w:p>
    <w:p w14:paraId="1385270F" w14:textId="77777777" w:rsidR="00000000" w:rsidRDefault="00545B09">
      <w:pPr>
        <w:pStyle w:val="a0"/>
        <w:rPr>
          <w:rFonts w:hint="cs"/>
          <w:rtl/>
        </w:rPr>
      </w:pPr>
      <w:r>
        <w:rPr>
          <w:rFonts w:hint="cs"/>
          <w:rtl/>
        </w:rPr>
        <w:t xml:space="preserve">אני מתכוון להציג את שניהם יחד, אדוני. </w:t>
      </w:r>
    </w:p>
    <w:p w14:paraId="76382A36" w14:textId="77777777" w:rsidR="00000000" w:rsidRDefault="00545B09">
      <w:pPr>
        <w:pStyle w:val="a0"/>
        <w:rPr>
          <w:rFonts w:hint="cs"/>
          <w:rtl/>
        </w:rPr>
      </w:pPr>
    </w:p>
    <w:p w14:paraId="63B8498F" w14:textId="77777777" w:rsidR="00000000" w:rsidRDefault="00545B09">
      <w:pPr>
        <w:pStyle w:val="af1"/>
        <w:rPr>
          <w:rtl/>
        </w:rPr>
      </w:pPr>
      <w:r>
        <w:rPr>
          <w:rtl/>
        </w:rPr>
        <w:t>היו"ר נסים דהן:</w:t>
      </w:r>
    </w:p>
    <w:p w14:paraId="2FEADB2D" w14:textId="77777777" w:rsidR="00000000" w:rsidRDefault="00545B09">
      <w:pPr>
        <w:pStyle w:val="a0"/>
        <w:rPr>
          <w:rtl/>
        </w:rPr>
      </w:pPr>
    </w:p>
    <w:p w14:paraId="5FE71A39" w14:textId="77777777" w:rsidR="00000000" w:rsidRDefault="00545B09">
      <w:pPr>
        <w:pStyle w:val="a0"/>
        <w:rPr>
          <w:rFonts w:hint="cs"/>
          <w:rtl/>
        </w:rPr>
      </w:pPr>
      <w:r>
        <w:rPr>
          <w:rFonts w:hint="cs"/>
          <w:rtl/>
        </w:rPr>
        <w:t>כן, אבל ההצבעה תהיה על כל חוק בנפרד. יש עוד חוק מייד אחריו, הצעת חוק להנצחת זכרו של מנחם בגין, גם אותה</w:t>
      </w:r>
      <w:r>
        <w:rPr>
          <w:rFonts w:hint="cs"/>
          <w:rtl/>
        </w:rPr>
        <w:t xml:space="preserve"> יציג יושב-ראש ועדת החינוך. ההצבעה תהיה מייד אחר כך. </w:t>
      </w:r>
    </w:p>
    <w:p w14:paraId="3FE5E47C" w14:textId="77777777" w:rsidR="00000000" w:rsidRDefault="00545B09">
      <w:pPr>
        <w:pStyle w:val="a0"/>
        <w:rPr>
          <w:rFonts w:hint="cs"/>
          <w:rtl/>
        </w:rPr>
      </w:pPr>
    </w:p>
    <w:p w14:paraId="717B3279" w14:textId="77777777" w:rsidR="00000000" w:rsidRDefault="00545B09">
      <w:pPr>
        <w:pStyle w:val="-"/>
        <w:rPr>
          <w:rtl/>
        </w:rPr>
      </w:pPr>
      <w:bookmarkStart w:id="266" w:name="FS000001046T26_01_2004_19_50_15"/>
      <w:bookmarkEnd w:id="266"/>
      <w:r>
        <w:rPr>
          <w:rFonts w:hint="eastAsia"/>
          <w:rtl/>
        </w:rPr>
        <w:t>אילן</w:t>
      </w:r>
      <w:r>
        <w:rPr>
          <w:rtl/>
        </w:rPr>
        <w:t xml:space="preserve"> שלגי (יו"ר ועדת החינוך והתרבות):</w:t>
      </w:r>
    </w:p>
    <w:p w14:paraId="1E4C4C76" w14:textId="77777777" w:rsidR="00000000" w:rsidRDefault="00545B09">
      <w:pPr>
        <w:pStyle w:val="a0"/>
        <w:rPr>
          <w:rFonts w:hint="cs"/>
          <w:rtl/>
        </w:rPr>
      </w:pPr>
    </w:p>
    <w:p w14:paraId="701E121F" w14:textId="77777777" w:rsidR="00000000" w:rsidRDefault="00545B09">
      <w:pPr>
        <w:pStyle w:val="a0"/>
        <w:rPr>
          <w:rFonts w:hint="cs"/>
          <w:rtl/>
        </w:rPr>
      </w:pPr>
      <w:r>
        <w:rPr>
          <w:rFonts w:hint="cs"/>
          <w:rtl/>
        </w:rPr>
        <w:t>אדוני היושב-ראש, חברות וחברי הכנסת, הנני מתכבד להביא בפני הכנסת לקריאה שנייה ושלישית את הצעות החוק. האחת, להנצחת זכרו של יצחק רבין (תיקון), התשס"ד-2004, וביחד עמה</w:t>
      </w:r>
      <w:r>
        <w:rPr>
          <w:rFonts w:hint="cs"/>
          <w:rtl/>
        </w:rPr>
        <w:t xml:space="preserve">, הצעת חוק המרכז להנצחת זכרו של מנחם בגין (תיקון), התשס"ד-2004. </w:t>
      </w:r>
    </w:p>
    <w:p w14:paraId="4CAA2580" w14:textId="77777777" w:rsidR="00000000" w:rsidRDefault="00545B09">
      <w:pPr>
        <w:pStyle w:val="a0"/>
        <w:rPr>
          <w:rFonts w:hint="cs"/>
          <w:rtl/>
        </w:rPr>
      </w:pPr>
    </w:p>
    <w:p w14:paraId="366D6B41" w14:textId="77777777" w:rsidR="00000000" w:rsidRDefault="00545B09">
      <w:pPr>
        <w:pStyle w:val="a0"/>
        <w:rPr>
          <w:rFonts w:hint="cs"/>
          <w:rtl/>
        </w:rPr>
      </w:pPr>
      <w:r>
        <w:rPr>
          <w:rFonts w:hint="cs"/>
          <w:rtl/>
        </w:rPr>
        <w:t xml:space="preserve">הצעות חוק אלה, שיזמה הממשלה, עברו בקריאה ראשונה ביום א' באב התשס"ג, 30 ביולי 2003, והועברו לוועדת החינוך והתרבות לשם הכנתן לקריאה שנייה ולקריאה שלישית. </w:t>
      </w:r>
    </w:p>
    <w:p w14:paraId="1EB86898" w14:textId="77777777" w:rsidR="00000000" w:rsidRDefault="00545B09">
      <w:pPr>
        <w:pStyle w:val="a0"/>
        <w:rPr>
          <w:rFonts w:hint="cs"/>
          <w:rtl/>
        </w:rPr>
      </w:pPr>
    </w:p>
    <w:p w14:paraId="239149BD" w14:textId="77777777" w:rsidR="00000000" w:rsidRDefault="00545B09">
      <w:pPr>
        <w:pStyle w:val="a0"/>
        <w:rPr>
          <w:rFonts w:hint="cs"/>
          <w:rtl/>
        </w:rPr>
      </w:pPr>
      <w:r>
        <w:rPr>
          <w:rFonts w:hint="cs"/>
          <w:rtl/>
        </w:rPr>
        <w:t>הצעת חוק אלה מתקנות את סעיף 18(א), א</w:t>
      </w:r>
      <w:r>
        <w:rPr>
          <w:rFonts w:hint="cs"/>
          <w:rtl/>
        </w:rPr>
        <w:t xml:space="preserve">שר נוסחו זהה בשני החוקים האמורים, בכך שהן משמיטות את הדרישה, הקיימת כיום בחוקים אלה, שלראש המרכזים שהוקמו לפיהם ימונה אדם שהוא בעל מעמד בשדה ההשכלה הגבוהה. </w:t>
      </w:r>
    </w:p>
    <w:p w14:paraId="17C6AC2F" w14:textId="77777777" w:rsidR="00000000" w:rsidRDefault="00545B09">
      <w:pPr>
        <w:pStyle w:val="a0"/>
        <w:rPr>
          <w:rFonts w:hint="cs"/>
          <w:rtl/>
        </w:rPr>
      </w:pPr>
    </w:p>
    <w:p w14:paraId="3BC8365B" w14:textId="77777777" w:rsidR="00000000" w:rsidRDefault="00545B09">
      <w:pPr>
        <w:pStyle w:val="a0"/>
        <w:rPr>
          <w:rFonts w:hint="cs"/>
          <w:rtl/>
        </w:rPr>
      </w:pPr>
      <w:r>
        <w:rPr>
          <w:rFonts w:hint="cs"/>
          <w:rtl/>
        </w:rPr>
        <w:t>תפקידיו של ראש המרכז, כפי שהותוו בחוקים האמורים, הם לנהל את המרכז, ליישם את החלטות הוועד המנהל ולד</w:t>
      </w:r>
      <w:r>
        <w:rPr>
          <w:rFonts w:hint="cs"/>
          <w:rtl/>
        </w:rPr>
        <w:t xml:space="preserve">ווח לו על פעילות המרכז. התפקיד מחייב כישורים ניהוליים ומעורבות בנושאים פיננסיים, ואין נחיצות לצורך ביצוע התפקיד במעמד בשדה ההשכלה הגבוהה. </w:t>
      </w:r>
    </w:p>
    <w:p w14:paraId="0ADA0C24" w14:textId="77777777" w:rsidR="00000000" w:rsidRDefault="00545B09">
      <w:pPr>
        <w:pStyle w:val="a0"/>
        <w:rPr>
          <w:rFonts w:hint="cs"/>
          <w:rtl/>
        </w:rPr>
      </w:pPr>
    </w:p>
    <w:p w14:paraId="6A1074B4" w14:textId="77777777" w:rsidR="00000000" w:rsidRDefault="00545B09">
      <w:pPr>
        <w:pStyle w:val="a0"/>
        <w:rPr>
          <w:rFonts w:hint="cs"/>
          <w:rtl/>
        </w:rPr>
      </w:pPr>
      <w:r>
        <w:rPr>
          <w:rFonts w:hint="cs"/>
          <w:rtl/>
        </w:rPr>
        <w:t>יצוין שהשינוי לא יפגע בפעילות המחקרית של המרכזים, מאחר שבסעיפי החוקים הנוגעים לוועדה המדעית המצויה בכל מרכז, נדרש שח</w:t>
      </w:r>
      <w:r>
        <w:rPr>
          <w:rFonts w:hint="cs"/>
          <w:rtl/>
        </w:rPr>
        <w:t xml:space="preserve">בריה יהיו בעלי מעמד בתחומי המחקר וההוראה במוסדות מוכרים בארץ וחברי האקדמיה הלאומית למדעים. הוועדה המדעית האמורה מאשרת תוכניות המוגשות לה על-ידי ראש המרכז, ומייעצת לו בכל עניין הנוגע לפעילות אקדמית. </w:t>
      </w:r>
    </w:p>
    <w:p w14:paraId="1459FD01" w14:textId="77777777" w:rsidR="00000000" w:rsidRDefault="00545B09">
      <w:pPr>
        <w:pStyle w:val="a0"/>
        <w:rPr>
          <w:rFonts w:hint="cs"/>
          <w:rtl/>
        </w:rPr>
      </w:pPr>
    </w:p>
    <w:p w14:paraId="5B4BBA25" w14:textId="77777777" w:rsidR="00000000" w:rsidRDefault="00545B09">
      <w:pPr>
        <w:pStyle w:val="a0"/>
        <w:rPr>
          <w:rFonts w:hint="cs"/>
          <w:rtl/>
        </w:rPr>
      </w:pPr>
      <w:r>
        <w:rPr>
          <w:rFonts w:hint="cs"/>
          <w:rtl/>
        </w:rPr>
        <w:t>מאחר שהדרישה מקשה את איתורם של מועמדים מתאימים לתפקיד, ו</w:t>
      </w:r>
      <w:r>
        <w:rPr>
          <w:rFonts w:hint="cs"/>
          <w:rtl/>
        </w:rPr>
        <w:t xml:space="preserve">בהשמטתה לא תהיה משום פגיעה בפעילות המחקרית המתנהלת במרכזים, אני מבקש מחברי הבית לאשר כל אחת משתי הצעות החוק בקריאה שנייה ובקריאה שלישית, כפי שהוכנו על-ידי הוועדה. תודה רבה. </w:t>
      </w:r>
    </w:p>
    <w:p w14:paraId="033112C8" w14:textId="77777777" w:rsidR="00000000" w:rsidRDefault="00545B09">
      <w:pPr>
        <w:pStyle w:val="a0"/>
        <w:rPr>
          <w:rFonts w:hint="cs"/>
          <w:rtl/>
        </w:rPr>
      </w:pPr>
    </w:p>
    <w:p w14:paraId="0CAA475E" w14:textId="77777777" w:rsidR="00000000" w:rsidRDefault="00545B09">
      <w:pPr>
        <w:pStyle w:val="af1"/>
        <w:rPr>
          <w:rtl/>
        </w:rPr>
      </w:pPr>
      <w:r>
        <w:rPr>
          <w:rtl/>
        </w:rPr>
        <w:t>היו"ר נסים דהן:</w:t>
      </w:r>
    </w:p>
    <w:p w14:paraId="7B80AA47" w14:textId="77777777" w:rsidR="00000000" w:rsidRDefault="00545B09">
      <w:pPr>
        <w:pStyle w:val="a0"/>
        <w:rPr>
          <w:rtl/>
        </w:rPr>
      </w:pPr>
    </w:p>
    <w:p w14:paraId="1211616B" w14:textId="77777777" w:rsidR="00000000" w:rsidRDefault="00545B09">
      <w:pPr>
        <w:pStyle w:val="a0"/>
        <w:rPr>
          <w:rFonts w:hint="cs"/>
          <w:rtl/>
        </w:rPr>
      </w:pPr>
      <w:r>
        <w:rPr>
          <w:rFonts w:hint="cs"/>
          <w:rtl/>
        </w:rPr>
        <w:t>תודה רבה. אין הסתייגויות ואנחנו עוברים להצבעה, כמו שאמרתי, על כל</w:t>
      </w:r>
      <w:r>
        <w:rPr>
          <w:rFonts w:hint="cs"/>
          <w:rtl/>
        </w:rPr>
        <w:t xml:space="preserve"> חוק בנפרד. </w:t>
      </w:r>
    </w:p>
    <w:p w14:paraId="3FD30556" w14:textId="77777777" w:rsidR="00000000" w:rsidRDefault="00545B09">
      <w:pPr>
        <w:pStyle w:val="a0"/>
        <w:rPr>
          <w:rFonts w:hint="cs"/>
          <w:rtl/>
        </w:rPr>
      </w:pPr>
    </w:p>
    <w:p w14:paraId="1D808850" w14:textId="77777777" w:rsidR="00000000" w:rsidRDefault="00545B09">
      <w:pPr>
        <w:pStyle w:val="a0"/>
        <w:rPr>
          <w:rFonts w:hint="cs"/>
          <w:rtl/>
        </w:rPr>
      </w:pPr>
      <w:r>
        <w:rPr>
          <w:rFonts w:hint="cs"/>
          <w:rtl/>
        </w:rPr>
        <w:t xml:space="preserve">הצבעה בקריאה שנייה על הצעת חוק המרכז להנצחת זכרו של יצחק רבין - רבותי, מי בעד, מי נגד. קריאה שנייה. ההצבעה החלה. </w:t>
      </w:r>
    </w:p>
    <w:p w14:paraId="66FA3742" w14:textId="77777777" w:rsidR="00000000" w:rsidRDefault="00545B09">
      <w:pPr>
        <w:pStyle w:val="a0"/>
        <w:rPr>
          <w:rFonts w:hint="cs"/>
          <w:rtl/>
        </w:rPr>
      </w:pPr>
    </w:p>
    <w:p w14:paraId="2826C2C8" w14:textId="77777777" w:rsidR="00000000" w:rsidRDefault="00545B09">
      <w:pPr>
        <w:pStyle w:val="ab"/>
        <w:bidi/>
        <w:rPr>
          <w:rFonts w:hint="cs"/>
          <w:rtl/>
        </w:rPr>
      </w:pPr>
      <w:r>
        <w:rPr>
          <w:rFonts w:hint="cs"/>
          <w:rtl/>
        </w:rPr>
        <w:t>הצבעה מס' 12</w:t>
      </w:r>
    </w:p>
    <w:p w14:paraId="720B4A65" w14:textId="77777777" w:rsidR="00000000" w:rsidRDefault="00545B09">
      <w:pPr>
        <w:pStyle w:val="a0"/>
        <w:rPr>
          <w:rFonts w:hint="cs"/>
          <w:rtl/>
        </w:rPr>
      </w:pPr>
    </w:p>
    <w:p w14:paraId="3631F96E" w14:textId="77777777" w:rsidR="00000000" w:rsidRDefault="00545B09">
      <w:pPr>
        <w:pStyle w:val="ac"/>
        <w:bidi/>
        <w:rPr>
          <w:rFonts w:hint="cs"/>
          <w:rtl/>
        </w:rPr>
      </w:pPr>
      <w:r>
        <w:rPr>
          <w:rFonts w:hint="cs"/>
          <w:rtl/>
        </w:rPr>
        <w:t xml:space="preserve">בעד סעיף 1 </w:t>
      </w:r>
      <w:r>
        <w:rPr>
          <w:rtl/>
        </w:rPr>
        <w:t>–</w:t>
      </w:r>
      <w:r>
        <w:rPr>
          <w:rFonts w:hint="cs"/>
          <w:rtl/>
        </w:rPr>
        <w:t xml:space="preserve">  13</w:t>
      </w:r>
    </w:p>
    <w:p w14:paraId="363ACACD" w14:textId="77777777" w:rsidR="00000000" w:rsidRDefault="00545B09">
      <w:pPr>
        <w:pStyle w:val="ac"/>
        <w:bidi/>
        <w:rPr>
          <w:rFonts w:hint="cs"/>
          <w:rtl/>
        </w:rPr>
      </w:pPr>
      <w:r>
        <w:rPr>
          <w:rFonts w:hint="cs"/>
          <w:rtl/>
        </w:rPr>
        <w:t xml:space="preserve">נגד </w:t>
      </w:r>
      <w:r>
        <w:rPr>
          <w:rtl/>
        </w:rPr>
        <w:t>–</w:t>
      </w:r>
      <w:r>
        <w:rPr>
          <w:rFonts w:hint="cs"/>
          <w:rtl/>
        </w:rPr>
        <w:t xml:space="preserve"> אין</w:t>
      </w:r>
    </w:p>
    <w:p w14:paraId="0882EC26" w14:textId="77777777" w:rsidR="00000000" w:rsidRDefault="00545B09">
      <w:pPr>
        <w:pStyle w:val="ac"/>
        <w:bidi/>
        <w:rPr>
          <w:rFonts w:hint="cs"/>
          <w:rtl/>
        </w:rPr>
      </w:pPr>
      <w:r>
        <w:rPr>
          <w:rFonts w:hint="cs"/>
          <w:rtl/>
        </w:rPr>
        <w:t xml:space="preserve">נמנעים </w:t>
      </w:r>
      <w:r>
        <w:rPr>
          <w:rtl/>
        </w:rPr>
        <w:t>–</w:t>
      </w:r>
      <w:r>
        <w:rPr>
          <w:rFonts w:hint="cs"/>
          <w:rtl/>
        </w:rPr>
        <w:t xml:space="preserve"> אין</w:t>
      </w:r>
    </w:p>
    <w:p w14:paraId="21AA20D5" w14:textId="77777777" w:rsidR="00000000" w:rsidRDefault="00545B09">
      <w:pPr>
        <w:pStyle w:val="ad"/>
        <w:bidi/>
        <w:rPr>
          <w:rFonts w:hint="cs"/>
          <w:rtl/>
        </w:rPr>
      </w:pPr>
      <w:r>
        <w:rPr>
          <w:rFonts w:hint="cs"/>
          <w:rtl/>
        </w:rPr>
        <w:t>סעיף 1 נתקבל.</w:t>
      </w:r>
    </w:p>
    <w:p w14:paraId="16BA599B" w14:textId="77777777" w:rsidR="00000000" w:rsidRDefault="00545B09">
      <w:pPr>
        <w:pStyle w:val="a0"/>
        <w:rPr>
          <w:rFonts w:hint="cs"/>
          <w:rtl/>
        </w:rPr>
      </w:pPr>
    </w:p>
    <w:p w14:paraId="060C5B11" w14:textId="77777777" w:rsidR="00000000" w:rsidRDefault="00545B09">
      <w:pPr>
        <w:pStyle w:val="af1"/>
        <w:rPr>
          <w:rtl/>
        </w:rPr>
      </w:pPr>
      <w:r>
        <w:rPr>
          <w:rtl/>
        </w:rPr>
        <w:t>היו"ר נסים דהן:</w:t>
      </w:r>
    </w:p>
    <w:p w14:paraId="230E40CB" w14:textId="77777777" w:rsidR="00000000" w:rsidRDefault="00545B09">
      <w:pPr>
        <w:pStyle w:val="a0"/>
        <w:rPr>
          <w:rtl/>
        </w:rPr>
      </w:pPr>
    </w:p>
    <w:p w14:paraId="74D86643" w14:textId="77777777" w:rsidR="00000000" w:rsidRDefault="00545B09">
      <w:pPr>
        <w:pStyle w:val="a0"/>
        <w:rPr>
          <w:rFonts w:hint="cs"/>
          <w:rtl/>
        </w:rPr>
      </w:pPr>
      <w:r>
        <w:rPr>
          <w:rFonts w:hint="cs"/>
          <w:rtl/>
        </w:rPr>
        <w:t xml:space="preserve">13 בעד, אין מתנגדים, נמנע אחד, הצעת החוק </w:t>
      </w:r>
      <w:r>
        <w:rPr>
          <w:rFonts w:hint="cs"/>
          <w:rtl/>
        </w:rPr>
        <w:t xml:space="preserve">עברה בקריאה שנייה. </w:t>
      </w:r>
    </w:p>
    <w:p w14:paraId="2CD81339" w14:textId="77777777" w:rsidR="00000000" w:rsidRDefault="00545B09">
      <w:pPr>
        <w:pStyle w:val="a0"/>
        <w:rPr>
          <w:rFonts w:hint="cs"/>
          <w:rtl/>
        </w:rPr>
      </w:pPr>
    </w:p>
    <w:p w14:paraId="78664759" w14:textId="77777777" w:rsidR="00000000" w:rsidRDefault="00545B09">
      <w:pPr>
        <w:pStyle w:val="a0"/>
        <w:rPr>
          <w:rFonts w:hint="cs"/>
          <w:rtl/>
        </w:rPr>
      </w:pPr>
      <w:r>
        <w:rPr>
          <w:rFonts w:hint="cs"/>
          <w:rtl/>
        </w:rPr>
        <w:t xml:space="preserve">עוברים מייד לקריאה שלישית - מי בעד, מי נגד. </w:t>
      </w:r>
    </w:p>
    <w:p w14:paraId="06CC12C7" w14:textId="77777777" w:rsidR="00000000" w:rsidRDefault="00545B09">
      <w:pPr>
        <w:pStyle w:val="a0"/>
        <w:rPr>
          <w:rFonts w:hint="cs"/>
          <w:rtl/>
        </w:rPr>
      </w:pPr>
    </w:p>
    <w:p w14:paraId="5DF91011" w14:textId="77777777" w:rsidR="00000000" w:rsidRDefault="00545B09">
      <w:pPr>
        <w:pStyle w:val="ab"/>
        <w:bidi/>
        <w:rPr>
          <w:rFonts w:hint="cs"/>
          <w:rtl/>
        </w:rPr>
      </w:pPr>
      <w:r>
        <w:rPr>
          <w:rFonts w:hint="cs"/>
          <w:rtl/>
        </w:rPr>
        <w:t>הצבעה מס'  13</w:t>
      </w:r>
    </w:p>
    <w:p w14:paraId="36EA49B9" w14:textId="77777777" w:rsidR="00000000" w:rsidRDefault="00545B09">
      <w:pPr>
        <w:pStyle w:val="a0"/>
        <w:rPr>
          <w:rFonts w:hint="cs"/>
          <w:rtl/>
        </w:rPr>
      </w:pPr>
    </w:p>
    <w:p w14:paraId="551B071C" w14:textId="77777777" w:rsidR="00000000" w:rsidRDefault="00545B09">
      <w:pPr>
        <w:pStyle w:val="ac"/>
        <w:bidi/>
        <w:rPr>
          <w:rFonts w:hint="cs"/>
          <w:rtl/>
        </w:rPr>
      </w:pPr>
      <w:r>
        <w:rPr>
          <w:rFonts w:hint="cs"/>
          <w:rtl/>
        </w:rPr>
        <w:t xml:space="preserve">בעד החוק </w:t>
      </w:r>
      <w:r>
        <w:rPr>
          <w:rtl/>
        </w:rPr>
        <w:t>–</w:t>
      </w:r>
      <w:r>
        <w:rPr>
          <w:rFonts w:hint="cs"/>
          <w:rtl/>
        </w:rPr>
        <w:t xml:space="preserve"> 13</w:t>
      </w:r>
    </w:p>
    <w:p w14:paraId="08ECB343" w14:textId="77777777" w:rsidR="00000000" w:rsidRDefault="00545B09">
      <w:pPr>
        <w:pStyle w:val="ac"/>
        <w:bidi/>
        <w:rPr>
          <w:rFonts w:hint="cs"/>
          <w:rtl/>
        </w:rPr>
      </w:pPr>
      <w:r>
        <w:rPr>
          <w:rFonts w:hint="cs"/>
          <w:rtl/>
        </w:rPr>
        <w:t xml:space="preserve"> נגד </w:t>
      </w:r>
      <w:r>
        <w:rPr>
          <w:rtl/>
        </w:rPr>
        <w:t>–</w:t>
      </w:r>
      <w:r>
        <w:rPr>
          <w:rFonts w:hint="cs"/>
          <w:rtl/>
        </w:rPr>
        <w:t xml:space="preserve"> אין</w:t>
      </w:r>
    </w:p>
    <w:p w14:paraId="7BA5CF01" w14:textId="77777777" w:rsidR="00000000" w:rsidRDefault="00545B09">
      <w:pPr>
        <w:pStyle w:val="ac"/>
        <w:bidi/>
        <w:rPr>
          <w:rFonts w:hint="cs"/>
          <w:rtl/>
        </w:rPr>
      </w:pPr>
      <w:r>
        <w:rPr>
          <w:rFonts w:hint="cs"/>
          <w:rtl/>
        </w:rPr>
        <w:t xml:space="preserve">נמנעים </w:t>
      </w:r>
      <w:r>
        <w:rPr>
          <w:rtl/>
        </w:rPr>
        <w:t>–</w:t>
      </w:r>
      <w:r>
        <w:rPr>
          <w:rFonts w:hint="cs"/>
          <w:rtl/>
        </w:rPr>
        <w:t xml:space="preserve"> 1</w:t>
      </w:r>
    </w:p>
    <w:p w14:paraId="23034603" w14:textId="77777777" w:rsidR="00000000" w:rsidRDefault="00545B09">
      <w:pPr>
        <w:pStyle w:val="ad"/>
        <w:bidi/>
        <w:rPr>
          <w:rFonts w:hint="cs"/>
          <w:rtl/>
        </w:rPr>
      </w:pPr>
      <w:r>
        <w:rPr>
          <w:rFonts w:hint="cs"/>
          <w:rtl/>
        </w:rPr>
        <w:t xml:space="preserve">חוק המרכז להנצחת זכרו של יצחק רבין (תיקון), התשס"ד-2004, נתקבל. </w:t>
      </w:r>
    </w:p>
    <w:p w14:paraId="4FA1A340" w14:textId="77777777" w:rsidR="00000000" w:rsidRDefault="00545B09">
      <w:pPr>
        <w:pStyle w:val="a0"/>
        <w:rPr>
          <w:rFonts w:hint="cs"/>
          <w:rtl/>
        </w:rPr>
      </w:pPr>
    </w:p>
    <w:p w14:paraId="0700B701" w14:textId="77777777" w:rsidR="00000000" w:rsidRDefault="00545B09">
      <w:pPr>
        <w:pStyle w:val="af1"/>
        <w:rPr>
          <w:rtl/>
        </w:rPr>
      </w:pPr>
    </w:p>
    <w:p w14:paraId="4179524B" w14:textId="77777777" w:rsidR="00000000" w:rsidRDefault="00545B09">
      <w:pPr>
        <w:pStyle w:val="af1"/>
        <w:rPr>
          <w:rFonts w:hint="cs"/>
          <w:rtl/>
        </w:rPr>
      </w:pPr>
      <w:r>
        <w:rPr>
          <w:rtl/>
        </w:rPr>
        <w:t>היו"ר נסים דהן:</w:t>
      </w:r>
    </w:p>
    <w:p w14:paraId="6656D22C" w14:textId="77777777" w:rsidR="00000000" w:rsidRDefault="00545B09">
      <w:pPr>
        <w:pStyle w:val="a0"/>
        <w:rPr>
          <w:rFonts w:hint="cs"/>
          <w:rtl/>
        </w:rPr>
      </w:pPr>
    </w:p>
    <w:p w14:paraId="2BC9D467" w14:textId="77777777" w:rsidR="00000000" w:rsidRDefault="00545B09">
      <w:pPr>
        <w:pStyle w:val="a0"/>
        <w:rPr>
          <w:rFonts w:hint="cs"/>
          <w:rtl/>
        </w:rPr>
      </w:pPr>
      <w:r>
        <w:rPr>
          <w:rFonts w:hint="cs"/>
          <w:rtl/>
        </w:rPr>
        <w:t>13 בעד, אין מתנגדים, נמנע אחד. הצעת החוק התקבלה בקריאה</w:t>
      </w:r>
      <w:r>
        <w:rPr>
          <w:rFonts w:hint="cs"/>
          <w:rtl/>
        </w:rPr>
        <w:t xml:space="preserve"> שלישית. תודה לכל אלה שעסקו בחוק. </w:t>
      </w:r>
    </w:p>
    <w:p w14:paraId="78E634E7" w14:textId="77777777" w:rsidR="00000000" w:rsidRDefault="00545B09">
      <w:pPr>
        <w:pStyle w:val="ab"/>
        <w:bidi/>
        <w:jc w:val="both"/>
        <w:rPr>
          <w:rFonts w:hint="cs"/>
          <w:rtl/>
        </w:rPr>
      </w:pPr>
    </w:p>
    <w:p w14:paraId="328878AE" w14:textId="77777777" w:rsidR="00000000" w:rsidRDefault="00545B09">
      <w:pPr>
        <w:pStyle w:val="a0"/>
        <w:rPr>
          <w:rFonts w:hint="cs"/>
          <w:rtl/>
        </w:rPr>
      </w:pPr>
      <w:r>
        <w:rPr>
          <w:rFonts w:hint="cs"/>
          <w:rtl/>
        </w:rPr>
        <w:t xml:space="preserve">אנחנו עוברים להצעת החוק האחרונה בסדר-היום: הצעת החוק להנצחת זכרו של מנחם בגין - קריאה שנייה. מי בעד, מי נגד? </w:t>
      </w:r>
    </w:p>
    <w:p w14:paraId="388A814E" w14:textId="77777777" w:rsidR="00000000" w:rsidRDefault="00545B09">
      <w:pPr>
        <w:pStyle w:val="ab"/>
        <w:bidi/>
        <w:rPr>
          <w:rFonts w:hint="cs"/>
          <w:rtl/>
        </w:rPr>
      </w:pPr>
    </w:p>
    <w:p w14:paraId="348F5BDD" w14:textId="77777777" w:rsidR="00000000" w:rsidRDefault="00545B09">
      <w:pPr>
        <w:pStyle w:val="ab"/>
        <w:bidi/>
        <w:rPr>
          <w:rFonts w:hint="cs"/>
          <w:rtl/>
        </w:rPr>
      </w:pPr>
      <w:r>
        <w:rPr>
          <w:rFonts w:hint="cs"/>
          <w:rtl/>
        </w:rPr>
        <w:t>הצבעה מס' 14</w:t>
      </w:r>
    </w:p>
    <w:p w14:paraId="7AC3EE8B" w14:textId="77777777" w:rsidR="00000000" w:rsidRDefault="00545B09">
      <w:pPr>
        <w:pStyle w:val="a0"/>
        <w:rPr>
          <w:rFonts w:hint="cs"/>
          <w:rtl/>
        </w:rPr>
      </w:pPr>
    </w:p>
    <w:p w14:paraId="49A352B7" w14:textId="77777777" w:rsidR="00000000" w:rsidRDefault="00545B09">
      <w:pPr>
        <w:pStyle w:val="ac"/>
        <w:bidi/>
        <w:rPr>
          <w:rFonts w:hint="cs"/>
          <w:rtl/>
        </w:rPr>
      </w:pPr>
      <w:r>
        <w:rPr>
          <w:rFonts w:hint="cs"/>
          <w:rtl/>
        </w:rPr>
        <w:t xml:space="preserve">בעד סעיף 1 </w:t>
      </w:r>
      <w:r>
        <w:rPr>
          <w:rtl/>
        </w:rPr>
        <w:t>–</w:t>
      </w:r>
      <w:r>
        <w:rPr>
          <w:rFonts w:hint="cs"/>
          <w:rtl/>
        </w:rPr>
        <w:t xml:space="preserve">  14</w:t>
      </w:r>
    </w:p>
    <w:p w14:paraId="19A91904" w14:textId="77777777" w:rsidR="00000000" w:rsidRDefault="00545B09">
      <w:pPr>
        <w:pStyle w:val="ac"/>
        <w:bidi/>
        <w:rPr>
          <w:rFonts w:hint="cs"/>
          <w:rtl/>
        </w:rPr>
      </w:pPr>
      <w:r>
        <w:rPr>
          <w:rFonts w:hint="cs"/>
          <w:rtl/>
        </w:rPr>
        <w:t xml:space="preserve">נגד </w:t>
      </w:r>
      <w:r>
        <w:rPr>
          <w:rtl/>
        </w:rPr>
        <w:t>–</w:t>
      </w:r>
      <w:r>
        <w:rPr>
          <w:rFonts w:hint="cs"/>
          <w:rtl/>
        </w:rPr>
        <w:t xml:space="preserve"> אין</w:t>
      </w:r>
    </w:p>
    <w:p w14:paraId="07315C77" w14:textId="77777777" w:rsidR="00000000" w:rsidRDefault="00545B09">
      <w:pPr>
        <w:pStyle w:val="ac"/>
        <w:bidi/>
        <w:rPr>
          <w:rFonts w:hint="cs"/>
          <w:rtl/>
        </w:rPr>
      </w:pPr>
      <w:r>
        <w:rPr>
          <w:rFonts w:hint="cs"/>
          <w:rtl/>
        </w:rPr>
        <w:t xml:space="preserve">נמנעים </w:t>
      </w:r>
      <w:r>
        <w:rPr>
          <w:rtl/>
        </w:rPr>
        <w:t>–</w:t>
      </w:r>
      <w:r>
        <w:rPr>
          <w:rFonts w:hint="cs"/>
          <w:rtl/>
        </w:rPr>
        <w:t xml:space="preserve"> 1</w:t>
      </w:r>
    </w:p>
    <w:p w14:paraId="0BB4E294" w14:textId="77777777" w:rsidR="00000000" w:rsidRDefault="00545B09">
      <w:pPr>
        <w:pStyle w:val="ad"/>
        <w:bidi/>
        <w:rPr>
          <w:rFonts w:hint="cs"/>
          <w:rtl/>
        </w:rPr>
      </w:pPr>
      <w:r>
        <w:rPr>
          <w:rFonts w:hint="cs"/>
          <w:rtl/>
        </w:rPr>
        <w:t xml:space="preserve">סעיף 1 נתקבל. </w:t>
      </w:r>
    </w:p>
    <w:p w14:paraId="3564F4B9" w14:textId="77777777" w:rsidR="00000000" w:rsidRDefault="00545B09">
      <w:pPr>
        <w:pStyle w:val="a0"/>
        <w:rPr>
          <w:rFonts w:hint="cs"/>
          <w:rtl/>
        </w:rPr>
      </w:pPr>
    </w:p>
    <w:p w14:paraId="7D0D3671" w14:textId="77777777" w:rsidR="00000000" w:rsidRDefault="00545B09">
      <w:pPr>
        <w:pStyle w:val="af1"/>
        <w:rPr>
          <w:rtl/>
        </w:rPr>
      </w:pPr>
      <w:r>
        <w:rPr>
          <w:rtl/>
        </w:rPr>
        <w:t>היו"ר נסים דהן:</w:t>
      </w:r>
    </w:p>
    <w:p w14:paraId="7EEE9A10" w14:textId="77777777" w:rsidR="00000000" w:rsidRDefault="00545B09">
      <w:pPr>
        <w:pStyle w:val="a0"/>
        <w:rPr>
          <w:rtl/>
        </w:rPr>
      </w:pPr>
    </w:p>
    <w:p w14:paraId="22995253" w14:textId="77777777" w:rsidR="00000000" w:rsidRDefault="00545B09">
      <w:pPr>
        <w:pStyle w:val="a0"/>
        <w:rPr>
          <w:rFonts w:hint="cs"/>
          <w:rtl/>
        </w:rPr>
      </w:pPr>
      <w:r>
        <w:rPr>
          <w:rFonts w:hint="cs"/>
          <w:rtl/>
        </w:rPr>
        <w:t>14 בעד, אין מתנגדים, נמנ</w:t>
      </w:r>
      <w:r>
        <w:rPr>
          <w:rFonts w:hint="cs"/>
          <w:rtl/>
        </w:rPr>
        <w:t xml:space="preserve">ע אחד, הצעת החוק התקבלה בקריאה שנייה. </w:t>
      </w:r>
    </w:p>
    <w:p w14:paraId="6EF7ED07" w14:textId="77777777" w:rsidR="00000000" w:rsidRDefault="00545B09">
      <w:pPr>
        <w:pStyle w:val="a0"/>
        <w:rPr>
          <w:rFonts w:hint="cs"/>
          <w:rtl/>
        </w:rPr>
      </w:pPr>
    </w:p>
    <w:p w14:paraId="384D0C32" w14:textId="77777777" w:rsidR="00000000" w:rsidRDefault="00545B09">
      <w:pPr>
        <w:pStyle w:val="a0"/>
        <w:rPr>
          <w:rFonts w:hint="cs"/>
          <w:rtl/>
        </w:rPr>
      </w:pPr>
      <w:r>
        <w:rPr>
          <w:rFonts w:hint="cs"/>
          <w:rtl/>
        </w:rPr>
        <w:t xml:space="preserve">אנחנו עוברים לקריאה שלישית. </w:t>
      </w:r>
    </w:p>
    <w:p w14:paraId="7ED9AE4E" w14:textId="77777777" w:rsidR="00000000" w:rsidRDefault="00545B09">
      <w:pPr>
        <w:pStyle w:val="a0"/>
        <w:rPr>
          <w:rFonts w:hint="cs"/>
          <w:rtl/>
        </w:rPr>
      </w:pPr>
    </w:p>
    <w:p w14:paraId="0000E5DE" w14:textId="77777777" w:rsidR="00000000" w:rsidRDefault="00545B09">
      <w:pPr>
        <w:pStyle w:val="ab"/>
        <w:bidi/>
        <w:rPr>
          <w:rFonts w:hint="cs"/>
          <w:rtl/>
        </w:rPr>
      </w:pPr>
      <w:r>
        <w:rPr>
          <w:rFonts w:hint="cs"/>
          <w:rtl/>
        </w:rPr>
        <w:t>הצבעה מס' 15</w:t>
      </w:r>
    </w:p>
    <w:p w14:paraId="3D7F2F1E" w14:textId="77777777" w:rsidR="00000000" w:rsidRDefault="00545B09">
      <w:pPr>
        <w:pStyle w:val="a0"/>
        <w:rPr>
          <w:rFonts w:hint="cs"/>
          <w:rtl/>
        </w:rPr>
      </w:pPr>
    </w:p>
    <w:p w14:paraId="533F77F4" w14:textId="77777777" w:rsidR="00000000" w:rsidRDefault="00545B09">
      <w:pPr>
        <w:pStyle w:val="ac"/>
        <w:bidi/>
        <w:rPr>
          <w:rFonts w:hint="cs"/>
          <w:rtl/>
        </w:rPr>
      </w:pPr>
      <w:r>
        <w:rPr>
          <w:rFonts w:hint="cs"/>
          <w:rtl/>
        </w:rPr>
        <w:t xml:space="preserve">בעד החוק </w:t>
      </w:r>
      <w:r>
        <w:rPr>
          <w:rtl/>
        </w:rPr>
        <w:t>–</w:t>
      </w:r>
      <w:r>
        <w:rPr>
          <w:rFonts w:hint="cs"/>
          <w:rtl/>
        </w:rPr>
        <w:t xml:space="preserve"> 14</w:t>
      </w:r>
    </w:p>
    <w:p w14:paraId="44E99C0A" w14:textId="77777777" w:rsidR="00000000" w:rsidRDefault="00545B09">
      <w:pPr>
        <w:pStyle w:val="ac"/>
        <w:bidi/>
        <w:rPr>
          <w:rFonts w:hint="cs"/>
          <w:rtl/>
        </w:rPr>
      </w:pPr>
      <w:r>
        <w:rPr>
          <w:rFonts w:hint="cs"/>
          <w:rtl/>
        </w:rPr>
        <w:t xml:space="preserve">נגד </w:t>
      </w:r>
      <w:r>
        <w:rPr>
          <w:rtl/>
        </w:rPr>
        <w:t>–</w:t>
      </w:r>
      <w:r>
        <w:rPr>
          <w:rFonts w:hint="cs"/>
          <w:rtl/>
        </w:rPr>
        <w:t xml:space="preserve"> אין</w:t>
      </w:r>
    </w:p>
    <w:p w14:paraId="511401A6" w14:textId="77777777" w:rsidR="00000000" w:rsidRDefault="00545B09">
      <w:pPr>
        <w:pStyle w:val="ac"/>
        <w:bidi/>
        <w:rPr>
          <w:rFonts w:hint="cs"/>
          <w:rtl/>
        </w:rPr>
      </w:pPr>
      <w:r>
        <w:rPr>
          <w:rFonts w:hint="cs"/>
          <w:rtl/>
        </w:rPr>
        <w:t xml:space="preserve">נמנעים </w:t>
      </w:r>
      <w:r>
        <w:rPr>
          <w:rtl/>
        </w:rPr>
        <w:t>–</w:t>
      </w:r>
      <w:r>
        <w:rPr>
          <w:rFonts w:hint="cs"/>
          <w:rtl/>
        </w:rPr>
        <w:t xml:space="preserve"> 1</w:t>
      </w:r>
    </w:p>
    <w:p w14:paraId="07902B3A" w14:textId="77777777" w:rsidR="00000000" w:rsidRDefault="00545B09">
      <w:pPr>
        <w:pStyle w:val="ad"/>
        <w:bidi/>
        <w:rPr>
          <w:rFonts w:hint="cs"/>
          <w:rtl/>
        </w:rPr>
      </w:pPr>
      <w:r>
        <w:rPr>
          <w:rFonts w:hint="cs"/>
          <w:rtl/>
        </w:rPr>
        <w:t xml:space="preserve">חוק המרכז להנצחת זכרו של מנחם בגין (תיקון), התשס"ד-2004, נתקבל. </w:t>
      </w:r>
    </w:p>
    <w:p w14:paraId="40D71574" w14:textId="77777777" w:rsidR="00000000" w:rsidRDefault="00545B09">
      <w:pPr>
        <w:pStyle w:val="a0"/>
        <w:rPr>
          <w:rFonts w:hint="cs"/>
          <w:rtl/>
        </w:rPr>
      </w:pPr>
    </w:p>
    <w:p w14:paraId="165EE4A0" w14:textId="77777777" w:rsidR="00000000" w:rsidRDefault="00545B09">
      <w:pPr>
        <w:pStyle w:val="af1"/>
        <w:rPr>
          <w:rtl/>
        </w:rPr>
      </w:pPr>
      <w:r>
        <w:rPr>
          <w:rtl/>
        </w:rPr>
        <w:t>היו"ר נסים דהן:</w:t>
      </w:r>
    </w:p>
    <w:p w14:paraId="51758DAA" w14:textId="77777777" w:rsidR="00000000" w:rsidRDefault="00545B09">
      <w:pPr>
        <w:pStyle w:val="a0"/>
        <w:rPr>
          <w:rtl/>
        </w:rPr>
      </w:pPr>
    </w:p>
    <w:p w14:paraId="25C88DCC" w14:textId="77777777" w:rsidR="00000000" w:rsidRDefault="00545B09">
      <w:pPr>
        <w:pStyle w:val="a0"/>
        <w:rPr>
          <w:rFonts w:hint="cs"/>
          <w:rtl/>
        </w:rPr>
      </w:pPr>
      <w:r>
        <w:rPr>
          <w:rFonts w:hint="cs"/>
          <w:rtl/>
        </w:rPr>
        <w:t>14 בעד, אין מתנגדים, נמנע אחד, הצעת החוק התקבלה בקריאה</w:t>
      </w:r>
      <w:r>
        <w:rPr>
          <w:rFonts w:hint="cs"/>
          <w:rtl/>
        </w:rPr>
        <w:t xml:space="preserve"> שלישית. </w:t>
      </w:r>
    </w:p>
    <w:p w14:paraId="19F49930" w14:textId="77777777" w:rsidR="00000000" w:rsidRDefault="00545B09">
      <w:pPr>
        <w:pStyle w:val="a0"/>
        <w:rPr>
          <w:rFonts w:hint="cs"/>
          <w:rtl/>
        </w:rPr>
      </w:pPr>
    </w:p>
    <w:p w14:paraId="57A58441" w14:textId="77777777" w:rsidR="00000000" w:rsidRDefault="00545B09">
      <w:pPr>
        <w:pStyle w:val="a0"/>
        <w:rPr>
          <w:rFonts w:hint="cs"/>
          <w:rtl/>
        </w:rPr>
      </w:pPr>
      <w:r>
        <w:rPr>
          <w:rFonts w:hint="cs"/>
          <w:rtl/>
        </w:rPr>
        <w:t xml:space="preserve">בזה, ידידי היקרים, חברי הכנסת, תם סדר-היום. הישיבה הבאה - מחר, יום רביעי, ד' בשבט התשס"ד - - - </w:t>
      </w:r>
    </w:p>
    <w:p w14:paraId="03CF85D6" w14:textId="77777777" w:rsidR="00000000" w:rsidRDefault="00545B09">
      <w:pPr>
        <w:pStyle w:val="a0"/>
        <w:rPr>
          <w:rFonts w:hint="cs"/>
          <w:rtl/>
        </w:rPr>
      </w:pPr>
    </w:p>
    <w:p w14:paraId="4B4E1C83" w14:textId="77777777" w:rsidR="00000000" w:rsidRDefault="00545B09">
      <w:pPr>
        <w:pStyle w:val="af0"/>
        <w:rPr>
          <w:rtl/>
        </w:rPr>
      </w:pPr>
      <w:r>
        <w:rPr>
          <w:rFonts w:hint="eastAsia"/>
          <w:rtl/>
        </w:rPr>
        <w:t>גדעון</w:t>
      </w:r>
      <w:r>
        <w:rPr>
          <w:rtl/>
        </w:rPr>
        <w:t xml:space="preserve"> סער (הליכוד):</w:t>
      </w:r>
    </w:p>
    <w:p w14:paraId="0EA8A928" w14:textId="77777777" w:rsidR="00000000" w:rsidRDefault="00545B09">
      <w:pPr>
        <w:pStyle w:val="a0"/>
        <w:rPr>
          <w:rFonts w:hint="cs"/>
          <w:rtl/>
        </w:rPr>
      </w:pPr>
    </w:p>
    <w:p w14:paraId="776E15A8" w14:textId="77777777" w:rsidR="00000000" w:rsidRDefault="00545B09">
      <w:pPr>
        <w:pStyle w:val="a0"/>
        <w:rPr>
          <w:rFonts w:hint="cs"/>
          <w:rtl/>
        </w:rPr>
      </w:pPr>
      <w:r>
        <w:rPr>
          <w:rFonts w:hint="cs"/>
          <w:rtl/>
        </w:rPr>
        <w:t xml:space="preserve">יום שלישי מחר. </w:t>
      </w:r>
    </w:p>
    <w:p w14:paraId="5541BBBA" w14:textId="77777777" w:rsidR="00000000" w:rsidRDefault="00545B09">
      <w:pPr>
        <w:pStyle w:val="af1"/>
        <w:rPr>
          <w:rtl/>
        </w:rPr>
      </w:pPr>
    </w:p>
    <w:p w14:paraId="55CBA569" w14:textId="77777777" w:rsidR="00000000" w:rsidRDefault="00545B09">
      <w:pPr>
        <w:pStyle w:val="af1"/>
        <w:rPr>
          <w:rtl/>
        </w:rPr>
      </w:pPr>
      <w:r>
        <w:rPr>
          <w:rtl/>
        </w:rPr>
        <w:t>היו"ר נסים דהן:</w:t>
      </w:r>
    </w:p>
    <w:p w14:paraId="00959AFE" w14:textId="77777777" w:rsidR="00000000" w:rsidRDefault="00545B09">
      <w:pPr>
        <w:pStyle w:val="a0"/>
        <w:rPr>
          <w:rtl/>
        </w:rPr>
      </w:pPr>
    </w:p>
    <w:p w14:paraId="0667C0B1" w14:textId="77777777" w:rsidR="00000000" w:rsidRDefault="00545B09">
      <w:pPr>
        <w:pStyle w:val="a0"/>
        <w:rPr>
          <w:rFonts w:hint="cs"/>
          <w:rtl/>
        </w:rPr>
      </w:pPr>
      <w:r>
        <w:rPr>
          <w:rFonts w:hint="cs"/>
          <w:rtl/>
        </w:rPr>
        <w:t xml:space="preserve">מחר, יום שלישי, ד' בשבט התשס"ד, 27 בינואר 2004, בשעה 16:00. ישיבה זו נעולה, תודה רבה. </w:t>
      </w:r>
    </w:p>
    <w:p w14:paraId="5558058A" w14:textId="77777777" w:rsidR="00000000" w:rsidRDefault="00545B09">
      <w:pPr>
        <w:pStyle w:val="a0"/>
        <w:rPr>
          <w:rFonts w:hint="cs"/>
          <w:rtl/>
        </w:rPr>
      </w:pPr>
    </w:p>
    <w:p w14:paraId="2CD97029" w14:textId="77777777" w:rsidR="00000000" w:rsidRDefault="00545B09">
      <w:pPr>
        <w:pStyle w:val="a0"/>
        <w:jc w:val="center"/>
        <w:rPr>
          <w:rFonts w:hint="cs"/>
          <w:rtl/>
        </w:rPr>
      </w:pPr>
      <w:r>
        <w:rPr>
          <w:rFonts w:hint="cs"/>
          <w:rtl/>
        </w:rPr>
        <w:t>הישיב</w:t>
      </w:r>
      <w:r>
        <w:rPr>
          <w:rFonts w:hint="cs"/>
          <w:rtl/>
        </w:rPr>
        <w:t>ה ננעלה בשעה 19:36.</w:t>
      </w:r>
    </w:p>
    <w:p w14:paraId="2CB09423" w14:textId="77777777" w:rsidR="00000000" w:rsidRDefault="00545B09">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3BE124" w14:textId="77777777" w:rsidR="00000000" w:rsidRDefault="00545B09">
      <w:r>
        <w:separator/>
      </w:r>
    </w:p>
  </w:endnote>
  <w:endnote w:type="continuationSeparator" w:id="0">
    <w:p w14:paraId="7311F27F" w14:textId="77777777" w:rsidR="00000000" w:rsidRDefault="00545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2E35B" w14:textId="77777777" w:rsidR="00000000" w:rsidRDefault="00545B09">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5</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105</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2FC1E2" w14:textId="77777777" w:rsidR="00000000" w:rsidRDefault="00545B09">
      <w:r>
        <w:separator/>
      </w:r>
    </w:p>
  </w:footnote>
  <w:footnote w:type="continuationSeparator" w:id="0">
    <w:p w14:paraId="00444D4B" w14:textId="77777777" w:rsidR="00000000" w:rsidRDefault="00545B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437E7656"/>
    <w:multiLevelType w:val="hybridMultilevel"/>
    <w:tmpl w:val="3702D9C2"/>
    <w:lvl w:ilvl="0" w:tplc="4CE07A8E">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21329_1-21.doc"/>
    <w:docVar w:name="Position" w:val="Merged1-21"/>
    <w:docVar w:name="Queue" w:val="1-21"/>
    <w:docVar w:name="SaveYN" w:val="N"/>
    <w:docVar w:name="Session" w:val="21329"/>
    <w:docVar w:name="SessionDate" w:val="26/01/04"/>
    <w:docVar w:name="SpeakersNum" w:val="0"/>
    <w:docVar w:name="StartMode" w:val="4"/>
  </w:docVars>
  <w:rsids>
    <w:rsidRoot w:val="00545B09"/>
    <w:rsid w:val="00545B0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9D487E"/>
  <w15:chartTrackingRefBased/>
  <w15:docId w15:val="{CDF7A9DA-14AA-4B5A-BFB1-6E1543C73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20979</Words>
  <Characters>119586</Characters>
  <Application>Microsoft Office Word</Application>
  <DocSecurity>0</DocSecurity>
  <Lines>996</Lines>
  <Paragraphs>280</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140285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98 מתאריך 26/01/2004</dc:title>
  <dc:subject/>
  <dc:creator>knesset</dc:creator>
  <cp:keywords/>
  <dc:description/>
  <cp:lastModifiedBy>vladimir</cp:lastModifiedBy>
  <cp:revision>2</cp:revision>
  <cp:lastPrinted>2004-07-29T08:50:00Z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03394004</vt:lpwstr>
  </property>
  <property fmtid="{D5CDD505-2E9C-101B-9397-08002B2CF9AE}" pid="4" name="SDDocDate">
    <vt:lpwstr>2005-07-17T12:14:46Z</vt:lpwstr>
  </property>
  <property fmtid="{D5CDD505-2E9C-101B-9397-08002B2CF9AE}" pid="5" name="SDHebDate">
    <vt:lpwstr>י' בתמוז, התשס"ה</vt:lpwstr>
  </property>
  <property fmtid="{D5CDD505-2E9C-101B-9397-08002B2CF9AE}" pid="6" name="SDCategories">
    <vt:lpwstr>:דף הבית:נושאים:דברי הכנסת:כנסת 16;#</vt:lpwstr>
  </property>
  <property fmtid="{D5CDD505-2E9C-101B-9397-08002B2CF9AE}" pid="7" name="MisYeshiva">
    <vt:lpwstr>98.0000000000000</vt:lpwstr>
  </property>
  <property fmtid="{D5CDD505-2E9C-101B-9397-08002B2CF9AE}" pid="8" name="SDAuthor">
    <vt:lpwstr>דבורה אביבי</vt:lpwstr>
  </property>
  <property fmtid="{D5CDD505-2E9C-101B-9397-08002B2CF9AE}" pid="9" name="TaarichYeshiva">
    <vt:lpwstr>2004-01-26T02:00:00Z</vt:lpwstr>
  </property>
</Properties>
</file>